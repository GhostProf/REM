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5CE22F" w14:textId="77777777" w:rsidTr="00922950">
        <w:tc>
          <w:tcPr>
            <w:tcW w:w="491" w:type="dxa"/>
            <w:vMerge w:val="restart"/>
            <w:shd w:val="clear" w:color="auto" w:fill="A6A6A6" w:themeFill="background1" w:themeFillShade="A6"/>
            <w:textDirection w:val="btLr"/>
          </w:tcPr>
          <w:p w14:paraId="03D3BC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3B01A5F3708B438E3D6DD6F0E6D657"/>
            </w:placeholder>
            <w:showingPlcHdr/>
            <w:dropDownList>
              <w:listItem w:displayText="Dr." w:value="Dr."/>
              <w:listItem w:displayText="Prof." w:value="Prof."/>
            </w:dropDownList>
          </w:sdtPr>
          <w:sdtContent>
            <w:tc>
              <w:tcPr>
                <w:tcW w:w="1259" w:type="dxa"/>
              </w:tcPr>
              <w:p w14:paraId="6CE035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58DAF1D845DC46930DF0E5D04B47E8"/>
            </w:placeholder>
            <w:text/>
          </w:sdtPr>
          <w:sdtContent>
            <w:tc>
              <w:tcPr>
                <w:tcW w:w="2073" w:type="dxa"/>
              </w:tcPr>
              <w:p w14:paraId="7068A022" w14:textId="77777777" w:rsidR="00B574C9" w:rsidRDefault="002A0C7A" w:rsidP="002A0C7A">
                <w:r>
                  <w:t>Ivan</w:t>
                </w:r>
              </w:p>
            </w:tc>
          </w:sdtContent>
        </w:sdt>
        <w:sdt>
          <w:sdtPr>
            <w:alias w:val="Middle name"/>
            <w:tag w:val="authorMiddleName"/>
            <w:id w:val="-2076034781"/>
            <w:placeholder>
              <w:docPart w:val="6A2B6350FD956D48AAF9CE994D300D56"/>
            </w:placeholder>
            <w:showingPlcHdr/>
            <w:text/>
          </w:sdtPr>
          <w:sdtContent>
            <w:tc>
              <w:tcPr>
                <w:tcW w:w="2551" w:type="dxa"/>
              </w:tcPr>
              <w:p w14:paraId="78D43328" w14:textId="77777777" w:rsidR="00B574C9" w:rsidRDefault="00B574C9" w:rsidP="00922950">
                <w:r>
                  <w:rPr>
                    <w:rStyle w:val="PlaceholderText"/>
                  </w:rPr>
                  <w:t>[Middle name]</w:t>
                </w:r>
              </w:p>
            </w:tc>
          </w:sdtContent>
        </w:sdt>
        <w:sdt>
          <w:sdtPr>
            <w:alias w:val="Last name"/>
            <w:tag w:val="authorLastName"/>
            <w:id w:val="-1088529830"/>
            <w:placeholder>
              <w:docPart w:val="22998BFE15A2624CAAE4048C71EBA5C8"/>
            </w:placeholder>
            <w:text/>
          </w:sdtPr>
          <w:sdtContent>
            <w:tc>
              <w:tcPr>
                <w:tcW w:w="2642" w:type="dxa"/>
              </w:tcPr>
              <w:p w14:paraId="7FBB7AA4" w14:textId="77777777" w:rsidR="00B574C9" w:rsidRDefault="002A0C7A" w:rsidP="002A0C7A">
                <w:r>
                  <w:t>Eubanks</w:t>
                </w:r>
              </w:p>
            </w:tc>
          </w:sdtContent>
        </w:sdt>
      </w:tr>
      <w:tr w:rsidR="00B574C9" w14:paraId="2D5158AA" w14:textId="77777777" w:rsidTr="001A6A06">
        <w:trPr>
          <w:trHeight w:val="986"/>
        </w:trPr>
        <w:tc>
          <w:tcPr>
            <w:tcW w:w="491" w:type="dxa"/>
            <w:vMerge/>
            <w:shd w:val="clear" w:color="auto" w:fill="A6A6A6" w:themeFill="background1" w:themeFillShade="A6"/>
          </w:tcPr>
          <w:p w14:paraId="445E019C" w14:textId="77777777" w:rsidR="00B574C9" w:rsidRPr="001A6A06" w:rsidRDefault="00B574C9" w:rsidP="00CF1542">
            <w:pPr>
              <w:jc w:val="center"/>
              <w:rPr>
                <w:b/>
                <w:color w:val="FFFFFF" w:themeColor="background1"/>
              </w:rPr>
            </w:pPr>
          </w:p>
        </w:tc>
        <w:sdt>
          <w:sdtPr>
            <w:alias w:val="Biography"/>
            <w:tag w:val="authorBiography"/>
            <w:id w:val="938807824"/>
            <w:placeholder>
              <w:docPart w:val="BA5D962E8AF5EA41A31CC13E22FF5AB3"/>
            </w:placeholder>
            <w:showingPlcHdr/>
          </w:sdtPr>
          <w:sdtContent>
            <w:tc>
              <w:tcPr>
                <w:tcW w:w="8525" w:type="dxa"/>
                <w:gridSpan w:val="4"/>
              </w:tcPr>
              <w:p w14:paraId="6570A406" w14:textId="77777777" w:rsidR="00B574C9" w:rsidRDefault="00B574C9" w:rsidP="00922950">
                <w:r>
                  <w:rPr>
                    <w:rStyle w:val="PlaceholderText"/>
                  </w:rPr>
                  <w:t>[Enter your biography]</w:t>
                </w:r>
              </w:p>
            </w:tc>
          </w:sdtContent>
        </w:sdt>
      </w:tr>
      <w:tr w:rsidR="00B574C9" w14:paraId="0B023446" w14:textId="77777777" w:rsidTr="001A6A06">
        <w:trPr>
          <w:trHeight w:val="986"/>
        </w:trPr>
        <w:tc>
          <w:tcPr>
            <w:tcW w:w="491" w:type="dxa"/>
            <w:vMerge/>
            <w:shd w:val="clear" w:color="auto" w:fill="A6A6A6" w:themeFill="background1" w:themeFillShade="A6"/>
          </w:tcPr>
          <w:p w14:paraId="24C34D79" w14:textId="77777777" w:rsidR="00B574C9" w:rsidRPr="001A6A06" w:rsidRDefault="00B574C9" w:rsidP="00CF1542">
            <w:pPr>
              <w:jc w:val="center"/>
              <w:rPr>
                <w:b/>
                <w:color w:val="FFFFFF" w:themeColor="background1"/>
              </w:rPr>
            </w:pPr>
          </w:p>
        </w:tc>
        <w:sdt>
          <w:sdtPr>
            <w:alias w:val="Affiliation"/>
            <w:tag w:val="affiliation"/>
            <w:id w:val="2012937915"/>
            <w:placeholder>
              <w:docPart w:val="1B86563D268BCE44978F24679BC33FEB"/>
            </w:placeholder>
            <w:text/>
          </w:sdtPr>
          <w:sdtContent>
            <w:tc>
              <w:tcPr>
                <w:tcW w:w="8525" w:type="dxa"/>
                <w:gridSpan w:val="4"/>
              </w:tcPr>
              <w:p w14:paraId="737FDB05" w14:textId="77777777" w:rsidR="00B574C9" w:rsidRDefault="002A0C7A" w:rsidP="002A0C7A">
                <w:r>
                  <w:t>New Economic School, Moscow</w:t>
                </w:r>
              </w:p>
            </w:tc>
          </w:sdtContent>
        </w:sdt>
      </w:tr>
    </w:tbl>
    <w:p w14:paraId="6E9C12C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34AA3D" w14:textId="77777777" w:rsidTr="00244BB0">
        <w:tc>
          <w:tcPr>
            <w:tcW w:w="9016" w:type="dxa"/>
            <w:shd w:val="clear" w:color="auto" w:fill="A6A6A6" w:themeFill="background1" w:themeFillShade="A6"/>
            <w:tcMar>
              <w:top w:w="113" w:type="dxa"/>
              <w:bottom w:w="113" w:type="dxa"/>
            </w:tcMar>
          </w:tcPr>
          <w:p w14:paraId="748A5D9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22DD80" w14:textId="77777777" w:rsidTr="003F0D73">
        <w:sdt>
          <w:sdtPr>
            <w:rPr>
              <w:b/>
            </w:rPr>
            <w:alias w:val="Article headword"/>
            <w:tag w:val="articleHeadword"/>
            <w:id w:val="-361440020"/>
            <w:placeholder>
              <w:docPart w:val="8B2337D63828B540BE8E9C15BE201AF0"/>
            </w:placeholder>
            <w:text/>
          </w:sdtPr>
          <w:sdtContent>
            <w:tc>
              <w:tcPr>
                <w:tcW w:w="9016" w:type="dxa"/>
                <w:tcMar>
                  <w:top w:w="113" w:type="dxa"/>
                  <w:bottom w:w="113" w:type="dxa"/>
                </w:tcMar>
              </w:tcPr>
              <w:p w14:paraId="2E73DE46" w14:textId="77777777" w:rsidR="003F0D73" w:rsidRPr="00FB589A" w:rsidRDefault="002A0C7A" w:rsidP="002A0C7A">
                <w:pPr>
                  <w:rPr>
                    <w:b/>
                  </w:rPr>
                </w:pPr>
                <w:r w:rsidRPr="002A0C7A">
                  <w:rPr>
                    <w:rFonts w:eastAsiaTheme="minorEastAsia" w:cs="Times New Roman"/>
                    <w:lang w:val="en-US"/>
                  </w:rPr>
                  <w:t xml:space="preserve">Eisenstein, Sergei </w:t>
                </w:r>
                <w:proofErr w:type="spellStart"/>
                <w:r w:rsidRPr="002A0C7A">
                  <w:rPr>
                    <w:rFonts w:eastAsiaTheme="minorEastAsia" w:cs="Times New Roman"/>
                    <w:lang w:val="en-US"/>
                  </w:rPr>
                  <w:t>Mikhailovich</w:t>
                </w:r>
                <w:proofErr w:type="spellEnd"/>
                <w:r w:rsidRPr="002A0C7A">
                  <w:rPr>
                    <w:rFonts w:eastAsiaTheme="minorEastAsia" w:cs="Times New Roman"/>
                    <w:lang w:val="en-US"/>
                  </w:rPr>
                  <w:t xml:space="preserve"> (b. 23 January 1898, Riga, Latvia; d. 11 February, 1948, Moscow, Russia)</w:t>
                </w:r>
              </w:p>
            </w:tc>
          </w:sdtContent>
        </w:sdt>
      </w:tr>
      <w:tr w:rsidR="00464699" w14:paraId="0F24F769" w14:textId="77777777" w:rsidTr="002A0C7A">
        <w:sdt>
          <w:sdtPr>
            <w:alias w:val="Variant headwords"/>
            <w:tag w:val="variantHeadwords"/>
            <w:id w:val="173464402"/>
            <w:placeholder>
              <w:docPart w:val="9B59B3F3401E2F4B9A3DCF98BE9523DA"/>
            </w:placeholder>
            <w:showingPlcHdr/>
          </w:sdtPr>
          <w:sdtContent>
            <w:tc>
              <w:tcPr>
                <w:tcW w:w="9016" w:type="dxa"/>
                <w:tcMar>
                  <w:top w:w="113" w:type="dxa"/>
                  <w:bottom w:w="113" w:type="dxa"/>
                </w:tcMar>
              </w:tcPr>
              <w:p w14:paraId="0A9848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80927E" w14:textId="77777777" w:rsidTr="003F0D73">
        <w:sdt>
          <w:sdtPr>
            <w:alias w:val="Abstract"/>
            <w:tag w:val="abstract"/>
            <w:id w:val="-635871867"/>
            <w:placeholder>
              <w:docPart w:val="EF53DF87661BC2419DE165498C5ADBA3"/>
            </w:placeholder>
          </w:sdtPr>
          <w:sdtContent>
            <w:tc>
              <w:tcPr>
                <w:tcW w:w="9016" w:type="dxa"/>
                <w:tcMar>
                  <w:top w:w="113" w:type="dxa"/>
                  <w:bottom w:w="113" w:type="dxa"/>
                </w:tcMar>
              </w:tcPr>
              <w:p w14:paraId="18343FFA" w14:textId="77777777" w:rsidR="002A0C7A" w:rsidRPr="002A0C7A" w:rsidRDefault="002A0C7A" w:rsidP="002A0C7A">
                <w:pPr>
                  <w:rPr>
                    <w:rFonts w:cs="Times New Roman"/>
                  </w:rPr>
                </w:pPr>
                <w:r w:rsidRPr="002A0C7A">
                  <w:rPr>
                    <w:rFonts w:cs="Times New Roman"/>
                  </w:rPr>
                  <w:t xml:space="preserve">Sergei Eisenstein was an early Soviet film director and theorist who produced widely acknowledged masterpieces of both silent and sound cinema, such as </w:t>
                </w:r>
                <w:r w:rsidRPr="002A0C7A">
                  <w:rPr>
                    <w:rFonts w:cs="Times New Roman"/>
                    <w:i/>
                  </w:rPr>
                  <w:t>Strike</w:t>
                </w:r>
                <w:r w:rsidRPr="002A0C7A">
                  <w:rPr>
                    <w:rFonts w:cs="Times New Roman"/>
                  </w:rPr>
                  <w:t xml:space="preserve"> (1924), </w:t>
                </w:r>
                <w:r w:rsidRPr="002A0C7A">
                  <w:rPr>
                    <w:rFonts w:cs="Times New Roman"/>
                    <w:i/>
                  </w:rPr>
                  <w:t xml:space="preserve">Battleship Potemkin </w:t>
                </w:r>
                <w:r w:rsidRPr="002A0C7A">
                  <w:rPr>
                    <w:rFonts w:cs="Times New Roman"/>
                  </w:rPr>
                  <w:t xml:space="preserve">(1925), </w:t>
                </w:r>
                <w:r w:rsidRPr="002A0C7A">
                  <w:rPr>
                    <w:rFonts w:cs="Times New Roman"/>
                    <w:i/>
                  </w:rPr>
                  <w:t>October</w:t>
                </w:r>
                <w:r w:rsidRPr="002A0C7A">
                  <w:rPr>
                    <w:rFonts w:cs="Times New Roman"/>
                  </w:rPr>
                  <w:t xml:space="preserve"> (1927),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(1938) </w:t>
                </w:r>
                <w:r w:rsidRPr="002A0C7A">
                  <w:rPr>
                    <w:rFonts w:cs="Times New Roman"/>
                    <w:i/>
                  </w:rPr>
                  <w:t>Ivan the Terrible I</w:t>
                </w:r>
                <w:r w:rsidRPr="002A0C7A">
                  <w:rPr>
                    <w:rFonts w:cs="Times New Roman"/>
                  </w:rPr>
                  <w:t xml:space="preserve"> (1944), and </w:t>
                </w:r>
                <w:r w:rsidRPr="002A0C7A">
                  <w:rPr>
                    <w:rFonts w:cs="Times New Roman"/>
                    <w:i/>
                  </w:rPr>
                  <w:t>Ivan the Terrible II</w:t>
                </w:r>
                <w:r w:rsidRPr="002A0C7A">
                  <w:rPr>
                    <w:rFonts w:cs="Times New Roman"/>
                  </w:rPr>
                  <w:t xml:space="preserve"> (1958). He is widely known for devising influential theories on montage as the basis for cinematic art.</w:t>
                </w:r>
              </w:p>
              <w:p w14:paraId="27872294" w14:textId="77777777" w:rsidR="002A0C7A" w:rsidRPr="002A0C7A" w:rsidRDefault="002A0C7A" w:rsidP="002A0C7A">
                <w:pPr>
                  <w:rPr>
                    <w:rFonts w:cs="Times New Roman"/>
                  </w:rPr>
                </w:pPr>
              </w:p>
              <w:p w14:paraId="0646498E" w14:textId="77777777" w:rsidR="00E85A05" w:rsidRPr="002A0C7A" w:rsidRDefault="002A0C7A" w:rsidP="002A0C7A">
                <w:r w:rsidRPr="002A0C7A">
                  <w:rPr>
                    <w:rFonts w:cs="Times New Roman"/>
                  </w:rPr>
                  <w:t xml:space="preserve">Although acclaimed for his cinematic masterpieces and film theory, Sergei Eisenstein began his career in </w:t>
                </w:r>
                <w:proofErr w:type="spellStart"/>
                <w:r w:rsidRPr="002A0C7A">
                  <w:rPr>
                    <w:rFonts w:cs="Times New Roman"/>
                  </w:rPr>
                  <w:t>theater</w:t>
                </w:r>
                <w:proofErr w:type="spellEnd"/>
                <w:r w:rsidRPr="002A0C7A">
                  <w:rPr>
                    <w:rFonts w:cs="Times New Roman"/>
                  </w:rPr>
                  <w:t xml:space="preserve">. He joined the Red Army in 1918 after studying civil engineering, and he was assigned to a theatrical troupe where he worked as set designer. After being demobilized in 1920, Eisenstein found employment at the </w:t>
                </w:r>
                <w:proofErr w:type="spellStart"/>
                <w:r w:rsidRPr="002A0C7A">
                  <w:rPr>
                    <w:rFonts w:cs="Times New Roman"/>
                  </w:rPr>
                  <w:t>Proletkult</w:t>
                </w:r>
                <w:proofErr w:type="spellEnd"/>
                <w:r w:rsidRPr="002A0C7A">
                  <w:rPr>
                    <w:rFonts w:cs="Times New Roman"/>
                  </w:rPr>
                  <w:t xml:space="preserve"> </w:t>
                </w:r>
                <w:proofErr w:type="spellStart"/>
                <w:r w:rsidRPr="002A0C7A">
                  <w:rPr>
                    <w:rFonts w:cs="Times New Roman"/>
                  </w:rPr>
                  <w:t>Theater</w:t>
                </w:r>
                <w:proofErr w:type="spellEnd"/>
                <w:r w:rsidRPr="002A0C7A">
                  <w:rPr>
                    <w:rFonts w:cs="Times New Roman"/>
                  </w:rPr>
                  <w:t xml:space="preserve"> in Moscow, where he worked under the tutelage of </w:t>
                </w:r>
                <w:proofErr w:type="spellStart"/>
                <w:r w:rsidRPr="002A0C7A">
                  <w:rPr>
                    <w:rFonts w:cs="Times New Roman"/>
                  </w:rPr>
                  <w:t>Vsevolod</w:t>
                </w:r>
                <w:proofErr w:type="spellEnd"/>
                <w:r w:rsidRPr="002A0C7A">
                  <w:rPr>
                    <w:rFonts w:cs="Times New Roman"/>
                  </w:rPr>
                  <w:t xml:space="preserve"> </w:t>
                </w:r>
                <w:proofErr w:type="spellStart"/>
                <w:r w:rsidRPr="002A0C7A">
                  <w:rPr>
                    <w:rFonts w:cs="Times New Roman"/>
                  </w:rPr>
                  <w:t>Meyerhold</w:t>
                </w:r>
                <w:proofErr w:type="spellEnd"/>
                <w:r w:rsidRPr="002A0C7A">
                  <w:rPr>
                    <w:rFonts w:cs="Times New Roman"/>
                  </w:rPr>
                  <w:t xml:space="preserve">, who would have a lasting influence on him. After spending approximately five years in </w:t>
                </w:r>
                <w:proofErr w:type="spellStart"/>
                <w:r w:rsidRPr="002A0C7A">
                  <w:rPr>
                    <w:rFonts w:cs="Times New Roman"/>
                  </w:rPr>
                  <w:t>theater</w:t>
                </w:r>
                <w:proofErr w:type="spellEnd"/>
                <w:r w:rsidRPr="002A0C7A">
                  <w:rPr>
                    <w:rFonts w:cs="Times New Roman"/>
                  </w:rPr>
                  <w:t xml:space="preserve">, Eisenstein wrote “Montage of Attractions” (1923), outlining the theory that he had conceived while directing his first play for stage, Alexander </w:t>
                </w:r>
                <w:proofErr w:type="spellStart"/>
                <w:r w:rsidRPr="002A0C7A">
                  <w:rPr>
                    <w:rFonts w:cs="Times New Roman"/>
                  </w:rPr>
                  <w:t>Ostrovsky’s</w:t>
                </w:r>
                <w:proofErr w:type="spellEnd"/>
                <w:r w:rsidRPr="002A0C7A">
                  <w:rPr>
                    <w:rFonts w:cs="Times New Roman"/>
                  </w:rPr>
                  <w:t xml:space="preserve"> </w:t>
                </w:r>
                <w:r w:rsidRPr="002A0C7A">
                  <w:rPr>
                    <w:rFonts w:cs="Times New Roman"/>
                    <w:i/>
                  </w:rPr>
                  <w:t xml:space="preserve">Enough Stupidity in Any Wise Man </w:t>
                </w:r>
                <w:r w:rsidRPr="002A0C7A">
                  <w:rPr>
                    <w:rFonts w:cs="Times New Roman"/>
                  </w:rPr>
                  <w:t>(1868). Defining “attractions” as calculated emotional shocks delivered by a play, Eisenstein claimed that an accumulative series of affects could guide audience members to adopt a given ideology. Thus, he believed, a good script consisted of a plan for engendering attractions in a compelling sequence. He implicitly deemphasized character-driven plots and suggested that attractions prove most potent, not when arising from the context of a story, but rather when originating with extra-textual associations triggered by action. 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tc>
          </w:sdtContent>
        </w:sdt>
      </w:tr>
      <w:tr w:rsidR="003F0D73" w14:paraId="0D716B82" w14:textId="77777777" w:rsidTr="003F0D73">
        <w:sdt>
          <w:sdtPr>
            <w:alias w:val="Article text"/>
            <w:tag w:val="articleText"/>
            <w:id w:val="634067588"/>
            <w:placeholder>
              <w:docPart w:val="3494BC2FA4224446B89DF174789AB6F8"/>
            </w:placeholder>
          </w:sdtPr>
          <w:sdtEndPr>
            <w:rPr>
              <w:b/>
              <w:color w:val="385623" w:themeColor="accent6" w:themeShade="80"/>
            </w:rPr>
          </w:sdtEndPr>
          <w:sdtContent>
            <w:tc>
              <w:tcPr>
                <w:tcW w:w="9016" w:type="dxa"/>
                <w:tcMar>
                  <w:top w:w="113" w:type="dxa"/>
                  <w:bottom w:w="113" w:type="dxa"/>
                </w:tcMar>
              </w:tcPr>
              <w:p w14:paraId="4C80D7AB" w14:textId="77777777" w:rsidR="002A0C7A" w:rsidRPr="002A0C7A" w:rsidRDefault="002A0C7A" w:rsidP="002A0C7A">
                <w:pPr>
                  <w:rPr>
                    <w:rFonts w:cs="Times New Roman"/>
                  </w:rPr>
                </w:pPr>
                <w:r w:rsidRPr="002A0C7A">
                  <w:rPr>
                    <w:rFonts w:cs="Times New Roman"/>
                  </w:rPr>
                  <w:t xml:space="preserve">Sergei Eisenstein was an early Soviet film director and theorist who produced widely acknowledged masterpieces of both silent and sound cinema, such as </w:t>
                </w:r>
                <w:r w:rsidRPr="002A0C7A">
                  <w:rPr>
                    <w:rFonts w:cs="Times New Roman"/>
                    <w:i/>
                  </w:rPr>
                  <w:t>Strike</w:t>
                </w:r>
                <w:r w:rsidRPr="002A0C7A">
                  <w:rPr>
                    <w:rFonts w:cs="Times New Roman"/>
                  </w:rPr>
                  <w:t xml:space="preserve"> (1924), </w:t>
                </w:r>
                <w:r w:rsidRPr="002A0C7A">
                  <w:rPr>
                    <w:rFonts w:cs="Times New Roman"/>
                    <w:i/>
                  </w:rPr>
                  <w:t xml:space="preserve">Battleship Potemkin </w:t>
                </w:r>
                <w:r w:rsidRPr="002A0C7A">
                  <w:rPr>
                    <w:rFonts w:cs="Times New Roman"/>
                  </w:rPr>
                  <w:t xml:space="preserve">(1925), </w:t>
                </w:r>
                <w:r w:rsidRPr="002A0C7A">
                  <w:rPr>
                    <w:rFonts w:cs="Times New Roman"/>
                    <w:i/>
                  </w:rPr>
                  <w:t>October</w:t>
                </w:r>
                <w:r w:rsidRPr="002A0C7A">
                  <w:rPr>
                    <w:rFonts w:cs="Times New Roman"/>
                  </w:rPr>
                  <w:t xml:space="preserve"> (1927),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(1938) </w:t>
                </w:r>
                <w:r w:rsidRPr="002A0C7A">
                  <w:rPr>
                    <w:rFonts w:cs="Times New Roman"/>
                    <w:i/>
                  </w:rPr>
                  <w:t>Ivan the Terrible I</w:t>
                </w:r>
                <w:r w:rsidRPr="002A0C7A">
                  <w:rPr>
                    <w:rFonts w:cs="Times New Roman"/>
                  </w:rPr>
                  <w:t xml:space="preserve"> (1944), and </w:t>
                </w:r>
                <w:r w:rsidRPr="002A0C7A">
                  <w:rPr>
                    <w:rFonts w:cs="Times New Roman"/>
                    <w:i/>
                  </w:rPr>
                  <w:t>Ivan the Terrible II</w:t>
                </w:r>
                <w:r w:rsidRPr="002A0C7A">
                  <w:rPr>
                    <w:rFonts w:cs="Times New Roman"/>
                  </w:rPr>
                  <w:t xml:space="preserve"> (1958). He is widely known for devising influential theories on montage as the basis for cinematic art.</w:t>
                </w:r>
              </w:p>
              <w:p w14:paraId="05DEAA8B" w14:textId="77777777" w:rsidR="002A0C7A" w:rsidRPr="002A0C7A" w:rsidRDefault="002A0C7A" w:rsidP="002A0C7A">
                <w:pPr>
                  <w:rPr>
                    <w:rFonts w:cs="Times New Roman"/>
                  </w:rPr>
                </w:pPr>
              </w:p>
              <w:p w14:paraId="4A414DCB" w14:textId="77777777" w:rsidR="002A0C7A" w:rsidRPr="002A0C7A" w:rsidRDefault="002A0C7A" w:rsidP="002A0C7A">
                <w:pPr>
                  <w:rPr>
                    <w:rFonts w:cs="Times New Roman"/>
                  </w:rPr>
                </w:pPr>
                <w:r w:rsidRPr="002A0C7A">
                  <w:rPr>
                    <w:rFonts w:cs="Times New Roman"/>
                  </w:rPr>
                  <w:t xml:space="preserve">Although acclaimed for his cinematic masterpieces and film theory, Sergei Eisenstein began his career in </w:t>
                </w:r>
                <w:proofErr w:type="spellStart"/>
                <w:r w:rsidRPr="002A0C7A">
                  <w:rPr>
                    <w:rFonts w:cs="Times New Roman"/>
                  </w:rPr>
                  <w:t>theater</w:t>
                </w:r>
                <w:proofErr w:type="spellEnd"/>
                <w:r w:rsidRPr="002A0C7A">
                  <w:rPr>
                    <w:rFonts w:cs="Times New Roman"/>
                  </w:rPr>
                  <w:t xml:space="preserve">. He joined the Red Army in 1918 after studying civil engineering, and he was assigned to a theatrical troupe where he worked as set designer. After being demobilized in 1920, Eisenstein found employment at the </w:t>
                </w:r>
                <w:proofErr w:type="spellStart"/>
                <w:r w:rsidRPr="002A0C7A">
                  <w:rPr>
                    <w:rFonts w:cs="Times New Roman"/>
                  </w:rPr>
                  <w:t>Proletkult</w:t>
                </w:r>
                <w:proofErr w:type="spellEnd"/>
                <w:r w:rsidRPr="002A0C7A">
                  <w:rPr>
                    <w:rFonts w:cs="Times New Roman"/>
                  </w:rPr>
                  <w:t xml:space="preserve"> </w:t>
                </w:r>
                <w:proofErr w:type="spellStart"/>
                <w:r w:rsidRPr="002A0C7A">
                  <w:rPr>
                    <w:rFonts w:cs="Times New Roman"/>
                  </w:rPr>
                  <w:t>Theater</w:t>
                </w:r>
                <w:proofErr w:type="spellEnd"/>
                <w:r w:rsidRPr="002A0C7A">
                  <w:rPr>
                    <w:rFonts w:cs="Times New Roman"/>
                  </w:rPr>
                  <w:t xml:space="preserve"> in Moscow, where he worked under the </w:t>
                </w:r>
                <w:r w:rsidRPr="002A0C7A">
                  <w:rPr>
                    <w:rFonts w:cs="Times New Roman"/>
                  </w:rPr>
                  <w:lastRenderedPageBreak/>
                  <w:t xml:space="preserve">tutelage of </w:t>
                </w:r>
                <w:proofErr w:type="spellStart"/>
                <w:r w:rsidRPr="002A0C7A">
                  <w:rPr>
                    <w:rFonts w:cs="Times New Roman"/>
                  </w:rPr>
                  <w:t>Vsevolod</w:t>
                </w:r>
                <w:proofErr w:type="spellEnd"/>
                <w:r w:rsidRPr="002A0C7A">
                  <w:rPr>
                    <w:rFonts w:cs="Times New Roman"/>
                  </w:rPr>
                  <w:t xml:space="preserve"> </w:t>
                </w:r>
                <w:proofErr w:type="spellStart"/>
                <w:r w:rsidRPr="002A0C7A">
                  <w:rPr>
                    <w:rFonts w:cs="Times New Roman"/>
                  </w:rPr>
                  <w:t>Meyerhold</w:t>
                </w:r>
                <w:proofErr w:type="spellEnd"/>
                <w:r w:rsidRPr="002A0C7A">
                  <w:rPr>
                    <w:rFonts w:cs="Times New Roman"/>
                  </w:rPr>
                  <w:t xml:space="preserve">, who would have a lasting influence on him. After spending approximately five years in </w:t>
                </w:r>
                <w:proofErr w:type="spellStart"/>
                <w:r w:rsidRPr="002A0C7A">
                  <w:rPr>
                    <w:rFonts w:cs="Times New Roman"/>
                  </w:rPr>
                  <w:t>theater</w:t>
                </w:r>
                <w:proofErr w:type="spellEnd"/>
                <w:r w:rsidRPr="002A0C7A">
                  <w:rPr>
                    <w:rFonts w:cs="Times New Roman"/>
                  </w:rPr>
                  <w:t xml:space="preserve">, Eisenstein wrote “Montage of Attractions” (1923), outlining the theory that he had conceived while directing his first play for stage, Alexander </w:t>
                </w:r>
                <w:proofErr w:type="spellStart"/>
                <w:r w:rsidRPr="002A0C7A">
                  <w:rPr>
                    <w:rFonts w:cs="Times New Roman"/>
                  </w:rPr>
                  <w:t>Ostrovsky’s</w:t>
                </w:r>
                <w:proofErr w:type="spellEnd"/>
                <w:r w:rsidRPr="002A0C7A">
                  <w:rPr>
                    <w:rFonts w:cs="Times New Roman"/>
                  </w:rPr>
                  <w:t xml:space="preserve"> </w:t>
                </w:r>
                <w:r w:rsidRPr="002A0C7A">
                  <w:rPr>
                    <w:rFonts w:cs="Times New Roman"/>
                    <w:i/>
                  </w:rPr>
                  <w:t xml:space="preserve">Enough Stupidity in Any Wise Man </w:t>
                </w:r>
                <w:r w:rsidRPr="002A0C7A">
                  <w:rPr>
                    <w:rFonts w:cs="Times New Roman"/>
                  </w:rPr>
                  <w:t>(1868). Defining “attractions” as calculated emotional shocks delivered by a play, Eisenstein claimed that an accumulative series of affects could guide audience members to adopt a given ideology. Thus, he believed, a good script consisted of a plan for engendering attractions in a compelling sequence. He implicitly deemphasized character-driven plots and suggested that attractions prove most potent, not when arising from the context of a story, but rather when originating with extra-textual associations triggered by action. 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p w14:paraId="46524088" w14:textId="77777777" w:rsidR="002A0C7A" w:rsidRPr="002A0C7A" w:rsidRDefault="002A0C7A" w:rsidP="002A0C7A">
                <w:pPr>
                  <w:rPr>
                    <w:rFonts w:cs="Times New Roman"/>
                  </w:rPr>
                </w:pPr>
              </w:p>
              <w:p w14:paraId="5C828ECD" w14:textId="77777777" w:rsidR="002A0C7A" w:rsidRPr="002A0C7A" w:rsidRDefault="002A0C7A" w:rsidP="002A0C7A">
                <w:pPr>
                  <w:rPr>
                    <w:rFonts w:cs="Times New Roman"/>
                  </w:rPr>
                </w:pPr>
                <w:r w:rsidRPr="002A0C7A">
                  <w:rPr>
                    <w:rFonts w:cs="Times New Roman"/>
                  </w:rPr>
                  <w:t xml:space="preserve">Eisenstein’s first two films, </w:t>
                </w:r>
                <w:r w:rsidRPr="002A0C7A">
                  <w:rPr>
                    <w:rFonts w:cs="Times New Roman"/>
                    <w:i/>
                  </w:rPr>
                  <w:t>Strike</w:t>
                </w:r>
                <w:r w:rsidRPr="002A0C7A">
                  <w:rPr>
                    <w:rFonts w:cs="Times New Roman"/>
                  </w:rPr>
                  <w:t xml:space="preserve"> (1924) and </w:t>
                </w:r>
                <w:r w:rsidRPr="002A0C7A">
                  <w:rPr>
                    <w:rFonts w:cs="Times New Roman"/>
                    <w:i/>
                  </w:rPr>
                  <w:t>Battleship Potemkin</w:t>
                </w:r>
                <w:r w:rsidRPr="002A0C7A">
                  <w:rPr>
                    <w:rFonts w:cs="Times New Roman"/>
                  </w:rPr>
                  <w:t xml:space="preserve"> (1925), exemplified the core principles of his theory with great success. Both films are considered among the most powerful propaganda films ever made, and </w:t>
                </w:r>
                <w:r w:rsidRPr="002A0C7A">
                  <w:rPr>
                    <w:rFonts w:cs="Times New Roman"/>
                    <w:i/>
                  </w:rPr>
                  <w:t>Battleship Potemkin</w:t>
                </w:r>
                <w:r w:rsidRPr="002A0C7A">
                  <w:rPr>
                    <w:rFonts w:cs="Times New Roman"/>
                  </w:rPr>
                  <w:t xml:space="preserve"> is frequently counted among the greatest cinematic works of all time. Neither film has a main character, nor do they rely on acting to carry the story. In fact, Eisenstein used mostly amateur actors, whom he selected for physical traits that fit his vision for character or personality types; he called this casting method “</w:t>
                </w:r>
                <w:proofErr w:type="spellStart"/>
                <w:r w:rsidRPr="002A0C7A">
                  <w:rPr>
                    <w:rFonts w:cs="Times New Roman"/>
                  </w:rPr>
                  <w:t>typage</w:t>
                </w:r>
                <w:proofErr w:type="spellEnd"/>
                <w:r w:rsidRPr="002A0C7A">
                  <w:rPr>
                    <w:rFonts w:cs="Times New Roman"/>
                  </w:rPr>
                  <w:t xml:space="preserve">”. 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2A0C7A">
                  <w:rPr>
                    <w:rFonts w:cs="Times New Roman"/>
                    <w:i/>
                  </w:rPr>
                  <w:t>Strike</w:t>
                </w:r>
                <w:r w:rsidRPr="002A0C7A">
                  <w:rPr>
                    <w:rFonts w:cs="Times New Roman"/>
                  </w:rPr>
                  <w:t xml:space="preserve"> and the tsarist military in </w:t>
                </w:r>
                <w:r w:rsidRPr="002A0C7A">
                  <w:rPr>
                    <w:rFonts w:cs="Times New Roman"/>
                    <w:i/>
                  </w:rPr>
                  <w:t>Battleship Potemkin</w:t>
                </w:r>
                <w:r w:rsidRPr="002A0C7A">
                  <w:rPr>
                    <w:rFonts w:cs="Times New Roman"/>
                  </w:rPr>
                  <w:t xml:space="preserve"> — as exploitative, bloodthirsty, and irredeemably evil. Meanwhile, he portrays their victims as sympathetic, good-willed, mostly anonymous crowds of innocent people.</w:t>
                </w:r>
              </w:p>
              <w:p w14:paraId="17AD2FCF" w14:textId="77777777" w:rsidR="002A0C7A" w:rsidRPr="002A0C7A" w:rsidRDefault="002A0C7A" w:rsidP="002A0C7A">
                <w:pPr>
                  <w:rPr>
                    <w:rFonts w:cs="Times New Roman"/>
                  </w:rPr>
                </w:pPr>
              </w:p>
              <w:p w14:paraId="6A0FC9CD" w14:textId="77777777" w:rsidR="002A0C7A" w:rsidRPr="002A0C7A" w:rsidRDefault="002A0C7A" w:rsidP="002A0C7A">
                <w:pPr>
                  <w:rPr>
                    <w:rFonts w:cs="Times New Roman"/>
                  </w:rPr>
                </w:pPr>
                <w:r w:rsidRPr="002A0C7A">
                  <w:rPr>
                    <w:rFonts w:cs="Times New Roman"/>
                  </w:rPr>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2A0C7A">
                  <w:rPr>
                    <w:rFonts w:cs="Times New Roman"/>
                  </w:rPr>
                  <w:t>Kuleshov’s</w:t>
                </w:r>
                <w:proofErr w:type="spellEnd"/>
                <w:r w:rsidRPr="002A0C7A">
                  <w:rPr>
                    <w:rFonts w:cs="Times New Roman"/>
                  </w:rPr>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2A0C7A">
                  <w:rPr>
                    <w:rFonts w:cs="Times New Roman"/>
                  </w:rPr>
                  <w:t>Kuleshov’s</w:t>
                </w:r>
                <w:proofErr w:type="spellEnd"/>
                <w:r w:rsidRPr="002A0C7A">
                  <w:rPr>
                    <w:rFonts w:cs="Times New Roman"/>
                  </w:rPr>
                  <w:t xml:space="preserve"> theory, he downplayed its significance, referring to it as “building-block” montage (</w:t>
                </w:r>
                <w:r w:rsidRPr="002A0C7A">
                  <w:rPr>
                    <w:rFonts w:cs="Times New Roman"/>
                    <w:i/>
                  </w:rPr>
                  <w:t>Film Form</w:t>
                </w:r>
                <w:r w:rsidRPr="002A0C7A">
                  <w:rPr>
                    <w:rFonts w:cs="Times New Roman"/>
                  </w:rPr>
                  <w:t>, 48). For Eisenstein, montage was not grammatical or arithmetical but psychological; it coincided with the very structure of perception.</w:t>
                </w:r>
              </w:p>
              <w:p w14:paraId="7ABDA0C0" w14:textId="77777777" w:rsidR="002A0C7A" w:rsidRPr="002A0C7A" w:rsidRDefault="002A0C7A" w:rsidP="002A0C7A">
                <w:pPr>
                  <w:rPr>
                    <w:rFonts w:cs="Times New Roman"/>
                  </w:rPr>
                </w:pPr>
              </w:p>
              <w:p w14:paraId="57CCD970" w14:textId="77777777" w:rsidR="002A0C7A" w:rsidRPr="002A0C7A" w:rsidRDefault="002A0C7A" w:rsidP="002A0C7A">
                <w:pPr>
                  <w:rPr>
                    <w:rFonts w:cs="Times New Roman"/>
                  </w:rPr>
                </w:pPr>
                <w:r w:rsidRPr="002A0C7A">
                  <w:rPr>
                    <w:rFonts w:cs="Times New Roman"/>
                  </w:rPr>
                  <w:t xml:space="preserve">This view of montage as a perceptual phenomenon and cinema as an emotive manifestation of it touched the root of an intense polemic between Eisenstein and </w:t>
                </w:r>
                <w:proofErr w:type="spellStart"/>
                <w:r w:rsidRPr="002A0C7A">
                  <w:rPr>
                    <w:rFonts w:cs="Times New Roman"/>
                  </w:rPr>
                  <w:t>Dziga</w:t>
                </w:r>
                <w:proofErr w:type="spellEnd"/>
                <w:r w:rsidRPr="002A0C7A">
                  <w:rPr>
                    <w:rFonts w:cs="Times New Roman"/>
                  </w:rPr>
                  <w:t xml:space="preserve"> </w:t>
                </w:r>
                <w:proofErr w:type="spellStart"/>
                <w:r w:rsidRPr="002A0C7A">
                  <w:rPr>
                    <w:rFonts w:cs="Times New Roman"/>
                  </w:rPr>
                  <w:t>Vertov</w:t>
                </w:r>
                <w:proofErr w:type="spellEnd"/>
                <w:r w:rsidRPr="002A0C7A">
                  <w:rPr>
                    <w:rFonts w:cs="Times New Roman"/>
                  </w:rPr>
                  <w:t xml:space="preserve">, a documentarian. </w:t>
                </w:r>
                <w:proofErr w:type="spellStart"/>
                <w:r w:rsidRPr="002A0C7A">
                  <w:rPr>
                    <w:rFonts w:cs="Times New Roman"/>
                  </w:rPr>
                  <w:t>Vertov</w:t>
                </w:r>
                <w:proofErr w:type="spellEnd"/>
                <w:r w:rsidRPr="002A0C7A">
                  <w:rPr>
                    <w:rFonts w:cs="Times New Roman"/>
                  </w:rPr>
                  <w:t xml:space="preserve"> claimed that ideally cinema unveiled aspects of reality not accessible to human perception alone, because the camera could show us “life caught unawares” (</w:t>
                </w:r>
                <w:r w:rsidRPr="002A0C7A">
                  <w:rPr>
                    <w:rFonts w:cs="Times New Roman"/>
                    <w:i/>
                  </w:rPr>
                  <w:t>Kino-Eye</w:t>
                </w:r>
                <w:r w:rsidRPr="002A0C7A">
                  <w:rPr>
                    <w:rFonts w:cs="Times New Roman"/>
                  </w:rPr>
                  <w:t xml:space="preserve">, 41) and the edited film product could “show and elucidate life as it is” (47). To this end, he emphasized the collection of raw footage with minimal or no manipulation of the subject, and he insisted that in order to access the truth revealed by cinema filmmakers must overcome their addiction to the stuff of illusions — scripts, actors, costumes and sets. In other words, </w:t>
                </w:r>
                <w:proofErr w:type="spellStart"/>
                <w:r w:rsidRPr="002A0C7A">
                  <w:rPr>
                    <w:rFonts w:cs="Times New Roman"/>
                  </w:rPr>
                  <w:t>Vertov</w:t>
                </w:r>
                <w:proofErr w:type="spellEnd"/>
                <w:r w:rsidRPr="002A0C7A">
                  <w:rPr>
                    <w:rFonts w:cs="Times New Roman"/>
                  </w:rPr>
                  <w:t xml:space="preserve"> attacked the very type of films Eisenstein made.</w:t>
                </w:r>
              </w:p>
              <w:p w14:paraId="68BE88E8" w14:textId="77777777" w:rsidR="002A0C7A" w:rsidRPr="002A0C7A" w:rsidRDefault="002A0C7A" w:rsidP="002A0C7A">
                <w:pPr>
                  <w:rPr>
                    <w:rFonts w:cs="Times New Roman"/>
                  </w:rPr>
                </w:pPr>
              </w:p>
              <w:p w14:paraId="709729B5" w14:textId="77777777" w:rsidR="002A0C7A" w:rsidRPr="002A0C7A" w:rsidRDefault="002A0C7A" w:rsidP="002A0C7A">
                <w:pPr>
                  <w:rPr>
                    <w:rFonts w:cs="Times New Roman"/>
                  </w:rPr>
                </w:pPr>
                <w:r w:rsidRPr="002A0C7A">
                  <w:rPr>
                    <w:rFonts w:cs="Times New Roman"/>
                  </w:rPr>
                  <w:t xml:space="preserve">As early as 1924, however, Eisenstein acknowledged (in “Montage of Film Attractions”, first published posthumously) that a purely intellectual cinema resembling </w:t>
                </w:r>
                <w:proofErr w:type="spellStart"/>
                <w:r w:rsidRPr="002A0C7A">
                  <w:rPr>
                    <w:rFonts w:cs="Times New Roman"/>
                  </w:rPr>
                  <w:t>Vertov’s</w:t>
                </w:r>
                <w:proofErr w:type="spellEnd"/>
                <w:r w:rsidRPr="002A0C7A">
                  <w:rPr>
                    <w:rFonts w:cs="Times New Roman"/>
                  </w:rPr>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w:t>
                </w:r>
                <w:r w:rsidRPr="002A0C7A">
                  <w:rPr>
                    <w:rFonts w:cs="Times New Roman"/>
                  </w:rPr>
                  <w:lastRenderedPageBreak/>
                  <w:t xml:space="preserve">aesthetic awareness. Nevertheless, Eisenstein developed his theory to include “intellectual montage”, in which a synthesizing concept, idea or thought resolves the conflicts established among sequential shots. He demonstrated this in his third film, </w:t>
                </w:r>
                <w:r w:rsidRPr="002A0C7A">
                  <w:rPr>
                    <w:rFonts w:cs="Times New Roman"/>
                    <w:i/>
                  </w:rPr>
                  <w:t>October</w:t>
                </w:r>
                <w:r w:rsidRPr="002A0C7A">
                  <w:rPr>
                    <w:rFonts w:cs="Times New Roman"/>
                  </w:rPr>
                  <w:t xml:space="preserve"> (1927), which depicted the Bolshevik revolution and the events leading to it.</w:t>
                </w:r>
              </w:p>
              <w:p w14:paraId="72280780" w14:textId="77777777" w:rsidR="002A0C7A" w:rsidRPr="002A0C7A" w:rsidRDefault="002A0C7A" w:rsidP="002A0C7A">
                <w:pPr>
                  <w:rPr>
                    <w:rFonts w:cs="Times New Roman"/>
                  </w:rPr>
                </w:pPr>
              </w:p>
              <w:p w14:paraId="04B4B85C" w14:textId="77777777" w:rsidR="002A0C7A" w:rsidRPr="002A0C7A" w:rsidRDefault="002A0C7A" w:rsidP="002A0C7A">
                <w:pPr>
                  <w:rPr>
                    <w:rFonts w:cs="Times New Roman"/>
                  </w:rPr>
                </w:pPr>
                <w:r w:rsidRPr="002A0C7A">
                  <w:rPr>
                    <w:rFonts w:cs="Times New Roman"/>
                  </w:rPr>
                  <w:t xml:space="preserve">Eisenstein’s concept of “intellectual montage” represents the next logical step in the development of the theory he first established while working in </w:t>
                </w:r>
                <w:proofErr w:type="spellStart"/>
                <w:r w:rsidRPr="002A0C7A">
                  <w:rPr>
                    <w:rFonts w:cs="Times New Roman"/>
                  </w:rPr>
                  <w:t>theater</w:t>
                </w:r>
                <w:proofErr w:type="spellEnd"/>
                <w:r w:rsidRPr="002A0C7A">
                  <w:rPr>
                    <w:rFonts w:cs="Times New Roman"/>
                  </w:rPr>
                  <w:t>.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24114278" w14:textId="77777777" w:rsidR="002A0C7A" w:rsidRPr="002A0C7A" w:rsidRDefault="002A0C7A" w:rsidP="002A0C7A">
                <w:pPr>
                  <w:rPr>
                    <w:rFonts w:cs="Times New Roman"/>
                  </w:rPr>
                </w:pPr>
              </w:p>
              <w:p w14:paraId="452FAD0A" w14:textId="77777777" w:rsidR="002A0C7A" w:rsidRPr="002A0C7A" w:rsidRDefault="002A0C7A" w:rsidP="002A0C7A">
                <w:pPr>
                  <w:rPr>
                    <w:rFonts w:cs="Times New Roman"/>
                  </w:rPr>
                </w:pPr>
                <w:r w:rsidRPr="002A0C7A">
                  <w:rPr>
                    <w:rFonts w:cs="Times New Roman"/>
                  </w:rPr>
                  <w:t xml:space="preserve">Despite the Marxist values he expressed in his films, Eisenstein’s career began to stall after </w:t>
                </w:r>
                <w:r w:rsidRPr="002A0C7A">
                  <w:rPr>
                    <w:rFonts w:cs="Times New Roman"/>
                    <w:i/>
                  </w:rPr>
                  <w:t>October</w:t>
                </w:r>
                <w:r w:rsidRPr="002A0C7A">
                  <w:rPr>
                    <w:rFonts w:cs="Times New Roman"/>
                  </w:rPr>
                  <w:t xml:space="preserve"> was censored for its depiction of Leon Trotsky. After writing “A Statement on Sound” (1928) with </w:t>
                </w:r>
                <w:proofErr w:type="spellStart"/>
                <w:r w:rsidRPr="002A0C7A">
                  <w:rPr>
                    <w:rFonts w:cs="Times New Roman"/>
                  </w:rPr>
                  <w:t>Vsevolod</w:t>
                </w:r>
                <w:proofErr w:type="spellEnd"/>
                <w:r w:rsidRPr="002A0C7A">
                  <w:rPr>
                    <w:rFonts w:cs="Times New Roman"/>
                  </w:rPr>
                  <w:t xml:space="preserve"> </w:t>
                </w:r>
                <w:proofErr w:type="spellStart"/>
                <w:r w:rsidRPr="002A0C7A">
                  <w:rPr>
                    <w:rFonts w:cs="Times New Roman"/>
                  </w:rPr>
                  <w:t>Pudovkin</w:t>
                </w:r>
                <w:proofErr w:type="spellEnd"/>
                <w:r w:rsidRPr="002A0C7A">
                  <w:rPr>
                    <w:rFonts w:cs="Times New Roman"/>
                  </w:rPr>
                  <w:t xml:space="preserve"> and </w:t>
                </w:r>
                <w:proofErr w:type="spellStart"/>
                <w:r w:rsidRPr="002A0C7A">
                  <w:rPr>
                    <w:rFonts w:cs="Times New Roman"/>
                  </w:rPr>
                  <w:t>Girgory</w:t>
                </w:r>
                <w:proofErr w:type="spellEnd"/>
                <w:r w:rsidRPr="002A0C7A">
                  <w:rPr>
                    <w:rFonts w:cs="Times New Roman"/>
                  </w:rPr>
                  <w:t xml:space="preserve"> </w:t>
                </w:r>
                <w:proofErr w:type="spellStart"/>
                <w:r w:rsidRPr="002A0C7A">
                  <w:rPr>
                    <w:rFonts w:cs="Times New Roman"/>
                  </w:rPr>
                  <w:t>Alexandrov</w:t>
                </w:r>
                <w:proofErr w:type="spellEnd"/>
                <w:r w:rsidRPr="002A0C7A">
                  <w:rPr>
                    <w:rFonts w:cs="Times New Roman"/>
                  </w:rPr>
                  <w:t xml:space="preserve">, Eisenstein left for an extended trip to Western Europe and America (1929-32). He was unable to complete any films there, but he made some progress on </w:t>
                </w:r>
                <w:proofErr w:type="spellStart"/>
                <w:r w:rsidRPr="002A0C7A">
                  <w:rPr>
                    <w:rFonts w:cs="Times New Roman"/>
                    <w:i/>
                  </w:rPr>
                  <w:t>Que</w:t>
                </w:r>
                <w:proofErr w:type="spellEnd"/>
                <w:r w:rsidRPr="002A0C7A">
                  <w:rPr>
                    <w:rFonts w:cs="Times New Roman"/>
                    <w:i/>
                  </w:rPr>
                  <w:t xml:space="preserve"> viva Mexico!</w:t>
                </w:r>
                <w:r w:rsidRPr="002A0C7A">
                  <w:rPr>
                    <w:rFonts w:cs="Times New Roman"/>
                  </w:rPr>
                  <w:t xml:space="preserve"> </w:t>
                </w:r>
                <w:proofErr w:type="gramStart"/>
                <w:r w:rsidRPr="002A0C7A">
                  <w:rPr>
                    <w:rFonts w:cs="Times New Roman"/>
                  </w:rPr>
                  <w:t>before</w:t>
                </w:r>
                <w:proofErr w:type="gramEnd"/>
                <w:r w:rsidRPr="002A0C7A">
                  <w:rPr>
                    <w:rFonts w:cs="Times New Roman"/>
                  </w:rPr>
                  <w:t xml:space="preserve"> Upton Sinclair pulled his funding. After returning to the USSR, Eisenstein found that his critics had in his absence accused him of abandoning his country for the hotbed of capitalism, and he fell into </w:t>
                </w:r>
                <w:proofErr w:type="spellStart"/>
                <w:r w:rsidRPr="002A0C7A">
                  <w:rPr>
                    <w:rFonts w:cs="Times New Roman"/>
                  </w:rPr>
                  <w:t>disfavor</w:t>
                </w:r>
                <w:proofErr w:type="spellEnd"/>
                <w:r w:rsidRPr="002A0C7A">
                  <w:rPr>
                    <w:rFonts w:cs="Times New Roman"/>
                  </w:rPr>
                  <w:t xml:space="preserve"> along with several of his colleagues, including </w:t>
                </w:r>
                <w:proofErr w:type="spellStart"/>
                <w:r w:rsidRPr="002A0C7A">
                  <w:rPr>
                    <w:rFonts w:cs="Times New Roman"/>
                  </w:rPr>
                  <w:t>Vertov</w:t>
                </w:r>
                <w:proofErr w:type="spellEnd"/>
                <w:r w:rsidRPr="002A0C7A">
                  <w:rPr>
                    <w:rFonts w:cs="Times New Roman"/>
                  </w:rPr>
                  <w:t xml:space="preserve"> and </w:t>
                </w:r>
                <w:proofErr w:type="spellStart"/>
                <w:r w:rsidRPr="002A0C7A">
                  <w:rPr>
                    <w:rFonts w:cs="Times New Roman"/>
                  </w:rPr>
                  <w:t>Kuleshov</w:t>
                </w:r>
                <w:proofErr w:type="spellEnd"/>
                <w:r w:rsidRPr="002A0C7A">
                  <w:rPr>
                    <w:rFonts w:cs="Times New Roman"/>
                  </w:rPr>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510E425B" w14:textId="77777777" w:rsidR="002A0C7A" w:rsidRPr="002A0C7A" w:rsidRDefault="002A0C7A" w:rsidP="002A0C7A">
                <w:pPr>
                  <w:rPr>
                    <w:rFonts w:cs="Times New Roman"/>
                  </w:rPr>
                </w:pPr>
              </w:p>
              <w:p w14:paraId="2B148237" w14:textId="77777777" w:rsidR="002A0C7A" w:rsidRPr="002A0C7A" w:rsidRDefault="002A0C7A" w:rsidP="002A0C7A">
                <w:pPr>
                  <w:rPr>
                    <w:rFonts w:cs="Times New Roman"/>
                  </w:rPr>
                </w:pPr>
                <w:r w:rsidRPr="002A0C7A">
                  <w:rPr>
                    <w:rFonts w:cs="Times New Roman"/>
                  </w:rPr>
                  <w:t xml:space="preserve">Eisenstein redeemed himself with his first sound film,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(1938), which includes the famous scene of Prince </w:t>
                </w:r>
                <w:proofErr w:type="spellStart"/>
                <w:r w:rsidRPr="002A0C7A">
                  <w:rPr>
                    <w:rFonts w:cs="Times New Roman"/>
                  </w:rPr>
                  <w:t>Nevsky</w:t>
                </w:r>
                <w:proofErr w:type="spellEnd"/>
                <w:r w:rsidRPr="002A0C7A">
                  <w:rPr>
                    <w:rFonts w:cs="Times New Roman"/>
                  </w:rPr>
                  <w:t xml:space="preserve"> defeating the Teutonic Knights in the battle on the ice of Lake </w:t>
                </w:r>
                <w:proofErr w:type="spellStart"/>
                <w:r w:rsidRPr="002A0C7A">
                  <w:rPr>
                    <w:rFonts w:cs="Times New Roman"/>
                  </w:rPr>
                  <w:t>Chud</w:t>
                </w:r>
                <w:proofErr w:type="spellEnd"/>
                <w:r w:rsidRPr="002A0C7A">
                  <w:rPr>
                    <w:rFonts w:cs="Times New Roman"/>
                  </w:rPr>
                  <w:t xml:space="preserve">. Because the authorities saw its potential to inflame anti-German sentiment, however, they pulled </w:t>
                </w:r>
                <w:r w:rsidRPr="002A0C7A">
                  <w:rPr>
                    <w:rFonts w:cs="Times New Roman"/>
                    <w:i/>
                  </w:rPr>
                  <w:t xml:space="preserve">Alexander </w:t>
                </w:r>
                <w:proofErr w:type="spellStart"/>
                <w:r w:rsidRPr="002A0C7A">
                  <w:rPr>
                    <w:rFonts w:cs="Times New Roman"/>
                    <w:i/>
                  </w:rPr>
                  <w:t>Nevsky</w:t>
                </w:r>
                <w:proofErr w:type="spellEnd"/>
                <w:r w:rsidRPr="002A0C7A">
                  <w:rPr>
                    <w:rFonts w:cs="Times New Roman"/>
                  </w:rPr>
                  <w:t xml:space="preserve"> from </w:t>
                </w:r>
                <w:proofErr w:type="spellStart"/>
                <w:r w:rsidRPr="002A0C7A">
                  <w:rPr>
                    <w:rFonts w:cs="Times New Roman"/>
                  </w:rPr>
                  <w:t>theaters</w:t>
                </w:r>
                <w:proofErr w:type="spellEnd"/>
                <w:r w:rsidRPr="002A0C7A">
                  <w:rPr>
                    <w:rFonts w:cs="Times New Roman"/>
                  </w:rPr>
                  <w:t xml:space="preserve"> when Stalin and Hitler created the Nazi-Soviet Non-Aggression Pact. The film was later rereleased and vigorously promoted when it became clear that the USSR was going to war against Nazi Germany.</w:t>
                </w:r>
              </w:p>
              <w:p w14:paraId="4CD433B3" w14:textId="77777777" w:rsidR="002A0C7A" w:rsidRPr="002A0C7A" w:rsidRDefault="002A0C7A" w:rsidP="002A0C7A">
                <w:pPr>
                  <w:rPr>
                    <w:rFonts w:cs="Times New Roman"/>
                  </w:rPr>
                </w:pPr>
              </w:p>
              <w:p w14:paraId="03D02AF4" w14:textId="77777777" w:rsidR="002A0C7A" w:rsidRPr="002A0C7A" w:rsidRDefault="002A0C7A" w:rsidP="002A0C7A">
                <w:pPr>
                  <w:rPr>
                    <w:rFonts w:cs="Times New Roman"/>
                  </w:rPr>
                </w:pPr>
                <w:r w:rsidRPr="002A0C7A">
                  <w:rPr>
                    <w:rFonts w:cs="Times New Roman"/>
                  </w:rPr>
                  <w:t xml:space="preserve">In the 1940s the Stalin regime continued to subject Eisenstein to a cycle of praise followed by criticism, support followed by suppression. </w:t>
                </w:r>
                <w:r w:rsidRPr="002A0C7A">
                  <w:rPr>
                    <w:rFonts w:cs="Times New Roman"/>
                    <w:i/>
                  </w:rPr>
                  <w:t>Ivan the Terrible I</w:t>
                </w:r>
                <w:r w:rsidRPr="002A0C7A">
                  <w:rPr>
                    <w:rFonts w:cs="Times New Roman"/>
                  </w:rPr>
                  <w:t xml:space="preserve"> (1944) won him the Stalin prize, but was criticized by others for drawing an analogy between Joseph Stalin and Ivan IV that portrays the Soviet dictator in a positive light. In contrast, </w:t>
                </w:r>
                <w:r w:rsidRPr="002A0C7A">
                  <w:rPr>
                    <w:rFonts w:cs="Times New Roman"/>
                    <w:i/>
                  </w:rPr>
                  <w:t>Ivan the Terrible II</w:t>
                </w:r>
                <w:r w:rsidRPr="002A0C7A">
                  <w:rPr>
                    <w:rFonts w:cs="Times New Roman"/>
                  </w:rPr>
                  <w:t xml:space="preserve"> (1945) so displeased Stalin that it could not be released until 1958, ten years after his death. Some view it as a corrective to the first </w:t>
                </w:r>
                <w:proofErr w:type="spellStart"/>
                <w:r w:rsidRPr="002A0C7A">
                  <w:rPr>
                    <w:rFonts w:cs="Times New Roman"/>
                  </w:rPr>
                  <w:t>installment</w:t>
                </w:r>
                <w:proofErr w:type="spellEnd"/>
                <w:r w:rsidRPr="002A0C7A">
                  <w:rPr>
                    <w:rFonts w:cs="Times New Roman"/>
                  </w:rPr>
                  <w:t xml:space="preserve"> about the notorious tsar. It was Eisenstein’s last film. He died of a heart attack in 1948 at the age of 50.</w:t>
                </w:r>
              </w:p>
              <w:p w14:paraId="640C8CB5" w14:textId="77777777" w:rsidR="002A0C7A" w:rsidRPr="002A0C7A" w:rsidRDefault="002A0C7A" w:rsidP="002A0C7A">
                <w:pPr>
                  <w:rPr>
                    <w:rFonts w:cs="Times New Roman"/>
                  </w:rPr>
                </w:pPr>
              </w:p>
              <w:p w14:paraId="507EF330" w14:textId="77777777" w:rsidR="002A0C7A" w:rsidRPr="002A0C7A" w:rsidRDefault="002A0C7A" w:rsidP="002A0C7A">
                <w:pPr>
                  <w:pStyle w:val="Authornote"/>
                </w:pPr>
                <w:r w:rsidRPr="002A0C7A">
                  <w:t>Selected Filmography</w:t>
                </w:r>
              </w:p>
              <w:p w14:paraId="314466CF" w14:textId="77777777" w:rsidR="002A0C7A" w:rsidRPr="002A0C7A" w:rsidRDefault="002A0C7A" w:rsidP="002A0C7A">
                <w:pPr>
                  <w:pStyle w:val="Authornote"/>
                </w:pPr>
                <w:r w:rsidRPr="002A0C7A">
                  <w:rPr>
                    <w:i/>
                  </w:rPr>
                  <w:t>Strike</w:t>
                </w:r>
                <w:r w:rsidRPr="002A0C7A">
                  <w:t xml:space="preserve"> (</w:t>
                </w:r>
                <w:proofErr w:type="spellStart"/>
                <w:r w:rsidRPr="002A0C7A">
                  <w:t>Sovkino</w:t>
                </w:r>
                <w:proofErr w:type="spellEnd"/>
                <w:r w:rsidRPr="002A0C7A">
                  <w:t>, 1924).</w:t>
                </w:r>
              </w:p>
              <w:p w14:paraId="2828DC08" w14:textId="77777777" w:rsidR="002A0C7A" w:rsidRPr="002A0C7A" w:rsidRDefault="002A0C7A" w:rsidP="002A0C7A">
                <w:pPr>
                  <w:pStyle w:val="Authornote"/>
                </w:pPr>
                <w:r w:rsidRPr="002A0C7A">
                  <w:rPr>
                    <w:i/>
                  </w:rPr>
                  <w:t>Battleship Potemkin</w:t>
                </w:r>
                <w:r w:rsidRPr="002A0C7A">
                  <w:t xml:space="preserve"> (</w:t>
                </w:r>
                <w:proofErr w:type="spellStart"/>
                <w:r w:rsidRPr="002A0C7A">
                  <w:t>Sovkino</w:t>
                </w:r>
                <w:proofErr w:type="spellEnd"/>
                <w:r w:rsidRPr="002A0C7A">
                  <w:t>, 1925)</w:t>
                </w:r>
              </w:p>
              <w:p w14:paraId="428DE7A9" w14:textId="77777777" w:rsidR="002A0C7A" w:rsidRPr="002A0C7A" w:rsidRDefault="002A0C7A" w:rsidP="002A0C7A">
                <w:pPr>
                  <w:pStyle w:val="Authornote"/>
                </w:pPr>
                <w:r w:rsidRPr="002A0C7A">
                  <w:rPr>
                    <w:i/>
                  </w:rPr>
                  <w:t>October</w:t>
                </w:r>
                <w:r w:rsidRPr="002A0C7A">
                  <w:t xml:space="preserve"> (</w:t>
                </w:r>
                <w:proofErr w:type="spellStart"/>
                <w:r w:rsidRPr="002A0C7A">
                  <w:t>Sovkino</w:t>
                </w:r>
                <w:proofErr w:type="spellEnd"/>
                <w:r w:rsidRPr="002A0C7A">
                  <w:t>, 1927).</w:t>
                </w:r>
              </w:p>
              <w:p w14:paraId="58FD268B" w14:textId="77777777" w:rsidR="002A0C7A" w:rsidRPr="002A0C7A" w:rsidRDefault="002A0C7A" w:rsidP="002A0C7A">
                <w:pPr>
                  <w:pStyle w:val="Authornote"/>
                </w:pPr>
                <w:r w:rsidRPr="002A0C7A">
                  <w:rPr>
                    <w:i/>
                  </w:rPr>
                  <w:t xml:space="preserve">Alexander </w:t>
                </w:r>
                <w:proofErr w:type="spellStart"/>
                <w:r w:rsidRPr="002A0C7A">
                  <w:rPr>
                    <w:i/>
                  </w:rPr>
                  <w:t>Nevsky</w:t>
                </w:r>
                <w:proofErr w:type="spellEnd"/>
                <w:r w:rsidRPr="002A0C7A">
                  <w:t xml:space="preserve"> (</w:t>
                </w:r>
                <w:proofErr w:type="spellStart"/>
                <w:r w:rsidRPr="002A0C7A">
                  <w:t>Mosfilm</w:t>
                </w:r>
                <w:proofErr w:type="spellEnd"/>
                <w:r w:rsidRPr="002A0C7A">
                  <w:t>, 1938).</w:t>
                </w:r>
              </w:p>
              <w:p w14:paraId="02BC8EC6" w14:textId="77777777" w:rsidR="002A0C7A" w:rsidRPr="002A0C7A" w:rsidRDefault="002A0C7A" w:rsidP="002A0C7A">
                <w:pPr>
                  <w:pStyle w:val="Authornote"/>
                </w:pPr>
                <w:r w:rsidRPr="002A0C7A">
                  <w:rPr>
                    <w:i/>
                  </w:rPr>
                  <w:t>Ivan the Terrible I</w:t>
                </w:r>
                <w:r w:rsidRPr="002A0C7A">
                  <w:t xml:space="preserve"> (</w:t>
                </w:r>
                <w:proofErr w:type="spellStart"/>
                <w:r w:rsidRPr="002A0C7A">
                  <w:t>Mosfilm</w:t>
                </w:r>
                <w:proofErr w:type="spellEnd"/>
                <w:r w:rsidRPr="002A0C7A">
                  <w:t>, 1944).</w:t>
                </w:r>
              </w:p>
              <w:p w14:paraId="16BDE11A" w14:textId="77777777" w:rsidR="003F0D73" w:rsidRPr="002A0C7A" w:rsidRDefault="002A0C7A" w:rsidP="002A0C7A">
                <w:pPr>
                  <w:pStyle w:val="Authornote"/>
                </w:pPr>
                <w:r w:rsidRPr="002A0C7A">
                  <w:rPr>
                    <w:i/>
                  </w:rPr>
                  <w:t>Ivan the Terrible II</w:t>
                </w:r>
                <w:r w:rsidRPr="002A0C7A">
                  <w:t xml:space="preserve"> (</w:t>
                </w:r>
                <w:proofErr w:type="spellStart"/>
                <w:r w:rsidRPr="002A0C7A">
                  <w:t>Mosfilm</w:t>
                </w:r>
                <w:proofErr w:type="spellEnd"/>
                <w:r w:rsidRPr="002A0C7A">
                  <w:t>, 1945).</w:t>
                </w:r>
                <w:r w:rsidRPr="002A0C7A">
                  <w:tab/>
                </w:r>
              </w:p>
            </w:tc>
          </w:sdtContent>
        </w:sdt>
      </w:tr>
      <w:tr w:rsidR="003235A7" w14:paraId="054BCC84" w14:textId="77777777" w:rsidTr="003235A7">
        <w:tc>
          <w:tcPr>
            <w:tcW w:w="9016" w:type="dxa"/>
          </w:tcPr>
          <w:p w14:paraId="5336022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FD800BC63B6549BDD466B0FD886EDF"/>
              </w:placeholder>
            </w:sdtPr>
            <w:sdtContent>
              <w:p w14:paraId="59FDD7FA" w14:textId="77777777" w:rsidR="002A0C7A" w:rsidRDefault="002A0C7A" w:rsidP="002A0C7A"/>
              <w:p w14:paraId="7A538009" w14:textId="77777777" w:rsidR="002A0C7A" w:rsidRDefault="002A0C7A" w:rsidP="002A0C7A">
                <w:sdt>
                  <w:sdtPr>
                    <w:id w:val="441039186"/>
                    <w:citation/>
                  </w:sdtPr>
                  <w:sdtContent>
                    <w:r>
                      <w:fldChar w:fldCharType="begin"/>
                    </w:r>
                    <w:r>
                      <w:rPr>
                        <w:lang w:val="en-US"/>
                      </w:rPr>
                      <w:instrText xml:space="preserve"> CITATION Bri96 \l 1033 </w:instrText>
                    </w:r>
                    <w:r>
                      <w:fldChar w:fldCharType="separate"/>
                    </w:r>
                    <w:r>
                      <w:rPr>
                        <w:noProof/>
                        <w:lang w:val="en-US"/>
                      </w:rPr>
                      <w:t>(Briley)</w:t>
                    </w:r>
                    <w:r>
                      <w:fldChar w:fldCharType="end"/>
                    </w:r>
                  </w:sdtContent>
                </w:sdt>
              </w:p>
              <w:p w14:paraId="7063E0E3" w14:textId="77777777" w:rsidR="002A0C7A" w:rsidRDefault="002A0C7A" w:rsidP="002A0C7A"/>
              <w:p w14:paraId="42B75BFA" w14:textId="77777777" w:rsidR="002A0C7A" w:rsidRDefault="002A0C7A" w:rsidP="002A0C7A">
                <w:sdt>
                  <w:sdtPr>
                    <w:id w:val="304753693"/>
                    <w:citation/>
                  </w:sdtPr>
                  <w:sdtContent>
                    <w:r>
                      <w:fldChar w:fldCharType="begin"/>
                    </w:r>
                    <w:r>
                      <w:rPr>
                        <w:lang w:val="en-US"/>
                      </w:rPr>
                      <w:instrText xml:space="preserve"> CITATION Car03 \l 1033 </w:instrText>
                    </w:r>
                    <w:r>
                      <w:fldChar w:fldCharType="separate"/>
                    </w:r>
                    <w:r>
                      <w:rPr>
                        <w:noProof/>
                        <w:lang w:val="en-US"/>
                      </w:rPr>
                      <w:t>(Carroll)</w:t>
                    </w:r>
                    <w:r>
                      <w:fldChar w:fldCharType="end"/>
                    </w:r>
                  </w:sdtContent>
                </w:sdt>
              </w:p>
              <w:p w14:paraId="0F5054DF" w14:textId="77777777" w:rsidR="002A0C7A" w:rsidRDefault="002A0C7A" w:rsidP="002A0C7A"/>
              <w:p w14:paraId="17D4BAB1" w14:textId="77777777" w:rsidR="002A0C7A" w:rsidRDefault="002A0C7A" w:rsidP="002A0C7A">
                <w:sdt>
                  <w:sdtPr>
                    <w:id w:val="-424350098"/>
                    <w:citation/>
                  </w:sdtPr>
                  <w:sdtContent>
                    <w:r>
                      <w:fldChar w:fldCharType="begin"/>
                    </w:r>
                    <w:r>
                      <w:rPr>
                        <w:lang w:val="en-US"/>
                      </w:rPr>
                      <w:instrText xml:space="preserve"> CITATION Chr93 \l 1033 </w:instrText>
                    </w:r>
                    <w:r>
                      <w:fldChar w:fldCharType="separate"/>
                    </w:r>
                    <w:r>
                      <w:rPr>
                        <w:noProof/>
                        <w:lang w:val="en-US"/>
                      </w:rPr>
                      <w:t>(Christie and Taylor)</w:t>
                    </w:r>
                    <w:r>
                      <w:fldChar w:fldCharType="end"/>
                    </w:r>
                  </w:sdtContent>
                </w:sdt>
              </w:p>
              <w:p w14:paraId="570ADD4F" w14:textId="77777777" w:rsidR="002A0C7A" w:rsidRDefault="002A0C7A" w:rsidP="002A0C7A"/>
              <w:p w14:paraId="56D904B4" w14:textId="77777777" w:rsidR="002A0C7A" w:rsidRDefault="002A0C7A" w:rsidP="002A0C7A">
                <w:sdt>
                  <w:sdtPr>
                    <w:id w:val="778991939"/>
                    <w:citation/>
                  </w:sdtPr>
                  <w:sdtContent>
                    <w:r>
                      <w:fldChar w:fldCharType="begin"/>
                    </w:r>
                    <w:r>
                      <w:rPr>
                        <w:lang w:val="en-US"/>
                      </w:rPr>
                      <w:instrText xml:space="preserve"> CITATION Eis98 \l 1033 </w:instrText>
                    </w:r>
                    <w:r>
                      <w:fldChar w:fldCharType="separate"/>
                    </w:r>
                    <w:r>
                      <w:rPr>
                        <w:noProof/>
                        <w:lang w:val="en-US"/>
                      </w:rPr>
                      <w:t>(Eisenstein)</w:t>
                    </w:r>
                    <w:r>
                      <w:fldChar w:fldCharType="end"/>
                    </w:r>
                  </w:sdtContent>
                </w:sdt>
              </w:p>
              <w:p w14:paraId="5E964189" w14:textId="77777777" w:rsidR="002A0C7A" w:rsidRDefault="002A0C7A" w:rsidP="002A0C7A"/>
              <w:p w14:paraId="455CFDEF" w14:textId="77777777" w:rsidR="002A0C7A" w:rsidRDefault="002A0C7A" w:rsidP="002A0C7A">
                <w:sdt>
                  <w:sdtPr>
                    <w:id w:val="-1742095857"/>
                    <w:citation/>
                  </w:sdtPr>
                  <w:sdtContent>
                    <w:r>
                      <w:fldChar w:fldCharType="begin"/>
                    </w:r>
                    <w:r>
                      <w:rPr>
                        <w:lang w:val="en-US"/>
                      </w:rPr>
                      <w:instrText xml:space="preserve"> CITATION Eis68 \l 1033 </w:instrText>
                    </w:r>
                    <w:r>
                      <w:fldChar w:fldCharType="separate"/>
                    </w:r>
                    <w:r>
                      <w:rPr>
                        <w:noProof/>
                        <w:lang w:val="en-US"/>
                      </w:rPr>
                      <w:t>(Eisenstein, Film Essays)</w:t>
                    </w:r>
                    <w:r>
                      <w:fldChar w:fldCharType="end"/>
                    </w:r>
                  </w:sdtContent>
                </w:sdt>
              </w:p>
              <w:p w14:paraId="1B869983" w14:textId="77777777" w:rsidR="002A0C7A" w:rsidRDefault="002A0C7A" w:rsidP="002A0C7A"/>
              <w:p w14:paraId="15BBE858" w14:textId="77777777" w:rsidR="002A0C7A" w:rsidRDefault="002A0C7A" w:rsidP="002A0C7A">
                <w:sdt>
                  <w:sdtPr>
                    <w:id w:val="-850785562"/>
                    <w:citation/>
                  </w:sdtPr>
                  <w:sdtContent>
                    <w:r>
                      <w:fldChar w:fldCharType="begin"/>
                    </w:r>
                    <w:r>
                      <w:rPr>
                        <w:lang w:val="en-US"/>
                      </w:rPr>
                      <w:instrText xml:space="preserve"> CITATION Eis77 \l 1033 </w:instrText>
                    </w:r>
                    <w:r>
                      <w:fldChar w:fldCharType="separate"/>
                    </w:r>
                    <w:r>
                      <w:rPr>
                        <w:noProof/>
                        <w:lang w:val="en-US"/>
                      </w:rPr>
                      <w:t>(Eisenstein, Film Form: Essays in Film Theory)</w:t>
                    </w:r>
                    <w:r>
                      <w:fldChar w:fldCharType="end"/>
                    </w:r>
                  </w:sdtContent>
                </w:sdt>
              </w:p>
              <w:p w14:paraId="64CD42D2" w14:textId="77777777" w:rsidR="002A0C7A" w:rsidRDefault="002A0C7A" w:rsidP="002A0C7A"/>
              <w:p w14:paraId="31895DBD" w14:textId="77777777" w:rsidR="002A0C7A" w:rsidRDefault="002A0C7A" w:rsidP="002A0C7A">
                <w:sdt>
                  <w:sdtPr>
                    <w:id w:val="-1138408455"/>
                    <w:citation/>
                  </w:sdtPr>
                  <w:sdtContent>
                    <w:r>
                      <w:fldChar w:fldCharType="begin"/>
                    </w:r>
                    <w:r>
                      <w:rPr>
                        <w:lang w:val="en-US"/>
                      </w:rPr>
                      <w:instrText xml:space="preserve">CITATION Upc88 \l 1033 </w:instrText>
                    </w:r>
                    <w:r>
                      <w:fldChar w:fldCharType="separate"/>
                    </w:r>
                    <w:r>
                      <w:rPr>
                        <w:noProof/>
                        <w:lang w:val="en-US"/>
                      </w:rPr>
                      <w:t>(Eisenstein, The Psychology of Composition)</w:t>
                    </w:r>
                    <w:r>
                      <w:fldChar w:fldCharType="end"/>
                    </w:r>
                  </w:sdtContent>
                </w:sdt>
              </w:p>
              <w:p w14:paraId="7DDDE144" w14:textId="77777777" w:rsidR="002A0C7A" w:rsidRDefault="002A0C7A" w:rsidP="002A0C7A"/>
              <w:p w14:paraId="4417E417" w14:textId="77777777" w:rsidR="002A0C7A" w:rsidRDefault="002A0C7A" w:rsidP="002A0C7A">
                <w:sdt>
                  <w:sdtPr>
                    <w:id w:val="-2056225472"/>
                    <w:citation/>
                  </w:sdtPr>
                  <w:sdtContent>
                    <w:r>
                      <w:fldChar w:fldCharType="begin"/>
                    </w:r>
                    <w:r>
                      <w:rPr>
                        <w:lang w:val="en-US"/>
                      </w:rPr>
                      <w:instrText xml:space="preserve"> CITATION Neu03 \l 1033 </w:instrText>
                    </w:r>
                    <w:r>
                      <w:fldChar w:fldCharType="separate"/>
                    </w:r>
                    <w:r>
                      <w:rPr>
                        <w:noProof/>
                        <w:lang w:val="en-US"/>
                      </w:rPr>
                      <w:t>(Neuberger)</w:t>
                    </w:r>
                    <w:r>
                      <w:fldChar w:fldCharType="end"/>
                    </w:r>
                  </w:sdtContent>
                </w:sdt>
              </w:p>
              <w:p w14:paraId="63961FE5" w14:textId="77777777" w:rsidR="002A0C7A" w:rsidRDefault="002A0C7A" w:rsidP="002A0C7A"/>
              <w:p w14:paraId="1152705B" w14:textId="77777777" w:rsidR="002A0C7A" w:rsidRDefault="002A0C7A" w:rsidP="002A0C7A">
                <w:sdt>
                  <w:sdtPr>
                    <w:id w:val="1937788145"/>
                    <w:citation/>
                  </w:sdtPr>
                  <w:sdtContent>
                    <w:r>
                      <w:fldChar w:fldCharType="begin"/>
                    </w:r>
                    <w:r>
                      <w:rPr>
                        <w:lang w:val="en-US"/>
                      </w:rPr>
                      <w:instrText xml:space="preserve"> CITATION Sha04 \l 1033 </w:instrText>
                    </w:r>
                    <w:r>
                      <w:fldChar w:fldCharType="separate"/>
                    </w:r>
                    <w:r>
                      <w:rPr>
                        <w:noProof/>
                        <w:lang w:val="en-US"/>
                      </w:rPr>
                      <w:t>(Shaw)</w:t>
                    </w:r>
                    <w:r>
                      <w:fldChar w:fldCharType="end"/>
                    </w:r>
                  </w:sdtContent>
                </w:sdt>
              </w:p>
              <w:p w14:paraId="22AD1692" w14:textId="77777777" w:rsidR="002A0C7A" w:rsidRDefault="002A0C7A" w:rsidP="002A0C7A"/>
              <w:p w14:paraId="6547ABC4" w14:textId="77777777" w:rsidR="002A0C7A" w:rsidRDefault="002A0C7A" w:rsidP="002A0C7A">
                <w:sdt>
                  <w:sdtPr>
                    <w:id w:val="-2029164598"/>
                    <w:citation/>
                  </w:sdtPr>
                  <w:sdtContent>
                    <w:r>
                      <w:fldChar w:fldCharType="begin"/>
                    </w:r>
                    <w:r>
                      <w:rPr>
                        <w:lang w:val="en-US"/>
                      </w:rPr>
                      <w:instrText xml:space="preserve"> CITATION Tay00 \l 1033 </w:instrText>
                    </w:r>
                    <w:r>
                      <w:fldChar w:fldCharType="separate"/>
                    </w:r>
                    <w:r>
                      <w:rPr>
                        <w:noProof/>
                        <w:lang w:val="en-US"/>
                      </w:rPr>
                      <w:t>(Taylor)</w:t>
                    </w:r>
                    <w:r>
                      <w:fldChar w:fldCharType="end"/>
                    </w:r>
                  </w:sdtContent>
                </w:sdt>
              </w:p>
              <w:p w14:paraId="0995580C" w14:textId="77777777" w:rsidR="002A0C7A" w:rsidRDefault="002A0C7A" w:rsidP="002A0C7A"/>
              <w:p w14:paraId="415F6FAB" w14:textId="77777777" w:rsidR="003235A7" w:rsidRDefault="009D4605" w:rsidP="002A0C7A">
                <w:sdt>
                  <w:sdtPr>
                    <w:id w:val="-583995462"/>
                    <w:citation/>
                  </w:sdtPr>
                  <w:sdtContent>
                    <w:r>
                      <w:fldChar w:fldCharType="begin"/>
                    </w:r>
                    <w:r>
                      <w:rPr>
                        <w:lang w:val="en-US"/>
                      </w:rPr>
                      <w:instrText xml:space="preserve"> CITATION Ver84 \l 1033 </w:instrText>
                    </w:r>
                    <w:r>
                      <w:fldChar w:fldCharType="separate"/>
                    </w:r>
                    <w:r>
                      <w:rPr>
                        <w:noProof/>
                        <w:lang w:val="en-US"/>
                      </w:rPr>
                      <w:t>(Vertov)</w:t>
                    </w:r>
                    <w:r>
                      <w:fldChar w:fldCharType="end"/>
                    </w:r>
                  </w:sdtContent>
                </w:sdt>
              </w:p>
              <w:bookmarkStart w:id="0" w:name="_GoBack" w:displacedByCustomXml="next"/>
              <w:bookmarkEnd w:id="0" w:displacedByCustomXml="next"/>
            </w:sdtContent>
          </w:sdt>
        </w:tc>
      </w:tr>
    </w:tbl>
    <w:p w14:paraId="47F18BD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36B57" w14:textId="77777777" w:rsidR="002A0C7A" w:rsidRDefault="002A0C7A" w:rsidP="007A0D55">
      <w:pPr>
        <w:spacing w:after="0" w:line="240" w:lineRule="auto"/>
      </w:pPr>
      <w:r>
        <w:separator/>
      </w:r>
    </w:p>
  </w:endnote>
  <w:endnote w:type="continuationSeparator" w:id="0">
    <w:p w14:paraId="30FEEF5A" w14:textId="77777777" w:rsidR="002A0C7A" w:rsidRDefault="002A0C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D9CAE" w14:textId="77777777" w:rsidR="002A0C7A" w:rsidRDefault="002A0C7A" w:rsidP="007A0D55">
      <w:pPr>
        <w:spacing w:after="0" w:line="240" w:lineRule="auto"/>
      </w:pPr>
      <w:r>
        <w:separator/>
      </w:r>
    </w:p>
  </w:footnote>
  <w:footnote w:type="continuationSeparator" w:id="0">
    <w:p w14:paraId="74A89151" w14:textId="77777777" w:rsidR="002A0C7A" w:rsidRDefault="002A0C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4C421" w14:textId="77777777" w:rsidR="002A0C7A" w:rsidRDefault="002A0C7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351B40" w14:textId="77777777" w:rsidR="002A0C7A" w:rsidRDefault="002A0C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35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0C7A"/>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D4605"/>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135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B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1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35F"/>
    <w:rPr>
      <w:rFonts w:ascii="Lucida Grande" w:hAnsi="Lucida Grande" w:cs="Lucida Grande"/>
      <w:sz w:val="18"/>
      <w:szCs w:val="18"/>
    </w:rPr>
  </w:style>
  <w:style w:type="character" w:styleId="Hyperlink">
    <w:name w:val="Hyperlink"/>
    <w:basedOn w:val="DefaultParagraphFont"/>
    <w:uiPriority w:val="99"/>
    <w:unhideWhenUsed/>
    <w:rsid w:val="002A0C7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1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35F"/>
    <w:rPr>
      <w:rFonts w:ascii="Lucida Grande" w:hAnsi="Lucida Grande" w:cs="Lucida Grande"/>
      <w:sz w:val="18"/>
      <w:szCs w:val="18"/>
    </w:rPr>
  </w:style>
  <w:style w:type="character" w:styleId="Hyperlink">
    <w:name w:val="Hyperlink"/>
    <w:basedOn w:val="DefaultParagraphFont"/>
    <w:uiPriority w:val="99"/>
    <w:unhideWhenUsed/>
    <w:rsid w:val="002A0C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3B01A5F3708B438E3D6DD6F0E6D657"/>
        <w:category>
          <w:name w:val="General"/>
          <w:gallery w:val="placeholder"/>
        </w:category>
        <w:types>
          <w:type w:val="bbPlcHdr"/>
        </w:types>
        <w:behaviors>
          <w:behavior w:val="content"/>
        </w:behaviors>
        <w:guid w:val="{295CF1F8-8784-1B4A-B369-C679065C6595}"/>
      </w:docPartPr>
      <w:docPartBody>
        <w:p w:rsidR="00000000" w:rsidRDefault="004E117A">
          <w:pPr>
            <w:pStyle w:val="FC3B01A5F3708B438E3D6DD6F0E6D657"/>
          </w:pPr>
          <w:r w:rsidRPr="00CC586D">
            <w:rPr>
              <w:rStyle w:val="PlaceholderText"/>
              <w:b/>
              <w:color w:val="FFFFFF" w:themeColor="background1"/>
            </w:rPr>
            <w:t>[Salutation]</w:t>
          </w:r>
        </w:p>
      </w:docPartBody>
    </w:docPart>
    <w:docPart>
      <w:docPartPr>
        <w:name w:val="CF58DAF1D845DC46930DF0E5D04B47E8"/>
        <w:category>
          <w:name w:val="General"/>
          <w:gallery w:val="placeholder"/>
        </w:category>
        <w:types>
          <w:type w:val="bbPlcHdr"/>
        </w:types>
        <w:behaviors>
          <w:behavior w:val="content"/>
        </w:behaviors>
        <w:guid w:val="{C4023800-4A0C-9B45-9A1A-C266932609AB}"/>
      </w:docPartPr>
      <w:docPartBody>
        <w:p w:rsidR="00000000" w:rsidRDefault="004E117A">
          <w:pPr>
            <w:pStyle w:val="CF58DAF1D845DC46930DF0E5D04B47E8"/>
          </w:pPr>
          <w:r>
            <w:rPr>
              <w:rStyle w:val="PlaceholderText"/>
            </w:rPr>
            <w:t>[First name]</w:t>
          </w:r>
        </w:p>
      </w:docPartBody>
    </w:docPart>
    <w:docPart>
      <w:docPartPr>
        <w:name w:val="6A2B6350FD956D48AAF9CE994D300D56"/>
        <w:category>
          <w:name w:val="General"/>
          <w:gallery w:val="placeholder"/>
        </w:category>
        <w:types>
          <w:type w:val="bbPlcHdr"/>
        </w:types>
        <w:behaviors>
          <w:behavior w:val="content"/>
        </w:behaviors>
        <w:guid w:val="{BA4E68B8-DA24-5449-ABB9-ED9C3DDE4437}"/>
      </w:docPartPr>
      <w:docPartBody>
        <w:p w:rsidR="00000000" w:rsidRDefault="004E117A">
          <w:pPr>
            <w:pStyle w:val="6A2B6350FD956D48AAF9CE994D300D56"/>
          </w:pPr>
          <w:r>
            <w:rPr>
              <w:rStyle w:val="PlaceholderText"/>
            </w:rPr>
            <w:t>[Middle name]</w:t>
          </w:r>
        </w:p>
      </w:docPartBody>
    </w:docPart>
    <w:docPart>
      <w:docPartPr>
        <w:name w:val="22998BFE15A2624CAAE4048C71EBA5C8"/>
        <w:category>
          <w:name w:val="General"/>
          <w:gallery w:val="placeholder"/>
        </w:category>
        <w:types>
          <w:type w:val="bbPlcHdr"/>
        </w:types>
        <w:behaviors>
          <w:behavior w:val="content"/>
        </w:behaviors>
        <w:guid w:val="{95FBF99A-81CE-D444-824C-A9F54E6AA746}"/>
      </w:docPartPr>
      <w:docPartBody>
        <w:p w:rsidR="00000000" w:rsidRDefault="004E117A">
          <w:pPr>
            <w:pStyle w:val="22998BFE15A2624CAAE4048C71EBA5C8"/>
          </w:pPr>
          <w:r>
            <w:rPr>
              <w:rStyle w:val="PlaceholderText"/>
            </w:rPr>
            <w:t>[Last name]</w:t>
          </w:r>
        </w:p>
      </w:docPartBody>
    </w:docPart>
    <w:docPart>
      <w:docPartPr>
        <w:name w:val="BA5D962E8AF5EA41A31CC13E22FF5AB3"/>
        <w:category>
          <w:name w:val="General"/>
          <w:gallery w:val="placeholder"/>
        </w:category>
        <w:types>
          <w:type w:val="bbPlcHdr"/>
        </w:types>
        <w:behaviors>
          <w:behavior w:val="content"/>
        </w:behaviors>
        <w:guid w:val="{D0E68F22-E07B-C843-8615-BE625C4A0B9A}"/>
      </w:docPartPr>
      <w:docPartBody>
        <w:p w:rsidR="00000000" w:rsidRDefault="004E117A">
          <w:pPr>
            <w:pStyle w:val="BA5D962E8AF5EA41A31CC13E22FF5AB3"/>
          </w:pPr>
          <w:r>
            <w:rPr>
              <w:rStyle w:val="PlaceholderText"/>
            </w:rPr>
            <w:t>[Enter your biography]</w:t>
          </w:r>
        </w:p>
      </w:docPartBody>
    </w:docPart>
    <w:docPart>
      <w:docPartPr>
        <w:name w:val="1B86563D268BCE44978F24679BC33FEB"/>
        <w:category>
          <w:name w:val="General"/>
          <w:gallery w:val="placeholder"/>
        </w:category>
        <w:types>
          <w:type w:val="bbPlcHdr"/>
        </w:types>
        <w:behaviors>
          <w:behavior w:val="content"/>
        </w:behaviors>
        <w:guid w:val="{1DBBA314-8CEC-3144-A4F3-00EB1F72FD81}"/>
      </w:docPartPr>
      <w:docPartBody>
        <w:p w:rsidR="00000000" w:rsidRDefault="004E117A">
          <w:pPr>
            <w:pStyle w:val="1B86563D268BCE44978F24679BC33FEB"/>
          </w:pPr>
          <w:r>
            <w:rPr>
              <w:rStyle w:val="PlaceholderText"/>
            </w:rPr>
            <w:t>[Enter the institution with which you are affiliated]</w:t>
          </w:r>
        </w:p>
      </w:docPartBody>
    </w:docPart>
    <w:docPart>
      <w:docPartPr>
        <w:name w:val="8B2337D63828B540BE8E9C15BE201AF0"/>
        <w:category>
          <w:name w:val="General"/>
          <w:gallery w:val="placeholder"/>
        </w:category>
        <w:types>
          <w:type w:val="bbPlcHdr"/>
        </w:types>
        <w:behaviors>
          <w:behavior w:val="content"/>
        </w:behaviors>
        <w:guid w:val="{D19FEDE3-FE5B-1C43-B555-CA1980023239}"/>
      </w:docPartPr>
      <w:docPartBody>
        <w:p w:rsidR="00000000" w:rsidRDefault="004E117A">
          <w:pPr>
            <w:pStyle w:val="8B2337D63828B540BE8E9C15BE201AF0"/>
          </w:pPr>
          <w:r w:rsidRPr="00EF74F7">
            <w:rPr>
              <w:b/>
              <w:color w:val="808080" w:themeColor="background1" w:themeShade="80"/>
            </w:rPr>
            <w:t>[Enter the headword for your article]</w:t>
          </w:r>
        </w:p>
      </w:docPartBody>
    </w:docPart>
    <w:docPart>
      <w:docPartPr>
        <w:name w:val="9B59B3F3401E2F4B9A3DCF98BE9523DA"/>
        <w:category>
          <w:name w:val="General"/>
          <w:gallery w:val="placeholder"/>
        </w:category>
        <w:types>
          <w:type w:val="bbPlcHdr"/>
        </w:types>
        <w:behaviors>
          <w:behavior w:val="content"/>
        </w:behaviors>
        <w:guid w:val="{1B79B3A8-B85D-124F-B70F-D0213AA88724}"/>
      </w:docPartPr>
      <w:docPartBody>
        <w:p w:rsidR="00000000" w:rsidRDefault="004E117A">
          <w:pPr>
            <w:pStyle w:val="9B59B3F3401E2F4B9A3DCF98BE9523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53DF87661BC2419DE165498C5ADBA3"/>
        <w:category>
          <w:name w:val="General"/>
          <w:gallery w:val="placeholder"/>
        </w:category>
        <w:types>
          <w:type w:val="bbPlcHdr"/>
        </w:types>
        <w:behaviors>
          <w:behavior w:val="content"/>
        </w:behaviors>
        <w:guid w:val="{5E713386-37B3-104D-B4B8-A5A2F8EAB97A}"/>
      </w:docPartPr>
      <w:docPartBody>
        <w:p w:rsidR="00000000" w:rsidRDefault="004E117A">
          <w:pPr>
            <w:pStyle w:val="EF53DF87661BC2419DE165498C5ADB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4BC2FA4224446B89DF174789AB6F8"/>
        <w:category>
          <w:name w:val="General"/>
          <w:gallery w:val="placeholder"/>
        </w:category>
        <w:types>
          <w:type w:val="bbPlcHdr"/>
        </w:types>
        <w:behaviors>
          <w:behavior w:val="content"/>
        </w:behaviors>
        <w:guid w:val="{31AA1201-D4E1-A043-8599-FF8B9A58E815}"/>
      </w:docPartPr>
      <w:docPartBody>
        <w:p w:rsidR="00000000" w:rsidRDefault="004E117A">
          <w:pPr>
            <w:pStyle w:val="3494BC2FA4224446B89DF174789AB6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FD800BC63B6549BDD466B0FD886EDF"/>
        <w:category>
          <w:name w:val="General"/>
          <w:gallery w:val="placeholder"/>
        </w:category>
        <w:types>
          <w:type w:val="bbPlcHdr"/>
        </w:types>
        <w:behaviors>
          <w:behavior w:val="content"/>
        </w:behaviors>
        <w:guid w:val="{285D470D-C237-5648-A6B5-30E197B28776}"/>
      </w:docPartPr>
      <w:docPartBody>
        <w:p w:rsidR="00000000" w:rsidRDefault="004E117A">
          <w:pPr>
            <w:pStyle w:val="95FD800BC63B6549BDD466B0FD886E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3B01A5F3708B438E3D6DD6F0E6D657">
    <w:name w:val="FC3B01A5F3708B438E3D6DD6F0E6D657"/>
  </w:style>
  <w:style w:type="paragraph" w:customStyle="1" w:styleId="CF58DAF1D845DC46930DF0E5D04B47E8">
    <w:name w:val="CF58DAF1D845DC46930DF0E5D04B47E8"/>
  </w:style>
  <w:style w:type="paragraph" w:customStyle="1" w:styleId="6A2B6350FD956D48AAF9CE994D300D56">
    <w:name w:val="6A2B6350FD956D48AAF9CE994D300D56"/>
  </w:style>
  <w:style w:type="paragraph" w:customStyle="1" w:styleId="22998BFE15A2624CAAE4048C71EBA5C8">
    <w:name w:val="22998BFE15A2624CAAE4048C71EBA5C8"/>
  </w:style>
  <w:style w:type="paragraph" w:customStyle="1" w:styleId="BA5D962E8AF5EA41A31CC13E22FF5AB3">
    <w:name w:val="BA5D962E8AF5EA41A31CC13E22FF5AB3"/>
  </w:style>
  <w:style w:type="paragraph" w:customStyle="1" w:styleId="1B86563D268BCE44978F24679BC33FEB">
    <w:name w:val="1B86563D268BCE44978F24679BC33FEB"/>
  </w:style>
  <w:style w:type="paragraph" w:customStyle="1" w:styleId="8B2337D63828B540BE8E9C15BE201AF0">
    <w:name w:val="8B2337D63828B540BE8E9C15BE201AF0"/>
  </w:style>
  <w:style w:type="paragraph" w:customStyle="1" w:styleId="9B59B3F3401E2F4B9A3DCF98BE9523DA">
    <w:name w:val="9B59B3F3401E2F4B9A3DCF98BE9523DA"/>
  </w:style>
  <w:style w:type="paragraph" w:customStyle="1" w:styleId="EF53DF87661BC2419DE165498C5ADBA3">
    <w:name w:val="EF53DF87661BC2419DE165498C5ADBA3"/>
  </w:style>
  <w:style w:type="paragraph" w:customStyle="1" w:styleId="3494BC2FA4224446B89DF174789AB6F8">
    <w:name w:val="3494BC2FA4224446B89DF174789AB6F8"/>
  </w:style>
  <w:style w:type="paragraph" w:customStyle="1" w:styleId="95FD800BC63B6549BDD466B0FD886EDF">
    <w:name w:val="95FD800BC63B6549BDD466B0FD886E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3B01A5F3708B438E3D6DD6F0E6D657">
    <w:name w:val="FC3B01A5F3708B438E3D6DD6F0E6D657"/>
  </w:style>
  <w:style w:type="paragraph" w:customStyle="1" w:styleId="CF58DAF1D845DC46930DF0E5D04B47E8">
    <w:name w:val="CF58DAF1D845DC46930DF0E5D04B47E8"/>
  </w:style>
  <w:style w:type="paragraph" w:customStyle="1" w:styleId="6A2B6350FD956D48AAF9CE994D300D56">
    <w:name w:val="6A2B6350FD956D48AAF9CE994D300D56"/>
  </w:style>
  <w:style w:type="paragraph" w:customStyle="1" w:styleId="22998BFE15A2624CAAE4048C71EBA5C8">
    <w:name w:val="22998BFE15A2624CAAE4048C71EBA5C8"/>
  </w:style>
  <w:style w:type="paragraph" w:customStyle="1" w:styleId="BA5D962E8AF5EA41A31CC13E22FF5AB3">
    <w:name w:val="BA5D962E8AF5EA41A31CC13E22FF5AB3"/>
  </w:style>
  <w:style w:type="paragraph" w:customStyle="1" w:styleId="1B86563D268BCE44978F24679BC33FEB">
    <w:name w:val="1B86563D268BCE44978F24679BC33FEB"/>
  </w:style>
  <w:style w:type="paragraph" w:customStyle="1" w:styleId="8B2337D63828B540BE8E9C15BE201AF0">
    <w:name w:val="8B2337D63828B540BE8E9C15BE201AF0"/>
  </w:style>
  <w:style w:type="paragraph" w:customStyle="1" w:styleId="9B59B3F3401E2F4B9A3DCF98BE9523DA">
    <w:name w:val="9B59B3F3401E2F4B9A3DCF98BE9523DA"/>
  </w:style>
  <w:style w:type="paragraph" w:customStyle="1" w:styleId="EF53DF87661BC2419DE165498C5ADBA3">
    <w:name w:val="EF53DF87661BC2419DE165498C5ADBA3"/>
  </w:style>
  <w:style w:type="paragraph" w:customStyle="1" w:styleId="3494BC2FA4224446B89DF174789AB6F8">
    <w:name w:val="3494BC2FA4224446B89DF174789AB6F8"/>
  </w:style>
  <w:style w:type="paragraph" w:customStyle="1" w:styleId="95FD800BC63B6549BDD466B0FD886EDF">
    <w:name w:val="95FD800BC63B6549BDD466B0FD886E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Bri96</b:Tag>
    <b:SourceType>JournalArticle</b:SourceType>
    <b:Guid>{A31CB903-F7E7-DE47-A173-9F91338E6B72}</b:Guid>
    <b:Title>Sergei Eisenstein: The Artist in Service of the Revolution</b:Title>
    <b:Year>1996</b:Year>
    <b:Volume>29</b:Volume>
    <b:Pages>525-36</b:Pages>
    <b:Author>
      <b:Author>
        <b:NameList>
          <b:Person>
            <b:Last>Briley</b:Last>
            <b:First>Ron</b:First>
          </b:Person>
        </b:NameList>
      </b:Author>
    </b:Author>
    <b:JournalName>The History Teacher</b:JournalName>
    <b:Issue>4</b:Issue>
    <b:RefOrder>1</b:RefOrder>
  </b:Source>
  <b:Source>
    <b:Tag>Car03</b:Tag>
    <b:SourceType>BookSection</b:SourceType>
    <b:Guid>{C5C5B21B-490A-164F-BBA2-FE526637EA0F}</b:Guid>
    <b:Title>Eisenstein’s Philosophy of Film</b:Title>
    <b:Publisher>Amsterdam University Press</b:Publisher>
    <b:City>Amsterdam</b:City>
    <b:Year>2003</b:Year>
    <b:Pages>127-46</b:Pages>
    <b:Author>
      <b:Author>
        <b:NameList>
          <b:Person>
            <b:Last>Carroll</b:Last>
            <b:First>Noёl</b:First>
          </b:Person>
        </b:NameList>
      </b:Author>
      <b:Editor>
        <b:NameList>
          <b:Person>
            <b:Last>Allen</b:Last>
            <b:First>Richard</b:First>
          </b:Person>
          <b:Person>
            <b:Last>Turvey</b:Last>
            <b:First>Malcolm</b:First>
          </b:Person>
        </b:NameList>
      </b:Editor>
    </b:Author>
    <b:BookTitle>Camera Obscura, Camera Lucida: Essays in Honor of Annette Michelson</b:BookTitle>
    <b:RefOrder>2</b:RefOrder>
  </b:Source>
  <b:Source>
    <b:Tag>Chr93</b:Tag>
    <b:SourceType>Book</b:SourceType>
    <b:Guid>{49C3D568-79A1-144D-A02B-5F4139898D9C}</b:Guid>
    <b:Title>Eisenstein Rediscovered</b:Title>
    <b:City>London</b:City>
    <b:Publisher>Routledge</b:Publisher>
    <b:Year>1993</b:Year>
    <b:Author>
      <b:Editor>
        <b:NameList>
          <b:Person>
            <b:Last>Christie</b:Last>
            <b:First>Ian</b:First>
          </b:Person>
          <b:Person>
            <b:Last>Taylor</b:Last>
            <b:First>Richard</b:First>
          </b:Person>
        </b:NameList>
      </b:Editor>
    </b:Author>
    <b:RefOrder>3</b:RefOrder>
  </b:Source>
  <b:Source>
    <b:Tag>Eis98</b:Tag>
    <b:SourceType>Book</b:SourceType>
    <b:Guid>{D55D6E12-B7A5-874E-966C-746A93831BB1}</b:Guid>
    <b:Author>
      <b:Author>
        <b:NameList>
          <b:Person>
            <b:Last>Eisenstein</b:Last>
            <b:First>Sergei</b:First>
            <b:Middle>Mikhailovich</b:Middle>
          </b:Person>
        </b:NameList>
      </b:Author>
      <b:Editor>
        <b:NameList>
          <b:Person>
            <b:Last>Taylor</b:Last>
            <b:First>Richard</b:First>
          </b:Person>
        </b:NameList>
      </b:Editor>
      <b:Translator>
        <b:NameList>
          <b:Person>
            <b:Last>Taylor</b:Last>
            <b:First>Richard</b:First>
          </b:Person>
          <b:Person>
            <b:Last>Powell</b:Last>
            <b:First>William</b:First>
          </b:Person>
        </b:NameList>
      </b:Translator>
    </b:Author>
    <b:Title>The Eisenstein Reader</b:Title>
    <b:City>London</b:City>
    <b:Publisher>British Film Institute</b:Publisher>
    <b:Year>1998</b:Year>
    <b:RefOrder>4</b:RefOrder>
  </b:Source>
  <b:Source>
    <b:Tag>Eis68</b:Tag>
    <b:SourceType>Book</b:SourceType>
    <b:Guid>{152EEB88-3A93-8E46-826C-D4171E06D6A0}</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Essays</b:Title>
    <b:City>London</b:City>
    <b:Publisher>Dobson Books</b:Publisher>
    <b:Year>1968</b:Year>
    <b:RefOrder>5</b:RefOrder>
  </b:Source>
  <b:Source>
    <b:Tag>Eis77</b:Tag>
    <b:SourceType>Book</b:SourceType>
    <b:Guid>{9FFBDD57-8680-8849-8A58-980B47E06D67}</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Form: Essays in Film Theory</b:Title>
    <b:City>Orlando</b:City>
    <b:StateProvince>FL</b:StateProvince>
    <b:Publisher>Harcourt, Brace &amp; Company</b:Publisher>
    <b:Year>1977</b:Year>
    <b:RefOrder>6</b:RefOrder>
  </b:Source>
  <b:Source>
    <b:Tag>Upc88</b:Tag>
    <b:SourceType>Book</b:SourceType>
    <b:Guid>{8E22A91D-15B0-A14C-A567-E104E5F91340}</b:Guid>
    <b:Title>The Psychology of Composition</b:Title>
    <b:City>London</b:City>
    <b:Publisher>Methuen</b:Publisher>
    <b:Year>1988</b:Year>
    <b:Author>
      <b:Translator>
        <b:NameList>
          <b:Person>
            <b:Last>Upchurch</b:Last>
            <b:First>Alan</b:First>
          </b:Person>
        </b:NameList>
      </b:Translator>
      <b:Author>
        <b:NameList>
          <b:Person>
            <b:Last>Eisenstein</b:Last>
            <b:First>Sergei</b:First>
            <b:Middle>Mikhailovich</b:Middle>
          </b:Person>
        </b:NameList>
      </b:Author>
    </b:Author>
    <b:RefOrder>7</b:RefOrder>
  </b:Source>
  <b:Source>
    <b:Tag>Neu03</b:Tag>
    <b:SourceType>Book</b:SourceType>
    <b:Guid>{1FC8046E-39F9-9042-8C09-3D6273DEF23A}</b:Guid>
    <b:Author>
      <b:Author>
        <b:NameList>
          <b:Person>
            <b:Last>Neuberger</b:Last>
            <b:First>Joan</b:First>
          </b:Person>
        </b:NameList>
      </b:Author>
    </b:Author>
    <b:Title>Ivan the Terrible: The Film Companion</b:Title>
    <b:City>London</b:City>
    <b:Publisher>I.B. Tauris</b:Publisher>
    <b:Year>2003</b:Year>
    <b:RefOrder>8</b:RefOrder>
  </b:Source>
  <b:Source>
    <b:Tag>Sha04</b:Tag>
    <b:SourceType>DocumentFromInternetSite</b:SourceType>
    <b:Guid>{F9CD760C-1D9D-F940-83CE-6DBD1EA6184F}</b:Guid>
    <b:Title>Sergei Eisenstein</b:Title>
    <b:Year>2004</b:Year>
    <b:InternetSiteTitle>Senses of Cinema</b:InternetSiteTitle>
    <b:URL>&lt;http://sensesofcinema.com/2004/great-directors/eisenstein/&gt;</b:URL>
    <b:YearAccessed>2013</b:YearAccessed>
    <b:MonthAccessed>October</b:MonthAccessed>
    <b:DayAccessed>3</b:DayAccessed>
    <b:Author>
      <b:Author>
        <b:NameList>
          <b:Person>
            <b:Last>Shaw</b:Last>
            <b:First>Dan</b:First>
          </b:Person>
        </b:NameList>
      </b:Author>
    </b:Author>
    <b:RefOrder>9</b:RefOrder>
  </b:Source>
  <b:Source>
    <b:Tag>Tay00</b:Tag>
    <b:SourceType>Book</b:SourceType>
    <b:Guid>{FDC74740-ADDA-3A40-8236-F76DF7556887}</b:Guid>
    <b:Author>
      <b:Author>
        <b:NameList>
          <b:Person>
            <b:Last>Taylor</b:Last>
            <b:First>Richard</b:First>
          </b:Person>
        </b:NameList>
      </b:Author>
    </b:Author>
    <b:Title>The Battleship Potemkin: The Film Companion</b:Title>
    <b:Year>2000</b:Year>
    <b:City>London</b:City>
    <b:Publisher>I.B. Tauris Publishers</b:Publisher>
    <b:RefOrder>10</b:RefOrder>
  </b:Source>
  <b:Source>
    <b:Tag>Ver84</b:Tag>
    <b:SourceType>Book</b:SourceType>
    <b:Guid>{0F4BBCA8-A3C7-8D4A-80F0-C156A31094FC}</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City>Berkeley</b:City>
    <b:StateProvince>CA</b:StateProvince>
    <b:Publisher>University of California Press</b:Publisher>
    <b:Year>1984</b:Year>
    <b:RefOrder>11</b:RefOrder>
  </b:Source>
</b:Sources>
</file>

<file path=customXml/itemProps1.xml><?xml version="1.0" encoding="utf-8"?>
<ds:datastoreItem xmlns:ds="http://schemas.openxmlformats.org/officeDocument/2006/customXml" ds:itemID="{F7F790F3-1E26-634F-8602-6FEAAFB6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4</Pages>
  <Words>1659</Words>
  <Characters>9457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2016-02-26T02:58:00Z</dcterms:created>
  <dcterms:modified xsi:type="dcterms:W3CDTF">2016-02-26T03:18:00Z</dcterms:modified>
</cp:coreProperties>
</file>