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ED9C04" w14:textId="77777777" w:rsidTr="00922950">
        <w:tc>
          <w:tcPr>
            <w:tcW w:w="491" w:type="dxa"/>
            <w:vMerge w:val="restart"/>
            <w:shd w:val="clear" w:color="auto" w:fill="A6A6A6" w:themeFill="background1" w:themeFillShade="A6"/>
            <w:textDirection w:val="btLr"/>
          </w:tcPr>
          <w:p w14:paraId="44BEBF8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F6A91C783ADF4D881C6A3E3EC4A6E9"/>
            </w:placeholder>
            <w:showingPlcHdr/>
            <w:dropDownList>
              <w:listItem w:displayText="Dr." w:value="Dr."/>
              <w:listItem w:displayText="Prof." w:value="Prof."/>
            </w:dropDownList>
          </w:sdtPr>
          <w:sdtEndPr/>
          <w:sdtContent>
            <w:tc>
              <w:tcPr>
                <w:tcW w:w="1259" w:type="dxa"/>
              </w:tcPr>
              <w:p w14:paraId="64C6E8F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Calibri" w:hAnsi="Calibri"/>
            </w:rPr>
            <w:alias w:val="First name"/>
            <w:tag w:val="authorFirstName"/>
            <w:id w:val="581645879"/>
            <w:placeholder>
              <w:docPart w:val="5A1481935115D240AC15F56C70F45C64"/>
            </w:placeholder>
            <w:text/>
          </w:sdtPr>
          <w:sdtEndPr/>
          <w:sdtContent>
            <w:tc>
              <w:tcPr>
                <w:tcW w:w="2073" w:type="dxa"/>
              </w:tcPr>
              <w:p w14:paraId="3DE3879F" w14:textId="77777777" w:rsidR="00B574C9" w:rsidRDefault="00CC2697" w:rsidP="00CC2697">
                <w:r w:rsidRPr="00CC2697">
                  <w:rPr>
                    <w:rFonts w:ascii="Calibri" w:hAnsi="Calibri"/>
                  </w:rPr>
                  <w:t>Herná</w:t>
                </w:r>
                <w:r>
                  <w:rPr>
                    <w:rFonts w:ascii="Calibri" w:hAnsi="Calibri"/>
                  </w:rPr>
                  <w:t>n</w:t>
                </w:r>
              </w:p>
            </w:tc>
          </w:sdtContent>
        </w:sdt>
        <w:sdt>
          <w:sdtPr>
            <w:alias w:val="Middle name"/>
            <w:tag w:val="authorMiddleName"/>
            <w:id w:val="-2076034781"/>
            <w:placeholder>
              <w:docPart w:val="6DE78A84DF47BE46AB232D9272C3C84C"/>
            </w:placeholder>
            <w:text/>
          </w:sdtPr>
          <w:sdtEndPr/>
          <w:sdtContent>
            <w:tc>
              <w:tcPr>
                <w:tcW w:w="2551" w:type="dxa"/>
              </w:tcPr>
              <w:p w14:paraId="5CD6B454" w14:textId="77777777" w:rsidR="00B574C9" w:rsidRDefault="00CC2697" w:rsidP="00CC2697">
                <w:r>
                  <w:t>Gabriel</w:t>
                </w:r>
              </w:p>
            </w:tc>
          </w:sdtContent>
        </w:sdt>
        <w:sdt>
          <w:sdtPr>
            <w:rPr>
              <w:rFonts w:ascii="Calibri" w:hAnsi="Calibri"/>
            </w:rPr>
            <w:alias w:val="Last name"/>
            <w:tag w:val="authorLastName"/>
            <w:id w:val="-1088529830"/>
            <w:placeholder>
              <w:docPart w:val="3E1916AC5E3B334098D4164D36640497"/>
            </w:placeholder>
            <w:text/>
          </w:sdtPr>
          <w:sdtEndPr/>
          <w:sdtContent>
            <w:tc>
              <w:tcPr>
                <w:tcW w:w="2642" w:type="dxa"/>
              </w:tcPr>
              <w:p w14:paraId="33D0E4FD" w14:textId="77777777" w:rsidR="00B574C9" w:rsidRDefault="00CC2697" w:rsidP="00CC2697">
                <w:r w:rsidRPr="00CC2697">
                  <w:rPr>
                    <w:rFonts w:ascii="Calibri" w:hAnsi="Calibri"/>
                  </w:rPr>
                  <w:t>Vá</w:t>
                </w:r>
                <w:r>
                  <w:t>zquez</w:t>
                </w:r>
              </w:p>
            </w:tc>
          </w:sdtContent>
        </w:sdt>
      </w:tr>
      <w:tr w:rsidR="00B574C9" w14:paraId="739FEDC7" w14:textId="77777777" w:rsidTr="001A6A06">
        <w:trPr>
          <w:trHeight w:val="986"/>
        </w:trPr>
        <w:tc>
          <w:tcPr>
            <w:tcW w:w="491" w:type="dxa"/>
            <w:vMerge/>
            <w:shd w:val="clear" w:color="auto" w:fill="A6A6A6" w:themeFill="background1" w:themeFillShade="A6"/>
          </w:tcPr>
          <w:p w14:paraId="09874B0E" w14:textId="77777777" w:rsidR="00B574C9" w:rsidRPr="001A6A06" w:rsidRDefault="00B574C9" w:rsidP="00CF1542">
            <w:pPr>
              <w:jc w:val="center"/>
              <w:rPr>
                <w:b/>
                <w:color w:val="FFFFFF" w:themeColor="background1"/>
              </w:rPr>
            </w:pPr>
          </w:p>
        </w:tc>
        <w:sdt>
          <w:sdtPr>
            <w:alias w:val="Biography"/>
            <w:tag w:val="authorBiography"/>
            <w:id w:val="938807824"/>
            <w:placeholder>
              <w:docPart w:val="78F3B323D1AC9646B78516CB8BB70762"/>
            </w:placeholder>
            <w:showingPlcHdr/>
          </w:sdtPr>
          <w:sdtEndPr/>
          <w:sdtContent>
            <w:tc>
              <w:tcPr>
                <w:tcW w:w="8525" w:type="dxa"/>
                <w:gridSpan w:val="4"/>
              </w:tcPr>
              <w:p w14:paraId="26570678" w14:textId="77777777" w:rsidR="00B574C9" w:rsidRDefault="00B574C9" w:rsidP="00922950">
                <w:r>
                  <w:rPr>
                    <w:rStyle w:val="PlaceholderText"/>
                  </w:rPr>
                  <w:t>[Enter your biography]</w:t>
                </w:r>
              </w:p>
            </w:tc>
          </w:sdtContent>
        </w:sdt>
      </w:tr>
      <w:tr w:rsidR="00B574C9" w14:paraId="6A555A09" w14:textId="77777777" w:rsidTr="001A6A06">
        <w:trPr>
          <w:trHeight w:val="986"/>
        </w:trPr>
        <w:tc>
          <w:tcPr>
            <w:tcW w:w="491" w:type="dxa"/>
            <w:vMerge/>
            <w:shd w:val="clear" w:color="auto" w:fill="A6A6A6" w:themeFill="background1" w:themeFillShade="A6"/>
          </w:tcPr>
          <w:p w14:paraId="5971D05F" w14:textId="77777777" w:rsidR="00B574C9" w:rsidRPr="001A6A06" w:rsidRDefault="00B574C9" w:rsidP="00CF1542">
            <w:pPr>
              <w:jc w:val="center"/>
              <w:rPr>
                <w:b/>
                <w:color w:val="FFFFFF" w:themeColor="background1"/>
              </w:rPr>
            </w:pPr>
          </w:p>
        </w:tc>
        <w:sdt>
          <w:sdtPr>
            <w:alias w:val="Affiliation"/>
            <w:tag w:val="affiliation"/>
            <w:id w:val="2012937915"/>
            <w:placeholder>
              <w:docPart w:val="1AF3C9EFEE638840BCE02AFB789C6C15"/>
            </w:placeholder>
            <w:showingPlcHdr/>
            <w:text/>
          </w:sdtPr>
          <w:sdtEndPr/>
          <w:sdtContent>
            <w:tc>
              <w:tcPr>
                <w:tcW w:w="8525" w:type="dxa"/>
                <w:gridSpan w:val="4"/>
              </w:tcPr>
              <w:p w14:paraId="7E53A7B2" w14:textId="77777777" w:rsidR="00B574C9" w:rsidRDefault="00B574C9" w:rsidP="00B574C9">
                <w:r>
                  <w:rPr>
                    <w:rStyle w:val="PlaceholderText"/>
                  </w:rPr>
                  <w:t>[Enter the institution with which you are affiliated]</w:t>
                </w:r>
              </w:p>
            </w:tc>
          </w:sdtContent>
        </w:sdt>
      </w:tr>
    </w:tbl>
    <w:p w14:paraId="676C0D9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A1C78D1" w14:textId="77777777" w:rsidTr="00244BB0">
        <w:tc>
          <w:tcPr>
            <w:tcW w:w="9016" w:type="dxa"/>
            <w:shd w:val="clear" w:color="auto" w:fill="A6A6A6" w:themeFill="background1" w:themeFillShade="A6"/>
            <w:tcMar>
              <w:top w:w="113" w:type="dxa"/>
              <w:bottom w:w="113" w:type="dxa"/>
            </w:tcMar>
          </w:tcPr>
          <w:p w14:paraId="37516F0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55EE9D1" w14:textId="77777777" w:rsidTr="003F0D73">
        <w:sdt>
          <w:sdtPr>
            <w:rPr>
              <w:b/>
            </w:rPr>
            <w:alias w:val="Article headword"/>
            <w:tag w:val="articleHeadword"/>
            <w:id w:val="-361440020"/>
            <w:placeholder>
              <w:docPart w:val="7AA991E86AA3BA4FA105CC2AE1CE430A"/>
            </w:placeholder>
            <w:text/>
          </w:sdtPr>
          <w:sdtContent>
            <w:tc>
              <w:tcPr>
                <w:tcW w:w="9016" w:type="dxa"/>
                <w:tcMar>
                  <w:top w:w="113" w:type="dxa"/>
                  <w:bottom w:w="113" w:type="dxa"/>
                </w:tcMar>
              </w:tcPr>
              <w:p w14:paraId="4153C2A4" w14:textId="77777777" w:rsidR="003F0D73" w:rsidRPr="00FB589A" w:rsidRDefault="00CC2697" w:rsidP="003F0D73">
                <w:pPr>
                  <w:rPr>
                    <w:b/>
                  </w:rPr>
                </w:pPr>
                <w:r w:rsidRPr="00267155">
                  <w:rPr>
                    <w:b/>
                  </w:rPr>
                  <w:t>Etkin, Mariano (Josué) (1943—)</w:t>
                </w:r>
              </w:p>
            </w:tc>
          </w:sdtContent>
        </w:sdt>
      </w:tr>
      <w:tr w:rsidR="00464699" w14:paraId="66D47B62" w14:textId="77777777" w:rsidTr="007821B0">
        <w:sdt>
          <w:sdtPr>
            <w:alias w:val="Variant headwords"/>
            <w:tag w:val="variantHeadwords"/>
            <w:id w:val="173464402"/>
            <w:placeholder>
              <w:docPart w:val="58CD652DC3AC2742A9ED8BD830312F87"/>
            </w:placeholder>
            <w:showingPlcHdr/>
          </w:sdtPr>
          <w:sdtEndPr/>
          <w:sdtContent>
            <w:tc>
              <w:tcPr>
                <w:tcW w:w="9016" w:type="dxa"/>
                <w:tcMar>
                  <w:top w:w="113" w:type="dxa"/>
                  <w:bottom w:w="113" w:type="dxa"/>
                </w:tcMar>
              </w:tcPr>
              <w:p w14:paraId="653CC1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0E635DC" w14:textId="77777777" w:rsidTr="003F0D73">
        <w:sdt>
          <w:sdtPr>
            <w:alias w:val="Abstract"/>
            <w:tag w:val="abstract"/>
            <w:id w:val="-635871867"/>
            <w:placeholder>
              <w:docPart w:val="44DD528376BB81418608D6D437D8B2AC"/>
            </w:placeholder>
          </w:sdtPr>
          <w:sdtEndPr/>
          <w:sdtContent>
            <w:tc>
              <w:tcPr>
                <w:tcW w:w="9016" w:type="dxa"/>
                <w:tcMar>
                  <w:top w:w="113" w:type="dxa"/>
                  <w:bottom w:w="113" w:type="dxa"/>
                </w:tcMar>
              </w:tcPr>
              <w:p w14:paraId="008E5F2F" w14:textId="77777777" w:rsidR="00E85A05" w:rsidRPr="00E06867" w:rsidRDefault="00E06867" w:rsidP="00E85A05">
                <w:pPr>
                  <w:rPr>
                    <w:lang w:val="en-US"/>
                  </w:rPr>
                </w:pPr>
                <w:r w:rsidRPr="00E06867">
                  <w:rPr>
                    <w:lang w:val="en-US"/>
                  </w:rPr>
                  <w:t>Mariano Etkin is an Argentinean composer, which is among the most important Latin-American composers of the second half of the twentieth century. He received his main musical education in his hometown, Buenos Aires, and continued his studies in the United States and Europe. Both, his musical creation as his theoretical production are a benchmark for composers and researchers. By exploring perception thresholds, Etkin’s works unfold between real and apparent in a profuse and ambiguous sound world. His writings address the study of musical works and issues around music creation.</w:t>
                </w:r>
              </w:p>
            </w:tc>
          </w:sdtContent>
        </w:sdt>
      </w:tr>
      <w:tr w:rsidR="003F0D73" w14:paraId="7F41026F" w14:textId="77777777" w:rsidTr="003F0D73">
        <w:sdt>
          <w:sdtPr>
            <w:alias w:val="Article text"/>
            <w:tag w:val="articleText"/>
            <w:id w:val="634067588"/>
            <w:placeholder>
              <w:docPart w:val="8D44FF42FF07614399705E220858C38D"/>
            </w:placeholder>
          </w:sdtPr>
          <w:sdtEndPr/>
          <w:sdtContent>
            <w:tc>
              <w:tcPr>
                <w:tcW w:w="9016" w:type="dxa"/>
                <w:tcMar>
                  <w:top w:w="113" w:type="dxa"/>
                  <w:bottom w:w="113" w:type="dxa"/>
                </w:tcMar>
              </w:tcPr>
              <w:sdt>
                <w:sdtPr>
                  <w:alias w:val="Abstract"/>
                  <w:tag w:val="abstract"/>
                  <w:id w:val="100544292"/>
                  <w:placeholder>
                    <w:docPart w:val="0CC88EA4B099AC448FE5A6D83F90A4A4"/>
                  </w:placeholder>
                </w:sdtPr>
                <w:sdtContent>
                  <w:p w14:paraId="4AAD2412" w14:textId="77777777" w:rsidR="00E06867" w:rsidRDefault="00CC2697" w:rsidP="00CC2697">
                    <w:pPr>
                      <w:rPr>
                        <w:lang w:val="en-US"/>
                      </w:rPr>
                    </w:pPr>
                    <w:r w:rsidRPr="00CC2697">
                      <w:rPr>
                        <w:lang w:val="en-US"/>
                      </w:rPr>
                      <w:t xml:space="preserve">Mariano Etkin is an Argentinean composer, which is among the most important Latin-American composers of the second half of the twentieth century. </w:t>
                    </w:r>
                  </w:p>
                  <w:p w14:paraId="6F4DA22C" w14:textId="77777777" w:rsidR="00E06867" w:rsidRDefault="00E06867" w:rsidP="00CC2697">
                    <w:pPr>
                      <w:rPr>
                        <w:lang w:val="en-US"/>
                      </w:rPr>
                    </w:pPr>
                  </w:p>
                  <w:p w14:paraId="105377CF" w14:textId="77777777" w:rsidR="00E06867" w:rsidRDefault="00E06867" w:rsidP="00E06867">
                    <w:pPr>
                      <w:keepNext/>
                      <w:rPr>
                        <w:lang w:val="en-US"/>
                      </w:rPr>
                    </w:pPr>
                    <w:r>
                      <w:rPr>
                        <w:lang w:val="en-US"/>
                      </w:rPr>
                      <w:t>File:</w:t>
                    </w:r>
                    <w:r w:rsidRPr="00E06867">
                      <w:rPr>
                        <w:lang w:val="en-US"/>
                      </w:rPr>
                      <w:t>MarianoEtkin_portrait.jpg</w:t>
                    </w:r>
                  </w:p>
                  <w:p w14:paraId="6D28038F" w14:textId="77777777" w:rsidR="00E06867" w:rsidRDefault="00E06867" w:rsidP="00E06867">
                    <w:pPr>
                      <w:pStyle w:val="Caption"/>
                    </w:pPr>
                    <w:r>
                      <w:t xml:space="preserve">Figure </w:t>
                    </w:r>
                    <w:fldSimple w:instr=" SEQ Figure \* ARABIC ">
                      <w:r>
                        <w:rPr>
                          <w:noProof/>
                        </w:rPr>
                        <w:t>1</w:t>
                      </w:r>
                    </w:fldSimple>
                    <w:r>
                      <w:rPr>
                        <w:noProof/>
                        <w:lang w:val="en-US"/>
                      </w:rPr>
                      <w:t xml:space="preserve"> Mariano Etkin (Photo credit: </w:t>
                    </w:r>
                    <w:r>
                      <w:rPr>
                        <w:noProof/>
                        <w:lang w:val="en-US"/>
                      </w:rPr>
                      <w:t>Maria Cecilia Villanueva</w:t>
                    </w:r>
                    <w:r>
                      <w:rPr>
                        <w:noProof/>
                        <w:lang w:val="en-US"/>
                      </w:rPr>
                      <w:t>)</w:t>
                    </w:r>
                  </w:p>
                  <w:p w14:paraId="331D6A1B" w14:textId="77777777" w:rsidR="00E06867" w:rsidRDefault="00E06867" w:rsidP="00CC2697">
                    <w:pPr>
                      <w:rPr>
                        <w:lang w:val="en-US"/>
                      </w:rPr>
                    </w:pPr>
                    <w:r>
                      <w:rPr>
                        <w:lang w:val="en-US"/>
                      </w:rPr>
                      <w:t xml:space="preserve">Source: Photo: </w:t>
                    </w:r>
                    <w:r>
                      <w:rPr>
                        <w:noProof/>
                        <w:lang w:val="en-US"/>
                      </w:rPr>
                      <w:t>Maria Cecilia Villanueva</w:t>
                    </w:r>
                  </w:p>
                  <w:p w14:paraId="0A7C49AE" w14:textId="77777777" w:rsidR="00E06867" w:rsidRDefault="00E06867" w:rsidP="00CC2697">
                    <w:pPr>
                      <w:rPr>
                        <w:lang w:val="en-US"/>
                      </w:rPr>
                    </w:pPr>
                  </w:p>
                  <w:p w14:paraId="5D2350B5" w14:textId="77777777" w:rsidR="00E06867" w:rsidRDefault="00E06867" w:rsidP="00CC2697">
                    <w:pPr>
                      <w:rPr>
                        <w:lang w:val="en-US"/>
                      </w:rPr>
                    </w:pPr>
                  </w:p>
                  <w:p w14:paraId="2EDC07F2" w14:textId="77777777" w:rsidR="00E06867" w:rsidRDefault="00CC2697" w:rsidP="00CC2697">
                    <w:pPr>
                      <w:rPr>
                        <w:lang w:val="en-US"/>
                      </w:rPr>
                    </w:pPr>
                    <w:r w:rsidRPr="00CC2697">
                      <w:rPr>
                        <w:lang w:val="en-US"/>
                      </w:rPr>
                      <w:t>He received his main musical education in his hometown, Buenos Aires, and continued his studies in the United States and Eu</w:t>
                    </w:r>
                    <w:bookmarkStart w:id="0" w:name="_GoBack"/>
                    <w:bookmarkEnd w:id="0"/>
                    <w:r w:rsidRPr="00CC2697">
                      <w:rPr>
                        <w:lang w:val="en-US"/>
                      </w:rPr>
                      <w:t>rope. Both, his musical creation as his theoretical production are a benchmark for composers and researchers. By exploring perception thresholds, Etkin’s works unfold between real and apparent in a profuse and ambiguous sound world. His writings address the study of musical works and issues around music creation.</w:t>
                    </w:r>
                  </w:p>
                  <w:p w14:paraId="4A29A0BC" w14:textId="77777777" w:rsidR="00CC2697" w:rsidRPr="00CC2697" w:rsidRDefault="00CC2697" w:rsidP="00CC2697">
                    <w:pPr>
                      <w:rPr>
                        <w:lang w:val="en-US"/>
                      </w:rPr>
                    </w:pPr>
                  </w:p>
                </w:sdtContent>
              </w:sdt>
              <w:p w14:paraId="3A0833A0" w14:textId="77777777" w:rsidR="00CC2697" w:rsidRPr="00CC2697" w:rsidRDefault="00CC2697" w:rsidP="00CC2697">
                <w:r w:rsidRPr="00CC2697">
                  <w:t>Mariano Etkin is an Argentinean composer, which is among the most important Latin-American composers of the second half of the twentieth century. He received his main musical education in his hometown, Buenos Aires, and continued his studies in the United States and Europe. Both, his musical creation as his theoretical production are a benchmark for composers and researchers. By exploring perception thresholds, Etkin’s works unfold between real and apparent in a profuse and ambiguous sound world. His writings address the study of musical works and issues around music creation.</w:t>
                </w:r>
              </w:p>
              <w:p w14:paraId="67B1471B" w14:textId="77777777" w:rsidR="00CC2697" w:rsidRPr="00CC2697" w:rsidRDefault="00CC2697" w:rsidP="00CC2697"/>
              <w:p w14:paraId="1701C9AD" w14:textId="77777777" w:rsidR="00CC2697" w:rsidRPr="00CC2697" w:rsidRDefault="00CC2697" w:rsidP="00E06867">
                <w:pPr>
                  <w:pStyle w:val="Heading1"/>
                </w:pPr>
                <w:r w:rsidRPr="00CC2697">
                  <w:t>Timeline of Life</w:t>
                </w:r>
              </w:p>
              <w:p w14:paraId="3AA2B6C8" w14:textId="77777777" w:rsidR="00CC2697" w:rsidRPr="00CC2697" w:rsidRDefault="00CC2697" w:rsidP="00CC2697">
                <w:pPr>
                  <w:rPr>
                    <w:sz w:val="18"/>
                  </w:rPr>
                </w:pPr>
                <w:r w:rsidRPr="00CC2697">
                  <w:t xml:space="preserve"> </w:t>
                </w:r>
                <w:r w:rsidRPr="00CC2697">
                  <w:rPr>
                    <w:sz w:val="18"/>
                  </w:rPr>
                  <w:t>1943             1959                       1965                         1968                         1971                                 Currently</w:t>
                </w:r>
              </w:p>
              <w:p w14:paraId="0F4AF4B2" w14:textId="77777777" w:rsidR="00CC2697" w:rsidRPr="00CC2697" w:rsidRDefault="00CC2697" w:rsidP="00CC2697">
                <w:pPr>
                  <w:rPr>
                    <w:sz w:val="18"/>
                  </w:rPr>
                </w:pPr>
                <w:r w:rsidRPr="00CC2697">
                  <w:rPr>
                    <w:sz w:val="18"/>
                  </w:rPr>
                  <w:t xml:space="preserve">  |                    |                              |                                   |                              |                                               |</w:t>
                </w:r>
              </w:p>
              <w:p w14:paraId="499A0291" w14:textId="77777777" w:rsidR="00CC2697" w:rsidRPr="00CC2697" w:rsidRDefault="00CC2697" w:rsidP="00CC2697">
                <w:pPr>
                  <w:rPr>
                    <w:sz w:val="18"/>
                  </w:rPr>
                </w:pPr>
                <w:r w:rsidRPr="00CC2697">
                  <w:rPr>
                    <w:sz w:val="18"/>
                  </w:rPr>
                  <w:t>Born     First work premiere    Joined at CLAEM       Studied in Europe     Returned to Argentina      Teaches and composes</w:t>
                </w:r>
              </w:p>
              <w:p w14:paraId="34614D78" w14:textId="77777777" w:rsidR="00CC2697" w:rsidRPr="00CC2697" w:rsidRDefault="00CC2697" w:rsidP="00CC2697"/>
              <w:p w14:paraId="13E5B170" w14:textId="77777777" w:rsidR="00CC2697" w:rsidRPr="00CC2697" w:rsidRDefault="00CC2697" w:rsidP="00E06867">
                <w:pPr>
                  <w:pStyle w:val="Heading1"/>
                </w:pPr>
                <w:r w:rsidRPr="00CC2697">
                  <w:t>Musical studies and career</w:t>
                </w:r>
              </w:p>
              <w:p w14:paraId="6DD4DC0B" w14:textId="77777777" w:rsidR="00CC2697" w:rsidRPr="00CC2697" w:rsidRDefault="00CC2697" w:rsidP="00CC2697">
                <w:r w:rsidRPr="00CC2697">
                  <w:tab/>
                  <w:t>Etkin started his training from a rich family musical environment and at the Williams Conservatory of Buenos Aires. The reading of Juan Carlos Paz’s Introduction to the music of our time (Introducción a la música de nuestro tiempo, 1955) prompted him to look for other ways and began studying piano and music theory with Ernesto Epstein. Subsequently continued his composition studies under the guidance of Guillermo Graetzer. Etkin joined the group of composers around the Agrupación Euphonia (then Agrupación Música Viva), formed mainly by Gerardo Gandini, Antonio Tauriello, Armando Krieger and Alcides Lanza. Together with this group of young composers, Etkin explored through the creation of international trends in vogue during the '50s. His first public premiere was Three Pieces for Piano (1959). Between 1965 and 1966, Etkin participated as a fellow in the Latin American Centre for Advanced Musical Studies (CLAEM) of the Instituto Torcuato Di Tella (Buenos Aires). There, he studied with Alberto Ginastera Etkin, Gerardo Gandini, Maurice Le Roux, Iannis Xenakis, Earle Brown and Mario Davidovsky, among others. Between 1968 and 1970, he won the Dutch government grants and the Organization of American States (OAS) to study, respectively, Conducting at the Utrecht Conservatory with Paul Hupperts and composition at the Juilliard School of Music in New York with Luciano Berio. In the Music Academy of Basel, Switzerland, he completed a course of direction and interpretation of twentieth century music with Pierre Boulez. In 1971, the CLAEM awarded him a second scholarship for composition.</w:t>
                </w:r>
              </w:p>
              <w:p w14:paraId="1A0A8158" w14:textId="77777777" w:rsidR="00CC2697" w:rsidRPr="00CC2697" w:rsidRDefault="00CC2697" w:rsidP="00CC2697">
                <w:r w:rsidRPr="00CC2697">
                  <w:tab/>
                  <w:t>Etkin has spread his musical thinking through various articles, lectures and their extensive teaching. The writings, published mostly in Dérives (Montréal), Revista del Instituto Superior de Música (Santa Fe), Música e Investigación (Buenos Aires), Revista Arte e Investigación (La Plata) and other compilations, addresses some of the problems on the composition of most interest to Etkin: perceptual thresholds on the length and height of sound, identity issues, treatment of musical form and sound material.</w:t>
                </w:r>
              </w:p>
              <w:p w14:paraId="2010BD73" w14:textId="77777777" w:rsidR="00CC2697" w:rsidRPr="00CC2697" w:rsidRDefault="00CC2697" w:rsidP="00CC2697">
                <w:r w:rsidRPr="00CC2697">
                  <w:tab/>
                  <w:t>Etkin was a professor at the National University of Tucuman, Rio Cuarto and Litoral (Argentina), at McGill University and Wilfrid Laurier University (Canada). Currently, he teaches at the Faculty of Fine Arts of the National University of La Plata.</w:t>
                </w:r>
              </w:p>
              <w:p w14:paraId="3D40AC42" w14:textId="77777777" w:rsidR="00CC2697" w:rsidRPr="00CC2697" w:rsidRDefault="00CC2697" w:rsidP="00CC2697">
                <w:r w:rsidRPr="00CC2697">
                  <w:t>Production and characteristics of the works</w:t>
                </w:r>
              </w:p>
              <w:p w14:paraId="751D44C1" w14:textId="77777777" w:rsidR="00CC2697" w:rsidRPr="00CC2697" w:rsidRDefault="00CC2697" w:rsidP="00CC2697">
                <w:r w:rsidRPr="00CC2697">
                  <w:tab/>
                  <w:t>Most of the work of Etkin is instrumental. Although not usually resort to the use of the human voice, his works are often linked to texts or extra-musical elements. Thus, the composer gives multiple meanings to their works. While Etkin's music is not discursive, because from the formal point of view there are not thematic exhibitions or developments of motives, it is full of poetic-dramatic elements. Some titles of works suggest places, moments or situations of life and, in turn, it refers to the type of procedure or material Etkin explores each one of them. Precisely, Etkin based their works on a selection and processing of sound material rather than the type of relationship between the sounds. Thus, he produces what he calls a "Material music". To a large degree, Etkin's works have micro-variation process of sound material. These small changes may be related to the duration or the spectrum of harmonics of sounds. His works received awards in Argentina: Fondo Nacional de las Artes and Municipalidad de Buenos Aires, in the Netherlands: Gaudeamus Foundation and Switzerland: Sixth International Composers Seminar Boswil.</w:t>
                </w:r>
              </w:p>
              <w:p w14:paraId="7EE385B6" w14:textId="77777777" w:rsidR="00CC2697" w:rsidRPr="00CC2697" w:rsidRDefault="00CC2697" w:rsidP="00CC2697">
                <w:pPr>
                  <w:rPr>
                    <w:lang w:val="es-ES_tradnl"/>
                  </w:rPr>
                </w:pPr>
              </w:p>
              <w:p w14:paraId="798DA301" w14:textId="77777777" w:rsidR="00CC2697" w:rsidRPr="00CC2697" w:rsidRDefault="00CC2697" w:rsidP="00CC2697">
                <w:pPr>
                  <w:rPr>
                    <w:lang w:val="en-US"/>
                  </w:rPr>
                </w:pPr>
                <w:r w:rsidRPr="00E06867">
                  <w:rPr>
                    <w:rStyle w:val="Heading1Char"/>
                    <w:lang w:val="en-US"/>
                  </w:rPr>
                  <w:t>Chronological list of works</w:t>
                </w:r>
                <w:r w:rsidRPr="00CC2697">
                  <w:rPr>
                    <w:b/>
                    <w:lang w:val="en-US"/>
                  </w:rPr>
                  <w:t xml:space="preserve"> </w:t>
                </w:r>
                <w:r w:rsidRPr="00CC2697">
                  <w:rPr>
                    <w:lang w:val="en-US"/>
                  </w:rPr>
                  <w:t xml:space="preserve">(* Publisher: </w:t>
                </w:r>
                <w:hyperlink r:id="rId8" w:history="1">
                  <w:r w:rsidRPr="00CC2697">
                    <w:rPr>
                      <w:rStyle w:val="Hyperlink"/>
                      <w:lang w:val="en-US"/>
                    </w:rPr>
                    <w:t>Thuermchen Verlag</w:t>
                  </w:r>
                </w:hyperlink>
                <w:r w:rsidRPr="00CC2697">
                  <w:rPr>
                    <w:lang w:val="en-US"/>
                  </w:rPr>
                  <w:t>)</w:t>
                </w:r>
              </w:p>
              <w:p w14:paraId="49B3625C" w14:textId="77777777" w:rsidR="00CC2697" w:rsidRPr="00CC2697" w:rsidRDefault="00CC2697" w:rsidP="00CC2697">
                <w:pPr>
                  <w:rPr>
                    <w:b/>
                    <w:lang w:val="en-US"/>
                  </w:rPr>
                </w:pPr>
              </w:p>
              <w:p w14:paraId="01D14D26" w14:textId="77777777" w:rsidR="00CC2697" w:rsidRPr="00CC2697" w:rsidRDefault="00CC2697" w:rsidP="00E06867">
                <w:pPr>
                  <w:pStyle w:val="Heading2"/>
                  <w:tabs>
                    <w:tab w:val="left" w:pos="2880"/>
                    <w:tab w:val="left" w:pos="4320"/>
                  </w:tabs>
                  <w:rPr>
                    <w:lang w:val="en-US"/>
                  </w:rPr>
                </w:pPr>
                <w:r w:rsidRPr="00CC2697">
                  <w:rPr>
                    <w:iCs/>
                    <w:lang w:val="en-US"/>
                  </w:rPr>
                  <w:t>Work</w:t>
                </w:r>
                <w:r w:rsidRPr="00CC2697">
                  <w:rPr>
                    <w:i/>
                    <w:iCs/>
                    <w:lang w:val="en-US"/>
                  </w:rPr>
                  <w:tab/>
                </w:r>
                <w:r w:rsidRPr="00CC2697">
                  <w:rPr>
                    <w:lang w:val="en-US"/>
                  </w:rPr>
                  <w:t>Year</w:t>
                </w:r>
                <w:r w:rsidRPr="00CC2697">
                  <w:rPr>
                    <w:lang w:val="en-US"/>
                  </w:rPr>
                  <w:tab/>
                  <w:t>Instrumentation</w:t>
                </w:r>
              </w:p>
              <w:p w14:paraId="55896998" w14:textId="77777777" w:rsidR="00CC2697" w:rsidRPr="00CC2697" w:rsidRDefault="00CC2697" w:rsidP="00E06867">
                <w:pPr>
                  <w:tabs>
                    <w:tab w:val="left" w:pos="2880"/>
                    <w:tab w:val="left" w:pos="4320"/>
                  </w:tabs>
                  <w:rPr>
                    <w:lang w:val="en-US"/>
                  </w:rPr>
                </w:pPr>
                <w:r w:rsidRPr="00CC2697">
                  <w:rPr>
                    <w:i/>
                    <w:iCs/>
                    <w:lang w:val="es-ES_tradnl"/>
                  </w:rPr>
                  <w:t>Tres piezas</w:t>
                </w:r>
                <w:r w:rsidRPr="00CC2697">
                  <w:rPr>
                    <w:i/>
                    <w:iCs/>
                    <w:lang w:val="es-ES_tradnl"/>
                  </w:rPr>
                  <w:tab/>
                </w:r>
                <w:r w:rsidRPr="00CC2697">
                  <w:rPr>
                    <w:lang w:val="es-ES_tradnl"/>
                  </w:rPr>
                  <w:t>1959</w:t>
                </w:r>
                <w:r w:rsidRPr="00CC2697">
                  <w:rPr>
                    <w:lang w:val="es-ES_tradnl"/>
                  </w:rPr>
                  <w:tab/>
                </w:r>
                <w:r w:rsidRPr="00CC2697">
                  <w:rPr>
                    <w:lang w:val="en-US"/>
                  </w:rPr>
                  <w:t>Piano</w:t>
                </w:r>
              </w:p>
              <w:p w14:paraId="13A4CE4E" w14:textId="77777777" w:rsidR="00CC2697" w:rsidRPr="00CC2697" w:rsidRDefault="00CC2697" w:rsidP="00E06867">
                <w:pPr>
                  <w:tabs>
                    <w:tab w:val="left" w:pos="2880"/>
                    <w:tab w:val="left" w:pos="4320"/>
                  </w:tabs>
                  <w:rPr>
                    <w:lang w:val="en-US"/>
                  </w:rPr>
                </w:pPr>
                <w:r w:rsidRPr="00CC2697">
                  <w:rPr>
                    <w:i/>
                    <w:iCs/>
                    <w:lang w:val="es-ES_tradnl"/>
                  </w:rPr>
                  <w:t>Variantes</w:t>
                </w:r>
                <w:r w:rsidRPr="00CC2697">
                  <w:rPr>
                    <w:i/>
                    <w:iCs/>
                    <w:lang w:val="es-ES_tradnl"/>
                  </w:rPr>
                  <w:tab/>
                </w:r>
                <w:r w:rsidRPr="00CC2697">
                  <w:rPr>
                    <w:lang w:val="es-ES_tradnl"/>
                  </w:rPr>
                  <w:t>1960</w:t>
                </w:r>
                <w:r w:rsidRPr="00CC2697">
                  <w:rPr>
                    <w:lang w:val="es-ES_tradnl"/>
                  </w:rPr>
                  <w:tab/>
                </w:r>
                <w:r w:rsidRPr="00CC2697">
                  <w:rPr>
                    <w:lang w:val="en-US"/>
                  </w:rPr>
                  <w:t>Flute</w:t>
                </w:r>
              </w:p>
              <w:p w14:paraId="348B47E6" w14:textId="77777777" w:rsidR="00CC2697" w:rsidRPr="00CC2697" w:rsidRDefault="00CC2697" w:rsidP="00E06867">
                <w:pPr>
                  <w:tabs>
                    <w:tab w:val="left" w:pos="2880"/>
                    <w:tab w:val="left" w:pos="4320"/>
                  </w:tabs>
                  <w:rPr>
                    <w:i/>
                    <w:iCs/>
                    <w:lang w:val="es-ES_tradnl"/>
                  </w:rPr>
                </w:pPr>
                <w:r w:rsidRPr="00CC2697">
                  <w:rPr>
                    <w:i/>
                    <w:iCs/>
                    <w:lang w:val="es-ES_tradnl"/>
                  </w:rPr>
                  <w:t xml:space="preserve">Planos, música para una </w:t>
                </w:r>
              </w:p>
              <w:p w14:paraId="5E5219EB" w14:textId="77777777" w:rsidR="00CC2697" w:rsidRPr="00CC2697" w:rsidRDefault="00CC2697" w:rsidP="00E06867">
                <w:pPr>
                  <w:tabs>
                    <w:tab w:val="left" w:pos="2880"/>
                    <w:tab w:val="left" w:pos="4320"/>
                  </w:tabs>
                  <w:rPr>
                    <w:lang w:val="en-US"/>
                  </w:rPr>
                </w:pPr>
                <w:r w:rsidRPr="00CC2697">
                  <w:rPr>
                    <w:i/>
                    <w:iCs/>
                    <w:lang w:val="es-ES_tradnl"/>
                  </w:rPr>
                  <w:lastRenderedPageBreak/>
                  <w:t>pintura de Eduardo Mac Entyre</w:t>
                </w:r>
                <w:r w:rsidRPr="00CC2697">
                  <w:rPr>
                    <w:i/>
                    <w:iCs/>
                    <w:lang w:val="es-ES_tradnl"/>
                  </w:rPr>
                  <w:tab/>
                </w:r>
                <w:r w:rsidRPr="00CC2697">
                  <w:rPr>
                    <w:lang w:val="es-ES_tradnl"/>
                  </w:rPr>
                  <w:t>1960</w:t>
                </w:r>
                <w:r w:rsidRPr="00CC2697">
                  <w:rPr>
                    <w:lang w:val="es-ES_tradnl"/>
                  </w:rPr>
                  <w:tab/>
                </w:r>
                <w:r w:rsidRPr="00CC2697">
                  <w:rPr>
                    <w:lang w:val="en-US"/>
                  </w:rPr>
                  <w:t>Piano</w:t>
                </w:r>
              </w:p>
              <w:p w14:paraId="0EB944A2" w14:textId="77777777" w:rsidR="00CC2697" w:rsidRPr="00CC2697" w:rsidRDefault="00CC2697" w:rsidP="00E06867">
                <w:pPr>
                  <w:tabs>
                    <w:tab w:val="left" w:pos="2880"/>
                    <w:tab w:val="left" w:pos="4320"/>
                  </w:tabs>
                  <w:rPr>
                    <w:lang w:val="en-US"/>
                  </w:rPr>
                </w:pPr>
                <w:r w:rsidRPr="00CC2697">
                  <w:rPr>
                    <w:i/>
                    <w:iCs/>
                    <w:lang w:val="es-ES_tradnl"/>
                  </w:rPr>
                  <w:t xml:space="preserve">Quinteto aleatorio </w:t>
                </w:r>
                <w:r w:rsidRPr="00CC2697">
                  <w:rPr>
                    <w:i/>
                    <w:iCs/>
                    <w:lang w:val="es-ES_tradnl"/>
                  </w:rPr>
                  <w:tab/>
                </w:r>
                <w:r w:rsidRPr="00CC2697">
                  <w:rPr>
                    <w:lang w:val="es-ES_tradnl"/>
                  </w:rPr>
                  <w:t>1961</w:t>
                </w:r>
                <w:r w:rsidRPr="00CC2697">
                  <w:rPr>
                    <w:lang w:val="es-ES_tradnl"/>
                  </w:rPr>
                  <w:tab/>
                </w:r>
                <w:r w:rsidRPr="00CC2697">
                  <w:rPr>
                    <w:lang w:val="en-US"/>
                  </w:rPr>
                  <w:t xml:space="preserve">Wind quintet </w:t>
                </w:r>
              </w:p>
              <w:p w14:paraId="748AC2C8" w14:textId="77777777" w:rsidR="00CC2697" w:rsidRPr="00CC2697" w:rsidRDefault="00CC2697" w:rsidP="00E06867">
                <w:pPr>
                  <w:tabs>
                    <w:tab w:val="left" w:pos="2880"/>
                    <w:tab w:val="left" w:pos="4320"/>
                  </w:tabs>
                  <w:rPr>
                    <w:lang w:val="en-US"/>
                  </w:rPr>
                </w:pPr>
                <w:r w:rsidRPr="00CC2697">
                  <w:rPr>
                    <w:i/>
                    <w:iCs/>
                    <w:lang w:val="es-ES_tradnl"/>
                  </w:rPr>
                  <w:t>Tres parábolas</w:t>
                </w:r>
                <w:r w:rsidRPr="00CC2697">
                  <w:rPr>
                    <w:i/>
                    <w:iCs/>
                    <w:lang w:val="es-ES_tradnl"/>
                  </w:rPr>
                  <w:tab/>
                </w:r>
                <w:r w:rsidRPr="00CC2697">
                  <w:rPr>
                    <w:lang w:val="es-ES_tradnl"/>
                  </w:rPr>
                  <w:t>1963</w:t>
                </w:r>
                <w:r w:rsidRPr="00CC2697">
                  <w:rPr>
                    <w:lang w:val="es-ES_tradnl"/>
                  </w:rPr>
                  <w:tab/>
                </w:r>
                <w:r w:rsidRPr="00CC2697">
                  <w:rPr>
                    <w:lang w:val="en-US"/>
                  </w:rPr>
                  <w:t>Chamber ensemble</w:t>
                </w:r>
              </w:p>
              <w:p w14:paraId="0A5F5AE3" w14:textId="77777777" w:rsidR="00CC2697" w:rsidRPr="00CC2697" w:rsidRDefault="00CC2697" w:rsidP="00E06867">
                <w:pPr>
                  <w:tabs>
                    <w:tab w:val="left" w:pos="2880"/>
                    <w:tab w:val="left" w:pos="4320"/>
                  </w:tabs>
                  <w:rPr>
                    <w:lang w:val="en-US"/>
                  </w:rPr>
                </w:pPr>
                <w:r w:rsidRPr="00CC2697">
                  <w:rPr>
                    <w:i/>
                    <w:iCs/>
                    <w:lang w:val="es-ES_tradnl"/>
                  </w:rPr>
                  <w:t xml:space="preserve">Elipses </w:t>
                </w:r>
                <w:r w:rsidRPr="00CC2697">
                  <w:rPr>
                    <w:i/>
                    <w:iCs/>
                    <w:lang w:val="es-ES_tradnl"/>
                  </w:rPr>
                  <w:tab/>
                </w:r>
                <w:r w:rsidRPr="00CC2697">
                  <w:rPr>
                    <w:lang w:val="es-ES_tradnl"/>
                  </w:rPr>
                  <w:t>1964</w:t>
                </w:r>
                <w:r w:rsidRPr="00CC2697">
                  <w:rPr>
                    <w:lang w:val="es-ES_tradnl"/>
                  </w:rPr>
                  <w:tab/>
                </w:r>
                <w:r w:rsidRPr="00CC2697">
                  <w:rPr>
                    <w:lang w:val="en-US"/>
                  </w:rPr>
                  <w:t xml:space="preserve">String orchestra </w:t>
                </w:r>
              </w:p>
              <w:p w14:paraId="072E5D0F" w14:textId="77777777" w:rsidR="00CC2697" w:rsidRPr="00CC2697" w:rsidRDefault="00CC2697" w:rsidP="00E06867">
                <w:pPr>
                  <w:tabs>
                    <w:tab w:val="left" w:pos="2880"/>
                    <w:tab w:val="left" w:pos="4320"/>
                  </w:tabs>
                  <w:rPr>
                    <w:lang w:val="en-US"/>
                  </w:rPr>
                </w:pPr>
                <w:r w:rsidRPr="00CC2697">
                  <w:rPr>
                    <w:i/>
                    <w:iCs/>
                    <w:lang w:val="es-ES_tradnl"/>
                  </w:rPr>
                  <w:t xml:space="preserve">Entropías </w:t>
                </w:r>
                <w:r w:rsidRPr="00CC2697">
                  <w:rPr>
                    <w:i/>
                    <w:iCs/>
                    <w:lang w:val="es-ES_tradnl"/>
                  </w:rPr>
                  <w:tab/>
                </w:r>
                <w:r w:rsidRPr="00CC2697">
                  <w:rPr>
                    <w:lang w:val="es-ES_tradnl"/>
                  </w:rPr>
                  <w:t>1965</w:t>
                </w:r>
                <w:r w:rsidRPr="00CC2697">
                  <w:rPr>
                    <w:lang w:val="es-ES_tradnl"/>
                  </w:rPr>
                  <w:tab/>
                </w:r>
                <w:r w:rsidRPr="00CC2697">
                  <w:rPr>
                    <w:lang w:val="en-US"/>
                  </w:rPr>
                  <w:t>2 horns, trumpet, 2 trombones and tuba</w:t>
                </w:r>
              </w:p>
              <w:p w14:paraId="18B4AA78" w14:textId="77777777" w:rsidR="00CC2697" w:rsidRPr="00CC2697" w:rsidRDefault="00CC2697" w:rsidP="00E06867">
                <w:pPr>
                  <w:tabs>
                    <w:tab w:val="left" w:pos="2880"/>
                    <w:tab w:val="left" w:pos="4320"/>
                  </w:tabs>
                  <w:rPr>
                    <w:lang w:val="en-US"/>
                  </w:rPr>
                </w:pPr>
                <w:r w:rsidRPr="00CC2697">
                  <w:rPr>
                    <w:i/>
                    <w:iCs/>
                    <w:lang w:val="es-ES_tradnl"/>
                  </w:rPr>
                  <w:t>Estáticamóvil I</w:t>
                </w:r>
                <w:r w:rsidRPr="00CC2697">
                  <w:rPr>
                    <w:i/>
                    <w:iCs/>
                    <w:lang w:val="es-ES_tradnl"/>
                  </w:rPr>
                  <w:tab/>
                </w:r>
                <w:r w:rsidRPr="00CC2697">
                  <w:rPr>
                    <w:lang w:val="es-ES_tradnl"/>
                  </w:rPr>
                  <w:t>1966</w:t>
                </w:r>
                <w:r w:rsidRPr="00CC2697">
                  <w:rPr>
                    <w:lang w:val="es-ES_tradnl"/>
                  </w:rPr>
                  <w:tab/>
                </w:r>
                <w:r w:rsidRPr="00CC2697">
                  <w:rPr>
                    <w:lang w:val="en-US"/>
                  </w:rPr>
                  <w:t>2 trombones, harpsichord, harmonium, 2 percussionists and 3 double basses</w:t>
                </w:r>
              </w:p>
              <w:p w14:paraId="65FC82E7" w14:textId="77777777" w:rsidR="00CC2697" w:rsidRPr="00CC2697" w:rsidRDefault="00CC2697" w:rsidP="00E06867">
                <w:pPr>
                  <w:tabs>
                    <w:tab w:val="left" w:pos="2880"/>
                    <w:tab w:val="left" w:pos="4320"/>
                  </w:tabs>
                  <w:rPr>
                    <w:lang w:val="en-US"/>
                  </w:rPr>
                </w:pPr>
                <w:r w:rsidRPr="00CC2697">
                  <w:rPr>
                    <w:i/>
                    <w:iCs/>
                    <w:lang w:val="es-ES_tradnl"/>
                  </w:rPr>
                  <w:t xml:space="preserve">Estáticamóvil II </w:t>
                </w:r>
                <w:r w:rsidRPr="00CC2697">
                  <w:rPr>
                    <w:i/>
                    <w:iCs/>
                    <w:lang w:val="es-ES_tradnl"/>
                  </w:rPr>
                  <w:tab/>
                </w:r>
                <w:r w:rsidRPr="00CC2697">
                  <w:rPr>
                    <w:lang w:val="es-ES_tradnl"/>
                  </w:rPr>
                  <w:t>1966</w:t>
                </w:r>
                <w:r w:rsidRPr="00CC2697">
                  <w:rPr>
                    <w:lang w:val="es-ES_tradnl"/>
                  </w:rPr>
                  <w:tab/>
                </w:r>
                <w:r w:rsidRPr="00CC2697">
                  <w:rPr>
                    <w:lang w:val="en-US"/>
                  </w:rPr>
                  <w:t>Violin, Viola and Violoncello</w:t>
                </w:r>
              </w:p>
              <w:p w14:paraId="2336B26F" w14:textId="77777777" w:rsidR="00CC2697" w:rsidRPr="00CC2697" w:rsidRDefault="00CC2697" w:rsidP="00E06867">
                <w:pPr>
                  <w:tabs>
                    <w:tab w:val="left" w:pos="2880"/>
                    <w:tab w:val="left" w:pos="4320"/>
                  </w:tabs>
                  <w:rPr>
                    <w:lang w:val="en-US"/>
                  </w:rPr>
                </w:pPr>
                <w:r w:rsidRPr="00CC2697">
                  <w:rPr>
                    <w:i/>
                    <w:iCs/>
                    <w:lang w:val="es-ES_tradnl"/>
                  </w:rPr>
                  <w:t xml:space="preserve">Homenaje a Filifor forrado de niño </w:t>
                </w:r>
                <w:r w:rsidRPr="00CC2697">
                  <w:rPr>
                    <w:i/>
                    <w:iCs/>
                    <w:lang w:val="es-ES_tradnl"/>
                  </w:rPr>
                  <w:tab/>
                </w:r>
                <w:r w:rsidRPr="00CC2697">
                  <w:rPr>
                    <w:lang w:val="es-ES_tradnl"/>
                  </w:rPr>
                  <w:t>1966</w:t>
                </w:r>
                <w:r w:rsidRPr="00CC2697">
                  <w:rPr>
                    <w:lang w:val="es-ES_tradnl"/>
                  </w:rPr>
                  <w:tab/>
                </w:r>
                <w:r w:rsidRPr="00CC2697">
                  <w:rPr>
                    <w:lang w:val="en-US"/>
                  </w:rPr>
                  <w:t>2 flutes, 2 clarinets and percussion</w:t>
                </w:r>
              </w:p>
              <w:p w14:paraId="04680FFD" w14:textId="77777777" w:rsidR="00CC2697" w:rsidRPr="00CC2697" w:rsidRDefault="00CC2697" w:rsidP="00E06867">
                <w:pPr>
                  <w:tabs>
                    <w:tab w:val="left" w:pos="2880"/>
                    <w:tab w:val="left" w:pos="4320"/>
                  </w:tabs>
                  <w:rPr>
                    <w:lang w:val="en-US"/>
                  </w:rPr>
                </w:pPr>
                <w:r w:rsidRPr="00CC2697">
                  <w:rPr>
                    <w:i/>
                    <w:iCs/>
                    <w:lang w:val="es-ES_tradnl"/>
                  </w:rPr>
                  <w:t xml:space="preserve">Soles </w:t>
                </w:r>
                <w:r w:rsidRPr="00CC2697">
                  <w:rPr>
                    <w:i/>
                    <w:iCs/>
                    <w:lang w:val="es-ES_tradnl"/>
                  </w:rPr>
                  <w:tab/>
                </w:r>
                <w:r w:rsidRPr="00CC2697">
                  <w:rPr>
                    <w:lang w:val="es-ES_tradnl"/>
                  </w:rPr>
                  <w:t>1967</w:t>
                </w:r>
                <w:r w:rsidRPr="00CC2697">
                  <w:rPr>
                    <w:lang w:val="es-ES_tradnl"/>
                  </w:rPr>
                  <w:tab/>
                </w:r>
                <w:r w:rsidRPr="00CC2697">
                  <w:rPr>
                    <w:lang w:val="en-US"/>
                  </w:rPr>
                  <w:t>Flute, horn and double bass</w:t>
                </w:r>
              </w:p>
              <w:p w14:paraId="273A1136" w14:textId="77777777" w:rsidR="00CC2697" w:rsidRPr="00CC2697" w:rsidRDefault="00CC2697" w:rsidP="00E06867">
                <w:pPr>
                  <w:tabs>
                    <w:tab w:val="left" w:pos="2880"/>
                    <w:tab w:val="left" w:pos="4320"/>
                  </w:tabs>
                  <w:rPr>
                    <w:lang w:val="en-US"/>
                  </w:rPr>
                </w:pPr>
                <w:r w:rsidRPr="00CC2697">
                  <w:rPr>
                    <w:i/>
                    <w:iCs/>
                    <w:lang w:val="es-ES_tradnl"/>
                  </w:rPr>
                  <w:t xml:space="preserve">Distancias </w:t>
                </w:r>
                <w:r w:rsidRPr="00CC2697">
                  <w:rPr>
                    <w:i/>
                    <w:iCs/>
                    <w:lang w:val="es-ES_tradnl"/>
                  </w:rPr>
                  <w:tab/>
                </w:r>
                <w:r w:rsidRPr="00CC2697">
                  <w:rPr>
                    <w:lang w:val="es-ES_tradnl"/>
                  </w:rPr>
                  <w:t>1968</w:t>
                </w:r>
                <w:r w:rsidRPr="00CC2697">
                  <w:rPr>
                    <w:lang w:val="es-ES_tradnl"/>
                  </w:rPr>
                  <w:tab/>
                </w:r>
                <w:r w:rsidRPr="00CC2697">
                  <w:rPr>
                    <w:lang w:val="en-US"/>
                  </w:rPr>
                  <w:t>Piano (Publisher: Ricordi Americana)</w:t>
                </w:r>
              </w:p>
              <w:p w14:paraId="79B31636" w14:textId="77777777" w:rsidR="00CC2697" w:rsidRPr="00CC2697" w:rsidRDefault="00CC2697" w:rsidP="00E06867">
                <w:pPr>
                  <w:tabs>
                    <w:tab w:val="left" w:pos="2880"/>
                    <w:tab w:val="left" w:pos="4320"/>
                  </w:tabs>
                  <w:rPr>
                    <w:lang w:val="en-US"/>
                  </w:rPr>
                </w:pPr>
                <w:r w:rsidRPr="00CC2697">
                  <w:rPr>
                    <w:i/>
                    <w:iCs/>
                    <w:lang w:val="es-ES_tradnl"/>
                  </w:rPr>
                  <w:t xml:space="preserve">Interludios </w:t>
                </w:r>
                <w:r w:rsidRPr="00CC2697">
                  <w:rPr>
                    <w:i/>
                    <w:iCs/>
                    <w:lang w:val="es-ES_tradnl"/>
                  </w:rPr>
                  <w:tab/>
                </w:r>
                <w:r w:rsidRPr="00CC2697">
                  <w:rPr>
                    <w:lang w:val="es-ES_tradnl"/>
                  </w:rPr>
                  <w:t>1969</w:t>
                </w:r>
                <w:r w:rsidRPr="00CC2697">
                  <w:rPr>
                    <w:lang w:val="es-ES_tradnl"/>
                  </w:rPr>
                  <w:tab/>
                </w:r>
                <w:r w:rsidRPr="00CC2697">
                  <w:rPr>
                    <w:lang w:val="en-US"/>
                  </w:rPr>
                  <w:t>Piano</w:t>
                </w:r>
              </w:p>
              <w:p w14:paraId="66680E66" w14:textId="77777777" w:rsidR="00CC2697" w:rsidRPr="00CC2697" w:rsidRDefault="00CC2697" w:rsidP="00E06867">
                <w:pPr>
                  <w:tabs>
                    <w:tab w:val="left" w:pos="2880"/>
                    <w:tab w:val="left" w:pos="4320"/>
                  </w:tabs>
                  <w:rPr>
                    <w:lang w:val="en-US"/>
                  </w:rPr>
                </w:pPr>
                <w:r w:rsidRPr="00CC2697">
                  <w:rPr>
                    <w:i/>
                    <w:iCs/>
                    <w:lang w:val="es-ES_tradnl"/>
                  </w:rPr>
                  <w:t xml:space="preserve">Juego uno </w:t>
                </w:r>
                <w:r w:rsidRPr="00CC2697">
                  <w:rPr>
                    <w:i/>
                    <w:iCs/>
                    <w:lang w:val="es-ES_tradnl"/>
                  </w:rPr>
                  <w:tab/>
                </w:r>
                <w:r w:rsidRPr="00CC2697">
                  <w:rPr>
                    <w:lang w:val="es-ES_tradnl"/>
                  </w:rPr>
                  <w:t>1969</w:t>
                </w:r>
                <w:r w:rsidRPr="00CC2697">
                  <w:rPr>
                    <w:lang w:val="es-ES_tradnl"/>
                  </w:rPr>
                  <w:tab/>
                </w:r>
                <w:r w:rsidRPr="00CC2697">
                  <w:rPr>
                    <w:lang w:val="en-US"/>
                  </w:rPr>
                  <w:t>2 Trombones</w:t>
                </w:r>
              </w:p>
              <w:p w14:paraId="40FD57C4" w14:textId="77777777" w:rsidR="00CC2697" w:rsidRPr="00CC2697" w:rsidRDefault="00CC2697" w:rsidP="00E06867">
                <w:pPr>
                  <w:tabs>
                    <w:tab w:val="left" w:pos="2880"/>
                    <w:tab w:val="left" w:pos="4320"/>
                  </w:tabs>
                  <w:rPr>
                    <w:lang w:val="en-US"/>
                  </w:rPr>
                </w:pPr>
                <w:r w:rsidRPr="00CC2697">
                  <w:rPr>
                    <w:i/>
                    <w:iCs/>
                    <w:lang w:val="es-ES_tradnl"/>
                  </w:rPr>
                  <w:t xml:space="preserve">Muriendo entonces </w:t>
                </w:r>
                <w:r w:rsidRPr="00CC2697">
                  <w:rPr>
                    <w:i/>
                    <w:iCs/>
                    <w:lang w:val="es-ES_tradnl"/>
                  </w:rPr>
                  <w:tab/>
                </w:r>
                <w:r w:rsidRPr="00CC2697">
                  <w:rPr>
                    <w:lang w:val="es-ES_tradnl"/>
                  </w:rPr>
                  <w:t>1969</w:t>
                </w:r>
                <w:r w:rsidRPr="00CC2697">
                  <w:rPr>
                    <w:lang w:val="es-ES_tradnl"/>
                  </w:rPr>
                  <w:tab/>
                </w:r>
                <w:r w:rsidRPr="00CC2697">
                  <w:rPr>
                    <w:lang w:val="en-US"/>
                  </w:rPr>
                  <w:t xml:space="preserve">Horn, trombone, tuba, 2 percussionists, amplified viola and amplified double bass </w:t>
                </w:r>
              </w:p>
              <w:p w14:paraId="521CC595" w14:textId="77777777" w:rsidR="00CC2697" w:rsidRPr="00CC2697" w:rsidRDefault="00CC2697" w:rsidP="00E06867">
                <w:pPr>
                  <w:tabs>
                    <w:tab w:val="left" w:pos="2880"/>
                    <w:tab w:val="left" w:pos="4320"/>
                  </w:tabs>
                  <w:rPr>
                    <w:lang w:val="en-US"/>
                  </w:rPr>
                </w:pPr>
                <w:r w:rsidRPr="00CC2697">
                  <w:rPr>
                    <w:i/>
                    <w:iCs/>
                    <w:lang w:val="es-ES_tradnl"/>
                  </w:rPr>
                  <w:t xml:space="preserve">IRT-BMT </w:t>
                </w:r>
                <w:r w:rsidRPr="00CC2697">
                  <w:rPr>
                    <w:i/>
                    <w:iCs/>
                    <w:lang w:val="es-ES_tradnl"/>
                  </w:rPr>
                  <w:tab/>
                </w:r>
                <w:r w:rsidRPr="00CC2697">
                  <w:rPr>
                    <w:lang w:val="es-ES_tradnl"/>
                  </w:rPr>
                  <w:t>1970</w:t>
                </w:r>
                <w:r w:rsidRPr="00CC2697">
                  <w:rPr>
                    <w:lang w:val="es-ES_tradnl"/>
                  </w:rPr>
                  <w:tab/>
                </w:r>
                <w:r w:rsidRPr="00CC2697">
                  <w:rPr>
                    <w:lang w:val="en-US"/>
                  </w:rPr>
                  <w:t>Flute and double bass</w:t>
                </w:r>
              </w:p>
              <w:p w14:paraId="34D4B4A1" w14:textId="77777777" w:rsidR="00CC2697" w:rsidRPr="00CC2697" w:rsidRDefault="00CC2697" w:rsidP="00E06867">
                <w:pPr>
                  <w:tabs>
                    <w:tab w:val="left" w:pos="2880"/>
                    <w:tab w:val="left" w:pos="4320"/>
                  </w:tabs>
                  <w:rPr>
                    <w:lang w:val="en-US"/>
                  </w:rPr>
                </w:pPr>
                <w:r w:rsidRPr="00CC2697">
                  <w:rPr>
                    <w:i/>
                    <w:iCs/>
                    <w:lang w:val="es-ES_tradnl"/>
                  </w:rPr>
                  <w:t xml:space="preserve">Copla </w:t>
                </w:r>
                <w:r w:rsidRPr="00CC2697">
                  <w:rPr>
                    <w:i/>
                    <w:iCs/>
                    <w:lang w:val="es-ES_tradnl"/>
                  </w:rPr>
                  <w:tab/>
                </w:r>
                <w:r w:rsidRPr="00CC2697">
                  <w:rPr>
                    <w:lang w:val="es-ES_tradnl"/>
                  </w:rPr>
                  <w:t>1971</w:t>
                </w:r>
                <w:r w:rsidRPr="00CC2697">
                  <w:rPr>
                    <w:lang w:val="es-ES_tradnl"/>
                  </w:rPr>
                  <w:tab/>
                </w:r>
                <w:r w:rsidRPr="00CC2697">
                  <w:rPr>
                    <w:lang w:val="en-US"/>
                  </w:rPr>
                  <w:t>Flute, clarinet, bassoon and horn.</w:t>
                </w:r>
              </w:p>
              <w:p w14:paraId="5F22539C" w14:textId="77777777" w:rsidR="00CC2697" w:rsidRPr="00CC2697" w:rsidRDefault="00CC2697" w:rsidP="00E06867">
                <w:pPr>
                  <w:tabs>
                    <w:tab w:val="left" w:pos="2880"/>
                    <w:tab w:val="left" w:pos="4320"/>
                  </w:tabs>
                  <w:rPr>
                    <w:lang w:val="en-US"/>
                  </w:rPr>
                </w:pPr>
                <w:r w:rsidRPr="00CC2697">
                  <w:rPr>
                    <w:i/>
                    <w:iCs/>
                    <w:lang w:val="es-ES_tradnl"/>
                  </w:rPr>
                  <w:t>Dividido dos</w:t>
                </w:r>
                <w:r w:rsidRPr="00CC2697">
                  <w:rPr>
                    <w:i/>
                    <w:iCs/>
                    <w:lang w:val="es-ES_tradnl"/>
                  </w:rPr>
                  <w:tab/>
                </w:r>
                <w:r w:rsidRPr="00CC2697">
                  <w:rPr>
                    <w:lang w:val="es-ES_tradnl"/>
                  </w:rPr>
                  <w:t>1971</w:t>
                </w:r>
                <w:r w:rsidRPr="00CC2697">
                  <w:rPr>
                    <w:lang w:val="es-ES_tradnl"/>
                  </w:rPr>
                  <w:tab/>
                </w:r>
                <w:r w:rsidRPr="00CC2697">
                  <w:rPr>
                    <w:lang w:val="en-US"/>
                  </w:rPr>
                  <w:t>Amplified accordion and tape</w:t>
                </w:r>
              </w:p>
              <w:p w14:paraId="42EE80AE" w14:textId="77777777" w:rsidR="00CC2697" w:rsidRPr="00CC2697" w:rsidRDefault="00CC2697" w:rsidP="00E06867">
                <w:pPr>
                  <w:tabs>
                    <w:tab w:val="left" w:pos="2880"/>
                    <w:tab w:val="left" w:pos="4320"/>
                  </w:tabs>
                  <w:rPr>
                    <w:lang w:val="en-US"/>
                  </w:rPr>
                </w:pPr>
                <w:r w:rsidRPr="00CC2697">
                  <w:rPr>
                    <w:i/>
                    <w:iCs/>
                    <w:lang w:val="es-ES_tradnl"/>
                  </w:rPr>
                  <w:t>Música ritual</w:t>
                </w:r>
                <w:r w:rsidRPr="00CC2697">
                  <w:rPr>
                    <w:i/>
                    <w:iCs/>
                    <w:lang w:val="es-ES_tradnl"/>
                  </w:rPr>
                  <w:tab/>
                </w:r>
                <w:r w:rsidRPr="00CC2697">
                  <w:rPr>
                    <w:lang w:val="es-ES_tradnl"/>
                  </w:rPr>
                  <w:t>1974</w:t>
                </w:r>
                <w:r w:rsidRPr="00CC2697">
                  <w:rPr>
                    <w:lang w:val="es-ES_tradnl"/>
                  </w:rPr>
                  <w:tab/>
                </w:r>
                <w:r w:rsidRPr="00CC2697">
                  <w:rPr>
                    <w:lang w:val="en-US"/>
                  </w:rPr>
                  <w:t>Symphony orchestra</w:t>
                </w:r>
              </w:p>
              <w:p w14:paraId="52CB7A76" w14:textId="77777777" w:rsidR="00CC2697" w:rsidRPr="00CC2697" w:rsidRDefault="00CC2697" w:rsidP="00E06867">
                <w:pPr>
                  <w:tabs>
                    <w:tab w:val="left" w:pos="2880"/>
                    <w:tab w:val="left" w:pos="4320"/>
                  </w:tabs>
                  <w:rPr>
                    <w:lang w:val="en-US"/>
                  </w:rPr>
                </w:pPr>
                <w:r w:rsidRPr="00CC2697">
                  <w:rPr>
                    <w:i/>
                    <w:iCs/>
                    <w:lang w:val="es-ES_tradnl"/>
                  </w:rPr>
                  <w:t>Otros soles*</w:t>
                </w:r>
                <w:r w:rsidRPr="00CC2697">
                  <w:rPr>
                    <w:i/>
                    <w:iCs/>
                    <w:lang w:val="es-ES_tradnl"/>
                  </w:rPr>
                  <w:tab/>
                </w:r>
                <w:r w:rsidRPr="00CC2697">
                  <w:rPr>
                    <w:lang w:val="es-ES_tradnl"/>
                  </w:rPr>
                  <w:t>1976</w:t>
                </w:r>
                <w:r w:rsidRPr="00CC2697">
                  <w:rPr>
                    <w:lang w:val="es-ES_tradnl"/>
                  </w:rPr>
                  <w:tab/>
                </w:r>
                <w:r w:rsidRPr="00CC2697">
                  <w:rPr>
                    <w:lang w:val="en-US"/>
                  </w:rPr>
                  <w:t>Bass clarinet, trombone and viola</w:t>
                </w:r>
              </w:p>
              <w:p w14:paraId="6325E63E" w14:textId="77777777" w:rsidR="00CC2697" w:rsidRPr="00CC2697" w:rsidRDefault="00CC2697" w:rsidP="00E06867">
                <w:pPr>
                  <w:tabs>
                    <w:tab w:val="left" w:pos="2880"/>
                    <w:tab w:val="left" w:pos="4320"/>
                  </w:tabs>
                  <w:rPr>
                    <w:lang w:val="en-US"/>
                  </w:rPr>
                </w:pPr>
                <w:r w:rsidRPr="00CC2697">
                  <w:rPr>
                    <w:i/>
                    <w:iCs/>
                    <w:lang w:val="es-ES_tradnl"/>
                  </w:rPr>
                  <w:t xml:space="preserve">Umbrales </w:t>
                </w:r>
                <w:r w:rsidRPr="00CC2697">
                  <w:rPr>
                    <w:i/>
                    <w:iCs/>
                    <w:lang w:val="es-ES_tradnl"/>
                  </w:rPr>
                  <w:tab/>
                </w:r>
                <w:r w:rsidRPr="00CC2697">
                  <w:rPr>
                    <w:lang w:val="es-ES_tradnl"/>
                  </w:rPr>
                  <w:t>1976</w:t>
                </w:r>
                <w:r w:rsidRPr="00CC2697">
                  <w:rPr>
                    <w:lang w:val="es-ES_tradnl"/>
                  </w:rPr>
                  <w:tab/>
                </w:r>
                <w:r w:rsidRPr="00CC2697">
                  <w:rPr>
                    <w:lang w:val="en-US"/>
                  </w:rPr>
                  <w:t>Flute and alto flute</w:t>
                </w:r>
              </w:p>
              <w:p w14:paraId="3FFECF83" w14:textId="77777777" w:rsidR="00CC2697" w:rsidRPr="00CC2697" w:rsidRDefault="00CC2697" w:rsidP="00E06867">
                <w:pPr>
                  <w:tabs>
                    <w:tab w:val="left" w:pos="2880"/>
                    <w:tab w:val="left" w:pos="4320"/>
                  </w:tabs>
                  <w:rPr>
                    <w:lang w:val="en-US"/>
                  </w:rPr>
                </w:pPr>
                <w:r w:rsidRPr="00CC2697">
                  <w:rPr>
                    <w:i/>
                    <w:iCs/>
                    <w:lang w:val="es-ES_tradnl"/>
                  </w:rPr>
                  <w:t>Lo uno y lo otro</w:t>
                </w:r>
                <w:r w:rsidRPr="00CC2697">
                  <w:rPr>
                    <w:i/>
                    <w:iCs/>
                    <w:lang w:val="es-ES_tradnl"/>
                  </w:rPr>
                  <w:tab/>
                </w:r>
                <w:r w:rsidRPr="00CC2697">
                  <w:rPr>
                    <w:lang w:val="es-ES_tradnl"/>
                  </w:rPr>
                  <w:t>1977</w:t>
                </w:r>
                <w:r w:rsidRPr="00CC2697">
                  <w:rPr>
                    <w:lang w:val="es-ES_tradnl"/>
                  </w:rPr>
                  <w:tab/>
                </w:r>
                <w:r w:rsidRPr="00CC2697">
                  <w:rPr>
                    <w:lang w:val="en-US"/>
                  </w:rPr>
                  <w:t>Piano</w:t>
                </w:r>
              </w:p>
              <w:p w14:paraId="2D6B9927" w14:textId="77777777" w:rsidR="00CC2697" w:rsidRPr="00CC2697" w:rsidRDefault="00CC2697" w:rsidP="00E06867">
                <w:pPr>
                  <w:tabs>
                    <w:tab w:val="left" w:pos="2880"/>
                    <w:tab w:val="left" w:pos="4320"/>
                  </w:tabs>
                  <w:rPr>
                    <w:lang w:val="en-US"/>
                  </w:rPr>
                </w:pPr>
                <w:r w:rsidRPr="00CC2697">
                  <w:rPr>
                    <w:i/>
                    <w:iCs/>
                    <w:lang w:val="es-ES_tradnl"/>
                  </w:rPr>
                  <w:t>Otros tiempos</w:t>
                </w:r>
                <w:r w:rsidRPr="00CC2697">
                  <w:rPr>
                    <w:i/>
                    <w:iCs/>
                    <w:lang w:val="es-ES_tradnl"/>
                  </w:rPr>
                  <w:tab/>
                </w:r>
                <w:r w:rsidRPr="00CC2697">
                  <w:rPr>
                    <w:lang w:val="es-ES_tradnl"/>
                  </w:rPr>
                  <w:t>1978</w:t>
                </w:r>
                <w:r w:rsidRPr="00CC2697">
                  <w:rPr>
                    <w:lang w:val="es-ES_tradnl"/>
                  </w:rPr>
                  <w:tab/>
                </w:r>
                <w:r w:rsidRPr="00CC2697">
                  <w:rPr>
                    <w:lang w:val="en-US"/>
                  </w:rPr>
                  <w:t>String quintet or string orchestra (rev. 1981)</w:t>
                </w:r>
              </w:p>
              <w:p w14:paraId="13DF285D" w14:textId="77777777" w:rsidR="00CC2697" w:rsidRPr="00CC2697" w:rsidRDefault="00CC2697" w:rsidP="00E06867">
                <w:pPr>
                  <w:tabs>
                    <w:tab w:val="left" w:pos="2880"/>
                    <w:tab w:val="left" w:pos="4320"/>
                  </w:tabs>
                  <w:rPr>
                    <w:lang w:val="en-US"/>
                  </w:rPr>
                </w:pPr>
                <w:r w:rsidRPr="00CC2697">
                  <w:rPr>
                    <w:i/>
                    <w:iCs/>
                    <w:lang w:val="es-ES_tradnl"/>
                  </w:rPr>
                  <w:t>Paisaje</w:t>
                </w:r>
                <w:r w:rsidRPr="00CC2697">
                  <w:rPr>
                    <w:i/>
                    <w:iCs/>
                    <w:lang w:val="es-ES_tradnl"/>
                  </w:rPr>
                  <w:tab/>
                </w:r>
                <w:r w:rsidRPr="00CC2697">
                  <w:rPr>
                    <w:lang w:val="es-ES_tradnl"/>
                  </w:rPr>
                  <w:t>1979</w:t>
                </w:r>
                <w:r w:rsidRPr="00CC2697">
                  <w:rPr>
                    <w:lang w:val="es-ES_tradnl"/>
                  </w:rPr>
                  <w:tab/>
                </w:r>
                <w:r w:rsidRPr="00CC2697">
                  <w:rPr>
                    <w:lang w:val="en-US"/>
                  </w:rPr>
                  <w:t>String orchestra</w:t>
                </w:r>
              </w:p>
              <w:p w14:paraId="731C3E4A" w14:textId="77777777" w:rsidR="00CC2697" w:rsidRPr="00CC2697" w:rsidRDefault="00CC2697" w:rsidP="00E06867">
                <w:pPr>
                  <w:tabs>
                    <w:tab w:val="left" w:pos="2880"/>
                    <w:tab w:val="left" w:pos="4320"/>
                  </w:tabs>
                  <w:rPr>
                    <w:lang w:val="en-US"/>
                  </w:rPr>
                </w:pPr>
                <w:r w:rsidRPr="00CC2697">
                  <w:rPr>
                    <w:i/>
                    <w:iCs/>
                    <w:lang w:val="es-ES_tradnl"/>
                  </w:rPr>
                  <w:t>Aquello*</w:t>
                </w:r>
                <w:r w:rsidRPr="00CC2697">
                  <w:rPr>
                    <w:i/>
                    <w:iCs/>
                    <w:lang w:val="es-ES_tradnl"/>
                  </w:rPr>
                  <w:tab/>
                </w:r>
                <w:r w:rsidRPr="00CC2697">
                  <w:rPr>
                    <w:lang w:val="es-ES_tradnl"/>
                  </w:rPr>
                  <w:t>1982</w:t>
                </w:r>
                <w:r w:rsidRPr="00CC2697">
                  <w:rPr>
                    <w:lang w:val="es-ES_tradnl"/>
                  </w:rPr>
                  <w:tab/>
                </w:r>
                <w:r w:rsidRPr="00CC2697">
                  <w:rPr>
                    <w:lang w:val="en-US"/>
                  </w:rPr>
                  <w:t>2 Pianos</w:t>
                </w:r>
              </w:p>
              <w:p w14:paraId="1D8E9A2A" w14:textId="77777777" w:rsidR="00CC2697" w:rsidRPr="00CC2697" w:rsidRDefault="00CC2697" w:rsidP="00E06867">
                <w:pPr>
                  <w:tabs>
                    <w:tab w:val="left" w:pos="2880"/>
                    <w:tab w:val="left" w:pos="4320"/>
                  </w:tabs>
                  <w:rPr>
                    <w:lang w:val="en-US"/>
                  </w:rPr>
                </w:pPr>
                <w:r w:rsidRPr="00CC2697">
                  <w:rPr>
                    <w:i/>
                    <w:iCs/>
                    <w:lang w:val="es-ES_tradnl"/>
                  </w:rPr>
                  <w:t>Frente a frente</w:t>
                </w:r>
                <w:r w:rsidRPr="00CC2697">
                  <w:rPr>
                    <w:i/>
                    <w:iCs/>
                    <w:lang w:val="es-ES_tradnl"/>
                  </w:rPr>
                  <w:tab/>
                </w:r>
                <w:r w:rsidRPr="00CC2697">
                  <w:rPr>
                    <w:lang w:val="es-ES_tradnl"/>
                  </w:rPr>
                  <w:t>1983</w:t>
                </w:r>
                <w:r w:rsidRPr="00CC2697">
                  <w:rPr>
                    <w:lang w:val="es-ES_tradnl"/>
                  </w:rPr>
                  <w:tab/>
                </w:r>
                <w:r w:rsidRPr="00CC2697">
                  <w:rPr>
                    <w:lang w:val="en-US"/>
                  </w:rPr>
                  <w:t>Flute, clarinet, voice, percussion and double bass</w:t>
                </w:r>
              </w:p>
              <w:p w14:paraId="02BD0BB6" w14:textId="77777777" w:rsidR="00CC2697" w:rsidRPr="00CC2697" w:rsidRDefault="00CC2697" w:rsidP="00E06867">
                <w:pPr>
                  <w:tabs>
                    <w:tab w:val="left" w:pos="2880"/>
                    <w:tab w:val="left" w:pos="4320"/>
                  </w:tabs>
                  <w:rPr>
                    <w:lang w:val="en-US"/>
                  </w:rPr>
                </w:pPr>
                <w:r w:rsidRPr="00CC2697">
                  <w:rPr>
                    <w:i/>
                    <w:iCs/>
                    <w:lang w:val="es-ES_tradnl"/>
                  </w:rPr>
                  <w:t>Caminos de cornisa*</w:t>
                </w:r>
                <w:r w:rsidRPr="00CC2697">
                  <w:rPr>
                    <w:i/>
                    <w:iCs/>
                    <w:lang w:val="es-ES_tradnl"/>
                  </w:rPr>
                  <w:tab/>
                </w:r>
                <w:r w:rsidRPr="00CC2697">
                  <w:rPr>
                    <w:lang w:val="es-ES_tradnl"/>
                  </w:rPr>
                  <w:t>1985</w:t>
                </w:r>
                <w:r w:rsidRPr="00CC2697">
                  <w:rPr>
                    <w:lang w:val="es-ES_tradnl"/>
                  </w:rPr>
                  <w:tab/>
                </w:r>
                <w:r w:rsidRPr="00CC2697">
                  <w:rPr>
                    <w:lang w:val="en-US"/>
                  </w:rPr>
                  <w:t xml:space="preserve">Flute, clarinet, piano and percussion </w:t>
                </w:r>
              </w:p>
              <w:p w14:paraId="2976FF6A" w14:textId="77777777" w:rsidR="00CC2697" w:rsidRPr="00CC2697" w:rsidRDefault="00CC2697" w:rsidP="00E06867">
                <w:pPr>
                  <w:tabs>
                    <w:tab w:val="left" w:pos="2880"/>
                    <w:tab w:val="left" w:pos="4320"/>
                  </w:tabs>
                  <w:rPr>
                    <w:lang w:val="en-US"/>
                  </w:rPr>
                </w:pPr>
                <w:r w:rsidRPr="00CC2697">
                  <w:rPr>
                    <w:i/>
                    <w:iCs/>
                    <w:lang w:val="es-ES_tradnl"/>
                  </w:rPr>
                  <w:t>Resplandores sombras*</w:t>
                </w:r>
                <w:r w:rsidRPr="00CC2697">
                  <w:rPr>
                    <w:i/>
                    <w:iCs/>
                    <w:lang w:val="es-ES_tradnl"/>
                  </w:rPr>
                  <w:tab/>
                </w:r>
                <w:r w:rsidRPr="00CC2697">
                  <w:rPr>
                    <w:lang w:val="es-ES_tradnl"/>
                  </w:rPr>
                  <w:t>1986</w:t>
                </w:r>
                <w:r w:rsidRPr="00CC2697">
                  <w:rPr>
                    <w:lang w:val="es-ES_tradnl"/>
                  </w:rPr>
                  <w:tab/>
                </w:r>
                <w:r w:rsidRPr="00CC2697">
                  <w:rPr>
                    <w:lang w:val="en-US"/>
                  </w:rPr>
                  <w:t>Symphonic orchestra</w:t>
                </w:r>
              </w:p>
              <w:p w14:paraId="55314520" w14:textId="77777777" w:rsidR="00CC2697" w:rsidRPr="00CC2697" w:rsidRDefault="00CC2697" w:rsidP="00E06867">
                <w:pPr>
                  <w:tabs>
                    <w:tab w:val="left" w:pos="2880"/>
                    <w:tab w:val="left" w:pos="4320"/>
                  </w:tabs>
                  <w:rPr>
                    <w:lang w:val="en-US"/>
                  </w:rPr>
                </w:pPr>
                <w:r w:rsidRPr="00CC2697">
                  <w:rPr>
                    <w:i/>
                    <w:iCs/>
                    <w:lang w:val="es-ES_tradnl"/>
                  </w:rPr>
                  <w:t>Recóndita armonía*</w:t>
                </w:r>
                <w:r w:rsidRPr="00CC2697">
                  <w:rPr>
                    <w:i/>
                    <w:iCs/>
                    <w:lang w:val="es-ES_tradnl"/>
                  </w:rPr>
                  <w:tab/>
                </w:r>
                <w:r w:rsidRPr="00CC2697">
                  <w:rPr>
                    <w:lang w:val="es-ES_tradnl"/>
                  </w:rPr>
                  <w:t>1987</w:t>
                </w:r>
                <w:r w:rsidRPr="00CC2697">
                  <w:rPr>
                    <w:lang w:val="es-ES_tradnl"/>
                  </w:rPr>
                  <w:tab/>
                </w:r>
                <w:r w:rsidRPr="00CC2697">
                  <w:rPr>
                    <w:lang w:val="en-US"/>
                  </w:rPr>
                  <w:t>Viola, violoncello and double bass</w:t>
                </w:r>
              </w:p>
              <w:p w14:paraId="5E35AF45" w14:textId="77777777" w:rsidR="00CC2697" w:rsidRPr="00CC2697" w:rsidRDefault="00CC2697" w:rsidP="00E06867">
                <w:pPr>
                  <w:tabs>
                    <w:tab w:val="left" w:pos="2880"/>
                    <w:tab w:val="left" w:pos="4320"/>
                  </w:tabs>
                  <w:rPr>
                    <w:i/>
                    <w:iCs/>
                    <w:lang w:val="es-ES_tradnl"/>
                  </w:rPr>
                </w:pPr>
                <w:r w:rsidRPr="00CC2697">
                  <w:rPr>
                    <w:i/>
                    <w:iCs/>
                    <w:lang w:val="es-ES_tradnl"/>
                  </w:rPr>
                  <w:t xml:space="preserve">Arenas (to the memory of </w:t>
                </w:r>
              </w:p>
              <w:p w14:paraId="4C91D151" w14:textId="77777777" w:rsidR="00CC2697" w:rsidRPr="00CC2697" w:rsidRDefault="00CC2697" w:rsidP="00E06867">
                <w:pPr>
                  <w:tabs>
                    <w:tab w:val="left" w:pos="2880"/>
                    <w:tab w:val="left" w:pos="4320"/>
                  </w:tabs>
                  <w:rPr>
                    <w:i/>
                    <w:iCs/>
                    <w:lang w:val="es-ES_tradnl"/>
                  </w:rPr>
                </w:pPr>
                <w:r w:rsidRPr="00CC2697">
                  <w:rPr>
                    <w:i/>
                    <w:iCs/>
                    <w:lang w:val="es-ES_tradnl"/>
                  </w:rPr>
                  <w:t>Morton Feldman)*</w:t>
                </w:r>
                <w:r w:rsidRPr="00CC2697">
                  <w:rPr>
                    <w:i/>
                    <w:iCs/>
                    <w:lang w:val="es-ES_tradnl"/>
                  </w:rPr>
                  <w:tab/>
                </w:r>
                <w:r w:rsidRPr="00CC2697">
                  <w:rPr>
                    <w:lang w:val="es-ES_tradnl"/>
                  </w:rPr>
                  <w:t>1988</w:t>
                </w:r>
                <w:r w:rsidRPr="00CC2697">
                  <w:rPr>
                    <w:lang w:val="es-ES_tradnl"/>
                  </w:rPr>
                  <w:tab/>
                </w:r>
                <w:r w:rsidRPr="00CC2697">
                  <w:rPr>
                    <w:lang w:val="en-US"/>
                  </w:rPr>
                  <w:t>Piano</w:t>
                </w:r>
              </w:p>
              <w:p w14:paraId="1117F5CF" w14:textId="77777777" w:rsidR="00CC2697" w:rsidRPr="00CC2697" w:rsidRDefault="00CC2697" w:rsidP="00E06867">
                <w:pPr>
                  <w:tabs>
                    <w:tab w:val="left" w:pos="2880"/>
                    <w:tab w:val="left" w:pos="4320"/>
                  </w:tabs>
                  <w:rPr>
                    <w:lang w:val="en-US"/>
                  </w:rPr>
                </w:pPr>
                <w:r w:rsidRPr="00CC2697">
                  <w:rPr>
                    <w:i/>
                    <w:iCs/>
                    <w:lang w:val="es-ES_tradnl"/>
                  </w:rPr>
                  <w:t>Caminos de Caminos*</w:t>
                </w:r>
                <w:r w:rsidRPr="00CC2697">
                  <w:rPr>
                    <w:i/>
                    <w:iCs/>
                    <w:lang w:val="es-ES_tradnl"/>
                  </w:rPr>
                  <w:tab/>
                </w:r>
                <w:r w:rsidRPr="00CC2697">
                  <w:rPr>
                    <w:lang w:val="es-ES_tradnl"/>
                  </w:rPr>
                  <w:t>1989</w:t>
                </w:r>
                <w:r w:rsidRPr="00CC2697">
                  <w:rPr>
                    <w:lang w:val="es-ES_tradnl"/>
                  </w:rPr>
                  <w:tab/>
                </w:r>
                <w:r w:rsidRPr="00CC2697">
                  <w:rPr>
                    <w:lang w:val="en-US"/>
                  </w:rPr>
                  <w:t>Alto flute, bass clarinet, voice, piano and viola.</w:t>
                </w:r>
              </w:p>
              <w:p w14:paraId="5F3DB075" w14:textId="77777777" w:rsidR="00CC2697" w:rsidRPr="00CC2697" w:rsidRDefault="00CC2697" w:rsidP="00E06867">
                <w:pPr>
                  <w:tabs>
                    <w:tab w:val="left" w:pos="2880"/>
                    <w:tab w:val="left" w:pos="4320"/>
                  </w:tabs>
                  <w:rPr>
                    <w:lang w:val="en-US"/>
                  </w:rPr>
                </w:pPr>
                <w:r w:rsidRPr="00CC2697">
                  <w:rPr>
                    <w:i/>
                    <w:iCs/>
                    <w:lang w:val="es-ES_tradnl"/>
                  </w:rPr>
                  <w:t>Locus solus*</w:t>
                </w:r>
                <w:r w:rsidRPr="00CC2697">
                  <w:rPr>
                    <w:i/>
                    <w:iCs/>
                    <w:lang w:val="es-ES_tradnl"/>
                  </w:rPr>
                  <w:tab/>
                </w:r>
                <w:r w:rsidRPr="00CC2697">
                  <w:rPr>
                    <w:lang w:val="es-ES_tradnl"/>
                  </w:rPr>
                  <w:t>1989</w:t>
                </w:r>
                <w:r w:rsidRPr="00CC2697">
                  <w:rPr>
                    <w:lang w:val="es-ES_tradnl"/>
                  </w:rPr>
                  <w:tab/>
                </w:r>
                <w:r w:rsidRPr="00CC2697">
                  <w:rPr>
                    <w:lang w:val="en-US"/>
                  </w:rPr>
                  <w:t xml:space="preserve">2 Percussionists </w:t>
                </w:r>
              </w:p>
              <w:p w14:paraId="5CA7636D" w14:textId="77777777" w:rsidR="00CC2697" w:rsidRPr="00CC2697" w:rsidRDefault="00CC2697" w:rsidP="00E06867">
                <w:pPr>
                  <w:tabs>
                    <w:tab w:val="left" w:pos="2880"/>
                    <w:tab w:val="left" w:pos="4320"/>
                  </w:tabs>
                  <w:rPr>
                    <w:i/>
                    <w:iCs/>
                    <w:lang w:val="es-ES_tradnl"/>
                  </w:rPr>
                </w:pPr>
                <w:r w:rsidRPr="00CC2697">
                  <w:rPr>
                    <w:i/>
                    <w:iCs/>
                    <w:lang w:val="es-ES_tradnl"/>
                  </w:rPr>
                  <w:t>Perpetual tango</w:t>
                </w:r>
              </w:p>
              <w:p w14:paraId="1C9E2E28" w14:textId="77777777" w:rsidR="00CC2697" w:rsidRPr="00CC2697" w:rsidRDefault="00CC2697" w:rsidP="00E06867">
                <w:pPr>
                  <w:tabs>
                    <w:tab w:val="left" w:pos="2880"/>
                    <w:tab w:val="left" w:pos="4320"/>
                  </w:tabs>
                  <w:rPr>
                    <w:lang w:val="en-US"/>
                  </w:rPr>
                </w:pPr>
                <w:r w:rsidRPr="00CC2697">
                  <w:rPr>
                    <w:i/>
                    <w:iCs/>
                    <w:lang w:val="es-ES_tradnl"/>
                  </w:rPr>
                  <w:t xml:space="preserve"> (version of John Cage’s work) </w:t>
                </w:r>
                <w:r w:rsidRPr="00CC2697">
                  <w:rPr>
                    <w:i/>
                    <w:iCs/>
                    <w:lang w:val="es-ES_tradnl"/>
                  </w:rPr>
                  <w:tab/>
                </w:r>
                <w:r w:rsidRPr="00CC2697">
                  <w:rPr>
                    <w:lang w:val="es-ES_tradnl"/>
                  </w:rPr>
                  <w:t>1989</w:t>
                </w:r>
                <w:r w:rsidRPr="00CC2697">
                  <w:rPr>
                    <w:lang w:val="es-ES_tradnl"/>
                  </w:rPr>
                  <w:tab/>
                </w:r>
                <w:r w:rsidRPr="00CC2697">
                  <w:rPr>
                    <w:lang w:val="en-US"/>
                  </w:rPr>
                  <w:t>Piano</w:t>
                </w:r>
              </w:p>
              <w:p w14:paraId="7B5D7B09" w14:textId="77777777" w:rsidR="00CC2697" w:rsidRPr="00CC2697" w:rsidRDefault="00CC2697" w:rsidP="00E06867">
                <w:pPr>
                  <w:tabs>
                    <w:tab w:val="left" w:pos="2880"/>
                    <w:tab w:val="left" w:pos="4320"/>
                  </w:tabs>
                  <w:rPr>
                    <w:lang w:val="en-US"/>
                  </w:rPr>
                </w:pPr>
                <w:r w:rsidRPr="00CC2697">
                  <w:rPr>
                    <w:i/>
                    <w:iCs/>
                    <w:lang w:val="es-ES_tradnl"/>
                  </w:rPr>
                  <w:t>Trío</w:t>
                </w:r>
                <w:r w:rsidRPr="00CC2697">
                  <w:rPr>
                    <w:i/>
                    <w:iCs/>
                    <w:lang w:val="es-ES_tradnl"/>
                  </w:rPr>
                  <w:tab/>
                </w:r>
                <w:r w:rsidRPr="00CC2697">
                  <w:rPr>
                    <w:lang w:val="es-ES_tradnl"/>
                  </w:rPr>
                  <w:t>1991</w:t>
                </w:r>
                <w:r w:rsidRPr="00CC2697">
                  <w:rPr>
                    <w:lang w:val="es-ES_tradnl"/>
                  </w:rPr>
                  <w:tab/>
                </w:r>
                <w:r w:rsidRPr="00CC2697">
                  <w:rPr>
                    <w:lang w:val="en-US"/>
                  </w:rPr>
                  <w:t>Trumpet, trombone and tuba</w:t>
                </w:r>
              </w:p>
              <w:p w14:paraId="4C46058D" w14:textId="77777777" w:rsidR="00CC2697" w:rsidRPr="00CC2697" w:rsidRDefault="00CC2697" w:rsidP="00E06867">
                <w:pPr>
                  <w:tabs>
                    <w:tab w:val="left" w:pos="2880"/>
                    <w:tab w:val="left" w:pos="4320"/>
                  </w:tabs>
                  <w:rPr>
                    <w:lang w:val="en-US"/>
                  </w:rPr>
                </w:pPr>
                <w:r w:rsidRPr="00CC2697">
                  <w:rPr>
                    <w:i/>
                    <w:iCs/>
                    <w:lang w:val="es-ES_tradnl"/>
                  </w:rPr>
                  <w:t>Abgesang Mambo*</w:t>
                </w:r>
                <w:r w:rsidRPr="00CC2697">
                  <w:rPr>
                    <w:i/>
                    <w:iCs/>
                    <w:lang w:val="es-ES_tradnl"/>
                  </w:rPr>
                  <w:tab/>
                </w:r>
                <w:r w:rsidRPr="00CC2697">
                  <w:rPr>
                    <w:lang w:val="es-ES_tradnl"/>
                  </w:rPr>
                  <w:t>1992</w:t>
                </w:r>
                <w:r w:rsidRPr="00CC2697">
                  <w:rPr>
                    <w:lang w:val="es-ES_tradnl"/>
                  </w:rPr>
                  <w:tab/>
                </w:r>
                <w:r w:rsidRPr="00CC2697">
                  <w:rPr>
                    <w:lang w:val="en-US"/>
                  </w:rPr>
                  <w:t>Flute/alto flute/bass flute, oboe/English horn, clarinet/bass clarinet, bassoon, horn, trumpet, trombone and double bass</w:t>
                </w:r>
              </w:p>
              <w:p w14:paraId="354FC0AC" w14:textId="77777777" w:rsidR="00CC2697" w:rsidRPr="00CC2697" w:rsidRDefault="00CC2697" w:rsidP="00E06867">
                <w:pPr>
                  <w:tabs>
                    <w:tab w:val="left" w:pos="2880"/>
                    <w:tab w:val="left" w:pos="4320"/>
                  </w:tabs>
                  <w:rPr>
                    <w:lang w:val="en-US"/>
                  </w:rPr>
                </w:pPr>
                <w:r w:rsidRPr="00CC2697">
                  <w:rPr>
                    <w:i/>
                    <w:iCs/>
                    <w:lang w:val="es-ES_tradnl"/>
                  </w:rPr>
                  <w:t>Cifuncho*</w:t>
                </w:r>
                <w:r w:rsidRPr="00CC2697">
                  <w:rPr>
                    <w:i/>
                    <w:iCs/>
                    <w:lang w:val="es-ES_tradnl"/>
                  </w:rPr>
                  <w:tab/>
                </w:r>
                <w:r w:rsidRPr="00CC2697">
                  <w:rPr>
                    <w:lang w:val="es-ES_tradnl"/>
                  </w:rPr>
                  <w:t>1992</w:t>
                </w:r>
                <w:r w:rsidRPr="00CC2697">
                  <w:rPr>
                    <w:lang w:val="es-ES_tradnl"/>
                  </w:rPr>
                  <w:tab/>
                </w:r>
                <w:r w:rsidRPr="00CC2697">
                  <w:rPr>
                    <w:lang w:val="en-US"/>
                  </w:rPr>
                  <w:t>Violin</w:t>
                </w:r>
              </w:p>
              <w:p w14:paraId="4F9F6724" w14:textId="77777777" w:rsidR="00CC2697" w:rsidRPr="00CC2697" w:rsidRDefault="00CC2697" w:rsidP="00E06867">
                <w:pPr>
                  <w:tabs>
                    <w:tab w:val="left" w:pos="2880"/>
                    <w:tab w:val="left" w:pos="4320"/>
                  </w:tabs>
                  <w:rPr>
                    <w:lang w:val="en-US"/>
                  </w:rPr>
                </w:pPr>
                <w:r w:rsidRPr="00CC2697">
                  <w:rPr>
                    <w:i/>
                    <w:iCs/>
                    <w:lang w:val="es-ES_tradnl"/>
                  </w:rPr>
                  <w:t>Taltal*</w:t>
                </w:r>
                <w:r w:rsidRPr="00CC2697">
                  <w:rPr>
                    <w:i/>
                    <w:iCs/>
                    <w:lang w:val="es-ES_tradnl"/>
                  </w:rPr>
                  <w:tab/>
                </w:r>
                <w:r w:rsidRPr="00CC2697">
                  <w:rPr>
                    <w:lang w:val="es-ES_tradnl"/>
                  </w:rPr>
                  <w:t>1993</w:t>
                </w:r>
                <w:r w:rsidRPr="00CC2697">
                  <w:rPr>
                    <w:lang w:val="es-ES_tradnl"/>
                  </w:rPr>
                  <w:tab/>
                </w:r>
                <w:r w:rsidRPr="00CC2697">
                  <w:rPr>
                    <w:lang w:val="en-US"/>
                  </w:rPr>
                  <w:t>4 Percussionists</w:t>
                </w:r>
              </w:p>
              <w:p w14:paraId="3144B60F" w14:textId="77777777" w:rsidR="00CC2697" w:rsidRPr="00CC2697" w:rsidRDefault="00CC2697" w:rsidP="00E06867">
                <w:pPr>
                  <w:tabs>
                    <w:tab w:val="left" w:pos="2880"/>
                    <w:tab w:val="left" w:pos="4320"/>
                  </w:tabs>
                  <w:rPr>
                    <w:lang w:val="en-US"/>
                  </w:rPr>
                </w:pPr>
                <w:r w:rsidRPr="00CC2697">
                  <w:rPr>
                    <w:i/>
                    <w:iCs/>
                    <w:lang w:val="es-ES_tradnl"/>
                  </w:rPr>
                  <w:t>La sangre del cuerpo*</w:t>
                </w:r>
                <w:r w:rsidRPr="00CC2697">
                  <w:rPr>
                    <w:i/>
                    <w:iCs/>
                    <w:lang w:val="es-ES_tradnl"/>
                  </w:rPr>
                  <w:tab/>
                </w:r>
                <w:r w:rsidRPr="00CC2697">
                  <w:rPr>
                    <w:lang w:val="es-ES_tradnl"/>
                  </w:rPr>
                  <w:t>1997</w:t>
                </w:r>
                <w:r w:rsidRPr="00CC2697">
                  <w:rPr>
                    <w:lang w:val="es-ES_tradnl"/>
                  </w:rPr>
                  <w:tab/>
                </w:r>
                <w:r w:rsidRPr="00CC2697">
                  <w:rPr>
                    <w:lang w:val="en-US"/>
                  </w:rPr>
                  <w:t>Trombone tenor-bass/Alto trombone, percussion, piano, violoncello, double bass</w:t>
                </w:r>
              </w:p>
              <w:p w14:paraId="34091918" w14:textId="77777777" w:rsidR="00CC2697" w:rsidRPr="00CC2697" w:rsidRDefault="00CC2697" w:rsidP="00E06867">
                <w:pPr>
                  <w:tabs>
                    <w:tab w:val="left" w:pos="2880"/>
                    <w:tab w:val="left" w:pos="4320"/>
                  </w:tabs>
                  <w:rPr>
                    <w:lang w:val="en-US"/>
                  </w:rPr>
                </w:pPr>
                <w:r w:rsidRPr="00CC2697">
                  <w:rPr>
                    <w:i/>
                    <w:iCs/>
                    <w:lang w:val="es-ES_tradnl"/>
                  </w:rPr>
                  <w:t>de la indiferencia*</w:t>
                </w:r>
                <w:r w:rsidRPr="00CC2697">
                  <w:rPr>
                    <w:i/>
                    <w:iCs/>
                    <w:lang w:val="es-ES_tradnl"/>
                  </w:rPr>
                  <w:tab/>
                </w:r>
                <w:r w:rsidRPr="00CC2697">
                  <w:rPr>
                    <w:lang w:val="es-ES_tradnl"/>
                  </w:rPr>
                  <w:t>1998</w:t>
                </w:r>
                <w:r w:rsidRPr="00CC2697">
                  <w:rPr>
                    <w:lang w:val="es-ES_tradnl"/>
                  </w:rPr>
                  <w:tab/>
                </w:r>
                <w:r w:rsidRPr="00CC2697">
                  <w:rPr>
                    <w:lang w:val="en-US"/>
                  </w:rPr>
                  <w:t xml:space="preserve">Bass Clarinet, trombone, percussion, violin and violoncello </w:t>
                </w:r>
              </w:p>
              <w:p w14:paraId="5C1477AC" w14:textId="77777777" w:rsidR="00CC2697" w:rsidRPr="00CC2697" w:rsidRDefault="00CC2697" w:rsidP="00E06867">
                <w:pPr>
                  <w:tabs>
                    <w:tab w:val="left" w:pos="2880"/>
                    <w:tab w:val="left" w:pos="4320"/>
                  </w:tabs>
                  <w:rPr>
                    <w:lang w:val="en-US"/>
                  </w:rPr>
                </w:pPr>
                <w:r w:rsidRPr="00CC2697">
                  <w:rPr>
                    <w:i/>
                    <w:iCs/>
                    <w:lang w:val="es-ES_tradnl"/>
                  </w:rPr>
                  <w:t>Lo que nos va dejando*</w:t>
                </w:r>
                <w:r w:rsidRPr="00CC2697">
                  <w:rPr>
                    <w:i/>
                    <w:iCs/>
                    <w:lang w:val="es-ES_tradnl"/>
                  </w:rPr>
                  <w:tab/>
                </w:r>
                <w:r w:rsidRPr="00CC2697">
                  <w:rPr>
                    <w:lang w:val="es-ES_tradnl"/>
                  </w:rPr>
                  <w:t>1998</w:t>
                </w:r>
                <w:r w:rsidRPr="00CC2697">
                  <w:rPr>
                    <w:lang w:val="es-ES_tradnl"/>
                  </w:rPr>
                  <w:tab/>
                </w:r>
                <w:r w:rsidRPr="00CC2697">
                  <w:rPr>
                    <w:lang w:val="en-US"/>
                  </w:rPr>
                  <w:t xml:space="preserve">Percussion solo </w:t>
                </w:r>
              </w:p>
              <w:p w14:paraId="183FE60A" w14:textId="77777777" w:rsidR="00CC2697" w:rsidRPr="00CC2697" w:rsidRDefault="00CC2697" w:rsidP="00E06867">
                <w:pPr>
                  <w:tabs>
                    <w:tab w:val="left" w:pos="2880"/>
                    <w:tab w:val="left" w:pos="4320"/>
                  </w:tabs>
                  <w:rPr>
                    <w:lang w:val="en-US"/>
                  </w:rPr>
                </w:pPr>
                <w:r w:rsidRPr="00CC2697">
                  <w:rPr>
                    <w:i/>
                    <w:iCs/>
                    <w:lang w:val="es-ES_tradnl"/>
                  </w:rPr>
                  <w:t>Sotobosque*</w:t>
                </w:r>
                <w:r w:rsidRPr="00CC2697">
                  <w:rPr>
                    <w:i/>
                    <w:iCs/>
                    <w:lang w:val="es-ES_tradnl"/>
                  </w:rPr>
                  <w:tab/>
                </w:r>
                <w:r w:rsidRPr="00CC2697">
                  <w:rPr>
                    <w:lang w:val="es-ES_tradnl"/>
                  </w:rPr>
                  <w:t>1999</w:t>
                </w:r>
                <w:r w:rsidRPr="00CC2697">
                  <w:rPr>
                    <w:lang w:val="es-ES_tradnl"/>
                  </w:rPr>
                  <w:tab/>
                </w:r>
                <w:r w:rsidRPr="00CC2697">
                  <w:rPr>
                    <w:lang w:val="en-US"/>
                  </w:rPr>
                  <w:t>Horn, Flugelhorn sopr. Sib, trombone contralto, tuba, 2 percussionist</w:t>
                </w:r>
              </w:p>
              <w:p w14:paraId="6668DE54" w14:textId="77777777" w:rsidR="00CC2697" w:rsidRPr="00CC2697" w:rsidRDefault="00CC2697" w:rsidP="00E06867">
                <w:pPr>
                  <w:tabs>
                    <w:tab w:val="left" w:pos="2880"/>
                    <w:tab w:val="left" w:pos="4320"/>
                  </w:tabs>
                  <w:rPr>
                    <w:lang w:val="en-US"/>
                  </w:rPr>
                </w:pPr>
                <w:r w:rsidRPr="00CC2697">
                  <w:rPr>
                    <w:i/>
                    <w:iCs/>
                    <w:lang w:val="es-ES_tradnl"/>
                  </w:rPr>
                  <w:t>La naturaleza de las cosas*</w:t>
                </w:r>
                <w:r w:rsidRPr="00CC2697">
                  <w:rPr>
                    <w:i/>
                    <w:iCs/>
                    <w:lang w:val="es-ES_tradnl"/>
                  </w:rPr>
                  <w:tab/>
                </w:r>
                <w:r w:rsidRPr="00CC2697">
                  <w:rPr>
                    <w:lang w:val="es-ES_tradnl"/>
                  </w:rPr>
                  <w:t>2001</w:t>
                </w:r>
                <w:r w:rsidRPr="00CC2697">
                  <w:rPr>
                    <w:lang w:val="es-ES_tradnl"/>
                  </w:rPr>
                  <w:tab/>
                </w:r>
                <w:r w:rsidRPr="00CC2697">
                  <w:rPr>
                    <w:lang w:val="en-US"/>
                  </w:rPr>
                  <w:t xml:space="preserve">Clarinet, trombone tenor-bass, violoncello and piano </w:t>
                </w:r>
              </w:p>
              <w:p w14:paraId="60262E68" w14:textId="77777777" w:rsidR="00CC2697" w:rsidRPr="00CC2697" w:rsidRDefault="00CC2697" w:rsidP="00E06867">
                <w:pPr>
                  <w:tabs>
                    <w:tab w:val="left" w:pos="2880"/>
                    <w:tab w:val="left" w:pos="4320"/>
                  </w:tabs>
                  <w:rPr>
                    <w:lang w:val="en-US"/>
                  </w:rPr>
                </w:pPr>
                <w:r w:rsidRPr="00CC2697">
                  <w:rPr>
                    <w:i/>
                    <w:iCs/>
                    <w:lang w:val="es-ES_tradnl"/>
                  </w:rPr>
                  <w:t>Pobres triunfos pasajeros*</w:t>
                </w:r>
                <w:r w:rsidRPr="00CC2697">
                  <w:rPr>
                    <w:i/>
                    <w:iCs/>
                    <w:lang w:val="es-ES_tradnl"/>
                  </w:rPr>
                  <w:tab/>
                </w:r>
                <w:r w:rsidRPr="00CC2697">
                  <w:rPr>
                    <w:lang w:val="es-ES_tradnl"/>
                  </w:rPr>
                  <w:t>2002</w:t>
                </w:r>
                <w:r w:rsidRPr="00CC2697">
                  <w:rPr>
                    <w:lang w:val="es-ES_tradnl"/>
                  </w:rPr>
                  <w:tab/>
                </w:r>
                <w:r w:rsidRPr="00CC2697">
                  <w:rPr>
                    <w:lang w:val="en-US"/>
                  </w:rPr>
                  <w:t>Piano</w:t>
                </w:r>
              </w:p>
              <w:p w14:paraId="33CF2938" w14:textId="77777777" w:rsidR="00CC2697" w:rsidRPr="00CC2697" w:rsidRDefault="00CC2697" w:rsidP="00E06867">
                <w:pPr>
                  <w:tabs>
                    <w:tab w:val="left" w:pos="2880"/>
                    <w:tab w:val="left" w:pos="4320"/>
                  </w:tabs>
                  <w:rPr>
                    <w:lang w:val="en-US"/>
                  </w:rPr>
                </w:pPr>
                <w:r w:rsidRPr="00CC2697">
                  <w:rPr>
                    <w:i/>
                    <w:iCs/>
                    <w:lang w:val="es-ES_tradnl"/>
                  </w:rPr>
                  <w:t>Trío</w:t>
                </w:r>
                <w:r w:rsidRPr="00CC2697">
                  <w:rPr>
                    <w:i/>
                    <w:iCs/>
                    <w:lang w:val="es-ES_tradnl"/>
                  </w:rPr>
                  <w:tab/>
                </w:r>
                <w:r w:rsidRPr="00CC2697">
                  <w:rPr>
                    <w:lang w:val="es-ES_tradnl"/>
                  </w:rPr>
                  <w:t>2003</w:t>
                </w:r>
                <w:r w:rsidRPr="00CC2697">
                  <w:rPr>
                    <w:lang w:val="es-ES_tradnl"/>
                  </w:rPr>
                  <w:tab/>
                </w:r>
                <w:r w:rsidRPr="00CC2697">
                  <w:rPr>
                    <w:lang w:val="en-US"/>
                  </w:rPr>
                  <w:t>3 percussionists</w:t>
                </w:r>
              </w:p>
              <w:p w14:paraId="2D6D103A" w14:textId="77777777" w:rsidR="00CC2697" w:rsidRPr="00CC2697" w:rsidRDefault="00CC2697" w:rsidP="00E06867">
                <w:pPr>
                  <w:tabs>
                    <w:tab w:val="left" w:pos="2880"/>
                    <w:tab w:val="left" w:pos="4320"/>
                  </w:tabs>
                  <w:rPr>
                    <w:lang w:val="en-US"/>
                  </w:rPr>
                </w:pPr>
                <w:r w:rsidRPr="00CC2697">
                  <w:rPr>
                    <w:i/>
                    <w:iCs/>
                    <w:lang w:val="es-ES_tradnl"/>
                  </w:rPr>
                  <w:lastRenderedPageBreak/>
                  <w:t>Cinco poemas de Samuel Beckett</w:t>
                </w:r>
                <w:r w:rsidRPr="00CC2697">
                  <w:rPr>
                    <w:i/>
                    <w:iCs/>
                    <w:lang w:val="es-ES_tradnl"/>
                  </w:rPr>
                  <w:tab/>
                </w:r>
                <w:r w:rsidRPr="00CC2697">
                  <w:rPr>
                    <w:lang w:val="es-ES_tradnl"/>
                  </w:rPr>
                  <w:t>2005</w:t>
                </w:r>
                <w:r w:rsidRPr="00CC2697">
                  <w:rPr>
                    <w:lang w:val="es-ES_tradnl"/>
                  </w:rPr>
                  <w:tab/>
                </w:r>
                <w:r w:rsidRPr="00CC2697">
                  <w:rPr>
                    <w:lang w:val="en-US"/>
                  </w:rPr>
                  <w:t>Bass clarinet, trombone, percussion, violin, violoncello and reciter</w:t>
                </w:r>
              </w:p>
              <w:p w14:paraId="4C145477" w14:textId="77777777" w:rsidR="00CC2697" w:rsidRPr="00CC2697" w:rsidRDefault="00CC2697" w:rsidP="00E06867">
                <w:pPr>
                  <w:tabs>
                    <w:tab w:val="left" w:pos="2880"/>
                    <w:tab w:val="left" w:pos="4320"/>
                  </w:tabs>
                  <w:rPr>
                    <w:lang w:val="en-US"/>
                  </w:rPr>
                </w:pPr>
                <w:r w:rsidRPr="00CC2697">
                  <w:rPr>
                    <w:i/>
                    <w:iCs/>
                    <w:lang w:val="es-ES_tradnl"/>
                  </w:rPr>
                  <w:t>Estuche de lágrimas</w:t>
                </w:r>
                <w:r w:rsidRPr="00CC2697">
                  <w:rPr>
                    <w:i/>
                    <w:iCs/>
                    <w:lang w:val="es-ES_tradnl"/>
                  </w:rPr>
                  <w:tab/>
                </w:r>
                <w:r w:rsidRPr="00CC2697">
                  <w:rPr>
                    <w:lang w:val="es-ES_tradnl"/>
                  </w:rPr>
                  <w:t>2006</w:t>
                </w:r>
                <w:r w:rsidRPr="00CC2697">
                  <w:rPr>
                    <w:lang w:val="es-ES_tradnl"/>
                  </w:rPr>
                  <w:tab/>
                </w:r>
                <w:r w:rsidRPr="00CC2697">
                  <w:rPr>
                    <w:lang w:val="en-US"/>
                  </w:rPr>
                  <w:t>Guitar</w:t>
                </w:r>
              </w:p>
              <w:p w14:paraId="42F93970" w14:textId="77777777" w:rsidR="00CC2697" w:rsidRPr="00CC2697" w:rsidRDefault="00CC2697" w:rsidP="00E06867">
                <w:pPr>
                  <w:tabs>
                    <w:tab w:val="left" w:pos="2880"/>
                    <w:tab w:val="left" w:pos="4320"/>
                  </w:tabs>
                  <w:rPr>
                    <w:lang w:val="en-US"/>
                  </w:rPr>
                </w:pPr>
                <w:r w:rsidRPr="00CC2697">
                  <w:rPr>
                    <w:i/>
                    <w:iCs/>
                    <w:lang w:val="es-ES_tradnl"/>
                  </w:rPr>
                  <w:t>Flores blancas</w:t>
                </w:r>
                <w:r w:rsidRPr="00CC2697">
                  <w:rPr>
                    <w:i/>
                    <w:iCs/>
                    <w:lang w:val="es-ES_tradnl"/>
                  </w:rPr>
                  <w:tab/>
                </w:r>
                <w:r w:rsidRPr="00CC2697">
                  <w:rPr>
                    <w:lang w:val="es-ES_tradnl"/>
                  </w:rPr>
                  <w:t>2006</w:t>
                </w:r>
                <w:r w:rsidRPr="00CC2697">
                  <w:rPr>
                    <w:lang w:val="es-ES_tradnl"/>
                  </w:rPr>
                  <w:tab/>
                </w:r>
                <w:r w:rsidRPr="00CC2697">
                  <w:rPr>
                    <w:lang w:val="en-US"/>
                  </w:rPr>
                  <w:t xml:space="preserve">Clarinet, bassoon, trombone, percussion, piano, violoncello and double bass </w:t>
                </w:r>
              </w:p>
              <w:p w14:paraId="6E1D6037" w14:textId="77777777" w:rsidR="00CC2697" w:rsidRPr="00CC2697" w:rsidRDefault="00CC2697" w:rsidP="00E06867">
                <w:pPr>
                  <w:tabs>
                    <w:tab w:val="left" w:pos="2880"/>
                    <w:tab w:val="left" w:pos="4320"/>
                  </w:tabs>
                  <w:rPr>
                    <w:lang w:val="en-US"/>
                  </w:rPr>
                </w:pPr>
                <w:r w:rsidRPr="00CC2697">
                  <w:rPr>
                    <w:i/>
                    <w:iCs/>
                    <w:lang w:val="es-ES_tradnl"/>
                  </w:rPr>
                  <w:t>Lamento por James Avery</w:t>
                </w:r>
                <w:r w:rsidRPr="00CC2697">
                  <w:rPr>
                    <w:i/>
                    <w:iCs/>
                    <w:lang w:val="es-ES_tradnl"/>
                  </w:rPr>
                  <w:tab/>
                </w:r>
                <w:r w:rsidRPr="00CC2697">
                  <w:rPr>
                    <w:lang w:val="es-ES_tradnl"/>
                  </w:rPr>
                  <w:t>2009</w:t>
                </w:r>
                <w:r w:rsidRPr="00CC2697">
                  <w:rPr>
                    <w:lang w:val="es-ES_tradnl"/>
                  </w:rPr>
                  <w:tab/>
                </w:r>
                <w:r w:rsidRPr="00CC2697">
                  <w:rPr>
                    <w:lang w:val="en-US"/>
                  </w:rPr>
                  <w:t xml:space="preserve">2 violins, violoncello and double bass </w:t>
                </w:r>
              </w:p>
              <w:p w14:paraId="780118B6" w14:textId="77777777" w:rsidR="00CC2697" w:rsidRPr="00CC2697" w:rsidRDefault="00CC2697" w:rsidP="00E06867">
                <w:pPr>
                  <w:tabs>
                    <w:tab w:val="left" w:pos="2880"/>
                    <w:tab w:val="left" w:pos="4320"/>
                  </w:tabs>
                  <w:rPr>
                    <w:lang w:val="en-US"/>
                  </w:rPr>
                </w:pPr>
                <w:r w:rsidRPr="00CC2697">
                  <w:rPr>
                    <w:i/>
                    <w:iCs/>
                    <w:lang w:val="es-ES_tradnl"/>
                  </w:rPr>
                  <w:t>Primer estudio para lágrimas</w:t>
                </w:r>
                <w:r w:rsidRPr="00CC2697">
                  <w:rPr>
                    <w:i/>
                    <w:iCs/>
                    <w:lang w:val="es-ES_tradnl"/>
                  </w:rPr>
                  <w:tab/>
                </w:r>
                <w:r w:rsidRPr="00CC2697">
                  <w:rPr>
                    <w:lang w:val="es-ES_tradnl"/>
                  </w:rPr>
                  <w:t>2009</w:t>
                </w:r>
                <w:r w:rsidRPr="00CC2697">
                  <w:rPr>
                    <w:lang w:val="es-ES_tradnl"/>
                  </w:rPr>
                  <w:tab/>
                </w:r>
                <w:r w:rsidRPr="00CC2697">
                  <w:rPr>
                    <w:lang w:val="en-US"/>
                  </w:rPr>
                  <w:t>Clarinet, horn and violoncello</w:t>
                </w:r>
              </w:p>
              <w:p w14:paraId="5D1DEC56" w14:textId="77777777" w:rsidR="00CC2697" w:rsidRPr="00CC2697" w:rsidRDefault="00CC2697" w:rsidP="00E06867">
                <w:pPr>
                  <w:tabs>
                    <w:tab w:val="left" w:pos="2880"/>
                    <w:tab w:val="left" w:pos="4320"/>
                  </w:tabs>
                  <w:rPr>
                    <w:lang w:val="en-US"/>
                  </w:rPr>
                </w:pPr>
                <w:r w:rsidRPr="00CC2697">
                  <w:rPr>
                    <w:i/>
                    <w:iCs/>
                    <w:lang w:val="es-ES_tradnl"/>
                  </w:rPr>
                  <w:t>Segundo estudio para lágrimas</w:t>
                </w:r>
                <w:r w:rsidRPr="00CC2697">
                  <w:rPr>
                    <w:i/>
                    <w:iCs/>
                    <w:lang w:val="es-ES_tradnl"/>
                  </w:rPr>
                  <w:tab/>
                </w:r>
                <w:r w:rsidRPr="00CC2697">
                  <w:rPr>
                    <w:lang w:val="es-ES_tradnl"/>
                  </w:rPr>
                  <w:t>2009</w:t>
                </w:r>
                <w:r w:rsidRPr="00CC2697">
                  <w:rPr>
                    <w:lang w:val="es-ES_tradnl"/>
                  </w:rPr>
                  <w:tab/>
                </w:r>
                <w:r w:rsidRPr="00CC2697">
                  <w:rPr>
                    <w:lang w:val="en-US"/>
                  </w:rPr>
                  <w:t>Clarinet, horn and violoncello</w:t>
                </w:r>
              </w:p>
              <w:p w14:paraId="60008093" w14:textId="77777777" w:rsidR="00CC2697" w:rsidRPr="00CC2697" w:rsidRDefault="00CC2697" w:rsidP="00E06867">
                <w:pPr>
                  <w:tabs>
                    <w:tab w:val="left" w:pos="2880"/>
                    <w:tab w:val="left" w:pos="4320"/>
                  </w:tabs>
                  <w:rPr>
                    <w:i/>
                    <w:iCs/>
                    <w:lang w:val="es-ES_tradnl"/>
                  </w:rPr>
                </w:pPr>
                <w:r w:rsidRPr="00CC2697">
                  <w:rPr>
                    <w:i/>
                    <w:iCs/>
                    <w:lang w:val="es-ES_tradnl"/>
                  </w:rPr>
                  <w:t xml:space="preserve">Composition 2010 No. 1a </w:t>
                </w:r>
              </w:p>
              <w:p w14:paraId="0E515F5F" w14:textId="77777777" w:rsidR="00CC2697" w:rsidRPr="00CC2697" w:rsidRDefault="00CC2697" w:rsidP="00E06867">
                <w:pPr>
                  <w:tabs>
                    <w:tab w:val="left" w:pos="2880"/>
                    <w:tab w:val="left" w:pos="4320"/>
                  </w:tabs>
                  <w:rPr>
                    <w:i/>
                    <w:iCs/>
                    <w:lang w:val="es-ES_tradnl"/>
                  </w:rPr>
                </w:pPr>
                <w:r w:rsidRPr="00CC2697">
                  <w:rPr>
                    <w:i/>
                    <w:iCs/>
                    <w:lang w:val="es-ES_tradnl"/>
                  </w:rPr>
                  <w:t xml:space="preserve">(Richard, La Monte y Arnold </w:t>
                </w:r>
              </w:p>
              <w:p w14:paraId="62C47C6D" w14:textId="77777777" w:rsidR="00CC2697" w:rsidRPr="00CC2697" w:rsidRDefault="00CC2697" w:rsidP="00E06867">
                <w:pPr>
                  <w:tabs>
                    <w:tab w:val="left" w:pos="2880"/>
                    <w:tab w:val="left" w:pos="4320"/>
                  </w:tabs>
                  <w:rPr>
                    <w:lang w:val="en-US"/>
                  </w:rPr>
                </w:pPr>
                <w:r w:rsidRPr="00CC2697">
                  <w:rPr>
                    <w:i/>
                    <w:iCs/>
                    <w:lang w:val="es-ES_tradnl"/>
                  </w:rPr>
                  <w:t>en Solitude)</w:t>
                </w:r>
                <w:r w:rsidRPr="00CC2697">
                  <w:rPr>
                    <w:i/>
                    <w:iCs/>
                    <w:lang w:val="es-ES_tradnl"/>
                  </w:rPr>
                  <w:tab/>
                </w:r>
                <w:r w:rsidRPr="00CC2697">
                  <w:rPr>
                    <w:lang w:val="es-ES_tradnl"/>
                  </w:rPr>
                  <w:t>2010</w:t>
                </w:r>
                <w:r w:rsidRPr="00CC2697">
                  <w:rPr>
                    <w:lang w:val="es-ES_tradnl"/>
                  </w:rPr>
                  <w:tab/>
                </w:r>
                <w:r w:rsidRPr="00CC2697">
                  <w:rPr>
                    <w:lang w:val="en-US"/>
                  </w:rPr>
                  <w:t>2 mezzo-sopranos, 2 contraltos, 2 baritones and 2 bass</w:t>
                </w:r>
              </w:p>
              <w:p w14:paraId="26E6554A" w14:textId="77777777" w:rsidR="00CC2697" w:rsidRPr="00CC2697" w:rsidRDefault="00CC2697" w:rsidP="00E06867">
                <w:pPr>
                  <w:tabs>
                    <w:tab w:val="left" w:pos="2880"/>
                    <w:tab w:val="left" w:pos="4320"/>
                  </w:tabs>
                  <w:rPr>
                    <w:i/>
                    <w:iCs/>
                    <w:lang w:val="es-ES_tradnl"/>
                  </w:rPr>
                </w:pPr>
                <w:r w:rsidRPr="00CC2697">
                  <w:rPr>
                    <w:i/>
                    <w:iCs/>
                    <w:lang w:val="es-ES_tradnl"/>
                  </w:rPr>
                  <w:t>Composition 2010 No. 1b</w:t>
                </w:r>
              </w:p>
              <w:p w14:paraId="6D62BCBD" w14:textId="77777777" w:rsidR="00CC2697" w:rsidRPr="00CC2697" w:rsidRDefault="00CC2697" w:rsidP="00E06867">
                <w:pPr>
                  <w:tabs>
                    <w:tab w:val="left" w:pos="2880"/>
                    <w:tab w:val="left" w:pos="4320"/>
                  </w:tabs>
                  <w:rPr>
                    <w:i/>
                    <w:iCs/>
                    <w:lang w:val="es-ES_tradnl"/>
                  </w:rPr>
                </w:pPr>
                <w:r w:rsidRPr="00CC2697">
                  <w:rPr>
                    <w:i/>
                    <w:iCs/>
                    <w:lang w:val="es-ES_tradnl"/>
                  </w:rPr>
                  <w:t>(Richard, La Monte y Arnold</w:t>
                </w:r>
              </w:p>
              <w:p w14:paraId="7FEF9C16" w14:textId="77777777" w:rsidR="00CC2697" w:rsidRPr="00CC2697" w:rsidRDefault="00CC2697" w:rsidP="00E06867">
                <w:pPr>
                  <w:tabs>
                    <w:tab w:val="left" w:pos="2880"/>
                    <w:tab w:val="left" w:pos="4320"/>
                  </w:tabs>
                  <w:rPr>
                    <w:lang w:val="en-US"/>
                  </w:rPr>
                </w:pPr>
                <w:r w:rsidRPr="00CC2697">
                  <w:rPr>
                    <w:i/>
                    <w:iCs/>
                    <w:lang w:val="es-ES_tradnl"/>
                  </w:rPr>
                  <w:t>en Solitude)</w:t>
                </w:r>
                <w:r w:rsidRPr="00CC2697">
                  <w:rPr>
                    <w:i/>
                    <w:iCs/>
                    <w:lang w:val="es-ES_tradnl"/>
                  </w:rPr>
                  <w:tab/>
                </w:r>
                <w:r w:rsidRPr="00CC2697">
                  <w:rPr>
                    <w:lang w:val="es-ES_tradnl"/>
                  </w:rPr>
                  <w:t>2010</w:t>
                </w:r>
                <w:r w:rsidRPr="00CC2697">
                  <w:rPr>
                    <w:lang w:val="es-ES_tradnl"/>
                  </w:rPr>
                  <w:tab/>
                </w:r>
                <w:r w:rsidRPr="00CC2697">
                  <w:rPr>
                    <w:lang w:val="en-US"/>
                  </w:rPr>
                  <w:t>2 sopranos, mezzosoprano, countertenor or baritone and bass</w:t>
                </w:r>
              </w:p>
              <w:p w14:paraId="2643FAE5" w14:textId="77777777" w:rsidR="00CC2697" w:rsidRPr="00CC2697" w:rsidRDefault="00CC2697" w:rsidP="00E06867">
                <w:pPr>
                  <w:tabs>
                    <w:tab w:val="left" w:pos="2880"/>
                    <w:tab w:val="left" w:pos="4320"/>
                  </w:tabs>
                  <w:rPr>
                    <w:lang w:val="en-US"/>
                  </w:rPr>
                </w:pPr>
                <w:r w:rsidRPr="00CC2697">
                  <w:rPr>
                    <w:i/>
                    <w:iCs/>
                    <w:lang w:val="es-ES_tradnl"/>
                  </w:rPr>
                  <w:t>Tercer estudio para lágrimas</w:t>
                </w:r>
                <w:r w:rsidRPr="00CC2697">
                  <w:rPr>
                    <w:i/>
                    <w:iCs/>
                    <w:lang w:val="es-ES_tradnl"/>
                  </w:rPr>
                  <w:tab/>
                </w:r>
                <w:r w:rsidRPr="00CC2697">
                  <w:rPr>
                    <w:lang w:val="es-ES_tradnl"/>
                  </w:rPr>
                  <w:t>2010</w:t>
                </w:r>
                <w:r w:rsidRPr="00CC2697">
                  <w:rPr>
                    <w:lang w:val="es-ES_tradnl"/>
                  </w:rPr>
                  <w:tab/>
                </w:r>
                <w:r w:rsidRPr="00CC2697">
                  <w:rPr>
                    <w:lang w:val="en-US"/>
                  </w:rPr>
                  <w:t>Horn and double bass</w:t>
                </w:r>
              </w:p>
              <w:p w14:paraId="18FCE342" w14:textId="77777777" w:rsidR="00CC2697" w:rsidRPr="00CC2697" w:rsidRDefault="00CC2697" w:rsidP="00E06867">
                <w:pPr>
                  <w:tabs>
                    <w:tab w:val="left" w:pos="2880"/>
                    <w:tab w:val="left" w:pos="4320"/>
                  </w:tabs>
                  <w:rPr>
                    <w:lang w:val="en-US"/>
                  </w:rPr>
                </w:pPr>
                <w:r w:rsidRPr="00CC2697">
                  <w:rPr>
                    <w:i/>
                    <w:iCs/>
                    <w:lang w:val="es-ES_tradnl"/>
                  </w:rPr>
                  <w:t>Alte Steige</w:t>
                </w:r>
                <w:r w:rsidRPr="00CC2697">
                  <w:rPr>
                    <w:i/>
                    <w:iCs/>
                    <w:lang w:val="es-ES_tradnl"/>
                  </w:rPr>
                  <w:tab/>
                </w:r>
                <w:r w:rsidRPr="00CC2697">
                  <w:rPr>
                    <w:lang w:val="es-ES_tradnl"/>
                  </w:rPr>
                  <w:t>2012</w:t>
                </w:r>
                <w:r w:rsidRPr="00CC2697">
                  <w:rPr>
                    <w:lang w:val="es-ES_tradnl"/>
                  </w:rPr>
                  <w:tab/>
                </w:r>
                <w:r w:rsidRPr="00CC2697">
                  <w:rPr>
                    <w:lang w:val="en-US"/>
                  </w:rPr>
                  <w:t>Clarinet, trumpet and trombone</w:t>
                </w:r>
              </w:p>
              <w:p w14:paraId="38A71A11" w14:textId="77777777" w:rsidR="00CC2697" w:rsidRPr="00CC2697" w:rsidRDefault="00CC2697" w:rsidP="00E06867">
                <w:pPr>
                  <w:tabs>
                    <w:tab w:val="left" w:pos="2880"/>
                    <w:tab w:val="left" w:pos="4320"/>
                  </w:tabs>
                  <w:rPr>
                    <w:b/>
                    <w:lang w:val="es-ES_tradnl"/>
                  </w:rPr>
                </w:pPr>
              </w:p>
              <w:p w14:paraId="7D9FD5C3" w14:textId="77777777" w:rsidR="00CC2697" w:rsidRPr="00CC2697" w:rsidRDefault="00E06867" w:rsidP="00E06867">
                <w:pPr>
                  <w:pStyle w:val="Heading1"/>
                  <w:rPr>
                    <w:lang w:val="es-ES_tradnl"/>
                  </w:rPr>
                </w:pPr>
                <w:r w:rsidRPr="00CC2697">
                  <w:rPr>
                    <w:lang w:val="es-ES_tradnl"/>
                  </w:rPr>
                  <w:t>Incidental Music</w:t>
                </w:r>
              </w:p>
              <w:p w14:paraId="77D8A700" w14:textId="77777777" w:rsidR="00C37341" w:rsidRPr="00CC2697" w:rsidRDefault="00E06867" w:rsidP="00E06867">
                <w:pPr>
                  <w:pStyle w:val="Heading2"/>
                  <w:spacing w:after="0"/>
                  <w:ind w:left="0"/>
                  <w:rPr>
                    <w:lang w:val="en-US"/>
                  </w:rPr>
                </w:pPr>
                <w:r w:rsidRPr="00CC2697">
                  <w:rPr>
                    <w:lang w:val="en-US"/>
                  </w:rPr>
                  <w:t xml:space="preserve">Music for </w:t>
                </w:r>
                <w:r w:rsidRPr="00CC2697">
                  <w:rPr>
                    <w:lang w:val="en-US"/>
                  </w:rPr>
                  <w:t>Theatre</w:t>
                </w:r>
              </w:p>
              <w:p w14:paraId="4D8BB34B" w14:textId="77777777" w:rsidR="00CC2697" w:rsidRPr="00CC2697" w:rsidRDefault="00CC2697" w:rsidP="00E06867">
                <w:pPr>
                  <w:rPr>
                    <w:lang w:val="en-US"/>
                  </w:rPr>
                </w:pPr>
                <w:r w:rsidRPr="00CC2697">
                  <w:rPr>
                    <w:i/>
                    <w:lang w:val="en-US"/>
                  </w:rPr>
                  <w:t>Les Patients</w:t>
                </w:r>
                <w:r w:rsidRPr="00CC2697">
                  <w:rPr>
                    <w:lang w:val="en-US"/>
                  </w:rPr>
                  <w:t xml:space="preserve"> by Jacques Audiberti.</w:t>
                </w:r>
              </w:p>
              <w:p w14:paraId="036A2DAD" w14:textId="77777777" w:rsidR="00CC2697" w:rsidRPr="00CC2697" w:rsidRDefault="00CC2697" w:rsidP="00E06867">
                <w:pPr>
                  <w:rPr>
                    <w:lang w:val="en-US"/>
                  </w:rPr>
                </w:pPr>
                <w:r w:rsidRPr="00CC2697">
                  <w:rPr>
                    <w:i/>
                    <w:lang w:val="en-US"/>
                  </w:rPr>
                  <w:t>L'armoire classique</w:t>
                </w:r>
                <w:r w:rsidRPr="00CC2697">
                  <w:rPr>
                    <w:lang w:val="en-US"/>
                  </w:rPr>
                  <w:t xml:space="preserve"> by Jacques Audiberti.</w:t>
                </w:r>
              </w:p>
              <w:p w14:paraId="1B66E8C4" w14:textId="77777777" w:rsidR="00CC2697" w:rsidRPr="00CC2697" w:rsidRDefault="00CC2697" w:rsidP="00E06867">
                <w:pPr>
                  <w:rPr>
                    <w:lang w:val="en-US"/>
                  </w:rPr>
                </w:pPr>
                <w:r w:rsidRPr="00CC2697">
                  <w:rPr>
                    <w:i/>
                    <w:lang w:val="en-US"/>
                  </w:rPr>
                  <w:t>El señor fulano</w:t>
                </w:r>
                <w:r w:rsidRPr="00CC2697">
                  <w:rPr>
                    <w:lang w:val="en-US"/>
                  </w:rPr>
                  <w:t xml:space="preserve"> by Ricardo Massa.</w:t>
                </w:r>
              </w:p>
              <w:p w14:paraId="55FC7367" w14:textId="77777777" w:rsidR="00CC2697" w:rsidRPr="00CC2697" w:rsidRDefault="00CC2697" w:rsidP="00E06867">
                <w:pPr>
                  <w:rPr>
                    <w:lang w:val="en-US"/>
                  </w:rPr>
                </w:pPr>
                <w:r w:rsidRPr="00CC2697">
                  <w:rPr>
                    <w:i/>
                    <w:lang w:val="en-US"/>
                  </w:rPr>
                  <w:t>En alta mar</w:t>
                </w:r>
                <w:r w:rsidRPr="00CC2697">
                  <w:rPr>
                    <w:lang w:val="en-US"/>
                  </w:rPr>
                  <w:t xml:space="preserve"> by Slawomir Mrozek.</w:t>
                </w:r>
              </w:p>
              <w:p w14:paraId="50E42C34" w14:textId="77777777" w:rsidR="00CC2697" w:rsidRPr="00CC2697" w:rsidRDefault="00CC2697" w:rsidP="00E06867">
                <w:pPr>
                  <w:rPr>
                    <w:lang w:val="en-US"/>
                  </w:rPr>
                </w:pPr>
                <w:r w:rsidRPr="00CC2697">
                  <w:rPr>
                    <w:i/>
                    <w:lang w:val="en-US"/>
                  </w:rPr>
                  <w:t>La reconstrucción de la Opera de Viena</w:t>
                </w:r>
                <w:r w:rsidRPr="00CC2697">
                  <w:rPr>
                    <w:lang w:val="en-US"/>
                  </w:rPr>
                  <w:t xml:space="preserve"> by Mario Trejo.</w:t>
                </w:r>
              </w:p>
              <w:p w14:paraId="5C80B569" w14:textId="77777777" w:rsidR="00CC2697" w:rsidRPr="00CC2697" w:rsidRDefault="00CC2697" w:rsidP="00E06867">
                <w:pPr>
                  <w:rPr>
                    <w:lang w:val="en-US"/>
                  </w:rPr>
                </w:pPr>
                <w:r w:rsidRPr="00CC2697">
                  <w:rPr>
                    <w:lang w:val="en-US"/>
                  </w:rPr>
                  <w:t>La gallina radioactiva by Rolando Malié.</w:t>
                </w:r>
              </w:p>
              <w:p w14:paraId="50BC53E9" w14:textId="77777777" w:rsidR="00CC2697" w:rsidRDefault="00CC2697" w:rsidP="00E06867">
                <w:pPr>
                  <w:rPr>
                    <w:lang w:val="en-US"/>
                  </w:rPr>
                </w:pPr>
                <w:r w:rsidRPr="00CC2697">
                  <w:rPr>
                    <w:i/>
                    <w:lang w:val="en-US"/>
                  </w:rPr>
                  <w:t>Esa canción es un pájaro lastimado</w:t>
                </w:r>
                <w:r w:rsidRPr="00CC2697">
                  <w:rPr>
                    <w:lang w:val="en-US"/>
                  </w:rPr>
                  <w:t xml:space="preserve"> by Alberto Adellach.</w:t>
                </w:r>
              </w:p>
              <w:p w14:paraId="63EBF885" w14:textId="77777777" w:rsidR="00E06867" w:rsidRPr="00CC2697" w:rsidRDefault="00E06867" w:rsidP="00E06867">
                <w:pPr>
                  <w:rPr>
                    <w:lang w:val="en-US"/>
                  </w:rPr>
                </w:pPr>
              </w:p>
              <w:p w14:paraId="6EA9EF37" w14:textId="77777777" w:rsidR="00CC2697" w:rsidRPr="00CC2697" w:rsidRDefault="00CC2697" w:rsidP="00E06867">
                <w:pPr>
                  <w:pStyle w:val="Heading2"/>
                  <w:spacing w:after="0"/>
                  <w:ind w:left="0"/>
                  <w:rPr>
                    <w:lang w:val="en-US"/>
                  </w:rPr>
                </w:pPr>
                <w:r w:rsidRPr="00CC2697">
                  <w:rPr>
                    <w:lang w:val="en-US"/>
                  </w:rPr>
                  <w:t>Music for film</w:t>
                </w:r>
              </w:p>
              <w:p w14:paraId="084AF636" w14:textId="77777777" w:rsidR="00CC2697" w:rsidRDefault="00CC2697" w:rsidP="00E06867">
                <w:pPr>
                  <w:rPr>
                    <w:lang w:val="en-US"/>
                  </w:rPr>
                </w:pPr>
                <w:r w:rsidRPr="00CC2697">
                  <w:rPr>
                    <w:i/>
                    <w:lang w:val="en-US"/>
                  </w:rPr>
                  <w:t>Los siete locos</w:t>
                </w:r>
                <w:r w:rsidRPr="00CC2697">
                  <w:rPr>
                    <w:lang w:val="en-US"/>
                  </w:rPr>
                  <w:t xml:space="preserve"> - Director: Leopoldo Torre Nilsson, 1973.</w:t>
                </w:r>
              </w:p>
              <w:p w14:paraId="3ED43861" w14:textId="77777777" w:rsidR="00E06867" w:rsidRPr="00CC2697" w:rsidRDefault="00E06867" w:rsidP="00E06867">
                <w:pPr>
                  <w:rPr>
                    <w:lang w:val="en-US"/>
                  </w:rPr>
                </w:pPr>
              </w:p>
              <w:p w14:paraId="6E83B501" w14:textId="77777777" w:rsidR="00CC2697" w:rsidRPr="00CC2697" w:rsidRDefault="00CC2697" w:rsidP="00E06867">
                <w:pPr>
                  <w:pStyle w:val="Heading2"/>
                  <w:spacing w:after="0"/>
                  <w:ind w:left="0"/>
                  <w:rPr>
                    <w:lang w:val="en-US"/>
                  </w:rPr>
                </w:pPr>
                <w:r w:rsidRPr="00CC2697">
                  <w:rPr>
                    <w:lang w:val="en-US"/>
                  </w:rPr>
                  <w:t>Music for dance</w:t>
                </w:r>
              </w:p>
              <w:p w14:paraId="4DC3EA6A" w14:textId="77777777" w:rsidR="00CC2697" w:rsidRPr="00CC2697" w:rsidRDefault="00CC2697" w:rsidP="00E06867">
                <w:pPr>
                  <w:rPr>
                    <w:lang w:val="en-US"/>
                  </w:rPr>
                </w:pPr>
                <w:r w:rsidRPr="00CC2697">
                  <w:rPr>
                    <w:i/>
                    <w:iCs/>
                    <w:lang w:val="en-US"/>
                  </w:rPr>
                  <w:t>Los vasos comunicantes</w:t>
                </w:r>
                <w:r w:rsidRPr="00CC2697">
                  <w:rPr>
                    <w:iCs/>
                    <w:lang w:val="en-US"/>
                  </w:rPr>
                  <w:t xml:space="preserve">, </w:t>
                </w:r>
                <w:r w:rsidRPr="00CC2697">
                  <w:rPr>
                    <w:lang w:val="en-US"/>
                  </w:rPr>
                  <w:t>Bass clarinet, trombone and violoncello, 2003.</w:t>
                </w:r>
              </w:p>
              <w:p w14:paraId="7004B281" w14:textId="77777777" w:rsidR="003F0D73" w:rsidRDefault="003F0D73" w:rsidP="00C27FAB"/>
            </w:tc>
          </w:sdtContent>
        </w:sdt>
      </w:tr>
      <w:tr w:rsidR="003235A7" w14:paraId="35277801" w14:textId="77777777" w:rsidTr="003235A7">
        <w:tc>
          <w:tcPr>
            <w:tcW w:w="9016" w:type="dxa"/>
          </w:tcPr>
          <w:p w14:paraId="7C075B0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6C916FC4D7A9240A65CB807A1C7795E"/>
              </w:placeholder>
              <w:showingPlcHdr/>
            </w:sdtPr>
            <w:sdtEndPr/>
            <w:sdtContent>
              <w:p w14:paraId="413BFB60"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463387F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8F5674" w14:textId="77777777" w:rsidR="00CC2697" w:rsidRDefault="00CC2697" w:rsidP="007A0D55">
      <w:pPr>
        <w:spacing w:after="0" w:line="240" w:lineRule="auto"/>
      </w:pPr>
      <w:r>
        <w:separator/>
      </w:r>
    </w:p>
  </w:endnote>
  <w:endnote w:type="continuationSeparator" w:id="0">
    <w:p w14:paraId="55DA215B" w14:textId="77777777" w:rsidR="00CC2697" w:rsidRDefault="00CC26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F310A0" w14:textId="77777777" w:rsidR="00CC2697" w:rsidRDefault="00CC2697" w:rsidP="007A0D55">
      <w:pPr>
        <w:spacing w:after="0" w:line="240" w:lineRule="auto"/>
      </w:pPr>
      <w:r>
        <w:separator/>
      </w:r>
    </w:p>
  </w:footnote>
  <w:footnote w:type="continuationSeparator" w:id="0">
    <w:p w14:paraId="1B43D89E" w14:textId="77777777" w:rsidR="00CC2697" w:rsidRDefault="00CC26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A32E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19FA1D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dirty"/>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69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2697"/>
    <w:rsid w:val="00CC586D"/>
    <w:rsid w:val="00CF1542"/>
    <w:rsid w:val="00CF3EC5"/>
    <w:rsid w:val="00D656DA"/>
    <w:rsid w:val="00D83300"/>
    <w:rsid w:val="00DC6B48"/>
    <w:rsid w:val="00DF01B0"/>
    <w:rsid w:val="00E0686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E3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26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697"/>
    <w:rPr>
      <w:rFonts w:ascii="Lucida Grande" w:hAnsi="Lucida Grande" w:cs="Lucida Grande"/>
      <w:sz w:val="18"/>
      <w:szCs w:val="18"/>
    </w:rPr>
  </w:style>
  <w:style w:type="character" w:styleId="Hyperlink">
    <w:name w:val="Hyperlink"/>
    <w:basedOn w:val="DefaultParagraphFont"/>
    <w:uiPriority w:val="99"/>
    <w:semiHidden/>
    <w:rsid w:val="00CC2697"/>
    <w:rPr>
      <w:color w:val="0563C1" w:themeColor="hyperlink"/>
      <w:u w:val="single"/>
    </w:rPr>
  </w:style>
  <w:style w:type="paragraph" w:styleId="Caption">
    <w:name w:val="caption"/>
    <w:basedOn w:val="Normal"/>
    <w:next w:val="Normal"/>
    <w:uiPriority w:val="35"/>
    <w:semiHidden/>
    <w:qFormat/>
    <w:rsid w:val="00E0686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26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697"/>
    <w:rPr>
      <w:rFonts w:ascii="Lucida Grande" w:hAnsi="Lucida Grande" w:cs="Lucida Grande"/>
      <w:sz w:val="18"/>
      <w:szCs w:val="18"/>
    </w:rPr>
  </w:style>
  <w:style w:type="character" w:styleId="Hyperlink">
    <w:name w:val="Hyperlink"/>
    <w:basedOn w:val="DefaultParagraphFont"/>
    <w:uiPriority w:val="99"/>
    <w:semiHidden/>
    <w:rsid w:val="00CC2697"/>
    <w:rPr>
      <w:color w:val="0563C1" w:themeColor="hyperlink"/>
      <w:u w:val="single"/>
    </w:rPr>
  </w:style>
  <w:style w:type="paragraph" w:styleId="Caption">
    <w:name w:val="caption"/>
    <w:basedOn w:val="Normal"/>
    <w:next w:val="Normal"/>
    <w:uiPriority w:val="35"/>
    <w:semiHidden/>
    <w:qFormat/>
    <w:rsid w:val="00E0686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uermchen.de/VERLAG/start.htm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F6A91C783ADF4D881C6A3E3EC4A6E9"/>
        <w:category>
          <w:name w:val="General"/>
          <w:gallery w:val="placeholder"/>
        </w:category>
        <w:types>
          <w:type w:val="bbPlcHdr"/>
        </w:types>
        <w:behaviors>
          <w:behavior w:val="content"/>
        </w:behaviors>
        <w:guid w:val="{BCF1DD13-628A-994C-BDFD-A27A70640AAE}"/>
      </w:docPartPr>
      <w:docPartBody>
        <w:p w:rsidR="00000000" w:rsidRDefault="00995486">
          <w:pPr>
            <w:pStyle w:val="F6F6A91C783ADF4D881C6A3E3EC4A6E9"/>
          </w:pPr>
          <w:r w:rsidRPr="00CC586D">
            <w:rPr>
              <w:rStyle w:val="PlaceholderText"/>
              <w:b/>
              <w:color w:val="FFFFFF" w:themeColor="background1"/>
            </w:rPr>
            <w:t>[Salutation]</w:t>
          </w:r>
        </w:p>
      </w:docPartBody>
    </w:docPart>
    <w:docPart>
      <w:docPartPr>
        <w:name w:val="5A1481935115D240AC15F56C70F45C64"/>
        <w:category>
          <w:name w:val="General"/>
          <w:gallery w:val="placeholder"/>
        </w:category>
        <w:types>
          <w:type w:val="bbPlcHdr"/>
        </w:types>
        <w:behaviors>
          <w:behavior w:val="content"/>
        </w:behaviors>
        <w:guid w:val="{EBC81CA6-414B-9849-A0F1-8CC39AE26B94}"/>
      </w:docPartPr>
      <w:docPartBody>
        <w:p w:rsidR="00000000" w:rsidRDefault="00995486">
          <w:pPr>
            <w:pStyle w:val="5A1481935115D240AC15F56C70F45C64"/>
          </w:pPr>
          <w:r>
            <w:rPr>
              <w:rStyle w:val="PlaceholderText"/>
            </w:rPr>
            <w:t>[First name]</w:t>
          </w:r>
        </w:p>
      </w:docPartBody>
    </w:docPart>
    <w:docPart>
      <w:docPartPr>
        <w:name w:val="6DE78A84DF47BE46AB232D9272C3C84C"/>
        <w:category>
          <w:name w:val="General"/>
          <w:gallery w:val="placeholder"/>
        </w:category>
        <w:types>
          <w:type w:val="bbPlcHdr"/>
        </w:types>
        <w:behaviors>
          <w:behavior w:val="content"/>
        </w:behaviors>
        <w:guid w:val="{9BC09595-FB3B-1448-AC53-9AEBD167B6DC}"/>
      </w:docPartPr>
      <w:docPartBody>
        <w:p w:rsidR="00000000" w:rsidRDefault="00995486">
          <w:pPr>
            <w:pStyle w:val="6DE78A84DF47BE46AB232D9272C3C84C"/>
          </w:pPr>
          <w:r>
            <w:rPr>
              <w:rStyle w:val="PlaceholderText"/>
            </w:rPr>
            <w:t>[Middle name]</w:t>
          </w:r>
        </w:p>
      </w:docPartBody>
    </w:docPart>
    <w:docPart>
      <w:docPartPr>
        <w:name w:val="3E1916AC5E3B334098D4164D36640497"/>
        <w:category>
          <w:name w:val="General"/>
          <w:gallery w:val="placeholder"/>
        </w:category>
        <w:types>
          <w:type w:val="bbPlcHdr"/>
        </w:types>
        <w:behaviors>
          <w:behavior w:val="content"/>
        </w:behaviors>
        <w:guid w:val="{9D2227A6-9640-F943-9684-D88DC76F0664}"/>
      </w:docPartPr>
      <w:docPartBody>
        <w:p w:rsidR="00000000" w:rsidRDefault="00995486">
          <w:pPr>
            <w:pStyle w:val="3E1916AC5E3B334098D4164D36640497"/>
          </w:pPr>
          <w:r>
            <w:rPr>
              <w:rStyle w:val="PlaceholderText"/>
            </w:rPr>
            <w:t>[Last</w:t>
          </w:r>
          <w:r>
            <w:rPr>
              <w:rStyle w:val="PlaceholderText"/>
            </w:rPr>
            <w:t xml:space="preserve"> name]</w:t>
          </w:r>
        </w:p>
      </w:docPartBody>
    </w:docPart>
    <w:docPart>
      <w:docPartPr>
        <w:name w:val="78F3B323D1AC9646B78516CB8BB70762"/>
        <w:category>
          <w:name w:val="General"/>
          <w:gallery w:val="placeholder"/>
        </w:category>
        <w:types>
          <w:type w:val="bbPlcHdr"/>
        </w:types>
        <w:behaviors>
          <w:behavior w:val="content"/>
        </w:behaviors>
        <w:guid w:val="{CE89A1FD-AC18-A949-8AF4-A45C00E9A7BB}"/>
      </w:docPartPr>
      <w:docPartBody>
        <w:p w:rsidR="00000000" w:rsidRDefault="00995486">
          <w:pPr>
            <w:pStyle w:val="78F3B323D1AC9646B78516CB8BB70762"/>
          </w:pPr>
          <w:r>
            <w:rPr>
              <w:rStyle w:val="PlaceholderText"/>
            </w:rPr>
            <w:t>[Enter your biography]</w:t>
          </w:r>
        </w:p>
      </w:docPartBody>
    </w:docPart>
    <w:docPart>
      <w:docPartPr>
        <w:name w:val="1AF3C9EFEE638840BCE02AFB789C6C15"/>
        <w:category>
          <w:name w:val="General"/>
          <w:gallery w:val="placeholder"/>
        </w:category>
        <w:types>
          <w:type w:val="bbPlcHdr"/>
        </w:types>
        <w:behaviors>
          <w:behavior w:val="content"/>
        </w:behaviors>
        <w:guid w:val="{4A75CF6A-95FF-3743-85E1-2CB49C1B88A3}"/>
      </w:docPartPr>
      <w:docPartBody>
        <w:p w:rsidR="00000000" w:rsidRDefault="00995486">
          <w:pPr>
            <w:pStyle w:val="1AF3C9EFEE638840BCE02AFB789C6C15"/>
          </w:pPr>
          <w:r>
            <w:rPr>
              <w:rStyle w:val="PlaceholderText"/>
            </w:rPr>
            <w:t>[Enter the institution with which you are affiliated]</w:t>
          </w:r>
        </w:p>
      </w:docPartBody>
    </w:docPart>
    <w:docPart>
      <w:docPartPr>
        <w:name w:val="7AA991E86AA3BA4FA105CC2AE1CE430A"/>
        <w:category>
          <w:name w:val="General"/>
          <w:gallery w:val="placeholder"/>
        </w:category>
        <w:types>
          <w:type w:val="bbPlcHdr"/>
        </w:types>
        <w:behaviors>
          <w:behavior w:val="content"/>
        </w:behaviors>
        <w:guid w:val="{EF838014-19F5-504D-9397-A5C6F129F53F}"/>
      </w:docPartPr>
      <w:docPartBody>
        <w:p w:rsidR="00000000" w:rsidRDefault="00995486">
          <w:pPr>
            <w:pStyle w:val="7AA991E86AA3BA4FA105CC2AE1CE430A"/>
          </w:pPr>
          <w:r w:rsidRPr="00EF74F7">
            <w:rPr>
              <w:b/>
              <w:color w:val="808080" w:themeColor="background1" w:themeShade="80"/>
            </w:rPr>
            <w:t>[Enter the headword for your article]</w:t>
          </w:r>
        </w:p>
      </w:docPartBody>
    </w:docPart>
    <w:docPart>
      <w:docPartPr>
        <w:name w:val="58CD652DC3AC2742A9ED8BD830312F87"/>
        <w:category>
          <w:name w:val="General"/>
          <w:gallery w:val="placeholder"/>
        </w:category>
        <w:types>
          <w:type w:val="bbPlcHdr"/>
        </w:types>
        <w:behaviors>
          <w:behavior w:val="content"/>
        </w:behaviors>
        <w:guid w:val="{2518BA00-AA54-5842-A6A3-39A73B2E3556}"/>
      </w:docPartPr>
      <w:docPartBody>
        <w:p w:rsidR="00000000" w:rsidRDefault="00995486">
          <w:pPr>
            <w:pStyle w:val="58CD652DC3AC2742A9ED8BD830312F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4DD528376BB81418608D6D437D8B2AC"/>
        <w:category>
          <w:name w:val="General"/>
          <w:gallery w:val="placeholder"/>
        </w:category>
        <w:types>
          <w:type w:val="bbPlcHdr"/>
        </w:types>
        <w:behaviors>
          <w:behavior w:val="content"/>
        </w:behaviors>
        <w:guid w:val="{55736B33-4520-0448-9B9C-BFF8A8A3994E}"/>
      </w:docPartPr>
      <w:docPartBody>
        <w:p w:rsidR="00000000" w:rsidRDefault="00995486">
          <w:pPr>
            <w:pStyle w:val="44DD528376BB81418608D6D437D8B2A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D44FF42FF07614399705E220858C38D"/>
        <w:category>
          <w:name w:val="General"/>
          <w:gallery w:val="placeholder"/>
        </w:category>
        <w:types>
          <w:type w:val="bbPlcHdr"/>
        </w:types>
        <w:behaviors>
          <w:behavior w:val="content"/>
        </w:behaviors>
        <w:guid w:val="{0BB5746B-76C5-3B40-B109-F21037424AF3}"/>
      </w:docPartPr>
      <w:docPartBody>
        <w:p w:rsidR="00000000" w:rsidRDefault="00995486">
          <w:pPr>
            <w:pStyle w:val="8D44FF42FF07614399705E220858C3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6C916FC4D7A9240A65CB807A1C7795E"/>
        <w:category>
          <w:name w:val="General"/>
          <w:gallery w:val="placeholder"/>
        </w:category>
        <w:types>
          <w:type w:val="bbPlcHdr"/>
        </w:types>
        <w:behaviors>
          <w:behavior w:val="content"/>
        </w:behaviors>
        <w:guid w:val="{AE3B4327-A133-C242-AB44-2A8B1043164B}"/>
      </w:docPartPr>
      <w:docPartBody>
        <w:p w:rsidR="00000000" w:rsidRDefault="00995486">
          <w:pPr>
            <w:pStyle w:val="26C916FC4D7A9240A65CB807A1C7795E"/>
          </w:pPr>
          <w:r>
            <w:rPr>
              <w:rStyle w:val="PlaceholderText"/>
            </w:rPr>
            <w:t>[Enter citations for further reading here]</w:t>
          </w:r>
        </w:p>
      </w:docPartBody>
    </w:docPart>
    <w:docPart>
      <w:docPartPr>
        <w:name w:val="0CC88EA4B099AC448FE5A6D83F90A4A4"/>
        <w:category>
          <w:name w:val="General"/>
          <w:gallery w:val="placeholder"/>
        </w:category>
        <w:types>
          <w:type w:val="bbPlcHdr"/>
        </w:types>
        <w:behaviors>
          <w:behavior w:val="content"/>
        </w:behaviors>
        <w:guid w:val="{4BBFE77C-DE22-8443-A894-76B4F254457F}"/>
      </w:docPartPr>
      <w:docPartBody>
        <w:p w:rsidR="00000000" w:rsidRDefault="00995486" w:rsidP="00995486">
          <w:pPr>
            <w:pStyle w:val="0CC88EA4B099AC448FE5A6D83F90A4A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486"/>
    <w:rsid w:val="009954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486"/>
    <w:rPr>
      <w:color w:val="808080"/>
    </w:rPr>
  </w:style>
  <w:style w:type="paragraph" w:customStyle="1" w:styleId="F6F6A91C783ADF4D881C6A3E3EC4A6E9">
    <w:name w:val="F6F6A91C783ADF4D881C6A3E3EC4A6E9"/>
  </w:style>
  <w:style w:type="paragraph" w:customStyle="1" w:styleId="5A1481935115D240AC15F56C70F45C64">
    <w:name w:val="5A1481935115D240AC15F56C70F45C64"/>
  </w:style>
  <w:style w:type="paragraph" w:customStyle="1" w:styleId="6DE78A84DF47BE46AB232D9272C3C84C">
    <w:name w:val="6DE78A84DF47BE46AB232D9272C3C84C"/>
  </w:style>
  <w:style w:type="paragraph" w:customStyle="1" w:styleId="3E1916AC5E3B334098D4164D36640497">
    <w:name w:val="3E1916AC5E3B334098D4164D36640497"/>
  </w:style>
  <w:style w:type="paragraph" w:customStyle="1" w:styleId="78F3B323D1AC9646B78516CB8BB70762">
    <w:name w:val="78F3B323D1AC9646B78516CB8BB70762"/>
  </w:style>
  <w:style w:type="paragraph" w:customStyle="1" w:styleId="1AF3C9EFEE638840BCE02AFB789C6C15">
    <w:name w:val="1AF3C9EFEE638840BCE02AFB789C6C15"/>
  </w:style>
  <w:style w:type="paragraph" w:customStyle="1" w:styleId="7AA991E86AA3BA4FA105CC2AE1CE430A">
    <w:name w:val="7AA991E86AA3BA4FA105CC2AE1CE430A"/>
  </w:style>
  <w:style w:type="paragraph" w:customStyle="1" w:styleId="58CD652DC3AC2742A9ED8BD830312F87">
    <w:name w:val="58CD652DC3AC2742A9ED8BD830312F87"/>
  </w:style>
  <w:style w:type="paragraph" w:customStyle="1" w:styleId="44DD528376BB81418608D6D437D8B2AC">
    <w:name w:val="44DD528376BB81418608D6D437D8B2AC"/>
  </w:style>
  <w:style w:type="paragraph" w:customStyle="1" w:styleId="8D44FF42FF07614399705E220858C38D">
    <w:name w:val="8D44FF42FF07614399705E220858C38D"/>
  </w:style>
  <w:style w:type="paragraph" w:customStyle="1" w:styleId="26C916FC4D7A9240A65CB807A1C7795E">
    <w:name w:val="26C916FC4D7A9240A65CB807A1C7795E"/>
  </w:style>
  <w:style w:type="paragraph" w:customStyle="1" w:styleId="2AC509877CAA58498B5F5BD732BF33C7">
    <w:name w:val="2AC509877CAA58498B5F5BD732BF33C7"/>
    <w:rsid w:val="00995486"/>
  </w:style>
  <w:style w:type="paragraph" w:customStyle="1" w:styleId="2FCC2CB1F087384AAE759E278C6E9CBF">
    <w:name w:val="2FCC2CB1F087384AAE759E278C6E9CBF"/>
    <w:rsid w:val="00995486"/>
  </w:style>
  <w:style w:type="paragraph" w:customStyle="1" w:styleId="0075BA09FBBC49438489DBE3315BEF9D">
    <w:name w:val="0075BA09FBBC49438489DBE3315BEF9D"/>
    <w:rsid w:val="00995486"/>
  </w:style>
  <w:style w:type="paragraph" w:customStyle="1" w:styleId="DFD7F4C838E89840901DEED5BA79D888">
    <w:name w:val="DFD7F4C838E89840901DEED5BA79D888"/>
    <w:rsid w:val="00995486"/>
  </w:style>
  <w:style w:type="paragraph" w:customStyle="1" w:styleId="87461C1FF19C2D4B9D2A655DFB645770">
    <w:name w:val="87461C1FF19C2D4B9D2A655DFB645770"/>
    <w:rsid w:val="00995486"/>
  </w:style>
  <w:style w:type="paragraph" w:customStyle="1" w:styleId="0CC88EA4B099AC448FE5A6D83F90A4A4">
    <w:name w:val="0CC88EA4B099AC448FE5A6D83F90A4A4"/>
    <w:rsid w:val="009954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486"/>
    <w:rPr>
      <w:color w:val="808080"/>
    </w:rPr>
  </w:style>
  <w:style w:type="paragraph" w:customStyle="1" w:styleId="F6F6A91C783ADF4D881C6A3E3EC4A6E9">
    <w:name w:val="F6F6A91C783ADF4D881C6A3E3EC4A6E9"/>
  </w:style>
  <w:style w:type="paragraph" w:customStyle="1" w:styleId="5A1481935115D240AC15F56C70F45C64">
    <w:name w:val="5A1481935115D240AC15F56C70F45C64"/>
  </w:style>
  <w:style w:type="paragraph" w:customStyle="1" w:styleId="6DE78A84DF47BE46AB232D9272C3C84C">
    <w:name w:val="6DE78A84DF47BE46AB232D9272C3C84C"/>
  </w:style>
  <w:style w:type="paragraph" w:customStyle="1" w:styleId="3E1916AC5E3B334098D4164D36640497">
    <w:name w:val="3E1916AC5E3B334098D4164D36640497"/>
  </w:style>
  <w:style w:type="paragraph" w:customStyle="1" w:styleId="78F3B323D1AC9646B78516CB8BB70762">
    <w:name w:val="78F3B323D1AC9646B78516CB8BB70762"/>
  </w:style>
  <w:style w:type="paragraph" w:customStyle="1" w:styleId="1AF3C9EFEE638840BCE02AFB789C6C15">
    <w:name w:val="1AF3C9EFEE638840BCE02AFB789C6C15"/>
  </w:style>
  <w:style w:type="paragraph" w:customStyle="1" w:styleId="7AA991E86AA3BA4FA105CC2AE1CE430A">
    <w:name w:val="7AA991E86AA3BA4FA105CC2AE1CE430A"/>
  </w:style>
  <w:style w:type="paragraph" w:customStyle="1" w:styleId="58CD652DC3AC2742A9ED8BD830312F87">
    <w:name w:val="58CD652DC3AC2742A9ED8BD830312F87"/>
  </w:style>
  <w:style w:type="paragraph" w:customStyle="1" w:styleId="44DD528376BB81418608D6D437D8B2AC">
    <w:name w:val="44DD528376BB81418608D6D437D8B2AC"/>
  </w:style>
  <w:style w:type="paragraph" w:customStyle="1" w:styleId="8D44FF42FF07614399705E220858C38D">
    <w:name w:val="8D44FF42FF07614399705E220858C38D"/>
  </w:style>
  <w:style w:type="paragraph" w:customStyle="1" w:styleId="26C916FC4D7A9240A65CB807A1C7795E">
    <w:name w:val="26C916FC4D7A9240A65CB807A1C7795E"/>
  </w:style>
  <w:style w:type="paragraph" w:customStyle="1" w:styleId="2AC509877CAA58498B5F5BD732BF33C7">
    <w:name w:val="2AC509877CAA58498B5F5BD732BF33C7"/>
    <w:rsid w:val="00995486"/>
  </w:style>
  <w:style w:type="paragraph" w:customStyle="1" w:styleId="2FCC2CB1F087384AAE759E278C6E9CBF">
    <w:name w:val="2FCC2CB1F087384AAE759E278C6E9CBF"/>
    <w:rsid w:val="00995486"/>
  </w:style>
  <w:style w:type="paragraph" w:customStyle="1" w:styleId="0075BA09FBBC49438489DBE3315BEF9D">
    <w:name w:val="0075BA09FBBC49438489DBE3315BEF9D"/>
    <w:rsid w:val="00995486"/>
  </w:style>
  <w:style w:type="paragraph" w:customStyle="1" w:styleId="DFD7F4C838E89840901DEED5BA79D888">
    <w:name w:val="DFD7F4C838E89840901DEED5BA79D888"/>
    <w:rsid w:val="00995486"/>
  </w:style>
  <w:style w:type="paragraph" w:customStyle="1" w:styleId="87461C1FF19C2D4B9D2A655DFB645770">
    <w:name w:val="87461C1FF19C2D4B9D2A655DFB645770"/>
    <w:rsid w:val="00995486"/>
  </w:style>
  <w:style w:type="paragraph" w:customStyle="1" w:styleId="0CC88EA4B099AC448FE5A6D83F90A4A4">
    <w:name w:val="0CC88EA4B099AC448FE5A6D83F90A4A4"/>
    <w:rsid w:val="009954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4</Pages>
  <Words>1498</Words>
  <Characters>8540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2016-04-28T01:07:00Z</dcterms:created>
  <dcterms:modified xsi:type="dcterms:W3CDTF">2016-04-28T01:19:00Z</dcterms:modified>
</cp:coreProperties>
</file>