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D33AA5" w14:paraId="50E9409C" w14:textId="77777777" w:rsidTr="00922950">
        <w:tc>
          <w:tcPr>
            <w:tcW w:w="491" w:type="dxa"/>
            <w:vMerge w:val="restart"/>
            <w:shd w:val="clear" w:color="auto" w:fill="A6A6A6" w:themeFill="background1" w:themeFillShade="A6"/>
            <w:textDirection w:val="btLr"/>
          </w:tcPr>
          <w:p w14:paraId="464DC43D" w14:textId="77777777" w:rsidR="00B574C9" w:rsidRPr="00D33AA5" w:rsidRDefault="00B574C9" w:rsidP="00D33AA5">
            <w:r w:rsidRPr="00D33AA5">
              <w:t>About you</w:t>
            </w:r>
          </w:p>
        </w:tc>
        <w:sdt>
          <w:sdtPr>
            <w:alias w:val="Salutation"/>
            <w:tag w:val="salutation"/>
            <w:id w:val="-1659997262"/>
            <w:placeholder>
              <w:docPart w:val="D01D94CAA06C164697D79BA62F89723D"/>
            </w:placeholder>
            <w:showingPlcHdr/>
            <w:dropDownList>
              <w:listItem w:displayText="Dr." w:value="Dr."/>
              <w:listItem w:displayText="Prof." w:value="Prof."/>
            </w:dropDownList>
          </w:sdtPr>
          <w:sdtEndPr/>
          <w:sdtContent>
            <w:tc>
              <w:tcPr>
                <w:tcW w:w="1259" w:type="dxa"/>
              </w:tcPr>
              <w:p w14:paraId="306E269D" w14:textId="77777777" w:rsidR="00B574C9" w:rsidRPr="00D33AA5" w:rsidRDefault="00B574C9" w:rsidP="00D33AA5">
                <w:r w:rsidRPr="00D33AA5">
                  <w:t>[Salutation]</w:t>
                </w:r>
              </w:p>
            </w:tc>
          </w:sdtContent>
        </w:sdt>
        <w:sdt>
          <w:sdtPr>
            <w:alias w:val="First name"/>
            <w:tag w:val="authorFirstName"/>
            <w:id w:val="581645879"/>
            <w:placeholder>
              <w:docPart w:val="23F01261C8788D44917DA8A62186F6DF"/>
            </w:placeholder>
            <w:text/>
          </w:sdtPr>
          <w:sdtEndPr/>
          <w:sdtContent>
            <w:tc>
              <w:tcPr>
                <w:tcW w:w="2073" w:type="dxa"/>
              </w:tcPr>
              <w:p w14:paraId="0CCC0F55" w14:textId="77777777" w:rsidR="00B574C9" w:rsidRPr="00D33AA5" w:rsidRDefault="00596D83" w:rsidP="00D33AA5">
                <w:r w:rsidRPr="00D33AA5">
                  <w:t>Caroline</w:t>
                </w:r>
              </w:p>
            </w:tc>
          </w:sdtContent>
        </w:sdt>
        <w:sdt>
          <w:sdtPr>
            <w:alias w:val="Middle name"/>
            <w:tag w:val="authorMiddleName"/>
            <w:id w:val="-2076034781"/>
            <w:placeholder>
              <w:docPart w:val="FBF8F1A38F6B034C98FD677C737E3D96"/>
            </w:placeholder>
            <w:showingPlcHdr/>
            <w:text/>
          </w:sdtPr>
          <w:sdtEndPr/>
          <w:sdtContent>
            <w:tc>
              <w:tcPr>
                <w:tcW w:w="2551" w:type="dxa"/>
              </w:tcPr>
              <w:p w14:paraId="0B74EF7F" w14:textId="77777777" w:rsidR="00B574C9" w:rsidRPr="00D33AA5" w:rsidRDefault="00B574C9" w:rsidP="00D33AA5">
                <w:r w:rsidRPr="00D33AA5">
                  <w:t>[Middle name]</w:t>
                </w:r>
              </w:p>
            </w:tc>
          </w:sdtContent>
        </w:sdt>
        <w:sdt>
          <w:sdtPr>
            <w:alias w:val="Last name"/>
            <w:tag w:val="authorLastName"/>
            <w:id w:val="-1088529830"/>
            <w:placeholder>
              <w:docPart w:val="82B865233E65824A923F2C71732A60C1"/>
            </w:placeholder>
            <w:text/>
          </w:sdtPr>
          <w:sdtEndPr/>
          <w:sdtContent>
            <w:tc>
              <w:tcPr>
                <w:tcW w:w="2642" w:type="dxa"/>
              </w:tcPr>
              <w:p w14:paraId="201496C8" w14:textId="77777777" w:rsidR="00B574C9" w:rsidRPr="00D33AA5" w:rsidRDefault="00596D83" w:rsidP="00D33AA5">
                <w:r w:rsidRPr="00D33AA5">
                  <w:t>Winter</w:t>
                </w:r>
              </w:p>
            </w:tc>
          </w:sdtContent>
        </w:sdt>
      </w:tr>
      <w:tr w:rsidR="00B574C9" w:rsidRPr="00D33AA5" w14:paraId="43199B18" w14:textId="77777777" w:rsidTr="001A6A06">
        <w:trPr>
          <w:trHeight w:val="986"/>
        </w:trPr>
        <w:tc>
          <w:tcPr>
            <w:tcW w:w="491" w:type="dxa"/>
            <w:vMerge/>
            <w:shd w:val="clear" w:color="auto" w:fill="A6A6A6" w:themeFill="background1" w:themeFillShade="A6"/>
          </w:tcPr>
          <w:p w14:paraId="1F60853A" w14:textId="77777777" w:rsidR="00B574C9" w:rsidRPr="00D33AA5" w:rsidRDefault="00B574C9" w:rsidP="00D33AA5"/>
        </w:tc>
        <w:sdt>
          <w:sdtPr>
            <w:alias w:val="Biography"/>
            <w:tag w:val="authorBiography"/>
            <w:id w:val="938807824"/>
            <w:placeholder>
              <w:docPart w:val="F0272DF91A9EF2449122E537C1378073"/>
            </w:placeholder>
            <w:showingPlcHdr/>
          </w:sdtPr>
          <w:sdtEndPr/>
          <w:sdtContent>
            <w:tc>
              <w:tcPr>
                <w:tcW w:w="8525" w:type="dxa"/>
                <w:gridSpan w:val="4"/>
              </w:tcPr>
              <w:p w14:paraId="54E3D2C4" w14:textId="77777777" w:rsidR="00B574C9" w:rsidRPr="00D33AA5" w:rsidRDefault="00B574C9" w:rsidP="00D33AA5">
                <w:r w:rsidRPr="00D33AA5">
                  <w:t>[Enter your biography]</w:t>
                </w:r>
              </w:p>
            </w:tc>
          </w:sdtContent>
        </w:sdt>
      </w:tr>
      <w:tr w:rsidR="00B574C9" w:rsidRPr="00D33AA5" w14:paraId="3CCEF3E7" w14:textId="77777777" w:rsidTr="001A6A06">
        <w:trPr>
          <w:trHeight w:val="986"/>
        </w:trPr>
        <w:tc>
          <w:tcPr>
            <w:tcW w:w="491" w:type="dxa"/>
            <w:vMerge/>
            <w:shd w:val="clear" w:color="auto" w:fill="A6A6A6" w:themeFill="background1" w:themeFillShade="A6"/>
          </w:tcPr>
          <w:p w14:paraId="485FC527" w14:textId="77777777" w:rsidR="00B574C9" w:rsidRPr="00D33AA5" w:rsidRDefault="00B574C9" w:rsidP="00D33AA5"/>
        </w:tc>
        <w:sdt>
          <w:sdtPr>
            <w:alias w:val="Affiliation"/>
            <w:tag w:val="affiliation"/>
            <w:id w:val="2012937915"/>
            <w:placeholder>
              <w:docPart w:val="3A4411E195E4764B98AA00CD0D12D985"/>
            </w:placeholder>
            <w:text/>
          </w:sdtPr>
          <w:sdtEndPr/>
          <w:sdtContent>
            <w:tc>
              <w:tcPr>
                <w:tcW w:w="8525" w:type="dxa"/>
                <w:gridSpan w:val="4"/>
              </w:tcPr>
              <w:p w14:paraId="1D1B566A" w14:textId="77777777" w:rsidR="00B574C9" w:rsidRPr="00D33AA5" w:rsidRDefault="00596D83" w:rsidP="00D33AA5">
                <w:r w:rsidRPr="00D33AA5">
                  <w:t>University of Victoria</w:t>
                </w:r>
              </w:p>
            </w:tc>
          </w:sdtContent>
        </w:sdt>
      </w:tr>
    </w:tbl>
    <w:p w14:paraId="6A6FC520" w14:textId="77777777" w:rsidR="003D3579" w:rsidRPr="00D33AA5" w:rsidRDefault="003D3579" w:rsidP="00D33AA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33AA5" w14:paraId="2185B5E7" w14:textId="77777777" w:rsidTr="00244BB0">
        <w:tc>
          <w:tcPr>
            <w:tcW w:w="9016" w:type="dxa"/>
            <w:shd w:val="clear" w:color="auto" w:fill="A6A6A6" w:themeFill="background1" w:themeFillShade="A6"/>
            <w:tcMar>
              <w:top w:w="113" w:type="dxa"/>
              <w:bottom w:w="113" w:type="dxa"/>
            </w:tcMar>
          </w:tcPr>
          <w:p w14:paraId="5CEA3F27" w14:textId="77777777" w:rsidR="00244BB0" w:rsidRPr="00D33AA5" w:rsidRDefault="00244BB0" w:rsidP="00D33AA5">
            <w:r w:rsidRPr="00D33AA5">
              <w:t>Your article</w:t>
            </w:r>
          </w:p>
        </w:tc>
      </w:tr>
      <w:tr w:rsidR="003F0D73" w:rsidRPr="00D33AA5" w14:paraId="17F69B73" w14:textId="77777777" w:rsidTr="003F0D73">
        <w:sdt>
          <w:sdtPr>
            <w:alias w:val="Article headword"/>
            <w:tag w:val="articleHeadword"/>
            <w:id w:val="-361440020"/>
            <w:placeholder>
              <w:docPart w:val="84580BF0165D954A9CCE30B379AEA6CC"/>
            </w:placeholder>
            <w:text/>
          </w:sdtPr>
          <w:sdtEndPr/>
          <w:sdtContent>
            <w:tc>
              <w:tcPr>
                <w:tcW w:w="9016" w:type="dxa"/>
                <w:tcMar>
                  <w:top w:w="113" w:type="dxa"/>
                  <w:bottom w:w="113" w:type="dxa"/>
                </w:tcMar>
              </w:tcPr>
              <w:p w14:paraId="21A026A0" w14:textId="77777777" w:rsidR="003F0D73" w:rsidRPr="00D33AA5" w:rsidRDefault="00596D83" w:rsidP="00D33AA5">
                <w:r w:rsidRPr="00D33AA5">
                  <w:t>Ivory, James (1928– )</w:t>
                </w:r>
              </w:p>
            </w:tc>
          </w:sdtContent>
        </w:sdt>
      </w:tr>
      <w:tr w:rsidR="00464699" w:rsidRPr="00D33AA5" w14:paraId="6C681651" w14:textId="77777777" w:rsidTr="00596D83">
        <w:sdt>
          <w:sdtPr>
            <w:alias w:val="Variant headwords"/>
            <w:tag w:val="variantHeadwords"/>
            <w:id w:val="173464402"/>
            <w:placeholder>
              <w:docPart w:val="CD2059A7625DA94080F8A6BE0C5FDF27"/>
            </w:placeholder>
            <w:showingPlcHdr/>
          </w:sdtPr>
          <w:sdtEndPr/>
          <w:sdtContent>
            <w:tc>
              <w:tcPr>
                <w:tcW w:w="9016" w:type="dxa"/>
                <w:tcMar>
                  <w:top w:w="113" w:type="dxa"/>
                  <w:bottom w:w="113" w:type="dxa"/>
                </w:tcMar>
              </w:tcPr>
              <w:p w14:paraId="6AB63DA7" w14:textId="77777777" w:rsidR="00464699" w:rsidRPr="00D33AA5" w:rsidRDefault="00464699" w:rsidP="00D33AA5">
                <w:r w:rsidRPr="00D33AA5">
                  <w:t>[Enter any variant forms of your headword – OPTIONAL]</w:t>
                </w:r>
              </w:p>
            </w:tc>
          </w:sdtContent>
        </w:sdt>
      </w:tr>
      <w:tr w:rsidR="00E85A05" w:rsidRPr="00D33AA5" w14:paraId="0D8FB953" w14:textId="77777777" w:rsidTr="003F0D73">
        <w:sdt>
          <w:sdtPr>
            <w:alias w:val="Abstract"/>
            <w:tag w:val="abstract"/>
            <w:id w:val="-635871867"/>
            <w:placeholder>
              <w:docPart w:val="92098BDAAA7BAB42A9EBF44301694FD3"/>
            </w:placeholder>
          </w:sdtPr>
          <w:sdtEndPr/>
          <w:sdtContent>
            <w:tc>
              <w:tcPr>
                <w:tcW w:w="9016" w:type="dxa"/>
                <w:tcMar>
                  <w:top w:w="113" w:type="dxa"/>
                  <w:bottom w:w="113" w:type="dxa"/>
                </w:tcMar>
              </w:tcPr>
              <w:p w14:paraId="31BC7C21" w14:textId="4BC48AA8" w:rsidR="009569F9" w:rsidRPr="00D33AA5" w:rsidRDefault="009569F9" w:rsidP="009569F9">
                <w:r w:rsidRPr="00D33AA5">
                  <w:t>James Frances Ivory is an American film director and co-owner</w:t>
                </w:r>
                <w:r>
                  <w:t xml:space="preserve"> of Merchant Ivory Productions. He and his partner Ismail Merchant, a film producer, formed Merchant Ivory in 1961, and they collaborated closely with Ruth </w:t>
                </w:r>
                <w:proofErr w:type="spellStart"/>
                <w:r>
                  <w:t>Prawer</w:t>
                </w:r>
                <w:proofErr w:type="spellEnd"/>
                <w:r>
                  <w:t xml:space="preserve"> </w:t>
                </w:r>
                <w:proofErr w:type="spellStart"/>
                <w:r>
                  <w:t>Jhabvala</w:t>
                </w:r>
                <w:proofErr w:type="spellEnd"/>
                <w:r>
                  <w:t xml:space="preserve">, a novelist and screenwriter. </w:t>
                </w:r>
                <w:r w:rsidRPr="00D33AA5">
                  <w:t xml:space="preserve">Although Ivory directed a few films set in modern India and New York, he is </w:t>
                </w:r>
                <w:r>
                  <w:t>best known for his adaptations of novels and short stories by writers including Henry James</w:t>
                </w:r>
                <w:r w:rsidR="009409F6">
                  <w:t>,</w:t>
                </w:r>
                <w:bookmarkStart w:id="0" w:name="_GoBack"/>
                <w:bookmarkEnd w:id="0"/>
                <w:r>
                  <w:t xml:space="preserve"> E.M. Forster, Jean Rhys, John Cheever, and </w:t>
                </w:r>
                <w:proofErr w:type="spellStart"/>
                <w:r>
                  <w:t>Jhabvala</w:t>
                </w:r>
                <w:proofErr w:type="spellEnd"/>
                <w:r>
                  <w:t>. He and Merchant Ivory are so strongly identified with the genre of period drama that these are sometimes referred to as “Merchant-Ivory films.”</w:t>
                </w:r>
              </w:p>
              <w:p w14:paraId="26F2BE94" w14:textId="77777777" w:rsidR="009569F9" w:rsidRPr="00D33AA5" w:rsidRDefault="009569F9" w:rsidP="009569F9"/>
              <w:p w14:paraId="4985FD45" w14:textId="77777777" w:rsidR="009569F9" w:rsidRDefault="009569F9" w:rsidP="009569F9">
                <w:r>
                  <w:t xml:space="preserve">Ivory has won numerous accolades, both for Merchant Ivory films and for his own work.  For each of his films </w:t>
                </w:r>
                <w:r w:rsidRPr="00B9693A">
                  <w:rPr>
                    <w:i/>
                  </w:rPr>
                  <w:t>A Room with a View</w:t>
                </w:r>
                <w:r>
                  <w:t xml:space="preserve"> (1985), </w:t>
                </w:r>
                <w:r w:rsidRPr="00B9693A">
                  <w:rPr>
                    <w:i/>
                  </w:rPr>
                  <w:t>Howards End</w:t>
                </w:r>
                <w:r>
                  <w:t xml:space="preserve"> (1992), and </w:t>
                </w:r>
                <w:r w:rsidRPr="00B9693A">
                  <w:rPr>
                    <w:i/>
                  </w:rPr>
                  <w:t>The Remains of the Day</w:t>
                </w:r>
                <w:r>
                  <w:t xml:space="preserve"> (1993), he received Academy Award nominations for Best Director; Golden Globe nominations for Best Director, Motion Picture; and Directors Guild of America awards for Outstanding Directorial Achievement in Motion Pictures. He won lifetime achievement awards from the Directors Guild of America in 1995, from the Savannah Film and Video Festival in 2000, and from </w:t>
                </w:r>
                <w:proofErr w:type="spellStart"/>
                <w:r>
                  <w:t>Camerimage</w:t>
                </w:r>
                <w:proofErr w:type="spellEnd"/>
                <w:r>
                  <w:t xml:space="preserve"> in 2003.</w:t>
                </w:r>
              </w:p>
              <w:p w14:paraId="702D1BC8" w14:textId="24DF9DFB" w:rsidR="00E85A05" w:rsidRPr="00D33AA5" w:rsidRDefault="00E85A05" w:rsidP="00D33AA5"/>
            </w:tc>
          </w:sdtContent>
        </w:sdt>
      </w:tr>
      <w:tr w:rsidR="003F0D73" w:rsidRPr="00D33AA5" w14:paraId="2FC96EF1" w14:textId="77777777" w:rsidTr="003F0D73">
        <w:sdt>
          <w:sdtPr>
            <w:alias w:val="Article text"/>
            <w:tag w:val="articleText"/>
            <w:id w:val="634067588"/>
            <w:placeholder>
              <w:docPart w:val="54DD36ABA2735242A0BC75F56199B06A"/>
            </w:placeholder>
          </w:sdtPr>
          <w:sdtEndPr/>
          <w:sdtContent>
            <w:tc>
              <w:tcPr>
                <w:tcW w:w="9016" w:type="dxa"/>
                <w:tcMar>
                  <w:top w:w="113" w:type="dxa"/>
                  <w:bottom w:w="113" w:type="dxa"/>
                </w:tcMar>
              </w:tcPr>
              <w:p w14:paraId="71496876" w14:textId="60DD4763" w:rsidR="00FC7AF4" w:rsidRDefault="00596D83" w:rsidP="00FC7AF4">
                <w:r w:rsidRPr="00D33AA5">
                  <w:t xml:space="preserve">James </w:t>
                </w:r>
                <w:r w:rsidR="00D33AA5" w:rsidRPr="00D33AA5">
                  <w:t xml:space="preserve">Frances </w:t>
                </w:r>
                <w:r w:rsidRPr="00D33AA5">
                  <w:t>Ivory is an American film director and co-owner</w:t>
                </w:r>
                <w:r w:rsidR="00B63B45">
                  <w:t xml:space="preserve"> of</w:t>
                </w:r>
                <w:r w:rsidR="00AD3A8E">
                  <w:t xml:space="preserve"> Merchant Ivory Productions. He and his partner Ismail Merchant, a film producer, formed </w:t>
                </w:r>
                <w:r w:rsidR="00B63B45">
                  <w:t xml:space="preserve">Merchant Ivory in 1961, </w:t>
                </w:r>
                <w:r w:rsidR="00AD3A8E">
                  <w:t xml:space="preserve">and they collaborated closely with </w:t>
                </w:r>
                <w:r w:rsidR="00B63B45">
                  <w:t xml:space="preserve">Ruth </w:t>
                </w:r>
                <w:proofErr w:type="spellStart"/>
                <w:r w:rsidR="00B63B45">
                  <w:t>Prawer</w:t>
                </w:r>
                <w:proofErr w:type="spellEnd"/>
                <w:r w:rsidR="00B63B45">
                  <w:t xml:space="preserve"> </w:t>
                </w:r>
                <w:proofErr w:type="spellStart"/>
                <w:r w:rsidR="00B63B45">
                  <w:t>Jhabvala</w:t>
                </w:r>
                <w:proofErr w:type="spellEnd"/>
                <w:r w:rsidR="00B63B45">
                  <w:t xml:space="preserve">, a novelist and screenwriter. </w:t>
                </w:r>
                <w:r w:rsidR="00FC7AF4" w:rsidRPr="00D33AA5">
                  <w:t xml:space="preserve">Ivory is </w:t>
                </w:r>
                <w:r w:rsidR="00AD3A8E">
                  <w:t xml:space="preserve">best </w:t>
                </w:r>
                <w:r w:rsidR="00B63B45">
                  <w:t>known for his</w:t>
                </w:r>
                <w:r w:rsidR="00C2005B">
                  <w:t xml:space="preserve"> film</w:t>
                </w:r>
                <w:r w:rsidR="00B63B45">
                  <w:t xml:space="preserve"> adaptations of novels and short stories by writers including Henry James</w:t>
                </w:r>
                <w:r w:rsidR="00C2005B">
                  <w:t>,</w:t>
                </w:r>
                <w:r w:rsidR="00B63B45">
                  <w:t xml:space="preserve"> E.M. Forster, Jean Rhys, John Cheever, and </w:t>
                </w:r>
                <w:proofErr w:type="spellStart"/>
                <w:r w:rsidR="00B63B45">
                  <w:t>Jhabvala</w:t>
                </w:r>
                <w:proofErr w:type="spellEnd"/>
                <w:r w:rsidR="00B63B45">
                  <w:t xml:space="preserve">. He and Merchant Ivory are so strongly identified with the genre of period drama that </w:t>
                </w:r>
                <w:r w:rsidR="00AD3A8E">
                  <w:t xml:space="preserve">these are </w:t>
                </w:r>
                <w:r w:rsidR="000E3948">
                  <w:t>sometimes referred to as “Merchant-Ivory films.”</w:t>
                </w:r>
              </w:p>
              <w:p w14:paraId="3452212D" w14:textId="77777777" w:rsidR="009569F9" w:rsidRDefault="009569F9" w:rsidP="00FC7AF4"/>
              <w:p w14:paraId="53B967E5" w14:textId="42DA14F1" w:rsidR="009569F9" w:rsidRDefault="009569F9" w:rsidP="009569F9">
                <w:pPr>
                  <w:keepNext/>
                </w:pPr>
                <w:r>
                  <w:t xml:space="preserve">File: </w:t>
                </w:r>
                <w:r w:rsidRPr="009569F9">
                  <w:t>jamesivory.jpg</w:t>
                </w:r>
              </w:p>
              <w:p w14:paraId="15DFB024" w14:textId="0F1B6525" w:rsidR="009569F9" w:rsidRPr="009569F9" w:rsidRDefault="009569F9" w:rsidP="009569F9">
                <w:pPr>
                  <w:pStyle w:val="Caption"/>
                </w:pPr>
                <w:r>
                  <w:t xml:space="preserve">Figure </w:t>
                </w:r>
                <w:r w:rsidR="00657124">
                  <w:fldChar w:fldCharType="begin"/>
                </w:r>
                <w:r w:rsidR="00657124">
                  <w:instrText xml:space="preserve"> SEQ Figure \* ARABIC </w:instrText>
                </w:r>
                <w:r w:rsidR="00657124">
                  <w:fldChar w:fldCharType="separate"/>
                </w:r>
                <w:r>
                  <w:rPr>
                    <w:noProof/>
                  </w:rPr>
                  <w:t>1</w:t>
                </w:r>
                <w:r w:rsidR="00657124">
                  <w:rPr>
                    <w:noProof/>
                  </w:rPr>
                  <w:fldChar w:fldCharType="end"/>
                </w:r>
                <w:r>
                  <w:t xml:space="preserve"> James Ivory is a critically acclaimed American film director, best known for his period dramas.</w:t>
                </w:r>
              </w:p>
              <w:p w14:paraId="481F3A35" w14:textId="77A75FBE" w:rsidR="009569F9" w:rsidRDefault="009569F9" w:rsidP="009569F9">
                <w:pPr>
                  <w:pStyle w:val="Authornote"/>
                </w:pPr>
                <w:r>
                  <w:t xml:space="preserve">[[source: </w:t>
                </w:r>
                <w:r w:rsidRPr="009569F9">
                  <w:t>http://www.merchantivory.com/about</w:t>
                </w:r>
                <w:r>
                  <w:t>]]</w:t>
                </w:r>
              </w:p>
              <w:p w14:paraId="1CCCAC82" w14:textId="77777777" w:rsidR="009569F9" w:rsidRPr="00D33AA5" w:rsidRDefault="009569F9" w:rsidP="00FC7AF4"/>
              <w:p w14:paraId="49917039" w14:textId="6D1B582C" w:rsidR="00CB541E" w:rsidRDefault="00CB541E" w:rsidP="00D33AA5">
                <w:r>
                  <w:t>Ivory has won numerous accolades</w:t>
                </w:r>
                <w:r w:rsidR="00AD3A8E">
                  <w:t xml:space="preserve">, both for Merchant Ivory films and for his own work. </w:t>
                </w:r>
                <w:r w:rsidR="00B63B45">
                  <w:t xml:space="preserve"> </w:t>
                </w:r>
                <w:r>
                  <w:t xml:space="preserve">For </w:t>
                </w:r>
                <w:r w:rsidR="00AD3A8E">
                  <w:t xml:space="preserve">each of </w:t>
                </w:r>
                <w:r>
                  <w:t xml:space="preserve">his films </w:t>
                </w:r>
                <w:r w:rsidRPr="00B9693A">
                  <w:rPr>
                    <w:i/>
                  </w:rPr>
                  <w:t>A Room with a View</w:t>
                </w:r>
                <w:r>
                  <w:t xml:space="preserve"> (1985), </w:t>
                </w:r>
                <w:r w:rsidRPr="00B9693A">
                  <w:rPr>
                    <w:i/>
                  </w:rPr>
                  <w:t>Howards End</w:t>
                </w:r>
                <w:r>
                  <w:t xml:space="preserve"> (1992), and </w:t>
                </w:r>
                <w:r w:rsidRPr="00B9693A">
                  <w:rPr>
                    <w:i/>
                  </w:rPr>
                  <w:t>The Remains of the Day</w:t>
                </w:r>
                <w:r>
                  <w:t xml:space="preserve"> (1993), he received Academy Award nominations</w:t>
                </w:r>
                <w:r w:rsidR="00B9693A">
                  <w:t xml:space="preserve"> for Best Director</w:t>
                </w:r>
                <w:r w:rsidR="00AD3A8E">
                  <w:t>;</w:t>
                </w:r>
                <w:r>
                  <w:t xml:space="preserve"> Golden Globe nominations fo</w:t>
                </w:r>
                <w:r w:rsidR="00AD3A8E">
                  <w:t>r Best Director, Motion Picture;</w:t>
                </w:r>
                <w:r>
                  <w:t xml:space="preserve"> and Directors Guild of America awards for Outstanding Directorial Achievement in Motion Pictures</w:t>
                </w:r>
                <w:r w:rsidR="00C2005B">
                  <w:t xml:space="preserve"> </w:t>
                </w:r>
                <w:sdt>
                  <w:sdtPr>
                    <w:id w:val="1258791516"/>
                    <w:citation/>
                  </w:sdtPr>
                  <w:sdtEndPr/>
                  <w:sdtContent>
                    <w:r w:rsidR="00C2005B">
                      <w:fldChar w:fldCharType="begin"/>
                    </w:r>
                    <w:r w:rsidR="00C2005B">
                      <w:rPr>
                        <w:lang w:val="en-US"/>
                      </w:rPr>
                      <w:instrText xml:space="preserve"> CITATION Jam16 \l 1033 </w:instrText>
                    </w:r>
                    <w:r w:rsidR="00C2005B">
                      <w:fldChar w:fldCharType="separate"/>
                    </w:r>
                    <w:r w:rsidR="00C2005B">
                      <w:rPr>
                        <w:noProof/>
                        <w:lang w:val="en-US"/>
                      </w:rPr>
                      <w:t>("James Ivory')</w:t>
                    </w:r>
                    <w:r w:rsidR="00C2005B">
                      <w:fldChar w:fldCharType="end"/>
                    </w:r>
                  </w:sdtContent>
                </w:sdt>
                <w:r>
                  <w:t xml:space="preserve">. He won lifetime achievement awards from the Directors Guild of America </w:t>
                </w:r>
                <w:r w:rsidR="00FC7AF4">
                  <w:t xml:space="preserve">in 1995, from the Savannah Film and Video Festival in 2000, and from </w:t>
                </w:r>
                <w:proofErr w:type="spellStart"/>
                <w:r w:rsidR="00FC7AF4">
                  <w:lastRenderedPageBreak/>
                  <w:t>Camerimage</w:t>
                </w:r>
                <w:proofErr w:type="spellEnd"/>
                <w:r w:rsidR="00FC7AF4">
                  <w:t xml:space="preserve"> in 2003</w:t>
                </w:r>
                <w:r w:rsidR="00C2005B">
                  <w:t xml:space="preserve"> </w:t>
                </w:r>
                <w:sdt>
                  <w:sdtPr>
                    <w:id w:val="1663514278"/>
                    <w:citation/>
                  </w:sdtPr>
                  <w:sdtEndPr/>
                  <w:sdtContent>
                    <w:r w:rsidR="00C2005B">
                      <w:fldChar w:fldCharType="begin"/>
                    </w:r>
                    <w:r w:rsidR="00C2005B">
                      <w:rPr>
                        <w:lang w:val="en-US"/>
                      </w:rPr>
                      <w:instrText xml:space="preserve"> CITATION Jam16 \l 1033 </w:instrText>
                    </w:r>
                    <w:r w:rsidR="00C2005B">
                      <w:fldChar w:fldCharType="separate"/>
                    </w:r>
                    <w:r w:rsidR="00C2005B">
                      <w:rPr>
                        <w:noProof/>
                        <w:lang w:val="en-US"/>
                      </w:rPr>
                      <w:t>("James Ivory')</w:t>
                    </w:r>
                    <w:r w:rsidR="00C2005B">
                      <w:fldChar w:fldCharType="end"/>
                    </w:r>
                  </w:sdtContent>
                </w:sdt>
                <w:r w:rsidR="00FC7AF4">
                  <w:t>.</w:t>
                </w:r>
              </w:p>
              <w:p w14:paraId="076B7EE4" w14:textId="77777777" w:rsidR="00596D83" w:rsidRPr="00D33AA5" w:rsidRDefault="00596D83" w:rsidP="00D33AA5"/>
              <w:p w14:paraId="41EFAE1F" w14:textId="7E14B82E" w:rsidR="00596D83" w:rsidRPr="00D33AA5" w:rsidRDefault="00596D83" w:rsidP="00D33AA5">
                <w:r w:rsidRPr="00D33AA5">
                  <w:t xml:space="preserve">Ivory was born </w:t>
                </w:r>
                <w:r w:rsidR="00D33AA5" w:rsidRPr="00D33AA5">
                  <w:t xml:space="preserve">on June 7, </w:t>
                </w:r>
                <w:r w:rsidRPr="00D33AA5">
                  <w:t>1928</w:t>
                </w:r>
                <w:r w:rsidR="00D33AA5" w:rsidRPr="00D33AA5">
                  <w:t>,</w:t>
                </w:r>
                <w:r w:rsidRPr="00D33AA5">
                  <w:t xml:space="preserve"> in Berkeley, California. He </w:t>
                </w:r>
                <w:r w:rsidR="00FC7AF4">
                  <w:t>earned</w:t>
                </w:r>
                <w:r w:rsidRPr="00D33AA5">
                  <w:t xml:space="preserve"> his undergraduate degree in Architecture and Fine Arts </w:t>
                </w:r>
                <w:r w:rsidR="00FC7AF4">
                  <w:t>from the University of Oregon, and graduated from the</w:t>
                </w:r>
                <w:r w:rsidR="00FC7AF4" w:rsidRPr="00D33AA5">
                  <w:t xml:space="preserve"> U</w:t>
                </w:r>
                <w:r w:rsidR="00B63B45">
                  <w:t xml:space="preserve">niversity of Southern California </w:t>
                </w:r>
                <w:r w:rsidR="00FC7AF4">
                  <w:t>School of Cinema</w:t>
                </w:r>
                <w:r w:rsidR="00B63B45">
                  <w:t>tic Arts</w:t>
                </w:r>
                <w:r w:rsidR="00FC7AF4" w:rsidRPr="00D33AA5">
                  <w:t xml:space="preserve">. </w:t>
                </w:r>
                <w:r w:rsidRPr="00D33AA5">
                  <w:t xml:space="preserve">The University of Oregon </w:t>
                </w:r>
                <w:r w:rsidR="00FC7AF4">
                  <w:t xml:space="preserve">now </w:t>
                </w:r>
                <w:r w:rsidR="009569F9">
                  <w:t xml:space="preserve">holds </w:t>
                </w:r>
                <w:r w:rsidRPr="00D33AA5">
                  <w:t>his personal papers</w:t>
                </w:r>
                <w:r w:rsidR="00FC7AF4">
                  <w:t>.</w:t>
                </w:r>
              </w:p>
              <w:p w14:paraId="22F7A511" w14:textId="77777777" w:rsidR="00596D83" w:rsidRPr="00D33AA5" w:rsidRDefault="00596D83" w:rsidP="00D33AA5"/>
              <w:p w14:paraId="51DDC819" w14:textId="48C75D63" w:rsidR="00D33AA5" w:rsidRPr="00D33AA5" w:rsidRDefault="00AD3A8E" w:rsidP="00AD3A8E">
                <w:pPr>
                  <w:pStyle w:val="Heading1"/>
                  <w:outlineLvl w:val="0"/>
                </w:pPr>
                <w:r>
                  <w:t>List of Works</w:t>
                </w:r>
              </w:p>
              <w:p w14:paraId="38647739" w14:textId="66928B33" w:rsidR="00D33AA5" w:rsidRPr="00421AD7" w:rsidRDefault="00B2571C" w:rsidP="00AD3A8E">
                <w:pPr>
                  <w:pStyle w:val="Heading2"/>
                  <w:outlineLvl w:val="1"/>
                  <w:rPr>
                    <w:vertAlign w:val="superscript"/>
                  </w:rPr>
                </w:pPr>
                <w:r>
                  <w:t>Film</w:t>
                </w:r>
                <w:r w:rsidR="00B9693A">
                  <w:t>s</w:t>
                </w:r>
              </w:p>
              <w:p w14:paraId="7AD75507" w14:textId="594DB5FB" w:rsidR="009D04F9" w:rsidRPr="00D33AA5" w:rsidRDefault="009D04F9" w:rsidP="00AD3A8E">
                <w:pPr>
                  <w:pStyle w:val="NormalfollowingH2"/>
                </w:pPr>
                <w:r w:rsidRPr="00AD3A8E">
                  <w:rPr>
                    <w:i/>
                  </w:rPr>
                  <w:t>Four in the Morning </w:t>
                </w:r>
                <w:r>
                  <w:t>(1953): Director</w:t>
                </w:r>
              </w:p>
              <w:p w14:paraId="013EA458" w14:textId="4ACDC484" w:rsidR="00D33AA5" w:rsidRPr="00D33AA5" w:rsidRDefault="00D33AA5" w:rsidP="00AD3A8E">
                <w:pPr>
                  <w:pStyle w:val="NormalfollowingH2"/>
                </w:pPr>
                <w:r w:rsidRPr="00AD3A8E">
                  <w:rPr>
                    <w:i/>
                  </w:rPr>
                  <w:t>The Householder</w:t>
                </w:r>
                <w:r w:rsidR="00421AD7">
                  <w:t xml:space="preserve">, </w:t>
                </w:r>
                <w:r w:rsidR="001C1CF0">
                  <w:t xml:space="preserve">Merchant Ivory </w:t>
                </w:r>
                <w:r w:rsidRPr="00D33AA5">
                  <w:t>(1963)</w:t>
                </w:r>
                <w:r>
                  <w:t>: Director</w:t>
                </w:r>
                <w:r w:rsidR="001C1CF0">
                  <w:t xml:space="preserve">, co-writer (with </w:t>
                </w:r>
                <w:proofErr w:type="spellStart"/>
                <w:r w:rsidR="001C1CF0">
                  <w:t>Jhabvala</w:t>
                </w:r>
                <w:proofErr w:type="spellEnd"/>
                <w:r w:rsidR="001C1CF0">
                  <w:t>)</w:t>
                </w:r>
              </w:p>
              <w:p w14:paraId="5B338741" w14:textId="504B6F44" w:rsidR="00D33AA5" w:rsidRDefault="00D33AA5" w:rsidP="00AD3A8E">
                <w:pPr>
                  <w:pStyle w:val="NormalfollowingH2"/>
                </w:pPr>
                <w:r w:rsidRPr="00AD3A8E">
                  <w:rPr>
                    <w:i/>
                  </w:rPr>
                  <w:t xml:space="preserve">Shakespeare </w:t>
                </w:r>
                <w:proofErr w:type="spellStart"/>
                <w:r w:rsidRPr="00AD3A8E">
                  <w:rPr>
                    <w:i/>
                  </w:rPr>
                  <w:t>Wallah</w:t>
                </w:r>
                <w:proofErr w:type="spellEnd"/>
                <w:r w:rsidR="00421AD7">
                  <w:t xml:space="preserve">, </w:t>
                </w:r>
                <w:r w:rsidR="001C1CF0">
                  <w:t xml:space="preserve">Merchant Ivory </w:t>
                </w:r>
                <w:r w:rsidRPr="00D33AA5">
                  <w:t>(</w:t>
                </w:r>
                <w:r w:rsidRPr="001C1CF0">
                  <w:t>1965</w:t>
                </w:r>
                <w:r w:rsidRPr="00D33AA5">
                  <w:t>)</w:t>
                </w:r>
                <w:r w:rsidR="001C1CF0">
                  <w:t>: Director</w:t>
                </w:r>
              </w:p>
              <w:p w14:paraId="62D8A6CC" w14:textId="4C2DD630" w:rsidR="00596D83" w:rsidRPr="00D33AA5" w:rsidRDefault="00421AD7" w:rsidP="00AD3A8E">
                <w:pPr>
                  <w:pStyle w:val="NormalfollowingH2"/>
                </w:pPr>
                <w:r>
                  <w:rPr>
                    <w:vertAlign w:val="superscript"/>
                  </w:rPr>
                  <w:noBreakHyphen/>
                </w:r>
                <w:r w:rsidR="00596D83" w:rsidRPr="00AD3A8E">
                  <w:rPr>
                    <w:i/>
                  </w:rPr>
                  <w:t>The Guru</w:t>
                </w:r>
                <w:r>
                  <w:t xml:space="preserve">, </w:t>
                </w:r>
                <w:r w:rsidR="001C1CF0">
                  <w:t xml:space="preserve">Merchant Ivory </w:t>
                </w:r>
                <w:r w:rsidR="00596D83" w:rsidRPr="00D33AA5">
                  <w:t>(1969</w:t>
                </w:r>
                <w:r w:rsidR="00D33AA5">
                  <w:t xml:space="preserve">): Director, </w:t>
                </w:r>
                <w:r w:rsidR="00596D83" w:rsidRPr="00D33AA5">
                  <w:t>co-writer</w:t>
                </w:r>
                <w:r w:rsidR="009D04F9">
                  <w:t xml:space="preserve"> (with </w:t>
                </w:r>
                <w:proofErr w:type="spellStart"/>
                <w:r w:rsidR="009D04F9">
                  <w:t>Jhabvala</w:t>
                </w:r>
                <w:proofErr w:type="spellEnd"/>
                <w:r w:rsidR="009D04F9">
                  <w:t>)</w:t>
                </w:r>
              </w:p>
              <w:p w14:paraId="2C83D1C7" w14:textId="4FC0CD98" w:rsidR="00596D83" w:rsidRDefault="00596D83" w:rsidP="00AD3A8E">
                <w:pPr>
                  <w:pStyle w:val="NormalfollowingH2"/>
                </w:pPr>
                <w:r w:rsidRPr="00AD3A8E">
                  <w:rPr>
                    <w:i/>
                  </w:rPr>
                  <w:t>Bombay Talkie</w:t>
                </w:r>
                <w:r w:rsidR="00421AD7">
                  <w:t xml:space="preserve">, </w:t>
                </w:r>
                <w:r w:rsidR="00421AD7" w:rsidRPr="001C1CF0">
                  <w:t>Merchant Ivory</w:t>
                </w:r>
                <w:r w:rsidRPr="001C1CF0">
                  <w:t> </w:t>
                </w:r>
                <w:r w:rsidRPr="00D33AA5">
                  <w:t>(1970)</w:t>
                </w:r>
                <w:r w:rsidR="00D33AA5">
                  <w:t xml:space="preserve">: Director, </w:t>
                </w:r>
                <w:r w:rsidRPr="00D33AA5">
                  <w:t>co-writer</w:t>
                </w:r>
                <w:r w:rsidR="009D04F9">
                  <w:t xml:space="preserve"> (with </w:t>
                </w:r>
                <w:proofErr w:type="spellStart"/>
                <w:r w:rsidR="009D04F9">
                  <w:t>Jhabvala</w:t>
                </w:r>
                <w:proofErr w:type="spellEnd"/>
                <w:r w:rsidR="009D04F9">
                  <w:t>)</w:t>
                </w:r>
              </w:p>
              <w:p w14:paraId="581387D3" w14:textId="425FC654" w:rsidR="00596D83" w:rsidRPr="001C1CF0" w:rsidRDefault="00596D83" w:rsidP="00AD3A8E">
                <w:pPr>
                  <w:pStyle w:val="NormalfollowingH2"/>
                </w:pPr>
                <w:r w:rsidRPr="00AD3A8E">
                  <w:rPr>
                    <w:i/>
                  </w:rPr>
                  <w:t>Savages</w:t>
                </w:r>
                <w:r w:rsidR="00B9693A">
                  <w:t xml:space="preserve">, Merchant Ivory </w:t>
                </w:r>
                <w:r w:rsidR="00421AD7" w:rsidRPr="001C1CF0">
                  <w:t xml:space="preserve">(1972): Director, </w:t>
                </w:r>
                <w:r w:rsidR="001C1CF0" w:rsidRPr="001C1CF0">
                  <w:t>writer</w:t>
                </w:r>
              </w:p>
              <w:p w14:paraId="004E7CE7" w14:textId="0713A9E2" w:rsidR="00421AD7" w:rsidRPr="00D33AA5" w:rsidRDefault="00421AD7" w:rsidP="00AD3A8E">
                <w:pPr>
                  <w:pStyle w:val="NormalfollowingH2"/>
                </w:pPr>
                <w:r w:rsidRPr="00AD3A8E">
                  <w:rPr>
                    <w:i/>
                  </w:rPr>
                  <w:t xml:space="preserve">Helen, Queen of the </w:t>
                </w:r>
                <w:proofErr w:type="spellStart"/>
                <w:r w:rsidRPr="00AD3A8E">
                  <w:rPr>
                    <w:i/>
                  </w:rPr>
                  <w:t>Nautch</w:t>
                </w:r>
                <w:proofErr w:type="spellEnd"/>
                <w:r w:rsidRPr="00AD3A8E">
                  <w:rPr>
                    <w:i/>
                  </w:rPr>
                  <w:t xml:space="preserve"> Girls</w:t>
                </w:r>
                <w:r w:rsidR="001C1CF0" w:rsidRPr="001C1CF0">
                  <w:t>, Merchant Ivory</w:t>
                </w:r>
                <w:r w:rsidR="001C1CF0">
                  <w:t xml:space="preserve"> </w:t>
                </w:r>
                <w:r w:rsidRPr="00D33AA5">
                  <w:t>(1973</w:t>
                </w:r>
                <w:r>
                  <w:t>):</w:t>
                </w:r>
                <w:r w:rsidR="00B9693A">
                  <w:t xml:space="preserve"> W</w:t>
                </w:r>
                <w:r w:rsidR="001C1CF0">
                  <w:t>riter</w:t>
                </w:r>
              </w:p>
              <w:p w14:paraId="5E1A55D3" w14:textId="61836EBC" w:rsidR="00421AD7" w:rsidRPr="00D33AA5" w:rsidRDefault="00421AD7" w:rsidP="00AD3A8E">
                <w:pPr>
                  <w:pStyle w:val="NormalfollowingH2"/>
                </w:pPr>
                <w:r w:rsidRPr="00AD3A8E">
                  <w:rPr>
                    <w:i/>
                  </w:rPr>
                  <w:t>The Wild Party</w:t>
                </w:r>
                <w:r>
                  <w:t xml:space="preserve">, </w:t>
                </w:r>
                <w:r w:rsidR="001C1CF0">
                  <w:t>Merchant Ivory (1974</w:t>
                </w:r>
                <w:r>
                  <w:t>): Director</w:t>
                </w:r>
              </w:p>
              <w:p w14:paraId="550EB99A" w14:textId="6E4A680D" w:rsidR="00421AD7" w:rsidRDefault="00AA669E" w:rsidP="00AD3A8E">
                <w:pPr>
                  <w:pStyle w:val="NormalfollowingH2"/>
                </w:pPr>
                <w:r w:rsidRPr="00AD3A8E">
                  <w:rPr>
                    <w:i/>
                  </w:rPr>
                  <w:t>Roseland</w:t>
                </w:r>
                <w:r w:rsidR="008C1AFE">
                  <w:t xml:space="preserve">, </w:t>
                </w:r>
                <w:r w:rsidR="001C1CF0">
                  <w:t xml:space="preserve">Merchant Ivory </w:t>
                </w:r>
                <w:r w:rsidR="008C1AFE">
                  <w:t>(1977): Director</w:t>
                </w:r>
              </w:p>
              <w:p w14:paraId="197E3213" w14:textId="3D2C5728" w:rsidR="008C1AFE" w:rsidRDefault="008C1AFE" w:rsidP="00AD3A8E">
                <w:pPr>
                  <w:pStyle w:val="NormalfollowingH2"/>
                </w:pPr>
                <w:r w:rsidRPr="00AD3A8E">
                  <w:rPr>
                    <w:i/>
                  </w:rPr>
                  <w:t>The Europeans</w:t>
                </w:r>
                <w:r w:rsidRPr="001C1CF0">
                  <w:t>,</w:t>
                </w:r>
                <w:r>
                  <w:t xml:space="preserve"> </w:t>
                </w:r>
                <w:r w:rsidR="001C1CF0" w:rsidRPr="001C1CF0">
                  <w:t>Merchant Ivory</w:t>
                </w:r>
                <w:r w:rsidR="001C1CF0">
                  <w:t xml:space="preserve"> </w:t>
                </w:r>
                <w:r>
                  <w:t>(1979): Director</w:t>
                </w:r>
              </w:p>
              <w:p w14:paraId="4047FBCD" w14:textId="4CCB5D11" w:rsidR="00B2571C" w:rsidRDefault="00B2571C" w:rsidP="00AD3A8E">
                <w:pPr>
                  <w:pStyle w:val="NormalfollowingH2"/>
                </w:pPr>
                <w:r w:rsidRPr="00AD3A8E">
                  <w:rPr>
                    <w:i/>
                  </w:rPr>
                  <w:t>Jane Austen in Manhattan</w:t>
                </w:r>
                <w:r>
                  <w:t>, Merchant Ivory (1980): Director</w:t>
                </w:r>
              </w:p>
              <w:p w14:paraId="0E793462" w14:textId="752E6639" w:rsidR="008C1AFE" w:rsidRDefault="008C1AFE" w:rsidP="00AD3A8E">
                <w:pPr>
                  <w:pStyle w:val="NormalfollowingH2"/>
                </w:pPr>
                <w:r w:rsidRPr="00AD3A8E">
                  <w:rPr>
                    <w:i/>
                  </w:rPr>
                  <w:t>Quartet</w:t>
                </w:r>
                <w:r w:rsidRPr="008C1AFE">
                  <w:t xml:space="preserve">, </w:t>
                </w:r>
                <w:r w:rsidR="00B2571C">
                  <w:t>Merchant Ivory</w:t>
                </w:r>
                <w:r w:rsidRPr="008C1AFE">
                  <w:t xml:space="preserve"> </w:t>
                </w:r>
                <w:r w:rsidRPr="00D33AA5">
                  <w:t>(1981)</w:t>
                </w:r>
                <w:r>
                  <w:t>: Director</w:t>
                </w:r>
                <w:r w:rsidR="009D04F9">
                  <w:t xml:space="preserve">, co-writer (with </w:t>
                </w:r>
                <w:proofErr w:type="spellStart"/>
                <w:r w:rsidR="009D04F9">
                  <w:t>Jhabvala</w:t>
                </w:r>
                <w:proofErr w:type="spellEnd"/>
                <w:r w:rsidR="009D04F9">
                  <w:t>)</w:t>
                </w:r>
              </w:p>
              <w:p w14:paraId="643A4283" w14:textId="1E3C3025" w:rsidR="008C1AFE" w:rsidRDefault="008C1AFE" w:rsidP="00AD3A8E">
                <w:pPr>
                  <w:pStyle w:val="NormalfollowingH2"/>
                </w:pPr>
                <w:r w:rsidRPr="00AD3A8E">
                  <w:rPr>
                    <w:i/>
                  </w:rPr>
                  <w:t>Heat and Dust</w:t>
                </w:r>
                <w:r>
                  <w:t xml:space="preserve">, </w:t>
                </w:r>
                <w:r w:rsidR="00B2571C">
                  <w:t>Merchant Ivory (1983): Director</w:t>
                </w:r>
              </w:p>
              <w:p w14:paraId="65EAEB3F" w14:textId="1869087D" w:rsidR="008C1AFE" w:rsidRPr="00D33AA5" w:rsidRDefault="008C1AFE" w:rsidP="00AD3A8E">
                <w:pPr>
                  <w:pStyle w:val="NormalfollowingH2"/>
                </w:pPr>
                <w:r w:rsidRPr="00AD3A8E">
                  <w:rPr>
                    <w:i/>
                  </w:rPr>
                  <w:t>The Bostonians</w:t>
                </w:r>
                <w:r>
                  <w:t xml:space="preserve">, </w:t>
                </w:r>
                <w:r w:rsidR="00B2571C">
                  <w:t>Mercha</w:t>
                </w:r>
                <w:r w:rsidR="00B9693A">
                  <w:t>n</w:t>
                </w:r>
                <w:r w:rsidR="00B2571C">
                  <w:t xml:space="preserve">t Ivory </w:t>
                </w:r>
                <w:r>
                  <w:t>(1984): Director</w:t>
                </w:r>
                <w:r w:rsidR="00B2571C">
                  <w:t>, writer</w:t>
                </w:r>
              </w:p>
              <w:p w14:paraId="2C3A43C2" w14:textId="526C3DA3" w:rsidR="008C1AFE" w:rsidRPr="00D33AA5" w:rsidRDefault="008C1AFE" w:rsidP="00AD3A8E">
                <w:pPr>
                  <w:pStyle w:val="NormalfollowingH2"/>
                </w:pPr>
                <w:r w:rsidRPr="00AD3A8E">
                  <w:rPr>
                    <w:i/>
                  </w:rPr>
                  <w:t>A Room with a View</w:t>
                </w:r>
                <w:r>
                  <w:t xml:space="preserve">, </w:t>
                </w:r>
                <w:r w:rsidR="00B2571C">
                  <w:t>Merchant Ivory (1986</w:t>
                </w:r>
                <w:r>
                  <w:t>): Director</w:t>
                </w:r>
              </w:p>
              <w:p w14:paraId="24DB7987" w14:textId="5A500AEB" w:rsidR="008C1AFE" w:rsidRPr="00D33AA5" w:rsidRDefault="008C1AFE" w:rsidP="00AD3A8E">
                <w:pPr>
                  <w:pStyle w:val="NormalfollowingH2"/>
                </w:pPr>
                <w:r w:rsidRPr="00AD3A8E">
                  <w:rPr>
                    <w:i/>
                  </w:rPr>
                  <w:t>Maurice</w:t>
                </w:r>
                <w:r>
                  <w:t xml:space="preserve">, </w:t>
                </w:r>
                <w:r w:rsidR="00B2571C">
                  <w:t xml:space="preserve">Merchant Ivory (1987): Director, </w:t>
                </w:r>
                <w:r>
                  <w:t>co-writer</w:t>
                </w:r>
                <w:r w:rsidR="009D04F9">
                  <w:t xml:space="preserve"> (with Kit </w:t>
                </w:r>
                <w:proofErr w:type="spellStart"/>
                <w:r w:rsidR="009D04F9">
                  <w:t>Hesketh</w:t>
                </w:r>
                <w:proofErr w:type="spellEnd"/>
                <w:r w:rsidR="009D04F9">
                  <w:t>-Harvey)</w:t>
                </w:r>
              </w:p>
              <w:p w14:paraId="7E530253" w14:textId="7FD0DDEB" w:rsidR="008C1AFE" w:rsidRPr="00D33AA5" w:rsidRDefault="008C1AFE" w:rsidP="00AD3A8E">
                <w:pPr>
                  <w:pStyle w:val="NormalfollowingH2"/>
                </w:pPr>
                <w:r w:rsidRPr="00AD3A8E">
                  <w:rPr>
                    <w:i/>
                  </w:rPr>
                  <w:t>Slaves of New York</w:t>
                </w:r>
                <w:r>
                  <w:t xml:space="preserve">, </w:t>
                </w:r>
                <w:r w:rsidR="00B2571C">
                  <w:t xml:space="preserve">Merchant Ivory </w:t>
                </w:r>
                <w:r>
                  <w:t>(1989): Director</w:t>
                </w:r>
              </w:p>
              <w:p w14:paraId="2D6A5850" w14:textId="4B0CE263" w:rsidR="008C1AFE" w:rsidRPr="00D33AA5" w:rsidRDefault="008C1AFE" w:rsidP="00AD3A8E">
                <w:pPr>
                  <w:pStyle w:val="NormalfollowingH2"/>
                </w:pPr>
                <w:r w:rsidRPr="00AD3A8E">
                  <w:rPr>
                    <w:i/>
                  </w:rPr>
                  <w:t>Mr. and Mrs. Bridge</w:t>
                </w:r>
                <w:r>
                  <w:t xml:space="preserve">, </w:t>
                </w:r>
                <w:r w:rsidR="00B2571C">
                  <w:t xml:space="preserve">Merchant Ivory </w:t>
                </w:r>
                <w:r w:rsidRPr="00D33AA5">
                  <w:t>(1990)</w:t>
                </w:r>
                <w:r>
                  <w:t>: Director</w:t>
                </w:r>
                <w:r w:rsidRPr="00D33AA5">
                  <w:t xml:space="preserve"> </w:t>
                </w:r>
              </w:p>
              <w:p w14:paraId="41E0E4DF" w14:textId="4626C1F3" w:rsidR="008C1AFE" w:rsidRPr="00D33AA5" w:rsidRDefault="008C1AFE" w:rsidP="00AD3A8E">
                <w:pPr>
                  <w:pStyle w:val="NormalfollowingH2"/>
                </w:pPr>
                <w:r w:rsidRPr="00AD3A8E">
                  <w:rPr>
                    <w:i/>
                  </w:rPr>
                  <w:t>Howards End</w:t>
                </w:r>
                <w:r>
                  <w:t xml:space="preserve">, </w:t>
                </w:r>
                <w:r w:rsidR="00B2571C">
                  <w:t xml:space="preserve">Merchant Ivory </w:t>
                </w:r>
                <w:r>
                  <w:t>(1992): Director</w:t>
                </w:r>
              </w:p>
              <w:p w14:paraId="68ED30A7" w14:textId="52DD5963" w:rsidR="008C1AFE" w:rsidRPr="00D33AA5" w:rsidRDefault="008C1AFE" w:rsidP="00AD3A8E">
                <w:pPr>
                  <w:pStyle w:val="NormalfollowingH2"/>
                </w:pPr>
                <w:r w:rsidRPr="00AD3A8E">
                  <w:rPr>
                    <w:i/>
                  </w:rPr>
                  <w:t>The Remains of the Day</w:t>
                </w:r>
                <w:r>
                  <w:t xml:space="preserve">, </w:t>
                </w:r>
                <w:r w:rsidR="00B2571C">
                  <w:t xml:space="preserve">Merchant Ivory </w:t>
                </w:r>
                <w:r>
                  <w:t>(1993): Director</w:t>
                </w:r>
              </w:p>
              <w:p w14:paraId="73103476" w14:textId="1B4714CA" w:rsidR="008C1AFE" w:rsidRPr="00D33AA5" w:rsidRDefault="008C1AFE" w:rsidP="00AD3A8E">
                <w:pPr>
                  <w:pStyle w:val="NormalfollowingH2"/>
                </w:pPr>
                <w:r w:rsidRPr="00AD3A8E">
                  <w:rPr>
                    <w:i/>
                  </w:rPr>
                  <w:t>Jefferson in Paris</w:t>
                </w:r>
                <w:r w:rsidR="00B2571C">
                  <w:t xml:space="preserve">, Merchant Ivory </w:t>
                </w:r>
                <w:r>
                  <w:t>(1995): Director</w:t>
                </w:r>
              </w:p>
              <w:p w14:paraId="38056DAF" w14:textId="1DF1B1AD" w:rsidR="008C1AFE" w:rsidRPr="00D33AA5" w:rsidRDefault="008C1AFE" w:rsidP="00AD3A8E">
                <w:pPr>
                  <w:pStyle w:val="NormalfollowingH2"/>
                </w:pPr>
                <w:r w:rsidRPr="00AD3A8E">
                  <w:rPr>
                    <w:i/>
                  </w:rPr>
                  <w:t>Lumière and Company</w:t>
                </w:r>
                <w:r w:rsidR="00B9693A">
                  <w:t xml:space="preserve"> </w:t>
                </w:r>
                <w:r w:rsidRPr="00D33AA5">
                  <w:t>(1995</w:t>
                </w:r>
                <w:r>
                  <w:t>): Director (with Merchant)</w:t>
                </w:r>
              </w:p>
              <w:p w14:paraId="04ED4C12" w14:textId="628C2BCF" w:rsidR="008C1AFE" w:rsidRDefault="008C1AFE" w:rsidP="00AD3A8E">
                <w:pPr>
                  <w:pStyle w:val="NormalfollowingH2"/>
                </w:pPr>
                <w:r w:rsidRPr="00AD3A8E">
                  <w:rPr>
                    <w:i/>
                  </w:rPr>
                  <w:t>Surviving Picasso</w:t>
                </w:r>
                <w:r>
                  <w:t xml:space="preserve">, </w:t>
                </w:r>
                <w:r w:rsidR="00B2571C">
                  <w:t>Merchant Ivory</w:t>
                </w:r>
                <w:r>
                  <w:t xml:space="preserve"> (1996): Director</w:t>
                </w:r>
              </w:p>
              <w:p w14:paraId="13EDEE7E" w14:textId="31DB2247" w:rsidR="008C1AFE" w:rsidRPr="00D33AA5" w:rsidRDefault="008C1AFE" w:rsidP="00AD3A8E">
                <w:pPr>
                  <w:pStyle w:val="NormalfollowingH2"/>
                </w:pPr>
                <w:r w:rsidRPr="00AD3A8E">
                  <w:rPr>
                    <w:i/>
                  </w:rPr>
                  <w:t>A Soldier's Daughter Never Cries</w:t>
                </w:r>
                <w:r>
                  <w:t xml:space="preserve">, </w:t>
                </w:r>
                <w:r w:rsidR="00B2571C">
                  <w:t xml:space="preserve">Merchant Ivory </w:t>
                </w:r>
                <w:r>
                  <w:t xml:space="preserve">(1998): Director, </w:t>
                </w:r>
                <w:r w:rsidRPr="00D33AA5">
                  <w:t>co-writer</w:t>
                </w:r>
                <w:r w:rsidR="009D04F9">
                  <w:t xml:space="preserve"> (with </w:t>
                </w:r>
                <w:proofErr w:type="spellStart"/>
                <w:r w:rsidR="009D04F9">
                  <w:t>Jhabvala</w:t>
                </w:r>
                <w:proofErr w:type="spellEnd"/>
                <w:r w:rsidR="009D04F9">
                  <w:t>)</w:t>
                </w:r>
              </w:p>
              <w:p w14:paraId="47C2A515" w14:textId="6DFFFEEE" w:rsidR="008C1AFE" w:rsidRPr="00D33AA5" w:rsidRDefault="008C1AFE" w:rsidP="00AD3A8E">
                <w:pPr>
                  <w:pStyle w:val="NormalfollowingH2"/>
                </w:pPr>
                <w:r w:rsidRPr="00AD3A8E">
                  <w:rPr>
                    <w:i/>
                  </w:rPr>
                  <w:t>The Golden Bowl</w:t>
                </w:r>
                <w:r>
                  <w:t xml:space="preserve">, </w:t>
                </w:r>
                <w:r w:rsidR="00B2571C">
                  <w:t xml:space="preserve">Merchant Ivory </w:t>
                </w:r>
                <w:r w:rsidRPr="00B2571C">
                  <w:t>(200</w:t>
                </w:r>
                <w:r w:rsidR="00B2571C" w:rsidRPr="00B2571C">
                  <w:t>1</w:t>
                </w:r>
                <w:r w:rsidRPr="00B2571C">
                  <w:t>):</w:t>
                </w:r>
                <w:r>
                  <w:t xml:space="preserve"> Director</w:t>
                </w:r>
              </w:p>
              <w:p w14:paraId="527D9B6F" w14:textId="42F75D87" w:rsidR="008C1AFE" w:rsidRPr="00D33AA5" w:rsidRDefault="008C1AFE" w:rsidP="00AD3A8E">
                <w:pPr>
                  <w:pStyle w:val="NormalfollowingH2"/>
                </w:pPr>
                <w:r w:rsidRPr="00AD3A8E">
                  <w:rPr>
                    <w:i/>
                  </w:rPr>
                  <w:t>Le Divorce</w:t>
                </w:r>
                <w:r>
                  <w:t xml:space="preserve">, </w:t>
                </w:r>
                <w:r w:rsidR="00B2571C">
                  <w:t xml:space="preserve">Merchant Ivory </w:t>
                </w:r>
                <w:r w:rsidRPr="00D33AA5">
                  <w:t>(2003</w:t>
                </w:r>
                <w:r w:rsidR="00B2571C">
                  <w:t>): Director</w:t>
                </w:r>
                <w:r>
                  <w:t xml:space="preserve">, </w:t>
                </w:r>
                <w:r w:rsidRPr="00D33AA5">
                  <w:t>co-writer</w:t>
                </w:r>
                <w:r w:rsidR="009D04F9">
                  <w:t xml:space="preserve"> (with </w:t>
                </w:r>
                <w:proofErr w:type="spellStart"/>
                <w:r w:rsidR="009D04F9">
                  <w:t>Jhabvala</w:t>
                </w:r>
                <w:proofErr w:type="spellEnd"/>
                <w:r w:rsidR="009D04F9">
                  <w:t>)</w:t>
                </w:r>
              </w:p>
              <w:p w14:paraId="6C22E190" w14:textId="26CBD857" w:rsidR="009D04F9" w:rsidRPr="00D33AA5" w:rsidRDefault="009D04F9" w:rsidP="00AD3A8E">
                <w:pPr>
                  <w:pStyle w:val="NormalfollowingH2"/>
                </w:pPr>
                <w:r w:rsidRPr="00AD3A8E">
                  <w:rPr>
                    <w:i/>
                  </w:rPr>
                  <w:t>The White Countess</w:t>
                </w:r>
                <w:r w:rsidR="00B2571C">
                  <w:t>, Merchant Ivory</w:t>
                </w:r>
                <w:r>
                  <w:t> (2005): Director</w:t>
                </w:r>
              </w:p>
              <w:p w14:paraId="7E57AE3B" w14:textId="62B7F215" w:rsidR="009D04F9" w:rsidRPr="00D33AA5" w:rsidRDefault="009D04F9" w:rsidP="00AD3A8E">
                <w:pPr>
                  <w:pStyle w:val="NormalfollowingH2"/>
                </w:pPr>
                <w:r w:rsidRPr="00AD3A8E">
                  <w:rPr>
                    <w:i/>
                  </w:rPr>
                  <w:t>The City of Your Final Destination</w:t>
                </w:r>
                <w:r w:rsidR="00B2571C">
                  <w:t>, Merchant Ivory</w:t>
                </w:r>
                <w:r w:rsidRPr="00D33AA5">
                  <w:t> (2008</w:t>
                </w:r>
                <w:r>
                  <w:t>): Director</w:t>
                </w:r>
              </w:p>
              <w:p w14:paraId="096FB706" w14:textId="77777777" w:rsidR="008C1AFE" w:rsidRDefault="008C1AFE" w:rsidP="00AD3A8E">
                <w:pPr>
                  <w:pStyle w:val="NormalfollowingH2"/>
                </w:pPr>
              </w:p>
              <w:p w14:paraId="6BD3BE74" w14:textId="77777777" w:rsidR="00AD3A8E" w:rsidRPr="00D33AA5" w:rsidRDefault="00AD3A8E" w:rsidP="00AD3A8E">
                <w:pPr>
                  <w:pStyle w:val="Heading2"/>
                  <w:outlineLvl w:val="1"/>
                </w:pPr>
                <w:r>
                  <w:t>Documentary Films</w:t>
                </w:r>
              </w:p>
              <w:p w14:paraId="353E5A2F" w14:textId="77777777" w:rsidR="00AD3A8E" w:rsidRPr="00D33AA5" w:rsidRDefault="00AD3A8E" w:rsidP="00AD3A8E">
                <w:pPr>
                  <w:pStyle w:val="NormalfollowingH2"/>
                </w:pPr>
                <w:r w:rsidRPr="009D04F9">
                  <w:rPr>
                    <w:i/>
                  </w:rPr>
                  <w:t>Venice: Theme and Variations </w:t>
                </w:r>
                <w:r w:rsidRPr="00D33AA5">
                  <w:t>(1957)</w:t>
                </w:r>
                <w:r>
                  <w:t>: Director, producer, editor, writer</w:t>
                </w:r>
              </w:p>
              <w:p w14:paraId="3416823C" w14:textId="77777777" w:rsidR="00AD3A8E" w:rsidRPr="00D33AA5" w:rsidRDefault="00AD3A8E" w:rsidP="00AD3A8E">
                <w:pPr>
                  <w:pStyle w:val="NormalfollowingH2"/>
                </w:pPr>
                <w:r w:rsidRPr="009D04F9">
                  <w:rPr>
                    <w:i/>
                  </w:rPr>
                  <w:t>The Sword and the Flute</w:t>
                </w:r>
                <w:r>
                  <w:t xml:space="preserve"> </w:t>
                </w:r>
                <w:r w:rsidRPr="00D33AA5">
                  <w:t>(1959)</w:t>
                </w:r>
                <w:r>
                  <w:t>: Director, producer, editor, writer</w:t>
                </w:r>
              </w:p>
              <w:p w14:paraId="5E8F045F" w14:textId="77777777" w:rsidR="00AD3A8E" w:rsidRDefault="00AD3A8E" w:rsidP="00AD3A8E">
                <w:pPr>
                  <w:pStyle w:val="NormalfollowingH2"/>
                </w:pPr>
                <w:r w:rsidRPr="009D04F9">
                  <w:rPr>
                    <w:i/>
                  </w:rPr>
                  <w:t>The Delhi Way </w:t>
                </w:r>
                <w:r w:rsidRPr="00D33AA5">
                  <w:t>(1964)</w:t>
                </w:r>
                <w:r>
                  <w:t>: Director, producer, editor, writer</w:t>
                </w:r>
              </w:p>
              <w:p w14:paraId="4D1C8635" w14:textId="50B65067" w:rsidR="00AD3A8E" w:rsidRPr="00D33AA5" w:rsidRDefault="00AD3A8E" w:rsidP="00AD3A8E">
                <w:pPr>
                  <w:pStyle w:val="NormalfollowingH2"/>
                </w:pPr>
                <w:r w:rsidRPr="009D04F9">
                  <w:rPr>
                    <w:i/>
                  </w:rPr>
                  <w:t>The Courtesans of Bombay</w:t>
                </w:r>
                <w:r>
                  <w:t xml:space="preserve">, Dir. Ismail Merchant </w:t>
                </w:r>
                <w:r w:rsidRPr="00D33AA5">
                  <w:t>(1983</w:t>
                </w:r>
                <w:r>
                  <w:t xml:space="preserve">): Co-writer (with </w:t>
                </w:r>
                <w:proofErr w:type="spellStart"/>
                <w:r>
                  <w:t>Jhabvala</w:t>
                </w:r>
                <w:proofErr w:type="spellEnd"/>
                <w:r>
                  <w:t>)</w:t>
                </w:r>
              </w:p>
              <w:p w14:paraId="22988EF4" w14:textId="77777777" w:rsidR="00AD3A8E" w:rsidRDefault="00AD3A8E" w:rsidP="00AD3A8E">
                <w:pPr>
                  <w:pStyle w:val="NormalfollowingH2"/>
                </w:pPr>
              </w:p>
              <w:p w14:paraId="412234B0" w14:textId="77777777" w:rsidR="009D04F9" w:rsidRDefault="009D04F9" w:rsidP="00AD3A8E">
                <w:pPr>
                  <w:pStyle w:val="Heading2"/>
                  <w:outlineLvl w:val="1"/>
                </w:pPr>
                <w:r>
                  <w:t>Television</w:t>
                </w:r>
              </w:p>
              <w:p w14:paraId="7A5B9516" w14:textId="3E902B2F" w:rsidR="009D04F9" w:rsidRDefault="009D04F9" w:rsidP="00AD3A8E">
                <w:pPr>
                  <w:pStyle w:val="NormalfollowingH2"/>
                </w:pPr>
                <w:r w:rsidRPr="001C1CF0">
                  <w:rPr>
                    <w:i/>
                  </w:rPr>
                  <w:t>Adventures of a Brown Man in Search of Civilization</w:t>
                </w:r>
                <w:r>
                  <w:t xml:space="preserve"> (Documentary), </w:t>
                </w:r>
                <w:r w:rsidR="001C1CF0">
                  <w:t xml:space="preserve">Merchant Ivory </w:t>
                </w:r>
                <w:r w:rsidRPr="00D33AA5">
                  <w:t>(1972)</w:t>
                </w:r>
                <w:r w:rsidR="001C1CF0">
                  <w:t>: Director, writer</w:t>
                </w:r>
              </w:p>
              <w:p w14:paraId="46F65B85" w14:textId="0DB726B1" w:rsidR="009D04F9" w:rsidRDefault="00596D83" w:rsidP="00AD3A8E">
                <w:pPr>
                  <w:pStyle w:val="NormalfollowingH2"/>
                </w:pPr>
                <w:r w:rsidRPr="001C1CF0">
                  <w:rPr>
                    <w:i/>
                  </w:rPr>
                  <w:lastRenderedPageBreak/>
                  <w:t>Autobiography of a Princess</w:t>
                </w:r>
                <w:r w:rsidR="00B9693A">
                  <w:t xml:space="preserve"> </w:t>
                </w:r>
                <w:r w:rsidR="009D04F9">
                  <w:t>(1975): Director</w:t>
                </w:r>
              </w:p>
              <w:p w14:paraId="1754742F" w14:textId="28AC3F11" w:rsidR="009D04F9" w:rsidRDefault="00596D83" w:rsidP="00AD3A8E">
                <w:pPr>
                  <w:pStyle w:val="NormalfollowingH2"/>
                </w:pPr>
                <w:r w:rsidRPr="001C1CF0">
                  <w:rPr>
                    <w:i/>
                  </w:rPr>
                  <w:t>Hullabaloo Over Georgie and Bonnie's Pictures</w:t>
                </w:r>
                <w:r w:rsidR="009D04F9">
                  <w:t xml:space="preserve">, </w:t>
                </w:r>
                <w:r w:rsidR="001C1CF0">
                  <w:t xml:space="preserve">Merchant Ivory </w:t>
                </w:r>
                <w:r w:rsidRPr="00D33AA5">
                  <w:t>(</w:t>
                </w:r>
                <w:r w:rsidRPr="001C1CF0">
                  <w:t>197</w:t>
                </w:r>
                <w:r w:rsidR="001C1CF0" w:rsidRPr="001C1CF0">
                  <w:t>8</w:t>
                </w:r>
                <w:r w:rsidR="001C1CF0">
                  <w:t>): Director</w:t>
                </w:r>
              </w:p>
              <w:p w14:paraId="43F1D65D" w14:textId="1A837225" w:rsidR="00596D83" w:rsidRPr="00D33AA5" w:rsidRDefault="00596D83" w:rsidP="00AD3A8E">
                <w:pPr>
                  <w:pStyle w:val="NormalfollowingH2"/>
                </w:pPr>
                <w:r w:rsidRPr="001C1CF0">
                  <w:rPr>
                    <w:i/>
                  </w:rPr>
                  <w:t>The Five Forty-Eight </w:t>
                </w:r>
                <w:r w:rsidRPr="00D33AA5">
                  <w:t>(1979</w:t>
                </w:r>
                <w:r w:rsidR="009D04F9">
                  <w:t>): Director</w:t>
                </w:r>
              </w:p>
              <w:p w14:paraId="62957E94" w14:textId="287F127C" w:rsidR="009D04F9" w:rsidRDefault="00B2571C" w:rsidP="00AD3A8E">
                <w:pPr>
                  <w:pStyle w:val="NormalfollowingH2"/>
                </w:pPr>
                <w:r>
                  <w:t xml:space="preserve"> </w:t>
                </w:r>
                <w:r w:rsidR="009D04F9">
                  <w:t>“Noon Wi</w:t>
                </w:r>
                <w:r w:rsidR="00B9693A">
                  <w:t xml:space="preserve">ne,” </w:t>
                </w:r>
                <w:r w:rsidR="00B9693A" w:rsidRPr="00B9693A">
                  <w:rPr>
                    <w:i/>
                  </w:rPr>
                  <w:t>American Playhouse</w:t>
                </w:r>
                <w:r w:rsidR="00B9693A">
                  <w:t xml:space="preserve"> </w:t>
                </w:r>
                <w:r w:rsidR="009D04F9">
                  <w:t>(1985): Executive producer (with Merchant)</w:t>
                </w:r>
              </w:p>
              <w:p w14:paraId="5F9E14A8" w14:textId="77777777" w:rsidR="009D04F9" w:rsidRPr="00D33AA5" w:rsidRDefault="009D04F9" w:rsidP="00D33AA5"/>
              <w:p w14:paraId="5411CBEA" w14:textId="77777777" w:rsidR="00A378EF" w:rsidRDefault="00A378EF" w:rsidP="00AD3A8E">
                <w:pPr>
                  <w:pStyle w:val="Heading2"/>
                  <w:outlineLvl w:val="1"/>
                </w:pPr>
                <w:r>
                  <w:t>Online Resources</w:t>
                </w:r>
              </w:p>
              <w:p w14:paraId="5512D092" w14:textId="135A6586" w:rsidR="00A378EF" w:rsidRPr="00D33AA5" w:rsidRDefault="00657124" w:rsidP="00AD3A8E">
                <w:pPr>
                  <w:pStyle w:val="NormalfollowingH2"/>
                </w:pPr>
                <w:hyperlink r:id="rId8" w:history="1">
                  <w:r w:rsidR="009569F9" w:rsidRPr="009569F9">
                    <w:rPr>
                      <w:rStyle w:val="Hyperlink"/>
                    </w:rPr>
                    <w:t>Merchant Ivory Productions</w:t>
                  </w:r>
                </w:hyperlink>
                <w:r w:rsidR="009569F9">
                  <w:t xml:space="preserve"> website, including a biography of Ivory and a filmography</w:t>
                </w:r>
              </w:p>
              <w:p w14:paraId="49C8BA68" w14:textId="5AC0341B" w:rsidR="00A378EF" w:rsidRDefault="00A378EF" w:rsidP="00AD3A8E">
                <w:pPr>
                  <w:pStyle w:val="NormalfollowingH2"/>
                </w:pPr>
              </w:p>
              <w:p w14:paraId="1A9BCD52" w14:textId="2BF2E6DD" w:rsidR="00A378EF" w:rsidRDefault="00657124" w:rsidP="00AD3A8E">
                <w:pPr>
                  <w:pStyle w:val="NormalfollowingH2"/>
                </w:pPr>
                <w:hyperlink r:id="rId9" w:history="1">
                  <w:r w:rsidR="00A378EF" w:rsidRPr="009569F9">
                    <w:rPr>
                      <w:rStyle w:val="Hyperlink"/>
                    </w:rPr>
                    <w:t>The James Ivory Papers</w:t>
                  </w:r>
                </w:hyperlink>
                <w:r w:rsidR="00A378EF">
                  <w:t xml:space="preserve"> </w:t>
                </w:r>
              </w:p>
              <w:p w14:paraId="43FB0B2C" w14:textId="77777777" w:rsidR="004B05B0" w:rsidRDefault="004B05B0" w:rsidP="004B05B0"/>
              <w:p w14:paraId="79438EC7" w14:textId="77777777" w:rsidR="003F0D73" w:rsidRPr="00D33AA5" w:rsidRDefault="003F0D73" w:rsidP="00D33AA5"/>
            </w:tc>
          </w:sdtContent>
        </w:sdt>
      </w:tr>
      <w:tr w:rsidR="003235A7" w:rsidRPr="00D33AA5" w14:paraId="3D55D969" w14:textId="77777777" w:rsidTr="003235A7">
        <w:tc>
          <w:tcPr>
            <w:tcW w:w="9016" w:type="dxa"/>
          </w:tcPr>
          <w:p w14:paraId="5DB1D6C3" w14:textId="77777777" w:rsidR="003235A7" w:rsidRPr="00D33AA5" w:rsidRDefault="003235A7" w:rsidP="00D33AA5">
            <w:r w:rsidRPr="00D33AA5">
              <w:lastRenderedPageBreak/>
              <w:t>Further reading:</w:t>
            </w:r>
          </w:p>
          <w:sdt>
            <w:sdtPr>
              <w:alias w:val="Further reading"/>
              <w:tag w:val="furtherReading"/>
              <w:id w:val="-1516217107"/>
            </w:sdtPr>
            <w:sdtEndPr/>
            <w:sdtContent>
              <w:p w14:paraId="317DDA27" w14:textId="77777777" w:rsidR="00A378EF" w:rsidRDefault="00657124" w:rsidP="00B92074">
                <w:sdt>
                  <w:sdtPr>
                    <w:id w:val="-1220674398"/>
                    <w:citation/>
                  </w:sdtPr>
                  <w:sdtEndPr/>
                  <w:sdtContent>
                    <w:r w:rsidR="00B92074">
                      <w:fldChar w:fldCharType="begin"/>
                    </w:r>
                    <w:r w:rsidR="00B92074">
                      <w:rPr>
                        <w:lang w:val="en-US"/>
                      </w:rPr>
                      <w:instrText xml:space="preserve"> CITATION Ivo05 \l 1033 </w:instrText>
                    </w:r>
                    <w:r w:rsidR="00B92074">
                      <w:fldChar w:fldCharType="separate"/>
                    </w:r>
                    <w:r w:rsidR="00B92074">
                      <w:rPr>
                        <w:noProof/>
                        <w:lang w:val="en-US"/>
                      </w:rPr>
                      <w:t xml:space="preserve"> (Ivory and Long)</w:t>
                    </w:r>
                    <w:r w:rsidR="00B92074">
                      <w:fldChar w:fldCharType="end"/>
                    </w:r>
                  </w:sdtContent>
                </w:sdt>
              </w:p>
              <w:p w14:paraId="2DE34FE6" w14:textId="41F69B9C" w:rsidR="00896A59" w:rsidRDefault="00657124" w:rsidP="00B92074">
                <w:sdt>
                  <w:sdtPr>
                    <w:id w:val="-2050208791"/>
                    <w:citation/>
                  </w:sdtPr>
                  <w:sdtEndPr/>
                  <w:sdtContent>
                    <w:r w:rsidR="00896A59">
                      <w:fldChar w:fldCharType="begin"/>
                    </w:r>
                    <w:r w:rsidR="00896A59">
                      <w:rPr>
                        <w:lang w:val="en-US"/>
                      </w:rPr>
                      <w:instrText xml:space="preserve"> CITATION Jam16 \l 1033 </w:instrText>
                    </w:r>
                    <w:r w:rsidR="00896A59">
                      <w:fldChar w:fldCharType="separate"/>
                    </w:r>
                    <w:r w:rsidR="00896A59">
                      <w:rPr>
                        <w:noProof/>
                        <w:lang w:val="en-US"/>
                      </w:rPr>
                      <w:t>("James Ivory')</w:t>
                    </w:r>
                    <w:r w:rsidR="00896A59">
                      <w:fldChar w:fldCharType="end"/>
                    </w:r>
                  </w:sdtContent>
                </w:sdt>
              </w:p>
              <w:p w14:paraId="0A88CE0F" w14:textId="4426D206" w:rsidR="003235A7" w:rsidRPr="00D33AA5" w:rsidRDefault="00657124" w:rsidP="00B92074"/>
            </w:sdtContent>
          </w:sdt>
        </w:tc>
      </w:tr>
    </w:tbl>
    <w:p w14:paraId="21826152" w14:textId="77777777" w:rsidR="00C27FAB" w:rsidRPr="00D33AA5" w:rsidRDefault="00C27FAB" w:rsidP="00A378EF"/>
    <w:sectPr w:rsidR="00C27FAB" w:rsidRPr="00D33AA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57B2A" w14:textId="77777777" w:rsidR="00657124" w:rsidRDefault="00657124" w:rsidP="007A0D55">
      <w:pPr>
        <w:spacing w:after="0" w:line="240" w:lineRule="auto"/>
      </w:pPr>
      <w:r>
        <w:separator/>
      </w:r>
    </w:p>
  </w:endnote>
  <w:endnote w:type="continuationSeparator" w:id="0">
    <w:p w14:paraId="6F38A140" w14:textId="77777777" w:rsidR="00657124" w:rsidRDefault="006571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9CF58" w14:textId="77777777" w:rsidR="00657124" w:rsidRDefault="00657124" w:rsidP="007A0D55">
      <w:pPr>
        <w:spacing w:after="0" w:line="240" w:lineRule="auto"/>
      </w:pPr>
      <w:r>
        <w:separator/>
      </w:r>
    </w:p>
  </w:footnote>
  <w:footnote w:type="continuationSeparator" w:id="0">
    <w:p w14:paraId="1A2B13DF" w14:textId="77777777" w:rsidR="00657124" w:rsidRDefault="006571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E3B7" w14:textId="77777777" w:rsidR="00896A59" w:rsidRDefault="00896A5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11C4D1" w14:textId="77777777" w:rsidR="00896A59" w:rsidRDefault="00896A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F37AD0"/>
    <w:multiLevelType w:val="multilevel"/>
    <w:tmpl w:val="B1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017BB9"/>
    <w:multiLevelType w:val="multilevel"/>
    <w:tmpl w:val="6EF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89"/>
    <w:rsid w:val="00032559"/>
    <w:rsid w:val="00052040"/>
    <w:rsid w:val="000B25AE"/>
    <w:rsid w:val="000B55AB"/>
    <w:rsid w:val="000D24DC"/>
    <w:rsid w:val="000E3948"/>
    <w:rsid w:val="00101B2E"/>
    <w:rsid w:val="00116FA0"/>
    <w:rsid w:val="0015114C"/>
    <w:rsid w:val="001A21F3"/>
    <w:rsid w:val="001A2537"/>
    <w:rsid w:val="001A6A06"/>
    <w:rsid w:val="001C1CF0"/>
    <w:rsid w:val="00210C03"/>
    <w:rsid w:val="002162E2"/>
    <w:rsid w:val="00225C5A"/>
    <w:rsid w:val="00230B10"/>
    <w:rsid w:val="00234353"/>
    <w:rsid w:val="00244BB0"/>
    <w:rsid w:val="002A0A0D"/>
    <w:rsid w:val="002B0B37"/>
    <w:rsid w:val="002B3F2F"/>
    <w:rsid w:val="0030662D"/>
    <w:rsid w:val="003235A7"/>
    <w:rsid w:val="003677B6"/>
    <w:rsid w:val="003D3579"/>
    <w:rsid w:val="003E2795"/>
    <w:rsid w:val="003F0D73"/>
    <w:rsid w:val="00421AD7"/>
    <w:rsid w:val="00462DBE"/>
    <w:rsid w:val="00464699"/>
    <w:rsid w:val="00483379"/>
    <w:rsid w:val="00487BC5"/>
    <w:rsid w:val="00496888"/>
    <w:rsid w:val="004A7476"/>
    <w:rsid w:val="004B05B0"/>
    <w:rsid w:val="004E5896"/>
    <w:rsid w:val="00513EE6"/>
    <w:rsid w:val="00534F8F"/>
    <w:rsid w:val="00590035"/>
    <w:rsid w:val="00596D83"/>
    <w:rsid w:val="005B177E"/>
    <w:rsid w:val="005B3921"/>
    <w:rsid w:val="005F26D7"/>
    <w:rsid w:val="005F5450"/>
    <w:rsid w:val="00657124"/>
    <w:rsid w:val="006D0412"/>
    <w:rsid w:val="007411B9"/>
    <w:rsid w:val="00780D95"/>
    <w:rsid w:val="00780DC7"/>
    <w:rsid w:val="007A0D55"/>
    <w:rsid w:val="007B3377"/>
    <w:rsid w:val="007E5F44"/>
    <w:rsid w:val="00821DE3"/>
    <w:rsid w:val="00846CE1"/>
    <w:rsid w:val="00896A59"/>
    <w:rsid w:val="008A5B87"/>
    <w:rsid w:val="008C1AFE"/>
    <w:rsid w:val="00922950"/>
    <w:rsid w:val="009409F6"/>
    <w:rsid w:val="009569F9"/>
    <w:rsid w:val="009A7264"/>
    <w:rsid w:val="009D04F9"/>
    <w:rsid w:val="009D1606"/>
    <w:rsid w:val="009E18A1"/>
    <w:rsid w:val="009E73D7"/>
    <w:rsid w:val="00A051DD"/>
    <w:rsid w:val="00A27D2C"/>
    <w:rsid w:val="00A378EF"/>
    <w:rsid w:val="00A76FD9"/>
    <w:rsid w:val="00AA669E"/>
    <w:rsid w:val="00AB436D"/>
    <w:rsid w:val="00AD2F24"/>
    <w:rsid w:val="00AD3A8E"/>
    <w:rsid w:val="00AD4844"/>
    <w:rsid w:val="00B219AE"/>
    <w:rsid w:val="00B2571C"/>
    <w:rsid w:val="00B33145"/>
    <w:rsid w:val="00B574C9"/>
    <w:rsid w:val="00B63B45"/>
    <w:rsid w:val="00B92074"/>
    <w:rsid w:val="00B9693A"/>
    <w:rsid w:val="00BC39C9"/>
    <w:rsid w:val="00BE5BF7"/>
    <w:rsid w:val="00BF40E1"/>
    <w:rsid w:val="00C2005B"/>
    <w:rsid w:val="00C27FAB"/>
    <w:rsid w:val="00C358D4"/>
    <w:rsid w:val="00C6296B"/>
    <w:rsid w:val="00C83489"/>
    <w:rsid w:val="00CB541E"/>
    <w:rsid w:val="00CC586D"/>
    <w:rsid w:val="00CF1542"/>
    <w:rsid w:val="00CF3EC5"/>
    <w:rsid w:val="00D33AA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AF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FFD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4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3489"/>
    <w:rPr>
      <w:rFonts w:ascii="Lucida Grande" w:hAnsi="Lucida Grande"/>
      <w:sz w:val="18"/>
      <w:szCs w:val="18"/>
    </w:rPr>
  </w:style>
  <w:style w:type="paragraph" w:styleId="Caption">
    <w:name w:val="caption"/>
    <w:basedOn w:val="Normal"/>
    <w:next w:val="Normal"/>
    <w:uiPriority w:val="35"/>
    <w:semiHidden/>
    <w:qFormat/>
    <w:rsid w:val="009569F9"/>
    <w:pPr>
      <w:spacing w:after="200" w:line="240" w:lineRule="auto"/>
    </w:pPr>
    <w:rPr>
      <w:b/>
      <w:bCs/>
      <w:color w:val="5B9BD5" w:themeColor="accent1"/>
      <w:sz w:val="18"/>
      <w:szCs w:val="18"/>
    </w:rPr>
  </w:style>
  <w:style w:type="character" w:styleId="Hyperlink">
    <w:name w:val="Hyperlink"/>
    <w:basedOn w:val="DefaultParagraphFont"/>
    <w:uiPriority w:val="99"/>
    <w:semiHidden/>
    <w:rsid w:val="00956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62920">
      <w:bodyDiv w:val="1"/>
      <w:marLeft w:val="0"/>
      <w:marRight w:val="0"/>
      <w:marTop w:val="0"/>
      <w:marBottom w:val="0"/>
      <w:divBdr>
        <w:top w:val="none" w:sz="0" w:space="0" w:color="auto"/>
        <w:left w:val="none" w:sz="0" w:space="0" w:color="auto"/>
        <w:bottom w:val="none" w:sz="0" w:space="0" w:color="auto"/>
        <w:right w:val="none" w:sz="0" w:space="0" w:color="auto"/>
      </w:divBdr>
    </w:div>
    <w:div w:id="575090382">
      <w:bodyDiv w:val="1"/>
      <w:marLeft w:val="0"/>
      <w:marRight w:val="0"/>
      <w:marTop w:val="0"/>
      <w:marBottom w:val="0"/>
      <w:divBdr>
        <w:top w:val="none" w:sz="0" w:space="0" w:color="auto"/>
        <w:left w:val="none" w:sz="0" w:space="0" w:color="auto"/>
        <w:bottom w:val="none" w:sz="0" w:space="0" w:color="auto"/>
        <w:right w:val="none" w:sz="0" w:space="0" w:color="auto"/>
      </w:divBdr>
    </w:div>
    <w:div w:id="1014769583">
      <w:bodyDiv w:val="1"/>
      <w:marLeft w:val="0"/>
      <w:marRight w:val="0"/>
      <w:marTop w:val="0"/>
      <w:marBottom w:val="0"/>
      <w:divBdr>
        <w:top w:val="none" w:sz="0" w:space="0" w:color="auto"/>
        <w:left w:val="none" w:sz="0" w:space="0" w:color="auto"/>
        <w:bottom w:val="none" w:sz="0" w:space="0" w:color="auto"/>
        <w:right w:val="none" w:sz="0" w:space="0" w:color="auto"/>
      </w:divBdr>
    </w:div>
    <w:div w:id="1107887043">
      <w:bodyDiv w:val="1"/>
      <w:marLeft w:val="0"/>
      <w:marRight w:val="0"/>
      <w:marTop w:val="0"/>
      <w:marBottom w:val="0"/>
      <w:divBdr>
        <w:top w:val="none" w:sz="0" w:space="0" w:color="auto"/>
        <w:left w:val="none" w:sz="0" w:space="0" w:color="auto"/>
        <w:bottom w:val="none" w:sz="0" w:space="0" w:color="auto"/>
        <w:right w:val="none" w:sz="0" w:space="0" w:color="auto"/>
      </w:divBdr>
    </w:div>
    <w:div w:id="18573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rchantivory.com/" TargetMode="External"/><Relationship Id="rId9" Type="http://schemas.openxmlformats.org/officeDocument/2006/relationships/hyperlink" Target="http://archiveswest.orbiscascade.org/ark:/80444/xv6738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1D94CAA06C164697D79BA62F89723D"/>
        <w:category>
          <w:name w:val="General"/>
          <w:gallery w:val="placeholder"/>
        </w:category>
        <w:types>
          <w:type w:val="bbPlcHdr"/>
        </w:types>
        <w:behaviors>
          <w:behavior w:val="content"/>
        </w:behaviors>
        <w:guid w:val="{04E0AF39-64E6-E84E-9896-F1B449C22E16}"/>
      </w:docPartPr>
      <w:docPartBody>
        <w:p w:rsidR="00593DAE" w:rsidRDefault="00593DAE">
          <w:pPr>
            <w:pStyle w:val="D01D94CAA06C164697D79BA62F89723D"/>
          </w:pPr>
          <w:r w:rsidRPr="00CC586D">
            <w:rPr>
              <w:rStyle w:val="PlaceholderText"/>
              <w:b/>
              <w:color w:val="FFFFFF" w:themeColor="background1"/>
            </w:rPr>
            <w:t>[Salutation]</w:t>
          </w:r>
        </w:p>
      </w:docPartBody>
    </w:docPart>
    <w:docPart>
      <w:docPartPr>
        <w:name w:val="23F01261C8788D44917DA8A62186F6DF"/>
        <w:category>
          <w:name w:val="General"/>
          <w:gallery w:val="placeholder"/>
        </w:category>
        <w:types>
          <w:type w:val="bbPlcHdr"/>
        </w:types>
        <w:behaviors>
          <w:behavior w:val="content"/>
        </w:behaviors>
        <w:guid w:val="{E5C2CA3F-D220-8044-BEBE-56C6EC2FD9DE}"/>
      </w:docPartPr>
      <w:docPartBody>
        <w:p w:rsidR="00593DAE" w:rsidRDefault="00593DAE">
          <w:pPr>
            <w:pStyle w:val="23F01261C8788D44917DA8A62186F6DF"/>
          </w:pPr>
          <w:r>
            <w:rPr>
              <w:rStyle w:val="PlaceholderText"/>
            </w:rPr>
            <w:t>[First name]</w:t>
          </w:r>
        </w:p>
      </w:docPartBody>
    </w:docPart>
    <w:docPart>
      <w:docPartPr>
        <w:name w:val="FBF8F1A38F6B034C98FD677C737E3D96"/>
        <w:category>
          <w:name w:val="General"/>
          <w:gallery w:val="placeholder"/>
        </w:category>
        <w:types>
          <w:type w:val="bbPlcHdr"/>
        </w:types>
        <w:behaviors>
          <w:behavior w:val="content"/>
        </w:behaviors>
        <w:guid w:val="{EFCDDDE7-6F93-AF44-8BB5-CE8498188D11}"/>
      </w:docPartPr>
      <w:docPartBody>
        <w:p w:rsidR="00593DAE" w:rsidRDefault="00593DAE">
          <w:pPr>
            <w:pStyle w:val="FBF8F1A38F6B034C98FD677C737E3D96"/>
          </w:pPr>
          <w:r>
            <w:rPr>
              <w:rStyle w:val="PlaceholderText"/>
            </w:rPr>
            <w:t>[Middle name]</w:t>
          </w:r>
        </w:p>
      </w:docPartBody>
    </w:docPart>
    <w:docPart>
      <w:docPartPr>
        <w:name w:val="82B865233E65824A923F2C71732A60C1"/>
        <w:category>
          <w:name w:val="General"/>
          <w:gallery w:val="placeholder"/>
        </w:category>
        <w:types>
          <w:type w:val="bbPlcHdr"/>
        </w:types>
        <w:behaviors>
          <w:behavior w:val="content"/>
        </w:behaviors>
        <w:guid w:val="{BFFE3BE5-9198-5E4A-A60F-FEC79988857C}"/>
      </w:docPartPr>
      <w:docPartBody>
        <w:p w:rsidR="00593DAE" w:rsidRDefault="00593DAE">
          <w:pPr>
            <w:pStyle w:val="82B865233E65824A923F2C71732A60C1"/>
          </w:pPr>
          <w:r>
            <w:rPr>
              <w:rStyle w:val="PlaceholderText"/>
            </w:rPr>
            <w:t>[Last name]</w:t>
          </w:r>
        </w:p>
      </w:docPartBody>
    </w:docPart>
    <w:docPart>
      <w:docPartPr>
        <w:name w:val="F0272DF91A9EF2449122E537C1378073"/>
        <w:category>
          <w:name w:val="General"/>
          <w:gallery w:val="placeholder"/>
        </w:category>
        <w:types>
          <w:type w:val="bbPlcHdr"/>
        </w:types>
        <w:behaviors>
          <w:behavior w:val="content"/>
        </w:behaviors>
        <w:guid w:val="{EB8E8C97-C971-684C-8C4D-B00850B897E2}"/>
      </w:docPartPr>
      <w:docPartBody>
        <w:p w:rsidR="00593DAE" w:rsidRDefault="00593DAE">
          <w:pPr>
            <w:pStyle w:val="F0272DF91A9EF2449122E537C1378073"/>
          </w:pPr>
          <w:r>
            <w:rPr>
              <w:rStyle w:val="PlaceholderText"/>
            </w:rPr>
            <w:t>[Enter your biography]</w:t>
          </w:r>
        </w:p>
      </w:docPartBody>
    </w:docPart>
    <w:docPart>
      <w:docPartPr>
        <w:name w:val="3A4411E195E4764B98AA00CD0D12D985"/>
        <w:category>
          <w:name w:val="General"/>
          <w:gallery w:val="placeholder"/>
        </w:category>
        <w:types>
          <w:type w:val="bbPlcHdr"/>
        </w:types>
        <w:behaviors>
          <w:behavior w:val="content"/>
        </w:behaviors>
        <w:guid w:val="{2467A364-863C-6D4D-99B8-F0F3F0437849}"/>
      </w:docPartPr>
      <w:docPartBody>
        <w:p w:rsidR="00593DAE" w:rsidRDefault="00593DAE">
          <w:pPr>
            <w:pStyle w:val="3A4411E195E4764B98AA00CD0D12D985"/>
          </w:pPr>
          <w:r>
            <w:rPr>
              <w:rStyle w:val="PlaceholderText"/>
            </w:rPr>
            <w:t>[Enter the institution with which you are affiliated]</w:t>
          </w:r>
        </w:p>
      </w:docPartBody>
    </w:docPart>
    <w:docPart>
      <w:docPartPr>
        <w:name w:val="84580BF0165D954A9CCE30B379AEA6CC"/>
        <w:category>
          <w:name w:val="General"/>
          <w:gallery w:val="placeholder"/>
        </w:category>
        <w:types>
          <w:type w:val="bbPlcHdr"/>
        </w:types>
        <w:behaviors>
          <w:behavior w:val="content"/>
        </w:behaviors>
        <w:guid w:val="{548BE4F2-AC11-AD44-B058-605F7EBEBA5E}"/>
      </w:docPartPr>
      <w:docPartBody>
        <w:p w:rsidR="00593DAE" w:rsidRDefault="00593DAE">
          <w:pPr>
            <w:pStyle w:val="84580BF0165D954A9CCE30B379AEA6CC"/>
          </w:pPr>
          <w:r w:rsidRPr="00EF74F7">
            <w:rPr>
              <w:b/>
              <w:color w:val="808080" w:themeColor="background1" w:themeShade="80"/>
            </w:rPr>
            <w:t>[Enter the headword for your article]</w:t>
          </w:r>
        </w:p>
      </w:docPartBody>
    </w:docPart>
    <w:docPart>
      <w:docPartPr>
        <w:name w:val="CD2059A7625DA94080F8A6BE0C5FDF27"/>
        <w:category>
          <w:name w:val="General"/>
          <w:gallery w:val="placeholder"/>
        </w:category>
        <w:types>
          <w:type w:val="bbPlcHdr"/>
        </w:types>
        <w:behaviors>
          <w:behavior w:val="content"/>
        </w:behaviors>
        <w:guid w:val="{5510E7E8-2CAE-F04F-BEA4-3E3224C767D1}"/>
      </w:docPartPr>
      <w:docPartBody>
        <w:p w:rsidR="00593DAE" w:rsidRDefault="00593DAE">
          <w:pPr>
            <w:pStyle w:val="CD2059A7625DA94080F8A6BE0C5FDF2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098BDAAA7BAB42A9EBF44301694FD3"/>
        <w:category>
          <w:name w:val="General"/>
          <w:gallery w:val="placeholder"/>
        </w:category>
        <w:types>
          <w:type w:val="bbPlcHdr"/>
        </w:types>
        <w:behaviors>
          <w:behavior w:val="content"/>
        </w:behaviors>
        <w:guid w:val="{A9525BC4-CBFC-3743-A809-A1CCDEDA40AC}"/>
      </w:docPartPr>
      <w:docPartBody>
        <w:p w:rsidR="00593DAE" w:rsidRDefault="00593DAE">
          <w:pPr>
            <w:pStyle w:val="92098BDAAA7BAB42A9EBF44301694F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DD36ABA2735242A0BC75F56199B06A"/>
        <w:category>
          <w:name w:val="General"/>
          <w:gallery w:val="placeholder"/>
        </w:category>
        <w:types>
          <w:type w:val="bbPlcHdr"/>
        </w:types>
        <w:behaviors>
          <w:behavior w:val="content"/>
        </w:behaviors>
        <w:guid w:val="{84E47F3C-0A45-2346-B1AA-E182347E512B}"/>
      </w:docPartPr>
      <w:docPartBody>
        <w:p w:rsidR="00593DAE" w:rsidRDefault="00593DAE">
          <w:pPr>
            <w:pStyle w:val="54DD36ABA2735242A0BC75F56199B06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AE"/>
    <w:rsid w:val="00593DAE"/>
    <w:rsid w:val="008E0B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1D94CAA06C164697D79BA62F89723D">
    <w:name w:val="D01D94CAA06C164697D79BA62F89723D"/>
  </w:style>
  <w:style w:type="paragraph" w:customStyle="1" w:styleId="23F01261C8788D44917DA8A62186F6DF">
    <w:name w:val="23F01261C8788D44917DA8A62186F6DF"/>
  </w:style>
  <w:style w:type="paragraph" w:customStyle="1" w:styleId="FBF8F1A38F6B034C98FD677C737E3D96">
    <w:name w:val="FBF8F1A38F6B034C98FD677C737E3D96"/>
  </w:style>
  <w:style w:type="paragraph" w:customStyle="1" w:styleId="82B865233E65824A923F2C71732A60C1">
    <w:name w:val="82B865233E65824A923F2C71732A60C1"/>
  </w:style>
  <w:style w:type="paragraph" w:customStyle="1" w:styleId="F0272DF91A9EF2449122E537C1378073">
    <w:name w:val="F0272DF91A9EF2449122E537C1378073"/>
  </w:style>
  <w:style w:type="paragraph" w:customStyle="1" w:styleId="3A4411E195E4764B98AA00CD0D12D985">
    <w:name w:val="3A4411E195E4764B98AA00CD0D12D985"/>
  </w:style>
  <w:style w:type="paragraph" w:customStyle="1" w:styleId="84580BF0165D954A9CCE30B379AEA6CC">
    <w:name w:val="84580BF0165D954A9CCE30B379AEA6CC"/>
  </w:style>
  <w:style w:type="paragraph" w:customStyle="1" w:styleId="CD2059A7625DA94080F8A6BE0C5FDF27">
    <w:name w:val="CD2059A7625DA94080F8A6BE0C5FDF27"/>
  </w:style>
  <w:style w:type="paragraph" w:customStyle="1" w:styleId="92098BDAAA7BAB42A9EBF44301694FD3">
    <w:name w:val="92098BDAAA7BAB42A9EBF44301694FD3"/>
  </w:style>
  <w:style w:type="paragraph" w:customStyle="1" w:styleId="54DD36ABA2735242A0BC75F56199B06A">
    <w:name w:val="54DD36ABA2735242A0BC75F56199B06A"/>
  </w:style>
  <w:style w:type="paragraph" w:customStyle="1" w:styleId="C919514C65F62643B2934A3809D69FDC">
    <w:name w:val="C919514C65F62643B2934A3809D69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Ivo05</b:Tag>
    <b:SourceType>Book</b:SourceType>
    <b:Guid>{6E275657-D342-9642-8033-D5D5AEF7CC85}</b:Guid>
    <b:Author>
      <b:Author>
        <b:NameList>
          <b:Person>
            <b:Last>Ivory</b:Last>
            <b:First>James</b:First>
          </b:Person>
          <b:Person>
            <b:Last>Long</b:Last>
            <b:First>Robert</b:First>
            <b:Middle>Emmet</b:Middle>
          </b:Person>
        </b:NameList>
      </b:Author>
    </b:Author>
    <b:Title>James Ivory in Conversation: How Merchant Ivory Makes its Movies</b:Title>
    <b:Year>2005</b:Year>
    <b:City>Berkeley</b:City>
    <b:Publisher>University of California Press</b:Publisher>
    <b:RefOrder>2</b:RefOrder>
  </b:Source>
  <b:Source>
    <b:Tag>Jam16</b:Tag>
    <b:SourceType>InternetSite</b:SourceType>
    <b:Guid>{50124F67-394E-754E-9CF2-7BB73663024C}</b:Guid>
    <b:Title>"James Ivory'</b:Title>
    <b:Year>2016</b:Year>
    <b:InternetSiteTitle>IMDB - Internet Movie Database</b:InternetSiteTitle>
    <b:URL>http://www.imdb.com/name/nm0412465/?ref_=fn_al_nm_1</b:URL>
    <b:YearAccessed>2016</b:YearAccessed>
    <b:MonthAccessed>07</b:MonthAccessed>
    <b:DayAccessed>2</b:DayAccessed>
    <b:RefOrder>1</b:RefOrder>
  </b:Source>
</b:Sources>
</file>

<file path=customXml/itemProps1.xml><?xml version="1.0" encoding="utf-8"?>
<ds:datastoreItem xmlns:ds="http://schemas.openxmlformats.org/officeDocument/2006/customXml" ds:itemID="{44DA623D-0421-0841-AFC1-94747011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114</TotalTime>
  <Pages>3</Pages>
  <Words>862</Words>
  <Characters>4920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9</cp:revision>
  <dcterms:created xsi:type="dcterms:W3CDTF">2016-06-30T17:09:00Z</dcterms:created>
  <dcterms:modified xsi:type="dcterms:W3CDTF">2016-07-21T20:34:00Z</dcterms:modified>
</cp:coreProperties>
</file>