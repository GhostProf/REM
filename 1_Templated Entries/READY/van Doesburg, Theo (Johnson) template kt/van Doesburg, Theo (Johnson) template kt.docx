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63191642D23D4A99DEF4B68188B347"/>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A7B4469A310548B65E5346802D7575"/>
            </w:placeholder>
            <w:text/>
          </w:sdtPr>
          <w:sdtContent>
            <w:tc>
              <w:tcPr>
                <w:tcW w:w="2073" w:type="dxa"/>
              </w:tcPr>
              <w:p w:rsidR="00B574C9" w:rsidRDefault="00AC6E36" w:rsidP="00AC6E36">
                <w:r>
                  <w:t>Michael</w:t>
                </w:r>
              </w:p>
            </w:tc>
          </w:sdtContent>
        </w:sdt>
        <w:sdt>
          <w:sdtPr>
            <w:alias w:val="Middle name"/>
            <w:tag w:val="authorMiddleName"/>
            <w:id w:val="-2076034781"/>
            <w:placeholder>
              <w:docPart w:val="D2ECFFA5D0DE5249A53463A349F6C7B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178F59E4F45447BC081FFA5CCE0119"/>
            </w:placeholder>
            <w:text/>
          </w:sdtPr>
          <w:sdtContent>
            <w:tc>
              <w:tcPr>
                <w:tcW w:w="2642" w:type="dxa"/>
              </w:tcPr>
              <w:p w:rsidR="00B574C9" w:rsidRDefault="00AC6E36" w:rsidP="00AC6E36">
                <w: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FDCB3C0A0A7D4A93624FEFE661F52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4D1559FA84CF44AEA450DEA71EA34A"/>
            </w:placeholder>
            <w:text/>
          </w:sdtPr>
          <w:sdtContent>
            <w:tc>
              <w:tcPr>
                <w:tcW w:w="8525" w:type="dxa"/>
                <w:gridSpan w:val="4"/>
              </w:tcPr>
              <w:p w:rsidR="00B574C9" w:rsidRDefault="00AC6E36" w:rsidP="00AC6E36">
                <w:r>
                  <w:t>Newcastle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13E4B1EA67B1A47847FF3EE9E7A7B33"/>
            </w:placeholder>
            <w:text/>
          </w:sdtPr>
          <w:sdtContent>
            <w:tc>
              <w:tcPr>
                <w:tcW w:w="9016" w:type="dxa"/>
                <w:tcMar>
                  <w:top w:w="113" w:type="dxa"/>
                  <w:bottom w:w="113" w:type="dxa"/>
                </w:tcMar>
              </w:tcPr>
              <w:p w:rsidR="003F0D73" w:rsidRPr="00FB589A" w:rsidRDefault="00AC6E36" w:rsidP="00AC6E36">
                <w:pPr>
                  <w:rPr>
                    <w:b/>
                  </w:rPr>
                </w:pPr>
                <w:proofErr w:type="gramStart"/>
                <w:r w:rsidRPr="00AC6E36">
                  <w:rPr>
                    <w:rFonts w:eastAsia="Calibri" w:cs="Times New Roman"/>
                    <w:color w:val="000000"/>
                    <w:lang w:val="en-CA" w:eastAsia="en-GB"/>
                  </w:rPr>
                  <w:t>van</w:t>
                </w:r>
                <w:proofErr w:type="gramEnd"/>
                <w:r w:rsidRPr="00AC6E36">
                  <w:rPr>
                    <w:rFonts w:eastAsia="Calibri" w:cs="Times New Roman"/>
                    <w:color w:val="000000"/>
                    <w:lang w:eastAsia="en-GB"/>
                  </w:rPr>
                  <w:t xml:space="preserve"> </w:t>
                </w:r>
                <w:proofErr w:type="spellStart"/>
                <w:r w:rsidRPr="00AC6E36">
                  <w:rPr>
                    <w:rFonts w:eastAsia="Calibri" w:cs="Times New Roman"/>
                    <w:color w:val="000000"/>
                    <w:lang w:eastAsia="en-GB"/>
                  </w:rPr>
                  <w:t>Doesburg</w:t>
                </w:r>
                <w:proofErr w:type="spellEnd"/>
                <w:r w:rsidRPr="00AC6E36">
                  <w:rPr>
                    <w:rFonts w:eastAsia="Calibri" w:cs="Times New Roman"/>
                    <w:color w:val="000000"/>
                    <w:lang w:eastAsia="en-GB"/>
                  </w:rPr>
                  <w:t>, Theo (1883-1931)</w:t>
                </w:r>
              </w:p>
            </w:tc>
          </w:sdtContent>
        </w:sdt>
      </w:tr>
      <w:tr w:rsidR="00464699" w:rsidTr="00AC6E36">
        <w:sdt>
          <w:sdtPr>
            <w:alias w:val="Variant headwords"/>
            <w:tag w:val="variantHeadwords"/>
            <w:id w:val="173464402"/>
            <w:placeholder>
              <w:docPart w:val="B08A0C91B4DE8A4B838301FA88EA3079"/>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FED8614E5B4E7439B569229CF0F6B27"/>
            </w:placeholder>
          </w:sdtPr>
          <w:sdtContent>
            <w:tc>
              <w:tcPr>
                <w:tcW w:w="9016" w:type="dxa"/>
                <w:tcMar>
                  <w:top w:w="113" w:type="dxa"/>
                  <w:bottom w:w="113" w:type="dxa"/>
                </w:tcMar>
              </w:tcPr>
              <w:p w:rsidR="00AC6E36" w:rsidRPr="00AC6E36" w:rsidRDefault="00AC6E36" w:rsidP="00AC6E36">
                <w:pPr>
                  <w:rPr>
                    <w:color w:val="000000"/>
                    <w:lang w:eastAsia="en-GB"/>
                  </w:rPr>
                </w:pPr>
                <w:r w:rsidRPr="00AC6E36">
                  <w:rPr>
                    <w:color w:val="000000"/>
                    <w:lang w:eastAsia="en-GB"/>
                  </w:rPr>
                  <w:t xml:space="preserve">Theo van </w:t>
                </w:r>
                <w:proofErr w:type="spellStart"/>
                <w:r w:rsidRPr="00AC6E36">
                  <w:rPr>
                    <w:color w:val="000000"/>
                    <w:lang w:eastAsia="en-GB"/>
                  </w:rPr>
                  <w:t>Doesburg</w:t>
                </w:r>
                <w:proofErr w:type="spellEnd"/>
                <w:r w:rsidRPr="00AC6E36">
                  <w:rPr>
                    <w:color w:val="000000"/>
                    <w:lang w:eastAsia="en-GB"/>
                  </w:rPr>
                  <w:t xml:space="preserve"> was a Dutch painter, designer and </w:t>
                </w:r>
                <w:hyperlink r:id="rId9" w:tooltip="art" w:history="1">
                  <w:r w:rsidRPr="00AC6E36">
                    <w:rPr>
                      <w:color w:val="000000"/>
                      <w:lang w:eastAsia="en-GB"/>
                    </w:rPr>
                    <w:t>art</w:t>
                  </w:r>
                </w:hyperlink>
                <w:r w:rsidRPr="00AC6E36">
                  <w:rPr>
                    <w:color w:val="000000"/>
                    <w:lang w:eastAsia="en-GB"/>
                  </w:rPr>
                  <w:t xml:space="preserve"> theorist.  As the founder and major polemicist of the avant-garde movement known as </w:t>
                </w:r>
                <w:hyperlink r:id="rId10" w:tooltip="De Stijl" w:history="1">
                  <w:r w:rsidRPr="00AC6E36">
                    <w:rPr>
                      <w:rStyle w:val="Hyperlink"/>
                      <w:rFonts w:eastAsia="Times New Roman"/>
                      <w:color w:val="000000"/>
                      <w:lang w:eastAsia="en-GB"/>
                    </w:rPr>
                    <w:t>DE</w:t>
                  </w:r>
                </w:hyperlink>
                <w:r w:rsidRPr="00AC6E36">
                  <w:t xml:space="preserve"> STIJL (The Style)</w:t>
                </w:r>
                <w:r w:rsidRPr="00AC6E36">
                  <w:rPr>
                    <w:color w:val="000000"/>
                  </w:rPr>
                  <w:t xml:space="preserve">, he was instrumental in developing an abstract style based on primary colours and geometry.  Tirelessly promoting De </w:t>
                </w:r>
                <w:proofErr w:type="spellStart"/>
                <w:r w:rsidRPr="00AC6E36">
                  <w:rPr>
                    <w:color w:val="000000"/>
                  </w:rPr>
                  <w:t>Stijl</w:t>
                </w:r>
                <w:proofErr w:type="spellEnd"/>
                <w:r w:rsidRPr="00AC6E36">
                  <w:rPr>
                    <w:color w:val="000000"/>
                  </w:rPr>
                  <w:t xml:space="preserve"> across Europe, </w:t>
                </w:r>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played a crucial role in the development of Modernist art, architecture and design in the first half of the twentieth century.</w:t>
                </w:r>
              </w:p>
              <w:p w:rsidR="00AC6E36" w:rsidRPr="00AC6E36" w:rsidRDefault="00AC6E36" w:rsidP="00E85A05"/>
              <w:p w:rsidR="00E85A05" w:rsidRPr="00AC6E36" w:rsidRDefault="00AC6E36" w:rsidP="00E85A05">
                <w:pPr>
                  <w:rPr>
                    <w:rFonts w:ascii="Times New Roman" w:hAnsi="Times New Roman"/>
                    <w:color w:val="000000"/>
                    <w:sz w:val="24"/>
                    <w:szCs w:val="24"/>
                    <w:lang w:eastAsia="en-GB"/>
                  </w:rPr>
                </w:pPr>
                <w:r w:rsidRPr="00AC6E36">
                  <w:rPr>
                    <w:color w:val="000000"/>
                    <w:lang w:eastAsia="en-GB"/>
                  </w:rPr>
                  <w:t xml:space="preserve">Born Christian Emil Marie </w:t>
                </w:r>
                <w:proofErr w:type="spellStart"/>
                <w:r w:rsidRPr="00AC6E36">
                  <w:rPr>
                    <w:color w:val="000000"/>
                    <w:lang w:eastAsia="en-GB"/>
                  </w:rPr>
                  <w:t>Küpper</w:t>
                </w:r>
                <w:proofErr w:type="spellEnd"/>
                <w:r w:rsidRPr="00AC6E36">
                  <w:rPr>
                    <w:color w:val="000000"/>
                    <w:lang w:eastAsia="en-GB"/>
                  </w:rPr>
                  <w:t xml:space="preserve"> in </w:t>
                </w:r>
                <w:hyperlink r:id="rId11" w:tooltip="Utrecht (city)" w:history="1">
                  <w:r w:rsidRPr="00AC6E36">
                    <w:rPr>
                      <w:rStyle w:val="Hyperlink"/>
                      <w:rFonts w:eastAsia="Times New Roman"/>
                      <w:color w:val="000000"/>
                      <w:u w:val="none"/>
                      <w:lang w:eastAsia="en-GB"/>
                    </w:rPr>
                    <w:t>Utrecht</w:t>
                  </w:r>
                </w:hyperlink>
                <w:r w:rsidRPr="00AC6E36">
                  <w:rPr>
                    <w:color w:val="000000"/>
                    <w:lang w:eastAsia="en-GB"/>
                  </w:rPr>
                  <w:t xml:space="preserve">, van </w:t>
                </w:r>
                <w:proofErr w:type="spellStart"/>
                <w:r w:rsidRPr="00AC6E36">
                  <w:rPr>
                    <w:color w:val="000000"/>
                    <w:lang w:eastAsia="en-GB"/>
                  </w:rPr>
                  <w:t>Doesburg</w:t>
                </w:r>
                <w:proofErr w:type="spellEnd"/>
                <w:r w:rsidRPr="00AC6E36">
                  <w:rPr>
                    <w:color w:val="000000"/>
                    <w:lang w:eastAsia="en-GB"/>
                  </w:rPr>
                  <w:t xml:space="preserve"> was the son of the photographer Wilhelm </w:t>
                </w:r>
                <w:proofErr w:type="spellStart"/>
                <w:r w:rsidRPr="00AC6E36">
                  <w:rPr>
                    <w:color w:val="000000"/>
                    <w:lang w:eastAsia="en-GB"/>
                  </w:rPr>
                  <w:t>Küpper</w:t>
                </w:r>
                <w:proofErr w:type="spellEnd"/>
                <w:r w:rsidRPr="00AC6E36">
                  <w:rPr>
                    <w:color w:val="000000"/>
                  </w:rPr>
                  <w:t xml:space="preserve">.  His pseudonym </w:t>
                </w:r>
                <w:r w:rsidRPr="00AC6E36">
                  <w:rPr>
                    <w:color w:val="000000"/>
                    <w:lang w:eastAsia="en-GB"/>
                  </w:rPr>
                  <w:t xml:space="preserve">was developed from the name of his stepfather, </w:t>
                </w:r>
                <w:proofErr w:type="spellStart"/>
                <w:r w:rsidRPr="00AC6E36">
                  <w:rPr>
                    <w:color w:val="000000"/>
                    <w:lang w:eastAsia="en-GB"/>
                  </w:rPr>
                  <w:t>Theodorus</w:t>
                </w:r>
                <w:proofErr w:type="spellEnd"/>
                <w:r w:rsidRPr="00AC6E36">
                  <w:rPr>
                    <w:color w:val="000000"/>
                    <w:lang w:eastAsia="en-GB"/>
                  </w:rPr>
                  <w:t xml:space="preserve"> </w:t>
                </w:r>
                <w:proofErr w:type="spellStart"/>
                <w:r w:rsidRPr="00AC6E36">
                  <w:rPr>
                    <w:color w:val="000000"/>
                    <w:lang w:eastAsia="en-GB"/>
                  </w:rPr>
                  <w:t>Doesburg</w:t>
                </w:r>
                <w:proofErr w:type="spellEnd"/>
                <w:r w:rsidRPr="00AC6E36">
                  <w:rPr>
                    <w:color w:val="000000"/>
                    <w:lang w:eastAsia="en-GB"/>
                  </w:rPr>
                  <w:t xml:space="preserve">, whom he regarded as his natural father.  </w:t>
                </w:r>
                <w:r w:rsidRPr="00AC6E36">
                  <w:rPr>
                    <w:rFonts w:eastAsia="Times New Roman"/>
                    <w:lang w:eastAsia="en-GB"/>
                  </w:rPr>
                  <w:t xml:space="preserve">Van </w:t>
                </w:r>
                <w:proofErr w:type="spellStart"/>
                <w:r w:rsidRPr="00AC6E36">
                  <w:rPr>
                    <w:rFonts w:eastAsia="Times New Roman"/>
                    <w:lang w:eastAsia="en-GB"/>
                  </w:rPr>
                  <w:t>Doesburg</w:t>
                </w:r>
                <w:proofErr w:type="spellEnd"/>
                <w:r w:rsidRPr="00AC6E36">
                  <w:rPr>
                    <w:rFonts w:eastAsia="Times New Roman"/>
                    <w:lang w:eastAsia="en-GB"/>
                  </w:rPr>
                  <w:t xml:space="preserve"> became a painter around 1900.  </w:t>
                </w:r>
                <w:r w:rsidRPr="00AC6E36">
                  <w:rPr>
                    <w:color w:val="000000"/>
                    <w:lang w:eastAsia="en-GB"/>
                  </w:rPr>
                  <w:t>His early work was influenced by POST-IMPRESSIONISM and FAUVISM, but in 1915 he discovered the work of PIET MONDRIAN and underwent a profound transition.  Mondrian had developed an austere visual style based on primary colours and</w:t>
                </w:r>
                <w:r w:rsidRPr="00AC6E36">
                  <w:t xml:space="preserve"> orthogonal grids.  This</w:t>
                </w:r>
                <w:r w:rsidRPr="00AC6E36">
                  <w:rPr>
                    <w:color w:val="000000"/>
                    <w:lang w:eastAsia="en-GB"/>
                  </w:rPr>
                  <w:t xml:space="preserve"> convinced van </w:t>
                </w:r>
                <w:proofErr w:type="spellStart"/>
                <w:r w:rsidRPr="00AC6E36">
                  <w:rPr>
                    <w:color w:val="000000"/>
                    <w:lang w:eastAsia="en-GB"/>
                  </w:rPr>
                  <w:t>Doesburg</w:t>
                </w:r>
                <w:proofErr w:type="spellEnd"/>
                <w:r w:rsidRPr="00AC6E36">
                  <w:rPr>
                    <w:color w:val="000000"/>
                    <w:lang w:eastAsia="en-GB"/>
                  </w:rPr>
                  <w:t xml:space="preserve"> to </w:t>
                </w:r>
                <w:r w:rsidRPr="00AC6E36">
                  <w:rPr>
                    <w:rFonts w:eastAsia="Times New Roman"/>
                    <w:lang w:eastAsia="en-GB"/>
                  </w:rPr>
                  <w:t>pursue spiritual harmony based on mathematical order.</w:t>
                </w:r>
              </w:p>
            </w:tc>
          </w:sdtContent>
        </w:sdt>
      </w:tr>
      <w:tr w:rsidR="003F0D73" w:rsidTr="003F0D73">
        <w:sdt>
          <w:sdtPr>
            <w:alias w:val="Article text"/>
            <w:tag w:val="articleText"/>
            <w:id w:val="634067588"/>
            <w:placeholder>
              <w:docPart w:val="4FC3BDD7159C2C43A1D099C157256A93"/>
            </w:placeholder>
          </w:sdtPr>
          <w:sdtEndPr>
            <w:rPr>
              <w:b/>
              <w:color w:val="385623" w:themeColor="accent6" w:themeShade="80"/>
            </w:rPr>
          </w:sdtEndPr>
          <w:sdtContent>
            <w:tc>
              <w:tcPr>
                <w:tcW w:w="9016" w:type="dxa"/>
                <w:tcMar>
                  <w:top w:w="113" w:type="dxa"/>
                  <w:bottom w:w="113" w:type="dxa"/>
                </w:tcMar>
              </w:tcPr>
              <w:sdt>
                <w:sdtPr>
                  <w:alias w:val="Abstract"/>
                  <w:tag w:val="abstract"/>
                  <w:id w:val="-2136317156"/>
                  <w:placeholder>
                    <w:docPart w:val="81AC2BAC1AC83D4C8313D6B26B6AACDA"/>
                  </w:placeholder>
                </w:sdtPr>
                <w:sdtContent>
                  <w:p w:rsidR="00AC6E36" w:rsidRDefault="00AC6E36" w:rsidP="00AC6E36">
                    <w:pPr>
                      <w:rPr>
                        <w:color w:val="000000"/>
                        <w:lang w:eastAsia="en-GB"/>
                      </w:rPr>
                    </w:pPr>
                    <w:r w:rsidRPr="00AC6E36">
                      <w:rPr>
                        <w:color w:val="000000"/>
                        <w:lang w:eastAsia="en-GB"/>
                      </w:rPr>
                      <w:t xml:space="preserve">Theo van </w:t>
                    </w:r>
                    <w:proofErr w:type="spellStart"/>
                    <w:r w:rsidRPr="00AC6E36">
                      <w:rPr>
                        <w:color w:val="000000"/>
                        <w:lang w:eastAsia="en-GB"/>
                      </w:rPr>
                      <w:t>Doesburg</w:t>
                    </w:r>
                    <w:proofErr w:type="spellEnd"/>
                    <w:r w:rsidRPr="00AC6E36">
                      <w:rPr>
                        <w:color w:val="000000"/>
                        <w:lang w:eastAsia="en-GB"/>
                      </w:rPr>
                      <w:t xml:space="preserve"> was a Dutch painter, designer and </w:t>
                    </w:r>
                    <w:hyperlink r:id="rId12" w:tooltip="art" w:history="1">
                      <w:r w:rsidRPr="00AC6E36">
                        <w:rPr>
                          <w:color w:val="000000"/>
                          <w:lang w:eastAsia="en-GB"/>
                        </w:rPr>
                        <w:t>art</w:t>
                      </w:r>
                    </w:hyperlink>
                    <w:r w:rsidRPr="00AC6E36">
                      <w:rPr>
                        <w:color w:val="000000"/>
                        <w:lang w:eastAsia="en-GB"/>
                      </w:rPr>
                      <w:t xml:space="preserve"> theorist.  As the founder and major polemicist of the avant-garde movement known as </w:t>
                    </w:r>
                    <w:r w:rsidRPr="00AC6E36">
                      <w:rPr>
                        <w:rFonts w:eastAsia="Times New Roman"/>
                        <w:lang w:eastAsia="en-GB"/>
                      </w:rPr>
                      <w:t>DE</w:t>
                    </w:r>
                    <w:r w:rsidRPr="00AC6E36">
                      <w:t xml:space="preserve"> STIJL (The Style)</w:t>
                    </w:r>
                    <w:r w:rsidRPr="00AC6E36">
                      <w:rPr>
                        <w:color w:val="000000"/>
                      </w:rPr>
                      <w:t xml:space="preserve">, he was instrumental in developing an abstract style based on primary colours and geometry.  Tirelessly promoting De </w:t>
                    </w:r>
                    <w:proofErr w:type="spellStart"/>
                    <w:r w:rsidRPr="00AC6E36">
                      <w:rPr>
                        <w:color w:val="000000"/>
                      </w:rPr>
                      <w:t>Stijl</w:t>
                    </w:r>
                    <w:proofErr w:type="spellEnd"/>
                    <w:r w:rsidRPr="00AC6E36">
                      <w:rPr>
                        <w:color w:val="000000"/>
                      </w:rPr>
                      <w:t xml:space="preserve"> across Europe, </w:t>
                    </w:r>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played a crucial role in the development of Modernist art, architecture and design in the first half of the twentieth century.</w:t>
                    </w:r>
                  </w:p>
                  <w:p w:rsidR="00AC6E36" w:rsidRDefault="00AC6E36" w:rsidP="00AC6E36">
                    <w:pPr>
                      <w:rPr>
                        <w:color w:val="000000"/>
                        <w:lang w:eastAsia="en-GB"/>
                      </w:rPr>
                    </w:pPr>
                  </w:p>
                  <w:p w:rsidR="00AC6E36" w:rsidRDefault="00AC6E36" w:rsidP="00AC6E36">
                    <w:pPr>
                      <w:rPr>
                        <w:color w:val="000000"/>
                        <w:lang w:eastAsia="en-GB"/>
                      </w:rPr>
                    </w:pPr>
                    <w:r>
                      <w:rPr>
                        <w:color w:val="000000"/>
                        <w:lang w:eastAsia="en-GB"/>
                      </w:rPr>
                      <w:t>File: TheoVanDoesburgCafé.jpg</w:t>
                    </w:r>
                  </w:p>
                  <w:p w:rsidR="00AC6E36" w:rsidRPr="00F36937" w:rsidRDefault="00AC6E36" w:rsidP="00AC6E36">
                    <w:pPr>
                      <w:pStyle w:val="Caption"/>
                    </w:pPr>
                    <w:r>
                      <w:t xml:space="preserve">Figure </w:t>
                    </w:r>
                    <w:fldSimple w:instr=" SEQ Figure \* ARABIC ">
                      <w:r>
                        <w:rPr>
                          <w:noProof/>
                        </w:rPr>
                        <w:t>1</w:t>
                      </w:r>
                    </w:fldSimple>
                    <w:r>
                      <w:t xml:space="preserve"> Theo van </w:t>
                    </w:r>
                    <w:proofErr w:type="spellStart"/>
                    <w:r>
                      <w:t>Doesburg</w:t>
                    </w:r>
                    <w:proofErr w:type="spellEnd"/>
                    <w:r>
                      <w:t xml:space="preserve"> in the Café de </w:t>
                    </w:r>
                    <w:proofErr w:type="spellStart"/>
                    <w:r>
                      <w:t>l'Aubette</w:t>
                    </w:r>
                    <w:proofErr w:type="spellEnd"/>
                    <w:r>
                      <w:t>, Strasburg, 1927</w:t>
                    </w:r>
                  </w:p>
                  <w:p w:rsidR="00AC6E36" w:rsidRPr="00F351A6" w:rsidRDefault="00AC6E36" w:rsidP="00AC6E36">
                    <w:pPr>
                      <w:rPr>
                        <w:rFonts w:ascii="Times New Roman" w:hAnsi="Times New Roman"/>
                        <w:color w:val="000000"/>
                        <w:sz w:val="24"/>
                        <w:szCs w:val="24"/>
                        <w:lang w:eastAsia="en-GB"/>
                      </w:rPr>
                    </w:pPr>
                    <w:r>
                      <w:rPr>
                        <w:color w:val="000000"/>
                        <w:lang w:eastAsia="en-GB"/>
                      </w:rPr>
                      <w:t xml:space="preserve">Source: </w:t>
                    </w:r>
                    <w:r w:rsidRPr="00AC6E36">
                      <w:rPr>
                        <w:lang w:eastAsia="en-GB"/>
                      </w:rPr>
                      <w:t>http://upload.wikimedia.org/wikipedia/commons/1/17/Theo_van_Doesburg_in_Aubette.jpg</w:t>
                    </w:r>
                  </w:p>
                  <w:p w:rsidR="00AC6E36" w:rsidRPr="00AC6E36" w:rsidRDefault="00AC6E36" w:rsidP="00AC6E36"/>
                  <w:p w:rsidR="00AC6E36" w:rsidRPr="00AC6E36" w:rsidRDefault="00AC6E36" w:rsidP="00AC6E36">
                    <w:r w:rsidRPr="00AC6E36">
                      <w:rPr>
                        <w:color w:val="000000"/>
                        <w:lang w:eastAsia="en-GB"/>
                      </w:rPr>
                      <w:t xml:space="preserve">Born Christian Emil Marie </w:t>
                    </w:r>
                    <w:proofErr w:type="spellStart"/>
                    <w:r w:rsidRPr="00AC6E36">
                      <w:rPr>
                        <w:color w:val="000000"/>
                        <w:lang w:eastAsia="en-GB"/>
                      </w:rPr>
                      <w:t>Küpper</w:t>
                    </w:r>
                    <w:proofErr w:type="spellEnd"/>
                    <w:r w:rsidRPr="00AC6E36">
                      <w:rPr>
                        <w:color w:val="000000"/>
                        <w:lang w:eastAsia="en-GB"/>
                      </w:rPr>
                      <w:t xml:space="preserve"> in </w:t>
                    </w:r>
                    <w:hyperlink r:id="rId13" w:tooltip="Utrecht (city)" w:history="1">
                      <w:r w:rsidRPr="00AC6E36">
                        <w:rPr>
                          <w:rStyle w:val="Hyperlink"/>
                          <w:rFonts w:eastAsia="Times New Roman"/>
                          <w:color w:val="000000"/>
                          <w:u w:val="none"/>
                          <w:lang w:eastAsia="en-GB"/>
                        </w:rPr>
                        <w:t>Utrecht</w:t>
                      </w:r>
                    </w:hyperlink>
                    <w:r w:rsidRPr="00AC6E36">
                      <w:rPr>
                        <w:color w:val="000000"/>
                        <w:lang w:eastAsia="en-GB"/>
                      </w:rPr>
                      <w:t xml:space="preserve">, van </w:t>
                    </w:r>
                    <w:proofErr w:type="spellStart"/>
                    <w:r w:rsidRPr="00AC6E36">
                      <w:rPr>
                        <w:color w:val="000000"/>
                        <w:lang w:eastAsia="en-GB"/>
                      </w:rPr>
                      <w:t>Doesburg</w:t>
                    </w:r>
                    <w:proofErr w:type="spellEnd"/>
                    <w:r w:rsidRPr="00AC6E36">
                      <w:rPr>
                        <w:color w:val="000000"/>
                        <w:lang w:eastAsia="en-GB"/>
                      </w:rPr>
                      <w:t xml:space="preserve"> was the son of the photographer Wilhelm </w:t>
                    </w:r>
                    <w:proofErr w:type="spellStart"/>
                    <w:r w:rsidRPr="00AC6E36">
                      <w:rPr>
                        <w:color w:val="000000"/>
                        <w:lang w:eastAsia="en-GB"/>
                      </w:rPr>
                      <w:t>Küpper</w:t>
                    </w:r>
                    <w:proofErr w:type="spellEnd"/>
                    <w:r w:rsidRPr="00AC6E36">
                      <w:rPr>
                        <w:color w:val="000000"/>
                      </w:rPr>
                      <w:t xml:space="preserve">.  His pseudonym </w:t>
                    </w:r>
                    <w:r w:rsidRPr="00AC6E36">
                      <w:rPr>
                        <w:color w:val="000000"/>
                        <w:lang w:eastAsia="en-GB"/>
                      </w:rPr>
                      <w:t xml:space="preserve">was developed from the name of his stepfather, </w:t>
                    </w:r>
                    <w:proofErr w:type="spellStart"/>
                    <w:r w:rsidRPr="00AC6E36">
                      <w:rPr>
                        <w:color w:val="000000"/>
                        <w:lang w:eastAsia="en-GB"/>
                      </w:rPr>
                      <w:t>Theodorus</w:t>
                    </w:r>
                    <w:proofErr w:type="spellEnd"/>
                    <w:r w:rsidRPr="00AC6E36">
                      <w:rPr>
                        <w:color w:val="000000"/>
                        <w:lang w:eastAsia="en-GB"/>
                      </w:rPr>
                      <w:t xml:space="preserve"> </w:t>
                    </w:r>
                    <w:proofErr w:type="spellStart"/>
                    <w:r w:rsidRPr="00AC6E36">
                      <w:rPr>
                        <w:color w:val="000000"/>
                        <w:lang w:eastAsia="en-GB"/>
                      </w:rPr>
                      <w:t>Doesburg</w:t>
                    </w:r>
                    <w:proofErr w:type="spellEnd"/>
                    <w:r w:rsidRPr="00AC6E36">
                      <w:rPr>
                        <w:color w:val="000000"/>
                        <w:lang w:eastAsia="en-GB"/>
                      </w:rPr>
                      <w:t xml:space="preserve">, whom he regarded as his natural father.  </w:t>
                    </w:r>
                    <w:r w:rsidRPr="00AC6E36">
                      <w:rPr>
                        <w:rFonts w:eastAsia="Times New Roman"/>
                        <w:lang w:eastAsia="en-GB"/>
                      </w:rPr>
                      <w:t xml:space="preserve">Van </w:t>
                    </w:r>
                    <w:proofErr w:type="spellStart"/>
                    <w:r w:rsidRPr="00AC6E36">
                      <w:rPr>
                        <w:rFonts w:eastAsia="Times New Roman"/>
                        <w:lang w:eastAsia="en-GB"/>
                      </w:rPr>
                      <w:t>Doesburg</w:t>
                    </w:r>
                    <w:proofErr w:type="spellEnd"/>
                    <w:r w:rsidRPr="00AC6E36">
                      <w:rPr>
                        <w:rFonts w:eastAsia="Times New Roman"/>
                        <w:lang w:eastAsia="en-GB"/>
                      </w:rPr>
                      <w:t xml:space="preserve"> became a painter around 1900.  </w:t>
                    </w:r>
                    <w:r w:rsidRPr="00AC6E36">
                      <w:rPr>
                        <w:color w:val="000000"/>
                        <w:lang w:eastAsia="en-GB"/>
                      </w:rPr>
                      <w:t>His early work was influenced by POST-IMPRESSIONISM and FAUVISM, but in 1915 he discovered the work of PIET MONDRIAN and underwent a profound transition.  Mondrian had developed an austere visual style based on primary colours and</w:t>
                    </w:r>
                    <w:r w:rsidRPr="00AC6E36">
                      <w:t xml:space="preserve"> orthogonal grids.  This</w:t>
                    </w:r>
                    <w:r w:rsidRPr="00AC6E36">
                      <w:rPr>
                        <w:color w:val="000000"/>
                        <w:lang w:eastAsia="en-GB"/>
                      </w:rPr>
                      <w:t xml:space="preserve"> convinced van </w:t>
                    </w:r>
                    <w:proofErr w:type="spellStart"/>
                    <w:r w:rsidRPr="00AC6E36">
                      <w:rPr>
                        <w:color w:val="000000"/>
                        <w:lang w:eastAsia="en-GB"/>
                      </w:rPr>
                      <w:t>Doesburg</w:t>
                    </w:r>
                    <w:proofErr w:type="spellEnd"/>
                    <w:r w:rsidRPr="00AC6E36">
                      <w:rPr>
                        <w:color w:val="000000"/>
                        <w:lang w:eastAsia="en-GB"/>
                      </w:rPr>
                      <w:t xml:space="preserve"> to </w:t>
                    </w:r>
                    <w:r w:rsidRPr="00AC6E36">
                      <w:rPr>
                        <w:rFonts w:eastAsia="Times New Roman"/>
                        <w:lang w:eastAsia="en-GB"/>
                      </w:rPr>
                      <w:t>pursue spiritual harmony based on mathematical order.</w:t>
                    </w:r>
                  </w:p>
                </w:sdtContent>
              </w:sdt>
              <w:p w:rsidR="00AC6E36" w:rsidRPr="00AC6E36" w:rsidRDefault="00AC6E36" w:rsidP="00AC6E36"/>
              <w:p w:rsidR="00AC6E36" w:rsidRPr="00AC6E36" w:rsidRDefault="00AC6E36" w:rsidP="00AC6E36">
                <w:pPr>
                  <w:rPr>
                    <w:color w:val="000000"/>
                    <w:lang w:eastAsia="en-GB"/>
                  </w:rPr>
                </w:pPr>
                <w:r w:rsidRPr="00AC6E36">
                  <w:rPr>
                    <w:color w:val="000000"/>
                    <w:lang w:eastAsia="en-GB"/>
                  </w:rPr>
                  <w:t xml:space="preserve">Van </w:t>
                </w:r>
                <w:proofErr w:type="spellStart"/>
                <w:r w:rsidRPr="00AC6E36">
                  <w:rPr>
                    <w:rFonts w:eastAsia="Times New Roman"/>
                    <w:lang w:eastAsia="en-GB"/>
                  </w:rPr>
                  <w:t>Doesburg</w:t>
                </w:r>
                <w:proofErr w:type="spellEnd"/>
                <w:r w:rsidRPr="00AC6E36">
                  <w:rPr>
                    <w:color w:val="000000"/>
                    <w:lang w:eastAsia="en-GB"/>
                  </w:rPr>
                  <w:t xml:space="preserve"> and Mondrian founded the avant-garde art magazine </w:t>
                </w:r>
                <w:r w:rsidRPr="00AC6E36">
                  <w:rPr>
                    <w:i/>
                    <w:color w:val="000000"/>
                  </w:rPr>
                  <w:t xml:space="preserve">De </w:t>
                </w:r>
                <w:proofErr w:type="spellStart"/>
                <w:r w:rsidRPr="00AC6E36">
                  <w:rPr>
                    <w:i/>
                    <w:color w:val="000000"/>
                  </w:rPr>
                  <w:t>Stijl</w:t>
                </w:r>
                <w:proofErr w:type="spellEnd"/>
                <w:r w:rsidRPr="00AC6E36">
                  <w:rPr>
                    <w:color w:val="000000"/>
                  </w:rPr>
                  <w:t xml:space="preserve"> </w:t>
                </w:r>
                <w:r w:rsidRPr="00AC6E36">
                  <w:rPr>
                    <w:color w:val="000000"/>
                    <w:lang w:eastAsia="en-GB"/>
                  </w:rPr>
                  <w:t>in 1917</w:t>
                </w:r>
                <w:r w:rsidRPr="00AC6E36">
                  <w:rPr>
                    <w:rFonts w:eastAsia="Times New Roman"/>
                    <w:lang w:eastAsia="en-GB"/>
                  </w:rPr>
                  <w:t>.</w:t>
                </w:r>
                <w:r w:rsidRPr="00AC6E36">
                  <w:rPr>
                    <w:color w:val="000000"/>
                    <w:lang w:eastAsia="en-GB"/>
                  </w:rPr>
                  <w:t xml:space="preserve">  </w:t>
                </w:r>
                <w:r w:rsidRPr="00AC6E36">
                  <w:rPr>
                    <w:color w:val="000000"/>
                  </w:rPr>
                  <w:t xml:space="preserve">Inspired by </w:t>
                </w:r>
                <w:r w:rsidRPr="00AC6E36">
                  <w:rPr>
                    <w:color w:val="000000"/>
                  </w:rPr>
                  <w:lastRenderedPageBreak/>
                  <w:t>the mystical ideas of Theosophy, they sought an art of pure abstraction, which Mondrian later termed Neo-</w:t>
                </w:r>
                <w:proofErr w:type="spellStart"/>
                <w:r w:rsidRPr="00AC6E36">
                  <w:rPr>
                    <w:color w:val="000000"/>
                  </w:rPr>
                  <w:t>Plasticism</w:t>
                </w:r>
                <w:proofErr w:type="spellEnd"/>
                <w:r w:rsidRPr="00AC6E36">
                  <w:rPr>
                    <w:color w:val="000000"/>
                  </w:rPr>
                  <w:t xml:space="preserve">.  </w:t>
                </w:r>
                <w:r w:rsidRPr="00AC6E36">
                  <w:rPr>
                    <w:rFonts w:eastAsia="Times New Roman"/>
                    <w:lang w:eastAsia="en-GB"/>
                  </w:rPr>
                  <w:t xml:space="preserve">Van </w:t>
                </w:r>
                <w:proofErr w:type="spellStart"/>
                <w:r w:rsidRPr="00AC6E36">
                  <w:rPr>
                    <w:rFonts w:eastAsia="Times New Roman"/>
                    <w:lang w:eastAsia="en-GB"/>
                  </w:rPr>
                  <w:t>Doesburg</w:t>
                </w:r>
                <w:proofErr w:type="spellEnd"/>
                <w:r w:rsidRPr="00AC6E36">
                  <w:rPr>
                    <w:rFonts w:eastAsia="Times New Roman"/>
                    <w:lang w:eastAsia="en-GB"/>
                  </w:rPr>
                  <w:t xml:space="preserve"> had a magnetic personality and was adept at gaining support.  </w:t>
                </w:r>
                <w:r w:rsidRPr="00AC6E36">
                  <w:t>The designer GERRIT RIETVELD</w:t>
                </w:r>
                <w:r w:rsidRPr="00AC6E36">
                  <w:rPr>
                    <w:color w:val="000000"/>
                    <w:lang w:eastAsia="en-GB"/>
                  </w:rPr>
                  <w:t xml:space="preserve"> was among the first to demonstrate how </w:t>
                </w:r>
                <w:r w:rsidRPr="00AC6E36">
                  <w:rPr>
                    <w:color w:val="000000"/>
                  </w:rPr>
                  <w:t xml:space="preserve">De </w:t>
                </w:r>
                <w:proofErr w:type="spellStart"/>
                <w:r w:rsidRPr="00AC6E36">
                  <w:rPr>
                    <w:color w:val="000000"/>
                  </w:rPr>
                  <w:t>Stijl</w:t>
                </w:r>
                <w:proofErr w:type="spellEnd"/>
                <w:r w:rsidRPr="00AC6E36">
                  <w:t xml:space="preserve"> could be extrapolated from the flat canvass to three-dimensional design objects and spaces. </w:t>
                </w:r>
                <w:r w:rsidRPr="00AC6E36">
                  <w:rPr>
                    <w:color w:val="000000"/>
                    <w:lang w:eastAsia="en-GB"/>
                  </w:rPr>
                  <w:t xml:space="preserve"> </w:t>
                </w:r>
              </w:p>
              <w:p w:rsidR="00AC6E36" w:rsidRDefault="00AC6E36" w:rsidP="00AC6E36">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acted as the figurehead and international ambassador of De </w:t>
                </w:r>
                <w:proofErr w:type="spellStart"/>
                <w:r w:rsidRPr="00AC6E36">
                  <w:rPr>
                    <w:color w:val="000000"/>
                    <w:lang w:eastAsia="en-GB"/>
                  </w:rPr>
                  <w:t>Stijl</w:t>
                </w:r>
                <w:proofErr w:type="spellEnd"/>
                <w:r w:rsidRPr="00AC6E36">
                  <w:rPr>
                    <w:color w:val="000000"/>
                    <w:lang w:eastAsia="en-GB"/>
                  </w:rPr>
                  <w:t xml:space="preserve">.  He lectured intermittently at the BAUHAUS from 1922 to 1923 and his teaching </w:t>
                </w:r>
                <w:r w:rsidRPr="00AC6E36">
                  <w:rPr>
                    <w:rFonts w:eastAsia="Times New Roman"/>
                    <w:lang w:eastAsia="en-GB"/>
                  </w:rPr>
                  <w:t>encouraged Bauhaus designers to move away from their early Expressionistic and craft-based aesthetic towards pure geometric simplicity</w:t>
                </w:r>
                <w:r w:rsidRPr="00AC6E36">
                  <w:rPr>
                    <w:color w:val="000000"/>
                    <w:lang w:eastAsia="en-GB"/>
                  </w:rPr>
                  <w:t xml:space="preserve">.  After meeting the artist Kurt </w:t>
                </w:r>
                <w:proofErr w:type="spellStart"/>
                <w:r w:rsidRPr="00AC6E36">
                  <w:rPr>
                    <w:color w:val="000000"/>
                    <w:lang w:eastAsia="en-GB"/>
                  </w:rPr>
                  <w:t>Schwitters</w:t>
                </w:r>
                <w:proofErr w:type="spellEnd"/>
                <w:r w:rsidRPr="00AC6E36">
                  <w:t xml:space="preserve">, </w:t>
                </w:r>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developed an interest in </w:t>
                </w:r>
                <w:bookmarkStart w:id="0" w:name="ref770834"/>
                <w:bookmarkEnd w:id="0"/>
                <w:r w:rsidRPr="00AC6E36">
                  <w:rPr>
                    <w:color w:val="000000"/>
                    <w:lang w:eastAsia="en-GB"/>
                  </w:rPr>
                  <w:t xml:space="preserve">the provocative DADA movement.  Using the alias I.K. </w:t>
                </w:r>
                <w:proofErr w:type="spellStart"/>
                <w:r w:rsidRPr="00AC6E36">
                  <w:rPr>
                    <w:color w:val="000000"/>
                    <w:lang w:eastAsia="en-GB"/>
                  </w:rPr>
                  <w:t>Bonset</w:t>
                </w:r>
                <w:proofErr w:type="spellEnd"/>
                <w:r w:rsidRPr="00AC6E36">
                  <w:rPr>
                    <w:color w:val="000000"/>
                    <w:lang w:eastAsia="en-GB"/>
                  </w:rPr>
                  <w:t xml:space="preserve"> (</w:t>
                </w:r>
                <w:r w:rsidRPr="00AC6E36">
                  <w:rPr>
                    <w:rFonts w:eastAsia="Times New Roman"/>
                    <w:lang w:eastAsia="en-GB"/>
                  </w:rPr>
                  <w:t xml:space="preserve">from the Dutch </w:t>
                </w:r>
                <w:proofErr w:type="spellStart"/>
                <w:r w:rsidRPr="00AC6E36">
                  <w:rPr>
                    <w:rFonts w:eastAsia="Times New Roman"/>
                    <w:i/>
                    <w:iCs/>
                    <w:lang w:eastAsia="en-GB"/>
                  </w:rPr>
                  <w:t>Ik</w:t>
                </w:r>
                <w:proofErr w:type="spellEnd"/>
                <w:r w:rsidRPr="00AC6E36">
                  <w:rPr>
                    <w:rFonts w:eastAsia="Times New Roman"/>
                    <w:i/>
                    <w:iCs/>
                    <w:lang w:eastAsia="en-GB"/>
                  </w:rPr>
                  <w:t xml:space="preserve"> ben sot</w:t>
                </w:r>
                <w:r w:rsidRPr="00AC6E36">
                  <w:rPr>
                    <w:rFonts w:eastAsia="Times New Roman"/>
                    <w:lang w:eastAsia="en-GB"/>
                  </w:rPr>
                  <w:t xml:space="preserve"> – ‘I am a fool’)</w:t>
                </w:r>
                <w:r w:rsidRPr="00AC6E36">
                  <w:rPr>
                    <w:color w:val="000000"/>
                    <w:lang w:eastAsia="en-GB"/>
                  </w:rPr>
                  <w:t xml:space="preserve">, he exhibited as a Dada artist in Holland and published </w:t>
                </w:r>
                <w:r w:rsidRPr="00AC6E36">
                  <w:t xml:space="preserve">four issues of </w:t>
                </w:r>
                <w:r w:rsidRPr="00AC6E36">
                  <w:rPr>
                    <w:color w:val="000000"/>
                    <w:lang w:eastAsia="en-GB"/>
                  </w:rPr>
                  <w:t xml:space="preserve">the </w:t>
                </w:r>
                <w:hyperlink r:id="rId14" w:tooltip="Dada" w:history="1">
                  <w:r w:rsidRPr="00AC6E36">
                    <w:rPr>
                      <w:rStyle w:val="Hyperlink"/>
                      <w:rFonts w:eastAsia="Times New Roman"/>
                      <w:color w:val="000000"/>
                      <w:lang w:eastAsia="en-GB"/>
                    </w:rPr>
                    <w:t>Dada</w:t>
                  </w:r>
                </w:hyperlink>
                <w:r w:rsidRPr="00AC6E36">
                  <w:rPr>
                    <w:color w:val="000000"/>
                    <w:lang w:eastAsia="en-GB"/>
                  </w:rPr>
                  <w:t xml:space="preserve"> art review </w:t>
                </w:r>
                <w:proofErr w:type="spellStart"/>
                <w:r w:rsidRPr="00AC6E36">
                  <w:rPr>
                    <w:i/>
                    <w:iCs/>
                  </w:rPr>
                  <w:t>Mécano</w:t>
                </w:r>
                <w:proofErr w:type="spellEnd"/>
                <w:r w:rsidRPr="00AC6E36">
                  <w:t xml:space="preserve"> (1922–3).</w:t>
                </w:r>
              </w:p>
              <w:p w:rsidR="00AC6E36" w:rsidRPr="00AC6E36" w:rsidRDefault="00AC6E36" w:rsidP="00AC6E36">
                <w:pPr>
                  <w:rPr>
                    <w:color w:val="000000"/>
                    <w:lang w:eastAsia="en-GB"/>
                  </w:rPr>
                </w:pPr>
              </w:p>
              <w:p w:rsidR="00AC6E36" w:rsidRPr="00AC6E36" w:rsidRDefault="00AC6E36" w:rsidP="00AC6E36">
                <w:pPr>
                  <w:rPr>
                    <w:color w:val="000000"/>
                    <w:lang w:eastAsia="en-GB"/>
                  </w:rPr>
                </w:pPr>
                <w:r w:rsidRPr="00AC6E36">
                  <w:rPr>
                    <w:color w:val="000000"/>
                    <w:lang w:eastAsia="en-GB"/>
                  </w:rPr>
                  <w:t xml:space="preserve">In 1923 van </w:t>
                </w:r>
                <w:proofErr w:type="spellStart"/>
                <w:r w:rsidRPr="00AC6E36">
                  <w:rPr>
                    <w:color w:val="000000"/>
                    <w:lang w:eastAsia="en-GB"/>
                  </w:rPr>
                  <w:t>Doesburg</w:t>
                </w:r>
                <w:proofErr w:type="spellEnd"/>
                <w:r w:rsidRPr="00AC6E36">
                  <w:rPr>
                    <w:color w:val="000000"/>
                    <w:lang w:eastAsia="en-GB"/>
                  </w:rPr>
                  <w:t xml:space="preserve"> moved to Paris</w:t>
                </w:r>
                <w:r w:rsidRPr="00AC6E36">
                  <w:t>, which brought him into closer contact with Mondrian</w:t>
                </w:r>
                <w:r w:rsidRPr="00AC6E36">
                  <w:rPr>
                    <w:color w:val="000000"/>
                  </w:rPr>
                  <w:t xml:space="preserve">.  Tensions between the two began to emerge, particularly concerning the use of diagonals.  Van </w:t>
                </w:r>
                <w:proofErr w:type="spellStart"/>
                <w:r w:rsidRPr="00AC6E36">
                  <w:rPr>
                    <w:color w:val="000000"/>
                    <w:lang w:eastAsia="en-GB"/>
                  </w:rPr>
                  <w:t>Doesburg</w:t>
                </w:r>
                <w:proofErr w:type="spellEnd"/>
                <w:r w:rsidRPr="00AC6E36">
                  <w:rPr>
                    <w:color w:val="000000"/>
                    <w:lang w:eastAsia="en-GB"/>
                  </w:rPr>
                  <w:t xml:space="preserve"> insisted on the dynamic effect of diagonals as a necessary antithesis to the calculated harmony of Mondrian’s compositions.  He named his new approach </w:t>
                </w:r>
                <w:bookmarkStart w:id="1" w:name="ref151498"/>
                <w:bookmarkEnd w:id="1"/>
                <w:proofErr w:type="spellStart"/>
                <w:r w:rsidRPr="00AC6E36">
                  <w:rPr>
                    <w:color w:val="000000"/>
                    <w:lang w:eastAsia="en-GB"/>
                  </w:rPr>
                  <w:t>Elementarism</w:t>
                </w:r>
                <w:proofErr w:type="spellEnd"/>
                <w:r w:rsidRPr="00AC6E36">
                  <w:rPr>
                    <w:color w:val="000000"/>
                    <w:lang w:eastAsia="en-GB"/>
                  </w:rPr>
                  <w:t xml:space="preserve"> and articulated it in a manifesto published in </w:t>
                </w:r>
                <w:r w:rsidRPr="00AC6E36">
                  <w:rPr>
                    <w:i/>
                    <w:iCs/>
                    <w:color w:val="000000"/>
                    <w:lang w:eastAsia="en-GB"/>
                  </w:rPr>
                  <w:t xml:space="preserve">De </w:t>
                </w:r>
                <w:proofErr w:type="spellStart"/>
                <w:r w:rsidRPr="00AC6E36">
                  <w:rPr>
                    <w:i/>
                    <w:iCs/>
                    <w:color w:val="000000"/>
                    <w:lang w:eastAsia="en-GB"/>
                  </w:rPr>
                  <w:t>Stijl</w:t>
                </w:r>
                <w:proofErr w:type="spellEnd"/>
                <w:r w:rsidRPr="00AC6E36">
                  <w:rPr>
                    <w:i/>
                    <w:iCs/>
                    <w:color w:val="000000"/>
                    <w:lang w:eastAsia="en-GB"/>
                  </w:rPr>
                  <w:t xml:space="preserve"> </w:t>
                </w:r>
                <w:r w:rsidRPr="00AC6E36">
                  <w:rPr>
                    <w:color w:val="000000"/>
                    <w:lang w:eastAsia="en-GB"/>
                  </w:rPr>
                  <w:t xml:space="preserve">in 1926.  </w:t>
                </w:r>
              </w:p>
              <w:p w:rsidR="00AC6E36" w:rsidRDefault="00AC6E36" w:rsidP="00AC6E36">
                <w:pPr>
                  <w:spacing w:before="100" w:beforeAutospacing="1" w:after="100" w:afterAutospacing="1"/>
                </w:pPr>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applied his talents to architecture and interior design.  He created colour schemes, stained glass and </w:t>
                </w:r>
                <w:r w:rsidRPr="00AC6E36">
                  <w:t>tiled floors</w:t>
                </w:r>
                <w:r w:rsidRPr="00AC6E36">
                  <w:rPr>
                    <w:color w:val="000000"/>
                    <w:lang w:eastAsia="en-GB"/>
                  </w:rPr>
                  <w:t xml:space="preserve"> for houses designed by Jan </w:t>
                </w:r>
                <w:proofErr w:type="spellStart"/>
                <w:r w:rsidRPr="00AC6E36">
                  <w:rPr>
                    <w:color w:val="000000"/>
                    <w:lang w:eastAsia="en-GB"/>
                  </w:rPr>
                  <w:t>Wils</w:t>
                </w:r>
                <w:proofErr w:type="spellEnd"/>
                <w:r w:rsidRPr="00AC6E36">
                  <w:rPr>
                    <w:color w:val="000000"/>
                    <w:lang w:eastAsia="en-GB"/>
                  </w:rPr>
                  <w:t xml:space="preserve"> and J.J.P. OUD, </w:t>
                </w:r>
                <w:r w:rsidRPr="00AC6E36">
                  <w:t>reiterating the basic iconography of primary colours and pure geometric form.</w:t>
                </w:r>
                <w:r w:rsidRPr="00AC6E36">
                  <w:rPr>
                    <w:color w:val="000000"/>
                    <w:lang w:eastAsia="en-GB"/>
                  </w:rPr>
                  <w:t xml:space="preserve">  </w:t>
                </w:r>
                <w:r w:rsidRPr="00AC6E36">
                  <w:t xml:space="preserve">Between 1926 and 1928 he was engaged with the renovation of the Café de </w:t>
                </w:r>
                <w:proofErr w:type="spellStart"/>
                <w:r w:rsidRPr="00AC6E36">
                  <w:t>l’Aubette</w:t>
                </w:r>
                <w:proofErr w:type="spellEnd"/>
                <w:r w:rsidRPr="00AC6E36">
                  <w:t xml:space="preserve"> in Strasbourg, </w:t>
                </w:r>
                <w:proofErr w:type="gramStart"/>
                <w:r w:rsidRPr="00AC6E36">
                  <w:t>a collaboration</w:t>
                </w:r>
                <w:proofErr w:type="gramEnd"/>
                <w:r w:rsidRPr="00AC6E36">
                  <w:t xml:space="preserve"> with Hans Arp and Sophie </w:t>
                </w:r>
                <w:proofErr w:type="spellStart"/>
                <w:r w:rsidRPr="00AC6E36">
                  <w:t>Taeuber</w:t>
                </w:r>
                <w:proofErr w:type="spellEnd"/>
                <w:r w:rsidRPr="00AC6E36">
                  <w:t xml:space="preserve">-Arp.  Van </w:t>
                </w:r>
                <w:proofErr w:type="spellStart"/>
                <w:r w:rsidRPr="00AC6E36">
                  <w:t>Doesburg</w:t>
                </w:r>
                <w:proofErr w:type="spellEnd"/>
                <w:r w:rsidRPr="00AC6E36">
                  <w:t xml:space="preserve"> designed interiors consisting of rectangular panes of colour held in balance by the architectural framework.  The completed design was greeted with little enthusiasm and was soon dismantled.  It was, however, reconstructed in the 1990s and remains the most complete expression of </w:t>
                </w:r>
                <w:proofErr w:type="spellStart"/>
                <w:r w:rsidRPr="00AC6E36">
                  <w:rPr>
                    <w:color w:val="000000"/>
                    <w:lang w:eastAsia="en-GB"/>
                  </w:rPr>
                  <w:t>Elementarist</w:t>
                </w:r>
                <w:proofErr w:type="spellEnd"/>
                <w:r w:rsidRPr="00AC6E36">
                  <w:rPr>
                    <w:color w:val="000000"/>
                    <w:lang w:eastAsia="en-GB"/>
                  </w:rPr>
                  <w:t xml:space="preserve"> principles</w:t>
                </w:r>
                <w:r w:rsidRPr="00AC6E36">
                  <w:t xml:space="preserve">. </w:t>
                </w:r>
              </w:p>
              <w:p w:rsidR="00AC6E36" w:rsidRDefault="00AC6E36" w:rsidP="00AC6E36">
                <w:pPr>
                  <w:spacing w:before="100" w:beforeAutospacing="1" w:after="100" w:afterAutospacing="1"/>
                </w:pPr>
                <w:r>
                  <w:t>File: VanDoesburgReconstruction.jpg</w:t>
                </w:r>
              </w:p>
              <w:p w:rsidR="00AC6E36" w:rsidRPr="00F36937" w:rsidRDefault="00AC6E36" w:rsidP="00AC6E36">
                <w:pPr>
                  <w:pStyle w:val="Caption"/>
                </w:pPr>
                <w:r>
                  <w:t xml:space="preserve">Figure </w:t>
                </w:r>
                <w:fldSimple w:instr=" SEQ Figure \* ARABIC ">
                  <w:r>
                    <w:rPr>
                      <w:noProof/>
                    </w:rPr>
                    <w:t>2</w:t>
                  </w:r>
                </w:fldSimple>
                <w:r>
                  <w:t xml:space="preserve"> A reconstruction of the cinema-dance hall at the Café de </w:t>
                </w:r>
                <w:proofErr w:type="spellStart"/>
                <w:r>
                  <w:t>l'Aubette</w:t>
                </w:r>
                <w:proofErr w:type="spellEnd"/>
                <w:r>
                  <w:t xml:space="preserve"> in Strasburg, designed by Theo van </w:t>
                </w:r>
                <w:proofErr w:type="spellStart"/>
                <w:r>
                  <w:t>Doesburg</w:t>
                </w:r>
                <w:proofErr w:type="spellEnd"/>
                <w:r>
                  <w:t>, 1926-8.</w:t>
                </w:r>
              </w:p>
              <w:p w:rsidR="00AC6E36" w:rsidRPr="00AC6E36" w:rsidRDefault="00AC6E36" w:rsidP="00AC6E36">
                <w:pPr>
                  <w:spacing w:before="100" w:beforeAutospacing="1" w:after="100" w:afterAutospacing="1"/>
                </w:pPr>
                <w:r w:rsidRPr="00AC6E36">
                  <w:t>Source: http://upload.wikimedia.org/wikipedia/commons/e/e6/Cin%C3%A9-dancing_Strasbourg_-_Theo_van_Doesburg060611_006.jpg</w:t>
                </w:r>
              </w:p>
              <w:p w:rsidR="00AC6E36" w:rsidRDefault="00AC6E36" w:rsidP="00AC6E36">
                <w:pPr>
                  <w:rPr>
                    <w:color w:val="000000"/>
                    <w:lang w:eastAsia="en-GB"/>
                  </w:rPr>
                </w:pPr>
                <w:r w:rsidRPr="00AC6E36">
                  <w:rPr>
                    <w:color w:val="000000"/>
                    <w:lang w:eastAsia="en-GB"/>
                  </w:rPr>
                  <w:t xml:space="preserve">Van </w:t>
                </w:r>
                <w:proofErr w:type="spellStart"/>
                <w:r w:rsidRPr="00AC6E36">
                  <w:rPr>
                    <w:color w:val="000000"/>
                    <w:lang w:eastAsia="en-GB"/>
                  </w:rPr>
                  <w:t>Doesburg</w:t>
                </w:r>
                <w:proofErr w:type="spellEnd"/>
                <w:r w:rsidRPr="00AC6E36">
                  <w:rPr>
                    <w:color w:val="000000"/>
                    <w:lang w:eastAsia="en-GB"/>
                  </w:rPr>
                  <w:t xml:space="preserve"> remained active in art groups such as </w:t>
                </w:r>
                <w:proofErr w:type="spellStart"/>
                <w:r w:rsidRPr="00AC6E36">
                  <w:rPr>
                    <w:color w:val="000000"/>
                    <w:lang w:eastAsia="en-GB"/>
                  </w:rPr>
                  <w:t>Cercle</w:t>
                </w:r>
                <w:proofErr w:type="spellEnd"/>
                <w:r w:rsidRPr="00AC6E36">
                  <w:rPr>
                    <w:color w:val="000000"/>
                    <w:lang w:eastAsia="en-GB"/>
                  </w:rPr>
                  <w:t xml:space="preserve"> et </w:t>
                </w:r>
                <w:proofErr w:type="spellStart"/>
                <w:r w:rsidRPr="00AC6E36">
                  <w:rPr>
                    <w:color w:val="000000"/>
                    <w:lang w:eastAsia="en-GB"/>
                  </w:rPr>
                  <w:t>Carré</w:t>
                </w:r>
                <w:proofErr w:type="spellEnd"/>
                <w:r w:rsidRPr="00AC6E36">
                  <w:rPr>
                    <w:color w:val="000000"/>
                    <w:lang w:eastAsia="en-GB"/>
                  </w:rPr>
                  <w:t xml:space="preserve"> and Art </w:t>
                </w:r>
                <w:proofErr w:type="spellStart"/>
                <w:r w:rsidRPr="00AC6E36">
                  <w:rPr>
                    <w:color w:val="000000"/>
                    <w:lang w:eastAsia="en-GB"/>
                  </w:rPr>
                  <w:t>Concret</w:t>
                </w:r>
                <w:proofErr w:type="spellEnd"/>
                <w:r w:rsidRPr="00AC6E36">
                  <w:rPr>
                    <w:color w:val="000000"/>
                    <w:lang w:eastAsia="en-GB"/>
                  </w:rPr>
                  <w:t xml:space="preserve">.  He designed a house and studio for his own occupation at </w:t>
                </w:r>
                <w:proofErr w:type="spellStart"/>
                <w:r w:rsidRPr="00AC6E36">
                  <w:rPr>
                    <w:color w:val="000000"/>
                    <w:lang w:eastAsia="en-GB"/>
                  </w:rPr>
                  <w:t>Meudon</w:t>
                </w:r>
                <w:proofErr w:type="spellEnd"/>
                <w:r w:rsidRPr="00AC6E36">
                  <w:rPr>
                    <w:color w:val="000000"/>
                    <w:lang w:eastAsia="en-GB"/>
                  </w:rPr>
                  <w:t xml:space="preserve"> outside Paris (1929-31).  A meeting here in 1931 led to the formation of Abstraction-</w:t>
                </w:r>
                <w:proofErr w:type="spellStart"/>
                <w:r w:rsidRPr="00AC6E36">
                  <w:rPr>
                    <w:color w:val="000000"/>
                    <w:lang w:eastAsia="en-GB"/>
                  </w:rPr>
                  <w:t>Création</w:t>
                </w:r>
                <w:bookmarkStart w:id="2" w:name="ref770833"/>
                <w:bookmarkEnd w:id="2"/>
                <w:proofErr w:type="spellEnd"/>
                <w:r w:rsidRPr="00AC6E36">
                  <w:rPr>
                    <w:color w:val="000000"/>
                    <w:lang w:eastAsia="en-GB"/>
                  </w:rPr>
                  <w:t xml:space="preserve">, a group that advocated pure abstraction.  Van </w:t>
                </w:r>
                <w:proofErr w:type="spellStart"/>
                <w:r w:rsidRPr="00AC6E36">
                  <w:rPr>
                    <w:color w:val="000000"/>
                    <w:lang w:eastAsia="en-GB"/>
                  </w:rPr>
                  <w:t>Doesburg</w:t>
                </w:r>
                <w:proofErr w:type="spellEnd"/>
                <w:r w:rsidRPr="00AC6E36">
                  <w:rPr>
                    <w:color w:val="000000"/>
                    <w:lang w:eastAsia="en-GB"/>
                  </w:rPr>
                  <w:t xml:space="preserve"> moved to Davos in Switzerland due to ill health, but died of a heart attack on 7 March 1931.</w:t>
                </w:r>
              </w:p>
              <w:p w:rsidR="00AC6E36" w:rsidRPr="00AC6E36" w:rsidRDefault="00AC6E36" w:rsidP="00AC6E36">
                <w:pPr>
                  <w:rPr>
                    <w:color w:val="000000"/>
                    <w:lang w:eastAsia="en-GB"/>
                  </w:rPr>
                </w:pPr>
              </w:p>
              <w:p w:rsidR="00AC6E36" w:rsidRPr="00AC6E36" w:rsidRDefault="00AC6E36" w:rsidP="00AC6E36">
                <w:pPr>
                  <w:pStyle w:val="Authornote"/>
                </w:pPr>
                <w:r w:rsidRPr="00AC6E36">
                  <w:t>List of works</w:t>
                </w:r>
              </w:p>
              <w:p w:rsidR="00AC6E36" w:rsidRPr="00AC6E36" w:rsidRDefault="00AC6E36" w:rsidP="00AC6E36">
                <w:pPr>
                  <w:pStyle w:val="Authornote"/>
                </w:pPr>
                <w:r w:rsidRPr="00AC6E36">
                  <w:rPr>
                    <w:i/>
                    <w:iCs/>
                  </w:rPr>
                  <w:t xml:space="preserve">De maskers </w:t>
                </w:r>
                <w:proofErr w:type="spellStart"/>
                <w:r w:rsidRPr="00AC6E36">
                  <w:rPr>
                    <w:i/>
                    <w:iCs/>
                  </w:rPr>
                  <w:t>af</w:t>
                </w:r>
                <w:proofErr w:type="spellEnd"/>
                <w:proofErr w:type="gramStart"/>
                <w:r w:rsidRPr="00AC6E36">
                  <w:rPr>
                    <w:i/>
                    <w:iCs/>
                  </w:rPr>
                  <w:t>!</w:t>
                </w:r>
                <w:r w:rsidRPr="00AC6E36">
                  <w:t>,</w:t>
                </w:r>
                <w:proofErr w:type="gramEnd"/>
                <w:r w:rsidRPr="00AC6E36">
                  <w:t xml:space="preserve"> 1916.</w:t>
                </w:r>
              </w:p>
              <w:p w:rsidR="00AC6E36" w:rsidRPr="00AC6E36" w:rsidRDefault="00AC6E36" w:rsidP="00AC6E36">
                <w:pPr>
                  <w:pStyle w:val="Authornote"/>
                </w:pPr>
                <w:r w:rsidRPr="00AC6E36">
                  <w:rPr>
                    <w:i/>
                  </w:rPr>
                  <w:t xml:space="preserve">De </w:t>
                </w:r>
                <w:proofErr w:type="spellStart"/>
                <w:r w:rsidRPr="00AC6E36">
                  <w:rPr>
                    <w:i/>
                  </w:rPr>
                  <w:t>schilder</w:t>
                </w:r>
                <w:proofErr w:type="spellEnd"/>
                <w:r w:rsidRPr="00AC6E36">
                  <w:rPr>
                    <w:i/>
                  </w:rPr>
                  <w:t xml:space="preserve"> De Winter en </w:t>
                </w:r>
                <w:proofErr w:type="spellStart"/>
                <w:r w:rsidRPr="00AC6E36">
                  <w:rPr>
                    <w:i/>
                  </w:rPr>
                  <w:t>zijn</w:t>
                </w:r>
                <w:proofErr w:type="spellEnd"/>
                <w:r w:rsidRPr="00AC6E36">
                  <w:rPr>
                    <w:i/>
                  </w:rPr>
                  <w:t xml:space="preserve"> </w:t>
                </w:r>
                <w:proofErr w:type="spellStart"/>
                <w:r w:rsidRPr="00AC6E36">
                  <w:rPr>
                    <w:i/>
                  </w:rPr>
                  <w:t>werk</w:t>
                </w:r>
                <w:proofErr w:type="spellEnd"/>
                <w:r w:rsidRPr="00AC6E36">
                  <w:t>, 1916.</w:t>
                </w:r>
              </w:p>
              <w:p w:rsidR="00AC6E36" w:rsidRPr="00AC6E36" w:rsidRDefault="00AC6E36" w:rsidP="00AC6E36">
                <w:pPr>
                  <w:pStyle w:val="Authornote"/>
                </w:pPr>
                <w:r w:rsidRPr="00AC6E36">
                  <w:rPr>
                    <w:i/>
                  </w:rPr>
                  <w:t xml:space="preserve">De </w:t>
                </w:r>
                <w:proofErr w:type="spellStart"/>
                <w:r w:rsidRPr="00AC6E36">
                  <w:rPr>
                    <w:i/>
                  </w:rPr>
                  <w:t>nieuwe</w:t>
                </w:r>
                <w:proofErr w:type="spellEnd"/>
                <w:r w:rsidRPr="00AC6E36">
                  <w:rPr>
                    <w:i/>
                  </w:rPr>
                  <w:t xml:space="preserve"> </w:t>
                </w:r>
                <w:proofErr w:type="spellStart"/>
                <w:r w:rsidRPr="00AC6E36">
                  <w:rPr>
                    <w:i/>
                  </w:rPr>
                  <w:t>beweging</w:t>
                </w:r>
                <w:proofErr w:type="spellEnd"/>
                <w:r w:rsidRPr="00AC6E36">
                  <w:rPr>
                    <w:i/>
                  </w:rPr>
                  <w:t xml:space="preserve"> in de </w:t>
                </w:r>
                <w:proofErr w:type="spellStart"/>
                <w:r w:rsidRPr="00AC6E36">
                  <w:rPr>
                    <w:i/>
                  </w:rPr>
                  <w:t>schilderkunst</w:t>
                </w:r>
                <w:proofErr w:type="spellEnd"/>
                <w:r w:rsidRPr="00AC6E36">
                  <w:t>, 1917.</w:t>
                </w:r>
              </w:p>
              <w:p w:rsidR="00AC6E36" w:rsidRPr="00AC6E36" w:rsidRDefault="00AC6E36" w:rsidP="00AC6E36">
                <w:pPr>
                  <w:pStyle w:val="Authornote"/>
                </w:pPr>
                <w:proofErr w:type="spellStart"/>
                <w:r w:rsidRPr="00AC6E36">
                  <w:rPr>
                    <w:i/>
                  </w:rPr>
                  <w:t>Drie</w:t>
                </w:r>
                <w:proofErr w:type="spellEnd"/>
                <w:r w:rsidRPr="00AC6E36">
                  <w:rPr>
                    <w:i/>
                  </w:rPr>
                  <w:t xml:space="preserve"> </w:t>
                </w:r>
                <w:proofErr w:type="spellStart"/>
                <w:r w:rsidRPr="00AC6E36">
                  <w:rPr>
                    <w:i/>
                  </w:rPr>
                  <w:t>voordrachten</w:t>
                </w:r>
                <w:proofErr w:type="spellEnd"/>
                <w:r w:rsidRPr="00AC6E36">
                  <w:rPr>
                    <w:i/>
                  </w:rPr>
                  <w:t xml:space="preserve"> over de </w:t>
                </w:r>
                <w:proofErr w:type="spellStart"/>
                <w:r w:rsidRPr="00AC6E36">
                  <w:rPr>
                    <w:i/>
                  </w:rPr>
                  <w:t>nieuwe</w:t>
                </w:r>
                <w:proofErr w:type="spellEnd"/>
                <w:r w:rsidRPr="00AC6E36">
                  <w:rPr>
                    <w:i/>
                  </w:rPr>
                  <w:t xml:space="preserve"> </w:t>
                </w:r>
                <w:proofErr w:type="spellStart"/>
                <w:r w:rsidRPr="00AC6E36">
                  <w:rPr>
                    <w:i/>
                  </w:rPr>
                  <w:t>beeldende</w:t>
                </w:r>
                <w:proofErr w:type="spellEnd"/>
                <w:r w:rsidRPr="00AC6E36">
                  <w:rPr>
                    <w:i/>
                  </w:rPr>
                  <w:t xml:space="preserve"> </w:t>
                </w:r>
                <w:proofErr w:type="spellStart"/>
                <w:r w:rsidRPr="00AC6E36">
                  <w:rPr>
                    <w:i/>
                  </w:rPr>
                  <w:t>kunst</w:t>
                </w:r>
                <w:proofErr w:type="spellEnd"/>
                <w:r w:rsidRPr="00AC6E36">
                  <w:t>, 1919.</w:t>
                </w:r>
              </w:p>
              <w:p w:rsidR="00AC6E36" w:rsidRPr="00AC6E36" w:rsidRDefault="00AC6E36" w:rsidP="00AC6E36">
                <w:pPr>
                  <w:pStyle w:val="Authornote"/>
                </w:pPr>
                <w:proofErr w:type="spellStart"/>
                <w:r w:rsidRPr="00AC6E36">
                  <w:rPr>
                    <w:i/>
                  </w:rPr>
                  <w:t>Klassiek</w:t>
                </w:r>
                <w:proofErr w:type="spellEnd"/>
                <w:r w:rsidRPr="00AC6E36">
                  <w:rPr>
                    <w:i/>
                  </w:rPr>
                  <w:t>-</w:t>
                </w:r>
                <w:proofErr w:type="spellStart"/>
                <w:r w:rsidRPr="00AC6E36">
                  <w:rPr>
                    <w:i/>
                  </w:rPr>
                  <w:t>Barok</w:t>
                </w:r>
                <w:proofErr w:type="spellEnd"/>
                <w:r w:rsidRPr="00AC6E36">
                  <w:rPr>
                    <w:i/>
                  </w:rPr>
                  <w:t>-Modern</w:t>
                </w:r>
                <w:r w:rsidRPr="00AC6E36">
                  <w:t>, 1920.</w:t>
                </w:r>
              </w:p>
              <w:p w:rsidR="00AC6E36" w:rsidRPr="00AC6E36" w:rsidRDefault="00AC6E36" w:rsidP="00AC6E36">
                <w:pPr>
                  <w:pStyle w:val="Authornote"/>
                </w:pPr>
                <w:proofErr w:type="spellStart"/>
                <w:r w:rsidRPr="00AC6E36">
                  <w:rPr>
                    <w:i/>
                  </w:rPr>
                  <w:t>Wat</w:t>
                </w:r>
                <w:proofErr w:type="spellEnd"/>
                <w:r w:rsidRPr="00AC6E36">
                  <w:rPr>
                    <w:i/>
                  </w:rPr>
                  <w:t xml:space="preserve"> is Dada</w:t>
                </w:r>
                <w:proofErr w:type="gramStart"/>
                <w:r w:rsidRPr="00AC6E36">
                  <w:rPr>
                    <w:i/>
                  </w:rPr>
                  <w:t>?</w:t>
                </w:r>
                <w:r w:rsidRPr="00AC6E36">
                  <w:t>,</w:t>
                </w:r>
                <w:proofErr w:type="gramEnd"/>
                <w:r w:rsidRPr="00AC6E36">
                  <w:t xml:space="preserve"> 1923.</w:t>
                </w:r>
              </w:p>
              <w:p w:rsidR="003F0D73" w:rsidRPr="00AC6E36" w:rsidRDefault="00AC6E36" w:rsidP="00AC6E36">
                <w:pPr>
                  <w:pStyle w:val="Authornote"/>
                </w:pPr>
                <w:proofErr w:type="spellStart"/>
                <w:r w:rsidRPr="00AC6E36">
                  <w:rPr>
                    <w:i/>
                    <w:iCs/>
                  </w:rPr>
                  <w:t>Grundbegriffe</w:t>
                </w:r>
                <w:proofErr w:type="spellEnd"/>
                <w:r w:rsidRPr="00AC6E36">
                  <w:rPr>
                    <w:i/>
                    <w:iCs/>
                  </w:rPr>
                  <w:t xml:space="preserve"> der </w:t>
                </w:r>
                <w:proofErr w:type="spellStart"/>
                <w:r w:rsidRPr="00AC6E36">
                  <w:rPr>
                    <w:i/>
                    <w:iCs/>
                  </w:rPr>
                  <w:t>neuen</w:t>
                </w:r>
                <w:proofErr w:type="spellEnd"/>
                <w:r w:rsidRPr="00AC6E36">
                  <w:rPr>
                    <w:i/>
                    <w:iCs/>
                  </w:rPr>
                  <w:t xml:space="preserve"> </w:t>
                </w:r>
                <w:proofErr w:type="spellStart"/>
                <w:r w:rsidRPr="00AC6E36">
                  <w:rPr>
                    <w:i/>
                    <w:iCs/>
                  </w:rPr>
                  <w:t>gestaltenden</w:t>
                </w:r>
                <w:proofErr w:type="spellEnd"/>
                <w:r w:rsidRPr="00AC6E36">
                  <w:rPr>
                    <w:i/>
                    <w:iCs/>
                  </w:rPr>
                  <w:t xml:space="preserve"> </w:t>
                </w:r>
                <w:proofErr w:type="spellStart"/>
                <w:r w:rsidRPr="00AC6E36">
                  <w:rPr>
                    <w:i/>
                    <w:iCs/>
                  </w:rPr>
                  <w:t>Kunst</w:t>
                </w:r>
                <w:proofErr w:type="spellEnd"/>
                <w:r w:rsidRPr="00AC6E36">
                  <w:t>, 1925.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10FBB9147FD564183DF4830DA11B70A"/>
              </w:placeholder>
            </w:sdtPr>
            <w:sdtContent>
              <w:p w:rsidR="00350124" w:rsidRDefault="00350124" w:rsidP="00350124">
                <w:pPr>
                  <w:keepNext/>
                </w:pPr>
              </w:p>
              <w:p w:rsidR="00350124" w:rsidRDefault="00350124" w:rsidP="00350124">
                <w:pPr>
                  <w:keepNext/>
                </w:pPr>
                <w:sdt>
                  <w:sdtPr>
                    <w:id w:val="743685752"/>
                    <w:citation/>
                  </w:sdtPr>
                  <w:sdtContent>
                    <w:r>
                      <w:fldChar w:fldCharType="begin"/>
                    </w:r>
                    <w:r>
                      <w:rPr>
                        <w:lang w:val="en-US"/>
                      </w:rPr>
                      <w:instrText xml:space="preserve"> CITATION Bal74 \l 1033 </w:instrText>
                    </w:r>
                    <w:r>
                      <w:fldChar w:fldCharType="separate"/>
                    </w:r>
                    <w:r>
                      <w:rPr>
                        <w:noProof/>
                        <w:lang w:val="en-US"/>
                      </w:rPr>
                      <w:t>(Baljeu)</w:t>
                    </w:r>
                    <w:r>
                      <w:fldChar w:fldCharType="end"/>
                    </w:r>
                  </w:sdtContent>
                </w:sdt>
              </w:p>
              <w:p w:rsidR="00350124" w:rsidRDefault="00350124" w:rsidP="00350124">
                <w:pPr>
                  <w:keepNext/>
                </w:pPr>
              </w:p>
              <w:p w:rsidR="00350124" w:rsidRDefault="00350124" w:rsidP="00350124">
                <w:pPr>
                  <w:keepNext/>
                </w:pPr>
                <w:sdt>
                  <w:sdtPr>
                    <w:id w:val="1132140603"/>
                    <w:citation/>
                  </w:sdtPr>
                  <w:sdtContent>
                    <w:r>
                      <w:fldChar w:fldCharType="begin"/>
                    </w:r>
                    <w:r>
                      <w:rPr>
                        <w:lang w:val="en-US"/>
                      </w:rPr>
                      <w:instrText xml:space="preserve"> CITATION Doe83 \l 1033 </w:instrText>
                    </w:r>
                    <w:r>
                      <w:fldChar w:fldCharType="separate"/>
                    </w:r>
                    <w:r>
                      <w:rPr>
                        <w:noProof/>
                        <w:lang w:val="en-US"/>
                      </w:rPr>
                      <w:t>(Doesburg)</w:t>
                    </w:r>
                    <w:r>
                      <w:fldChar w:fldCharType="end"/>
                    </w:r>
                  </w:sdtContent>
                </w:sdt>
              </w:p>
              <w:p w:rsidR="00350124" w:rsidRDefault="00350124" w:rsidP="00350124">
                <w:pPr>
                  <w:keepNext/>
                </w:pPr>
              </w:p>
              <w:p w:rsidR="00350124" w:rsidRDefault="00350124" w:rsidP="00350124">
                <w:pPr>
                  <w:keepNext/>
                </w:pPr>
                <w:sdt>
                  <w:sdtPr>
                    <w:id w:val="1345522690"/>
                    <w:citation/>
                  </w:sdtPr>
                  <w:sdtContent>
                    <w:r>
                      <w:fldChar w:fldCharType="begin"/>
                    </w:r>
                    <w:r>
                      <w:rPr>
                        <w:lang w:val="en-US"/>
                      </w:rPr>
                      <w:instrText xml:space="preserve"> CITATION Doi86 \l 1033 </w:instrText>
                    </w:r>
                    <w:r>
                      <w:fldChar w:fldCharType="separate"/>
                    </w:r>
                    <w:r>
                      <w:rPr>
                        <w:noProof/>
                        <w:lang w:val="en-US"/>
                      </w:rPr>
                      <w:t>(Doig)</w:t>
                    </w:r>
                    <w:r>
                      <w:fldChar w:fldCharType="end"/>
                    </w:r>
                  </w:sdtContent>
                </w:sdt>
              </w:p>
              <w:p w:rsidR="00350124" w:rsidRDefault="00350124" w:rsidP="00350124">
                <w:pPr>
                  <w:keepNext/>
                </w:pPr>
              </w:p>
              <w:p w:rsidR="00350124" w:rsidRDefault="00350124" w:rsidP="00350124">
                <w:pPr>
                  <w:keepNext/>
                </w:pPr>
                <w:sdt>
                  <w:sdtPr>
                    <w:id w:val="-537584353"/>
                    <w:citation/>
                  </w:sdtPr>
                  <w:sdtContent>
                    <w:r>
                      <w:fldChar w:fldCharType="begin"/>
                    </w:r>
                    <w:r>
                      <w:rPr>
                        <w:lang w:val="en-US"/>
                      </w:rPr>
                      <w:instrText xml:space="preserve"> CITATION Fab09 \l 1033 </w:instrText>
                    </w:r>
                    <w:r>
                      <w:fldChar w:fldCharType="separate"/>
                    </w:r>
                    <w:r>
                      <w:rPr>
                        <w:noProof/>
                        <w:lang w:val="en-US"/>
                      </w:rPr>
                      <w:t>(Fabre, Wintgens Hötte and White)</w:t>
                    </w:r>
                    <w:r>
                      <w:fldChar w:fldCharType="end"/>
                    </w:r>
                  </w:sdtContent>
                </w:sdt>
              </w:p>
              <w:p w:rsidR="00350124" w:rsidRDefault="00350124" w:rsidP="00350124">
                <w:pPr>
                  <w:keepNext/>
                </w:pPr>
              </w:p>
              <w:p w:rsidR="00350124" w:rsidRDefault="00350124" w:rsidP="00350124">
                <w:pPr>
                  <w:keepNext/>
                </w:pPr>
                <w:sdt>
                  <w:sdtPr>
                    <w:id w:val="-1309088950"/>
                    <w:citation/>
                  </w:sdtPr>
                  <w:sdtContent>
                    <w:r>
                      <w:fldChar w:fldCharType="begin"/>
                    </w:r>
                    <w:r>
                      <w:rPr>
                        <w:lang w:val="en-US"/>
                      </w:rPr>
                      <w:instrText xml:space="preserve"> CITATION Hed79 \l 1033 </w:instrText>
                    </w:r>
                    <w:r>
                      <w:fldChar w:fldCharType="separate"/>
                    </w:r>
                    <w:r>
                      <w:rPr>
                        <w:noProof/>
                        <w:lang w:val="en-US"/>
                      </w:rPr>
                      <w:t>(Hedrick)</w:t>
                    </w:r>
                    <w:r>
                      <w:fldChar w:fldCharType="end"/>
                    </w:r>
                  </w:sdtContent>
                </w:sdt>
              </w:p>
              <w:p w:rsidR="00350124" w:rsidRDefault="00350124" w:rsidP="00350124">
                <w:pPr>
                  <w:keepNext/>
                </w:pPr>
              </w:p>
              <w:p w:rsidR="00350124" w:rsidRDefault="00350124" w:rsidP="00350124">
                <w:pPr>
                  <w:keepNext/>
                </w:pPr>
                <w:sdt>
                  <w:sdtPr>
                    <w:id w:val="236990487"/>
                    <w:citation/>
                  </w:sdtPr>
                  <w:sdtContent>
                    <w:r>
                      <w:fldChar w:fldCharType="begin"/>
                    </w:r>
                    <w:r>
                      <w:rPr>
                        <w:lang w:val="en-US"/>
                      </w:rPr>
                      <w:instrText xml:space="preserve"> CITATION Hoe00 \l 1033 </w:instrText>
                    </w:r>
                    <w:r>
                      <w:fldChar w:fldCharType="separate"/>
                    </w:r>
                    <w:r>
                      <w:rPr>
                        <w:noProof/>
                        <w:lang w:val="en-US"/>
                      </w:rPr>
                      <w:t>(Hoek, Blokhuis and Goovaerts)</w:t>
                    </w:r>
                    <w:r>
                      <w:fldChar w:fldCharType="end"/>
                    </w:r>
                  </w:sdtContent>
                </w:sdt>
              </w:p>
              <w:p w:rsidR="00350124" w:rsidRDefault="00350124" w:rsidP="00350124">
                <w:pPr>
                  <w:keepNext/>
                </w:pPr>
              </w:p>
              <w:p w:rsidR="003235A7" w:rsidRDefault="00350124" w:rsidP="00350124">
                <w:pPr>
                  <w:keepNext/>
                </w:pPr>
                <w:sdt>
                  <w:sdtPr>
                    <w:id w:val="-1147201963"/>
                    <w:citation/>
                  </w:sdtPr>
                  <w:sdtContent>
                    <w:r>
                      <w:fldChar w:fldCharType="begin"/>
                    </w:r>
                    <w:r>
                      <w:rPr>
                        <w:lang w:val="en-US"/>
                      </w:rPr>
                      <w:instrText xml:space="preserve"> CITATION Lee83 \l 1033 </w:instrText>
                    </w:r>
                    <w:r>
                      <w:fldChar w:fldCharType="separate"/>
                    </w:r>
                    <w:r>
                      <w:rPr>
                        <w:noProof/>
                        <w:lang w:val="en-US"/>
                      </w:rPr>
                      <w:t>(Leering and Straaten)</w:t>
                    </w:r>
                    <w:r>
                      <w:fldChar w:fldCharType="end"/>
                    </w:r>
                  </w:sdtContent>
                </w:sdt>
              </w:p>
            </w:sdtContent>
          </w:sdt>
        </w:tc>
      </w:tr>
    </w:tbl>
    <w:p w:rsidR="00C27FAB" w:rsidRPr="00F36937" w:rsidRDefault="00C27FAB" w:rsidP="00AC6E36">
      <w:pPr>
        <w:pStyle w:val="Caption"/>
      </w:pPr>
    </w:p>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E36" w:rsidRDefault="00AC6E36" w:rsidP="007A0D55">
      <w:pPr>
        <w:spacing w:after="0" w:line="240" w:lineRule="auto"/>
      </w:pPr>
      <w:r>
        <w:separator/>
      </w:r>
    </w:p>
  </w:endnote>
  <w:endnote w:type="continuationSeparator" w:id="0">
    <w:p w:rsidR="00AC6E36" w:rsidRDefault="00AC6E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E36" w:rsidRDefault="00AC6E36" w:rsidP="007A0D55">
      <w:pPr>
        <w:spacing w:after="0" w:line="240" w:lineRule="auto"/>
      </w:pPr>
      <w:r>
        <w:separator/>
      </w:r>
    </w:p>
  </w:footnote>
  <w:footnote w:type="continuationSeparator" w:id="0">
    <w:p w:rsidR="00AC6E36" w:rsidRDefault="00AC6E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E36" w:rsidRDefault="00AC6E3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C6E36" w:rsidRDefault="00AC6E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012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6E3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6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E36"/>
    <w:rPr>
      <w:rFonts w:ascii="Lucida Grande" w:hAnsi="Lucida Grande" w:cs="Lucida Grande"/>
      <w:sz w:val="18"/>
      <w:szCs w:val="18"/>
    </w:rPr>
  </w:style>
  <w:style w:type="character" w:styleId="Hyperlink">
    <w:name w:val="Hyperlink"/>
    <w:basedOn w:val="DefaultParagraphFont"/>
    <w:uiPriority w:val="99"/>
    <w:unhideWhenUsed/>
    <w:rsid w:val="00AC6E36"/>
    <w:rPr>
      <w:color w:val="0000FF"/>
      <w:u w:val="single"/>
    </w:rPr>
  </w:style>
  <w:style w:type="paragraph" w:styleId="NormalWeb">
    <w:name w:val="Normal (Web)"/>
    <w:basedOn w:val="Normal"/>
    <w:uiPriority w:val="99"/>
    <w:unhideWhenUsed/>
    <w:rsid w:val="00AC6E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semiHidden/>
    <w:qFormat/>
    <w:rsid w:val="00AC6E3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6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E36"/>
    <w:rPr>
      <w:rFonts w:ascii="Lucida Grande" w:hAnsi="Lucida Grande" w:cs="Lucida Grande"/>
      <w:sz w:val="18"/>
      <w:szCs w:val="18"/>
    </w:rPr>
  </w:style>
  <w:style w:type="character" w:styleId="Hyperlink">
    <w:name w:val="Hyperlink"/>
    <w:basedOn w:val="DefaultParagraphFont"/>
    <w:uiPriority w:val="99"/>
    <w:unhideWhenUsed/>
    <w:rsid w:val="00AC6E36"/>
    <w:rPr>
      <w:color w:val="0000FF"/>
      <w:u w:val="single"/>
    </w:rPr>
  </w:style>
  <w:style w:type="paragraph" w:styleId="NormalWeb">
    <w:name w:val="Normal (Web)"/>
    <w:basedOn w:val="Normal"/>
    <w:uiPriority w:val="99"/>
    <w:unhideWhenUsed/>
    <w:rsid w:val="00AC6E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semiHidden/>
    <w:qFormat/>
    <w:rsid w:val="00AC6E3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Utrecht_%28city%29" TargetMode="External"/><Relationship Id="rId12" Type="http://schemas.openxmlformats.org/officeDocument/2006/relationships/hyperlink" Target="http://www.britannica.com/EBchecked/topic/630806/art" TargetMode="External"/><Relationship Id="rId13" Type="http://schemas.openxmlformats.org/officeDocument/2006/relationships/hyperlink" Target="http://en.wikipedia.org/wiki/Utrecht_%28city%29" TargetMode="External"/><Relationship Id="rId14" Type="http://schemas.openxmlformats.org/officeDocument/2006/relationships/hyperlink" Target="http://www.britannica.com/EBchecked/topic/149499/Dada"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itannica.com/EBchecked/topic/630806/art" TargetMode="External"/><Relationship Id="rId10" Type="http://schemas.openxmlformats.org/officeDocument/2006/relationships/hyperlink" Target="http://en.wikipedia.org/wiki/De_Stij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63191642D23D4A99DEF4B68188B347"/>
        <w:category>
          <w:name w:val="General"/>
          <w:gallery w:val="placeholder"/>
        </w:category>
        <w:types>
          <w:type w:val="bbPlcHdr"/>
        </w:types>
        <w:behaviors>
          <w:behavior w:val="content"/>
        </w:behaviors>
        <w:guid w:val="{C9E3E83C-84A3-3B43-A207-6A9BC1C13CF5}"/>
      </w:docPartPr>
      <w:docPartBody>
        <w:p w:rsidR="00502D60" w:rsidRDefault="00502D60">
          <w:pPr>
            <w:pStyle w:val="0863191642D23D4A99DEF4B68188B347"/>
          </w:pPr>
          <w:r w:rsidRPr="00CC586D">
            <w:rPr>
              <w:rStyle w:val="PlaceholderText"/>
              <w:b/>
              <w:color w:val="FFFFFF" w:themeColor="background1"/>
            </w:rPr>
            <w:t>[Salutation]</w:t>
          </w:r>
        </w:p>
      </w:docPartBody>
    </w:docPart>
    <w:docPart>
      <w:docPartPr>
        <w:name w:val="6BA7B4469A310548B65E5346802D7575"/>
        <w:category>
          <w:name w:val="General"/>
          <w:gallery w:val="placeholder"/>
        </w:category>
        <w:types>
          <w:type w:val="bbPlcHdr"/>
        </w:types>
        <w:behaviors>
          <w:behavior w:val="content"/>
        </w:behaviors>
        <w:guid w:val="{6329CD1F-C8A5-4643-93F9-67C89533C955}"/>
      </w:docPartPr>
      <w:docPartBody>
        <w:p w:rsidR="00502D60" w:rsidRDefault="00502D60">
          <w:pPr>
            <w:pStyle w:val="6BA7B4469A310548B65E5346802D7575"/>
          </w:pPr>
          <w:r>
            <w:rPr>
              <w:rStyle w:val="PlaceholderText"/>
            </w:rPr>
            <w:t>[First name]</w:t>
          </w:r>
        </w:p>
      </w:docPartBody>
    </w:docPart>
    <w:docPart>
      <w:docPartPr>
        <w:name w:val="D2ECFFA5D0DE5249A53463A349F6C7B9"/>
        <w:category>
          <w:name w:val="General"/>
          <w:gallery w:val="placeholder"/>
        </w:category>
        <w:types>
          <w:type w:val="bbPlcHdr"/>
        </w:types>
        <w:behaviors>
          <w:behavior w:val="content"/>
        </w:behaviors>
        <w:guid w:val="{09441771-9B01-4D4F-A7E3-41AE74273DDC}"/>
      </w:docPartPr>
      <w:docPartBody>
        <w:p w:rsidR="00502D60" w:rsidRDefault="00502D60">
          <w:pPr>
            <w:pStyle w:val="D2ECFFA5D0DE5249A53463A349F6C7B9"/>
          </w:pPr>
          <w:r>
            <w:rPr>
              <w:rStyle w:val="PlaceholderText"/>
            </w:rPr>
            <w:t>[Middle name]</w:t>
          </w:r>
        </w:p>
      </w:docPartBody>
    </w:docPart>
    <w:docPart>
      <w:docPartPr>
        <w:name w:val="F1178F59E4F45447BC081FFA5CCE0119"/>
        <w:category>
          <w:name w:val="General"/>
          <w:gallery w:val="placeholder"/>
        </w:category>
        <w:types>
          <w:type w:val="bbPlcHdr"/>
        </w:types>
        <w:behaviors>
          <w:behavior w:val="content"/>
        </w:behaviors>
        <w:guid w:val="{EF502C2E-BB4D-5447-9C03-BFAC62C55C4F}"/>
      </w:docPartPr>
      <w:docPartBody>
        <w:p w:rsidR="00502D60" w:rsidRDefault="00502D60">
          <w:pPr>
            <w:pStyle w:val="F1178F59E4F45447BC081FFA5CCE0119"/>
          </w:pPr>
          <w:r>
            <w:rPr>
              <w:rStyle w:val="PlaceholderText"/>
            </w:rPr>
            <w:t>[Last name]</w:t>
          </w:r>
        </w:p>
      </w:docPartBody>
    </w:docPart>
    <w:docPart>
      <w:docPartPr>
        <w:name w:val="13FDCB3C0A0A7D4A93624FEFE661F52D"/>
        <w:category>
          <w:name w:val="General"/>
          <w:gallery w:val="placeholder"/>
        </w:category>
        <w:types>
          <w:type w:val="bbPlcHdr"/>
        </w:types>
        <w:behaviors>
          <w:behavior w:val="content"/>
        </w:behaviors>
        <w:guid w:val="{FC2A1817-355F-6E45-84DB-CB54E5450FB9}"/>
      </w:docPartPr>
      <w:docPartBody>
        <w:p w:rsidR="00502D60" w:rsidRDefault="00502D60">
          <w:pPr>
            <w:pStyle w:val="13FDCB3C0A0A7D4A93624FEFE661F52D"/>
          </w:pPr>
          <w:r>
            <w:rPr>
              <w:rStyle w:val="PlaceholderText"/>
            </w:rPr>
            <w:t>[Enter your biography]</w:t>
          </w:r>
        </w:p>
      </w:docPartBody>
    </w:docPart>
    <w:docPart>
      <w:docPartPr>
        <w:name w:val="F44D1559FA84CF44AEA450DEA71EA34A"/>
        <w:category>
          <w:name w:val="General"/>
          <w:gallery w:val="placeholder"/>
        </w:category>
        <w:types>
          <w:type w:val="bbPlcHdr"/>
        </w:types>
        <w:behaviors>
          <w:behavior w:val="content"/>
        </w:behaviors>
        <w:guid w:val="{2F3E13B6-058E-4F42-B135-1B70632BC5C8}"/>
      </w:docPartPr>
      <w:docPartBody>
        <w:p w:rsidR="00502D60" w:rsidRDefault="00502D60">
          <w:pPr>
            <w:pStyle w:val="F44D1559FA84CF44AEA450DEA71EA34A"/>
          </w:pPr>
          <w:r>
            <w:rPr>
              <w:rStyle w:val="PlaceholderText"/>
            </w:rPr>
            <w:t>[Enter the institution with which you are affiliated]</w:t>
          </w:r>
        </w:p>
      </w:docPartBody>
    </w:docPart>
    <w:docPart>
      <w:docPartPr>
        <w:name w:val="413E4B1EA67B1A47847FF3EE9E7A7B33"/>
        <w:category>
          <w:name w:val="General"/>
          <w:gallery w:val="placeholder"/>
        </w:category>
        <w:types>
          <w:type w:val="bbPlcHdr"/>
        </w:types>
        <w:behaviors>
          <w:behavior w:val="content"/>
        </w:behaviors>
        <w:guid w:val="{13C00042-DDD4-954C-A309-63EAE2C96F92}"/>
      </w:docPartPr>
      <w:docPartBody>
        <w:p w:rsidR="00502D60" w:rsidRDefault="00502D60">
          <w:pPr>
            <w:pStyle w:val="413E4B1EA67B1A47847FF3EE9E7A7B33"/>
          </w:pPr>
          <w:r w:rsidRPr="00EF74F7">
            <w:rPr>
              <w:b/>
              <w:color w:val="808080" w:themeColor="background1" w:themeShade="80"/>
            </w:rPr>
            <w:t>[Enter the headword for your article]</w:t>
          </w:r>
        </w:p>
      </w:docPartBody>
    </w:docPart>
    <w:docPart>
      <w:docPartPr>
        <w:name w:val="B08A0C91B4DE8A4B838301FA88EA3079"/>
        <w:category>
          <w:name w:val="General"/>
          <w:gallery w:val="placeholder"/>
        </w:category>
        <w:types>
          <w:type w:val="bbPlcHdr"/>
        </w:types>
        <w:behaviors>
          <w:behavior w:val="content"/>
        </w:behaviors>
        <w:guid w:val="{B29F01B6-57BA-6048-BE03-A09B9BDA6841}"/>
      </w:docPartPr>
      <w:docPartBody>
        <w:p w:rsidR="00502D60" w:rsidRDefault="00502D60">
          <w:pPr>
            <w:pStyle w:val="B08A0C91B4DE8A4B838301FA88EA30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ED8614E5B4E7439B569229CF0F6B27"/>
        <w:category>
          <w:name w:val="General"/>
          <w:gallery w:val="placeholder"/>
        </w:category>
        <w:types>
          <w:type w:val="bbPlcHdr"/>
        </w:types>
        <w:behaviors>
          <w:behavior w:val="content"/>
        </w:behaviors>
        <w:guid w:val="{A661EBB2-95D4-4048-8337-1EA5D5046781}"/>
      </w:docPartPr>
      <w:docPartBody>
        <w:p w:rsidR="00502D60" w:rsidRDefault="00502D60">
          <w:pPr>
            <w:pStyle w:val="5FED8614E5B4E7439B569229CF0F6B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C3BDD7159C2C43A1D099C157256A93"/>
        <w:category>
          <w:name w:val="General"/>
          <w:gallery w:val="placeholder"/>
        </w:category>
        <w:types>
          <w:type w:val="bbPlcHdr"/>
        </w:types>
        <w:behaviors>
          <w:behavior w:val="content"/>
        </w:behaviors>
        <w:guid w:val="{E718EFB0-2FB3-A144-8803-1CB2D73BBD2E}"/>
      </w:docPartPr>
      <w:docPartBody>
        <w:p w:rsidR="00502D60" w:rsidRDefault="00502D60">
          <w:pPr>
            <w:pStyle w:val="4FC3BDD7159C2C43A1D099C157256A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0FBB9147FD564183DF4830DA11B70A"/>
        <w:category>
          <w:name w:val="General"/>
          <w:gallery w:val="placeholder"/>
        </w:category>
        <w:types>
          <w:type w:val="bbPlcHdr"/>
        </w:types>
        <w:behaviors>
          <w:behavior w:val="content"/>
        </w:behaviors>
        <w:guid w:val="{38FB5910-85EB-0B42-A5F0-9C06B0B21048}"/>
      </w:docPartPr>
      <w:docPartBody>
        <w:p w:rsidR="00502D60" w:rsidRDefault="00502D60">
          <w:pPr>
            <w:pStyle w:val="410FBB9147FD564183DF4830DA11B70A"/>
          </w:pPr>
          <w:r>
            <w:rPr>
              <w:rStyle w:val="PlaceholderText"/>
            </w:rPr>
            <w:t>[Enter citations for further reading here]</w:t>
          </w:r>
        </w:p>
      </w:docPartBody>
    </w:docPart>
    <w:docPart>
      <w:docPartPr>
        <w:name w:val="81AC2BAC1AC83D4C8313D6B26B6AACDA"/>
        <w:category>
          <w:name w:val="General"/>
          <w:gallery w:val="placeholder"/>
        </w:category>
        <w:types>
          <w:type w:val="bbPlcHdr"/>
        </w:types>
        <w:behaviors>
          <w:behavior w:val="content"/>
        </w:behaviors>
        <w:guid w:val="{0E5F3D16-1D3B-4147-9B9A-0BE586A5DA4F}"/>
      </w:docPartPr>
      <w:docPartBody>
        <w:p w:rsidR="00502D60" w:rsidRDefault="00502D60" w:rsidP="00502D60">
          <w:pPr>
            <w:pStyle w:val="81AC2BAC1AC83D4C8313D6B26B6AACD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60"/>
    <w:rsid w:val="00502D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D60"/>
    <w:rPr>
      <w:color w:val="808080"/>
    </w:rPr>
  </w:style>
  <w:style w:type="paragraph" w:customStyle="1" w:styleId="0863191642D23D4A99DEF4B68188B347">
    <w:name w:val="0863191642D23D4A99DEF4B68188B347"/>
  </w:style>
  <w:style w:type="paragraph" w:customStyle="1" w:styleId="6BA7B4469A310548B65E5346802D7575">
    <w:name w:val="6BA7B4469A310548B65E5346802D7575"/>
  </w:style>
  <w:style w:type="paragraph" w:customStyle="1" w:styleId="D2ECFFA5D0DE5249A53463A349F6C7B9">
    <w:name w:val="D2ECFFA5D0DE5249A53463A349F6C7B9"/>
  </w:style>
  <w:style w:type="paragraph" w:customStyle="1" w:styleId="F1178F59E4F45447BC081FFA5CCE0119">
    <w:name w:val="F1178F59E4F45447BC081FFA5CCE0119"/>
  </w:style>
  <w:style w:type="paragraph" w:customStyle="1" w:styleId="13FDCB3C0A0A7D4A93624FEFE661F52D">
    <w:name w:val="13FDCB3C0A0A7D4A93624FEFE661F52D"/>
  </w:style>
  <w:style w:type="paragraph" w:customStyle="1" w:styleId="F44D1559FA84CF44AEA450DEA71EA34A">
    <w:name w:val="F44D1559FA84CF44AEA450DEA71EA34A"/>
  </w:style>
  <w:style w:type="paragraph" w:customStyle="1" w:styleId="413E4B1EA67B1A47847FF3EE9E7A7B33">
    <w:name w:val="413E4B1EA67B1A47847FF3EE9E7A7B33"/>
  </w:style>
  <w:style w:type="paragraph" w:customStyle="1" w:styleId="B08A0C91B4DE8A4B838301FA88EA3079">
    <w:name w:val="B08A0C91B4DE8A4B838301FA88EA3079"/>
  </w:style>
  <w:style w:type="paragraph" w:customStyle="1" w:styleId="5FED8614E5B4E7439B569229CF0F6B27">
    <w:name w:val="5FED8614E5B4E7439B569229CF0F6B27"/>
  </w:style>
  <w:style w:type="paragraph" w:customStyle="1" w:styleId="4FC3BDD7159C2C43A1D099C157256A93">
    <w:name w:val="4FC3BDD7159C2C43A1D099C157256A93"/>
  </w:style>
  <w:style w:type="paragraph" w:customStyle="1" w:styleId="410FBB9147FD564183DF4830DA11B70A">
    <w:name w:val="410FBB9147FD564183DF4830DA11B70A"/>
  </w:style>
  <w:style w:type="paragraph" w:customStyle="1" w:styleId="81AC2BAC1AC83D4C8313D6B26B6AACDA">
    <w:name w:val="81AC2BAC1AC83D4C8313D6B26B6AACDA"/>
    <w:rsid w:val="00502D6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D60"/>
    <w:rPr>
      <w:color w:val="808080"/>
    </w:rPr>
  </w:style>
  <w:style w:type="paragraph" w:customStyle="1" w:styleId="0863191642D23D4A99DEF4B68188B347">
    <w:name w:val="0863191642D23D4A99DEF4B68188B347"/>
  </w:style>
  <w:style w:type="paragraph" w:customStyle="1" w:styleId="6BA7B4469A310548B65E5346802D7575">
    <w:name w:val="6BA7B4469A310548B65E5346802D7575"/>
  </w:style>
  <w:style w:type="paragraph" w:customStyle="1" w:styleId="D2ECFFA5D0DE5249A53463A349F6C7B9">
    <w:name w:val="D2ECFFA5D0DE5249A53463A349F6C7B9"/>
  </w:style>
  <w:style w:type="paragraph" w:customStyle="1" w:styleId="F1178F59E4F45447BC081FFA5CCE0119">
    <w:name w:val="F1178F59E4F45447BC081FFA5CCE0119"/>
  </w:style>
  <w:style w:type="paragraph" w:customStyle="1" w:styleId="13FDCB3C0A0A7D4A93624FEFE661F52D">
    <w:name w:val="13FDCB3C0A0A7D4A93624FEFE661F52D"/>
  </w:style>
  <w:style w:type="paragraph" w:customStyle="1" w:styleId="F44D1559FA84CF44AEA450DEA71EA34A">
    <w:name w:val="F44D1559FA84CF44AEA450DEA71EA34A"/>
  </w:style>
  <w:style w:type="paragraph" w:customStyle="1" w:styleId="413E4B1EA67B1A47847FF3EE9E7A7B33">
    <w:name w:val="413E4B1EA67B1A47847FF3EE9E7A7B33"/>
  </w:style>
  <w:style w:type="paragraph" w:customStyle="1" w:styleId="B08A0C91B4DE8A4B838301FA88EA3079">
    <w:name w:val="B08A0C91B4DE8A4B838301FA88EA3079"/>
  </w:style>
  <w:style w:type="paragraph" w:customStyle="1" w:styleId="5FED8614E5B4E7439B569229CF0F6B27">
    <w:name w:val="5FED8614E5B4E7439B569229CF0F6B27"/>
  </w:style>
  <w:style w:type="paragraph" w:customStyle="1" w:styleId="4FC3BDD7159C2C43A1D099C157256A93">
    <w:name w:val="4FC3BDD7159C2C43A1D099C157256A93"/>
  </w:style>
  <w:style w:type="paragraph" w:customStyle="1" w:styleId="410FBB9147FD564183DF4830DA11B70A">
    <w:name w:val="410FBB9147FD564183DF4830DA11B70A"/>
  </w:style>
  <w:style w:type="paragraph" w:customStyle="1" w:styleId="81AC2BAC1AC83D4C8313D6B26B6AACDA">
    <w:name w:val="81AC2BAC1AC83D4C8313D6B26B6AACDA"/>
    <w:rsid w:val="00502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Bal74</b:Tag>
    <b:SourceType>Book</b:SourceType>
    <b:Guid>{17F9D3C4-2FDB-2B47-A5F9-8897D4FB7CFA}</b:Guid>
    <b:Author>
      <b:Author>
        <b:NameList>
          <b:Person>
            <b:Last>Baljeu</b:Last>
            <b:First>J.</b:First>
          </b:Person>
        </b:NameList>
      </b:Author>
    </b:Author>
    <b:Title>Theo van Doesburg</b:Title>
    <b:City>London</b:City>
    <b:Publisher>Studio Vista</b:Publisher>
    <b:Year>1974</b:Year>
    <b:RefOrder>1</b:RefOrder>
  </b:Source>
  <b:Source>
    <b:Tag>Doe83</b:Tag>
    <b:SourceType>Book</b:SourceType>
    <b:Guid>{027F4B7E-6703-B54B-92C5-4C5C005A38C0}</b:Guid>
    <b:Author>
      <b:Author>
        <b:NameList>
          <b:Person>
            <b:Last>Doesburg</b:Last>
            <b:First>T.V.</b:First>
          </b:Person>
        </b:NameList>
      </b:Author>
    </b:Author>
    <b:Title>Het andere gezicht van I.K. Bonset: literaire geschriften van Theo van Doesburg, I.K. Bonset en Aldo Camini</b:Title>
    <b:City>Amsterdam</b:City>
    <b:Publisher>Meulenhoff</b:Publisher>
    <b:Year>1983</b:Year>
    <b:RefOrder>2</b:RefOrder>
  </b:Source>
  <b:Source>
    <b:Tag>Doi86</b:Tag>
    <b:SourceType>Book</b:SourceType>
    <b:Guid>{B34B9FD1-347F-2849-B0A7-A1D5C170C17D}</b:Guid>
    <b:Author>
      <b:Author>
        <b:NameList>
          <b:Person>
            <b:Last>Doig</b:Last>
            <b:First>A.</b:First>
          </b:Person>
        </b:NameList>
      </b:Author>
    </b:Author>
    <b:Title>Theo van Doesburg: painting into architecture, theory into practice</b:Title>
    <b:City>Cambridge</b:City>
    <b:Publisher>Cambridge University Press</b:Publisher>
    <b:Year>1986</b:Year>
    <b:RefOrder>3</b:RefOrder>
  </b:Source>
  <b:Source>
    <b:Tag>Fab09</b:Tag>
    <b:SourceType>Book</b:SourceType>
    <b:Guid>{BAD3A607-4FDA-F24C-ADA1-42AD297082DB}</b:Guid>
    <b:Author>
      <b:Author>
        <b:NameList>
          <b:Person>
            <b:Last>Fabre</b:Last>
            <b:First>G.C.</b:First>
          </b:Person>
          <b:Person>
            <b:Last>Wintgens Hötte</b:Last>
            <b:First>D.</b:First>
          </b:Person>
          <b:Person>
            <b:Last>White</b:Last>
            <b:First>M.</b:First>
          </b:Person>
        </b:NameList>
      </b:Author>
    </b:Author>
    <b:Title>Van Doesburg and the International Avant-Garde: constructing a new world</b:Title>
    <b:City>London</b:City>
    <b:Publisher>Tate</b:Publisher>
    <b:Year>2009</b:Year>
    <b:RefOrder>4</b:RefOrder>
  </b:Source>
  <b:Source>
    <b:Tag>Hed79</b:Tag>
    <b:SourceType>Book</b:SourceType>
    <b:Guid>{078257DE-CE67-C641-87B0-F6970EE5BA9D}</b:Guid>
    <b:Author>
      <b:Author>
        <b:NameList>
          <b:Person>
            <b:Last>Hedrick</b:Last>
            <b:First>H.L.</b:First>
          </b:Person>
        </b:NameList>
      </b:Author>
    </b:Author>
    <b:Title>Theo van Doesburg, Propagandist and Practitioner of the Avant-Garde, 1909-1923</b:Title>
    <b:City>Ann Arbor</b:City>
    <b:StateProvince>MI</b:StateProvince>
    <b:Publisher>UMI Research Press</b:Publisher>
    <b:Year>1979</b:Year>
    <b:RefOrder>5</b:RefOrder>
  </b:Source>
  <b:Source>
    <b:Tag>Hoe00</b:Tag>
    <b:SourceType>Book</b:SourceType>
    <b:Guid>{7560CE14-1C0F-A74E-9F51-39D91B57535B}</b:Guid>
    <b:Author>
      <b:Author>
        <b:NameList>
          <b:Person>
            <b:Last>Hoek</b:Last>
            <b:First>E.</b:First>
          </b:Person>
          <b:Person>
            <b:Last>Blokhuis</b:Last>
            <b:First>M.</b:First>
          </b:Person>
          <b:Person>
            <b:Last>Goovaerts</b:Last>
            <b:First>I.</b:First>
          </b:Person>
          <b:Person>
            <b:Last>Kamphuys</b:Last>
            <b:First>N.</b:First>
          </b:Person>
          <b:Person>
            <b:Last>al.</b:Last>
            <b:First>et</b:First>
          </b:Person>
        </b:NameList>
      </b:Author>
    </b:Author>
    <b:Title>Theo van Doesburg: Oeuvre Catalogus</b:Title>
    <b:City>Utrecht</b:City>
    <b:Publisher>Centraal Museum</b:Publisher>
    <b:Year>2000</b:Year>
    <b:RefOrder>6</b:RefOrder>
  </b:Source>
  <b:Source>
    <b:Tag>Lee83</b:Tag>
    <b:SourceType>Book</b:SourceType>
    <b:Guid>{D2201F73-5C90-134B-A9F2-89076B152773}</b:Guid>
    <b:Author>
      <b:Author>
        <b:NameList>
          <b:Person>
            <b:Last>Leering</b:Last>
            <b:First>J.</b:First>
          </b:Person>
          <b:Person>
            <b:Last>Straaten</b:Last>
            <b:First>E.</b:First>
          </b:Person>
        </b:NameList>
      </b:Author>
    </b:Author>
    <b:Title>Theo van Doesburg, 1883-1931: een documentaire op basis van materiaal uit de schenking van Moorsel</b:Title>
    <b:City>Gravenhage</b:City>
    <b:Publisher>Staatsuitgeverij</b:Publisher>
    <b:Year>1983</b:Year>
    <b:RefOrder>7</b:RefOrder>
  </b:Source>
</b:Sources>
</file>

<file path=customXml/itemProps1.xml><?xml version="1.0" encoding="utf-8"?>
<ds:datastoreItem xmlns:ds="http://schemas.openxmlformats.org/officeDocument/2006/customXml" ds:itemID="{2BA1B5D0-0AF1-8445-AE83-BCEB0D8C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966</Words>
  <Characters>5579</Characters>
  <Application>Microsoft Macintosh Word</Application>
  <DocSecurity>0</DocSecurity>
  <Lines>97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2016-01-13T19:10:00Z</dcterms:created>
  <dcterms:modified xsi:type="dcterms:W3CDTF">2016-01-13T19:29:00Z</dcterms:modified>
</cp:coreProperties>
</file>