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colFirst="4" w:colLast="4"/>
            <w:r w:rsidRPr="00CC586D">
              <w:rPr>
                <w:b/>
                <w:color w:val="FFFFFF" w:themeColor="background1"/>
              </w:rPr>
              <w:t>About you</w:t>
            </w:r>
          </w:p>
        </w:tc>
        <w:sdt>
          <w:sdtPr>
            <w:rPr>
              <w:b/>
              <w:color w:val="FFFFFF" w:themeColor="background1"/>
            </w:rPr>
            <w:alias w:val="Salutation"/>
            <w:tag w:val="salutation"/>
            <w:id w:val="-1659997262"/>
            <w:placeholder>
              <w:docPart w:val="B3A072EE1A615243B4BB06ABDC84728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C2241E6A9C394AA2A8A7AD9A6D3470"/>
            </w:placeholder>
            <w:text/>
          </w:sdtPr>
          <w:sdtEndPr/>
          <w:sdtContent>
            <w:tc>
              <w:tcPr>
                <w:tcW w:w="2073" w:type="dxa"/>
              </w:tcPr>
              <w:p w:rsidR="00B574C9" w:rsidRDefault="00E40629" w:rsidP="00E40629">
                <w:r>
                  <w:t>Dagmar</w:t>
                </w:r>
              </w:p>
            </w:tc>
          </w:sdtContent>
        </w:sdt>
        <w:sdt>
          <w:sdtPr>
            <w:alias w:val="Middle name"/>
            <w:tag w:val="authorMiddleName"/>
            <w:id w:val="-2076034781"/>
            <w:placeholder>
              <w:docPart w:val="8035B32FB4E6B64A9308B246E1EFC67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8D0A96B06DDED45A56E6C3BEFFA95D5"/>
            </w:placeholder>
            <w:text/>
          </w:sdtPr>
          <w:sdtEndPr/>
          <w:sdtContent>
            <w:tc>
              <w:tcPr>
                <w:tcW w:w="2642" w:type="dxa"/>
              </w:tcPr>
              <w:p w:rsidR="00B574C9" w:rsidRDefault="00E40629" w:rsidP="00E40629">
                <w:pPr>
                  <w:tabs>
                    <w:tab w:val="right" w:pos="2426"/>
                  </w:tabs>
                </w:pPr>
                <w:proofErr w:type="spellStart"/>
                <w:r>
                  <w:t>Vanderbosch</w:t>
                </w:r>
                <w:proofErr w:type="spellEnd"/>
                <w:r>
                  <w:tab/>
                </w:r>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98CC9460C47C749BF41B6D0D122DFC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E9387CFB17D9C40B2E8826223BF7AC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AD8147C2EAAFE4184B0226E1E92E801"/>
            </w:placeholder>
            <w:text/>
          </w:sdtPr>
          <w:sdtEndPr/>
          <w:sdtContent>
            <w:tc>
              <w:tcPr>
                <w:tcW w:w="9016" w:type="dxa"/>
                <w:tcMar>
                  <w:top w:w="113" w:type="dxa"/>
                  <w:bottom w:w="113" w:type="dxa"/>
                </w:tcMar>
              </w:tcPr>
              <w:p w:rsidR="003F0D73" w:rsidRPr="00FB589A" w:rsidRDefault="00E40629" w:rsidP="00E40629">
                <w:pPr>
                  <w:rPr>
                    <w:b/>
                  </w:rPr>
                </w:pPr>
                <w:proofErr w:type="spellStart"/>
                <w:r w:rsidRPr="00E40629">
                  <w:t>Ultraísmo</w:t>
                </w:r>
                <w:proofErr w:type="spellEnd"/>
              </w:p>
            </w:tc>
          </w:sdtContent>
        </w:sdt>
      </w:tr>
      <w:tr w:rsidR="00464699" w:rsidTr="007821B0">
        <w:sdt>
          <w:sdtPr>
            <w:alias w:val="Variant headwords"/>
            <w:tag w:val="variantHeadwords"/>
            <w:id w:val="173464402"/>
            <w:placeholder>
              <w:docPart w:val="943AFFAD0257834CB13A9019F670FB1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2677755FAD6B74CA80066AC54706BB0"/>
            </w:placeholder>
          </w:sdtPr>
          <w:sdtEndPr/>
          <w:sdtContent>
            <w:tc>
              <w:tcPr>
                <w:tcW w:w="9016" w:type="dxa"/>
                <w:tcMar>
                  <w:top w:w="113" w:type="dxa"/>
                  <w:bottom w:w="113" w:type="dxa"/>
                </w:tcMar>
              </w:tcPr>
              <w:p w:rsidR="00E40629" w:rsidRPr="00E40629" w:rsidRDefault="00E40629" w:rsidP="00E40629">
                <w:proofErr w:type="spellStart"/>
                <w:r w:rsidRPr="00E40629">
                  <w:rPr>
                    <w:i/>
                    <w:iCs/>
                  </w:rPr>
                  <w:t>Ultraísmo</w:t>
                </w:r>
                <w:proofErr w:type="spellEnd"/>
                <w:r w:rsidRPr="00E40629">
                  <w:t xml:space="preserve"> is an early twentieth-century art movement which developed in Spain around 1920 and was introduced to Argentina by Jorge Luis Borges in 1921. It was strongly influenced by European avant-garde movements, particularly Cubism and Dadaism, and by the Chilean poet Vicente </w:t>
                </w:r>
                <w:proofErr w:type="spellStart"/>
                <w:r w:rsidRPr="00E40629">
                  <w:t>Huidobro’s</w:t>
                </w:r>
                <w:proofErr w:type="spellEnd"/>
                <w:r w:rsidRPr="00E40629">
                  <w:t xml:space="preserve"> Creationism. The poets of </w:t>
                </w:r>
                <w:proofErr w:type="spellStart"/>
                <w:r w:rsidRPr="00E40629">
                  <w:rPr>
                    <w:i/>
                    <w:iCs/>
                  </w:rPr>
                  <w:t>Ultraísmo</w:t>
                </w:r>
                <w:proofErr w:type="spellEnd"/>
                <w:r w:rsidRPr="00E40629">
                  <w:t xml:space="preserve"> rejected the </w:t>
                </w:r>
                <w:r w:rsidRPr="00E40629">
                  <w:rPr>
                    <w:i/>
                    <w:iCs/>
                  </w:rPr>
                  <w:t xml:space="preserve">fin de siècle </w:t>
                </w:r>
                <w:r w:rsidRPr="00E40629">
                  <w:t xml:space="preserve">aesthetics of Spanish and Spanish-American </w:t>
                </w:r>
                <w:r w:rsidRPr="00E40629">
                  <w:rPr>
                    <w:i/>
                    <w:iCs/>
                  </w:rPr>
                  <w:t xml:space="preserve">modernism </w:t>
                </w:r>
                <w:r w:rsidRPr="00E40629">
                  <w:t xml:space="preserve">and experimented with the graphic and acoustic dimensions of poetry, emphasising rhythm over rhyme.   </w:t>
                </w:r>
              </w:p>
              <w:p w:rsidR="00E40629" w:rsidRPr="00E40629" w:rsidRDefault="00E40629" w:rsidP="00E40629"/>
              <w:p w:rsidR="00E85A05" w:rsidRPr="00E40629" w:rsidRDefault="00E40629" w:rsidP="00E40629">
                <w:r w:rsidRPr="00E40629">
                  <w:t xml:space="preserve">The origins of </w:t>
                </w:r>
                <w:proofErr w:type="spellStart"/>
                <w:r w:rsidRPr="00E40629">
                  <w:rPr>
                    <w:i/>
                    <w:iCs/>
                  </w:rPr>
                  <w:t>Ultraísmo</w:t>
                </w:r>
                <w:proofErr w:type="spellEnd"/>
                <w:r w:rsidRPr="00E40629">
                  <w:t xml:space="preserve"> go back to the autumn </w:t>
                </w:r>
                <w:r>
                  <w:t xml:space="preserve">of 1918, when Vicente </w:t>
                </w:r>
                <w:proofErr w:type="spellStart"/>
                <w:r>
                  <w:t>Huidobro</w:t>
                </w:r>
                <w:proofErr w:type="spellEnd"/>
                <w:r>
                  <w:t xml:space="preserve"> </w:t>
                </w:r>
                <w:r w:rsidRPr="00E40629">
                  <w:t xml:space="preserve">visited Madrid for a short period, and Rafael </w:t>
                </w:r>
                <w:proofErr w:type="spellStart"/>
                <w:r w:rsidRPr="00E40629">
                  <w:t>Cansinos</w:t>
                </w:r>
                <w:proofErr w:type="spellEnd"/>
                <w:r w:rsidRPr="00E40629">
                  <w:t xml:space="preserve"> </w:t>
                </w:r>
                <w:proofErr w:type="spellStart"/>
                <w:r w:rsidRPr="00E40629">
                  <w:t>Assens</w:t>
                </w:r>
                <w:proofErr w:type="spellEnd"/>
                <w:r w:rsidRPr="00E40629">
                  <w:t xml:space="preserve">, host of a literary circle in the Café Colonial, wrote the first </w:t>
                </w:r>
                <w:proofErr w:type="spellStart"/>
                <w:r w:rsidRPr="00E40629">
                  <w:t>Ultraist</w:t>
                </w:r>
                <w:proofErr w:type="spellEnd"/>
                <w:r w:rsidRPr="00E40629">
                  <w:t xml:space="preserve"> Manifesto, published in the magazine </w:t>
                </w:r>
                <w:proofErr w:type="spellStart"/>
                <w:r w:rsidRPr="00E40629">
                  <w:rPr>
                    <w:i/>
                    <w:iCs/>
                  </w:rPr>
                  <w:t>Grecia</w:t>
                </w:r>
                <w:proofErr w:type="spellEnd"/>
                <w:r w:rsidRPr="00E40629">
                  <w:t xml:space="preserve"> in January 1919 (</w:t>
                </w:r>
                <w:proofErr w:type="spellStart"/>
                <w:r w:rsidRPr="00E40629">
                  <w:t>Videla</w:t>
                </w:r>
                <w:proofErr w:type="spellEnd"/>
                <w:r w:rsidRPr="00E40629">
                  <w:t xml:space="preserve"> 1963: 27). Other founding texts of the movement are “</w:t>
                </w:r>
                <w:proofErr w:type="spellStart"/>
                <w:r w:rsidRPr="00E40629">
                  <w:t>Movimiento</w:t>
                </w:r>
                <w:proofErr w:type="spellEnd"/>
                <w:r w:rsidRPr="00E40629">
                  <w:t xml:space="preserve"> </w:t>
                </w:r>
                <w:proofErr w:type="spellStart"/>
                <w:r w:rsidRPr="00E40629">
                  <w:t>ultraísta</w:t>
                </w:r>
                <w:proofErr w:type="spellEnd"/>
                <w:r w:rsidRPr="00E40629">
                  <w:t xml:space="preserve"> </w:t>
                </w:r>
                <w:proofErr w:type="spellStart"/>
                <w:r w:rsidRPr="00E40629">
                  <w:t>español</w:t>
                </w:r>
                <w:proofErr w:type="spellEnd"/>
                <w:r w:rsidRPr="00E40629">
                  <w:t>” and “</w:t>
                </w:r>
                <w:proofErr w:type="spellStart"/>
                <w:r w:rsidRPr="00E40629">
                  <w:t>Manifiesto</w:t>
                </w:r>
                <w:proofErr w:type="spellEnd"/>
                <w:r w:rsidRPr="00E40629">
                  <w:t xml:space="preserve"> Vertical”, both written by Guillermo de Torre in 1920. The movement of </w:t>
                </w:r>
                <w:proofErr w:type="spellStart"/>
                <w:r w:rsidRPr="00E40629">
                  <w:rPr>
                    <w:i/>
                    <w:iCs/>
                  </w:rPr>
                  <w:t>Ultraismo</w:t>
                </w:r>
                <w:proofErr w:type="spellEnd"/>
                <w:r w:rsidRPr="00E40629">
                  <w:t xml:space="preserve"> was oriented both toward Europe and Spanish America. </w:t>
                </w:r>
                <w:r w:rsidRPr="00E40629">
                  <w:rPr>
                    <w:rStyle w:val="CommentReference"/>
                    <w:sz w:val="22"/>
                    <w:szCs w:val="22"/>
                  </w:rPr>
                  <w:commentReference w:id="1"/>
                </w:r>
                <w:proofErr w:type="spellStart"/>
                <w:r w:rsidRPr="00E40629">
                  <w:t>Ultraísmo</w:t>
                </w:r>
                <w:proofErr w:type="spellEnd"/>
                <w:r w:rsidRPr="00E40629">
                  <w:t xml:space="preserve"> adopted ideas from different European avant-garde movements in an effort to reduce the cultural distance between Spain and the rest of Europe, rather than develop an original program. Their poetry gives importance to images and metaphors, experiments with typography and </w:t>
                </w:r>
                <w:proofErr w:type="spellStart"/>
                <w:r w:rsidRPr="00E40629">
                  <w:t>calligrams</w:t>
                </w:r>
                <w:proofErr w:type="spellEnd"/>
                <w:r w:rsidRPr="00E40629">
                  <w:t xml:space="preserve">, rejects punctuation and often rhyme, and focuses on poetic rhythm. </w:t>
                </w:r>
                <w:proofErr w:type="spellStart"/>
                <w:r w:rsidRPr="00E40629">
                  <w:t>Ultraísmo</w:t>
                </w:r>
                <w:proofErr w:type="spellEnd"/>
                <w:r w:rsidRPr="00E40629">
                  <w:t xml:space="preserve"> developed in Spanish America when Jorge Luis Borges, who had spent several years in Spain and had published poems in </w:t>
                </w:r>
                <w:proofErr w:type="spellStart"/>
                <w:r w:rsidRPr="00E40629">
                  <w:t>Ultraist</w:t>
                </w:r>
                <w:proofErr w:type="spellEnd"/>
                <w:r w:rsidRPr="00E40629">
                  <w:t xml:space="preserve"> magazines, upon his return to Argentina in 1921 introduced the movement in the literary circles of Buenos Aires.</w:t>
                </w:r>
              </w:p>
            </w:tc>
          </w:sdtContent>
        </w:sdt>
      </w:tr>
      <w:tr w:rsidR="003F0D73" w:rsidTr="003F0D73">
        <w:sdt>
          <w:sdtPr>
            <w:alias w:val="Article text"/>
            <w:tag w:val="articleText"/>
            <w:id w:val="634067588"/>
            <w:placeholder>
              <w:docPart w:val="40A293B162F37440B3ECCF8C94C7D53D"/>
            </w:placeholder>
          </w:sdtPr>
          <w:sdtEndPr/>
          <w:sdtContent>
            <w:tc>
              <w:tcPr>
                <w:tcW w:w="9016" w:type="dxa"/>
                <w:tcMar>
                  <w:top w:w="113" w:type="dxa"/>
                  <w:bottom w:w="113" w:type="dxa"/>
                </w:tcMar>
              </w:tcPr>
              <w:p w:rsidR="00E40629" w:rsidRPr="00E40629" w:rsidRDefault="00E40629" w:rsidP="00E40629">
                <w:proofErr w:type="spellStart"/>
                <w:r w:rsidRPr="00E40629">
                  <w:rPr>
                    <w:i/>
                    <w:iCs/>
                  </w:rPr>
                  <w:t>Ultraísmo</w:t>
                </w:r>
                <w:proofErr w:type="spellEnd"/>
                <w:r w:rsidRPr="00E40629">
                  <w:t xml:space="preserve"> is an early twentieth-century art movement which developed in Spain around 1920 and was introduced to Argentina by Jorge Luis Borges in 1921. It was strongly influenced by European avant-garde movements, particularly Cubism and Dadaism, and by the Chilean poet Vicente </w:t>
                </w:r>
                <w:proofErr w:type="spellStart"/>
                <w:r w:rsidRPr="00E40629">
                  <w:t>Huidobro’s</w:t>
                </w:r>
                <w:proofErr w:type="spellEnd"/>
                <w:r w:rsidRPr="00E40629">
                  <w:t xml:space="preserve"> Creationism. The poets of </w:t>
                </w:r>
                <w:proofErr w:type="spellStart"/>
                <w:r w:rsidRPr="00E40629">
                  <w:rPr>
                    <w:i/>
                    <w:iCs/>
                  </w:rPr>
                  <w:t>Ultraísmo</w:t>
                </w:r>
                <w:proofErr w:type="spellEnd"/>
                <w:r w:rsidRPr="00E40629">
                  <w:t xml:space="preserve"> rejected the </w:t>
                </w:r>
                <w:r w:rsidRPr="00E40629">
                  <w:rPr>
                    <w:i/>
                    <w:iCs/>
                  </w:rPr>
                  <w:t xml:space="preserve">fin de siècle </w:t>
                </w:r>
                <w:r w:rsidRPr="00E40629">
                  <w:t xml:space="preserve">aesthetics of Spanish and Spanish-American </w:t>
                </w:r>
                <w:r w:rsidRPr="00E40629">
                  <w:rPr>
                    <w:i/>
                    <w:iCs/>
                  </w:rPr>
                  <w:t xml:space="preserve">modernism </w:t>
                </w:r>
                <w:r w:rsidRPr="00E40629">
                  <w:t xml:space="preserve">and experimented with the graphic and acoustic dimensions of poetry, emphasising rhythm over rhyme.   </w:t>
                </w:r>
              </w:p>
              <w:p w:rsidR="00E40629" w:rsidRPr="00E40629" w:rsidRDefault="00E40629" w:rsidP="00E40629"/>
              <w:p w:rsidR="00E40629" w:rsidRPr="00E40629" w:rsidRDefault="00E40629" w:rsidP="00E40629">
                <w:r w:rsidRPr="00E40629">
                  <w:t xml:space="preserve">The origins of </w:t>
                </w:r>
                <w:proofErr w:type="spellStart"/>
                <w:r w:rsidRPr="00E40629">
                  <w:rPr>
                    <w:i/>
                    <w:iCs/>
                  </w:rPr>
                  <w:t>Ultraísmo</w:t>
                </w:r>
                <w:proofErr w:type="spellEnd"/>
                <w:r w:rsidRPr="00E40629">
                  <w:t xml:space="preserve"> go back to the autumn </w:t>
                </w:r>
                <w:r>
                  <w:t xml:space="preserve">of 1918, when Vicente </w:t>
                </w:r>
                <w:proofErr w:type="spellStart"/>
                <w:r>
                  <w:t>Huidobro</w:t>
                </w:r>
                <w:proofErr w:type="spellEnd"/>
                <w:r>
                  <w:t xml:space="preserve"> </w:t>
                </w:r>
                <w:r w:rsidRPr="00E40629">
                  <w:t xml:space="preserve">visited Madrid for a short period, and Rafael </w:t>
                </w:r>
                <w:proofErr w:type="spellStart"/>
                <w:r w:rsidRPr="00E40629">
                  <w:t>Cansinos</w:t>
                </w:r>
                <w:proofErr w:type="spellEnd"/>
                <w:r w:rsidRPr="00E40629">
                  <w:t xml:space="preserve"> </w:t>
                </w:r>
                <w:proofErr w:type="spellStart"/>
                <w:r w:rsidRPr="00E40629">
                  <w:t>Assens</w:t>
                </w:r>
                <w:proofErr w:type="spellEnd"/>
                <w:r w:rsidRPr="00E40629">
                  <w:t xml:space="preserve">, host of a literary circle in the Café Colonial, wrote the first </w:t>
                </w:r>
                <w:proofErr w:type="spellStart"/>
                <w:r w:rsidRPr="00E40629">
                  <w:t>Ultraist</w:t>
                </w:r>
                <w:proofErr w:type="spellEnd"/>
                <w:r w:rsidRPr="00E40629">
                  <w:t xml:space="preserve"> Manifesto, published in the magazine </w:t>
                </w:r>
                <w:proofErr w:type="spellStart"/>
                <w:r w:rsidRPr="00E40629">
                  <w:rPr>
                    <w:i/>
                    <w:iCs/>
                  </w:rPr>
                  <w:t>Grecia</w:t>
                </w:r>
                <w:proofErr w:type="spellEnd"/>
                <w:r w:rsidRPr="00E40629">
                  <w:t xml:space="preserve"> in January 1919 (</w:t>
                </w:r>
                <w:proofErr w:type="spellStart"/>
                <w:r w:rsidRPr="00E40629">
                  <w:t>Videla</w:t>
                </w:r>
                <w:proofErr w:type="spellEnd"/>
                <w:r w:rsidRPr="00E40629">
                  <w:t xml:space="preserve"> 1963: 27). Other founding texts of the movement are “</w:t>
                </w:r>
                <w:proofErr w:type="spellStart"/>
                <w:r w:rsidRPr="00E40629">
                  <w:t>Movimiento</w:t>
                </w:r>
                <w:proofErr w:type="spellEnd"/>
                <w:r w:rsidRPr="00E40629">
                  <w:t xml:space="preserve"> </w:t>
                </w:r>
                <w:proofErr w:type="spellStart"/>
                <w:r w:rsidRPr="00E40629">
                  <w:t>ultraísta</w:t>
                </w:r>
                <w:proofErr w:type="spellEnd"/>
                <w:r w:rsidRPr="00E40629">
                  <w:t xml:space="preserve"> </w:t>
                </w:r>
                <w:proofErr w:type="spellStart"/>
                <w:r w:rsidRPr="00E40629">
                  <w:t>español</w:t>
                </w:r>
                <w:proofErr w:type="spellEnd"/>
                <w:r w:rsidRPr="00E40629">
                  <w:t>” and “</w:t>
                </w:r>
                <w:proofErr w:type="spellStart"/>
                <w:r w:rsidRPr="00E40629">
                  <w:t>Manifiesto</w:t>
                </w:r>
                <w:proofErr w:type="spellEnd"/>
                <w:r w:rsidRPr="00E40629">
                  <w:t xml:space="preserve"> Vertical”, both written by Guillermo de Torre in 1920. The movement of </w:t>
                </w:r>
                <w:proofErr w:type="spellStart"/>
                <w:r w:rsidRPr="00E40629">
                  <w:rPr>
                    <w:i/>
                    <w:iCs/>
                  </w:rPr>
                  <w:t>Ultraismo</w:t>
                </w:r>
                <w:proofErr w:type="spellEnd"/>
                <w:r w:rsidRPr="00E40629">
                  <w:t xml:space="preserve"> was oriented both toward Europe and Spanish America. </w:t>
                </w:r>
                <w:r w:rsidRPr="00E40629">
                  <w:rPr>
                    <w:rStyle w:val="CommentReference"/>
                    <w:sz w:val="22"/>
                    <w:szCs w:val="22"/>
                  </w:rPr>
                  <w:commentReference w:id="1"/>
                </w:r>
                <w:proofErr w:type="spellStart"/>
                <w:r w:rsidRPr="00E40629">
                  <w:t>Ultraísmo</w:t>
                </w:r>
                <w:proofErr w:type="spellEnd"/>
                <w:r w:rsidRPr="00E40629">
                  <w:t xml:space="preserve"> adopted ideas from different European avant-garde movements in an effort to reduce the cultural distance between Spain and the rest of Europe, rather than develop an original program. Their poetry gives importance to images and metaphors, experiments with typography and </w:t>
                </w:r>
                <w:proofErr w:type="spellStart"/>
                <w:r w:rsidRPr="00E40629">
                  <w:t>calligrams</w:t>
                </w:r>
                <w:proofErr w:type="spellEnd"/>
                <w:r w:rsidRPr="00E40629">
                  <w:t xml:space="preserve">, rejects punctuation and often rhyme, and focuses on poetic rhythm. </w:t>
                </w:r>
                <w:proofErr w:type="spellStart"/>
                <w:r w:rsidRPr="00E40629">
                  <w:t>Ultraísmo</w:t>
                </w:r>
                <w:proofErr w:type="spellEnd"/>
                <w:r w:rsidRPr="00E40629">
                  <w:t xml:space="preserve"> developed in Spanish America when Jorge Luis Borges, who had spent several years in Spain and had published poems in </w:t>
                </w:r>
                <w:proofErr w:type="spellStart"/>
                <w:r w:rsidRPr="00E40629">
                  <w:t>Ultraist</w:t>
                </w:r>
                <w:proofErr w:type="spellEnd"/>
                <w:r w:rsidRPr="00E40629">
                  <w:t xml:space="preserve"> magazines, upon his return to Argentina in 1921 introduced the movement in the literary circles of Buenos Aires.</w:t>
                </w:r>
              </w:p>
              <w:p w:rsidR="00E40629" w:rsidRDefault="00E40629" w:rsidP="00E40629"/>
              <w:p w:rsidR="00E40629" w:rsidRDefault="00E40629" w:rsidP="00E40629">
                <w:r>
                  <w:t>File: Girándula.jpg</w:t>
                </w:r>
              </w:p>
              <w:p w:rsidR="00E40629" w:rsidRPr="00F36937" w:rsidRDefault="00E40629" w:rsidP="00E4062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Girándula</w:t>
                </w:r>
                <w:proofErr w:type="spellEnd"/>
                <w:r>
                  <w:t>," by Guillermo de Torre</w:t>
                </w:r>
              </w:p>
              <w:p w:rsidR="00E40629" w:rsidRPr="00E40629" w:rsidRDefault="00E40629" w:rsidP="00E40629">
                <w:pPr>
                  <w:rPr>
                    <w:lang w:val="es-ES"/>
                  </w:rPr>
                </w:pPr>
                <w:r>
                  <w:t xml:space="preserve">Source: </w:t>
                </w:r>
                <w:hyperlink r:id="rId10" w:history="1">
                  <w:r w:rsidRPr="00686D5B">
                    <w:rPr>
                      <w:rStyle w:val="Hyperlink"/>
                      <w:lang w:val="es-ES"/>
                    </w:rPr>
                    <w:t>http://thales.cica.es/rd/Recursos/rd99/ed99-0055-01/girandula.html</w:t>
                  </w:r>
                </w:hyperlink>
                <w:r>
                  <w:rPr>
                    <w:lang w:val="es-ES"/>
                  </w:rPr>
                  <w:t xml:space="preserve"> </w:t>
                </w:r>
              </w:p>
              <w:p w:rsidR="00E40629" w:rsidRPr="00E40629" w:rsidRDefault="00E40629" w:rsidP="00E40629"/>
              <w:p w:rsidR="003F0D73" w:rsidRPr="00E40629" w:rsidRDefault="00E40629" w:rsidP="00E40629">
                <w:r w:rsidRPr="00E40629">
                  <w:t xml:space="preserve">With some exceptions, such as Guillermo de Torre’s book of poems </w:t>
                </w:r>
                <w:proofErr w:type="spellStart"/>
                <w:r w:rsidRPr="00E40629">
                  <w:rPr>
                    <w:i/>
                    <w:iCs/>
                  </w:rPr>
                  <w:t>Hélices</w:t>
                </w:r>
                <w:proofErr w:type="spellEnd"/>
                <w:r w:rsidRPr="00E40629">
                  <w:t xml:space="preserve"> (</w:t>
                </w:r>
                <w:r w:rsidRPr="00E40629">
                  <w:rPr>
                    <w:i/>
                    <w:highlight w:val="yellow"/>
                  </w:rPr>
                  <w:t>translation</w:t>
                </w:r>
                <w:r w:rsidRPr="00E40629">
                  <w:t xml:space="preserve">, 1923), most </w:t>
                </w:r>
                <w:proofErr w:type="spellStart"/>
                <w:r w:rsidRPr="00E40629">
                  <w:t>Ultraist</w:t>
                </w:r>
                <w:proofErr w:type="spellEnd"/>
                <w:r w:rsidRPr="00E40629">
                  <w:t xml:space="preserve"> work was published in literary magazines. In Spain </w:t>
                </w:r>
                <w:proofErr w:type="spellStart"/>
                <w:r w:rsidRPr="00E40629">
                  <w:rPr>
                    <w:i/>
                    <w:iCs/>
                  </w:rPr>
                  <w:t>Grecia</w:t>
                </w:r>
                <w:proofErr w:type="spellEnd"/>
                <w:r w:rsidRPr="00E40629">
                  <w:t xml:space="preserve">, </w:t>
                </w:r>
                <w:r w:rsidRPr="00E40629">
                  <w:rPr>
                    <w:i/>
                    <w:iCs/>
                  </w:rPr>
                  <w:t>Cervantes</w:t>
                </w:r>
                <w:r w:rsidRPr="00E40629">
                  <w:t xml:space="preserve"> and </w:t>
                </w:r>
                <w:r w:rsidRPr="00E40629">
                  <w:rPr>
                    <w:i/>
                    <w:iCs/>
                  </w:rPr>
                  <w:t>Ultra</w:t>
                </w:r>
                <w:r w:rsidRPr="00E40629">
                  <w:t xml:space="preserve"> (Oviedo) deserve to be mentioned. In Argentina, </w:t>
                </w:r>
                <w:proofErr w:type="spellStart"/>
                <w:r w:rsidRPr="00E40629">
                  <w:rPr>
                    <w:i/>
                    <w:iCs/>
                  </w:rPr>
                  <w:t>Prisma</w:t>
                </w:r>
                <w:proofErr w:type="spellEnd"/>
                <w:r w:rsidRPr="00E40629">
                  <w:rPr>
                    <w:i/>
                    <w:iCs/>
                  </w:rPr>
                  <w:t xml:space="preserve">, </w:t>
                </w:r>
                <w:proofErr w:type="spellStart"/>
                <w:r w:rsidRPr="00E40629">
                  <w:rPr>
                    <w:i/>
                    <w:iCs/>
                  </w:rPr>
                  <w:t>Proa</w:t>
                </w:r>
                <w:proofErr w:type="spellEnd"/>
                <w:r w:rsidRPr="00E40629">
                  <w:t xml:space="preserve"> and </w:t>
                </w:r>
                <w:r w:rsidRPr="00E40629">
                  <w:rPr>
                    <w:i/>
                    <w:iCs/>
                  </w:rPr>
                  <w:t xml:space="preserve">Martin </w:t>
                </w:r>
                <w:proofErr w:type="spellStart"/>
                <w:r w:rsidRPr="00E40629">
                  <w:rPr>
                    <w:i/>
                    <w:iCs/>
                  </w:rPr>
                  <w:t>Fierro</w:t>
                </w:r>
                <w:proofErr w:type="spellEnd"/>
                <w:r w:rsidRPr="00E40629">
                  <w:t xml:space="preserve"> contributed considerably to the diffusion of the movement. Spanish Ultraism </w:t>
                </w:r>
                <w:proofErr w:type="gramStart"/>
                <w:r w:rsidRPr="00E40629">
                  <w:t>is considered to be influenced</w:t>
                </w:r>
                <w:proofErr w:type="gramEnd"/>
                <w:r w:rsidRPr="00E40629">
                  <w:t xml:space="preserve"> by Ramón Gómez de la Serna; among its main exponents are Guillermo de Torre, Rafael </w:t>
                </w:r>
                <w:proofErr w:type="spellStart"/>
                <w:r w:rsidRPr="00E40629">
                  <w:t>Cansinos</w:t>
                </w:r>
                <w:proofErr w:type="spellEnd"/>
                <w:r w:rsidRPr="00E40629">
                  <w:t xml:space="preserve"> </w:t>
                </w:r>
                <w:proofErr w:type="spellStart"/>
                <w:r w:rsidRPr="00E40629">
                  <w:t>Assens</w:t>
                </w:r>
                <w:proofErr w:type="spellEnd"/>
                <w:r w:rsidRPr="00E40629">
                  <w:t xml:space="preserve">, Gerardo Diego and Pedro </w:t>
                </w:r>
                <w:proofErr w:type="spellStart"/>
                <w:r w:rsidRPr="00E40629">
                  <w:t>Garfías</w:t>
                </w:r>
                <w:proofErr w:type="spellEnd"/>
                <w:r w:rsidRPr="00E40629">
                  <w:t xml:space="preserve">. In Argentina, </w:t>
                </w:r>
                <w:proofErr w:type="gramStart"/>
                <w:r w:rsidRPr="00E40629">
                  <w:t xml:space="preserve">the movement was taken up by Ricardo </w:t>
                </w:r>
                <w:proofErr w:type="spellStart"/>
                <w:r w:rsidRPr="00E40629">
                  <w:t>Güiraldes</w:t>
                </w:r>
                <w:proofErr w:type="spellEnd"/>
                <w:r w:rsidRPr="00E40629">
                  <w:t xml:space="preserve">, </w:t>
                </w:r>
                <w:proofErr w:type="spellStart"/>
                <w:r w:rsidRPr="00E40629">
                  <w:t>Oliverio</w:t>
                </w:r>
                <w:proofErr w:type="spellEnd"/>
                <w:r w:rsidRPr="00E40629">
                  <w:t xml:space="preserve"> </w:t>
                </w:r>
                <w:proofErr w:type="spellStart"/>
                <w:r w:rsidRPr="00E40629">
                  <w:t>Girondo</w:t>
                </w:r>
                <w:proofErr w:type="spellEnd"/>
                <w:r w:rsidRPr="00E40629">
                  <w:t xml:space="preserve">, Norah Lange and </w:t>
                </w:r>
                <w:proofErr w:type="spellStart"/>
                <w:r w:rsidRPr="00E40629">
                  <w:t>Macedonio</w:t>
                </w:r>
                <w:proofErr w:type="spellEnd"/>
                <w:r w:rsidRPr="00E40629">
                  <w:t xml:space="preserve"> </w:t>
                </w:r>
                <w:proofErr w:type="spellStart"/>
                <w:r w:rsidRPr="00E40629">
                  <w:t>Fernández</w:t>
                </w:r>
                <w:proofErr w:type="spellEnd"/>
                <w:proofErr w:type="gramEnd"/>
                <w:r w:rsidRPr="00E40629">
                  <w: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1A358334B953345B3CDD0D82FC327DE"/>
              </w:placeholder>
            </w:sdtPr>
            <w:sdtEndPr/>
            <w:sdtContent>
              <w:p w:rsidR="00E40629" w:rsidRDefault="00E40629" w:rsidP="00E40629"/>
              <w:p w:rsidR="00E40629" w:rsidRDefault="00E40629" w:rsidP="00E40629">
                <w:sdt>
                  <w:sdtPr>
                    <w:id w:val="-1311240104"/>
                    <w:citation/>
                  </w:sdtPr>
                  <w:sdtContent>
                    <w:r>
                      <w:fldChar w:fldCharType="begin"/>
                    </w:r>
                    <w:r>
                      <w:rPr>
                        <w:lang w:val="en-US"/>
                      </w:rPr>
                      <w:instrText xml:space="preserve"> CITATION Ber881 \l 1033 </w:instrText>
                    </w:r>
                    <w:r>
                      <w:fldChar w:fldCharType="separate"/>
                    </w:r>
                    <w:r>
                      <w:rPr>
                        <w:noProof/>
                        <w:lang w:val="en-US"/>
                      </w:rPr>
                      <w:t>(Bernal)</w:t>
                    </w:r>
                    <w:r>
                      <w:fldChar w:fldCharType="end"/>
                    </w:r>
                  </w:sdtContent>
                </w:sdt>
              </w:p>
              <w:p w:rsidR="00E40629" w:rsidRDefault="00E40629" w:rsidP="00E40629"/>
              <w:p w:rsidR="003235A7" w:rsidRDefault="00E40629" w:rsidP="00E40629">
                <w:pPr>
                  <w:keepNext/>
                </w:pPr>
                <w:sdt>
                  <w:sdtPr>
                    <w:id w:val="844448013"/>
                    <w:citation/>
                  </w:sdtPr>
                  <w:sdtContent>
                    <w:r>
                      <w:fldChar w:fldCharType="begin"/>
                    </w:r>
                    <w:r>
                      <w:rPr>
                        <w:lang w:val="en-US"/>
                      </w:rPr>
                      <w:instrText xml:space="preserve"> CITATION Vid63 \l 1033 </w:instrText>
                    </w:r>
                    <w:r>
                      <w:fldChar w:fldCharType="separate"/>
                    </w:r>
                    <w:r>
                      <w:rPr>
                        <w:noProof/>
                        <w:lang w:val="en-US"/>
                      </w:rPr>
                      <w:t>(Videla)</w:t>
                    </w:r>
                    <w:r>
                      <w:fldChar w:fldCharType="end"/>
                    </w:r>
                  </w:sdtContent>
                </w:sdt>
              </w:p>
            </w:sdtContent>
          </w:sdt>
        </w:tc>
      </w:tr>
    </w:tbl>
    <w:p w:rsidR="00C27FAB" w:rsidRPr="00F36937" w:rsidRDefault="00C27FAB" w:rsidP="00E40629">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u Sascha" w:date="2016-01-13T14:07:00Z" w:initials="BS">
    <w:p w:rsidR="00E40629" w:rsidRPr="00ED7AC7" w:rsidRDefault="00E40629" w:rsidP="00E40629">
      <w:pPr>
        <w:pStyle w:val="CommentText"/>
        <w:rPr>
          <w:lang w:val="en-GB"/>
        </w:rPr>
      </w:pPr>
      <w:r>
        <w:rPr>
          <w:rStyle w:val="CommentReference"/>
        </w:rPr>
        <w:annotationRef/>
      </w:r>
      <w:r w:rsidRPr="00ED7AC7">
        <w:rPr>
          <w:lang w:val="en-GB"/>
        </w:rPr>
        <w:t>Redundant for our purposes here</w:t>
      </w:r>
    </w:p>
  </w:comment>
  <w:comment w:id="1" w:author="Bru Sascha" w:date="2016-01-13T14:08:00Z" w:initials="BS">
    <w:p w:rsidR="00E40629" w:rsidRPr="00ED7AC7" w:rsidRDefault="00E40629" w:rsidP="00E40629">
      <w:pPr>
        <w:pStyle w:val="CommentText"/>
        <w:rPr>
          <w:lang w:val="en-GB"/>
        </w:rPr>
      </w:pPr>
      <w:r>
        <w:rPr>
          <w:rStyle w:val="CommentReference"/>
        </w:rPr>
        <w:annotationRef/>
      </w:r>
      <w:r w:rsidRPr="00ED7AC7">
        <w:rPr>
          <w:lang w:val="en-GB"/>
        </w:rPr>
        <w:t>Redundant for our purposes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629" w:rsidRDefault="00E40629" w:rsidP="007A0D55">
      <w:pPr>
        <w:spacing w:after="0" w:line="240" w:lineRule="auto"/>
      </w:pPr>
      <w:r>
        <w:separator/>
      </w:r>
    </w:p>
  </w:endnote>
  <w:endnote w:type="continuationSeparator" w:id="0">
    <w:p w:rsidR="00E40629" w:rsidRDefault="00E406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629" w:rsidRDefault="00E40629" w:rsidP="007A0D55">
      <w:pPr>
        <w:spacing w:after="0" w:line="240" w:lineRule="auto"/>
      </w:pPr>
      <w:r>
        <w:separator/>
      </w:r>
    </w:p>
  </w:footnote>
  <w:footnote w:type="continuationSeparator" w:id="0">
    <w:p w:rsidR="00E40629" w:rsidRDefault="00E406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062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0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629"/>
    <w:rPr>
      <w:rFonts w:ascii="Lucida Grande" w:hAnsi="Lucida Grande" w:cs="Lucida Grande"/>
      <w:sz w:val="18"/>
      <w:szCs w:val="18"/>
    </w:rPr>
  </w:style>
  <w:style w:type="character" w:styleId="CommentReference">
    <w:name w:val="annotation reference"/>
    <w:basedOn w:val="DefaultParagraphFont"/>
    <w:uiPriority w:val="99"/>
    <w:semiHidden/>
    <w:rsid w:val="00E40629"/>
    <w:rPr>
      <w:sz w:val="16"/>
      <w:szCs w:val="16"/>
    </w:rPr>
  </w:style>
  <w:style w:type="paragraph" w:styleId="CommentText">
    <w:name w:val="annotation text"/>
    <w:basedOn w:val="Normal"/>
    <w:link w:val="CommentTextChar"/>
    <w:uiPriority w:val="99"/>
    <w:semiHidden/>
    <w:rsid w:val="00E40629"/>
    <w:pPr>
      <w:spacing w:after="200" w:line="240" w:lineRule="auto"/>
    </w:pPr>
    <w:rPr>
      <w:rFonts w:ascii="Calibri" w:eastAsia="Calibri" w:hAnsi="Calibri" w:cs="Calibri"/>
      <w:sz w:val="20"/>
      <w:szCs w:val="20"/>
      <w:lang w:val="nl-BE"/>
    </w:rPr>
  </w:style>
  <w:style w:type="character" w:customStyle="1" w:styleId="CommentTextChar">
    <w:name w:val="Comment Text Char"/>
    <w:basedOn w:val="DefaultParagraphFont"/>
    <w:link w:val="CommentText"/>
    <w:uiPriority w:val="99"/>
    <w:semiHidden/>
    <w:rsid w:val="00E40629"/>
    <w:rPr>
      <w:rFonts w:ascii="Calibri" w:eastAsia="Calibri" w:hAnsi="Calibri" w:cs="Calibri"/>
      <w:sz w:val="20"/>
      <w:szCs w:val="20"/>
      <w:lang w:val="nl-BE"/>
    </w:rPr>
  </w:style>
  <w:style w:type="paragraph" w:styleId="Caption">
    <w:name w:val="caption"/>
    <w:basedOn w:val="Normal"/>
    <w:next w:val="Normal"/>
    <w:uiPriority w:val="35"/>
    <w:semiHidden/>
    <w:qFormat/>
    <w:rsid w:val="00E40629"/>
    <w:pPr>
      <w:spacing w:after="200" w:line="240" w:lineRule="auto"/>
    </w:pPr>
    <w:rPr>
      <w:b/>
      <w:bCs/>
      <w:color w:val="5B9BD5" w:themeColor="accent1"/>
      <w:sz w:val="18"/>
      <w:szCs w:val="18"/>
    </w:rPr>
  </w:style>
  <w:style w:type="character" w:styleId="Hyperlink">
    <w:name w:val="Hyperlink"/>
    <w:basedOn w:val="DefaultParagraphFont"/>
    <w:uiPriority w:val="99"/>
    <w:semiHidden/>
    <w:rsid w:val="00E40629"/>
    <w:rPr>
      <w:color w:val="auto"/>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0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629"/>
    <w:rPr>
      <w:rFonts w:ascii="Lucida Grande" w:hAnsi="Lucida Grande" w:cs="Lucida Grande"/>
      <w:sz w:val="18"/>
      <w:szCs w:val="18"/>
    </w:rPr>
  </w:style>
  <w:style w:type="character" w:styleId="CommentReference">
    <w:name w:val="annotation reference"/>
    <w:basedOn w:val="DefaultParagraphFont"/>
    <w:uiPriority w:val="99"/>
    <w:semiHidden/>
    <w:rsid w:val="00E40629"/>
    <w:rPr>
      <w:sz w:val="16"/>
      <w:szCs w:val="16"/>
    </w:rPr>
  </w:style>
  <w:style w:type="paragraph" w:styleId="CommentText">
    <w:name w:val="annotation text"/>
    <w:basedOn w:val="Normal"/>
    <w:link w:val="CommentTextChar"/>
    <w:uiPriority w:val="99"/>
    <w:semiHidden/>
    <w:rsid w:val="00E40629"/>
    <w:pPr>
      <w:spacing w:after="200" w:line="240" w:lineRule="auto"/>
    </w:pPr>
    <w:rPr>
      <w:rFonts w:ascii="Calibri" w:eastAsia="Calibri" w:hAnsi="Calibri" w:cs="Calibri"/>
      <w:sz w:val="20"/>
      <w:szCs w:val="20"/>
      <w:lang w:val="nl-BE"/>
    </w:rPr>
  </w:style>
  <w:style w:type="character" w:customStyle="1" w:styleId="CommentTextChar">
    <w:name w:val="Comment Text Char"/>
    <w:basedOn w:val="DefaultParagraphFont"/>
    <w:link w:val="CommentText"/>
    <w:uiPriority w:val="99"/>
    <w:semiHidden/>
    <w:rsid w:val="00E40629"/>
    <w:rPr>
      <w:rFonts w:ascii="Calibri" w:eastAsia="Calibri" w:hAnsi="Calibri" w:cs="Calibri"/>
      <w:sz w:val="20"/>
      <w:szCs w:val="20"/>
      <w:lang w:val="nl-BE"/>
    </w:rPr>
  </w:style>
  <w:style w:type="paragraph" w:styleId="Caption">
    <w:name w:val="caption"/>
    <w:basedOn w:val="Normal"/>
    <w:next w:val="Normal"/>
    <w:uiPriority w:val="35"/>
    <w:semiHidden/>
    <w:qFormat/>
    <w:rsid w:val="00E40629"/>
    <w:pPr>
      <w:spacing w:after="200" w:line="240" w:lineRule="auto"/>
    </w:pPr>
    <w:rPr>
      <w:b/>
      <w:bCs/>
      <w:color w:val="5B9BD5" w:themeColor="accent1"/>
      <w:sz w:val="18"/>
      <w:szCs w:val="18"/>
    </w:rPr>
  </w:style>
  <w:style w:type="character" w:styleId="Hyperlink">
    <w:name w:val="Hyperlink"/>
    <w:basedOn w:val="DefaultParagraphFont"/>
    <w:uiPriority w:val="99"/>
    <w:semiHidden/>
    <w:rsid w:val="00E40629"/>
    <w:rPr>
      <w:color w:val="auto"/>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thales.cica.es/rd/Recursos/rd99/ed99-0055-01/girandul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A072EE1A615243B4BB06ABDC84728B"/>
        <w:category>
          <w:name w:val="General"/>
          <w:gallery w:val="placeholder"/>
        </w:category>
        <w:types>
          <w:type w:val="bbPlcHdr"/>
        </w:types>
        <w:behaviors>
          <w:behavior w:val="content"/>
        </w:behaviors>
        <w:guid w:val="{6F169885-5B8A-4442-889E-3521DB86E4F0}"/>
      </w:docPartPr>
      <w:docPartBody>
        <w:p w:rsidR="00000000" w:rsidRDefault="004E117A">
          <w:pPr>
            <w:pStyle w:val="B3A072EE1A615243B4BB06ABDC84728B"/>
          </w:pPr>
          <w:r w:rsidRPr="00CC586D">
            <w:rPr>
              <w:rStyle w:val="PlaceholderText"/>
              <w:b/>
              <w:color w:val="FFFFFF" w:themeColor="background1"/>
            </w:rPr>
            <w:t>[Salutation]</w:t>
          </w:r>
        </w:p>
      </w:docPartBody>
    </w:docPart>
    <w:docPart>
      <w:docPartPr>
        <w:name w:val="EAC2241E6A9C394AA2A8A7AD9A6D3470"/>
        <w:category>
          <w:name w:val="General"/>
          <w:gallery w:val="placeholder"/>
        </w:category>
        <w:types>
          <w:type w:val="bbPlcHdr"/>
        </w:types>
        <w:behaviors>
          <w:behavior w:val="content"/>
        </w:behaviors>
        <w:guid w:val="{C2D1A238-F1A4-CC4A-80FD-C475655C3DA1}"/>
      </w:docPartPr>
      <w:docPartBody>
        <w:p w:rsidR="00000000" w:rsidRDefault="004E117A">
          <w:pPr>
            <w:pStyle w:val="EAC2241E6A9C394AA2A8A7AD9A6D3470"/>
          </w:pPr>
          <w:r>
            <w:rPr>
              <w:rStyle w:val="PlaceholderText"/>
            </w:rPr>
            <w:t>[First name]</w:t>
          </w:r>
        </w:p>
      </w:docPartBody>
    </w:docPart>
    <w:docPart>
      <w:docPartPr>
        <w:name w:val="8035B32FB4E6B64A9308B246E1EFC67B"/>
        <w:category>
          <w:name w:val="General"/>
          <w:gallery w:val="placeholder"/>
        </w:category>
        <w:types>
          <w:type w:val="bbPlcHdr"/>
        </w:types>
        <w:behaviors>
          <w:behavior w:val="content"/>
        </w:behaviors>
        <w:guid w:val="{45939DEF-3DEB-6C4E-A147-C23150E136BF}"/>
      </w:docPartPr>
      <w:docPartBody>
        <w:p w:rsidR="00000000" w:rsidRDefault="004E117A">
          <w:pPr>
            <w:pStyle w:val="8035B32FB4E6B64A9308B246E1EFC67B"/>
          </w:pPr>
          <w:r>
            <w:rPr>
              <w:rStyle w:val="PlaceholderText"/>
            </w:rPr>
            <w:t>[Middle name]</w:t>
          </w:r>
        </w:p>
      </w:docPartBody>
    </w:docPart>
    <w:docPart>
      <w:docPartPr>
        <w:name w:val="48D0A96B06DDED45A56E6C3BEFFA95D5"/>
        <w:category>
          <w:name w:val="General"/>
          <w:gallery w:val="placeholder"/>
        </w:category>
        <w:types>
          <w:type w:val="bbPlcHdr"/>
        </w:types>
        <w:behaviors>
          <w:behavior w:val="content"/>
        </w:behaviors>
        <w:guid w:val="{C6BBB4D3-DB07-6240-AC53-09739E9045C9}"/>
      </w:docPartPr>
      <w:docPartBody>
        <w:p w:rsidR="00000000" w:rsidRDefault="004E117A">
          <w:pPr>
            <w:pStyle w:val="48D0A96B06DDED45A56E6C3BEFFA95D5"/>
          </w:pPr>
          <w:r>
            <w:rPr>
              <w:rStyle w:val="PlaceholderText"/>
            </w:rPr>
            <w:t>[Last name]</w:t>
          </w:r>
        </w:p>
      </w:docPartBody>
    </w:docPart>
    <w:docPart>
      <w:docPartPr>
        <w:name w:val="A98CC9460C47C749BF41B6D0D122DFCF"/>
        <w:category>
          <w:name w:val="General"/>
          <w:gallery w:val="placeholder"/>
        </w:category>
        <w:types>
          <w:type w:val="bbPlcHdr"/>
        </w:types>
        <w:behaviors>
          <w:behavior w:val="content"/>
        </w:behaviors>
        <w:guid w:val="{B1A04195-68CF-744E-9A62-C093B15E2899}"/>
      </w:docPartPr>
      <w:docPartBody>
        <w:p w:rsidR="00000000" w:rsidRDefault="004E117A">
          <w:pPr>
            <w:pStyle w:val="A98CC9460C47C749BF41B6D0D122DFCF"/>
          </w:pPr>
          <w:r>
            <w:rPr>
              <w:rStyle w:val="PlaceholderText"/>
            </w:rPr>
            <w:t>[Enter your biography]</w:t>
          </w:r>
        </w:p>
      </w:docPartBody>
    </w:docPart>
    <w:docPart>
      <w:docPartPr>
        <w:name w:val="0E9387CFB17D9C40B2E8826223BF7ACA"/>
        <w:category>
          <w:name w:val="General"/>
          <w:gallery w:val="placeholder"/>
        </w:category>
        <w:types>
          <w:type w:val="bbPlcHdr"/>
        </w:types>
        <w:behaviors>
          <w:behavior w:val="content"/>
        </w:behaviors>
        <w:guid w:val="{B7908D35-F9C0-0E48-B06D-E93CDFD69397}"/>
      </w:docPartPr>
      <w:docPartBody>
        <w:p w:rsidR="00000000" w:rsidRDefault="004E117A">
          <w:pPr>
            <w:pStyle w:val="0E9387CFB17D9C40B2E8826223BF7ACA"/>
          </w:pPr>
          <w:r>
            <w:rPr>
              <w:rStyle w:val="PlaceholderText"/>
            </w:rPr>
            <w:t>[Enter the institution with which you are affiliated]</w:t>
          </w:r>
        </w:p>
      </w:docPartBody>
    </w:docPart>
    <w:docPart>
      <w:docPartPr>
        <w:name w:val="4AD8147C2EAAFE4184B0226E1E92E801"/>
        <w:category>
          <w:name w:val="General"/>
          <w:gallery w:val="placeholder"/>
        </w:category>
        <w:types>
          <w:type w:val="bbPlcHdr"/>
        </w:types>
        <w:behaviors>
          <w:behavior w:val="content"/>
        </w:behaviors>
        <w:guid w:val="{3E771275-8BD4-D84F-ABA0-6D5634DD840F}"/>
      </w:docPartPr>
      <w:docPartBody>
        <w:p w:rsidR="00000000" w:rsidRDefault="004E117A">
          <w:pPr>
            <w:pStyle w:val="4AD8147C2EAAFE4184B0226E1E92E801"/>
          </w:pPr>
          <w:r w:rsidRPr="00EF74F7">
            <w:rPr>
              <w:b/>
              <w:color w:val="808080" w:themeColor="background1" w:themeShade="80"/>
            </w:rPr>
            <w:t>[Enter the headword for your article]</w:t>
          </w:r>
        </w:p>
      </w:docPartBody>
    </w:docPart>
    <w:docPart>
      <w:docPartPr>
        <w:name w:val="943AFFAD0257834CB13A9019F670FB1B"/>
        <w:category>
          <w:name w:val="General"/>
          <w:gallery w:val="placeholder"/>
        </w:category>
        <w:types>
          <w:type w:val="bbPlcHdr"/>
        </w:types>
        <w:behaviors>
          <w:behavior w:val="content"/>
        </w:behaviors>
        <w:guid w:val="{66A6015D-9AF5-644E-99DD-6D73060FBBA6}"/>
      </w:docPartPr>
      <w:docPartBody>
        <w:p w:rsidR="00000000" w:rsidRDefault="004E117A">
          <w:pPr>
            <w:pStyle w:val="943AFFAD0257834CB13A9019F670FB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677755FAD6B74CA80066AC54706BB0"/>
        <w:category>
          <w:name w:val="General"/>
          <w:gallery w:val="placeholder"/>
        </w:category>
        <w:types>
          <w:type w:val="bbPlcHdr"/>
        </w:types>
        <w:behaviors>
          <w:behavior w:val="content"/>
        </w:behaviors>
        <w:guid w:val="{27EB09C2-282F-C241-898C-F5B3620A321E}"/>
      </w:docPartPr>
      <w:docPartBody>
        <w:p w:rsidR="00000000" w:rsidRDefault="004E117A">
          <w:pPr>
            <w:pStyle w:val="22677755FAD6B74CA80066AC54706B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A293B162F37440B3ECCF8C94C7D53D"/>
        <w:category>
          <w:name w:val="General"/>
          <w:gallery w:val="placeholder"/>
        </w:category>
        <w:types>
          <w:type w:val="bbPlcHdr"/>
        </w:types>
        <w:behaviors>
          <w:behavior w:val="content"/>
        </w:behaviors>
        <w:guid w:val="{A8C513FC-ABC8-9046-B19E-E5D715177A5B}"/>
      </w:docPartPr>
      <w:docPartBody>
        <w:p w:rsidR="00000000" w:rsidRDefault="004E117A">
          <w:pPr>
            <w:pStyle w:val="40A293B162F37440B3ECCF8C94C7D5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A358334B953345B3CDD0D82FC327DE"/>
        <w:category>
          <w:name w:val="General"/>
          <w:gallery w:val="placeholder"/>
        </w:category>
        <w:types>
          <w:type w:val="bbPlcHdr"/>
        </w:types>
        <w:behaviors>
          <w:behavior w:val="content"/>
        </w:behaviors>
        <w:guid w:val="{3234A434-6C60-244B-8B00-B6C039A51489}"/>
      </w:docPartPr>
      <w:docPartBody>
        <w:p w:rsidR="00000000" w:rsidRDefault="004E117A">
          <w:pPr>
            <w:pStyle w:val="91A358334B953345B3CDD0D82FC327D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A072EE1A615243B4BB06ABDC84728B">
    <w:name w:val="B3A072EE1A615243B4BB06ABDC84728B"/>
  </w:style>
  <w:style w:type="paragraph" w:customStyle="1" w:styleId="EAC2241E6A9C394AA2A8A7AD9A6D3470">
    <w:name w:val="EAC2241E6A9C394AA2A8A7AD9A6D3470"/>
  </w:style>
  <w:style w:type="paragraph" w:customStyle="1" w:styleId="8035B32FB4E6B64A9308B246E1EFC67B">
    <w:name w:val="8035B32FB4E6B64A9308B246E1EFC67B"/>
  </w:style>
  <w:style w:type="paragraph" w:customStyle="1" w:styleId="48D0A96B06DDED45A56E6C3BEFFA95D5">
    <w:name w:val="48D0A96B06DDED45A56E6C3BEFFA95D5"/>
  </w:style>
  <w:style w:type="paragraph" w:customStyle="1" w:styleId="A98CC9460C47C749BF41B6D0D122DFCF">
    <w:name w:val="A98CC9460C47C749BF41B6D0D122DFCF"/>
  </w:style>
  <w:style w:type="paragraph" w:customStyle="1" w:styleId="0E9387CFB17D9C40B2E8826223BF7ACA">
    <w:name w:val="0E9387CFB17D9C40B2E8826223BF7ACA"/>
  </w:style>
  <w:style w:type="paragraph" w:customStyle="1" w:styleId="4AD8147C2EAAFE4184B0226E1E92E801">
    <w:name w:val="4AD8147C2EAAFE4184B0226E1E92E801"/>
  </w:style>
  <w:style w:type="paragraph" w:customStyle="1" w:styleId="943AFFAD0257834CB13A9019F670FB1B">
    <w:name w:val="943AFFAD0257834CB13A9019F670FB1B"/>
  </w:style>
  <w:style w:type="paragraph" w:customStyle="1" w:styleId="22677755FAD6B74CA80066AC54706BB0">
    <w:name w:val="22677755FAD6B74CA80066AC54706BB0"/>
  </w:style>
  <w:style w:type="paragraph" w:customStyle="1" w:styleId="40A293B162F37440B3ECCF8C94C7D53D">
    <w:name w:val="40A293B162F37440B3ECCF8C94C7D53D"/>
  </w:style>
  <w:style w:type="paragraph" w:customStyle="1" w:styleId="91A358334B953345B3CDD0D82FC327DE">
    <w:name w:val="91A358334B953345B3CDD0D82FC327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A072EE1A615243B4BB06ABDC84728B">
    <w:name w:val="B3A072EE1A615243B4BB06ABDC84728B"/>
  </w:style>
  <w:style w:type="paragraph" w:customStyle="1" w:styleId="EAC2241E6A9C394AA2A8A7AD9A6D3470">
    <w:name w:val="EAC2241E6A9C394AA2A8A7AD9A6D3470"/>
  </w:style>
  <w:style w:type="paragraph" w:customStyle="1" w:styleId="8035B32FB4E6B64A9308B246E1EFC67B">
    <w:name w:val="8035B32FB4E6B64A9308B246E1EFC67B"/>
  </w:style>
  <w:style w:type="paragraph" w:customStyle="1" w:styleId="48D0A96B06DDED45A56E6C3BEFFA95D5">
    <w:name w:val="48D0A96B06DDED45A56E6C3BEFFA95D5"/>
  </w:style>
  <w:style w:type="paragraph" w:customStyle="1" w:styleId="A98CC9460C47C749BF41B6D0D122DFCF">
    <w:name w:val="A98CC9460C47C749BF41B6D0D122DFCF"/>
  </w:style>
  <w:style w:type="paragraph" w:customStyle="1" w:styleId="0E9387CFB17D9C40B2E8826223BF7ACA">
    <w:name w:val="0E9387CFB17D9C40B2E8826223BF7ACA"/>
  </w:style>
  <w:style w:type="paragraph" w:customStyle="1" w:styleId="4AD8147C2EAAFE4184B0226E1E92E801">
    <w:name w:val="4AD8147C2EAAFE4184B0226E1E92E801"/>
  </w:style>
  <w:style w:type="paragraph" w:customStyle="1" w:styleId="943AFFAD0257834CB13A9019F670FB1B">
    <w:name w:val="943AFFAD0257834CB13A9019F670FB1B"/>
  </w:style>
  <w:style w:type="paragraph" w:customStyle="1" w:styleId="22677755FAD6B74CA80066AC54706BB0">
    <w:name w:val="22677755FAD6B74CA80066AC54706BB0"/>
  </w:style>
  <w:style w:type="paragraph" w:customStyle="1" w:styleId="40A293B162F37440B3ECCF8C94C7D53D">
    <w:name w:val="40A293B162F37440B3ECCF8C94C7D53D"/>
  </w:style>
  <w:style w:type="paragraph" w:customStyle="1" w:styleId="91A358334B953345B3CDD0D82FC327DE">
    <w:name w:val="91A358334B953345B3CDD0D82FC32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Ber881</b:Tag>
    <b:SourceType>Book</b:SourceType>
    <b:Guid>{AC5B7310-7DCC-414A-B9BD-7EDFF10B6BB7}</b:Guid>
    <b:Title>El ultraísmo, ¿historia de un fracaso?</b:Title>
    <b:Publisher>Universidad de Extremadura</b:Publisher>
    <b:City>Cáceres</b:City>
    <b:Year>1988</b:Year>
    <b:Author>
      <b:Author>
        <b:NameList>
          <b:Person>
            <b:Last>Bernal</b:Last>
            <b:First>J.L.</b:First>
          </b:Person>
        </b:NameList>
      </b:Author>
    </b:Author>
    <b:RefOrder>1</b:RefOrder>
  </b:Source>
  <b:Source>
    <b:Tag>Vid63</b:Tag>
    <b:SourceType>Book</b:SourceType>
    <b:Guid>{B5A91EE5-E331-1D44-9659-40E5A89FEA3B}</b:Guid>
    <b:Author>
      <b:Author>
        <b:NameList>
          <b:Person>
            <b:Last>Videla</b:Last>
            <b:First>G.</b:First>
          </b:Person>
        </b:NameList>
      </b:Author>
    </b:Author>
    <b:Title>El ultraísmo</b:Title>
    <b:City>Madrid</b:City>
    <b:Publisher>Gredos</b:Publisher>
    <b:Year>1963</b:Year>
    <b:RefOrder>2</b:RefOrder>
  </b:Source>
</b:Sources>
</file>

<file path=customXml/itemProps1.xml><?xml version="1.0" encoding="utf-8"?>
<ds:datastoreItem xmlns:ds="http://schemas.openxmlformats.org/officeDocument/2006/customXml" ds:itemID="{B8DE2353-CA54-EF4F-98B0-BD3F946B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662</Words>
  <Characters>3825</Characters>
  <Application>Microsoft Macintosh Word</Application>
  <DocSecurity>0</DocSecurity>
  <Lines>67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2016-01-13T22:06:00Z</dcterms:created>
  <dcterms:modified xsi:type="dcterms:W3CDTF">2016-01-13T22:21:00Z</dcterms:modified>
</cp:coreProperties>
</file>