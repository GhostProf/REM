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02EA09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BA388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C3841C241DD344896E93CD260A3343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B17878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8988F7801D3724E89A6D5C6DF3E86F6"/>
            </w:placeholder>
            <w:text/>
          </w:sdtPr>
          <w:sdtEndPr/>
          <w:sdtContent>
            <w:tc>
              <w:tcPr>
                <w:tcW w:w="2073" w:type="dxa"/>
              </w:tcPr>
              <w:p w14:paraId="10B83DBD" w14:textId="3029DC39" w:rsidR="00B574C9" w:rsidRDefault="003436E5" w:rsidP="005416CB">
                <w:r>
                  <w:t xml:space="preserve">Cécile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34336FCE06A844DB09F47E7A19387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25256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77AC3917D18B645B48A9190CD879547"/>
            </w:placeholder>
            <w:text/>
          </w:sdtPr>
          <w:sdtEndPr/>
          <w:sdtContent>
            <w:tc>
              <w:tcPr>
                <w:tcW w:w="2642" w:type="dxa"/>
              </w:tcPr>
              <w:p w14:paraId="37187433" w14:textId="7A9853F1" w:rsidR="00B574C9" w:rsidRDefault="005416CB" w:rsidP="00922950">
                <w:r w:rsidRPr="00284B13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>Guédon</w:t>
                </w:r>
              </w:p>
            </w:tc>
          </w:sdtContent>
        </w:sdt>
      </w:tr>
      <w:tr w:rsidR="00B574C9" w14:paraId="7242529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D2C4E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924566BABAA34AA595C86B232A12B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BD9814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341F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5667E9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4E353B5905AD043A622F1F016B9DD6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8130858" w14:textId="77777777" w:rsidR="00B574C9" w:rsidRDefault="003436E5" w:rsidP="003436E5">
                <w:proofErr w:type="spellStart"/>
                <w:r>
                  <w:t>Birbeck</w:t>
                </w:r>
                <w:proofErr w:type="spellEnd"/>
                <w:r>
                  <w:t xml:space="preserve"> College, London</w:t>
                </w:r>
              </w:p>
            </w:tc>
          </w:sdtContent>
        </w:sdt>
      </w:tr>
    </w:tbl>
    <w:p w14:paraId="23AF94C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F6DD2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EC405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0D19FC1" w14:textId="77777777" w:rsidTr="003F0D73">
        <w:sdt>
          <w:sdtPr>
            <w:alias w:val="Article headword"/>
            <w:tag w:val="articleHeadword"/>
            <w:id w:val="-361440020"/>
            <w:placeholder>
              <w:docPart w:val="EAD849DF1946AC4E9FCD2C2CF55E982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362FB9" w14:textId="77777777" w:rsidR="003F0D73" w:rsidRPr="00FB589A" w:rsidRDefault="003436E5" w:rsidP="003436E5">
                <w:proofErr w:type="spellStart"/>
                <w:r>
                  <w:rPr>
                    <w:lang w:eastAsia="en-GB"/>
                  </w:rPr>
                  <w:t>Koyré</w:t>
                </w:r>
                <w:proofErr w:type="spellEnd"/>
                <w:r>
                  <w:rPr>
                    <w:lang w:eastAsia="en-GB"/>
                  </w:rPr>
                  <w:t>, Alexandre (1882–</w:t>
                </w:r>
                <w:r w:rsidRPr="008339B3">
                  <w:rPr>
                    <w:lang w:eastAsia="en-GB"/>
                  </w:rPr>
                  <w:t>1964)</w:t>
                </w:r>
              </w:p>
            </w:tc>
          </w:sdtContent>
        </w:sdt>
      </w:tr>
      <w:tr w:rsidR="00464699" w14:paraId="3AD888CE" w14:textId="77777777" w:rsidTr="007821B0">
        <w:sdt>
          <w:sdtPr>
            <w:alias w:val="Variant headwords"/>
            <w:tag w:val="variantHeadwords"/>
            <w:id w:val="173464402"/>
            <w:placeholder>
              <w:docPart w:val="2DC6AE0DE0F63A488000F3B3C0AD1A0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EA76E5" w14:textId="77777777" w:rsidR="003436E5" w:rsidRDefault="003436E5" w:rsidP="008635B6">
                <w:proofErr w:type="spellStart"/>
                <w:r w:rsidRPr="00020C54">
                  <w:t>Alexandr</w:t>
                </w:r>
                <w:proofErr w:type="spellEnd"/>
                <w:r w:rsidRPr="00020C54">
                  <w:t xml:space="preserve"> Vladimirovich </w:t>
                </w:r>
                <w:proofErr w:type="spellStart"/>
                <w:r w:rsidRPr="00020C54">
                  <w:t>Koyranskiy</w:t>
                </w:r>
                <w:proofErr w:type="spellEnd"/>
              </w:p>
              <w:p w14:paraId="71E0097A" w14:textId="77777777" w:rsidR="00464699" w:rsidRDefault="003436E5" w:rsidP="008635B6">
                <w:proofErr w:type="spellStart"/>
                <w:r w:rsidRPr="00020C54">
                  <w:t>Александр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Владимирович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Койранский</w:t>
                </w:r>
                <w:proofErr w:type="spellEnd"/>
              </w:p>
            </w:tc>
          </w:sdtContent>
        </w:sdt>
      </w:tr>
      <w:tr w:rsidR="00E85A05" w14:paraId="7BFD89F8" w14:textId="77777777" w:rsidTr="003F0D73">
        <w:sdt>
          <w:sdtPr>
            <w:alias w:val="Abstract"/>
            <w:tag w:val="abstract"/>
            <w:id w:val="-635871867"/>
            <w:placeholder>
              <w:docPart w:val="D2A1BB9C81C9924E9F6B516390A405F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050780" w14:textId="77777777" w:rsidR="00E85A05" w:rsidRDefault="003436E5" w:rsidP="00E85A05">
                <w:r>
                  <w:t xml:space="preserve">Born </w:t>
                </w:r>
                <w:proofErr w:type="spellStart"/>
                <w:r w:rsidRPr="00020C54">
                  <w:t>Alexandr</w:t>
                </w:r>
                <w:proofErr w:type="spellEnd"/>
                <w:r w:rsidRPr="00020C54">
                  <w:t xml:space="preserve"> Vladimirovich </w:t>
                </w:r>
                <w:proofErr w:type="spellStart"/>
                <w:r w:rsidRPr="00020C54">
                  <w:t>Koyranskiy</w:t>
                </w:r>
                <w:proofErr w:type="spellEnd"/>
                <w:r>
                  <w:t xml:space="preserve"> (</w:t>
                </w:r>
                <w:proofErr w:type="spellStart"/>
                <w:r w:rsidRPr="00020C54">
                  <w:t>Александр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Владимирович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Койранский</w:t>
                </w:r>
                <w:proofErr w:type="spellEnd"/>
                <w:r>
                  <w:t xml:space="preserve">) in Taganrog, Russia, Alexandre </w:t>
                </w:r>
                <w:proofErr w:type="spellStart"/>
                <w:r>
                  <w:t>Koyré</w:t>
                </w:r>
                <w:proofErr w:type="spellEnd"/>
                <w:r>
                  <w:t xml:space="preserve"> moved to Paris, France, as a student where he was active, with varying degrees of involvement, as a professor </w:t>
                </w:r>
                <w:r w:rsidRPr="000D0CDD">
                  <w:t xml:space="preserve">at the </w:t>
                </w:r>
                <w:proofErr w:type="spellStart"/>
                <w:r w:rsidRPr="00CA770B">
                  <w:rPr>
                    <w:i/>
                  </w:rPr>
                  <w:t>École</w:t>
                </w:r>
                <w:proofErr w:type="spellEnd"/>
                <w:r w:rsidRPr="00CA770B">
                  <w:rPr>
                    <w:i/>
                  </w:rPr>
                  <w:t xml:space="preserve"> </w:t>
                </w:r>
                <w:proofErr w:type="spellStart"/>
                <w:r w:rsidRPr="00CA770B">
                  <w:rPr>
                    <w:i/>
                  </w:rPr>
                  <w:t>pratique</w:t>
                </w:r>
                <w:proofErr w:type="spellEnd"/>
                <w:r w:rsidRPr="00CA770B">
                  <w:rPr>
                    <w:i/>
                  </w:rPr>
                  <w:t xml:space="preserve"> des </w:t>
                </w:r>
                <w:proofErr w:type="spellStart"/>
                <w:r w:rsidRPr="00CA770B">
                  <w:rPr>
                    <w:i/>
                  </w:rPr>
                  <w:t>hautes</w:t>
                </w:r>
                <w:proofErr w:type="spellEnd"/>
                <w:r w:rsidRPr="00CA770B">
                  <w:rPr>
                    <w:i/>
                  </w:rPr>
                  <w:t xml:space="preserve"> </w:t>
                </w:r>
                <w:proofErr w:type="spellStart"/>
                <w:r w:rsidRPr="00CA770B">
                  <w:rPr>
                    <w:i/>
                  </w:rPr>
                  <w:t>études</w:t>
                </w:r>
                <w:proofErr w:type="spellEnd"/>
                <w:r>
                  <w:t xml:space="preserve"> from 1922 until his death. He was appointed to </w:t>
                </w:r>
                <w:r w:rsidRPr="000D0CDD">
                  <w:t xml:space="preserve">the </w:t>
                </w:r>
                <w:r>
                  <w:t>position of chair of the</w:t>
                </w:r>
                <w:r w:rsidRPr="000D0CDD">
                  <w:t xml:space="preserve"> Department of History of Religious Tho</w:t>
                </w:r>
                <w:r>
                  <w:t xml:space="preserve">ught in Modern Europe in 1932 and also taught at the Johns Hopkins University and the Princeton Institute for Advanced Study. Renowned for </w:t>
                </w:r>
                <w:r w:rsidRPr="000D0CDD">
                  <w:t>establish</w:t>
                </w:r>
                <w:r>
                  <w:t>ing</w:t>
                </w:r>
                <w:r w:rsidRPr="000D0CDD">
                  <w:t xml:space="preserve"> the discipline of </w:t>
                </w:r>
                <w:r>
                  <w:t xml:space="preserve">the </w:t>
                </w:r>
                <w:r w:rsidRPr="000D0CDD">
                  <w:t xml:space="preserve">history of science as it is known today, </w:t>
                </w:r>
                <w:proofErr w:type="spellStart"/>
                <w:r>
                  <w:t>Koyré</w:t>
                </w:r>
                <w:proofErr w:type="spellEnd"/>
                <w:r>
                  <w:t xml:space="preserve"> </w:t>
                </w:r>
                <w:r w:rsidRPr="000D0CDD">
                  <w:t>question</w:t>
                </w:r>
                <w:r>
                  <w:t>ed</w:t>
                </w:r>
                <w:r w:rsidRPr="000D0CDD">
                  <w:t xml:space="preserve"> in particular the valu</w:t>
                </w:r>
                <w:r>
                  <w:t>e of scientific experimentation, arguing that such experimentation merely validated the presumptions previously</w:t>
                </w:r>
                <w:r w:rsidRPr="000D0CDD">
                  <w:t xml:space="preserve"> </w:t>
                </w:r>
                <w:r>
                  <w:t xml:space="preserve">intuited </w:t>
                </w:r>
                <w:r w:rsidRPr="000D0CDD">
                  <w:t xml:space="preserve">by subjective means. </w:t>
                </w:r>
                <w:proofErr w:type="spellStart"/>
                <w:r w:rsidRPr="000D0CDD">
                  <w:t>Koyré’s</w:t>
                </w:r>
                <w:proofErr w:type="spellEnd"/>
                <w:r w:rsidRPr="000D0CDD">
                  <w:t xml:space="preserve"> contribution to the field of philosoph</w:t>
                </w:r>
                <w:r>
                  <w:t>y of science is generally understood as an</w:t>
                </w:r>
                <w:r w:rsidRPr="000D0CDD">
                  <w:t xml:space="preserve"> o</w:t>
                </w:r>
                <w:r>
                  <w:t xml:space="preserve">riginal weaving of specific, </w:t>
                </w:r>
                <w:r w:rsidRPr="000D0CDD">
                  <w:t>dynamic changes in religious beliefs and co</w:t>
                </w:r>
                <w:r>
                  <w:t>mmitments and metaphysical views</w:t>
                </w:r>
                <w:r w:rsidRPr="000D0CDD">
                  <w:t xml:space="preserve"> into his account of the discovery process</w:t>
                </w:r>
                <w:r>
                  <w:t xml:space="preserve">. </w:t>
                </w:r>
                <w:r w:rsidRPr="000D0CDD">
                  <w:t xml:space="preserve">Thus, </w:t>
                </w:r>
                <w:r>
                  <w:t xml:space="preserve">as </w:t>
                </w:r>
                <w:proofErr w:type="spellStart"/>
                <w:r w:rsidRPr="000D0CDD">
                  <w:t>Koyré</w:t>
                </w:r>
                <w:proofErr w:type="spellEnd"/>
                <w:r w:rsidRPr="000D0CDD">
                  <w:t xml:space="preserve"> suggested in </w:t>
                </w:r>
                <w:r w:rsidRPr="000D0CDD">
                  <w:rPr>
                    <w:i/>
                  </w:rPr>
                  <w:t>From the Closed World to the Infinite Universe</w:t>
                </w:r>
                <w:r w:rsidRPr="000D0CDD">
                  <w:t xml:space="preserve"> (1957), a thorough study of modern science should be firmly grounded in the history of religion and metaphysics.</w:t>
                </w:r>
              </w:p>
            </w:tc>
          </w:sdtContent>
        </w:sdt>
      </w:tr>
      <w:tr w:rsidR="003F0D73" w14:paraId="4F77740A" w14:textId="77777777" w:rsidTr="003F0D73">
        <w:sdt>
          <w:sdtPr>
            <w:alias w:val="Article text"/>
            <w:tag w:val="articleText"/>
            <w:id w:val="634067588"/>
            <w:placeholder>
              <w:docPart w:val="12AC724567C54B469E52D1B037E833C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3BC2ED" w14:textId="6E9B42A9" w:rsidR="003436E5" w:rsidRDefault="003436E5" w:rsidP="008635B6">
                <w:r>
                  <w:t xml:space="preserve">Born </w:t>
                </w:r>
                <w:proofErr w:type="spellStart"/>
                <w:r w:rsidRPr="00020C54">
                  <w:t>Alexandr</w:t>
                </w:r>
                <w:proofErr w:type="spellEnd"/>
                <w:r w:rsidRPr="00020C54">
                  <w:t xml:space="preserve"> Vladimirovich </w:t>
                </w:r>
                <w:proofErr w:type="spellStart"/>
                <w:r w:rsidRPr="00020C54">
                  <w:t>Koyranskiy</w:t>
                </w:r>
                <w:proofErr w:type="spellEnd"/>
                <w:r>
                  <w:t xml:space="preserve"> (</w:t>
                </w:r>
                <w:proofErr w:type="spellStart"/>
                <w:r w:rsidRPr="00020C54">
                  <w:t>Александр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Владимирович</w:t>
                </w:r>
                <w:proofErr w:type="spellEnd"/>
                <w:r w:rsidRPr="00020C54">
                  <w:t xml:space="preserve"> </w:t>
                </w:r>
                <w:proofErr w:type="spellStart"/>
                <w:r w:rsidRPr="00020C54">
                  <w:t>Койранский</w:t>
                </w:r>
                <w:proofErr w:type="spellEnd"/>
                <w:r>
                  <w:t xml:space="preserve">) in Taganrog, Russia, Alexandre </w:t>
                </w:r>
                <w:proofErr w:type="spellStart"/>
                <w:r>
                  <w:t>Koyré</w:t>
                </w:r>
                <w:proofErr w:type="spellEnd"/>
                <w:r>
                  <w:t xml:space="preserve"> moved to Paris, France, as a student where he was active, with varying degrees of involvement, as a professor </w:t>
                </w:r>
                <w:r w:rsidRPr="000D0CDD">
                  <w:t xml:space="preserve">at the </w:t>
                </w:r>
                <w:proofErr w:type="spellStart"/>
                <w:r w:rsidRPr="00CA770B">
                  <w:rPr>
                    <w:i/>
                  </w:rPr>
                  <w:t>École</w:t>
                </w:r>
                <w:proofErr w:type="spellEnd"/>
                <w:r w:rsidRPr="00CA770B">
                  <w:rPr>
                    <w:i/>
                  </w:rPr>
                  <w:t xml:space="preserve"> </w:t>
                </w:r>
                <w:proofErr w:type="spellStart"/>
                <w:r w:rsidRPr="00CA770B">
                  <w:rPr>
                    <w:i/>
                  </w:rPr>
                  <w:t>pratique</w:t>
                </w:r>
                <w:proofErr w:type="spellEnd"/>
                <w:r w:rsidRPr="00CA770B">
                  <w:rPr>
                    <w:i/>
                  </w:rPr>
                  <w:t xml:space="preserve"> des </w:t>
                </w:r>
                <w:proofErr w:type="spellStart"/>
                <w:r w:rsidRPr="00CA770B">
                  <w:rPr>
                    <w:i/>
                  </w:rPr>
                  <w:t>hautes</w:t>
                </w:r>
                <w:proofErr w:type="spellEnd"/>
                <w:r w:rsidRPr="00CA770B">
                  <w:rPr>
                    <w:i/>
                  </w:rPr>
                  <w:t xml:space="preserve"> </w:t>
                </w:r>
                <w:proofErr w:type="spellStart"/>
                <w:r w:rsidRPr="00CA770B">
                  <w:rPr>
                    <w:i/>
                  </w:rPr>
                  <w:t>études</w:t>
                </w:r>
                <w:proofErr w:type="spellEnd"/>
                <w:r>
                  <w:t xml:space="preserve"> from 1922 until his death. He was appointed to </w:t>
                </w:r>
                <w:r w:rsidRPr="000D0CDD">
                  <w:t xml:space="preserve">the </w:t>
                </w:r>
                <w:r>
                  <w:t>position of chair of the</w:t>
                </w:r>
                <w:r w:rsidRPr="000D0CDD">
                  <w:t xml:space="preserve"> Department of History of Religious Tho</w:t>
                </w:r>
                <w:r>
                  <w:t xml:space="preserve">ught in Modern Europe in 1932 and also taught at the Johns Hopkins University and the Princeton Institute for Advanced Study. Renowned for </w:t>
                </w:r>
                <w:r w:rsidRPr="000D0CDD">
                  <w:t>establish</w:t>
                </w:r>
                <w:r>
                  <w:t>ing</w:t>
                </w:r>
                <w:r w:rsidRPr="000D0CDD">
                  <w:t xml:space="preserve"> the discipline of </w:t>
                </w:r>
                <w:r>
                  <w:t xml:space="preserve">the </w:t>
                </w:r>
                <w:r w:rsidRPr="000D0CDD">
                  <w:t xml:space="preserve">history of science as it is known today, </w:t>
                </w:r>
                <w:proofErr w:type="spellStart"/>
                <w:r>
                  <w:t>Koyré</w:t>
                </w:r>
                <w:proofErr w:type="spellEnd"/>
                <w:r>
                  <w:t xml:space="preserve"> </w:t>
                </w:r>
                <w:r w:rsidRPr="000D0CDD">
                  <w:t>question</w:t>
                </w:r>
                <w:r>
                  <w:t>ed</w:t>
                </w:r>
                <w:r w:rsidRPr="000D0CDD">
                  <w:t xml:space="preserve"> in particular the valu</w:t>
                </w:r>
                <w:r>
                  <w:t>e of scientific experimentation, arguing that such experimentation merely validated the presumptions previously</w:t>
                </w:r>
                <w:r w:rsidRPr="000D0CDD">
                  <w:t xml:space="preserve"> </w:t>
                </w:r>
                <w:r>
                  <w:t xml:space="preserve">intuited </w:t>
                </w:r>
                <w:r w:rsidRPr="000D0CDD">
                  <w:t xml:space="preserve">by subjective means. </w:t>
                </w:r>
                <w:proofErr w:type="spellStart"/>
                <w:r w:rsidRPr="000D0CDD">
                  <w:t>Koyré’s</w:t>
                </w:r>
                <w:proofErr w:type="spellEnd"/>
                <w:r w:rsidRPr="000D0CDD">
                  <w:t xml:space="preserve"> contribution to the field of philosoph</w:t>
                </w:r>
                <w:r>
                  <w:t>y of science is generally understood as an</w:t>
                </w:r>
                <w:r w:rsidRPr="000D0CDD">
                  <w:t xml:space="preserve"> o</w:t>
                </w:r>
                <w:r>
                  <w:t xml:space="preserve">riginal weaving of specific, </w:t>
                </w:r>
                <w:r w:rsidRPr="000D0CDD">
                  <w:t>dynamic changes in religious beliefs and co</w:t>
                </w:r>
                <w:r>
                  <w:t>mmitments and metaphysical views</w:t>
                </w:r>
                <w:r w:rsidRPr="000D0CDD">
                  <w:t xml:space="preserve"> into his account of the discovery process</w:t>
                </w:r>
                <w:r>
                  <w:t xml:space="preserve">. </w:t>
                </w:r>
                <w:r w:rsidRPr="000D0CDD">
                  <w:t xml:space="preserve">Thus, </w:t>
                </w:r>
                <w:r>
                  <w:t xml:space="preserve">as </w:t>
                </w:r>
                <w:proofErr w:type="spellStart"/>
                <w:r w:rsidRPr="000D0CDD">
                  <w:t>Koyré</w:t>
                </w:r>
                <w:proofErr w:type="spellEnd"/>
                <w:r w:rsidRPr="000D0CDD">
                  <w:t xml:space="preserve"> suggested in </w:t>
                </w:r>
                <w:r w:rsidRPr="000D0CDD">
                  <w:rPr>
                    <w:i/>
                  </w:rPr>
                  <w:t>From the Closed World to the Infinite Universe</w:t>
                </w:r>
                <w:r w:rsidRPr="000D0CDD">
                  <w:t xml:space="preserve"> (1957), a thorough study of modern science should be firmly grounded in the history of religion and metaphysics. </w:t>
                </w:r>
                <w:proofErr w:type="spellStart"/>
                <w:r w:rsidRPr="000D0CDD">
                  <w:t>Koyré</w:t>
                </w:r>
                <w:proofErr w:type="spellEnd"/>
                <w:r w:rsidRPr="000D0CDD">
                  <w:t xml:space="preserve"> focused his scholarship on Galileo, Plato and Newto</w:t>
                </w:r>
                <w:r>
                  <w:t xml:space="preserve">n to demonstrate that a change in </w:t>
                </w:r>
                <w:r w:rsidRPr="000D0CDD">
                  <w:t xml:space="preserve">theoretical outlook, </w:t>
                </w:r>
                <w:r>
                  <w:t xml:space="preserve">linked </w:t>
                </w:r>
                <w:r w:rsidRPr="000D0CDD">
                  <w:t>to personal and broader historical circumstances, had indeed preceded</w:t>
                </w:r>
                <w:r>
                  <w:t xml:space="preserve">, rather </w:t>
                </w:r>
                <w:r w:rsidRPr="000D0CDD">
                  <w:t>than followed</w:t>
                </w:r>
                <w:r>
                  <w:t>,</w:t>
                </w:r>
                <w:r w:rsidRPr="000D0CDD">
                  <w:t xml:space="preserve"> the conclusions reached by the empirical work of testing and experimentation.</w:t>
                </w:r>
              </w:p>
              <w:p w14:paraId="5559341F" w14:textId="77777777" w:rsidR="008635B6" w:rsidRPr="008635B6" w:rsidRDefault="008635B6" w:rsidP="008635B6"/>
              <w:p w14:paraId="45B1CAD3" w14:textId="7D1649E8" w:rsidR="003436E5" w:rsidRPr="00020C54" w:rsidRDefault="008635B6" w:rsidP="008635B6">
                <w:pPr>
                  <w:pStyle w:val="Heading1"/>
                  <w:spacing w:after="0"/>
                  <w:outlineLvl w:val="0"/>
                </w:pPr>
                <w:r>
                  <w:t>List of W</w:t>
                </w:r>
                <w:r w:rsidR="003436E5">
                  <w:t>orks</w:t>
                </w:r>
              </w:p>
              <w:p w14:paraId="50BEDA7E" w14:textId="14627725" w:rsidR="003436E5" w:rsidRPr="0015299B" w:rsidRDefault="003436E5" w:rsidP="003436E5">
                <w:pPr>
                  <w:rPr>
                    <w:lang w:val="fr-FR"/>
                  </w:rPr>
                </w:pPr>
                <w:r w:rsidRPr="0015299B">
                  <w:rPr>
                    <w:lang w:val="fr-FR"/>
                  </w:rPr>
                  <w:t xml:space="preserve">(1939) </w:t>
                </w:r>
                <w:r w:rsidRPr="0015299B">
                  <w:rPr>
                    <w:i/>
                    <w:iCs/>
                    <w:lang w:val="fr-FR"/>
                  </w:rPr>
                  <w:t>Études galiléennes</w:t>
                </w:r>
                <w:r w:rsidRPr="0015299B">
                  <w:rPr>
                    <w:lang w:val="fr-FR"/>
                  </w:rPr>
                  <w:t xml:space="preserve">, </w:t>
                </w:r>
                <w:proofErr w:type="gramStart"/>
                <w:r w:rsidRPr="0015299B">
                  <w:rPr>
                    <w:lang w:val="fr-FR"/>
                  </w:rPr>
                  <w:t>Paris:</w:t>
                </w:r>
                <w:proofErr w:type="gramEnd"/>
                <w:r w:rsidRPr="0015299B">
                  <w:rPr>
                    <w:lang w:val="fr-FR"/>
                  </w:rPr>
                  <w:t xml:space="preserve"> Hermann.</w:t>
                </w:r>
              </w:p>
              <w:p w14:paraId="44D0E572" w14:textId="6AD5EA08" w:rsidR="003436E5" w:rsidRDefault="003436E5" w:rsidP="003436E5">
                <w:r w:rsidRPr="00B13500">
                  <w:t>(19</w:t>
                </w:r>
                <w:r>
                  <w:t>57</w:t>
                </w:r>
                <w:r w:rsidRPr="00B13500">
                  <w:t xml:space="preserve">) </w:t>
                </w:r>
                <w:r w:rsidRPr="00B13500">
                  <w:rPr>
                    <w:i/>
                  </w:rPr>
                  <w:t>From the Closed World to the Infinite Universe</w:t>
                </w:r>
                <w:r w:rsidRPr="00B13500">
                  <w:t xml:space="preserve">, Baltimore: Johns Hopkins University Press. </w:t>
                </w:r>
              </w:p>
              <w:p w14:paraId="1CFF1FCE" w14:textId="50C1280F" w:rsidR="003436E5" w:rsidRPr="0015299B" w:rsidRDefault="003436E5" w:rsidP="003436E5">
                <w:pPr>
                  <w:rPr>
                    <w:lang w:val="fr-FR"/>
                  </w:rPr>
                </w:pPr>
                <w:r w:rsidRPr="0015299B">
                  <w:rPr>
                    <w:lang w:val="fr-FR"/>
                  </w:rPr>
                  <w:lastRenderedPageBreak/>
                  <w:t xml:space="preserve">(1961) </w:t>
                </w:r>
                <w:r w:rsidRPr="0015299B">
                  <w:rPr>
                    <w:i/>
                    <w:iCs/>
                    <w:lang w:val="fr-FR"/>
                  </w:rPr>
                  <w:t xml:space="preserve">La Révolution </w:t>
                </w:r>
                <w:proofErr w:type="gramStart"/>
                <w:r w:rsidRPr="0015299B">
                  <w:rPr>
                    <w:i/>
                    <w:iCs/>
                    <w:lang w:val="fr-FR"/>
                  </w:rPr>
                  <w:t>astronomique:</w:t>
                </w:r>
                <w:proofErr w:type="gramEnd"/>
                <w:r w:rsidRPr="0015299B">
                  <w:rPr>
                    <w:i/>
                    <w:iCs/>
                    <w:lang w:val="fr-FR"/>
                  </w:rPr>
                  <w:t xml:space="preserve"> Copernic, Kepler, Borelli</w:t>
                </w:r>
                <w:r w:rsidRPr="0015299B">
                  <w:rPr>
                    <w:lang w:val="fr-FR"/>
                  </w:rPr>
                  <w:t>, Paris: Hermann.</w:t>
                </w:r>
              </w:p>
              <w:p w14:paraId="0273F011" w14:textId="4A45372C" w:rsidR="003436E5" w:rsidRPr="00B13500" w:rsidRDefault="003436E5" w:rsidP="003436E5">
                <w:pPr>
                  <w:rPr>
                    <w:bCs/>
                  </w:rPr>
                </w:pPr>
                <w:r w:rsidRPr="00B13500">
                  <w:rPr>
                    <w:bCs/>
                  </w:rPr>
                  <w:t xml:space="preserve">(1968) </w:t>
                </w:r>
                <w:r w:rsidRPr="00B13500">
                  <w:rPr>
                    <w:bCs/>
                    <w:i/>
                  </w:rPr>
                  <w:t>Metaphysics and Measurement</w:t>
                </w:r>
                <w:r>
                  <w:rPr>
                    <w:bCs/>
                    <w:i/>
                  </w:rPr>
                  <w:t>:</w:t>
                </w:r>
                <w:r w:rsidRPr="00B13500">
                  <w:rPr>
                    <w:bCs/>
                    <w:i/>
                  </w:rPr>
                  <w:t xml:space="preserve"> Essays in Scientific Revolution</w:t>
                </w:r>
                <w:r w:rsidRPr="00B13500">
                  <w:rPr>
                    <w:bCs/>
                  </w:rPr>
                  <w:t>, Cambridge: Harvard University Press.</w:t>
                </w:r>
              </w:p>
              <w:p w14:paraId="34CD6191" w14:textId="28E8CC2B" w:rsidR="003436E5" w:rsidRPr="00B13500" w:rsidRDefault="003436E5" w:rsidP="003436E5">
                <w:pPr>
                  <w:rPr>
                    <w:lang w:val="fr-FR"/>
                  </w:rPr>
                </w:pPr>
                <w:r w:rsidRPr="00B13500">
                  <w:rPr>
                    <w:lang w:val="fr-FR"/>
                  </w:rPr>
                  <w:t>(19</w:t>
                </w:r>
                <w:r>
                  <w:rPr>
                    <w:lang w:val="fr-FR"/>
                  </w:rPr>
                  <w:t>66</w:t>
                </w:r>
                <w:r w:rsidRPr="00B13500">
                  <w:rPr>
                    <w:lang w:val="fr-FR"/>
                  </w:rPr>
                  <w:t xml:space="preserve">) </w:t>
                </w:r>
                <w:proofErr w:type="spellStart"/>
                <w:r w:rsidRPr="003436E5">
                  <w:rPr>
                    <w:i/>
                  </w:rPr>
                  <w:t>Études</w:t>
                </w:r>
                <w:proofErr w:type="spellEnd"/>
                <w:r w:rsidRPr="00B13500">
                  <w:rPr>
                    <w:lang w:val="fr-FR"/>
                  </w:rPr>
                  <w:t xml:space="preserve"> d'histoire de la pensée scientifique, </w:t>
                </w:r>
                <w:proofErr w:type="gramStart"/>
                <w:r w:rsidRPr="00B13500">
                  <w:rPr>
                    <w:lang w:val="fr-FR"/>
                  </w:rPr>
                  <w:t>Paris:</w:t>
                </w:r>
                <w:proofErr w:type="gramEnd"/>
                <w:r w:rsidRPr="00B13500">
                  <w:rPr>
                    <w:lang w:val="fr-FR"/>
                  </w:rPr>
                  <w:t xml:space="preserve"> Gallimard.</w:t>
                </w:r>
              </w:p>
              <w:p w14:paraId="0B72D58F" w14:textId="3FAB6F0E" w:rsidR="003F0D73" w:rsidRDefault="003436E5" w:rsidP="00C27FAB">
                <w:r w:rsidRPr="0015299B">
                  <w:rPr>
                    <w:lang w:val="fr-FR"/>
                  </w:rPr>
                  <w:t xml:space="preserve">(1971) </w:t>
                </w:r>
                <w:proofErr w:type="spellStart"/>
                <w:r w:rsidRPr="003436E5">
                  <w:rPr>
                    <w:i/>
                  </w:rPr>
                  <w:t>Études</w:t>
                </w:r>
                <w:proofErr w:type="spellEnd"/>
                <w:r w:rsidRPr="003436E5">
                  <w:rPr>
                    <w:i/>
                  </w:rPr>
                  <w:t xml:space="preserve"> de </w:t>
                </w:r>
                <w:proofErr w:type="spellStart"/>
                <w:r w:rsidRPr="003436E5">
                  <w:rPr>
                    <w:i/>
                  </w:rPr>
                  <w:t>l’histoire</w:t>
                </w:r>
                <w:proofErr w:type="spellEnd"/>
                <w:r w:rsidRPr="003436E5">
                  <w:rPr>
                    <w:i/>
                  </w:rPr>
                  <w:t xml:space="preserve"> de la </w:t>
                </w:r>
                <w:proofErr w:type="spellStart"/>
                <w:r w:rsidRPr="003436E5">
                  <w:rPr>
                    <w:i/>
                  </w:rPr>
                  <w:t>pensée</w:t>
                </w:r>
                <w:proofErr w:type="spellEnd"/>
                <w:r w:rsidRPr="003436E5">
                  <w:rPr>
                    <w:i/>
                  </w:rPr>
                  <w:t xml:space="preserve"> </w:t>
                </w:r>
                <w:proofErr w:type="spellStart"/>
                <w:r w:rsidRPr="003436E5">
                  <w:rPr>
                    <w:i/>
                  </w:rPr>
                  <w:t>philosophiques</w:t>
                </w:r>
                <w:proofErr w:type="spellEnd"/>
                <w:r>
                  <w:rPr>
                    <w:lang w:val="fr-FR"/>
                  </w:rPr>
                  <w:t>,</w:t>
                </w:r>
                <w:r w:rsidRPr="0015299B">
                  <w:rPr>
                    <w:lang w:val="fr-FR"/>
                  </w:rPr>
                  <w:t xml:space="preserve"> </w:t>
                </w:r>
                <w:r w:rsidRPr="001327DF">
                  <w:t xml:space="preserve">Paris: </w:t>
                </w:r>
                <w:proofErr w:type="spellStart"/>
                <w:r w:rsidRPr="001327DF">
                  <w:t>Gallimard</w:t>
                </w:r>
                <w:proofErr w:type="spellEnd"/>
                <w:r w:rsidRPr="001327DF">
                  <w:t>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392B91E1" w14:textId="77777777" w:rsidTr="003235A7">
        <w:tc>
          <w:tcPr>
            <w:tcW w:w="9016" w:type="dxa"/>
          </w:tcPr>
          <w:p w14:paraId="34AB7A1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A2A013B3F02345993D77AF6BEADF2C"/>
              </w:placeholder>
            </w:sdtPr>
            <w:sdtEndPr/>
            <w:sdtContent>
              <w:p w14:paraId="31780273" w14:textId="77777777" w:rsidR="003436E5" w:rsidRDefault="00E94553" w:rsidP="003436E5">
                <w:sdt>
                  <w:sdtPr>
                    <w:id w:val="-17935465"/>
                    <w:citation/>
                  </w:sdtPr>
                  <w:sdtEndPr/>
                  <w:sdtContent>
                    <w:r w:rsidR="003436E5">
                      <w:fldChar w:fldCharType="begin"/>
                    </w:r>
                    <w:r w:rsidR="003436E5">
                      <w:rPr>
                        <w:lang w:val="en-US"/>
                      </w:rPr>
                      <w:instrText xml:space="preserve"> CITATION Bel98 \l 1033 </w:instrText>
                    </w:r>
                    <w:r w:rsidR="003436E5">
                      <w:fldChar w:fldCharType="separate"/>
                    </w:r>
                    <w:r w:rsidR="003436E5">
                      <w:rPr>
                        <w:noProof/>
                        <w:lang w:val="en-US"/>
                      </w:rPr>
                      <w:t xml:space="preserve"> (Beltran)</w:t>
                    </w:r>
                    <w:r w:rsidR="003436E5">
                      <w:fldChar w:fldCharType="end"/>
                    </w:r>
                  </w:sdtContent>
                </w:sdt>
              </w:p>
              <w:p w14:paraId="6402C8CC" w14:textId="77777777" w:rsidR="003436E5" w:rsidRDefault="00E94553" w:rsidP="003436E5">
                <w:sdt>
                  <w:sdtPr>
                    <w:id w:val="113648475"/>
                    <w:citation/>
                  </w:sdtPr>
                  <w:sdtEndPr/>
                  <w:sdtContent>
                    <w:r w:rsidR="003436E5">
                      <w:fldChar w:fldCharType="begin"/>
                    </w:r>
                    <w:r w:rsidR="003436E5">
                      <w:rPr>
                        <w:lang w:val="en-US"/>
                      </w:rPr>
                      <w:instrText xml:space="preserve"> CITATION Mac73 \l 1033 </w:instrText>
                    </w:r>
                    <w:r w:rsidR="003436E5">
                      <w:fldChar w:fldCharType="separate"/>
                    </w:r>
                    <w:r w:rsidR="003436E5">
                      <w:rPr>
                        <w:noProof/>
                        <w:lang w:val="en-US"/>
                      </w:rPr>
                      <w:t>(MacLachlan)</w:t>
                    </w:r>
                    <w:r w:rsidR="003436E5">
                      <w:fldChar w:fldCharType="end"/>
                    </w:r>
                  </w:sdtContent>
                </w:sdt>
              </w:p>
              <w:p w14:paraId="59DE1DD6" w14:textId="77777777" w:rsidR="003235A7" w:rsidRDefault="00E94553" w:rsidP="003436E5">
                <w:sdt>
                  <w:sdtPr>
                    <w:id w:val="1076940685"/>
                    <w:citation/>
                  </w:sdtPr>
                  <w:sdtEndPr/>
                  <w:sdtContent>
                    <w:r w:rsidR="003436E5">
                      <w:fldChar w:fldCharType="begin"/>
                    </w:r>
                    <w:r w:rsidR="003436E5">
                      <w:rPr>
                        <w:lang w:val="en-US"/>
                      </w:rPr>
                      <w:instrText xml:space="preserve"> CITATION Wie43 \l 1033 </w:instrText>
                    </w:r>
                    <w:r w:rsidR="003436E5">
                      <w:fldChar w:fldCharType="separate"/>
                    </w:r>
                    <w:r w:rsidR="003436E5">
                      <w:rPr>
                        <w:noProof/>
                        <w:lang w:val="en-US"/>
                      </w:rPr>
                      <w:t>(Wiener)</w:t>
                    </w:r>
                    <w:r w:rsidR="003436E5">
                      <w:fldChar w:fldCharType="end"/>
                    </w:r>
                  </w:sdtContent>
                </w:sdt>
              </w:p>
            </w:sdtContent>
          </w:sdt>
        </w:tc>
      </w:tr>
    </w:tbl>
    <w:p w14:paraId="5788373C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ED0EF" w14:textId="77777777" w:rsidR="00E94553" w:rsidRDefault="00E94553" w:rsidP="007A0D55">
      <w:pPr>
        <w:spacing w:after="0" w:line="240" w:lineRule="auto"/>
      </w:pPr>
      <w:r>
        <w:separator/>
      </w:r>
    </w:p>
  </w:endnote>
  <w:endnote w:type="continuationSeparator" w:id="0">
    <w:p w14:paraId="2F0BF2CF" w14:textId="77777777" w:rsidR="00E94553" w:rsidRDefault="00E945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C2AF9" w14:textId="77777777" w:rsidR="00E94553" w:rsidRDefault="00E94553" w:rsidP="007A0D55">
      <w:pPr>
        <w:spacing w:after="0" w:line="240" w:lineRule="auto"/>
      </w:pPr>
      <w:r>
        <w:separator/>
      </w:r>
    </w:p>
  </w:footnote>
  <w:footnote w:type="continuationSeparator" w:id="0">
    <w:p w14:paraId="7F9C8C3C" w14:textId="77777777" w:rsidR="00E94553" w:rsidRDefault="00E945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47C5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9235EF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2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36E5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16CB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35B6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4553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0C2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47DD6"/>
  <w15:docId w15:val="{34BB7A57-1C5A-49A1-850D-EAD2F39E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D0C2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2C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99"/>
    <w:qFormat/>
    <w:rsid w:val="003436E5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3841C241DD344896E93CD260A33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DE3EC-39EB-794A-849E-E9A676D02865}"/>
      </w:docPartPr>
      <w:docPartBody>
        <w:p w:rsidR="000E2928" w:rsidRDefault="000E2928">
          <w:pPr>
            <w:pStyle w:val="6C3841C241DD344896E93CD260A3343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8988F7801D3724E89A6D5C6DF3E8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97FE-A0F8-6E46-8EEE-84DCD8453EED}"/>
      </w:docPartPr>
      <w:docPartBody>
        <w:p w:rsidR="000E2928" w:rsidRDefault="000E2928">
          <w:pPr>
            <w:pStyle w:val="28988F7801D3724E89A6D5C6DF3E86F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34336FCE06A844DB09F47E7A1938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648C-7BE2-2F4D-9E14-709D385E408D}"/>
      </w:docPartPr>
      <w:docPartBody>
        <w:p w:rsidR="000E2928" w:rsidRDefault="000E2928">
          <w:pPr>
            <w:pStyle w:val="F34336FCE06A844DB09F47E7A19387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77AC3917D18B645B48A9190CD879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7C3F1-009D-D54B-BC34-BC4FC6825B59}"/>
      </w:docPartPr>
      <w:docPartBody>
        <w:p w:rsidR="000E2928" w:rsidRDefault="000E2928">
          <w:pPr>
            <w:pStyle w:val="477AC3917D18B645B48A9190CD87954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924566BABAA34AA595C86B232A1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D5D89-700F-DD42-B1B0-89D8B9C096CE}"/>
      </w:docPartPr>
      <w:docPartBody>
        <w:p w:rsidR="000E2928" w:rsidRDefault="000E2928">
          <w:pPr>
            <w:pStyle w:val="F5924566BABAA34AA595C86B232A12B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4E353B5905AD043A622F1F016B9D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5D97F-5B80-9D4E-B518-675DA033EA39}"/>
      </w:docPartPr>
      <w:docPartBody>
        <w:p w:rsidR="000E2928" w:rsidRDefault="000E2928">
          <w:pPr>
            <w:pStyle w:val="94E353B5905AD043A622F1F016B9DD6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AD849DF1946AC4E9FCD2C2CF55E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1F35D-74D3-8E4C-AD87-F0817B1A779D}"/>
      </w:docPartPr>
      <w:docPartBody>
        <w:p w:rsidR="000E2928" w:rsidRDefault="000E2928">
          <w:pPr>
            <w:pStyle w:val="EAD849DF1946AC4E9FCD2C2CF55E982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DC6AE0DE0F63A488000F3B3C0AD1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D0950-1FC0-9A4B-8ECE-4E97FCFC48E0}"/>
      </w:docPartPr>
      <w:docPartBody>
        <w:p w:rsidR="000E2928" w:rsidRDefault="000E2928">
          <w:pPr>
            <w:pStyle w:val="2DC6AE0DE0F63A488000F3B3C0AD1A0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2A1BB9C81C9924E9F6B516390A40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038D0-0AE3-BE43-82F9-3E682F45DDB5}"/>
      </w:docPartPr>
      <w:docPartBody>
        <w:p w:rsidR="000E2928" w:rsidRDefault="000E2928">
          <w:pPr>
            <w:pStyle w:val="D2A1BB9C81C9924E9F6B516390A405F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2AC724567C54B469E52D1B037E83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2D315-E2A1-0240-BA68-B90ECA5073B7}"/>
      </w:docPartPr>
      <w:docPartBody>
        <w:p w:rsidR="000E2928" w:rsidRDefault="000E2928">
          <w:pPr>
            <w:pStyle w:val="12AC724567C54B469E52D1B037E833C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A2A013B3F02345993D77AF6BEAD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589C-BC37-1944-870E-4E483C4DA66E}"/>
      </w:docPartPr>
      <w:docPartBody>
        <w:p w:rsidR="000E2928" w:rsidRDefault="000E2928">
          <w:pPr>
            <w:pStyle w:val="F8A2A013B3F02345993D77AF6BEADF2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28"/>
    <w:rsid w:val="000E2928"/>
    <w:rsid w:val="006D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3841C241DD344896E93CD260A33434">
    <w:name w:val="6C3841C241DD344896E93CD260A33434"/>
  </w:style>
  <w:style w:type="paragraph" w:customStyle="1" w:styleId="28988F7801D3724E89A6D5C6DF3E86F6">
    <w:name w:val="28988F7801D3724E89A6D5C6DF3E86F6"/>
  </w:style>
  <w:style w:type="paragraph" w:customStyle="1" w:styleId="F34336FCE06A844DB09F47E7A193873A">
    <w:name w:val="F34336FCE06A844DB09F47E7A193873A"/>
  </w:style>
  <w:style w:type="paragraph" w:customStyle="1" w:styleId="477AC3917D18B645B48A9190CD879547">
    <w:name w:val="477AC3917D18B645B48A9190CD879547"/>
  </w:style>
  <w:style w:type="paragraph" w:customStyle="1" w:styleId="F5924566BABAA34AA595C86B232A12B1">
    <w:name w:val="F5924566BABAA34AA595C86B232A12B1"/>
  </w:style>
  <w:style w:type="paragraph" w:customStyle="1" w:styleId="94E353B5905AD043A622F1F016B9DD6A">
    <w:name w:val="94E353B5905AD043A622F1F016B9DD6A"/>
  </w:style>
  <w:style w:type="paragraph" w:customStyle="1" w:styleId="EAD849DF1946AC4E9FCD2C2CF55E982F">
    <w:name w:val="EAD849DF1946AC4E9FCD2C2CF55E982F"/>
  </w:style>
  <w:style w:type="paragraph" w:customStyle="1" w:styleId="2DC6AE0DE0F63A488000F3B3C0AD1A05">
    <w:name w:val="2DC6AE0DE0F63A488000F3B3C0AD1A05"/>
  </w:style>
  <w:style w:type="paragraph" w:customStyle="1" w:styleId="D2A1BB9C81C9924E9F6B516390A405F9">
    <w:name w:val="D2A1BB9C81C9924E9F6B516390A405F9"/>
  </w:style>
  <w:style w:type="paragraph" w:customStyle="1" w:styleId="12AC724567C54B469E52D1B037E833CC">
    <w:name w:val="12AC724567C54B469E52D1B037E833CC"/>
  </w:style>
  <w:style w:type="paragraph" w:customStyle="1" w:styleId="F8A2A013B3F02345993D77AF6BEADF2C">
    <w:name w:val="F8A2A013B3F02345993D77AF6BEAD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Bel98</b:Tag>
    <b:SourceType>JournalArticle</b:SourceType>
    <b:Guid>{B1948507-426E-ED4A-B47E-63DDFCBD0ABA}</b:Guid>
    <b:Title>Wine, Water, and Epistemological Sobriety: A Note on the Koyre-MacLachlan Debate</b:Title>
    <b:Year>1998</b:Year>
    <b:Volume>89</b:Volume>
    <b:Pages>82–89</b:Pages>
    <b:Author>
      <b:Author>
        <b:NameList>
          <b:Person>
            <b:Last>Beltran</b:Last>
            <b:First>Antonio</b:First>
          </b:Person>
        </b:NameList>
      </b:Author>
    </b:Author>
    <b:JournalName>Isis</b:JournalName>
    <b:Issue>1</b:Issue>
    <b:RefOrder>1</b:RefOrder>
  </b:Source>
  <b:Source>
    <b:Tag>Mac73</b:Tag>
    <b:SourceType>JournalArticle</b:SourceType>
    <b:Guid>{E33FD04F-DC03-914F-B98B-B0029252F3E7}</b:Guid>
    <b:Author>
      <b:Author>
        <b:NameList>
          <b:Person>
            <b:Last>MacLachlan</b:Last>
            <b:First>James</b:First>
          </b:Person>
        </b:NameList>
      </b:Author>
    </b:Author>
    <b:Title>A Test of an "Imaginary" Experiment of Galileo's </b:Title>
    <b:JournalName>Isis</b:JournalName>
    <b:Year>1973</b:Year>
    <b:Volume>64</b:Volume>
    <b:Issue>3</b:Issue>
    <b:Pages>374–379</b:Pages>
    <b:RefOrder>2</b:RefOrder>
  </b:Source>
  <b:Source>
    <b:Tag>Wie43</b:Tag>
    <b:SourceType>JournalArticle</b:SourceType>
    <b:Guid>{F3EA2BB7-B16D-034B-9222-95895213EBF2}</b:Guid>
    <b:Author>
      <b:Author>
        <b:NameList>
          <b:Person>
            <b:Last>Wiener</b:Last>
            <b:First>Philip</b:First>
          </b:Person>
        </b:NameList>
      </b:Author>
    </b:Author>
    <b:Title>A Critical Note on Koyré's Version of Galileo</b:Title>
    <b:JournalName>Isis</b:JournalName>
    <b:Year>1943</b:Year>
    <b:Volume>34</b:Volume>
    <b:Issue>4</b:Issue>
    <b:Pages>301–302</b:Pages>
    <b:RefOrder>3</b:RefOrder>
  </b:Source>
</b:Sources>
</file>

<file path=customXml/itemProps1.xml><?xml version="1.0" encoding="utf-8"?>
<ds:datastoreItem xmlns:ds="http://schemas.openxmlformats.org/officeDocument/2006/customXml" ds:itemID="{6A8D1912-6622-4254-A842-916B39FB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Rachelle Ann Tan</cp:lastModifiedBy>
  <cp:revision>4</cp:revision>
  <dcterms:created xsi:type="dcterms:W3CDTF">2016-01-26T23:50:00Z</dcterms:created>
  <dcterms:modified xsi:type="dcterms:W3CDTF">2016-05-12T05:05:00Z</dcterms:modified>
</cp:coreProperties>
</file>