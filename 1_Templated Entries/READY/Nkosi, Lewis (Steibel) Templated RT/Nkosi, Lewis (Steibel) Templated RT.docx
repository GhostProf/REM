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2"/>
        <w:gridCol w:w="2538"/>
        <w:gridCol w:w="2628"/>
      </w:tblGrid>
      <w:tr w:rsidR="002E0E77" w:rsidRPr="009C6BEE" w:rsidTr="002E0E7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9C6BEE" w:rsidRDefault="00B574C9" w:rsidP="002E0E7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9C6BEE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9C6BEE" w:rsidRDefault="00B574C9" w:rsidP="002E0E7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9C6BEE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9C6BEE" w:rsidRDefault="002E0E77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Style w:val="PlaceholderText"/>
                <w:rFonts w:asciiTheme="minorHAnsi" w:hAnsiTheme="minorHAnsi"/>
              </w:rPr>
              <w:t>Lindy</w:t>
            </w:r>
          </w:p>
        </w:tc>
        <w:tc>
          <w:tcPr>
            <w:tcW w:w="2551" w:type="dxa"/>
            <w:shd w:val="clear" w:color="auto" w:fill="auto"/>
          </w:tcPr>
          <w:p w:rsidR="00B574C9" w:rsidRPr="009C6BEE" w:rsidRDefault="00B574C9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9C6BEE" w:rsidRDefault="002E0E77" w:rsidP="002E0E77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9C6BEE">
              <w:rPr>
                <w:rStyle w:val="PlaceholderText"/>
                <w:rFonts w:asciiTheme="minorHAnsi" w:hAnsiTheme="minorHAnsi"/>
              </w:rPr>
              <w:t>Steibel</w:t>
            </w:r>
            <w:proofErr w:type="spellEnd"/>
          </w:p>
        </w:tc>
      </w:tr>
      <w:tr w:rsidR="002E0E77" w:rsidRPr="009C6BEE" w:rsidTr="002E0E7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C6BEE" w:rsidRDefault="00B574C9" w:rsidP="002E0E7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9C6BEE" w:rsidRDefault="00B574C9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2E0E77" w:rsidRPr="009C6BEE" w:rsidTr="002E0E7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C6BEE" w:rsidRDefault="00B574C9" w:rsidP="002E0E7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9C6BEE" w:rsidRDefault="002E0E77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Style w:val="PlaceholderText"/>
                <w:rFonts w:asciiTheme="minorHAnsi" w:hAnsiTheme="minorHAnsi"/>
              </w:rPr>
              <w:t>?</w:t>
            </w:r>
          </w:p>
        </w:tc>
      </w:tr>
    </w:tbl>
    <w:p w:rsidR="003D3579" w:rsidRPr="009C6BEE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E0E77" w:rsidRPr="009C6BEE" w:rsidTr="002E0E7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9C6BEE" w:rsidRDefault="00244BB0" w:rsidP="002E0E7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9C6BEE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9C6BEE" w:rsidTr="002E0E7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9C6BEE" w:rsidRDefault="002E0E77" w:rsidP="002E0E77">
            <w:pPr>
              <w:spacing w:after="0" w:line="240" w:lineRule="auto"/>
              <w:rPr>
                <w:rFonts w:asciiTheme="minorHAnsi" w:hAnsiTheme="minorHAnsi"/>
                <w:b/>
              </w:rPr>
            </w:pPr>
            <w:proofErr w:type="spellStart"/>
            <w:r w:rsidRPr="009C6BEE">
              <w:rPr>
                <w:rFonts w:asciiTheme="minorHAnsi" w:hAnsiTheme="minorHAnsi"/>
                <w:b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b/>
                <w:lang w:val="en-US"/>
              </w:rPr>
              <w:t>, Lewis (1936-2010)</w:t>
            </w:r>
          </w:p>
        </w:tc>
      </w:tr>
      <w:tr w:rsidR="00464699" w:rsidRPr="009C6BEE" w:rsidTr="002E0E7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9C6BEE" w:rsidRDefault="00464699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9C6BEE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9C6BEE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9C6BEE" w:rsidTr="002E0E7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9C6BEE" w:rsidRDefault="002E0E77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Fonts w:asciiTheme="minorHAnsi" w:hAnsiTheme="minorHAnsi"/>
                <w:lang w:val="en-US"/>
              </w:rPr>
              <w:t xml:space="preserve">Lewis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is increasingly recognized as one of South Africa’s foremost literary critics and also as an iconoclastic writer </w:t>
            </w:r>
            <w:r w:rsidRPr="009C6BEE">
              <w:rPr>
                <w:rFonts w:asciiTheme="minorHAnsi" w:hAnsiTheme="minorHAnsi"/>
                <w:lang w:val="en-US"/>
              </w:rPr>
              <w:t xml:space="preserve">of novels and plays. His years </w:t>
            </w:r>
            <w:r w:rsidRPr="009C6BEE">
              <w:rPr>
                <w:rFonts w:asciiTheme="minorHAnsi" w:hAnsiTheme="minorHAnsi"/>
                <w:lang w:val="en-US"/>
              </w:rPr>
              <w:t xml:space="preserve">as an exile during the apartheid era meant, however, that his reputation within South Africa was for some time less secure than it was abroad. Born in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Chesterville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, a black Durban township,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came from a female-headed, working class family. He was mission schooled in Eshowe and then embarked on a career that began with a short but important journalistic stint at </w:t>
            </w:r>
            <w:r w:rsidRPr="009C6BEE">
              <w:rPr>
                <w:rFonts w:asciiTheme="minorHAnsi" w:hAnsiTheme="minorHAnsi"/>
                <w:i/>
                <w:lang w:val="en-US"/>
              </w:rPr>
              <w:t>Drum</w:t>
            </w:r>
            <w:r w:rsidRPr="009C6BEE">
              <w:rPr>
                <w:rFonts w:asciiTheme="minorHAnsi" w:hAnsiTheme="minorHAnsi"/>
                <w:lang w:val="en-US"/>
              </w:rPr>
              <w:t xml:space="preserve"> magazine.</w:t>
            </w:r>
          </w:p>
        </w:tc>
      </w:tr>
      <w:tr w:rsidR="003F0D73" w:rsidRPr="009C6BEE" w:rsidTr="002E0E7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2E0E77" w:rsidRPr="009C6BEE" w:rsidRDefault="002E0E77" w:rsidP="002E0E77">
            <w:pPr>
              <w:spacing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lang w:val="en-US"/>
              </w:rPr>
              <w:t xml:space="preserve">Lewis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is increasingly recognized as one of South Africa’s foremost literary critics and also as an iconoclastic writer</w:t>
            </w:r>
            <w:r w:rsidRPr="009C6BEE">
              <w:rPr>
                <w:rFonts w:asciiTheme="minorHAnsi" w:hAnsiTheme="minorHAnsi"/>
                <w:lang w:val="en-US"/>
              </w:rPr>
              <w:t xml:space="preserve"> of novels and plays. His years</w:t>
            </w:r>
            <w:r w:rsidRPr="009C6BEE">
              <w:rPr>
                <w:rFonts w:asciiTheme="minorHAnsi" w:hAnsiTheme="minorHAnsi"/>
                <w:lang w:val="en-US"/>
              </w:rPr>
              <w:t xml:space="preserve"> as an exile during the apartheid era meant, however, that his reputation within South Africa was for some time less secure than it was abroad. Born in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Chesterville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, a black Durban township,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came from a female-headed, working class family. He was mission schooled in Eshowe and then embarked on a career that began with a short but important journalistic stint at </w:t>
            </w:r>
            <w:r w:rsidRPr="009C6BEE">
              <w:rPr>
                <w:rFonts w:asciiTheme="minorHAnsi" w:hAnsiTheme="minorHAnsi"/>
                <w:i/>
                <w:lang w:val="en-US"/>
              </w:rPr>
              <w:t>Drum</w:t>
            </w:r>
            <w:r w:rsidRPr="009C6BEE">
              <w:rPr>
                <w:rFonts w:asciiTheme="minorHAnsi" w:hAnsiTheme="minorHAnsi"/>
                <w:lang w:val="en-US"/>
              </w:rPr>
              <w:t xml:space="preserve"> magazine. To take up a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Nieman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Fellowship at Harvard in 1961,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left South Africa on a one way exit permit. For the rest of his life he lived variously in England, Zambia, Poland, the USA and Switzerland, following a writing and academic career.</w:t>
            </w:r>
          </w:p>
          <w:p w:rsidR="002E0E77" w:rsidRPr="009C6BEE" w:rsidRDefault="002E0E77" w:rsidP="002E0E77">
            <w:pPr>
              <w:spacing w:line="240" w:lineRule="auto"/>
              <w:jc w:val="both"/>
              <w:rPr>
                <w:rFonts w:asciiTheme="minorHAnsi" w:hAnsiTheme="minorHAnsi"/>
                <w:lang w:val="en-US"/>
              </w:rPr>
            </w:pPr>
            <w:proofErr w:type="spellStart"/>
            <w:r w:rsidRPr="009C6BEE">
              <w:rPr>
                <w:rFonts w:asciiTheme="minorHAnsi" w:hAnsiTheme="minorHAnsi"/>
                <w:lang w:val="en-US"/>
              </w:rPr>
              <w:t>Nkosi’s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style is a distinctive one, at odds with much of the naturalist writing that characterized South African black ‘protest’ fiction of the apartheid years. Influenced by the writings of Faulkner, Kafka and Joyce,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Nkosi’s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style is modernist, suggestive and symbolic. His loyalty to form and to the stringent demands of a modernist perception of art is evident in his critical essays, gathered into three collections: </w:t>
            </w:r>
            <w:r w:rsidRPr="009C6BEE">
              <w:rPr>
                <w:rFonts w:asciiTheme="minorHAnsi" w:hAnsiTheme="minorHAnsi"/>
                <w:i/>
                <w:lang w:val="en-US"/>
              </w:rPr>
              <w:t>Home and Exile</w:t>
            </w:r>
            <w:r w:rsidRPr="009C6BEE">
              <w:rPr>
                <w:rFonts w:asciiTheme="minorHAnsi" w:hAnsiTheme="minorHAnsi"/>
                <w:lang w:val="en-US"/>
              </w:rPr>
              <w:t xml:space="preserve"> (1965), </w:t>
            </w:r>
            <w:r w:rsidRPr="009C6BEE">
              <w:rPr>
                <w:rFonts w:asciiTheme="minorHAnsi" w:hAnsiTheme="minorHAnsi"/>
                <w:i/>
                <w:lang w:val="en-US"/>
              </w:rPr>
              <w:t>The Transplanted Heart: essays on South Africa</w:t>
            </w:r>
            <w:r w:rsidRPr="009C6BEE">
              <w:rPr>
                <w:rFonts w:asciiTheme="minorHAnsi" w:hAnsiTheme="minorHAnsi"/>
                <w:lang w:val="en-US"/>
              </w:rPr>
              <w:t xml:space="preserve"> (1975), and </w:t>
            </w:r>
            <w:r w:rsidRPr="009C6BEE">
              <w:rPr>
                <w:rFonts w:asciiTheme="minorHAnsi" w:hAnsiTheme="minorHAnsi"/>
                <w:i/>
                <w:lang w:val="en-US"/>
              </w:rPr>
              <w:t>Tasks and Masks: themes and styles of African literature</w:t>
            </w:r>
            <w:r w:rsidRPr="009C6BEE">
              <w:rPr>
                <w:rFonts w:asciiTheme="minorHAnsi" w:hAnsiTheme="minorHAnsi"/>
                <w:lang w:val="en-US"/>
              </w:rPr>
              <w:t xml:space="preserve"> (1981).</w:t>
            </w:r>
          </w:p>
          <w:p w:rsidR="002E0E77" w:rsidRPr="009C6BEE" w:rsidRDefault="002E0E77" w:rsidP="002E0E77">
            <w:pPr>
              <w:spacing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Mating Birds</w:t>
            </w:r>
            <w:r w:rsidRPr="009C6BEE">
              <w:rPr>
                <w:rFonts w:asciiTheme="minorHAnsi" w:hAnsiTheme="minorHAnsi"/>
                <w:lang w:val="en-US"/>
              </w:rPr>
              <w:t xml:space="preserve"> (1983), winner of the Macmillan/PEN prize, is the best known of his three novels. It confronts issues of freedom and desire across the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colour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bar in aparthe</w:t>
            </w:r>
            <w:r w:rsidR="003700B3" w:rsidRPr="009C6BEE">
              <w:rPr>
                <w:rFonts w:asciiTheme="minorHAnsi" w:hAnsiTheme="minorHAnsi"/>
                <w:lang w:val="en-US"/>
              </w:rPr>
              <w:t>id South Africa. Of his plays, ‘The Black Psychiatrist’</w:t>
            </w:r>
            <w:r w:rsidRPr="009C6BEE">
              <w:rPr>
                <w:rFonts w:asciiTheme="minorHAnsi" w:hAnsiTheme="minorHAnsi"/>
                <w:lang w:val="en-US"/>
              </w:rPr>
              <w:t xml:space="preserve"> which has echoes of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Satre’s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</w:t>
            </w:r>
            <w:r w:rsidRPr="009C6BEE">
              <w:rPr>
                <w:rFonts w:asciiTheme="minorHAnsi" w:hAnsiTheme="minorHAnsi"/>
                <w:i/>
                <w:lang w:val="en-US"/>
              </w:rPr>
              <w:t>No Exit</w:t>
            </w:r>
            <w:r w:rsidRPr="009C6BEE">
              <w:rPr>
                <w:rFonts w:asciiTheme="minorHAnsi" w:hAnsiTheme="minorHAnsi"/>
                <w:lang w:val="en-US"/>
              </w:rPr>
              <w:t>, has been translated into a number of languages and has been performed in Europe, the Caribbean and South Africa.</w:t>
            </w:r>
          </w:p>
          <w:p w:rsidR="003F0D73" w:rsidRPr="009C6BEE" w:rsidRDefault="002E0E77" w:rsidP="002E0E77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proofErr w:type="spellStart"/>
            <w:r w:rsidRPr="009C6BEE">
              <w:rPr>
                <w:rFonts w:asciiTheme="minorHAnsi" w:hAnsiTheme="minorHAnsi"/>
                <w:lang w:val="en-US"/>
              </w:rPr>
              <w:t>Nkosi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died in Johannesburg in 2010 after a slow decline occasioned by a stroke. He was buried in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Stellawood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 xml:space="preserve"> cemetery, Durban.</w:t>
            </w:r>
          </w:p>
          <w:p w:rsidR="005B1282" w:rsidRPr="009C6BEE" w:rsidRDefault="005B1282" w:rsidP="002E0E77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b/>
                <w:lang w:val="en-US"/>
              </w:rPr>
            </w:pPr>
            <w:r w:rsidRPr="009C6BEE">
              <w:rPr>
                <w:rFonts w:asciiTheme="minorHAnsi" w:hAnsiTheme="minorHAnsi"/>
                <w:b/>
                <w:lang w:val="en-US"/>
              </w:rPr>
              <w:t>List of Selected Works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b/>
                <w:lang w:val="en-US"/>
              </w:rPr>
            </w:pP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  <w:lang w:val="en-US"/>
              </w:rPr>
            </w:pPr>
            <w:r w:rsidRPr="009C6BEE">
              <w:rPr>
                <w:rFonts w:asciiTheme="minorHAnsi" w:hAnsiTheme="minorHAnsi"/>
                <w:u w:val="single"/>
                <w:lang w:val="en-US"/>
              </w:rPr>
              <w:t>Critical Essays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The Transplanted Heart: Essays on South Africa</w:t>
            </w:r>
            <w:r w:rsidRPr="009C6BEE">
              <w:rPr>
                <w:rFonts w:asciiTheme="minorHAnsi" w:hAnsiTheme="minorHAnsi"/>
                <w:lang w:val="en-US"/>
              </w:rPr>
              <w:t xml:space="preserve"> (Benin City, Nigeria: </w:t>
            </w:r>
            <w:proofErr w:type="spellStart"/>
            <w:r w:rsidRPr="009C6BEE">
              <w:rPr>
                <w:rFonts w:asciiTheme="minorHAnsi" w:hAnsiTheme="minorHAnsi"/>
                <w:lang w:val="en-US"/>
              </w:rPr>
              <w:t>Ethiope</w:t>
            </w:r>
            <w:proofErr w:type="spellEnd"/>
            <w:r w:rsidRPr="009C6BEE">
              <w:rPr>
                <w:rFonts w:asciiTheme="minorHAnsi" w:hAnsiTheme="minorHAnsi"/>
                <w:lang w:val="en-US"/>
              </w:rPr>
              <w:t>, 1975)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Tasks and Masks: Themes and Styles of African literature</w:t>
            </w:r>
            <w:r w:rsidRPr="009C6BEE">
              <w:rPr>
                <w:rFonts w:asciiTheme="minorHAnsi" w:hAnsiTheme="minorHAnsi"/>
                <w:lang w:val="en-US"/>
              </w:rPr>
              <w:t xml:space="preserve"> (Harlow, Essex: Longman, 1981)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lastRenderedPageBreak/>
              <w:t>Home and Exile</w:t>
            </w:r>
            <w:r w:rsidRPr="009C6BEE">
              <w:rPr>
                <w:rFonts w:asciiTheme="minorHAnsi" w:hAnsiTheme="minorHAnsi"/>
                <w:lang w:val="en-US"/>
              </w:rPr>
              <w:t xml:space="preserve"> (London: Longman, 1965)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  <w:lang w:val="en-US"/>
              </w:rPr>
            </w:pPr>
            <w:r w:rsidRPr="009C6BEE">
              <w:rPr>
                <w:rFonts w:asciiTheme="minorHAnsi" w:hAnsiTheme="minorHAnsi"/>
                <w:u w:val="single"/>
                <w:lang w:val="en-US"/>
              </w:rPr>
              <w:t>Novels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Mating Birds</w:t>
            </w:r>
            <w:r w:rsidRPr="009C6BEE">
              <w:rPr>
                <w:rFonts w:asciiTheme="minorHAnsi" w:hAnsiTheme="minorHAnsi"/>
                <w:lang w:val="en-US"/>
              </w:rPr>
              <w:t xml:space="preserve"> (Nairobi: East African Publishing House, 1983)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Underground People</w:t>
            </w:r>
            <w:r w:rsidRPr="009C6BEE">
              <w:rPr>
                <w:rFonts w:asciiTheme="minorHAnsi" w:hAnsiTheme="minorHAnsi"/>
                <w:lang w:val="en-US"/>
              </w:rPr>
              <w:t xml:space="preserve"> (in Dutch translation 1993; in English Cape Town: Kwela, 2002)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i/>
                <w:lang w:val="en-US"/>
              </w:rPr>
              <w:t>Mandela’s Ego</w:t>
            </w:r>
            <w:r w:rsidRPr="009C6BEE">
              <w:rPr>
                <w:rFonts w:asciiTheme="minorHAnsi" w:hAnsiTheme="minorHAnsi"/>
                <w:lang w:val="en-US"/>
              </w:rPr>
              <w:t xml:space="preserve"> (Cape Town: Kwela, 2002)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u w:val="single"/>
                <w:lang w:val="en-US"/>
              </w:rPr>
            </w:pPr>
            <w:r w:rsidRPr="009C6BEE">
              <w:rPr>
                <w:rFonts w:asciiTheme="minorHAnsi" w:hAnsiTheme="minorHAnsi"/>
                <w:u w:val="single"/>
                <w:lang w:val="en-US"/>
              </w:rPr>
              <w:t>Plays</w:t>
            </w:r>
          </w:p>
          <w:p w:rsidR="005B1282" w:rsidRPr="009C6BEE" w:rsidRDefault="005B1282" w:rsidP="005B1282">
            <w:pPr>
              <w:spacing w:after="0" w:line="240" w:lineRule="auto"/>
              <w:jc w:val="both"/>
              <w:rPr>
                <w:rFonts w:asciiTheme="minorHAnsi" w:hAnsiTheme="minorHAnsi"/>
                <w:lang w:val="en-US"/>
              </w:rPr>
            </w:pPr>
            <w:r w:rsidRPr="009C6BEE">
              <w:rPr>
                <w:rFonts w:asciiTheme="minorHAnsi" w:hAnsiTheme="minorHAnsi"/>
                <w:lang w:val="en-US"/>
              </w:rPr>
              <w:t>‘The Black Psychiatrist’</w:t>
            </w:r>
            <w:r w:rsidRPr="009C6BEE">
              <w:rPr>
                <w:rFonts w:asciiTheme="minorHAnsi" w:hAnsiTheme="minorHAnsi"/>
                <w:lang w:val="en-US"/>
              </w:rPr>
              <w:t xml:space="preserve"> </w:t>
            </w:r>
            <w:r w:rsidRPr="009C6BEE">
              <w:rPr>
                <w:rFonts w:asciiTheme="minorHAnsi" w:hAnsiTheme="minorHAnsi"/>
                <w:i/>
                <w:lang w:val="en-US"/>
              </w:rPr>
              <w:t>Weber Studies</w:t>
            </w:r>
            <w:r w:rsidRPr="009C6BEE">
              <w:rPr>
                <w:rFonts w:asciiTheme="minorHAnsi" w:hAnsiTheme="minorHAnsi"/>
                <w:lang w:val="en-US"/>
              </w:rPr>
              <w:t xml:space="preserve"> 13.2 (Spring-Summer 1994)</w:t>
            </w:r>
          </w:p>
        </w:tc>
      </w:tr>
      <w:tr w:rsidR="003235A7" w:rsidRPr="009C6BEE" w:rsidTr="002E0E77">
        <w:tc>
          <w:tcPr>
            <w:tcW w:w="9016" w:type="dxa"/>
            <w:shd w:val="clear" w:color="auto" w:fill="auto"/>
          </w:tcPr>
          <w:p w:rsidR="003235A7" w:rsidRPr="009C6BEE" w:rsidRDefault="003235A7" w:rsidP="002E0E77">
            <w:pPr>
              <w:spacing w:after="0" w:line="240" w:lineRule="auto"/>
              <w:rPr>
                <w:rFonts w:asciiTheme="minorHAnsi" w:hAnsiTheme="minorHAnsi"/>
              </w:rPr>
            </w:pPr>
            <w:r w:rsidRPr="009C6BEE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9C6BEE">
              <w:rPr>
                <w:rFonts w:asciiTheme="minorHAnsi" w:hAnsiTheme="minorHAnsi"/>
              </w:rPr>
              <w:t>:</w:t>
            </w:r>
          </w:p>
          <w:p w:rsidR="003235A7" w:rsidRPr="009C6BEE" w:rsidRDefault="00A962F1" w:rsidP="00A962F1">
            <w:pPr>
              <w:spacing w:after="0" w:line="240" w:lineRule="auto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492766758"/>
                <w:citation/>
              </w:sdtPr>
              <w:sdtContent>
                <w:r w:rsidRPr="009C6BEE">
                  <w:rPr>
                    <w:rFonts w:asciiTheme="minorHAnsi" w:hAnsiTheme="minorHAnsi"/>
                    <w:lang w:val="en-US"/>
                  </w:rPr>
                  <w:fldChar w:fldCharType="begin"/>
                </w:r>
                <w:r w:rsidRPr="009C6BEE">
                  <w:rPr>
                    <w:rFonts w:asciiTheme="minorHAnsi" w:hAnsiTheme="minorHAnsi"/>
                    <w:lang w:val="en-CA"/>
                  </w:rPr>
                  <w:instrText xml:space="preserve"> CITATION Ste06 \l 4105 </w:instrText>
                </w:r>
                <w:r w:rsidRPr="009C6BEE">
                  <w:rPr>
                    <w:rFonts w:asciiTheme="minorHAnsi" w:hAnsiTheme="minorHAnsi"/>
                    <w:lang w:val="en-US"/>
                  </w:rPr>
                  <w:fldChar w:fldCharType="separate"/>
                </w:r>
                <w:r w:rsidRPr="009C6BEE">
                  <w:rPr>
                    <w:rFonts w:asciiTheme="minorHAnsi" w:hAnsiTheme="minorHAnsi"/>
                    <w:noProof/>
                    <w:lang w:val="en-CA"/>
                  </w:rPr>
                  <w:t>(Steibel and Gunner)</w:t>
                </w:r>
                <w:r w:rsidRPr="009C6BEE">
                  <w:rPr>
                    <w:rFonts w:asciiTheme="minorHAnsi" w:hAnsiTheme="minorHAnsi"/>
                    <w:lang w:val="en-US"/>
                  </w:rPr>
                  <w:fldChar w:fldCharType="end"/>
                </w:r>
              </w:sdtContent>
            </w:sdt>
          </w:p>
        </w:tc>
      </w:tr>
    </w:tbl>
    <w:p w:rsidR="00C27FAB" w:rsidRPr="009C6BEE" w:rsidRDefault="00C27FAB" w:rsidP="00B33145">
      <w:pPr>
        <w:rPr>
          <w:rFonts w:asciiTheme="minorHAnsi" w:hAnsiTheme="minorHAnsi"/>
        </w:rPr>
      </w:pPr>
      <w:bookmarkStart w:id="0" w:name="_GoBack"/>
      <w:bookmarkEnd w:id="0"/>
    </w:p>
    <w:sectPr w:rsidR="00C27FAB" w:rsidRPr="009C6B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83D" w:rsidRDefault="009A083D" w:rsidP="007A0D55">
      <w:pPr>
        <w:spacing w:after="0" w:line="240" w:lineRule="auto"/>
      </w:pPr>
      <w:r>
        <w:separator/>
      </w:r>
    </w:p>
  </w:endnote>
  <w:endnote w:type="continuationSeparator" w:id="0">
    <w:p w:rsidR="009A083D" w:rsidRDefault="009A08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83D" w:rsidRDefault="009A083D" w:rsidP="007A0D55">
      <w:pPr>
        <w:spacing w:after="0" w:line="240" w:lineRule="auto"/>
      </w:pPr>
      <w:r>
        <w:separator/>
      </w:r>
    </w:p>
  </w:footnote>
  <w:footnote w:type="continuationSeparator" w:id="0">
    <w:p w:rsidR="009A083D" w:rsidRDefault="009A08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2E0E77">
      <w:rPr>
        <w:b/>
        <w:color w:val="7F7F7F"/>
      </w:rPr>
      <w:t>Taylor &amp; Francis</w:t>
    </w:r>
    <w:r w:rsidRPr="002E0E77">
      <w:rPr>
        <w:color w:val="7F7F7F"/>
      </w:rPr>
      <w:t xml:space="preserve"> – </w:t>
    </w:r>
    <w:proofErr w:type="spellStart"/>
    <w:r w:rsidRPr="002E0E77">
      <w:rPr>
        <w:i/>
        <w:color w:val="7F7F7F"/>
      </w:rPr>
      <w:t>Encyclopedia</w:t>
    </w:r>
    <w:proofErr w:type="spellEnd"/>
    <w:r w:rsidRPr="002E0E77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7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0E77"/>
    <w:rsid w:val="0030662D"/>
    <w:rsid w:val="00317829"/>
    <w:rsid w:val="003235A7"/>
    <w:rsid w:val="003677B6"/>
    <w:rsid w:val="003700B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282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083D"/>
    <w:rsid w:val="009A7264"/>
    <w:rsid w:val="009C6BEE"/>
    <w:rsid w:val="009D1606"/>
    <w:rsid w:val="009E18A1"/>
    <w:rsid w:val="009E73D7"/>
    <w:rsid w:val="00A27D2C"/>
    <w:rsid w:val="00A76FD9"/>
    <w:rsid w:val="00A962F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ED691-B88D-4171-9824-B68C786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D9"/>
    <w:rsid w:val="007E0CD9"/>
    <w:rsid w:val="00C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FBAAC259A29A4E52A71F0FD5A54B4DE5">
    <w:name w:val="FBAAC259A29A4E52A71F0FD5A54B4DE5"/>
    <w:pPr>
      <w:spacing w:after="160" w:line="259" w:lineRule="auto"/>
    </w:pPr>
    <w:rPr>
      <w:sz w:val="22"/>
      <w:szCs w:val="22"/>
    </w:rPr>
  </w:style>
  <w:style w:type="paragraph" w:customStyle="1" w:styleId="E4AD032F455048F79696B7E713B9805D">
    <w:name w:val="E4AD032F455048F79696B7E713B9805D"/>
    <w:pPr>
      <w:spacing w:after="160" w:line="259" w:lineRule="auto"/>
    </w:pPr>
    <w:rPr>
      <w:sz w:val="22"/>
      <w:szCs w:val="22"/>
    </w:rPr>
  </w:style>
  <w:style w:type="paragraph" w:customStyle="1" w:styleId="3F816DC0663F4139B1A3B09859037EC3">
    <w:name w:val="3F816DC0663F4139B1A3B09859037EC3"/>
    <w:pPr>
      <w:spacing w:after="160" w:line="259" w:lineRule="auto"/>
    </w:pPr>
    <w:rPr>
      <w:sz w:val="22"/>
      <w:szCs w:val="22"/>
    </w:rPr>
  </w:style>
  <w:style w:type="paragraph" w:customStyle="1" w:styleId="694BBC23F2264DD784D6ED691900FE87">
    <w:name w:val="694BBC23F2264DD784D6ED691900FE87"/>
    <w:pPr>
      <w:spacing w:after="160" w:line="259" w:lineRule="auto"/>
    </w:pPr>
    <w:rPr>
      <w:sz w:val="22"/>
      <w:szCs w:val="22"/>
    </w:rPr>
  </w:style>
  <w:style w:type="paragraph" w:customStyle="1" w:styleId="5148BA33DE3E4AB4ADEE17656C6AF614">
    <w:name w:val="5148BA33DE3E4AB4ADEE17656C6AF614"/>
    <w:pPr>
      <w:spacing w:after="160" w:line="259" w:lineRule="auto"/>
    </w:pPr>
    <w:rPr>
      <w:sz w:val="22"/>
      <w:szCs w:val="22"/>
    </w:rPr>
  </w:style>
  <w:style w:type="paragraph" w:customStyle="1" w:styleId="714F26BE267D4F92B0121872929978F0">
    <w:name w:val="714F26BE267D4F92B0121872929978F0"/>
    <w:pPr>
      <w:spacing w:after="160" w:line="259" w:lineRule="auto"/>
    </w:pPr>
    <w:rPr>
      <w:sz w:val="22"/>
      <w:szCs w:val="22"/>
    </w:rPr>
  </w:style>
  <w:style w:type="paragraph" w:customStyle="1" w:styleId="15167825280B4C789B6C50E1097DFB4C">
    <w:name w:val="15167825280B4C789B6C50E1097DFB4C"/>
    <w:pPr>
      <w:spacing w:after="160" w:line="259" w:lineRule="auto"/>
    </w:pPr>
    <w:rPr>
      <w:sz w:val="22"/>
      <w:szCs w:val="22"/>
    </w:rPr>
  </w:style>
  <w:style w:type="paragraph" w:customStyle="1" w:styleId="8DC0B8E1D8134043A8269E6486A26F1C">
    <w:name w:val="8DC0B8E1D8134043A8269E6486A26F1C"/>
    <w:pPr>
      <w:spacing w:after="160" w:line="259" w:lineRule="auto"/>
    </w:pPr>
    <w:rPr>
      <w:sz w:val="22"/>
      <w:szCs w:val="22"/>
    </w:rPr>
  </w:style>
  <w:style w:type="paragraph" w:customStyle="1" w:styleId="8438FAC32C024DF0A7CE30E0FFF26B83">
    <w:name w:val="8438FAC32C024DF0A7CE30E0FFF26B83"/>
    <w:pPr>
      <w:spacing w:after="160" w:line="259" w:lineRule="auto"/>
    </w:pPr>
    <w:rPr>
      <w:sz w:val="22"/>
      <w:szCs w:val="22"/>
    </w:rPr>
  </w:style>
  <w:style w:type="paragraph" w:customStyle="1" w:styleId="5A3777969E3843FEACD56A76FD4752C0">
    <w:name w:val="5A3777969E3843FEACD56A76FD4752C0"/>
    <w:pPr>
      <w:spacing w:after="160" w:line="259" w:lineRule="auto"/>
    </w:pPr>
    <w:rPr>
      <w:sz w:val="22"/>
      <w:szCs w:val="22"/>
    </w:rPr>
  </w:style>
  <w:style w:type="paragraph" w:customStyle="1" w:styleId="80C6C19F855541828FA36E8B2530BA6F">
    <w:name w:val="80C6C19F855541828FA36E8B2530BA6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Ste06</b:Tag>
    <b:SourceType>Book</b:SourceType>
    <b:Guid>{867D5136-4CF3-4DF1-BB9C-7188E4BBB2D2}</b:Guid>
    <b:Author>
      <b:Author>
        <b:NameList>
          <b:Person>
            <b:Last>Steibel</b:Last>
            <b:First>L.</b:First>
          </b:Person>
          <b:Person>
            <b:Last>Gunner</b:Last>
            <b:First>Liz</b:First>
          </b:Person>
        </b:NameList>
      </b:Author>
    </b:Author>
    <b:Title>Still Beating the Drum: Critical Perspectives on Lewis Nkosi</b:Title>
    <b:Year>2006</b:Year>
    <b:City>Johannesburg</b:City>
    <b:Publisher>Wits University Press</b:Publisher>
    <b:RefOrder>1</b:RefOrder>
  </b:Source>
</b:Sources>
</file>

<file path=customXml/itemProps1.xml><?xml version="1.0" encoding="utf-8"?>
<ds:datastoreItem xmlns:ds="http://schemas.openxmlformats.org/officeDocument/2006/customXml" ds:itemID="{EACC0C3D-320B-40B4-AE1F-A781EDB8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2016-03-22T18:54:00Z</dcterms:created>
  <dcterms:modified xsi:type="dcterms:W3CDTF">2016-03-22T18:57:00Z</dcterms:modified>
</cp:coreProperties>
</file>