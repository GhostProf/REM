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0B60FC" w14:textId="77777777" w:rsidTr="00922950">
        <w:tc>
          <w:tcPr>
            <w:tcW w:w="491" w:type="dxa"/>
            <w:vMerge w:val="restart"/>
            <w:shd w:val="clear" w:color="auto" w:fill="A6A6A6" w:themeFill="background1" w:themeFillShade="A6"/>
            <w:textDirection w:val="btLr"/>
          </w:tcPr>
          <w:p w14:paraId="1003EA6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7AF19E0E35A48BB655B6E940FEAF2"/>
            </w:placeholder>
            <w:showingPlcHdr/>
            <w:dropDownList>
              <w:listItem w:displayText="Dr." w:value="Dr."/>
              <w:listItem w:displayText="Prof." w:value="Prof."/>
            </w:dropDownList>
          </w:sdtPr>
          <w:sdtEndPr/>
          <w:sdtContent>
            <w:tc>
              <w:tcPr>
                <w:tcW w:w="1259" w:type="dxa"/>
              </w:tcPr>
              <w:p w14:paraId="01450F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88DDBB26AF124E85F9605F1E708227"/>
            </w:placeholder>
            <w:text/>
          </w:sdtPr>
          <w:sdtEndPr/>
          <w:sdtContent>
            <w:tc>
              <w:tcPr>
                <w:tcW w:w="2073" w:type="dxa"/>
              </w:tcPr>
              <w:p w14:paraId="515F02B8" w14:textId="77777777" w:rsidR="00B574C9" w:rsidRDefault="004975D4" w:rsidP="004975D4">
                <w:r>
                  <w:t xml:space="preserve">Sophie </w:t>
                </w:r>
              </w:p>
            </w:tc>
          </w:sdtContent>
        </w:sdt>
        <w:sdt>
          <w:sdtPr>
            <w:alias w:val="Middle name"/>
            <w:tag w:val="authorMiddleName"/>
            <w:id w:val="-2076034781"/>
            <w:placeholder>
              <w:docPart w:val="A06DC5825009A8428787CA49DCE5B422"/>
            </w:placeholder>
            <w:showingPlcHdr/>
            <w:text/>
          </w:sdtPr>
          <w:sdtEndPr/>
          <w:sdtContent>
            <w:tc>
              <w:tcPr>
                <w:tcW w:w="2551" w:type="dxa"/>
              </w:tcPr>
              <w:p w14:paraId="44F83200" w14:textId="77777777" w:rsidR="00B574C9" w:rsidRDefault="00B574C9" w:rsidP="00922950">
                <w:r>
                  <w:rPr>
                    <w:rStyle w:val="PlaceholderText"/>
                  </w:rPr>
                  <w:t>[Middle name]</w:t>
                </w:r>
              </w:p>
            </w:tc>
          </w:sdtContent>
        </w:sdt>
        <w:sdt>
          <w:sdtPr>
            <w:alias w:val="Last name"/>
            <w:tag w:val="authorLastName"/>
            <w:id w:val="-1088529830"/>
            <w:placeholder>
              <w:docPart w:val="5F7EED1D0C943A48A3E6E525D29D263F"/>
            </w:placeholder>
            <w:text/>
          </w:sdtPr>
          <w:sdtEndPr/>
          <w:sdtContent>
            <w:tc>
              <w:tcPr>
                <w:tcW w:w="2642" w:type="dxa"/>
              </w:tcPr>
              <w:p w14:paraId="00A2F130" w14:textId="77777777" w:rsidR="00B574C9" w:rsidRDefault="004975D4" w:rsidP="004975D4">
                <w:r>
                  <w:t>McIntyre</w:t>
                </w:r>
              </w:p>
            </w:tc>
          </w:sdtContent>
        </w:sdt>
      </w:tr>
      <w:tr w:rsidR="00B574C9" w14:paraId="599D8599" w14:textId="77777777" w:rsidTr="001A6A06">
        <w:trPr>
          <w:trHeight w:val="986"/>
        </w:trPr>
        <w:tc>
          <w:tcPr>
            <w:tcW w:w="491" w:type="dxa"/>
            <w:vMerge/>
            <w:shd w:val="clear" w:color="auto" w:fill="A6A6A6" w:themeFill="background1" w:themeFillShade="A6"/>
          </w:tcPr>
          <w:p w14:paraId="7D944CE8" w14:textId="77777777" w:rsidR="00B574C9" w:rsidRPr="001A6A06" w:rsidRDefault="00B574C9" w:rsidP="00CF1542">
            <w:pPr>
              <w:jc w:val="center"/>
              <w:rPr>
                <w:b/>
                <w:color w:val="FFFFFF" w:themeColor="background1"/>
              </w:rPr>
            </w:pPr>
          </w:p>
        </w:tc>
        <w:sdt>
          <w:sdtPr>
            <w:alias w:val="Biography"/>
            <w:tag w:val="authorBiography"/>
            <w:id w:val="938807824"/>
            <w:placeholder>
              <w:docPart w:val="9C9E2341396BDF45A2078F717CD2066B"/>
            </w:placeholder>
            <w:showingPlcHdr/>
          </w:sdtPr>
          <w:sdtEndPr/>
          <w:sdtContent>
            <w:tc>
              <w:tcPr>
                <w:tcW w:w="8525" w:type="dxa"/>
                <w:gridSpan w:val="4"/>
              </w:tcPr>
              <w:p w14:paraId="3D574FCF" w14:textId="77777777" w:rsidR="00B574C9" w:rsidRDefault="00B574C9" w:rsidP="00922950">
                <w:r>
                  <w:rPr>
                    <w:rStyle w:val="PlaceholderText"/>
                  </w:rPr>
                  <w:t>[Enter your biography]</w:t>
                </w:r>
              </w:p>
            </w:tc>
          </w:sdtContent>
        </w:sdt>
      </w:tr>
      <w:tr w:rsidR="00B574C9" w14:paraId="631AE422" w14:textId="77777777" w:rsidTr="001A6A06">
        <w:trPr>
          <w:trHeight w:val="986"/>
        </w:trPr>
        <w:tc>
          <w:tcPr>
            <w:tcW w:w="491" w:type="dxa"/>
            <w:vMerge/>
            <w:shd w:val="clear" w:color="auto" w:fill="A6A6A6" w:themeFill="background1" w:themeFillShade="A6"/>
          </w:tcPr>
          <w:p w14:paraId="0B1B30C7" w14:textId="77777777" w:rsidR="00B574C9" w:rsidRPr="001A6A06" w:rsidRDefault="00B574C9" w:rsidP="00CF1542">
            <w:pPr>
              <w:jc w:val="center"/>
              <w:rPr>
                <w:b/>
                <w:color w:val="FFFFFF" w:themeColor="background1"/>
              </w:rPr>
            </w:pPr>
          </w:p>
        </w:tc>
        <w:sdt>
          <w:sdtPr>
            <w:alias w:val="Affiliation"/>
            <w:tag w:val="affiliation"/>
            <w:id w:val="2012937915"/>
            <w:placeholder>
              <w:docPart w:val="5836C0D0B982AB499D1FDA0496F52713"/>
            </w:placeholder>
            <w:showingPlcHdr/>
            <w:text/>
          </w:sdtPr>
          <w:sdtEndPr/>
          <w:sdtContent>
            <w:tc>
              <w:tcPr>
                <w:tcW w:w="8525" w:type="dxa"/>
                <w:gridSpan w:val="4"/>
              </w:tcPr>
              <w:p w14:paraId="2D2AEEE0" w14:textId="77777777" w:rsidR="00B574C9" w:rsidRDefault="00B574C9" w:rsidP="00B574C9">
                <w:r>
                  <w:rPr>
                    <w:rStyle w:val="PlaceholderText"/>
                  </w:rPr>
                  <w:t>[Enter the institution with which you are affiliated]</w:t>
                </w:r>
              </w:p>
            </w:tc>
          </w:sdtContent>
        </w:sdt>
      </w:tr>
    </w:tbl>
    <w:p w14:paraId="19AEE7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9BD194" w14:textId="77777777" w:rsidTr="00244BB0">
        <w:tc>
          <w:tcPr>
            <w:tcW w:w="9016" w:type="dxa"/>
            <w:shd w:val="clear" w:color="auto" w:fill="A6A6A6" w:themeFill="background1" w:themeFillShade="A6"/>
            <w:tcMar>
              <w:top w:w="113" w:type="dxa"/>
              <w:bottom w:w="113" w:type="dxa"/>
            </w:tcMar>
          </w:tcPr>
          <w:p w14:paraId="65F81D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990A6C" w14:textId="77777777" w:rsidTr="003F0D73">
        <w:sdt>
          <w:sdtPr>
            <w:rPr>
              <w:b/>
            </w:rPr>
            <w:alias w:val="Article headword"/>
            <w:tag w:val="articleHeadword"/>
            <w:id w:val="-361440020"/>
            <w:placeholder>
              <w:docPart w:val="57BEF82CB5DD3C4C8AC095C970FF009E"/>
            </w:placeholder>
            <w:text/>
          </w:sdtPr>
          <w:sdtEndPr/>
          <w:sdtContent>
            <w:tc>
              <w:tcPr>
                <w:tcW w:w="9016" w:type="dxa"/>
                <w:tcMar>
                  <w:top w:w="113" w:type="dxa"/>
                  <w:bottom w:w="113" w:type="dxa"/>
                </w:tcMar>
              </w:tcPr>
              <w:p w14:paraId="46C41CFE" w14:textId="77777777" w:rsidR="003F0D73" w:rsidRPr="00FB589A" w:rsidRDefault="004975D4" w:rsidP="004975D4">
                <w:pPr>
                  <w:rPr>
                    <w:b/>
                  </w:rPr>
                </w:pPr>
                <w:r>
                  <w:rPr>
                    <w:b/>
                  </w:rPr>
                  <w:t xml:space="preserve">The Eastern Art Group </w:t>
                </w:r>
              </w:p>
            </w:tc>
          </w:sdtContent>
        </w:sdt>
      </w:tr>
      <w:tr w:rsidR="00464699" w14:paraId="7D14CBD9" w14:textId="77777777" w:rsidTr="00BE75F2">
        <w:sdt>
          <w:sdtPr>
            <w:alias w:val="Variant headwords"/>
            <w:tag w:val="variantHeadwords"/>
            <w:id w:val="173464402"/>
            <w:placeholder>
              <w:docPart w:val="297BCF79783AB64097E0BCD5B4AD6EE1"/>
            </w:placeholder>
          </w:sdtPr>
          <w:sdtEndPr/>
          <w:sdtContent>
            <w:tc>
              <w:tcPr>
                <w:tcW w:w="9016" w:type="dxa"/>
                <w:tcMar>
                  <w:top w:w="113" w:type="dxa"/>
                  <w:bottom w:w="113" w:type="dxa"/>
                </w:tcMar>
              </w:tcPr>
              <w:p w14:paraId="4631BC62" w14:textId="0C1D2B05" w:rsidR="00464699" w:rsidRPr="004975D4" w:rsidRDefault="004975D4" w:rsidP="00EC7CB6">
                <w:pPr>
                  <w:rPr>
                    <w:lang w:val="en-AU"/>
                  </w:rPr>
                </w:pPr>
                <w:r w:rsidRPr="004975D4">
                  <w:rPr>
                    <w:b/>
                    <w:lang w:val="en-AU"/>
                  </w:rPr>
                  <w:t>D</w:t>
                </w:r>
                <w:r w:rsidR="00EC7CB6">
                  <w:rPr>
                    <w:b/>
                    <w:lang w:val="en-AU"/>
                  </w:rPr>
                  <w:t>ong Fang</w:t>
                </w:r>
                <w:r w:rsidRPr="004975D4">
                  <w:rPr>
                    <w:b/>
                    <w:lang w:val="en-AU"/>
                  </w:rPr>
                  <w:t xml:space="preserve"> | </w:t>
                </w:r>
                <w:r w:rsidR="00EC7CB6">
                  <w:rPr>
                    <w:b/>
                    <w:lang w:val="en-AU"/>
                  </w:rPr>
                  <w:t>Ton Fan</w:t>
                </w:r>
                <w:r w:rsidRPr="004975D4">
                  <w:rPr>
                    <w:b/>
                    <w:lang w:val="en-AU"/>
                  </w:rPr>
                  <w:t xml:space="preserve"> | </w:t>
                </w:r>
                <w:r w:rsidRPr="004975D4">
                  <w:rPr>
                    <w:lang w:val="en-AU"/>
                  </w:rPr>
                  <w:t>(東方畫會)</w:t>
                </w:r>
              </w:p>
            </w:tc>
          </w:sdtContent>
        </w:sdt>
      </w:tr>
      <w:tr w:rsidR="00E85A05" w14:paraId="3DDE9DBE" w14:textId="77777777" w:rsidTr="003F0D73">
        <w:sdt>
          <w:sdtPr>
            <w:alias w:val="Abstract"/>
            <w:tag w:val="abstract"/>
            <w:id w:val="-635871867"/>
            <w:placeholder>
              <w:docPart w:val="7B9900AF060F694D9AE5310E719EEAE5"/>
            </w:placeholder>
          </w:sdtPr>
          <w:sdtEndPr/>
          <w:sdtContent>
            <w:tc>
              <w:tcPr>
                <w:tcW w:w="9016" w:type="dxa"/>
                <w:tcMar>
                  <w:top w:w="113" w:type="dxa"/>
                  <w:bottom w:w="113" w:type="dxa"/>
                </w:tcMar>
              </w:tcPr>
              <w:p w14:paraId="21DD3247" w14:textId="77777777" w:rsidR="00E85A05" w:rsidRDefault="004975D4" w:rsidP="00E85A05">
                <w:r w:rsidRPr="004975D4">
                  <w:rPr>
                    <w:lang w:val="en-AU"/>
                  </w:rPr>
                  <w:t xml:space="preserve">The Eastern art group, or </w:t>
                </w:r>
                <w:r w:rsidRPr="004975D4">
                  <w:rPr>
                    <w:i/>
                    <w:lang w:val="en-AU"/>
                  </w:rPr>
                  <w:t>Dong Fang</w:t>
                </w:r>
                <w:r w:rsidRPr="004975D4">
                  <w:rPr>
                    <w:lang w:val="en-AU"/>
                  </w:rPr>
                  <w:t xml:space="preserve"> (</w:t>
                </w:r>
                <w:r w:rsidRPr="004975D4">
                  <w:rPr>
                    <w:i/>
                    <w:lang w:val="en-AU"/>
                  </w:rPr>
                  <w:t>Ton Fan</w:t>
                </w:r>
                <w:r w:rsidRPr="004975D4">
                  <w:rPr>
                    <w:lang w:val="en-AU"/>
                  </w:rPr>
                  <w:t xml:space="preserve">), was one of Taiwan’s first modern art groups. It was formed in November 1956 by a group of artists who came to Taiwan from Mainland China during the mid-late 1940s, and most were graduates from the Taipei Municipal Teachers College.  </w:t>
                </w:r>
              </w:p>
            </w:tc>
          </w:sdtContent>
        </w:sdt>
      </w:tr>
      <w:tr w:rsidR="003F0D73" w14:paraId="35CAED79" w14:textId="77777777" w:rsidTr="003F0D73">
        <w:sdt>
          <w:sdtPr>
            <w:alias w:val="Article text"/>
            <w:tag w:val="articleText"/>
            <w:id w:val="634067588"/>
            <w:placeholder>
              <w:docPart w:val="DB85822F4FDBF5448D88258CB991F751"/>
            </w:placeholder>
          </w:sdtPr>
          <w:sdtEndPr/>
          <w:sdtContent>
            <w:tc>
              <w:tcPr>
                <w:tcW w:w="9016" w:type="dxa"/>
                <w:tcMar>
                  <w:top w:w="113" w:type="dxa"/>
                  <w:bottom w:w="113" w:type="dxa"/>
                </w:tcMar>
              </w:tcPr>
              <w:p w14:paraId="20565499" w14:textId="77777777" w:rsidR="004975D4" w:rsidRPr="004975D4" w:rsidRDefault="004975D4" w:rsidP="004975D4">
                <w:pPr>
                  <w:rPr>
                    <w:lang w:val="en-AU"/>
                  </w:rPr>
                </w:pPr>
                <w:r w:rsidRPr="004975D4">
                  <w:rPr>
                    <w:lang w:val="en-AU"/>
                  </w:rPr>
                  <w:t xml:space="preserve">The Eastern art group, or </w:t>
                </w:r>
                <w:r w:rsidRPr="004975D4">
                  <w:rPr>
                    <w:i/>
                    <w:lang w:val="en-AU"/>
                  </w:rPr>
                  <w:t>Dong Fang</w:t>
                </w:r>
                <w:r w:rsidRPr="004975D4">
                  <w:rPr>
                    <w:lang w:val="en-AU"/>
                  </w:rPr>
                  <w:t xml:space="preserve"> (</w:t>
                </w:r>
                <w:r w:rsidRPr="004975D4">
                  <w:rPr>
                    <w:i/>
                    <w:lang w:val="en-AU"/>
                  </w:rPr>
                  <w:t>Ton Fan</w:t>
                </w:r>
                <w:r w:rsidRPr="004975D4">
                  <w:rPr>
                    <w:lang w:val="en-AU"/>
                  </w:rPr>
                  <w:t>), was one of Taiwan’s first modern art groups. It was formed in November 1956 by a group of artists who came to Taiwan from Mainland China during the mid-late 1940s, and most were graduates from the Taipei Municipal Teachers College.  Although their artistic styles were dissimilar, these artists shared a common purpose in modernising Chinese painting by synthesising traditional Chinese aesthetic values with Western modern art forms, particularly American abstraction. The Eastern</w:t>
                </w:r>
                <w:r w:rsidRPr="004975D4">
                  <w:rPr>
                    <w:i/>
                    <w:lang w:val="en-AU"/>
                  </w:rPr>
                  <w:t xml:space="preserve"> </w:t>
                </w:r>
                <w:r w:rsidRPr="004975D4">
                  <w:rPr>
                    <w:lang w:val="en-AU"/>
                  </w:rPr>
                  <w:t xml:space="preserve">art group evolved under the guidance of artist-educator Li Chung-sheng (Li Zhongsheng, </w:t>
                </w:r>
                <w:r w:rsidRPr="004975D4">
                  <w:rPr>
                    <w:rFonts w:hint="eastAsia"/>
                    <w:lang w:val="en-AU"/>
                  </w:rPr>
                  <w:t>李仲生</w:t>
                </w:r>
                <w:r w:rsidRPr="004975D4">
                  <w:rPr>
                    <w:lang w:val="en-AU"/>
                  </w:rPr>
                  <w:t>), who arrived in Taiwan in 1949 from Mainland China. Li played an instrumental role in the development of modern art in Taiwan, mentoring many artists, including members of the Eastern art group, and he is often referred to in Taiwan as ‘the father of modern art’</w:t>
                </w:r>
                <w:r w:rsidRPr="004975D4">
                  <w:rPr>
                    <w:i/>
                    <w:lang w:val="en-AU"/>
                  </w:rPr>
                  <w:t xml:space="preserve">. </w:t>
                </w:r>
                <w:r w:rsidRPr="004975D4">
                  <w:rPr>
                    <w:lang w:val="en-AU"/>
                  </w:rPr>
                  <w:t xml:space="preserve">Influenced by surrealism and abstract expressionism, he encouraged his students to delve into the subconscious and to embrace free and spontaneous artistic expression. </w:t>
                </w:r>
              </w:p>
              <w:p w14:paraId="2AF82B81" w14:textId="77777777" w:rsidR="004975D4" w:rsidRPr="004975D4" w:rsidRDefault="004975D4" w:rsidP="004975D4">
                <w:pPr>
                  <w:rPr>
                    <w:lang w:val="en-AU"/>
                  </w:rPr>
                </w:pPr>
              </w:p>
              <w:p w14:paraId="0DA9B701" w14:textId="7F7DFFAD" w:rsidR="004975D4" w:rsidRDefault="004975D4" w:rsidP="004975D4">
                <w:pPr>
                  <w:keepNext/>
                  <w:rPr>
                    <w:lang w:val="en-US"/>
                  </w:rPr>
                </w:pPr>
                <w:r>
                  <w:rPr>
                    <w:lang w:val="en-US"/>
                  </w:rPr>
                  <w:t>File:</w:t>
                </w:r>
                <w:r w:rsidR="00EC7CB6">
                  <w:rPr>
                    <w:lang w:val="en-US"/>
                  </w:rPr>
                  <w:t>Hsiao_</w:t>
                </w:r>
                <w:r w:rsidRPr="004975D4">
                  <w:rPr>
                    <w:lang w:val="en-US"/>
                  </w:rPr>
                  <w:t xml:space="preserve">Chin_Oltre_Passare_La.jpg        </w:t>
                </w:r>
              </w:p>
              <w:p w14:paraId="42DE4B40" w14:textId="77777777" w:rsidR="004975D4" w:rsidRPr="004975D4" w:rsidRDefault="004975D4" w:rsidP="004975D4">
                <w:pPr>
                  <w:pStyle w:val="Caption"/>
                  <w:rPr>
                    <w:lang w:val="en-AU"/>
                  </w:rPr>
                </w:pPr>
                <w:r>
                  <w:t xml:space="preserve">Figure </w:t>
                </w:r>
                <w:r w:rsidR="00CB3B2C">
                  <w:fldChar w:fldCharType="begin"/>
                </w:r>
                <w:r w:rsidR="00CB3B2C">
                  <w:instrText xml:space="preserve"> SEQ Figure \* ARABIC </w:instrText>
                </w:r>
                <w:r w:rsidR="00CB3B2C">
                  <w:fldChar w:fldCharType="separate"/>
                </w:r>
                <w:r>
                  <w:rPr>
                    <w:noProof/>
                  </w:rPr>
                  <w:t>1</w:t>
                </w:r>
                <w:r w:rsidR="00CB3B2C">
                  <w:rPr>
                    <w:noProof/>
                  </w:rPr>
                  <w:fldChar w:fldCharType="end"/>
                </w:r>
                <w:r w:rsidRPr="004975D4">
                  <w:rPr>
                    <w:lang w:val="en-AU"/>
                  </w:rPr>
                  <w:t xml:space="preserve">Hsiao Chin, </w:t>
                </w:r>
                <w:r w:rsidRPr="004975D4">
                  <w:rPr>
                    <w:i/>
                    <w:lang w:val="en-AU"/>
                  </w:rPr>
                  <w:t>Oltre Passare La</w:t>
                </w:r>
                <w:r w:rsidRPr="004975D4">
                  <w:rPr>
                    <w:lang w:val="en-AU"/>
                  </w:rPr>
                  <w:t>, 1995, acrylic on canvas, 70 x 90cm, private collection.</w:t>
                </w:r>
              </w:p>
              <w:p w14:paraId="64F99E54" w14:textId="357E5838" w:rsidR="004975D4" w:rsidRPr="004975D4" w:rsidRDefault="004975D4" w:rsidP="004975D4">
                <w:pPr>
                  <w:rPr>
                    <w:lang w:val="en-US"/>
                  </w:rPr>
                </w:pPr>
                <w:r>
                  <w:rPr>
                    <w:lang w:val="en-US"/>
                  </w:rPr>
                  <w:t xml:space="preserve">Source: </w:t>
                </w:r>
                <w:hyperlink r:id="rId8" w:history="1">
                  <w:r w:rsidR="00E6503C" w:rsidRPr="00042D83">
                    <w:rPr>
                      <w:rStyle w:val="Hyperlink"/>
                      <w:lang w:val="en-US"/>
                    </w:rPr>
                    <w:t>http://www.artslant.com/cn/events/show/133710-infinity-of-chi-retrospective-of-hsiao-chin</w:t>
                  </w:r>
                </w:hyperlink>
                <w:r w:rsidR="00E6503C">
                  <w:rPr>
                    <w:lang w:val="en-US"/>
                  </w:rPr>
                  <w:t xml:space="preserve"> </w:t>
                </w:r>
                <w:bookmarkStart w:id="0" w:name="_GoBack"/>
                <w:bookmarkEnd w:id="0"/>
              </w:p>
              <w:p w14:paraId="573BF2AD" w14:textId="77777777" w:rsidR="004975D4" w:rsidRPr="004975D4" w:rsidRDefault="004975D4" w:rsidP="004975D4">
                <w:pPr>
                  <w:rPr>
                    <w:lang w:val="en-AU"/>
                  </w:rPr>
                </w:pPr>
              </w:p>
              <w:p w14:paraId="31D9C1D9" w14:textId="77777777" w:rsidR="004975D4" w:rsidRPr="004975D4" w:rsidRDefault="004975D4" w:rsidP="004975D4">
                <w:pPr>
                  <w:rPr>
                    <w:lang w:val="en-AU"/>
                  </w:rPr>
                </w:pPr>
                <w:r w:rsidRPr="004975D4">
                  <w:rPr>
                    <w:lang w:val="en-AU"/>
                  </w:rPr>
                  <w:t xml:space="preserve">Artists in this group included Chen Tao-ming (Chen Daoming, </w:t>
                </w:r>
                <w:r w:rsidRPr="004975D4">
                  <w:rPr>
                    <w:rFonts w:hint="eastAsia"/>
                    <w:lang w:val="en-AU"/>
                  </w:rPr>
                  <w:t>陳道明</w:t>
                </w:r>
                <w:r w:rsidRPr="004975D4">
                  <w:rPr>
                    <w:lang w:val="en-AU"/>
                  </w:rPr>
                  <w:t xml:space="preserve">), Ho Kan (Huo Gang, </w:t>
                </w:r>
                <w:r w:rsidRPr="004975D4">
                  <w:rPr>
                    <w:rFonts w:hint="eastAsia"/>
                    <w:lang w:val="en-AU"/>
                  </w:rPr>
                  <w:t>霍剛</w:t>
                </w:r>
                <w:r w:rsidRPr="004975D4">
                  <w:rPr>
                    <w:lang w:val="en-AU"/>
                  </w:rPr>
                  <w:t>) (original name Huo Xuegang,</w:t>
                </w:r>
                <w:r w:rsidRPr="004975D4">
                  <w:rPr>
                    <w:rFonts w:hint="eastAsia"/>
                    <w:lang w:val="en-AU"/>
                  </w:rPr>
                  <w:t xml:space="preserve"> 霍學剛</w:t>
                </w:r>
                <w:r w:rsidRPr="004975D4">
                  <w:rPr>
                    <w:lang w:val="en-AU"/>
                  </w:rPr>
                  <w:t xml:space="preserve">), Hsiao Chin (Xiao Qin, </w:t>
                </w:r>
                <w:r w:rsidRPr="004975D4">
                  <w:rPr>
                    <w:rFonts w:ascii="Lantinghei SC Extralight" w:hAnsi="Lantinghei SC Extralight" w:cs="Lantinghei SC Extralight"/>
                    <w:lang w:val="en-AU"/>
                  </w:rPr>
                  <w:t>萧</w:t>
                </w:r>
                <w:r w:rsidRPr="004975D4">
                  <w:rPr>
                    <w:rFonts w:hint="eastAsia"/>
                    <w:lang w:val="en-AU"/>
                  </w:rPr>
                  <w:t>蕭勤</w:t>
                </w:r>
                <w:r w:rsidRPr="004975D4">
                  <w:rPr>
                    <w:lang w:val="en-AU"/>
                  </w:rPr>
                  <w:t xml:space="preserve">), Hsiao Ming-hsien (Xiao Mingxian, </w:t>
                </w:r>
                <w:r w:rsidRPr="004975D4">
                  <w:rPr>
                    <w:rFonts w:hint="eastAsia"/>
                    <w:lang w:val="en-AU"/>
                  </w:rPr>
                  <w:t>蕭明賢</w:t>
                </w:r>
                <w:r w:rsidRPr="004975D4">
                  <w:rPr>
                    <w:lang w:val="en-AU"/>
                  </w:rPr>
                  <w:t xml:space="preserve">) (original name Xiao Long, </w:t>
                </w:r>
                <w:r w:rsidRPr="004975D4">
                  <w:rPr>
                    <w:rFonts w:hint="eastAsia"/>
                    <w:lang w:val="en-AU"/>
                  </w:rPr>
                  <w:t>蕭龍</w:t>
                </w:r>
                <w:r w:rsidRPr="004975D4">
                  <w:rPr>
                    <w:lang w:val="en-AU"/>
                  </w:rPr>
                  <w:t>), Hsia Yang (</w:t>
                </w:r>
                <w:r w:rsidRPr="004975D4">
                  <w:rPr>
                    <w:rFonts w:hint="eastAsia"/>
                    <w:lang w:val="en-AU"/>
                  </w:rPr>
                  <w:t>夏陽</w:t>
                </w:r>
                <w:r w:rsidRPr="004975D4">
                  <w:rPr>
                    <w:lang w:val="en-AU"/>
                  </w:rPr>
                  <w:t>) (original name, Hsia Zuxiang</w:t>
                </w:r>
                <w:r w:rsidRPr="004975D4">
                  <w:rPr>
                    <w:rFonts w:hint="eastAsia"/>
                    <w:lang w:val="en-AU"/>
                  </w:rPr>
                  <w:t>夏祖湘</w:t>
                </w:r>
                <w:r w:rsidRPr="004975D4">
                  <w:rPr>
                    <w:lang w:val="en-AU"/>
                  </w:rPr>
                  <w:t xml:space="preserve">), Li Yuan-chia (Li Yuanjia, </w:t>
                </w:r>
                <w:r w:rsidRPr="004975D4">
                  <w:rPr>
                    <w:rFonts w:hint="eastAsia"/>
                    <w:lang w:val="en-AU"/>
                  </w:rPr>
                  <w:t>李元佳</w:t>
                </w:r>
                <w:r w:rsidRPr="004975D4">
                  <w:rPr>
                    <w:lang w:val="en-AU"/>
                  </w:rPr>
                  <w:t>), Ouyang Wen-yuan (</w:t>
                </w:r>
                <w:r w:rsidRPr="004975D4">
                  <w:rPr>
                    <w:rFonts w:hint="eastAsia"/>
                    <w:lang w:val="en-AU"/>
                  </w:rPr>
                  <w:t>歐陽文苑</w:t>
                </w:r>
                <w:r w:rsidRPr="004975D4">
                  <w:rPr>
                    <w:lang w:val="en-AU"/>
                  </w:rPr>
                  <w:t>), and Wu Hao (</w:t>
                </w:r>
                <w:r w:rsidRPr="004975D4">
                  <w:rPr>
                    <w:rFonts w:ascii="Lantinghei SC Extralight" w:hAnsi="Lantinghei SC Extralight" w:cs="Lantinghei SC Extralight"/>
                    <w:lang w:val="en-AU"/>
                  </w:rPr>
                  <w:t>吳</w:t>
                </w:r>
                <w:r w:rsidRPr="004975D4">
                  <w:rPr>
                    <w:lang w:val="en-AU"/>
                  </w:rPr>
                  <w:t xml:space="preserve">昊) (original name Wu Shilu, </w:t>
                </w:r>
                <w:r w:rsidRPr="004975D4">
                  <w:rPr>
                    <w:rFonts w:ascii="Lantinghei SC Extralight" w:hAnsi="Lantinghei SC Extralight" w:cs="Lantinghei SC Extralight"/>
                    <w:lang w:val="en-AU"/>
                  </w:rPr>
                  <w:t>吳</w:t>
                </w:r>
                <w:r w:rsidRPr="004975D4">
                  <w:rPr>
                    <w:rFonts w:hint="eastAsia"/>
                    <w:lang w:val="en-AU"/>
                  </w:rPr>
                  <w:t>世祿)</w:t>
                </w:r>
                <w:r w:rsidRPr="004975D4">
                  <w:rPr>
                    <w:lang w:val="en-AU"/>
                  </w:rPr>
                  <w:t xml:space="preserve">. These eight core members were often referred to as “The Eight Bandits” ( </w:t>
                </w:r>
                <w:r w:rsidRPr="004975D4">
                  <w:rPr>
                    <w:i/>
                    <w:lang w:val="en-AU"/>
                  </w:rPr>
                  <w:t>Ba da xiang ma</w:t>
                </w:r>
                <w:r w:rsidRPr="004975D4">
                  <w:rPr>
                    <w:lang w:val="en-AU"/>
                  </w:rPr>
                  <w:t xml:space="preserve">, </w:t>
                </w:r>
                <w:r w:rsidRPr="004975D4">
                  <w:rPr>
                    <w:rFonts w:hint="eastAsia"/>
                    <w:lang w:val="en-AU"/>
                  </w:rPr>
                  <w:t>八大響馬</w:t>
                </w:r>
                <w:r w:rsidRPr="004975D4">
                  <w:rPr>
                    <w:lang w:val="en-AU"/>
                  </w:rPr>
                  <w:t xml:space="preserve">) because of their rejection of artistic convention and of academic training. </w:t>
                </w:r>
              </w:p>
              <w:p w14:paraId="09EE63FF" w14:textId="77777777" w:rsidR="004975D4" w:rsidRPr="004975D4" w:rsidRDefault="004975D4" w:rsidP="004975D4">
                <w:pPr>
                  <w:rPr>
                    <w:lang w:val="en-AU"/>
                  </w:rPr>
                </w:pPr>
              </w:p>
              <w:p w14:paraId="197EF007" w14:textId="77777777" w:rsidR="003F0D73" w:rsidRPr="004975D4" w:rsidRDefault="004975D4" w:rsidP="00C27FAB">
                <w:pPr>
                  <w:rPr>
                    <w:lang w:val="en-AU"/>
                  </w:rPr>
                </w:pPr>
                <w:r w:rsidRPr="004975D4">
                  <w:rPr>
                    <w:lang w:val="en-AU"/>
                  </w:rPr>
                  <w:t xml:space="preserve">In November 1957, members of the Eastern art group held their first exhibition in Taiwan in which they affirmed their commitment to modernise Chinese art, and over the next decade they regularly held exhibitions. Their works generated some criticism amongst conservative commentators and scholars who accused these artists of being anti-academic and depraved. By </w:t>
                </w:r>
                <w:r w:rsidRPr="004975D4">
                  <w:rPr>
                    <w:lang w:val="en-AU"/>
                  </w:rPr>
                  <w:lastRenderedPageBreak/>
                  <w:t xml:space="preserve">the end of the 1960s this modern art movement lost its momentum as several artists in this group left Taiwan to go overseas and the group disbanded in 1971. Despite the fact that the Eastern art group was short-lived, its historical significance lies in the fact that it was the first modern art group in Taiwan which attempted to assimilate Chinese cultural tradition with modern artistic trends.   </w:t>
                </w:r>
              </w:p>
            </w:tc>
          </w:sdtContent>
        </w:sdt>
      </w:tr>
      <w:tr w:rsidR="003235A7" w14:paraId="0EA42CCF" w14:textId="77777777" w:rsidTr="003235A7">
        <w:tc>
          <w:tcPr>
            <w:tcW w:w="9016" w:type="dxa"/>
          </w:tcPr>
          <w:p w14:paraId="450505E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0D6062639606F4894BD336ACCD8A653"/>
              </w:placeholder>
            </w:sdtPr>
            <w:sdtEndPr/>
            <w:sdtContent>
              <w:p w14:paraId="66010398" w14:textId="77BC707C" w:rsidR="00EC7CB6" w:rsidRPr="00EC7CB6" w:rsidRDefault="00EC7CB6" w:rsidP="00EC7CB6">
                <w:pPr>
                  <w:rPr>
                    <w:b/>
                    <w:lang w:val="en-AU"/>
                  </w:rPr>
                </w:pPr>
              </w:p>
              <w:p w14:paraId="03ABA7B5" w14:textId="38308FA6" w:rsidR="00BE75F2" w:rsidRPr="00EC7CB6" w:rsidRDefault="00CB3B2C" w:rsidP="00EC7CB6">
                <w:pPr>
                  <w:rPr>
                    <w:bCs/>
                    <w:lang w:val="en-AU"/>
                  </w:rPr>
                </w:pPr>
                <w:sdt>
                  <w:sdtPr>
                    <w:rPr>
                      <w:bCs/>
                      <w:lang w:val="en-AU"/>
                    </w:rPr>
                    <w:id w:val="675466381"/>
                    <w:citation/>
                  </w:sdtPr>
                  <w:sdtEndPr/>
                  <w:sdtContent>
                    <w:r w:rsidR="00BE75F2">
                      <w:rPr>
                        <w:bCs/>
                        <w:lang w:val="en-AU"/>
                      </w:rPr>
                      <w:fldChar w:fldCharType="begin"/>
                    </w:r>
                    <w:r w:rsidR="00BE75F2">
                      <w:rPr>
                        <w:bCs/>
                        <w:lang w:val="en-US"/>
                      </w:rPr>
                      <w:instrText xml:space="preserve"> CITATION Fro031 \l 1033 </w:instrText>
                    </w:r>
                    <w:r w:rsidR="00BE75F2">
                      <w:rPr>
                        <w:bCs/>
                        <w:lang w:val="en-AU"/>
                      </w:rPr>
                      <w:fldChar w:fldCharType="separate"/>
                    </w:r>
                    <w:r w:rsidR="00BE75F2">
                      <w:rPr>
                        <w:noProof/>
                        <w:lang w:val="en-US"/>
                      </w:rPr>
                      <w:t>(From the Ground Up: Artists Associations in 1950s Taiwan)</w:t>
                    </w:r>
                    <w:r w:rsidR="00BE75F2">
                      <w:rPr>
                        <w:bCs/>
                        <w:lang w:val="en-AU"/>
                      </w:rPr>
                      <w:fldChar w:fldCharType="end"/>
                    </w:r>
                  </w:sdtContent>
                </w:sdt>
              </w:p>
              <w:p w14:paraId="41A49544" w14:textId="6BE011C0" w:rsidR="00BE75F2" w:rsidRPr="00EC7CB6" w:rsidRDefault="00CB3B2C" w:rsidP="00EC7CB6">
                <w:pPr>
                  <w:rPr>
                    <w:b/>
                    <w:bCs/>
                    <w:lang w:val="en-AU"/>
                  </w:rPr>
                </w:pPr>
                <w:sdt>
                  <w:sdtPr>
                    <w:rPr>
                      <w:b/>
                      <w:bCs/>
                      <w:lang w:val="en-AU"/>
                    </w:rPr>
                    <w:id w:val="354773606"/>
                    <w:citation/>
                  </w:sdtPr>
                  <w:sdtEndPr/>
                  <w:sdtContent>
                    <w:r w:rsidR="00BE75F2">
                      <w:rPr>
                        <w:b/>
                        <w:bCs/>
                        <w:lang w:val="en-AU"/>
                      </w:rPr>
                      <w:fldChar w:fldCharType="begin"/>
                    </w:r>
                    <w:r w:rsidR="00BE75F2">
                      <w:rPr>
                        <w:bCs/>
                        <w:lang w:val="en-US"/>
                      </w:rPr>
                      <w:instrText xml:space="preserve"> CITATION Hom99 \l 1033 </w:instrText>
                    </w:r>
                    <w:r w:rsidR="00BE75F2">
                      <w:rPr>
                        <w:b/>
                        <w:bCs/>
                        <w:lang w:val="en-AU"/>
                      </w:rPr>
                      <w:fldChar w:fldCharType="separate"/>
                    </w:r>
                    <w:r w:rsidR="00BE75F2">
                      <w:rPr>
                        <w:noProof/>
                        <w:lang w:val="en-US"/>
                      </w:rPr>
                      <w:t>(Homage to Master Li Chun Shan: A Mentor &amp; His Pupils)</w:t>
                    </w:r>
                    <w:r w:rsidR="00BE75F2">
                      <w:rPr>
                        <w:b/>
                        <w:bCs/>
                        <w:lang w:val="en-AU"/>
                      </w:rPr>
                      <w:fldChar w:fldCharType="end"/>
                    </w:r>
                  </w:sdtContent>
                </w:sdt>
              </w:p>
              <w:p w14:paraId="7C52D8BE" w14:textId="5E08A74B" w:rsidR="00EC7CB6" w:rsidRPr="00EC7CB6" w:rsidRDefault="00CB3B2C" w:rsidP="00EC7CB6">
                <w:pPr>
                  <w:rPr>
                    <w:b/>
                    <w:bCs/>
                    <w:lang w:val="en-AU"/>
                  </w:rPr>
                </w:pPr>
                <w:sdt>
                  <w:sdtPr>
                    <w:rPr>
                      <w:b/>
                      <w:bCs/>
                      <w:lang w:val="en-AU"/>
                    </w:rPr>
                    <w:id w:val="-1199858688"/>
                    <w:citation/>
                  </w:sdtPr>
                  <w:sdtEndPr/>
                  <w:sdtContent>
                    <w:r w:rsidR="00BE75F2">
                      <w:rPr>
                        <w:b/>
                        <w:bCs/>
                        <w:lang w:val="en-AU"/>
                      </w:rPr>
                      <w:fldChar w:fldCharType="begin"/>
                    </w:r>
                    <w:r w:rsidR="00BE75F2">
                      <w:rPr>
                        <w:bCs/>
                        <w:lang w:val="en-US"/>
                      </w:rPr>
                      <w:instrText xml:space="preserve"> CITATION The03 \l 1033 </w:instrText>
                    </w:r>
                    <w:r w:rsidR="00BE75F2">
                      <w:rPr>
                        <w:b/>
                        <w:bCs/>
                        <w:lang w:val="en-AU"/>
                      </w:rPr>
                      <w:fldChar w:fldCharType="separate"/>
                    </w:r>
                    <w:r w:rsidR="00BE75F2">
                      <w:rPr>
                        <w:noProof/>
                        <w:lang w:val="en-US"/>
                      </w:rPr>
                      <w:t>(The Experimental Sixties: Avant-Garde Art in Taiwan)</w:t>
                    </w:r>
                    <w:r w:rsidR="00BE75F2">
                      <w:rPr>
                        <w:b/>
                        <w:bCs/>
                        <w:lang w:val="en-AU"/>
                      </w:rPr>
                      <w:fldChar w:fldCharType="end"/>
                    </w:r>
                  </w:sdtContent>
                </w:sdt>
              </w:p>
              <w:p w14:paraId="0E1EE126" w14:textId="6EED67A0" w:rsidR="00EC7CB6" w:rsidRPr="00EC7CB6" w:rsidRDefault="00CB3B2C" w:rsidP="00EC7CB6">
                <w:pPr>
                  <w:rPr>
                    <w:bCs/>
                    <w:lang w:val="en-AU"/>
                  </w:rPr>
                </w:pPr>
                <w:sdt>
                  <w:sdtPr>
                    <w:rPr>
                      <w:bCs/>
                      <w:lang w:val="en-AU"/>
                    </w:rPr>
                    <w:id w:val="-1522464136"/>
                    <w:citation/>
                  </w:sdtPr>
                  <w:sdtEndPr/>
                  <w:sdtContent>
                    <w:r w:rsidR="00BE75F2">
                      <w:rPr>
                        <w:bCs/>
                        <w:lang w:val="en-AU"/>
                      </w:rPr>
                      <w:fldChar w:fldCharType="begin"/>
                    </w:r>
                    <w:r w:rsidR="00BE75F2">
                      <w:rPr>
                        <w:lang w:val="en-US"/>
                      </w:rPr>
                      <w:instrText xml:space="preserve"> CITATION Hsi91 \l 1033 </w:instrText>
                    </w:r>
                    <w:r w:rsidR="00BE75F2">
                      <w:rPr>
                        <w:bCs/>
                        <w:lang w:val="en-AU"/>
                      </w:rPr>
                      <w:fldChar w:fldCharType="separate"/>
                    </w:r>
                    <w:r w:rsidR="00BE75F2">
                      <w:rPr>
                        <w:noProof/>
                        <w:lang w:val="en-US"/>
                      </w:rPr>
                      <w:t>(Hsiao)</w:t>
                    </w:r>
                    <w:r w:rsidR="00BE75F2">
                      <w:rPr>
                        <w:bCs/>
                        <w:lang w:val="en-AU"/>
                      </w:rPr>
                      <w:fldChar w:fldCharType="end"/>
                    </w:r>
                  </w:sdtContent>
                </w:sdt>
              </w:p>
              <w:p w14:paraId="1A7D6113" w14:textId="7FDD2DE8" w:rsidR="00BE75F2" w:rsidRPr="00CD6D92" w:rsidRDefault="00CB3B2C" w:rsidP="00EC7CB6">
                <w:pPr>
                  <w:rPr>
                    <w:bCs/>
                    <w:lang w:val="en-AU"/>
                  </w:rPr>
                </w:pPr>
                <w:sdt>
                  <w:sdtPr>
                    <w:rPr>
                      <w:bCs/>
                      <w:lang w:val="en-AU"/>
                    </w:rPr>
                    <w:id w:val="1805732555"/>
                    <w:citation/>
                  </w:sdtPr>
                  <w:sdtEndPr/>
                  <w:sdtContent>
                    <w:r w:rsidR="00BE75F2">
                      <w:rPr>
                        <w:bCs/>
                        <w:lang w:val="en-AU"/>
                      </w:rPr>
                      <w:fldChar w:fldCharType="begin"/>
                    </w:r>
                    <w:r w:rsidR="00BE75F2">
                      <w:rPr>
                        <w:lang w:val="en-US"/>
                      </w:rPr>
                      <w:instrText xml:space="preserve"> CITATION LuC93 \l 1033 </w:instrText>
                    </w:r>
                    <w:r w:rsidR="00BE75F2">
                      <w:rPr>
                        <w:bCs/>
                        <w:lang w:val="en-AU"/>
                      </w:rPr>
                      <w:fldChar w:fldCharType="separate"/>
                    </w:r>
                    <w:r w:rsidR="00BE75F2">
                      <w:rPr>
                        <w:noProof/>
                        <w:lang w:val="en-US"/>
                      </w:rPr>
                      <w:t>((呂清夫))</w:t>
                    </w:r>
                    <w:r w:rsidR="00BE75F2">
                      <w:rPr>
                        <w:bCs/>
                        <w:lang w:val="en-AU"/>
                      </w:rPr>
                      <w:fldChar w:fldCharType="end"/>
                    </w:r>
                  </w:sdtContent>
                </w:sdt>
              </w:p>
              <w:p w14:paraId="6CBFA184" w14:textId="7F6CE442" w:rsidR="003235A7" w:rsidRDefault="00CB3B2C" w:rsidP="00FB11DE"/>
            </w:sdtContent>
          </w:sdt>
        </w:tc>
      </w:tr>
    </w:tbl>
    <w:p w14:paraId="4B57AB6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475FA" w14:textId="77777777" w:rsidR="00CB3B2C" w:rsidRDefault="00CB3B2C" w:rsidP="007A0D55">
      <w:pPr>
        <w:spacing w:after="0" w:line="240" w:lineRule="auto"/>
      </w:pPr>
      <w:r>
        <w:separator/>
      </w:r>
    </w:p>
  </w:endnote>
  <w:endnote w:type="continuationSeparator" w:id="0">
    <w:p w14:paraId="1A02078E" w14:textId="77777777" w:rsidR="00CB3B2C" w:rsidRDefault="00CB3B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8E61B" w14:textId="77777777" w:rsidR="00CB3B2C" w:rsidRDefault="00CB3B2C" w:rsidP="007A0D55">
      <w:pPr>
        <w:spacing w:after="0" w:line="240" w:lineRule="auto"/>
      </w:pPr>
      <w:r>
        <w:separator/>
      </w:r>
    </w:p>
  </w:footnote>
  <w:footnote w:type="continuationSeparator" w:id="0">
    <w:p w14:paraId="69A78996" w14:textId="77777777" w:rsidR="00CB3B2C" w:rsidRDefault="00CB3B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740A2" w14:textId="77777777" w:rsidR="00BE75F2" w:rsidRDefault="00BE75F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A7693C" w14:textId="77777777" w:rsidR="00BE75F2" w:rsidRDefault="00BE75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5D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975D4"/>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75F2"/>
    <w:rsid w:val="00BF40E1"/>
    <w:rsid w:val="00C27FAB"/>
    <w:rsid w:val="00C358D4"/>
    <w:rsid w:val="00C6296B"/>
    <w:rsid w:val="00CB3B2C"/>
    <w:rsid w:val="00CC586D"/>
    <w:rsid w:val="00CD6D92"/>
    <w:rsid w:val="00CF1542"/>
    <w:rsid w:val="00CF3EC5"/>
    <w:rsid w:val="00D656DA"/>
    <w:rsid w:val="00D83300"/>
    <w:rsid w:val="00DC6B48"/>
    <w:rsid w:val="00DF01B0"/>
    <w:rsid w:val="00E6503C"/>
    <w:rsid w:val="00E85A05"/>
    <w:rsid w:val="00E95829"/>
    <w:rsid w:val="00EA606C"/>
    <w:rsid w:val="00EB0C8C"/>
    <w:rsid w:val="00EB51FD"/>
    <w:rsid w:val="00EB77DB"/>
    <w:rsid w:val="00EC7CB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15E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5D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75D4"/>
    <w:rPr>
      <w:rFonts w:ascii="Lucida Grande" w:hAnsi="Lucida Grande"/>
      <w:sz w:val="18"/>
      <w:szCs w:val="18"/>
    </w:rPr>
  </w:style>
  <w:style w:type="paragraph" w:styleId="Caption">
    <w:name w:val="caption"/>
    <w:basedOn w:val="Normal"/>
    <w:next w:val="Normal"/>
    <w:uiPriority w:val="35"/>
    <w:semiHidden/>
    <w:qFormat/>
    <w:rsid w:val="004975D4"/>
    <w:pPr>
      <w:spacing w:after="200" w:line="240" w:lineRule="auto"/>
    </w:pPr>
    <w:rPr>
      <w:b/>
      <w:bCs/>
      <w:color w:val="5B9BD5" w:themeColor="accent1"/>
      <w:sz w:val="18"/>
      <w:szCs w:val="18"/>
    </w:rPr>
  </w:style>
  <w:style w:type="character" w:styleId="Hyperlink">
    <w:name w:val="Hyperlink"/>
    <w:basedOn w:val="DefaultParagraphFont"/>
    <w:uiPriority w:val="99"/>
    <w:semiHidden/>
    <w:rsid w:val="00EC7CB6"/>
    <w:rPr>
      <w:color w:val="0563C1" w:themeColor="hyperlink"/>
      <w:u w:val="single"/>
    </w:rPr>
  </w:style>
  <w:style w:type="paragraph" w:styleId="Bibliography">
    <w:name w:val="Bibliography"/>
    <w:basedOn w:val="Normal"/>
    <w:next w:val="Normal"/>
    <w:uiPriority w:val="37"/>
    <w:unhideWhenUsed/>
    <w:rsid w:val="00BE7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slant.com/cn/events/show/133710-infinity-of-chi-retrospective-of-hsiao-chin"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47AF19E0E35A48BB655B6E940FEAF2"/>
        <w:category>
          <w:name w:val="General"/>
          <w:gallery w:val="placeholder"/>
        </w:category>
        <w:types>
          <w:type w:val="bbPlcHdr"/>
        </w:types>
        <w:behaviors>
          <w:behavior w:val="content"/>
        </w:behaviors>
        <w:guid w:val="{33AF73A5-99AE-7F42-83DD-2C9A6DE42834}"/>
      </w:docPartPr>
      <w:docPartBody>
        <w:p w:rsidR="00466E4F" w:rsidRDefault="00E72562">
          <w:pPr>
            <w:pStyle w:val="5C47AF19E0E35A48BB655B6E940FEAF2"/>
          </w:pPr>
          <w:r w:rsidRPr="00CC586D">
            <w:rPr>
              <w:rStyle w:val="PlaceholderText"/>
              <w:b/>
              <w:color w:val="FFFFFF" w:themeColor="background1"/>
            </w:rPr>
            <w:t>[Salutation]</w:t>
          </w:r>
        </w:p>
      </w:docPartBody>
    </w:docPart>
    <w:docPart>
      <w:docPartPr>
        <w:name w:val="4F88DDBB26AF124E85F9605F1E708227"/>
        <w:category>
          <w:name w:val="General"/>
          <w:gallery w:val="placeholder"/>
        </w:category>
        <w:types>
          <w:type w:val="bbPlcHdr"/>
        </w:types>
        <w:behaviors>
          <w:behavior w:val="content"/>
        </w:behaviors>
        <w:guid w:val="{F5B0906B-AF87-B64E-8890-CFC068F6E989}"/>
      </w:docPartPr>
      <w:docPartBody>
        <w:p w:rsidR="00466E4F" w:rsidRDefault="00E72562">
          <w:pPr>
            <w:pStyle w:val="4F88DDBB26AF124E85F9605F1E708227"/>
          </w:pPr>
          <w:r>
            <w:rPr>
              <w:rStyle w:val="PlaceholderText"/>
            </w:rPr>
            <w:t>[First name]</w:t>
          </w:r>
        </w:p>
      </w:docPartBody>
    </w:docPart>
    <w:docPart>
      <w:docPartPr>
        <w:name w:val="A06DC5825009A8428787CA49DCE5B422"/>
        <w:category>
          <w:name w:val="General"/>
          <w:gallery w:val="placeholder"/>
        </w:category>
        <w:types>
          <w:type w:val="bbPlcHdr"/>
        </w:types>
        <w:behaviors>
          <w:behavior w:val="content"/>
        </w:behaviors>
        <w:guid w:val="{4D7F93A4-052F-7C49-A869-0BA5FE617486}"/>
      </w:docPartPr>
      <w:docPartBody>
        <w:p w:rsidR="00466E4F" w:rsidRDefault="00E72562">
          <w:pPr>
            <w:pStyle w:val="A06DC5825009A8428787CA49DCE5B422"/>
          </w:pPr>
          <w:r>
            <w:rPr>
              <w:rStyle w:val="PlaceholderText"/>
            </w:rPr>
            <w:t>[Middle name]</w:t>
          </w:r>
        </w:p>
      </w:docPartBody>
    </w:docPart>
    <w:docPart>
      <w:docPartPr>
        <w:name w:val="5F7EED1D0C943A48A3E6E525D29D263F"/>
        <w:category>
          <w:name w:val="General"/>
          <w:gallery w:val="placeholder"/>
        </w:category>
        <w:types>
          <w:type w:val="bbPlcHdr"/>
        </w:types>
        <w:behaviors>
          <w:behavior w:val="content"/>
        </w:behaviors>
        <w:guid w:val="{AEE17DD0-CF33-6649-BF95-4024F88B4F4C}"/>
      </w:docPartPr>
      <w:docPartBody>
        <w:p w:rsidR="00466E4F" w:rsidRDefault="00E72562">
          <w:pPr>
            <w:pStyle w:val="5F7EED1D0C943A48A3E6E525D29D263F"/>
          </w:pPr>
          <w:r>
            <w:rPr>
              <w:rStyle w:val="PlaceholderText"/>
            </w:rPr>
            <w:t>[Last name]</w:t>
          </w:r>
        </w:p>
      </w:docPartBody>
    </w:docPart>
    <w:docPart>
      <w:docPartPr>
        <w:name w:val="9C9E2341396BDF45A2078F717CD2066B"/>
        <w:category>
          <w:name w:val="General"/>
          <w:gallery w:val="placeholder"/>
        </w:category>
        <w:types>
          <w:type w:val="bbPlcHdr"/>
        </w:types>
        <w:behaviors>
          <w:behavior w:val="content"/>
        </w:behaviors>
        <w:guid w:val="{655CFC4D-5CC6-284E-80F6-E62F46EBB185}"/>
      </w:docPartPr>
      <w:docPartBody>
        <w:p w:rsidR="00466E4F" w:rsidRDefault="00E72562">
          <w:pPr>
            <w:pStyle w:val="9C9E2341396BDF45A2078F717CD2066B"/>
          </w:pPr>
          <w:r>
            <w:rPr>
              <w:rStyle w:val="PlaceholderText"/>
            </w:rPr>
            <w:t>[Enter your biography]</w:t>
          </w:r>
        </w:p>
      </w:docPartBody>
    </w:docPart>
    <w:docPart>
      <w:docPartPr>
        <w:name w:val="5836C0D0B982AB499D1FDA0496F52713"/>
        <w:category>
          <w:name w:val="General"/>
          <w:gallery w:val="placeholder"/>
        </w:category>
        <w:types>
          <w:type w:val="bbPlcHdr"/>
        </w:types>
        <w:behaviors>
          <w:behavior w:val="content"/>
        </w:behaviors>
        <w:guid w:val="{58D7D070-C083-7F42-82E4-8D857C62FC32}"/>
      </w:docPartPr>
      <w:docPartBody>
        <w:p w:rsidR="00466E4F" w:rsidRDefault="00E72562">
          <w:pPr>
            <w:pStyle w:val="5836C0D0B982AB499D1FDA0496F52713"/>
          </w:pPr>
          <w:r>
            <w:rPr>
              <w:rStyle w:val="PlaceholderText"/>
            </w:rPr>
            <w:t>[Enter the institution with which you are affiliated]</w:t>
          </w:r>
        </w:p>
      </w:docPartBody>
    </w:docPart>
    <w:docPart>
      <w:docPartPr>
        <w:name w:val="57BEF82CB5DD3C4C8AC095C970FF009E"/>
        <w:category>
          <w:name w:val="General"/>
          <w:gallery w:val="placeholder"/>
        </w:category>
        <w:types>
          <w:type w:val="bbPlcHdr"/>
        </w:types>
        <w:behaviors>
          <w:behavior w:val="content"/>
        </w:behaviors>
        <w:guid w:val="{BC62E8AD-ED0D-9F43-846D-2CC9FC790CCB}"/>
      </w:docPartPr>
      <w:docPartBody>
        <w:p w:rsidR="00466E4F" w:rsidRDefault="00E72562">
          <w:pPr>
            <w:pStyle w:val="57BEF82CB5DD3C4C8AC095C970FF009E"/>
          </w:pPr>
          <w:r w:rsidRPr="00EF74F7">
            <w:rPr>
              <w:b/>
              <w:color w:val="808080" w:themeColor="background1" w:themeShade="80"/>
            </w:rPr>
            <w:t>[Enter the headword for your article]</w:t>
          </w:r>
        </w:p>
      </w:docPartBody>
    </w:docPart>
    <w:docPart>
      <w:docPartPr>
        <w:name w:val="297BCF79783AB64097E0BCD5B4AD6EE1"/>
        <w:category>
          <w:name w:val="General"/>
          <w:gallery w:val="placeholder"/>
        </w:category>
        <w:types>
          <w:type w:val="bbPlcHdr"/>
        </w:types>
        <w:behaviors>
          <w:behavior w:val="content"/>
        </w:behaviors>
        <w:guid w:val="{2CEB8186-0908-2C43-BAFD-35C89F92DC0C}"/>
      </w:docPartPr>
      <w:docPartBody>
        <w:p w:rsidR="00466E4F" w:rsidRDefault="00E72562">
          <w:pPr>
            <w:pStyle w:val="297BCF79783AB64097E0BCD5B4AD6E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9900AF060F694D9AE5310E719EEAE5"/>
        <w:category>
          <w:name w:val="General"/>
          <w:gallery w:val="placeholder"/>
        </w:category>
        <w:types>
          <w:type w:val="bbPlcHdr"/>
        </w:types>
        <w:behaviors>
          <w:behavior w:val="content"/>
        </w:behaviors>
        <w:guid w:val="{E7F72DAD-3766-2C49-9045-F4D10A2FB7DB}"/>
      </w:docPartPr>
      <w:docPartBody>
        <w:p w:rsidR="00466E4F" w:rsidRDefault="00E72562">
          <w:pPr>
            <w:pStyle w:val="7B9900AF060F694D9AE5310E719EEA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85822F4FDBF5448D88258CB991F751"/>
        <w:category>
          <w:name w:val="General"/>
          <w:gallery w:val="placeholder"/>
        </w:category>
        <w:types>
          <w:type w:val="bbPlcHdr"/>
        </w:types>
        <w:behaviors>
          <w:behavior w:val="content"/>
        </w:behaviors>
        <w:guid w:val="{4659EF0B-EB5C-3444-B7F6-9C59C838912B}"/>
      </w:docPartPr>
      <w:docPartBody>
        <w:p w:rsidR="00466E4F" w:rsidRDefault="00E72562">
          <w:pPr>
            <w:pStyle w:val="DB85822F4FDBF5448D88258CB991F7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D6062639606F4894BD336ACCD8A653"/>
        <w:category>
          <w:name w:val="General"/>
          <w:gallery w:val="placeholder"/>
        </w:category>
        <w:types>
          <w:type w:val="bbPlcHdr"/>
        </w:types>
        <w:behaviors>
          <w:behavior w:val="content"/>
        </w:behaviors>
        <w:guid w:val="{4A0C4504-8A56-2C4E-86FE-932C0A6C510E}"/>
      </w:docPartPr>
      <w:docPartBody>
        <w:p w:rsidR="00466E4F" w:rsidRDefault="00E72562">
          <w:pPr>
            <w:pStyle w:val="30D6062639606F4894BD336ACCD8A6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E4F"/>
    <w:rsid w:val="00466E4F"/>
    <w:rsid w:val="00E725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47AF19E0E35A48BB655B6E940FEAF2">
    <w:name w:val="5C47AF19E0E35A48BB655B6E940FEAF2"/>
  </w:style>
  <w:style w:type="paragraph" w:customStyle="1" w:styleId="4F88DDBB26AF124E85F9605F1E708227">
    <w:name w:val="4F88DDBB26AF124E85F9605F1E708227"/>
  </w:style>
  <w:style w:type="paragraph" w:customStyle="1" w:styleId="A06DC5825009A8428787CA49DCE5B422">
    <w:name w:val="A06DC5825009A8428787CA49DCE5B422"/>
  </w:style>
  <w:style w:type="paragraph" w:customStyle="1" w:styleId="5F7EED1D0C943A48A3E6E525D29D263F">
    <w:name w:val="5F7EED1D0C943A48A3E6E525D29D263F"/>
  </w:style>
  <w:style w:type="paragraph" w:customStyle="1" w:styleId="9C9E2341396BDF45A2078F717CD2066B">
    <w:name w:val="9C9E2341396BDF45A2078F717CD2066B"/>
  </w:style>
  <w:style w:type="paragraph" w:customStyle="1" w:styleId="5836C0D0B982AB499D1FDA0496F52713">
    <w:name w:val="5836C0D0B982AB499D1FDA0496F52713"/>
  </w:style>
  <w:style w:type="paragraph" w:customStyle="1" w:styleId="57BEF82CB5DD3C4C8AC095C970FF009E">
    <w:name w:val="57BEF82CB5DD3C4C8AC095C970FF009E"/>
  </w:style>
  <w:style w:type="paragraph" w:customStyle="1" w:styleId="297BCF79783AB64097E0BCD5B4AD6EE1">
    <w:name w:val="297BCF79783AB64097E0BCD5B4AD6EE1"/>
  </w:style>
  <w:style w:type="paragraph" w:customStyle="1" w:styleId="7B9900AF060F694D9AE5310E719EEAE5">
    <w:name w:val="7B9900AF060F694D9AE5310E719EEAE5"/>
  </w:style>
  <w:style w:type="paragraph" w:customStyle="1" w:styleId="DB85822F4FDBF5448D88258CB991F751">
    <w:name w:val="DB85822F4FDBF5448D88258CB991F751"/>
  </w:style>
  <w:style w:type="paragraph" w:customStyle="1" w:styleId="30D6062639606F4894BD336ACCD8A653">
    <w:name w:val="30D6062639606F4894BD336ACCD8A6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Fro031</b:Tag>
    <b:SourceType>Misc</b:SourceType>
    <b:Guid>{F2387853-8664-8647-A870-A959CCBD9E16}</b:Guid>
    <b:Title>From the Ground Up: Artists Associations in 1950s Taiwan</b:Title>
    <b:City>Taipei</b:City>
    <b:Publisher>Taipei Fine Arts Museum</b:Publisher>
    <b:Year>2003</b:Year>
    <b:RefOrder>1</b:RefOrder>
  </b:Source>
  <b:Source>
    <b:Tag>Hom99</b:Tag>
    <b:SourceType>Misc</b:SourceType>
    <b:Guid>{6FB03710-C0EB-AC4B-94B3-6F0EEC0A218D}</b:Guid>
    <b:Title>Homage to Master Li Chun Shan: A Mentor &amp; His Pupils</b:Title>
    <b:Year>1999</b:Year>
    <b:City>Taichung</b:City>
    <b:Publisher>Taiwan Museum of Art</b:Publisher>
    <b:RefOrder>2</b:RefOrder>
  </b:Source>
  <b:Source>
    <b:Tag>The03</b:Tag>
    <b:SourceType>Misc</b:SourceType>
    <b:Guid>{77A26E78-841B-0944-964A-93EC7BDD8955}</b:Guid>
    <b:Title>The Experimental Sixties: Avant-Garde Art in Taiwan</b:Title>
    <b:Year>2003</b:Year>
    <b:City>Taipei</b:City>
    <b:Publisher>Taipei Fine Arts Museum</b:Publisher>
    <b:RefOrder>3</b:RefOrder>
  </b:Source>
  <b:Source>
    <b:Tag>Hsi91</b:Tag>
    <b:SourceType>Misc</b:SourceType>
    <b:Guid>{AB3F7377-F4DB-EC4A-A62D-44DC09C91692}</b:Guid>
    <b:Author>
      <b:Author>
        <b:NameList>
          <b:Person>
            <b:Last>Hsiao</b:Last>
            <b:First>Chong-ray</b:First>
            <b:Middle>(萧瓊瑞)</b:Middle>
          </b:Person>
        </b:NameList>
      </b:Author>
    </b:Author>
    <b:Title>五月與東方：中國美術現代化運動在戰後台灣 之發展 (1945-1970) (The Fifth Moon and Eastern Painting Groups: Development of Chinese Fine Arts Modernism Movement in Post-war Taiwan (1945-1970)</b:Title>
    <b:Year>1991</b:Year>
    <b:City>Taipei</b:City>
    <b:Publisher>Tungta Publisher </b:Publisher>
    <b:Comments>(in Chinese)</b:Comments>
    <b:RefOrder>4</b:RefOrder>
  </b:Source>
  <b:Source>
    <b:Tag>LuC93</b:Tag>
    <b:SourceType>Misc</b:SourceType>
    <b:Guid>{51AB29D0-FD46-9047-901C-CC8516590D01}</b:Guid>
    <b:Author>
      <b:Author>
        <b:NameList>
          <b:Person>
            <b:Last>(呂清夫)</b:Last>
            <b:First>Lu</b:First>
            <b:Middle>Ching-fu</b:Middle>
          </b:Person>
        </b:NameList>
      </b:Author>
      <b:Translator>
        <b:NameList>
          <b:Person>
            <b:Last>Toman</b:Last>
            <b:First>David</b:First>
          </b:Person>
        </b:NameList>
      </b:Translator>
    </b:Author>
    <b:Title>Modernism’s Experimental Period</b:Title>
    <b:PublicationTitle>Taiwan Art 1945-1993</b:PublicationTitle>
    <b:Medium>
		</b:Medium>
    <b:Year>1993</b:Year>
    <b:City>Taipei  </b:City>
    <b:Publisher>Taipei Fine Arts Museum</b:Publisher>
    <b:Pages>51-61</b:Pages>
    <b:RefOrder>5</b:RefOrder>
  </b:Source>
</b:Sources>
</file>

<file path=customXml/itemProps1.xml><?xml version="1.0" encoding="utf-8"?>
<ds:datastoreItem xmlns:ds="http://schemas.openxmlformats.org/officeDocument/2006/customXml" ds:itemID="{E9CF05CA-4485-7A4E-A8B8-F01465EB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11</TotalTime>
  <Pages>2</Pages>
  <Words>536</Words>
  <Characters>3058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5</cp:revision>
  <dcterms:created xsi:type="dcterms:W3CDTF">2016-04-17T01:44:00Z</dcterms:created>
  <dcterms:modified xsi:type="dcterms:W3CDTF">2016-04-19T20:00:00Z</dcterms:modified>
</cp:coreProperties>
</file>