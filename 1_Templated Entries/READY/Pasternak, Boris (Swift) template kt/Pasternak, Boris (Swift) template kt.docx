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0F6548" w:rsidTr="00922950">
        <w:tc>
          <w:tcPr>
            <w:tcW w:w="491" w:type="dxa"/>
            <w:vMerge w:val="restart"/>
            <w:shd w:val="clear" w:color="auto" w:fill="A6A6A6" w:themeFill="background1" w:themeFillShade="A6"/>
            <w:textDirection w:val="btLr"/>
          </w:tcPr>
          <w:p w:rsidR="00B574C9" w:rsidRPr="000F6548" w:rsidRDefault="00B574C9" w:rsidP="00CC586D">
            <w:pPr>
              <w:jc w:val="center"/>
              <w:rPr>
                <w:color w:val="FFFFFF" w:themeColor="background1"/>
              </w:rPr>
            </w:pPr>
            <w:r w:rsidRPr="000F6548">
              <w:rPr>
                <w:color w:val="FFFFFF" w:themeColor="background1"/>
              </w:rPr>
              <w:t>About you</w:t>
            </w:r>
          </w:p>
        </w:tc>
        <w:sdt>
          <w:sdtPr>
            <w:rPr>
              <w:color w:val="FFFFFF" w:themeColor="background1"/>
            </w:rPr>
            <w:alias w:val="Salutation"/>
            <w:tag w:val="salutation"/>
            <w:id w:val="-1659997262"/>
            <w:placeholder>
              <w:docPart w:val="114D6FCB32A6CB4889F3F5189B5950AC"/>
            </w:placeholder>
            <w:showingPlcHdr/>
            <w:dropDownList>
              <w:listItem w:displayText="Dr." w:value="Dr."/>
              <w:listItem w:displayText="Prof." w:value="Prof."/>
            </w:dropDownList>
          </w:sdtPr>
          <w:sdtContent>
            <w:tc>
              <w:tcPr>
                <w:tcW w:w="1259" w:type="dxa"/>
              </w:tcPr>
              <w:p w:rsidR="00B574C9" w:rsidRPr="000F6548" w:rsidRDefault="00B574C9" w:rsidP="00CC586D">
                <w:pPr>
                  <w:jc w:val="center"/>
                  <w:rPr>
                    <w:color w:val="FFFFFF" w:themeColor="background1"/>
                  </w:rPr>
                </w:pPr>
                <w:r w:rsidRPr="000F6548">
                  <w:rPr>
                    <w:rStyle w:val="PlaceholderText"/>
                    <w:color w:val="FFFFFF" w:themeColor="background1"/>
                  </w:rPr>
                  <w:t>[Salutation]</w:t>
                </w:r>
              </w:p>
            </w:tc>
          </w:sdtContent>
        </w:sdt>
        <w:sdt>
          <w:sdtPr>
            <w:alias w:val="First name"/>
            <w:tag w:val="authorFirstName"/>
            <w:id w:val="581645879"/>
            <w:placeholder>
              <w:docPart w:val="382E47270AEE314CAF5A58DB85385434"/>
            </w:placeholder>
            <w:text/>
          </w:sdtPr>
          <w:sdtContent>
            <w:tc>
              <w:tcPr>
                <w:tcW w:w="2073" w:type="dxa"/>
              </w:tcPr>
              <w:p w:rsidR="00B574C9" w:rsidRPr="000F6548" w:rsidRDefault="000F6548" w:rsidP="000F6548">
                <w:r w:rsidRPr="000F6548">
                  <w:t>Megan</w:t>
                </w:r>
              </w:p>
            </w:tc>
          </w:sdtContent>
        </w:sdt>
        <w:sdt>
          <w:sdtPr>
            <w:alias w:val="Middle name"/>
            <w:tag w:val="authorMiddleName"/>
            <w:id w:val="-2076034781"/>
            <w:placeholder>
              <w:docPart w:val="70C3F7ED0C7E50469D8C2A2A00902221"/>
            </w:placeholder>
            <w:showingPlcHdr/>
            <w:text/>
          </w:sdtPr>
          <w:sdtContent>
            <w:tc>
              <w:tcPr>
                <w:tcW w:w="2551" w:type="dxa"/>
              </w:tcPr>
              <w:p w:rsidR="00B574C9" w:rsidRPr="000F6548" w:rsidRDefault="00B574C9" w:rsidP="00922950">
                <w:r w:rsidRPr="000F6548">
                  <w:rPr>
                    <w:rStyle w:val="PlaceholderText"/>
                  </w:rPr>
                  <w:t>[Middle name]</w:t>
                </w:r>
              </w:p>
            </w:tc>
          </w:sdtContent>
        </w:sdt>
        <w:sdt>
          <w:sdtPr>
            <w:alias w:val="Last name"/>
            <w:tag w:val="authorLastName"/>
            <w:id w:val="-1088529830"/>
            <w:placeholder>
              <w:docPart w:val="A29EA38D12F52B4A9E4D32895A1E90D0"/>
            </w:placeholder>
            <w:text/>
          </w:sdtPr>
          <w:sdtContent>
            <w:tc>
              <w:tcPr>
                <w:tcW w:w="2642" w:type="dxa"/>
              </w:tcPr>
              <w:p w:rsidR="00B574C9" w:rsidRPr="000F6548" w:rsidRDefault="000F6548" w:rsidP="000F6548">
                <w:r w:rsidRPr="000F6548">
                  <w:t>Swift</w:t>
                </w:r>
              </w:p>
            </w:tc>
          </w:sdtContent>
        </w:sdt>
      </w:tr>
      <w:tr w:rsidR="00B574C9" w:rsidRPr="000F6548" w:rsidTr="001A6A06">
        <w:trPr>
          <w:trHeight w:val="986"/>
        </w:trPr>
        <w:tc>
          <w:tcPr>
            <w:tcW w:w="491" w:type="dxa"/>
            <w:vMerge/>
            <w:shd w:val="clear" w:color="auto" w:fill="A6A6A6" w:themeFill="background1" w:themeFillShade="A6"/>
          </w:tcPr>
          <w:p w:rsidR="00B574C9" w:rsidRPr="000F6548" w:rsidRDefault="00B574C9" w:rsidP="00CF1542">
            <w:pPr>
              <w:jc w:val="center"/>
              <w:rPr>
                <w:color w:val="FFFFFF" w:themeColor="background1"/>
              </w:rPr>
            </w:pPr>
          </w:p>
        </w:tc>
        <w:sdt>
          <w:sdtPr>
            <w:alias w:val="Biography"/>
            <w:tag w:val="authorBiography"/>
            <w:id w:val="938807824"/>
            <w:placeholder>
              <w:docPart w:val="1FABF3417286EE49BD0B068B726D3DEC"/>
            </w:placeholder>
            <w:showingPlcHdr/>
          </w:sdtPr>
          <w:sdtContent>
            <w:tc>
              <w:tcPr>
                <w:tcW w:w="8525" w:type="dxa"/>
                <w:gridSpan w:val="4"/>
              </w:tcPr>
              <w:p w:rsidR="00B574C9" w:rsidRPr="000F6548" w:rsidRDefault="00B574C9" w:rsidP="00922950">
                <w:r w:rsidRPr="000F6548">
                  <w:rPr>
                    <w:rStyle w:val="PlaceholderText"/>
                  </w:rPr>
                  <w:t>[Enter your biography]</w:t>
                </w:r>
              </w:p>
            </w:tc>
          </w:sdtContent>
        </w:sdt>
      </w:tr>
      <w:tr w:rsidR="00B574C9" w:rsidRPr="000F6548" w:rsidTr="001A6A06">
        <w:trPr>
          <w:trHeight w:val="986"/>
        </w:trPr>
        <w:tc>
          <w:tcPr>
            <w:tcW w:w="491" w:type="dxa"/>
            <w:vMerge/>
            <w:shd w:val="clear" w:color="auto" w:fill="A6A6A6" w:themeFill="background1" w:themeFillShade="A6"/>
          </w:tcPr>
          <w:p w:rsidR="00B574C9" w:rsidRPr="000F6548" w:rsidRDefault="00B574C9" w:rsidP="00CF1542">
            <w:pPr>
              <w:jc w:val="center"/>
              <w:rPr>
                <w:color w:val="FFFFFF" w:themeColor="background1"/>
              </w:rPr>
            </w:pPr>
          </w:p>
        </w:tc>
        <w:sdt>
          <w:sdtPr>
            <w:alias w:val="Affiliation"/>
            <w:tag w:val="affiliation"/>
            <w:id w:val="2012937915"/>
            <w:placeholder>
              <w:docPart w:val="BA78D4469FFB294BB155E1D13F795A18"/>
            </w:placeholder>
            <w:text/>
          </w:sdtPr>
          <w:sdtContent>
            <w:tc>
              <w:tcPr>
                <w:tcW w:w="8525" w:type="dxa"/>
                <w:gridSpan w:val="4"/>
              </w:tcPr>
              <w:p w:rsidR="00B574C9" w:rsidRPr="000F6548" w:rsidRDefault="000F6548" w:rsidP="000F6548">
                <w:r w:rsidRPr="000F6548">
                  <w:t>University of Victoria</w:t>
                </w:r>
              </w:p>
            </w:tc>
          </w:sdtContent>
        </w:sdt>
      </w:tr>
    </w:tbl>
    <w:p w:rsidR="003D3579" w:rsidRPr="000F654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F6548" w:rsidTr="00244BB0">
        <w:tc>
          <w:tcPr>
            <w:tcW w:w="9016" w:type="dxa"/>
            <w:shd w:val="clear" w:color="auto" w:fill="A6A6A6" w:themeFill="background1" w:themeFillShade="A6"/>
            <w:tcMar>
              <w:top w:w="113" w:type="dxa"/>
              <w:bottom w:w="113" w:type="dxa"/>
            </w:tcMar>
          </w:tcPr>
          <w:p w:rsidR="00244BB0" w:rsidRPr="000F6548" w:rsidRDefault="00244BB0" w:rsidP="00244BB0">
            <w:pPr>
              <w:jc w:val="center"/>
              <w:rPr>
                <w:color w:val="FFFFFF" w:themeColor="background1"/>
              </w:rPr>
            </w:pPr>
            <w:r w:rsidRPr="000F6548">
              <w:rPr>
                <w:color w:val="FFFFFF" w:themeColor="background1"/>
              </w:rPr>
              <w:t>Your article</w:t>
            </w:r>
          </w:p>
        </w:tc>
      </w:tr>
      <w:tr w:rsidR="003F0D73" w:rsidRPr="000F6548" w:rsidTr="003F0D73">
        <w:sdt>
          <w:sdtPr>
            <w:alias w:val="Article headword"/>
            <w:tag w:val="articleHeadword"/>
            <w:id w:val="-361440020"/>
            <w:placeholder>
              <w:docPart w:val="834169C22C07614C842AB8EE8FAA810C"/>
            </w:placeholder>
            <w:text/>
          </w:sdtPr>
          <w:sdtContent>
            <w:tc>
              <w:tcPr>
                <w:tcW w:w="9016" w:type="dxa"/>
                <w:tcMar>
                  <w:top w:w="113" w:type="dxa"/>
                  <w:bottom w:w="113" w:type="dxa"/>
                </w:tcMar>
              </w:tcPr>
              <w:p w:rsidR="003F0D73" w:rsidRPr="000F6548" w:rsidRDefault="000F6548" w:rsidP="000F6548">
                <w:proofErr w:type="gramStart"/>
                <w:r w:rsidRPr="000F6548">
                  <w:rPr>
                    <w:rFonts w:eastAsiaTheme="minorEastAsia" w:cs="Times New Roman"/>
                    <w:lang w:val="en-US"/>
                  </w:rPr>
                  <w:t>Boris  Pasternak</w:t>
                </w:r>
                <w:proofErr w:type="gramEnd"/>
                <w:r w:rsidRPr="000F6548">
                  <w:rPr>
                    <w:rFonts w:eastAsiaTheme="minorEastAsia" w:cs="Times New Roman"/>
                    <w:lang w:val="en-US"/>
                  </w:rPr>
                  <w:t xml:space="preserve"> (1890-1960)</w:t>
                </w:r>
              </w:p>
            </w:tc>
          </w:sdtContent>
        </w:sdt>
      </w:tr>
      <w:tr w:rsidR="00464699" w:rsidRPr="000F6548" w:rsidTr="000F6548">
        <w:sdt>
          <w:sdtPr>
            <w:alias w:val="Variant headwords"/>
            <w:tag w:val="variantHeadwords"/>
            <w:id w:val="173464402"/>
            <w:placeholder>
              <w:docPart w:val="50C3FD40E7EF7541949E39E0FCB1E9BF"/>
            </w:placeholder>
          </w:sdtPr>
          <w:sdtContent>
            <w:tc>
              <w:tcPr>
                <w:tcW w:w="9016" w:type="dxa"/>
                <w:tcMar>
                  <w:top w:w="113" w:type="dxa"/>
                  <w:bottom w:w="113" w:type="dxa"/>
                </w:tcMar>
              </w:tcPr>
              <w:p w:rsidR="00464699" w:rsidRPr="000F6548" w:rsidRDefault="000F6548" w:rsidP="000F6548">
                <w:r w:rsidRPr="000F6548">
                  <w:rPr>
                    <w:rFonts w:eastAsiaTheme="minorEastAsia" w:cs="Times New Roman"/>
                    <w:lang w:val="en-US"/>
                  </w:rPr>
                  <w:t>БОРИС ПАСТЕРНАК</w:t>
                </w:r>
              </w:p>
            </w:tc>
          </w:sdtContent>
        </w:sdt>
      </w:tr>
      <w:tr w:rsidR="00E85A05" w:rsidRPr="000F6548" w:rsidTr="003F0D73">
        <w:sdt>
          <w:sdtPr>
            <w:alias w:val="Abstract"/>
            <w:tag w:val="abstract"/>
            <w:id w:val="-635871867"/>
            <w:placeholder>
              <w:docPart w:val="6A03B7CD7B63EC43B1864C0036DA9ECF"/>
            </w:placeholder>
          </w:sdtPr>
          <w:sdtContent>
            <w:tc>
              <w:tcPr>
                <w:tcW w:w="9016" w:type="dxa"/>
                <w:tcMar>
                  <w:top w:w="113" w:type="dxa"/>
                  <w:bottom w:w="113" w:type="dxa"/>
                </w:tcMar>
              </w:tcPr>
              <w:p w:rsidR="00E85A05" w:rsidRPr="000F6548" w:rsidRDefault="000F6548" w:rsidP="00E85A05">
                <w:pPr>
                  <w:rPr>
                    <w:rFonts w:cs="Times New Roman"/>
                  </w:rPr>
                </w:pPr>
                <w:r w:rsidRPr="000F6548">
                  <w:rPr>
                    <w:rFonts w:cs="Times New Roman"/>
                  </w:rPr>
                  <w:t xml:space="preserve">Major Russian poet and writer. Pasternak was recognized as a leading, original poetic talent with the collection </w:t>
                </w:r>
                <w:r w:rsidRPr="000F6548">
                  <w:rPr>
                    <w:rFonts w:cs="Times New Roman"/>
                    <w:i/>
                  </w:rPr>
                  <w:t xml:space="preserve">My Sister Life </w:t>
                </w:r>
                <w:r w:rsidRPr="000F6548">
                  <w:rPr>
                    <w:rFonts w:cs="Times New Roman"/>
                  </w:rPr>
                  <w:t xml:space="preserve">(written 1917, published 1922). </w:t>
                </w:r>
                <w:r w:rsidRPr="000F6548">
                  <w:rPr>
                    <w:rFonts w:cs="Times New Roman"/>
                    <w:i/>
                  </w:rPr>
                  <w:t xml:space="preserve">My Sister Life </w:t>
                </w:r>
                <w:r w:rsidRPr="000F6548">
                  <w:rPr>
                    <w:rFonts w:cs="Times New Roman"/>
                  </w:rPr>
                  <w:t xml:space="preserve">is a celebration of the fecundity of nature, of love, artistic creation and the thrilling experience of revolutionary change. Beginning in the late 1920s Pasternak felt increasingly isolated and out of step with Soviet literary culture. After 1934 he focused his talents on literary translation, producing some of the finest translations of Shakespeare into Russian. In 1956 Pasternak completed his novel </w:t>
                </w:r>
                <w:r w:rsidRPr="000F6548">
                  <w:rPr>
                    <w:rFonts w:cs="Times New Roman"/>
                    <w:i/>
                  </w:rPr>
                  <w:t>Doctor Zhivago</w:t>
                </w:r>
                <w:r w:rsidRPr="000F6548">
                  <w:rPr>
                    <w:rFonts w:cs="Times New Roman"/>
                  </w:rPr>
                  <w:t xml:space="preserve">, his long dreamed-of novel about an individual hero caught up in revolutionary Russia. Pasternak was awarded the Nobel Prize for Literature in 1958. An international scandal flared after he at first accepted the distinction and then was pressured by Soviet authorities to refuse it with the words “Considering the meaning this award has been given in the society to which I belong, I must reject this undeserved prize which has been presented to me.” </w:t>
                </w:r>
                <w:r w:rsidRPr="000F6548">
                  <w:rPr>
                    <w:rFonts w:cs="Times New Roman"/>
                    <w:i/>
                  </w:rPr>
                  <w:t xml:space="preserve">Doctor Zhivago </w:t>
                </w:r>
                <w:r w:rsidRPr="000F6548">
                  <w:rPr>
                    <w:rFonts w:cs="Times New Roman"/>
                  </w:rPr>
                  <w:t>was adapted as a major motion picture by director David Lean in 1965, and again by Giacomo Campiotti in 2002.</w:t>
                </w:r>
              </w:p>
            </w:tc>
          </w:sdtContent>
        </w:sdt>
      </w:tr>
      <w:tr w:rsidR="003F0D73" w:rsidRPr="000F6548" w:rsidTr="003F0D73">
        <w:sdt>
          <w:sdtPr>
            <w:alias w:val="Article text"/>
            <w:tag w:val="articleText"/>
            <w:id w:val="634067588"/>
            <w:placeholder>
              <w:docPart w:val="71768C5FCCE6ED409EB28271AF1FAAA6"/>
            </w:placeholder>
          </w:sdtPr>
          <w:sdtContent>
            <w:tc>
              <w:tcPr>
                <w:tcW w:w="9016" w:type="dxa"/>
                <w:tcMar>
                  <w:top w:w="113" w:type="dxa"/>
                  <w:bottom w:w="113" w:type="dxa"/>
                </w:tcMar>
              </w:tcPr>
              <w:p w:rsidR="000F6548" w:rsidRDefault="000F6548" w:rsidP="000F6548">
                <w:pPr>
                  <w:rPr>
                    <w:rFonts w:cs="Times New Roman"/>
                  </w:rPr>
                </w:pPr>
                <w:r w:rsidRPr="000F6548">
                  <w:rPr>
                    <w:rFonts w:cs="Times New Roman"/>
                  </w:rPr>
                  <w:t xml:space="preserve">Major Russian poet and writer. Pasternak was recognized as a leading, original poetic talent with the collection </w:t>
                </w:r>
                <w:r w:rsidRPr="000F6548">
                  <w:rPr>
                    <w:rFonts w:cs="Times New Roman"/>
                    <w:i/>
                  </w:rPr>
                  <w:t xml:space="preserve">My Sister Life </w:t>
                </w:r>
                <w:r w:rsidRPr="000F6548">
                  <w:rPr>
                    <w:rFonts w:cs="Times New Roman"/>
                  </w:rPr>
                  <w:t xml:space="preserve">(written 1917, published 1922). </w:t>
                </w:r>
                <w:r w:rsidRPr="000F6548">
                  <w:rPr>
                    <w:rFonts w:cs="Times New Roman"/>
                    <w:i/>
                  </w:rPr>
                  <w:t xml:space="preserve">My Sister Life </w:t>
                </w:r>
                <w:r w:rsidRPr="000F6548">
                  <w:rPr>
                    <w:rFonts w:cs="Times New Roman"/>
                  </w:rPr>
                  <w:t xml:space="preserve">is a celebration of the fecundity of nature, of love, artistic creation and the thrilling experience of revolutionary change. Beginning in the late 1920s Pasternak felt increasingly isolated and out of step with Soviet literary culture. After 1934 he focused his talents on literary translation, producing some of the finest translations of Shakespeare into Russian. In 1956 Pasternak completed his novel </w:t>
                </w:r>
                <w:r w:rsidRPr="000F6548">
                  <w:rPr>
                    <w:rFonts w:cs="Times New Roman"/>
                    <w:i/>
                  </w:rPr>
                  <w:t>Doctor Zhivago</w:t>
                </w:r>
                <w:r w:rsidRPr="000F6548">
                  <w:rPr>
                    <w:rFonts w:cs="Times New Roman"/>
                  </w:rPr>
                  <w:t xml:space="preserve">, his long dreamed-of novel about an individual hero caught up in revolutionary Russia. Pasternak was awarded the Nobel Prize for Literature in 1958. An international scandal flared after he at first accepted the distinction and then was pressured by Soviet authorities to refuse it with the words “Considering the meaning this award has been given in the society to which I belong, I must reject this undeserved prize which has been presented to me.” </w:t>
                </w:r>
                <w:r w:rsidRPr="000F6548">
                  <w:rPr>
                    <w:rFonts w:cs="Times New Roman"/>
                    <w:i/>
                  </w:rPr>
                  <w:t xml:space="preserve">Doctor Zhivago </w:t>
                </w:r>
                <w:r w:rsidRPr="000F6548">
                  <w:rPr>
                    <w:rFonts w:cs="Times New Roman"/>
                  </w:rPr>
                  <w:t>was adapted as a major motion picture by director David Lean in 1965, and again by Giacomo Campiotti in 2002.</w:t>
                </w:r>
              </w:p>
              <w:p w:rsidR="008B68F9" w:rsidRDefault="008B68F9" w:rsidP="000F6548">
                <w:pPr>
                  <w:rPr>
                    <w:rFonts w:cs="Times New Roman"/>
                  </w:rPr>
                </w:pPr>
              </w:p>
              <w:p w:rsidR="008B68F9" w:rsidRDefault="008B68F9" w:rsidP="000F6548">
                <w:pPr>
                  <w:rPr>
                    <w:rFonts w:cs="Times New Roman"/>
                  </w:rPr>
                </w:pPr>
                <w:r>
                  <w:rPr>
                    <w:rFonts w:cs="Times New Roman"/>
                  </w:rPr>
                  <w:t>File: BorisPasternak.jpg</w:t>
                </w:r>
              </w:p>
              <w:p w:rsidR="008B68F9" w:rsidRPr="000F6548" w:rsidRDefault="008B68F9" w:rsidP="008B68F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Boris Pasternak</w:t>
                </w:r>
              </w:p>
              <w:p w:rsidR="008B68F9" w:rsidRPr="000F6548" w:rsidRDefault="008B68F9" w:rsidP="000F6548">
                <w:pPr>
                  <w:rPr>
                    <w:rFonts w:cs="Times New Roman"/>
                  </w:rPr>
                </w:pPr>
                <w:r>
                  <w:rPr>
                    <w:rFonts w:cs="Times New Roman"/>
                  </w:rPr>
                  <w:t xml:space="preserve">Source: </w:t>
                </w:r>
                <w:r w:rsidRPr="008B68F9">
                  <w:rPr>
                    <w:rFonts w:cs="Times New Roman"/>
                  </w:rPr>
                  <w:t>http://theanatomyofmelancholy.tumblr.com/post/648300480/russian-writer-boris-pasternak-died-may-30-1960</w:t>
                </w:r>
                <w:bookmarkStart w:id="0" w:name="_GoBack"/>
                <w:bookmarkEnd w:id="0"/>
              </w:p>
              <w:p w:rsidR="000F6548" w:rsidRPr="000F6548" w:rsidRDefault="000F6548" w:rsidP="00C27FAB"/>
              <w:p w:rsidR="000F6548" w:rsidRPr="000F6548" w:rsidRDefault="000F6548" w:rsidP="000F6548">
                <w:pPr>
                  <w:rPr>
                    <w:rFonts w:cs="Times New Roman"/>
                    <w:b/>
                  </w:rPr>
                </w:pPr>
                <w:r w:rsidRPr="000F6548">
                  <w:rPr>
                    <w:rFonts w:cs="Times New Roman"/>
                    <w:b/>
                  </w:rPr>
                  <w:t>Timeline of Life and Major Works</w:t>
                </w:r>
              </w:p>
              <w:p w:rsidR="000F6548" w:rsidRPr="000F6548" w:rsidRDefault="000F6548" w:rsidP="000F6548">
                <w:pPr>
                  <w:rPr>
                    <w:rFonts w:cs="Times New Roman"/>
                    <w:b/>
                  </w:rPr>
                </w:pPr>
              </w:p>
              <w:p w:rsidR="000F6548" w:rsidRPr="000F6548" w:rsidRDefault="000F6548" w:rsidP="000F6548">
                <w:pPr>
                  <w:rPr>
                    <w:rFonts w:cs="Times New Roman"/>
                  </w:rPr>
                </w:pPr>
                <w:r w:rsidRPr="000F6548">
                  <w:rPr>
                    <w:rFonts w:cs="Times New Roman"/>
                    <w:b/>
                  </w:rPr>
                  <w:t xml:space="preserve">1890: </w:t>
                </w:r>
                <w:r w:rsidRPr="000F6548">
                  <w:rPr>
                    <w:rFonts w:cs="Times New Roman"/>
                  </w:rPr>
                  <w:t>born in Moscow</w:t>
                </w:r>
              </w:p>
              <w:p w:rsidR="000F6548" w:rsidRPr="000F6548" w:rsidRDefault="000F6548" w:rsidP="000F6548">
                <w:pPr>
                  <w:rPr>
                    <w:rFonts w:cs="Times New Roman"/>
                  </w:rPr>
                </w:pPr>
                <w:r w:rsidRPr="000F6548">
                  <w:rPr>
                    <w:rFonts w:cs="Times New Roman"/>
                    <w:b/>
                  </w:rPr>
                  <w:lastRenderedPageBreak/>
                  <w:t xml:space="preserve">1909: </w:t>
                </w:r>
                <w:r w:rsidRPr="000F6548">
                  <w:rPr>
                    <w:rFonts w:cs="Times New Roman"/>
                  </w:rPr>
                  <w:t>enters Moscow University as student of law</w:t>
                </w:r>
              </w:p>
              <w:p w:rsidR="000F6548" w:rsidRPr="000F6548" w:rsidRDefault="000F6548" w:rsidP="000F6548">
                <w:pPr>
                  <w:rPr>
                    <w:rFonts w:cs="Times New Roman"/>
                  </w:rPr>
                </w:pPr>
                <w:r w:rsidRPr="000F6548">
                  <w:rPr>
                    <w:rFonts w:cs="Times New Roman"/>
                    <w:b/>
                  </w:rPr>
                  <w:t xml:space="preserve">1912: </w:t>
                </w:r>
                <w:r w:rsidRPr="000F6548">
                  <w:rPr>
                    <w:rFonts w:cs="Times New Roman"/>
                  </w:rPr>
                  <w:t>studies philosophy at University of Marburg</w:t>
                </w:r>
              </w:p>
              <w:p w:rsidR="000F6548" w:rsidRPr="000F6548" w:rsidRDefault="000F6548" w:rsidP="000F6548">
                <w:pPr>
                  <w:rPr>
                    <w:rFonts w:cs="Times New Roman"/>
                  </w:rPr>
                </w:pPr>
                <w:r w:rsidRPr="000F6548">
                  <w:rPr>
                    <w:rFonts w:cs="Times New Roman"/>
                    <w:b/>
                  </w:rPr>
                  <w:t xml:space="preserve">1914: </w:t>
                </w:r>
                <w:r w:rsidRPr="000F6548">
                  <w:rPr>
                    <w:rFonts w:cs="Times New Roman"/>
                  </w:rPr>
                  <w:t xml:space="preserve">publication of </w:t>
                </w:r>
                <w:r w:rsidRPr="000F6548">
                  <w:rPr>
                    <w:rFonts w:cs="Times New Roman"/>
                    <w:i/>
                  </w:rPr>
                  <w:t xml:space="preserve">A Twin in Clouds </w:t>
                </w:r>
                <w:r w:rsidRPr="000F6548">
                  <w:rPr>
                    <w:rFonts w:cs="Times New Roman"/>
                  </w:rPr>
                  <w:t>(Bliznets v tuchakh)</w:t>
                </w:r>
              </w:p>
              <w:p w:rsidR="000F6548" w:rsidRPr="000F6548" w:rsidRDefault="000F6548" w:rsidP="000F6548">
                <w:pPr>
                  <w:rPr>
                    <w:rFonts w:cs="Times New Roman"/>
                  </w:rPr>
                </w:pPr>
                <w:r w:rsidRPr="000F6548">
                  <w:rPr>
                    <w:rFonts w:cs="Times New Roman"/>
                    <w:b/>
                  </w:rPr>
                  <w:t xml:space="preserve">1918: </w:t>
                </w:r>
                <w:r w:rsidRPr="000F6548">
                  <w:rPr>
                    <w:rFonts w:cs="Times New Roman"/>
                  </w:rPr>
                  <w:t xml:space="preserve">publication of </w:t>
                </w:r>
                <w:r w:rsidRPr="000F6548">
                  <w:rPr>
                    <w:rFonts w:cs="Times New Roman"/>
                    <w:i/>
                  </w:rPr>
                  <w:t xml:space="preserve">Above the Barriers </w:t>
                </w:r>
                <w:r w:rsidRPr="000F6548">
                  <w:rPr>
                    <w:rFonts w:cs="Times New Roman"/>
                  </w:rPr>
                  <w:t>(Poverkh bar’erov)</w:t>
                </w:r>
              </w:p>
              <w:p w:rsidR="000F6548" w:rsidRPr="000F6548" w:rsidRDefault="000F6548" w:rsidP="000F6548">
                <w:pPr>
                  <w:rPr>
                    <w:rFonts w:cs="Times New Roman"/>
                  </w:rPr>
                </w:pPr>
                <w:r w:rsidRPr="000F6548">
                  <w:rPr>
                    <w:rFonts w:cs="Times New Roman"/>
                    <w:b/>
                  </w:rPr>
                  <w:t xml:space="preserve">1922: </w:t>
                </w:r>
                <w:r w:rsidRPr="000F6548">
                  <w:rPr>
                    <w:rFonts w:cs="Times New Roman"/>
                  </w:rPr>
                  <w:t xml:space="preserve">publication of </w:t>
                </w:r>
                <w:r w:rsidRPr="000F6548">
                  <w:rPr>
                    <w:rFonts w:cs="Times New Roman"/>
                    <w:i/>
                  </w:rPr>
                  <w:t xml:space="preserve">My Sister Life </w:t>
                </w:r>
                <w:r w:rsidRPr="000F6548">
                  <w:rPr>
                    <w:rFonts w:cs="Times New Roman"/>
                  </w:rPr>
                  <w:t>(Sestra moia - zhizn’), marriage to Evgeniia Lourie</w:t>
                </w:r>
              </w:p>
              <w:p w:rsidR="000F6548" w:rsidRPr="000F6548" w:rsidRDefault="000F6548" w:rsidP="000F6548">
                <w:pPr>
                  <w:rPr>
                    <w:rFonts w:cs="Times New Roman"/>
                  </w:rPr>
                </w:pPr>
                <w:r w:rsidRPr="000F6548">
                  <w:rPr>
                    <w:rFonts w:cs="Times New Roman"/>
                    <w:b/>
                  </w:rPr>
                  <w:t xml:space="preserve">1923: </w:t>
                </w:r>
                <w:r w:rsidRPr="000F6548">
                  <w:rPr>
                    <w:rFonts w:cs="Times New Roman"/>
                  </w:rPr>
                  <w:t>birth of first son Evgeny</w:t>
                </w:r>
              </w:p>
              <w:p w:rsidR="000F6548" w:rsidRPr="000F6548" w:rsidRDefault="000F6548" w:rsidP="000F6548">
                <w:pPr>
                  <w:rPr>
                    <w:rFonts w:cs="Times New Roman"/>
                  </w:rPr>
                </w:pPr>
                <w:r w:rsidRPr="000F6548">
                  <w:rPr>
                    <w:rFonts w:cs="Times New Roman"/>
                    <w:b/>
                  </w:rPr>
                  <w:t xml:space="preserve">1924-31: </w:t>
                </w:r>
                <w:r w:rsidRPr="000F6548">
                  <w:rPr>
                    <w:rFonts w:cs="Times New Roman"/>
                  </w:rPr>
                  <w:t xml:space="preserve">publication of epic poems </w:t>
                </w:r>
                <w:r w:rsidRPr="000F6548">
                  <w:rPr>
                    <w:rFonts w:cs="Times New Roman"/>
                    <w:i/>
                  </w:rPr>
                  <w:t xml:space="preserve">High Malady </w:t>
                </w:r>
                <w:r w:rsidRPr="000F6548">
                  <w:rPr>
                    <w:rFonts w:cs="Times New Roman"/>
                  </w:rPr>
                  <w:t xml:space="preserve">(1924), </w:t>
                </w:r>
                <w:r w:rsidRPr="000F6548">
                  <w:rPr>
                    <w:rFonts w:cs="Times New Roman"/>
                    <w:i/>
                  </w:rPr>
                  <w:t xml:space="preserve">Lieutenant Schmidt </w:t>
                </w:r>
                <w:r w:rsidRPr="000F6548">
                  <w:rPr>
                    <w:rFonts w:cs="Times New Roman"/>
                  </w:rPr>
                  <w:t xml:space="preserve">(1926), </w:t>
                </w:r>
                <w:r w:rsidRPr="000F6548">
                  <w:rPr>
                    <w:rFonts w:cs="Times New Roman"/>
                    <w:i/>
                  </w:rPr>
                  <w:t xml:space="preserve">The Year 1905 </w:t>
                </w:r>
                <w:r w:rsidRPr="000F6548">
                  <w:rPr>
                    <w:rFonts w:cs="Times New Roman"/>
                  </w:rPr>
                  <w:t xml:space="preserve">(1927) and </w:t>
                </w:r>
                <w:r w:rsidRPr="000F6548">
                  <w:rPr>
                    <w:rFonts w:cs="Times New Roman"/>
                    <w:i/>
                  </w:rPr>
                  <w:t xml:space="preserve">Spektorsky </w:t>
                </w:r>
                <w:r w:rsidRPr="000F6548">
                  <w:rPr>
                    <w:rFonts w:cs="Times New Roman"/>
                  </w:rPr>
                  <w:t>(1931)</w:t>
                </w:r>
              </w:p>
              <w:p w:rsidR="000F6548" w:rsidRPr="000F6548" w:rsidRDefault="000F6548" w:rsidP="000F6548">
                <w:pPr>
                  <w:rPr>
                    <w:rFonts w:cs="Times New Roman"/>
                  </w:rPr>
                </w:pPr>
                <w:r w:rsidRPr="000F6548">
                  <w:rPr>
                    <w:rFonts w:cs="Times New Roman"/>
                    <w:b/>
                  </w:rPr>
                  <w:t xml:space="preserve">1930: </w:t>
                </w:r>
                <w:r w:rsidRPr="000F6548">
                  <w:rPr>
                    <w:rFonts w:cs="Times New Roman"/>
                  </w:rPr>
                  <w:t xml:space="preserve">first book publication of memoirs </w:t>
                </w:r>
                <w:r w:rsidRPr="000F6548">
                  <w:rPr>
                    <w:rFonts w:cs="Times New Roman"/>
                    <w:i/>
                  </w:rPr>
                  <w:t xml:space="preserve">A Safe Conduct </w:t>
                </w:r>
                <w:r w:rsidRPr="000F6548">
                  <w:rPr>
                    <w:rFonts w:cs="Times New Roman"/>
                  </w:rPr>
                  <w:t>(Okhrannaia gramota)</w:t>
                </w:r>
              </w:p>
              <w:p w:rsidR="000F6548" w:rsidRPr="000F6548" w:rsidRDefault="000F6548" w:rsidP="000F6548">
                <w:pPr>
                  <w:rPr>
                    <w:rFonts w:cs="Times New Roman"/>
                  </w:rPr>
                </w:pPr>
                <w:r w:rsidRPr="000F6548">
                  <w:rPr>
                    <w:rFonts w:cs="Times New Roman"/>
                    <w:b/>
                  </w:rPr>
                  <w:t xml:space="preserve">1934: </w:t>
                </w:r>
                <w:r w:rsidRPr="000F6548">
                  <w:rPr>
                    <w:rFonts w:cs="Times New Roman"/>
                  </w:rPr>
                  <w:t>marriage to Zinaida Neugauz</w:t>
                </w:r>
              </w:p>
              <w:p w:rsidR="000F6548" w:rsidRPr="000F6548" w:rsidRDefault="000F6548" w:rsidP="000F6548">
                <w:pPr>
                  <w:rPr>
                    <w:rFonts w:cs="Times New Roman"/>
                  </w:rPr>
                </w:pPr>
                <w:r w:rsidRPr="000F6548">
                  <w:rPr>
                    <w:rFonts w:cs="Times New Roman"/>
                    <w:b/>
                  </w:rPr>
                  <w:t xml:space="preserve">1938: </w:t>
                </w:r>
                <w:r w:rsidRPr="000F6548">
                  <w:rPr>
                    <w:rFonts w:cs="Times New Roman"/>
                  </w:rPr>
                  <w:t>birth of second son Leonid</w:t>
                </w:r>
              </w:p>
              <w:p w:rsidR="000F6548" w:rsidRPr="000F6548" w:rsidRDefault="000F6548" w:rsidP="000F6548">
                <w:pPr>
                  <w:rPr>
                    <w:rFonts w:cs="Times New Roman"/>
                  </w:rPr>
                </w:pPr>
                <w:r w:rsidRPr="000F6548">
                  <w:rPr>
                    <w:rFonts w:cs="Times New Roman"/>
                    <w:b/>
                  </w:rPr>
                  <w:t xml:space="preserve">1943: </w:t>
                </w:r>
                <w:r w:rsidRPr="000F6548">
                  <w:rPr>
                    <w:rFonts w:cs="Times New Roman"/>
                  </w:rPr>
                  <w:t xml:space="preserve">publication of </w:t>
                </w:r>
                <w:r w:rsidRPr="000F6548">
                  <w:rPr>
                    <w:rFonts w:cs="Times New Roman"/>
                    <w:i/>
                  </w:rPr>
                  <w:t xml:space="preserve">On Early Trains </w:t>
                </w:r>
                <w:r w:rsidRPr="000F6548">
                  <w:rPr>
                    <w:rFonts w:cs="Times New Roman"/>
                  </w:rPr>
                  <w:t>(Na rannikh poezdakh)</w:t>
                </w:r>
              </w:p>
              <w:p w:rsidR="000F6548" w:rsidRPr="000F6548" w:rsidRDefault="000F6548" w:rsidP="000F6548">
                <w:pPr>
                  <w:rPr>
                    <w:rFonts w:cs="Times New Roman"/>
                  </w:rPr>
                </w:pPr>
                <w:r w:rsidRPr="000F6548">
                  <w:rPr>
                    <w:rFonts w:cs="Times New Roman"/>
                    <w:b/>
                  </w:rPr>
                  <w:t xml:space="preserve">1944: </w:t>
                </w:r>
                <w:r w:rsidRPr="000F6548">
                  <w:rPr>
                    <w:rFonts w:cs="Times New Roman"/>
                  </w:rPr>
                  <w:t xml:space="preserve">publication of </w:t>
                </w:r>
                <w:r w:rsidRPr="000F6548">
                  <w:rPr>
                    <w:rFonts w:cs="Times New Roman"/>
                    <w:i/>
                  </w:rPr>
                  <w:t xml:space="preserve">Earth’s Vastness </w:t>
                </w:r>
                <w:r w:rsidRPr="000F6548">
                  <w:rPr>
                    <w:rFonts w:cs="Times New Roman"/>
                  </w:rPr>
                  <w:t>(Zemnoi prostor)</w:t>
                </w:r>
              </w:p>
              <w:p w:rsidR="000F6548" w:rsidRPr="000F6548" w:rsidRDefault="000F6548" w:rsidP="000F6548">
                <w:pPr>
                  <w:rPr>
                    <w:rFonts w:cs="Times New Roman"/>
                  </w:rPr>
                </w:pPr>
                <w:r w:rsidRPr="000F6548">
                  <w:rPr>
                    <w:rFonts w:cs="Times New Roman"/>
                    <w:b/>
                  </w:rPr>
                  <w:t xml:space="preserve">1957: </w:t>
                </w:r>
                <w:r w:rsidRPr="000F6548">
                  <w:rPr>
                    <w:rFonts w:cs="Times New Roman"/>
                  </w:rPr>
                  <w:t xml:space="preserve">first publication of </w:t>
                </w:r>
                <w:r w:rsidRPr="000F6548">
                  <w:rPr>
                    <w:rFonts w:cs="Times New Roman"/>
                    <w:i/>
                  </w:rPr>
                  <w:t>Doctor Zhivago</w:t>
                </w:r>
                <w:r w:rsidRPr="000F6548">
                  <w:rPr>
                    <w:rFonts w:cs="Times New Roman"/>
                  </w:rPr>
                  <w:t>, by Italian publisher Feltrinelli</w:t>
                </w:r>
              </w:p>
              <w:p w:rsidR="000F6548" w:rsidRPr="000F6548" w:rsidRDefault="000F6548" w:rsidP="000F6548">
                <w:pPr>
                  <w:rPr>
                    <w:rFonts w:cs="Times New Roman"/>
                  </w:rPr>
                </w:pPr>
                <w:r w:rsidRPr="000F6548">
                  <w:rPr>
                    <w:rFonts w:cs="Times New Roman"/>
                    <w:b/>
                  </w:rPr>
                  <w:t xml:space="preserve">1958: </w:t>
                </w:r>
                <w:r w:rsidRPr="000F6548">
                  <w:rPr>
                    <w:rFonts w:cs="Times New Roman"/>
                  </w:rPr>
                  <w:t>award and refusal of Nobel Prize for Literature</w:t>
                </w:r>
              </w:p>
              <w:p w:rsidR="000F6548" w:rsidRPr="000F6548" w:rsidRDefault="000F6548" w:rsidP="000F6548">
                <w:pPr>
                  <w:rPr>
                    <w:rFonts w:cs="Times New Roman"/>
                  </w:rPr>
                </w:pPr>
                <w:r w:rsidRPr="000F6548">
                  <w:rPr>
                    <w:rFonts w:cs="Times New Roman"/>
                    <w:b/>
                  </w:rPr>
                  <w:t xml:space="preserve">1960: </w:t>
                </w:r>
                <w:r w:rsidRPr="000F6548">
                  <w:rPr>
                    <w:rFonts w:cs="Times New Roman"/>
                  </w:rPr>
                  <w:t>death from cancer in Moscow</w:t>
                </w:r>
              </w:p>
              <w:p w:rsidR="000F6548" w:rsidRPr="000F6548" w:rsidRDefault="000F6548" w:rsidP="000F6548">
                <w:pPr>
                  <w:rPr>
                    <w:rFonts w:cs="Times New Roman"/>
                  </w:rPr>
                </w:pPr>
              </w:p>
              <w:p w:rsidR="000F6548" w:rsidRPr="000F6548" w:rsidRDefault="000F6548" w:rsidP="000F6548">
                <w:pPr>
                  <w:rPr>
                    <w:rFonts w:cs="Times New Roman"/>
                  </w:rPr>
                </w:pPr>
                <w:r w:rsidRPr="000F6548">
                  <w:rPr>
                    <w:rFonts w:cs="Times New Roman"/>
                  </w:rPr>
                  <w:t>Pasternak was born into a talented intelligentsia family in Moscow, the son of a distinguished artist (Leonid Pasternak) and gifted pianist (Rozaliya Kaufman). The great writer Lev Tolstoy and extravagant Symbolist composer Alexander Scriabin, among other leading artistic figures, were frequent visitors to the family apartment. Pasternak himself was gifted in multiple artistic spheres and at first pursued a career as a concert pianist, which he discontinued because he did not have perfect pitch, as well as graduate studies in Neo-Kantian philosophy at the University of Marburg in Germany.</w:t>
                </w:r>
              </w:p>
              <w:p w:rsidR="000F6548" w:rsidRDefault="000F6548" w:rsidP="000F6548">
                <w:pPr>
                  <w:rPr>
                    <w:rFonts w:cs="Times New Roman"/>
                  </w:rPr>
                </w:pPr>
              </w:p>
              <w:p w:rsidR="008B68F9" w:rsidRDefault="008B68F9" w:rsidP="000F6548">
                <w:pPr>
                  <w:rPr>
                    <w:rFonts w:cs="Times New Roman"/>
                  </w:rPr>
                </w:pPr>
                <w:r>
                  <w:rPr>
                    <w:rFonts w:cs="Times New Roman"/>
                  </w:rPr>
                  <w:t>File: Boris1910ByLPasternak.jpg</w:t>
                </w:r>
              </w:p>
              <w:p w:rsidR="008B68F9" w:rsidRPr="000F6548" w:rsidRDefault="008B68F9" w:rsidP="008B68F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Boris Pasternak c. 191</w:t>
                </w:r>
                <w:r>
                  <w:t>0, by his father, Leonid Pasternak</w:t>
                </w:r>
              </w:p>
              <w:p w:rsidR="008B68F9" w:rsidRDefault="008B68F9" w:rsidP="000F6548">
                <w:pPr>
                  <w:rPr>
                    <w:rFonts w:cs="Times New Roman"/>
                  </w:rPr>
                </w:pPr>
                <w:r>
                  <w:rPr>
                    <w:rFonts w:cs="Times New Roman"/>
                  </w:rPr>
                  <w:t xml:space="preserve">Source: </w:t>
                </w:r>
                <w:hyperlink r:id="rId9" w:history="1">
                  <w:r w:rsidRPr="008B68F9">
                    <w:rPr>
                      <w:rStyle w:val="Hyperlink"/>
                      <w:rFonts w:cs="Times New Roman"/>
                    </w:rPr>
                    <w:t>http://en.wikipedia.org/wiki/Boris_Pasternak</w:t>
                  </w:r>
                </w:hyperlink>
              </w:p>
              <w:p w:rsidR="008B68F9" w:rsidRPr="000F6548" w:rsidRDefault="008B68F9" w:rsidP="000F6548">
                <w:pPr>
                  <w:rPr>
                    <w:rFonts w:cs="Times New Roman"/>
                  </w:rPr>
                </w:pPr>
              </w:p>
              <w:p w:rsidR="000F6548" w:rsidRPr="000F6548" w:rsidRDefault="000F6548" w:rsidP="000F6548">
                <w:pPr>
                  <w:rPr>
                    <w:rFonts w:cs="Times New Roman"/>
                  </w:rPr>
                </w:pPr>
                <w:r w:rsidRPr="000F6548">
                  <w:rPr>
                    <w:rFonts w:cs="Times New Roman"/>
                  </w:rPr>
                  <w:t xml:space="preserve">In 1914 he launched what would become a tumultuous four and a half decade career in letters with the poetry collection </w:t>
                </w:r>
                <w:r w:rsidRPr="000F6548">
                  <w:rPr>
                    <w:rFonts w:cs="Times New Roman"/>
                    <w:i/>
                  </w:rPr>
                  <w:t>A Twin in Clouds (Bliznets v tuchakh</w:t>
                </w:r>
                <w:r w:rsidRPr="000F6548">
                  <w:rPr>
                    <w:rFonts w:cs="Times New Roman"/>
                  </w:rPr>
                  <w:t xml:space="preserve">), a book heavily influenced by Symbolism and its attendant focus on mysticism and </w:t>
                </w:r>
                <w:proofErr w:type="gramStart"/>
                <w:r w:rsidRPr="000F6548">
                  <w:rPr>
                    <w:rFonts w:cs="Times New Roman"/>
                  </w:rPr>
                  <w:t>other-worldly</w:t>
                </w:r>
                <w:proofErr w:type="gramEnd"/>
                <w:r w:rsidRPr="000F6548">
                  <w:rPr>
                    <w:rFonts w:cs="Times New Roman"/>
                  </w:rPr>
                  <w:t xml:space="preserve"> phenomena. As a young Symbolist poet he challenged the leading Futurist poet Vladimir Mayakovsky to a ‘poetic duel’. During this debate pitting the principles of Symbolism against those of dynamic, iconoclastic Futurism, Pasternak was won over by the larger-than-life Mayakovsky, resulting in his second, Futurist-influenced poetry collection </w:t>
                </w:r>
                <w:r w:rsidRPr="000F6548">
                  <w:rPr>
                    <w:rFonts w:cs="Times New Roman"/>
                    <w:i/>
                  </w:rPr>
                  <w:t xml:space="preserve">Over the Barriers </w:t>
                </w:r>
                <w:r w:rsidRPr="000F6548">
                  <w:rPr>
                    <w:rFonts w:cs="Times New Roman"/>
                  </w:rPr>
                  <w:t>(</w:t>
                </w:r>
                <w:r w:rsidRPr="000F6548">
                  <w:rPr>
                    <w:rFonts w:cs="Times New Roman"/>
                    <w:i/>
                  </w:rPr>
                  <w:t xml:space="preserve">Poverkh bar’erov) </w:t>
                </w:r>
                <w:r w:rsidRPr="000F6548">
                  <w:rPr>
                    <w:rFonts w:cs="Times New Roman"/>
                  </w:rPr>
                  <w:t xml:space="preserve">in 1916. Only with the collection </w:t>
                </w:r>
                <w:r w:rsidRPr="000F6548">
                  <w:rPr>
                    <w:rFonts w:cs="Times New Roman"/>
                    <w:i/>
                  </w:rPr>
                  <w:t xml:space="preserve">My Sister Life </w:t>
                </w:r>
                <w:r w:rsidRPr="000F6548">
                  <w:rPr>
                    <w:rFonts w:cs="Times New Roman"/>
                  </w:rPr>
                  <w:t>(</w:t>
                </w:r>
                <w:r w:rsidRPr="000F6548">
                  <w:rPr>
                    <w:rFonts w:cs="Times New Roman"/>
                    <w:i/>
                  </w:rPr>
                  <w:t xml:space="preserve">Sestra moia zhizn’, </w:t>
                </w:r>
                <w:r w:rsidRPr="000F6548">
                  <w:rPr>
                    <w:rFonts w:cs="Times New Roman"/>
                  </w:rPr>
                  <w:t xml:space="preserve">written 1917, published 1922 because of the Revolution) did Pasternak grow into his own authentic poetic voice and gain recognition as a leading, original talent. Written in the summer between the February and October Revolutions, </w:t>
                </w:r>
                <w:r w:rsidRPr="000F6548">
                  <w:rPr>
                    <w:rFonts w:cs="Times New Roman"/>
                    <w:i/>
                  </w:rPr>
                  <w:t xml:space="preserve">My Sister Life </w:t>
                </w:r>
                <w:r w:rsidRPr="000F6548">
                  <w:rPr>
                    <w:rFonts w:cs="Times New Roman"/>
                  </w:rPr>
                  <w:t xml:space="preserve">is a celebration of the fecundity of nature, of love, artistic creation and the thrilling experience of revolutionary change. The unusual and refreshing poetic images of </w:t>
                </w:r>
                <w:r w:rsidRPr="000F6548">
                  <w:rPr>
                    <w:rFonts w:cs="Times New Roman"/>
                    <w:i/>
                  </w:rPr>
                  <w:t xml:space="preserve">My Sister Life </w:t>
                </w:r>
                <w:r w:rsidRPr="000F6548">
                  <w:rPr>
                    <w:rFonts w:cs="Times New Roman"/>
                  </w:rPr>
                  <w:t>stem from what Michel Aucouturier has identified as a turn away from the usual poetic device of metaphor towards metonymy.</w:t>
                </w:r>
              </w:p>
              <w:p w:rsidR="000F6548" w:rsidRPr="000F6548" w:rsidRDefault="000F6548" w:rsidP="000F6548">
                <w:pPr>
                  <w:rPr>
                    <w:rFonts w:cs="Times New Roman"/>
                  </w:rPr>
                </w:pPr>
              </w:p>
              <w:p w:rsidR="000F6548" w:rsidRPr="000F6548" w:rsidRDefault="000F6548" w:rsidP="000F6548">
                <w:pPr>
                  <w:rPr>
                    <w:rFonts w:cs="Times New Roman"/>
                  </w:rPr>
                </w:pPr>
                <w:r w:rsidRPr="000F6548">
                  <w:rPr>
                    <w:rFonts w:cs="Times New Roman"/>
                  </w:rPr>
                  <w:t xml:space="preserve">Pasternak spent the 1920s attempting to capture the Revolution in epic poems like </w:t>
                </w:r>
                <w:r w:rsidRPr="000F6548">
                  <w:rPr>
                    <w:rFonts w:cs="Times New Roman"/>
                    <w:i/>
                  </w:rPr>
                  <w:t>High Malady</w:t>
                </w:r>
                <w:r w:rsidRPr="000F6548">
                  <w:rPr>
                    <w:rFonts w:cs="Times New Roman"/>
                  </w:rPr>
                  <w:t xml:space="preserve"> (</w:t>
                </w:r>
                <w:r w:rsidRPr="000F6548">
                  <w:rPr>
                    <w:rFonts w:cs="Times New Roman"/>
                    <w:i/>
                  </w:rPr>
                  <w:t xml:space="preserve">Vysokaia bolezn’, </w:t>
                </w:r>
                <w:r w:rsidRPr="000F6548">
                  <w:rPr>
                    <w:rFonts w:cs="Times New Roman"/>
                  </w:rPr>
                  <w:t>1924)</w:t>
                </w:r>
                <w:r w:rsidRPr="000F6548">
                  <w:rPr>
                    <w:rFonts w:cs="Times New Roman"/>
                    <w:i/>
                  </w:rPr>
                  <w:t xml:space="preserve">, Lieutenant Schmidt </w:t>
                </w:r>
                <w:r w:rsidRPr="000F6548">
                  <w:rPr>
                    <w:rFonts w:cs="Times New Roman"/>
                  </w:rPr>
                  <w:t>(</w:t>
                </w:r>
                <w:r w:rsidRPr="000F6548">
                  <w:rPr>
                    <w:rFonts w:cs="Times New Roman"/>
                    <w:i/>
                  </w:rPr>
                  <w:t xml:space="preserve">Leitenant Shmidt, </w:t>
                </w:r>
                <w:r w:rsidRPr="000F6548">
                  <w:rPr>
                    <w:rFonts w:cs="Times New Roman"/>
                  </w:rPr>
                  <w:t>1927)</w:t>
                </w:r>
                <w:r w:rsidRPr="000F6548">
                  <w:rPr>
                    <w:rFonts w:cs="Times New Roman"/>
                    <w:i/>
                  </w:rPr>
                  <w:t xml:space="preserve">, The Year 1905 </w:t>
                </w:r>
                <w:r w:rsidRPr="000F6548">
                  <w:rPr>
                    <w:rFonts w:cs="Times New Roman"/>
                  </w:rPr>
                  <w:t>(</w:t>
                </w:r>
                <w:r w:rsidRPr="000F6548">
                  <w:rPr>
                    <w:rFonts w:cs="Times New Roman"/>
                    <w:i/>
                  </w:rPr>
                  <w:t xml:space="preserve">1905 god, </w:t>
                </w:r>
                <w:r w:rsidRPr="000F6548">
                  <w:rPr>
                    <w:rFonts w:cs="Times New Roman"/>
                  </w:rPr>
                  <w:t xml:space="preserve">1927) and </w:t>
                </w:r>
                <w:r w:rsidRPr="000F6548">
                  <w:rPr>
                    <w:rFonts w:cs="Times New Roman"/>
                    <w:i/>
                  </w:rPr>
                  <w:t xml:space="preserve">Spektorsky </w:t>
                </w:r>
                <w:r w:rsidRPr="000F6548">
                  <w:rPr>
                    <w:rFonts w:cs="Times New Roman"/>
                  </w:rPr>
                  <w:t>(</w:t>
                </w:r>
                <w:r w:rsidRPr="000F6548">
                  <w:rPr>
                    <w:rFonts w:cs="Times New Roman"/>
                    <w:i/>
                  </w:rPr>
                  <w:t xml:space="preserve">Spektorskii, </w:t>
                </w:r>
                <w:r w:rsidRPr="000F6548">
                  <w:rPr>
                    <w:rFonts w:cs="Times New Roman"/>
                  </w:rPr>
                  <w:t xml:space="preserve">1924-31), but he was dissatisfied with these attempts, as well as with his prose efforts at the same objective. Stories such as </w:t>
                </w:r>
                <w:r w:rsidRPr="000F6548">
                  <w:rPr>
                    <w:rFonts w:cs="Times New Roman"/>
                    <w:i/>
                  </w:rPr>
                  <w:t xml:space="preserve">The Childhood of Luvers </w:t>
                </w:r>
                <w:r w:rsidRPr="000F6548">
                  <w:rPr>
                    <w:rFonts w:cs="Times New Roman"/>
                  </w:rPr>
                  <w:t xml:space="preserve">(1922) attest to Pasternak’s talent for dazzling lyrical prose, while </w:t>
                </w:r>
                <w:r w:rsidRPr="000F6548">
                  <w:rPr>
                    <w:rFonts w:cs="Times New Roman"/>
                    <w:i/>
                  </w:rPr>
                  <w:t xml:space="preserve">The Story </w:t>
                </w:r>
                <w:r w:rsidRPr="000F6548">
                  <w:rPr>
                    <w:rFonts w:cs="Times New Roman"/>
                  </w:rPr>
                  <w:t xml:space="preserve">(1929) marks the beginning of a long endeavor to describe a poetic young man caught up in the maelstrom of the Revolution, </w:t>
                </w:r>
                <w:r w:rsidRPr="000F6548">
                  <w:rPr>
                    <w:rFonts w:cs="Times New Roman"/>
                  </w:rPr>
                  <w:lastRenderedPageBreak/>
                  <w:t xml:space="preserve">an effort that was finally completed with </w:t>
                </w:r>
                <w:r w:rsidRPr="000F6548">
                  <w:rPr>
                    <w:rFonts w:cs="Times New Roman"/>
                    <w:i/>
                  </w:rPr>
                  <w:t xml:space="preserve">Doctor Zhivago </w:t>
                </w:r>
                <w:r w:rsidRPr="000F6548">
                  <w:rPr>
                    <w:rFonts w:cs="Times New Roman"/>
                  </w:rPr>
                  <w:t>thirty years later.</w:t>
                </w:r>
              </w:p>
              <w:p w:rsidR="000F6548" w:rsidRPr="000F6548" w:rsidRDefault="000F6548" w:rsidP="000F6548">
                <w:pPr>
                  <w:rPr>
                    <w:rFonts w:cs="Times New Roman"/>
                  </w:rPr>
                </w:pPr>
              </w:p>
              <w:p w:rsidR="000F6548" w:rsidRDefault="000F6548" w:rsidP="000F6548">
                <w:pPr>
                  <w:rPr>
                    <w:rFonts w:cs="Times New Roman"/>
                  </w:rPr>
                </w:pPr>
                <w:r w:rsidRPr="000F6548">
                  <w:rPr>
                    <w:rFonts w:cs="Times New Roman"/>
                  </w:rPr>
                  <w:t xml:space="preserve">In 1926 Pasternak became part of a three-way poetic correspondence with the émigré poet Marina Tsvetaeva and the internationally renowned Austrian poet Rainer Maria Rilke. The poets shared a worldview that underlined the immortality of art and affirmed the importance of the individual, lyrical poetic point of view, a perspective that was under attack in the increasingly epic and collective-centered world of Soviet culture. In 1927 Pasternak officially resigned from the editorial board of Mayakovsky’s Futurist journal </w:t>
                </w:r>
                <w:r w:rsidRPr="000F6548">
                  <w:rPr>
                    <w:rFonts w:cs="Times New Roman"/>
                    <w:i/>
                  </w:rPr>
                  <w:t>Novy LEF</w:t>
                </w:r>
                <w:r w:rsidRPr="000F6548">
                  <w:rPr>
                    <w:rFonts w:cs="Times New Roman"/>
                  </w:rPr>
                  <w:t>, in protest over the group’s new artistic platform to eradicate fictional modes of expression.  Pasternak felt increasingly isolated and out of step with Soviet literary culture and after 1934 and the advent of socialist realism as the mandatory genre for publishing Russian writers, he focused his talents increasingly on literary translation, producing some of the finest translations of Shakespeare into Russian.</w:t>
                </w:r>
              </w:p>
              <w:p w:rsidR="008B68F9" w:rsidRDefault="008B68F9" w:rsidP="000F6548">
                <w:pPr>
                  <w:rPr>
                    <w:rFonts w:cs="Times New Roman"/>
                  </w:rPr>
                </w:pPr>
              </w:p>
              <w:p w:rsidR="008B68F9" w:rsidRDefault="008B68F9" w:rsidP="000F6548">
                <w:pPr>
                  <w:rPr>
                    <w:rFonts w:cs="Times New Roman"/>
                  </w:rPr>
                </w:pPr>
                <w:r>
                  <w:rPr>
                    <w:rFonts w:cs="Times New Roman"/>
                  </w:rPr>
                  <w:t>File: BorisPasternak1934</w:t>
                </w:r>
              </w:p>
              <w:p w:rsidR="008B68F9" w:rsidRPr="000F6548" w:rsidRDefault="008B68F9" w:rsidP="008B68F9">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Pasternak at the</w:t>
                </w:r>
                <w:r>
                  <w:t xml:space="preserve"> first Congress of the </w:t>
                </w:r>
                <w:r>
                  <w:t>Union of</w:t>
                </w:r>
                <w:r>
                  <w:t xml:space="preserve"> Soviet</w:t>
                </w:r>
                <w:r>
                  <w:t xml:space="preserve"> Writers in 1934</w:t>
                </w:r>
              </w:p>
              <w:p w:rsidR="008B68F9" w:rsidRPr="000F6548" w:rsidRDefault="008B68F9" w:rsidP="000F6548">
                <w:pPr>
                  <w:rPr>
                    <w:rFonts w:cs="Times New Roman"/>
                  </w:rPr>
                </w:pPr>
                <w:r>
                  <w:rPr>
                    <w:rFonts w:cs="Times New Roman"/>
                  </w:rPr>
                  <w:t xml:space="preserve">Source: </w:t>
                </w:r>
                <w:hyperlink r:id="rId10" w:history="1">
                  <w:r w:rsidRPr="008B68F9">
                    <w:rPr>
                      <w:rStyle w:val="Hyperlink"/>
                      <w:rFonts w:cs="Times New Roman"/>
                    </w:rPr>
                    <w:t>http://en.wikipedia.org/wiki/Boris_Pasternak</w:t>
                  </w:r>
                </w:hyperlink>
              </w:p>
              <w:p w:rsidR="000F6548" w:rsidRPr="000F6548" w:rsidRDefault="000F6548" w:rsidP="000F6548">
                <w:pPr>
                  <w:rPr>
                    <w:rFonts w:cs="Times New Roman"/>
                  </w:rPr>
                </w:pPr>
              </w:p>
              <w:p w:rsidR="000F6548" w:rsidRPr="000F6548" w:rsidRDefault="000F6548" w:rsidP="000F6548">
                <w:pPr>
                  <w:rPr>
                    <w:rFonts w:cs="Times New Roman"/>
                  </w:rPr>
                </w:pPr>
                <w:r w:rsidRPr="000F6548">
                  <w:rPr>
                    <w:rFonts w:cs="Times New Roman"/>
                  </w:rPr>
                  <w:t xml:space="preserve">In 1956 Pasternak completed </w:t>
                </w:r>
                <w:r w:rsidRPr="000F6548">
                  <w:rPr>
                    <w:rFonts w:cs="Times New Roman"/>
                    <w:i/>
                  </w:rPr>
                  <w:t>Doctor Zhivago</w:t>
                </w:r>
                <w:r w:rsidRPr="000F6548">
                  <w:rPr>
                    <w:rFonts w:cs="Times New Roman"/>
                  </w:rPr>
                  <w:t>, his long dreamed-of novel about an individual hero caught up in the Revolution. In the Thaw atmosphere following Nikita Krushchev’s so-called Secret Speech at the 20</w:t>
                </w:r>
                <w:r w:rsidRPr="000F6548">
                  <w:rPr>
                    <w:rFonts w:cs="Times New Roman"/>
                    <w:vertAlign w:val="superscript"/>
                  </w:rPr>
                  <w:t>th</w:t>
                </w:r>
                <w:r w:rsidRPr="000F6548">
                  <w:rPr>
                    <w:rFonts w:cs="Times New Roman"/>
                  </w:rPr>
                  <w:t xml:space="preserve"> Party Congress, in which he denounced Stalinism as a crime against the people, Pasternak was able to hope for the serial publication of his novel in the major state journal </w:t>
                </w:r>
                <w:r w:rsidRPr="000F6548">
                  <w:rPr>
                    <w:rFonts w:cs="Times New Roman"/>
                    <w:i/>
                  </w:rPr>
                  <w:t xml:space="preserve">Novy mir. </w:t>
                </w:r>
                <w:r w:rsidRPr="000F6548">
                  <w:rPr>
                    <w:rFonts w:cs="Times New Roman"/>
                  </w:rPr>
                  <w:t xml:space="preserve">Publication was ultimately blocked at the highest level following a Central Committee decision calling the novel ‘a heinous calumny of the Revolution and of Soviet life.’ Subsequently </w:t>
                </w:r>
                <w:r w:rsidRPr="000F6548">
                  <w:rPr>
                    <w:rFonts w:cs="Times New Roman"/>
                    <w:i/>
                  </w:rPr>
                  <w:t xml:space="preserve">Doctor Zhivago </w:t>
                </w:r>
                <w:r w:rsidRPr="000F6548">
                  <w:rPr>
                    <w:rFonts w:cs="Times New Roman"/>
                  </w:rPr>
                  <w:t xml:space="preserve">became the subject of an international scandal following its publication by Italian, French and British publishing houses in 1957 and 1958, at a time when foreign publication was considered illegal for a piece of Soviet literature deemed unpublishable by state organs.  Pasternak was awarded the Nobel Prize for Literature in 1958 over fellow Soviet nominee Mikhail Sholokhov, a socialist realist writer and brother-in-law of Krushchev. The international scandal flared when Pasternak at first accepted the distinction and then refused it. Pasternak died of lung cancer in 1960. His oldest son Evgeny accepted the Nobel Prize posthumously on his behalf in 1989. </w:t>
                </w:r>
                <w:r w:rsidRPr="000F6548">
                  <w:rPr>
                    <w:rFonts w:cs="Times New Roman"/>
                    <w:i/>
                  </w:rPr>
                  <w:t xml:space="preserve">Doctor Zhivago </w:t>
                </w:r>
                <w:r w:rsidRPr="000F6548">
                  <w:rPr>
                    <w:rFonts w:cs="Times New Roman"/>
                  </w:rPr>
                  <w:t>was adapted as a major motion picture by director David Lean in 1965, and again by Giacomo Campiotti in 2002. Along with a handful of poets including Anna Akhmatova, Alexander Blok, Osip Mandelstam and Marina Tsvetaeva, Pasternak is regarded as a leading Russian poet of the twentieth century.</w:t>
                </w:r>
              </w:p>
              <w:p w:rsidR="000F6548" w:rsidRPr="000F6548" w:rsidRDefault="000F6548" w:rsidP="000F6548">
                <w:pPr>
                  <w:rPr>
                    <w:rFonts w:cs="Times New Roman"/>
                  </w:rPr>
                </w:pPr>
              </w:p>
              <w:p w:rsidR="000F6548" w:rsidRPr="000F6548" w:rsidRDefault="000F6548" w:rsidP="000F6548">
                <w:pPr>
                  <w:pStyle w:val="Heading1"/>
                  <w:outlineLvl w:val="0"/>
                </w:pPr>
                <w:r w:rsidRPr="000F6548">
                  <w:t>Chronology of Major Works</w:t>
                </w:r>
              </w:p>
              <w:p w:rsidR="000F6548" w:rsidRPr="000F6548" w:rsidRDefault="000F6548" w:rsidP="000F6548">
                <w:pPr>
                  <w:rPr>
                    <w:rFonts w:cs="Times New Roman"/>
                    <w:b/>
                  </w:rPr>
                </w:pPr>
                <w:r w:rsidRPr="000F6548">
                  <w:rPr>
                    <w:rFonts w:cs="Times New Roman"/>
                    <w:b/>
                  </w:rPr>
                  <w:t xml:space="preserve"> </w:t>
                </w:r>
              </w:p>
              <w:p w:rsidR="000F6548" w:rsidRPr="000F6548" w:rsidRDefault="000F6548" w:rsidP="000F6548">
                <w:pPr>
                  <w:pStyle w:val="Heading2"/>
                  <w:outlineLvl w:val="1"/>
                </w:pPr>
                <w:r w:rsidRPr="000F6548">
                  <w:t>POETRY</w:t>
                </w:r>
              </w:p>
              <w:p w:rsidR="000F6548" w:rsidRPr="000F6548" w:rsidRDefault="000F6548" w:rsidP="000F6548">
                <w:pPr>
                  <w:pStyle w:val="NormalfollowingH2"/>
                </w:pPr>
                <w:r w:rsidRPr="000F6548">
                  <w:rPr>
                    <w:i/>
                  </w:rPr>
                  <w:t xml:space="preserve">Bliznets v tuchakh </w:t>
                </w:r>
                <w:r w:rsidRPr="000F6548">
                  <w:t>(A Twin in Clouds). Moscow, 1914.</w:t>
                </w:r>
              </w:p>
              <w:p w:rsidR="000F6548" w:rsidRPr="000F6548" w:rsidRDefault="000F6548" w:rsidP="000F6548">
                <w:pPr>
                  <w:pStyle w:val="NormalfollowingH2"/>
                </w:pPr>
                <w:r w:rsidRPr="000F6548">
                  <w:rPr>
                    <w:i/>
                  </w:rPr>
                  <w:t xml:space="preserve">Poverkh bar’erov </w:t>
                </w:r>
                <w:r w:rsidRPr="000F6548">
                  <w:t>(Above the Barriers). Moscow: Tsentrifuga, 1916.</w:t>
                </w:r>
              </w:p>
              <w:p w:rsidR="000F6548" w:rsidRPr="000F6548" w:rsidRDefault="000F6548" w:rsidP="000F6548">
                <w:pPr>
                  <w:pStyle w:val="NormalfollowingH2"/>
                </w:pPr>
                <w:r w:rsidRPr="000F6548">
                  <w:rPr>
                    <w:i/>
                  </w:rPr>
                  <w:t xml:space="preserve">Sestra moia – zhizn’ </w:t>
                </w:r>
                <w:r w:rsidRPr="000F6548">
                  <w:t>(My Sister Life). Moscow: Izdatel’stvo Z.I. Grzhebina, 1922.</w:t>
                </w:r>
              </w:p>
              <w:p w:rsidR="000F6548" w:rsidRPr="000F6548" w:rsidRDefault="000F6548" w:rsidP="000F6548">
                <w:pPr>
                  <w:rPr>
                    <w:rFonts w:cs="Times New Roman"/>
                  </w:rPr>
                </w:pPr>
              </w:p>
              <w:p w:rsidR="000F6548" w:rsidRPr="000F6548" w:rsidRDefault="000F6548" w:rsidP="000F6548">
                <w:pPr>
                  <w:pStyle w:val="Heading2"/>
                  <w:outlineLvl w:val="1"/>
                </w:pPr>
                <w:r w:rsidRPr="000F6548">
                  <w:t>PROSE</w:t>
                </w:r>
              </w:p>
              <w:p w:rsidR="000F6548" w:rsidRPr="000F6548" w:rsidRDefault="000F6548" w:rsidP="000F6548">
                <w:pPr>
                  <w:pStyle w:val="NormalfollowingH2"/>
                </w:pPr>
                <w:r w:rsidRPr="000F6548">
                  <w:rPr>
                    <w:i/>
                  </w:rPr>
                  <w:t xml:space="preserve">Detstvo Luvers </w:t>
                </w:r>
                <w:r w:rsidRPr="000F6548">
                  <w:t xml:space="preserve">(The Childhood of Luvers) in </w:t>
                </w:r>
                <w:r w:rsidRPr="000F6548">
                  <w:rPr>
                    <w:i/>
                  </w:rPr>
                  <w:t>Nashi dni</w:t>
                </w:r>
                <w:r w:rsidRPr="000F6548">
                  <w:t>, No. 1, 1922.</w:t>
                </w:r>
              </w:p>
              <w:p w:rsidR="000F6548" w:rsidRPr="000F6548" w:rsidRDefault="000F6548" w:rsidP="000F6548">
                <w:pPr>
                  <w:pStyle w:val="NormalfollowingH2"/>
                </w:pPr>
                <w:r w:rsidRPr="000F6548">
                  <w:rPr>
                    <w:i/>
                  </w:rPr>
                  <w:t xml:space="preserve">Okhrannaia gramota </w:t>
                </w:r>
                <w:r w:rsidRPr="000F6548">
                  <w:t xml:space="preserve">(A Safe Conduct), Part I, in </w:t>
                </w:r>
                <w:r w:rsidRPr="000F6548">
                  <w:rPr>
                    <w:i/>
                  </w:rPr>
                  <w:t>Zvezda</w:t>
                </w:r>
                <w:r w:rsidRPr="000F6548">
                  <w:t xml:space="preserve">, No. 8, 1929, Parts II and III in </w:t>
                </w:r>
                <w:r w:rsidRPr="000F6548">
                  <w:rPr>
                    <w:i/>
                  </w:rPr>
                  <w:t>Krasnaia nov’</w:t>
                </w:r>
                <w:r w:rsidRPr="000F6548">
                  <w:t>, No. 4, 1931 and Nos. 5-6, 1931.</w:t>
                </w:r>
              </w:p>
              <w:p w:rsidR="003F0D73" w:rsidRPr="000F6548" w:rsidRDefault="000F6548" w:rsidP="000F6548">
                <w:pPr>
                  <w:pStyle w:val="NormalfollowingH2"/>
                </w:pPr>
                <w:r w:rsidRPr="000F6548">
                  <w:rPr>
                    <w:i/>
                  </w:rPr>
                  <w:t xml:space="preserve">Doktor Zhivago </w:t>
                </w:r>
                <w:r w:rsidRPr="000F6548">
                  <w:t>(Doctor Zhivago</w:t>
                </w:r>
                <w:proofErr w:type="gramStart"/>
                <w:r w:rsidRPr="000F6548">
                  <w:t>),</w:t>
                </w:r>
                <w:proofErr w:type="gramEnd"/>
                <w:r w:rsidRPr="000F6548">
                  <w:t xml:space="preserve"> first published in Italian translation in Milan, 1957. First published in Soviet Union in journal </w:t>
                </w:r>
                <w:r w:rsidRPr="000F6548">
                  <w:rPr>
                    <w:i/>
                  </w:rPr>
                  <w:t xml:space="preserve">Novyi mir, </w:t>
                </w:r>
                <w:r w:rsidRPr="000F6548">
                  <w:t>1988.</w:t>
                </w:r>
              </w:p>
            </w:tc>
          </w:sdtContent>
        </w:sdt>
      </w:tr>
      <w:tr w:rsidR="003235A7" w:rsidRPr="000F6548" w:rsidTr="003235A7">
        <w:tc>
          <w:tcPr>
            <w:tcW w:w="9016" w:type="dxa"/>
          </w:tcPr>
          <w:p w:rsidR="003235A7" w:rsidRPr="000F6548" w:rsidRDefault="003235A7" w:rsidP="008A5B87">
            <w:r w:rsidRPr="000F6548">
              <w:rPr>
                <w:u w:val="single"/>
              </w:rPr>
              <w:lastRenderedPageBreak/>
              <w:t>Further reading</w:t>
            </w:r>
            <w:r w:rsidRPr="000F6548">
              <w:t>:</w:t>
            </w:r>
          </w:p>
          <w:sdt>
            <w:sdtPr>
              <w:alias w:val="Further reading"/>
              <w:tag w:val="furtherReading"/>
              <w:id w:val="-1516217107"/>
              <w:placeholder>
                <w:docPart w:val="FA68156E14469246A13549D884B783BF"/>
              </w:placeholder>
            </w:sdtPr>
            <w:sdtContent>
              <w:p w:rsidR="000F6548" w:rsidRDefault="000F6548" w:rsidP="000F6548"/>
              <w:p w:rsidR="000F6548" w:rsidRDefault="000F6548" w:rsidP="000F6548">
                <w:sdt>
                  <w:sdtPr>
                    <w:id w:val="1678459269"/>
                    <w:citation/>
                  </w:sdtPr>
                  <w:sdtContent>
                    <w:r>
                      <w:fldChar w:fldCharType="begin"/>
                    </w:r>
                    <w:r>
                      <w:rPr>
                        <w:lang w:val="en-US"/>
                      </w:rPr>
                      <w:instrText xml:space="preserve"> CITATION Auc78 \l 1033 </w:instrText>
                    </w:r>
                    <w:r>
                      <w:fldChar w:fldCharType="separate"/>
                    </w:r>
                    <w:r>
                      <w:rPr>
                        <w:noProof/>
                        <w:lang w:val="en-US"/>
                      </w:rPr>
                      <w:t>(Aucouturier)</w:t>
                    </w:r>
                    <w:r>
                      <w:fldChar w:fldCharType="end"/>
                    </w:r>
                  </w:sdtContent>
                </w:sdt>
              </w:p>
              <w:p w:rsidR="000F6548" w:rsidRDefault="000F6548" w:rsidP="000F6548"/>
              <w:p w:rsidR="000F6548" w:rsidRDefault="000F6548" w:rsidP="000F6548">
                <w:sdt>
                  <w:sdtPr>
                    <w:id w:val="-1693993963"/>
                    <w:citation/>
                  </w:sdtPr>
                  <w:sdtContent>
                    <w:r>
                      <w:fldChar w:fldCharType="begin"/>
                    </w:r>
                    <w:r w:rsidR="00E15739">
                      <w:rPr>
                        <w:lang w:val="en-US"/>
                      </w:rPr>
                      <w:instrText xml:space="preserve">CITATION Bar89 \l 1033 </w:instrText>
                    </w:r>
                    <w:r>
                      <w:fldChar w:fldCharType="separate"/>
                    </w:r>
                    <w:r w:rsidR="00E15739">
                      <w:rPr>
                        <w:noProof/>
                        <w:lang w:val="en-US"/>
                      </w:rPr>
                      <w:t>(Barnes, Boris Pasternak, A Literary Biography: 1890-1928)</w:t>
                    </w:r>
                    <w:r>
                      <w:fldChar w:fldCharType="end"/>
                    </w:r>
                  </w:sdtContent>
                </w:sdt>
              </w:p>
              <w:p w:rsidR="000F6548" w:rsidRDefault="000F6548" w:rsidP="000F6548"/>
              <w:p w:rsidR="00E15739" w:rsidRDefault="000F6548" w:rsidP="000F6548">
                <w:sdt>
                  <w:sdtPr>
                    <w:id w:val="1286314830"/>
                    <w:citation/>
                  </w:sdtPr>
                  <w:sdtContent>
                    <w:r>
                      <w:fldChar w:fldCharType="begin"/>
                    </w:r>
                    <w:r w:rsidR="00E15739">
                      <w:rPr>
                        <w:lang w:val="en-US"/>
                      </w:rPr>
                      <w:instrText xml:space="preserve">CITATION Bar98 \l 1033 </w:instrText>
                    </w:r>
                    <w:r>
                      <w:fldChar w:fldCharType="separate"/>
                    </w:r>
                    <w:r w:rsidR="00E15739">
                      <w:rPr>
                        <w:noProof/>
                        <w:lang w:val="en-US"/>
                      </w:rPr>
                      <w:t>(Barnes, Boris Pasternak, A Literary Biography: 1928-1960)</w:t>
                    </w:r>
                    <w:r>
                      <w:fldChar w:fldCharType="end"/>
                    </w:r>
                  </w:sdtContent>
                </w:sdt>
              </w:p>
              <w:p w:rsidR="00E15739" w:rsidRDefault="00E15739" w:rsidP="000F6548"/>
              <w:p w:rsidR="00E15739" w:rsidRDefault="00E15739" w:rsidP="000F6548">
                <w:sdt>
                  <w:sdtPr>
                    <w:id w:val="741985967"/>
                    <w:citation/>
                  </w:sdtPr>
                  <w:sdtContent>
                    <w:r>
                      <w:fldChar w:fldCharType="begin"/>
                    </w:r>
                    <w:r>
                      <w:rPr>
                        <w:lang w:val="en-US"/>
                      </w:rPr>
                      <w:instrText xml:space="preserve"> CITATION OCo88 \l 1033 </w:instrText>
                    </w:r>
                    <w:r>
                      <w:fldChar w:fldCharType="separate"/>
                    </w:r>
                    <w:r>
                      <w:rPr>
                        <w:noProof/>
                        <w:lang w:val="en-US"/>
                      </w:rPr>
                      <w:t>(O’Connor)</w:t>
                    </w:r>
                    <w:r>
                      <w:fldChar w:fldCharType="end"/>
                    </w:r>
                  </w:sdtContent>
                </w:sdt>
              </w:p>
              <w:p w:rsidR="00E15739" w:rsidRDefault="00E15739" w:rsidP="000F6548"/>
              <w:p w:rsidR="00E15739" w:rsidRDefault="00E15739" w:rsidP="000F6548">
                <w:sdt>
                  <w:sdtPr>
                    <w:id w:val="-31197862"/>
                    <w:citation/>
                  </w:sdtPr>
                  <w:sdtContent>
                    <w:r>
                      <w:fldChar w:fldCharType="begin"/>
                    </w:r>
                    <w:r>
                      <w:rPr>
                        <w:lang w:val="en-US"/>
                      </w:rPr>
                      <w:instrText xml:space="preserve"> CITATION Rud87 \l 1033 </w:instrText>
                    </w:r>
                    <w:r>
                      <w:fldChar w:fldCharType="separate"/>
                    </w:r>
                    <w:r>
                      <w:rPr>
                        <w:noProof/>
                        <w:lang w:val="en-US"/>
                      </w:rPr>
                      <w:t>(Rudova)</w:t>
                    </w:r>
                    <w:r>
                      <w:fldChar w:fldCharType="end"/>
                    </w:r>
                  </w:sdtContent>
                </w:sdt>
              </w:p>
              <w:p w:rsidR="00E15739" w:rsidRDefault="00E15739" w:rsidP="000F6548"/>
              <w:p w:rsidR="003235A7" w:rsidRPr="000F6548" w:rsidRDefault="00E15739" w:rsidP="008B68F9">
                <w:pPr>
                  <w:keepNext/>
                </w:pPr>
                <w:sdt>
                  <w:sdtPr>
                    <w:id w:val="-326819794"/>
                    <w:citation/>
                  </w:sdtPr>
                  <w:sdtContent>
                    <w:r>
                      <w:fldChar w:fldCharType="begin"/>
                    </w:r>
                    <w:r>
                      <w:rPr>
                        <w:lang w:val="en-US"/>
                      </w:rPr>
                      <w:instrText xml:space="preserve">CITATION Tsv92 \l 1033 </w:instrText>
                    </w:r>
                    <w:r>
                      <w:fldChar w:fldCharType="separate"/>
                    </w:r>
                    <w:r>
                      <w:rPr>
                        <w:noProof/>
                        <w:lang w:val="en-US"/>
                      </w:rPr>
                      <w:t>(Tsvetaeva)</w:t>
                    </w:r>
                    <w:r>
                      <w:fldChar w:fldCharType="end"/>
                    </w:r>
                  </w:sdtContent>
                </w:sdt>
              </w:p>
            </w:sdtContent>
          </w:sdt>
        </w:tc>
      </w:tr>
    </w:tbl>
    <w:p w:rsidR="00C27FAB" w:rsidRPr="000F6548" w:rsidRDefault="00C27FAB" w:rsidP="008B68F9">
      <w:pPr>
        <w:pStyle w:val="Caption"/>
      </w:pPr>
    </w:p>
    <w:sectPr w:rsidR="00C27FAB" w:rsidRPr="000F65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739" w:rsidRDefault="00E15739" w:rsidP="007A0D55">
      <w:pPr>
        <w:spacing w:after="0" w:line="240" w:lineRule="auto"/>
      </w:pPr>
      <w:r>
        <w:separator/>
      </w:r>
    </w:p>
  </w:endnote>
  <w:endnote w:type="continuationSeparator" w:id="0">
    <w:p w:rsidR="00E15739" w:rsidRDefault="00E157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739" w:rsidRDefault="00E15739" w:rsidP="007A0D55">
      <w:pPr>
        <w:spacing w:after="0" w:line="240" w:lineRule="auto"/>
      </w:pPr>
      <w:r>
        <w:separator/>
      </w:r>
    </w:p>
  </w:footnote>
  <w:footnote w:type="continuationSeparator" w:id="0">
    <w:p w:rsidR="00E15739" w:rsidRDefault="00E157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739" w:rsidRDefault="00E1573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E15739" w:rsidRDefault="00E157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548"/>
    <w:rsid w:val="00032559"/>
    <w:rsid w:val="00052040"/>
    <w:rsid w:val="000B25AE"/>
    <w:rsid w:val="000B55AB"/>
    <w:rsid w:val="000D24DC"/>
    <w:rsid w:val="000F6548"/>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68F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573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654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48"/>
    <w:rPr>
      <w:rFonts w:ascii="Lucida Grande" w:hAnsi="Lucida Grande"/>
      <w:sz w:val="18"/>
      <w:szCs w:val="18"/>
    </w:rPr>
  </w:style>
  <w:style w:type="paragraph" w:styleId="Caption">
    <w:name w:val="caption"/>
    <w:basedOn w:val="Normal"/>
    <w:next w:val="Normal"/>
    <w:uiPriority w:val="35"/>
    <w:semiHidden/>
    <w:qFormat/>
    <w:rsid w:val="008B68F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8B68F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654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48"/>
    <w:rPr>
      <w:rFonts w:ascii="Lucida Grande" w:hAnsi="Lucida Grande"/>
      <w:sz w:val="18"/>
      <w:szCs w:val="18"/>
    </w:rPr>
  </w:style>
  <w:style w:type="paragraph" w:styleId="Caption">
    <w:name w:val="caption"/>
    <w:basedOn w:val="Normal"/>
    <w:next w:val="Normal"/>
    <w:uiPriority w:val="35"/>
    <w:semiHidden/>
    <w:qFormat/>
    <w:rsid w:val="008B68F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8B68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Boris_Pasternak" TargetMode="External"/><Relationship Id="rId10" Type="http://schemas.openxmlformats.org/officeDocument/2006/relationships/hyperlink" Target="http://en.wikipedia.org/wiki/Boris_Pasterna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4D6FCB32A6CB4889F3F5189B5950AC"/>
        <w:category>
          <w:name w:val="General"/>
          <w:gallery w:val="placeholder"/>
        </w:category>
        <w:types>
          <w:type w:val="bbPlcHdr"/>
        </w:types>
        <w:behaviors>
          <w:behavior w:val="content"/>
        </w:behaviors>
        <w:guid w:val="{E7C8F75B-1CAC-D641-AFA1-11AABEDBF20F}"/>
      </w:docPartPr>
      <w:docPartBody>
        <w:p w:rsidR="00000000" w:rsidRDefault="004E117A">
          <w:pPr>
            <w:pStyle w:val="114D6FCB32A6CB4889F3F5189B5950AC"/>
          </w:pPr>
          <w:r w:rsidRPr="00CC586D">
            <w:rPr>
              <w:rStyle w:val="PlaceholderText"/>
              <w:b/>
              <w:color w:val="FFFFFF" w:themeColor="background1"/>
            </w:rPr>
            <w:t>[Salutation]</w:t>
          </w:r>
        </w:p>
      </w:docPartBody>
    </w:docPart>
    <w:docPart>
      <w:docPartPr>
        <w:name w:val="382E47270AEE314CAF5A58DB85385434"/>
        <w:category>
          <w:name w:val="General"/>
          <w:gallery w:val="placeholder"/>
        </w:category>
        <w:types>
          <w:type w:val="bbPlcHdr"/>
        </w:types>
        <w:behaviors>
          <w:behavior w:val="content"/>
        </w:behaviors>
        <w:guid w:val="{D9385107-22C9-2240-A794-C899D4A74934}"/>
      </w:docPartPr>
      <w:docPartBody>
        <w:p w:rsidR="00000000" w:rsidRDefault="004E117A">
          <w:pPr>
            <w:pStyle w:val="382E47270AEE314CAF5A58DB85385434"/>
          </w:pPr>
          <w:r>
            <w:rPr>
              <w:rStyle w:val="PlaceholderText"/>
            </w:rPr>
            <w:t>[First name]</w:t>
          </w:r>
        </w:p>
      </w:docPartBody>
    </w:docPart>
    <w:docPart>
      <w:docPartPr>
        <w:name w:val="70C3F7ED0C7E50469D8C2A2A00902221"/>
        <w:category>
          <w:name w:val="General"/>
          <w:gallery w:val="placeholder"/>
        </w:category>
        <w:types>
          <w:type w:val="bbPlcHdr"/>
        </w:types>
        <w:behaviors>
          <w:behavior w:val="content"/>
        </w:behaviors>
        <w:guid w:val="{668FCDDD-2FAE-9642-AAEF-DF8EF4325689}"/>
      </w:docPartPr>
      <w:docPartBody>
        <w:p w:rsidR="00000000" w:rsidRDefault="004E117A">
          <w:pPr>
            <w:pStyle w:val="70C3F7ED0C7E50469D8C2A2A00902221"/>
          </w:pPr>
          <w:r>
            <w:rPr>
              <w:rStyle w:val="PlaceholderText"/>
            </w:rPr>
            <w:t>[Middle name]</w:t>
          </w:r>
        </w:p>
      </w:docPartBody>
    </w:docPart>
    <w:docPart>
      <w:docPartPr>
        <w:name w:val="A29EA38D12F52B4A9E4D32895A1E90D0"/>
        <w:category>
          <w:name w:val="General"/>
          <w:gallery w:val="placeholder"/>
        </w:category>
        <w:types>
          <w:type w:val="bbPlcHdr"/>
        </w:types>
        <w:behaviors>
          <w:behavior w:val="content"/>
        </w:behaviors>
        <w:guid w:val="{06AE29BC-BB1E-5D41-83A2-C2F0E3B49DF0}"/>
      </w:docPartPr>
      <w:docPartBody>
        <w:p w:rsidR="00000000" w:rsidRDefault="004E117A">
          <w:pPr>
            <w:pStyle w:val="A29EA38D12F52B4A9E4D32895A1E90D0"/>
          </w:pPr>
          <w:r>
            <w:rPr>
              <w:rStyle w:val="PlaceholderText"/>
            </w:rPr>
            <w:t>[Last name]</w:t>
          </w:r>
        </w:p>
      </w:docPartBody>
    </w:docPart>
    <w:docPart>
      <w:docPartPr>
        <w:name w:val="1FABF3417286EE49BD0B068B726D3DEC"/>
        <w:category>
          <w:name w:val="General"/>
          <w:gallery w:val="placeholder"/>
        </w:category>
        <w:types>
          <w:type w:val="bbPlcHdr"/>
        </w:types>
        <w:behaviors>
          <w:behavior w:val="content"/>
        </w:behaviors>
        <w:guid w:val="{FFF21D43-9CA7-9344-A32F-F2ACC805D299}"/>
      </w:docPartPr>
      <w:docPartBody>
        <w:p w:rsidR="00000000" w:rsidRDefault="004E117A">
          <w:pPr>
            <w:pStyle w:val="1FABF3417286EE49BD0B068B726D3DEC"/>
          </w:pPr>
          <w:r>
            <w:rPr>
              <w:rStyle w:val="PlaceholderText"/>
            </w:rPr>
            <w:t>[Enter your biography]</w:t>
          </w:r>
        </w:p>
      </w:docPartBody>
    </w:docPart>
    <w:docPart>
      <w:docPartPr>
        <w:name w:val="BA78D4469FFB294BB155E1D13F795A18"/>
        <w:category>
          <w:name w:val="General"/>
          <w:gallery w:val="placeholder"/>
        </w:category>
        <w:types>
          <w:type w:val="bbPlcHdr"/>
        </w:types>
        <w:behaviors>
          <w:behavior w:val="content"/>
        </w:behaviors>
        <w:guid w:val="{252C6E5A-6BA1-E846-AA98-1F78CC15FD23}"/>
      </w:docPartPr>
      <w:docPartBody>
        <w:p w:rsidR="00000000" w:rsidRDefault="004E117A">
          <w:pPr>
            <w:pStyle w:val="BA78D4469FFB294BB155E1D13F795A18"/>
          </w:pPr>
          <w:r>
            <w:rPr>
              <w:rStyle w:val="PlaceholderText"/>
            </w:rPr>
            <w:t>[Enter the institution with which you are affiliated]</w:t>
          </w:r>
        </w:p>
      </w:docPartBody>
    </w:docPart>
    <w:docPart>
      <w:docPartPr>
        <w:name w:val="834169C22C07614C842AB8EE8FAA810C"/>
        <w:category>
          <w:name w:val="General"/>
          <w:gallery w:val="placeholder"/>
        </w:category>
        <w:types>
          <w:type w:val="bbPlcHdr"/>
        </w:types>
        <w:behaviors>
          <w:behavior w:val="content"/>
        </w:behaviors>
        <w:guid w:val="{380D995C-6220-7F47-966C-89A7660A066F}"/>
      </w:docPartPr>
      <w:docPartBody>
        <w:p w:rsidR="00000000" w:rsidRDefault="004E117A">
          <w:pPr>
            <w:pStyle w:val="834169C22C07614C842AB8EE8FAA810C"/>
          </w:pPr>
          <w:r w:rsidRPr="00EF74F7">
            <w:rPr>
              <w:b/>
              <w:color w:val="808080" w:themeColor="background1" w:themeShade="80"/>
            </w:rPr>
            <w:t>[Enter the headword for your article]</w:t>
          </w:r>
        </w:p>
      </w:docPartBody>
    </w:docPart>
    <w:docPart>
      <w:docPartPr>
        <w:name w:val="50C3FD40E7EF7541949E39E0FCB1E9BF"/>
        <w:category>
          <w:name w:val="General"/>
          <w:gallery w:val="placeholder"/>
        </w:category>
        <w:types>
          <w:type w:val="bbPlcHdr"/>
        </w:types>
        <w:behaviors>
          <w:behavior w:val="content"/>
        </w:behaviors>
        <w:guid w:val="{8E2B90ED-241E-2C4F-9BC7-F1297FCB597B}"/>
      </w:docPartPr>
      <w:docPartBody>
        <w:p w:rsidR="00000000" w:rsidRDefault="004E117A">
          <w:pPr>
            <w:pStyle w:val="50C3FD40E7EF7541949E39E0FCB1E9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03B7CD7B63EC43B1864C0036DA9ECF"/>
        <w:category>
          <w:name w:val="General"/>
          <w:gallery w:val="placeholder"/>
        </w:category>
        <w:types>
          <w:type w:val="bbPlcHdr"/>
        </w:types>
        <w:behaviors>
          <w:behavior w:val="content"/>
        </w:behaviors>
        <w:guid w:val="{B79DC10B-5E54-3441-BC8E-ADDD5A80273F}"/>
      </w:docPartPr>
      <w:docPartBody>
        <w:p w:rsidR="00000000" w:rsidRDefault="004E117A">
          <w:pPr>
            <w:pStyle w:val="6A03B7CD7B63EC43B1864C0036DA9E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768C5FCCE6ED409EB28271AF1FAAA6"/>
        <w:category>
          <w:name w:val="General"/>
          <w:gallery w:val="placeholder"/>
        </w:category>
        <w:types>
          <w:type w:val="bbPlcHdr"/>
        </w:types>
        <w:behaviors>
          <w:behavior w:val="content"/>
        </w:behaviors>
        <w:guid w:val="{4BFDF893-A63B-2E48-90AD-5FF69785F272}"/>
      </w:docPartPr>
      <w:docPartBody>
        <w:p w:rsidR="00000000" w:rsidRDefault="004E117A">
          <w:pPr>
            <w:pStyle w:val="71768C5FCCE6ED409EB28271AF1FAAA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A68156E14469246A13549D884B783BF"/>
        <w:category>
          <w:name w:val="General"/>
          <w:gallery w:val="placeholder"/>
        </w:category>
        <w:types>
          <w:type w:val="bbPlcHdr"/>
        </w:types>
        <w:behaviors>
          <w:behavior w:val="content"/>
        </w:behaviors>
        <w:guid w:val="{3F360383-2BF1-F240-94F9-E42A75578292}"/>
      </w:docPartPr>
      <w:docPartBody>
        <w:p w:rsidR="00000000" w:rsidRDefault="004E117A">
          <w:pPr>
            <w:pStyle w:val="FA68156E14469246A13549D884B783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4D6FCB32A6CB4889F3F5189B5950AC">
    <w:name w:val="114D6FCB32A6CB4889F3F5189B5950AC"/>
  </w:style>
  <w:style w:type="paragraph" w:customStyle="1" w:styleId="382E47270AEE314CAF5A58DB85385434">
    <w:name w:val="382E47270AEE314CAF5A58DB85385434"/>
  </w:style>
  <w:style w:type="paragraph" w:customStyle="1" w:styleId="70C3F7ED0C7E50469D8C2A2A00902221">
    <w:name w:val="70C3F7ED0C7E50469D8C2A2A00902221"/>
  </w:style>
  <w:style w:type="paragraph" w:customStyle="1" w:styleId="A29EA38D12F52B4A9E4D32895A1E90D0">
    <w:name w:val="A29EA38D12F52B4A9E4D32895A1E90D0"/>
  </w:style>
  <w:style w:type="paragraph" w:customStyle="1" w:styleId="1FABF3417286EE49BD0B068B726D3DEC">
    <w:name w:val="1FABF3417286EE49BD0B068B726D3DEC"/>
  </w:style>
  <w:style w:type="paragraph" w:customStyle="1" w:styleId="BA78D4469FFB294BB155E1D13F795A18">
    <w:name w:val="BA78D4469FFB294BB155E1D13F795A18"/>
  </w:style>
  <w:style w:type="paragraph" w:customStyle="1" w:styleId="834169C22C07614C842AB8EE8FAA810C">
    <w:name w:val="834169C22C07614C842AB8EE8FAA810C"/>
  </w:style>
  <w:style w:type="paragraph" w:customStyle="1" w:styleId="50C3FD40E7EF7541949E39E0FCB1E9BF">
    <w:name w:val="50C3FD40E7EF7541949E39E0FCB1E9BF"/>
  </w:style>
  <w:style w:type="paragraph" w:customStyle="1" w:styleId="6A03B7CD7B63EC43B1864C0036DA9ECF">
    <w:name w:val="6A03B7CD7B63EC43B1864C0036DA9ECF"/>
  </w:style>
  <w:style w:type="paragraph" w:customStyle="1" w:styleId="71768C5FCCE6ED409EB28271AF1FAAA6">
    <w:name w:val="71768C5FCCE6ED409EB28271AF1FAAA6"/>
  </w:style>
  <w:style w:type="paragraph" w:customStyle="1" w:styleId="FA68156E14469246A13549D884B783BF">
    <w:name w:val="FA68156E14469246A13549D884B783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4D6FCB32A6CB4889F3F5189B5950AC">
    <w:name w:val="114D6FCB32A6CB4889F3F5189B5950AC"/>
  </w:style>
  <w:style w:type="paragraph" w:customStyle="1" w:styleId="382E47270AEE314CAF5A58DB85385434">
    <w:name w:val="382E47270AEE314CAF5A58DB85385434"/>
  </w:style>
  <w:style w:type="paragraph" w:customStyle="1" w:styleId="70C3F7ED0C7E50469D8C2A2A00902221">
    <w:name w:val="70C3F7ED0C7E50469D8C2A2A00902221"/>
  </w:style>
  <w:style w:type="paragraph" w:customStyle="1" w:styleId="A29EA38D12F52B4A9E4D32895A1E90D0">
    <w:name w:val="A29EA38D12F52B4A9E4D32895A1E90D0"/>
  </w:style>
  <w:style w:type="paragraph" w:customStyle="1" w:styleId="1FABF3417286EE49BD0B068B726D3DEC">
    <w:name w:val="1FABF3417286EE49BD0B068B726D3DEC"/>
  </w:style>
  <w:style w:type="paragraph" w:customStyle="1" w:styleId="BA78D4469FFB294BB155E1D13F795A18">
    <w:name w:val="BA78D4469FFB294BB155E1D13F795A18"/>
  </w:style>
  <w:style w:type="paragraph" w:customStyle="1" w:styleId="834169C22C07614C842AB8EE8FAA810C">
    <w:name w:val="834169C22C07614C842AB8EE8FAA810C"/>
  </w:style>
  <w:style w:type="paragraph" w:customStyle="1" w:styleId="50C3FD40E7EF7541949E39E0FCB1E9BF">
    <w:name w:val="50C3FD40E7EF7541949E39E0FCB1E9BF"/>
  </w:style>
  <w:style w:type="paragraph" w:customStyle="1" w:styleId="6A03B7CD7B63EC43B1864C0036DA9ECF">
    <w:name w:val="6A03B7CD7B63EC43B1864C0036DA9ECF"/>
  </w:style>
  <w:style w:type="paragraph" w:customStyle="1" w:styleId="71768C5FCCE6ED409EB28271AF1FAAA6">
    <w:name w:val="71768C5FCCE6ED409EB28271AF1FAAA6"/>
  </w:style>
  <w:style w:type="paragraph" w:customStyle="1" w:styleId="FA68156E14469246A13549D884B783BF">
    <w:name w:val="FA68156E14469246A13549D884B78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Auc78</b:Tag>
    <b:SourceType>BookSection</b:SourceType>
    <b:Guid>{4B803EB5-5A05-FC46-A29A-B7412194A7DF}</b:Guid>
    <b:Author>
      <b:Author>
        <b:NameList>
          <b:Person>
            <b:Last>Aucouturier</b:Last>
            <b:First>Michel</b:First>
          </b:Person>
        </b:NameList>
      </b:Author>
      <b:Editor>
        <b:NameList>
          <b:Person>
            <b:Last>Erlich</b:Last>
            <b:First>Victor</b:First>
          </b:Person>
        </b:NameList>
      </b:Editor>
    </b:Author>
    <b:Title>The Metonymous Hero or the Beginnings of Pasternak the Novelist</b:Title>
    <b:City>Englewood Cliffs</b:City>
    <b:StateProvince>NJ</b:StateProvince>
    <b:Publisher>Prentice-Hall</b:Publisher>
    <b:Year>1978</b:Year>
    <b:BookTitle>Pasternak, A Collection of Critical Essays</b:BookTitle>
    <b:RefOrder>1</b:RefOrder>
  </b:Source>
  <b:Source>
    <b:Tag>Bar89</b:Tag>
    <b:SourceType>Book</b:SourceType>
    <b:Guid>{FF8C13EA-BDA8-5A4D-8326-778C0947131A}</b:Guid>
    <b:Title>Boris Pasternak, A Literary Biography: 1890-1928</b:Title>
    <b:City>Cambridge</b:City>
    <b:Publisher>Cambridge University Press</b:Publisher>
    <b:Year>1989</b:Year>
    <b:Volume>1</b:Volume>
    <b:Author>
      <b:Author>
        <b:NameList>
          <b:Person>
            <b:Last>Barnes</b:Last>
            <b:First>Christopher</b:First>
          </b:Person>
        </b:NameList>
      </b:Author>
    </b:Author>
    <b:RefOrder>2</b:RefOrder>
  </b:Source>
  <b:Source>
    <b:Tag>Bar98</b:Tag>
    <b:SourceType>Book</b:SourceType>
    <b:Guid>{5F342A37-7A41-214C-9D58-4034F6825107}</b:Guid>
    <b:Author>
      <b:Author>
        <b:NameList>
          <b:Person>
            <b:Last>Barnes</b:Last>
            <b:First>Christopher</b:First>
          </b:Person>
        </b:NameList>
      </b:Author>
    </b:Author>
    <b:Title>Boris Pasternak, A Literary Biography: 1928-1960</b:Title>
    <b:City>Cambridge</b:City>
    <b:Publisher>Cambridge University Press</b:Publisher>
    <b:Year>1998</b:Year>
    <b:Volume>2</b:Volume>
    <b:RefOrder>3</b:RefOrder>
  </b:Source>
  <b:Source>
    <b:Tag>OCo88</b:Tag>
    <b:SourceType>Book</b:SourceType>
    <b:Guid>{6682A922-8ED0-004B-B039-C93044307E55}</b:Guid>
    <b:Author>
      <b:Author>
        <b:NameList>
          <b:Person>
            <b:Last>O’Connor</b:Last>
            <b:First>Katherine</b:First>
            <b:Middle>Tiernan</b:Middle>
          </b:Person>
        </b:NameList>
      </b:Author>
    </b:Author>
    <b:Title>Pasternak’s My Sister Life: The Illusion of Narrative</b:Title>
    <b:City>Ann Arbor</b:City>
    <b:StateProvince>MI</b:StateProvince>
    <b:Publisher>Ardis</b:Publisher>
    <b:Year>1988</b:Year>
    <b:RefOrder>4</b:RefOrder>
  </b:Source>
  <b:Source>
    <b:Tag>Rud87</b:Tag>
    <b:SourceType>Book</b:SourceType>
    <b:Guid>{7E8ADF76-10FA-A744-8C45-D74A041E5B11}</b:Guid>
    <b:Author>
      <b:Author>
        <b:NameList>
          <b:Person>
            <b:Last>Rudova</b:Last>
            <b:First>Larissa</b:First>
          </b:Person>
        </b:NameList>
      </b:Author>
    </b:Author>
    <b:Title>Understanding Boris Pasternak</b:Title>
    <b:City>Columbia</b:City>
    <b:StateProvince>SC</b:StateProvince>
    <b:Publisher>University of South Carolina Press</b:Publisher>
    <b:Year>1987</b:Year>
    <b:RefOrder>5</b:RefOrder>
  </b:Source>
  <b:Source>
    <b:Tag>Tsv92</b:Tag>
    <b:SourceType>BookSection</b:SourceType>
    <b:Guid>{587C23B3-93E5-764B-802A-AB585CAD5834}</b:Guid>
    <b:Title>A Downpour of Light</b:Title>
    <b:City>Cambridge</b:City>
    <b:StateProvince>MA</b:StateProvince>
    <b:Publisher>Harvard University Press</b:Publisher>
    <b:Year>1992</b:Year>
    <b:Author>
      <b:Author>
        <b:NameList>
          <b:Person>
            <b:Last>Tsvetaeva</b:Last>
            <b:First>Marina</b:First>
          </b:Person>
        </b:NameList>
      </b:Author>
      <b:Translator>
        <b:NameList>
          <b:Person>
            <b:Last>Livingston</b:Last>
            <b:First>Angela</b:First>
          </b:Person>
        </b:NameList>
      </b:Translator>
      <b:BookAuthor>
        <b:NameList>
          <b:Person>
            <b:Last>Tsvetaeva</b:Last>
            <b:First>Marina</b:First>
          </b:Person>
        </b:NameList>
      </b:BookAuthor>
    </b:Author>
    <b:BookTitle>Art in the Light of Conscience. Eight Essays on Poetry</b:BookTitle>
    <b:RefOrder>6</b:RefOrder>
  </b:Source>
</b:Sources>
</file>

<file path=customXml/itemProps1.xml><?xml version="1.0" encoding="utf-8"?>
<ds:datastoreItem xmlns:ds="http://schemas.openxmlformats.org/officeDocument/2006/customXml" ds:itemID="{49630D25-5BBB-204E-BCA5-5D2CA5AC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4</Pages>
  <Words>1510</Words>
  <Characters>8613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2015-10-02T04:15:00Z</dcterms:created>
  <dcterms:modified xsi:type="dcterms:W3CDTF">2015-10-02T05:29:00Z</dcterms:modified>
</cp:coreProperties>
</file>