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ECB14F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14B93C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05475E7A94A4C48B83C9F03041A88C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B70229D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26868463B50D140B18873BA498535D1"/>
            </w:placeholder>
            <w:text/>
          </w:sdtPr>
          <w:sdtEndPr/>
          <w:sdtContent>
            <w:tc>
              <w:tcPr>
                <w:tcW w:w="2073" w:type="dxa"/>
              </w:tcPr>
              <w:p w14:paraId="57ECB029" w14:textId="77777777" w:rsidR="00B574C9" w:rsidRDefault="00246367" w:rsidP="00246367">
                <w:r>
                  <w:t>George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4BAB28708229D46948855CCC75D1FC8"/>
            </w:placeholder>
            <w:text/>
          </w:sdtPr>
          <w:sdtEndPr/>
          <w:sdtContent>
            <w:tc>
              <w:tcPr>
                <w:tcW w:w="2551" w:type="dxa"/>
              </w:tcPr>
              <w:p w14:paraId="2E2EE78B" w14:textId="77777777" w:rsidR="00B574C9" w:rsidRDefault="00246367" w:rsidP="00246367">
                <w:proofErr w:type="spellStart"/>
                <w:r>
                  <w:t>Micajah</w:t>
                </w:r>
                <w:proofErr w:type="spellEnd"/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F4A2CD651125147BF8B4DEC4977A218"/>
            </w:placeholder>
            <w:text/>
          </w:sdtPr>
          <w:sdtEndPr/>
          <w:sdtContent>
            <w:tc>
              <w:tcPr>
                <w:tcW w:w="2642" w:type="dxa"/>
              </w:tcPr>
              <w:p w14:paraId="58758062" w14:textId="77777777" w:rsidR="00B574C9" w:rsidRDefault="00246367" w:rsidP="00246367">
                <w:r>
                  <w:t>Phillips</w:t>
                </w:r>
              </w:p>
            </w:tc>
          </w:sdtContent>
        </w:sdt>
      </w:tr>
      <w:tr w:rsidR="00B574C9" w14:paraId="6F8FF20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FF0B1C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F780417DA6D5F4A9741712E776DEFA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FE216C3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3863BF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04509C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EA5B5072E1F0D4995ECE74E9E34C58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394EE48" w14:textId="77777777" w:rsidR="00B574C9" w:rsidRDefault="00246367" w:rsidP="00246367">
                <w:r>
                  <w:t>Centre College</w:t>
                </w:r>
              </w:p>
            </w:tc>
          </w:sdtContent>
        </w:sdt>
      </w:tr>
    </w:tbl>
    <w:p w14:paraId="3FB6511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8214C7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05280B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B81358C" w14:textId="77777777" w:rsidTr="003F0D73">
        <w:sdt>
          <w:sdtPr>
            <w:alias w:val="Article headword"/>
            <w:tag w:val="articleHeadword"/>
            <w:id w:val="-361440020"/>
            <w:placeholder>
              <w:docPart w:val="C8B71B1334056B489F84FDA82FAEFFB3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07E61F9" w14:textId="77777777" w:rsidR="003F0D73" w:rsidRPr="00FB589A" w:rsidRDefault="00246367" w:rsidP="003F0D73">
                <w:pPr>
                  <w:rPr>
                    <w:b/>
                  </w:rPr>
                </w:pPr>
                <w:proofErr w:type="spellStart"/>
                <w:r w:rsidRPr="00246367">
                  <w:rPr>
                    <w:rFonts w:eastAsiaTheme="minorEastAsia" w:cs="Times New Roman"/>
                    <w:lang w:eastAsia="ja-JP"/>
                  </w:rPr>
                  <w:t>Simmel</w:t>
                </w:r>
                <w:proofErr w:type="spellEnd"/>
                <w:r w:rsidRPr="00246367">
                  <w:rPr>
                    <w:rFonts w:eastAsiaTheme="minorEastAsia" w:cs="Times New Roman"/>
                    <w:lang w:eastAsia="ja-JP"/>
                  </w:rPr>
                  <w:t>, Georg (1858-1918)</w:t>
                </w:r>
              </w:p>
            </w:tc>
          </w:sdtContent>
        </w:sdt>
      </w:tr>
      <w:tr w:rsidR="00464699" w14:paraId="6EC327A5" w14:textId="77777777" w:rsidTr="007821B0">
        <w:sdt>
          <w:sdtPr>
            <w:alias w:val="Variant headwords"/>
            <w:tag w:val="variantHeadwords"/>
            <w:id w:val="173464402"/>
            <w:placeholder>
              <w:docPart w:val="69012B179C45A8498F084621F58A9E8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6EFF627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31768D5" w14:textId="77777777" w:rsidTr="003F0D73">
        <w:sdt>
          <w:sdtPr>
            <w:alias w:val="Abstract"/>
            <w:tag w:val="abstract"/>
            <w:id w:val="-635871867"/>
            <w:placeholder>
              <w:docPart w:val="C665BCC077BE2F43897A158EE201FC3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FD4D5B5" w14:textId="77777777" w:rsidR="00E85A05" w:rsidRDefault="00246367" w:rsidP="00E85A05">
                <w:r w:rsidRPr="00BE3D4B">
                  <w:rPr>
                    <w:rFonts w:cs="Times New Roman"/>
                  </w:rPr>
                  <w:t xml:space="preserve">A foundational figure in sociology and social theory, Georg </w:t>
                </w:r>
                <w:proofErr w:type="spellStart"/>
                <w:r w:rsidRPr="00BE3D4B">
                  <w:rPr>
                    <w:rFonts w:cs="Times New Roman"/>
                  </w:rPr>
                  <w:t>Simmel</w:t>
                </w:r>
                <w:proofErr w:type="spellEnd"/>
                <w:r>
                  <w:rPr>
                    <w:rFonts w:cs="Times New Roman"/>
                  </w:rPr>
                  <w:t xml:space="preserve"> developed a</w:t>
                </w:r>
                <w:r w:rsidRPr="00BE3D4B">
                  <w:rPr>
                    <w:rFonts w:cs="Times New Roman"/>
                  </w:rPr>
                  <w:t xml:space="preserve"> methodology for analysing modernity</w:t>
                </w:r>
                <w:r>
                  <w:rPr>
                    <w:rFonts w:cs="Times New Roman"/>
                  </w:rPr>
                  <w:t xml:space="preserve"> by </w:t>
                </w:r>
                <w:r w:rsidRPr="00BE3D4B">
                  <w:rPr>
                    <w:rFonts w:cs="Times New Roman"/>
                  </w:rPr>
                  <w:t>tracing capitalism’s disorienting effects in social relations, aesthetics, perception and marginal minutia</w:t>
                </w:r>
                <w:r>
                  <w:rPr>
                    <w:rFonts w:cs="Times New Roman"/>
                  </w:rPr>
                  <w:t xml:space="preserve">, </w:t>
                </w:r>
                <w:r w:rsidRPr="00BE3D4B">
                  <w:rPr>
                    <w:rFonts w:cs="Times New Roman"/>
                  </w:rPr>
                  <w:t>influenc</w:t>
                </w:r>
                <w:r>
                  <w:rPr>
                    <w:rFonts w:cs="Times New Roman"/>
                  </w:rPr>
                  <w:t>ing</w:t>
                </w:r>
                <w:r w:rsidRPr="00BE3D4B">
                  <w:rPr>
                    <w:rFonts w:cs="Times New Roman"/>
                  </w:rPr>
                  <w:t xml:space="preserve"> Walter Benjamin, Georg </w:t>
                </w:r>
                <w:proofErr w:type="spellStart"/>
                <w:r w:rsidRPr="00BE3D4B">
                  <w:rPr>
                    <w:rFonts w:cs="Times New Roman"/>
                  </w:rPr>
                  <w:t>Lukács</w:t>
                </w:r>
                <w:proofErr w:type="spellEnd"/>
                <w:r w:rsidRPr="00BE3D4B">
                  <w:rPr>
                    <w:rFonts w:cs="Times New Roman"/>
                  </w:rPr>
                  <w:t xml:space="preserve"> and others.  Born in Berlin, </w:t>
                </w:r>
                <w:proofErr w:type="spellStart"/>
                <w:r w:rsidRPr="00BE3D4B">
                  <w:rPr>
                    <w:rFonts w:cs="Times New Roman"/>
                  </w:rPr>
                  <w:t>Simmel</w:t>
                </w:r>
                <w:proofErr w:type="spellEnd"/>
                <w:r>
                  <w:rPr>
                    <w:rFonts w:cs="Times New Roman"/>
                  </w:rPr>
                  <w:t xml:space="preserve"> </w:t>
                </w:r>
                <w:r w:rsidRPr="00BE3D4B">
                  <w:rPr>
                    <w:rFonts w:cs="Times New Roman"/>
                  </w:rPr>
                  <w:t xml:space="preserve">is best remembered </w:t>
                </w:r>
                <w:r>
                  <w:rPr>
                    <w:rFonts w:cs="Times New Roman"/>
                  </w:rPr>
                  <w:t>by</w:t>
                </w:r>
                <w:r w:rsidRPr="00BE3D4B">
                  <w:rPr>
                    <w:rFonts w:cs="Times New Roman"/>
                  </w:rPr>
                  <w:t xml:space="preserve"> his important 1903 essay, </w:t>
                </w:r>
                <w:r>
                  <w:rPr>
                    <w:rFonts w:cs="Times New Roman"/>
                  </w:rPr>
                  <w:t>‘</w:t>
                </w:r>
                <w:r w:rsidRPr="00BE3D4B">
                  <w:rPr>
                    <w:rFonts w:cs="Times New Roman"/>
                  </w:rPr>
                  <w:t xml:space="preserve">Die </w:t>
                </w:r>
                <w:r w:rsidRPr="00BE3D4B">
                  <w:rPr>
                    <w:rFonts w:cs="Times New Roman"/>
                    <w:lang w:val="de-DE"/>
                  </w:rPr>
                  <w:t>Großstä</w:t>
                </w:r>
                <w:r w:rsidRPr="00BE3D4B">
                  <w:rPr>
                    <w:rFonts w:cs="Times New Roman"/>
                    <w:color w:val="000000"/>
                    <w:lang w:val="de-DE"/>
                  </w:rPr>
                  <w:t>d</w:t>
                </w:r>
                <w:r w:rsidRPr="00BE3D4B">
                  <w:rPr>
                    <w:rFonts w:cs="Times New Roman"/>
                    <w:lang w:val="de-DE"/>
                  </w:rPr>
                  <w:t xml:space="preserve">te </w:t>
                </w:r>
                <w:r w:rsidRPr="00BE3D4B">
                  <w:rPr>
                    <w:rFonts w:cs="Times New Roman"/>
                  </w:rPr>
                  <w:t xml:space="preserve">und das </w:t>
                </w:r>
                <w:r w:rsidRPr="00BE3D4B">
                  <w:rPr>
                    <w:rFonts w:cs="Times New Roman"/>
                    <w:lang w:val="de-DE"/>
                  </w:rPr>
                  <w:t>Geistesleben</w:t>
                </w:r>
                <w:r>
                  <w:rPr>
                    <w:rFonts w:cs="Times New Roman"/>
                  </w:rPr>
                  <w:t>’</w:t>
                </w:r>
                <w:r w:rsidRPr="00BE3D4B">
                  <w:rPr>
                    <w:rFonts w:cs="Times New Roman"/>
                  </w:rPr>
                  <w:t xml:space="preserve"> </w:t>
                </w:r>
                <w:r>
                  <w:rPr>
                    <w:rFonts w:cs="Times New Roman"/>
                  </w:rPr>
                  <w:t>(‘</w:t>
                </w:r>
                <w:r w:rsidRPr="00BE3D4B">
                  <w:rPr>
                    <w:rFonts w:cs="Times New Roman"/>
                  </w:rPr>
                  <w:t>The Metropolis and Mental Life</w:t>
                </w:r>
                <w:r>
                  <w:rPr>
                    <w:rFonts w:cs="Times New Roman"/>
                  </w:rPr>
                  <w:t>’)</w:t>
                </w:r>
                <w:r w:rsidRPr="00BE3D4B">
                  <w:rPr>
                    <w:rFonts w:cs="Times New Roman"/>
                  </w:rPr>
                  <w:t xml:space="preserve">, which explores the noncommittal, </w:t>
                </w:r>
                <w:r>
                  <w:rPr>
                    <w:rFonts w:cs="Times New Roman"/>
                  </w:rPr>
                  <w:t>‘</w:t>
                </w:r>
                <w:r w:rsidRPr="00BE3D4B">
                  <w:rPr>
                    <w:rFonts w:cs="Times New Roman"/>
                  </w:rPr>
                  <w:t>blasé</w:t>
                </w:r>
                <w:r>
                  <w:rPr>
                    <w:rFonts w:cs="Times New Roman"/>
                  </w:rPr>
                  <w:t>’</w:t>
                </w:r>
                <w:r w:rsidRPr="00BE3D4B">
                  <w:rPr>
                    <w:rFonts w:cs="Times New Roman"/>
                  </w:rPr>
                  <w:t xml:space="preserve"> postures city-dwellers adopt to cope with their bewildering urban environments.  This essay works well as an introduction to </w:t>
                </w:r>
                <w:proofErr w:type="spellStart"/>
                <w:r w:rsidRPr="00BE3D4B">
                  <w:rPr>
                    <w:rFonts w:cs="Times New Roman"/>
                  </w:rPr>
                  <w:t>Simmel’s</w:t>
                </w:r>
                <w:proofErr w:type="spellEnd"/>
                <w:r w:rsidRPr="00BE3D4B">
                  <w:rPr>
                    <w:rFonts w:cs="Times New Roman"/>
                  </w:rPr>
                  <w:t xml:space="preserve"> formal approach and to some of his perennial topics, including fragmentation, fashion and identity formation.  His magnum opus, </w:t>
                </w:r>
                <w:r w:rsidRPr="00BE3D4B">
                  <w:rPr>
                    <w:rFonts w:cs="Times New Roman"/>
                    <w:i/>
                    <w:lang w:val="de-DE"/>
                  </w:rPr>
                  <w:t>Philosophie des Geldes</w:t>
                </w:r>
                <w:r w:rsidRPr="00BE3D4B">
                  <w:rPr>
                    <w:rFonts w:cs="Times New Roman"/>
                  </w:rPr>
                  <w:t xml:space="preserve"> </w:t>
                </w:r>
                <w:r>
                  <w:rPr>
                    <w:rFonts w:cs="Times New Roman"/>
                  </w:rPr>
                  <w:t xml:space="preserve">(1900, revised 1907; </w:t>
                </w:r>
                <w:r w:rsidRPr="00AF618E">
                  <w:rPr>
                    <w:rFonts w:cs="Times New Roman"/>
                    <w:i/>
                  </w:rPr>
                  <w:t>The Philosophy of Money</w:t>
                </w:r>
                <w:r>
                  <w:rPr>
                    <w:rFonts w:cs="Times New Roman"/>
                  </w:rPr>
                  <w:t>)</w:t>
                </w:r>
                <w:r w:rsidRPr="00BE3D4B">
                  <w:rPr>
                    <w:rFonts w:cs="Times New Roman"/>
                  </w:rPr>
                  <w:t xml:space="preserve"> resists brief summary, but its premise is simply stated: modernity is a product of money.  That is, as mature industrial economies assign </w:t>
                </w:r>
                <w:proofErr w:type="gramStart"/>
                <w:r w:rsidRPr="00BE3D4B">
                  <w:rPr>
                    <w:rFonts w:cs="Times New Roman"/>
                  </w:rPr>
                  <w:t>a fluctuating</w:t>
                </w:r>
                <w:proofErr w:type="gramEnd"/>
                <w:r w:rsidRPr="00BE3D4B">
                  <w:rPr>
                    <w:rFonts w:cs="Times New Roman"/>
                  </w:rPr>
                  <w:t xml:space="preserve"> cash value to virtually everything, experiences and relationships feel unmoored, constantly in motion—like money itself.  Here and in other writings, </w:t>
                </w:r>
                <w:proofErr w:type="spellStart"/>
                <w:r w:rsidRPr="00BE3D4B">
                  <w:rPr>
                    <w:rFonts w:cs="Times New Roman"/>
                  </w:rPr>
                  <w:t>Simmel</w:t>
                </w:r>
                <w:proofErr w:type="spellEnd"/>
                <w:r w:rsidRPr="00BE3D4B">
                  <w:rPr>
                    <w:rFonts w:cs="Times New Roman"/>
                  </w:rPr>
                  <w:t xml:space="preserve"> ranges over many issues vital to understanding modernity, including gender, fantasy, the philosophy of art and religious cultures.  Such a breath-taking array of topics allows </w:t>
                </w:r>
                <w:r>
                  <w:rPr>
                    <w:rFonts w:cs="Times New Roman"/>
                  </w:rPr>
                  <w:t>the prolific author</w:t>
                </w:r>
                <w:r w:rsidRPr="00BE3D4B">
                  <w:rPr>
                    <w:rFonts w:cs="Times New Roman"/>
                  </w:rPr>
                  <w:t xml:space="preserve"> to approach modernity as the dialectic between capitalism’s grand, impersonal forces and the private experiences and desires of individuals.</w:t>
                </w:r>
              </w:p>
            </w:tc>
          </w:sdtContent>
        </w:sdt>
      </w:tr>
      <w:tr w:rsidR="003F0D73" w14:paraId="49F99339" w14:textId="77777777" w:rsidTr="003F0D73">
        <w:sdt>
          <w:sdtPr>
            <w:alias w:val="Article text"/>
            <w:tag w:val="articleText"/>
            <w:id w:val="634067588"/>
            <w:placeholder>
              <w:docPart w:val="3E8087CBFDEDDC46AF73A72D198B86FE"/>
            </w:placeholder>
          </w:sdtPr>
          <w:sdtEndPr>
            <w:rPr>
              <w:b/>
              <w:color w:val="385623" w:themeColor="accent6" w:themeShade="80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1496069772"/>
                  <w:placeholder>
                    <w:docPart w:val="EF237C4988941542A677257AB5CF17E5"/>
                  </w:placeholder>
                </w:sdtPr>
                <w:sdtContent>
                  <w:p w14:paraId="241D7252" w14:textId="77777777" w:rsidR="00246367" w:rsidRDefault="00246367" w:rsidP="00C27FAB">
                    <w:r w:rsidRPr="00BE3D4B">
                      <w:rPr>
                        <w:rFonts w:cs="Times New Roman"/>
                      </w:rPr>
                      <w:t xml:space="preserve">A foundational figure in sociology and social theory, Georg </w:t>
                    </w:r>
                    <w:proofErr w:type="spellStart"/>
                    <w:r w:rsidRPr="00BE3D4B">
                      <w:rPr>
                        <w:rFonts w:cs="Times New Roman"/>
                      </w:rPr>
                      <w:t>Simmel</w:t>
                    </w:r>
                    <w:proofErr w:type="spellEnd"/>
                    <w:r>
                      <w:rPr>
                        <w:rFonts w:cs="Times New Roman"/>
                      </w:rPr>
                      <w:t xml:space="preserve"> developed a</w:t>
                    </w:r>
                    <w:r w:rsidRPr="00BE3D4B">
                      <w:rPr>
                        <w:rFonts w:cs="Times New Roman"/>
                      </w:rPr>
                      <w:t xml:space="preserve"> methodology for analysing modernity</w:t>
                    </w:r>
                    <w:r>
                      <w:rPr>
                        <w:rFonts w:cs="Times New Roman"/>
                      </w:rPr>
                      <w:t xml:space="preserve"> by </w:t>
                    </w:r>
                    <w:r w:rsidRPr="00BE3D4B">
                      <w:rPr>
                        <w:rFonts w:cs="Times New Roman"/>
                      </w:rPr>
                      <w:t>tracing capitalism’s disorienting effects in social relations, aesthetics, perception and marginal minutia</w:t>
                    </w:r>
                    <w:r>
                      <w:rPr>
                        <w:rFonts w:cs="Times New Roman"/>
                      </w:rPr>
                      <w:t xml:space="preserve">, </w:t>
                    </w:r>
                    <w:r w:rsidRPr="00BE3D4B">
                      <w:rPr>
                        <w:rFonts w:cs="Times New Roman"/>
                      </w:rPr>
                      <w:t>influenc</w:t>
                    </w:r>
                    <w:r>
                      <w:rPr>
                        <w:rFonts w:cs="Times New Roman"/>
                      </w:rPr>
                      <w:t>ing</w:t>
                    </w:r>
                    <w:r w:rsidRPr="00BE3D4B">
                      <w:rPr>
                        <w:rFonts w:cs="Times New Roman"/>
                      </w:rPr>
                      <w:t xml:space="preserve"> Walter Benjamin, Georg </w:t>
                    </w:r>
                    <w:proofErr w:type="spellStart"/>
                    <w:r w:rsidRPr="00BE3D4B">
                      <w:rPr>
                        <w:rFonts w:cs="Times New Roman"/>
                      </w:rPr>
                      <w:t>Lukács</w:t>
                    </w:r>
                    <w:proofErr w:type="spellEnd"/>
                    <w:r w:rsidRPr="00BE3D4B">
                      <w:rPr>
                        <w:rFonts w:cs="Times New Roman"/>
                      </w:rPr>
                      <w:t xml:space="preserve"> and others.  Born in Berlin, </w:t>
                    </w:r>
                    <w:proofErr w:type="spellStart"/>
                    <w:r w:rsidRPr="00BE3D4B">
                      <w:rPr>
                        <w:rFonts w:cs="Times New Roman"/>
                      </w:rPr>
                      <w:t>Simmel</w:t>
                    </w:r>
                    <w:proofErr w:type="spellEnd"/>
                    <w:r>
                      <w:rPr>
                        <w:rFonts w:cs="Times New Roman"/>
                      </w:rPr>
                      <w:t xml:space="preserve"> </w:t>
                    </w:r>
                    <w:r w:rsidRPr="00BE3D4B">
                      <w:rPr>
                        <w:rFonts w:cs="Times New Roman"/>
                      </w:rPr>
                      <w:t xml:space="preserve">is best remembered </w:t>
                    </w:r>
                    <w:r>
                      <w:rPr>
                        <w:rFonts w:cs="Times New Roman"/>
                      </w:rPr>
                      <w:t>by</w:t>
                    </w:r>
                    <w:r w:rsidRPr="00BE3D4B">
                      <w:rPr>
                        <w:rFonts w:cs="Times New Roman"/>
                      </w:rPr>
                      <w:t xml:space="preserve"> his important 1903 essay, </w:t>
                    </w:r>
                    <w:r>
                      <w:rPr>
                        <w:rFonts w:cs="Times New Roman"/>
                      </w:rPr>
                      <w:t>‘</w:t>
                    </w:r>
                    <w:r w:rsidRPr="00BE3D4B">
                      <w:rPr>
                        <w:rFonts w:cs="Times New Roman"/>
                      </w:rPr>
                      <w:t xml:space="preserve">Die </w:t>
                    </w:r>
                    <w:r w:rsidRPr="00BE3D4B">
                      <w:rPr>
                        <w:rFonts w:cs="Times New Roman"/>
                        <w:lang w:val="de-DE"/>
                      </w:rPr>
                      <w:t>Großstä</w:t>
                    </w:r>
                    <w:r w:rsidRPr="00BE3D4B">
                      <w:rPr>
                        <w:rFonts w:cs="Times New Roman"/>
                        <w:color w:val="000000"/>
                        <w:lang w:val="de-DE"/>
                      </w:rPr>
                      <w:t>d</w:t>
                    </w:r>
                    <w:r w:rsidRPr="00BE3D4B">
                      <w:rPr>
                        <w:rFonts w:cs="Times New Roman"/>
                        <w:lang w:val="de-DE"/>
                      </w:rPr>
                      <w:t xml:space="preserve">te </w:t>
                    </w:r>
                    <w:r w:rsidRPr="00BE3D4B">
                      <w:rPr>
                        <w:rFonts w:cs="Times New Roman"/>
                      </w:rPr>
                      <w:t xml:space="preserve">und das </w:t>
                    </w:r>
                    <w:r w:rsidRPr="00BE3D4B">
                      <w:rPr>
                        <w:rFonts w:cs="Times New Roman"/>
                        <w:lang w:val="de-DE"/>
                      </w:rPr>
                      <w:t>Geistesleben</w:t>
                    </w:r>
                    <w:r>
                      <w:rPr>
                        <w:rFonts w:cs="Times New Roman"/>
                      </w:rPr>
                      <w:t>’</w:t>
                    </w:r>
                    <w:r w:rsidRPr="00BE3D4B">
                      <w:rPr>
                        <w:rFonts w:cs="Times New Roman"/>
                      </w:rPr>
                      <w:t xml:space="preserve"> </w:t>
                    </w:r>
                    <w:r>
                      <w:rPr>
                        <w:rFonts w:cs="Times New Roman"/>
                      </w:rPr>
                      <w:t>(‘</w:t>
                    </w:r>
                    <w:r w:rsidRPr="00BE3D4B">
                      <w:rPr>
                        <w:rFonts w:cs="Times New Roman"/>
                      </w:rPr>
                      <w:t>The Metropolis and Mental Life</w:t>
                    </w:r>
                    <w:r>
                      <w:rPr>
                        <w:rFonts w:cs="Times New Roman"/>
                      </w:rPr>
                      <w:t>’)</w:t>
                    </w:r>
                    <w:r w:rsidRPr="00BE3D4B">
                      <w:rPr>
                        <w:rFonts w:cs="Times New Roman"/>
                      </w:rPr>
                      <w:t xml:space="preserve">, which explores the noncommittal, </w:t>
                    </w:r>
                    <w:r>
                      <w:rPr>
                        <w:rFonts w:cs="Times New Roman"/>
                      </w:rPr>
                      <w:t>‘</w:t>
                    </w:r>
                    <w:r w:rsidRPr="00BE3D4B">
                      <w:rPr>
                        <w:rFonts w:cs="Times New Roman"/>
                      </w:rPr>
                      <w:t>blasé</w:t>
                    </w:r>
                    <w:r>
                      <w:rPr>
                        <w:rFonts w:cs="Times New Roman"/>
                      </w:rPr>
                      <w:t>’</w:t>
                    </w:r>
                    <w:r w:rsidRPr="00BE3D4B">
                      <w:rPr>
                        <w:rFonts w:cs="Times New Roman"/>
                      </w:rPr>
                      <w:t xml:space="preserve"> postures city-dwellers adopt to cope with their bewildering urban environments.  This essay works well as an introduction to </w:t>
                    </w:r>
                    <w:proofErr w:type="spellStart"/>
                    <w:r w:rsidRPr="00BE3D4B">
                      <w:rPr>
                        <w:rFonts w:cs="Times New Roman"/>
                      </w:rPr>
                      <w:t>Simmel’s</w:t>
                    </w:r>
                    <w:proofErr w:type="spellEnd"/>
                    <w:r w:rsidRPr="00BE3D4B">
                      <w:rPr>
                        <w:rFonts w:cs="Times New Roman"/>
                      </w:rPr>
                      <w:t xml:space="preserve"> formal approach and to some of his perennial topics, including fragmentation, fashion and identity formation.  His magnum opus, </w:t>
                    </w:r>
                    <w:r w:rsidRPr="00BE3D4B">
                      <w:rPr>
                        <w:rFonts w:cs="Times New Roman"/>
                        <w:i/>
                        <w:lang w:val="de-DE"/>
                      </w:rPr>
                      <w:t>Philosophie des Geldes</w:t>
                    </w:r>
                    <w:r w:rsidRPr="00BE3D4B">
                      <w:rPr>
                        <w:rFonts w:cs="Times New Roman"/>
                      </w:rPr>
                      <w:t xml:space="preserve"> </w:t>
                    </w:r>
                    <w:r>
                      <w:rPr>
                        <w:rFonts w:cs="Times New Roman"/>
                      </w:rPr>
                      <w:t xml:space="preserve">(1900, revised 1907; </w:t>
                    </w:r>
                    <w:r w:rsidRPr="00AF618E">
                      <w:rPr>
                        <w:rFonts w:cs="Times New Roman"/>
                        <w:i/>
                      </w:rPr>
                      <w:t>The Philosophy of Money</w:t>
                    </w:r>
                    <w:r>
                      <w:rPr>
                        <w:rFonts w:cs="Times New Roman"/>
                      </w:rPr>
                      <w:t>)</w:t>
                    </w:r>
                    <w:r w:rsidRPr="00BE3D4B">
                      <w:rPr>
                        <w:rFonts w:cs="Times New Roman"/>
                      </w:rPr>
                      <w:t xml:space="preserve"> resists brief summary, but its premise is simply stated: modernity is a product of money.  That is, as mature industrial economies assign </w:t>
                    </w:r>
                    <w:proofErr w:type="gramStart"/>
                    <w:r w:rsidRPr="00BE3D4B">
                      <w:rPr>
                        <w:rFonts w:cs="Times New Roman"/>
                      </w:rPr>
                      <w:t>a fluctuating</w:t>
                    </w:r>
                    <w:proofErr w:type="gramEnd"/>
                    <w:r w:rsidRPr="00BE3D4B">
                      <w:rPr>
                        <w:rFonts w:cs="Times New Roman"/>
                      </w:rPr>
                      <w:t xml:space="preserve"> cash value to virtually everything, experiences and relationships feel unmoored, constantly in motion—like money itself.  Here and in other writings, </w:t>
                    </w:r>
                    <w:proofErr w:type="spellStart"/>
                    <w:r w:rsidRPr="00BE3D4B">
                      <w:rPr>
                        <w:rFonts w:cs="Times New Roman"/>
                      </w:rPr>
                      <w:t>Simmel</w:t>
                    </w:r>
                    <w:proofErr w:type="spellEnd"/>
                    <w:r w:rsidRPr="00BE3D4B">
                      <w:rPr>
                        <w:rFonts w:cs="Times New Roman"/>
                      </w:rPr>
                      <w:t xml:space="preserve"> ranges over many issues vital to understanding modernity, including gender, fantasy, the philosophy of art and religious cultures.  Such a breath-taking array of topics allows </w:t>
                    </w:r>
                    <w:r>
                      <w:rPr>
                        <w:rFonts w:cs="Times New Roman"/>
                      </w:rPr>
                      <w:t>the prolific author</w:t>
                    </w:r>
                    <w:r w:rsidRPr="00BE3D4B">
                      <w:rPr>
                        <w:rFonts w:cs="Times New Roman"/>
                      </w:rPr>
                      <w:t xml:space="preserve"> to approach modernity as the dialectic between capitalism’s grand, impersonal forces and the private experiences and desires of individuals.</w:t>
                    </w:r>
                  </w:p>
                </w:sdtContent>
              </w:sdt>
              <w:p w14:paraId="18B77D72" w14:textId="77777777" w:rsidR="00246367" w:rsidRDefault="00246367" w:rsidP="00C27FAB"/>
              <w:p w14:paraId="52544718" w14:textId="77777777" w:rsidR="00246367" w:rsidRDefault="00246367" w:rsidP="00246367">
                <w:pPr>
                  <w:pStyle w:val="Authornote"/>
                </w:pPr>
                <w:r>
                  <w:t>List of works</w:t>
                </w:r>
              </w:p>
              <w:p w14:paraId="063844E8" w14:textId="77777777" w:rsidR="00246367" w:rsidRPr="00BE3D4B" w:rsidRDefault="00246367" w:rsidP="00246367">
                <w:pPr>
                  <w:pStyle w:val="Authornote"/>
                </w:pPr>
                <w:proofErr w:type="spellStart"/>
                <w:r w:rsidRPr="00BE3D4B">
                  <w:lastRenderedPageBreak/>
                  <w:t>Simmel</w:t>
                </w:r>
                <w:proofErr w:type="spellEnd"/>
                <w:r w:rsidRPr="00BE3D4B">
                  <w:t xml:space="preserve">, G. (1903) </w:t>
                </w:r>
                <w:r>
                  <w:t>‘</w:t>
                </w:r>
                <w:r w:rsidRPr="00BE3D4B">
                  <w:rPr>
                    <w:lang w:val="de-DE"/>
                  </w:rPr>
                  <w:t>Die Großstä</w:t>
                </w:r>
                <w:r w:rsidRPr="00BE3D4B">
                  <w:rPr>
                    <w:color w:val="000000"/>
                    <w:lang w:val="de-DE"/>
                  </w:rPr>
                  <w:t>d</w:t>
                </w:r>
                <w:r w:rsidRPr="00BE3D4B">
                  <w:rPr>
                    <w:lang w:val="de-DE"/>
                  </w:rPr>
                  <w:t>te und das Geistesleben</w:t>
                </w:r>
                <w:r>
                  <w:rPr>
                    <w:i/>
                  </w:rPr>
                  <w:t>’</w:t>
                </w:r>
                <w:r>
                  <w:rPr>
                    <w:lang w:val="de-DE"/>
                  </w:rPr>
                  <w:t>,</w:t>
                </w:r>
                <w:r w:rsidRPr="00BE3D4B">
                  <w:rPr>
                    <w:lang w:val="de-DE"/>
                  </w:rPr>
                  <w:t xml:space="preserve"> </w:t>
                </w:r>
                <w:r w:rsidRPr="00BE3D4B">
                  <w:rPr>
                    <w:i/>
                    <w:lang w:val="de-DE"/>
                  </w:rPr>
                  <w:t>Jahrbuch der Gehe-Stiftung zu Dresden</w:t>
                </w:r>
                <w:r>
                  <w:t xml:space="preserve"> 9;</w:t>
                </w:r>
                <w:r w:rsidRPr="00BE3D4B">
                  <w:t xml:space="preserve"> </w:t>
                </w:r>
                <w:r>
                  <w:t xml:space="preserve">trans. H. </w:t>
                </w:r>
                <w:proofErr w:type="spellStart"/>
                <w:r>
                  <w:t>Gerth</w:t>
                </w:r>
                <w:proofErr w:type="spellEnd"/>
                <w:r>
                  <w:t xml:space="preserve"> as</w:t>
                </w:r>
                <w:r w:rsidRPr="00BE3D4B">
                  <w:t xml:space="preserve"> </w:t>
                </w:r>
                <w:r>
                  <w:t>‘</w:t>
                </w:r>
                <w:r w:rsidRPr="00BE3D4B">
                  <w:t>The Metropolis and Mental Life</w:t>
                </w:r>
                <w:r>
                  <w:t>’ in</w:t>
                </w:r>
                <w:r w:rsidRPr="00BE3D4B">
                  <w:t xml:space="preserve"> </w:t>
                </w:r>
                <w:proofErr w:type="spellStart"/>
                <w:r w:rsidRPr="00BE3D4B">
                  <w:rPr>
                    <w:i/>
                  </w:rPr>
                  <w:t>Simmel</w:t>
                </w:r>
                <w:proofErr w:type="spellEnd"/>
                <w:r w:rsidRPr="00BE3D4B">
                  <w:rPr>
                    <w:i/>
                  </w:rPr>
                  <w:t xml:space="preserve"> on Culture: Selected Writings</w:t>
                </w:r>
                <w:r w:rsidRPr="00BE3D4B">
                  <w:t xml:space="preserve">, </w:t>
                </w:r>
                <w:r>
                  <w:t xml:space="preserve">ed. </w:t>
                </w:r>
                <w:r w:rsidRPr="00BE3D4B">
                  <w:t xml:space="preserve">D. </w:t>
                </w:r>
                <w:proofErr w:type="spellStart"/>
                <w:r w:rsidRPr="00BE3D4B">
                  <w:t>Frisby</w:t>
                </w:r>
                <w:proofErr w:type="spellEnd"/>
                <w:r w:rsidRPr="00BE3D4B">
                  <w:t xml:space="preserve"> and M. Featherstone</w:t>
                </w:r>
                <w:r>
                  <w:t>,</w:t>
                </w:r>
                <w:r w:rsidRPr="00BE3D4B">
                  <w:t xml:space="preserve"> London</w:t>
                </w:r>
                <w:r>
                  <w:t>: Sage, 1997.</w:t>
                </w:r>
              </w:p>
              <w:p w14:paraId="37B81BF3" w14:textId="77777777" w:rsidR="00246367" w:rsidRPr="00BE3D4B" w:rsidRDefault="00246367" w:rsidP="00246367">
                <w:pPr>
                  <w:pStyle w:val="Authornote"/>
                </w:pPr>
                <w:r>
                  <w:t>------</w:t>
                </w:r>
                <w:r w:rsidRPr="00BE3D4B">
                  <w:t xml:space="preserve"> (1907) </w:t>
                </w:r>
                <w:r w:rsidRPr="00BE3D4B">
                  <w:rPr>
                    <w:i/>
                    <w:lang w:val="de-DE"/>
                  </w:rPr>
                  <w:t>Philosophie des Geldes</w:t>
                </w:r>
                <w:r w:rsidRPr="00BE3D4B">
                  <w:rPr>
                    <w:lang w:val="de-DE"/>
                  </w:rPr>
                  <w:t xml:space="preserve">, </w:t>
                </w:r>
                <w:r w:rsidRPr="00BE3D4B">
                  <w:t xml:space="preserve">Leipzig: </w:t>
                </w:r>
                <w:proofErr w:type="spellStart"/>
                <w:r w:rsidRPr="00BE3D4B">
                  <w:t>Duncker</w:t>
                </w:r>
                <w:proofErr w:type="spellEnd"/>
                <w:r w:rsidRPr="00BE3D4B">
                  <w:t xml:space="preserve"> &amp; </w:t>
                </w:r>
                <w:proofErr w:type="spellStart"/>
                <w:r w:rsidRPr="00BE3D4B">
                  <w:t>Humblot</w:t>
                </w:r>
                <w:proofErr w:type="spellEnd"/>
                <w:r>
                  <w:t>, 2</w:t>
                </w:r>
                <w:r w:rsidRPr="00AF618E">
                  <w:t>nd</w:t>
                </w:r>
                <w:r>
                  <w:t xml:space="preserve"> enlarged </w:t>
                </w:r>
                <w:proofErr w:type="spellStart"/>
                <w:r>
                  <w:t>ed</w:t>
                </w:r>
                <w:proofErr w:type="spellEnd"/>
                <w:proofErr w:type="gramStart"/>
                <w:r>
                  <w:t>;</w:t>
                </w:r>
                <w:proofErr w:type="gramEnd"/>
                <w:r>
                  <w:t xml:space="preserve"> trans.</w:t>
                </w:r>
                <w:r w:rsidRPr="00BE3D4B">
                  <w:t xml:space="preserve"> T. </w:t>
                </w:r>
                <w:proofErr w:type="spellStart"/>
                <w:r w:rsidRPr="00BE3D4B">
                  <w:t>Bottomore</w:t>
                </w:r>
                <w:proofErr w:type="spellEnd"/>
                <w:r w:rsidRPr="00BE3D4B">
                  <w:t xml:space="preserve"> and D. </w:t>
                </w:r>
                <w:proofErr w:type="spellStart"/>
                <w:r w:rsidRPr="00BE3D4B">
                  <w:t>Frisby</w:t>
                </w:r>
                <w:proofErr w:type="spellEnd"/>
                <w:r w:rsidRPr="00BE3D4B">
                  <w:t xml:space="preserve"> </w:t>
                </w:r>
                <w:r>
                  <w:t>as</w:t>
                </w:r>
                <w:r w:rsidRPr="00BE3D4B">
                  <w:t xml:space="preserve"> </w:t>
                </w:r>
                <w:r w:rsidRPr="00BE3D4B">
                  <w:rPr>
                    <w:i/>
                  </w:rPr>
                  <w:t>The Philosophy of Money</w:t>
                </w:r>
                <w:r w:rsidRPr="00BE3D4B">
                  <w:t xml:space="preserve">, London: </w:t>
                </w:r>
                <w:proofErr w:type="spellStart"/>
                <w:r w:rsidRPr="00BE3D4B">
                  <w:t>Routledge</w:t>
                </w:r>
                <w:proofErr w:type="spellEnd"/>
                <w:r>
                  <w:t>, 1978</w:t>
                </w:r>
                <w:r w:rsidRPr="00BE3D4B">
                  <w:t xml:space="preserve">. </w:t>
                </w:r>
              </w:p>
              <w:p w14:paraId="2D14FE70" w14:textId="77777777" w:rsidR="00246367" w:rsidRPr="00BE3D4B" w:rsidRDefault="00246367" w:rsidP="00246367">
                <w:pPr>
                  <w:pStyle w:val="Authornote"/>
                  <w:rPr>
                    <w:rFonts w:eastAsia="Times New Roman"/>
                  </w:rPr>
                </w:pPr>
                <w:r>
                  <w:t>------</w:t>
                </w:r>
                <w:r w:rsidRPr="00BE3D4B">
                  <w:t xml:space="preserve"> (1916) </w:t>
                </w:r>
                <w:r w:rsidRPr="00BE3D4B">
                  <w:rPr>
                    <w:i/>
                  </w:rPr>
                  <w:t xml:space="preserve">Rembrandt: </w:t>
                </w:r>
                <w:r w:rsidRPr="00BE3D4B">
                  <w:rPr>
                    <w:i/>
                    <w:lang w:val="de-DE"/>
                  </w:rPr>
                  <w:t>Ein kunstphilosophischer Versuch</w:t>
                </w:r>
                <w:r w:rsidRPr="00BE3D4B">
                  <w:t>, Leipzig, Kurt Wolff</w:t>
                </w:r>
                <w:r>
                  <w:t>;</w:t>
                </w:r>
                <w:r w:rsidRPr="00BE3D4B">
                  <w:t xml:space="preserve"> </w:t>
                </w:r>
                <w:r>
                  <w:t xml:space="preserve">trans. </w:t>
                </w:r>
                <w:r w:rsidRPr="00BE3D4B">
                  <w:rPr>
                    <w:rFonts w:eastAsia="Arial Unicode MS"/>
                    <w:color w:val="000000"/>
                    <w:shd w:val="clear" w:color="auto" w:fill="FFFFFF"/>
                  </w:rPr>
                  <w:t xml:space="preserve">A. Scott and H. </w:t>
                </w:r>
                <w:proofErr w:type="spellStart"/>
                <w:r w:rsidRPr="00BE3D4B">
                  <w:rPr>
                    <w:rFonts w:eastAsia="Arial Unicode MS"/>
                    <w:color w:val="000000"/>
                    <w:shd w:val="clear" w:color="auto" w:fill="FFFFFF"/>
                  </w:rPr>
                  <w:t>Staubmann</w:t>
                </w:r>
                <w:proofErr w:type="spellEnd"/>
                <w:r>
                  <w:rPr>
                    <w:rFonts w:eastAsia="Arial Unicode MS"/>
                    <w:color w:val="000000"/>
                    <w:shd w:val="clear" w:color="auto" w:fill="FFFFFF"/>
                  </w:rPr>
                  <w:t xml:space="preserve"> as</w:t>
                </w:r>
                <w:r w:rsidRPr="00BE3D4B">
                  <w:t xml:space="preserve"> </w:t>
                </w:r>
                <w:r w:rsidRPr="00BE3D4B">
                  <w:rPr>
                    <w:i/>
                  </w:rPr>
                  <w:t>Rembrandt: An Essay in the Philosophy of Art</w:t>
                </w:r>
                <w:r w:rsidRPr="00BE3D4B">
                  <w:t>,</w:t>
                </w:r>
                <w:r>
                  <w:t xml:space="preserve"> London: </w:t>
                </w:r>
                <w:proofErr w:type="spellStart"/>
                <w:r>
                  <w:t>Routledge</w:t>
                </w:r>
                <w:proofErr w:type="spellEnd"/>
                <w:r>
                  <w:t>, 2005.</w:t>
                </w:r>
              </w:p>
              <w:p w14:paraId="1971DB44" w14:textId="77777777" w:rsidR="00246367" w:rsidRPr="00BE3D4B" w:rsidRDefault="00246367" w:rsidP="00246367">
                <w:pPr>
                  <w:pStyle w:val="Authornote"/>
                </w:pPr>
                <w:r>
                  <w:t xml:space="preserve">------ </w:t>
                </w:r>
                <w:r w:rsidRPr="00BE3D4B">
                  <w:t xml:space="preserve">(1984) </w:t>
                </w:r>
                <w:r w:rsidRPr="00BE3D4B">
                  <w:rPr>
                    <w:i/>
                  </w:rPr>
                  <w:t xml:space="preserve">Georg </w:t>
                </w:r>
                <w:proofErr w:type="spellStart"/>
                <w:r w:rsidRPr="00BE3D4B">
                  <w:rPr>
                    <w:i/>
                  </w:rPr>
                  <w:t>Simmel</w:t>
                </w:r>
                <w:proofErr w:type="spellEnd"/>
                <w:r w:rsidRPr="00BE3D4B">
                  <w:rPr>
                    <w:i/>
                  </w:rPr>
                  <w:t>: On Women, Sexuality, and Love</w:t>
                </w:r>
                <w:r w:rsidRPr="00BE3D4B">
                  <w:t>,</w:t>
                </w:r>
                <w:r>
                  <w:t xml:space="preserve"> ed. G. Oakes,</w:t>
                </w:r>
                <w:r w:rsidRPr="00BE3D4B">
                  <w:t xml:space="preserve"> New Haven: Yale.</w:t>
                </w:r>
              </w:p>
              <w:p w14:paraId="3FF58B9B" w14:textId="77777777" w:rsidR="003F0D73" w:rsidRDefault="00246367" w:rsidP="00246367">
                <w:pPr>
                  <w:pStyle w:val="Authornote"/>
                </w:pPr>
                <w:r>
                  <w:t xml:space="preserve">------ </w:t>
                </w:r>
                <w:r w:rsidRPr="00BE3D4B">
                  <w:t xml:space="preserve">(1997) </w:t>
                </w:r>
                <w:proofErr w:type="spellStart"/>
                <w:r w:rsidRPr="00BE3D4B">
                  <w:rPr>
                    <w:i/>
                  </w:rPr>
                  <w:t>Simmel</w:t>
                </w:r>
                <w:proofErr w:type="spellEnd"/>
                <w:r w:rsidRPr="00BE3D4B">
                  <w:rPr>
                    <w:i/>
                  </w:rPr>
                  <w:t xml:space="preserve"> on Culture: Selected Writings</w:t>
                </w:r>
                <w:r w:rsidRPr="00BE3D4B">
                  <w:t xml:space="preserve">, </w:t>
                </w:r>
                <w:r>
                  <w:t xml:space="preserve">ed. </w:t>
                </w:r>
                <w:r w:rsidRPr="00BE3D4B">
                  <w:t xml:space="preserve">D. </w:t>
                </w:r>
                <w:proofErr w:type="spellStart"/>
                <w:r w:rsidRPr="00BE3D4B">
                  <w:t>Frisby</w:t>
                </w:r>
                <w:proofErr w:type="spellEnd"/>
                <w:r w:rsidRPr="00BE3D4B">
                  <w:t xml:space="preserve"> and M. Featherstone, London: Sage.</w:t>
                </w:r>
              </w:p>
            </w:tc>
          </w:sdtContent>
        </w:sdt>
      </w:tr>
      <w:tr w:rsidR="003235A7" w14:paraId="5101AF03" w14:textId="77777777" w:rsidTr="003235A7">
        <w:tc>
          <w:tcPr>
            <w:tcW w:w="9016" w:type="dxa"/>
          </w:tcPr>
          <w:p w14:paraId="0691CA5A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247D1F040794748B03F5F73B2D555EE"/>
              </w:placeholder>
            </w:sdtPr>
            <w:sdtEndPr/>
            <w:sdtContent>
              <w:p w14:paraId="220C8D9A" w14:textId="77777777" w:rsidR="00246367" w:rsidRDefault="00246367" w:rsidP="00246367"/>
              <w:p w14:paraId="56A11B8B" w14:textId="77777777" w:rsidR="00246367" w:rsidRDefault="00246367" w:rsidP="00246367">
                <w:sdt>
                  <w:sdtPr>
                    <w:id w:val="58056658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Fri86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(Frisby)</w:t>
                    </w:r>
                    <w:r>
                      <w:fldChar w:fldCharType="end"/>
                    </w:r>
                  </w:sdtContent>
                </w:sdt>
              </w:p>
              <w:p w14:paraId="7DAA9216" w14:textId="77777777" w:rsidR="00246367" w:rsidRDefault="00246367" w:rsidP="00246367"/>
              <w:p w14:paraId="13B35A18" w14:textId="77777777" w:rsidR="00246367" w:rsidRDefault="00246367" w:rsidP="00246367">
                <w:sdt>
                  <w:sdtPr>
                    <w:id w:val="114477710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Fri92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(Frisby, Simmel and Since: Essays on Georg Simmel’s Social Theory)</w:t>
                    </w:r>
                    <w:r>
                      <w:fldChar w:fldCharType="end"/>
                    </w:r>
                  </w:sdtContent>
                </w:sdt>
              </w:p>
              <w:p w14:paraId="6294072F" w14:textId="77777777" w:rsidR="00246367" w:rsidRDefault="00246367" w:rsidP="00246367"/>
              <w:p w14:paraId="63E48651" w14:textId="77777777" w:rsidR="003235A7" w:rsidRDefault="00246367" w:rsidP="00246367">
                <w:sdt>
                  <w:sdtPr>
                    <w:id w:val="67638623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Pog93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(Poggi)</w:t>
                    </w:r>
                    <w:r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48A3DAE9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85899C" w14:textId="77777777" w:rsidR="00B117CB" w:rsidRDefault="00B117CB" w:rsidP="007A0D55">
      <w:pPr>
        <w:spacing w:after="0" w:line="240" w:lineRule="auto"/>
      </w:pPr>
      <w:r>
        <w:separator/>
      </w:r>
    </w:p>
  </w:endnote>
  <w:endnote w:type="continuationSeparator" w:id="0">
    <w:p w14:paraId="5161BC15" w14:textId="77777777" w:rsidR="00B117CB" w:rsidRDefault="00B117C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11E7CC" w14:textId="77777777" w:rsidR="00B117CB" w:rsidRDefault="00B117CB" w:rsidP="007A0D55">
      <w:pPr>
        <w:spacing w:after="0" w:line="240" w:lineRule="auto"/>
      </w:pPr>
      <w:r>
        <w:separator/>
      </w:r>
    </w:p>
  </w:footnote>
  <w:footnote w:type="continuationSeparator" w:id="0">
    <w:p w14:paraId="24838DAA" w14:textId="77777777" w:rsidR="00B117CB" w:rsidRDefault="00B117C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4B7809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A48C20C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7C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46367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117CB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F498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117C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7C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117C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7C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05475E7A94A4C48B83C9F03041A8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529D4-160E-3B43-861D-D0187CBB383E}"/>
      </w:docPartPr>
      <w:docPartBody>
        <w:p w:rsidR="00000000" w:rsidRDefault="00975BAE">
          <w:pPr>
            <w:pStyle w:val="405475E7A94A4C48B83C9F03041A88C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26868463B50D140B18873BA49853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9AE29-117B-7D43-9133-8B6877707F25}"/>
      </w:docPartPr>
      <w:docPartBody>
        <w:p w:rsidR="00000000" w:rsidRDefault="00975BAE">
          <w:pPr>
            <w:pStyle w:val="626868463B50D140B18873BA498535D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4BAB28708229D46948855CCC75D1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22A1D-7AC7-FE4F-B463-11BA64DE92FD}"/>
      </w:docPartPr>
      <w:docPartBody>
        <w:p w:rsidR="00000000" w:rsidRDefault="00975BAE">
          <w:pPr>
            <w:pStyle w:val="94BAB28708229D46948855CCC75D1FC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F4A2CD651125147BF8B4DEC4977A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A962E-738E-D347-A49E-08D824954C11}"/>
      </w:docPartPr>
      <w:docPartBody>
        <w:p w:rsidR="00000000" w:rsidRDefault="00975BAE">
          <w:pPr>
            <w:pStyle w:val="2F4A2CD651125147BF8B4DEC4977A218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6F780417DA6D5F4A9741712E776DE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E0D79-7B61-A348-8D3A-CD0E015FC0E5}"/>
      </w:docPartPr>
      <w:docPartBody>
        <w:p w:rsidR="00000000" w:rsidRDefault="00975BAE">
          <w:pPr>
            <w:pStyle w:val="6F780417DA6D5F4A9741712E776DEFA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EA5B5072E1F0D4995ECE74E9E34C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E7127-061F-414F-8218-C00287E9198A}"/>
      </w:docPartPr>
      <w:docPartBody>
        <w:p w:rsidR="00000000" w:rsidRDefault="00975BAE">
          <w:pPr>
            <w:pStyle w:val="9EA5B5072E1F0D4995ECE74E9E34C58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8B71B1334056B489F84FDA82FAEF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95BC8-E010-8B4C-BA83-E30975348146}"/>
      </w:docPartPr>
      <w:docPartBody>
        <w:p w:rsidR="00000000" w:rsidRDefault="00975BAE">
          <w:pPr>
            <w:pStyle w:val="C8B71B1334056B489F84FDA82FAEFFB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9012B179C45A8498F084621F58A9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511D3-7E27-5745-9D50-D7B48FEFFE9C}"/>
      </w:docPartPr>
      <w:docPartBody>
        <w:p w:rsidR="00000000" w:rsidRDefault="00975BAE">
          <w:pPr>
            <w:pStyle w:val="69012B179C45A8498F084621F58A9E8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665BCC077BE2F43897A158EE201F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BB93B-CDA9-D14F-B21E-CE925176A843}"/>
      </w:docPartPr>
      <w:docPartBody>
        <w:p w:rsidR="00000000" w:rsidRDefault="00975BAE">
          <w:pPr>
            <w:pStyle w:val="C665BCC077BE2F43897A158EE201FC3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E8087CBFDEDDC46AF73A72D198B8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B5DB0-F13E-0243-855B-E167D4414BD9}"/>
      </w:docPartPr>
      <w:docPartBody>
        <w:p w:rsidR="00000000" w:rsidRDefault="00975BAE">
          <w:pPr>
            <w:pStyle w:val="3E8087CBFDEDDC46AF73A72D198B86F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247D1F040794748B03F5F73B2D55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C88C2-027C-7240-AE7D-F7CF5A71A2C1}"/>
      </w:docPartPr>
      <w:docPartBody>
        <w:p w:rsidR="00000000" w:rsidRDefault="00975BAE">
          <w:pPr>
            <w:pStyle w:val="2247D1F040794748B03F5F73B2D555EE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EF237C4988941542A677257AB5CF1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8930D-4E39-1A4D-BB61-0D450A37C2DE}"/>
      </w:docPartPr>
      <w:docPartBody>
        <w:p w:rsidR="00000000" w:rsidRDefault="00975BAE" w:rsidP="00975BAE">
          <w:pPr>
            <w:pStyle w:val="EF237C4988941542A677257AB5CF17E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BAE"/>
    <w:rsid w:val="0097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5BAE"/>
    <w:rPr>
      <w:color w:val="808080"/>
    </w:rPr>
  </w:style>
  <w:style w:type="paragraph" w:customStyle="1" w:styleId="405475E7A94A4C48B83C9F03041A88CC">
    <w:name w:val="405475E7A94A4C48B83C9F03041A88CC"/>
  </w:style>
  <w:style w:type="paragraph" w:customStyle="1" w:styleId="626868463B50D140B18873BA498535D1">
    <w:name w:val="626868463B50D140B18873BA498535D1"/>
  </w:style>
  <w:style w:type="paragraph" w:customStyle="1" w:styleId="94BAB28708229D46948855CCC75D1FC8">
    <w:name w:val="94BAB28708229D46948855CCC75D1FC8"/>
  </w:style>
  <w:style w:type="paragraph" w:customStyle="1" w:styleId="2F4A2CD651125147BF8B4DEC4977A218">
    <w:name w:val="2F4A2CD651125147BF8B4DEC4977A218"/>
  </w:style>
  <w:style w:type="paragraph" w:customStyle="1" w:styleId="6F780417DA6D5F4A9741712E776DEFA7">
    <w:name w:val="6F780417DA6D5F4A9741712E776DEFA7"/>
  </w:style>
  <w:style w:type="paragraph" w:customStyle="1" w:styleId="9EA5B5072E1F0D4995ECE74E9E34C58E">
    <w:name w:val="9EA5B5072E1F0D4995ECE74E9E34C58E"/>
  </w:style>
  <w:style w:type="paragraph" w:customStyle="1" w:styleId="C8B71B1334056B489F84FDA82FAEFFB3">
    <w:name w:val="C8B71B1334056B489F84FDA82FAEFFB3"/>
  </w:style>
  <w:style w:type="paragraph" w:customStyle="1" w:styleId="69012B179C45A8498F084621F58A9E85">
    <w:name w:val="69012B179C45A8498F084621F58A9E85"/>
  </w:style>
  <w:style w:type="paragraph" w:customStyle="1" w:styleId="C665BCC077BE2F43897A158EE201FC37">
    <w:name w:val="C665BCC077BE2F43897A158EE201FC37"/>
  </w:style>
  <w:style w:type="paragraph" w:customStyle="1" w:styleId="3E8087CBFDEDDC46AF73A72D198B86FE">
    <w:name w:val="3E8087CBFDEDDC46AF73A72D198B86FE"/>
  </w:style>
  <w:style w:type="paragraph" w:customStyle="1" w:styleId="2247D1F040794748B03F5F73B2D555EE">
    <w:name w:val="2247D1F040794748B03F5F73B2D555EE"/>
  </w:style>
  <w:style w:type="paragraph" w:customStyle="1" w:styleId="EF237C4988941542A677257AB5CF17E5">
    <w:name w:val="EF237C4988941542A677257AB5CF17E5"/>
    <w:rsid w:val="00975BA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5BAE"/>
    <w:rPr>
      <w:color w:val="808080"/>
    </w:rPr>
  </w:style>
  <w:style w:type="paragraph" w:customStyle="1" w:styleId="405475E7A94A4C48B83C9F03041A88CC">
    <w:name w:val="405475E7A94A4C48B83C9F03041A88CC"/>
  </w:style>
  <w:style w:type="paragraph" w:customStyle="1" w:styleId="626868463B50D140B18873BA498535D1">
    <w:name w:val="626868463B50D140B18873BA498535D1"/>
  </w:style>
  <w:style w:type="paragraph" w:customStyle="1" w:styleId="94BAB28708229D46948855CCC75D1FC8">
    <w:name w:val="94BAB28708229D46948855CCC75D1FC8"/>
  </w:style>
  <w:style w:type="paragraph" w:customStyle="1" w:styleId="2F4A2CD651125147BF8B4DEC4977A218">
    <w:name w:val="2F4A2CD651125147BF8B4DEC4977A218"/>
  </w:style>
  <w:style w:type="paragraph" w:customStyle="1" w:styleId="6F780417DA6D5F4A9741712E776DEFA7">
    <w:name w:val="6F780417DA6D5F4A9741712E776DEFA7"/>
  </w:style>
  <w:style w:type="paragraph" w:customStyle="1" w:styleId="9EA5B5072E1F0D4995ECE74E9E34C58E">
    <w:name w:val="9EA5B5072E1F0D4995ECE74E9E34C58E"/>
  </w:style>
  <w:style w:type="paragraph" w:customStyle="1" w:styleId="C8B71B1334056B489F84FDA82FAEFFB3">
    <w:name w:val="C8B71B1334056B489F84FDA82FAEFFB3"/>
  </w:style>
  <w:style w:type="paragraph" w:customStyle="1" w:styleId="69012B179C45A8498F084621F58A9E85">
    <w:name w:val="69012B179C45A8498F084621F58A9E85"/>
  </w:style>
  <w:style w:type="paragraph" w:customStyle="1" w:styleId="C665BCC077BE2F43897A158EE201FC37">
    <w:name w:val="C665BCC077BE2F43897A158EE201FC37"/>
  </w:style>
  <w:style w:type="paragraph" w:customStyle="1" w:styleId="3E8087CBFDEDDC46AF73A72D198B86FE">
    <w:name w:val="3E8087CBFDEDDC46AF73A72D198B86FE"/>
  </w:style>
  <w:style w:type="paragraph" w:customStyle="1" w:styleId="2247D1F040794748B03F5F73B2D555EE">
    <w:name w:val="2247D1F040794748B03F5F73B2D555EE"/>
  </w:style>
  <w:style w:type="paragraph" w:customStyle="1" w:styleId="EF237C4988941542A677257AB5CF17E5">
    <w:name w:val="EF237C4988941542A677257AB5CF17E5"/>
    <w:rsid w:val="00975B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Fri86</b:Tag>
    <b:SourceType>Book</b:SourceType>
    <b:Guid>{13FE1669-BAF5-C546-AA82-8D4801508D75}</b:Guid>
    <b:Author>
      <b:Author>
        <b:NameList>
          <b:Person>
            <b:Last>Frisby</b:Last>
            <b:First>D.</b:First>
          </b:Person>
        </b:NameList>
      </b:Author>
    </b:Author>
    <b:Title>Fragments of Modernity: Theories of Modernity in the Work of Simmel, Kracauer, and Benjamin</b:Title>
    <b:City>Cambridge</b:City>
    <b:Publisher>MIT Press</b:Publisher>
    <b:Year>1986</b:Year>
    <b:RefOrder>1</b:RefOrder>
  </b:Source>
  <b:Source>
    <b:Tag>Fri92</b:Tag>
    <b:SourceType>Book</b:SourceType>
    <b:Guid>{2E8B3C24-4537-F44B-9040-FD4EED1852FF}</b:Guid>
    <b:Author>
      <b:Author>
        <b:NameList>
          <b:Person>
            <b:Last>Frisby</b:Last>
            <b:First>D.</b:First>
          </b:Person>
        </b:NameList>
      </b:Author>
    </b:Author>
    <b:Title>Simmel and Since: Essays on Georg Simmel’s Social Theory</b:Title>
    <b:City>London</b:City>
    <b:Publisher>Routledge</b:Publisher>
    <b:Year>1992</b:Year>
    <b:RefOrder>2</b:RefOrder>
  </b:Source>
  <b:Source>
    <b:Tag>Pog93</b:Tag>
    <b:SourceType>Book</b:SourceType>
    <b:Guid>{3B501DC5-36FE-FC41-880C-C12E85888D91}</b:Guid>
    <b:Author>
      <b:Author>
        <b:NameList>
          <b:Person>
            <b:Last>Poggi</b:Last>
            <b:First>G.</b:First>
          </b:Person>
        </b:NameList>
      </b:Author>
    </b:Author>
    <b:Title>Money and the Modern Mind: Georg Simmel’s Philosophy of Money</b:Title>
    <b:City>Berkeley</b:City>
    <b:Publisher>University of California Press</b:Publisher>
    <b:Year>1993</b:Year>
    <b:RefOrder>3</b:RefOrder>
  </b:Source>
</b:Sources>
</file>

<file path=customXml/itemProps1.xml><?xml version="1.0" encoding="utf-8"?>
<ds:datastoreItem xmlns:ds="http://schemas.openxmlformats.org/officeDocument/2006/customXml" ds:itemID="{E54BEFC2-9FB2-4F43-9FAF-6FFD39127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</TotalTime>
  <Pages>2</Pages>
  <Words>612</Words>
  <Characters>3492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Kevin Tunnicliffe</cp:lastModifiedBy>
  <cp:revision>2</cp:revision>
  <dcterms:created xsi:type="dcterms:W3CDTF">2016-01-20T04:31:00Z</dcterms:created>
  <dcterms:modified xsi:type="dcterms:W3CDTF">2016-01-20T04:35:00Z</dcterms:modified>
</cp:coreProperties>
</file>