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4CD37AFACAC345B5817A65D6BBC18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6A38DF8C36B04B994D26F01A21F91B"/>
            </w:placeholder>
            <w:text/>
          </w:sdtPr>
          <w:sdtEndPr/>
          <w:sdtContent>
            <w:tc>
              <w:tcPr>
                <w:tcW w:w="2073" w:type="dxa"/>
              </w:tcPr>
              <w:p w:rsidR="00B574C9" w:rsidRDefault="007F5B5D" w:rsidP="007F5B5D">
                <w:r>
                  <w:t>Molly</w:t>
                </w:r>
              </w:p>
            </w:tc>
          </w:sdtContent>
        </w:sdt>
        <w:sdt>
          <w:sdtPr>
            <w:alias w:val="Middle name"/>
            <w:tag w:val="authorMiddleName"/>
            <w:id w:val="-2076034781"/>
            <w:placeholder>
              <w:docPart w:val="A7A4415204A2F948A8DCC636A6355A6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9EF22FEB91E54BB5107F288172B5ED"/>
            </w:placeholder>
            <w:text/>
          </w:sdtPr>
          <w:sdtEndPr/>
          <w:sdtContent>
            <w:tc>
              <w:tcPr>
                <w:tcW w:w="2642" w:type="dxa"/>
              </w:tcPr>
              <w:p w:rsidR="00B574C9" w:rsidRDefault="007F5B5D" w:rsidP="007F5B5D">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AD0062CC790674F8A483C590C4127F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5DEC6F120859B4CA847B6BECD97408B"/>
            </w:placeholder>
            <w:text/>
          </w:sdtPr>
          <w:sdtEndPr/>
          <w:sdtContent>
            <w:tc>
              <w:tcPr>
                <w:tcW w:w="8525" w:type="dxa"/>
                <w:gridSpan w:val="4"/>
              </w:tcPr>
              <w:p w:rsidR="00B574C9" w:rsidRDefault="007F5B5D" w:rsidP="007F5B5D">
                <w: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13FEAD817A08489E039CB0F58385A6"/>
            </w:placeholder>
            <w:text/>
          </w:sdtPr>
          <w:sdtEndPr/>
          <w:sdtContent>
            <w:tc>
              <w:tcPr>
                <w:tcW w:w="9016" w:type="dxa"/>
                <w:tcMar>
                  <w:top w:w="113" w:type="dxa"/>
                  <w:bottom w:w="113" w:type="dxa"/>
                </w:tcMar>
              </w:tcPr>
              <w:p w:rsidR="003F0D73" w:rsidRPr="00FB589A" w:rsidRDefault="00255474" w:rsidP="007F5B5D">
                <w:pPr>
                  <w:rPr>
                    <w:b/>
                  </w:rPr>
                </w:pPr>
                <w:r>
                  <w:rPr>
                    <w:b/>
                  </w:rPr>
                  <w:t>Finch, Robert</w:t>
                </w:r>
                <w:r w:rsidR="007F5B5D">
                  <w:rPr>
                    <w:b/>
                  </w:rPr>
                  <w:t xml:space="preserve"> (1900-1995)</w:t>
                </w:r>
              </w:p>
            </w:tc>
          </w:sdtContent>
        </w:sdt>
      </w:tr>
      <w:tr w:rsidR="00464699" w:rsidTr="007F5B5D">
        <w:sdt>
          <w:sdtPr>
            <w:alias w:val="Variant headwords"/>
            <w:tag w:val="variantHeadwords"/>
            <w:id w:val="173464402"/>
            <w:placeholder>
              <w:docPart w:val="4A905EABAC746E4CBB05BC1CBBD81E85"/>
            </w:placeholder>
          </w:sdtPr>
          <w:sdtEndPr/>
          <w:sdtContent>
            <w:tc>
              <w:tcPr>
                <w:tcW w:w="9016" w:type="dxa"/>
                <w:tcMar>
                  <w:top w:w="113" w:type="dxa"/>
                  <w:bottom w:w="113" w:type="dxa"/>
                </w:tcMar>
              </w:tcPr>
              <w:p w:rsidR="00464699" w:rsidRDefault="00255474" w:rsidP="00464699">
                <w:r>
                  <w:rPr>
                    <w:b/>
                  </w:rPr>
                  <w:t xml:space="preserve">Finch, </w:t>
                </w:r>
                <w:proofErr w:type="spellStart"/>
                <w:r>
                  <w:rPr>
                    <w:b/>
                  </w:rPr>
                  <w:t>Duer</w:t>
                </w:r>
                <w:proofErr w:type="spellEnd"/>
                <w:r>
                  <w:rPr>
                    <w:b/>
                  </w:rPr>
                  <w:t xml:space="preserve"> </w:t>
                </w:r>
                <w:proofErr w:type="spellStart"/>
                <w:r>
                  <w:rPr>
                    <w:b/>
                  </w:rPr>
                  <w:t>Claydon</w:t>
                </w:r>
                <w:proofErr w:type="spellEnd"/>
              </w:p>
            </w:tc>
          </w:sdtContent>
        </w:sdt>
      </w:tr>
      <w:tr w:rsidR="00E85A05" w:rsidTr="003F0D73">
        <w:sdt>
          <w:sdtPr>
            <w:alias w:val="Abstract"/>
            <w:tag w:val="abstract"/>
            <w:id w:val="-635871867"/>
            <w:placeholder>
              <w:docPart w:val="32C2C66FA54E904DB14234EF7D05048C"/>
            </w:placeholder>
          </w:sdtPr>
          <w:sdtEndPr/>
          <w:sdtContent>
            <w:tc>
              <w:tcPr>
                <w:tcW w:w="9016" w:type="dxa"/>
                <w:tcMar>
                  <w:top w:w="113" w:type="dxa"/>
                  <w:bottom w:w="113" w:type="dxa"/>
                </w:tcMar>
              </w:tcPr>
              <w:p w:rsidR="00E85A05" w:rsidRPr="00822228" w:rsidRDefault="007F5B5D" w:rsidP="00E85A05">
                <w:pPr>
                  <w:rPr>
                    <w:lang w:val="en-US"/>
                  </w:rPr>
                </w:pPr>
                <w:r w:rsidRPr="007F5B5D">
                  <w:rPr>
                    <w:lang w:val="en-US"/>
                  </w:rPr>
                  <w:t xml:space="preserve">Canadian poet, editor, and critic Robert Finch was born on May 14, 1900 in Long Island, New York, but immigrated to Canada, adopting it as his homeland. Like most Canadian modernist poets his most important work was written in the 1930s because of the publication delays due to the Depression. His work was included in several seminal Canadian collections of the mid-century, including </w:t>
                </w:r>
                <w:r w:rsidRPr="007F5B5D">
                  <w:rPr>
                    <w:i/>
                    <w:lang w:val="en-US"/>
                  </w:rPr>
                  <w:t xml:space="preserve">New Provinces: Poems of Several Authors </w:t>
                </w:r>
                <w:r w:rsidRPr="007F5B5D">
                  <w:rPr>
                    <w:lang w:val="en-US"/>
                  </w:rPr>
                  <w:t xml:space="preserve">(1936) and </w:t>
                </w:r>
                <w:r w:rsidRPr="007F5B5D">
                  <w:rPr>
                    <w:i/>
                    <w:lang w:val="en-US"/>
                  </w:rPr>
                  <w:t xml:space="preserve">The Book of Canadian Poetry </w:t>
                </w:r>
                <w:r w:rsidRPr="007F5B5D">
                  <w:rPr>
                    <w:lang w:val="en-US"/>
                  </w:rPr>
                  <w:t xml:space="preserve">(1943), signaling that he had </w:t>
                </w:r>
                <w:r w:rsidR="00AB4898">
                  <w:rPr>
                    <w:lang w:val="en-US"/>
                  </w:rPr>
                  <w:t>‘</w:t>
                </w:r>
                <w:r w:rsidRPr="007F5B5D">
                  <w:rPr>
                    <w:lang w:val="en-US"/>
                  </w:rPr>
                  <w:t>arrived</w:t>
                </w:r>
                <w:r w:rsidR="00AB4898">
                  <w:rPr>
                    <w:lang w:val="en-US"/>
                  </w:rPr>
                  <w:t>’</w:t>
                </w:r>
                <w:r w:rsidRPr="007F5B5D">
                  <w:rPr>
                    <w:lang w:val="en-US"/>
                  </w:rPr>
                  <w:t xml:space="preserve"> as a poetic intellectual.</w:t>
                </w:r>
              </w:p>
            </w:tc>
          </w:sdtContent>
        </w:sdt>
      </w:tr>
      <w:tr w:rsidR="003F0D73" w:rsidTr="003F0D73">
        <w:sdt>
          <w:sdtPr>
            <w:alias w:val="Article text"/>
            <w:tag w:val="articleText"/>
            <w:id w:val="634067588"/>
            <w:placeholder>
              <w:docPart w:val="2817F22FBFDDD3499272A204F9BBF210"/>
            </w:placeholder>
          </w:sdtPr>
          <w:sdtEndPr/>
          <w:sdtContent>
            <w:tc>
              <w:tcPr>
                <w:tcW w:w="9016" w:type="dxa"/>
                <w:tcMar>
                  <w:top w:w="113" w:type="dxa"/>
                  <w:bottom w:w="113" w:type="dxa"/>
                </w:tcMar>
              </w:tcPr>
              <w:p w:rsidR="007F5B5D" w:rsidRDefault="007F5B5D" w:rsidP="007F5B5D">
                <w:pPr>
                  <w:rPr>
                    <w:lang w:val="en-US"/>
                  </w:rPr>
                </w:pPr>
                <w:r w:rsidRPr="007F5B5D">
                  <w:rPr>
                    <w:lang w:val="en-US"/>
                  </w:rPr>
                  <w:t>Canadian poet, editor, and critic Robert Finch was born on May 14, 1900 in Long Island, New York, but immigrated to Canada, adopting it as his homeland.</w:t>
                </w:r>
              </w:p>
              <w:p w:rsidR="007F5B5D" w:rsidRDefault="007F5B5D" w:rsidP="007F5B5D">
                <w:pPr>
                  <w:rPr>
                    <w:lang w:val="en-US"/>
                  </w:rPr>
                </w:pPr>
              </w:p>
              <w:p w:rsidR="007F5B5D" w:rsidRDefault="007F5B5D" w:rsidP="007F5B5D">
                <w:pPr>
                  <w:keepNext/>
                  <w:rPr>
                    <w:lang w:val="en-US"/>
                  </w:rPr>
                </w:pPr>
                <w:r>
                  <w:rPr>
                    <w:lang w:val="en-US"/>
                  </w:rPr>
                  <w:t>File:</w:t>
                </w:r>
                <w:r w:rsidR="00822228">
                  <w:rPr>
                    <w:lang w:val="en-US"/>
                  </w:rPr>
                  <w:t xml:space="preserve"> </w:t>
                </w:r>
                <w:r>
                  <w:rPr>
                    <w:lang w:val="en-US"/>
                  </w:rPr>
                  <w:t>RobertFinch.jpg</w:t>
                </w:r>
              </w:p>
              <w:p w:rsidR="007F5B5D" w:rsidRDefault="007F5B5D" w:rsidP="00822228">
                <w:pPr>
                  <w:pStyle w:val="Caption"/>
                  <w:spacing w:after="0"/>
                </w:pPr>
                <w:r>
                  <w:t xml:space="preserve">Figure </w:t>
                </w:r>
                <w:r w:rsidR="00BE3C27">
                  <w:fldChar w:fldCharType="begin"/>
                </w:r>
                <w:r w:rsidR="00BE3C27">
                  <w:instrText xml:space="preserve"> SEQ Figure \* ARABIC </w:instrText>
                </w:r>
                <w:r w:rsidR="00BE3C27">
                  <w:fldChar w:fldCharType="separate"/>
                </w:r>
                <w:r>
                  <w:rPr>
                    <w:noProof/>
                  </w:rPr>
                  <w:t>1</w:t>
                </w:r>
                <w:r w:rsidR="00BE3C27">
                  <w:rPr>
                    <w:noProof/>
                  </w:rPr>
                  <w:fldChar w:fldCharType="end"/>
                </w:r>
                <w:r w:rsidR="00822228">
                  <w:rPr>
                    <w:noProof/>
                  </w:rPr>
                  <w:t xml:space="preserve">. </w:t>
                </w:r>
                <w:r>
                  <w:t>Robert Finch, in profile.</w:t>
                </w:r>
              </w:p>
              <w:p w:rsidR="007F5B5D" w:rsidRDefault="007F5B5D" w:rsidP="007F5B5D">
                <w:pPr>
                  <w:rPr>
                    <w:lang w:val="en-US"/>
                  </w:rPr>
                </w:pPr>
                <w:r>
                  <w:rPr>
                    <w:lang w:val="en-US"/>
                  </w:rPr>
                  <w:t>Source:</w:t>
                </w:r>
                <w:r w:rsidRPr="007F5B5D">
                  <w:rPr>
                    <w:rFonts w:ascii="Times New Roman" w:hAnsi="Times New Roman" w:cs="Times New Roman"/>
                    <w:sz w:val="24"/>
                    <w:szCs w:val="24"/>
                    <w:lang w:val="en-US"/>
                  </w:rPr>
                  <w:t xml:space="preserve"> </w:t>
                </w:r>
                <w:r w:rsidR="00822228">
                  <w:rPr>
                    <w:rFonts w:ascii="Times New Roman" w:hAnsi="Times New Roman" w:cs="Times New Roman"/>
                    <w:sz w:val="24"/>
                    <w:szCs w:val="24"/>
                    <w:lang w:val="en-US"/>
                  </w:rPr>
                  <w:t>&lt;</w:t>
                </w:r>
                <w:r w:rsidR="00CC201D" w:rsidRPr="00822228">
                  <w:rPr>
                    <w:lang w:val="en-US"/>
                  </w:rPr>
                  <w:t>http://www.britannica.com/biography/Robert-Finch</w:t>
                </w:r>
                <w:r w:rsidR="00822228">
                  <w:rPr>
                    <w:lang w:val="en-US"/>
                  </w:rPr>
                  <w:t>&gt;</w:t>
                </w:r>
              </w:p>
              <w:p w:rsidR="007F5B5D" w:rsidRDefault="007F5B5D" w:rsidP="007F5B5D">
                <w:pPr>
                  <w:rPr>
                    <w:lang w:val="en-US"/>
                  </w:rPr>
                </w:pPr>
              </w:p>
              <w:p w:rsidR="007F5B5D" w:rsidRPr="007F5B5D" w:rsidRDefault="007F5B5D" w:rsidP="007F5B5D">
                <w:pPr>
                  <w:rPr>
                    <w:lang w:val="en-US"/>
                  </w:rPr>
                </w:pPr>
                <w:r w:rsidRPr="007F5B5D">
                  <w:rPr>
                    <w:lang w:val="en-US"/>
                  </w:rPr>
                  <w:t xml:space="preserve"> Like most Canadian modernist poets his most important work was written in the 1930s because of the publication delays due to the Depression. His work was included in several seminal Canadian collections of the mid-century, including </w:t>
                </w:r>
                <w:r w:rsidRPr="007F5B5D">
                  <w:rPr>
                    <w:i/>
                    <w:lang w:val="en-US"/>
                  </w:rPr>
                  <w:t xml:space="preserve">New Provinces: Poems of Several Authors </w:t>
                </w:r>
                <w:r w:rsidRPr="007F5B5D">
                  <w:rPr>
                    <w:lang w:val="en-US"/>
                  </w:rPr>
                  <w:t xml:space="preserve">(1936) and </w:t>
                </w:r>
                <w:r w:rsidRPr="007F5B5D">
                  <w:rPr>
                    <w:i/>
                    <w:lang w:val="en-US"/>
                  </w:rPr>
                  <w:t xml:space="preserve">The Book of Canadian Poetry </w:t>
                </w:r>
                <w:r w:rsidRPr="007F5B5D">
                  <w:rPr>
                    <w:lang w:val="en-US"/>
                  </w:rPr>
                  <w:t xml:space="preserve">(1943), signaling that he had </w:t>
                </w:r>
                <w:r w:rsidR="00AB4898">
                  <w:rPr>
                    <w:lang w:val="en-US"/>
                  </w:rPr>
                  <w:t>‘</w:t>
                </w:r>
                <w:r w:rsidRPr="007F5B5D">
                  <w:rPr>
                    <w:lang w:val="en-US"/>
                  </w:rPr>
                  <w:t>arrived</w:t>
                </w:r>
                <w:r w:rsidR="00AB4898">
                  <w:rPr>
                    <w:lang w:val="en-US"/>
                  </w:rPr>
                  <w:t>’</w:t>
                </w:r>
                <w:r w:rsidRPr="007F5B5D">
                  <w:rPr>
                    <w:lang w:val="en-US"/>
                  </w:rPr>
                  <w:t xml:space="preserve"> as a poetic intellectual. After attaining national recognition, he published his first book, </w:t>
                </w:r>
                <w:r w:rsidRPr="007F5B5D">
                  <w:rPr>
                    <w:i/>
                    <w:lang w:val="en-US"/>
                  </w:rPr>
                  <w:t xml:space="preserve">Poems </w:t>
                </w:r>
                <w:r w:rsidRPr="007F5B5D">
                  <w:rPr>
                    <w:lang w:val="en-US"/>
                  </w:rPr>
                  <w:t xml:space="preserve">(1946), earning him Canada’s highest literary </w:t>
                </w:r>
                <w:proofErr w:type="spellStart"/>
                <w:r w:rsidRPr="007F5B5D">
                  <w:rPr>
                    <w:lang w:val="en-US"/>
                  </w:rPr>
                  <w:t>honour</w:t>
                </w:r>
                <w:proofErr w:type="spellEnd"/>
                <w:r w:rsidRPr="007F5B5D">
                  <w:rPr>
                    <w:lang w:val="en-US"/>
                  </w:rPr>
                  <w:t xml:space="preserve">, the Governor General’s Award, which he won again with </w:t>
                </w:r>
                <w:proofErr w:type="spellStart"/>
                <w:r w:rsidRPr="007F5B5D">
                  <w:rPr>
                    <w:i/>
                    <w:lang w:val="en-US"/>
                  </w:rPr>
                  <w:t>Acis</w:t>
                </w:r>
                <w:proofErr w:type="spellEnd"/>
                <w:r w:rsidRPr="007F5B5D">
                  <w:rPr>
                    <w:i/>
                    <w:lang w:val="en-US"/>
                  </w:rPr>
                  <w:t xml:space="preserve"> in Oxford and Other Poems </w:t>
                </w:r>
                <w:r w:rsidRPr="007F5B5D">
                  <w:rPr>
                    <w:lang w:val="en-US"/>
                  </w:rPr>
                  <w:t xml:space="preserve">(1961). Although he wrote in English, his scholarly specialty was French language and poetry, which he studied at the University of Toronto and at the Sorbonne. He was a professor of French at the University of Toronto for forty years from 1928-1968. During his time as a professor, he composed, amongst other things, the collection </w:t>
                </w:r>
                <w:r w:rsidRPr="007F5B5D">
                  <w:rPr>
                    <w:i/>
                    <w:lang w:val="en-US"/>
                  </w:rPr>
                  <w:t xml:space="preserve">Dover Beach Revisited </w:t>
                </w:r>
                <w:r w:rsidRPr="007F5B5D">
                  <w:rPr>
                    <w:lang w:val="en-US"/>
                  </w:rPr>
                  <w:t xml:space="preserve">(1961) concerning World War II and faith through his rewriting of the namesake poem of this collection—Matthew Arnold’s </w:t>
                </w:r>
                <w:r w:rsidR="00AB4898">
                  <w:rPr>
                    <w:lang w:val="en-US"/>
                  </w:rPr>
                  <w:t>‘</w:t>
                </w:r>
                <w:r w:rsidRPr="007F5B5D">
                  <w:rPr>
                    <w:lang w:val="en-US"/>
                  </w:rPr>
                  <w:t>Dover Beach</w:t>
                </w:r>
                <w:r w:rsidR="00AB4898">
                  <w:rPr>
                    <w:lang w:val="en-US"/>
                  </w:rPr>
                  <w:t>’</w:t>
                </w:r>
                <w:r w:rsidRPr="007F5B5D">
                  <w:rPr>
                    <w:lang w:val="en-US"/>
                  </w:rPr>
                  <w:t xml:space="preserve">—almost a dozen different ways. </w:t>
                </w:r>
              </w:p>
              <w:p w:rsidR="007F5B5D" w:rsidRPr="007F5B5D" w:rsidRDefault="007F5B5D" w:rsidP="007F5B5D">
                <w:pPr>
                  <w:rPr>
                    <w:lang w:val="en-US"/>
                  </w:rPr>
                </w:pPr>
              </w:p>
              <w:p w:rsidR="007F5B5D" w:rsidRPr="007F5B5D" w:rsidRDefault="007F5B5D" w:rsidP="007F5B5D">
                <w:pPr>
                  <w:keepNext/>
                  <w:rPr>
                    <w:lang w:val="en-US"/>
                  </w:rPr>
                </w:pPr>
                <w:r>
                  <w:rPr>
                    <w:lang w:val="en-US"/>
                  </w:rPr>
                  <w:t>File:</w:t>
                </w:r>
                <w:r w:rsidR="00822228">
                  <w:rPr>
                    <w:lang w:val="en-US"/>
                  </w:rPr>
                  <w:t xml:space="preserve"> </w:t>
                </w:r>
                <w:r>
                  <w:rPr>
                    <w:lang w:val="en-US"/>
                  </w:rPr>
                  <w:t>Etched_cover.jpg</w:t>
                </w:r>
              </w:p>
              <w:p w:rsidR="007F5B5D" w:rsidRPr="007F5B5D" w:rsidRDefault="007F5B5D" w:rsidP="00822228">
                <w:pPr>
                  <w:pStyle w:val="Caption"/>
                  <w:spacing w:after="0"/>
                </w:pPr>
                <w:r>
                  <w:t xml:space="preserve">Figure </w:t>
                </w:r>
                <w:r w:rsidR="00BE3C27">
                  <w:fldChar w:fldCharType="begin"/>
                </w:r>
                <w:r w:rsidR="00BE3C27">
                  <w:instrText xml:space="preserve"> SEQ Figure \* ARABIC </w:instrText>
                </w:r>
                <w:r w:rsidR="00BE3C27">
                  <w:fldChar w:fldCharType="separate"/>
                </w:r>
                <w:r>
                  <w:rPr>
                    <w:noProof/>
                  </w:rPr>
                  <w:t>2</w:t>
                </w:r>
                <w:r w:rsidR="00BE3C27">
                  <w:rPr>
                    <w:noProof/>
                  </w:rPr>
                  <w:fldChar w:fldCharType="end"/>
                </w:r>
                <w:r w:rsidR="00822228">
                  <w:rPr>
                    <w:noProof/>
                  </w:rPr>
                  <w:t xml:space="preserve">. </w:t>
                </w:r>
                <w:r w:rsidRPr="007F5B5D">
                  <w:rPr>
                    <w:lang w:val="en-US"/>
                  </w:rPr>
                  <w:t>Etched Cover, Finch, Canadian Author Study Series</w:t>
                </w:r>
              </w:p>
              <w:p w:rsidR="007F5B5D" w:rsidRPr="00822228" w:rsidRDefault="007F5B5D" w:rsidP="007F5B5D">
                <w:pPr>
                  <w:rPr>
                    <w:b/>
                    <w:lang w:val="en-US"/>
                  </w:rPr>
                </w:pPr>
                <w:r w:rsidRPr="007F5B5D">
                  <w:rPr>
                    <w:lang w:val="en-US"/>
                  </w:rPr>
                  <w:t>Source:</w:t>
                </w:r>
                <w:r>
                  <w:rPr>
                    <w:b/>
                    <w:lang w:val="en-US"/>
                  </w:rPr>
                  <w:t xml:space="preserve"> </w:t>
                </w:r>
                <w:r w:rsidR="00822228">
                  <w:rPr>
                    <w:b/>
                    <w:lang w:val="en-US"/>
                  </w:rPr>
                  <w:t>&lt;</w:t>
                </w:r>
                <w:r w:rsidR="00CC201D" w:rsidRPr="00822228">
                  <w:rPr>
                    <w:lang w:val="en-US"/>
                  </w:rPr>
                  <w:t>http://ecx.images-amazon.com/images/I/41eZEsh3CyL._SY344_BO1,204,203,200_.jpg</w:t>
                </w:r>
                <w:r w:rsidR="00822228">
                  <w:rPr>
                    <w:lang w:val="en-US"/>
                  </w:rPr>
                  <w:t>&gt;</w:t>
                </w:r>
                <w:r w:rsidR="00CC201D">
                  <w:rPr>
                    <w:lang w:val="en-US"/>
                  </w:rPr>
                  <w:t xml:space="preserve"> </w:t>
                </w:r>
              </w:p>
              <w:p w:rsidR="007F5B5D" w:rsidRPr="007F5B5D" w:rsidRDefault="007F5B5D" w:rsidP="007F5B5D">
                <w:pPr>
                  <w:rPr>
                    <w:lang w:val="en-US"/>
                  </w:rPr>
                </w:pPr>
              </w:p>
              <w:p w:rsidR="007F5B5D" w:rsidRPr="007F5B5D" w:rsidRDefault="007F5B5D" w:rsidP="007F5B5D">
                <w:pPr>
                  <w:rPr>
                    <w:lang w:val="en-US"/>
                  </w:rPr>
                </w:pPr>
                <w:r w:rsidRPr="007F5B5D">
                  <w:rPr>
                    <w:lang w:val="en-US"/>
                  </w:rPr>
                  <w:t xml:space="preserve">Some have compared his work to the dandyism tradition amongst British modernists, such as Edith Sitwell and John Betjeman, who wrote in the 1920s and 1930s, but can hardly be considered predecessors. Finch’s work is more formally controlled and less emotionally abundant than his peers, but this subtlety and pointedness actually lends affective force to his verse. His kinship with </w:t>
                </w:r>
                <w:r w:rsidRPr="007F5B5D">
                  <w:rPr>
                    <w:lang w:val="en-US"/>
                  </w:rPr>
                  <w:lastRenderedPageBreak/>
                  <w:t xml:space="preserve">the dandy style is unique amongst Canadian modernists. The dandy poet observes the decline of the aesthetic pleasures of the old world, material and experiential, with an ironic distance, both mourning their loss and criticizing the fading aristocratic class and their love of fine things—music, clothes, gardens, food, architecture, conversation. For example, his work, </w:t>
                </w:r>
                <w:proofErr w:type="spellStart"/>
                <w:r w:rsidRPr="007F5B5D">
                  <w:rPr>
                    <w:i/>
                    <w:lang w:val="en-US"/>
                  </w:rPr>
                  <w:t>Acis</w:t>
                </w:r>
                <w:proofErr w:type="spellEnd"/>
                <w:r w:rsidRPr="007F5B5D">
                  <w:rPr>
                    <w:i/>
                    <w:lang w:val="en-US"/>
                  </w:rPr>
                  <w:t xml:space="preserve"> in Oxford</w:t>
                </w:r>
                <w:r w:rsidRPr="007F5B5D">
                  <w:rPr>
                    <w:lang w:val="en-US"/>
                  </w:rPr>
                  <w:t xml:space="preserve">, is based on his meditation on the work of classical composer George </w:t>
                </w:r>
                <w:proofErr w:type="spellStart"/>
                <w:r w:rsidRPr="007F5B5D">
                  <w:rPr>
                    <w:lang w:val="en-US"/>
                  </w:rPr>
                  <w:t>Frideric</w:t>
                </w:r>
                <w:proofErr w:type="spellEnd"/>
                <w:r w:rsidRPr="007F5B5D">
                  <w:rPr>
                    <w:lang w:val="en-US"/>
                  </w:rPr>
                  <w:t xml:space="preserve"> Handel. </w:t>
                </w:r>
              </w:p>
              <w:p w:rsidR="007F5B5D" w:rsidRPr="007F5B5D" w:rsidRDefault="007F5B5D" w:rsidP="007F5B5D">
                <w:pPr>
                  <w:rPr>
                    <w:lang w:val="en-US"/>
                  </w:rPr>
                </w:pPr>
              </w:p>
              <w:p w:rsidR="007F5B5D" w:rsidRPr="007F5B5D" w:rsidRDefault="007F5B5D" w:rsidP="007F5B5D">
                <w:pPr>
                  <w:keepNext/>
                  <w:rPr>
                    <w:lang w:val="en-US"/>
                  </w:rPr>
                </w:pPr>
                <w:r>
                  <w:rPr>
                    <w:lang w:val="en-US"/>
                  </w:rPr>
                  <w:t>File:</w:t>
                </w:r>
                <w:r w:rsidR="00822228">
                  <w:rPr>
                    <w:lang w:val="en-US"/>
                  </w:rPr>
                  <w:t xml:space="preserve"> </w:t>
                </w:r>
                <w:r>
                  <w:rPr>
                    <w:lang w:val="en-US"/>
                  </w:rPr>
                  <w:t>RobertFinch_DonMcLeod.jpg</w:t>
                </w:r>
              </w:p>
              <w:p w:rsidR="007F5B5D" w:rsidRPr="007F5B5D" w:rsidRDefault="007F5B5D" w:rsidP="00822228">
                <w:pPr>
                  <w:pStyle w:val="Caption"/>
                  <w:spacing w:after="0"/>
                </w:pPr>
                <w:r>
                  <w:t xml:space="preserve">Figure </w:t>
                </w:r>
                <w:r w:rsidR="00BE3C27">
                  <w:fldChar w:fldCharType="begin"/>
                </w:r>
                <w:r w:rsidR="00BE3C27">
                  <w:instrText xml:space="preserve"> SEQ Figure \* ARABIC </w:instrText>
                </w:r>
                <w:r w:rsidR="00BE3C27">
                  <w:fldChar w:fldCharType="separate"/>
                </w:r>
                <w:r>
                  <w:rPr>
                    <w:noProof/>
                  </w:rPr>
                  <w:t>3</w:t>
                </w:r>
                <w:r w:rsidR="00BE3C27">
                  <w:rPr>
                    <w:noProof/>
                  </w:rPr>
                  <w:fldChar w:fldCharType="end"/>
                </w:r>
                <w:r w:rsidR="00822228">
                  <w:rPr>
                    <w:noProof/>
                  </w:rPr>
                  <w:t xml:space="preserve">. </w:t>
                </w:r>
                <w:r w:rsidRPr="007F5B5D">
                  <w:rPr>
                    <w:lang w:val="en-US"/>
                  </w:rPr>
                  <w:t>Robert Finch, by Don McLeod</w:t>
                </w:r>
                <w:r w:rsidR="0054434F">
                  <w:rPr>
                    <w:lang w:val="en-US"/>
                  </w:rPr>
                  <w:t xml:space="preserve"> </w:t>
                </w:r>
              </w:p>
              <w:p w:rsidR="007F5B5D" w:rsidRPr="007F5B5D" w:rsidRDefault="007F5B5D" w:rsidP="007F5B5D">
                <w:pPr>
                  <w:rPr>
                    <w:lang w:val="en-US"/>
                  </w:rPr>
                </w:pPr>
                <w:r>
                  <w:rPr>
                    <w:lang w:val="en-US"/>
                  </w:rPr>
                  <w:t xml:space="preserve">Source: </w:t>
                </w:r>
                <w:r w:rsidR="00822228">
                  <w:rPr>
                    <w:lang w:val="en-US"/>
                  </w:rPr>
                  <w:t>&lt;</w:t>
                </w:r>
                <w:r w:rsidR="00CC201D" w:rsidRPr="00822228">
                  <w:rPr>
                    <w:lang w:val="en-US"/>
                  </w:rPr>
                  <w:t>http://porcupinesquill.ca/blog/wp-content/uploads/2010/08/robtfin.jpg</w:t>
                </w:r>
                <w:r w:rsidR="00822228">
                  <w:rPr>
                    <w:lang w:val="en-US"/>
                  </w:rPr>
                  <w:t>&gt;</w:t>
                </w:r>
              </w:p>
              <w:p w:rsidR="007F5B5D" w:rsidRPr="007F5B5D" w:rsidRDefault="007F5B5D" w:rsidP="007F5B5D">
                <w:pPr>
                  <w:rPr>
                    <w:b/>
                    <w:lang w:val="en-US"/>
                  </w:rPr>
                </w:pPr>
              </w:p>
              <w:p w:rsidR="007F5B5D" w:rsidRPr="007F5B5D" w:rsidRDefault="007F5B5D" w:rsidP="007F5B5D">
                <w:pPr>
                  <w:rPr>
                    <w:lang w:val="en-US"/>
                  </w:rPr>
                </w:pPr>
                <w:r w:rsidRPr="007F5B5D">
                  <w:rPr>
                    <w:lang w:val="en-US"/>
                  </w:rPr>
                  <w:t xml:space="preserve">A persistent trope of his work was flowers, surfacing time and again as symbols for finer emotions and other gentle fleeting social delicacies. His later work, </w:t>
                </w:r>
                <w:r w:rsidRPr="007F5B5D">
                  <w:rPr>
                    <w:i/>
                    <w:lang w:val="en-US"/>
                  </w:rPr>
                  <w:t xml:space="preserve">Variations and Theme </w:t>
                </w:r>
                <w:r w:rsidRPr="007F5B5D">
                  <w:rPr>
                    <w:lang w:val="en-US"/>
                  </w:rPr>
                  <w:t>(1980)</w:t>
                </w:r>
                <w:r w:rsidRPr="007F5B5D">
                  <w:rPr>
                    <w:i/>
                    <w:lang w:val="en-US"/>
                  </w:rPr>
                  <w:t xml:space="preserve">, </w:t>
                </w:r>
                <w:r w:rsidRPr="007F5B5D">
                  <w:rPr>
                    <w:lang w:val="en-US"/>
                  </w:rPr>
                  <w:t xml:space="preserve">depicts fourteen different renditions of the fate of a specific breed of water lily. What he is most known for, however, are his depictions of distorted interior spaces which bleed into and out of natural exterior spaces, playing with the boundaries of inside and outside in a distinctly modernist fashion. This can be seen in poems such as </w:t>
                </w:r>
                <w:r w:rsidR="00AB4898">
                  <w:rPr>
                    <w:lang w:val="en-US"/>
                  </w:rPr>
                  <w:t>‘</w:t>
                </w:r>
                <w:r w:rsidRPr="007F5B5D">
                  <w:rPr>
                    <w:lang w:val="en-US"/>
                  </w:rPr>
                  <w:t>Petit Lever</w:t>
                </w:r>
                <w:r w:rsidR="00AB4898">
                  <w:rPr>
                    <w:lang w:val="en-US"/>
                  </w:rPr>
                  <w:t>’.</w:t>
                </w:r>
                <w:r w:rsidRPr="007F5B5D">
                  <w:rPr>
                    <w:lang w:val="en-US"/>
                  </w:rPr>
                  <w:t xml:space="preserve"> Another tendency he evinced was a dwelling upon the decay and decadence of the modern world in a tone both ironic and nostalgic, aligning him more with the British modernists than the Canadian. Influenced by classical tradition from his early career, similar to poets such as John </w:t>
                </w:r>
                <w:proofErr w:type="spellStart"/>
                <w:r w:rsidRPr="007F5B5D">
                  <w:rPr>
                    <w:lang w:val="en-US"/>
                  </w:rPr>
                  <w:t>Newlove</w:t>
                </w:r>
                <w:proofErr w:type="spellEnd"/>
                <w:r w:rsidRPr="007F5B5D">
                  <w:rPr>
                    <w:lang w:val="en-US"/>
                  </w:rPr>
                  <w:t xml:space="preserve">, his later work acquires a distinctly Christian tone and stylistic austerity. Finch died in Toronto on June 11, 1995 ending a long and productive career. </w:t>
                </w:r>
              </w:p>
              <w:p w:rsidR="007F5B5D" w:rsidRPr="007F5B5D" w:rsidRDefault="007F5B5D" w:rsidP="007F5B5D">
                <w:pPr>
                  <w:rPr>
                    <w:b/>
                    <w:lang w:val="en-US"/>
                  </w:rPr>
                </w:pPr>
              </w:p>
              <w:p w:rsidR="007F5B5D" w:rsidRPr="00822228" w:rsidRDefault="007F5B5D" w:rsidP="00822228">
                <w:pPr>
                  <w:pStyle w:val="Heading1"/>
                  <w:spacing w:after="0"/>
                  <w:rPr>
                    <w:lang w:val="en-US"/>
                  </w:rPr>
                </w:pPr>
                <w:r w:rsidRPr="007F5B5D">
                  <w:rPr>
                    <w:lang w:val="en-US"/>
                  </w:rPr>
                  <w:t>Selected List of Works</w:t>
                </w:r>
              </w:p>
              <w:p w:rsidR="007F5B5D" w:rsidRPr="007F5B5D" w:rsidRDefault="007F5B5D" w:rsidP="00822228">
                <w:pPr>
                  <w:pStyle w:val="Heading2"/>
                  <w:spacing w:after="0"/>
                  <w:rPr>
                    <w:lang w:val="en-US"/>
                  </w:rPr>
                </w:pPr>
                <w:r w:rsidRPr="007F5B5D">
                  <w:rPr>
                    <w:lang w:val="en-US"/>
                  </w:rPr>
                  <w:t>Poetry</w:t>
                </w:r>
              </w:p>
              <w:p w:rsidR="007F5B5D" w:rsidRPr="00822228" w:rsidRDefault="007F5B5D" w:rsidP="007F5B5D">
                <w:pPr>
                  <w:rPr>
                    <w:lang w:val="en-US"/>
                  </w:rPr>
                </w:pPr>
                <w:r w:rsidRPr="007F5B5D">
                  <w:rPr>
                    <w:i/>
                    <w:lang w:val="en-US"/>
                  </w:rPr>
                  <w:t xml:space="preserve">Poems </w:t>
                </w:r>
                <w:r w:rsidRPr="007F5B5D">
                  <w:rPr>
                    <w:lang w:val="en-US"/>
                  </w:rPr>
                  <w:t xml:space="preserve">(1946) </w:t>
                </w:r>
              </w:p>
              <w:p w:rsidR="007F5B5D" w:rsidRPr="007F5B5D" w:rsidRDefault="007F5B5D" w:rsidP="007F5B5D">
                <w:pPr>
                  <w:rPr>
                    <w:lang w:val="en-US"/>
                  </w:rPr>
                </w:pPr>
                <w:r w:rsidRPr="007F5B5D">
                  <w:rPr>
                    <w:i/>
                    <w:lang w:val="en-US"/>
                  </w:rPr>
                  <w:t>The Strength of the Hills</w:t>
                </w:r>
                <w:r w:rsidRPr="007F5B5D">
                  <w:rPr>
                    <w:lang w:val="en-US"/>
                  </w:rPr>
                  <w:t xml:space="preserve"> (1948) </w:t>
                </w:r>
              </w:p>
              <w:p w:rsidR="007F5B5D" w:rsidRPr="007F5B5D" w:rsidRDefault="007F5B5D" w:rsidP="007F5B5D">
                <w:pPr>
                  <w:rPr>
                    <w:lang w:val="en-US"/>
                  </w:rPr>
                </w:pPr>
                <w:proofErr w:type="spellStart"/>
                <w:r w:rsidRPr="007F5B5D">
                  <w:rPr>
                    <w:i/>
                    <w:lang w:val="en-US"/>
                  </w:rPr>
                  <w:t>Acis</w:t>
                </w:r>
                <w:proofErr w:type="spellEnd"/>
                <w:r w:rsidRPr="007F5B5D">
                  <w:rPr>
                    <w:i/>
                    <w:lang w:val="en-US"/>
                  </w:rPr>
                  <w:t xml:space="preserve"> in Oxford and Other Poems </w:t>
                </w:r>
                <w:r w:rsidRPr="007F5B5D">
                  <w:rPr>
                    <w:lang w:val="en-US"/>
                  </w:rPr>
                  <w:t xml:space="preserve">(1961) </w:t>
                </w:r>
              </w:p>
              <w:p w:rsidR="007F5B5D" w:rsidRPr="007F5B5D" w:rsidRDefault="007F5B5D" w:rsidP="007F5B5D">
                <w:pPr>
                  <w:rPr>
                    <w:lang w:val="en-US"/>
                  </w:rPr>
                </w:pPr>
                <w:r w:rsidRPr="007F5B5D">
                  <w:rPr>
                    <w:i/>
                    <w:lang w:val="en-US"/>
                  </w:rPr>
                  <w:t>Dover Beach Revisited and Other Poems</w:t>
                </w:r>
                <w:r w:rsidRPr="007F5B5D">
                  <w:rPr>
                    <w:lang w:val="en-US"/>
                  </w:rPr>
                  <w:t xml:space="preserve"> (1961)</w:t>
                </w:r>
              </w:p>
              <w:p w:rsidR="007F5B5D" w:rsidRPr="007F5B5D" w:rsidRDefault="007F5B5D" w:rsidP="007F5B5D">
                <w:pPr>
                  <w:rPr>
                    <w:lang w:val="en-US"/>
                  </w:rPr>
                </w:pPr>
                <w:proofErr w:type="spellStart"/>
                <w:r w:rsidRPr="007F5B5D">
                  <w:rPr>
                    <w:i/>
                    <w:lang w:val="en-US"/>
                  </w:rPr>
                  <w:t>Silverthorn</w:t>
                </w:r>
                <w:proofErr w:type="spellEnd"/>
                <w:r w:rsidRPr="007F5B5D">
                  <w:rPr>
                    <w:i/>
                    <w:lang w:val="en-US"/>
                  </w:rPr>
                  <w:t xml:space="preserve"> Bush and Other Poems</w:t>
                </w:r>
                <w:r w:rsidRPr="007F5B5D">
                  <w:rPr>
                    <w:lang w:val="en-US"/>
                  </w:rPr>
                  <w:t xml:space="preserve"> (1966) </w:t>
                </w:r>
              </w:p>
              <w:p w:rsidR="007F5B5D" w:rsidRPr="007F5B5D" w:rsidRDefault="007F5B5D" w:rsidP="007F5B5D">
                <w:pPr>
                  <w:rPr>
                    <w:lang w:val="en-US"/>
                  </w:rPr>
                </w:pPr>
                <w:r w:rsidRPr="007F5B5D">
                  <w:rPr>
                    <w:i/>
                    <w:lang w:val="en-US"/>
                  </w:rPr>
                  <w:t>Variations and Theme</w:t>
                </w:r>
                <w:r w:rsidRPr="007F5B5D">
                  <w:rPr>
                    <w:lang w:val="en-US"/>
                  </w:rPr>
                  <w:t xml:space="preserve"> (1980) </w:t>
                </w:r>
              </w:p>
              <w:p w:rsidR="007F5B5D" w:rsidRPr="007F5B5D" w:rsidRDefault="007F5B5D" w:rsidP="007F5B5D">
                <w:pPr>
                  <w:rPr>
                    <w:lang w:val="en-US"/>
                  </w:rPr>
                </w:pPr>
                <w:r w:rsidRPr="007F5B5D">
                  <w:rPr>
                    <w:i/>
                    <w:lang w:val="en-US"/>
                  </w:rPr>
                  <w:t>Has and Is</w:t>
                </w:r>
                <w:r w:rsidRPr="007F5B5D">
                  <w:rPr>
                    <w:lang w:val="en-US"/>
                  </w:rPr>
                  <w:t xml:space="preserve"> (1981) </w:t>
                </w:r>
              </w:p>
              <w:p w:rsidR="007F5B5D" w:rsidRPr="007F5B5D" w:rsidRDefault="007F5B5D" w:rsidP="007F5B5D">
                <w:pPr>
                  <w:rPr>
                    <w:lang w:val="en-US"/>
                  </w:rPr>
                </w:pPr>
                <w:r w:rsidRPr="007F5B5D">
                  <w:rPr>
                    <w:i/>
                    <w:lang w:val="en-US"/>
                  </w:rPr>
                  <w:t>Twelve for Christmas</w:t>
                </w:r>
                <w:r w:rsidRPr="007F5B5D">
                  <w:rPr>
                    <w:lang w:val="en-US"/>
                  </w:rPr>
                  <w:t xml:space="preserve"> (1982) </w:t>
                </w:r>
              </w:p>
              <w:p w:rsidR="007F5B5D" w:rsidRPr="007F5B5D" w:rsidRDefault="007F5B5D" w:rsidP="007F5B5D">
                <w:pPr>
                  <w:rPr>
                    <w:lang w:val="en-US"/>
                  </w:rPr>
                </w:pPr>
                <w:r w:rsidRPr="007F5B5D">
                  <w:rPr>
                    <w:i/>
                    <w:lang w:val="en-US"/>
                  </w:rPr>
                  <w:t xml:space="preserve">The Grand Duke of Moscow’s </w:t>
                </w:r>
                <w:proofErr w:type="spellStart"/>
                <w:r w:rsidRPr="007F5B5D">
                  <w:rPr>
                    <w:i/>
                    <w:lang w:val="en-US"/>
                  </w:rPr>
                  <w:t>Favourite</w:t>
                </w:r>
                <w:proofErr w:type="spellEnd"/>
                <w:r w:rsidRPr="007F5B5D">
                  <w:rPr>
                    <w:i/>
                    <w:lang w:val="en-US"/>
                  </w:rPr>
                  <w:t xml:space="preserve"> Solo</w:t>
                </w:r>
                <w:r w:rsidRPr="007F5B5D">
                  <w:rPr>
                    <w:lang w:val="en-US"/>
                  </w:rPr>
                  <w:t xml:space="preserve"> (1983) </w:t>
                </w:r>
              </w:p>
              <w:p w:rsidR="007F5B5D" w:rsidRPr="007F5B5D" w:rsidRDefault="007F5B5D" w:rsidP="007F5B5D">
                <w:pPr>
                  <w:rPr>
                    <w:lang w:val="en-US"/>
                  </w:rPr>
                </w:pPr>
                <w:r w:rsidRPr="007F5B5D">
                  <w:rPr>
                    <w:i/>
                    <w:lang w:val="en-US"/>
                  </w:rPr>
                  <w:t>Double Turning</w:t>
                </w:r>
                <w:r w:rsidRPr="007F5B5D">
                  <w:rPr>
                    <w:lang w:val="en-US"/>
                  </w:rPr>
                  <w:t xml:space="preserve"> (1984) </w:t>
                </w:r>
              </w:p>
              <w:p w:rsidR="007F5B5D" w:rsidRPr="007F5B5D" w:rsidRDefault="007F5B5D" w:rsidP="007F5B5D">
                <w:pPr>
                  <w:rPr>
                    <w:lang w:val="en-US"/>
                  </w:rPr>
                </w:pPr>
                <w:r w:rsidRPr="007F5B5D">
                  <w:rPr>
                    <w:i/>
                    <w:lang w:val="en-US"/>
                  </w:rPr>
                  <w:t xml:space="preserve">Sailboat and Lake </w:t>
                </w:r>
                <w:r w:rsidRPr="007F5B5D">
                  <w:rPr>
                    <w:lang w:val="en-US"/>
                  </w:rPr>
                  <w:t xml:space="preserve">(1984) </w:t>
                </w:r>
              </w:p>
              <w:p w:rsidR="007F5B5D" w:rsidRPr="007F5B5D" w:rsidRDefault="007F5B5D" w:rsidP="007F5B5D">
                <w:pPr>
                  <w:rPr>
                    <w:lang w:val="en-US"/>
                  </w:rPr>
                </w:pPr>
                <w:r w:rsidRPr="007F5B5D">
                  <w:rPr>
                    <w:i/>
                    <w:iCs/>
                    <w:lang w:val="en"/>
                  </w:rPr>
                  <w:t>For the Back of a Likeness</w:t>
                </w:r>
                <w:r w:rsidRPr="007F5B5D">
                  <w:rPr>
                    <w:lang w:val="en"/>
                  </w:rPr>
                  <w:t xml:space="preserve"> (1986)</w:t>
                </w:r>
                <w:r w:rsidRPr="007F5B5D">
                  <w:rPr>
                    <w:lang w:val="en-US"/>
                  </w:rPr>
                  <w:t xml:space="preserve"> </w:t>
                </w:r>
              </w:p>
              <w:p w:rsidR="007F5B5D" w:rsidRPr="007F5B5D" w:rsidRDefault="007F5B5D" w:rsidP="007F5B5D">
                <w:pPr>
                  <w:rPr>
                    <w:lang w:val="en-US"/>
                  </w:rPr>
                </w:pPr>
                <w:r w:rsidRPr="007F5B5D">
                  <w:rPr>
                    <w:i/>
                    <w:lang w:val="en-US"/>
                  </w:rPr>
                  <w:t>Miracle at the Jetty</w:t>
                </w:r>
                <w:r w:rsidRPr="007F5B5D">
                  <w:rPr>
                    <w:lang w:val="en-US"/>
                  </w:rPr>
                  <w:t xml:space="preserve"> (1991)</w:t>
                </w:r>
              </w:p>
              <w:p w:rsidR="007F5B5D" w:rsidRPr="007F5B5D" w:rsidRDefault="007F5B5D" w:rsidP="007F5B5D">
                <w:pPr>
                  <w:rPr>
                    <w:i/>
                    <w:lang w:val="en-US"/>
                  </w:rPr>
                </w:pPr>
              </w:p>
              <w:p w:rsidR="007F5B5D" w:rsidRPr="007F5B5D" w:rsidRDefault="007F5B5D" w:rsidP="00822228">
                <w:pPr>
                  <w:pStyle w:val="Heading2"/>
                  <w:spacing w:after="0"/>
                  <w:rPr>
                    <w:lang w:val="en-US"/>
                  </w:rPr>
                </w:pPr>
                <w:r w:rsidRPr="007F5B5D">
                  <w:rPr>
                    <w:lang w:val="en-US"/>
                  </w:rPr>
                  <w:t>Drama</w:t>
                </w:r>
              </w:p>
              <w:p w:rsidR="007F5B5D" w:rsidRPr="007F5B5D" w:rsidRDefault="007F5B5D" w:rsidP="007F5B5D">
                <w:pPr>
                  <w:rPr>
                    <w:u w:val="single"/>
                    <w:lang w:val="en-US"/>
                  </w:rPr>
                </w:pPr>
                <w:r w:rsidRPr="007F5B5D">
                  <w:rPr>
                    <w:i/>
                    <w:lang w:val="en-US"/>
                  </w:rPr>
                  <w:t>A Century has Roots: a masque performed at Hart House Theatre to commemorate the one hundredth anniversary of the foundation of University College, Toronto, in 1853</w:t>
                </w:r>
                <w:r w:rsidRPr="007F5B5D">
                  <w:rPr>
                    <w:lang w:val="en-US"/>
                  </w:rPr>
                  <w:t xml:space="preserve"> (1953)</w:t>
                </w:r>
              </w:p>
              <w:p w:rsidR="007F5B5D" w:rsidRPr="007F5B5D" w:rsidRDefault="007F5B5D" w:rsidP="007F5B5D">
                <w:pPr>
                  <w:rPr>
                    <w:u w:val="single"/>
                    <w:lang w:val="en-US"/>
                  </w:rPr>
                </w:pPr>
              </w:p>
              <w:p w:rsidR="007F5B5D" w:rsidRPr="00822228" w:rsidRDefault="007F5B5D" w:rsidP="00822228">
                <w:pPr>
                  <w:pStyle w:val="Heading2"/>
                  <w:spacing w:after="0"/>
                  <w:rPr>
                    <w:lang w:val="en-US"/>
                  </w:rPr>
                </w:pPr>
                <w:r w:rsidRPr="007F5B5D">
                  <w:rPr>
                    <w:lang w:val="en-US"/>
                  </w:rPr>
                  <w:t>Edited</w:t>
                </w:r>
              </w:p>
              <w:p w:rsidR="007F5B5D" w:rsidRPr="007F5B5D" w:rsidRDefault="007F5B5D" w:rsidP="007F5B5D">
                <w:pPr>
                  <w:rPr>
                    <w:lang w:val="en-US"/>
                  </w:rPr>
                </w:pPr>
                <w:r w:rsidRPr="007F5B5D">
                  <w:rPr>
                    <w:i/>
                    <w:lang w:val="en-US"/>
                  </w:rPr>
                  <w:t xml:space="preserve">The Sixth Sense: Individualism in French Poetry 1686-1760 </w:t>
                </w:r>
                <w:r w:rsidRPr="007F5B5D">
                  <w:rPr>
                    <w:lang w:val="en-US"/>
                  </w:rPr>
                  <w:t>(1966)</w:t>
                </w:r>
              </w:p>
              <w:p w:rsidR="003F0D73" w:rsidRPr="00822228" w:rsidRDefault="007F5B5D" w:rsidP="00C27FAB">
                <w:pPr>
                  <w:rPr>
                    <w:lang w:val="en-US"/>
                  </w:rPr>
                </w:pPr>
                <w:r w:rsidRPr="007F5B5D">
                  <w:rPr>
                    <w:i/>
                    <w:lang w:val="en-US"/>
                  </w:rPr>
                  <w:t>French Individualist Poetry 1686-1760,</w:t>
                </w:r>
                <w:r w:rsidR="00822228">
                  <w:rPr>
                    <w:lang w:val="en-US"/>
                  </w:rPr>
                  <w:t xml:space="preserve"> </w:t>
                </w:r>
                <w:r w:rsidRPr="007F5B5D">
                  <w:rPr>
                    <w:lang w:val="en-US"/>
                  </w:rPr>
                  <w:t xml:space="preserve">(1971, with Eugene </w:t>
                </w:r>
                <w:proofErr w:type="spellStart"/>
                <w:r w:rsidRPr="007F5B5D">
                  <w:rPr>
                    <w:lang w:val="en-US"/>
                  </w:rPr>
                  <w:t>Joliat</w:t>
                </w:r>
                <w:proofErr w:type="spellEnd"/>
                <w:r w:rsidRPr="007F5B5D">
                  <w:rPr>
                    <w:lang w:val="en-US"/>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1F2CE691C69241B4F96DADCC55825E"/>
              </w:placeholder>
            </w:sdtPr>
            <w:sdtEndPr/>
            <w:sdtContent>
              <w:p w:rsidR="007F5B5D" w:rsidRPr="007F5B5D" w:rsidRDefault="00BE3C27" w:rsidP="007F5B5D">
                <w:pPr>
                  <w:rPr>
                    <w:lang w:val="en-US"/>
                  </w:rPr>
                </w:pPr>
                <w:sdt>
                  <w:sdtPr>
                    <w:id w:val="-1040891574"/>
                    <w:citation/>
                  </w:sdtPr>
                  <w:sdtEndPr/>
                  <w:sdtContent>
                    <w:r w:rsidR="007F5B5D">
                      <w:fldChar w:fldCharType="begin"/>
                    </w:r>
                    <w:r w:rsidR="007F5B5D">
                      <w:rPr>
                        <w:lang w:val="en-US"/>
                      </w:rPr>
                      <w:instrText xml:space="preserve"> CITATION Bir47 \l 1033 </w:instrText>
                    </w:r>
                    <w:r w:rsidR="007F5B5D">
                      <w:fldChar w:fldCharType="separate"/>
                    </w:r>
                    <w:r w:rsidR="007F5B5D">
                      <w:rPr>
                        <w:noProof/>
                        <w:lang w:val="en-US"/>
                      </w:rPr>
                      <w:t xml:space="preserve"> (Birney)</w:t>
                    </w:r>
                    <w:r w:rsidR="007F5B5D">
                      <w:fldChar w:fldCharType="end"/>
                    </w:r>
                  </w:sdtContent>
                </w:sdt>
              </w:p>
              <w:p w:rsidR="007F5B5D" w:rsidRPr="007F5B5D" w:rsidRDefault="00BE3C27" w:rsidP="0054434F">
                <w:pPr>
                  <w:tabs>
                    <w:tab w:val="left" w:pos="8030"/>
                  </w:tabs>
                  <w:rPr>
                    <w:lang w:val="en-US"/>
                  </w:rPr>
                </w:pPr>
                <w:sdt>
                  <w:sdtPr>
                    <w:rPr>
                      <w:lang w:val="en-US"/>
                    </w:rPr>
                    <w:id w:val="-1107501440"/>
                    <w:citation/>
                  </w:sdtPr>
                  <w:sdtEndPr/>
                  <w:sdtContent>
                    <w:r w:rsidR="007F5B5D">
                      <w:rPr>
                        <w:lang w:val="en-US"/>
                      </w:rPr>
                      <w:fldChar w:fldCharType="begin"/>
                    </w:r>
                    <w:r w:rsidR="007F5B5D">
                      <w:rPr>
                        <w:lang w:val="en-US"/>
                      </w:rPr>
                      <w:instrText xml:space="preserve"> CITATION Wal78 \l 1033 </w:instrText>
                    </w:r>
                    <w:r w:rsidR="007F5B5D">
                      <w:rPr>
                        <w:lang w:val="en-US"/>
                      </w:rPr>
                      <w:fldChar w:fldCharType="separate"/>
                    </w:r>
                    <w:r w:rsidR="007F5B5D">
                      <w:rPr>
                        <w:noProof/>
                        <w:lang w:val="en-US"/>
                      </w:rPr>
                      <w:t>(Walsh)</w:t>
                    </w:r>
                    <w:r w:rsidR="007F5B5D">
                      <w:rPr>
                        <w:lang w:val="en-US"/>
                      </w:rPr>
                      <w:fldChar w:fldCharType="end"/>
                    </w:r>
                  </w:sdtContent>
                </w:sdt>
                <w:r w:rsidR="0054434F">
                  <w:rPr>
                    <w:lang w:val="en-US"/>
                  </w:rPr>
                  <w:tab/>
                </w:r>
                <w:bookmarkStart w:id="0" w:name="_GoBack"/>
                <w:bookmarkEnd w:id="0"/>
              </w:p>
              <w:p w:rsidR="007F5B5D" w:rsidRPr="007F5B5D" w:rsidRDefault="00BE3C27" w:rsidP="007F5B5D">
                <w:pPr>
                  <w:rPr>
                    <w:lang w:val="en-US"/>
                  </w:rPr>
                </w:pPr>
                <w:sdt>
                  <w:sdtPr>
                    <w:rPr>
                      <w:lang w:val="en-US"/>
                    </w:rPr>
                    <w:id w:val="2065763392"/>
                    <w:citation/>
                  </w:sdtPr>
                  <w:sdtEndPr/>
                  <w:sdtContent>
                    <w:r w:rsidR="00CC201D">
                      <w:rPr>
                        <w:lang w:val="en-US"/>
                      </w:rPr>
                      <w:fldChar w:fldCharType="begin"/>
                    </w:r>
                    <w:r w:rsidR="00CC201D">
                      <w:rPr>
                        <w:lang w:val="en-US"/>
                      </w:rPr>
                      <w:instrText xml:space="preserve"> CITATION DAg01 \l 1033 </w:instrText>
                    </w:r>
                    <w:r w:rsidR="00CC201D">
                      <w:rPr>
                        <w:lang w:val="en-US"/>
                      </w:rPr>
                      <w:fldChar w:fldCharType="separate"/>
                    </w:r>
                    <w:r w:rsidR="00CC201D">
                      <w:rPr>
                        <w:noProof/>
                        <w:lang w:val="en-US"/>
                      </w:rPr>
                      <w:t>(D’Agostino)</w:t>
                    </w:r>
                    <w:r w:rsidR="00CC201D">
                      <w:rPr>
                        <w:lang w:val="en-US"/>
                      </w:rPr>
                      <w:fldChar w:fldCharType="end"/>
                    </w:r>
                  </w:sdtContent>
                </w:sdt>
              </w:p>
              <w:p w:rsidR="00CC201D" w:rsidRPr="007F5B5D" w:rsidRDefault="00BE3C27" w:rsidP="007F5B5D">
                <w:pPr>
                  <w:rPr>
                    <w:lang w:val="en-US"/>
                  </w:rPr>
                </w:pPr>
                <w:sdt>
                  <w:sdtPr>
                    <w:rPr>
                      <w:lang w:val="en-US"/>
                    </w:rPr>
                    <w:id w:val="1832320163"/>
                    <w:citation/>
                  </w:sdtPr>
                  <w:sdtEndPr/>
                  <w:sdtContent>
                    <w:r w:rsidR="00CC201D">
                      <w:rPr>
                        <w:lang w:val="en-US"/>
                      </w:rPr>
                      <w:fldChar w:fldCharType="begin"/>
                    </w:r>
                    <w:r w:rsidR="00CC201D">
                      <w:rPr>
                        <w:lang w:val="en-US"/>
                      </w:rPr>
                      <w:instrText xml:space="preserve"> CITATION Mar83 \l 1033 </w:instrText>
                    </w:r>
                    <w:r w:rsidR="00CC201D">
                      <w:rPr>
                        <w:lang w:val="en-US"/>
                      </w:rPr>
                      <w:fldChar w:fldCharType="separate"/>
                    </w:r>
                    <w:r w:rsidR="00CC201D">
                      <w:rPr>
                        <w:noProof/>
                        <w:lang w:val="en-US"/>
                      </w:rPr>
                      <w:t>(Margeson)</w:t>
                    </w:r>
                    <w:r w:rsidR="00CC201D">
                      <w:rPr>
                        <w:lang w:val="en-US"/>
                      </w:rPr>
                      <w:fldChar w:fldCharType="end"/>
                    </w:r>
                  </w:sdtContent>
                </w:sdt>
              </w:p>
              <w:p w:rsidR="003235A7" w:rsidRDefault="00BE3C27" w:rsidP="00FB11DE">
                <w:sdt>
                  <w:sdtPr>
                    <w:id w:val="2130126936"/>
                    <w:citation/>
                  </w:sdtPr>
                  <w:sdtEndPr/>
                  <w:sdtContent>
                    <w:r w:rsidR="00CC201D">
                      <w:fldChar w:fldCharType="begin"/>
                    </w:r>
                    <w:r w:rsidR="00CC201D">
                      <w:rPr>
                        <w:lang w:val="en-US"/>
                      </w:rPr>
                      <w:instrText xml:space="preserve"> CITATION Tre89 \l 1033 </w:instrText>
                    </w:r>
                    <w:r w:rsidR="00CC201D">
                      <w:fldChar w:fldCharType="separate"/>
                    </w:r>
                    <w:r w:rsidR="00CC201D">
                      <w:rPr>
                        <w:noProof/>
                        <w:lang w:val="en-US"/>
                      </w:rPr>
                      <w:t>(Trehearne)</w:t>
                    </w:r>
                    <w:r w:rsidR="00CC201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C27" w:rsidRDefault="00BE3C27" w:rsidP="007A0D55">
      <w:pPr>
        <w:spacing w:after="0" w:line="240" w:lineRule="auto"/>
      </w:pPr>
      <w:r>
        <w:separator/>
      </w:r>
    </w:p>
  </w:endnote>
  <w:endnote w:type="continuationSeparator" w:id="0">
    <w:p w:rsidR="00BE3C27" w:rsidRDefault="00BE3C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C27" w:rsidRDefault="00BE3C27" w:rsidP="007A0D55">
      <w:pPr>
        <w:spacing w:after="0" w:line="240" w:lineRule="auto"/>
      </w:pPr>
      <w:r>
        <w:separator/>
      </w:r>
    </w:p>
  </w:footnote>
  <w:footnote w:type="continuationSeparator" w:id="0">
    <w:p w:rsidR="00BE3C27" w:rsidRDefault="00BE3C2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B5D" w:rsidRDefault="007F5B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F5B5D" w:rsidRDefault="007F5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47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434F"/>
    <w:rsid w:val="00590035"/>
    <w:rsid w:val="005B177E"/>
    <w:rsid w:val="005B3921"/>
    <w:rsid w:val="005F26D7"/>
    <w:rsid w:val="005F5450"/>
    <w:rsid w:val="006D0412"/>
    <w:rsid w:val="007411B9"/>
    <w:rsid w:val="00780D95"/>
    <w:rsid w:val="00780DC7"/>
    <w:rsid w:val="007A0D55"/>
    <w:rsid w:val="007B3377"/>
    <w:rsid w:val="007E5F44"/>
    <w:rsid w:val="007F5B5D"/>
    <w:rsid w:val="00821DE3"/>
    <w:rsid w:val="00822228"/>
    <w:rsid w:val="00846CE1"/>
    <w:rsid w:val="008A5B87"/>
    <w:rsid w:val="00922950"/>
    <w:rsid w:val="009A7264"/>
    <w:rsid w:val="009D1606"/>
    <w:rsid w:val="009E18A1"/>
    <w:rsid w:val="009E73D7"/>
    <w:rsid w:val="00A27D2C"/>
    <w:rsid w:val="00A76FD9"/>
    <w:rsid w:val="00AB436D"/>
    <w:rsid w:val="00AB4898"/>
    <w:rsid w:val="00AD2F24"/>
    <w:rsid w:val="00AD4844"/>
    <w:rsid w:val="00B219AE"/>
    <w:rsid w:val="00B33145"/>
    <w:rsid w:val="00B574C9"/>
    <w:rsid w:val="00BC39C9"/>
    <w:rsid w:val="00BE3C27"/>
    <w:rsid w:val="00BE5BF7"/>
    <w:rsid w:val="00BF40E1"/>
    <w:rsid w:val="00C27FAB"/>
    <w:rsid w:val="00C358D4"/>
    <w:rsid w:val="00C6296B"/>
    <w:rsid w:val="00CC201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CFF6F"/>
  <w15:docId w15:val="{FE640280-F208-4BC1-87C2-B9F40B4B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5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5B5D"/>
    <w:rPr>
      <w:rFonts w:ascii="Lucida Grande" w:hAnsi="Lucida Grande"/>
      <w:sz w:val="18"/>
      <w:szCs w:val="18"/>
    </w:rPr>
  </w:style>
  <w:style w:type="paragraph" w:styleId="Caption">
    <w:name w:val="caption"/>
    <w:basedOn w:val="Normal"/>
    <w:next w:val="Normal"/>
    <w:uiPriority w:val="35"/>
    <w:semiHidden/>
    <w:qFormat/>
    <w:rsid w:val="007F5B5D"/>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CC201D"/>
  </w:style>
  <w:style w:type="character" w:styleId="Hyperlink">
    <w:name w:val="Hyperlink"/>
    <w:basedOn w:val="DefaultParagraphFont"/>
    <w:uiPriority w:val="99"/>
    <w:semiHidden/>
    <w:rsid w:val="00CC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4CD37AFACAC345B5817A65D6BBC183"/>
        <w:category>
          <w:name w:val="General"/>
          <w:gallery w:val="placeholder"/>
        </w:category>
        <w:types>
          <w:type w:val="bbPlcHdr"/>
        </w:types>
        <w:behaviors>
          <w:behavior w:val="content"/>
        </w:behaviors>
        <w:guid w:val="{992225EF-1B24-A049-8D5A-4F0F252F5368}"/>
      </w:docPartPr>
      <w:docPartBody>
        <w:p w:rsidR="00F92CD1" w:rsidRDefault="00AA31D9">
          <w:pPr>
            <w:pStyle w:val="8B4CD37AFACAC345B5817A65D6BBC183"/>
          </w:pPr>
          <w:r w:rsidRPr="00CC586D">
            <w:rPr>
              <w:rStyle w:val="PlaceholderText"/>
              <w:b/>
              <w:color w:val="FFFFFF" w:themeColor="background1"/>
            </w:rPr>
            <w:t>[Salutation]</w:t>
          </w:r>
        </w:p>
      </w:docPartBody>
    </w:docPart>
    <w:docPart>
      <w:docPartPr>
        <w:name w:val="C76A38DF8C36B04B994D26F01A21F91B"/>
        <w:category>
          <w:name w:val="General"/>
          <w:gallery w:val="placeholder"/>
        </w:category>
        <w:types>
          <w:type w:val="bbPlcHdr"/>
        </w:types>
        <w:behaviors>
          <w:behavior w:val="content"/>
        </w:behaviors>
        <w:guid w:val="{3D53D9A8-6383-124F-9A14-9C13516BA8B6}"/>
      </w:docPartPr>
      <w:docPartBody>
        <w:p w:rsidR="00F92CD1" w:rsidRDefault="00AA31D9">
          <w:pPr>
            <w:pStyle w:val="C76A38DF8C36B04B994D26F01A21F91B"/>
          </w:pPr>
          <w:r>
            <w:rPr>
              <w:rStyle w:val="PlaceholderText"/>
            </w:rPr>
            <w:t>[First name]</w:t>
          </w:r>
        </w:p>
      </w:docPartBody>
    </w:docPart>
    <w:docPart>
      <w:docPartPr>
        <w:name w:val="A7A4415204A2F948A8DCC636A6355A66"/>
        <w:category>
          <w:name w:val="General"/>
          <w:gallery w:val="placeholder"/>
        </w:category>
        <w:types>
          <w:type w:val="bbPlcHdr"/>
        </w:types>
        <w:behaviors>
          <w:behavior w:val="content"/>
        </w:behaviors>
        <w:guid w:val="{134519A5-05B7-0143-817A-2723C9386BD5}"/>
      </w:docPartPr>
      <w:docPartBody>
        <w:p w:rsidR="00F92CD1" w:rsidRDefault="00AA31D9">
          <w:pPr>
            <w:pStyle w:val="A7A4415204A2F948A8DCC636A6355A66"/>
          </w:pPr>
          <w:r>
            <w:rPr>
              <w:rStyle w:val="PlaceholderText"/>
            </w:rPr>
            <w:t>[Middle name]</w:t>
          </w:r>
        </w:p>
      </w:docPartBody>
    </w:docPart>
    <w:docPart>
      <w:docPartPr>
        <w:name w:val="309EF22FEB91E54BB5107F288172B5ED"/>
        <w:category>
          <w:name w:val="General"/>
          <w:gallery w:val="placeholder"/>
        </w:category>
        <w:types>
          <w:type w:val="bbPlcHdr"/>
        </w:types>
        <w:behaviors>
          <w:behavior w:val="content"/>
        </w:behaviors>
        <w:guid w:val="{52867101-EEE2-104B-B1AA-0FD8237A79B3}"/>
      </w:docPartPr>
      <w:docPartBody>
        <w:p w:rsidR="00F92CD1" w:rsidRDefault="00AA31D9">
          <w:pPr>
            <w:pStyle w:val="309EF22FEB91E54BB5107F288172B5ED"/>
          </w:pPr>
          <w:r>
            <w:rPr>
              <w:rStyle w:val="PlaceholderText"/>
            </w:rPr>
            <w:t>[Last name]</w:t>
          </w:r>
        </w:p>
      </w:docPartBody>
    </w:docPart>
    <w:docPart>
      <w:docPartPr>
        <w:name w:val="CAD0062CC790674F8A483C590C4127FA"/>
        <w:category>
          <w:name w:val="General"/>
          <w:gallery w:val="placeholder"/>
        </w:category>
        <w:types>
          <w:type w:val="bbPlcHdr"/>
        </w:types>
        <w:behaviors>
          <w:behavior w:val="content"/>
        </w:behaviors>
        <w:guid w:val="{6A96CA9A-585F-4A4A-A8C8-5D7B4A453F05}"/>
      </w:docPartPr>
      <w:docPartBody>
        <w:p w:rsidR="00F92CD1" w:rsidRDefault="00AA31D9">
          <w:pPr>
            <w:pStyle w:val="CAD0062CC790674F8A483C590C4127FA"/>
          </w:pPr>
          <w:r>
            <w:rPr>
              <w:rStyle w:val="PlaceholderText"/>
            </w:rPr>
            <w:t>[Enter your biography]</w:t>
          </w:r>
        </w:p>
      </w:docPartBody>
    </w:docPart>
    <w:docPart>
      <w:docPartPr>
        <w:name w:val="85DEC6F120859B4CA847B6BECD97408B"/>
        <w:category>
          <w:name w:val="General"/>
          <w:gallery w:val="placeholder"/>
        </w:category>
        <w:types>
          <w:type w:val="bbPlcHdr"/>
        </w:types>
        <w:behaviors>
          <w:behavior w:val="content"/>
        </w:behaviors>
        <w:guid w:val="{A11D0602-EB4C-8F47-98AD-BC0948175C89}"/>
      </w:docPartPr>
      <w:docPartBody>
        <w:p w:rsidR="00F92CD1" w:rsidRDefault="00AA31D9">
          <w:pPr>
            <w:pStyle w:val="85DEC6F120859B4CA847B6BECD97408B"/>
          </w:pPr>
          <w:r>
            <w:rPr>
              <w:rStyle w:val="PlaceholderText"/>
            </w:rPr>
            <w:t>[Enter the institution with which you are affiliated]</w:t>
          </w:r>
        </w:p>
      </w:docPartBody>
    </w:docPart>
    <w:docPart>
      <w:docPartPr>
        <w:name w:val="3213FEAD817A08489E039CB0F58385A6"/>
        <w:category>
          <w:name w:val="General"/>
          <w:gallery w:val="placeholder"/>
        </w:category>
        <w:types>
          <w:type w:val="bbPlcHdr"/>
        </w:types>
        <w:behaviors>
          <w:behavior w:val="content"/>
        </w:behaviors>
        <w:guid w:val="{1798777D-19A6-8949-8198-3CCD298F72A5}"/>
      </w:docPartPr>
      <w:docPartBody>
        <w:p w:rsidR="00F92CD1" w:rsidRDefault="00AA31D9">
          <w:pPr>
            <w:pStyle w:val="3213FEAD817A08489E039CB0F58385A6"/>
          </w:pPr>
          <w:r w:rsidRPr="00EF74F7">
            <w:rPr>
              <w:b/>
              <w:color w:val="808080" w:themeColor="background1" w:themeShade="80"/>
            </w:rPr>
            <w:t>[Enter the headword for your article]</w:t>
          </w:r>
        </w:p>
      </w:docPartBody>
    </w:docPart>
    <w:docPart>
      <w:docPartPr>
        <w:name w:val="4A905EABAC746E4CBB05BC1CBBD81E85"/>
        <w:category>
          <w:name w:val="General"/>
          <w:gallery w:val="placeholder"/>
        </w:category>
        <w:types>
          <w:type w:val="bbPlcHdr"/>
        </w:types>
        <w:behaviors>
          <w:behavior w:val="content"/>
        </w:behaviors>
        <w:guid w:val="{E52EB348-5528-C44C-9EFF-74632CE19447}"/>
      </w:docPartPr>
      <w:docPartBody>
        <w:p w:rsidR="00F92CD1" w:rsidRDefault="00AA31D9">
          <w:pPr>
            <w:pStyle w:val="4A905EABAC746E4CBB05BC1CBBD81E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C2C66FA54E904DB14234EF7D05048C"/>
        <w:category>
          <w:name w:val="General"/>
          <w:gallery w:val="placeholder"/>
        </w:category>
        <w:types>
          <w:type w:val="bbPlcHdr"/>
        </w:types>
        <w:behaviors>
          <w:behavior w:val="content"/>
        </w:behaviors>
        <w:guid w:val="{EE8E3462-41AE-A645-B9D0-74CDA543F63A}"/>
      </w:docPartPr>
      <w:docPartBody>
        <w:p w:rsidR="00F92CD1" w:rsidRDefault="00AA31D9">
          <w:pPr>
            <w:pStyle w:val="32C2C66FA54E904DB14234EF7D050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17F22FBFDDD3499272A204F9BBF210"/>
        <w:category>
          <w:name w:val="General"/>
          <w:gallery w:val="placeholder"/>
        </w:category>
        <w:types>
          <w:type w:val="bbPlcHdr"/>
        </w:types>
        <w:behaviors>
          <w:behavior w:val="content"/>
        </w:behaviors>
        <w:guid w:val="{88AD7FF2-B19A-2A4A-AE46-BB84A39C4C43}"/>
      </w:docPartPr>
      <w:docPartBody>
        <w:p w:rsidR="00F92CD1" w:rsidRDefault="00AA31D9">
          <w:pPr>
            <w:pStyle w:val="2817F22FBFDDD3499272A204F9BBF2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1F2CE691C69241B4F96DADCC55825E"/>
        <w:category>
          <w:name w:val="General"/>
          <w:gallery w:val="placeholder"/>
        </w:category>
        <w:types>
          <w:type w:val="bbPlcHdr"/>
        </w:types>
        <w:behaviors>
          <w:behavior w:val="content"/>
        </w:behaviors>
        <w:guid w:val="{3E5C98DB-A391-BA4C-8E95-CAED24E6EA5D}"/>
      </w:docPartPr>
      <w:docPartBody>
        <w:p w:rsidR="00F92CD1" w:rsidRDefault="00AA31D9">
          <w:pPr>
            <w:pStyle w:val="D51F2CE691C69241B4F96DADCC5582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D1"/>
    <w:rsid w:val="00AA31D9"/>
    <w:rsid w:val="00F92C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4CD37AFACAC345B5817A65D6BBC183">
    <w:name w:val="8B4CD37AFACAC345B5817A65D6BBC183"/>
  </w:style>
  <w:style w:type="paragraph" w:customStyle="1" w:styleId="C76A38DF8C36B04B994D26F01A21F91B">
    <w:name w:val="C76A38DF8C36B04B994D26F01A21F91B"/>
  </w:style>
  <w:style w:type="paragraph" w:customStyle="1" w:styleId="A7A4415204A2F948A8DCC636A6355A66">
    <w:name w:val="A7A4415204A2F948A8DCC636A6355A66"/>
  </w:style>
  <w:style w:type="paragraph" w:customStyle="1" w:styleId="309EF22FEB91E54BB5107F288172B5ED">
    <w:name w:val="309EF22FEB91E54BB5107F288172B5ED"/>
  </w:style>
  <w:style w:type="paragraph" w:customStyle="1" w:styleId="CAD0062CC790674F8A483C590C4127FA">
    <w:name w:val="CAD0062CC790674F8A483C590C4127FA"/>
  </w:style>
  <w:style w:type="paragraph" w:customStyle="1" w:styleId="85DEC6F120859B4CA847B6BECD97408B">
    <w:name w:val="85DEC6F120859B4CA847B6BECD97408B"/>
  </w:style>
  <w:style w:type="paragraph" w:customStyle="1" w:styleId="3213FEAD817A08489E039CB0F58385A6">
    <w:name w:val="3213FEAD817A08489E039CB0F58385A6"/>
  </w:style>
  <w:style w:type="paragraph" w:customStyle="1" w:styleId="4A905EABAC746E4CBB05BC1CBBD81E85">
    <w:name w:val="4A905EABAC746E4CBB05BC1CBBD81E85"/>
  </w:style>
  <w:style w:type="paragraph" w:customStyle="1" w:styleId="32C2C66FA54E904DB14234EF7D05048C">
    <w:name w:val="32C2C66FA54E904DB14234EF7D05048C"/>
  </w:style>
  <w:style w:type="paragraph" w:customStyle="1" w:styleId="2817F22FBFDDD3499272A204F9BBF210">
    <w:name w:val="2817F22FBFDDD3499272A204F9BBF210"/>
  </w:style>
  <w:style w:type="paragraph" w:customStyle="1" w:styleId="D51F2CE691C69241B4F96DADCC55825E">
    <w:name w:val="D51F2CE691C69241B4F96DADCC558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Bir47</b:Tag>
    <b:SourceType>Misc</b:SourceType>
    <b:Guid>{4624E0B2-F9B2-D740-8E84-8B4118C10708}</b:Guid>
    <b:Author>
      <b:Author>
        <b:NameList>
          <b:Person>
            <b:Last>Birney</b:Last>
            <b:First>Earle</b:First>
          </b:Person>
        </b:NameList>
      </b:Author>
    </b:Author>
    <b:Title>Poetry of Robert Finch</b:Title>
    <b:Year>1947</b:Year>
    <b:Volume>10</b:Volume>
    <b:Edition>3</b:Edition>
    <b:PublicationTitle>Canadian Poetry Magazine</b:PublicationTitle>
    <b:Issue>6-8</b:Issue>
    <b:RefOrder>1</b:RefOrder>
  </b:Source>
  <b:Source>
    <b:Tag>Wal78</b:Tag>
    <b:SourceType>JournalArticle</b:SourceType>
    <b:Guid>{80529047-37BE-894F-B7EA-06577EB082EF}</b:Guid>
    <b:Author>
      <b:Author>
        <b:NameList>
          <b:Person>
            <b:Last>Walsh</b:Last>
            <b:First>William</b:First>
          </b:Person>
        </b:NameList>
      </b:Author>
    </b:Author>
    <b:Title>The Poetry of Robert Finch</b:Title>
    <b:PublicationTitle>Bulletin of Canadian Studies</b:PublicationTitle>
    <b:Year>1978</b:Year>
    <b:Pages>1-15</b:Pages>
    <b:Volume>2</b:Volume>
    <b:JournalName>Bulletin of Canadian Studies</b:JournalName>
    <b:RefOrder>2</b:RefOrder>
  </b:Source>
  <b:Source>
    <b:Tag>DAg01</b:Tag>
    <b:SourceType>Book</b:SourceType>
    <b:Guid>{7A9E392B-0A1A-D74F-A5B0-D5AFE6C5AF2A}</b:Guid>
    <b:Author>
      <b:Author>
        <b:NameList>
          <b:Person>
            <b:Last>D’Agostino</b:Last>
            <b:First>Giulio</b:First>
          </b:Person>
        </b:NameList>
      </b:Author>
    </b:Author>
    <b:Title>A Glam Man in a Dandy World: Secret Relations Between Dandy Style of Livin’ and Glam Way of Thinkin'</b:Title>
    <b:Publisher>iUniverse</b:Publisher>
    <b:City>Bloomington</b:City>
    <b:Year>2001</b:Year>
    <b:StateProvince>IN</b:StateProvince>
    <b:RefOrder>3</b:RefOrder>
  </b:Source>
  <b:Source>
    <b:Tag>Mar83</b:Tag>
    <b:SourceType>BookSection</b:SourceType>
    <b:Guid>{7041D1EF-4C44-5744-96F3-D4F65C4CF341}</b:Guid>
    <b:Title>Robert Finch</b:Title>
    <b:City>Toronto</b:City>
    <b:Publisher>Oxford University Press</b:Publisher>
    <b:Year>1983</b:Year>
    <b:Pages>256-7</b:Pages>
    <b:Author>
      <b:Author>
        <b:NameList>
          <b:Person>
            <b:Last>Margeson</b:Last>
            <b:First>John</b:First>
          </b:Person>
        </b:NameList>
      </b:Author>
      <b:Editor>
        <b:NameList>
          <b:Person>
            <b:Last>Toye</b:Last>
            <b:First>William</b:First>
          </b:Person>
        </b:NameList>
      </b:Editor>
    </b:Author>
    <b:BookTitle>The Oxford Companion to Canadian Literature</b:BookTitle>
    <b:RefOrder>4</b:RefOrder>
  </b:Source>
  <b:Source>
    <b:Tag>Tre89</b:Tag>
    <b:SourceType>Book</b:SourceType>
    <b:Guid>{E00170FA-DE9E-0B4F-9941-ED10A10BDD3E}</b:Guid>
    <b:Author>
      <b:Author>
        <b:NameList>
          <b:Person>
            <b:Last>Trehearne</b:Last>
            <b:First>Brian</b:First>
          </b:Person>
        </b:NameList>
      </b:Author>
    </b:Author>
    <b:Title>Aestheticism and the Canadian Modernists: Aspects of a Poetic Influence</b:Title>
    <b:City>Montreal</b:City>
    <b:Publisher>McGill-Queen's Univerity Press</b:Publisher>
    <b:Year>1989</b:Year>
    <b:RefOrder>5</b:RefOrder>
  </b:Source>
</b:Sources>
</file>

<file path=customXml/itemProps1.xml><?xml version="1.0" encoding="utf-8"?>
<ds:datastoreItem xmlns:ds="http://schemas.openxmlformats.org/officeDocument/2006/customXml" ds:itemID="{78928579-545B-4CF5-A832-4A9F2E07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2016-04-29T00:23:00Z</dcterms:created>
  <dcterms:modified xsi:type="dcterms:W3CDTF">2016-05-08T20:13:00Z</dcterms:modified>
</cp:coreProperties>
</file>