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7414A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87414A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87414A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20E004296FB0045AA653455C856BAB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87414A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87414A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A51598323ABE0428927E3A87DE16D4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87414A" w:rsidRDefault="0087414A" w:rsidP="0087414A">
                <w:r w:rsidRPr="0087414A"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C89D91593D63D40A802B1F4BF07C3F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87414A" w:rsidRDefault="00B574C9" w:rsidP="00922950">
                <w:r w:rsidRPr="0087414A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524342B577A994FBDD9647D7F24275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87414A" w:rsidRDefault="0087414A" w:rsidP="0087414A">
                <w:r w:rsidRPr="0087414A">
                  <w:t>Fukushima</w:t>
                </w:r>
              </w:p>
            </w:tc>
          </w:sdtContent>
        </w:sdt>
      </w:tr>
      <w:tr w:rsidR="00B574C9" w:rsidRPr="0087414A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87414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6352C0F87FD71489A7BB78EFFE0F38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87414A" w:rsidRDefault="00B574C9" w:rsidP="00922950">
                <w:r w:rsidRPr="0087414A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87414A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87414A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FFFC4396F0FAB4D84226FF84CB80E8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87414A" w:rsidRDefault="00B574C9" w:rsidP="00B574C9">
                <w:r w:rsidRPr="0087414A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Pr="0087414A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7414A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87414A" w:rsidRDefault="00244BB0" w:rsidP="00244BB0">
            <w:pPr>
              <w:jc w:val="center"/>
              <w:rPr>
                <w:b/>
                <w:color w:val="FFFFFF" w:themeColor="background1"/>
              </w:rPr>
            </w:pPr>
            <w:r w:rsidRPr="0087414A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87414A" w:rsidTr="003F0D73">
        <w:sdt>
          <w:sdtPr>
            <w:alias w:val="Article headword"/>
            <w:tag w:val="articleHeadword"/>
            <w:id w:val="-361440020"/>
            <w:placeholder>
              <w:docPart w:val="B9CF6054B20B19489725DFFBE887FE3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87414A" w:rsidRDefault="0087414A" w:rsidP="003F0D73">
                <w:pPr>
                  <w:rPr>
                    <w:b/>
                  </w:rPr>
                </w:pPr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 xml:space="preserve">Furukawa </w:t>
                </w:r>
                <w:proofErr w:type="spellStart"/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 xml:space="preserve"> (</w:t>
                </w:r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 xml:space="preserve">b. </w:t>
                </w:r>
                <w:r w:rsidRPr="0087414A">
                  <w:rPr>
                    <w:rFonts w:eastAsia="Times New Roman" w:cs="Times New Roman"/>
                    <w:bCs/>
                    <w:lang w:val="en-CA" w:eastAsia="ja-JP"/>
                  </w:rPr>
                  <w:t>3 August 1903 – 16 January 1961)</w:t>
                </w:r>
              </w:p>
            </w:tc>
          </w:sdtContent>
        </w:sdt>
      </w:tr>
      <w:tr w:rsidR="00464699" w:rsidRPr="0087414A" w:rsidTr="007821B0">
        <w:sdt>
          <w:sdtPr>
            <w:alias w:val="Variant headwords"/>
            <w:tag w:val="variantHeadwords"/>
            <w:id w:val="173464402"/>
            <w:placeholder>
              <w:docPart w:val="174CCDDB03F09C4BB4FF5D6B0DFFA4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87414A" w:rsidRDefault="00464699" w:rsidP="00464699">
                <w:r w:rsidRPr="0087414A">
                  <w:rPr>
                    <w:rStyle w:val="PlaceholderText"/>
                    <w:b/>
                  </w:rPr>
                  <w:t xml:space="preserve">[Enter any </w:t>
                </w:r>
                <w:r w:rsidRPr="0087414A">
                  <w:rPr>
                    <w:rStyle w:val="PlaceholderText"/>
                    <w:b/>
                    <w:i/>
                  </w:rPr>
                  <w:t>variant forms</w:t>
                </w:r>
                <w:r w:rsidRPr="0087414A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87414A" w:rsidTr="003F0D73">
        <w:sdt>
          <w:sdtPr>
            <w:alias w:val="Abstract"/>
            <w:tag w:val="abstract"/>
            <w:id w:val="-635871867"/>
            <w:placeholder>
              <w:docPart w:val="117FF38350EC9B4695238D73F9C23E3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  <w:b/>
                    <w:bCs/>
                  </w:rPr>
                </w:pPr>
                <w:r w:rsidRPr="0087414A">
                  <w:rPr>
                    <w:rFonts w:eastAsia="Times New Roman" w:cs="Times New Roman"/>
                  </w:rPr>
                  <w:t xml:space="preserve">Japanese comedian, film actor and essayist, known for his round face with Lloyd’s glasses, active before and after World War II,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successfully transferring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his stage performances into a film career.</w:t>
                </w:r>
              </w:p>
              <w:p w:rsidR="00E85A05" w:rsidRPr="0087414A" w:rsidRDefault="0087414A" w:rsidP="0087414A">
                <w:proofErr w:type="spellStart"/>
                <w:proofErr w:type="gram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Furukawa, born the sixth son of Baron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Terumaro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, was adopted by the Furukawa family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, following his family custom. While attending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Waseda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University, he became a film critic and editor and published his own magazine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Age of Film </w:t>
                </w:r>
                <w:r w:rsidRPr="0087414A">
                  <w:rPr>
                    <w:rFonts w:eastAsia="Times New Roman" w:cs="Times New Roman"/>
                  </w:rPr>
                  <w:t xml:space="preserve">(1926-1931).  In 1926, Furukawa participated in the variety show group Troubled Society formed by the former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benshi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(performers providing live narration for silent film).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specialty was voice impersonation. Recommended by Kikuchi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novelist and Kobayashi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founder of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Hanky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Railway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Girls Opera, Furukawa became a professional comedian and made a stage debut at Tokyo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 in 1932. In 1933, Furukawa, contracted by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Shōchiku’s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Tokiwa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Productions, formed the comedy troupe Kingdom of Laughter with the former members of Troubled Society, comedians popular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Opera singers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Theatre’s dancers. Each production consisted of several short plays, accompanied by variety shows, which made an immediate success. Repertories include comedies such as </w:t>
                </w:r>
                <w:r w:rsidRPr="0087414A">
                  <w:rPr>
                    <w:rFonts w:eastAsia="Times New Roman" w:cs="Times New Roman"/>
                    <w:i/>
                  </w:rPr>
                  <w:t>The Bumpy Broadcasting Station</w:t>
                </w:r>
                <w:r w:rsidRPr="0087414A">
                  <w:rPr>
                    <w:rFonts w:eastAsia="Times New Roman" w:cs="Times New Roman"/>
                  </w:rPr>
                  <w:t xml:space="preserve"> (1933) and adaptation and dramatization of famous plays and masterpieces from Japan and the West such as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Ch</w:t>
                </w:r>
                <w:r w:rsidRPr="0087414A">
                  <w:rPr>
                    <w:rStyle w:val="st"/>
                    <w:rFonts w:cs="Times New Roman"/>
                    <w:i/>
                  </w:rPr>
                  <w:t>ū</w:t>
                </w:r>
                <w:r w:rsidRPr="0087414A">
                  <w:rPr>
                    <w:rFonts w:eastAsia="Times New Roman" w:cs="Times New Roman"/>
                    <w:i/>
                  </w:rPr>
                  <w:t>shingura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(1933),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Carmen </w:t>
                </w:r>
                <w:r w:rsidRPr="0087414A">
                  <w:rPr>
                    <w:rFonts w:eastAsia="Times New Roman" w:cs="Times New Roman"/>
                  </w:rPr>
                  <w:t xml:space="preserve">(1933)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Treasure Island </w:t>
                </w:r>
                <w:r w:rsidRPr="0087414A">
                  <w:rPr>
                    <w:rFonts w:eastAsia="Times New Roman" w:cs="Times New Roman"/>
                  </w:rPr>
                  <w:t xml:space="preserve">(1935). Future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Director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Kazuo was one of the major playwrights for the troupe.</w:t>
                </w:r>
              </w:p>
            </w:tc>
          </w:sdtContent>
        </w:sdt>
      </w:tr>
      <w:tr w:rsidR="003F0D73" w:rsidRPr="0087414A" w:rsidTr="003F0D73">
        <w:sdt>
          <w:sdtPr>
            <w:alias w:val="Article text"/>
            <w:tag w:val="articleText"/>
            <w:id w:val="634067588"/>
            <w:placeholder>
              <w:docPart w:val="1D8BEF8EF0F9C64890B94D4DF4B3C5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  <w:b/>
                    <w:bCs/>
                  </w:rPr>
                </w:pPr>
                <w:r w:rsidRPr="0087414A">
                  <w:rPr>
                    <w:rFonts w:eastAsia="Times New Roman" w:cs="Times New Roman"/>
                  </w:rPr>
                  <w:t xml:space="preserve">Japanese comedian, film actor and essayist, known for his round face with Lloyd’s glasses, active before and after World War II,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successfully transferring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his stage performances into a film career.</w:t>
                </w:r>
              </w:p>
              <w:p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proofErr w:type="spellStart"/>
                <w:proofErr w:type="gram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Furukawa, born the sixth son of Baron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Terumaro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, was adopted by the Furukawa family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, following his family custom. While attending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Waseda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University, he became a film critic and editor and published his own magazine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Age of Film </w:t>
                </w:r>
                <w:r w:rsidRPr="0087414A">
                  <w:rPr>
                    <w:rFonts w:eastAsia="Times New Roman" w:cs="Times New Roman"/>
                  </w:rPr>
                  <w:t xml:space="preserve">(1926-1931).  In 1926, Furukawa participated in the variety show group Troubled Society formed by the former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benshi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(performers providing live narration for silent film).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specialty was voice impersonation. Recommended by Kikuchi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Kan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novelist and Kobayashi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the founder of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Hanky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Railway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Girls Opera, Furukawa became a professional comedian and made a stage debut at Tokyo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Takarazuka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 in 1932. In 1933, Furukawa, contracted by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Shōchiku’s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Tokiwa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Productions, formed the comedy troupe Kingdom of Laughter with the former members of Troubled Society, comedians popular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Opera singers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Nichigeki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Theatre’s dancers. Each production consisted of several short plays, accompanied by variety shows, which made an immediate success. Repertories include comedies such as </w:t>
                </w:r>
                <w:r w:rsidRPr="0087414A">
                  <w:rPr>
                    <w:rFonts w:eastAsia="Times New Roman" w:cs="Times New Roman"/>
                    <w:i/>
                  </w:rPr>
                  <w:t>The Bumpy Broadcasting Station</w:t>
                </w:r>
                <w:r w:rsidRPr="0087414A">
                  <w:rPr>
                    <w:rFonts w:eastAsia="Times New Roman" w:cs="Times New Roman"/>
                  </w:rPr>
                  <w:t xml:space="preserve"> (1933) and adaptation and dramatization of famous plays and masterpieces from Japan and the West </w:t>
                </w:r>
                <w:r w:rsidRPr="0087414A">
                  <w:rPr>
                    <w:rFonts w:eastAsia="Times New Roman" w:cs="Times New Roman"/>
                  </w:rPr>
                  <w:lastRenderedPageBreak/>
                  <w:t xml:space="preserve">such as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Ch</w:t>
                </w:r>
                <w:r w:rsidRPr="0087414A">
                  <w:rPr>
                    <w:rStyle w:val="st"/>
                    <w:rFonts w:cs="Times New Roman"/>
                    <w:i/>
                  </w:rPr>
                  <w:t>ū</w:t>
                </w:r>
                <w:r w:rsidRPr="0087414A">
                  <w:rPr>
                    <w:rFonts w:eastAsia="Times New Roman" w:cs="Times New Roman"/>
                    <w:i/>
                  </w:rPr>
                  <w:t>shingura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(1933),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Carmen </w:t>
                </w:r>
                <w:r w:rsidRPr="0087414A">
                  <w:rPr>
                    <w:rFonts w:eastAsia="Times New Roman" w:cs="Times New Roman"/>
                  </w:rPr>
                  <w:t xml:space="preserve">(1933)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Treasure Island </w:t>
                </w:r>
                <w:r w:rsidRPr="0087414A">
                  <w:rPr>
                    <w:rFonts w:eastAsia="Times New Roman" w:cs="Times New Roman"/>
                  </w:rPr>
                  <w:t xml:space="preserve">(1935). Future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Director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Kazuo was one of the major playwrights for the troupe. </w:t>
                </w:r>
              </w:p>
              <w:p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In 1935, Furukawa, who joined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left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Asakusa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moved to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r w:rsidRPr="0087414A">
                  <w:rPr>
                    <w:rFonts w:eastAsia="Times New Roman" w:cs="Times New Roman"/>
                  </w:rPr>
                  <w:t>rakuza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in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center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of Tokyo,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Marunouchi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. His new troupe Furukawa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Ichiza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played many musical comedy hits including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Singing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Yajikita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>(1935)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Garamasadon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(1935). His style is called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acharaka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humorous and nonsensical comedy having both modern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premodern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elements from East and West – such as </w:t>
                </w:r>
                <w:r w:rsidRPr="0087414A">
                  <w:rPr>
                    <w:rFonts w:eastAsia="Times New Roman" w:cs="Times New Roman"/>
                    <w:i/>
                  </w:rPr>
                  <w:t>kabuki</w:t>
                </w:r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rakugo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shimpa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, variety, operetta and musicals. Audiences were mainly white-collar businessmen and their families. As the Second Sino-Japanese War broke out in 1937 and Japan’s military successes continued, Furukawa, in line with tightening military censorship, began staging war propaganda plays including controversial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An Angel with a Beard </w:t>
                </w:r>
                <w:r w:rsidRPr="0087414A">
                  <w:rPr>
                    <w:rFonts w:eastAsia="Times New Roman" w:cs="Times New Roman"/>
                  </w:rPr>
                  <w:t xml:space="preserve">(1941), a </w:t>
                </w:r>
                <w:proofErr w:type="gramStart"/>
                <w:r w:rsidRPr="0087414A">
                  <w:rPr>
                    <w:rFonts w:eastAsia="Times New Roman" w:cs="Times New Roman"/>
                  </w:rPr>
                  <w:t>play acted</w:t>
                </w:r>
                <w:proofErr w:type="gramEnd"/>
                <w:r w:rsidRPr="0087414A">
                  <w:rPr>
                    <w:rFonts w:eastAsia="Times New Roman" w:cs="Times New Roman"/>
                  </w:rPr>
                  <w:t xml:space="preserve"> with Chinese War Prisoners from Shanxi</w:t>
                </w:r>
                <w:r w:rsidRPr="0087414A">
                  <w:rPr>
                    <w:rFonts w:eastAsia="Times New Roman" w:cs="Times New Roman"/>
                    <w:i/>
                  </w:rPr>
                  <w:t>.</w:t>
                </w:r>
                <w:r w:rsidRPr="0087414A">
                  <w:rPr>
                    <w:rFonts w:eastAsia="Times New Roman" w:cs="Times New Roman"/>
                  </w:rPr>
                  <w:t xml:space="preserve"> His popularity came to its peak during the wartime when acting in plays -- such as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If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Fights </w:t>
                </w:r>
                <w:r w:rsidRPr="0087414A">
                  <w:rPr>
                    <w:rFonts w:eastAsia="Times New Roman" w:cs="Times New Roman"/>
                  </w:rPr>
                  <w:t>(1937) and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and Soldiers </w:t>
                </w:r>
                <w:r w:rsidRPr="0087414A">
                  <w:rPr>
                    <w:rFonts w:eastAsia="Times New Roman" w:cs="Times New Roman"/>
                  </w:rPr>
                  <w:t xml:space="preserve">(1940).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changed his style of comedy in6o sentimental home drama for Furukawa as in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Happiness of My House </w:t>
                </w:r>
                <w:r w:rsidRPr="0087414A">
                  <w:rPr>
                    <w:rFonts w:eastAsia="Times New Roman" w:cs="Times New Roman"/>
                  </w:rPr>
                  <w:t xml:space="preserve">(1942) and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Port of Flowers </w:t>
                </w:r>
                <w:r w:rsidRPr="0087414A">
                  <w:rPr>
                    <w:rFonts w:eastAsia="Times New Roman" w:cs="Times New Roman"/>
                  </w:rPr>
                  <w:t xml:space="preserve">(1943), which led to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Kikuta’s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successful radio melodrama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Your Name Is? </w:t>
                </w:r>
                <w:r w:rsidRPr="0087414A">
                  <w:rPr>
                    <w:rFonts w:eastAsia="Times New Roman" w:cs="Times New Roman"/>
                  </w:rPr>
                  <w:t>(1953-1954).</w:t>
                </w:r>
              </w:p>
              <w:p w:rsidR="0087414A" w:rsidRPr="0087414A" w:rsidRDefault="0087414A" w:rsidP="0087414A">
                <w:pPr>
                  <w:spacing w:before="100" w:beforeAutospacing="1" w:after="100" w:afterAutospacing="1"/>
                  <w:rPr>
                    <w:rFonts w:eastAsia="Times New Roman"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Furukawa acted in over 100 films in his career. 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>PCL</w:t>
                </w:r>
                <w:r w:rsidRPr="0087414A">
                  <w:rPr>
                    <w:rStyle w:val="st"/>
                    <w:rFonts w:cs="Times New Roman"/>
                  </w:rPr>
                  <w:t xml:space="preserve"> (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 xml:space="preserve">Photo Chemical Laboratory; later </w:t>
                </w:r>
                <w:proofErr w:type="spellStart"/>
                <w:r w:rsidRPr="0087414A">
                  <w:rPr>
                    <w:rStyle w:val="Emphasis"/>
                    <w:rFonts w:cs="Times New Roman"/>
                    <w:i w:val="0"/>
                  </w:rPr>
                  <w:t>T</w:t>
                </w:r>
                <w:r w:rsidRPr="0087414A">
                  <w:rPr>
                    <w:rFonts w:eastAsia="Times New Roman" w:cs="Times New Roman"/>
                  </w:rPr>
                  <w:t>ō</w:t>
                </w:r>
                <w:r w:rsidRPr="0087414A">
                  <w:rPr>
                    <w:rStyle w:val="Emphasis"/>
                    <w:rFonts w:cs="Times New Roman"/>
                    <w:i w:val="0"/>
                  </w:rPr>
                  <w:t>h</w:t>
                </w:r>
                <w:r w:rsidRPr="0087414A">
                  <w:rPr>
                    <w:rFonts w:eastAsia="Times New Roman" w:cs="Times New Roman"/>
                  </w:rPr>
                  <w:t>ō</w:t>
                </w:r>
                <w:proofErr w:type="spellEnd"/>
                <w:r w:rsidRPr="0087414A">
                  <w:rPr>
                    <w:rStyle w:val="st"/>
                    <w:rFonts w:cs="Times New Roman"/>
                  </w:rPr>
                  <w:t>) adapted h</w:t>
                </w:r>
                <w:r w:rsidRPr="0087414A">
                  <w:rPr>
                    <w:rFonts w:eastAsia="Times New Roman" w:cs="Times New Roman"/>
                  </w:rPr>
                  <w:t xml:space="preserve">is stage signature pieces into film. In 1941, Furukawa acted with film star Hasegawa Kazuo in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Iemitsu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Hikoza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r w:rsidRPr="0087414A">
                  <w:rPr>
                    <w:rFonts w:eastAsia="Times New Roman" w:cs="Times New Roman"/>
                    <w:i/>
                  </w:rPr>
                  <w:t>The Best Years of a Man</w:t>
                </w:r>
                <w:r w:rsidRPr="0087414A">
                  <w:rPr>
                    <w:rFonts w:eastAsia="Times New Roman" w:cs="Times New Roman"/>
                  </w:rPr>
                  <w:t xml:space="preserve">, directed by Makino Masahiro. His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work began with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Saitō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Trajirō’s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film </w:t>
                </w:r>
                <w:r w:rsidRPr="0087414A">
                  <w:rPr>
                    <w:rFonts w:eastAsia="Times New Roman" w:cs="Times New Roman"/>
                    <w:i/>
                  </w:rPr>
                  <w:t>Five Men in Tokyo</w:t>
                </w:r>
                <w:r w:rsidRPr="0087414A">
                  <w:rPr>
                    <w:rFonts w:eastAsia="Times New Roman" w:cs="Times New Roman"/>
                  </w:rPr>
                  <w:t xml:space="preserve"> (1945), acted with Yoshimoto Productions’ famous stand-up comedians,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Yokayama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Entatsu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Hanabishi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Achako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.</w:t>
                </w:r>
              </w:p>
              <w:p w:rsidR="003F0D73" w:rsidRPr="0087414A" w:rsidRDefault="0087414A" w:rsidP="0087414A">
                <w:pPr>
                  <w:spacing w:before="100" w:beforeAutospacing="1" w:after="100" w:afterAutospacing="1"/>
                  <w:rPr>
                    <w:rFonts w:cs="Times New Roman"/>
                  </w:rPr>
                </w:pPr>
                <w:r w:rsidRPr="0087414A">
                  <w:rPr>
                    <w:rFonts w:eastAsia="Times New Roman" w:cs="Times New Roman"/>
                  </w:rPr>
                  <w:t xml:space="preserve">In 1946, Furukawa left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and had his first independent performance at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Y</w:t>
                </w:r>
                <w:r w:rsidRPr="0087414A">
                  <w:rPr>
                    <w:rStyle w:val="st"/>
                    <w:rFonts w:cs="Times New Roman"/>
                  </w:rPr>
                  <w:t>ū</w:t>
                </w:r>
                <w:r w:rsidRPr="0087414A">
                  <w:rPr>
                    <w:rFonts w:eastAsia="Times New Roman" w:cs="Times New Roman"/>
                  </w:rPr>
                  <w:t>rakuza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playing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The Island of Peace </w:t>
                </w:r>
                <w:r w:rsidRPr="0087414A">
                  <w:rPr>
                    <w:rFonts w:eastAsia="Times New Roman" w:cs="Times New Roman"/>
                  </w:rPr>
                  <w:t xml:space="preserve">and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Roppa</w:t>
                </w:r>
                <w:proofErr w:type="spellEnd"/>
                <w:r w:rsidRPr="0087414A">
                  <w:rPr>
                    <w:rFonts w:eastAsia="Times New Roman" w:cs="Times New Roman"/>
                    <w:i/>
                  </w:rPr>
                  <w:t xml:space="preserve"> God of Happiness</w:t>
                </w:r>
                <w:r w:rsidRPr="0087414A">
                  <w:rPr>
                    <w:rFonts w:eastAsia="Times New Roman" w:cs="Times New Roman"/>
                  </w:rPr>
                  <w:t xml:space="preserve">.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postwar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largest success was a collaboration piece </w:t>
                </w:r>
                <w:proofErr w:type="spellStart"/>
                <w:r w:rsidRPr="0087414A">
                  <w:rPr>
                    <w:rFonts w:cs="Times New Roman"/>
                    <w:bCs/>
                    <w:i/>
                    <w:iCs/>
                  </w:rPr>
                  <w:t>Tōkaidōchū</w:t>
                </w:r>
                <w:proofErr w:type="spellEnd"/>
                <w:r w:rsidRPr="0087414A">
                  <w:rPr>
                    <w:rFonts w:cs="Times New Roman"/>
                    <w:bCs/>
                    <w:i/>
                    <w:iCs/>
                  </w:rPr>
                  <w:t xml:space="preserve"> </w:t>
                </w:r>
                <w:proofErr w:type="spellStart"/>
                <w:r w:rsidRPr="0087414A">
                  <w:rPr>
                    <w:rFonts w:cs="Times New Roman"/>
                    <w:bCs/>
                    <w:i/>
                    <w:iCs/>
                  </w:rPr>
                  <w:t>Hizakurige</w:t>
                </w:r>
                <w:proofErr w:type="spellEnd"/>
                <w:r w:rsidRPr="0087414A">
                  <w:rPr>
                    <w:rFonts w:cs="Times New Roman"/>
                    <w:bCs/>
                    <w:i/>
                    <w:iCs/>
                  </w:rPr>
                  <w:t xml:space="preserve"> </w:t>
                </w:r>
                <w:r w:rsidRPr="0087414A">
                  <w:rPr>
                    <w:rFonts w:cs="Times New Roman"/>
                    <w:bCs/>
                    <w:iCs/>
                  </w:rPr>
                  <w:t xml:space="preserve">(Shank Mare) acted </w:t>
                </w:r>
                <w:r w:rsidRPr="0087414A">
                  <w:rPr>
                    <w:rFonts w:eastAsia="Times New Roman" w:cs="Times New Roman"/>
                  </w:rPr>
                  <w:t xml:space="preserve">with his rival comedian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Enomoto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Kenichi, which recorded a two-month long run. In 1949, Furukawa disbanded his theatre group. The audience’s interest was shifted to radio and film, in which Furukawa entertained his audiences. In 1951, Furukawa starred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first production of the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Teigeki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Musicals </w:t>
                </w:r>
                <w:r w:rsidRPr="0087414A">
                  <w:rPr>
                    <w:rFonts w:eastAsia="Times New Roman" w:cs="Times New Roman"/>
                    <w:i/>
                  </w:rPr>
                  <w:t xml:space="preserve">Morgan </w:t>
                </w:r>
                <w:proofErr w:type="spellStart"/>
                <w:r w:rsidRPr="0087414A">
                  <w:rPr>
                    <w:rFonts w:eastAsia="Times New Roman" w:cs="Times New Roman"/>
                    <w:i/>
                  </w:rPr>
                  <w:t>Oyuki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. His appearance as minor role actor continued in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Tōhō’s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musicals, comedy and modern drama in the late 1950s, but the age belonged to new and more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skillful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character actors such as his former troupe member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Morishige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 xml:space="preserve"> </w:t>
                </w:r>
                <w:proofErr w:type="spellStart"/>
                <w:r w:rsidRPr="0087414A">
                  <w:rPr>
                    <w:rFonts w:eastAsia="Times New Roman" w:cs="Times New Roman"/>
                  </w:rPr>
                  <w:t>Hisaya</w:t>
                </w:r>
                <w:proofErr w:type="spellEnd"/>
                <w:r w:rsidRPr="0087414A">
                  <w:rPr>
                    <w:rFonts w:eastAsia="Times New Roman" w:cs="Times New Roman"/>
                  </w:rPr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235A7" w:rsidRPr="0087414A" w:rsidTr="003235A7">
        <w:tc>
          <w:tcPr>
            <w:tcW w:w="9016" w:type="dxa"/>
          </w:tcPr>
          <w:p w:rsidR="003235A7" w:rsidRPr="0087414A" w:rsidRDefault="003235A7" w:rsidP="008A5B87">
            <w:r w:rsidRPr="0087414A">
              <w:rPr>
                <w:u w:val="single"/>
              </w:rPr>
              <w:lastRenderedPageBreak/>
              <w:t>Further reading</w:t>
            </w:r>
            <w:r w:rsidRPr="0087414A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E9E63B06F40B45B7E4E6E531562F43"/>
              </w:placeholder>
              <w:showingPlcHdr/>
            </w:sdtPr>
            <w:sdtEndPr/>
            <w:sdtContent>
              <w:p w:rsidR="003235A7" w:rsidRPr="0087414A" w:rsidRDefault="003235A7" w:rsidP="00FB11DE">
                <w:r w:rsidRPr="0087414A">
                  <w:rPr>
                    <w:rStyle w:val="PlaceholderText"/>
                  </w:rPr>
                  <w:t>[</w:t>
                </w:r>
                <w:r w:rsidR="00FB11DE" w:rsidRPr="0087414A">
                  <w:rPr>
                    <w:rStyle w:val="PlaceholderText"/>
                  </w:rPr>
                  <w:t>Enter citations for further reading</w:t>
                </w:r>
                <w:r w:rsidRPr="0087414A"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87414A" w:rsidRDefault="00C27FAB" w:rsidP="00B33145"/>
    <w:sectPr w:rsidR="00C27FAB" w:rsidRPr="0087414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14A" w:rsidRDefault="0087414A" w:rsidP="007A0D55">
      <w:pPr>
        <w:spacing w:after="0" w:line="240" w:lineRule="auto"/>
      </w:pPr>
      <w:r>
        <w:separator/>
      </w:r>
    </w:p>
  </w:endnote>
  <w:endnote w:type="continuationSeparator" w:id="0">
    <w:p w:rsidR="0087414A" w:rsidRDefault="0087414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14A" w:rsidRDefault="0087414A" w:rsidP="007A0D55">
      <w:pPr>
        <w:spacing w:after="0" w:line="240" w:lineRule="auto"/>
      </w:pPr>
      <w:r>
        <w:separator/>
      </w:r>
    </w:p>
  </w:footnote>
  <w:footnote w:type="continuationSeparator" w:id="0">
    <w:p w:rsidR="0087414A" w:rsidRDefault="0087414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14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7414A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41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4A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87414A"/>
  </w:style>
  <w:style w:type="character" w:styleId="Emphasis">
    <w:name w:val="Emphasis"/>
    <w:basedOn w:val="DefaultParagraphFont"/>
    <w:uiPriority w:val="20"/>
    <w:qFormat/>
    <w:rsid w:val="0087414A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87414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14A"/>
    <w:rPr>
      <w:rFonts w:ascii="Lucida Grande" w:hAnsi="Lucida Grande"/>
      <w:sz w:val="18"/>
      <w:szCs w:val="18"/>
    </w:rPr>
  </w:style>
  <w:style w:type="character" w:customStyle="1" w:styleId="st">
    <w:name w:val="st"/>
    <w:basedOn w:val="DefaultParagraphFont"/>
    <w:rsid w:val="0087414A"/>
  </w:style>
  <w:style w:type="character" w:styleId="Emphasis">
    <w:name w:val="Emphasis"/>
    <w:basedOn w:val="DefaultParagraphFont"/>
    <w:uiPriority w:val="20"/>
    <w:qFormat/>
    <w:rsid w:val="008741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20E004296FB0045AA653455C856B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1412-CB91-0246-8EE5-B6ACC8EE7B91}"/>
      </w:docPartPr>
      <w:docPartBody>
        <w:p w:rsidR="00000000" w:rsidRDefault="004E117A">
          <w:pPr>
            <w:pStyle w:val="B20E004296FB0045AA653455C856BAB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A51598323ABE0428927E3A87DE1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CF54E-D4C0-8A4D-B4DD-9BDC61E5C9C4}"/>
      </w:docPartPr>
      <w:docPartBody>
        <w:p w:rsidR="00000000" w:rsidRDefault="004E117A">
          <w:pPr>
            <w:pStyle w:val="9A51598323ABE0428927E3A87DE16D4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C89D91593D63D40A802B1F4BF07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4D947-62A3-2143-91E9-0E1B0B0BE52B}"/>
      </w:docPartPr>
      <w:docPartBody>
        <w:p w:rsidR="00000000" w:rsidRDefault="004E117A">
          <w:pPr>
            <w:pStyle w:val="AC89D91593D63D40A802B1F4BF07C3F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524342B577A994FBDD9647D7F242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6DEB0-3D7F-1C44-96AD-AA7D42A04C5A}"/>
      </w:docPartPr>
      <w:docPartBody>
        <w:p w:rsidR="00000000" w:rsidRDefault="004E117A">
          <w:pPr>
            <w:pStyle w:val="3524342B577A994FBDD9647D7F2427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6352C0F87FD71489A7BB78EFFE0F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01C30-8968-9F47-B2CB-000397C0A147}"/>
      </w:docPartPr>
      <w:docPartBody>
        <w:p w:rsidR="00000000" w:rsidRDefault="004E117A">
          <w:pPr>
            <w:pStyle w:val="96352C0F87FD71489A7BB78EFFE0F3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FFFC4396F0FAB4D84226FF84CB80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7F456-925B-2B48-BB0B-8844547975AE}"/>
      </w:docPartPr>
      <w:docPartBody>
        <w:p w:rsidR="00000000" w:rsidRDefault="004E117A">
          <w:pPr>
            <w:pStyle w:val="6FFFC4396F0FAB4D84226FF84CB80E8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9CF6054B20B19489725DFFBE887F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381E7-279F-8346-9DD9-591C5586E9DF}"/>
      </w:docPartPr>
      <w:docPartBody>
        <w:p w:rsidR="00000000" w:rsidRDefault="004E117A">
          <w:pPr>
            <w:pStyle w:val="B9CF6054B20B19489725DFFBE887FE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4CCDDB03F09C4BB4FF5D6B0DFFA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52EA-59E7-6A4A-BAD6-A012497F94A6}"/>
      </w:docPartPr>
      <w:docPartBody>
        <w:p w:rsidR="00000000" w:rsidRDefault="004E117A">
          <w:pPr>
            <w:pStyle w:val="174CCDDB03F09C4BB4FF5D6B0DFFA49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17FF38350EC9B4695238D73F9C2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A13A8-A77E-9748-8516-0DB3BCE2E1D6}"/>
      </w:docPartPr>
      <w:docPartBody>
        <w:p w:rsidR="00000000" w:rsidRDefault="004E117A">
          <w:pPr>
            <w:pStyle w:val="117FF38350EC9B4695238D73F9C23E3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8BEF8EF0F9C64890B94D4DF4B3C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B49A1-EBF9-3243-8B15-58F0DC545A5F}"/>
      </w:docPartPr>
      <w:docPartBody>
        <w:p w:rsidR="00000000" w:rsidRDefault="004E117A">
          <w:pPr>
            <w:pStyle w:val="1D8BEF8EF0F9C64890B94D4DF4B3C5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E9E63B06F40B45B7E4E6E531562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86004-70CE-624B-92B0-D2D049FA5F5D}"/>
      </w:docPartPr>
      <w:docPartBody>
        <w:p w:rsidR="00000000" w:rsidRDefault="004E117A">
          <w:pPr>
            <w:pStyle w:val="E3E9E63B06F40B45B7E4E6E531562F43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0E004296FB0045AA653455C856BAB6">
    <w:name w:val="B20E004296FB0045AA653455C856BAB6"/>
  </w:style>
  <w:style w:type="paragraph" w:customStyle="1" w:styleId="9A51598323ABE0428927E3A87DE16D47">
    <w:name w:val="9A51598323ABE0428927E3A87DE16D47"/>
  </w:style>
  <w:style w:type="paragraph" w:customStyle="1" w:styleId="AC89D91593D63D40A802B1F4BF07C3F8">
    <w:name w:val="AC89D91593D63D40A802B1F4BF07C3F8"/>
  </w:style>
  <w:style w:type="paragraph" w:customStyle="1" w:styleId="3524342B577A994FBDD9647D7F242759">
    <w:name w:val="3524342B577A994FBDD9647D7F242759"/>
  </w:style>
  <w:style w:type="paragraph" w:customStyle="1" w:styleId="96352C0F87FD71489A7BB78EFFE0F386">
    <w:name w:val="96352C0F87FD71489A7BB78EFFE0F386"/>
  </w:style>
  <w:style w:type="paragraph" w:customStyle="1" w:styleId="6FFFC4396F0FAB4D84226FF84CB80E89">
    <w:name w:val="6FFFC4396F0FAB4D84226FF84CB80E89"/>
  </w:style>
  <w:style w:type="paragraph" w:customStyle="1" w:styleId="B9CF6054B20B19489725DFFBE887FE39">
    <w:name w:val="B9CF6054B20B19489725DFFBE887FE39"/>
  </w:style>
  <w:style w:type="paragraph" w:customStyle="1" w:styleId="174CCDDB03F09C4BB4FF5D6B0DFFA49C">
    <w:name w:val="174CCDDB03F09C4BB4FF5D6B0DFFA49C"/>
  </w:style>
  <w:style w:type="paragraph" w:customStyle="1" w:styleId="117FF38350EC9B4695238D73F9C23E38">
    <w:name w:val="117FF38350EC9B4695238D73F9C23E38"/>
  </w:style>
  <w:style w:type="paragraph" w:customStyle="1" w:styleId="1D8BEF8EF0F9C64890B94D4DF4B3C547">
    <w:name w:val="1D8BEF8EF0F9C64890B94D4DF4B3C547"/>
  </w:style>
  <w:style w:type="paragraph" w:customStyle="1" w:styleId="E3E9E63B06F40B45B7E4E6E531562F43">
    <w:name w:val="E3E9E63B06F40B45B7E4E6E531562F4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20E004296FB0045AA653455C856BAB6">
    <w:name w:val="B20E004296FB0045AA653455C856BAB6"/>
  </w:style>
  <w:style w:type="paragraph" w:customStyle="1" w:styleId="9A51598323ABE0428927E3A87DE16D47">
    <w:name w:val="9A51598323ABE0428927E3A87DE16D47"/>
  </w:style>
  <w:style w:type="paragraph" w:customStyle="1" w:styleId="AC89D91593D63D40A802B1F4BF07C3F8">
    <w:name w:val="AC89D91593D63D40A802B1F4BF07C3F8"/>
  </w:style>
  <w:style w:type="paragraph" w:customStyle="1" w:styleId="3524342B577A994FBDD9647D7F242759">
    <w:name w:val="3524342B577A994FBDD9647D7F242759"/>
  </w:style>
  <w:style w:type="paragraph" w:customStyle="1" w:styleId="96352C0F87FD71489A7BB78EFFE0F386">
    <w:name w:val="96352C0F87FD71489A7BB78EFFE0F386"/>
  </w:style>
  <w:style w:type="paragraph" w:customStyle="1" w:styleId="6FFFC4396F0FAB4D84226FF84CB80E89">
    <w:name w:val="6FFFC4396F0FAB4D84226FF84CB80E89"/>
  </w:style>
  <w:style w:type="paragraph" w:customStyle="1" w:styleId="B9CF6054B20B19489725DFFBE887FE39">
    <w:name w:val="B9CF6054B20B19489725DFFBE887FE39"/>
  </w:style>
  <w:style w:type="paragraph" w:customStyle="1" w:styleId="174CCDDB03F09C4BB4FF5D6B0DFFA49C">
    <w:name w:val="174CCDDB03F09C4BB4FF5D6B0DFFA49C"/>
  </w:style>
  <w:style w:type="paragraph" w:customStyle="1" w:styleId="117FF38350EC9B4695238D73F9C23E38">
    <w:name w:val="117FF38350EC9B4695238D73F9C23E38"/>
  </w:style>
  <w:style w:type="paragraph" w:customStyle="1" w:styleId="1D8BEF8EF0F9C64890B94D4DF4B3C547">
    <w:name w:val="1D8BEF8EF0F9C64890B94D4DF4B3C547"/>
  </w:style>
  <w:style w:type="paragraph" w:customStyle="1" w:styleId="E3E9E63B06F40B45B7E4E6E531562F43">
    <w:name w:val="E3E9E63B06F40B45B7E4E6E531562F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865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Kevin Tunnicliffe</cp:lastModifiedBy>
  <cp:revision>1</cp:revision>
  <dcterms:created xsi:type="dcterms:W3CDTF">2015-08-26T23:55:00Z</dcterms:created>
  <dcterms:modified xsi:type="dcterms:W3CDTF">2015-08-27T00:08:00Z</dcterms:modified>
</cp:coreProperties>
</file>