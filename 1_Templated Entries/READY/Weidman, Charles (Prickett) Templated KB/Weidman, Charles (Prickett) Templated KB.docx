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eastAsia="en-GB"/>
            </w:rPr>
            <w:alias w:val="First name"/>
            <w:tag w:val="authorFirstName"/>
            <w:id w:val="581645879"/>
            <w:placeholder>
              <w:docPart w:val="9F225D019D1A447387DB1C8BC3790146"/>
            </w:placeholder>
            <w:text/>
          </w:sdtPr>
          <w:sdtContent>
            <w:tc>
              <w:tcPr>
                <w:tcW w:w="2073" w:type="dxa"/>
              </w:tcPr>
              <w:p w:rsidR="00B574C9" w:rsidRDefault="00FE5B27" w:rsidP="00FE5B27">
                <w:r>
                  <w:rPr>
                    <w:lang w:eastAsia="en-GB"/>
                  </w:rPr>
                  <w:t>Stacey</w:t>
                </w:r>
              </w:p>
            </w:tc>
          </w:sdtContent>
        </w:sdt>
        <w:sdt>
          <w:sdtPr>
            <w:alias w:val="Middle name"/>
            <w:tag w:val="authorMiddleName"/>
            <w:id w:val="-2076034781"/>
            <w:placeholder>
              <w:docPart w:val="59EF40A0DFDC4AE38922C90B917DAAC5"/>
            </w:placeholder>
            <w:showingPlcHdr/>
            <w:text/>
          </w:sdtPr>
          <w:sdtContent>
            <w:tc>
              <w:tcPr>
                <w:tcW w:w="2551" w:type="dxa"/>
              </w:tcPr>
              <w:p w:rsidR="00B574C9" w:rsidRDefault="00B574C9" w:rsidP="00922950">
                <w:r>
                  <w:rPr>
                    <w:rStyle w:val="PlaceholderText"/>
                  </w:rPr>
                  <w:t>[Middle name]</w:t>
                </w:r>
              </w:p>
            </w:tc>
          </w:sdtContent>
        </w:sdt>
        <w:sdt>
          <w:sdtPr>
            <w:rPr>
              <w:lang w:eastAsia="en-GB"/>
            </w:rPr>
            <w:alias w:val="Last name"/>
            <w:tag w:val="authorLastName"/>
            <w:id w:val="-1088529830"/>
            <w:placeholder>
              <w:docPart w:val="17F04355D0454FC9A5BA11EEC2FF86DD"/>
            </w:placeholder>
            <w:text/>
          </w:sdtPr>
          <w:sdtContent>
            <w:tc>
              <w:tcPr>
                <w:tcW w:w="2642" w:type="dxa"/>
              </w:tcPr>
              <w:p w:rsidR="00B574C9" w:rsidRDefault="00FE5B27" w:rsidP="005E0090">
                <w:proofErr w:type="spellStart"/>
                <w:r>
                  <w:rPr>
                    <w:lang w:eastAsia="en-GB"/>
                  </w:rPr>
                  <w:t>Prickett</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Content>
            <w:tc>
              <w:tcPr>
                <w:tcW w:w="8525" w:type="dxa"/>
                <w:gridSpan w:val="4"/>
              </w:tcPr>
              <w:p w:rsidR="00B574C9" w:rsidRDefault="00FE5B27" w:rsidP="005E0090">
                <w:r w:rsidRPr="00FE5B27">
                  <w:t>University of Roehampton</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eastAsia="en-GB"/>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FE5B27" w:rsidP="00FE5B27">
                <w:r>
                  <w:rPr>
                    <w:lang w:eastAsia="en-GB"/>
                  </w:rPr>
                  <w:t>Weidman, Charles (22 July 1901 Lincoln, Nebraska –</w:t>
                </w:r>
                <w:r w:rsidRPr="00FE5B27">
                  <w:rPr>
                    <w:lang w:eastAsia="en-GB"/>
                  </w:rPr>
                  <w:t xml:space="preserve"> 15 July 1975 New York City)</w:t>
                </w:r>
              </w:p>
            </w:tc>
          </w:sdtContent>
        </w:sdt>
      </w:tr>
      <w:tr w:rsidR="00464699" w:rsidTr="00C91911">
        <w:sdt>
          <w:sdtPr>
            <w:alias w:val="Variant headwords"/>
            <w:tag w:val="variantHeadwords"/>
            <w:id w:val="173464402"/>
            <w:placeholder>
              <w:docPart w:val="EEAA16D4001B48C48B902A07EC742CE2"/>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Content>
            <w:tc>
              <w:tcPr>
                <w:tcW w:w="9016" w:type="dxa"/>
                <w:tcMar>
                  <w:top w:w="113" w:type="dxa"/>
                  <w:bottom w:w="113" w:type="dxa"/>
                </w:tcMar>
              </w:tcPr>
              <w:p w:rsidR="00E85A05" w:rsidRDefault="005126E8" w:rsidP="005E0090">
                <w:r w:rsidRPr="00BC3D9C">
                  <w:t>Charles Weidman had a profound impact on the development of American modern dance.</w:t>
                </w:r>
                <w:r w:rsidR="003D3F2B">
                  <w:t xml:space="preserve"> </w:t>
                </w:r>
                <w:r w:rsidRPr="00BC3D9C">
                  <w:t>Collaboration with Doris Humphrey initiated his choreographic journey: their movement experimentations evolved into a technique based on the actions of fall and recovery, and breath and suspension.</w:t>
                </w:r>
                <w:r w:rsidR="003D3F2B">
                  <w:t xml:space="preserve"> </w:t>
                </w:r>
                <w:r w:rsidRPr="00BC3D9C">
                  <w:t>They established the Humphrey-Weidman Studio and the Humphrey-Weidman Company in 1929, with Weidman working individually throughout the partnership</w:t>
                </w:r>
                <w:r>
                  <w:t xml:space="preserve">, which </w:t>
                </w:r>
                <w:r w:rsidRPr="00BC3D9C">
                  <w:t>lasted until the mid-1940s.</w:t>
                </w:r>
                <w:r w:rsidR="003D3F2B">
                  <w:t xml:space="preserve"> </w:t>
                </w:r>
                <w:r w:rsidRPr="00BC3D9C">
                  <w:t>One of the few American male dancer-choreographers of the period, he explored gender distinctions in dance and enabled the creation of works that delved into male-female relationships when many other major performing groups were all female.</w:t>
                </w:r>
                <w:r w:rsidR="003D3F2B">
                  <w:t xml:space="preserve"> </w:t>
                </w:r>
                <w:r w:rsidRPr="00BC3D9C">
                  <w:t xml:space="preserve">The concept of </w:t>
                </w:r>
                <w:r w:rsidRPr="00BC3D9C">
                  <w:rPr>
                    <w:i/>
                  </w:rPr>
                  <w:t>kinetic pantomime</w:t>
                </w:r>
                <w:r w:rsidRPr="00BC3D9C">
                  <w:t xml:space="preserve"> shaped Weidman’s portrayals of the everyday, such as the film-inspired comedy </w:t>
                </w:r>
                <w:r w:rsidRPr="00BC3D9C">
                  <w:rPr>
                    <w:i/>
                  </w:rPr>
                  <w:t>Flickers</w:t>
                </w:r>
                <w:r w:rsidRPr="00BC3D9C">
                  <w:t xml:space="preserve"> (1942) and </w:t>
                </w:r>
                <w:proofErr w:type="spellStart"/>
                <w:r w:rsidRPr="00BC3D9C">
                  <w:rPr>
                    <w:i/>
                  </w:rPr>
                  <w:t>Lynchtown</w:t>
                </w:r>
                <w:proofErr w:type="spellEnd"/>
                <w:r w:rsidRPr="00BC3D9C">
                  <w:rPr>
                    <w:i/>
                  </w:rPr>
                  <w:t xml:space="preserve"> </w:t>
                </w:r>
                <w:r w:rsidRPr="00BC3D9C">
                  <w:t>(1936), which offered a critical commentary on the horrors of lynching.</w:t>
                </w:r>
                <w:r w:rsidR="003D3F2B">
                  <w:t xml:space="preserve"> </w:t>
                </w:r>
                <w:r w:rsidRPr="00BC3D9C">
                  <w:t xml:space="preserve">At the other end of Weidman’s aesthetic spectrum are dances known for a more formalist musicality, such as </w:t>
                </w:r>
                <w:r w:rsidRPr="00BC3D9C">
                  <w:rPr>
                    <w:i/>
                  </w:rPr>
                  <w:t>Brahms Waltzes</w:t>
                </w:r>
                <w:r w:rsidRPr="00BC3D9C">
                  <w:t xml:space="preserve"> (1961), created for the Charles Weidman Theat</w:t>
                </w:r>
                <w:r>
                  <w:t>re</w:t>
                </w:r>
                <w:r w:rsidRPr="00BC3D9C">
                  <w:t xml:space="preserve"> Dance Company.</w:t>
                </w:r>
                <w:r w:rsidR="003D3F2B">
                  <w:t xml:space="preserve"> </w:t>
                </w:r>
                <w:r w:rsidRPr="00BC3D9C">
                  <w:t>Throughout his career Weidman crossed between the entertainment and high arts worlds, creating successful Broadway shows and nightclub revues while choreographing for opera companies and concert dance stages.</w:t>
                </w:r>
                <w:r w:rsidR="003D3F2B">
                  <w:t xml:space="preserve"> </w:t>
                </w:r>
                <w:r w:rsidRPr="00BC3D9C">
                  <w:t>Weidman’s legacy has spread through his teaching and work with prominent Broadway and modern dance performers and choreographers.</w:t>
                </w:r>
              </w:p>
            </w:tc>
          </w:sdtContent>
        </w:sdt>
      </w:tr>
      <w:tr w:rsidR="003F0D73" w:rsidRPr="00AE64D7" w:rsidTr="003F0D73">
        <w:sdt>
          <w:sdtPr>
            <w:rPr>
              <w:lang w:val="en-CA"/>
            </w:rPr>
            <w:alias w:val="Article text"/>
            <w:tag w:val="articleText"/>
            <w:id w:val="634067588"/>
            <w:placeholder>
              <w:docPart w:val="DBB94F8041BE4F69974CEFC095EACF36"/>
            </w:placeholder>
          </w:sdtPr>
          <w:sdtContent>
            <w:sdt>
              <w:sdtPr>
                <w:rPr>
                  <w:lang w:val="en-CA"/>
                </w:rPr>
                <w:alias w:val="Abstract"/>
                <w:tag w:val="abstract"/>
                <w:id w:val="-856029046"/>
                <w:placeholder>
                  <w:docPart w:val="861CC06E023144EBA097695F41DF7C94"/>
                </w:placeholder>
              </w:sdtPr>
              <w:sdtContent>
                <w:tc>
                  <w:tcPr>
                    <w:tcW w:w="9016" w:type="dxa"/>
                    <w:tcMar>
                      <w:top w:w="113" w:type="dxa"/>
                      <w:bottom w:w="113" w:type="dxa"/>
                    </w:tcMar>
                  </w:tcPr>
                  <w:p w:rsidR="00FE5B27" w:rsidRDefault="00FE5B27" w:rsidP="00FE5B27">
                    <w:r w:rsidRPr="00BC3D9C">
                      <w:t>Charles Weidman had a profound impact on the development of American modern dance.</w:t>
                    </w:r>
                    <w:r w:rsidR="003D3F2B">
                      <w:t xml:space="preserve"> </w:t>
                    </w:r>
                    <w:r w:rsidRPr="00BC3D9C">
                      <w:t>Collaboration with Doris Humphrey initiated his choreographic journey: their movement experimentations evolved into a technique based on the actions of fall and recovery, and breath and suspension.</w:t>
                    </w:r>
                    <w:r w:rsidR="003D3F2B">
                      <w:t xml:space="preserve"> </w:t>
                    </w:r>
                    <w:r w:rsidRPr="00BC3D9C">
                      <w:t>They established the Humphrey-Weidman Studio and the Humphrey-Weidman Company in 1929, with Weidman working individually throughout the partnership</w:t>
                    </w:r>
                    <w:r>
                      <w:t xml:space="preserve">, which </w:t>
                    </w:r>
                    <w:r w:rsidRPr="00BC3D9C">
                      <w:t>lasted until the mid-1940s.</w:t>
                    </w:r>
                    <w:r w:rsidR="003D3F2B">
                      <w:t xml:space="preserve"> </w:t>
                    </w:r>
                    <w:r w:rsidRPr="00BC3D9C">
                      <w:t>One of the few American male dancer-choreographers of the period, he explored gender distinctions in dance and enabled the creation of works that delved into male-female relationships when many other major performing groups were all female.</w:t>
                    </w:r>
                    <w:r w:rsidR="003D3F2B">
                      <w:t xml:space="preserve"> </w:t>
                    </w:r>
                    <w:r w:rsidRPr="00BC3D9C">
                      <w:t xml:space="preserve">The concept of </w:t>
                    </w:r>
                    <w:r w:rsidRPr="00BC3D9C">
                      <w:rPr>
                        <w:i/>
                      </w:rPr>
                      <w:t>kinetic pantomime</w:t>
                    </w:r>
                    <w:r w:rsidRPr="00BC3D9C">
                      <w:t xml:space="preserve"> shaped Weidman’s portrayals of the everyday, such as the film-inspired comedy </w:t>
                    </w:r>
                    <w:r w:rsidRPr="00BC3D9C">
                      <w:rPr>
                        <w:i/>
                      </w:rPr>
                      <w:t>Flickers</w:t>
                    </w:r>
                    <w:r w:rsidRPr="00BC3D9C">
                      <w:t xml:space="preserve"> (1942) and </w:t>
                    </w:r>
                    <w:proofErr w:type="spellStart"/>
                    <w:r w:rsidRPr="00BC3D9C">
                      <w:rPr>
                        <w:i/>
                      </w:rPr>
                      <w:t>Lynchtown</w:t>
                    </w:r>
                    <w:proofErr w:type="spellEnd"/>
                    <w:r w:rsidRPr="00BC3D9C">
                      <w:rPr>
                        <w:i/>
                      </w:rPr>
                      <w:t xml:space="preserve"> </w:t>
                    </w:r>
                    <w:r w:rsidRPr="00BC3D9C">
                      <w:t>(1936), which offered a critical commentary on the horrors of lynching.</w:t>
                    </w:r>
                    <w:r w:rsidR="003D3F2B">
                      <w:t xml:space="preserve"> </w:t>
                    </w:r>
                    <w:r w:rsidRPr="00BC3D9C">
                      <w:t xml:space="preserve">At the other end of Weidman’s aesthetic spectrum are dances known for a more formalist musicality, such as </w:t>
                    </w:r>
                    <w:r w:rsidRPr="00BC3D9C">
                      <w:rPr>
                        <w:i/>
                      </w:rPr>
                      <w:t>Brahms Waltzes</w:t>
                    </w:r>
                    <w:r w:rsidRPr="00BC3D9C">
                      <w:t xml:space="preserve"> (1961), created for the Charles Weidman Theat</w:t>
                    </w:r>
                    <w:r>
                      <w:t>re</w:t>
                    </w:r>
                    <w:r w:rsidRPr="00BC3D9C">
                      <w:t xml:space="preserve"> Dance Company.</w:t>
                    </w:r>
                    <w:r w:rsidR="003D3F2B">
                      <w:t xml:space="preserve"> </w:t>
                    </w:r>
                    <w:r w:rsidRPr="00BC3D9C">
                      <w:t>Throughout his career Weidman crossed between the entertainment and high arts worlds, creating successful Broadway shows and nightclub revues while choreographing for opera companies and concert dance stages.</w:t>
                    </w:r>
                    <w:r w:rsidR="003D3F2B">
                      <w:t xml:space="preserve"> </w:t>
                    </w:r>
                    <w:r w:rsidRPr="00BC3D9C">
                      <w:t>Weidman’s legacy has spread through his teaching and work with prominent Broadway and modern dance performers and choreographers.</w:t>
                    </w:r>
                  </w:p>
                  <w:p w:rsidR="0029250C" w:rsidRDefault="0029250C" w:rsidP="00FE5B27"/>
                  <w:p w:rsidR="0029250C" w:rsidRDefault="0029250C" w:rsidP="0029250C">
                    <w:pPr>
                      <w:keepNext/>
                    </w:pPr>
                    <w:r>
                      <w:t xml:space="preserve">File: </w:t>
                    </w:r>
                    <w:r w:rsidRPr="0029250C">
                      <w:t xml:space="preserve">Weidman’s </w:t>
                    </w:r>
                    <w:proofErr w:type="spellStart"/>
                    <w:r w:rsidRPr="0029250C">
                      <w:t>Lynchtown</w:t>
                    </w:r>
                    <w:proofErr w:type="spellEnd"/>
                    <w:r w:rsidRPr="0029250C">
                      <w:t xml:space="preserve"> (1936)</w:t>
                    </w:r>
                    <w:r>
                      <w:t>.jpg</w:t>
                    </w:r>
                  </w:p>
                  <w:p w:rsidR="0029250C" w:rsidRPr="00BC3D9C" w:rsidRDefault="0029250C" w:rsidP="0029250C">
                    <w:pPr>
                      <w:pStyle w:val="Caption"/>
                    </w:pPr>
                    <w:r>
                      <w:lastRenderedPageBreak/>
                      <w:t xml:space="preserve">Weidman’s </w:t>
                    </w:r>
                    <w:proofErr w:type="spellStart"/>
                    <w:r>
                      <w:t>Lynchtown</w:t>
                    </w:r>
                    <w:proofErr w:type="spellEnd"/>
                    <w:r>
                      <w:t xml:space="preserve"> (1936) </w:t>
                    </w:r>
                    <w:fldSimple w:instr=" SEQ Weidman’s_Lynchtown_(1936) \* ARABIC ">
                      <w:r>
                        <w:rPr>
                          <w:noProof/>
                        </w:rPr>
                        <w:t>1</w:t>
                      </w:r>
                    </w:fldSimple>
                  </w:p>
                  <w:p w:rsidR="0029250C" w:rsidRPr="0029250C" w:rsidRDefault="0029250C" w:rsidP="0029250C">
                    <w:r>
                      <w:t xml:space="preserve">Source: Author has added: </w:t>
                    </w:r>
                    <w:r w:rsidRPr="00057097">
                      <w:t xml:space="preserve">Please note that photographs by Barbara Morgan are now at UCLA. </w:t>
                    </w:r>
                    <w:r>
                      <w:t>Photographs from this source</w:t>
                    </w:r>
                    <w:r w:rsidRPr="00057097">
                      <w:t xml:space="preserve"> should be credited as follows:</w:t>
                    </w:r>
                  </w:p>
                  <w:p w:rsidR="00FE5B27" w:rsidRDefault="0029250C" w:rsidP="0029250C">
                    <w:pPr>
                      <w:rPr>
                        <w:shd w:val="clear" w:color="auto" w:fill="FFFFFF"/>
                      </w:rPr>
                    </w:pPr>
                    <w:r w:rsidRPr="001B0C79">
                      <w:rPr>
                        <w:shd w:val="clear" w:color="auto" w:fill="FFFFFF"/>
                      </w:rPr>
                      <w:t>Barbara and Willard Morgan Photographs and Papers, Library Special</w:t>
                    </w:r>
                    <w:r w:rsidRPr="00057097">
                      <w:t xml:space="preserve"> </w:t>
                    </w:r>
                    <w:r w:rsidRPr="001B0C79">
                      <w:rPr>
                        <w:shd w:val="clear" w:color="auto" w:fill="FFFFFF"/>
                      </w:rPr>
                      <w:t>Collections, Charles E. Young Research Library, UCLA</w:t>
                    </w:r>
                    <w:r>
                      <w:rPr>
                        <w:shd w:val="clear" w:color="auto" w:fill="FFFFFF"/>
                      </w:rPr>
                      <w:t xml:space="preserve">. Image can be found at </w:t>
                    </w:r>
                    <w:hyperlink r:id="rId9" w:history="1">
                      <w:r w:rsidRPr="0007315A">
                        <w:rPr>
                          <w:rStyle w:val="Hyperlink"/>
                          <w:shd w:val="clear" w:color="auto" w:fill="FFFFFF"/>
                        </w:rPr>
                        <w:t>http://www.vintageworks.net/VintageWorks_Images/Full/9932_Barbara_Morgan.jpg</w:t>
                      </w:r>
                    </w:hyperlink>
                  </w:p>
                  <w:p w:rsidR="0029250C" w:rsidRPr="00BC3D9C" w:rsidRDefault="0029250C" w:rsidP="0029250C"/>
                  <w:p w:rsidR="00FE5B27" w:rsidRPr="00BC3D9C" w:rsidRDefault="00FE5B27" w:rsidP="00FE5B27">
                    <w:r w:rsidRPr="00BC3D9C">
                      <w:t>Weidman began his dance training in ballet and ballroom with Eleanor Frampton in Lincoln, Nebraska</w:t>
                    </w:r>
                    <w:r>
                      <w:t>,</w:t>
                    </w:r>
                    <w:r w:rsidRPr="00BC3D9C">
                      <w:t xml:space="preserve"> before moving to Los Angeles in 1919 to study at the </w:t>
                    </w:r>
                    <w:proofErr w:type="spellStart"/>
                    <w:r w:rsidRPr="00BC3D9C">
                      <w:t>Denishawn</w:t>
                    </w:r>
                    <w:proofErr w:type="spellEnd"/>
                    <w:r w:rsidRPr="00BC3D9C">
                      <w:t xml:space="preserve"> School, where he was immersed in richly theatrical dances that ranged from music visualisations to impressions of foreign dance styles.</w:t>
                    </w:r>
                    <w:r w:rsidR="003D3F2B">
                      <w:t xml:space="preserve"> </w:t>
                    </w:r>
                    <w:r w:rsidRPr="00BC3D9C">
                      <w:t xml:space="preserve">Moving quickly into the </w:t>
                    </w:r>
                    <w:proofErr w:type="spellStart"/>
                    <w:r w:rsidRPr="00BC3D9C">
                      <w:t>Denishawn</w:t>
                    </w:r>
                    <w:proofErr w:type="spellEnd"/>
                    <w:r w:rsidRPr="00BC3D9C">
                      <w:t xml:space="preserve"> performing company, Weidman toured North America, England, and Asia.</w:t>
                    </w:r>
                    <w:r w:rsidR="003D3F2B">
                      <w:t xml:space="preserve"> </w:t>
                    </w:r>
                    <w:r w:rsidRPr="00BC3D9C">
                      <w:t>He partnered Martha Graham, absorbed non-western musical rhythms, and learned about the portrayal of masculinity in technique through Ted Shawn’s focus on men dancing.</w:t>
                    </w:r>
                    <w:r w:rsidR="003D3F2B">
                      <w:t xml:space="preserve"> </w:t>
                    </w:r>
                    <w:r w:rsidRPr="00BC3D9C">
                      <w:t xml:space="preserve">Weidman also began working with Doris Humphrey and pianist Pauline Lawrence, eventually running the </w:t>
                    </w:r>
                    <w:proofErr w:type="spellStart"/>
                    <w:r w:rsidRPr="00BC3D9C">
                      <w:t>Denishawn</w:t>
                    </w:r>
                    <w:proofErr w:type="spellEnd"/>
                    <w:r w:rsidRPr="00BC3D9C">
                      <w:t xml:space="preserve"> School in New York City.</w:t>
                    </w:r>
                    <w:r w:rsidR="003D3F2B">
                      <w:t xml:space="preserve"> </w:t>
                    </w:r>
                  </w:p>
                  <w:p w:rsidR="00FE5B27" w:rsidRPr="00BC3D9C" w:rsidRDefault="00FE5B27" w:rsidP="00FE5B27"/>
                  <w:p w:rsidR="00FE5B27" w:rsidRPr="00885112" w:rsidRDefault="00FE5B27" w:rsidP="00FE5B27">
                    <w:r w:rsidRPr="00BC3D9C">
                      <w:t xml:space="preserve">Breaking away from </w:t>
                    </w:r>
                    <w:proofErr w:type="spellStart"/>
                    <w:r w:rsidRPr="00BC3D9C">
                      <w:t>Denishawn</w:t>
                    </w:r>
                    <w:proofErr w:type="spellEnd"/>
                    <w:r w:rsidRPr="00BC3D9C">
                      <w:t xml:space="preserve"> in 1928, Weidman and Humphrey explored the movement potential of the body and choreographed dances in which they set out to ‘dance man and woman in America today’ (</w:t>
                    </w:r>
                    <w:r w:rsidRPr="00885112">
                      <w:rPr>
                        <w:i/>
                      </w:rPr>
                      <w:t>Charles Weidman: On</w:t>
                    </w:r>
                    <w:r w:rsidRPr="00885112">
                      <w:t xml:space="preserve"> </w:t>
                    </w:r>
                    <w:r w:rsidRPr="00885112">
                      <w:rPr>
                        <w:i/>
                      </w:rPr>
                      <w:t>His Own</w:t>
                    </w:r>
                    <w:r w:rsidRPr="00885112">
                      <w:t>).</w:t>
                    </w:r>
                    <w:r w:rsidR="003D3F2B">
                      <w:t xml:space="preserve"> </w:t>
                    </w:r>
                    <w:r w:rsidRPr="00885112">
                      <w:t>Established in 1929, the Humphrey-Weidman Concert Company and Studio ushered in a period of vibrant creativity, developing a strong relationship between performance and technique early on, with choreographic structures such as theme and variations forming the basis of technical exercise series.</w:t>
                    </w:r>
                  </w:p>
                  <w:p w:rsidR="00FE5B27" w:rsidRPr="00885112" w:rsidRDefault="00FE5B27" w:rsidP="00FE5B27"/>
                  <w:p w:rsidR="00FE5B27" w:rsidRPr="00885112" w:rsidRDefault="00FE5B27" w:rsidP="00FE5B27">
                    <w:r w:rsidRPr="00885112">
                      <w:t>Weidman’s artistic and domestic circle</w:t>
                    </w:r>
                    <w:r>
                      <w:t>, which was</w:t>
                    </w:r>
                    <w:r w:rsidRPr="00885112">
                      <w:t xml:space="preserve"> comprised of Humphrey and Lawrence</w:t>
                    </w:r>
                    <w:r>
                      <w:t>,</w:t>
                    </w:r>
                    <w:r w:rsidRPr="00885112">
                      <w:t xml:space="preserve"> expanded with the arrival of lover and creative partner José Limón, with whom Weidman worked for ten years. In 1934 Weidman and Humphrey joined the faculty at the Bennington School of the Dance</w:t>
                    </w:r>
                    <w:r>
                      <w:t xml:space="preserve"> – an opportunity that </w:t>
                    </w:r>
                    <w:r w:rsidRPr="00885112">
                      <w:t>expos</w:t>
                    </w:r>
                    <w:r>
                      <w:t>ed</w:t>
                    </w:r>
                    <w:r w:rsidRPr="00885112">
                      <w:t xml:space="preserve"> them to a broader range of students, many of whom taught dance.</w:t>
                    </w:r>
                    <w:r w:rsidR="003D3F2B">
                      <w:t xml:space="preserve"> </w:t>
                    </w:r>
                    <w:r w:rsidRPr="00885112">
                      <w:t xml:space="preserve">Embarking on a national tour of the ‘gymnasium circuit’ at colleges and universities, Weidman and Humphrey introduced their shows with lecture-demonstrations, helping to educate audiences in how to view the new modern dance. </w:t>
                    </w:r>
                  </w:p>
                  <w:p w:rsidR="00FE5B27" w:rsidRPr="00885112" w:rsidRDefault="00FE5B27" w:rsidP="00FE5B27"/>
                  <w:p w:rsidR="00FE5B27" w:rsidRPr="00885112" w:rsidRDefault="00FE5B27" w:rsidP="00FE5B27">
                    <w:r w:rsidRPr="00885112">
                      <w:t>Weidman’s pedagogic principles were developed in relation to choreographic needs, with clear development seen in movement series that extended the dynamic range of the body and where the use of weight emphasised rebound activity.</w:t>
                    </w:r>
                    <w:r w:rsidR="003D3F2B">
                      <w:t xml:space="preserve"> </w:t>
                    </w:r>
                    <w:r w:rsidRPr="00885112">
                      <w:t xml:space="preserve">There is a choreographic sensibility embedded in technical studies to the point that some were set into the dance </w:t>
                    </w:r>
                    <w:r w:rsidRPr="00885112">
                      <w:rPr>
                        <w:i/>
                      </w:rPr>
                      <w:t xml:space="preserve">Classroom, Modern Style </w:t>
                    </w:r>
                    <w:r w:rsidRPr="00885112">
                      <w:t>(1951). Weidman taught at universities and colleges throughout his career and offered his own Dance Teachers’ Summer Workshops, and in the 1970s he began working with the Dance Notation Bureau to document his works.</w:t>
                    </w:r>
                  </w:p>
                  <w:p w:rsidR="00FE5B27" w:rsidRPr="00885112" w:rsidRDefault="00FE5B27" w:rsidP="00FE5B27"/>
                  <w:p w:rsidR="00FE5B27" w:rsidRPr="00BF1135" w:rsidRDefault="00FE5B27" w:rsidP="00FE5B27">
                    <w:r w:rsidRPr="00BF1135">
                      <w:t>As one of the few male modern dancers of the early twentieth century, Weidman’s significance extends beyond the diversity and thematic range a mixed-gender cast affords. Weidman’s style developed in conjunction with Humphrey’s, his movement principles evident in a power and angularity of shape with an emphasis on rebound.</w:t>
                    </w:r>
                    <w:r w:rsidR="003D3F2B">
                      <w:t xml:space="preserve"> </w:t>
                    </w:r>
                    <w:r w:rsidRPr="00BF1135">
                      <w:t xml:space="preserve">Developing a danced masculinity through working with Limón, William </w:t>
                    </w:r>
                    <w:proofErr w:type="spellStart"/>
                    <w:r w:rsidRPr="00BF1135">
                      <w:t>Matons</w:t>
                    </w:r>
                    <w:proofErr w:type="spellEnd"/>
                    <w:r w:rsidRPr="00BF1135">
                      <w:t xml:space="preserve">, and William Bales, his choreography emphasised angularity of the limbs with an aggressive attack, as seen in the Men’s Section of </w:t>
                    </w:r>
                    <w:r w:rsidRPr="00BF1135">
                      <w:rPr>
                        <w:i/>
                      </w:rPr>
                      <w:t xml:space="preserve">New Dance </w:t>
                    </w:r>
                    <w:r w:rsidRPr="00BF1135">
                      <w:t>(1935) created with Humphrey.</w:t>
                    </w:r>
                    <w:r w:rsidR="003D3F2B">
                      <w:t xml:space="preserve"> </w:t>
                    </w:r>
                    <w:r w:rsidRPr="00BF1135">
                      <w:t>Syncopated rhythms develop with unexpected dynamic shifts; powerful limbs carve through the air and extend the line of the body.</w:t>
                    </w:r>
                    <w:r w:rsidR="003D3F2B">
                      <w:t xml:space="preserve"> </w:t>
                    </w:r>
                    <w:r w:rsidRPr="00BF1135">
                      <w:t>Expansive travelling steps consume space punctuated by expansive off-centre turns.</w:t>
                    </w:r>
                    <w:r w:rsidR="003D3F2B">
                      <w:t xml:space="preserve"> </w:t>
                    </w:r>
                    <w:r w:rsidRPr="00BF1135">
                      <w:t xml:space="preserve">Fundamental connections between technique and choreography were established through an emphasis on performance, with shows held on a regular basis at the Humphrey-Weidman Studio. Weidman composed to a rich diversity of </w:t>
                    </w:r>
                    <w:r w:rsidRPr="00BF1135">
                      <w:lastRenderedPageBreak/>
                      <w:t xml:space="preserve">composers from Bach and Brahms to Irving Berlin, Aaron Copeland, and Wallingford </w:t>
                    </w:r>
                    <w:proofErr w:type="spellStart"/>
                    <w:r w:rsidRPr="00BF1135">
                      <w:t>Reigger</w:t>
                    </w:r>
                    <w:proofErr w:type="spellEnd"/>
                    <w:r w:rsidRPr="00BF1135">
                      <w:t>.</w:t>
                    </w:r>
                  </w:p>
                  <w:p w:rsidR="00FE5B27" w:rsidRPr="00BF1135" w:rsidRDefault="00FE5B27" w:rsidP="00FE5B27">
                    <w:r w:rsidRPr="00BF1135">
                      <w:t xml:space="preserve"> </w:t>
                    </w:r>
                  </w:p>
                  <w:p w:rsidR="00FE5B27" w:rsidRDefault="00FE5B27" w:rsidP="00FE5B27">
                    <w:r w:rsidRPr="00BF1135">
                      <w:t>An early interest in architecture informed the spatial qualities of</w:t>
                    </w:r>
                    <w:r w:rsidR="003D3F2B">
                      <w:t xml:space="preserve"> Weidman’s style, while his</w:t>
                    </w:r>
                    <w:r w:rsidRPr="00BF1135">
                      <w:t xml:space="preserve"> interest in history informed the themes of his dances.</w:t>
                    </w:r>
                    <w:r w:rsidR="003D3F2B">
                      <w:t xml:space="preserve"> </w:t>
                    </w:r>
                    <w:r w:rsidRPr="00BF1135">
                      <w:t xml:space="preserve">Weidman is widely known for humorous and vibrant character portrayals of people and relationships developed through </w:t>
                    </w:r>
                    <w:r w:rsidRPr="00BF1135">
                      <w:rPr>
                        <w:i/>
                      </w:rPr>
                      <w:t>kinetic pantomime</w:t>
                    </w:r>
                    <w:r w:rsidRPr="00BF1135">
                      <w:t>, using recognisable gestural actions that are manipulated or fragmented beyond mere pantomime.</w:t>
                    </w:r>
                    <w:r w:rsidR="003D3F2B">
                      <w:t xml:space="preserve"> </w:t>
                    </w:r>
                    <w:r w:rsidRPr="00BF1135">
                      <w:t>Satire, irony and humour peppered creations that poked fun at social relationships and traditions.</w:t>
                    </w:r>
                    <w:r w:rsidR="003D3F2B">
                      <w:t xml:space="preserve"> </w:t>
                    </w:r>
                    <w:r w:rsidRPr="00BF1135">
                      <w:rPr>
                        <w:i/>
                      </w:rPr>
                      <w:t xml:space="preserve">Quest </w:t>
                    </w:r>
                    <w:r w:rsidRPr="00BF1135">
                      <w:t xml:space="preserve">(1936) conveyed the artist’s struggles to gain recognition, with exaggerated manifestations of dance critics and society women. Gestural nuances and postural changes fleshed out historical figures, such as Abraham Lincoln in </w:t>
                    </w:r>
                    <w:r w:rsidRPr="00BF1135">
                      <w:rPr>
                        <w:i/>
                      </w:rPr>
                      <w:t>A House Divided</w:t>
                    </w:r>
                    <w:r w:rsidR="003D3F2B">
                      <w:t xml:space="preserve"> </w:t>
                    </w:r>
                    <w:r w:rsidRPr="00BF1135">
                      <w:t xml:space="preserve">(1945), and family members, including </w:t>
                    </w:r>
                    <w:r w:rsidRPr="00BF1135">
                      <w:rPr>
                        <w:i/>
                      </w:rPr>
                      <w:t>And Daddy was a Fireman</w:t>
                    </w:r>
                    <w:r w:rsidRPr="00BF1135">
                      <w:t xml:space="preserve"> (1943) and </w:t>
                    </w:r>
                    <w:r w:rsidRPr="00BF1135">
                      <w:rPr>
                        <w:i/>
                      </w:rPr>
                      <w:t>On My Mother’s Side</w:t>
                    </w:r>
                    <w:r w:rsidRPr="00BF1135">
                      <w:t xml:space="preserve"> (1940).</w:t>
                    </w:r>
                    <w:r w:rsidR="003D3F2B">
                      <w:t xml:space="preserve"> </w:t>
                    </w:r>
                    <w:r w:rsidRPr="00BF1135">
                      <w:t>Fragmented pantomimic and non-representational movements, performed at times to lively poetic accompaniment, revealed rich stories.</w:t>
                    </w:r>
                    <w:r w:rsidR="003D3F2B">
                      <w:t xml:space="preserve"> </w:t>
                    </w:r>
                    <w:r w:rsidRPr="00BF1135">
                      <w:t xml:space="preserve">Weidman’s choreographic diversity is evident in </w:t>
                    </w:r>
                    <w:r w:rsidR="00BC0FA4">
                      <w:t xml:space="preserve">his </w:t>
                    </w:r>
                    <w:r w:rsidRPr="00BF1135">
                      <w:t xml:space="preserve">Broadway work, </w:t>
                    </w:r>
                    <w:r w:rsidRPr="00BF1135">
                      <w:rPr>
                        <w:i/>
                      </w:rPr>
                      <w:t>As Thousands Cheer</w:t>
                    </w:r>
                    <w:r w:rsidRPr="00BF1135">
                      <w:t xml:space="preserve"> (1933) a revue by Moss Hart and Irving Berlin; </w:t>
                    </w:r>
                    <w:r w:rsidRPr="00BF1135">
                      <w:rPr>
                        <w:i/>
                      </w:rPr>
                      <w:t xml:space="preserve">War Dances for Wooden Indians </w:t>
                    </w:r>
                    <w:r w:rsidRPr="00BF1135">
                      <w:t xml:space="preserve">and </w:t>
                    </w:r>
                    <w:r w:rsidRPr="00BF1135">
                      <w:rPr>
                        <w:i/>
                      </w:rPr>
                      <w:t>The Professor visits Harlem</w:t>
                    </w:r>
                    <w:r w:rsidRPr="00BF1135">
                      <w:t xml:space="preserve"> (1941) for the Rainbow Room in Rockefeller </w:t>
                    </w:r>
                    <w:r w:rsidR="00BC0FA4" w:rsidRPr="00BF1135">
                      <w:t>Centre</w:t>
                    </w:r>
                    <w:r w:rsidRPr="00BF1135">
                      <w:t xml:space="preserve">; and dances for Prokofiev’s </w:t>
                    </w:r>
                    <w:r w:rsidRPr="00BF1135">
                      <w:rPr>
                        <w:i/>
                      </w:rPr>
                      <w:t xml:space="preserve">Love for Three Oranges </w:t>
                    </w:r>
                    <w:r w:rsidRPr="00BF1135">
                      <w:t>(1949), a</w:t>
                    </w:r>
                    <w:r w:rsidRPr="00BF1135">
                      <w:rPr>
                        <w:i/>
                      </w:rPr>
                      <w:t xml:space="preserve"> </w:t>
                    </w:r>
                    <w:r w:rsidRPr="00BF1135">
                      <w:t>New York City Opera production.</w:t>
                    </w:r>
                    <w:r w:rsidR="003D3F2B">
                      <w:t xml:space="preserve"> </w:t>
                    </w:r>
                    <w:r w:rsidRPr="00BF1135">
                      <w:t xml:space="preserve">A Federal Theatre Project production of Voltaire’s </w:t>
                    </w:r>
                    <w:r w:rsidRPr="00BF1135">
                      <w:rPr>
                        <w:i/>
                      </w:rPr>
                      <w:t xml:space="preserve">Candide </w:t>
                    </w:r>
                    <w:r w:rsidRPr="00BF1135">
                      <w:t xml:space="preserve">shared the stage with Helen </w:t>
                    </w:r>
                    <w:proofErr w:type="spellStart"/>
                    <w:r w:rsidRPr="00BF1135">
                      <w:t>Tamiris</w:t>
                    </w:r>
                    <w:proofErr w:type="spellEnd"/>
                    <w:r w:rsidRPr="00BF1135">
                      <w:t xml:space="preserve">’ </w:t>
                    </w:r>
                    <w:r w:rsidRPr="00BF1135">
                      <w:rPr>
                        <w:i/>
                      </w:rPr>
                      <w:t>How Long Brethren?</w:t>
                    </w:r>
                    <w:r w:rsidRPr="00BF1135">
                      <w:t xml:space="preserve"> </w:t>
                    </w:r>
                    <w:proofErr w:type="gramStart"/>
                    <w:r w:rsidRPr="00BF1135">
                      <w:t>in</w:t>
                    </w:r>
                    <w:proofErr w:type="gramEnd"/>
                    <w:r w:rsidRPr="00BF1135">
                      <w:t xml:space="preserve"> 1937.</w:t>
                    </w:r>
                    <w:r w:rsidR="003D3F2B">
                      <w:t xml:space="preserve"> </w:t>
                    </w:r>
                    <w:r w:rsidRPr="00BF1135">
                      <w:t>A Guggenheim grant funded</w:t>
                    </w:r>
                    <w:r w:rsidRPr="00BF1135">
                      <w:rPr>
                        <w:i/>
                      </w:rPr>
                      <w:t xml:space="preserve"> Fables for our Time</w:t>
                    </w:r>
                    <w:r w:rsidRPr="00BF1135">
                      <w:t xml:space="preserve"> (1947), based on James Thurber’s 1940 eponymous poem, the humorous social commentary brought to life through vivid portrayals of animals and people. </w:t>
                    </w:r>
                  </w:p>
                  <w:p w:rsidR="0029250C" w:rsidRDefault="0029250C" w:rsidP="00FE5B27"/>
                  <w:p w:rsidR="007976FD" w:rsidRDefault="0029250C" w:rsidP="007976FD">
                    <w:pPr>
                      <w:keepNext/>
                    </w:pPr>
                    <w:r>
                      <w:t xml:space="preserve">File: </w:t>
                    </w:r>
                    <w:r w:rsidRPr="0029250C">
                      <w:t>Weidman in On My Mother’ Side (1940)</w:t>
                    </w:r>
                    <w:r>
                      <w:t>.jpg</w:t>
                    </w:r>
                  </w:p>
                  <w:p w:rsidR="0029250C" w:rsidRDefault="007976FD" w:rsidP="007976FD">
                    <w:pPr>
                      <w:pStyle w:val="Caption"/>
                    </w:pPr>
                    <w:r>
                      <w:t xml:space="preserve">Weidman in On My Mother’ Side (1940) </w:t>
                    </w:r>
                    <w:fldSimple w:instr=" SEQ Weidman_in_On_My_Mother’_Side_(1940) \* ARABIC ">
                      <w:r>
                        <w:rPr>
                          <w:noProof/>
                        </w:rPr>
                        <w:t>1</w:t>
                      </w:r>
                    </w:fldSimple>
                  </w:p>
                  <w:p w:rsidR="007976FD" w:rsidRPr="0029250C" w:rsidRDefault="007976FD" w:rsidP="007976FD">
                    <w:r>
                      <w:t xml:space="preserve">Source: </w:t>
                    </w:r>
                    <w:r>
                      <w:t xml:space="preserve">Author has added: </w:t>
                    </w:r>
                    <w:r w:rsidRPr="00057097">
                      <w:t xml:space="preserve">Please note that photographs by Barbara Morgan are now at UCLA. </w:t>
                    </w:r>
                    <w:r>
                      <w:t>Photographs from this source</w:t>
                    </w:r>
                    <w:r w:rsidRPr="00057097">
                      <w:t xml:space="preserve"> should be credited as follows:</w:t>
                    </w:r>
                  </w:p>
                  <w:p w:rsidR="007976FD" w:rsidRPr="00597A6A" w:rsidRDefault="007976FD" w:rsidP="007976FD">
                    <w:pPr>
                      <w:rPr>
                        <w:rFonts w:ascii="Times New Roman" w:hAnsi="Times New Roman"/>
                      </w:rPr>
                    </w:pPr>
                    <w:r w:rsidRPr="001B0C79">
                      <w:rPr>
                        <w:shd w:val="clear" w:color="auto" w:fill="FFFFFF"/>
                      </w:rPr>
                      <w:t>Barbara and Willard Morgan Photographs and Papers, Library Special</w:t>
                    </w:r>
                    <w:r w:rsidRPr="00057097">
                      <w:t xml:space="preserve"> </w:t>
                    </w:r>
                    <w:r w:rsidRPr="001B0C79">
                      <w:rPr>
                        <w:shd w:val="clear" w:color="auto" w:fill="FFFFFF"/>
                      </w:rPr>
                      <w:t>Collections, Charles E. Young Research Library, UCLA</w:t>
                    </w:r>
                    <w:r>
                      <w:rPr>
                        <w:shd w:val="clear" w:color="auto" w:fill="FFFFFF"/>
                      </w:rPr>
                      <w:t>. Image can be found at</w:t>
                    </w:r>
                    <w:r>
                      <w:rPr>
                        <w:shd w:val="clear" w:color="auto" w:fill="FFFFFF"/>
                      </w:rPr>
                      <w:t xml:space="preserve"> </w:t>
                    </w:r>
                    <w:hyperlink r:id="rId10" w:history="1">
                      <w:r w:rsidRPr="007976FD">
                        <w:rPr>
                          <w:rStyle w:val="Hyperlink"/>
                        </w:rPr>
                        <w:t>http://www.iphotocentral.com/Photos/VintageWorks_Images/Mid/9946_Barbara_Morgan.jpg</w:t>
                      </w:r>
                    </w:hyperlink>
                  </w:p>
                  <w:p w:rsidR="007976FD" w:rsidRPr="00BF1135" w:rsidRDefault="007976FD" w:rsidP="00FE5B27"/>
                  <w:p w:rsidR="00FE5B27" w:rsidRPr="00BF1135" w:rsidRDefault="00FE5B27" w:rsidP="00FE5B27">
                    <w:pPr>
                      <w:rPr>
                        <w:lang w:val="fr-FR"/>
                      </w:rPr>
                    </w:pPr>
                    <w:r w:rsidRPr="00BF1135">
                      <w:rPr>
                        <w:i/>
                      </w:rPr>
                      <w:t>Atavisms</w:t>
                    </w:r>
                    <w:r w:rsidRPr="00BF1135">
                      <w:t xml:space="preserve"> (1935-1936), a trio of short works, included </w:t>
                    </w:r>
                    <w:proofErr w:type="spellStart"/>
                    <w:r w:rsidRPr="00BF1135">
                      <w:rPr>
                        <w:i/>
                      </w:rPr>
                      <w:t>Lynchtown</w:t>
                    </w:r>
                    <w:proofErr w:type="spellEnd"/>
                    <w:r w:rsidRPr="00BF1135">
                      <w:t>, one of the few dances by Weidman that remains in active repertoire.</w:t>
                    </w:r>
                    <w:r w:rsidR="003D3F2B">
                      <w:t xml:space="preserve"> </w:t>
                    </w:r>
                    <w:r w:rsidRPr="00BF1135">
                      <w:t>Recalling his childhood experience of witnessing a lynching, Weidman focused on portraying the gathering crowd rather than the act of murder.</w:t>
                    </w:r>
                    <w:r w:rsidR="003D3F2B">
                      <w:t xml:space="preserve"> </w:t>
                    </w:r>
                    <w:r w:rsidRPr="00BF1135">
                      <w:t>Entering with powerful strides, the group’s stiffly held arms and straight leg walk convey a strong determination. The dancers’ individuality slowly diminishes as tension builds and a mob mentality takes over.</w:t>
                    </w:r>
                    <w:r w:rsidR="003D3F2B">
                      <w:t xml:space="preserve"> </w:t>
                    </w:r>
                    <w:r w:rsidRPr="00BF1135">
                      <w:t>Accusatory fingers point at the end of outstretched arms, hands cover mouths, jumps and leaps have a staccato attack and land heavily into the floor with hunched over torsos.</w:t>
                    </w:r>
                    <w:r w:rsidR="003D3F2B">
                      <w:t xml:space="preserve"> </w:t>
                    </w:r>
                    <w:r w:rsidRPr="00BF1135">
                      <w:t>Like a group of zombies, dancers follow their leaders.</w:t>
                    </w:r>
                    <w:r w:rsidR="003D3F2B">
                      <w:t xml:space="preserve"> </w:t>
                    </w:r>
                    <w:r w:rsidRPr="00BF1135">
                      <w:t>Voyeuristic curiosity takes over as a lifeless victim is dragged across the stage, the crowd ritually circling him.</w:t>
                    </w:r>
                    <w:r w:rsidR="003D3F2B">
                      <w:t xml:space="preserve"> </w:t>
                    </w:r>
                  </w:p>
                  <w:p w:rsidR="00FE5B27" w:rsidRPr="00BF1135" w:rsidRDefault="00FE5B27" w:rsidP="00FE5B27">
                    <w:pPr>
                      <w:rPr>
                        <w:lang w:val="fr-FR"/>
                      </w:rPr>
                    </w:pPr>
                  </w:p>
                  <w:p w:rsidR="00FE5B27" w:rsidRPr="00597A6A" w:rsidRDefault="00FE5B27" w:rsidP="00FE5B27">
                    <w:r w:rsidRPr="00BF1135">
                      <w:t>After Humphrey retired from performing</w:t>
                    </w:r>
                    <w:r>
                      <w:t xml:space="preserve"> a</w:t>
                    </w:r>
                    <w:r w:rsidRPr="00BF1135">
                      <w:t>nd the Humphrey-Weidman Company dissolved</w:t>
                    </w:r>
                    <w:r>
                      <w:t xml:space="preserve"> in 1944</w:t>
                    </w:r>
                    <w:r w:rsidRPr="00BF1135">
                      <w:t>, Weidman’s creative output diminished. However, a</w:t>
                    </w:r>
                    <w:r w:rsidRPr="00597A6A">
                      <w:t xml:space="preserve"> new choreographic phase began when artist Mikhail </w:t>
                    </w:r>
                    <w:proofErr w:type="spellStart"/>
                    <w:r w:rsidRPr="00597A6A">
                      <w:t>Santaro</w:t>
                    </w:r>
                    <w:proofErr w:type="spellEnd"/>
                    <w:r w:rsidRPr="00597A6A">
                      <w:t xml:space="preserve"> became his creative partner and designer. In 1960 they established the Expression of Two Arts Studio and Theatre in New York where they held regular shows.</w:t>
                    </w:r>
                    <w:r w:rsidR="003D3F2B">
                      <w:t xml:space="preserve"> </w:t>
                    </w:r>
                    <w:r w:rsidRPr="00597A6A">
                      <w:t xml:space="preserve">Weidman’s late group work is marked by a more formalist style, exemplified by </w:t>
                    </w:r>
                    <w:r w:rsidRPr="00597A6A">
                      <w:rPr>
                        <w:i/>
                      </w:rPr>
                      <w:t>Brahms’ Waltzes</w:t>
                    </w:r>
                    <w:r w:rsidRPr="00597A6A">
                      <w:t xml:space="preserve"> (1961). Dedicated to Humphrey, it conveys a joy and luxurious movement style, rich in dynamic shifts.</w:t>
                    </w:r>
                    <w:r w:rsidR="003D3F2B">
                      <w:t xml:space="preserve"> </w:t>
                    </w:r>
                    <w:r w:rsidRPr="00597A6A">
                      <w:t>Explosive leaps, expansive arm gestures and sudden falls to the floor rebound to upright positions while angular arms carve through space to initiate sculptural turns.</w:t>
                    </w:r>
                    <w:r w:rsidR="003D3F2B">
                      <w:t xml:space="preserve"> </w:t>
                    </w:r>
                    <w:r w:rsidRPr="00597A6A">
                      <w:t xml:space="preserve">Other works from the 1960s and 1970s explore the architectural possibilities of group spatial dynamics and a rich musicality, seen in </w:t>
                    </w:r>
                    <w:r w:rsidRPr="00597A6A">
                      <w:rPr>
                        <w:i/>
                      </w:rPr>
                      <w:t>Christmas Oratorio</w:t>
                    </w:r>
                    <w:r w:rsidRPr="00597A6A">
                      <w:t xml:space="preserve"> (1960), which uses counterpoint, syncopation and theme and variations to explore Bach’s score.</w:t>
                    </w:r>
                  </w:p>
                  <w:p w:rsidR="00FE5B27" w:rsidRPr="00597A6A" w:rsidRDefault="00FE5B27" w:rsidP="00FE5B27"/>
                  <w:p w:rsidR="00FE5B27" w:rsidRPr="00597A6A" w:rsidRDefault="00FE5B27" w:rsidP="00FE5B27">
                    <w:r w:rsidRPr="00597A6A">
                      <w:t>Weidman’s modern dance legacy is found in his contributions to the Humphrey-Weidman technique, an expressive style based on clear principles of movement.</w:t>
                    </w:r>
                    <w:r w:rsidR="003D3F2B">
                      <w:t xml:space="preserve"> </w:t>
                    </w:r>
                    <w:r w:rsidRPr="00597A6A">
                      <w:t>His theatricality is based on vibrant musical and choreographic structures that reveal humanity’s foibles through character development.</w:t>
                    </w:r>
                    <w:r w:rsidR="0025648F">
                      <w:t xml:space="preserve"> </w:t>
                    </w:r>
                    <w:r w:rsidRPr="00597A6A">
                      <w:t xml:space="preserve">Few dances remain in performance but those that do (such as </w:t>
                    </w:r>
                    <w:proofErr w:type="spellStart"/>
                    <w:r w:rsidRPr="00597A6A">
                      <w:rPr>
                        <w:i/>
                      </w:rPr>
                      <w:t>Lynchtown</w:t>
                    </w:r>
                    <w:proofErr w:type="spellEnd"/>
                    <w:r w:rsidRPr="00597A6A">
                      <w:rPr>
                        <w:i/>
                      </w:rPr>
                      <w:t xml:space="preserve"> </w:t>
                    </w:r>
                    <w:r w:rsidRPr="00597A6A">
                      <w:t xml:space="preserve">and </w:t>
                    </w:r>
                    <w:r w:rsidRPr="00597A6A">
                      <w:rPr>
                        <w:i/>
                      </w:rPr>
                      <w:t>Brahms’ Waltzes</w:t>
                    </w:r>
                    <w:r w:rsidRPr="00597A6A">
                      <w:t>) have a dynamic quality and clarity of movement that continue to challenge new generations of performers.</w:t>
                    </w:r>
                  </w:p>
                  <w:p w:rsidR="00FE5B27" w:rsidRPr="00597A6A" w:rsidRDefault="00FE5B27" w:rsidP="00FE5B27"/>
                  <w:p w:rsidR="00FE5B27" w:rsidRPr="00597A6A" w:rsidRDefault="00FE5B27" w:rsidP="00FE5B27">
                    <w:r w:rsidRPr="00597A6A">
                      <w:t>Weidman’s teaching principles, along with an inquisitive and playful choreographic sensibility, have been passed on to generations of dancers through college and university teaching and summer schools such as Bennington and Jacob’s Pillow Dance Festival.</w:t>
                    </w:r>
                    <w:r w:rsidR="003D3F2B">
                      <w:t xml:space="preserve"> </w:t>
                    </w:r>
                    <w:r w:rsidRPr="00597A6A">
                      <w:t>Weidman crossed between the high art concert dance world and entertainment worlds, working with significant dancer-choreographers such as José Limón, Jack Cole, Sybil Shearer, Eleanor King, Bob Fosse and Alvin Ailey.</w:t>
                    </w:r>
                  </w:p>
                  <w:p w:rsidR="00FE5B27" w:rsidRDefault="00FE5B27" w:rsidP="00FE5B27">
                    <w:pPr>
                      <w:rPr>
                        <w:rFonts w:cs="Times New Roman"/>
                        <w:lang w:val="en-CA"/>
                      </w:rPr>
                    </w:pPr>
                  </w:p>
                  <w:p w:rsidR="00FE5B27" w:rsidRPr="00597A6A" w:rsidRDefault="00FE5B27" w:rsidP="00FE5B27">
                    <w:pPr>
                      <w:pStyle w:val="Heading1"/>
                      <w:outlineLvl w:val="0"/>
                    </w:pPr>
                    <w:r w:rsidRPr="00597A6A">
                      <w:t>Selected Works</w:t>
                    </w:r>
                  </w:p>
                  <w:p w:rsidR="00FE5B27" w:rsidRPr="00597A6A" w:rsidRDefault="00FE5B27" w:rsidP="00FE5B27">
                    <w:r w:rsidRPr="00597A6A">
                      <w:t xml:space="preserve">1928: </w:t>
                    </w:r>
                  </w:p>
                  <w:p w:rsidR="00FE5B27" w:rsidRPr="00597A6A" w:rsidRDefault="00FE5B27" w:rsidP="00FE5B27">
                    <w:pPr>
                      <w:rPr>
                        <w:i/>
                      </w:rPr>
                    </w:pPr>
                    <w:r w:rsidRPr="00597A6A">
                      <w:rPr>
                        <w:i/>
                      </w:rPr>
                      <w:t>Rhythmic Patterns of Java</w:t>
                    </w:r>
                  </w:p>
                  <w:p w:rsidR="00FE5B27" w:rsidRPr="00597A6A" w:rsidRDefault="00FE5B27" w:rsidP="00FE5B27">
                    <w:pPr>
                      <w:rPr>
                        <w:i/>
                      </w:rPr>
                    </w:pPr>
                    <w:r w:rsidRPr="00597A6A">
                      <w:rPr>
                        <w:i/>
                      </w:rPr>
                      <w:t xml:space="preserve">Singhalese Drum Dance </w:t>
                    </w:r>
                  </w:p>
                  <w:p w:rsidR="00FE5B27" w:rsidRPr="00597A6A" w:rsidRDefault="00FE5B27" w:rsidP="00FE5B27">
                    <w:r w:rsidRPr="00597A6A">
                      <w:rPr>
                        <w:i/>
                      </w:rPr>
                      <w:t>Israel</w:t>
                    </w:r>
                    <w:r w:rsidRPr="00597A6A">
                      <w:t xml:space="preserve"> (Irene </w:t>
                    </w:r>
                    <w:proofErr w:type="spellStart"/>
                    <w:r w:rsidRPr="00597A6A">
                      <w:t>Lewisohn</w:t>
                    </w:r>
                    <w:proofErr w:type="spellEnd"/>
                    <w:r w:rsidRPr="00597A6A">
                      <w:t xml:space="preserve"> concept for </w:t>
                    </w:r>
                    <w:proofErr w:type="spellStart"/>
                    <w:r w:rsidRPr="00597A6A">
                      <w:t>Neighborhood</w:t>
                    </w:r>
                    <w:proofErr w:type="spellEnd"/>
                    <w:r w:rsidRPr="00597A6A">
                      <w:t xml:space="preserve"> Playhouse, co-choreographed with Doris Humphrey and Martha Graham) </w:t>
                    </w:r>
                  </w:p>
                  <w:p w:rsidR="00FE5B27" w:rsidRPr="00597A6A" w:rsidRDefault="00FE5B27" w:rsidP="00FE5B27"/>
                  <w:p w:rsidR="00FE5B27" w:rsidRPr="00597A6A" w:rsidRDefault="00FE5B27" w:rsidP="00FE5B27">
                    <w:r w:rsidRPr="00597A6A">
                      <w:t xml:space="preserve">1929: </w:t>
                    </w:r>
                  </w:p>
                  <w:p w:rsidR="00FE5B27" w:rsidRPr="00597A6A" w:rsidRDefault="00FE5B27" w:rsidP="00FE5B27">
                    <w:proofErr w:type="spellStart"/>
                    <w:r w:rsidRPr="00597A6A">
                      <w:rPr>
                        <w:i/>
                      </w:rPr>
                      <w:t>Ein</w:t>
                    </w:r>
                    <w:proofErr w:type="spellEnd"/>
                    <w:r w:rsidRPr="00597A6A">
                      <w:rPr>
                        <w:i/>
                      </w:rPr>
                      <w:t xml:space="preserve"> </w:t>
                    </w:r>
                    <w:proofErr w:type="spellStart"/>
                    <w:r w:rsidRPr="00597A6A">
                      <w:rPr>
                        <w:i/>
                      </w:rPr>
                      <w:t>Heldenleben</w:t>
                    </w:r>
                    <w:proofErr w:type="spellEnd"/>
                    <w:r w:rsidRPr="00597A6A">
                      <w:t xml:space="preserve"> (Irene </w:t>
                    </w:r>
                    <w:proofErr w:type="spellStart"/>
                    <w:r w:rsidRPr="00597A6A">
                      <w:t>Lewisohn</w:t>
                    </w:r>
                    <w:proofErr w:type="spellEnd"/>
                    <w:r w:rsidRPr="00597A6A">
                      <w:t xml:space="preserve"> concept for Manhattan Opera House, co-choreographed with Doris Humphrey)</w:t>
                    </w:r>
                  </w:p>
                  <w:p w:rsidR="00FE5B27" w:rsidRPr="00597A6A" w:rsidRDefault="00FE5B27" w:rsidP="00FE5B27">
                    <w:pPr>
                      <w:rPr>
                        <w:i/>
                      </w:rPr>
                    </w:pPr>
                    <w:r w:rsidRPr="00597A6A">
                      <w:rPr>
                        <w:i/>
                      </w:rPr>
                      <w:t>Rumanian Rhapsody No. 1</w:t>
                    </w:r>
                  </w:p>
                  <w:p w:rsidR="00FE5B27" w:rsidRPr="00597A6A" w:rsidRDefault="00FE5B27" w:rsidP="00FE5B27">
                    <w:pPr>
                      <w:rPr>
                        <w:i/>
                      </w:rPr>
                    </w:pPr>
                    <w:r w:rsidRPr="00597A6A">
                      <w:rPr>
                        <w:i/>
                      </w:rPr>
                      <w:t>Etude No 2</w:t>
                    </w:r>
                  </w:p>
                  <w:p w:rsidR="00FE5B27" w:rsidRPr="00597A6A" w:rsidRDefault="00FE5B27" w:rsidP="00FE5B27"/>
                  <w:p w:rsidR="00FE5B27" w:rsidRPr="00597A6A" w:rsidRDefault="00FE5B27" w:rsidP="00FE5B27">
                    <w:r w:rsidRPr="00597A6A">
                      <w:t xml:space="preserve">1930: </w:t>
                    </w:r>
                  </w:p>
                  <w:p w:rsidR="00FE5B27" w:rsidRPr="00597A6A" w:rsidRDefault="00FE5B27" w:rsidP="00FE5B27">
                    <w:proofErr w:type="spellStart"/>
                    <w:r w:rsidRPr="00597A6A">
                      <w:rPr>
                        <w:i/>
                      </w:rPr>
                      <w:t>Lysistrata</w:t>
                    </w:r>
                    <w:proofErr w:type="spellEnd"/>
                    <w:r w:rsidRPr="00597A6A">
                      <w:t xml:space="preserve"> (co-choreographed with Doris Humphrey)</w:t>
                    </w:r>
                  </w:p>
                  <w:p w:rsidR="00FE5B27" w:rsidRPr="00597A6A" w:rsidRDefault="00FE5B27" w:rsidP="00FE5B27">
                    <w:r w:rsidRPr="00597A6A">
                      <w:rPr>
                        <w:i/>
                      </w:rPr>
                      <w:t>Two Studies</w:t>
                    </w:r>
                    <w:r w:rsidRPr="00597A6A">
                      <w:t xml:space="preserve"> (co-choreographed with Humphrey)</w:t>
                    </w:r>
                  </w:p>
                  <w:p w:rsidR="00FE5B27" w:rsidRPr="00597A6A" w:rsidRDefault="00FE5B27" w:rsidP="00FE5B27"/>
                  <w:p w:rsidR="00FE5B27" w:rsidRPr="00597A6A" w:rsidRDefault="00FE5B27" w:rsidP="00FE5B27">
                    <w:r w:rsidRPr="00597A6A">
                      <w:t>1931:</w:t>
                    </w:r>
                  </w:p>
                  <w:p w:rsidR="00FE5B27" w:rsidRPr="00597A6A" w:rsidRDefault="00FE5B27" w:rsidP="00FE5B27">
                    <w:pPr>
                      <w:rPr>
                        <w:i/>
                      </w:rPr>
                    </w:pPr>
                    <w:r w:rsidRPr="00597A6A">
                      <w:rPr>
                        <w:i/>
                      </w:rPr>
                      <w:t>Three Studies</w:t>
                    </w:r>
                  </w:p>
                  <w:p w:rsidR="00FE5B27" w:rsidRPr="00597A6A" w:rsidRDefault="00FE5B27" w:rsidP="00FE5B27">
                    <w:pPr>
                      <w:rPr>
                        <w:i/>
                      </w:rPr>
                    </w:pPr>
                    <w:r w:rsidRPr="00597A6A">
                      <w:rPr>
                        <w:i/>
                      </w:rPr>
                      <w:t xml:space="preserve">The Happy </w:t>
                    </w:r>
                    <w:proofErr w:type="spellStart"/>
                    <w:r w:rsidRPr="00597A6A">
                      <w:rPr>
                        <w:i/>
                      </w:rPr>
                      <w:t>Hippocrite</w:t>
                    </w:r>
                    <w:proofErr w:type="spellEnd"/>
                  </w:p>
                  <w:p w:rsidR="00FE5B27" w:rsidRPr="00597A6A" w:rsidRDefault="00FE5B27" w:rsidP="00FE5B27">
                    <w:r w:rsidRPr="00597A6A">
                      <w:rPr>
                        <w:i/>
                      </w:rPr>
                      <w:t>String Quartet</w:t>
                    </w:r>
                    <w:r w:rsidRPr="00597A6A">
                      <w:t xml:space="preserve"> (concept by Irene </w:t>
                    </w:r>
                    <w:proofErr w:type="spellStart"/>
                    <w:r w:rsidRPr="00597A6A">
                      <w:t>Lewisohn</w:t>
                    </w:r>
                    <w:proofErr w:type="spellEnd"/>
                    <w:r w:rsidRPr="00597A6A">
                      <w:t>, co-choreographed with Doris Humphrey)</w:t>
                    </w:r>
                  </w:p>
                  <w:p w:rsidR="00FE5B27" w:rsidRPr="00597A6A" w:rsidRDefault="00FE5B27" w:rsidP="00FE5B27"/>
                  <w:p w:rsidR="00FE5B27" w:rsidRPr="00597A6A" w:rsidRDefault="00FE5B27" w:rsidP="00FE5B27">
                    <w:r w:rsidRPr="00597A6A">
                      <w:t xml:space="preserve">1932: </w:t>
                    </w:r>
                  </w:p>
                  <w:p w:rsidR="00FE5B27" w:rsidRPr="00597A6A" w:rsidRDefault="00FE5B27" w:rsidP="00FE5B27">
                    <w:pPr>
                      <w:rPr>
                        <w:i/>
                      </w:rPr>
                    </w:pPr>
                    <w:r w:rsidRPr="00597A6A">
                      <w:rPr>
                        <w:i/>
                      </w:rPr>
                      <w:t>Americana</w:t>
                    </w:r>
                  </w:p>
                  <w:p w:rsidR="00FE5B27" w:rsidRPr="00597A6A" w:rsidRDefault="00FE5B27" w:rsidP="00FE5B27">
                    <w:pPr>
                      <w:rPr>
                        <w:i/>
                      </w:rPr>
                    </w:pPr>
                    <w:proofErr w:type="spellStart"/>
                    <w:r w:rsidRPr="00597A6A">
                      <w:rPr>
                        <w:i/>
                      </w:rPr>
                      <w:t>Danza</w:t>
                    </w:r>
                    <w:proofErr w:type="spellEnd"/>
                  </w:p>
                  <w:p w:rsidR="00FE5B27" w:rsidRPr="00597A6A" w:rsidRDefault="00FE5B27" w:rsidP="00FE5B27">
                    <w:r w:rsidRPr="00597A6A">
                      <w:rPr>
                        <w:i/>
                      </w:rPr>
                      <w:t>Dance of Sport, Dance of Work</w:t>
                    </w:r>
                    <w:r w:rsidRPr="00597A6A">
                      <w:t xml:space="preserve"> (co-choreographed with José Limón &amp; William </w:t>
                    </w:r>
                    <w:proofErr w:type="spellStart"/>
                    <w:r w:rsidRPr="00597A6A">
                      <w:t>Matons</w:t>
                    </w:r>
                    <w:proofErr w:type="spellEnd"/>
                    <w:r w:rsidRPr="00597A6A">
                      <w:t>)</w:t>
                    </w:r>
                  </w:p>
                  <w:p w:rsidR="00FE5B27" w:rsidRPr="00597A6A" w:rsidRDefault="00FE5B27" w:rsidP="00FE5B27">
                    <w:pPr>
                      <w:rPr>
                        <w:i/>
                      </w:rPr>
                    </w:pPr>
                    <w:r w:rsidRPr="00597A6A">
                      <w:rPr>
                        <w:i/>
                      </w:rPr>
                      <w:t>Studies in Conflict</w:t>
                    </w:r>
                  </w:p>
                  <w:p w:rsidR="00FE5B27" w:rsidRPr="00597A6A" w:rsidRDefault="00FE5B27" w:rsidP="00FE5B27">
                    <w:pPr>
                      <w:rPr>
                        <w:i/>
                      </w:rPr>
                    </w:pPr>
                    <w:r w:rsidRPr="00597A6A">
                      <w:rPr>
                        <w:i/>
                      </w:rPr>
                      <w:t>Prologue to Saga</w:t>
                    </w:r>
                  </w:p>
                  <w:p w:rsidR="00FE5B27" w:rsidRPr="00597A6A" w:rsidRDefault="00FE5B27" w:rsidP="00FE5B27">
                    <w:proofErr w:type="spellStart"/>
                    <w:r w:rsidRPr="00597A6A">
                      <w:rPr>
                        <w:i/>
                      </w:rPr>
                      <w:t>Danzon</w:t>
                    </w:r>
                    <w:proofErr w:type="spellEnd"/>
                  </w:p>
                  <w:p w:rsidR="00FE5B27" w:rsidRPr="00597A6A" w:rsidRDefault="00FE5B27" w:rsidP="00FE5B27"/>
                  <w:p w:rsidR="00FE5B27" w:rsidRPr="00597A6A" w:rsidRDefault="00FE5B27" w:rsidP="00FE5B27">
                    <w:r w:rsidRPr="00597A6A">
                      <w:t>1933:</w:t>
                    </w:r>
                  </w:p>
                  <w:p w:rsidR="00FE5B27" w:rsidRPr="00597A6A" w:rsidRDefault="00FE5B27" w:rsidP="00FE5B27">
                    <w:pPr>
                      <w:rPr>
                        <w:i/>
                      </w:rPr>
                    </w:pPr>
                    <w:r w:rsidRPr="00597A6A">
                      <w:rPr>
                        <w:i/>
                      </w:rPr>
                      <w:t>Candide</w:t>
                    </w:r>
                  </w:p>
                  <w:p w:rsidR="00FE5B27" w:rsidRPr="00597A6A" w:rsidRDefault="00FE5B27" w:rsidP="00FE5B27">
                    <w:pPr>
                      <w:rPr>
                        <w:i/>
                      </w:rPr>
                    </w:pPr>
                    <w:proofErr w:type="spellStart"/>
                    <w:r w:rsidRPr="00597A6A">
                      <w:rPr>
                        <w:i/>
                      </w:rPr>
                      <w:t>L’Amour</w:t>
                    </w:r>
                    <w:proofErr w:type="spellEnd"/>
                    <w:r w:rsidRPr="00597A6A">
                      <w:rPr>
                        <w:i/>
                      </w:rPr>
                      <w:t xml:space="preserve"> à la </w:t>
                    </w:r>
                    <w:proofErr w:type="spellStart"/>
                    <w:r w:rsidRPr="00597A6A">
                      <w:rPr>
                        <w:i/>
                      </w:rPr>
                      <w:t>Militaire</w:t>
                    </w:r>
                    <w:proofErr w:type="spellEnd"/>
                    <w:r w:rsidRPr="00597A6A">
                      <w:rPr>
                        <w:i/>
                      </w:rPr>
                      <w:t xml:space="preserve"> (</w:t>
                    </w:r>
                    <w:proofErr w:type="spellStart"/>
                    <w:r w:rsidRPr="00597A6A">
                      <w:rPr>
                        <w:i/>
                      </w:rPr>
                      <w:t>Piccoli</w:t>
                    </w:r>
                    <w:proofErr w:type="spellEnd"/>
                    <w:r w:rsidRPr="00597A6A">
                      <w:rPr>
                        <w:i/>
                      </w:rPr>
                      <w:t xml:space="preserve"> </w:t>
                    </w:r>
                    <w:proofErr w:type="spellStart"/>
                    <w:r w:rsidRPr="00597A6A">
                      <w:rPr>
                        <w:i/>
                      </w:rPr>
                      <w:t>Soldati</w:t>
                    </w:r>
                    <w:proofErr w:type="spellEnd"/>
                    <w:r w:rsidRPr="00597A6A">
                      <w:rPr>
                        <w:i/>
                      </w:rPr>
                      <w:t>)</w:t>
                    </w:r>
                  </w:p>
                  <w:p w:rsidR="00FE5B27" w:rsidRPr="00597A6A" w:rsidRDefault="00FE5B27" w:rsidP="00FE5B27">
                    <w:r w:rsidRPr="00597A6A">
                      <w:rPr>
                        <w:i/>
                      </w:rPr>
                      <w:t>As Thousands Cheer</w:t>
                    </w:r>
                    <w:r w:rsidRPr="00597A6A">
                      <w:t xml:space="preserve"> (revue)</w:t>
                    </w:r>
                  </w:p>
                  <w:p w:rsidR="00FE5B27" w:rsidRPr="00597A6A" w:rsidRDefault="00FE5B27" w:rsidP="00FE5B27">
                    <w:r w:rsidRPr="00597A6A">
                      <w:rPr>
                        <w:i/>
                      </w:rPr>
                      <w:t>The School for Husbands</w:t>
                    </w:r>
                    <w:r w:rsidRPr="00597A6A">
                      <w:t xml:space="preserve"> (co-choreographed with Doris Humphrey)</w:t>
                    </w:r>
                  </w:p>
                  <w:p w:rsidR="00FE5B27" w:rsidRPr="00597A6A" w:rsidRDefault="00FE5B27" w:rsidP="00FE5B27"/>
                  <w:p w:rsidR="00FE5B27" w:rsidRPr="00597A6A" w:rsidRDefault="00FE5B27" w:rsidP="00FE5B27">
                    <w:r w:rsidRPr="00597A6A">
                      <w:t>1934:</w:t>
                    </w:r>
                  </w:p>
                  <w:p w:rsidR="00FE5B27" w:rsidRPr="00597A6A" w:rsidRDefault="00FE5B27" w:rsidP="00FE5B27">
                    <w:proofErr w:type="spellStart"/>
                    <w:r w:rsidRPr="00597A6A">
                      <w:rPr>
                        <w:i/>
                      </w:rPr>
                      <w:t>Alcina</w:t>
                    </w:r>
                    <w:proofErr w:type="spellEnd"/>
                    <w:r w:rsidRPr="00597A6A">
                      <w:t xml:space="preserve"> </w:t>
                    </w:r>
                    <w:r w:rsidRPr="00597A6A">
                      <w:rPr>
                        <w:i/>
                      </w:rPr>
                      <w:t>Suite</w:t>
                    </w:r>
                    <w:r w:rsidRPr="00597A6A">
                      <w:t xml:space="preserve"> (co-choreographed with Doris Humphrey)</w:t>
                    </w:r>
                  </w:p>
                  <w:p w:rsidR="00FE5B27" w:rsidRPr="00597A6A" w:rsidRDefault="00FE5B27" w:rsidP="00FE5B27">
                    <w:pPr>
                      <w:rPr>
                        <w:i/>
                      </w:rPr>
                    </w:pPr>
                    <w:r w:rsidRPr="00597A6A">
                      <w:rPr>
                        <w:i/>
                      </w:rPr>
                      <w:t xml:space="preserve">Kinetic Pantomime </w:t>
                    </w:r>
                  </w:p>
                  <w:p w:rsidR="00FE5B27" w:rsidRPr="00597A6A" w:rsidRDefault="00FE5B27" w:rsidP="00FE5B27">
                    <w:r w:rsidRPr="00597A6A">
                      <w:rPr>
                        <w:i/>
                      </w:rPr>
                      <w:t>Life Begins at 8:40</w:t>
                    </w:r>
                    <w:r w:rsidRPr="00597A6A">
                      <w:t xml:space="preserve"> (revue)</w:t>
                    </w:r>
                  </w:p>
                  <w:p w:rsidR="00FE5B27" w:rsidRPr="00597A6A" w:rsidRDefault="00FE5B27" w:rsidP="00FE5B27"/>
                  <w:p w:rsidR="00FE5B27" w:rsidRPr="00597A6A" w:rsidRDefault="00FE5B27" w:rsidP="00FE5B27">
                    <w:r w:rsidRPr="00597A6A">
                      <w:t>1935:</w:t>
                    </w:r>
                  </w:p>
                  <w:p w:rsidR="00FE5B27" w:rsidRPr="00597A6A" w:rsidRDefault="00FE5B27" w:rsidP="00FE5B27">
                    <w:r w:rsidRPr="00597A6A">
                      <w:rPr>
                        <w:i/>
                      </w:rPr>
                      <w:t>Traditions</w:t>
                    </w:r>
                  </w:p>
                  <w:p w:rsidR="00FE5B27" w:rsidRPr="00597A6A" w:rsidRDefault="00FE5B27" w:rsidP="00FE5B27">
                    <w:r w:rsidRPr="00597A6A">
                      <w:rPr>
                        <w:i/>
                      </w:rPr>
                      <w:t>Duo-Drama</w:t>
                    </w:r>
                    <w:r w:rsidRPr="00597A6A">
                      <w:t xml:space="preserve"> (co-choreographed with Humphrey)</w:t>
                    </w:r>
                  </w:p>
                  <w:p w:rsidR="00FE5B27" w:rsidRPr="00597A6A" w:rsidRDefault="00FE5B27" w:rsidP="00FE5B27">
                    <w:proofErr w:type="spellStart"/>
                    <w:r w:rsidRPr="00597A6A">
                      <w:rPr>
                        <w:i/>
                      </w:rPr>
                      <w:t>Rudepoema</w:t>
                    </w:r>
                    <w:proofErr w:type="spellEnd"/>
                    <w:r w:rsidRPr="00597A6A">
                      <w:t xml:space="preserve"> (co-choreographed with Humphrey)</w:t>
                    </w:r>
                  </w:p>
                  <w:p w:rsidR="00FE5B27" w:rsidRPr="00597A6A" w:rsidRDefault="00FE5B27" w:rsidP="00FE5B27">
                    <w:r w:rsidRPr="00597A6A">
                      <w:rPr>
                        <w:i/>
                      </w:rPr>
                      <w:t xml:space="preserve">New Dance </w:t>
                    </w:r>
                    <w:r w:rsidRPr="00597A6A">
                      <w:t>(co-choreographed with Humphrey)</w:t>
                    </w:r>
                  </w:p>
                  <w:p w:rsidR="00FE5B27" w:rsidRPr="00597A6A" w:rsidRDefault="00FE5B27" w:rsidP="00FE5B27">
                    <w:pPr>
                      <w:rPr>
                        <w:i/>
                      </w:rPr>
                    </w:pPr>
                    <w:r w:rsidRPr="00597A6A">
                      <w:rPr>
                        <w:i/>
                      </w:rPr>
                      <w:t>American Saga</w:t>
                    </w:r>
                  </w:p>
                  <w:p w:rsidR="00FE5B27" w:rsidRPr="00597A6A" w:rsidRDefault="00FE5B27" w:rsidP="00FE5B27">
                    <w:r w:rsidRPr="00597A6A">
                      <w:rPr>
                        <w:i/>
                      </w:rPr>
                      <w:t>Stock Exchange</w:t>
                    </w:r>
                    <w:r w:rsidRPr="00597A6A">
                      <w:t xml:space="preserve"> (from </w:t>
                    </w:r>
                    <w:r w:rsidRPr="00597A6A">
                      <w:rPr>
                        <w:i/>
                      </w:rPr>
                      <w:t>Atavisms</w:t>
                    </w:r>
                    <w:r w:rsidRPr="00597A6A">
                      <w:t>)</w:t>
                    </w:r>
                  </w:p>
                  <w:p w:rsidR="00FE5B27" w:rsidRPr="00597A6A" w:rsidRDefault="00FE5B27" w:rsidP="00FE5B27"/>
                  <w:p w:rsidR="00FE5B27" w:rsidRPr="00597A6A" w:rsidRDefault="00FE5B27" w:rsidP="00FE5B27">
                    <w:r w:rsidRPr="00597A6A">
                      <w:t>1936:</w:t>
                    </w:r>
                  </w:p>
                  <w:p w:rsidR="00FE5B27" w:rsidRPr="00597A6A" w:rsidRDefault="00FE5B27" w:rsidP="00FE5B27">
                    <w:pPr>
                      <w:rPr>
                        <w:i/>
                      </w:rPr>
                    </w:pPr>
                    <w:r w:rsidRPr="00597A6A">
                      <w:rPr>
                        <w:i/>
                      </w:rPr>
                      <w:t>Quest: A Choreographic Pantomime</w:t>
                    </w:r>
                  </w:p>
                  <w:p w:rsidR="00FE5B27" w:rsidRPr="00597A6A" w:rsidRDefault="00FE5B27" w:rsidP="00FE5B27">
                    <w:pPr>
                      <w:rPr>
                        <w:i/>
                      </w:rPr>
                    </w:pPr>
                    <w:r w:rsidRPr="00597A6A">
                      <w:rPr>
                        <w:i/>
                      </w:rPr>
                      <w:t>Atavisms:</w:t>
                    </w:r>
                    <w:r w:rsidR="003D3F2B">
                      <w:rPr>
                        <w:i/>
                      </w:rPr>
                      <w:t xml:space="preserve"> </w:t>
                    </w:r>
                    <w:r w:rsidRPr="00597A6A">
                      <w:rPr>
                        <w:i/>
                      </w:rPr>
                      <w:t xml:space="preserve">Bargain Counter, Stock Exchange, </w:t>
                    </w:r>
                    <w:proofErr w:type="spellStart"/>
                    <w:r w:rsidRPr="00597A6A">
                      <w:rPr>
                        <w:i/>
                      </w:rPr>
                      <w:t>Lynchtown</w:t>
                    </w:r>
                    <w:proofErr w:type="spellEnd"/>
                  </w:p>
                  <w:p w:rsidR="00FE5B27" w:rsidRPr="00597A6A" w:rsidRDefault="00FE5B27" w:rsidP="00FE5B27">
                    <w:r w:rsidRPr="00597A6A">
                      <w:rPr>
                        <w:i/>
                      </w:rPr>
                      <w:t>Promenade</w:t>
                    </w:r>
                    <w:r w:rsidRPr="00597A6A">
                      <w:t xml:space="preserve"> </w:t>
                    </w:r>
                  </w:p>
                  <w:p w:rsidR="00FE5B27" w:rsidRPr="00597A6A" w:rsidRDefault="00FE5B27" w:rsidP="00FE5B27">
                    <w:r w:rsidRPr="00597A6A">
                      <w:rPr>
                        <w:i/>
                      </w:rPr>
                      <w:t>Theatre Piece</w:t>
                    </w:r>
                    <w:r w:rsidRPr="00597A6A">
                      <w:t xml:space="preserve"> (co-choreographed with Humphrey)</w:t>
                    </w:r>
                  </w:p>
                  <w:p w:rsidR="00FE5B27" w:rsidRPr="00597A6A" w:rsidRDefault="00FE5B27" w:rsidP="00FE5B27"/>
                  <w:p w:rsidR="00FE5B27" w:rsidRPr="00597A6A" w:rsidRDefault="00FE5B27" w:rsidP="00FE5B27">
                    <w:r w:rsidRPr="00597A6A">
                      <w:t xml:space="preserve">1937: </w:t>
                    </w:r>
                  </w:p>
                  <w:p w:rsidR="00FE5B27" w:rsidRPr="00597A6A" w:rsidRDefault="00FE5B27" w:rsidP="00FE5B27">
                    <w:r w:rsidRPr="00597A6A">
                      <w:rPr>
                        <w:i/>
                      </w:rPr>
                      <w:t>I’d Rather Be Right</w:t>
                    </w:r>
                    <w:r w:rsidRPr="00597A6A">
                      <w:t xml:space="preserve"> (revue)</w:t>
                    </w:r>
                  </w:p>
                  <w:p w:rsidR="00FE5B27" w:rsidRPr="00597A6A" w:rsidRDefault="00FE5B27" w:rsidP="00FE5B27">
                    <w:r w:rsidRPr="00597A6A">
                      <w:rPr>
                        <w:i/>
                      </w:rPr>
                      <w:t>Candide</w:t>
                    </w:r>
                    <w:r w:rsidRPr="00597A6A">
                      <w:t xml:space="preserve"> (revised under auspices of Federal Theatre Project)</w:t>
                    </w:r>
                  </w:p>
                  <w:p w:rsidR="00FE5B27" w:rsidRPr="00597A6A" w:rsidRDefault="00FE5B27" w:rsidP="00FE5B27"/>
                  <w:p w:rsidR="00FE5B27" w:rsidRPr="00597A6A" w:rsidRDefault="00FE5B27" w:rsidP="00FE5B27">
                    <w:r w:rsidRPr="00597A6A">
                      <w:t>1938:</w:t>
                    </w:r>
                    <w:r w:rsidR="003D3F2B">
                      <w:t xml:space="preserve"> </w:t>
                    </w:r>
                  </w:p>
                  <w:p w:rsidR="00FE5B27" w:rsidRPr="00597A6A" w:rsidRDefault="00FE5B27" w:rsidP="00FE5B27">
                    <w:r w:rsidRPr="00597A6A">
                      <w:rPr>
                        <w:i/>
                      </w:rPr>
                      <w:t>This Passion</w:t>
                    </w:r>
                    <w:r w:rsidRPr="00597A6A">
                      <w:t xml:space="preserve"> </w:t>
                    </w:r>
                  </w:p>
                  <w:p w:rsidR="00FE5B27" w:rsidRPr="00597A6A" w:rsidRDefault="00FE5B27" w:rsidP="00FE5B27">
                    <w:pPr>
                      <w:rPr>
                        <w:i/>
                      </w:rPr>
                    </w:pPr>
                    <w:r w:rsidRPr="00597A6A">
                      <w:rPr>
                        <w:i/>
                      </w:rPr>
                      <w:t>Studies in Technique for Men</w:t>
                    </w:r>
                  </w:p>
                  <w:p w:rsidR="00FE5B27" w:rsidRPr="00597A6A" w:rsidRDefault="00FE5B27" w:rsidP="00FE5B27">
                    <w:pPr>
                      <w:rPr>
                        <w:i/>
                      </w:rPr>
                    </w:pPr>
                    <w:r w:rsidRPr="00597A6A">
                      <w:rPr>
                        <w:i/>
                      </w:rPr>
                      <w:t>Opus 51</w:t>
                    </w:r>
                  </w:p>
                  <w:p w:rsidR="00FE5B27" w:rsidRPr="00597A6A" w:rsidRDefault="00FE5B27" w:rsidP="00FE5B27"/>
                  <w:p w:rsidR="00FE5B27" w:rsidRPr="00597A6A" w:rsidRDefault="00FE5B27" w:rsidP="00FE5B27">
                    <w:r w:rsidRPr="00597A6A">
                      <w:t xml:space="preserve">1939: </w:t>
                    </w:r>
                  </w:p>
                  <w:p w:rsidR="00FE5B27" w:rsidRPr="00597A6A" w:rsidRDefault="00FE5B27" w:rsidP="00FE5B27">
                    <w:pPr>
                      <w:rPr>
                        <w:i/>
                      </w:rPr>
                    </w:pPr>
                    <w:r w:rsidRPr="00597A6A">
                      <w:rPr>
                        <w:i/>
                      </w:rPr>
                      <w:t xml:space="preserve">The Race of Life </w:t>
                    </w:r>
                  </w:p>
                  <w:p w:rsidR="00FE5B27" w:rsidRPr="00597A6A" w:rsidRDefault="00FE5B27" w:rsidP="00FE5B27">
                    <w:pPr>
                      <w:rPr>
                        <w:i/>
                      </w:rPr>
                    </w:pPr>
                    <w:r w:rsidRPr="00597A6A">
                      <w:rPr>
                        <w:i/>
                      </w:rPr>
                      <w:t xml:space="preserve">To the Dance </w:t>
                    </w:r>
                  </w:p>
                  <w:p w:rsidR="00FE5B27" w:rsidRPr="00597A6A" w:rsidRDefault="00FE5B27" w:rsidP="00FE5B27"/>
                  <w:p w:rsidR="00FE5B27" w:rsidRPr="00597A6A" w:rsidRDefault="00FE5B27" w:rsidP="00FE5B27">
                    <w:r w:rsidRPr="00597A6A">
                      <w:t xml:space="preserve">1940: </w:t>
                    </w:r>
                  </w:p>
                  <w:p w:rsidR="00FE5B27" w:rsidRPr="00597A6A" w:rsidRDefault="00FE5B27" w:rsidP="00FE5B27">
                    <w:pPr>
                      <w:rPr>
                        <w:i/>
                      </w:rPr>
                    </w:pPr>
                    <w:r w:rsidRPr="00597A6A">
                      <w:rPr>
                        <w:i/>
                      </w:rPr>
                      <w:t>On My Mother’s Side</w:t>
                    </w:r>
                  </w:p>
                  <w:p w:rsidR="00FE5B27" w:rsidRPr="00597A6A" w:rsidRDefault="00FE5B27" w:rsidP="00FE5B27">
                    <w:pPr>
                      <w:rPr>
                        <w:i/>
                      </w:rPr>
                    </w:pPr>
                  </w:p>
                  <w:p w:rsidR="00FE5B27" w:rsidRPr="00597A6A" w:rsidRDefault="00FE5B27" w:rsidP="00FE5B27">
                    <w:r w:rsidRPr="00597A6A">
                      <w:t>1941:</w:t>
                    </w:r>
                  </w:p>
                  <w:p w:rsidR="00FE5B27" w:rsidRPr="00597A6A" w:rsidRDefault="00FE5B27" w:rsidP="00FE5B27">
                    <w:r w:rsidRPr="00597A6A">
                      <w:rPr>
                        <w:i/>
                      </w:rPr>
                      <w:t xml:space="preserve">Decade: A Biography of Modern Dance from 1930-1940 </w:t>
                    </w:r>
                    <w:r w:rsidRPr="00597A6A">
                      <w:t>(co-choreographed with Humphrey)</w:t>
                    </w:r>
                  </w:p>
                  <w:p w:rsidR="00FE5B27" w:rsidRPr="00597A6A" w:rsidRDefault="00FE5B27" w:rsidP="00FE5B27">
                    <w:pPr>
                      <w:rPr>
                        <w:i/>
                      </w:rPr>
                    </w:pPr>
                    <w:r w:rsidRPr="00597A6A">
                      <w:rPr>
                        <w:i/>
                      </w:rPr>
                      <w:t>War Dance for Wooden Indians (Rainbow Room)</w:t>
                    </w:r>
                  </w:p>
                  <w:p w:rsidR="00FE5B27" w:rsidRPr="00597A6A" w:rsidRDefault="00FE5B27" w:rsidP="00FE5B27">
                    <w:r w:rsidRPr="00597A6A">
                      <w:rPr>
                        <w:i/>
                      </w:rPr>
                      <w:t xml:space="preserve">The Professor Visits Harlem </w:t>
                    </w:r>
                    <w:r w:rsidRPr="00597A6A">
                      <w:t>(Rainbow Room)</w:t>
                    </w:r>
                  </w:p>
                  <w:p w:rsidR="00FE5B27" w:rsidRPr="00597A6A" w:rsidRDefault="00FE5B27" w:rsidP="00FE5B27">
                    <w:pPr>
                      <w:rPr>
                        <w:i/>
                      </w:rPr>
                    </w:pPr>
                    <w:r w:rsidRPr="00597A6A">
                      <w:rPr>
                        <w:i/>
                      </w:rPr>
                      <w:t>Portraits of Famous Dancers</w:t>
                    </w:r>
                  </w:p>
                  <w:p w:rsidR="00FE5B27" w:rsidRPr="00597A6A" w:rsidRDefault="00FE5B27" w:rsidP="00FE5B27">
                    <w:pPr>
                      <w:rPr>
                        <w:i/>
                      </w:rPr>
                    </w:pPr>
                  </w:p>
                  <w:p w:rsidR="00FE5B27" w:rsidRPr="00597A6A" w:rsidRDefault="00FE5B27" w:rsidP="00FE5B27">
                    <w:r w:rsidRPr="00597A6A">
                      <w:t>1942:</w:t>
                    </w:r>
                  </w:p>
                  <w:p w:rsidR="00FE5B27" w:rsidRPr="00597A6A" w:rsidRDefault="00FE5B27" w:rsidP="00FE5B27">
                    <w:r w:rsidRPr="00597A6A">
                      <w:rPr>
                        <w:i/>
                      </w:rPr>
                      <w:t>Flickers</w:t>
                    </w:r>
                    <w:r w:rsidRPr="00597A6A">
                      <w:t xml:space="preserve"> </w:t>
                    </w:r>
                  </w:p>
                  <w:p w:rsidR="00FE5B27" w:rsidRPr="00597A6A" w:rsidRDefault="00FE5B27" w:rsidP="00FE5B27"/>
                  <w:p w:rsidR="00FE5B27" w:rsidRPr="00597A6A" w:rsidRDefault="00FE5B27" w:rsidP="00FE5B27">
                    <w:r w:rsidRPr="00597A6A">
                      <w:t xml:space="preserve">1943: </w:t>
                    </w:r>
                  </w:p>
                  <w:p w:rsidR="00FE5B27" w:rsidRPr="00597A6A" w:rsidRDefault="00FE5B27" w:rsidP="00FE5B27">
                    <w:pPr>
                      <w:rPr>
                        <w:i/>
                      </w:rPr>
                    </w:pPr>
                    <w:r w:rsidRPr="00597A6A">
                      <w:rPr>
                        <w:i/>
                      </w:rPr>
                      <w:t>And Daddy Was a Fireman</w:t>
                    </w:r>
                  </w:p>
                  <w:p w:rsidR="00FE5B27" w:rsidRPr="00597A6A" w:rsidRDefault="00FE5B27" w:rsidP="00FE5B27">
                    <w:pPr>
                      <w:rPr>
                        <w:i/>
                      </w:rPr>
                    </w:pPr>
                    <w:r w:rsidRPr="00597A6A">
                      <w:rPr>
                        <w:i/>
                      </w:rPr>
                      <w:t>The Dancing Master</w:t>
                    </w:r>
                  </w:p>
                  <w:p w:rsidR="00FE5B27" w:rsidRPr="00597A6A" w:rsidRDefault="00FE5B27" w:rsidP="00FE5B27">
                    <w:r w:rsidRPr="00597A6A">
                      <w:rPr>
                        <w:i/>
                      </w:rPr>
                      <w:t>Rumba to the Moon</w:t>
                    </w:r>
                    <w:r w:rsidRPr="00597A6A">
                      <w:t xml:space="preserve"> (Rainbow Room)</w:t>
                    </w:r>
                  </w:p>
                  <w:p w:rsidR="00FE5B27" w:rsidRPr="00597A6A" w:rsidRDefault="00FE5B27" w:rsidP="00FE5B27">
                    <w:r w:rsidRPr="00597A6A">
                      <w:rPr>
                        <w:i/>
                      </w:rPr>
                      <w:t>New Faces of 1943</w:t>
                    </w:r>
                    <w:r w:rsidRPr="00597A6A">
                      <w:t xml:space="preserve"> (revue)</w:t>
                    </w:r>
                  </w:p>
                  <w:p w:rsidR="00FE5B27" w:rsidRPr="00597A6A" w:rsidRDefault="00FE5B27" w:rsidP="00FE5B27"/>
                  <w:p w:rsidR="00FE5B27" w:rsidRPr="00597A6A" w:rsidRDefault="00FE5B27" w:rsidP="00FE5B27">
                    <w:r w:rsidRPr="00597A6A">
                      <w:lastRenderedPageBreak/>
                      <w:t>1944:</w:t>
                    </w:r>
                    <w:r w:rsidR="003D3F2B">
                      <w:t xml:space="preserve"> </w:t>
                    </w:r>
                  </w:p>
                  <w:p w:rsidR="00FE5B27" w:rsidRPr="00597A6A" w:rsidRDefault="00FE5B27" w:rsidP="00FE5B27">
                    <w:pPr>
                      <w:rPr>
                        <w:i/>
                      </w:rPr>
                    </w:pPr>
                    <w:r w:rsidRPr="00597A6A">
                      <w:rPr>
                        <w:i/>
                      </w:rPr>
                      <w:t>The Heart Remembers</w:t>
                    </w:r>
                  </w:p>
                  <w:p w:rsidR="00FE5B27" w:rsidRPr="00597A6A" w:rsidRDefault="00FE5B27" w:rsidP="00FE5B27">
                    <w:r w:rsidRPr="00597A6A">
                      <w:rPr>
                        <w:i/>
                      </w:rPr>
                      <w:t>Sing out, Sweet Land</w:t>
                    </w:r>
                    <w:r w:rsidRPr="00597A6A">
                      <w:t xml:space="preserve"> (musical revue co-choreographed with Doris Humphrey)</w:t>
                    </w:r>
                  </w:p>
                  <w:p w:rsidR="00FE5B27" w:rsidRPr="00597A6A" w:rsidRDefault="00FE5B27" w:rsidP="00FE5B27"/>
                  <w:p w:rsidR="00FE5B27" w:rsidRPr="00597A6A" w:rsidRDefault="00FE5B27" w:rsidP="00FE5B27">
                    <w:r w:rsidRPr="00597A6A">
                      <w:t xml:space="preserve">1945: </w:t>
                    </w:r>
                  </w:p>
                  <w:p w:rsidR="00FE5B27" w:rsidRPr="00597A6A" w:rsidRDefault="00FE5B27" w:rsidP="00FE5B27">
                    <w:pPr>
                      <w:rPr>
                        <w:i/>
                      </w:rPr>
                    </w:pPr>
                    <w:r w:rsidRPr="00597A6A">
                      <w:rPr>
                        <w:i/>
                      </w:rPr>
                      <w:t>A House Divided</w:t>
                    </w:r>
                  </w:p>
                  <w:p w:rsidR="00FE5B27" w:rsidRPr="00597A6A" w:rsidRDefault="00FE5B27" w:rsidP="00FE5B27"/>
                  <w:p w:rsidR="00FE5B27" w:rsidRPr="00597A6A" w:rsidRDefault="00FE5B27" w:rsidP="00FE5B27">
                    <w:r w:rsidRPr="00597A6A">
                      <w:t xml:space="preserve">1946: </w:t>
                    </w:r>
                  </w:p>
                  <w:p w:rsidR="00FE5B27" w:rsidRPr="00597A6A" w:rsidRDefault="00FE5B27" w:rsidP="00FE5B27">
                    <w:r w:rsidRPr="00597A6A">
                      <w:rPr>
                        <w:i/>
                      </w:rPr>
                      <w:t>If the Shoe Fits</w:t>
                    </w:r>
                    <w:r w:rsidRPr="00597A6A">
                      <w:t xml:space="preserve"> (musical)</w:t>
                    </w:r>
                  </w:p>
                  <w:p w:rsidR="00FE5B27" w:rsidRPr="00597A6A" w:rsidRDefault="00FE5B27" w:rsidP="00FE5B27"/>
                  <w:p w:rsidR="00FE5B27" w:rsidRPr="00597A6A" w:rsidRDefault="00FE5B27" w:rsidP="00FE5B27">
                    <w:r w:rsidRPr="00597A6A">
                      <w:t>1947:</w:t>
                    </w:r>
                    <w:r w:rsidR="003D3F2B">
                      <w:t xml:space="preserve"> </w:t>
                    </w:r>
                  </w:p>
                  <w:p w:rsidR="00FE5B27" w:rsidRPr="00597A6A" w:rsidRDefault="00FE5B27" w:rsidP="00FE5B27">
                    <w:pPr>
                      <w:rPr>
                        <w:i/>
                      </w:rPr>
                    </w:pPr>
                    <w:r w:rsidRPr="00597A6A">
                      <w:rPr>
                        <w:i/>
                      </w:rPr>
                      <w:t xml:space="preserve">Fables of Our Time (After James Thurber) </w:t>
                    </w:r>
                  </w:p>
                  <w:p w:rsidR="00FE5B27" w:rsidRPr="00597A6A" w:rsidRDefault="00FE5B27" w:rsidP="00FE5B27"/>
                  <w:p w:rsidR="00FE5B27" w:rsidRPr="00597A6A" w:rsidRDefault="00FE5B27" w:rsidP="00FE5B27">
                    <w:r w:rsidRPr="00597A6A">
                      <w:t xml:space="preserve">1948: </w:t>
                    </w:r>
                  </w:p>
                  <w:p w:rsidR="00FE5B27" w:rsidRPr="00597A6A" w:rsidRDefault="00FE5B27" w:rsidP="00FE5B27">
                    <w:pPr>
                      <w:rPr>
                        <w:i/>
                      </w:rPr>
                    </w:pPr>
                    <w:proofErr w:type="spellStart"/>
                    <w:r w:rsidRPr="00597A6A">
                      <w:rPr>
                        <w:i/>
                      </w:rPr>
                      <w:t>Panamic</w:t>
                    </w:r>
                    <w:proofErr w:type="spellEnd"/>
                    <w:r w:rsidRPr="00597A6A">
                      <w:rPr>
                        <w:i/>
                      </w:rPr>
                      <w:t xml:space="preserve"> Suite</w:t>
                    </w:r>
                  </w:p>
                  <w:p w:rsidR="00FE5B27" w:rsidRPr="00597A6A" w:rsidRDefault="00FE5B27" w:rsidP="00FE5B27">
                    <w:pPr>
                      <w:rPr>
                        <w:i/>
                      </w:rPr>
                    </w:pPr>
                    <w:r w:rsidRPr="00597A6A">
                      <w:rPr>
                        <w:i/>
                      </w:rPr>
                      <w:t xml:space="preserve">Box </w:t>
                    </w:r>
                    <w:proofErr w:type="spellStart"/>
                    <w:r w:rsidRPr="00597A6A">
                      <w:rPr>
                        <w:i/>
                      </w:rPr>
                      <w:t>Plastique</w:t>
                    </w:r>
                    <w:proofErr w:type="spellEnd"/>
                  </w:p>
                  <w:p w:rsidR="00FE5B27" w:rsidRPr="00597A6A" w:rsidRDefault="00FE5B27" w:rsidP="00FE5B27"/>
                  <w:p w:rsidR="00FE5B27" w:rsidRPr="00597A6A" w:rsidRDefault="00FE5B27" w:rsidP="00FE5B27">
                    <w:r w:rsidRPr="00597A6A">
                      <w:t xml:space="preserve">1949: </w:t>
                    </w:r>
                  </w:p>
                  <w:p w:rsidR="00FE5B27" w:rsidRPr="00597A6A" w:rsidRDefault="00FE5B27" w:rsidP="00FE5B27">
                    <w:pPr>
                      <w:rPr>
                        <w:i/>
                      </w:rPr>
                    </w:pPr>
                    <w:r w:rsidRPr="00597A6A">
                      <w:rPr>
                        <w:i/>
                      </w:rPr>
                      <w:t>Rose of Sharon</w:t>
                    </w:r>
                  </w:p>
                  <w:p w:rsidR="00FE5B27" w:rsidRPr="00597A6A" w:rsidRDefault="00FE5B27" w:rsidP="00FE5B27">
                    <w:pPr>
                      <w:rPr>
                        <w:i/>
                      </w:rPr>
                    </w:pPr>
                    <w:r w:rsidRPr="00597A6A">
                      <w:rPr>
                        <w:i/>
                      </w:rPr>
                      <w:t>Song of Solomon</w:t>
                    </w:r>
                  </w:p>
                  <w:p w:rsidR="00FE5B27" w:rsidRPr="00597A6A" w:rsidRDefault="00FE5B27" w:rsidP="00FE5B27">
                    <w:r w:rsidRPr="00597A6A">
                      <w:rPr>
                        <w:i/>
                      </w:rPr>
                      <w:t xml:space="preserve">Love for Three Oranges </w:t>
                    </w:r>
                    <w:r w:rsidRPr="00597A6A">
                      <w:t>(New York City Opera)</w:t>
                    </w:r>
                  </w:p>
                  <w:p w:rsidR="00FE5B27" w:rsidRPr="00597A6A" w:rsidRDefault="00FE5B27" w:rsidP="00FE5B27"/>
                  <w:p w:rsidR="00FE5B27" w:rsidRPr="00597A6A" w:rsidRDefault="00FE5B27" w:rsidP="00FE5B27">
                    <w:r w:rsidRPr="00597A6A">
                      <w:t xml:space="preserve">1950: </w:t>
                    </w:r>
                  </w:p>
                  <w:p w:rsidR="00FE5B27" w:rsidRPr="00597A6A" w:rsidRDefault="00FE5B27" w:rsidP="00FE5B27">
                    <w:pPr>
                      <w:rPr>
                        <w:i/>
                      </w:rPr>
                    </w:pPr>
                    <w:r w:rsidRPr="00597A6A">
                      <w:rPr>
                        <w:i/>
                      </w:rPr>
                      <w:t>Dance of the Streets</w:t>
                    </w:r>
                  </w:p>
                  <w:p w:rsidR="00FE5B27" w:rsidRPr="00597A6A" w:rsidRDefault="00FE5B27" w:rsidP="00FE5B27"/>
                  <w:p w:rsidR="00FE5B27" w:rsidRPr="00597A6A" w:rsidRDefault="00FE5B27" w:rsidP="00FE5B27">
                    <w:r w:rsidRPr="00597A6A">
                      <w:t xml:space="preserve">1951: </w:t>
                    </w:r>
                  </w:p>
                  <w:p w:rsidR="00FE5B27" w:rsidRPr="00597A6A" w:rsidRDefault="00FE5B27" w:rsidP="00FE5B27">
                    <w:pPr>
                      <w:rPr>
                        <w:i/>
                      </w:rPr>
                    </w:pPr>
                    <w:r w:rsidRPr="00597A6A">
                      <w:rPr>
                        <w:i/>
                      </w:rPr>
                      <w:t>Classroom, Modern Style</w:t>
                    </w:r>
                  </w:p>
                  <w:p w:rsidR="00FE5B27" w:rsidRPr="00597A6A" w:rsidRDefault="00FE5B27" w:rsidP="00FE5B27"/>
                  <w:p w:rsidR="00FE5B27" w:rsidRPr="00597A6A" w:rsidRDefault="00FE5B27" w:rsidP="00FE5B27">
                    <w:r w:rsidRPr="00597A6A">
                      <w:t xml:space="preserve">1954: </w:t>
                    </w:r>
                  </w:p>
                  <w:p w:rsidR="00FE5B27" w:rsidRPr="00597A6A" w:rsidRDefault="00FE5B27" w:rsidP="00FE5B27">
                    <w:pPr>
                      <w:rPr>
                        <w:i/>
                      </w:rPr>
                    </w:pPr>
                    <w:r w:rsidRPr="00597A6A">
                      <w:rPr>
                        <w:i/>
                      </w:rPr>
                      <w:t>The War Between Men and Women</w:t>
                    </w:r>
                  </w:p>
                  <w:p w:rsidR="00FE5B27" w:rsidRPr="00597A6A" w:rsidRDefault="00FE5B27" w:rsidP="00FE5B27">
                    <w:r w:rsidRPr="00597A6A">
                      <w:rPr>
                        <w:i/>
                      </w:rPr>
                      <w:t>The Littlest Revue</w:t>
                    </w:r>
                  </w:p>
                  <w:p w:rsidR="00FE5B27" w:rsidRPr="00597A6A" w:rsidRDefault="00FE5B27" w:rsidP="00FE5B27"/>
                  <w:p w:rsidR="00FE5B27" w:rsidRPr="00597A6A" w:rsidRDefault="00FE5B27" w:rsidP="00FE5B27">
                    <w:r w:rsidRPr="00597A6A">
                      <w:t xml:space="preserve">1957: </w:t>
                    </w:r>
                  </w:p>
                  <w:p w:rsidR="00FE5B27" w:rsidRPr="00597A6A" w:rsidRDefault="00FE5B27" w:rsidP="00FE5B27">
                    <w:r w:rsidRPr="00597A6A">
                      <w:rPr>
                        <w:i/>
                      </w:rPr>
                      <w:t>Portofino</w:t>
                    </w:r>
                    <w:r w:rsidRPr="00597A6A">
                      <w:t xml:space="preserve"> (musical)</w:t>
                    </w:r>
                  </w:p>
                  <w:p w:rsidR="00FE5B27" w:rsidRPr="00597A6A" w:rsidRDefault="00FE5B27" w:rsidP="00FE5B27"/>
                  <w:p w:rsidR="00FE5B27" w:rsidRPr="00597A6A" w:rsidRDefault="00FE5B27" w:rsidP="00FE5B27">
                    <w:r w:rsidRPr="00597A6A">
                      <w:t xml:space="preserve">1960: </w:t>
                    </w:r>
                  </w:p>
                  <w:p w:rsidR="00FE5B27" w:rsidRPr="00597A6A" w:rsidRDefault="00FE5B27" w:rsidP="00FE5B27">
                    <w:r w:rsidRPr="00597A6A">
                      <w:rPr>
                        <w:i/>
                      </w:rPr>
                      <w:t>Christmas Oratorio</w:t>
                    </w:r>
                    <w:r w:rsidRPr="00597A6A">
                      <w:t xml:space="preserve"> </w:t>
                    </w:r>
                  </w:p>
                  <w:p w:rsidR="00FE5B27" w:rsidRPr="00597A6A" w:rsidRDefault="00FE5B27" w:rsidP="00FE5B27"/>
                  <w:p w:rsidR="00FE5B27" w:rsidRPr="00597A6A" w:rsidRDefault="00FE5B27" w:rsidP="00FE5B27">
                    <w:r w:rsidRPr="00597A6A">
                      <w:t xml:space="preserve">1961: </w:t>
                    </w:r>
                  </w:p>
                  <w:p w:rsidR="00FE5B27" w:rsidRPr="00597A6A" w:rsidRDefault="00FE5B27" w:rsidP="00FE5B27">
                    <w:pPr>
                      <w:rPr>
                        <w:i/>
                      </w:rPr>
                    </w:pPr>
                    <w:r w:rsidRPr="00597A6A">
                      <w:rPr>
                        <w:i/>
                      </w:rPr>
                      <w:t xml:space="preserve">Brahms Waltzes </w:t>
                    </w:r>
                  </w:p>
                  <w:p w:rsidR="00FE5B27" w:rsidRPr="00597A6A" w:rsidRDefault="00FE5B27" w:rsidP="00FE5B27"/>
                  <w:p w:rsidR="00FE5B27" w:rsidRPr="00597A6A" w:rsidRDefault="00FE5B27" w:rsidP="00FE5B27">
                    <w:r w:rsidRPr="00597A6A">
                      <w:t xml:space="preserve">1965: </w:t>
                    </w:r>
                  </w:p>
                  <w:p w:rsidR="00FE5B27" w:rsidRPr="00597A6A" w:rsidRDefault="00FE5B27" w:rsidP="00FE5B27">
                    <w:r w:rsidRPr="00597A6A">
                      <w:rPr>
                        <w:i/>
                      </w:rPr>
                      <w:t>Easter Oratorio</w:t>
                    </w:r>
                  </w:p>
                  <w:p w:rsidR="00FE5B27" w:rsidRPr="00597A6A" w:rsidRDefault="00FE5B27" w:rsidP="00FE5B27"/>
                  <w:p w:rsidR="00FE5B27" w:rsidRPr="00597A6A" w:rsidRDefault="00FE5B27" w:rsidP="00FE5B27">
                    <w:r w:rsidRPr="00597A6A">
                      <w:t xml:space="preserve">1973: </w:t>
                    </w:r>
                  </w:p>
                  <w:p w:rsidR="00FE5B27" w:rsidRPr="00597A6A" w:rsidRDefault="00FE5B27" w:rsidP="00FE5B27">
                    <w:pPr>
                      <w:rPr>
                        <w:i/>
                      </w:rPr>
                    </w:pPr>
                    <w:r w:rsidRPr="00597A6A">
                      <w:rPr>
                        <w:i/>
                      </w:rPr>
                      <w:t>St Matthew Passion</w:t>
                    </w:r>
                  </w:p>
                  <w:p w:rsidR="00FE5B27" w:rsidRPr="00597A6A" w:rsidRDefault="00FE5B27" w:rsidP="00FE5B27"/>
                  <w:p w:rsidR="00FE5B27" w:rsidRPr="00597A6A" w:rsidRDefault="00FE5B27" w:rsidP="00FE5B27">
                    <w:r w:rsidRPr="00597A6A">
                      <w:t xml:space="preserve">1974: </w:t>
                    </w:r>
                  </w:p>
                  <w:p w:rsidR="003F0D73" w:rsidRPr="005E0090" w:rsidRDefault="00FE5B27" w:rsidP="00FE5B27">
                    <w:pPr>
                      <w:rPr>
                        <w:rFonts w:cs="Times New Roman"/>
                        <w:lang w:val="en-CA"/>
                      </w:rPr>
                    </w:pPr>
                    <w:r w:rsidRPr="00597A6A">
                      <w:rPr>
                        <w:i/>
                      </w:rPr>
                      <w:t>Visualization – Or From a Farm in New Jersey</w:t>
                    </w:r>
                  </w:p>
                </w:tc>
              </w:sdtContent>
            </w:sd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Content>
              <w:p w:rsidR="00FE5B27" w:rsidRPr="009A5347" w:rsidRDefault="0025648F" w:rsidP="00FE5B27">
                <w:sdt>
                  <w:sdtPr>
                    <w:id w:val="-250199730"/>
                    <w:citation/>
                  </w:sdtPr>
                  <w:sdtContent>
                    <w:r>
                      <w:fldChar w:fldCharType="begin"/>
                    </w:r>
                    <w:r>
                      <w:rPr>
                        <w:lang w:val="en-CA"/>
                      </w:rPr>
                      <w:instrText xml:space="preserve"> CITATION Clay07 \l 4105 </w:instrText>
                    </w:r>
                    <w:r>
                      <w:fldChar w:fldCharType="separate"/>
                    </w:r>
                    <w:r>
                      <w:rPr>
                        <w:noProof/>
                        <w:lang w:val="en-CA"/>
                      </w:rPr>
                      <w:t xml:space="preserve"> </w:t>
                    </w:r>
                    <w:r w:rsidRPr="0025648F">
                      <w:rPr>
                        <w:noProof/>
                        <w:lang w:val="en-CA"/>
                      </w:rPr>
                      <w:t>(Clay)</w:t>
                    </w:r>
                    <w:r>
                      <w:fldChar w:fldCharType="end"/>
                    </w:r>
                  </w:sdtContent>
                </w:sdt>
              </w:p>
              <w:p w:rsidR="00FE5B27" w:rsidRPr="009A5347" w:rsidRDefault="0025648F" w:rsidP="00FE5B27">
                <w:sdt>
                  <w:sdtPr>
                    <w:id w:val="1160348080"/>
                    <w:citation/>
                  </w:sdtPr>
                  <w:sdtContent>
                    <w:r>
                      <w:fldChar w:fldCharType="begin"/>
                    </w:r>
                    <w:r>
                      <w:rPr>
                        <w:lang w:val="en-CA"/>
                      </w:rPr>
                      <w:instrText xml:space="preserve"> CITATION Foulkes02 \l 4105 </w:instrText>
                    </w:r>
                    <w:r>
                      <w:fldChar w:fldCharType="separate"/>
                    </w:r>
                    <w:r w:rsidRPr="0025648F">
                      <w:rPr>
                        <w:noProof/>
                        <w:lang w:val="en-CA"/>
                      </w:rPr>
                      <w:t>(Foulkes)</w:t>
                    </w:r>
                    <w:r>
                      <w:fldChar w:fldCharType="end"/>
                    </w:r>
                  </w:sdtContent>
                </w:sdt>
              </w:p>
              <w:p w:rsidR="00FE5B27" w:rsidRPr="009A5347" w:rsidRDefault="0025648F" w:rsidP="00FE5B27">
                <w:sdt>
                  <w:sdtPr>
                    <w:id w:val="424070251"/>
                    <w:citation/>
                  </w:sdtPr>
                  <w:sdtContent>
                    <w:r>
                      <w:fldChar w:fldCharType="begin"/>
                    </w:r>
                    <w:r>
                      <w:rPr>
                        <w:lang w:val="en-CA"/>
                      </w:rPr>
                      <w:instrText xml:space="preserve"> CITATION Lancos07 \l 4105 </w:instrText>
                    </w:r>
                    <w:r>
                      <w:fldChar w:fldCharType="separate"/>
                    </w:r>
                    <w:r w:rsidRPr="0025648F">
                      <w:rPr>
                        <w:noProof/>
                        <w:lang w:val="en-CA"/>
                      </w:rPr>
                      <w:t>(Lancos)</w:t>
                    </w:r>
                    <w:r>
                      <w:fldChar w:fldCharType="end"/>
                    </w:r>
                  </w:sdtContent>
                </w:sdt>
              </w:p>
              <w:p w:rsidR="00FE5B27" w:rsidRPr="009A5347" w:rsidRDefault="005A6771" w:rsidP="00FE5B27">
                <w:sdt>
                  <w:sdtPr>
                    <w:id w:val="701445945"/>
                    <w:citation/>
                  </w:sdtPr>
                  <w:sdtContent>
                    <w:r>
                      <w:fldChar w:fldCharType="begin"/>
                    </w:r>
                    <w:r>
                      <w:rPr>
                        <w:lang w:val="en-CA"/>
                      </w:rPr>
                      <w:instrText xml:space="preserve"> CITATION Lloyd49 \l 4105 </w:instrText>
                    </w:r>
                    <w:r>
                      <w:fldChar w:fldCharType="separate"/>
                    </w:r>
                    <w:r w:rsidRPr="005A6771">
                      <w:rPr>
                        <w:noProof/>
                        <w:lang w:val="en-CA"/>
                      </w:rPr>
                      <w:t>(Lloyd)</w:t>
                    </w:r>
                    <w:r>
                      <w:fldChar w:fldCharType="end"/>
                    </w:r>
                  </w:sdtContent>
                </w:sdt>
              </w:p>
              <w:p w:rsidR="00FE5B27" w:rsidRDefault="005A6771" w:rsidP="00FE5B27">
                <w:sdt>
                  <w:sdtPr>
                    <w:id w:val="-1365900255"/>
                    <w:citation/>
                  </w:sdtPr>
                  <w:sdtContent>
                    <w:r>
                      <w:fldChar w:fldCharType="begin"/>
                    </w:r>
                    <w:r>
                      <w:rPr>
                        <w:lang w:val="en-CA"/>
                      </w:rPr>
                      <w:instrText xml:space="preserve"> CITATION Siegel93 \l 4105 </w:instrText>
                    </w:r>
                    <w:r>
                      <w:fldChar w:fldCharType="separate"/>
                    </w:r>
                    <w:r w:rsidRPr="005A6771">
                      <w:rPr>
                        <w:noProof/>
                        <w:lang w:val="en-CA"/>
                      </w:rPr>
                      <w:t>(Siegel)</w:t>
                    </w:r>
                    <w:r>
                      <w:fldChar w:fldCharType="end"/>
                    </w:r>
                  </w:sdtContent>
                </w:sdt>
              </w:p>
              <w:p w:rsidR="005A6771" w:rsidRPr="00597A6A" w:rsidRDefault="005A6771" w:rsidP="00FE5B27"/>
              <w:p w:rsidR="00FE5B27" w:rsidRPr="00597A6A" w:rsidRDefault="00FE5B27" w:rsidP="00FE5B27">
                <w:pPr>
                  <w:pStyle w:val="Heading2"/>
                  <w:outlineLvl w:val="1"/>
                </w:pPr>
                <w:r w:rsidRPr="00597A6A">
                  <w:t>Film Documentaries</w:t>
                </w:r>
              </w:p>
              <w:p w:rsidR="00FE5B27" w:rsidRPr="00597A6A" w:rsidRDefault="00ED59E1" w:rsidP="00FE5B27">
                <w:sdt>
                  <w:sdtPr>
                    <w:id w:val="53443093"/>
                    <w:citation/>
                  </w:sdtPr>
                  <w:sdtContent>
                    <w:r>
                      <w:fldChar w:fldCharType="begin"/>
                    </w:r>
                    <w:r>
                      <w:rPr>
                        <w:lang w:val="en-CA"/>
                      </w:rPr>
                      <w:instrText xml:space="preserve"> CITATION Charles90 \l 4105 </w:instrText>
                    </w:r>
                    <w:r>
                      <w:fldChar w:fldCharType="separate"/>
                    </w:r>
                    <w:r w:rsidRPr="00ED59E1">
                      <w:rPr>
                        <w:noProof/>
                        <w:lang w:val="en-CA"/>
                      </w:rPr>
                      <w:t>(Charles Weidman: On His Own)</w:t>
                    </w:r>
                    <w:r>
                      <w:fldChar w:fldCharType="end"/>
                    </w:r>
                  </w:sdtContent>
                </w:sdt>
              </w:p>
              <w:p w:rsidR="003235A7" w:rsidRDefault="00ED59E1" w:rsidP="00FB11DE">
                <w:sdt>
                  <w:sdtPr>
                    <w:id w:val="-1393886171"/>
                    <w:citation/>
                  </w:sdtPr>
                  <w:sdtContent>
                    <w:r>
                      <w:fldChar w:fldCharType="begin"/>
                    </w:r>
                    <w:r>
                      <w:rPr>
                        <w:lang w:val="en-CA"/>
                      </w:rPr>
                      <w:instrText xml:space="preserve"> CITATION Rosenberg96 \l 4105 </w:instrText>
                    </w:r>
                    <w:r>
                      <w:fldChar w:fldCharType="separate"/>
                    </w:r>
                    <w:r w:rsidRPr="00ED59E1">
                      <w:rPr>
                        <w:noProof/>
                        <w:lang w:val="en-CA"/>
                      </w:rPr>
                      <w:t>(Rosenberg)</w:t>
                    </w:r>
                    <w:r>
                      <w:fldChar w:fldCharType="end"/>
                    </w:r>
                  </w:sdtContent>
                </w:sdt>
              </w:p>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DA3" w:rsidRDefault="00DF6DA3" w:rsidP="007A0D55">
      <w:pPr>
        <w:spacing w:after="0" w:line="240" w:lineRule="auto"/>
      </w:pPr>
      <w:r>
        <w:separator/>
      </w:r>
    </w:p>
  </w:endnote>
  <w:endnote w:type="continuationSeparator" w:id="0">
    <w:p w:rsidR="00DF6DA3" w:rsidRDefault="00DF6DA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DA3" w:rsidRDefault="00DF6DA3" w:rsidP="007A0D55">
      <w:pPr>
        <w:spacing w:after="0" w:line="240" w:lineRule="auto"/>
      </w:pPr>
      <w:r>
        <w:separator/>
      </w:r>
    </w:p>
  </w:footnote>
  <w:footnote w:type="continuationSeparator" w:id="0">
    <w:p w:rsidR="00DF6DA3" w:rsidRDefault="00DF6DA3"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771" w:rsidRDefault="005A677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5A6771" w:rsidRDefault="005A67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5648F"/>
    <w:rsid w:val="0029250C"/>
    <w:rsid w:val="002A0A0D"/>
    <w:rsid w:val="002B0B37"/>
    <w:rsid w:val="002F2D58"/>
    <w:rsid w:val="0030662D"/>
    <w:rsid w:val="003235A7"/>
    <w:rsid w:val="003677B6"/>
    <w:rsid w:val="003D3579"/>
    <w:rsid w:val="003D3F2B"/>
    <w:rsid w:val="003E2795"/>
    <w:rsid w:val="003F0D73"/>
    <w:rsid w:val="00462DBE"/>
    <w:rsid w:val="00464699"/>
    <w:rsid w:val="00483379"/>
    <w:rsid w:val="00487BC5"/>
    <w:rsid w:val="00496888"/>
    <w:rsid w:val="004A7476"/>
    <w:rsid w:val="004E5896"/>
    <w:rsid w:val="005126E8"/>
    <w:rsid w:val="00513EE6"/>
    <w:rsid w:val="00534F8F"/>
    <w:rsid w:val="00590035"/>
    <w:rsid w:val="005A6771"/>
    <w:rsid w:val="005B177E"/>
    <w:rsid w:val="005B3921"/>
    <w:rsid w:val="005E0090"/>
    <w:rsid w:val="005F26D7"/>
    <w:rsid w:val="005F5450"/>
    <w:rsid w:val="006D0412"/>
    <w:rsid w:val="007411B9"/>
    <w:rsid w:val="00780D95"/>
    <w:rsid w:val="00780DC7"/>
    <w:rsid w:val="007976FD"/>
    <w:rsid w:val="007A0D55"/>
    <w:rsid w:val="007B3377"/>
    <w:rsid w:val="007E5F44"/>
    <w:rsid w:val="00821DE3"/>
    <w:rsid w:val="00846CE1"/>
    <w:rsid w:val="008A5B87"/>
    <w:rsid w:val="00922950"/>
    <w:rsid w:val="009A5347"/>
    <w:rsid w:val="009A7264"/>
    <w:rsid w:val="009D1606"/>
    <w:rsid w:val="009E18A1"/>
    <w:rsid w:val="009E73D7"/>
    <w:rsid w:val="00A27D2C"/>
    <w:rsid w:val="00A76FD9"/>
    <w:rsid w:val="00AB436D"/>
    <w:rsid w:val="00AD2F24"/>
    <w:rsid w:val="00AD4844"/>
    <w:rsid w:val="00AE64D7"/>
    <w:rsid w:val="00B219AE"/>
    <w:rsid w:val="00B33145"/>
    <w:rsid w:val="00B574C9"/>
    <w:rsid w:val="00BC0FA4"/>
    <w:rsid w:val="00BC39C9"/>
    <w:rsid w:val="00BE5BF7"/>
    <w:rsid w:val="00BF40E1"/>
    <w:rsid w:val="00C27FAB"/>
    <w:rsid w:val="00C358D4"/>
    <w:rsid w:val="00C6296B"/>
    <w:rsid w:val="00C91911"/>
    <w:rsid w:val="00CC586D"/>
    <w:rsid w:val="00CF1542"/>
    <w:rsid w:val="00CF3EC5"/>
    <w:rsid w:val="00D656DA"/>
    <w:rsid w:val="00D83300"/>
    <w:rsid w:val="00DC6B48"/>
    <w:rsid w:val="00DF01B0"/>
    <w:rsid w:val="00DF6DA3"/>
    <w:rsid w:val="00E07F8B"/>
    <w:rsid w:val="00E85A05"/>
    <w:rsid w:val="00E95829"/>
    <w:rsid w:val="00EA606C"/>
    <w:rsid w:val="00EB0C8C"/>
    <w:rsid w:val="00EB51FD"/>
    <w:rsid w:val="00EB77DB"/>
    <w:rsid w:val="00ED139F"/>
    <w:rsid w:val="00ED59E1"/>
    <w:rsid w:val="00EF74F7"/>
    <w:rsid w:val="00F36937"/>
    <w:rsid w:val="00F60F53"/>
    <w:rsid w:val="00F87E5D"/>
    <w:rsid w:val="00FA1925"/>
    <w:rsid w:val="00FB11DE"/>
    <w:rsid w:val="00FB589A"/>
    <w:rsid w:val="00FB7317"/>
    <w:rsid w:val="00FE5B2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0"/>
      </w:tabs>
      <w:ind w:left="0" w:firstLine="0"/>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ft">
    <w:name w:val="ft"/>
    <w:basedOn w:val="DefaultParagraphFont"/>
    <w:rsid w:val="00FE5B27"/>
  </w:style>
  <w:style w:type="character" w:styleId="FollowedHyperlink">
    <w:name w:val="FollowedHyperlink"/>
    <w:basedOn w:val="DefaultParagraphFont"/>
    <w:uiPriority w:val="99"/>
    <w:semiHidden/>
    <w:rsid w:val="007976FD"/>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0"/>
      </w:tabs>
      <w:ind w:left="0" w:firstLine="0"/>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ft">
    <w:name w:val="ft"/>
    <w:basedOn w:val="DefaultParagraphFont"/>
    <w:rsid w:val="00FE5B27"/>
  </w:style>
  <w:style w:type="character" w:styleId="FollowedHyperlink">
    <w:name w:val="FollowedHyperlink"/>
    <w:basedOn w:val="DefaultParagraphFont"/>
    <w:uiPriority w:val="99"/>
    <w:semiHidden/>
    <w:rsid w:val="007976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iphotocentral.com/Photos/VintageWorks_Images/Mid/9946_Barbara_Morgan.jpg" TargetMode="External"/><Relationship Id="rId4" Type="http://schemas.microsoft.com/office/2007/relationships/stylesWithEffects" Target="stylesWithEffects.xml"/><Relationship Id="rId9" Type="http://schemas.openxmlformats.org/officeDocument/2006/relationships/hyperlink" Target="http://www.vintageworks.net/VintageWorks_Images/Full/9932_Barbara_Morgan.jpg"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B0741E"/>
    <w:rsid w:val="00C557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Clay07</b:Tag>
    <b:SourceType>JournalArticle</b:SourceType>
    <b:Guid>{F8105407-2A07-4B21-B561-BC347DF45072}</b:Guid>
    <b:Title>Reconstructing Weidman: A Dancer’s Perspective</b:Title>
    <b:Year>2007</b:Year>
    <b:Medium>Article</b:Medium>
    <b:Author>
      <b:Author>
        <b:NameList>
          <b:Person>
            <b:Last>Clay</b:Last>
            <b:First>Daniel</b:First>
          </b:Person>
        </b:NameList>
      </b:Author>
    </b:Author>
    <b:JournalName>Dance Research Journal</b:JournalName>
    <b:Pages>83-98</b:Pages>
    <b:Volume>39</b:Volume>
    <b:Issue>2</b:Issue>
    <b:RefOrder>1</b:RefOrder>
  </b:Source>
  <b:Source>
    <b:Tag>Foulkes02</b:Tag>
    <b:SourceType>Book</b:SourceType>
    <b:Guid>{CAA22329-7763-4605-8B6F-C4B87BB51136}</b:Guid>
    <b:Author>
      <b:Author>
        <b:NameList>
          <b:Person>
            <b:Last>Foulkes</b:Last>
            <b:First>Julia</b:First>
            <b:Middle>L.</b:Middle>
          </b:Person>
        </b:NameList>
      </b:Author>
    </b:Author>
    <b:Title>Modern Bodies: Dance and American Modernism from Martha Graham to Alvin Ailey</b:Title>
    <b:Year>2002</b:Year>
    <b:City>Chapel Hill &amp; London</b:City>
    <b:Publisher>University of North Carolina Press</b:Publisher>
    <b:Medium>Print</b:Medium>
    <b:RefOrder>2</b:RefOrder>
  </b:Source>
  <b:Source>
    <b:Tag>Lancos07</b:Tag>
    <b:SourceType>Book</b:SourceType>
    <b:Guid>{5312E8AE-8FFE-4381-986A-CAC002187A48}</b:Guid>
    <b:Author>
      <b:Author>
        <b:NameList>
          <b:Person>
            <b:Last>Lancos</b:Last>
            <b:First>Jonette</b:First>
          </b:Person>
        </b:NameList>
      </b:Author>
    </b:Author>
    <b:Title>Reclaiming Charles Weidman (1901-1975): An American Dancer's Life and Legacy</b:Title>
    <b:Year>2007</b:Year>
    <b:City>Lewiston</b:City>
    <b:Publisher>Edwin Mellon Press</b:Publisher>
    <b:Medium>Print</b:Medium>
    <b:RefOrder>3</b:RefOrder>
  </b:Source>
  <b:Source>
    <b:Tag>Lloyd49</b:Tag>
    <b:SourceType>Book</b:SourceType>
    <b:Guid>{F4593552-DFFA-4AE5-94D2-AB122077A749}</b:Guid>
    <b:Author>
      <b:Author>
        <b:NameList>
          <b:Person>
            <b:Last>Lloyd</b:Last>
            <b:First>Margaret</b:First>
            <b:Middle>(ed.)</b:Middle>
          </b:Person>
        </b:NameList>
      </b:Author>
    </b:Author>
    <b:Title>The Borzoi Book of Modern Dance</b:Title>
    <b:Year>1949</b:Year>
    <b:City>New York</b:City>
    <b:Publisher>Alfred Knopf</b:Publisher>
    <b:Medium>Print</b:Medium>
    <b:RefOrder>4</b:RefOrder>
  </b:Source>
  <b:Source>
    <b:Tag>Siegel93</b:Tag>
    <b:SourceType>Book</b:SourceType>
    <b:Guid>{D5BD80D8-7229-42DD-91CA-F4525FE24016}</b:Guid>
    <b:Author>
      <b:Author>
        <b:NameList>
          <b:Person>
            <b:Last>Siegel</b:Last>
            <b:First>Marcia</b:First>
            <b:Middle>B.</b:Middle>
          </b:Person>
        </b:NameList>
      </b:Author>
    </b:Author>
    <b:Title>Days on Earth: The Dance of Doris Humphrey</b:Title>
    <b:Year>1993</b:Year>
    <b:City>Durham and London</b:City>
    <b:Publisher>Duke University Press</b:Publisher>
    <b:Medium>Print</b:Medium>
    <b:RefOrder>5</b:RefOrder>
  </b:Source>
  <b:Source>
    <b:Tag>Charles90</b:Tag>
    <b:SourceType>Film</b:SourceType>
    <b:Guid>{B622A20A-56FB-4D5F-A224-7533BDA7BDC2}</b:Guid>
    <b:Title>Charles Weidman: On His Own</b:Title>
    <b:Medium>Documentary</b:Medium>
    <b:Year>1990</b:Year>
    <b:Author>
      <b:ProducerName>
        <b:NameList>
          <b:Person>
            <b:Last>Foundation</b:Last>
            <b:First>Charles</b:First>
            <b:Middle>Weidman Dance</b:Middle>
          </b:Person>
        </b:NameList>
      </b:ProducerName>
    </b:Author>
    <b:ProductionCompany>Dance Horizons Video</b:ProductionCompany>
    <b:CountryRegion>Pennington, New Jersey</b:CountryRegion>
    <b:RefOrder>6</b:RefOrder>
  </b:Source>
  <b:Source>
    <b:Tag>Rosenberg96</b:Tag>
    <b:SourceType>Film</b:SourceType>
    <b:Guid>{6B8FFFFD-8393-47FE-AD64-3DC88244F1F1}</b:Guid>
    <b:Title>Flickers: Conversations with Contemporary Masters of American Modern Dance</b:Title>
    <b:Author>
      <b:Director>
        <b:NameList>
          <b:Person>
            <b:Last>Rosenberg</b:Last>
            <b:First>Douglas</b:First>
          </b:Person>
        </b:NameList>
      </b:Director>
    </b:Author>
    <b:Medium>Documentary</b:Medium>
    <b:Year>1996</b:Year>
    <b:ProductionCompany>ADF Video</b:ProductionCompany>
    <b:CountryRegion>Madison, Wisconsin</b:CountryRegion>
    <b:RefOrder>7</b:RefOrder>
  </b:Source>
</b:Sources>
</file>

<file path=customXml/itemProps1.xml><?xml version="1.0" encoding="utf-8"?>
<ds:datastoreItem xmlns:ds="http://schemas.openxmlformats.org/officeDocument/2006/customXml" ds:itemID="{D5FEC02A-6FDF-4500-BEFA-DC3B32497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7</Pages>
  <Words>2252</Words>
  <Characters>12839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2016-03-31T23:23:00Z</dcterms:created>
  <dcterms:modified xsi:type="dcterms:W3CDTF">2016-03-31T23:23:00Z</dcterms:modified>
</cp:coreProperties>
</file>