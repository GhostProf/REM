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2A762CD" w14:textId="77777777" w:rsidTr="00922950">
        <w:tc>
          <w:tcPr>
            <w:tcW w:w="491" w:type="dxa"/>
            <w:vMerge w:val="restart"/>
            <w:shd w:val="clear" w:color="auto" w:fill="A6A6A6" w:themeFill="background1" w:themeFillShade="A6"/>
            <w:textDirection w:val="btLr"/>
          </w:tcPr>
          <w:p w14:paraId="77C5C5F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C51896C8B38F42B2A8811292A272F4"/>
            </w:placeholder>
            <w:showingPlcHdr/>
            <w:dropDownList>
              <w:listItem w:displayText="Dr." w:value="Dr."/>
              <w:listItem w:displayText="Prof." w:value="Prof."/>
            </w:dropDownList>
          </w:sdtPr>
          <w:sdtEndPr/>
          <w:sdtContent>
            <w:tc>
              <w:tcPr>
                <w:tcW w:w="1259" w:type="dxa"/>
              </w:tcPr>
              <w:p w14:paraId="7949C1D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85AE3E1F5C89148B1824DA882A02ACE"/>
            </w:placeholder>
            <w:text/>
          </w:sdtPr>
          <w:sdtEndPr/>
          <w:sdtContent>
            <w:tc>
              <w:tcPr>
                <w:tcW w:w="2073" w:type="dxa"/>
              </w:tcPr>
              <w:p w14:paraId="1D9E5F33" w14:textId="77777777" w:rsidR="00B574C9" w:rsidRDefault="00D935C9" w:rsidP="00D935C9">
                <w:r>
                  <w:t>Hein</w:t>
                </w:r>
              </w:p>
            </w:tc>
          </w:sdtContent>
        </w:sdt>
        <w:sdt>
          <w:sdtPr>
            <w:alias w:val="Middle name"/>
            <w:tag w:val="authorMiddleName"/>
            <w:id w:val="-2076034781"/>
            <w:placeholder>
              <w:docPart w:val="FB59FC040E6A5C409A47959F799D537E"/>
            </w:placeholder>
            <w:showingPlcHdr/>
            <w:text/>
          </w:sdtPr>
          <w:sdtEndPr/>
          <w:sdtContent>
            <w:tc>
              <w:tcPr>
                <w:tcW w:w="2551" w:type="dxa"/>
              </w:tcPr>
              <w:p w14:paraId="5FB6F860" w14:textId="77777777" w:rsidR="00B574C9" w:rsidRDefault="00B574C9" w:rsidP="00922950">
                <w:r>
                  <w:rPr>
                    <w:rStyle w:val="PlaceholderText"/>
                  </w:rPr>
                  <w:t>[Middle name]</w:t>
                </w:r>
              </w:p>
            </w:tc>
          </w:sdtContent>
        </w:sdt>
        <w:sdt>
          <w:sdtPr>
            <w:alias w:val="Last name"/>
            <w:tag w:val="authorLastName"/>
            <w:id w:val="-1088529830"/>
            <w:placeholder>
              <w:docPart w:val="6174C8AA75ABD54DA5E6F4894433B1DC"/>
            </w:placeholder>
            <w:text/>
          </w:sdtPr>
          <w:sdtEndPr/>
          <w:sdtContent>
            <w:tc>
              <w:tcPr>
                <w:tcW w:w="2642" w:type="dxa"/>
              </w:tcPr>
              <w:p w14:paraId="09635458" w14:textId="77777777" w:rsidR="00B574C9" w:rsidRDefault="00D935C9" w:rsidP="00D935C9">
                <w:r>
                  <w:t>Viljoen</w:t>
                </w:r>
              </w:p>
            </w:tc>
          </w:sdtContent>
        </w:sdt>
      </w:tr>
      <w:tr w:rsidR="00B574C9" w14:paraId="3ABDE441" w14:textId="77777777" w:rsidTr="001A6A06">
        <w:trPr>
          <w:trHeight w:val="986"/>
        </w:trPr>
        <w:tc>
          <w:tcPr>
            <w:tcW w:w="491" w:type="dxa"/>
            <w:vMerge/>
            <w:shd w:val="clear" w:color="auto" w:fill="A6A6A6" w:themeFill="background1" w:themeFillShade="A6"/>
          </w:tcPr>
          <w:p w14:paraId="2A861A1B" w14:textId="77777777" w:rsidR="00B574C9" w:rsidRPr="001A6A06" w:rsidRDefault="00B574C9" w:rsidP="00CF1542">
            <w:pPr>
              <w:jc w:val="center"/>
              <w:rPr>
                <w:b/>
                <w:color w:val="FFFFFF" w:themeColor="background1"/>
              </w:rPr>
            </w:pPr>
          </w:p>
        </w:tc>
        <w:sdt>
          <w:sdtPr>
            <w:alias w:val="Biography"/>
            <w:tag w:val="authorBiography"/>
            <w:id w:val="938807824"/>
            <w:placeholder>
              <w:docPart w:val="7367F64A7B42814AAFC2EABB6C4497F1"/>
            </w:placeholder>
            <w:showingPlcHdr/>
          </w:sdtPr>
          <w:sdtEndPr/>
          <w:sdtContent>
            <w:tc>
              <w:tcPr>
                <w:tcW w:w="8525" w:type="dxa"/>
                <w:gridSpan w:val="4"/>
              </w:tcPr>
              <w:p w14:paraId="75A44A28" w14:textId="77777777" w:rsidR="00B574C9" w:rsidRDefault="00B574C9" w:rsidP="00922950">
                <w:r>
                  <w:rPr>
                    <w:rStyle w:val="PlaceholderText"/>
                  </w:rPr>
                  <w:t>[Enter your biography]</w:t>
                </w:r>
              </w:p>
            </w:tc>
          </w:sdtContent>
        </w:sdt>
      </w:tr>
      <w:tr w:rsidR="00B574C9" w14:paraId="55F90C95" w14:textId="77777777" w:rsidTr="001A6A06">
        <w:trPr>
          <w:trHeight w:val="986"/>
        </w:trPr>
        <w:tc>
          <w:tcPr>
            <w:tcW w:w="491" w:type="dxa"/>
            <w:vMerge/>
            <w:shd w:val="clear" w:color="auto" w:fill="A6A6A6" w:themeFill="background1" w:themeFillShade="A6"/>
          </w:tcPr>
          <w:p w14:paraId="21EA780B" w14:textId="77777777" w:rsidR="00B574C9" w:rsidRPr="001A6A06" w:rsidRDefault="00B574C9" w:rsidP="00CF1542">
            <w:pPr>
              <w:jc w:val="center"/>
              <w:rPr>
                <w:b/>
                <w:color w:val="FFFFFF" w:themeColor="background1"/>
              </w:rPr>
            </w:pPr>
          </w:p>
        </w:tc>
        <w:sdt>
          <w:sdtPr>
            <w:alias w:val="Affiliation"/>
            <w:tag w:val="affiliation"/>
            <w:id w:val="2012937915"/>
            <w:placeholder>
              <w:docPart w:val="5570C0C6B4D5F4419D713123CA3F43FE"/>
            </w:placeholder>
            <w:showingPlcHdr/>
            <w:text/>
          </w:sdtPr>
          <w:sdtEndPr/>
          <w:sdtContent>
            <w:tc>
              <w:tcPr>
                <w:tcW w:w="8525" w:type="dxa"/>
                <w:gridSpan w:val="4"/>
              </w:tcPr>
              <w:p w14:paraId="3B0BFD16" w14:textId="77777777" w:rsidR="00B574C9" w:rsidRDefault="00B574C9" w:rsidP="00B574C9">
                <w:r>
                  <w:rPr>
                    <w:rStyle w:val="PlaceholderText"/>
                  </w:rPr>
                  <w:t>[Enter the institution with which you are affiliated]</w:t>
                </w:r>
              </w:p>
            </w:tc>
          </w:sdtContent>
        </w:sdt>
      </w:tr>
    </w:tbl>
    <w:p w14:paraId="4E6496E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3E87AD" w14:textId="77777777" w:rsidTr="00244BB0">
        <w:tc>
          <w:tcPr>
            <w:tcW w:w="9016" w:type="dxa"/>
            <w:shd w:val="clear" w:color="auto" w:fill="A6A6A6" w:themeFill="background1" w:themeFillShade="A6"/>
            <w:tcMar>
              <w:top w:w="113" w:type="dxa"/>
              <w:bottom w:w="113" w:type="dxa"/>
            </w:tcMar>
          </w:tcPr>
          <w:p w14:paraId="03FF0A6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99D4502" w14:textId="77777777" w:rsidTr="003F0D73">
        <w:sdt>
          <w:sdtPr>
            <w:rPr>
              <w:b/>
            </w:rPr>
            <w:alias w:val="Article headword"/>
            <w:tag w:val="articleHeadword"/>
            <w:id w:val="-361440020"/>
            <w:placeholder>
              <w:docPart w:val="1DF9643E319CC84CB0E726D5AFE37CD8"/>
            </w:placeholder>
            <w:text/>
          </w:sdtPr>
          <w:sdtEndPr/>
          <w:sdtContent>
            <w:tc>
              <w:tcPr>
                <w:tcW w:w="9016" w:type="dxa"/>
                <w:tcMar>
                  <w:top w:w="113" w:type="dxa"/>
                  <w:bottom w:w="113" w:type="dxa"/>
                </w:tcMar>
              </w:tcPr>
              <w:p w14:paraId="7BE7E085" w14:textId="686A6AFD" w:rsidR="003F0D73" w:rsidRPr="00FB589A" w:rsidRDefault="00792940" w:rsidP="00D935C9">
                <w:pPr>
                  <w:rPr>
                    <w:b/>
                  </w:rPr>
                </w:pPr>
                <w:r>
                  <w:rPr>
                    <w:b/>
                  </w:rPr>
                  <w:t>Eybers, Elisabeth</w:t>
                </w:r>
                <w:r w:rsidR="00D935C9">
                  <w:rPr>
                    <w:b/>
                  </w:rPr>
                  <w:t xml:space="preserve"> (1915-2007)</w:t>
                </w:r>
              </w:p>
            </w:tc>
          </w:sdtContent>
        </w:sdt>
      </w:tr>
      <w:tr w:rsidR="00464699" w14:paraId="7E9BDC2F" w14:textId="77777777" w:rsidTr="007821B0">
        <w:sdt>
          <w:sdtPr>
            <w:alias w:val="Variant headwords"/>
            <w:tag w:val="variantHeadwords"/>
            <w:id w:val="173464402"/>
            <w:placeholder>
              <w:docPart w:val="CE302B08DE690749A0F14E8F203CA61F"/>
            </w:placeholder>
          </w:sdtPr>
          <w:sdtEndPr/>
          <w:sdtContent>
            <w:tc>
              <w:tcPr>
                <w:tcW w:w="9016" w:type="dxa"/>
                <w:tcMar>
                  <w:top w:w="113" w:type="dxa"/>
                  <w:bottom w:w="113" w:type="dxa"/>
                </w:tcMar>
              </w:tcPr>
              <w:p w14:paraId="716D0669" w14:textId="0EDB8E8F" w:rsidR="00464699" w:rsidRDefault="00792940" w:rsidP="00464699">
                <w:r>
                  <w:rPr>
                    <w:b/>
                  </w:rPr>
                  <w:t>Eybers, Francoise</w:t>
                </w:r>
              </w:p>
            </w:tc>
          </w:sdtContent>
        </w:sdt>
      </w:tr>
      <w:tr w:rsidR="00E85A05" w14:paraId="05B3D43D" w14:textId="77777777" w:rsidTr="003F0D73">
        <w:sdt>
          <w:sdtPr>
            <w:alias w:val="Abstract"/>
            <w:tag w:val="abstract"/>
            <w:id w:val="-635871867"/>
            <w:placeholder>
              <w:docPart w:val="AE7A5D3D97A2EA41A3FC2F89F2C5B413"/>
            </w:placeholder>
          </w:sdtPr>
          <w:sdtEndPr/>
          <w:sdtContent>
            <w:tc>
              <w:tcPr>
                <w:tcW w:w="9016" w:type="dxa"/>
                <w:tcMar>
                  <w:top w:w="113" w:type="dxa"/>
                  <w:bottom w:w="113" w:type="dxa"/>
                </w:tcMar>
              </w:tcPr>
              <w:p w14:paraId="3C5AE299" w14:textId="77777777" w:rsidR="00E85A05" w:rsidRDefault="00D935C9" w:rsidP="00D935C9">
                <w:r w:rsidRPr="00D935C9">
                  <w:t xml:space="preserve">Elisabeth Eybers is regarded as the first of the great Afrikaans female poets. She was born in the Western Transvaal, and lived in Johannesburg both while a student and during her marriage to the industrialist Albert Wessels. They divorced in 1961, when she moved to Amsterdam. Her initial writerly concerns were so-called female ones, like pregnancy, the home, and motherhood; but she evolved into a poet who confronted the vicissitudes of life with a strong, ironical voice. </w:t>
                </w:r>
              </w:p>
            </w:tc>
          </w:sdtContent>
        </w:sdt>
      </w:tr>
      <w:tr w:rsidR="003F0D73" w14:paraId="19346BD3" w14:textId="77777777" w:rsidTr="003F0D73">
        <w:sdt>
          <w:sdtPr>
            <w:alias w:val="Article text"/>
            <w:tag w:val="articleText"/>
            <w:id w:val="634067588"/>
            <w:placeholder>
              <w:docPart w:val="DC3B3AEC3A65964FA7884BFD6D62D2FC"/>
            </w:placeholder>
          </w:sdtPr>
          <w:sdtEndPr/>
          <w:sdtContent>
            <w:tc>
              <w:tcPr>
                <w:tcW w:w="9016" w:type="dxa"/>
                <w:tcMar>
                  <w:top w:w="113" w:type="dxa"/>
                  <w:bottom w:w="113" w:type="dxa"/>
                </w:tcMar>
              </w:tcPr>
              <w:p w14:paraId="1259DF07" w14:textId="70CFBA92" w:rsidR="00D935C9" w:rsidRDefault="00D935C9" w:rsidP="0010284A">
                <w:r w:rsidRPr="00D935C9">
                  <w:t xml:space="preserve">Elisabeth Eybers is regarded as the first of the great Afrikaans female poets. She was born in the Western Transvaal, and lived in Johannesburg both while a student and during her marriage to the industrialist Albert Wessels. They divorced in 1961, when she moved to Amsterdam. Her initial writerly concerns were so-called female ones, like pregnancy, the home, and motherhood; but she evolved into a poet who confronted the vicissitudes of life with a strong, ironical voice. She published 22 volumes of poetry, all except the last collected in </w:t>
                </w:r>
                <w:r w:rsidRPr="00D935C9">
                  <w:rPr>
                    <w:i/>
                  </w:rPr>
                  <w:t>Versamelde gedigte</w:t>
                </w:r>
                <w:r w:rsidRPr="00D935C9">
                  <w:t xml:space="preserve"> (</w:t>
                </w:r>
                <w:r w:rsidRPr="00D935C9">
                  <w:rPr>
                    <w:i/>
                  </w:rPr>
                  <w:t>Collected Poems</w:t>
                </w:r>
                <w:r w:rsidRPr="00D935C9">
                  <w:t>)</w:t>
                </w:r>
                <w:r w:rsidRPr="00D935C9">
                  <w:rPr>
                    <w:i/>
                  </w:rPr>
                  <w:t xml:space="preserve"> </w:t>
                </w:r>
                <w:r w:rsidRPr="00D935C9">
                  <w:t>(2004), as well as a number of short stories, reviews and essays. She was also an acclaimed poet in the Netherlands.</w:t>
                </w:r>
              </w:p>
              <w:p w14:paraId="6C357856" w14:textId="77777777" w:rsidR="0010284A" w:rsidRPr="00D935C9" w:rsidRDefault="0010284A" w:rsidP="0010284A"/>
              <w:p w14:paraId="1CCDBAEE" w14:textId="77777777" w:rsidR="00D935C9" w:rsidRPr="00D935C9" w:rsidRDefault="00D935C9" w:rsidP="00D935C9">
                <w:r w:rsidRPr="00D935C9">
                  <w:t>Elisabeth Francoise Eybers</w:t>
                </w:r>
                <w:r w:rsidRPr="00D935C9">
                  <w:rPr>
                    <w:b/>
                  </w:rPr>
                  <w:t xml:space="preserve"> </w:t>
                </w:r>
                <w:r w:rsidRPr="00D935C9">
                  <w:t>was born in Klerksdorp and spent her early years in Schweizer-Reneke. Her father was a minister and her English-speaking mother a teacher, and the differences between language and temperament stemming from her parents are recurring themes in her poetry, part of the fruitful opposition between the male and the female principle depicted in her work.</w:t>
                </w:r>
              </w:p>
              <w:p w14:paraId="1B88F675" w14:textId="77777777" w:rsidR="00D935C9" w:rsidRPr="00D935C9" w:rsidRDefault="00D935C9" w:rsidP="00D935C9"/>
              <w:p w14:paraId="7063B09B" w14:textId="77777777" w:rsidR="00D935C9" w:rsidRPr="00D935C9" w:rsidRDefault="00D935C9" w:rsidP="00D935C9">
                <w:r w:rsidRPr="00D935C9">
                  <w:t xml:space="preserve">Her early poetry records the experiences of an awakening woman and wife through the different stages of love, marriage, bearing and raising children. Her work in this phase can be described as typically feminine, limited to the home, with a tendency toward the romantic. Yet the strong generative tensions in her work – between the heart and the mind, between fluidity and rigidity – are already clear in the way the poetic persona interrogates the mother of Jesus about her own suffering in the important poem ‘Maria’. </w:t>
                </w:r>
              </w:p>
              <w:p w14:paraId="3B7B1CCD" w14:textId="77777777" w:rsidR="00D935C9" w:rsidRPr="00D935C9" w:rsidRDefault="00D935C9" w:rsidP="00D935C9"/>
              <w:p w14:paraId="7D0CACED" w14:textId="77777777" w:rsidR="00D935C9" w:rsidRPr="00D935C9" w:rsidRDefault="00D935C9" w:rsidP="00D935C9">
                <w:r w:rsidRPr="00D935C9">
                  <w:t>Characteristic of Eybers’ poetry is a duality; a playing out of some tension or conflict between two concepts or attitudes: between male and female, life and death, the past and the present, emotions and thoughts, memory and experience, fluidity and rigidity. ‘Teenspraak’ (contradiction) is one of her favourite words. Rhetorically her work is remarkably dense with negations and negatives that mark a process of ironically weighing things up, of confronting longing and lack, of paring things down to what is essential. She called it ‘a choreography of avoidance’.</w:t>
                </w:r>
              </w:p>
              <w:p w14:paraId="6A52F2BC" w14:textId="77777777" w:rsidR="00D935C9" w:rsidRPr="00D935C9" w:rsidRDefault="00D935C9" w:rsidP="00D935C9"/>
              <w:p w14:paraId="0B371335" w14:textId="77777777" w:rsidR="00D935C9" w:rsidRPr="00D935C9" w:rsidRDefault="00D935C9" w:rsidP="00D935C9">
                <w:r w:rsidRPr="00D935C9">
                  <w:lastRenderedPageBreak/>
                  <w:t xml:space="preserve">With her move to Amsterdam after her divorce in 1961 Eybers’ work was enriched by the experience of exile and displacement and the tension between South Africa and the Netherlands. Her work developed a new concrete sensuousness under the influence of a new environment. The speaker became more and more an old person regarding herself ironically. She developed a new Dutch-inflected language usage to express the interaction between the known and the foreign. In her last collection, </w:t>
                </w:r>
                <w:r w:rsidRPr="00D935C9">
                  <w:rPr>
                    <w:i/>
                    <w:iCs/>
                  </w:rPr>
                  <w:t xml:space="preserve">Valreep / Stirrup-cup </w:t>
                </w:r>
                <w:r w:rsidRPr="00D935C9">
                  <w:rPr>
                    <w:iCs/>
                  </w:rPr>
                  <w:t xml:space="preserve">(2005), </w:t>
                </w:r>
                <w:r w:rsidRPr="00D935C9">
                  <w:t xml:space="preserve">she continued her ironic confrontation with aging and death, returning partly to her mother’s language by including her own English versions along with her Afrikaans poems. </w:t>
                </w:r>
              </w:p>
              <w:p w14:paraId="5AE883DC" w14:textId="77777777" w:rsidR="00D935C9" w:rsidRPr="00D935C9" w:rsidRDefault="00D935C9" w:rsidP="00D935C9"/>
              <w:p w14:paraId="1EB4CD4B" w14:textId="33FEE8AB" w:rsidR="003F0D73" w:rsidRDefault="00D935C9" w:rsidP="00C27FAB">
                <w:r w:rsidRPr="00D935C9">
                  <w:t xml:space="preserve">In 1971 Eybers was awarded a second Hertzog Prize for </w:t>
                </w:r>
                <w:r w:rsidRPr="00D935C9">
                  <w:rPr>
                    <w:i/>
                  </w:rPr>
                  <w:t>Onderdak</w:t>
                </w:r>
                <w:r w:rsidRPr="00D935C9">
                  <w:t xml:space="preserve"> (</w:t>
                </w:r>
                <w:r w:rsidRPr="00D935C9">
                  <w:rPr>
                    <w:i/>
                  </w:rPr>
                  <w:t>Shelter</w:t>
                </w:r>
                <w:r w:rsidRPr="00D935C9">
                  <w:t>)</w:t>
                </w:r>
                <w:r w:rsidRPr="00D935C9">
                  <w:rPr>
                    <w:i/>
                  </w:rPr>
                  <w:t xml:space="preserve"> </w:t>
                </w:r>
                <w:r w:rsidRPr="00D935C9">
                  <w:t>(1968). She was taken up into the Dutch canon as a matter of course, being awarded a number of Dutch prizes, including the prestigious P.C. Hooft Prize. She died in Amsterdam in 2007, aged 92</w:t>
                </w:r>
                <w:r w:rsidR="0010284A">
                  <w:t>.</w:t>
                </w:r>
              </w:p>
            </w:tc>
            <w:bookmarkStart w:id="0" w:name="_GoBack" w:displacedByCustomXml="next"/>
            <w:bookmarkEnd w:id="0" w:displacedByCustomXml="next"/>
          </w:sdtContent>
        </w:sdt>
      </w:tr>
      <w:tr w:rsidR="003235A7" w14:paraId="729F99E3" w14:textId="77777777" w:rsidTr="003235A7">
        <w:tc>
          <w:tcPr>
            <w:tcW w:w="9016" w:type="dxa"/>
          </w:tcPr>
          <w:p w14:paraId="0B192C43" w14:textId="77777777" w:rsidR="003235A7" w:rsidRDefault="003235A7" w:rsidP="008A5B87">
            <w:r w:rsidRPr="0015114C">
              <w:rPr>
                <w:u w:val="single"/>
              </w:rPr>
              <w:lastRenderedPageBreak/>
              <w:t>Further reading</w:t>
            </w:r>
            <w:r>
              <w:t>:</w:t>
            </w:r>
          </w:p>
          <w:p w14:paraId="7886B297" w14:textId="77777777" w:rsidR="003235A7" w:rsidRDefault="0010284A" w:rsidP="00AF7434">
            <w:pPr>
              <w:jc w:val="both"/>
              <w:rPr>
                <w:szCs w:val="24"/>
              </w:rPr>
            </w:pPr>
            <w:sdt>
              <w:sdtPr>
                <w:rPr>
                  <w:szCs w:val="24"/>
                </w:rPr>
                <w:id w:val="-1507363273"/>
                <w:citation/>
              </w:sdtPr>
              <w:sdtContent>
                <w:r>
                  <w:rPr>
                    <w:szCs w:val="24"/>
                  </w:rPr>
                  <w:fldChar w:fldCharType="begin"/>
                </w:r>
                <w:r>
                  <w:rPr>
                    <w:szCs w:val="24"/>
                    <w:lang w:val="en-CA"/>
                  </w:rPr>
                  <w:instrText xml:space="preserve"> CITATION Eyb04 \l 4105 </w:instrText>
                </w:r>
                <w:r>
                  <w:rPr>
                    <w:szCs w:val="24"/>
                  </w:rPr>
                  <w:fldChar w:fldCharType="separate"/>
                </w:r>
                <w:r w:rsidRPr="0010284A">
                  <w:rPr>
                    <w:noProof/>
                    <w:szCs w:val="24"/>
                    <w:lang w:val="en-CA"/>
                  </w:rPr>
                  <w:t>(Eybers)</w:t>
                </w:r>
                <w:r>
                  <w:rPr>
                    <w:szCs w:val="24"/>
                  </w:rPr>
                  <w:fldChar w:fldCharType="end"/>
                </w:r>
              </w:sdtContent>
            </w:sdt>
          </w:p>
          <w:p w14:paraId="5FC3B911" w14:textId="238186C9" w:rsidR="0010284A" w:rsidRPr="00AF7434" w:rsidRDefault="0010284A" w:rsidP="00AF7434">
            <w:pPr>
              <w:jc w:val="both"/>
              <w:rPr>
                <w:szCs w:val="24"/>
              </w:rPr>
            </w:pPr>
            <w:sdt>
              <w:sdtPr>
                <w:rPr>
                  <w:szCs w:val="24"/>
                </w:rPr>
                <w:id w:val="2126350287"/>
                <w:citation/>
              </w:sdtPr>
              <w:sdtContent>
                <w:r>
                  <w:rPr>
                    <w:szCs w:val="24"/>
                  </w:rPr>
                  <w:fldChar w:fldCharType="begin"/>
                </w:r>
                <w:r>
                  <w:rPr>
                    <w:szCs w:val="24"/>
                    <w:lang w:val="en-CA"/>
                  </w:rPr>
                  <w:instrText xml:space="preserve"> CITATION Jan96 \l 4105 </w:instrText>
                </w:r>
                <w:r>
                  <w:rPr>
                    <w:szCs w:val="24"/>
                  </w:rPr>
                  <w:fldChar w:fldCharType="separate"/>
                </w:r>
                <w:r w:rsidRPr="0010284A">
                  <w:rPr>
                    <w:noProof/>
                    <w:szCs w:val="24"/>
                    <w:lang w:val="en-CA"/>
                  </w:rPr>
                  <w:t>(Jansen)</w:t>
                </w:r>
                <w:r>
                  <w:rPr>
                    <w:szCs w:val="24"/>
                  </w:rPr>
                  <w:fldChar w:fldCharType="end"/>
                </w:r>
              </w:sdtContent>
            </w:sdt>
          </w:p>
        </w:tc>
      </w:tr>
    </w:tbl>
    <w:p w14:paraId="6FDF9C10"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BC0607" w14:textId="77777777" w:rsidR="00F004E1" w:rsidRDefault="00F004E1" w:rsidP="007A0D55">
      <w:pPr>
        <w:spacing w:after="0" w:line="240" w:lineRule="auto"/>
      </w:pPr>
      <w:r>
        <w:separator/>
      </w:r>
    </w:p>
  </w:endnote>
  <w:endnote w:type="continuationSeparator" w:id="0">
    <w:p w14:paraId="6672F4CF" w14:textId="77777777" w:rsidR="00F004E1" w:rsidRDefault="00F004E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D3F0F4" w14:textId="77777777" w:rsidR="00F004E1" w:rsidRDefault="00F004E1" w:rsidP="007A0D55">
      <w:pPr>
        <w:spacing w:after="0" w:line="240" w:lineRule="auto"/>
      </w:pPr>
      <w:r>
        <w:separator/>
      </w:r>
    </w:p>
  </w:footnote>
  <w:footnote w:type="continuationSeparator" w:id="0">
    <w:p w14:paraId="072C06FB" w14:textId="77777777" w:rsidR="00F004E1" w:rsidRDefault="00F004E1"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DC76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677E21B"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C9"/>
    <w:rsid w:val="00032559"/>
    <w:rsid w:val="00052040"/>
    <w:rsid w:val="000B25AE"/>
    <w:rsid w:val="000B55AB"/>
    <w:rsid w:val="000D24DC"/>
    <w:rsid w:val="00101B2E"/>
    <w:rsid w:val="0010284A"/>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92940"/>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F743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935C9"/>
    <w:rsid w:val="00DC6B48"/>
    <w:rsid w:val="00DF01B0"/>
    <w:rsid w:val="00E85A05"/>
    <w:rsid w:val="00E95829"/>
    <w:rsid w:val="00EA606C"/>
    <w:rsid w:val="00EB0C8C"/>
    <w:rsid w:val="00EB51FD"/>
    <w:rsid w:val="00EB77DB"/>
    <w:rsid w:val="00ED139F"/>
    <w:rsid w:val="00EF74F7"/>
    <w:rsid w:val="00F004E1"/>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4FEF8"/>
  <w15:docId w15:val="{D6F2D26F-6237-4F74-AAC1-D25BCB5DF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35C9"/>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935C9"/>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131833">
      <w:bodyDiv w:val="1"/>
      <w:marLeft w:val="0"/>
      <w:marRight w:val="0"/>
      <w:marTop w:val="0"/>
      <w:marBottom w:val="0"/>
      <w:divBdr>
        <w:top w:val="none" w:sz="0" w:space="0" w:color="auto"/>
        <w:left w:val="none" w:sz="0" w:space="0" w:color="auto"/>
        <w:bottom w:val="none" w:sz="0" w:space="0" w:color="auto"/>
        <w:right w:val="none" w:sz="0" w:space="0" w:color="auto"/>
      </w:divBdr>
    </w:div>
    <w:div w:id="32023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AC51896C8B38F42B2A8811292A272F4"/>
        <w:category>
          <w:name w:val="General"/>
          <w:gallery w:val="placeholder"/>
        </w:category>
        <w:types>
          <w:type w:val="bbPlcHdr"/>
        </w:types>
        <w:behaviors>
          <w:behavior w:val="content"/>
        </w:behaviors>
        <w:guid w:val="{1B368913-561A-9949-91EA-786255EDA3E1}"/>
      </w:docPartPr>
      <w:docPartBody>
        <w:p w:rsidR="008E2FCC" w:rsidRDefault="002557CA">
          <w:pPr>
            <w:pStyle w:val="4AC51896C8B38F42B2A8811292A272F4"/>
          </w:pPr>
          <w:r w:rsidRPr="00CC586D">
            <w:rPr>
              <w:rStyle w:val="PlaceholderText"/>
              <w:b/>
              <w:color w:val="FFFFFF" w:themeColor="background1"/>
            </w:rPr>
            <w:t>[Salutation]</w:t>
          </w:r>
        </w:p>
      </w:docPartBody>
    </w:docPart>
    <w:docPart>
      <w:docPartPr>
        <w:name w:val="685AE3E1F5C89148B1824DA882A02ACE"/>
        <w:category>
          <w:name w:val="General"/>
          <w:gallery w:val="placeholder"/>
        </w:category>
        <w:types>
          <w:type w:val="bbPlcHdr"/>
        </w:types>
        <w:behaviors>
          <w:behavior w:val="content"/>
        </w:behaviors>
        <w:guid w:val="{24D48AD9-1D79-5640-9550-C28A47A12C75}"/>
      </w:docPartPr>
      <w:docPartBody>
        <w:p w:rsidR="008E2FCC" w:rsidRDefault="002557CA">
          <w:pPr>
            <w:pStyle w:val="685AE3E1F5C89148B1824DA882A02ACE"/>
          </w:pPr>
          <w:r>
            <w:rPr>
              <w:rStyle w:val="PlaceholderText"/>
            </w:rPr>
            <w:t>[First name]</w:t>
          </w:r>
        </w:p>
      </w:docPartBody>
    </w:docPart>
    <w:docPart>
      <w:docPartPr>
        <w:name w:val="FB59FC040E6A5C409A47959F799D537E"/>
        <w:category>
          <w:name w:val="General"/>
          <w:gallery w:val="placeholder"/>
        </w:category>
        <w:types>
          <w:type w:val="bbPlcHdr"/>
        </w:types>
        <w:behaviors>
          <w:behavior w:val="content"/>
        </w:behaviors>
        <w:guid w:val="{E6562A1C-2ABD-1D4C-B492-6D07A08EA03B}"/>
      </w:docPartPr>
      <w:docPartBody>
        <w:p w:rsidR="008E2FCC" w:rsidRDefault="002557CA">
          <w:pPr>
            <w:pStyle w:val="FB59FC040E6A5C409A47959F799D537E"/>
          </w:pPr>
          <w:r>
            <w:rPr>
              <w:rStyle w:val="PlaceholderText"/>
            </w:rPr>
            <w:t>[Middle name]</w:t>
          </w:r>
        </w:p>
      </w:docPartBody>
    </w:docPart>
    <w:docPart>
      <w:docPartPr>
        <w:name w:val="6174C8AA75ABD54DA5E6F4894433B1DC"/>
        <w:category>
          <w:name w:val="General"/>
          <w:gallery w:val="placeholder"/>
        </w:category>
        <w:types>
          <w:type w:val="bbPlcHdr"/>
        </w:types>
        <w:behaviors>
          <w:behavior w:val="content"/>
        </w:behaviors>
        <w:guid w:val="{47A92B1B-101D-4C44-BB8E-2594F0293E10}"/>
      </w:docPartPr>
      <w:docPartBody>
        <w:p w:rsidR="008E2FCC" w:rsidRDefault="002557CA">
          <w:pPr>
            <w:pStyle w:val="6174C8AA75ABD54DA5E6F4894433B1DC"/>
          </w:pPr>
          <w:r>
            <w:rPr>
              <w:rStyle w:val="PlaceholderText"/>
            </w:rPr>
            <w:t>[Last name]</w:t>
          </w:r>
        </w:p>
      </w:docPartBody>
    </w:docPart>
    <w:docPart>
      <w:docPartPr>
        <w:name w:val="7367F64A7B42814AAFC2EABB6C4497F1"/>
        <w:category>
          <w:name w:val="General"/>
          <w:gallery w:val="placeholder"/>
        </w:category>
        <w:types>
          <w:type w:val="bbPlcHdr"/>
        </w:types>
        <w:behaviors>
          <w:behavior w:val="content"/>
        </w:behaviors>
        <w:guid w:val="{3581A321-7109-4445-BE12-04A183E85C0D}"/>
      </w:docPartPr>
      <w:docPartBody>
        <w:p w:rsidR="008E2FCC" w:rsidRDefault="002557CA">
          <w:pPr>
            <w:pStyle w:val="7367F64A7B42814AAFC2EABB6C4497F1"/>
          </w:pPr>
          <w:r>
            <w:rPr>
              <w:rStyle w:val="PlaceholderText"/>
            </w:rPr>
            <w:t>[Enter your biography]</w:t>
          </w:r>
        </w:p>
      </w:docPartBody>
    </w:docPart>
    <w:docPart>
      <w:docPartPr>
        <w:name w:val="5570C0C6B4D5F4419D713123CA3F43FE"/>
        <w:category>
          <w:name w:val="General"/>
          <w:gallery w:val="placeholder"/>
        </w:category>
        <w:types>
          <w:type w:val="bbPlcHdr"/>
        </w:types>
        <w:behaviors>
          <w:behavior w:val="content"/>
        </w:behaviors>
        <w:guid w:val="{479384D7-6776-134E-B76D-C7911B265FE5}"/>
      </w:docPartPr>
      <w:docPartBody>
        <w:p w:rsidR="008E2FCC" w:rsidRDefault="002557CA">
          <w:pPr>
            <w:pStyle w:val="5570C0C6B4D5F4419D713123CA3F43FE"/>
          </w:pPr>
          <w:r>
            <w:rPr>
              <w:rStyle w:val="PlaceholderText"/>
            </w:rPr>
            <w:t>[Enter the institution with which you are affiliated]</w:t>
          </w:r>
        </w:p>
      </w:docPartBody>
    </w:docPart>
    <w:docPart>
      <w:docPartPr>
        <w:name w:val="1DF9643E319CC84CB0E726D5AFE37CD8"/>
        <w:category>
          <w:name w:val="General"/>
          <w:gallery w:val="placeholder"/>
        </w:category>
        <w:types>
          <w:type w:val="bbPlcHdr"/>
        </w:types>
        <w:behaviors>
          <w:behavior w:val="content"/>
        </w:behaviors>
        <w:guid w:val="{3A5C4405-719D-4543-B857-040FC1B355AA}"/>
      </w:docPartPr>
      <w:docPartBody>
        <w:p w:rsidR="008E2FCC" w:rsidRDefault="002557CA">
          <w:pPr>
            <w:pStyle w:val="1DF9643E319CC84CB0E726D5AFE37CD8"/>
          </w:pPr>
          <w:r w:rsidRPr="00EF74F7">
            <w:rPr>
              <w:b/>
              <w:color w:val="808080" w:themeColor="background1" w:themeShade="80"/>
            </w:rPr>
            <w:t>[Enter the headword for your article]</w:t>
          </w:r>
        </w:p>
      </w:docPartBody>
    </w:docPart>
    <w:docPart>
      <w:docPartPr>
        <w:name w:val="CE302B08DE690749A0F14E8F203CA61F"/>
        <w:category>
          <w:name w:val="General"/>
          <w:gallery w:val="placeholder"/>
        </w:category>
        <w:types>
          <w:type w:val="bbPlcHdr"/>
        </w:types>
        <w:behaviors>
          <w:behavior w:val="content"/>
        </w:behaviors>
        <w:guid w:val="{63434C6E-0674-7B46-A097-8E7AAD65B847}"/>
      </w:docPartPr>
      <w:docPartBody>
        <w:p w:rsidR="008E2FCC" w:rsidRDefault="002557CA">
          <w:pPr>
            <w:pStyle w:val="CE302B08DE690749A0F14E8F203CA61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E7A5D3D97A2EA41A3FC2F89F2C5B413"/>
        <w:category>
          <w:name w:val="General"/>
          <w:gallery w:val="placeholder"/>
        </w:category>
        <w:types>
          <w:type w:val="bbPlcHdr"/>
        </w:types>
        <w:behaviors>
          <w:behavior w:val="content"/>
        </w:behaviors>
        <w:guid w:val="{16D37014-F5C6-2345-BA81-D2311D52D69F}"/>
      </w:docPartPr>
      <w:docPartBody>
        <w:p w:rsidR="008E2FCC" w:rsidRDefault="002557CA">
          <w:pPr>
            <w:pStyle w:val="AE7A5D3D97A2EA41A3FC2F89F2C5B41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3B3AEC3A65964FA7884BFD6D62D2FC"/>
        <w:category>
          <w:name w:val="General"/>
          <w:gallery w:val="placeholder"/>
        </w:category>
        <w:types>
          <w:type w:val="bbPlcHdr"/>
        </w:types>
        <w:behaviors>
          <w:behavior w:val="content"/>
        </w:behaviors>
        <w:guid w:val="{6A5DB497-FA5A-0644-9AC6-F1078F05F4C4}"/>
      </w:docPartPr>
      <w:docPartBody>
        <w:p w:rsidR="008E2FCC" w:rsidRDefault="002557CA">
          <w:pPr>
            <w:pStyle w:val="DC3B3AEC3A65964FA7884BFD6D62D2F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2FCC"/>
    <w:rsid w:val="002557CA"/>
    <w:rsid w:val="008E2FC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AC51896C8B38F42B2A8811292A272F4">
    <w:name w:val="4AC51896C8B38F42B2A8811292A272F4"/>
  </w:style>
  <w:style w:type="paragraph" w:customStyle="1" w:styleId="685AE3E1F5C89148B1824DA882A02ACE">
    <w:name w:val="685AE3E1F5C89148B1824DA882A02ACE"/>
  </w:style>
  <w:style w:type="paragraph" w:customStyle="1" w:styleId="FB59FC040E6A5C409A47959F799D537E">
    <w:name w:val="FB59FC040E6A5C409A47959F799D537E"/>
  </w:style>
  <w:style w:type="paragraph" w:customStyle="1" w:styleId="6174C8AA75ABD54DA5E6F4894433B1DC">
    <w:name w:val="6174C8AA75ABD54DA5E6F4894433B1DC"/>
  </w:style>
  <w:style w:type="paragraph" w:customStyle="1" w:styleId="7367F64A7B42814AAFC2EABB6C4497F1">
    <w:name w:val="7367F64A7B42814AAFC2EABB6C4497F1"/>
  </w:style>
  <w:style w:type="paragraph" w:customStyle="1" w:styleId="5570C0C6B4D5F4419D713123CA3F43FE">
    <w:name w:val="5570C0C6B4D5F4419D713123CA3F43FE"/>
  </w:style>
  <w:style w:type="paragraph" w:customStyle="1" w:styleId="1DF9643E319CC84CB0E726D5AFE37CD8">
    <w:name w:val="1DF9643E319CC84CB0E726D5AFE37CD8"/>
  </w:style>
  <w:style w:type="paragraph" w:customStyle="1" w:styleId="CE302B08DE690749A0F14E8F203CA61F">
    <w:name w:val="CE302B08DE690749A0F14E8F203CA61F"/>
  </w:style>
  <w:style w:type="paragraph" w:customStyle="1" w:styleId="AE7A5D3D97A2EA41A3FC2F89F2C5B413">
    <w:name w:val="AE7A5D3D97A2EA41A3FC2F89F2C5B413"/>
  </w:style>
  <w:style w:type="paragraph" w:customStyle="1" w:styleId="DC3B3AEC3A65964FA7884BFD6D62D2FC">
    <w:name w:val="DC3B3AEC3A65964FA7884BFD6D62D2FC"/>
  </w:style>
  <w:style w:type="paragraph" w:customStyle="1" w:styleId="4B612D0947EF7049A947058F7349A7D2">
    <w:name w:val="4B612D0947EF7049A947058F7349A7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Eyb04</b:Tag>
    <b:SourceType>Book</b:SourceType>
    <b:Guid>{FF66D9D7-E254-4CF6-B01C-130917891229}</b:Guid>
    <b:Author>
      <b:Author>
        <b:NameList>
          <b:Person>
            <b:Last>Eybers</b:Last>
            <b:First>Elisabeth</b:First>
          </b:Person>
        </b:NameList>
      </b:Author>
    </b:Author>
    <b:Title>Versamelde gedigte</b:Title>
    <b:Year>2004</b:Year>
    <b:City>Tafelberg</b:City>
    <b:Publisher>Human &amp; Rousseau</b:Publisher>
    <b:RefOrder>1</b:RefOrder>
  </b:Source>
  <b:Source>
    <b:Tag>Jan96</b:Tag>
    <b:SourceType>Book</b:SourceType>
    <b:Guid>{21B524CF-A51E-4432-9457-3AAFE34BA19E}</b:Guid>
    <b:Author>
      <b:Author>
        <b:NameList>
          <b:Person>
            <b:Last>Jansen</b:Last>
            <b:First>Ena</b:First>
          </b:Person>
        </b:NameList>
      </b:Author>
    </b:Author>
    <b:Title>Afstand en Verbintenis: Elisabeth Eybers in Amsterdam</b:Title>
    <b:Year>1996</b:Year>
    <b:City>Hatfield</b:City>
    <b:Publisher>J. L. van Schaik</b:Publisher>
    <b:RefOrder>2</b:RefOrder>
  </b:Source>
</b:Sources>
</file>

<file path=customXml/itemProps1.xml><?xml version="1.0" encoding="utf-8"?>
<ds:datastoreItem xmlns:ds="http://schemas.openxmlformats.org/officeDocument/2006/customXml" ds:itemID="{20B48845-DB30-4831-8777-8B0931AB8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4</cp:revision>
  <dcterms:created xsi:type="dcterms:W3CDTF">2016-04-29T00:04:00Z</dcterms:created>
  <dcterms:modified xsi:type="dcterms:W3CDTF">2016-05-08T19:40:00Z</dcterms:modified>
</cp:coreProperties>
</file>