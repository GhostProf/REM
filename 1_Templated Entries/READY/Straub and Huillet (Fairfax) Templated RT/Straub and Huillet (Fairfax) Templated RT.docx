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14:paraId="2B14A9CF" w14:textId="77777777" w:rsidTr="00837FE7">
        <w:tc>
          <w:tcPr>
            <w:tcW w:w="491" w:type="dxa"/>
            <w:vMerge w:val="restart"/>
            <w:shd w:val="clear" w:color="auto" w:fill="A6A6A6"/>
            <w:textDirection w:val="btLr"/>
          </w:tcPr>
          <w:p w14:paraId="422B4DA3"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124E3F62"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5EE24BEC" w14:textId="77777777" w:rsidR="00B574C9" w:rsidRPr="00837FE7" w:rsidRDefault="004F42BE" w:rsidP="00837FE7">
            <w:pPr>
              <w:spacing w:after="0" w:line="240" w:lineRule="auto"/>
            </w:pPr>
            <w:r>
              <w:rPr>
                <w:rStyle w:val="PlaceholderText"/>
              </w:rPr>
              <w:t>Daniel</w:t>
            </w:r>
          </w:p>
        </w:tc>
        <w:tc>
          <w:tcPr>
            <w:tcW w:w="2551" w:type="dxa"/>
            <w:shd w:val="clear" w:color="auto" w:fill="auto"/>
          </w:tcPr>
          <w:p w14:paraId="2A8774DA"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299A9A0D" w14:textId="77777777" w:rsidR="00B574C9" w:rsidRPr="00837FE7" w:rsidRDefault="004F42BE" w:rsidP="00837FE7">
            <w:pPr>
              <w:spacing w:after="0" w:line="240" w:lineRule="auto"/>
            </w:pPr>
            <w:r>
              <w:rPr>
                <w:rStyle w:val="PlaceholderText"/>
              </w:rPr>
              <w:t>Fairfax</w:t>
            </w:r>
          </w:p>
        </w:tc>
      </w:tr>
      <w:tr w:rsidR="00837FE7" w:rsidRPr="00837FE7" w14:paraId="2192AC40" w14:textId="77777777" w:rsidTr="00837FE7">
        <w:trPr>
          <w:trHeight w:val="986"/>
        </w:trPr>
        <w:tc>
          <w:tcPr>
            <w:tcW w:w="491" w:type="dxa"/>
            <w:vMerge/>
            <w:shd w:val="clear" w:color="auto" w:fill="A6A6A6"/>
          </w:tcPr>
          <w:p w14:paraId="52C32FCF"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50DE839"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4F0AB986" w14:textId="77777777" w:rsidTr="00837FE7">
        <w:trPr>
          <w:trHeight w:val="986"/>
        </w:trPr>
        <w:tc>
          <w:tcPr>
            <w:tcW w:w="491" w:type="dxa"/>
            <w:vMerge/>
            <w:shd w:val="clear" w:color="auto" w:fill="A6A6A6"/>
          </w:tcPr>
          <w:p w14:paraId="12E6C90D"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3ABBBB3C" w14:textId="77777777" w:rsidR="00B574C9" w:rsidRPr="00837FE7" w:rsidRDefault="004F42BE" w:rsidP="00837FE7">
            <w:pPr>
              <w:spacing w:after="0" w:line="240" w:lineRule="auto"/>
            </w:pPr>
            <w:r>
              <w:rPr>
                <w:rStyle w:val="PlaceholderText"/>
              </w:rPr>
              <w:t>Yale University</w:t>
            </w:r>
          </w:p>
        </w:tc>
      </w:tr>
    </w:tbl>
    <w:p w14:paraId="697C2384"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67C0A14C" w14:textId="77777777" w:rsidTr="00837FE7">
        <w:tc>
          <w:tcPr>
            <w:tcW w:w="9016" w:type="dxa"/>
            <w:shd w:val="clear" w:color="auto" w:fill="A6A6A6"/>
            <w:tcMar>
              <w:top w:w="113" w:type="dxa"/>
              <w:bottom w:w="113" w:type="dxa"/>
            </w:tcMar>
          </w:tcPr>
          <w:p w14:paraId="5A6B76FD"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5C17D147" w14:textId="77777777" w:rsidTr="00837FE7">
        <w:tc>
          <w:tcPr>
            <w:tcW w:w="9016" w:type="dxa"/>
            <w:shd w:val="clear" w:color="auto" w:fill="auto"/>
            <w:tcMar>
              <w:top w:w="113" w:type="dxa"/>
              <w:bottom w:w="113" w:type="dxa"/>
            </w:tcMar>
          </w:tcPr>
          <w:p w14:paraId="63F8D532" w14:textId="77777777" w:rsidR="003F0D73" w:rsidRPr="00E06B87" w:rsidRDefault="004F42BE" w:rsidP="00837FE7">
            <w:pPr>
              <w:spacing w:after="0" w:line="240" w:lineRule="auto"/>
              <w:rPr>
                <w:b/>
                <w:color w:val="000000"/>
              </w:rPr>
            </w:pPr>
            <w:r>
              <w:rPr>
                <w:b/>
                <w:color w:val="000000"/>
              </w:rPr>
              <w:t>Straub, Jean-Marie (1933-</w:t>
            </w:r>
            <w:r w:rsidRPr="004F42BE">
              <w:rPr>
                <w:b/>
                <w:color w:val="000000"/>
              </w:rPr>
              <w:t>)</w:t>
            </w:r>
            <w:r w:rsidR="00BB1EF0">
              <w:rPr>
                <w:b/>
                <w:color w:val="000000"/>
              </w:rPr>
              <w:t xml:space="preserve"> and</w:t>
            </w:r>
            <w:r>
              <w:rPr>
                <w:b/>
                <w:color w:val="000000"/>
              </w:rPr>
              <w:t xml:space="preserve"> </w:t>
            </w:r>
            <w:r w:rsidR="00BB1EF0">
              <w:rPr>
                <w:b/>
                <w:color w:val="000000"/>
              </w:rPr>
              <w:t>Huillet, Danièle (1936-</w:t>
            </w:r>
            <w:r w:rsidR="00BB1EF0" w:rsidRPr="00BB1EF0">
              <w:rPr>
                <w:b/>
                <w:color w:val="000000"/>
              </w:rPr>
              <w:t>2006)</w:t>
            </w:r>
          </w:p>
        </w:tc>
      </w:tr>
      <w:tr w:rsidR="00464699" w:rsidRPr="00837FE7" w14:paraId="45E7903C" w14:textId="77777777" w:rsidTr="00837FE7">
        <w:tc>
          <w:tcPr>
            <w:tcW w:w="9016" w:type="dxa"/>
            <w:shd w:val="clear" w:color="auto" w:fill="auto"/>
            <w:tcMar>
              <w:top w:w="113" w:type="dxa"/>
              <w:bottom w:w="113" w:type="dxa"/>
            </w:tcMar>
          </w:tcPr>
          <w:p w14:paraId="18C48323"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203D1B8A" w14:textId="77777777" w:rsidTr="00837FE7">
        <w:tc>
          <w:tcPr>
            <w:tcW w:w="9016" w:type="dxa"/>
            <w:shd w:val="clear" w:color="auto" w:fill="auto"/>
            <w:tcMar>
              <w:top w:w="113" w:type="dxa"/>
              <w:bottom w:w="113" w:type="dxa"/>
            </w:tcMar>
          </w:tcPr>
          <w:p w14:paraId="5F952250" w14:textId="77777777" w:rsidR="004A65C2" w:rsidRPr="004A65C2" w:rsidRDefault="004A65C2" w:rsidP="004A65C2">
            <w:pPr>
              <w:spacing w:after="0" w:line="240" w:lineRule="auto"/>
              <w:rPr>
                <w:color w:val="000000"/>
              </w:rPr>
            </w:pPr>
            <w:r w:rsidRPr="004A65C2">
              <w:rPr>
                <w:color w:val="000000"/>
              </w:rPr>
              <w:t>Jean-Marie Straub and Danièle Huillet were a filmmaking couple working from the early 1960s to the latter’s death in 2006, after which point Straub has continued to make films alone. Although they were initially associated with the New German Cinema movement of the 1960s and 1970s, the majority of their work has been filmed in either Italy or France, and both individuals are French by birth.</w:t>
            </w:r>
          </w:p>
          <w:p w14:paraId="77525311" w14:textId="77777777" w:rsidR="004A65C2" w:rsidRPr="004A65C2" w:rsidRDefault="004A65C2" w:rsidP="004A65C2">
            <w:pPr>
              <w:spacing w:after="0" w:line="240" w:lineRule="auto"/>
              <w:rPr>
                <w:color w:val="000000"/>
              </w:rPr>
            </w:pPr>
          </w:p>
          <w:p w14:paraId="2C49A49E" w14:textId="77777777" w:rsidR="00E85A05" w:rsidRPr="00E06B87" w:rsidRDefault="004A65C2" w:rsidP="004A65C2">
            <w:pPr>
              <w:spacing w:after="0" w:line="240" w:lineRule="auto"/>
              <w:rPr>
                <w:color w:val="000000"/>
              </w:rPr>
            </w:pPr>
            <w:r w:rsidRPr="004A65C2">
              <w:rPr>
                <w:color w:val="000000"/>
              </w:rPr>
              <w:t>Straub/Huillet’s early work consisted of a pair of adaptations of Heinrich Böll stories (</w:t>
            </w:r>
            <w:r w:rsidRPr="004A65C2">
              <w:rPr>
                <w:i/>
                <w:color w:val="000000"/>
              </w:rPr>
              <w:t>Machorka-Muff</w:t>
            </w:r>
            <w:r w:rsidRPr="004A65C2">
              <w:rPr>
                <w:color w:val="000000"/>
              </w:rPr>
              <w:t xml:space="preserve"> in 1962 and </w:t>
            </w:r>
            <w:r w:rsidRPr="004A65C2">
              <w:rPr>
                <w:i/>
                <w:color w:val="000000"/>
              </w:rPr>
              <w:t>Nicht Versöhnt</w:t>
            </w:r>
            <w:r w:rsidRPr="004A65C2">
              <w:rPr>
                <w:color w:val="000000"/>
              </w:rPr>
              <w:t xml:space="preserve"> [</w:t>
            </w:r>
            <w:r w:rsidRPr="004A65C2">
              <w:rPr>
                <w:i/>
                <w:color w:val="000000"/>
              </w:rPr>
              <w:t>Not Reconciled</w:t>
            </w:r>
            <w:r w:rsidRPr="004A65C2">
              <w:rPr>
                <w:color w:val="000000"/>
              </w:rPr>
              <w:t xml:space="preserve">] in 1965), their feature debut </w:t>
            </w:r>
            <w:r w:rsidRPr="004A65C2">
              <w:rPr>
                <w:i/>
                <w:color w:val="000000"/>
              </w:rPr>
              <w:t>Chronik der Anna Magdalena Bach</w:t>
            </w:r>
            <w:r w:rsidRPr="004A65C2">
              <w:rPr>
                <w:color w:val="000000"/>
              </w:rPr>
              <w:t xml:space="preserve"> (</w:t>
            </w:r>
            <w:r w:rsidRPr="004A65C2">
              <w:rPr>
                <w:i/>
                <w:color w:val="000000"/>
              </w:rPr>
              <w:t>Chronicle of Anna Magdalena Bach</w:t>
            </w:r>
            <w:r w:rsidRPr="004A65C2">
              <w:rPr>
                <w:color w:val="000000"/>
              </w:rPr>
              <w:t xml:space="preserve">, 1968) and the short film </w:t>
            </w:r>
            <w:r w:rsidRPr="004A65C2">
              <w:rPr>
                <w:i/>
                <w:color w:val="000000"/>
              </w:rPr>
              <w:t>Der Bräutigam, die Comödiantin und der Zuhälter</w:t>
            </w:r>
            <w:r w:rsidRPr="004A65C2">
              <w:rPr>
                <w:color w:val="000000"/>
              </w:rPr>
              <w:t xml:space="preserve"> (</w:t>
            </w:r>
            <w:r w:rsidRPr="004A65C2">
              <w:rPr>
                <w:i/>
                <w:color w:val="000000"/>
              </w:rPr>
              <w:t>The Bridegroom, the Comedian and the Pimp</w:t>
            </w:r>
            <w:r w:rsidRPr="004A65C2">
              <w:rPr>
                <w:color w:val="000000"/>
              </w:rPr>
              <w:t>, 1969).</w:t>
            </w:r>
          </w:p>
        </w:tc>
      </w:tr>
      <w:tr w:rsidR="003F0D73" w:rsidRPr="00837FE7" w14:paraId="2281583F" w14:textId="77777777" w:rsidTr="00837FE7">
        <w:tc>
          <w:tcPr>
            <w:tcW w:w="9016" w:type="dxa"/>
            <w:shd w:val="clear" w:color="auto" w:fill="auto"/>
            <w:tcMar>
              <w:top w:w="113" w:type="dxa"/>
              <w:bottom w:w="113" w:type="dxa"/>
            </w:tcMar>
          </w:tcPr>
          <w:p w14:paraId="63564450" w14:textId="77777777" w:rsidR="004A65C2" w:rsidRPr="004A65C2" w:rsidRDefault="004A65C2" w:rsidP="004A65C2">
            <w:pPr>
              <w:spacing w:after="0" w:line="240" w:lineRule="auto"/>
              <w:rPr>
                <w:color w:val="000000"/>
              </w:rPr>
            </w:pPr>
            <w:r w:rsidRPr="004A65C2">
              <w:rPr>
                <w:color w:val="000000"/>
              </w:rPr>
              <w:t>Jean-Marie Straub and Danièle Huillet were a filmmaking couple working from the early 1960s to the latter’s death in 2006, after which point Straub has continued to make films alone. Although they were initially associated with the New German Cinema movement of the 1960s and 1970s, the majority of their work has been filmed in either Italy or France, and both individuals are French by birth.</w:t>
            </w:r>
          </w:p>
          <w:p w14:paraId="7F87A054" w14:textId="77777777" w:rsidR="004A65C2" w:rsidRPr="004A65C2" w:rsidRDefault="004A65C2" w:rsidP="004A65C2">
            <w:pPr>
              <w:spacing w:after="0" w:line="240" w:lineRule="auto"/>
              <w:rPr>
                <w:color w:val="000000"/>
              </w:rPr>
            </w:pPr>
          </w:p>
          <w:p w14:paraId="111EAC9B" w14:textId="77777777" w:rsidR="004A65C2" w:rsidRDefault="001A4EDA" w:rsidP="004A65C2">
            <w:pPr>
              <w:spacing w:after="0" w:line="240" w:lineRule="auto"/>
              <w:rPr>
                <w:color w:val="000000"/>
              </w:rPr>
            </w:pPr>
            <w:r>
              <w:rPr>
                <w:color w:val="000000"/>
              </w:rPr>
              <w:t xml:space="preserve">File: </w:t>
            </w:r>
            <w:commentRangeStart w:id="0"/>
            <w:r w:rsidR="001E0AAC" w:rsidRPr="001E0AAC">
              <w:rPr>
                <w:color w:val="000000"/>
                <w:highlight w:val="yellow"/>
              </w:rPr>
              <w:t>[Image not reconciled]</w:t>
            </w:r>
            <w:commentRangeEnd w:id="0"/>
            <w:r w:rsidR="001E0AAC">
              <w:rPr>
                <w:rStyle w:val="CommentReference"/>
              </w:rPr>
              <w:commentReference w:id="0"/>
            </w:r>
          </w:p>
          <w:p w14:paraId="60D073F9" w14:textId="77777777" w:rsidR="001E0AAC" w:rsidRPr="004A65C2" w:rsidRDefault="001E0AAC" w:rsidP="004A65C2">
            <w:pPr>
              <w:spacing w:after="0" w:line="240" w:lineRule="auto"/>
              <w:rPr>
                <w:color w:val="000000"/>
              </w:rPr>
            </w:pPr>
            <w:r>
              <w:rPr>
                <w:color w:val="000000"/>
              </w:rPr>
              <w:t xml:space="preserve">Source: </w:t>
            </w:r>
          </w:p>
          <w:p w14:paraId="37FE041B" w14:textId="77777777" w:rsidR="004A65C2" w:rsidRPr="004A65C2" w:rsidRDefault="004A65C2" w:rsidP="004A65C2">
            <w:pPr>
              <w:spacing w:after="0" w:line="240" w:lineRule="auto"/>
              <w:rPr>
                <w:color w:val="000000"/>
              </w:rPr>
            </w:pPr>
          </w:p>
          <w:p w14:paraId="26F041D3" w14:textId="3AF09AB2" w:rsidR="004A65C2" w:rsidRPr="004A65C2" w:rsidRDefault="004A65C2" w:rsidP="004A65C2">
            <w:pPr>
              <w:spacing w:after="0" w:line="240" w:lineRule="auto"/>
              <w:rPr>
                <w:color w:val="000000"/>
              </w:rPr>
            </w:pPr>
            <w:r w:rsidRPr="004A65C2">
              <w:rPr>
                <w:color w:val="000000"/>
              </w:rPr>
              <w:t>Straub/Huillet’s early work consisted of a pair of adaptations of Heinrich Böll stories (</w:t>
            </w:r>
            <w:r w:rsidRPr="004A65C2">
              <w:rPr>
                <w:i/>
                <w:color w:val="000000"/>
              </w:rPr>
              <w:t>Machorka-Muff</w:t>
            </w:r>
            <w:r w:rsidRPr="004A65C2">
              <w:rPr>
                <w:color w:val="000000"/>
              </w:rPr>
              <w:t xml:space="preserve"> in 1962 and </w:t>
            </w:r>
            <w:r w:rsidRPr="004A65C2">
              <w:rPr>
                <w:i/>
                <w:color w:val="000000"/>
              </w:rPr>
              <w:t>Nicht Versöhnt</w:t>
            </w:r>
            <w:r w:rsidRPr="004A65C2">
              <w:rPr>
                <w:color w:val="000000"/>
              </w:rPr>
              <w:t xml:space="preserve"> [</w:t>
            </w:r>
            <w:r w:rsidRPr="004A65C2">
              <w:rPr>
                <w:i/>
                <w:color w:val="000000"/>
              </w:rPr>
              <w:t>Not Reconciled</w:t>
            </w:r>
            <w:r w:rsidRPr="004A65C2">
              <w:rPr>
                <w:color w:val="000000"/>
              </w:rPr>
              <w:t xml:space="preserve">] in 1965), their feature debut </w:t>
            </w:r>
            <w:r w:rsidRPr="004A65C2">
              <w:rPr>
                <w:i/>
                <w:color w:val="000000"/>
              </w:rPr>
              <w:t>Chronik der Anna Magdalena Bach</w:t>
            </w:r>
            <w:r w:rsidRPr="004A65C2">
              <w:rPr>
                <w:color w:val="000000"/>
              </w:rPr>
              <w:t xml:space="preserve"> (</w:t>
            </w:r>
            <w:r w:rsidRPr="004A65C2">
              <w:rPr>
                <w:i/>
                <w:color w:val="000000"/>
              </w:rPr>
              <w:t>Chronicle of Anna Magdalena Bach</w:t>
            </w:r>
            <w:r w:rsidRPr="004A65C2">
              <w:rPr>
                <w:color w:val="000000"/>
              </w:rPr>
              <w:t xml:space="preserve">, 1968) and the short film </w:t>
            </w:r>
            <w:r w:rsidRPr="004A65C2">
              <w:rPr>
                <w:i/>
                <w:color w:val="000000"/>
              </w:rPr>
              <w:t>Der Bräutigam, die Comödiantin und der Zuhälter</w:t>
            </w:r>
            <w:r w:rsidRPr="004A65C2">
              <w:rPr>
                <w:color w:val="000000"/>
              </w:rPr>
              <w:t xml:space="preserve"> (</w:t>
            </w:r>
            <w:r w:rsidRPr="004A65C2">
              <w:rPr>
                <w:i/>
                <w:color w:val="000000"/>
              </w:rPr>
              <w:t>The Bridegroom, the Comedian and the Pimp</w:t>
            </w:r>
            <w:r w:rsidRPr="004A65C2">
              <w:rPr>
                <w:color w:val="000000"/>
              </w:rPr>
              <w:t xml:space="preserve">, 1969). All were shot in Germany, using black and white film stock, with a tendency towards baroque camera angles, intricate narrative structures and an intransigent use of direct sound (an unconventional practice at the time). From this point, however, their work undertook a more radical turn: their adaptation of Corneille’s neglected play </w:t>
            </w:r>
            <w:r w:rsidRPr="004A65C2">
              <w:rPr>
                <w:i/>
                <w:color w:val="000000"/>
              </w:rPr>
              <w:t>Othon</w:t>
            </w:r>
            <w:r w:rsidRPr="004A65C2">
              <w:rPr>
                <w:color w:val="000000"/>
              </w:rPr>
              <w:t xml:space="preserve"> – filmed in French on Rome’s Palatine hill in 1969 – initiated a heated critical debate between the jo</w:t>
            </w:r>
            <w:bookmarkStart w:id="1" w:name="_GoBack"/>
            <w:bookmarkEnd w:id="1"/>
            <w:r w:rsidRPr="004A65C2">
              <w:rPr>
                <w:color w:val="000000"/>
              </w:rPr>
              <w:t xml:space="preserve">urnals </w:t>
            </w:r>
            <w:r w:rsidRPr="004A65C2">
              <w:rPr>
                <w:i/>
                <w:color w:val="000000"/>
              </w:rPr>
              <w:t>Cahiers du cinéma</w:t>
            </w:r>
            <w:r w:rsidRPr="004A65C2">
              <w:rPr>
                <w:color w:val="000000"/>
              </w:rPr>
              <w:t xml:space="preserve"> and </w:t>
            </w:r>
            <w:r w:rsidRPr="004A65C2">
              <w:rPr>
                <w:i/>
                <w:color w:val="000000"/>
              </w:rPr>
              <w:t>Positif</w:t>
            </w:r>
            <w:r w:rsidRPr="004A65C2">
              <w:rPr>
                <w:color w:val="000000"/>
              </w:rPr>
              <w:t xml:space="preserve">, and since this time Straub/Huillet have been seen as paragons, alongside Godard, Oshima and Pasolini, of </w:t>
            </w:r>
            <w:r w:rsidR="00AC24E5">
              <w:rPr>
                <w:color w:val="000000"/>
              </w:rPr>
              <w:t>‘</w:t>
            </w:r>
            <w:r w:rsidRPr="004A65C2">
              <w:rPr>
                <w:color w:val="000000"/>
              </w:rPr>
              <w:t>political modernism</w:t>
            </w:r>
            <w:r w:rsidR="00AC24E5">
              <w:rPr>
                <w:color w:val="000000"/>
              </w:rPr>
              <w:t>’</w:t>
            </w:r>
            <w:r w:rsidRPr="004A65C2">
              <w:rPr>
                <w:color w:val="000000"/>
              </w:rPr>
              <w:t xml:space="preserve"> in the cinema, a viewpoint which has been bolstered by the stridently militant tone of many of the interviews given by Straub.</w:t>
            </w:r>
          </w:p>
          <w:p w14:paraId="6A19F01A" w14:textId="77777777" w:rsidR="004A65C2" w:rsidRPr="004A65C2" w:rsidRDefault="004A65C2" w:rsidP="004A65C2">
            <w:pPr>
              <w:spacing w:after="0" w:line="240" w:lineRule="auto"/>
              <w:rPr>
                <w:color w:val="000000"/>
              </w:rPr>
            </w:pPr>
          </w:p>
          <w:p w14:paraId="507DFB38" w14:textId="77777777" w:rsidR="000B1C12" w:rsidRDefault="00F460C9" w:rsidP="000B1C12">
            <w:pPr>
              <w:keepNext/>
              <w:spacing w:after="0" w:line="240" w:lineRule="auto"/>
            </w:pPr>
            <w:r>
              <w:rPr>
                <w:color w:val="000000"/>
              </w:rPr>
              <w:t>File: Othon.jpg</w:t>
            </w:r>
          </w:p>
          <w:p w14:paraId="001CF4FC" w14:textId="0919CA2B" w:rsidR="004A65C2" w:rsidRDefault="000B1C12" w:rsidP="000B1C12">
            <w:pPr>
              <w:pStyle w:val="Caption"/>
              <w:spacing w:after="0"/>
              <w:rPr>
                <w:color w:val="000000"/>
              </w:rPr>
            </w:pPr>
            <w:r>
              <w:t xml:space="preserve">Figure </w:t>
            </w:r>
            <w:r>
              <w:fldChar w:fldCharType="begin"/>
            </w:r>
            <w:r>
              <w:instrText xml:space="preserve"> SEQ Figure \* ARABIC </w:instrText>
            </w:r>
            <w:r>
              <w:fldChar w:fldCharType="separate"/>
            </w:r>
            <w:r>
              <w:rPr>
                <w:noProof/>
              </w:rPr>
              <w:t>1</w:t>
            </w:r>
            <w:r>
              <w:fldChar w:fldCharType="end"/>
            </w:r>
            <w:r>
              <w:t>.</w:t>
            </w:r>
          </w:p>
          <w:p w14:paraId="71EF0B5C" w14:textId="025AD97D" w:rsidR="00F460C9" w:rsidRPr="004A65C2" w:rsidRDefault="00F460C9" w:rsidP="004A65C2">
            <w:pPr>
              <w:spacing w:after="0" w:line="240" w:lineRule="auto"/>
              <w:rPr>
                <w:color w:val="000000"/>
              </w:rPr>
            </w:pPr>
            <w:r>
              <w:rPr>
                <w:color w:val="000000"/>
              </w:rPr>
              <w:lastRenderedPageBreak/>
              <w:t>Source: &lt;</w:t>
            </w:r>
            <w:r w:rsidR="000B1C12" w:rsidRPr="000B1C12">
              <w:rPr>
                <w:color w:val="000000"/>
              </w:rPr>
              <w:t>http://i.imgur.com/lloYttx.png</w:t>
            </w:r>
            <w:r>
              <w:rPr>
                <w:color w:val="000000"/>
              </w:rPr>
              <w:t>&gt;</w:t>
            </w:r>
          </w:p>
          <w:p w14:paraId="7A93C1E1" w14:textId="77777777" w:rsidR="004A65C2" w:rsidRPr="004A65C2" w:rsidRDefault="004A65C2" w:rsidP="004A65C2">
            <w:pPr>
              <w:spacing w:after="0" w:line="240" w:lineRule="auto"/>
              <w:rPr>
                <w:color w:val="000000"/>
              </w:rPr>
            </w:pPr>
          </w:p>
          <w:p w14:paraId="1181CDE7" w14:textId="246C9C03" w:rsidR="004A65C2" w:rsidRPr="004A65C2" w:rsidRDefault="004A65C2" w:rsidP="004A65C2">
            <w:pPr>
              <w:spacing w:after="0" w:line="240" w:lineRule="auto"/>
              <w:rPr>
                <w:color w:val="000000"/>
              </w:rPr>
            </w:pPr>
            <w:r w:rsidRPr="004A65C2">
              <w:rPr>
                <w:color w:val="000000"/>
              </w:rPr>
              <w:t xml:space="preserve">While the highpoint of their popularity was undoubtedly in the 1970s, with the release of </w:t>
            </w:r>
            <w:r w:rsidRPr="004A65C2">
              <w:rPr>
                <w:i/>
                <w:color w:val="000000"/>
              </w:rPr>
              <w:t>Geschichtsunterricht</w:t>
            </w:r>
            <w:r w:rsidRPr="004A65C2">
              <w:rPr>
                <w:color w:val="000000"/>
              </w:rPr>
              <w:t xml:space="preserve"> (</w:t>
            </w:r>
            <w:r w:rsidRPr="004A65C2">
              <w:rPr>
                <w:i/>
                <w:color w:val="000000"/>
              </w:rPr>
              <w:t>History Lessons</w:t>
            </w:r>
            <w:r w:rsidRPr="004A65C2">
              <w:rPr>
                <w:color w:val="000000"/>
              </w:rPr>
              <w:t xml:space="preserve">, 1972) and </w:t>
            </w:r>
            <w:r w:rsidRPr="004A65C2">
              <w:rPr>
                <w:i/>
                <w:color w:val="000000"/>
              </w:rPr>
              <w:t>Moses und Aaron</w:t>
            </w:r>
            <w:r w:rsidRPr="004A65C2">
              <w:rPr>
                <w:color w:val="000000"/>
              </w:rPr>
              <w:t xml:space="preserve"> (</w:t>
            </w:r>
            <w:r w:rsidRPr="004A65C2">
              <w:rPr>
                <w:i/>
                <w:color w:val="000000"/>
              </w:rPr>
              <w:t>Moses and Aaron</w:t>
            </w:r>
            <w:r w:rsidRPr="004A65C2">
              <w:rPr>
                <w:color w:val="000000"/>
              </w:rPr>
              <w:t xml:space="preserve">, 1974), some of Straub/Huillet’s most fascinating work has come in more recent decades. In 1984 they directed a visually striking adaptation of Kafka’s novel </w:t>
            </w:r>
            <w:r w:rsidRPr="004A65C2">
              <w:rPr>
                <w:i/>
                <w:color w:val="000000"/>
              </w:rPr>
              <w:t>Amerika</w:t>
            </w:r>
            <w:r w:rsidRPr="004A65C2">
              <w:rPr>
                <w:color w:val="000000"/>
              </w:rPr>
              <w:t xml:space="preserve"> (</w:t>
            </w:r>
            <w:r w:rsidRPr="004A65C2">
              <w:rPr>
                <w:i/>
                <w:color w:val="000000"/>
              </w:rPr>
              <w:t>Klassenverhältnisse</w:t>
            </w:r>
            <w:r w:rsidRPr="004A65C2">
              <w:rPr>
                <w:color w:val="000000"/>
              </w:rPr>
              <w:t xml:space="preserve"> [</w:t>
            </w:r>
            <w:r w:rsidRPr="004A65C2">
              <w:rPr>
                <w:i/>
                <w:color w:val="000000"/>
              </w:rPr>
              <w:t>Class Relations</w:t>
            </w:r>
            <w:r w:rsidRPr="004A65C2">
              <w:rPr>
                <w:color w:val="000000"/>
              </w:rPr>
              <w:t xml:space="preserve">]), while the late 1980s saw a series of films based on the work of the German writer Friedrich Hölderlin, which was followed by a number of adaptations of the Italian Marxist authors Cesare Pavese and Elio Vittorini, including </w:t>
            </w:r>
            <w:r w:rsidRPr="004A65C2">
              <w:rPr>
                <w:i/>
                <w:color w:val="000000"/>
              </w:rPr>
              <w:t>Sicilia!</w:t>
            </w:r>
            <w:r w:rsidRPr="004A65C2">
              <w:rPr>
                <w:color w:val="000000"/>
              </w:rPr>
              <w:t xml:space="preserve"> (1998) and </w:t>
            </w:r>
            <w:r w:rsidRPr="004A65C2">
              <w:rPr>
                <w:i/>
                <w:color w:val="000000"/>
              </w:rPr>
              <w:t>Operai, contadini</w:t>
            </w:r>
            <w:r w:rsidRPr="004A65C2">
              <w:rPr>
                <w:color w:val="000000"/>
              </w:rPr>
              <w:t xml:space="preserve"> (</w:t>
            </w:r>
            <w:r w:rsidRPr="004A65C2">
              <w:rPr>
                <w:i/>
                <w:color w:val="000000"/>
              </w:rPr>
              <w:t>Workers, Peasants</w:t>
            </w:r>
            <w:r w:rsidRPr="004A65C2">
              <w:rPr>
                <w:color w:val="000000"/>
              </w:rPr>
              <w:t xml:space="preserve">, 2000). Indeed, Jacques Rancière (in Lafosse, 2007) has located 1979’s </w:t>
            </w:r>
            <w:r w:rsidRPr="004A65C2">
              <w:rPr>
                <w:i/>
                <w:color w:val="000000"/>
              </w:rPr>
              <w:t>Dalla nube alla resistenza</w:t>
            </w:r>
            <w:r w:rsidRPr="004A65C2">
              <w:rPr>
                <w:color w:val="000000"/>
              </w:rPr>
              <w:t xml:space="preserve"> (</w:t>
            </w:r>
            <w:r w:rsidRPr="004A65C2">
              <w:rPr>
                <w:i/>
                <w:color w:val="000000"/>
              </w:rPr>
              <w:t>From the Clouds to the Resistance</w:t>
            </w:r>
            <w:r w:rsidRPr="004A65C2">
              <w:rPr>
                <w:color w:val="000000"/>
              </w:rPr>
              <w:t>, based on a pair of Pavese texts) as the major turning point in the duo’s œuvre: for the French philosopher, this film marked a shift from a dialectical to a lyrical outlook in Straub/Huillet’s work, and from an orthodox Marxist conception of communism to a peasant-based, ecological communist ideal.</w:t>
            </w:r>
          </w:p>
          <w:p w14:paraId="278ED712" w14:textId="77777777" w:rsidR="007A4F44" w:rsidRDefault="007A4F44" w:rsidP="004A65C2">
            <w:pPr>
              <w:spacing w:after="0" w:line="240" w:lineRule="auto"/>
              <w:rPr>
                <w:color w:val="000000"/>
              </w:rPr>
            </w:pPr>
          </w:p>
          <w:p w14:paraId="3BC4BF74" w14:textId="2A7F4FA2" w:rsidR="004A65C2" w:rsidRPr="004A65C2" w:rsidRDefault="004A65C2" w:rsidP="004A65C2">
            <w:pPr>
              <w:spacing w:after="0" w:line="240" w:lineRule="auto"/>
              <w:rPr>
                <w:color w:val="000000"/>
              </w:rPr>
            </w:pPr>
            <w:r w:rsidRPr="004A65C2">
              <w:rPr>
                <w:color w:val="000000"/>
              </w:rPr>
              <w:t xml:space="preserve">Straub/Huillet have always been divisive figures: few of their films have found broad appeal with audiences, and some critics have castigated their work as tedious, or even artistically fraudulent. Even their advocates frequently have recourse to adjectives such as </w:t>
            </w:r>
            <w:r w:rsidR="00AC24E5">
              <w:rPr>
                <w:color w:val="000000"/>
              </w:rPr>
              <w:t>‘</w:t>
            </w:r>
            <w:r w:rsidRPr="004A65C2">
              <w:rPr>
                <w:color w:val="000000"/>
              </w:rPr>
              <w:t>austere</w:t>
            </w:r>
            <w:r w:rsidR="00AC24E5">
              <w:rPr>
                <w:color w:val="000000"/>
              </w:rPr>
              <w:t>’</w:t>
            </w:r>
            <w:r w:rsidRPr="004A65C2">
              <w:rPr>
                <w:color w:val="000000"/>
              </w:rPr>
              <w:t xml:space="preserve"> and </w:t>
            </w:r>
            <w:r w:rsidR="00AC24E5">
              <w:rPr>
                <w:color w:val="000000"/>
              </w:rPr>
              <w:t>‘</w:t>
            </w:r>
            <w:r w:rsidRPr="004A65C2">
              <w:rPr>
                <w:color w:val="000000"/>
              </w:rPr>
              <w:t>rigorous</w:t>
            </w:r>
            <w:r w:rsidR="00AC24E5">
              <w:rPr>
                <w:color w:val="000000"/>
              </w:rPr>
              <w:t>’</w:t>
            </w:r>
            <w:r w:rsidRPr="004A65C2">
              <w:rPr>
                <w:color w:val="000000"/>
              </w:rPr>
              <w:t>. Indeed, extended long-takes with a minimum of narrative action preponderate in their work, the source texts for almost all their films are drawn from the Western literary/artistic canon, and the systems they have devised for articulating shots depart markedly from the norms of mainstream cinema. Moreover, perhaps the greatest degree of critical</w:t>
            </w:r>
            <w:r w:rsidR="00AC24E5">
              <w:rPr>
                <w:color w:val="000000"/>
              </w:rPr>
              <w:t xml:space="preserve"> </w:t>
            </w:r>
            <w:r w:rsidRPr="004A65C2">
              <w:rPr>
                <w:color w:val="000000"/>
              </w:rPr>
              <w:t xml:space="preserve">opprobrium is provoked by their unique approach to filmed speech: invariably, the non-professional actors in Straub/Huillet’s films reject the conventions of naturalistic speech and adopt a diction more closely adhering to the rhythmic qualities of </w:t>
            </w:r>
            <w:r w:rsidRPr="004A65C2">
              <w:rPr>
                <w:i/>
                <w:color w:val="000000"/>
              </w:rPr>
              <w:t>Sprechgesang</w:t>
            </w:r>
            <w:r w:rsidRPr="004A65C2">
              <w:rPr>
                <w:color w:val="000000"/>
              </w:rPr>
              <w:t>.</w:t>
            </w:r>
          </w:p>
          <w:p w14:paraId="05F1A940" w14:textId="77777777" w:rsidR="004A65C2" w:rsidRPr="004A65C2" w:rsidRDefault="004A65C2" w:rsidP="004A65C2">
            <w:pPr>
              <w:spacing w:after="0" w:line="240" w:lineRule="auto"/>
              <w:rPr>
                <w:color w:val="000000"/>
              </w:rPr>
            </w:pPr>
          </w:p>
          <w:p w14:paraId="22F6A324" w14:textId="4C3E7CAC" w:rsidR="004A65C2" w:rsidRDefault="007A4F44" w:rsidP="004A65C2">
            <w:pPr>
              <w:spacing w:after="0" w:line="240" w:lineRule="auto"/>
              <w:rPr>
                <w:color w:val="000000"/>
              </w:rPr>
            </w:pPr>
            <w:r>
              <w:rPr>
                <w:color w:val="000000"/>
              </w:rPr>
              <w:t xml:space="preserve">File: </w:t>
            </w:r>
            <w:commentRangeStart w:id="2"/>
            <w:r w:rsidRPr="007A4F44">
              <w:rPr>
                <w:color w:val="000000"/>
                <w:highlight w:val="yellow"/>
              </w:rPr>
              <w:t>[Image Antigone]</w:t>
            </w:r>
            <w:commentRangeEnd w:id="2"/>
            <w:r>
              <w:rPr>
                <w:rStyle w:val="CommentReference"/>
              </w:rPr>
              <w:commentReference w:id="2"/>
            </w:r>
          </w:p>
          <w:p w14:paraId="1441C042" w14:textId="44EE7584" w:rsidR="007A4F44" w:rsidRPr="004A65C2" w:rsidRDefault="007A4F44" w:rsidP="004A65C2">
            <w:pPr>
              <w:spacing w:after="0" w:line="240" w:lineRule="auto"/>
              <w:rPr>
                <w:color w:val="000000"/>
              </w:rPr>
            </w:pPr>
            <w:r>
              <w:rPr>
                <w:color w:val="000000"/>
              </w:rPr>
              <w:t xml:space="preserve">Source: </w:t>
            </w:r>
          </w:p>
          <w:p w14:paraId="6ADD59F7" w14:textId="77777777" w:rsidR="004A65C2" w:rsidRPr="004A65C2" w:rsidRDefault="004A65C2" w:rsidP="004A65C2">
            <w:pPr>
              <w:spacing w:after="0" w:line="240" w:lineRule="auto"/>
              <w:rPr>
                <w:color w:val="000000"/>
              </w:rPr>
            </w:pPr>
          </w:p>
          <w:p w14:paraId="54D64CF9" w14:textId="77777777" w:rsidR="003F0D73" w:rsidRDefault="004A65C2" w:rsidP="004A65C2">
            <w:pPr>
              <w:spacing w:after="0" w:line="240" w:lineRule="auto"/>
              <w:rPr>
                <w:color w:val="000000"/>
              </w:rPr>
            </w:pPr>
            <w:r w:rsidRPr="004A65C2">
              <w:rPr>
                <w:color w:val="000000"/>
              </w:rPr>
              <w:t xml:space="preserve">In defence of their films, meanwhile, a minority of critics has emphasised the sensuous nature of Straub/Huillet’s work, the rare access they give the viewer to the visceral sights and sounds of the environment surrounding the shoot: the droning of insects, the gushing of a nearby stream, or leaves rustling in the wind. It is this deeply materialist quality to their cinema which, in recent years, has had a significant influence on a generation of younger filmmakers, including the Portuguese director Pedro Costa, whose documentary </w:t>
            </w:r>
            <w:r w:rsidRPr="004A65C2">
              <w:rPr>
                <w:i/>
                <w:color w:val="000000"/>
              </w:rPr>
              <w:t>Où gît votre sourire enfoui?</w:t>
            </w:r>
            <w:r w:rsidRPr="004A65C2">
              <w:rPr>
                <w:color w:val="000000"/>
              </w:rPr>
              <w:t xml:space="preserve"> (</w:t>
            </w:r>
            <w:r w:rsidRPr="004A65C2">
              <w:rPr>
                <w:i/>
                <w:color w:val="000000"/>
              </w:rPr>
              <w:t>Where Does Your Hidden Smile Lie?</w:t>
            </w:r>
            <w:r w:rsidRPr="004A65C2">
              <w:rPr>
                <w:color w:val="000000"/>
              </w:rPr>
              <w:t>, 1996) constitutes an informative insight into the working methods of the couple.</w:t>
            </w:r>
          </w:p>
          <w:p w14:paraId="73A651E4" w14:textId="77777777" w:rsidR="00D2601A" w:rsidRDefault="00D2601A" w:rsidP="004A65C2">
            <w:pPr>
              <w:spacing w:after="0" w:line="240" w:lineRule="auto"/>
              <w:rPr>
                <w:color w:val="000000"/>
              </w:rPr>
            </w:pPr>
          </w:p>
          <w:p w14:paraId="55507D79" w14:textId="13FC42D7" w:rsidR="00D2601A" w:rsidRPr="00D2601A" w:rsidRDefault="00D2601A" w:rsidP="00D2601A">
            <w:pPr>
              <w:pStyle w:val="Heading1"/>
              <w:spacing w:after="0"/>
            </w:pPr>
            <w:r>
              <w:t>List of Works</w:t>
            </w:r>
          </w:p>
          <w:p w14:paraId="3A4C363B" w14:textId="10EB31F0" w:rsidR="00D2601A" w:rsidRPr="00D2601A" w:rsidRDefault="00D2601A" w:rsidP="00D2601A">
            <w:pPr>
              <w:spacing w:after="0" w:line="240" w:lineRule="auto"/>
              <w:rPr>
                <w:color w:val="000000"/>
              </w:rPr>
            </w:pPr>
            <w:r w:rsidRPr="00D2601A">
              <w:rPr>
                <w:i/>
                <w:color w:val="000000"/>
              </w:rPr>
              <w:t>Machorka-Muff</w:t>
            </w:r>
            <w:r w:rsidRPr="00D2601A">
              <w:rPr>
                <w:color w:val="000000"/>
              </w:rPr>
              <w:t xml:space="preserve"> (West Germany, 1962).</w:t>
            </w:r>
          </w:p>
          <w:p w14:paraId="7C385604" w14:textId="303CC28D" w:rsidR="00D2601A" w:rsidRPr="00D2601A" w:rsidRDefault="00D2601A" w:rsidP="00D2601A">
            <w:pPr>
              <w:spacing w:after="0" w:line="240" w:lineRule="auto"/>
              <w:rPr>
                <w:color w:val="000000"/>
              </w:rPr>
            </w:pPr>
            <w:r w:rsidRPr="00D2601A">
              <w:rPr>
                <w:i/>
                <w:color w:val="000000"/>
              </w:rPr>
              <w:t>Nicht Versöhnt, oder Es hilft nur die Gewalt, wo die Gewalt herrscht</w:t>
            </w:r>
            <w:r w:rsidRPr="00D2601A">
              <w:rPr>
                <w:color w:val="000000"/>
              </w:rPr>
              <w:t xml:space="preserve"> (</w:t>
            </w:r>
            <w:r w:rsidRPr="00D2601A">
              <w:rPr>
                <w:i/>
                <w:color w:val="000000"/>
              </w:rPr>
              <w:t>Not Reconciled</w:t>
            </w:r>
            <w:r w:rsidRPr="00D2601A">
              <w:rPr>
                <w:color w:val="000000"/>
              </w:rPr>
              <w:t>, West Germany, 1965).</w:t>
            </w:r>
          </w:p>
          <w:p w14:paraId="3AD438D1" w14:textId="793EC800" w:rsidR="00D2601A" w:rsidRPr="00D2601A" w:rsidRDefault="00D2601A" w:rsidP="00D2601A">
            <w:pPr>
              <w:spacing w:after="0" w:line="240" w:lineRule="auto"/>
              <w:rPr>
                <w:color w:val="000000"/>
              </w:rPr>
            </w:pPr>
            <w:r w:rsidRPr="00D2601A">
              <w:rPr>
                <w:i/>
                <w:color w:val="000000"/>
              </w:rPr>
              <w:t>Chronik der Anna Magdalena Bach</w:t>
            </w:r>
            <w:r w:rsidRPr="00D2601A">
              <w:rPr>
                <w:color w:val="000000"/>
              </w:rPr>
              <w:t xml:space="preserve"> (</w:t>
            </w:r>
            <w:r w:rsidRPr="00D2601A">
              <w:rPr>
                <w:i/>
                <w:color w:val="000000"/>
              </w:rPr>
              <w:t>Chronicle of Anna Magdalena Bach</w:t>
            </w:r>
            <w:r w:rsidRPr="00D2601A">
              <w:rPr>
                <w:color w:val="000000"/>
              </w:rPr>
              <w:t>, West Germany, 1968).</w:t>
            </w:r>
          </w:p>
          <w:p w14:paraId="2E47EB1C" w14:textId="200E6CA8" w:rsidR="00D2601A" w:rsidRPr="00D2601A" w:rsidRDefault="00D2601A" w:rsidP="00D2601A">
            <w:pPr>
              <w:spacing w:after="0" w:line="240" w:lineRule="auto"/>
              <w:rPr>
                <w:color w:val="000000"/>
              </w:rPr>
            </w:pPr>
            <w:r w:rsidRPr="00D2601A">
              <w:rPr>
                <w:i/>
                <w:color w:val="000000"/>
              </w:rPr>
              <w:t>Der Bräutigam, die Comödiantin und der Zuhälter</w:t>
            </w:r>
            <w:r w:rsidRPr="00D2601A">
              <w:rPr>
                <w:color w:val="000000"/>
              </w:rPr>
              <w:t xml:space="preserve"> (</w:t>
            </w:r>
            <w:r w:rsidRPr="00D2601A">
              <w:rPr>
                <w:i/>
                <w:color w:val="000000"/>
              </w:rPr>
              <w:t>The Bridegroom, the Comedian and the Pimp</w:t>
            </w:r>
            <w:r w:rsidRPr="00D2601A">
              <w:rPr>
                <w:color w:val="000000"/>
              </w:rPr>
              <w:t>, West Germany, 1969).</w:t>
            </w:r>
          </w:p>
          <w:p w14:paraId="3A1FF93B" w14:textId="00FA01CF" w:rsidR="00D2601A" w:rsidRPr="00D2601A" w:rsidRDefault="00D2601A" w:rsidP="00D2601A">
            <w:pPr>
              <w:spacing w:after="0" w:line="240" w:lineRule="auto"/>
              <w:rPr>
                <w:color w:val="000000"/>
              </w:rPr>
            </w:pPr>
            <w:r w:rsidRPr="00D2601A">
              <w:rPr>
                <w:i/>
                <w:color w:val="000000"/>
              </w:rPr>
              <w:t>Les Yeux ne veulent pas en tout temps se fermer, ou Peut-être qu'un jour Rome se permettra de choisir à son tour</w:t>
            </w:r>
            <w:r w:rsidRPr="00D2601A">
              <w:rPr>
                <w:color w:val="000000"/>
              </w:rPr>
              <w:t xml:space="preserve"> (</w:t>
            </w:r>
            <w:r w:rsidRPr="00D2601A">
              <w:rPr>
                <w:i/>
                <w:color w:val="000000"/>
              </w:rPr>
              <w:t>Othon</w:t>
            </w:r>
            <w:r w:rsidRPr="00D2601A">
              <w:rPr>
                <w:color w:val="000000"/>
              </w:rPr>
              <w:t>, France/Italy, 1970).</w:t>
            </w:r>
          </w:p>
          <w:p w14:paraId="2E25A900" w14:textId="0EADD086" w:rsidR="00D2601A" w:rsidRPr="00D2601A" w:rsidRDefault="00D2601A" w:rsidP="00D2601A">
            <w:pPr>
              <w:spacing w:after="0" w:line="240" w:lineRule="auto"/>
              <w:rPr>
                <w:color w:val="000000"/>
              </w:rPr>
            </w:pPr>
            <w:r w:rsidRPr="00D2601A">
              <w:rPr>
                <w:i/>
                <w:color w:val="000000"/>
              </w:rPr>
              <w:t>Geschichtsunterricht</w:t>
            </w:r>
            <w:r w:rsidRPr="00D2601A">
              <w:rPr>
                <w:color w:val="000000"/>
              </w:rPr>
              <w:t xml:space="preserve"> (</w:t>
            </w:r>
            <w:r w:rsidRPr="00D2601A">
              <w:rPr>
                <w:i/>
                <w:color w:val="000000"/>
              </w:rPr>
              <w:t>History Lessons</w:t>
            </w:r>
            <w:r w:rsidRPr="00D2601A">
              <w:rPr>
                <w:color w:val="000000"/>
              </w:rPr>
              <w:t>, West Germany/Italy, 1972).</w:t>
            </w:r>
          </w:p>
          <w:p w14:paraId="76AC980D" w14:textId="39292465" w:rsidR="00D2601A" w:rsidRPr="00D2601A" w:rsidRDefault="00D2601A" w:rsidP="00D2601A">
            <w:pPr>
              <w:spacing w:after="0" w:line="240" w:lineRule="auto"/>
              <w:rPr>
                <w:color w:val="000000"/>
              </w:rPr>
            </w:pPr>
            <w:r w:rsidRPr="00D2601A">
              <w:rPr>
                <w:i/>
                <w:color w:val="000000"/>
              </w:rPr>
              <w:t>Moses und Aron</w:t>
            </w:r>
            <w:r w:rsidRPr="00D2601A">
              <w:rPr>
                <w:color w:val="000000"/>
              </w:rPr>
              <w:t xml:space="preserve"> (</w:t>
            </w:r>
            <w:r w:rsidRPr="00D2601A">
              <w:rPr>
                <w:i/>
                <w:color w:val="000000"/>
              </w:rPr>
              <w:t>Moses and Aaron</w:t>
            </w:r>
            <w:r w:rsidRPr="00D2601A">
              <w:rPr>
                <w:color w:val="000000"/>
              </w:rPr>
              <w:t>, West Germany/Italy, 1974).</w:t>
            </w:r>
          </w:p>
          <w:p w14:paraId="288220A4" w14:textId="098C06FF" w:rsidR="00D2601A" w:rsidRPr="00D2601A" w:rsidRDefault="00D2601A" w:rsidP="00D2601A">
            <w:pPr>
              <w:spacing w:after="0" w:line="240" w:lineRule="auto"/>
              <w:rPr>
                <w:color w:val="000000"/>
              </w:rPr>
            </w:pPr>
            <w:r w:rsidRPr="00D2601A">
              <w:rPr>
                <w:i/>
                <w:color w:val="000000"/>
              </w:rPr>
              <w:t>Dalla nube alla resistenza</w:t>
            </w:r>
            <w:r w:rsidRPr="00D2601A">
              <w:rPr>
                <w:color w:val="000000"/>
              </w:rPr>
              <w:t xml:space="preserve"> (</w:t>
            </w:r>
            <w:r w:rsidRPr="00D2601A">
              <w:rPr>
                <w:i/>
                <w:color w:val="000000"/>
              </w:rPr>
              <w:t>From the Clouds to the Resistance</w:t>
            </w:r>
            <w:r w:rsidRPr="00D2601A">
              <w:rPr>
                <w:color w:val="000000"/>
              </w:rPr>
              <w:t>, 1979</w:t>
            </w:r>
          </w:p>
          <w:p w14:paraId="42A95655" w14:textId="39F3B34D" w:rsidR="00D2601A" w:rsidRPr="00D2601A" w:rsidRDefault="00D2601A" w:rsidP="00D2601A">
            <w:pPr>
              <w:spacing w:after="0" w:line="240" w:lineRule="auto"/>
              <w:rPr>
                <w:color w:val="000000"/>
              </w:rPr>
            </w:pPr>
            <w:r w:rsidRPr="00D2601A">
              <w:rPr>
                <w:i/>
                <w:color w:val="000000"/>
              </w:rPr>
              <w:lastRenderedPageBreak/>
              <w:t>Klassenverhältnisse</w:t>
            </w:r>
            <w:r w:rsidRPr="00D2601A">
              <w:rPr>
                <w:color w:val="000000"/>
              </w:rPr>
              <w:t xml:space="preserve"> (</w:t>
            </w:r>
            <w:r w:rsidRPr="00D2601A">
              <w:rPr>
                <w:i/>
                <w:color w:val="000000"/>
              </w:rPr>
              <w:t>Class Relations</w:t>
            </w:r>
            <w:r w:rsidRPr="00D2601A">
              <w:rPr>
                <w:color w:val="000000"/>
              </w:rPr>
              <w:t>, West Germany, 1984).</w:t>
            </w:r>
          </w:p>
          <w:p w14:paraId="4480D025" w14:textId="6729057F" w:rsidR="00D2601A" w:rsidRPr="00D2601A" w:rsidRDefault="00D2601A" w:rsidP="00D2601A">
            <w:pPr>
              <w:spacing w:after="0" w:line="240" w:lineRule="auto"/>
              <w:rPr>
                <w:color w:val="000000"/>
              </w:rPr>
            </w:pPr>
            <w:r w:rsidRPr="00D2601A">
              <w:rPr>
                <w:color w:val="000000"/>
              </w:rPr>
              <w:t>Der Tod des Empedokles (</w:t>
            </w:r>
            <w:r w:rsidRPr="00D2601A">
              <w:rPr>
                <w:i/>
                <w:color w:val="000000"/>
              </w:rPr>
              <w:t>The Death of Empedocles</w:t>
            </w:r>
            <w:r w:rsidRPr="00D2601A">
              <w:rPr>
                <w:color w:val="000000"/>
              </w:rPr>
              <w:t>, West Germany/Italy, 1987)</w:t>
            </w:r>
          </w:p>
          <w:p w14:paraId="405A871A" w14:textId="34E1E92F" w:rsidR="00D2601A" w:rsidRPr="00D2601A" w:rsidRDefault="00D2601A" w:rsidP="00D2601A">
            <w:pPr>
              <w:spacing w:after="0" w:line="240" w:lineRule="auto"/>
              <w:rPr>
                <w:color w:val="000000"/>
              </w:rPr>
            </w:pPr>
            <w:r w:rsidRPr="00D2601A">
              <w:rPr>
                <w:i/>
                <w:color w:val="000000"/>
              </w:rPr>
              <w:t>Antigone</w:t>
            </w:r>
            <w:r w:rsidRPr="00D2601A">
              <w:rPr>
                <w:color w:val="000000"/>
              </w:rPr>
              <w:t xml:space="preserve"> (Germany/Italy, 1991).</w:t>
            </w:r>
          </w:p>
          <w:p w14:paraId="01EFE813" w14:textId="065C9916" w:rsidR="00D2601A" w:rsidRPr="00D2601A" w:rsidRDefault="00D2601A" w:rsidP="00D2601A">
            <w:pPr>
              <w:spacing w:after="0" w:line="240" w:lineRule="auto"/>
              <w:rPr>
                <w:color w:val="000000"/>
              </w:rPr>
            </w:pPr>
            <w:r w:rsidRPr="00D2601A">
              <w:rPr>
                <w:i/>
                <w:color w:val="000000"/>
              </w:rPr>
              <w:t>Sicilia!</w:t>
            </w:r>
            <w:r w:rsidRPr="00D2601A">
              <w:rPr>
                <w:color w:val="000000"/>
              </w:rPr>
              <w:t xml:space="preserve"> (Italy, 1998)</w:t>
            </w:r>
          </w:p>
          <w:p w14:paraId="7B64D0F1" w14:textId="52940FB6" w:rsidR="00D2601A" w:rsidRPr="00D2601A" w:rsidRDefault="00D2601A" w:rsidP="00D2601A">
            <w:pPr>
              <w:spacing w:after="0" w:line="240" w:lineRule="auto"/>
              <w:rPr>
                <w:color w:val="000000"/>
              </w:rPr>
            </w:pPr>
            <w:r w:rsidRPr="00D2601A">
              <w:rPr>
                <w:i/>
                <w:color w:val="000000"/>
              </w:rPr>
              <w:t>Operai, contadini</w:t>
            </w:r>
            <w:r w:rsidRPr="00D2601A">
              <w:rPr>
                <w:color w:val="000000"/>
              </w:rPr>
              <w:t xml:space="preserve"> (</w:t>
            </w:r>
            <w:r w:rsidRPr="00D2601A">
              <w:rPr>
                <w:i/>
                <w:color w:val="000000"/>
              </w:rPr>
              <w:t>Workers, Peasants</w:t>
            </w:r>
            <w:r w:rsidRPr="00D2601A">
              <w:rPr>
                <w:color w:val="000000"/>
              </w:rPr>
              <w:t>, Italy, 2000).</w:t>
            </w:r>
          </w:p>
          <w:p w14:paraId="48D15A48" w14:textId="0F8B1664" w:rsidR="00D2601A" w:rsidRPr="00D2601A" w:rsidRDefault="00D2601A" w:rsidP="004A65C2">
            <w:pPr>
              <w:spacing w:after="0" w:line="240" w:lineRule="auto"/>
              <w:rPr>
                <w:b/>
                <w:color w:val="000000"/>
              </w:rPr>
            </w:pPr>
            <w:r w:rsidRPr="00D2601A">
              <w:rPr>
                <w:i/>
                <w:color w:val="000000"/>
              </w:rPr>
              <w:t>Quei loro incontri</w:t>
            </w:r>
            <w:r w:rsidRPr="00D2601A">
              <w:rPr>
                <w:color w:val="000000"/>
              </w:rPr>
              <w:t xml:space="preserve"> (Italy, 2006)</w:t>
            </w:r>
          </w:p>
        </w:tc>
      </w:tr>
      <w:tr w:rsidR="003235A7" w:rsidRPr="00837FE7" w14:paraId="460187AA" w14:textId="77777777" w:rsidTr="00837FE7">
        <w:tc>
          <w:tcPr>
            <w:tcW w:w="9016" w:type="dxa"/>
            <w:shd w:val="clear" w:color="auto" w:fill="auto"/>
          </w:tcPr>
          <w:p w14:paraId="5723256D"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5518A682" w14:textId="1F2F9AA2" w:rsidR="000F1C09" w:rsidRPr="000F1C09" w:rsidRDefault="00AB461E" w:rsidP="000F1C09">
            <w:pPr>
              <w:spacing w:after="0" w:line="240" w:lineRule="auto"/>
              <w:rPr>
                <w:color w:val="000000"/>
              </w:rPr>
            </w:pPr>
            <w:r w:rsidRPr="00AB461E">
              <w:rPr>
                <w:noProof/>
                <w:color w:val="000000"/>
                <w:lang w:val="en-CA"/>
              </w:rPr>
              <w:t>(Böser)</w:t>
            </w:r>
          </w:p>
          <w:p w14:paraId="65089D82" w14:textId="5E76AB0E" w:rsidR="000F1C09" w:rsidRPr="000F1C09" w:rsidRDefault="00AB461E" w:rsidP="000F1C09">
            <w:pPr>
              <w:spacing w:after="0" w:line="240" w:lineRule="auto"/>
              <w:rPr>
                <w:color w:val="000000"/>
              </w:rPr>
            </w:pPr>
            <w:r w:rsidRPr="00AB461E">
              <w:rPr>
                <w:noProof/>
                <w:color w:val="000000"/>
                <w:lang w:val="en-CA"/>
              </w:rPr>
              <w:t>(Byg)</w:t>
            </w:r>
          </w:p>
          <w:p w14:paraId="59E07899" w14:textId="75D5C593" w:rsidR="000F1C09" w:rsidRPr="000F1C09" w:rsidRDefault="00AB461E" w:rsidP="000F1C09">
            <w:pPr>
              <w:spacing w:after="0" w:line="240" w:lineRule="auto"/>
              <w:rPr>
                <w:color w:val="000000"/>
              </w:rPr>
            </w:pPr>
            <w:r w:rsidRPr="00AB461E">
              <w:rPr>
                <w:noProof/>
                <w:color w:val="000000"/>
                <w:lang w:val="en-CA"/>
              </w:rPr>
              <w:t>(Lafosse)</w:t>
            </w:r>
          </w:p>
          <w:p w14:paraId="3AAB886D" w14:textId="7D00CEA6" w:rsidR="000F1C09" w:rsidRPr="000F1C09" w:rsidRDefault="00AB461E" w:rsidP="000F1C09">
            <w:pPr>
              <w:spacing w:after="0" w:line="240" w:lineRule="auto"/>
              <w:rPr>
                <w:color w:val="000000"/>
              </w:rPr>
            </w:pPr>
            <w:r w:rsidRPr="00AB461E">
              <w:rPr>
                <w:noProof/>
                <w:color w:val="000000"/>
                <w:lang w:val="en-CA"/>
              </w:rPr>
              <w:t>(Ofner)</w:t>
            </w:r>
          </w:p>
          <w:p w14:paraId="7A5FBDCE" w14:textId="26357FAF" w:rsidR="003235A7" w:rsidRPr="00E06B87" w:rsidRDefault="00AB461E" w:rsidP="00837FE7">
            <w:pPr>
              <w:spacing w:after="0" w:line="240" w:lineRule="auto"/>
              <w:rPr>
                <w:color w:val="000000"/>
              </w:rPr>
            </w:pPr>
            <w:r w:rsidRPr="00AB461E">
              <w:rPr>
                <w:noProof/>
                <w:color w:val="000000"/>
                <w:lang w:val="en-CA"/>
              </w:rPr>
              <w:t>(Roud)</w:t>
            </w:r>
          </w:p>
        </w:tc>
      </w:tr>
    </w:tbl>
    <w:p w14:paraId="43BE5A1A"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chelle Ann Tan" w:date="2016-06-30T16:35:00Z" w:initials="RT">
    <w:p w14:paraId="6F865AC7" w14:textId="77777777" w:rsidR="001E0AAC" w:rsidRDefault="001E0AAC">
      <w:pPr>
        <w:pStyle w:val="CommentText"/>
      </w:pPr>
      <w:r>
        <w:rPr>
          <w:rStyle w:val="CommentReference"/>
        </w:rPr>
        <w:annotationRef/>
      </w:r>
      <w:r>
        <w:t>Image provided by the author is not JPG and couldn’t be opened in my PC.</w:t>
      </w:r>
    </w:p>
  </w:comment>
  <w:comment w:id="2" w:author="Rachelle Ann Tan" w:date="2016-06-30T16:36:00Z" w:initials="RT">
    <w:p w14:paraId="0B1F1DA0" w14:textId="46BE10D5" w:rsidR="007A4F44" w:rsidRDefault="007A4F44">
      <w:pPr>
        <w:pStyle w:val="CommentText"/>
      </w:pPr>
      <w:r>
        <w:rPr>
          <w:rStyle w:val="CommentReference"/>
        </w:rPr>
        <w:annotationRef/>
      </w:r>
      <w:r>
        <w:t>Image not provided by the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865AC7" w15:done="0"/>
  <w15:commentEx w15:paraId="0B1F1DA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A292C" w14:textId="77777777" w:rsidR="00C512F4" w:rsidRDefault="00C512F4" w:rsidP="007A0D55">
      <w:pPr>
        <w:spacing w:after="0" w:line="240" w:lineRule="auto"/>
      </w:pPr>
      <w:r>
        <w:separator/>
      </w:r>
    </w:p>
  </w:endnote>
  <w:endnote w:type="continuationSeparator" w:id="0">
    <w:p w14:paraId="776B918F" w14:textId="77777777" w:rsidR="00C512F4" w:rsidRDefault="00C512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865A30" w14:textId="77777777" w:rsidR="00C512F4" w:rsidRDefault="00C512F4" w:rsidP="007A0D55">
      <w:pPr>
        <w:spacing w:after="0" w:line="240" w:lineRule="auto"/>
      </w:pPr>
      <w:r>
        <w:separator/>
      </w:r>
    </w:p>
  </w:footnote>
  <w:footnote w:type="continuationSeparator" w:id="0">
    <w:p w14:paraId="1F74DB0C" w14:textId="77777777" w:rsidR="00C512F4" w:rsidRDefault="00C512F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63753" w14:textId="77777777"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14:paraId="44B5396A"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chelle Ann Tan">
    <w15:presenceInfo w15:providerId="None" w15:userId="Rachelle Ann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42BE"/>
    <w:rsid w:val="00032559"/>
    <w:rsid w:val="00052040"/>
    <w:rsid w:val="000B1C12"/>
    <w:rsid w:val="000B25AE"/>
    <w:rsid w:val="000B55AB"/>
    <w:rsid w:val="000D24DC"/>
    <w:rsid w:val="000F1C09"/>
    <w:rsid w:val="00101B2E"/>
    <w:rsid w:val="00116FA0"/>
    <w:rsid w:val="0015114C"/>
    <w:rsid w:val="001A21F3"/>
    <w:rsid w:val="001A2537"/>
    <w:rsid w:val="001A4EDA"/>
    <w:rsid w:val="001A6A06"/>
    <w:rsid w:val="001E0AA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65C2"/>
    <w:rsid w:val="004A7476"/>
    <w:rsid w:val="004E5896"/>
    <w:rsid w:val="004F42BE"/>
    <w:rsid w:val="00513EE6"/>
    <w:rsid w:val="00534F8F"/>
    <w:rsid w:val="00590035"/>
    <w:rsid w:val="005B177E"/>
    <w:rsid w:val="005B3921"/>
    <w:rsid w:val="005F26D7"/>
    <w:rsid w:val="005F5450"/>
    <w:rsid w:val="00602909"/>
    <w:rsid w:val="006D0412"/>
    <w:rsid w:val="007411B9"/>
    <w:rsid w:val="00780D95"/>
    <w:rsid w:val="00780DC7"/>
    <w:rsid w:val="007A0D55"/>
    <w:rsid w:val="007A4F44"/>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B461E"/>
    <w:rsid w:val="00AC24E5"/>
    <w:rsid w:val="00AD2F24"/>
    <w:rsid w:val="00AD4844"/>
    <w:rsid w:val="00B219AE"/>
    <w:rsid w:val="00B33145"/>
    <w:rsid w:val="00B574C9"/>
    <w:rsid w:val="00BB1EF0"/>
    <w:rsid w:val="00BC39C9"/>
    <w:rsid w:val="00BE5BF7"/>
    <w:rsid w:val="00BF40E1"/>
    <w:rsid w:val="00C27FAB"/>
    <w:rsid w:val="00C358D4"/>
    <w:rsid w:val="00C512F4"/>
    <w:rsid w:val="00C6296B"/>
    <w:rsid w:val="00CC586D"/>
    <w:rsid w:val="00CF1542"/>
    <w:rsid w:val="00CF3EC5"/>
    <w:rsid w:val="00D2601A"/>
    <w:rsid w:val="00D656DA"/>
    <w:rsid w:val="00D83300"/>
    <w:rsid w:val="00DC6B48"/>
    <w:rsid w:val="00DF01B0"/>
    <w:rsid w:val="00E06B87"/>
    <w:rsid w:val="00E8037D"/>
    <w:rsid w:val="00E85A05"/>
    <w:rsid w:val="00E95829"/>
    <w:rsid w:val="00EA606C"/>
    <w:rsid w:val="00EB0C8C"/>
    <w:rsid w:val="00EB51FD"/>
    <w:rsid w:val="00EB77DB"/>
    <w:rsid w:val="00ED139F"/>
    <w:rsid w:val="00EF74F7"/>
    <w:rsid w:val="00F36937"/>
    <w:rsid w:val="00F460C9"/>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86A8"/>
  <w15:chartTrackingRefBased/>
  <w15:docId w15:val="{3EA0CFF5-D78B-4736-B324-1B3C90881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rsid w:val="001E0AAC"/>
    <w:rPr>
      <w:sz w:val="16"/>
      <w:szCs w:val="16"/>
    </w:rPr>
  </w:style>
  <w:style w:type="paragraph" w:styleId="CommentText">
    <w:name w:val="annotation text"/>
    <w:basedOn w:val="Normal"/>
    <w:link w:val="CommentTextChar"/>
    <w:uiPriority w:val="99"/>
    <w:semiHidden/>
    <w:rsid w:val="001E0AAC"/>
    <w:rPr>
      <w:sz w:val="20"/>
      <w:szCs w:val="20"/>
    </w:rPr>
  </w:style>
  <w:style w:type="character" w:customStyle="1" w:styleId="CommentTextChar">
    <w:name w:val="Comment Text Char"/>
    <w:link w:val="CommentText"/>
    <w:uiPriority w:val="99"/>
    <w:semiHidden/>
    <w:rsid w:val="001E0AAC"/>
    <w:rPr>
      <w:lang w:val="en-GB" w:eastAsia="en-US"/>
    </w:rPr>
  </w:style>
  <w:style w:type="paragraph" w:styleId="CommentSubject">
    <w:name w:val="annotation subject"/>
    <w:basedOn w:val="CommentText"/>
    <w:next w:val="CommentText"/>
    <w:link w:val="CommentSubjectChar"/>
    <w:uiPriority w:val="99"/>
    <w:semiHidden/>
    <w:rsid w:val="001E0AAC"/>
    <w:rPr>
      <w:b/>
      <w:bCs/>
    </w:rPr>
  </w:style>
  <w:style w:type="character" w:customStyle="1" w:styleId="CommentSubjectChar">
    <w:name w:val="Comment Subject Char"/>
    <w:link w:val="CommentSubject"/>
    <w:uiPriority w:val="99"/>
    <w:semiHidden/>
    <w:rsid w:val="001E0AAC"/>
    <w:rPr>
      <w:b/>
      <w:bCs/>
      <w:lang w:val="en-GB" w:eastAsia="en-US"/>
    </w:rPr>
  </w:style>
  <w:style w:type="paragraph" w:styleId="BalloonText">
    <w:name w:val="Balloon Text"/>
    <w:basedOn w:val="Normal"/>
    <w:link w:val="BalloonTextChar"/>
    <w:uiPriority w:val="99"/>
    <w:semiHidden/>
    <w:unhideWhenUsed/>
    <w:rsid w:val="001E0AA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E0AAC"/>
    <w:rPr>
      <w:rFonts w:ascii="Segoe UI" w:hAnsi="Segoe UI" w:cs="Segoe UI"/>
      <w:sz w:val="18"/>
      <w:szCs w:val="18"/>
      <w:lang w:val="en-GB" w:eastAsia="en-US"/>
    </w:rPr>
  </w:style>
  <w:style w:type="paragraph" w:styleId="Caption">
    <w:name w:val="caption"/>
    <w:basedOn w:val="Normal"/>
    <w:next w:val="Normal"/>
    <w:uiPriority w:val="35"/>
    <w:semiHidden/>
    <w:qFormat/>
    <w:rsid w:val="000B1C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51227">
      <w:bodyDiv w:val="1"/>
      <w:marLeft w:val="0"/>
      <w:marRight w:val="0"/>
      <w:marTop w:val="0"/>
      <w:marBottom w:val="0"/>
      <w:divBdr>
        <w:top w:val="none" w:sz="0" w:space="0" w:color="auto"/>
        <w:left w:val="none" w:sz="0" w:space="0" w:color="auto"/>
        <w:bottom w:val="none" w:sz="0" w:space="0" w:color="auto"/>
        <w:right w:val="none" w:sz="0" w:space="0" w:color="auto"/>
      </w:divBdr>
    </w:div>
    <w:div w:id="1114640217">
      <w:bodyDiv w:val="1"/>
      <w:marLeft w:val="0"/>
      <w:marRight w:val="0"/>
      <w:marTop w:val="0"/>
      <w:marBottom w:val="0"/>
      <w:divBdr>
        <w:top w:val="none" w:sz="0" w:space="0" w:color="auto"/>
        <w:left w:val="none" w:sz="0" w:space="0" w:color="auto"/>
        <w:bottom w:val="none" w:sz="0" w:space="0" w:color="auto"/>
        <w:right w:val="none" w:sz="0" w:space="0" w:color="auto"/>
      </w:divBdr>
    </w:div>
    <w:div w:id="1474907347">
      <w:bodyDiv w:val="1"/>
      <w:marLeft w:val="0"/>
      <w:marRight w:val="0"/>
      <w:marTop w:val="0"/>
      <w:marBottom w:val="0"/>
      <w:divBdr>
        <w:top w:val="none" w:sz="0" w:space="0" w:color="auto"/>
        <w:left w:val="none" w:sz="0" w:space="0" w:color="auto"/>
        <w:bottom w:val="none" w:sz="0" w:space="0" w:color="auto"/>
        <w:right w:val="none" w:sz="0" w:space="0" w:color="auto"/>
      </w:divBdr>
    </w:div>
    <w:div w:id="1629435265">
      <w:bodyDiv w:val="1"/>
      <w:marLeft w:val="0"/>
      <w:marRight w:val="0"/>
      <w:marTop w:val="0"/>
      <w:marBottom w:val="0"/>
      <w:divBdr>
        <w:top w:val="none" w:sz="0" w:space="0" w:color="auto"/>
        <w:left w:val="none" w:sz="0" w:space="0" w:color="auto"/>
        <w:bottom w:val="none" w:sz="0" w:space="0" w:color="auto"/>
        <w:right w:val="none" w:sz="0" w:space="0" w:color="auto"/>
      </w:divBdr>
    </w:div>
    <w:div w:id="181267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Rou71</b:Tag>
    <b:SourceType>Book</b:SourceType>
    <b:Guid>{1B11242C-7478-4CD9-B07E-EE46CEE27AA3}</b:Guid>
    <b:Title>Straub</b:Title>
    <b:Year>1971</b:Year>
    <b:Author>
      <b:Author>
        <b:NameList>
          <b:Person>
            <b:Last>Roud</b:Last>
            <b:First>R.</b:First>
          </b:Person>
        </b:NameList>
      </b:Author>
    </b:Author>
    <b:City>London</b:City>
    <b:Publisher>Martin Secker &amp; Warburg</b:Publisher>
    <b:RefOrder>2</b:RefOrder>
  </b:Source>
  <b:Source>
    <b:Tag>Ofn04</b:Tag>
    <b:SourceType>Book</b:SourceType>
    <b:Guid>{2A83B9E7-1BB8-4757-B079-F27B1BA7650F}</b:Guid>
    <b:Title>Die Früchte des Zorns und der Zärtlichkeit: Werkschau Danièle Huillet/Jean-Marie Straub</b:Title>
    <b:Year>2004</b:Year>
    <b:City>Vienna</b:City>
    <b:Publisher>Viennale</b:Publisher>
    <b:Author>
      <b:Editor>
        <b:NameList>
          <b:Person>
            <b:Last>Ofner</b:Last>
            <b:First>A.</b:First>
          </b:Person>
        </b:NameList>
      </b:Editor>
    </b:Author>
    <b:RefOrder>3</b:RefOrder>
  </b:Source>
  <b:Source>
    <b:Tag>Laf07</b:Tag>
    <b:SourceType>Book</b:SourceType>
    <b:Guid>{EE1A398D-C496-4472-8BF0-4F60DC5D8E44}</b:Guid>
    <b:Author>
      <b:Author>
        <b:NameList>
          <b:Person>
            <b:Last>Lafosse</b:Last>
            <b:First>P.</b:First>
          </b:Person>
        </b:NameList>
      </b:Author>
    </b:Author>
    <b:Title>L’étrange cas de Madame Huillet et Monsieur Straub</b:Title>
    <b:Year>2007</b:Year>
    <b:City>Paris</b:City>
    <b:Publisher>Ombres</b:Publisher>
    <b:RefOrder>4</b:RefOrder>
  </b:Source>
  <b:Source>
    <b:Tag>Byg95</b:Tag>
    <b:SourceType>Book</b:SourceType>
    <b:Guid>{13737828-35D4-4AF9-92C8-CA2079744520}</b:Guid>
    <b:Author>
      <b:Author>
        <b:NameList>
          <b:Person>
            <b:Last>Byg</b:Last>
            <b:First>B.</b:First>
          </b:Person>
        </b:NameList>
      </b:Author>
    </b:Author>
    <b:Title>Landscapes of Resistance: The German Films of Danièle Huillet and Jean-Marie Straub</b:Title>
    <b:Year>1995</b:Year>
    <b:City>Berkeley</b:City>
    <b:Publisher>University of California Press</b:Publisher>
    <b:RefOrder>5</b:RefOrder>
  </b:Source>
  <b:Source>
    <b:Tag>Bös04</b:Tag>
    <b:SourceType>Book</b:SourceType>
    <b:Guid>{4248F42C-F2D1-4005-A3C2-448CDB3D8F78}</b:Guid>
    <b:Author>
      <b:Author>
        <b:NameList>
          <b:Person>
            <b:Last>Böser</b:Last>
            <b:First>U.</b:First>
          </b:Person>
        </b:NameList>
      </b:Author>
    </b:Author>
    <b:Title>The Art of Seeing, the Art of Listening: Visual Representation in the Films of Jean-Marie Straub and Danièle Huillet</b:Title>
    <b:Year>2004</b:Year>
    <b:City>Frankfurt</b:City>
    <b:Publisher>Europaischer Verlag</b:Publisher>
    <b:RefOrder>1</b:RefOrder>
  </b:Source>
</b:Sources>
</file>

<file path=customXml/itemProps1.xml><?xml version="1.0" encoding="utf-8"?>
<ds:datastoreItem xmlns:ds="http://schemas.openxmlformats.org/officeDocument/2006/customXml" ds:itemID="{623A458A-C6E2-46F2-9C90-197CDBA9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13</TotalTime>
  <Pages>3</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2016-06-30T23:30:00Z</dcterms:created>
  <dcterms:modified xsi:type="dcterms:W3CDTF">2016-06-30T23:44:00Z</dcterms:modified>
</cp:coreProperties>
</file>