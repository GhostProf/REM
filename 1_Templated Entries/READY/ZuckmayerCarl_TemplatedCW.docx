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34FD6F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D0E5C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BDDA3022A1F5143BD332003B1A6579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40CC88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DB0EEDFDBD19E47A3D17416A258B9F5"/>
            </w:placeholder>
            <w:text/>
          </w:sdtPr>
          <w:sdtEndPr/>
          <w:sdtContent>
            <w:tc>
              <w:tcPr>
                <w:tcW w:w="2073" w:type="dxa"/>
              </w:tcPr>
              <w:p w14:paraId="4976DCAE" w14:textId="77777777" w:rsidR="00B574C9" w:rsidRDefault="00475361" w:rsidP="00475361">
                <w:r>
                  <w:t>J.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E45FF914CF5848BC707E8BFBC51DD8"/>
            </w:placeholder>
            <w:text/>
          </w:sdtPr>
          <w:sdtEndPr/>
          <w:sdtContent>
            <w:tc>
              <w:tcPr>
                <w:tcW w:w="2551" w:type="dxa"/>
              </w:tcPr>
              <w:p w14:paraId="6FFCEB08" w14:textId="77777777" w:rsidR="00B574C9" w:rsidRDefault="00475361" w:rsidP="00475361">
                <w:r>
                  <w:t>Matthew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3D2D590CE6BF744B2E4BE056B51BD84"/>
            </w:placeholder>
            <w:text/>
          </w:sdtPr>
          <w:sdtEndPr/>
          <w:sdtContent>
            <w:tc>
              <w:tcPr>
                <w:tcW w:w="2642" w:type="dxa"/>
              </w:tcPr>
              <w:p w14:paraId="54D17A5B" w14:textId="77777777" w:rsidR="00B574C9" w:rsidRDefault="00475361" w:rsidP="00475361">
                <w:r>
                  <w:t>Huculak</w:t>
                </w:r>
              </w:p>
            </w:tc>
          </w:sdtContent>
        </w:sdt>
      </w:tr>
      <w:tr w:rsidR="00B574C9" w14:paraId="7423E2F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F791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E04DC52F4796641BEFC3FD915A8D05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C8C79A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821B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C8169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5DE3AED24844E45B9509F03FC6DEB4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189E69" w14:textId="77777777" w:rsidR="00B574C9" w:rsidRDefault="00475361" w:rsidP="00475361">
                <w:r>
                  <w:t>University of Victoria</w:t>
                </w:r>
              </w:p>
            </w:tc>
          </w:sdtContent>
        </w:sdt>
      </w:tr>
    </w:tbl>
    <w:p w14:paraId="03612E0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05"/>
        <w:gridCol w:w="37"/>
      </w:tblGrid>
      <w:tr w:rsidR="00475361" w14:paraId="3F6AE6C4" w14:textId="77777777" w:rsidTr="00475361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22FC1FF" w14:textId="77777777" w:rsidR="00475361" w:rsidRPr="00CC586D" w:rsidRDefault="00475361" w:rsidP="0072364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354190483"/>
            <w:placeholder>
              <w:docPart w:val="44D260EAA375EF499F8750A909A2BB1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3D322C5A" w14:textId="77777777" w:rsidR="00475361" w:rsidRPr="00CC586D" w:rsidRDefault="00475361" w:rsidP="0072364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1335266466"/>
            <w:placeholder>
              <w:docPart w:val="674D031D3C44E8408D6ABACF7B698E4E"/>
            </w:placeholder>
            <w:text/>
          </w:sdtPr>
          <w:sdtContent>
            <w:tc>
              <w:tcPr>
                <w:tcW w:w="2073" w:type="dxa"/>
              </w:tcPr>
              <w:p w14:paraId="48DC54EF" w14:textId="77777777" w:rsidR="00475361" w:rsidRDefault="00475361" w:rsidP="0072364E">
                <w:r>
                  <w:t>Irene</w:t>
                </w:r>
              </w:p>
            </w:tc>
          </w:sdtContent>
        </w:sdt>
        <w:sdt>
          <w:sdtPr>
            <w:alias w:val="Middle name"/>
            <w:tag w:val="authorMiddleName"/>
            <w:id w:val="2124572749"/>
            <w:placeholder>
              <w:docPart w:val="E05C2146DE1F894EBA417C6658309EE7"/>
            </w:placeholder>
            <w:showingPlcHdr/>
            <w:text/>
          </w:sdtPr>
          <w:sdtContent>
            <w:tc>
              <w:tcPr>
                <w:tcW w:w="2551" w:type="dxa"/>
              </w:tcPr>
              <w:p w14:paraId="47B31F4E" w14:textId="77777777" w:rsidR="00475361" w:rsidRDefault="00475361" w:rsidP="0047536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629388239"/>
            <w:placeholder>
              <w:docPart w:val="B8E725A166367E409FDD2C2C0887E258"/>
            </w:placeholder>
            <w:text/>
          </w:sdtPr>
          <w:sdtContent>
            <w:tc>
              <w:tcPr>
                <w:tcW w:w="2642" w:type="dxa"/>
                <w:gridSpan w:val="2"/>
              </w:tcPr>
              <w:p w14:paraId="3DC4BBF1" w14:textId="77777777" w:rsidR="00475361" w:rsidRDefault="00475361" w:rsidP="00475361">
                <w:r>
                  <w:t>Gammel</w:t>
                </w:r>
              </w:p>
            </w:tc>
          </w:sdtContent>
        </w:sdt>
      </w:tr>
      <w:tr w:rsidR="00475361" w14:paraId="3C2B6C92" w14:textId="77777777" w:rsidTr="00475361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323BB5B" w14:textId="77777777" w:rsidR="00475361" w:rsidRPr="001A6A06" w:rsidRDefault="00475361" w:rsidP="007236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17687268"/>
            <w:placeholder>
              <w:docPart w:val="962DBB9DBEC0294AB452FE2EC848107B"/>
            </w:placeholder>
            <w:showingPlcHdr/>
          </w:sdtPr>
          <w:sdtContent>
            <w:tc>
              <w:tcPr>
                <w:tcW w:w="8562" w:type="dxa"/>
                <w:gridSpan w:val="5"/>
              </w:tcPr>
              <w:p w14:paraId="0CD756D9" w14:textId="77777777" w:rsidR="00475361" w:rsidRDefault="00475361" w:rsidP="0072364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475361" w14:paraId="3277A408" w14:textId="77777777" w:rsidTr="00475361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F0EE2D" w14:textId="77777777" w:rsidR="00475361" w:rsidRPr="001A6A06" w:rsidRDefault="00475361" w:rsidP="007236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1639071978"/>
            <w:placeholder>
              <w:docPart w:val="0D39CBE570436047B4BD9A3D1BC2BC3A"/>
            </w:placeholder>
            <w:text/>
          </w:sdtPr>
          <w:sdtContent>
            <w:tc>
              <w:tcPr>
                <w:tcW w:w="8562" w:type="dxa"/>
                <w:gridSpan w:val="5"/>
              </w:tcPr>
              <w:p w14:paraId="7DEE1A66" w14:textId="77777777" w:rsidR="00475361" w:rsidRDefault="00475361" w:rsidP="00475361">
                <w:r>
                  <w:t>Ryerson University</w:t>
                </w:r>
              </w:p>
            </w:tc>
          </w:sdtContent>
        </w:sdt>
      </w:tr>
      <w:tr w:rsidR="00244BB0" w:rsidRPr="00244BB0" w14:paraId="5212F375" w14:textId="77777777" w:rsidTr="00244BB0">
        <w:trPr>
          <w:gridAfter w:val="1"/>
          <w:wAfter w:w="37" w:type="dxa"/>
        </w:trPr>
        <w:tc>
          <w:tcPr>
            <w:tcW w:w="9016" w:type="dxa"/>
            <w:gridSpan w:val="5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2DC8C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6334165" w14:textId="77777777" w:rsidTr="003F0D73">
        <w:trPr>
          <w:gridAfter w:val="1"/>
          <w:wAfter w:w="37" w:type="dxa"/>
        </w:trPr>
        <w:sdt>
          <w:sdtPr>
            <w:alias w:val="Article headword"/>
            <w:tag w:val="articleHeadword"/>
            <w:id w:val="-361440020"/>
            <w:placeholder>
              <w:docPart w:val="E09DE259FDB6884E902D3D3E6DCE53CF"/>
            </w:placeholder>
            <w:text/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3C12BEEC" w14:textId="77777777" w:rsidR="003F0D73" w:rsidRPr="00FB589A" w:rsidRDefault="00475361" w:rsidP="00475361">
                <w:r>
                  <w:t>Zuckmayer, Carl (1896–1977)</w:t>
                </w:r>
              </w:p>
            </w:tc>
          </w:sdtContent>
        </w:sdt>
      </w:tr>
      <w:tr w:rsidR="00464699" w14:paraId="003984B8" w14:textId="77777777" w:rsidTr="007821B0">
        <w:trPr>
          <w:gridAfter w:val="1"/>
          <w:wAfter w:w="37" w:type="dxa"/>
        </w:trPr>
        <w:sdt>
          <w:sdtPr>
            <w:alias w:val="Variant headwords"/>
            <w:tag w:val="variantHeadwords"/>
            <w:id w:val="173464402"/>
            <w:placeholder>
              <w:docPart w:val="C58E1127FCAA374CBB39D626D2A7A215"/>
            </w:placeholder>
            <w:showingPlcHdr/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67609B7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84AAA6" w14:textId="77777777" w:rsidTr="003F0D73">
        <w:trPr>
          <w:gridAfter w:val="1"/>
          <w:wAfter w:w="37" w:type="dxa"/>
        </w:trPr>
        <w:sdt>
          <w:sdtPr>
            <w:alias w:val="Abstract"/>
            <w:tag w:val="abstract"/>
            <w:id w:val="-635871867"/>
            <w:placeholder>
              <w:docPart w:val="2591084F4E63744EBA9604C5A9131335"/>
            </w:placeholder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39A541D0" w14:textId="77777777" w:rsidR="00475361" w:rsidRDefault="00475361" w:rsidP="00475361">
                <w:r w:rsidRPr="003B523D">
                  <w:t>Carl Zuckmayer</w:t>
                </w:r>
                <w:r>
                  <w:t>, author and playwright,</w:t>
                </w:r>
                <w:r w:rsidRPr="003B523D">
                  <w:t xml:space="preserve"> was born on December 27, 1896 in Nackenheim, Germany. With the outbreak of war in 1914, </w:t>
                </w:r>
                <w:r>
                  <w:t>he</w:t>
                </w:r>
                <w:r w:rsidRPr="003B523D">
                  <w:t xml:space="preserve"> joined a field artillery unit on </w:t>
                </w:r>
                <w:r>
                  <w:t xml:space="preserve">the Western Front, but by 1917 he </w:t>
                </w:r>
                <w:r w:rsidRPr="003B523D">
                  <w:t xml:space="preserve">had become disillusioned with the conflict </w:t>
                </w:r>
                <w:r>
                  <w:t>and contributed p</w:t>
                </w:r>
                <w:r w:rsidRPr="003B523D">
                  <w:t xml:space="preserve">oetry to Franz Pfemfert’s </w:t>
                </w:r>
                <w:r>
                  <w:t xml:space="preserve">pacifist </w:t>
                </w:r>
                <w:r w:rsidRPr="00B763FF">
                  <w:rPr>
                    <w:i/>
                  </w:rPr>
                  <w:t>Die Aktion [The Action]: A Magazine for Liberal Politics and Literature</w:t>
                </w:r>
                <w:r>
                  <w:rPr>
                    <w:i/>
                  </w:rPr>
                  <w:t xml:space="preserve">, </w:t>
                </w:r>
                <w:r>
                  <w:t>which billed itself as ‘an organ for honest radicalism</w:t>
                </w:r>
                <w:r>
                  <w:rPr>
                    <w:i/>
                  </w:rPr>
                  <w:t>’.</w:t>
                </w:r>
                <w:r w:rsidRPr="003B523D">
                  <w:t xml:space="preserve"> </w:t>
                </w:r>
              </w:p>
              <w:p w14:paraId="13DAA088" w14:textId="77777777" w:rsidR="00475361" w:rsidRDefault="00475361" w:rsidP="00475361"/>
              <w:p w14:paraId="454D4CB6" w14:textId="77777777" w:rsidR="00E85A05" w:rsidRDefault="00475361" w:rsidP="00475361">
                <w:r w:rsidRPr="003B523D">
                  <w:t>Success</w:t>
                </w:r>
                <w:r>
                  <w:t xml:space="preserve"> as a writer</w:t>
                </w:r>
                <w:r w:rsidRPr="003B523D">
                  <w:t xml:space="preserve"> eluded Zuckmayer until 1924, when he was appointed playwright</w:t>
                </w:r>
                <w:r>
                  <w:t xml:space="preserve"> at the Deu</w:t>
                </w:r>
                <w:r w:rsidRPr="003B523D">
                  <w:t>t</w:t>
                </w:r>
                <w:r>
                  <w:t>s</w:t>
                </w:r>
                <w:r w:rsidRPr="003B523D">
                  <w:t>ches T</w:t>
                </w:r>
                <w:r>
                  <w:t>heater</w:t>
                </w:r>
                <w:r w:rsidRPr="003B523D">
                  <w:t xml:space="preserve"> along with Bertolt Brecht. Zuckmayer had his first artistic success </w:t>
                </w:r>
                <w:r>
                  <w:t>with</w:t>
                </w:r>
                <w:r w:rsidRPr="003B523D">
                  <w:t xml:space="preserve"> the folk comedy, </w:t>
                </w:r>
                <w:r w:rsidRPr="00B763FF">
                  <w:rPr>
                    <w:i/>
                  </w:rPr>
                  <w:t>Der fröhliche Weinberg [The Merry Vineyard]</w:t>
                </w:r>
                <w:r w:rsidRPr="003B523D">
                  <w:t xml:space="preserve"> (1925), which won</w:t>
                </w:r>
                <w:r>
                  <w:t xml:space="preserve"> the </w:t>
                </w:r>
                <w:r w:rsidRPr="003B523D">
                  <w:t>Weimar Republic’s</w:t>
                </w:r>
                <w:r>
                  <w:t xml:space="preserve"> most</w:t>
                </w:r>
                <w:r w:rsidRPr="003B523D">
                  <w:t xml:space="preserve"> prestigious literary award</w:t>
                </w:r>
                <w:r>
                  <w:t xml:space="preserve">, </w:t>
                </w:r>
                <w:r w:rsidRPr="003B523D">
                  <w:t>the Kleist Prize.</w:t>
                </w:r>
              </w:p>
            </w:tc>
          </w:sdtContent>
        </w:sdt>
      </w:tr>
      <w:tr w:rsidR="003F0D73" w14:paraId="37BB54C5" w14:textId="77777777" w:rsidTr="003F0D73">
        <w:trPr>
          <w:gridAfter w:val="1"/>
          <w:wAfter w:w="37" w:type="dxa"/>
        </w:trPr>
        <w:sdt>
          <w:sdtPr>
            <w:alias w:val="Article text"/>
            <w:tag w:val="articleText"/>
            <w:id w:val="634067588"/>
            <w:placeholder>
              <w:docPart w:val="B7A91C6F10CDE240833709A1C0FC5B26"/>
            </w:placeholder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1993758D" w14:textId="77777777" w:rsidR="00475361" w:rsidRDefault="00475361" w:rsidP="00475361">
                <w:r w:rsidRPr="003B523D">
                  <w:t>Carl Zuckmayer</w:t>
                </w:r>
                <w:r>
                  <w:t>, author and playwright,</w:t>
                </w:r>
                <w:r w:rsidRPr="003B523D">
                  <w:t xml:space="preserve"> was born on December 27, 1896 in Nackenheim, Germany. With the outbreak of war in 1914, </w:t>
                </w:r>
                <w:r>
                  <w:t>he</w:t>
                </w:r>
                <w:r w:rsidRPr="003B523D">
                  <w:t xml:space="preserve"> joined a field artillery unit on </w:t>
                </w:r>
                <w:r>
                  <w:t xml:space="preserve">the Western Front, but by 1917 he </w:t>
                </w:r>
                <w:r w:rsidRPr="003B523D">
                  <w:t xml:space="preserve">had become disillusioned with the conflict </w:t>
                </w:r>
                <w:r>
                  <w:t>and contributed p</w:t>
                </w:r>
                <w:r w:rsidRPr="003B523D">
                  <w:t xml:space="preserve">oetry to Franz Pfemfert’s </w:t>
                </w:r>
                <w:r>
                  <w:t xml:space="preserve">pacifist </w:t>
                </w:r>
                <w:r w:rsidRPr="00B763FF">
                  <w:rPr>
                    <w:i/>
                  </w:rPr>
                  <w:t>Die Aktion [The Action]: A Magazine for Liberal Politics and Literature</w:t>
                </w:r>
                <w:r>
                  <w:rPr>
                    <w:i/>
                  </w:rPr>
                  <w:t xml:space="preserve">, </w:t>
                </w:r>
                <w:r>
                  <w:t xml:space="preserve">which billed itself as </w:t>
                </w:r>
                <w:r>
                  <w:t>‘</w:t>
                </w:r>
                <w:r>
                  <w:t>an organ for honest radicalism</w:t>
                </w:r>
                <w:r>
                  <w:rPr>
                    <w:i/>
                  </w:rPr>
                  <w:t>’.</w:t>
                </w:r>
                <w:r w:rsidRPr="003B523D">
                  <w:t xml:space="preserve"> </w:t>
                </w:r>
              </w:p>
              <w:p w14:paraId="4911747E" w14:textId="77777777" w:rsidR="00475361" w:rsidRDefault="00475361" w:rsidP="00475361"/>
              <w:p w14:paraId="3DAEF08C" w14:textId="77777777" w:rsidR="00475361" w:rsidRDefault="00475361" w:rsidP="00475361">
                <w:r w:rsidRPr="003B523D">
                  <w:t>Success</w:t>
                </w:r>
                <w:r>
                  <w:t xml:space="preserve"> as a writer</w:t>
                </w:r>
                <w:r w:rsidRPr="003B523D">
                  <w:t xml:space="preserve"> eluded Zuckmayer until 1924, when he was appointed playwright</w:t>
                </w:r>
                <w:r>
                  <w:t xml:space="preserve"> at the Deu</w:t>
                </w:r>
                <w:r w:rsidRPr="003B523D">
                  <w:t>t</w:t>
                </w:r>
                <w:r>
                  <w:t>s</w:t>
                </w:r>
                <w:r w:rsidRPr="003B523D">
                  <w:t>ches T</w:t>
                </w:r>
                <w:r>
                  <w:t>heater</w:t>
                </w:r>
                <w:r w:rsidRPr="003B523D">
                  <w:t xml:space="preserve"> along with Bertolt Brecht. Zuckmayer had his first artistic success </w:t>
                </w:r>
                <w:r>
                  <w:t>with</w:t>
                </w:r>
                <w:r w:rsidRPr="003B523D">
                  <w:t xml:space="preserve"> the folk comedy, </w:t>
                </w:r>
                <w:r w:rsidRPr="00B763FF">
                  <w:rPr>
                    <w:i/>
                  </w:rPr>
                  <w:t>Der fröhliche Weinberg [The Merry Vineyard]</w:t>
                </w:r>
                <w:r w:rsidRPr="003B523D">
                  <w:t xml:space="preserve"> (1925), which won</w:t>
                </w:r>
                <w:r>
                  <w:t xml:space="preserve"> the </w:t>
                </w:r>
                <w:r w:rsidRPr="003B523D">
                  <w:t>Weimar Republic’s</w:t>
                </w:r>
                <w:r>
                  <w:t xml:space="preserve"> most</w:t>
                </w:r>
                <w:r w:rsidRPr="003B523D">
                  <w:t xml:space="preserve"> prestigious literary award</w:t>
                </w:r>
                <w:r>
                  <w:t xml:space="preserve">, </w:t>
                </w:r>
                <w:r w:rsidRPr="003B523D">
                  <w:t xml:space="preserve">the Kleist Prize. His greatest </w:t>
                </w:r>
                <w:r>
                  <w:t xml:space="preserve">early </w:t>
                </w:r>
                <w:r w:rsidRPr="003B523D">
                  <w:t>achieve</w:t>
                </w:r>
                <w:r>
                  <w:t>ments</w:t>
                </w:r>
                <w:r w:rsidRPr="003B523D">
                  <w:t xml:space="preserve"> </w:t>
                </w:r>
                <w:r>
                  <w:t xml:space="preserve">were his collaboration with </w:t>
                </w:r>
                <w:r w:rsidRPr="00A54717">
                  <w:t>Josef von Sternberg</w:t>
                </w:r>
                <w:r>
                  <w:t xml:space="preserve"> on the film</w:t>
                </w:r>
                <w:r w:rsidRPr="00356A47">
                  <w:t xml:space="preserve">, </w:t>
                </w:r>
                <w:r w:rsidRPr="00356A47">
                  <w:rPr>
                    <w:i/>
                  </w:rPr>
                  <w:t xml:space="preserve">Der blaue Engel [The Blue Angel] </w:t>
                </w:r>
                <w:r>
                  <w:t>(1930), and</w:t>
                </w:r>
                <w:r w:rsidRPr="003B523D">
                  <w:t xml:space="preserve"> the staging of </w:t>
                </w:r>
                <w:r>
                  <w:t>his</w:t>
                </w:r>
                <w:r w:rsidRPr="003B523D">
                  <w:t xml:space="preserve"> satire on militarism, </w:t>
                </w:r>
                <w:r w:rsidRPr="00B763FF">
                  <w:rPr>
                    <w:i/>
                  </w:rPr>
                  <w:t>Der Hauptmann von Köpenick [The Captain of Köpenick]</w:t>
                </w:r>
                <w:r>
                  <w:t xml:space="preserve"> (1931). </w:t>
                </w:r>
              </w:p>
              <w:p w14:paraId="7B4EFE7A" w14:textId="77777777" w:rsidR="00475361" w:rsidRDefault="00475361" w:rsidP="00475361"/>
              <w:p w14:paraId="2085836F" w14:textId="77777777" w:rsidR="00475361" w:rsidRDefault="00475361" w:rsidP="00475361">
                <w:r w:rsidRPr="003B523D">
                  <w:t xml:space="preserve">Zuckmayer’s </w:t>
                </w:r>
                <w:r>
                  <w:t>work</w:t>
                </w:r>
                <w:r w:rsidRPr="003B523D">
                  <w:t xml:space="preserve"> </w:t>
                </w:r>
                <w:r>
                  <w:t>was</w:t>
                </w:r>
                <w:r w:rsidRPr="003B523D">
                  <w:t xml:space="preserve"> banned under the Nazi regime; he moved his family to Austria in 1933, </w:t>
                </w:r>
                <w:r>
                  <w:t>but</w:t>
                </w:r>
                <w:r w:rsidRPr="003B523D">
                  <w:t xml:space="preserve"> </w:t>
                </w:r>
                <w:r w:rsidRPr="003B523D">
                  <w:lastRenderedPageBreak/>
                  <w:t xml:space="preserve">was prompted to leave for Switzerland </w:t>
                </w:r>
                <w:r>
                  <w:t>in 1938</w:t>
                </w:r>
                <w:r w:rsidRPr="003B523D">
                  <w:t>. In 1939, Zuckmayer immigrated to the United States</w:t>
                </w:r>
                <w:r>
                  <w:t xml:space="preserve">, where he worked </w:t>
                </w:r>
                <w:r w:rsidRPr="003B523D">
                  <w:t>brie</w:t>
                </w:r>
                <w:r>
                  <w:t>fly for Warner Brothers</w:t>
                </w:r>
                <w:r w:rsidRPr="003B523D">
                  <w:t>. In 1946 he wrote</w:t>
                </w:r>
                <w:r>
                  <w:t xml:space="preserve"> </w:t>
                </w:r>
                <w:r w:rsidRPr="00B763FF">
                  <w:rPr>
                    <w:i/>
                  </w:rPr>
                  <w:t>Des Teufels General [The Devil’s General],</w:t>
                </w:r>
                <w:r w:rsidRPr="003B523D">
                  <w:t xml:space="preserve"> </w:t>
                </w:r>
                <w:r>
                  <w:t>a</w:t>
                </w:r>
                <w:r w:rsidRPr="003B523D">
                  <w:t xml:space="preserve"> critical</w:t>
                </w:r>
                <w:r>
                  <w:t xml:space="preserve"> and popular</w:t>
                </w:r>
                <w:r w:rsidRPr="003B523D">
                  <w:t xml:space="preserve"> success in post-war Germany. </w:t>
                </w:r>
                <w:r>
                  <w:t xml:space="preserve">Until he settled in Switzerland in 1958, Zuckmayer split his time between the United States and Europe. </w:t>
                </w:r>
              </w:p>
              <w:p w14:paraId="3D100F91" w14:textId="77777777" w:rsidR="00475361" w:rsidRDefault="00475361" w:rsidP="00475361"/>
              <w:p w14:paraId="2C320A24" w14:textId="77777777" w:rsidR="00475361" w:rsidRDefault="00475361" w:rsidP="00475361">
                <w:r w:rsidRPr="003B523D">
                  <w:t>His collected works</w:t>
                </w:r>
                <w:r>
                  <w:t xml:space="preserve"> (poetry, fiction, plays, autobiography)</w:t>
                </w:r>
                <w:r w:rsidRPr="003B523D">
                  <w:t xml:space="preserve"> have won numerous awards and have been adapted for both film and television. </w:t>
                </w:r>
                <w:r>
                  <w:t>Zuckmayer died on January 18, 1977.</w:t>
                </w:r>
              </w:p>
              <w:p w14:paraId="16BBC01A" w14:textId="77777777" w:rsidR="00475361" w:rsidRDefault="00475361" w:rsidP="00475361"/>
              <w:p w14:paraId="3BC561B0" w14:textId="77777777" w:rsidR="00475361" w:rsidRPr="000C05E6" w:rsidRDefault="00475361" w:rsidP="00475361">
                <w:pPr>
                  <w:pStyle w:val="Heading1"/>
                </w:pPr>
                <w:r w:rsidRPr="000C05E6">
                  <w:t>List of Works</w:t>
                </w:r>
              </w:p>
              <w:p w14:paraId="1E417847" w14:textId="77777777" w:rsidR="00475361" w:rsidRDefault="00475361" w:rsidP="00475361">
                <w:pPr>
                  <w:rPr>
                    <w:iCs/>
                  </w:rPr>
                </w:pPr>
                <w:bookmarkStart w:id="0" w:name="_GoBack"/>
                <w:bookmarkEnd w:id="0"/>
                <w:r w:rsidRPr="00475361">
                  <w:rPr>
                    <w:i/>
                  </w:rPr>
                  <w:t>Der Hauptmann von Köpenick: ein deutsches Märchen in drei Akten</w:t>
                </w:r>
                <w:r w:rsidRPr="008C180B">
                  <w:t>, Berlin: Propyläen Verlag</w:t>
                </w:r>
                <w:r>
                  <w:t>,</w:t>
                </w:r>
                <w:r w:rsidRPr="000C05E6">
                  <w:rPr>
                    <w:iCs/>
                  </w:rPr>
                  <w:t xml:space="preserve"> trans. J. Mortimer</w:t>
                </w:r>
                <w:r>
                  <w:rPr>
                    <w:iCs/>
                  </w:rPr>
                  <w:t xml:space="preserve"> as</w:t>
                </w:r>
                <w:r w:rsidRPr="000C05E6">
                  <w:rPr>
                    <w:iCs/>
                  </w:rPr>
                  <w:t xml:space="preserve"> Captain of Köpenick,</w:t>
                </w:r>
                <w:r>
                  <w:rPr>
                    <w:iCs/>
                  </w:rPr>
                  <w:t xml:space="preserve"> New York: Methuen, 1970</w:t>
                </w:r>
                <w:r>
                  <w:rPr>
                    <w:iCs/>
                  </w:rPr>
                  <w:t>. (1931)</w:t>
                </w:r>
              </w:p>
              <w:p w14:paraId="50AFFF61" w14:textId="77777777" w:rsidR="00475361" w:rsidRPr="008C180B" w:rsidRDefault="00475361" w:rsidP="00475361"/>
              <w:p w14:paraId="0AE4FFF0" w14:textId="77777777" w:rsidR="00475361" w:rsidRDefault="00475361" w:rsidP="00475361">
                <w:pPr>
                  <w:rPr>
                    <w:rFonts w:cs="Times New Roman"/>
                    <w:iCs/>
                  </w:rPr>
                </w:pPr>
                <w:r w:rsidRPr="00475361">
                  <w:rPr>
                    <w:rFonts w:cs="Times New Roman"/>
                    <w:i/>
                    <w:iCs/>
                  </w:rPr>
                  <w:t>Des Teufels General. Drama in Drei Aken</w:t>
                </w:r>
                <w:r w:rsidRPr="000C05E6">
                  <w:rPr>
                    <w:rFonts w:cs="Times New Roman"/>
                    <w:iCs/>
                  </w:rPr>
                  <w:t xml:space="preserve">, Stockholm: </w:t>
                </w:r>
                <w:r w:rsidRPr="000C05E6">
                  <w:rPr>
                    <w:rFonts w:cs="Times New Roman"/>
                  </w:rPr>
                  <w:t>Bermann Fischer</w:t>
                </w:r>
                <w:r>
                  <w:rPr>
                    <w:rFonts w:cs="Times New Roman"/>
                    <w:iCs/>
                  </w:rPr>
                  <w:t>. (1946)</w:t>
                </w:r>
              </w:p>
              <w:p w14:paraId="0E3B498C" w14:textId="77777777" w:rsidR="00475361" w:rsidRPr="000C05E6" w:rsidRDefault="00475361" w:rsidP="00475361">
                <w:pPr>
                  <w:rPr>
                    <w:rFonts w:cs="Times New Roman"/>
                    <w:iCs/>
                  </w:rPr>
                </w:pPr>
              </w:p>
              <w:p w14:paraId="13812B8C" w14:textId="77777777" w:rsidR="00475361" w:rsidRPr="000C05E6" w:rsidRDefault="00475361" w:rsidP="00475361">
                <w:pPr>
                  <w:rPr>
                    <w:rFonts w:cs="Times New Roman"/>
                  </w:rPr>
                </w:pPr>
                <w:r w:rsidRPr="00475361">
                  <w:rPr>
                    <w:rFonts w:cs="Times New Roman"/>
                    <w:i/>
                    <w:iCs/>
                  </w:rPr>
                  <w:t>A Part of Myself, Portrait of an Epoch</w:t>
                </w:r>
                <w:r w:rsidRPr="000C05E6">
                  <w:rPr>
                    <w:rFonts w:cs="Times New Roman"/>
                  </w:rPr>
                  <w:t xml:space="preserve">, trans. R. and C. Winston, New York, Harcourt Brace Jovanovich. </w:t>
                </w:r>
                <w:r>
                  <w:rPr>
                    <w:rFonts w:cs="Times New Roman"/>
                  </w:rPr>
                  <w:t>(1970)</w:t>
                </w:r>
              </w:p>
              <w:p w14:paraId="5D70495D" w14:textId="77777777" w:rsidR="003F0D73" w:rsidRDefault="003F0D73" w:rsidP="00C27FAB"/>
            </w:tc>
          </w:sdtContent>
        </w:sdt>
      </w:tr>
      <w:tr w:rsidR="003235A7" w14:paraId="4066DBBB" w14:textId="77777777" w:rsidTr="003235A7">
        <w:trPr>
          <w:gridAfter w:val="1"/>
          <w:wAfter w:w="37" w:type="dxa"/>
        </w:trPr>
        <w:tc>
          <w:tcPr>
            <w:tcW w:w="9016" w:type="dxa"/>
            <w:gridSpan w:val="5"/>
          </w:tcPr>
          <w:p w14:paraId="28AFD73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D06E6F6AFFB6F4E83B8709C281C2FC7"/>
              </w:placeholder>
            </w:sdtPr>
            <w:sdtEndPr/>
            <w:sdtContent>
              <w:p w14:paraId="7CDF5388" w14:textId="77777777" w:rsidR="00475361" w:rsidRDefault="00475361" w:rsidP="00475361">
                <w:sdt>
                  <w:sdtPr>
                    <w:id w:val="9628578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Man051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(Mann)</w:t>
                    </w:r>
                    <w:r>
                      <w:fldChar w:fldCharType="end"/>
                    </w:r>
                  </w:sdtContent>
                </w:sdt>
              </w:p>
              <w:p w14:paraId="1E94755B" w14:textId="77777777" w:rsidR="003235A7" w:rsidRDefault="00475361" w:rsidP="00475361">
                <w:sdt>
                  <w:sdtPr>
                    <w:id w:val="-8093230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Zuc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(Zuckmayer, G. and Liebmann)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5086D3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46D47" w14:textId="77777777" w:rsidR="0000762F" w:rsidRDefault="0000762F" w:rsidP="007A0D55">
      <w:pPr>
        <w:spacing w:after="0" w:line="240" w:lineRule="auto"/>
      </w:pPr>
      <w:r>
        <w:separator/>
      </w:r>
    </w:p>
  </w:endnote>
  <w:endnote w:type="continuationSeparator" w:id="0">
    <w:p w14:paraId="0E872E44" w14:textId="77777777" w:rsidR="0000762F" w:rsidRDefault="0000762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21651" w14:textId="77777777" w:rsidR="0000762F" w:rsidRDefault="0000762F" w:rsidP="007A0D55">
      <w:pPr>
        <w:spacing w:after="0" w:line="240" w:lineRule="auto"/>
      </w:pPr>
      <w:r>
        <w:separator/>
      </w:r>
    </w:p>
  </w:footnote>
  <w:footnote w:type="continuationSeparator" w:id="0">
    <w:p w14:paraId="15D18136" w14:textId="77777777" w:rsidR="0000762F" w:rsidRDefault="0000762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F153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4DEC8F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3EB8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2F"/>
    <w:rsid w:val="0000762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5361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43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076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076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_Work:Pro-D:REM:Instruction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DDA3022A1F5143BD332003B1A65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08433-E9A8-134A-B1AB-3A379E856CDF}"/>
      </w:docPartPr>
      <w:docPartBody>
        <w:p w:rsidR="00000000" w:rsidRDefault="0073396A">
          <w:pPr>
            <w:pStyle w:val="7BDDA3022A1F5143BD332003B1A6579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DB0EEDFDBD19E47A3D17416A258B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4C72-0300-1444-9E10-31F9272AE802}"/>
      </w:docPartPr>
      <w:docPartBody>
        <w:p w:rsidR="00000000" w:rsidRDefault="0073396A">
          <w:pPr>
            <w:pStyle w:val="ADB0EEDFDBD19E47A3D17416A258B9F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E45FF914CF5848BC707E8BFBC51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95368-F93D-8445-95BE-F0FEDFE9A922}"/>
      </w:docPartPr>
      <w:docPartBody>
        <w:p w:rsidR="00000000" w:rsidRDefault="0073396A">
          <w:pPr>
            <w:pStyle w:val="0CE45FF914CF5848BC707E8BFBC51DD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3D2D590CE6BF744B2E4BE056B51B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647C5-837C-0649-81D1-55C9A1D5D41E}"/>
      </w:docPartPr>
      <w:docPartBody>
        <w:p w:rsidR="00000000" w:rsidRDefault="0073396A">
          <w:pPr>
            <w:pStyle w:val="E3D2D590CE6BF744B2E4BE056B51BD84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DE04DC52F4796641BEFC3FD915A8D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C5FE0-1998-284D-A2D7-72A53545CB8E}"/>
      </w:docPartPr>
      <w:docPartBody>
        <w:p w:rsidR="00000000" w:rsidRDefault="0073396A">
          <w:pPr>
            <w:pStyle w:val="DE04DC52F4796641BEFC3FD915A8D05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5DE3AED24844E45B9509F03FC6D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7A9A6-58AD-0F45-BD86-FD6D8E88B16D}"/>
      </w:docPartPr>
      <w:docPartBody>
        <w:p w:rsidR="00000000" w:rsidRDefault="0073396A">
          <w:pPr>
            <w:pStyle w:val="25DE3AED24844E45B9509F03FC6DEB4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9DE259FDB6884E902D3D3E6DCE5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0852F-BAB7-354C-ABD5-DD752D461580}"/>
      </w:docPartPr>
      <w:docPartBody>
        <w:p w:rsidR="00000000" w:rsidRDefault="0073396A">
          <w:pPr>
            <w:pStyle w:val="E09DE259FDB6884E902D3D3E6DCE53C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58E1127FCAA374CBB39D626D2A7A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B9F10-A5DD-0A4F-9072-DA75BAAC184E}"/>
      </w:docPartPr>
      <w:docPartBody>
        <w:p w:rsidR="00000000" w:rsidRDefault="0073396A">
          <w:pPr>
            <w:pStyle w:val="C58E1127FCAA374CBB39D626D2A7A21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591084F4E63744EBA9604C5A9131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22083-1428-B94E-B12E-368D047899F4}"/>
      </w:docPartPr>
      <w:docPartBody>
        <w:p w:rsidR="00000000" w:rsidRDefault="0073396A">
          <w:pPr>
            <w:pStyle w:val="2591084F4E63744EBA9604C5A91313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A91C6F10CDE240833709A1C0FC5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86956-3CA7-7745-89AC-427254277463}"/>
      </w:docPartPr>
      <w:docPartBody>
        <w:p w:rsidR="00000000" w:rsidRDefault="0073396A">
          <w:pPr>
            <w:pStyle w:val="B7A91C6F10CDE240833709A1C0FC5B2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D06E6F6AFFB6F4E83B8709C281C2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C86FF-C087-164C-BA4E-233D25D3F25B}"/>
      </w:docPartPr>
      <w:docPartBody>
        <w:p w:rsidR="00000000" w:rsidRDefault="0073396A">
          <w:pPr>
            <w:pStyle w:val="0D06E6F6AFFB6F4E83B8709C281C2FC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4D260EAA375EF499F8750A909A2B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E4C22-4B98-E940-AD47-1289190DF833}"/>
      </w:docPartPr>
      <w:docPartBody>
        <w:p w:rsidR="00000000" w:rsidRDefault="0073396A" w:rsidP="0073396A">
          <w:pPr>
            <w:pStyle w:val="44D260EAA375EF499F8750A909A2BB1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74D031D3C44E8408D6ABACF7B698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7D2B2-F727-3345-A7F9-DED5A9B75C2F}"/>
      </w:docPartPr>
      <w:docPartBody>
        <w:p w:rsidR="00000000" w:rsidRDefault="0073396A" w:rsidP="0073396A">
          <w:pPr>
            <w:pStyle w:val="674D031D3C44E8408D6ABACF7B698E4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05C2146DE1F894EBA417C665830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76AC2-C104-A348-AA40-9833FD6D91ED}"/>
      </w:docPartPr>
      <w:docPartBody>
        <w:p w:rsidR="00000000" w:rsidRDefault="0073396A" w:rsidP="0073396A">
          <w:pPr>
            <w:pStyle w:val="E05C2146DE1F894EBA417C6658309EE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E725A166367E409FDD2C2C0887E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E2FE6-C209-2C4C-A63E-7151D9E453CF}"/>
      </w:docPartPr>
      <w:docPartBody>
        <w:p w:rsidR="00000000" w:rsidRDefault="0073396A" w:rsidP="0073396A">
          <w:pPr>
            <w:pStyle w:val="B8E725A166367E409FDD2C2C0887E2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62DBB9DBEC0294AB452FE2EC8481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0C0B2-1FE0-1C41-9953-D32F328F3889}"/>
      </w:docPartPr>
      <w:docPartBody>
        <w:p w:rsidR="00000000" w:rsidRDefault="0073396A" w:rsidP="0073396A">
          <w:pPr>
            <w:pStyle w:val="962DBB9DBEC0294AB452FE2EC848107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D39CBE570436047B4BD9A3D1BC2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8A740-9EE4-C749-B925-4BE905B0834E}"/>
      </w:docPartPr>
      <w:docPartBody>
        <w:p w:rsidR="00000000" w:rsidRDefault="0073396A" w:rsidP="0073396A">
          <w:pPr>
            <w:pStyle w:val="0D39CBE570436047B4BD9A3D1BC2BC3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6A"/>
    <w:rsid w:val="0073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96A"/>
    <w:rPr>
      <w:color w:val="808080"/>
    </w:rPr>
  </w:style>
  <w:style w:type="paragraph" w:customStyle="1" w:styleId="7BDDA3022A1F5143BD332003B1A65794">
    <w:name w:val="7BDDA3022A1F5143BD332003B1A65794"/>
  </w:style>
  <w:style w:type="paragraph" w:customStyle="1" w:styleId="ADB0EEDFDBD19E47A3D17416A258B9F5">
    <w:name w:val="ADB0EEDFDBD19E47A3D17416A258B9F5"/>
  </w:style>
  <w:style w:type="paragraph" w:customStyle="1" w:styleId="0CE45FF914CF5848BC707E8BFBC51DD8">
    <w:name w:val="0CE45FF914CF5848BC707E8BFBC51DD8"/>
  </w:style>
  <w:style w:type="paragraph" w:customStyle="1" w:styleId="E3D2D590CE6BF744B2E4BE056B51BD84">
    <w:name w:val="E3D2D590CE6BF744B2E4BE056B51BD84"/>
  </w:style>
  <w:style w:type="paragraph" w:customStyle="1" w:styleId="DE04DC52F4796641BEFC3FD915A8D05D">
    <w:name w:val="DE04DC52F4796641BEFC3FD915A8D05D"/>
  </w:style>
  <w:style w:type="paragraph" w:customStyle="1" w:styleId="25DE3AED24844E45B9509F03FC6DEB4B">
    <w:name w:val="25DE3AED24844E45B9509F03FC6DEB4B"/>
  </w:style>
  <w:style w:type="paragraph" w:customStyle="1" w:styleId="E09DE259FDB6884E902D3D3E6DCE53CF">
    <w:name w:val="E09DE259FDB6884E902D3D3E6DCE53CF"/>
  </w:style>
  <w:style w:type="paragraph" w:customStyle="1" w:styleId="C58E1127FCAA374CBB39D626D2A7A215">
    <w:name w:val="C58E1127FCAA374CBB39D626D2A7A215"/>
  </w:style>
  <w:style w:type="paragraph" w:customStyle="1" w:styleId="2591084F4E63744EBA9604C5A9131335">
    <w:name w:val="2591084F4E63744EBA9604C5A9131335"/>
  </w:style>
  <w:style w:type="paragraph" w:customStyle="1" w:styleId="B7A91C6F10CDE240833709A1C0FC5B26">
    <w:name w:val="B7A91C6F10CDE240833709A1C0FC5B26"/>
  </w:style>
  <w:style w:type="paragraph" w:customStyle="1" w:styleId="0D06E6F6AFFB6F4E83B8709C281C2FC7">
    <w:name w:val="0D06E6F6AFFB6F4E83B8709C281C2FC7"/>
  </w:style>
  <w:style w:type="paragraph" w:customStyle="1" w:styleId="44D260EAA375EF499F8750A909A2BB18">
    <w:name w:val="44D260EAA375EF499F8750A909A2BB18"/>
    <w:rsid w:val="0073396A"/>
  </w:style>
  <w:style w:type="paragraph" w:customStyle="1" w:styleId="674D031D3C44E8408D6ABACF7B698E4E">
    <w:name w:val="674D031D3C44E8408D6ABACF7B698E4E"/>
    <w:rsid w:val="0073396A"/>
  </w:style>
  <w:style w:type="paragraph" w:customStyle="1" w:styleId="E05C2146DE1F894EBA417C6658309EE7">
    <w:name w:val="E05C2146DE1F894EBA417C6658309EE7"/>
    <w:rsid w:val="0073396A"/>
  </w:style>
  <w:style w:type="paragraph" w:customStyle="1" w:styleId="B8E725A166367E409FDD2C2C0887E258">
    <w:name w:val="B8E725A166367E409FDD2C2C0887E258"/>
    <w:rsid w:val="0073396A"/>
  </w:style>
  <w:style w:type="paragraph" w:customStyle="1" w:styleId="962DBB9DBEC0294AB452FE2EC848107B">
    <w:name w:val="962DBB9DBEC0294AB452FE2EC848107B"/>
    <w:rsid w:val="0073396A"/>
  </w:style>
  <w:style w:type="paragraph" w:customStyle="1" w:styleId="0D39CBE570436047B4BD9A3D1BC2BC3A">
    <w:name w:val="0D39CBE570436047B4BD9A3D1BC2BC3A"/>
    <w:rsid w:val="0073396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96A"/>
    <w:rPr>
      <w:color w:val="808080"/>
    </w:rPr>
  </w:style>
  <w:style w:type="paragraph" w:customStyle="1" w:styleId="7BDDA3022A1F5143BD332003B1A65794">
    <w:name w:val="7BDDA3022A1F5143BD332003B1A65794"/>
  </w:style>
  <w:style w:type="paragraph" w:customStyle="1" w:styleId="ADB0EEDFDBD19E47A3D17416A258B9F5">
    <w:name w:val="ADB0EEDFDBD19E47A3D17416A258B9F5"/>
  </w:style>
  <w:style w:type="paragraph" w:customStyle="1" w:styleId="0CE45FF914CF5848BC707E8BFBC51DD8">
    <w:name w:val="0CE45FF914CF5848BC707E8BFBC51DD8"/>
  </w:style>
  <w:style w:type="paragraph" w:customStyle="1" w:styleId="E3D2D590CE6BF744B2E4BE056B51BD84">
    <w:name w:val="E3D2D590CE6BF744B2E4BE056B51BD84"/>
  </w:style>
  <w:style w:type="paragraph" w:customStyle="1" w:styleId="DE04DC52F4796641BEFC3FD915A8D05D">
    <w:name w:val="DE04DC52F4796641BEFC3FD915A8D05D"/>
  </w:style>
  <w:style w:type="paragraph" w:customStyle="1" w:styleId="25DE3AED24844E45B9509F03FC6DEB4B">
    <w:name w:val="25DE3AED24844E45B9509F03FC6DEB4B"/>
  </w:style>
  <w:style w:type="paragraph" w:customStyle="1" w:styleId="E09DE259FDB6884E902D3D3E6DCE53CF">
    <w:name w:val="E09DE259FDB6884E902D3D3E6DCE53CF"/>
  </w:style>
  <w:style w:type="paragraph" w:customStyle="1" w:styleId="C58E1127FCAA374CBB39D626D2A7A215">
    <w:name w:val="C58E1127FCAA374CBB39D626D2A7A215"/>
  </w:style>
  <w:style w:type="paragraph" w:customStyle="1" w:styleId="2591084F4E63744EBA9604C5A9131335">
    <w:name w:val="2591084F4E63744EBA9604C5A9131335"/>
  </w:style>
  <w:style w:type="paragraph" w:customStyle="1" w:styleId="B7A91C6F10CDE240833709A1C0FC5B26">
    <w:name w:val="B7A91C6F10CDE240833709A1C0FC5B26"/>
  </w:style>
  <w:style w:type="paragraph" w:customStyle="1" w:styleId="0D06E6F6AFFB6F4E83B8709C281C2FC7">
    <w:name w:val="0D06E6F6AFFB6F4E83B8709C281C2FC7"/>
  </w:style>
  <w:style w:type="paragraph" w:customStyle="1" w:styleId="44D260EAA375EF499F8750A909A2BB18">
    <w:name w:val="44D260EAA375EF499F8750A909A2BB18"/>
    <w:rsid w:val="0073396A"/>
  </w:style>
  <w:style w:type="paragraph" w:customStyle="1" w:styleId="674D031D3C44E8408D6ABACF7B698E4E">
    <w:name w:val="674D031D3C44E8408D6ABACF7B698E4E"/>
    <w:rsid w:val="0073396A"/>
  </w:style>
  <w:style w:type="paragraph" w:customStyle="1" w:styleId="E05C2146DE1F894EBA417C6658309EE7">
    <w:name w:val="E05C2146DE1F894EBA417C6658309EE7"/>
    <w:rsid w:val="0073396A"/>
  </w:style>
  <w:style w:type="paragraph" w:customStyle="1" w:styleId="B8E725A166367E409FDD2C2C0887E258">
    <w:name w:val="B8E725A166367E409FDD2C2C0887E258"/>
    <w:rsid w:val="0073396A"/>
  </w:style>
  <w:style w:type="paragraph" w:customStyle="1" w:styleId="962DBB9DBEC0294AB452FE2EC848107B">
    <w:name w:val="962DBB9DBEC0294AB452FE2EC848107B"/>
    <w:rsid w:val="0073396A"/>
  </w:style>
  <w:style w:type="paragraph" w:customStyle="1" w:styleId="0D39CBE570436047B4BD9A3D1BC2BC3A">
    <w:name w:val="0D39CBE570436047B4BD9A3D1BC2BC3A"/>
    <w:rsid w:val="007339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Man051</b:Tag>
    <b:SourceType>Book</b:SourceType>
    <b:Guid>{58B478BD-5DE5-0E4D-931C-DEFFEAFD9E47}</b:Guid>
    <b:Title>Professor Unrat oder Das Ende eines Tyrannen</b:Title>
    <b:Publisher>Kurt Wolff Verlag</b:Publisher>
    <b:City>Leipzig</b:City>
    <b:Year>1905</b:Year>
    <b:Author>
      <b:Author>
        <b:NameList>
          <b:Person>
            <b:Last>Mann</b:Last>
            <b:First>H.</b:First>
          </b:Person>
        </b:NameList>
      </b:Author>
    </b:Author>
    <b:RefOrder>1</b:RefOrder>
  </b:Source>
  <b:Source>
    <b:Tag>Zuc</b:Tag>
    <b:SourceType>Book</b:SourceType>
    <b:Guid>{70659190-7B61-8442-8E0D-9516AF6D90E1}</b:Guid>
    <b:Author>
      <b:Author>
        <b:NameList>
          <b:Person>
            <b:Last>Zuckmayer</b:Last>
            <b:First>C.</b:First>
          </b:Person>
          <b:Person>
            <b:Last>G.</b:Last>
            <b:First>Vollmöller</b:First>
            <b:Middle>K.</b:Middle>
          </b:Person>
          <b:Person>
            <b:Last>Liebmann</b:Last>
            <b:First>R.</b:First>
          </b:Person>
        </b:NameList>
      </b:Author>
    </b:Author>
    <b:Title>Der blaue Engel</b:Title>
    <b:Comments>script</b:Comments>
    <b:RefOrder>2</b:RefOrder>
  </b:Source>
</b:Sources>
</file>

<file path=customXml/itemProps1.xml><?xml version="1.0" encoding="utf-8"?>
<ds:datastoreItem xmlns:ds="http://schemas.openxmlformats.org/officeDocument/2006/customXml" ds:itemID="{600DDFA8-FEDB-9141-AF2C-14FDEB6B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476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2016-06-25T15:01:00Z</dcterms:created>
  <dcterms:modified xsi:type="dcterms:W3CDTF">2016-06-25T15:08:00Z</dcterms:modified>
</cp:coreProperties>
</file>