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B37A1" w:rsidRPr="00FB37A1" w:rsidTr="00FB37A1">
        <w:tc>
          <w:tcPr>
            <w:tcW w:w="491" w:type="dxa"/>
            <w:vMerge w:val="restart"/>
            <w:shd w:val="clear" w:color="auto" w:fill="A6A6A6"/>
            <w:textDirection w:val="btLr"/>
          </w:tcPr>
          <w:p w:rsidR="00B574C9" w:rsidRPr="00FB37A1" w:rsidRDefault="00B574C9" w:rsidP="00FB37A1">
            <w:pPr>
              <w:spacing w:after="0" w:line="240" w:lineRule="auto"/>
              <w:jc w:val="center"/>
              <w:rPr>
                <w:b/>
                <w:color w:val="FFFFFF"/>
              </w:rPr>
            </w:pPr>
            <w:r w:rsidRPr="00FB37A1">
              <w:rPr>
                <w:b/>
                <w:color w:val="FFFFFF"/>
              </w:rPr>
              <w:t>About you</w:t>
            </w:r>
          </w:p>
        </w:tc>
        <w:tc>
          <w:tcPr>
            <w:tcW w:w="1259" w:type="dxa"/>
            <w:shd w:val="clear" w:color="auto" w:fill="auto"/>
          </w:tcPr>
          <w:p w:rsidR="00B574C9" w:rsidRPr="00FB37A1" w:rsidRDefault="00B574C9" w:rsidP="00FB37A1">
            <w:pPr>
              <w:spacing w:after="0" w:line="240" w:lineRule="auto"/>
              <w:jc w:val="center"/>
              <w:rPr>
                <w:b/>
                <w:color w:val="FFFFFF"/>
              </w:rPr>
            </w:pPr>
            <w:r w:rsidRPr="00FB37A1">
              <w:rPr>
                <w:rStyle w:val="PlaceholderText"/>
                <w:b/>
                <w:color w:val="FFFFFF"/>
              </w:rPr>
              <w:t>[Salutation]</w:t>
            </w:r>
          </w:p>
        </w:tc>
        <w:tc>
          <w:tcPr>
            <w:tcW w:w="2073" w:type="dxa"/>
            <w:shd w:val="clear" w:color="auto" w:fill="auto"/>
          </w:tcPr>
          <w:p w:rsidR="00B574C9" w:rsidRPr="00FB37A1" w:rsidRDefault="00FB37A1" w:rsidP="00FB37A1">
            <w:pPr>
              <w:spacing w:after="0" w:line="240" w:lineRule="auto"/>
            </w:pPr>
            <w:r>
              <w:rPr>
                <w:rStyle w:val="PlaceholderText"/>
              </w:rPr>
              <w:t>Tordis</w:t>
            </w:r>
          </w:p>
        </w:tc>
        <w:tc>
          <w:tcPr>
            <w:tcW w:w="2551" w:type="dxa"/>
            <w:shd w:val="clear" w:color="auto" w:fill="auto"/>
          </w:tcPr>
          <w:p w:rsidR="00B574C9" w:rsidRPr="00FB37A1" w:rsidRDefault="00B574C9" w:rsidP="00FB37A1">
            <w:pPr>
              <w:spacing w:after="0" w:line="240" w:lineRule="auto"/>
            </w:pPr>
            <w:r w:rsidRPr="00FB37A1">
              <w:rPr>
                <w:rStyle w:val="PlaceholderText"/>
              </w:rPr>
              <w:t>[Middle name]</w:t>
            </w:r>
          </w:p>
        </w:tc>
        <w:tc>
          <w:tcPr>
            <w:tcW w:w="2642" w:type="dxa"/>
            <w:shd w:val="clear" w:color="auto" w:fill="auto"/>
          </w:tcPr>
          <w:p w:rsidR="00B574C9" w:rsidRPr="00FB37A1" w:rsidRDefault="00FB37A1" w:rsidP="00FB37A1">
            <w:pPr>
              <w:spacing w:after="0" w:line="240" w:lineRule="auto"/>
            </w:pPr>
            <w:r>
              <w:rPr>
                <w:rStyle w:val="PlaceholderText"/>
              </w:rPr>
              <w:t>Berstrand</w:t>
            </w:r>
          </w:p>
        </w:tc>
      </w:tr>
      <w:tr w:rsidR="00FB37A1" w:rsidRPr="00FB37A1" w:rsidTr="00FB37A1">
        <w:trPr>
          <w:trHeight w:val="986"/>
        </w:trPr>
        <w:tc>
          <w:tcPr>
            <w:tcW w:w="491" w:type="dxa"/>
            <w:vMerge/>
            <w:shd w:val="clear" w:color="auto" w:fill="A6A6A6"/>
          </w:tcPr>
          <w:p w:rsidR="00B574C9" w:rsidRPr="00FB37A1" w:rsidRDefault="00B574C9" w:rsidP="00FB37A1">
            <w:pPr>
              <w:spacing w:after="0" w:line="240" w:lineRule="auto"/>
              <w:jc w:val="center"/>
              <w:rPr>
                <w:b/>
                <w:color w:val="FFFFFF"/>
              </w:rPr>
            </w:pPr>
          </w:p>
        </w:tc>
        <w:tc>
          <w:tcPr>
            <w:tcW w:w="8525" w:type="dxa"/>
            <w:gridSpan w:val="4"/>
            <w:shd w:val="clear" w:color="auto" w:fill="auto"/>
          </w:tcPr>
          <w:p w:rsidR="00B574C9" w:rsidRPr="00FB37A1" w:rsidRDefault="00B574C9" w:rsidP="00FB37A1">
            <w:pPr>
              <w:spacing w:after="0" w:line="240" w:lineRule="auto"/>
            </w:pPr>
            <w:r w:rsidRPr="00FB37A1">
              <w:rPr>
                <w:rStyle w:val="PlaceholderText"/>
              </w:rPr>
              <w:t>[Enter your biography]</w:t>
            </w:r>
          </w:p>
        </w:tc>
      </w:tr>
      <w:tr w:rsidR="00FB37A1" w:rsidRPr="00FB37A1" w:rsidTr="00FB37A1">
        <w:trPr>
          <w:trHeight w:val="986"/>
        </w:trPr>
        <w:tc>
          <w:tcPr>
            <w:tcW w:w="491" w:type="dxa"/>
            <w:vMerge/>
            <w:shd w:val="clear" w:color="auto" w:fill="A6A6A6"/>
          </w:tcPr>
          <w:p w:rsidR="00B574C9" w:rsidRPr="00FB37A1" w:rsidRDefault="00B574C9" w:rsidP="00FB37A1">
            <w:pPr>
              <w:spacing w:after="0" w:line="240" w:lineRule="auto"/>
              <w:jc w:val="center"/>
              <w:rPr>
                <w:b/>
                <w:color w:val="FFFFFF"/>
              </w:rPr>
            </w:pPr>
          </w:p>
        </w:tc>
        <w:tc>
          <w:tcPr>
            <w:tcW w:w="8525" w:type="dxa"/>
            <w:gridSpan w:val="4"/>
            <w:shd w:val="clear" w:color="auto" w:fill="auto"/>
          </w:tcPr>
          <w:p w:rsidR="00B574C9" w:rsidRPr="00FB37A1" w:rsidRDefault="00FB37A1" w:rsidP="00FB37A1">
            <w:pPr>
              <w:spacing w:after="0" w:line="240" w:lineRule="auto"/>
            </w:pPr>
            <w:r>
              <w:rPr>
                <w:rStyle w:val="PlaceholderText"/>
              </w:rPr>
              <w:t>University of Kent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B37A1" w:rsidRPr="00FB37A1" w:rsidTr="00FB37A1">
        <w:tc>
          <w:tcPr>
            <w:tcW w:w="9016" w:type="dxa"/>
            <w:shd w:val="clear" w:color="auto" w:fill="A6A6A6"/>
            <w:tcMar>
              <w:top w:w="113" w:type="dxa"/>
              <w:bottom w:w="113" w:type="dxa"/>
            </w:tcMar>
          </w:tcPr>
          <w:p w:rsidR="00244BB0" w:rsidRPr="00FB37A1" w:rsidRDefault="00244BB0" w:rsidP="00FB37A1">
            <w:pPr>
              <w:spacing w:after="0" w:line="240" w:lineRule="auto"/>
              <w:jc w:val="center"/>
              <w:rPr>
                <w:b/>
                <w:color w:val="FFFFFF"/>
              </w:rPr>
            </w:pPr>
            <w:r w:rsidRPr="00FB37A1">
              <w:rPr>
                <w:b/>
                <w:color w:val="FFFFFF"/>
              </w:rPr>
              <w:t>Your article</w:t>
            </w:r>
          </w:p>
        </w:tc>
      </w:tr>
      <w:tr w:rsidR="003F0D73" w:rsidRPr="00FB37A1" w:rsidTr="00FB37A1">
        <w:tc>
          <w:tcPr>
            <w:tcW w:w="9016" w:type="dxa"/>
            <w:shd w:val="clear" w:color="auto" w:fill="auto"/>
            <w:tcMar>
              <w:top w:w="113" w:type="dxa"/>
              <w:bottom w:w="113" w:type="dxa"/>
            </w:tcMar>
          </w:tcPr>
          <w:p w:rsidR="003F0D73" w:rsidRPr="00FB37A1" w:rsidRDefault="00FB37A1" w:rsidP="00FB37A1">
            <w:pPr>
              <w:spacing w:after="0" w:line="240" w:lineRule="auto"/>
              <w:rPr>
                <w:b/>
                <w:color w:val="808080"/>
              </w:rPr>
            </w:pPr>
            <w:r>
              <w:rPr>
                <w:b/>
                <w:color w:val="808080"/>
              </w:rPr>
              <w:t xml:space="preserve">Utzon, </w:t>
            </w:r>
            <w:r w:rsidRPr="00FB37A1">
              <w:rPr>
                <w:b/>
                <w:color w:val="808080"/>
              </w:rPr>
              <w:t>Jørn (1918-2008)</w:t>
            </w:r>
          </w:p>
        </w:tc>
      </w:tr>
      <w:tr w:rsidR="00464699" w:rsidRPr="00FB37A1" w:rsidTr="00FB37A1">
        <w:tc>
          <w:tcPr>
            <w:tcW w:w="9016" w:type="dxa"/>
            <w:shd w:val="clear" w:color="auto" w:fill="auto"/>
            <w:tcMar>
              <w:top w:w="113" w:type="dxa"/>
              <w:bottom w:w="113" w:type="dxa"/>
            </w:tcMar>
          </w:tcPr>
          <w:p w:rsidR="00464699" w:rsidRPr="00FB37A1" w:rsidRDefault="00464699" w:rsidP="00FB37A1">
            <w:pPr>
              <w:spacing w:after="0" w:line="240" w:lineRule="auto"/>
            </w:pPr>
            <w:r w:rsidRPr="00FB37A1">
              <w:rPr>
                <w:rStyle w:val="PlaceholderText"/>
                <w:b/>
              </w:rPr>
              <w:t xml:space="preserve">[Enter any </w:t>
            </w:r>
            <w:r w:rsidRPr="00FB37A1">
              <w:rPr>
                <w:rStyle w:val="PlaceholderText"/>
                <w:b/>
                <w:i/>
              </w:rPr>
              <w:t>variant forms</w:t>
            </w:r>
            <w:r w:rsidRPr="00FB37A1">
              <w:rPr>
                <w:rStyle w:val="PlaceholderText"/>
                <w:b/>
              </w:rPr>
              <w:t xml:space="preserve"> of your headword – OPTIONAL]</w:t>
            </w:r>
          </w:p>
        </w:tc>
      </w:tr>
      <w:tr w:rsidR="00E85A05" w:rsidRPr="00FB37A1" w:rsidTr="00FB37A1">
        <w:tc>
          <w:tcPr>
            <w:tcW w:w="9016" w:type="dxa"/>
            <w:shd w:val="clear" w:color="auto" w:fill="auto"/>
            <w:tcMar>
              <w:top w:w="113" w:type="dxa"/>
              <w:bottom w:w="113" w:type="dxa"/>
            </w:tcMar>
          </w:tcPr>
          <w:p w:rsidR="00E85A05" w:rsidRPr="00FB37A1" w:rsidRDefault="00087754" w:rsidP="00FB37A1">
            <w:pPr>
              <w:spacing w:after="0" w:line="240" w:lineRule="auto"/>
            </w:pPr>
            <w:r w:rsidRPr="00087754">
              <w:rPr>
                <w:color w:val="000000"/>
              </w:rPr>
              <w:t>The Danish architect Jørn Utzon, who grew up by the sea in northern Denmark, studied architecture at the Royal Danish Academy of Fine Arts, Copenhagen (1937-42). Tutors such as Steen Eiler Rasmussen gave Utzon’s early architectural approach a phenomenological angle, yet time spent in Stockholm working for Gunnar Asplund during World War II would also be formative. After the war, extensive travelling facilitated a number of visits to high-profile international architects such as Frank Lloyd Wright and Mies van der Rohe, and upon return to Copenhagen Utzon set up his own studio.</w:t>
            </w:r>
          </w:p>
        </w:tc>
      </w:tr>
      <w:tr w:rsidR="003F0D73" w:rsidRPr="00FB37A1" w:rsidTr="00FB37A1">
        <w:tc>
          <w:tcPr>
            <w:tcW w:w="9016" w:type="dxa"/>
            <w:shd w:val="clear" w:color="auto" w:fill="auto"/>
            <w:tcMar>
              <w:top w:w="113" w:type="dxa"/>
              <w:bottom w:w="113" w:type="dxa"/>
            </w:tcMar>
          </w:tcPr>
          <w:p w:rsidR="00FB37A1" w:rsidRPr="00724AE7" w:rsidRDefault="00FB37A1" w:rsidP="00FB37A1">
            <w:pPr>
              <w:spacing w:after="0" w:line="240" w:lineRule="auto"/>
              <w:rPr>
                <w:color w:val="000000"/>
              </w:rPr>
            </w:pPr>
            <w:r w:rsidRPr="00724AE7">
              <w:rPr>
                <w:color w:val="000000"/>
              </w:rPr>
              <w:t>The Danish architect Jørn Utzon, who grew up by the sea in northern Denmark, studied architecture at the Royal Danish Academy of Fine Arts, Copenhagen (1937-42). Tutors such as Steen Eiler Rasmussen gave Utzon’s early architectural approach a phenomenological angle, yet time spent in Stockholm working for G</w:t>
            </w:r>
            <w:r w:rsidR="00087754" w:rsidRPr="00724AE7">
              <w:rPr>
                <w:color w:val="000000"/>
              </w:rPr>
              <w:t>unnar</w:t>
            </w:r>
            <w:r w:rsidRPr="00724AE7">
              <w:rPr>
                <w:color w:val="000000"/>
              </w:rPr>
              <w:t xml:space="preserve"> A</w:t>
            </w:r>
            <w:r w:rsidR="00087754" w:rsidRPr="00724AE7">
              <w:rPr>
                <w:color w:val="000000"/>
              </w:rPr>
              <w:t>splund</w:t>
            </w:r>
            <w:r w:rsidRPr="00724AE7">
              <w:rPr>
                <w:color w:val="000000"/>
              </w:rPr>
              <w:t xml:space="preserve"> during World War II would also be formative. After the war, extensive travelling facilitated a number of visits to high-profile international architects such as F</w:t>
            </w:r>
            <w:r w:rsidR="00087754" w:rsidRPr="00724AE7">
              <w:rPr>
                <w:color w:val="000000"/>
              </w:rPr>
              <w:t>rank Lloyd Wright</w:t>
            </w:r>
            <w:r w:rsidRPr="00724AE7">
              <w:rPr>
                <w:color w:val="000000"/>
              </w:rPr>
              <w:t xml:space="preserve"> and M</w:t>
            </w:r>
            <w:r w:rsidR="00087754" w:rsidRPr="00724AE7">
              <w:rPr>
                <w:color w:val="000000"/>
              </w:rPr>
              <w:t>ies</w:t>
            </w:r>
            <w:r w:rsidRPr="00724AE7">
              <w:rPr>
                <w:color w:val="000000"/>
              </w:rPr>
              <w:t xml:space="preserve"> </w:t>
            </w:r>
            <w:r w:rsidR="00087754" w:rsidRPr="00724AE7">
              <w:rPr>
                <w:color w:val="000000"/>
              </w:rPr>
              <w:t>van der</w:t>
            </w:r>
            <w:r w:rsidRPr="00724AE7">
              <w:rPr>
                <w:color w:val="000000"/>
              </w:rPr>
              <w:t xml:space="preserve"> R</w:t>
            </w:r>
            <w:r w:rsidR="00087754" w:rsidRPr="00724AE7">
              <w:rPr>
                <w:color w:val="000000"/>
              </w:rPr>
              <w:t>ohe</w:t>
            </w:r>
            <w:r w:rsidRPr="00724AE7">
              <w:rPr>
                <w:color w:val="000000"/>
              </w:rPr>
              <w:t>, and upon return to Copenhagen Utzon set up his own studio.</w:t>
            </w:r>
          </w:p>
          <w:p w:rsidR="000905C5" w:rsidRPr="00724AE7" w:rsidRDefault="000905C5" w:rsidP="00FB37A1">
            <w:pPr>
              <w:spacing w:after="0" w:line="240" w:lineRule="auto"/>
              <w:rPr>
                <w:color w:val="000000"/>
              </w:rPr>
            </w:pPr>
          </w:p>
          <w:p w:rsidR="000905C5" w:rsidRDefault="000905C5" w:rsidP="000905C5">
            <w:pPr>
              <w:keepNext/>
              <w:spacing w:after="0" w:line="240" w:lineRule="auto"/>
            </w:pPr>
            <w:r w:rsidRPr="00724AE7">
              <w:rPr>
                <w:color w:val="000000"/>
              </w:rPr>
              <w:t>File: Utzon.jpg</w:t>
            </w:r>
          </w:p>
          <w:p w:rsidR="000905C5" w:rsidRPr="00724AE7" w:rsidRDefault="000905C5" w:rsidP="000905C5">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1</w:t>
            </w:r>
            <w:r>
              <w:fldChar w:fldCharType="end"/>
            </w:r>
            <w:r>
              <w:t xml:space="preserve">. </w:t>
            </w:r>
            <w:r w:rsidRPr="000E315A">
              <w:t>Jørn Utzon</w:t>
            </w:r>
          </w:p>
          <w:p w:rsidR="000905C5" w:rsidRPr="00724AE7" w:rsidRDefault="000905C5" w:rsidP="00FB37A1">
            <w:pPr>
              <w:spacing w:after="0" w:line="240" w:lineRule="auto"/>
              <w:rPr>
                <w:color w:val="000000"/>
              </w:rPr>
            </w:pPr>
            <w:r w:rsidRPr="00724AE7">
              <w:rPr>
                <w:color w:val="000000"/>
              </w:rPr>
              <w:t>Source: &lt;http://www.arc1.uniroma1.it/saggio/raccolta/6utzon/UTZO.jpeg&gt;</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The early design for Hellebæk House (1952), the first known open-plan dwelling house in Denmark, saw the minimalism of Mies van der Rohe combined with Danish Modernism’s preference for yellow brick building. Following this, Utzon went on to develop a number of highly influential ‘dense-low’ housing projects such as the Kingo Houses, Elsinore (1956-60) and the Fredensborg Houses, Fredensborg (1962-65), while a concept of ‘Additive Architecture’ resulted in the catalogue housing project Espansiva (1968). During this time, Utzon embarked on the adventurous journey of the Sydney Opera House (1958-73) that would see his greatest contribution to architecture on an international scale take form.</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Utzon’s conceptual competition winner, with its dynamically vaulted shell-structures over a podium base, proved challenging despite further detailing by the Danish engineer OVE ARUP. Utzon would eventually abandon the site after irresolvable disputes and local architects brought the building to completion. Included on Unesco’s World Heritage List in 2007, the opera house has, however, become an iconic landmark for Sydney and since 1998 it has</w:t>
            </w:r>
            <w:r w:rsidR="000905C5" w:rsidRPr="00724AE7">
              <w:rPr>
                <w:color w:val="000000"/>
              </w:rPr>
              <w:t xml:space="preserve"> </w:t>
            </w:r>
            <w:r w:rsidRPr="00724AE7">
              <w:rPr>
                <w:color w:val="000000"/>
              </w:rPr>
              <w:t xml:space="preserve">been modernised following a manual produced by Utzon. The refurbished reception hall is accordingly renamed the </w:t>
            </w:r>
            <w:r w:rsidRPr="00724AE7">
              <w:rPr>
                <w:color w:val="000000"/>
              </w:rPr>
              <w:lastRenderedPageBreak/>
              <w:t>Utzon Room and the architect was awarded the Pritzker Prize for the building in 2003.</w:t>
            </w:r>
          </w:p>
          <w:p w:rsidR="00FB37A1" w:rsidRPr="00724AE7" w:rsidRDefault="00FB37A1" w:rsidP="00FB37A1">
            <w:pPr>
              <w:spacing w:after="0" w:line="240" w:lineRule="auto"/>
              <w:rPr>
                <w:color w:val="000000"/>
              </w:rPr>
            </w:pPr>
          </w:p>
          <w:p w:rsidR="00FB37A1" w:rsidRPr="00724AE7" w:rsidRDefault="00FB37A1" w:rsidP="00FB37A1">
            <w:pPr>
              <w:spacing w:after="0" w:line="240" w:lineRule="auto"/>
              <w:rPr>
                <w:color w:val="000000"/>
              </w:rPr>
            </w:pPr>
            <w:r w:rsidRPr="00724AE7">
              <w:rPr>
                <w:color w:val="000000"/>
              </w:rPr>
              <w:t>Returning to Denmark in 1966, Utzon designed Bagsværd Church (1968-76) for a suburban site north of Copenhagen. The factory-like external appearance of the building with its prefabricated concrete panels and glazed tile cladding contrasts with the undulating, white-painted concrete roofscape within the main church room. The inwardness of the sky-lit interior and the industrial presence of the building’s repetitive structure unfold an ambiguity typical for Utzon’s architecture, the legacy of which lies in the dual approach of an almost poetic Nordic sensibility combined with cutting-edge 20th century engineering. The latter is not least inspired by childhood experiences of shipbuilding and naval architecture. Further to this, a marked concern with site-specificity and context, as seen in the two houses Utzon built for himself on Majorca (1970s/1990s), and a profound interest in nature’s organisational systems have contributed to the unique Modernism of the general oeuvre.</w:t>
            </w:r>
          </w:p>
          <w:p w:rsidR="00FB37A1" w:rsidRPr="00724AE7" w:rsidRDefault="00FB37A1" w:rsidP="00FB37A1">
            <w:pPr>
              <w:spacing w:after="0" w:line="240" w:lineRule="auto"/>
              <w:rPr>
                <w:color w:val="000000"/>
              </w:rPr>
            </w:pPr>
          </w:p>
          <w:p w:rsidR="00FB37A1" w:rsidRPr="00724AE7" w:rsidRDefault="00FB37A1" w:rsidP="00870F8E">
            <w:pPr>
              <w:pStyle w:val="Heading1"/>
              <w:spacing w:after="0"/>
              <w:rPr>
                <w:rFonts w:eastAsia="Calibri"/>
              </w:rPr>
            </w:pPr>
            <w:r w:rsidRPr="00724AE7">
              <w:rPr>
                <w:rFonts w:eastAsia="Calibri"/>
              </w:rPr>
              <w:t xml:space="preserve">List of </w:t>
            </w:r>
            <w:r w:rsidR="00870F8E">
              <w:t>W</w:t>
            </w:r>
            <w:r w:rsidRPr="00724AE7">
              <w:rPr>
                <w:rFonts w:eastAsia="Calibri"/>
              </w:rPr>
              <w:t>orks</w:t>
            </w:r>
          </w:p>
          <w:p w:rsidR="00FB37A1" w:rsidRPr="00724AE7" w:rsidRDefault="00FB37A1" w:rsidP="00FB37A1">
            <w:pPr>
              <w:spacing w:after="0" w:line="240" w:lineRule="auto"/>
              <w:rPr>
                <w:color w:val="000000"/>
              </w:rPr>
            </w:pPr>
            <w:r w:rsidRPr="00724AE7">
              <w:rPr>
                <w:color w:val="000000"/>
              </w:rPr>
              <w:t>Melli Bank, Teheran, Iran, 1959</w:t>
            </w:r>
          </w:p>
          <w:p w:rsidR="00FB37A1" w:rsidRPr="00724AE7" w:rsidRDefault="00FB37A1" w:rsidP="00FB37A1">
            <w:pPr>
              <w:spacing w:after="0" w:line="240" w:lineRule="auto"/>
              <w:rPr>
                <w:color w:val="000000"/>
              </w:rPr>
            </w:pPr>
            <w:r w:rsidRPr="00724AE7">
              <w:rPr>
                <w:color w:val="000000"/>
              </w:rPr>
              <w:t>Project for Asger Jorn museum, Silkeborg, Denmark, 1963</w:t>
            </w:r>
          </w:p>
          <w:p w:rsidR="00FB37A1" w:rsidRPr="00724AE7" w:rsidRDefault="00FB37A1" w:rsidP="00FB37A1">
            <w:pPr>
              <w:spacing w:after="0" w:line="240" w:lineRule="auto"/>
              <w:rPr>
                <w:color w:val="000000"/>
              </w:rPr>
            </w:pPr>
            <w:r w:rsidRPr="00724AE7">
              <w:rPr>
                <w:color w:val="000000"/>
              </w:rPr>
              <w:t>Can Lis, Majorca, 1971-73</w:t>
            </w:r>
          </w:p>
          <w:p w:rsidR="00FB37A1" w:rsidRPr="00724AE7" w:rsidRDefault="00FB37A1" w:rsidP="00FB37A1">
            <w:pPr>
              <w:spacing w:after="0" w:line="240" w:lineRule="auto"/>
              <w:rPr>
                <w:color w:val="000000"/>
              </w:rPr>
            </w:pPr>
            <w:r w:rsidRPr="00724AE7">
              <w:rPr>
                <w:color w:val="000000"/>
              </w:rPr>
              <w:t>Kuwait National Assembly, Kuwait City, Kuwait, 1972-84</w:t>
            </w:r>
          </w:p>
          <w:p w:rsidR="00FB37A1" w:rsidRPr="00724AE7" w:rsidRDefault="00FB37A1" w:rsidP="00FB37A1">
            <w:pPr>
              <w:spacing w:after="0" w:line="240" w:lineRule="auto"/>
              <w:rPr>
                <w:color w:val="000000"/>
              </w:rPr>
            </w:pPr>
            <w:r w:rsidRPr="00724AE7">
              <w:rPr>
                <w:color w:val="000000"/>
              </w:rPr>
              <w:t>Paustian Furniture House, Copenhagen, Denmark,1985-87</w:t>
            </w:r>
          </w:p>
          <w:p w:rsidR="00FB37A1" w:rsidRPr="00724AE7" w:rsidRDefault="00FB37A1" w:rsidP="00FB37A1">
            <w:pPr>
              <w:spacing w:after="0" w:line="240" w:lineRule="auto"/>
              <w:rPr>
                <w:color w:val="000000"/>
              </w:rPr>
            </w:pPr>
            <w:r w:rsidRPr="00724AE7">
              <w:rPr>
                <w:color w:val="000000"/>
              </w:rPr>
              <w:t>Can Feliz, Majorca, 1991-94</w:t>
            </w:r>
          </w:p>
          <w:p w:rsidR="003F0D73" w:rsidRPr="00724AE7" w:rsidRDefault="00FB37A1" w:rsidP="00FB37A1">
            <w:pPr>
              <w:spacing w:after="0" w:line="240" w:lineRule="auto"/>
              <w:rPr>
                <w:color w:val="000000"/>
              </w:rPr>
            </w:pPr>
            <w:r w:rsidRPr="00724AE7">
              <w:rPr>
                <w:color w:val="000000"/>
              </w:rPr>
              <w:t>Utzon Center, Ålborg, Denmark, 2008</w:t>
            </w:r>
          </w:p>
          <w:p w:rsidR="004B3C2D" w:rsidRPr="00724AE7" w:rsidRDefault="004B3C2D" w:rsidP="00FB37A1">
            <w:pPr>
              <w:spacing w:after="0" w:line="240" w:lineRule="auto"/>
              <w:rPr>
                <w:color w:val="000000"/>
              </w:rPr>
            </w:pPr>
          </w:p>
          <w:p w:rsidR="004B3C2D" w:rsidRPr="001A1C37" w:rsidRDefault="004B3C2D" w:rsidP="00FB37A1">
            <w:pPr>
              <w:spacing w:after="0" w:line="240" w:lineRule="auto"/>
              <w:rPr>
                <w:color w:val="000000"/>
              </w:rPr>
            </w:pPr>
            <w:r w:rsidRPr="00724AE7">
              <w:rPr>
                <w:color w:val="000000"/>
              </w:rPr>
              <w:t xml:space="preserve">File: </w:t>
            </w:r>
            <w:r w:rsidR="00F41504" w:rsidRPr="00F41504">
              <w:rPr>
                <w:color w:val="000000"/>
              </w:rPr>
              <w:t>Hellebaek1.jpg</w:t>
            </w:r>
          </w:p>
          <w:p w:rsidR="001A1C37" w:rsidRDefault="00F41504" w:rsidP="001A1C37">
            <w:pPr>
              <w:keepNext/>
              <w:spacing w:after="0" w:line="240" w:lineRule="auto"/>
            </w:pPr>
            <w:r>
              <w:rPr>
                <w:color w:val="000000"/>
              </w:rPr>
              <w:t>File</w:t>
            </w:r>
            <w:r w:rsidR="004B3C2D" w:rsidRPr="004B3C2D">
              <w:rPr>
                <w:color w:val="000000"/>
              </w:rPr>
              <w:t xml:space="preserve">: </w:t>
            </w:r>
            <w:r w:rsidR="00BF0CB2">
              <w:rPr>
                <w:color w:val="000000"/>
              </w:rPr>
              <w:t>Hellebaek2.jpg</w:t>
            </w:r>
          </w:p>
          <w:p w:rsidR="004B3C2D" w:rsidRPr="004B3C2D" w:rsidRDefault="001A1C37"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2</w:t>
            </w:r>
            <w:r>
              <w:fldChar w:fldCharType="end"/>
            </w:r>
            <w:r>
              <w:t xml:space="preserve">. </w:t>
            </w:r>
            <w:r w:rsidRPr="007B6DAD">
              <w:t>Hellebæk House, Hellebæk, 1952</w:t>
            </w:r>
          </w:p>
          <w:p w:rsidR="004B3C2D" w:rsidRPr="004B3C2D" w:rsidRDefault="00F41504" w:rsidP="007D3CCD">
            <w:pPr>
              <w:spacing w:after="0" w:line="240" w:lineRule="auto"/>
              <w:rPr>
                <w:color w:val="000000"/>
              </w:rPr>
            </w:pPr>
            <w:r>
              <w:rPr>
                <w:color w:val="000000"/>
              </w:rPr>
              <w:t>Source</w:t>
            </w:r>
            <w:r w:rsidR="004B3C2D" w:rsidRPr="004B3C2D">
              <w:rPr>
                <w:color w:val="000000"/>
              </w:rPr>
              <w:t xml:space="preserve">: </w:t>
            </w:r>
            <w:r w:rsidR="001A1C37">
              <w:rPr>
                <w:color w:val="000000"/>
              </w:rPr>
              <w:t>&lt;</w:t>
            </w:r>
            <w:r w:rsidR="005010AC" w:rsidRPr="005010AC">
              <w:rPr>
                <w:color w:val="000000"/>
              </w:rPr>
              <w:t>http://www.utzonphotos.com/utzons-projekter/arkitektens-hus-hellebaek/</w:t>
            </w:r>
            <w:r w:rsidR="001A1C37">
              <w:rPr>
                <w:color w:val="000000"/>
              </w:rPr>
              <w:t>&gt;</w:t>
            </w:r>
          </w:p>
          <w:p w:rsidR="004B3C2D" w:rsidRPr="004B3C2D" w:rsidRDefault="004B3C2D" w:rsidP="007D3CCD">
            <w:pPr>
              <w:spacing w:after="0" w:line="240" w:lineRule="auto"/>
              <w:rPr>
                <w:color w:val="000000"/>
              </w:rPr>
            </w:pPr>
          </w:p>
          <w:p w:rsidR="004B3C2D" w:rsidRDefault="004B3C2D" w:rsidP="007D3CCD">
            <w:pPr>
              <w:spacing w:after="0" w:line="240" w:lineRule="auto"/>
              <w:rPr>
                <w:color w:val="000000"/>
              </w:rPr>
            </w:pPr>
            <w:r w:rsidRPr="004B3C2D">
              <w:rPr>
                <w:color w:val="000000"/>
              </w:rPr>
              <w:t xml:space="preserve">File: </w:t>
            </w:r>
            <w:r w:rsidR="00E53C50">
              <w:rPr>
                <w:color w:val="000000"/>
              </w:rPr>
              <w:t>Fredensborg1.jpg</w:t>
            </w:r>
          </w:p>
          <w:p w:rsidR="00E53C50" w:rsidRDefault="001A1C37" w:rsidP="007D3CCD">
            <w:pPr>
              <w:keepNext/>
              <w:spacing w:after="0" w:line="240" w:lineRule="auto"/>
            </w:pPr>
            <w:r>
              <w:rPr>
                <w:color w:val="000000"/>
              </w:rPr>
              <w:t xml:space="preserve">File: </w:t>
            </w:r>
            <w:r w:rsidR="00E53C50">
              <w:rPr>
                <w:color w:val="000000"/>
              </w:rPr>
              <w:t>Fredensborg2.jpg</w:t>
            </w:r>
          </w:p>
          <w:p w:rsidR="001A1C37" w:rsidRPr="004B3C2D" w:rsidRDefault="00E53C50"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3</w:t>
            </w:r>
            <w:r>
              <w:fldChar w:fldCharType="end"/>
            </w:r>
            <w:r>
              <w:t xml:space="preserve">. </w:t>
            </w:r>
            <w:r w:rsidRPr="009A10C0">
              <w:t>The Fredensborg Houses, Fredensborg, 1962-65</w:t>
            </w:r>
          </w:p>
          <w:p w:rsidR="004B3C2D" w:rsidRDefault="00A17B3D" w:rsidP="007D3CCD">
            <w:pPr>
              <w:spacing w:after="0" w:line="240" w:lineRule="auto"/>
              <w:rPr>
                <w:color w:val="000000"/>
              </w:rPr>
            </w:pPr>
            <w:r w:rsidRPr="004B3C2D">
              <w:rPr>
                <w:color w:val="000000"/>
              </w:rPr>
              <w:t>Source:</w:t>
            </w:r>
            <w:r w:rsidR="001A1C37">
              <w:rPr>
                <w:color w:val="000000"/>
              </w:rPr>
              <w:t xml:space="preserve"> &lt;</w:t>
            </w:r>
            <w:r w:rsidR="00E53C50" w:rsidRPr="00E53C50">
              <w:rPr>
                <w:color w:val="000000"/>
              </w:rPr>
              <w:t>http://www.arkitekturbilleder.dk/bygning-Fredensborghusene-307</w:t>
            </w:r>
            <w:r w:rsidR="001A1C37">
              <w:rPr>
                <w:color w:val="000000"/>
              </w:rPr>
              <w:t>&gt;</w:t>
            </w:r>
          </w:p>
          <w:p w:rsidR="00A17B3D" w:rsidRPr="004B3C2D" w:rsidRDefault="00A17B3D" w:rsidP="007D3CCD">
            <w:pPr>
              <w:spacing w:after="0" w:line="240" w:lineRule="auto"/>
              <w:rPr>
                <w:color w:val="000000"/>
              </w:rPr>
            </w:pPr>
          </w:p>
          <w:p w:rsidR="00A17B3D" w:rsidRPr="004B3C2D" w:rsidRDefault="00E53C50" w:rsidP="007D3CCD">
            <w:pPr>
              <w:spacing w:after="0" w:line="240" w:lineRule="auto"/>
              <w:rPr>
                <w:color w:val="000000"/>
              </w:rPr>
            </w:pPr>
            <w:r>
              <w:rPr>
                <w:color w:val="000000"/>
              </w:rPr>
              <w:t xml:space="preserve">File: </w:t>
            </w:r>
            <w:r w:rsidR="00962988">
              <w:rPr>
                <w:color w:val="000000"/>
              </w:rPr>
              <w:t>Sydney1.jpg</w:t>
            </w:r>
          </w:p>
          <w:p w:rsidR="00A17B3D" w:rsidRPr="004B3C2D" w:rsidRDefault="00E53C50" w:rsidP="007D3CCD">
            <w:pPr>
              <w:spacing w:after="0" w:line="240" w:lineRule="auto"/>
              <w:rPr>
                <w:color w:val="000000"/>
              </w:rPr>
            </w:pPr>
            <w:r>
              <w:rPr>
                <w:color w:val="000000"/>
              </w:rPr>
              <w:t xml:space="preserve">File: </w:t>
            </w:r>
            <w:r w:rsidR="00962988">
              <w:rPr>
                <w:color w:val="000000"/>
              </w:rPr>
              <w:t>Sydney2.jpg</w:t>
            </w:r>
          </w:p>
          <w:p w:rsidR="00A17B3D" w:rsidRPr="004B3C2D" w:rsidRDefault="00E53C50" w:rsidP="007D3CCD">
            <w:pPr>
              <w:spacing w:after="0" w:line="240" w:lineRule="auto"/>
              <w:rPr>
                <w:color w:val="000000"/>
              </w:rPr>
            </w:pPr>
            <w:r>
              <w:rPr>
                <w:color w:val="000000"/>
              </w:rPr>
              <w:t xml:space="preserve">File: </w:t>
            </w:r>
            <w:r w:rsidR="00962988">
              <w:rPr>
                <w:color w:val="000000"/>
              </w:rPr>
              <w:t>Sydney3.jpg</w:t>
            </w:r>
          </w:p>
          <w:p w:rsidR="007D3CCD" w:rsidRDefault="00A17B3D" w:rsidP="007D3CCD">
            <w:pPr>
              <w:keepNext/>
              <w:spacing w:after="0" w:line="240" w:lineRule="auto"/>
            </w:pPr>
            <w:r w:rsidRPr="004B3C2D">
              <w:rPr>
                <w:color w:val="000000"/>
              </w:rPr>
              <w:t xml:space="preserve">File: </w:t>
            </w:r>
            <w:r w:rsidR="00962988">
              <w:rPr>
                <w:color w:val="000000"/>
              </w:rPr>
              <w:t>Sydney4.jpg</w:t>
            </w:r>
          </w:p>
          <w:p w:rsidR="00A17B3D" w:rsidRPr="004B3C2D" w:rsidRDefault="007D3CCD" w:rsidP="007D3CCD">
            <w:pPr>
              <w:pStyle w:val="Caption"/>
              <w:spacing w:after="0"/>
              <w:rPr>
                <w:color w:val="000000"/>
              </w:rPr>
            </w:pPr>
            <w:r>
              <w:t xml:space="preserve">Figure </w:t>
            </w:r>
            <w:r>
              <w:fldChar w:fldCharType="begin"/>
            </w:r>
            <w:r>
              <w:instrText xml:space="preserve"> SEQ Figure \* ARABIC </w:instrText>
            </w:r>
            <w:r>
              <w:fldChar w:fldCharType="separate"/>
            </w:r>
            <w:r w:rsidR="0026569F">
              <w:rPr>
                <w:noProof/>
              </w:rPr>
              <w:t>4</w:t>
            </w:r>
            <w:r>
              <w:fldChar w:fldCharType="end"/>
            </w:r>
            <w:r>
              <w:t xml:space="preserve">. </w:t>
            </w:r>
            <w:r w:rsidRPr="00BB71F5">
              <w:t>Sydney Opera House, Sydney, 1958-73</w:t>
            </w:r>
          </w:p>
          <w:p w:rsidR="00962988" w:rsidRDefault="00A17B3D" w:rsidP="00A17B3D">
            <w:pPr>
              <w:spacing w:after="0" w:line="240" w:lineRule="auto"/>
              <w:rPr>
                <w:color w:val="000000"/>
              </w:rPr>
            </w:pPr>
            <w:r w:rsidRPr="004B3C2D">
              <w:rPr>
                <w:color w:val="000000"/>
              </w:rPr>
              <w:t>Source:</w:t>
            </w:r>
            <w:r w:rsidR="00E53C50">
              <w:rPr>
                <w:color w:val="000000"/>
              </w:rPr>
              <w:t xml:space="preserve"> &lt;</w:t>
            </w:r>
            <w:r w:rsidR="00E53C50" w:rsidRPr="00E53C50">
              <w:rPr>
                <w:color w:val="000000"/>
              </w:rPr>
              <w:t>http://www.ribapix.com/index.php?a=advanced&amp;s=item&amp;key=</w:t>
            </w:r>
          </w:p>
          <w:p w:rsidR="00A17B3D" w:rsidRDefault="00E53C50" w:rsidP="00A17B3D">
            <w:pPr>
              <w:spacing w:after="0" w:line="240" w:lineRule="auto"/>
              <w:rPr>
                <w:color w:val="000000"/>
              </w:rPr>
            </w:pPr>
            <w:r w:rsidRPr="00E53C50">
              <w:rPr>
                <w:color w:val="000000"/>
              </w:rPr>
              <w:t>XYToxOntzOjM6IjAwNCI7czo0OiI2MTEyIjt9&amp;pg=1</w:t>
            </w:r>
            <w:r>
              <w:rPr>
                <w:color w:val="000000"/>
              </w:rPr>
              <w:t>&gt;</w:t>
            </w:r>
          </w:p>
          <w:p w:rsidR="00A17B3D" w:rsidRPr="004B3C2D" w:rsidRDefault="00A17B3D" w:rsidP="00A17B3D">
            <w:pPr>
              <w:spacing w:after="0" w:line="240" w:lineRule="auto"/>
              <w:rPr>
                <w:color w:val="000000"/>
              </w:rPr>
            </w:pPr>
          </w:p>
          <w:p w:rsidR="00A17B3D" w:rsidRPr="004B3C2D" w:rsidRDefault="00D82953" w:rsidP="00A17B3D">
            <w:pPr>
              <w:spacing w:after="0" w:line="240" w:lineRule="auto"/>
              <w:rPr>
                <w:color w:val="000000"/>
              </w:rPr>
            </w:pPr>
            <w:r>
              <w:rPr>
                <w:color w:val="000000"/>
              </w:rPr>
              <w:t>File: Church1.jpg</w:t>
            </w:r>
          </w:p>
          <w:p w:rsidR="00A17B3D" w:rsidRPr="004B3C2D" w:rsidRDefault="00D82953" w:rsidP="00A17B3D">
            <w:pPr>
              <w:spacing w:after="0" w:line="240" w:lineRule="auto"/>
              <w:rPr>
                <w:color w:val="000000"/>
              </w:rPr>
            </w:pPr>
            <w:r>
              <w:rPr>
                <w:color w:val="000000"/>
              </w:rPr>
              <w:t>File: Church2.jpg</w:t>
            </w:r>
          </w:p>
          <w:p w:rsidR="0026569F" w:rsidRDefault="00A17B3D" w:rsidP="0026569F">
            <w:pPr>
              <w:keepNext/>
              <w:spacing w:after="0" w:line="240" w:lineRule="auto"/>
            </w:pPr>
            <w:r w:rsidRPr="004B3C2D">
              <w:rPr>
                <w:color w:val="000000"/>
              </w:rPr>
              <w:t xml:space="preserve">File: </w:t>
            </w:r>
            <w:r w:rsidR="00D82953">
              <w:rPr>
                <w:color w:val="000000"/>
              </w:rPr>
              <w:t>Church3.jpg</w:t>
            </w:r>
          </w:p>
          <w:p w:rsidR="00A17B3D"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r w:rsidRPr="00C97E53">
              <w:t>Bagsværd Church, Bagsværd, 1968-76</w:t>
            </w:r>
          </w:p>
          <w:p w:rsidR="00A17B3D" w:rsidRDefault="00A17B3D" w:rsidP="0026569F">
            <w:pPr>
              <w:spacing w:after="0" w:line="240" w:lineRule="auto"/>
              <w:rPr>
                <w:color w:val="000000"/>
              </w:rPr>
            </w:pPr>
            <w:r w:rsidRPr="004B3C2D">
              <w:rPr>
                <w:color w:val="000000"/>
              </w:rPr>
              <w:t>Source:</w:t>
            </w:r>
            <w:r w:rsidR="00D82953">
              <w:rPr>
                <w:color w:val="000000"/>
              </w:rPr>
              <w:t xml:space="preserve"> &lt;</w:t>
            </w:r>
            <w:r w:rsidR="00D82953" w:rsidRPr="00D82953">
              <w:rPr>
                <w:color w:val="000000"/>
              </w:rPr>
              <w:t>http://www.arkitekturbilleder.dk/bygning-Bagsværd-Kirke-3</w:t>
            </w:r>
            <w:r w:rsidR="00D82953">
              <w:rPr>
                <w:color w:val="000000"/>
              </w:rPr>
              <w:t>&gt;</w:t>
            </w:r>
          </w:p>
          <w:p w:rsidR="00A17B3D" w:rsidRPr="004B3C2D" w:rsidRDefault="00A17B3D" w:rsidP="0026569F">
            <w:pPr>
              <w:spacing w:after="0" w:line="240" w:lineRule="auto"/>
              <w:rPr>
                <w:color w:val="000000"/>
              </w:rPr>
            </w:pPr>
          </w:p>
          <w:p w:rsidR="00A17B3D" w:rsidRPr="004B3C2D" w:rsidRDefault="00F94F5C" w:rsidP="0026569F">
            <w:pPr>
              <w:spacing w:after="0" w:line="240" w:lineRule="auto"/>
              <w:rPr>
                <w:color w:val="000000"/>
              </w:rPr>
            </w:pPr>
            <w:r>
              <w:rPr>
                <w:color w:val="000000"/>
              </w:rPr>
              <w:t xml:space="preserve">File: </w:t>
            </w:r>
            <w:r w:rsidR="005B5051">
              <w:rPr>
                <w:color w:val="000000"/>
              </w:rPr>
              <w:t>Majorca1.jpg</w:t>
            </w:r>
          </w:p>
          <w:p w:rsidR="0026569F" w:rsidRDefault="00A17B3D" w:rsidP="0026569F">
            <w:pPr>
              <w:keepNext/>
              <w:spacing w:after="0" w:line="240" w:lineRule="auto"/>
            </w:pPr>
            <w:r w:rsidRPr="004B3C2D">
              <w:rPr>
                <w:color w:val="000000"/>
              </w:rPr>
              <w:t xml:space="preserve">File: </w:t>
            </w:r>
            <w:r w:rsidR="005B5051">
              <w:rPr>
                <w:color w:val="000000"/>
              </w:rPr>
              <w:t>Majorca2.jpg</w:t>
            </w:r>
          </w:p>
          <w:p w:rsidR="00A17B3D"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6</w:t>
            </w:r>
            <w:r>
              <w:fldChar w:fldCharType="end"/>
            </w:r>
            <w:r>
              <w:t xml:space="preserve">. </w:t>
            </w:r>
            <w:r w:rsidRPr="0076096E">
              <w:t>Can Lis, Majorca, 1971-73</w:t>
            </w:r>
          </w:p>
          <w:p w:rsidR="00A17B3D" w:rsidRDefault="00A17B3D" w:rsidP="0026569F">
            <w:pPr>
              <w:spacing w:after="0" w:line="240" w:lineRule="auto"/>
              <w:rPr>
                <w:color w:val="000000"/>
              </w:rPr>
            </w:pPr>
            <w:r w:rsidRPr="004B3C2D">
              <w:rPr>
                <w:color w:val="000000"/>
              </w:rPr>
              <w:t>Source:</w:t>
            </w:r>
            <w:r w:rsidR="00C7421E">
              <w:rPr>
                <w:color w:val="000000"/>
              </w:rPr>
              <w:t xml:space="preserve"> &lt;</w:t>
            </w:r>
            <w:r w:rsidR="005B5051" w:rsidRPr="005B5051">
              <w:rPr>
                <w:color w:val="000000"/>
              </w:rPr>
              <w:t>http://www.utzonphotos.com/utzons-projekter/can-lis/</w:t>
            </w:r>
            <w:r w:rsidR="00C7421E">
              <w:rPr>
                <w:color w:val="000000"/>
              </w:rPr>
              <w:t>&gt;</w:t>
            </w:r>
          </w:p>
          <w:p w:rsidR="00A17B3D" w:rsidRPr="004B3C2D" w:rsidRDefault="00A17B3D" w:rsidP="0026569F">
            <w:pPr>
              <w:spacing w:after="0" w:line="240" w:lineRule="auto"/>
              <w:rPr>
                <w:color w:val="000000"/>
              </w:rPr>
            </w:pPr>
          </w:p>
          <w:p w:rsidR="00A17B3D" w:rsidRDefault="00A17B3D" w:rsidP="0026569F">
            <w:pPr>
              <w:spacing w:after="0" w:line="240" w:lineRule="auto"/>
              <w:rPr>
                <w:color w:val="000000"/>
              </w:rPr>
            </w:pPr>
            <w:r w:rsidRPr="004B3C2D">
              <w:rPr>
                <w:color w:val="000000"/>
              </w:rPr>
              <w:t xml:space="preserve">File: </w:t>
            </w:r>
            <w:r w:rsidR="005B5051">
              <w:rPr>
                <w:color w:val="000000"/>
              </w:rPr>
              <w:t>Kuwait1.jpg</w:t>
            </w:r>
          </w:p>
          <w:p w:rsidR="0026569F" w:rsidRDefault="00F94F5C" w:rsidP="0026569F">
            <w:pPr>
              <w:keepNext/>
              <w:spacing w:after="0" w:line="240" w:lineRule="auto"/>
            </w:pPr>
            <w:r>
              <w:rPr>
                <w:color w:val="000000"/>
              </w:rPr>
              <w:t>File:</w:t>
            </w:r>
            <w:r w:rsidR="005B5051">
              <w:rPr>
                <w:color w:val="000000"/>
              </w:rPr>
              <w:t xml:space="preserve"> Kuwait2.jpg</w:t>
            </w:r>
          </w:p>
          <w:p w:rsidR="00F94F5C" w:rsidRPr="0026569F" w:rsidRDefault="0026569F" w:rsidP="0026569F">
            <w:pPr>
              <w:pStyle w:val="Caption"/>
              <w:spacing w:after="0"/>
            </w:pPr>
            <w:r>
              <w:t xml:space="preserve">Figure </w:t>
            </w:r>
            <w:r>
              <w:fldChar w:fldCharType="begin"/>
            </w:r>
            <w:r>
              <w:instrText xml:space="preserve"> SEQ Figure \* ARABIC </w:instrText>
            </w:r>
            <w:r>
              <w:fldChar w:fldCharType="separate"/>
            </w:r>
            <w:r>
              <w:rPr>
                <w:noProof/>
              </w:rPr>
              <w:t>7</w:t>
            </w:r>
            <w:r>
              <w:fldChar w:fldCharType="end"/>
            </w:r>
            <w:r>
              <w:t xml:space="preserve">. </w:t>
            </w:r>
            <w:r w:rsidRPr="00FC2BE7">
              <w:t>Kuwait National Assembly, Kuwait City, 1972-84</w:t>
            </w:r>
          </w:p>
          <w:p w:rsidR="004B3C2D" w:rsidRPr="00C7421E" w:rsidRDefault="00A17B3D" w:rsidP="00A17B3D">
            <w:pPr>
              <w:spacing w:after="0" w:line="240" w:lineRule="auto"/>
              <w:rPr>
                <w:color w:val="000000"/>
              </w:rPr>
            </w:pPr>
            <w:r w:rsidRPr="004B3C2D">
              <w:rPr>
                <w:color w:val="000000"/>
              </w:rPr>
              <w:t>Source:</w:t>
            </w:r>
            <w:r w:rsidR="00C7421E">
              <w:rPr>
                <w:color w:val="000000"/>
              </w:rPr>
              <w:t xml:space="preserve"> &lt;</w:t>
            </w:r>
            <w:r w:rsidR="005B5051" w:rsidRPr="005B5051">
              <w:rPr>
                <w:color w:val="000000"/>
              </w:rPr>
              <w:t>http://www.edition-blondal.dk/logbook-iv/</w:t>
            </w:r>
            <w:r w:rsidR="00C7421E">
              <w:rPr>
                <w:color w:val="000000"/>
              </w:rPr>
              <w:t>&gt;</w:t>
            </w:r>
          </w:p>
        </w:tc>
      </w:tr>
      <w:tr w:rsidR="003235A7" w:rsidRPr="00FB37A1" w:rsidTr="00FB37A1">
        <w:tc>
          <w:tcPr>
            <w:tcW w:w="9016" w:type="dxa"/>
            <w:shd w:val="clear" w:color="auto" w:fill="auto"/>
          </w:tcPr>
          <w:p w:rsidR="003235A7" w:rsidRPr="00FB37A1" w:rsidRDefault="003235A7" w:rsidP="00FB37A1">
            <w:pPr>
              <w:spacing w:after="0" w:line="240" w:lineRule="auto"/>
            </w:pPr>
            <w:r w:rsidRPr="00FB37A1">
              <w:rPr>
                <w:u w:val="single"/>
              </w:rPr>
              <w:lastRenderedPageBreak/>
              <w:t>Further reading</w:t>
            </w:r>
            <w:r w:rsidRPr="00FB37A1">
              <w:t>:</w:t>
            </w:r>
          </w:p>
          <w:p w:rsidR="00D25568" w:rsidRPr="00724AE7" w:rsidRDefault="00D25568" w:rsidP="002100B6">
            <w:pPr>
              <w:spacing w:after="0" w:line="240" w:lineRule="auto"/>
              <w:rPr>
                <w:color w:val="000000"/>
              </w:rPr>
            </w:pPr>
            <w:r w:rsidRPr="00724AE7">
              <w:rPr>
                <w:noProof/>
                <w:color w:val="000000"/>
                <w:lang w:val="en-CA"/>
              </w:rPr>
              <w:t xml:space="preserve"> (Drew)</w:t>
            </w:r>
          </w:p>
          <w:p w:rsidR="002100B6" w:rsidRPr="00724AE7" w:rsidRDefault="00D25568" w:rsidP="002100B6">
            <w:pPr>
              <w:spacing w:after="0" w:line="240" w:lineRule="auto"/>
              <w:rPr>
                <w:color w:val="000000"/>
              </w:rPr>
            </w:pPr>
            <w:r w:rsidRPr="00724AE7">
              <w:rPr>
                <w:noProof/>
                <w:color w:val="000000"/>
                <w:lang w:val="en-CA"/>
              </w:rPr>
              <w:t xml:space="preserve"> (Møller and Udsen)</w:t>
            </w:r>
          </w:p>
          <w:p w:rsidR="002100B6" w:rsidRPr="00724AE7" w:rsidRDefault="00D25568" w:rsidP="002100B6">
            <w:pPr>
              <w:spacing w:after="0" w:line="240" w:lineRule="auto"/>
              <w:rPr>
                <w:color w:val="000000"/>
              </w:rPr>
            </w:pPr>
            <w:r w:rsidRPr="00724AE7">
              <w:rPr>
                <w:noProof/>
                <w:color w:val="000000"/>
                <w:lang w:val="en-CA"/>
              </w:rPr>
              <w:t xml:space="preserve"> (Utzon)</w:t>
            </w:r>
          </w:p>
          <w:p w:rsidR="003235A7" w:rsidRPr="00724AE7" w:rsidRDefault="00D25568" w:rsidP="00D25568">
            <w:pPr>
              <w:spacing w:after="0" w:line="240" w:lineRule="auto"/>
              <w:rPr>
                <w:color w:val="000000"/>
              </w:rPr>
            </w:pPr>
            <w:r w:rsidRPr="00724AE7">
              <w:rPr>
                <w:noProof/>
                <w:color w:val="000000"/>
                <w:lang w:val="en-CA"/>
              </w:rPr>
              <w:t xml:space="preserve"> (Weston)</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AE7" w:rsidRDefault="00724AE7" w:rsidP="007A0D55">
      <w:pPr>
        <w:spacing w:after="0" w:line="240" w:lineRule="auto"/>
      </w:pPr>
      <w:r>
        <w:separator/>
      </w:r>
    </w:p>
  </w:endnote>
  <w:endnote w:type="continuationSeparator" w:id="0">
    <w:p w:rsidR="00724AE7" w:rsidRDefault="00724A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AE7" w:rsidRDefault="00724AE7" w:rsidP="007A0D55">
      <w:pPr>
        <w:spacing w:after="0" w:line="240" w:lineRule="auto"/>
      </w:pPr>
      <w:r>
        <w:separator/>
      </w:r>
    </w:p>
  </w:footnote>
  <w:footnote w:type="continuationSeparator" w:id="0">
    <w:p w:rsidR="00724AE7" w:rsidRDefault="00724AE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B37A1">
      <w:rPr>
        <w:b/>
        <w:color w:val="7F7F7F"/>
      </w:rPr>
      <w:t>Taylor &amp; Francis</w:t>
    </w:r>
    <w:r w:rsidRPr="00FB37A1">
      <w:rPr>
        <w:color w:val="7F7F7F"/>
      </w:rPr>
      <w:t xml:space="preserve"> – </w:t>
    </w:r>
    <w:r w:rsidRPr="00FB37A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37A1"/>
    <w:rsid w:val="00032559"/>
    <w:rsid w:val="00052040"/>
    <w:rsid w:val="00087754"/>
    <w:rsid w:val="000905C5"/>
    <w:rsid w:val="000B25AE"/>
    <w:rsid w:val="000B55AB"/>
    <w:rsid w:val="000D24DC"/>
    <w:rsid w:val="00101B2E"/>
    <w:rsid w:val="00116FA0"/>
    <w:rsid w:val="0015114C"/>
    <w:rsid w:val="001A1C37"/>
    <w:rsid w:val="001A21F3"/>
    <w:rsid w:val="001A2537"/>
    <w:rsid w:val="001A6A06"/>
    <w:rsid w:val="002100B6"/>
    <w:rsid w:val="00210C03"/>
    <w:rsid w:val="002162E2"/>
    <w:rsid w:val="00225C5A"/>
    <w:rsid w:val="00230B10"/>
    <w:rsid w:val="00234353"/>
    <w:rsid w:val="00244BB0"/>
    <w:rsid w:val="0026569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C2D"/>
    <w:rsid w:val="004E5896"/>
    <w:rsid w:val="005010AC"/>
    <w:rsid w:val="00513EE6"/>
    <w:rsid w:val="00534F8F"/>
    <w:rsid w:val="00590035"/>
    <w:rsid w:val="005B177E"/>
    <w:rsid w:val="005B3921"/>
    <w:rsid w:val="005B5051"/>
    <w:rsid w:val="005F26D7"/>
    <w:rsid w:val="005F5450"/>
    <w:rsid w:val="006D0412"/>
    <w:rsid w:val="00724AE7"/>
    <w:rsid w:val="007411B9"/>
    <w:rsid w:val="00780D95"/>
    <w:rsid w:val="00780DC7"/>
    <w:rsid w:val="007A0D55"/>
    <w:rsid w:val="007B3377"/>
    <w:rsid w:val="007D3CCD"/>
    <w:rsid w:val="007E5F44"/>
    <w:rsid w:val="00821DE3"/>
    <w:rsid w:val="00846CE1"/>
    <w:rsid w:val="00870F8E"/>
    <w:rsid w:val="008A5B87"/>
    <w:rsid w:val="00922950"/>
    <w:rsid w:val="00962988"/>
    <w:rsid w:val="009A7264"/>
    <w:rsid w:val="009D1606"/>
    <w:rsid w:val="009E18A1"/>
    <w:rsid w:val="009E73D7"/>
    <w:rsid w:val="00A17B3D"/>
    <w:rsid w:val="00A27D2C"/>
    <w:rsid w:val="00A76FD9"/>
    <w:rsid w:val="00AB436D"/>
    <w:rsid w:val="00AD2F24"/>
    <w:rsid w:val="00AD4844"/>
    <w:rsid w:val="00B219AE"/>
    <w:rsid w:val="00B33145"/>
    <w:rsid w:val="00B574C9"/>
    <w:rsid w:val="00BC39C9"/>
    <w:rsid w:val="00BE5BF7"/>
    <w:rsid w:val="00BF0CB2"/>
    <w:rsid w:val="00BF40E1"/>
    <w:rsid w:val="00C27FAB"/>
    <w:rsid w:val="00C358D4"/>
    <w:rsid w:val="00C6296B"/>
    <w:rsid w:val="00C7421E"/>
    <w:rsid w:val="00CC586D"/>
    <w:rsid w:val="00CD409F"/>
    <w:rsid w:val="00CF1542"/>
    <w:rsid w:val="00CF3EC5"/>
    <w:rsid w:val="00D25568"/>
    <w:rsid w:val="00D656DA"/>
    <w:rsid w:val="00D82953"/>
    <w:rsid w:val="00D83300"/>
    <w:rsid w:val="00DC6B48"/>
    <w:rsid w:val="00DF01B0"/>
    <w:rsid w:val="00E53C50"/>
    <w:rsid w:val="00E85A05"/>
    <w:rsid w:val="00E95829"/>
    <w:rsid w:val="00EA606C"/>
    <w:rsid w:val="00EB0C8C"/>
    <w:rsid w:val="00EB51FD"/>
    <w:rsid w:val="00EB77DB"/>
    <w:rsid w:val="00ED139F"/>
    <w:rsid w:val="00EF74F7"/>
    <w:rsid w:val="00F36937"/>
    <w:rsid w:val="00F41504"/>
    <w:rsid w:val="00F60F53"/>
    <w:rsid w:val="00F94F5C"/>
    <w:rsid w:val="00FA1925"/>
    <w:rsid w:val="00FB11DE"/>
    <w:rsid w:val="00FB37A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67D4"/>
  <w15:chartTrackingRefBased/>
  <w15:docId w15:val="{94881831-C2CB-4038-BC07-5F46D155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0905C5"/>
    <w:rPr>
      <w:color w:val="0563C1"/>
      <w:u w:val="single"/>
    </w:rPr>
  </w:style>
  <w:style w:type="paragraph" w:styleId="Caption">
    <w:name w:val="caption"/>
    <w:basedOn w:val="Normal"/>
    <w:next w:val="Normal"/>
    <w:uiPriority w:val="35"/>
    <w:semiHidden/>
    <w:qFormat/>
    <w:rsid w:val="000905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69087">
      <w:bodyDiv w:val="1"/>
      <w:marLeft w:val="0"/>
      <w:marRight w:val="0"/>
      <w:marTop w:val="0"/>
      <w:marBottom w:val="0"/>
      <w:divBdr>
        <w:top w:val="none" w:sz="0" w:space="0" w:color="auto"/>
        <w:left w:val="none" w:sz="0" w:space="0" w:color="auto"/>
        <w:bottom w:val="none" w:sz="0" w:space="0" w:color="auto"/>
        <w:right w:val="none" w:sz="0" w:space="0" w:color="auto"/>
      </w:divBdr>
    </w:div>
    <w:div w:id="1409184427">
      <w:bodyDiv w:val="1"/>
      <w:marLeft w:val="0"/>
      <w:marRight w:val="0"/>
      <w:marTop w:val="0"/>
      <w:marBottom w:val="0"/>
      <w:divBdr>
        <w:top w:val="none" w:sz="0" w:space="0" w:color="auto"/>
        <w:left w:val="none" w:sz="0" w:space="0" w:color="auto"/>
        <w:bottom w:val="none" w:sz="0" w:space="0" w:color="auto"/>
        <w:right w:val="none" w:sz="0" w:space="0" w:color="auto"/>
      </w:divBdr>
    </w:div>
    <w:div w:id="1757824033">
      <w:bodyDiv w:val="1"/>
      <w:marLeft w:val="0"/>
      <w:marRight w:val="0"/>
      <w:marTop w:val="0"/>
      <w:marBottom w:val="0"/>
      <w:divBdr>
        <w:top w:val="none" w:sz="0" w:space="0" w:color="auto"/>
        <w:left w:val="none" w:sz="0" w:space="0" w:color="auto"/>
        <w:bottom w:val="none" w:sz="0" w:space="0" w:color="auto"/>
        <w:right w:val="none" w:sz="0" w:space="0" w:color="auto"/>
      </w:divBdr>
    </w:div>
    <w:div w:id="19062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Dre95</b:Tag>
    <b:SourceType>Book</b:SourceType>
    <b:Guid>{F5F48D73-8D0F-48B9-8E33-FDCA0FD2A3D3}</b:Guid>
    <b:Title>Sydney Opera House: Jørn Utzon</b:Title>
    <b:Year>1995</b:Year>
    <b:Author>
      <b:Author>
        <b:NameList>
          <b:Person>
            <b:Last>Drew</b:Last>
            <b:First>P.</b:First>
          </b:Person>
        </b:NameList>
      </b:Author>
    </b:Author>
    <b:City>London</b:City>
    <b:Publisher>Phaidon</b:Publisher>
    <b:RefOrder>2</b:RefOrder>
  </b:Source>
  <b:Source>
    <b:Tag>Møl06</b:Tag>
    <b:SourceType>Book</b:SourceType>
    <b:Guid>{7C4FD202-565A-4E33-A951-6E885F221195}</b:Guid>
    <b:Author>
      <b:Author>
        <b:NameList>
          <b:Person>
            <b:Last>Møller</b:Last>
            <b:First>H.</b:First>
            <b:Middle>S.</b:Middle>
          </b:Person>
          <b:Person>
            <b:Last>Udsen</b:Last>
            <b:First>V.</b:First>
          </b:Person>
        </b:NameList>
      </b:Author>
    </b:Author>
    <b:Title>Jørn Utzon: Houses</b:Title>
    <b:Year>2006</b:Year>
    <b:City>Copenhagen</b:City>
    <b:Publisher>Living Architecture Publishing</b:Publisher>
    <b:RefOrder>3</b:RefOrder>
  </b:Source>
  <b:Source>
    <b:Tag>Utz04</b:Tag>
    <b:SourceType>Book</b:SourceType>
    <b:Guid>{624D539F-9E97-431C-949B-944E2B95AFCB}</b:Guid>
    <b:Author>
      <b:Author>
        <b:NameList>
          <b:Person>
            <b:Last>Utzon</b:Last>
            <b:First>J.</b:First>
          </b:Person>
        </b:NameList>
      </b:Author>
    </b:Author>
    <b:Title>Jørn Utzon Logbook</b:Title>
    <b:Year>2004</b:Year>
    <b:City>Hellerup</b:City>
    <b:Publisher>Edition Bløndal</b:Publisher>
    <b:RefOrder>4</b:RefOrder>
  </b:Source>
  <b:Source>
    <b:Tag>Wes08</b:Tag>
    <b:SourceType>Book</b:SourceType>
    <b:Guid>{DB3EAC99-CD25-4F5C-BC6C-82FEEB85BA7B}</b:Guid>
    <b:Author>
      <b:Author>
        <b:NameList>
          <b:Person>
            <b:Last>Weston</b:Last>
            <b:First>R.</b:First>
          </b:Person>
        </b:NameList>
      </b:Author>
    </b:Author>
    <b:Title>Utzon: Inspiration, Vision, Architecture</b:Title>
    <b:Year>2008</b:Year>
    <b:City>Hellerup</b:City>
    <b:Publisher>Edition Bløndal</b:Publisher>
    <b:RefOrder>1</b:RefOrder>
  </b:Source>
</b:Sources>
</file>

<file path=customXml/itemProps1.xml><?xml version="1.0" encoding="utf-8"?>
<ds:datastoreItem xmlns:ds="http://schemas.openxmlformats.org/officeDocument/2006/customXml" ds:itemID="{B9755A5B-A93A-4BE6-AAB3-02BCD7C6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15</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19</cp:revision>
  <dcterms:created xsi:type="dcterms:W3CDTF">2016-06-25T21:34:00Z</dcterms:created>
  <dcterms:modified xsi:type="dcterms:W3CDTF">2016-06-25T21:53:00Z</dcterms:modified>
</cp:coreProperties>
</file>