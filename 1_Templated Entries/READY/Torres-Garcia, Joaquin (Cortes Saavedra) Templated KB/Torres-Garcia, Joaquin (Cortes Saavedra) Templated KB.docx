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s-CO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EF6ACA" w:rsidP="00EF6ACA">
                <w:r>
                  <w:rPr>
                    <w:lang w:val="es-CO"/>
                  </w:rPr>
                  <w:t>David</w:t>
                </w:r>
              </w:p>
            </w:tc>
          </w:sdtContent>
        </w:sdt>
        <w:sdt>
          <w:sdtPr>
            <w:rPr>
              <w:lang w:val="es-CO"/>
            </w:rPr>
            <w:alias w:val="Middle name"/>
            <w:tag w:val="authorMiddleName"/>
            <w:id w:val="-2076034781"/>
            <w:placeholder>
              <w:docPart w:val="59EF40A0DFDC4AE38922C90B917DAAC5"/>
            </w:placeholder>
            <w:text/>
          </w:sdtPr>
          <w:sdtContent>
            <w:tc>
              <w:tcPr>
                <w:tcW w:w="2551" w:type="dxa"/>
              </w:tcPr>
              <w:p w:rsidR="00B574C9" w:rsidRDefault="00EF6ACA" w:rsidP="00EF6ACA">
                <w:r>
                  <w:rPr>
                    <w:lang w:val="es-CO"/>
                  </w:rPr>
                  <w:t>Fernando</w:t>
                </w:r>
              </w:p>
            </w:tc>
          </w:sdtContent>
        </w:sdt>
        <w:bookmarkStart w:id="0" w:name="_GoBack" w:displacedByCustomXml="next"/>
        <w:sdt>
          <w:sdtPr>
            <w:rPr>
              <w:lang w:val="es-CO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EF6ACA" w:rsidP="005E0090">
                <w:r w:rsidRPr="00CA0B9B">
                  <w:rPr>
                    <w:lang w:val="es-CO"/>
                  </w:rPr>
                  <w:t>Cortés</w:t>
                </w:r>
                <w:r w:rsidRPr="00EF6ACA">
                  <w:rPr>
                    <w:lang w:val="es-CO"/>
                  </w:rPr>
                  <w:t xml:space="preserve"> </w:t>
                </w:r>
                <w:r w:rsidRPr="00EF6ACA">
                  <w:rPr>
                    <w:lang w:val="es-CO"/>
                  </w:rPr>
                  <w:t>Saavedra</w:t>
                </w:r>
              </w:p>
            </w:tc>
          </w:sdtContent>
        </w:sdt>
        <w:bookmarkEnd w:id="0" w:displacedByCustomXml="prev"/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EF6ACA" w:rsidP="00EF6ACA">
                <w:r>
                  <w:t>Jacobs University Bremen;</w:t>
                </w:r>
                <w:r w:rsidRPr="00EF6ACA">
                  <w:t xml:space="preserve"> Universidad Santo Tomas, Bogotá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F6ACA" w:rsidP="00EF6ACA">
                <w:r w:rsidRPr="00EF6ACA">
                  <w:t xml:space="preserve">Torres-García, </w:t>
                </w:r>
                <w:proofErr w:type="spellStart"/>
                <w:r w:rsidRPr="00EF6ACA">
                  <w:t>Joaquín</w:t>
                </w:r>
                <w:proofErr w:type="spellEnd"/>
                <w:r w:rsidRPr="00EF6ACA">
                  <w:t xml:space="preserve"> (1874</w:t>
                </w:r>
                <w:r>
                  <w:t xml:space="preserve"> – 1949)</w:t>
                </w:r>
              </w:p>
            </w:tc>
          </w:sdtContent>
        </w:sdt>
      </w:tr>
      <w:tr w:rsidR="00464699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EF6ACA" w:rsidRDefault="00EF6ACA" w:rsidP="005E0090">
                <w:pPr>
                  <w:rPr>
                    <w:rFonts w:ascii="Verdana" w:hAnsi="Verdana" w:cs="Verdana"/>
                    <w:sz w:val="20"/>
                  </w:rPr>
                </w:pPr>
                <w:r>
                  <w:t>Father of</w:t>
                </w:r>
                <w:r w:rsidRPr="00F91CE1">
                  <w:t xml:space="preserve"> </w:t>
                </w:r>
                <w:proofErr w:type="spellStart"/>
                <w:r w:rsidRPr="00F91CE1">
                  <w:rPr>
                    <w:i/>
                  </w:rPr>
                  <w:t>Universalismo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t xml:space="preserve"> and founder of the </w:t>
                </w:r>
                <w:proofErr w:type="spellStart"/>
                <w:r w:rsidRPr="00F91CE1">
                  <w:rPr>
                    <w:i/>
                  </w:rPr>
                  <w:t>Asociación</w:t>
                </w:r>
                <w:proofErr w:type="spellEnd"/>
                <w:r w:rsidRPr="00F91CE1">
                  <w:rPr>
                    <w:i/>
                  </w:rPr>
                  <w:t xml:space="preserve"> de Arte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t xml:space="preserve"> and the </w:t>
                </w:r>
                <w:r w:rsidRPr="00F91CE1">
                  <w:rPr>
                    <w:i/>
                  </w:rPr>
                  <w:t>Taller Torres García</w:t>
                </w:r>
                <w:r w:rsidRPr="00F91CE1">
                  <w:t xml:space="preserve"> in Montevideo, Torres-García was the most important modern Uruguayan artist of his time and a direct precursor to concrete art in Latin America. Based on his experiences in Europe with artist Antoni </w:t>
                </w:r>
                <w:proofErr w:type="spellStart"/>
                <w:r w:rsidRPr="00F91CE1">
                  <w:t>Gaudí</w:t>
                </w:r>
                <w:proofErr w:type="spellEnd"/>
                <w:r w:rsidRPr="00F91CE1">
                  <w:t xml:space="preserve">, the group </w:t>
                </w:r>
                <w:r w:rsidRPr="00F91CE1">
                  <w:rPr>
                    <w:i/>
                  </w:rPr>
                  <w:t xml:space="preserve">De </w:t>
                </w:r>
                <w:proofErr w:type="spellStart"/>
                <w:r w:rsidRPr="00F91CE1">
                  <w:rPr>
                    <w:i/>
                  </w:rPr>
                  <w:t>Stijl</w:t>
                </w:r>
                <w:proofErr w:type="spellEnd"/>
                <w:r w:rsidRPr="00F91CE1">
                  <w:rPr>
                    <w:i/>
                  </w:rPr>
                  <w:t xml:space="preserve">, </w:t>
                </w:r>
                <w:r w:rsidRPr="00F91CE1">
                  <w:t xml:space="preserve">and the artists gathered around the magazine </w:t>
                </w:r>
                <w:r w:rsidRPr="00F91CE1">
                  <w:rPr>
                    <w:i/>
                  </w:rPr>
                  <w:t xml:space="preserve">Circle et </w:t>
                </w:r>
                <w:proofErr w:type="spellStart"/>
                <w:r w:rsidRPr="00F91CE1">
                  <w:rPr>
                    <w:i/>
                  </w:rPr>
                  <w:t>Carré</w:t>
                </w:r>
                <w:proofErr w:type="spellEnd"/>
                <w:r w:rsidRPr="00F91CE1">
                  <w:rPr>
                    <w:i/>
                  </w:rPr>
                  <w:t xml:space="preserve">, </w:t>
                </w:r>
                <w:r w:rsidRPr="00F91CE1">
                  <w:t xml:space="preserve">Torres-García elaborated the premises of his </w:t>
                </w:r>
                <w:proofErr w:type="spellStart"/>
                <w:r w:rsidRPr="00F91CE1">
                  <w:rPr>
                    <w:i/>
                  </w:rPr>
                  <w:t>Universalismo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rPr>
                    <w:i/>
                  </w:rPr>
                  <w:t xml:space="preserve">, </w:t>
                </w:r>
                <w:r w:rsidRPr="00F91CE1">
                  <w:t>which he would concretize upon his return to Montevideo in 1934</w:t>
                </w:r>
                <w:r w:rsidRPr="00F91CE1">
                  <w:rPr>
                    <w:i/>
                  </w:rPr>
                  <w:t xml:space="preserve">. </w:t>
                </w:r>
                <w:proofErr w:type="spellStart"/>
                <w:r w:rsidRPr="00F91CE1">
                  <w:rPr>
                    <w:i/>
                  </w:rPr>
                  <w:t>Universalismo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proofErr w:type="spellStart"/>
                <w:r w:rsidRPr="00F91CE1">
                  <w:rPr>
                    <w:i/>
                  </w:rPr>
                  <w:t>Constructivo</w:t>
                </w:r>
                <w:proofErr w:type="spellEnd"/>
                <w:r w:rsidRPr="00F91CE1">
                  <w:rPr>
                    <w:i/>
                  </w:rPr>
                  <w:t xml:space="preserve"> </w:t>
                </w:r>
                <w:r w:rsidRPr="00F91CE1">
                  <w:t xml:space="preserve">is best defined as Torres </w:t>
                </w:r>
                <w:proofErr w:type="spellStart"/>
                <w:r w:rsidRPr="00F91CE1">
                  <w:t>García’s</w:t>
                </w:r>
                <w:proofErr w:type="spellEnd"/>
                <w:r w:rsidRPr="00F91CE1">
                  <w:t xml:space="preserve"> constructivist work in which schematic figurative elements are held by a grid pattern regulated by the golden section and a pinwheel structure. It was considered by North American theorist Clement Greenberg as an example of </w:t>
                </w:r>
                <w:r w:rsidRPr="00F91CE1">
                  <w:rPr>
                    <w:i/>
                  </w:rPr>
                  <w:t xml:space="preserve">all over </w:t>
                </w:r>
                <w:r w:rsidRPr="00F91CE1">
                  <w:t>painting.</w:t>
                </w:r>
                <w:r w:rsidRPr="00F91CE1">
                  <w:rPr>
                    <w:rFonts w:ascii="Verdana" w:hAnsi="Verdana" w:cs="Verdana"/>
                    <w:sz w:val="20"/>
                  </w:rPr>
                  <w:t xml:space="preserve"> </w:t>
                </w:r>
              </w:p>
            </w:tc>
          </w:sdtContent>
        </w:sdt>
      </w:tr>
      <w:tr w:rsidR="003F0D73" w:rsidRPr="00AE64D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F6ACA" w:rsidRDefault="00EF6ACA" w:rsidP="00EF6ACA">
                    <w:pPr>
                      <w:rPr>
                        <w:rFonts w:ascii="Verdana" w:hAnsi="Verdana" w:cs="Verdana"/>
                        <w:sz w:val="20"/>
                      </w:rPr>
                    </w:pPr>
                    <w:r>
                      <w:t>Father of</w:t>
                    </w:r>
                    <w:r w:rsidRPr="00F91CE1"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Universalismo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Constructivo</w:t>
                    </w:r>
                    <w:proofErr w:type="spellEnd"/>
                    <w:r w:rsidRPr="00F91CE1">
                      <w:t xml:space="preserve"> and founder of the </w:t>
                    </w:r>
                    <w:proofErr w:type="spellStart"/>
                    <w:r w:rsidRPr="00F91CE1">
                      <w:rPr>
                        <w:i/>
                      </w:rPr>
                      <w:t>Asociación</w:t>
                    </w:r>
                    <w:proofErr w:type="spellEnd"/>
                    <w:r w:rsidRPr="00F91CE1">
                      <w:rPr>
                        <w:i/>
                      </w:rPr>
                      <w:t xml:space="preserve"> de Arte </w:t>
                    </w:r>
                    <w:proofErr w:type="spellStart"/>
                    <w:r w:rsidRPr="00F91CE1">
                      <w:rPr>
                        <w:i/>
                      </w:rPr>
                      <w:t>Constructivo</w:t>
                    </w:r>
                    <w:proofErr w:type="spellEnd"/>
                    <w:r w:rsidRPr="00F91CE1">
                      <w:t xml:space="preserve"> and the </w:t>
                    </w:r>
                    <w:r w:rsidRPr="00F91CE1">
                      <w:rPr>
                        <w:i/>
                      </w:rPr>
                      <w:t>Taller Torres García</w:t>
                    </w:r>
                    <w:r w:rsidRPr="00F91CE1">
                      <w:t xml:space="preserve"> in Montevideo, Torres-García was the most important modern Uruguayan artist of his time and a direct precursor to concrete art in Latin America. Based on his experiences in Europe with artist Antoni </w:t>
                    </w:r>
                    <w:proofErr w:type="spellStart"/>
                    <w:r w:rsidRPr="00F91CE1">
                      <w:t>Gaudí</w:t>
                    </w:r>
                    <w:proofErr w:type="spellEnd"/>
                    <w:r w:rsidRPr="00F91CE1">
                      <w:t xml:space="preserve">, the group </w:t>
                    </w:r>
                    <w:r w:rsidRPr="00F91CE1">
                      <w:rPr>
                        <w:i/>
                      </w:rPr>
                      <w:t xml:space="preserve">De </w:t>
                    </w:r>
                    <w:proofErr w:type="spellStart"/>
                    <w:r w:rsidRPr="00F91CE1">
                      <w:rPr>
                        <w:i/>
                      </w:rPr>
                      <w:t>Stijl</w:t>
                    </w:r>
                    <w:proofErr w:type="spellEnd"/>
                    <w:r w:rsidRPr="00F91CE1">
                      <w:rPr>
                        <w:i/>
                      </w:rPr>
                      <w:t xml:space="preserve">, </w:t>
                    </w:r>
                    <w:r w:rsidRPr="00F91CE1">
                      <w:t xml:space="preserve">and the artists gathered around the magazine </w:t>
                    </w:r>
                    <w:r w:rsidRPr="00F91CE1">
                      <w:rPr>
                        <w:i/>
                      </w:rPr>
                      <w:t xml:space="preserve">Circle et </w:t>
                    </w:r>
                    <w:proofErr w:type="spellStart"/>
                    <w:r w:rsidRPr="00F91CE1">
                      <w:rPr>
                        <w:i/>
                      </w:rPr>
                      <w:t>Carré</w:t>
                    </w:r>
                    <w:proofErr w:type="spellEnd"/>
                    <w:r w:rsidRPr="00F91CE1">
                      <w:rPr>
                        <w:i/>
                      </w:rPr>
                      <w:t xml:space="preserve">, </w:t>
                    </w:r>
                    <w:r w:rsidRPr="00F91CE1">
                      <w:t xml:space="preserve">Torres-García elaborated the premises of his </w:t>
                    </w:r>
                    <w:proofErr w:type="spellStart"/>
                    <w:r w:rsidRPr="00F91CE1">
                      <w:rPr>
                        <w:i/>
                      </w:rPr>
                      <w:t>Universalismo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Constructivo</w:t>
                    </w:r>
                    <w:proofErr w:type="spellEnd"/>
                    <w:r w:rsidRPr="00F91CE1">
                      <w:rPr>
                        <w:i/>
                      </w:rPr>
                      <w:t xml:space="preserve">, </w:t>
                    </w:r>
                    <w:r w:rsidRPr="00F91CE1">
                      <w:t>which he would concretize upon his return to Montevideo in 1934</w:t>
                    </w:r>
                    <w:r w:rsidRPr="00F91CE1">
                      <w:rPr>
                        <w:i/>
                      </w:rPr>
                      <w:t xml:space="preserve">. </w:t>
                    </w:r>
                    <w:proofErr w:type="spellStart"/>
                    <w:r w:rsidRPr="00F91CE1">
                      <w:rPr>
                        <w:i/>
                      </w:rPr>
                      <w:t>Universalismo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Constructivo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r w:rsidRPr="00F91CE1">
                      <w:t xml:space="preserve">is best defined as Torres </w:t>
                    </w:r>
                    <w:proofErr w:type="spellStart"/>
                    <w:r w:rsidRPr="00F91CE1">
                      <w:t>García’s</w:t>
                    </w:r>
                    <w:proofErr w:type="spellEnd"/>
                    <w:r w:rsidRPr="00F91CE1">
                      <w:t xml:space="preserve"> constructivist work in which schematic figurative elements are held by a grid pattern regulated by the golden section and a pinwheel structure. It was considered by North American theorist Clement Greenberg as an example of </w:t>
                    </w:r>
                    <w:r w:rsidRPr="00F91CE1">
                      <w:rPr>
                        <w:i/>
                      </w:rPr>
                      <w:t xml:space="preserve">all over </w:t>
                    </w:r>
                    <w:r w:rsidRPr="00F91CE1">
                      <w:t>painting.</w:t>
                    </w:r>
                    <w:r w:rsidRPr="00F91CE1">
                      <w:rPr>
                        <w:rFonts w:ascii="Verdana" w:hAnsi="Verdana" w:cs="Verdana"/>
                        <w:sz w:val="20"/>
                      </w:rPr>
                      <w:t xml:space="preserve"> </w:t>
                    </w:r>
                  </w:p>
                  <w:p w:rsidR="00EF6ACA" w:rsidRPr="00F91CE1" w:rsidRDefault="00EF6ACA" w:rsidP="00EF6ACA"/>
                  <w:p w:rsidR="00EF6ACA" w:rsidRDefault="00EF6ACA" w:rsidP="00EF6ACA">
                    <w:r w:rsidRPr="00F91CE1">
                      <w:t>At age 17 Torres-García left the Uruguayan capital with his family</w:t>
                    </w:r>
                    <w:r>
                      <w:t>,</w:t>
                    </w:r>
                    <w:r w:rsidRPr="00F91CE1">
                      <w:t xml:space="preserve"> embarking to Spain (Barcelona) where he studied at the Academy of Fine Arts and the </w:t>
                    </w:r>
                    <w:proofErr w:type="spellStart"/>
                    <w:r w:rsidRPr="00F91CE1">
                      <w:rPr>
                        <w:i/>
                      </w:rPr>
                      <w:t>Baixas</w:t>
                    </w:r>
                    <w:proofErr w:type="spellEnd"/>
                    <w:r w:rsidRPr="00F91CE1">
                      <w:t xml:space="preserve"> Academy before becoming a member of the </w:t>
                    </w:r>
                    <w:proofErr w:type="spellStart"/>
                    <w:r w:rsidRPr="00F91CE1">
                      <w:rPr>
                        <w:i/>
                      </w:rPr>
                      <w:t>Cercle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Artístic</w:t>
                    </w:r>
                    <w:proofErr w:type="spellEnd"/>
                    <w:r w:rsidRPr="00F91CE1">
                      <w:rPr>
                        <w:i/>
                      </w:rPr>
                      <w:t xml:space="preserve"> de </w:t>
                    </w:r>
                    <w:proofErr w:type="spellStart"/>
                    <w:r w:rsidRPr="00F91CE1">
                      <w:rPr>
                        <w:i/>
                      </w:rPr>
                      <w:t>Sant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Lluc</w:t>
                    </w:r>
                    <w:proofErr w:type="spellEnd"/>
                    <w:r w:rsidRPr="00F91CE1">
                      <w:t>. The artist participated in the construction of the stain</w:t>
                    </w:r>
                    <w:r>
                      <w:t>ed</w:t>
                    </w:r>
                    <w:r w:rsidRPr="00F91CE1">
                      <w:t xml:space="preserve"> glasses of </w:t>
                    </w:r>
                    <w:r w:rsidRPr="00F91CE1">
                      <w:rPr>
                        <w:i/>
                      </w:rPr>
                      <w:t xml:space="preserve">La </w:t>
                    </w:r>
                    <w:proofErr w:type="spellStart"/>
                    <w:r w:rsidRPr="00F91CE1">
                      <w:rPr>
                        <w:i/>
                      </w:rPr>
                      <w:t>Sagrada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Família</w:t>
                    </w:r>
                    <w:proofErr w:type="spellEnd"/>
                    <w:r w:rsidRPr="00F91CE1">
                      <w:t xml:space="preserve"> basilica under the direction of Antoni </w:t>
                    </w:r>
                    <w:proofErr w:type="spellStart"/>
                    <w:r w:rsidRPr="00F91CE1">
                      <w:t>Gaudí</w:t>
                    </w:r>
                    <w:proofErr w:type="spellEnd"/>
                    <w:r w:rsidRPr="00F91CE1">
                      <w:t>; the decora</w:t>
                    </w:r>
                    <w:r>
                      <w:t xml:space="preserve">tion of the Uruguayan Pavilion </w:t>
                    </w:r>
                    <w:r w:rsidRPr="00F91CE1">
                      <w:t xml:space="preserve">in the World exhibition in </w:t>
                    </w:r>
                    <w:proofErr w:type="spellStart"/>
                    <w:r w:rsidRPr="00F91CE1">
                      <w:t>Bruxels</w:t>
                    </w:r>
                    <w:proofErr w:type="spellEnd"/>
                    <w:r w:rsidRPr="00F91CE1">
                      <w:t xml:space="preserve"> in 1910 </w:t>
                    </w:r>
                    <w:r>
                      <w:t xml:space="preserve">and the mural paintings of the </w:t>
                    </w:r>
                    <w:proofErr w:type="spellStart"/>
                    <w:r w:rsidRPr="00F91CE1">
                      <w:rPr>
                        <w:i/>
                      </w:rPr>
                      <w:t>Saló</w:t>
                    </w:r>
                    <w:proofErr w:type="spellEnd"/>
                    <w:r w:rsidRPr="00F91CE1">
                      <w:rPr>
                        <w:i/>
                      </w:rPr>
                      <w:t xml:space="preserve"> de </w:t>
                    </w:r>
                    <w:proofErr w:type="spellStart"/>
                    <w:r w:rsidRPr="00F91CE1">
                      <w:rPr>
                        <w:i/>
                      </w:rPr>
                      <w:t>Sant</w:t>
                    </w:r>
                    <w:proofErr w:type="spellEnd"/>
                    <w:r w:rsidRPr="00F91CE1">
                      <w:rPr>
                        <w:i/>
                      </w:rPr>
                      <w:t xml:space="preserve"> Jordi</w:t>
                    </w:r>
                    <w:r w:rsidRPr="00F91CE1">
                      <w:t xml:space="preserve"> of the Municipal Palace of Barcelona </w:t>
                    </w:r>
                    <w:r>
                      <w:t xml:space="preserve">from 1912 to 1917. During this </w:t>
                    </w:r>
                    <w:r w:rsidRPr="00F91CE1">
                      <w:t xml:space="preserve">period Torres García contributed briefly to the formal development of </w:t>
                    </w:r>
                    <w:proofErr w:type="spellStart"/>
                    <w:r w:rsidRPr="00F91CE1">
                      <w:rPr>
                        <w:i/>
                      </w:rPr>
                      <w:t>noucentism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r w:rsidRPr="00F91CE1">
                      <w:t>in Barcelona, but quickly move</w:t>
                    </w:r>
                    <w:r>
                      <w:t xml:space="preserve">d beyond it, as he strived for </w:t>
                    </w:r>
                    <w:r w:rsidRPr="00F91CE1">
                      <w:t>simplification, flatness and modernity. Between 1918 and 1926 moving between New York, Italy and the south of France, Torres-García devoted himself to the fabric</w:t>
                    </w:r>
                    <w:r>
                      <w:t>ation of modular wooden toys that</w:t>
                    </w:r>
                    <w:r w:rsidRPr="00F91CE1">
                      <w:t xml:space="preserve"> aimed at developing a new sense of reality and constructive capacities</w:t>
                    </w:r>
                    <w:r>
                      <w:t xml:space="preserve"> </w:t>
                    </w:r>
                    <w:r w:rsidRPr="00F91CE1">
                      <w:t>in children</w:t>
                    </w:r>
                    <w:r>
                      <w:t>.</w:t>
                    </w:r>
                  </w:p>
                  <w:p w:rsidR="00EF6ACA" w:rsidRPr="00F91CE1" w:rsidRDefault="00EF6ACA" w:rsidP="00EF6ACA">
                    <w:r w:rsidRPr="00F91CE1">
                      <w:t xml:space="preserve"> </w:t>
                    </w:r>
                  </w:p>
                  <w:p w:rsidR="00EF6ACA" w:rsidRPr="00F91CE1" w:rsidRDefault="00EF6ACA" w:rsidP="00EF6ACA">
                    <w:r w:rsidRPr="00F91CE1">
                      <w:t>From 1926 until his return to Montevideo in 1934, Torres-García joined the international community of</w:t>
                    </w:r>
                    <w:r>
                      <w:t xml:space="preserve"> </w:t>
                    </w:r>
                    <w:r w:rsidRPr="00F91CE1">
                      <w:t xml:space="preserve">Paris based artists influenced by Cubism, Russian Constructivism and the art of the Dutch painters of </w:t>
                    </w:r>
                    <w:r w:rsidRPr="00F91CE1">
                      <w:rPr>
                        <w:i/>
                      </w:rPr>
                      <w:t xml:space="preserve">De </w:t>
                    </w:r>
                    <w:proofErr w:type="spellStart"/>
                    <w:r w:rsidRPr="00F91CE1">
                      <w:rPr>
                        <w:i/>
                      </w:rPr>
                      <w:t>Stijl</w:t>
                    </w:r>
                    <w:proofErr w:type="spellEnd"/>
                    <w:r w:rsidRPr="00F91CE1">
                      <w:t xml:space="preserve">. In this context and transposing solutions found on his wood cuts to the </w:t>
                    </w:r>
                    <w:r w:rsidRPr="00F91CE1">
                      <w:lastRenderedPageBreak/>
                      <w:t xml:space="preserve">canvas, Torres-García developed a rustic constructivist style and a polyphonic grid structure preluding his </w:t>
                    </w:r>
                    <w:proofErr w:type="spellStart"/>
                    <w:r w:rsidRPr="00F91CE1">
                      <w:rPr>
                        <w:i/>
                      </w:rPr>
                      <w:t>Universalismo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Constructivo</w:t>
                    </w:r>
                    <w:proofErr w:type="spellEnd"/>
                    <w:r w:rsidRPr="00F91CE1">
                      <w:t xml:space="preserve">. After an initial contact with the Dutch painter Theo van </w:t>
                    </w:r>
                    <w:proofErr w:type="spellStart"/>
                    <w:r w:rsidRPr="00F91CE1">
                      <w:t>Doesburg</w:t>
                    </w:r>
                    <w:proofErr w:type="spellEnd"/>
                    <w:r w:rsidRPr="00F91CE1">
                      <w:t xml:space="preserve">, Torres-García founded the magazine </w:t>
                    </w:r>
                    <w:r w:rsidRPr="00F91CE1">
                      <w:rPr>
                        <w:i/>
                      </w:rPr>
                      <w:t xml:space="preserve">Circle et </w:t>
                    </w:r>
                    <w:proofErr w:type="spellStart"/>
                    <w:r w:rsidRPr="00F91CE1">
                      <w:rPr>
                        <w:i/>
                      </w:rPr>
                      <w:t>Carré</w:t>
                    </w:r>
                    <w:proofErr w:type="spellEnd"/>
                    <w:r w:rsidRPr="00F91CE1">
                      <w:t xml:space="preserve"> along with </w:t>
                    </w:r>
                    <w:r w:rsidRPr="00EF6ACA">
                      <w:t xml:space="preserve">Michel </w:t>
                    </w:r>
                    <w:proofErr w:type="spellStart"/>
                    <w:r w:rsidRPr="00EF6ACA">
                      <w:t>Seuphor</w:t>
                    </w:r>
                    <w:proofErr w:type="spellEnd"/>
                    <w:r w:rsidRPr="00EF6ACA">
                      <w:t xml:space="preserve"> and the collaboration from figures as Georges</w:t>
                    </w:r>
                    <w:r w:rsidRPr="00EF6ACA">
                      <w:t xml:space="preserve"> </w:t>
                    </w:r>
                    <w:proofErr w:type="spellStart"/>
                    <w:r w:rsidRPr="00EF6ACA">
                      <w:t>Vantongerloo</w:t>
                    </w:r>
                    <w:proofErr w:type="spellEnd"/>
                    <w:r w:rsidRPr="00EF6ACA">
                      <w:t>, Piet Mondrian, Hans Arp and Van Rees</w:t>
                    </w:r>
                    <w:r w:rsidRPr="00F91CE1">
                      <w:t xml:space="preserve"> from which only three issues were published in 1930. </w:t>
                    </w:r>
                  </w:p>
                  <w:p w:rsidR="00EF6ACA" w:rsidRPr="00F91CE1" w:rsidRDefault="00EF6ACA" w:rsidP="00EF6ACA"/>
                  <w:p w:rsidR="00EF6ACA" w:rsidRDefault="00EF6ACA" w:rsidP="00EF6ACA">
                    <w:r w:rsidRPr="00F91CE1">
                      <w:t>Discouraged</w:t>
                    </w:r>
                    <w:r>
                      <w:t xml:space="preserve"> </w:t>
                    </w:r>
                    <w:r w:rsidRPr="00F91CE1">
                      <w:t xml:space="preserve">by the situation of the art market in Europe, Torres-García moved to Montevideo in 1934 where he founded the </w:t>
                    </w:r>
                    <w:proofErr w:type="spellStart"/>
                    <w:r w:rsidRPr="00EF6ACA">
                      <w:rPr>
                        <w:i/>
                      </w:rPr>
                      <w:t>Asociación</w:t>
                    </w:r>
                    <w:proofErr w:type="spellEnd"/>
                    <w:r w:rsidRPr="00EF6ACA">
                      <w:rPr>
                        <w:i/>
                      </w:rPr>
                      <w:t xml:space="preserve"> de Arte </w:t>
                    </w:r>
                    <w:proofErr w:type="spellStart"/>
                    <w:r w:rsidRPr="00EF6ACA">
                      <w:rPr>
                        <w:i/>
                      </w:rPr>
                      <w:t>Constructivo</w:t>
                    </w:r>
                    <w:proofErr w:type="spellEnd"/>
                    <w:r w:rsidRPr="00EF6ACA">
                      <w:t xml:space="preserve"> (</w:t>
                    </w:r>
                    <w:proofErr w:type="spellStart"/>
                    <w:r w:rsidRPr="00EF6ACA">
                      <w:t>AAC</w:t>
                    </w:r>
                    <w:proofErr w:type="spellEnd"/>
                    <w:r w:rsidRPr="00EF6ACA">
                      <w:t>)</w:t>
                    </w:r>
                    <w:r w:rsidRPr="00F91CE1">
                      <w:t xml:space="preserve"> profiting from his links with important organs of cultural diffusion such as the </w:t>
                    </w:r>
                    <w:proofErr w:type="spellStart"/>
                    <w:r w:rsidRPr="00F91CE1">
                      <w:rPr>
                        <w:i/>
                      </w:rPr>
                      <w:t>Ateneo</w:t>
                    </w:r>
                    <w:proofErr w:type="spellEnd"/>
                    <w:r w:rsidRPr="00F91CE1">
                      <w:rPr>
                        <w:i/>
                      </w:rPr>
                      <w:t xml:space="preserve"> de Montevideo</w:t>
                    </w:r>
                    <w:r w:rsidRPr="00F91CE1">
                      <w:t xml:space="preserve">, the </w:t>
                    </w:r>
                    <w:r w:rsidRPr="00F91CE1">
                      <w:rPr>
                        <w:i/>
                      </w:rPr>
                      <w:t xml:space="preserve">Universidad de la </w:t>
                    </w:r>
                    <w:proofErr w:type="spellStart"/>
                    <w:r w:rsidRPr="00F91CE1">
                      <w:rPr>
                        <w:i/>
                      </w:rPr>
                      <w:t>República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r w:rsidRPr="00F91CE1">
                      <w:t>and the</w:t>
                    </w:r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Escuela</w:t>
                    </w:r>
                    <w:proofErr w:type="spellEnd"/>
                    <w:r w:rsidRPr="00F91CE1">
                      <w:rPr>
                        <w:i/>
                      </w:rPr>
                      <w:t xml:space="preserve"> Taller de </w:t>
                    </w:r>
                    <w:proofErr w:type="spellStart"/>
                    <w:r w:rsidRPr="00F91CE1">
                      <w:rPr>
                        <w:i/>
                      </w:rPr>
                      <w:t>Artes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Plásticas</w:t>
                    </w:r>
                    <w:proofErr w:type="spellEnd"/>
                    <w:r w:rsidRPr="00F91CE1">
                      <w:t>. In 1938 he engraved</w:t>
                    </w:r>
                    <w:r>
                      <w:t xml:space="preserve"> </w:t>
                    </w:r>
                    <w:r w:rsidRPr="00F91CE1">
                      <w:t xml:space="preserve">his </w:t>
                    </w:r>
                    <w:proofErr w:type="spellStart"/>
                    <w:r w:rsidRPr="00F91CE1">
                      <w:rPr>
                        <w:i/>
                      </w:rPr>
                      <w:t>Monumento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Cósmico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Constructivo</w:t>
                    </w:r>
                    <w:proofErr w:type="spellEnd"/>
                    <w:r w:rsidRPr="00F91CE1">
                      <w:t xml:space="preserve">, synthetizing the plastic, metaphysic and pre-Columbian premises of </w:t>
                    </w:r>
                    <w:proofErr w:type="spellStart"/>
                    <w:r w:rsidRPr="00F91CE1">
                      <w:rPr>
                        <w:i/>
                      </w:rPr>
                      <w:t>Universalismo</w:t>
                    </w:r>
                    <w:proofErr w:type="spellEnd"/>
                    <w:r w:rsidRPr="00F91CE1">
                      <w:rPr>
                        <w:i/>
                      </w:rPr>
                      <w:t xml:space="preserve"> </w:t>
                    </w:r>
                    <w:proofErr w:type="spellStart"/>
                    <w:r w:rsidRPr="00F91CE1">
                      <w:rPr>
                        <w:i/>
                      </w:rPr>
                      <w:t>Constructivo</w:t>
                    </w:r>
                    <w:proofErr w:type="spellEnd"/>
                    <w:r w:rsidRPr="00F91CE1">
                      <w:t xml:space="preserve"> through the hierarchical disposition of emotional and rational symbols engraved on the surface of the pink granite wall. Torres-García wrote dozens of books on art and</w:t>
                    </w:r>
                    <w:r>
                      <w:t xml:space="preserve"> philosophy and was a tireless </w:t>
                    </w:r>
                    <w:r w:rsidRPr="00F91CE1">
                      <w:t xml:space="preserve">educator leaving a legacy of more than 500 lectures behind him. The painting workshop which </w:t>
                    </w:r>
                    <w:r>
                      <w:t>carried his name (</w:t>
                    </w:r>
                    <w:r>
                      <w:rPr>
                        <w:i/>
                      </w:rPr>
                      <w:t>Taller Torres García</w:t>
                    </w:r>
                    <w:r>
                      <w:t xml:space="preserve">) preserved his teachings through a vast production of painting, sculpture, ceramics, wood and iron reliefs, decorative objects, textiles and murals. </w:t>
                    </w:r>
                  </w:p>
                  <w:p w:rsidR="00EF6ACA" w:rsidRDefault="00EF6ACA" w:rsidP="00EF6ACA"/>
                  <w:p w:rsidR="00EF6ACA" w:rsidRDefault="00EF6ACA" w:rsidP="00EF6ACA">
                    <w:pPr>
                      <w:keepNext/>
                    </w:pPr>
                    <w:r>
                      <w:t xml:space="preserve">File: </w:t>
                    </w:r>
                    <w:proofErr w:type="spellStart"/>
                    <w:r w:rsidRPr="00EF6ACA">
                      <w:rPr>
                        <w:i/>
                      </w:rPr>
                      <w:t>Monumento</w:t>
                    </w:r>
                    <w:proofErr w:type="spellEnd"/>
                    <w:r w:rsidRPr="00EF6ACA">
                      <w:rPr>
                        <w:i/>
                      </w:rPr>
                      <w:t xml:space="preserve"> </w:t>
                    </w:r>
                    <w:proofErr w:type="spellStart"/>
                    <w:r w:rsidRPr="00EF6ACA">
                      <w:rPr>
                        <w:i/>
                      </w:rPr>
                      <w:t>Cósmico</w:t>
                    </w:r>
                    <w:proofErr w:type="spellEnd"/>
                    <w:r w:rsidRPr="00EF6ACA">
                      <w:t xml:space="preserve"> (1938).jpg</w:t>
                    </w:r>
                  </w:p>
                  <w:p w:rsidR="00EF6ACA" w:rsidRDefault="00EF6ACA" w:rsidP="00EF6ACA">
                    <w:pPr>
                      <w:pStyle w:val="Caption"/>
                    </w:pPr>
                    <w:proofErr w:type="spellStart"/>
                    <w:r>
                      <w:t>Monumento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Cosmico</w:t>
                    </w:r>
                    <w:proofErr w:type="spellEnd"/>
                    <w:r>
                      <w:t xml:space="preserve"> (1938) </w:t>
                    </w:r>
                    <w:fldSimple w:instr=" SEQ Monumento_Cosmico_(1938) \* ARABIC ">
                      <w:r>
                        <w:rPr>
                          <w:noProof/>
                        </w:rPr>
                        <w:t>1</w:t>
                      </w:r>
                    </w:fldSimple>
                  </w:p>
                  <w:p w:rsidR="00EF6ACA" w:rsidRDefault="00EF6ACA" w:rsidP="00EF6ACA">
                    <w:r>
                      <w:t xml:space="preserve">Source: </w:t>
                    </w:r>
                    <w:proofErr w:type="spellStart"/>
                    <w:r>
                      <w:t>Joaquín</w:t>
                    </w:r>
                    <w:proofErr w:type="spellEnd"/>
                    <w:r>
                      <w:t xml:space="preserve"> Torres-García:</w:t>
                    </w:r>
                    <w:r w:rsidRPr="00EF6ACA">
                      <w:t xml:space="preserve"> </w:t>
                    </w:r>
                    <w:proofErr w:type="spellStart"/>
                    <w:r w:rsidRPr="00EF6ACA">
                      <w:rPr>
                        <w:i/>
                      </w:rPr>
                      <w:t>Monumento</w:t>
                    </w:r>
                    <w:proofErr w:type="spellEnd"/>
                    <w:r w:rsidRPr="00EF6ACA">
                      <w:rPr>
                        <w:i/>
                      </w:rPr>
                      <w:t xml:space="preserve"> </w:t>
                    </w:r>
                    <w:proofErr w:type="spellStart"/>
                    <w:r w:rsidRPr="00EF6ACA">
                      <w:rPr>
                        <w:i/>
                      </w:rPr>
                      <w:t>Cósmico</w:t>
                    </w:r>
                    <w:proofErr w:type="spellEnd"/>
                    <w:r w:rsidRPr="00EF6ACA">
                      <w:t>. (1938). Pink gr</w:t>
                    </w:r>
                    <w:r>
                      <w:t xml:space="preserve">anite. Location: Park </w:t>
                    </w:r>
                    <w:proofErr w:type="spellStart"/>
                    <w:r>
                      <w:t>J.E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Rodó</w:t>
                    </w:r>
                    <w:proofErr w:type="spellEnd"/>
                    <w:r>
                      <w:t>,</w:t>
                    </w:r>
                    <w:r w:rsidRPr="00EF6ACA">
                      <w:t xml:space="preserve"> Montevideo.</w:t>
                    </w:r>
                    <w:r>
                      <w:t xml:space="preserve"> Image can be found at </w:t>
                    </w:r>
                    <w:hyperlink r:id="rId9" w:history="1">
                      <w:r w:rsidRPr="001A2F7F">
                        <w:rPr>
                          <w:rStyle w:val="Hyperlink"/>
                        </w:rPr>
                        <w:t>http://3.bp.blogspot.com/-T7p_twSGAaw/Tda1SeH_LFI/AAAAAAAAAT8/JJrBLK2Ev6g/s1600/parque17.jpg</w:t>
                      </w:r>
                    </w:hyperlink>
                  </w:p>
                  <w:p w:rsidR="00EF6ACA" w:rsidRDefault="00EF6ACA" w:rsidP="00EF6ACA"/>
                  <w:p w:rsidR="00EF6ACA" w:rsidRDefault="00EF6ACA" w:rsidP="00EF6ACA">
                    <w:pPr>
                      <w:pStyle w:val="Heading1"/>
                    </w:pPr>
                    <w:r>
                      <w:t>List of Works</w:t>
                    </w:r>
                  </w:p>
                  <w:p w:rsidR="00EF6ACA" w:rsidRPr="00F91CE1" w:rsidRDefault="00EF6ACA" w:rsidP="00EF6ACA">
                    <w:pPr>
                      <w:rPr>
                        <w:lang w:val="es-CO"/>
                      </w:rPr>
                    </w:pPr>
                    <w:r w:rsidRPr="00F91CE1">
                      <w:rPr>
                        <w:i/>
                        <w:lang w:val="es-CO"/>
                      </w:rPr>
                      <w:t>Lo temporal no es más que un símbolo</w:t>
                    </w:r>
                    <w:r w:rsidRPr="00F91CE1">
                      <w:rPr>
                        <w:lang w:val="es-CO"/>
                      </w:rPr>
                      <w:t>. (1916. Fresco)</w:t>
                    </w:r>
                  </w:p>
                  <w:p w:rsidR="00EF6ACA" w:rsidRPr="00F91CE1" w:rsidRDefault="00EF6ACA" w:rsidP="00EF6ACA">
                    <w:pPr>
                      <w:rPr>
                        <w:lang w:val="es-CO"/>
                      </w:rPr>
                    </w:pPr>
                    <w:r w:rsidRPr="00F91CE1">
                      <w:rPr>
                        <w:i/>
                        <w:lang w:val="es-CO"/>
                      </w:rPr>
                      <w:t>Locomotora</w:t>
                    </w:r>
                    <w:r w:rsidRPr="00F91CE1">
                      <w:rPr>
                        <w:lang w:val="es-CO"/>
                      </w:rPr>
                      <w:t xml:space="preserve"> (1919. </w:t>
                    </w:r>
                    <w:proofErr w:type="spellStart"/>
                    <w:r w:rsidRPr="00F91CE1">
                      <w:rPr>
                        <w:lang w:val="es-CO"/>
                      </w:rPr>
                      <w:t>Wooden</w:t>
                    </w:r>
                    <w:proofErr w:type="spellEnd"/>
                    <w:r w:rsidRPr="00F91CE1">
                      <w:rPr>
                        <w:lang w:val="es-CO"/>
                      </w:rPr>
                      <w:t xml:space="preserve"> </w:t>
                    </w:r>
                    <w:proofErr w:type="spellStart"/>
                    <w:r w:rsidRPr="00F91CE1">
                      <w:rPr>
                        <w:lang w:val="es-CO"/>
                      </w:rPr>
                      <w:t>toy</w:t>
                    </w:r>
                    <w:proofErr w:type="spellEnd"/>
                    <w:r w:rsidRPr="00F91CE1">
                      <w:rPr>
                        <w:lang w:val="es-CO"/>
                      </w:rPr>
                      <w:t>)</w:t>
                    </w:r>
                  </w:p>
                  <w:p w:rsidR="00EF6ACA" w:rsidRDefault="00EF6ACA" w:rsidP="00EF6ACA">
                    <w:r w:rsidRPr="00F91CE1">
                      <w:rPr>
                        <w:i/>
                        <w:lang w:val="es-CO"/>
                      </w:rPr>
                      <w:t>Auto de Carreras</w:t>
                    </w:r>
                    <w:r w:rsidRPr="00F91CE1">
                      <w:rPr>
                        <w:lang w:val="es-CO"/>
                      </w:rPr>
                      <w:t xml:space="preserve"> (1921. </w:t>
                    </w:r>
                    <w:r>
                      <w:t>Watercolo</w:t>
                    </w:r>
                    <w:r>
                      <w:t>u</w:t>
                    </w:r>
                    <w:r>
                      <w:t>r)</w:t>
                    </w:r>
                  </w:p>
                  <w:p w:rsidR="00EF6ACA" w:rsidRDefault="00EF6ACA" w:rsidP="00EF6ACA">
                    <w:proofErr w:type="spellStart"/>
                    <w:r>
                      <w:rPr>
                        <w:i/>
                      </w:rPr>
                      <w:t>Constructivo</w:t>
                    </w:r>
                    <w:proofErr w:type="spellEnd"/>
                    <w:r>
                      <w:rPr>
                        <w:i/>
                      </w:rPr>
                      <w:t xml:space="preserve"> con </w:t>
                    </w:r>
                    <w:proofErr w:type="spellStart"/>
                    <w:r>
                      <w:rPr>
                        <w:i/>
                      </w:rPr>
                      <w:t>Maderas</w:t>
                    </w:r>
                    <w:proofErr w:type="spellEnd"/>
                    <w:r>
                      <w:t xml:space="preserve"> (1929. Carved wood) </w:t>
                    </w:r>
                  </w:p>
                  <w:p w:rsidR="00EF6ACA" w:rsidRDefault="00EF6ACA" w:rsidP="00EF6ACA">
                    <w:r>
                      <w:rPr>
                        <w:i/>
                      </w:rPr>
                      <w:t>Planar painting wi</w:t>
                    </w:r>
                    <w:r>
                      <w:rPr>
                        <w:i/>
                      </w:rPr>
                      <w:t>t</w:t>
                    </w:r>
                    <w:r>
                      <w:rPr>
                        <w:i/>
                      </w:rPr>
                      <w:t>h</w:t>
                    </w:r>
                    <w:r>
                      <w:rPr>
                        <w:i/>
                      </w:rPr>
                      <w:t xml:space="preserve"> boat</w:t>
                    </w:r>
                    <w:r>
                      <w:t xml:space="preserve"> (1929. Oil on canvas)</w:t>
                    </w:r>
                  </w:p>
                  <w:p w:rsidR="00EF6ACA" w:rsidRDefault="00EF6ACA" w:rsidP="00EF6ACA">
                    <w:proofErr w:type="spellStart"/>
                    <w:r>
                      <w:rPr>
                        <w:i/>
                      </w:rPr>
                      <w:t>Constructivo</w:t>
                    </w:r>
                    <w:proofErr w:type="spellEnd"/>
                    <w:r>
                      <w:rPr>
                        <w:i/>
                      </w:rPr>
                      <w:t xml:space="preserve"> Ph5</w:t>
                    </w:r>
                    <w:r>
                      <w:t xml:space="preserve"> (1931. Oil on canvas)</w:t>
                    </w:r>
                  </w:p>
                  <w:p w:rsidR="00EF6ACA" w:rsidRDefault="00EF6ACA" w:rsidP="00EF6ACA">
                    <w:proofErr w:type="spellStart"/>
                    <w:r>
                      <w:rPr>
                        <w:i/>
                      </w:rPr>
                      <w:t>Monumento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Cósmico</w:t>
                    </w:r>
                    <w:proofErr w:type="spellEnd"/>
                    <w:r>
                      <w:rPr>
                        <w:i/>
                      </w:rPr>
                      <w:t>.</w:t>
                    </w:r>
                    <w:r>
                      <w:t xml:space="preserve"> (1938. Pink granite)</w:t>
                    </w:r>
                  </w:p>
                  <w:p w:rsidR="00EF6ACA" w:rsidRDefault="00EF6ACA" w:rsidP="00EF6ACA">
                    <w:r>
                      <w:rPr>
                        <w:i/>
                      </w:rPr>
                      <w:t xml:space="preserve">Stalin </w:t>
                    </w:r>
                    <w:r>
                      <w:t>(1939. Oil on canvas)</w:t>
                    </w:r>
                  </w:p>
                  <w:p w:rsidR="003F0D73" w:rsidRPr="00EF6ACA" w:rsidRDefault="00EF6ACA" w:rsidP="00EF6ACA">
                    <w:proofErr w:type="spellStart"/>
                    <w:r>
                      <w:rPr>
                        <w:i/>
                      </w:rPr>
                      <w:t>Pax</w:t>
                    </w:r>
                    <w:proofErr w:type="spellEnd"/>
                    <w:r>
                      <w:rPr>
                        <w:i/>
                      </w:rPr>
                      <w:t xml:space="preserve"> in </w:t>
                    </w:r>
                    <w:proofErr w:type="spellStart"/>
                    <w:r>
                      <w:rPr>
                        <w:i/>
                      </w:rPr>
                      <w:t>Lucem</w:t>
                    </w:r>
                    <w:proofErr w:type="spellEnd"/>
                    <w:r>
                      <w:t xml:space="preserve"> (1944. Wall painting)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EF6ACA" w:rsidRDefault="00EF6ACA" w:rsidP="00EF6ACA">
                <w:sdt>
                  <w:sdtPr>
                    <w:id w:val="19461900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Cruz94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EF6ACA">
                      <w:rPr>
                        <w:noProof/>
                        <w:lang w:val="en-CA"/>
                      </w:rPr>
                      <w:t>(Cruz)</w:t>
                    </w:r>
                    <w:r>
                      <w:fldChar w:fldCharType="end"/>
                    </w:r>
                  </w:sdtContent>
                </w:sdt>
              </w:p>
              <w:p w:rsidR="00EF6ACA" w:rsidRDefault="00EF6ACA" w:rsidP="00EF6ACA">
                <w:sdt>
                  <w:sdtPr>
                    <w:id w:val="52382767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Gradowczyk07 \l 4105 </w:instrText>
                    </w:r>
                    <w:r>
                      <w:fldChar w:fldCharType="separate"/>
                    </w:r>
                    <w:r w:rsidRPr="00EF6ACA">
                      <w:rPr>
                        <w:noProof/>
                        <w:lang w:val="en-CA"/>
                      </w:rPr>
                      <w:t>(Gradowczyk)</w:t>
                    </w:r>
                    <w:r>
                      <w:fldChar w:fldCharType="end"/>
                    </w:r>
                  </w:sdtContent>
                </w:sdt>
              </w:p>
              <w:p w:rsidR="00EF6ACA" w:rsidRDefault="00EF6ACA" w:rsidP="00EF6ACA">
                <w:sdt>
                  <w:sdtPr>
                    <w:id w:val="147587500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Greenberg61 \l 4105 </w:instrText>
                    </w:r>
                    <w:r>
                      <w:fldChar w:fldCharType="separate"/>
                    </w:r>
                    <w:r w:rsidRPr="00EF6ACA">
                      <w:rPr>
                        <w:noProof/>
                        <w:lang w:val="en-CA"/>
                      </w:rPr>
                      <w:t>(Greenberg)</w:t>
                    </w:r>
                    <w:r>
                      <w:fldChar w:fldCharType="end"/>
                    </w:r>
                  </w:sdtContent>
                </w:sdt>
              </w:p>
              <w:p w:rsidR="00EF6ACA" w:rsidRDefault="00EF6ACA" w:rsidP="00EF6ACA">
                <w:sdt>
                  <w:sdtPr>
                    <w:id w:val="167498999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TorresGarcía85 \l 4105 </w:instrText>
                    </w:r>
                    <w:r>
                      <w:fldChar w:fldCharType="separate"/>
                    </w:r>
                    <w:r w:rsidRPr="00EF6ACA">
                      <w:rPr>
                        <w:noProof/>
                        <w:lang w:val="en-CA"/>
                      </w:rPr>
                      <w:t>(Torres-García and Ferleger Brades)</w:t>
                    </w:r>
                    <w:r>
                      <w:fldChar w:fldCharType="end"/>
                    </w:r>
                  </w:sdtContent>
                </w:sdt>
              </w:p>
              <w:p w:rsidR="003235A7" w:rsidRDefault="00EF6ACA" w:rsidP="00EF6ACA">
                <w:sdt>
                  <w:sdtPr>
                    <w:id w:val="164361381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TorresGarcia \l 4105 </w:instrText>
                    </w:r>
                    <w:r>
                      <w:fldChar w:fldCharType="separate"/>
                    </w:r>
                    <w:r w:rsidRPr="00EF6ACA">
                      <w:rPr>
                        <w:noProof/>
                        <w:lang w:val="en-CA"/>
                      </w:rPr>
                      <w:t>(Torres-García Museum Montevideo)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779" w:rsidRDefault="00050779" w:rsidP="007A0D55">
      <w:pPr>
        <w:spacing w:after="0" w:line="240" w:lineRule="auto"/>
      </w:pPr>
      <w:r>
        <w:separator/>
      </w:r>
    </w:p>
  </w:endnote>
  <w:endnote w:type="continuationSeparator" w:id="0">
    <w:p w:rsidR="00050779" w:rsidRDefault="000507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779" w:rsidRDefault="00050779" w:rsidP="007A0D55">
      <w:pPr>
        <w:spacing w:after="0" w:line="240" w:lineRule="auto"/>
      </w:pPr>
      <w:r>
        <w:separator/>
      </w:r>
    </w:p>
  </w:footnote>
  <w:footnote w:type="continuationSeparator" w:id="0">
    <w:p w:rsidR="00050779" w:rsidRDefault="000507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0779"/>
    <w:rsid w:val="00052040"/>
    <w:rsid w:val="0005339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6ACA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3.bp.blogspot.com/-T7p_twSGAaw/Tda1SeH_LFI/AAAAAAAAAT8/JJrBLK2Ev6g/s1600/parque17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47301A"/>
    <w:rsid w:val="0057546F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Cruz94</b:Tag>
    <b:SourceType>Book</b:SourceType>
    <b:Guid>{1DA42F68-23A3-4E0D-9F0D-0A78FF659C61}</b:Guid>
    <b:Title>Torres García and 'Cercle et Carré': The Creation of Constructive Universalism in Paris 1927 - 1932</b:Title>
    <b:Year>1994</b:Year>
    <b:City>Lund</b:City>
    <b:Publisher>Hansson &amp; Kotte</b:Publisher>
    <b:Medium>Print</b:Medium>
    <b:Author>
      <b:Author>
        <b:NameList>
          <b:Person>
            <b:Last>Cruz</b:Last>
            <b:First>Pedro</b:First>
          </b:Person>
        </b:NameList>
      </b:Author>
    </b:Author>
    <b:RefOrder>1</b:RefOrder>
  </b:Source>
  <b:Source>
    <b:Tag>Gradowczyk07</b:Tag>
    <b:SourceType>Book</b:SourceType>
    <b:Guid>{4243DB64-8CFF-4058-BEFA-C580A966781B}</b:Guid>
    <b:Author>
      <b:Author>
        <b:NameList>
          <b:Person>
            <b:Last>Gradowczyk</b:Last>
            <b:First>Mario</b:First>
            <b:Middle>Horacio</b:Middle>
          </b:Person>
        </b:NameList>
      </b:Author>
    </b:Author>
    <b:Title>Torres-García: Utopía Y Transgresión</b:Title>
    <b:Year>2007</b:Year>
    <b:City>Montevideo</b:City>
    <b:Publisher>Museo Torres García</b:Publisher>
    <b:Medium>Print</b:Medium>
    <b:RefOrder>2</b:RefOrder>
  </b:Source>
  <b:Source>
    <b:Tag>Greenberg61</b:Tag>
    <b:SourceType>Book</b:SourceType>
    <b:Guid>{3DB7B718-565E-4295-ACE5-3ACEC842E6D9}</b:Guid>
    <b:Author>
      <b:Author>
        <b:NameList>
          <b:Person>
            <b:Last>Greenberg</b:Last>
            <b:First>Clement</b:First>
          </b:Person>
        </b:NameList>
      </b:Author>
    </b:Author>
    <b:Title>Art and Culture; Critical Essays</b:Title>
    <b:Year>1961</b:Year>
    <b:City>Boston</b:City>
    <b:Publisher>Beacon Press</b:Publisher>
    <b:Medium>Print</b:Medium>
    <b:RefOrder>3</b:RefOrder>
  </b:Source>
  <b:Source>
    <b:Tag>TorresGarcía85</b:Tag>
    <b:SourceType>Book</b:SourceType>
    <b:Guid>{16E2CB2F-813A-429F-BC28-3C280F5BAC68}</b:Guid>
    <b:Author>
      <b:Author>
        <b:NameList>
          <b:Person>
            <b:Last>Torres-García</b:Last>
            <b:First>Joaquín</b:First>
          </b:Person>
          <b:Person>
            <b:Last>Ferleger Brades</b:Last>
            <b:First>Susan</b:First>
          </b:Person>
        </b:NameList>
      </b:Author>
    </b:Author>
    <b:Title>Torres-Garcia: Grid-Pattern-Sign / Paris-Montevideo 1924-1944</b:Title>
    <b:Year>1985</b:Year>
    <b:City>London</b:City>
    <b:Publisher>Arts Council of Great Britain</b:Publisher>
    <b:Medium>Print</b:Medium>
    <b:RefOrder>4</b:RefOrder>
  </b:Source>
  <b:Source>
    <b:Tag>TorresGarcia</b:Tag>
    <b:SourceType>InternetSite</b:SourceType>
    <b:Guid>{E8DD1235-AD08-4B21-9AD7-3150316E8118}</b:Guid>
    <b:Title>Torres-García Museum Montevideo</b:Title>
    <b:Medium>http://www.torresgarcia.org.uy/</b:Medium>
    <b:RefOrder>5</b:RefOrder>
  </b:Source>
</b:Sources>
</file>

<file path=customXml/itemProps1.xml><?xml version="1.0" encoding="utf-8"?>
<ds:datastoreItem xmlns:ds="http://schemas.openxmlformats.org/officeDocument/2006/customXml" ds:itemID="{547A0D01-29EF-4BB7-ACD8-796BA688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2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2016-02-29T23:39:00Z</dcterms:created>
  <dcterms:modified xsi:type="dcterms:W3CDTF">2016-02-29T23:39:00Z</dcterms:modified>
</cp:coreProperties>
</file>