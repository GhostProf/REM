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148B20" w14:textId="77777777" w:rsidTr="00922950">
        <w:tc>
          <w:tcPr>
            <w:tcW w:w="491" w:type="dxa"/>
            <w:vMerge w:val="restart"/>
            <w:shd w:val="clear" w:color="auto" w:fill="A6A6A6" w:themeFill="background1" w:themeFillShade="A6"/>
            <w:textDirection w:val="btLr"/>
          </w:tcPr>
          <w:p w14:paraId="6C184E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B9023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3C1573B" w14:textId="77777777" w:rsidR="00B574C9" w:rsidRDefault="002F7467" w:rsidP="002F7467">
                <w:r>
                  <w:t>Janneke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B3C66CD"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7407D52" w14:textId="77777777" w:rsidR="00B574C9" w:rsidRDefault="002F7467" w:rsidP="002F7467">
                <w:r>
                  <w:t>Van de Stadt</w:t>
                </w:r>
              </w:p>
            </w:tc>
          </w:sdtContent>
        </w:sdt>
      </w:tr>
      <w:tr w:rsidR="00B574C9" w14:paraId="47343E6E" w14:textId="77777777" w:rsidTr="001A6A06">
        <w:trPr>
          <w:trHeight w:val="986"/>
        </w:trPr>
        <w:tc>
          <w:tcPr>
            <w:tcW w:w="491" w:type="dxa"/>
            <w:vMerge/>
            <w:shd w:val="clear" w:color="auto" w:fill="A6A6A6" w:themeFill="background1" w:themeFillShade="A6"/>
          </w:tcPr>
          <w:p w14:paraId="5F2A50B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5688E9E" w14:textId="77777777" w:rsidR="00B574C9" w:rsidRDefault="00B574C9" w:rsidP="00922950">
                <w:r>
                  <w:rPr>
                    <w:rStyle w:val="PlaceholderText"/>
                  </w:rPr>
                  <w:t>[Enter your biography]</w:t>
                </w:r>
              </w:p>
            </w:tc>
          </w:sdtContent>
        </w:sdt>
      </w:tr>
      <w:tr w:rsidR="00B574C9" w14:paraId="77EC1365" w14:textId="77777777" w:rsidTr="001A6A06">
        <w:trPr>
          <w:trHeight w:val="986"/>
        </w:trPr>
        <w:tc>
          <w:tcPr>
            <w:tcW w:w="491" w:type="dxa"/>
            <w:vMerge/>
            <w:shd w:val="clear" w:color="auto" w:fill="A6A6A6" w:themeFill="background1" w:themeFillShade="A6"/>
          </w:tcPr>
          <w:p w14:paraId="3A4BE5B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0CB78814" w14:textId="77777777" w:rsidR="00B574C9" w:rsidRDefault="002F7467" w:rsidP="002F7467">
                <w:r>
                  <w:t>Williams College</w:t>
                </w:r>
              </w:p>
            </w:tc>
          </w:sdtContent>
        </w:sdt>
      </w:tr>
    </w:tbl>
    <w:p w14:paraId="36B109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17D70" w14:textId="77777777" w:rsidTr="00244BB0">
        <w:tc>
          <w:tcPr>
            <w:tcW w:w="9016" w:type="dxa"/>
            <w:shd w:val="clear" w:color="auto" w:fill="A6A6A6" w:themeFill="background1" w:themeFillShade="A6"/>
            <w:tcMar>
              <w:top w:w="113" w:type="dxa"/>
              <w:bottom w:w="113" w:type="dxa"/>
            </w:tcMar>
          </w:tcPr>
          <w:p w14:paraId="40C148C5"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3567D7" w14:paraId="7A92A21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40623A8" w14:textId="77777777" w:rsidR="003F0D73" w:rsidRPr="003567D7" w:rsidRDefault="002F7467" w:rsidP="002F7467">
                <w:r w:rsidRPr="003567D7">
                  <w:t>Babel, Isaac (БАБЕЛЬ, ИСААК) (1894-1940)</w:t>
                </w:r>
              </w:p>
            </w:tc>
          </w:sdtContent>
        </w:sdt>
      </w:tr>
      <w:tr w:rsidR="00464699" w14:paraId="1D8ECE9B"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66075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1456C0"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A98CD9B" w14:textId="77777777" w:rsidR="00E85A05" w:rsidRPr="002F7467"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mid 1920s with </w:t>
                </w:r>
                <w:r w:rsidRPr="008041A7">
                  <w:rPr>
                    <w:i/>
                  </w:rPr>
                  <w:t xml:space="preserve">Red Cavalry </w:t>
                </w:r>
                <w:r w:rsidRPr="008041A7">
                  <w:t>(</w:t>
                </w:r>
                <w:r w:rsidRPr="008041A7">
                  <w:rPr>
                    <w:i/>
                  </w:rPr>
                  <w:t>Konarmiia</w:t>
                </w:r>
                <w:r w:rsidRPr="008041A7">
                  <w:t>), a cycle of stories depicting General Semen Budenny’s ruthless military campaign in Poland.  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tc>
          </w:sdtContent>
        </w:sdt>
      </w:tr>
      <w:tr w:rsidR="003F0D73" w14:paraId="51E255B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E50DA5E" w14:textId="77777777" w:rsidR="001A65E0"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mid 1920s with </w:t>
                </w:r>
                <w:r w:rsidRPr="008041A7">
                  <w:rPr>
                    <w:i/>
                  </w:rPr>
                  <w:t xml:space="preserve">Red Cavalry </w:t>
                </w:r>
                <w:r w:rsidRPr="008041A7">
                  <w:t>(</w:t>
                </w:r>
                <w:r w:rsidRPr="008041A7">
                  <w:rPr>
                    <w:i/>
                  </w:rPr>
                  <w:t>Konarmiia</w:t>
                </w:r>
                <w:r w:rsidRPr="008041A7">
                  <w:t xml:space="preserve">), a cycle of stories depicting General Semen Budenny’s ruthless military campaign in Poland.  </w:t>
                </w:r>
              </w:p>
              <w:p w14:paraId="5ED62116" w14:textId="77777777" w:rsidR="003567D7" w:rsidRDefault="003567D7" w:rsidP="003567D7"/>
              <w:p w14:paraId="57C03A22" w14:textId="77777777" w:rsidR="001A65E0" w:rsidRDefault="001A65E0" w:rsidP="003567D7">
                <w:pPr>
                  <w:keepNext/>
                </w:pPr>
                <w:r>
                  <w:t xml:space="preserve">File: </w:t>
                </w:r>
                <w:r w:rsidRPr="001A65E0">
                  <w:t>Isaac Babel writing at his desk in 1933</w:t>
                </w:r>
                <w:r w:rsidR="00ED55EF">
                  <w:t>.jp</w:t>
                </w:r>
                <w:bookmarkStart w:id="0" w:name="_GoBack"/>
                <w:bookmarkEnd w:id="0"/>
                <w:r>
                  <w:t>g</w:t>
                </w:r>
              </w:p>
              <w:p w14:paraId="04830ED6" w14:textId="77777777" w:rsidR="001A65E0" w:rsidRDefault="001A65E0" w:rsidP="003567D7">
                <w:pPr>
                  <w:pStyle w:val="Caption"/>
                </w:pPr>
                <w:r>
                  <w:t xml:space="preserve">Isaac Babel writing at his desk in 1933 </w:t>
                </w:r>
                <w:fldSimple w:instr=" SEQ Isaac_Babel_writing_at_his_desk_in_1933 \* ARABIC ">
                  <w:r>
                    <w:rPr>
                      <w:noProof/>
                    </w:rPr>
                    <w:t>1</w:t>
                  </w:r>
                </w:fldSimple>
              </w:p>
              <w:p w14:paraId="32DCCB1C" w14:textId="77777777" w:rsidR="003567D7" w:rsidRDefault="001A65E0" w:rsidP="003567D7">
                <w:pPr>
                  <w:rPr>
                    <w:rFonts w:cs="Times New Roman"/>
                  </w:rPr>
                </w:pPr>
                <w:r>
                  <w:t xml:space="preserve">Source: Image available at </w:t>
                </w:r>
                <w:hyperlink r:id="rId8" w:history="1">
                  <w:r w:rsidR="003567D7" w:rsidRPr="008A2001">
                    <w:rPr>
                      <w:rStyle w:val="Hyperlink"/>
                      <w:rFonts w:cs="Times New Roman"/>
                    </w:rPr>
                    <w:t>http://www.stanford.edu/group/isaac_babel/images/press/isaac_babel1933_petrusov.jpg</w:t>
                  </w:r>
                </w:hyperlink>
              </w:p>
              <w:p w14:paraId="5B68C0D2" w14:textId="77777777" w:rsidR="001A65E0" w:rsidRPr="001A65E0" w:rsidRDefault="000A7EC5" w:rsidP="003567D7">
                <w:hyperlink r:id="rId9" w:history="1"/>
              </w:p>
              <w:p w14:paraId="5CBA1559" w14:textId="77777777" w:rsidR="002F7467" w:rsidRDefault="002F7467" w:rsidP="003567D7">
                <w:r w:rsidRPr="008041A7">
                  <w:t>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p w14:paraId="69D1E819" w14:textId="77777777" w:rsidR="002F7467" w:rsidRDefault="002F7467" w:rsidP="003567D7">
                <w:r w:rsidRPr="008041A7">
                  <w:t xml:space="preserve">Isaac Emmanuilovich Babel was born to a middle-class Jewish family on July 13 (June 30 Old-Style), 1894, and spent his childhood in Nikolaev and Odessa.  This illustrious port city on the Black Sea became the setting for the author’s </w:t>
                </w:r>
                <w:r w:rsidRPr="008041A7">
                  <w:rPr>
                    <w:i/>
                  </w:rPr>
                  <w:t>Odessa Tales</w:t>
                </w:r>
                <w:r w:rsidRPr="008041A7">
                  <w:t xml:space="preserve"> (</w:t>
                </w:r>
                <w:r w:rsidRPr="008041A7">
                  <w:rPr>
                    <w:i/>
                  </w:rPr>
                  <w:t>Odesskie rasskazy</w:t>
                </w:r>
                <w:r w:rsidRPr="008041A7">
                  <w:t>) (1923-1932), about the life and times of Jewish gangsters, as well as most of his childhood stories (1915-1937), which are largely fictionalized accounts of his experience growin</w:t>
                </w:r>
                <w:r>
                  <w:t>g up.</w:t>
                </w:r>
              </w:p>
              <w:p w14:paraId="34C1EF15" w14:textId="77777777" w:rsidR="003567D7" w:rsidRDefault="003567D7" w:rsidP="003567D7"/>
              <w:p w14:paraId="0EFDD6F8" w14:textId="77777777" w:rsidR="002F7467" w:rsidRDefault="002F7467" w:rsidP="003567D7">
                <w:r w:rsidRPr="008041A7">
                  <w:t xml:space="preserve">Babel made his authorial debut in 1913 with </w:t>
                </w:r>
                <w:r w:rsidR="003567D7">
                  <w:t>‘</w:t>
                </w:r>
                <w:r w:rsidRPr="008041A7">
                  <w:t>Old Shloyme</w:t>
                </w:r>
                <w:r w:rsidR="003567D7">
                  <w:t>’</w:t>
                </w:r>
                <w:r w:rsidRPr="008041A7">
                  <w:t xml:space="preserve"> (</w:t>
                </w:r>
                <w:r w:rsidR="003567D7">
                  <w:t>‘</w:t>
                </w:r>
                <w:r w:rsidRPr="008041A7">
                  <w:t>Staryi Shloime</w:t>
                </w:r>
                <w:r w:rsidR="003567D7">
                  <w:t>’</w:t>
                </w:r>
                <w:r w:rsidRPr="008041A7">
                  <w:t xml:space="preserve">) which appeared when he was still a student at the Institute of Business and Finance in Kiev.  Besides stories and sketches, which he published in various journals, Babel wrote journalistic prose and would later </w:t>
                </w:r>
                <w:r w:rsidRPr="008041A7">
                  <w:lastRenderedPageBreak/>
                  <w:t xml:space="preserve">expand to plays, screenplays, and translations (he knew French, Yiddish, Hebrew, English, and German).  He moved to St. Petersburg (Petrograd) in 1916, where he met the famous writer Maxim Gorky and became his protégé and lifelong friend.  It was in 1920, however, that Babel was afforded the opportunity that launched his authorial career: He was assigned to General Budenny’s Cavalry Army as a war correspondent.  The journal he kept during his experience on the Polish front became fodder for his </w:t>
                </w:r>
                <w:r w:rsidRPr="008041A7">
                  <w:rPr>
                    <w:i/>
                  </w:rPr>
                  <w:t>Red Cavalry</w:t>
                </w:r>
                <w:r w:rsidRPr="008041A7">
                  <w:t xml:space="preserve"> stories which catapulted him to national and international fame.  Ironically, this was also the cycle that first cast doubt on Babel’s ideological integrity as a result of the vicious, public accusations of political dishonesty leveled at the author by Budenny himself.</w:t>
                </w:r>
              </w:p>
              <w:p w14:paraId="3B2C8F82" w14:textId="77777777" w:rsidR="003567D7" w:rsidRPr="008041A7" w:rsidRDefault="003567D7" w:rsidP="003567D7"/>
              <w:p w14:paraId="378A3689" w14:textId="77777777" w:rsidR="002F7467" w:rsidRDefault="002F7467" w:rsidP="003567D7">
                <w:r w:rsidRPr="008041A7">
                  <w:t xml:space="preserve">Among the most celebrated </w:t>
                </w:r>
                <w:r w:rsidR="003567D7">
                  <w:t>‘</w:t>
                </w:r>
                <w:r w:rsidRPr="008041A7">
                  <w:t>Fellow Travelers</w:t>
                </w:r>
                <w:r w:rsidR="003567D7">
                  <w:t>’</w:t>
                </w:r>
                <w:r w:rsidRPr="008041A7">
                  <w:t xml:space="preserve">—a term adopted by Leon Trotsky to describe non-party authors who nonetheless sympathized with the goals of the Revolution—Babel was, throughout his career, reluctant to conform.  Affiliated neither with a specific literary movement nor the Party, and always tinkering with his biography, he frustrated attempts to pin him down.  His writing was deeply influenced by the work of Maupassant, Gogol, Tolstoy, and Sholem Aleichem, and he is remembered as an unrelenting craftsman of brilliant, economical prose.  When his mother and wife emigrated to Western Europe in the mid 1920s, Babel refused to follow, insisting that it was essential for him as a Russian author to remain in his homeland.  Once Stalin came to power, restrictions on the style and content of creative output began to mount alarmingly and Babel’s literary production was severely reduced.  Between 1929 and 1933 he published only a handful of stories, and by the First Congress of Soviet Authors in 1934, he announced that he had begun to practice the genre of ‘literary silence.’   In 1939, three years after the death of Gorky, who had been the author’s constant guardian angel, Babel was arrested and imprisoned on trumped-up charges of espionage.  He was executed at the infamous Lyubianka prison on January 24, 1940 and only rehabilitated fourteen years later.  </w:t>
                </w:r>
              </w:p>
              <w:p w14:paraId="4C5AE41C" w14:textId="77777777" w:rsidR="003567D7" w:rsidRDefault="003567D7" w:rsidP="003567D7"/>
              <w:p w14:paraId="55EDE4CE" w14:textId="77777777" w:rsidR="002F7467" w:rsidRPr="002F7467" w:rsidRDefault="002F7467" w:rsidP="003567D7">
                <w:pPr>
                  <w:pStyle w:val="Heading1"/>
                  <w:outlineLvl w:val="0"/>
                </w:pPr>
                <w:r w:rsidRPr="002F7467">
                  <w:t xml:space="preserve">List of Works </w:t>
                </w:r>
              </w:p>
              <w:p w14:paraId="226F9C7D" w14:textId="77777777" w:rsidR="002F7467" w:rsidRPr="008041A7" w:rsidRDefault="002F7467" w:rsidP="00404C26">
                <w:pPr>
                  <w:pStyle w:val="Heading2"/>
                  <w:outlineLvl w:val="1"/>
                </w:pPr>
                <w:r w:rsidRPr="008041A7">
                  <w:t>Story Cycles</w:t>
                </w:r>
              </w:p>
              <w:p w14:paraId="2ED31F3C" w14:textId="77777777" w:rsidR="002F7467" w:rsidRPr="008041A7" w:rsidRDefault="002F7467" w:rsidP="003567D7">
                <w:r w:rsidRPr="008041A7">
                  <w:t>Odessa Tales (Odesskie rasskazy, 1921-1932)</w:t>
                </w:r>
              </w:p>
              <w:p w14:paraId="746200A2" w14:textId="77777777" w:rsidR="002F7467" w:rsidRPr="008041A7" w:rsidRDefault="002F7467" w:rsidP="003567D7">
                <w:r w:rsidRPr="008041A7">
                  <w:t>Red Cavalry (Konarmiia, 1926)</w:t>
                </w:r>
              </w:p>
              <w:p w14:paraId="6EBF3DC3" w14:textId="77777777" w:rsidR="002F7467" w:rsidRPr="008041A7" w:rsidRDefault="002F7467" w:rsidP="003567D7">
                <w:pPr>
                  <w:rPr>
                    <w:rFonts w:ascii="Times New Roman" w:hAnsi="Times New Roman"/>
                  </w:rPr>
                </w:pPr>
              </w:p>
              <w:p w14:paraId="39B145DF" w14:textId="77777777" w:rsidR="002F7467" w:rsidRPr="008041A7" w:rsidRDefault="002F7467" w:rsidP="00404C26">
                <w:pPr>
                  <w:pStyle w:val="Heading2"/>
                  <w:outlineLvl w:val="1"/>
                </w:pPr>
                <w:r w:rsidRPr="008041A7">
                  <w:t>Stories</w:t>
                </w:r>
              </w:p>
              <w:p w14:paraId="60D2425E" w14:textId="77777777" w:rsidR="002F7467" w:rsidRPr="008041A7" w:rsidRDefault="003567D7" w:rsidP="003567D7">
                <w:r>
                  <w:t>‘</w:t>
                </w:r>
                <w:r w:rsidR="002F7467" w:rsidRPr="008041A7">
                  <w:t>Old Shloyme</w:t>
                </w:r>
                <w:r>
                  <w:t>’</w:t>
                </w:r>
                <w:r w:rsidR="002F7467" w:rsidRPr="008041A7">
                  <w:t xml:space="preserve"> (</w:t>
                </w:r>
                <w:r>
                  <w:t>‘</w:t>
                </w:r>
                <w:r w:rsidR="002F7467" w:rsidRPr="008041A7">
                  <w:t>Staryi Shloime,</w:t>
                </w:r>
                <w:r>
                  <w:t>’</w:t>
                </w:r>
                <w:r w:rsidR="002F7467" w:rsidRPr="008041A7">
                  <w:t xml:space="preserve"> 1913)</w:t>
                </w:r>
              </w:p>
              <w:p w14:paraId="7D48FF7D" w14:textId="77777777" w:rsidR="002F7467" w:rsidRPr="008041A7" w:rsidRDefault="003567D7" w:rsidP="003567D7">
                <w:r>
                  <w:t>‘</w:t>
                </w:r>
                <w:r w:rsidR="002F7467" w:rsidRPr="008041A7">
                  <w:t>The Story of my Dovecote</w:t>
                </w:r>
                <w:r>
                  <w:t>’</w:t>
                </w:r>
                <w:r w:rsidR="002F7467" w:rsidRPr="008041A7">
                  <w:t xml:space="preserve"> (</w:t>
                </w:r>
                <w:r>
                  <w:t>‘</w:t>
                </w:r>
                <w:r w:rsidR="002F7467" w:rsidRPr="008041A7">
                  <w:t>Istoriia moei golubiatni,</w:t>
                </w:r>
                <w:r>
                  <w:t>’</w:t>
                </w:r>
                <w:r w:rsidR="002F7467" w:rsidRPr="008041A7">
                  <w:t>1925)</w:t>
                </w:r>
              </w:p>
              <w:p w14:paraId="747E5B76" w14:textId="77777777" w:rsidR="002F7467" w:rsidRPr="008041A7" w:rsidRDefault="003567D7" w:rsidP="003567D7">
                <w:r>
                  <w:t>‘</w:t>
                </w:r>
                <w:r w:rsidR="002F7467" w:rsidRPr="008041A7">
                  <w:t>First Love</w:t>
                </w:r>
                <w:r>
                  <w:t>’</w:t>
                </w:r>
                <w:r w:rsidR="002F7467" w:rsidRPr="008041A7">
                  <w:t xml:space="preserve"> (</w:t>
                </w:r>
                <w:r>
                  <w:t>‘</w:t>
                </w:r>
                <w:r w:rsidR="002F7467" w:rsidRPr="008041A7">
                  <w:t>Pervaia liubov’,</w:t>
                </w:r>
                <w:r>
                  <w:t>’</w:t>
                </w:r>
                <w:r w:rsidR="002F7467" w:rsidRPr="008041A7">
                  <w:t>1925)</w:t>
                </w:r>
              </w:p>
              <w:p w14:paraId="2E87C437" w14:textId="77777777" w:rsidR="002F7467" w:rsidRPr="008041A7" w:rsidRDefault="003567D7" w:rsidP="003567D7">
                <w:r>
                  <w:t>‘</w:t>
                </w:r>
                <w:r w:rsidR="002F7467" w:rsidRPr="008041A7">
                  <w:t>Awakening</w:t>
                </w:r>
                <w:r>
                  <w:t>’</w:t>
                </w:r>
                <w:r w:rsidR="002F7467" w:rsidRPr="008041A7">
                  <w:t xml:space="preserve"> (</w:t>
                </w:r>
                <w:r>
                  <w:t>‘</w:t>
                </w:r>
                <w:r w:rsidR="002F7467" w:rsidRPr="008041A7">
                  <w:t>Probuzhdenie,</w:t>
                </w:r>
                <w:r>
                  <w:t>’</w:t>
                </w:r>
                <w:r w:rsidR="002F7467" w:rsidRPr="008041A7">
                  <w:t xml:space="preserve"> 1931)</w:t>
                </w:r>
              </w:p>
              <w:p w14:paraId="297F3FAF" w14:textId="77777777" w:rsidR="002F7467" w:rsidRPr="008041A7" w:rsidRDefault="003567D7" w:rsidP="003567D7">
                <w:r>
                  <w:t>‘</w:t>
                </w:r>
                <w:r w:rsidR="002F7467" w:rsidRPr="008041A7">
                  <w:t>In the Basement</w:t>
                </w:r>
                <w:r>
                  <w:t>’</w:t>
                </w:r>
                <w:r w:rsidR="002F7467" w:rsidRPr="008041A7">
                  <w:t xml:space="preserve"> (</w:t>
                </w:r>
                <w:r>
                  <w:t>‘</w:t>
                </w:r>
                <w:r w:rsidR="002F7467" w:rsidRPr="008041A7">
                  <w:t>V podvale,</w:t>
                </w:r>
                <w:r>
                  <w:t>’</w:t>
                </w:r>
                <w:r w:rsidR="002F7467" w:rsidRPr="008041A7">
                  <w:t xml:space="preserve"> 1931)</w:t>
                </w:r>
              </w:p>
              <w:p w14:paraId="11BADDEA" w14:textId="77777777" w:rsidR="002F7467" w:rsidRPr="00404C26" w:rsidRDefault="003567D7" w:rsidP="003567D7">
                <w:pPr>
                  <w:rPr>
                    <w:lang w:val="de-DE"/>
                  </w:rPr>
                </w:pPr>
                <w:r w:rsidRPr="00404C26">
                  <w:rPr>
                    <w:lang w:val="de-DE"/>
                  </w:rPr>
                  <w:t>‘</w:t>
                </w:r>
                <w:r w:rsidR="002F7467" w:rsidRPr="00404C26">
                  <w:rPr>
                    <w:lang w:val="de-DE"/>
                  </w:rPr>
                  <w:t>Karl-Yankel</w:t>
                </w:r>
                <w:r w:rsidRPr="00404C26">
                  <w:rPr>
                    <w:lang w:val="de-DE"/>
                  </w:rPr>
                  <w:t>’</w:t>
                </w:r>
                <w:r w:rsidR="002F7467" w:rsidRPr="00404C26">
                  <w:rPr>
                    <w:lang w:val="de-DE"/>
                  </w:rPr>
                  <w:t xml:space="preserve"> (</w:t>
                </w:r>
                <w:r w:rsidRPr="00404C26">
                  <w:rPr>
                    <w:lang w:val="de-DE"/>
                  </w:rPr>
                  <w:t>‘</w:t>
                </w:r>
                <w:r w:rsidR="002F7467" w:rsidRPr="00404C26">
                  <w:rPr>
                    <w:lang w:val="de-DE"/>
                  </w:rPr>
                  <w:t>Karl-Iankel’,</w:t>
                </w:r>
                <w:r w:rsidRPr="00404C26">
                  <w:rPr>
                    <w:lang w:val="de-DE"/>
                  </w:rPr>
                  <w:t>’</w:t>
                </w:r>
                <w:r w:rsidR="002F7467" w:rsidRPr="00404C26">
                  <w:rPr>
                    <w:lang w:val="de-DE"/>
                  </w:rPr>
                  <w:t xml:space="preserve"> 1931)</w:t>
                </w:r>
              </w:p>
              <w:p w14:paraId="48E01C78" w14:textId="77777777" w:rsidR="002F7467" w:rsidRPr="00404C26" w:rsidRDefault="003567D7" w:rsidP="003567D7">
                <w:pPr>
                  <w:rPr>
                    <w:lang w:val="fr-FR"/>
                  </w:rPr>
                </w:pPr>
                <w:r w:rsidRPr="00404C26">
                  <w:rPr>
                    <w:lang w:val="fr-FR"/>
                  </w:rPr>
                  <w:t>‘</w:t>
                </w:r>
                <w:r w:rsidR="002F7467" w:rsidRPr="00404C26">
                  <w:rPr>
                    <w:lang w:val="fr-FR"/>
                  </w:rPr>
                  <w:t>Guy de Maupassant</w:t>
                </w:r>
                <w:r w:rsidRPr="00404C26">
                  <w:rPr>
                    <w:lang w:val="fr-FR"/>
                  </w:rPr>
                  <w:t>’</w:t>
                </w:r>
                <w:r w:rsidR="002F7467" w:rsidRPr="00404C26">
                  <w:rPr>
                    <w:lang w:val="fr-FR"/>
                  </w:rPr>
                  <w:t xml:space="preserve"> (</w:t>
                </w:r>
                <w:r w:rsidRPr="00404C26">
                  <w:rPr>
                    <w:lang w:val="fr-FR"/>
                  </w:rPr>
                  <w:t>‘</w:t>
                </w:r>
                <w:r w:rsidR="002F7467" w:rsidRPr="00404C26">
                  <w:rPr>
                    <w:lang w:val="fr-FR"/>
                  </w:rPr>
                  <w:t>Giui de Mopassan,</w:t>
                </w:r>
                <w:r w:rsidRPr="00404C26">
                  <w:rPr>
                    <w:lang w:val="fr-FR"/>
                  </w:rPr>
                  <w:t>’</w:t>
                </w:r>
                <w:r w:rsidR="002F7467" w:rsidRPr="00404C26">
                  <w:rPr>
                    <w:lang w:val="fr-FR"/>
                  </w:rPr>
                  <w:t xml:space="preserve"> 1932)</w:t>
                </w:r>
              </w:p>
              <w:p w14:paraId="58B105DA" w14:textId="77777777" w:rsidR="002F7467" w:rsidRPr="00404C26" w:rsidRDefault="003567D7" w:rsidP="003567D7">
                <w:pPr>
                  <w:rPr>
                    <w:lang w:val="es-ES_tradnl"/>
                  </w:rPr>
                </w:pPr>
                <w:r w:rsidRPr="00404C26">
                  <w:rPr>
                    <w:lang w:val="es-ES_tradnl"/>
                  </w:rPr>
                  <w:t>‘</w:t>
                </w:r>
                <w:r w:rsidR="002F7467" w:rsidRPr="00404C26">
                  <w:rPr>
                    <w:lang w:val="es-ES_tradnl"/>
                  </w:rPr>
                  <w:t>Gapa Guzhva</w:t>
                </w:r>
                <w:r w:rsidRPr="00404C26">
                  <w:rPr>
                    <w:lang w:val="es-ES_tradnl"/>
                  </w:rPr>
                  <w:t>’</w:t>
                </w:r>
                <w:r w:rsidR="002F7467" w:rsidRPr="00404C26">
                  <w:rPr>
                    <w:lang w:val="es-ES_tradnl"/>
                  </w:rPr>
                  <w:t xml:space="preserve"> (</w:t>
                </w:r>
                <w:r w:rsidRPr="00404C26">
                  <w:rPr>
                    <w:lang w:val="es-ES_tradnl"/>
                  </w:rPr>
                  <w:t>‘</w:t>
                </w:r>
                <w:r w:rsidR="002F7467" w:rsidRPr="00404C26">
                  <w:rPr>
                    <w:lang w:val="es-ES_tradnl"/>
                  </w:rPr>
                  <w:t>Gapa Guzhva,</w:t>
                </w:r>
                <w:r w:rsidRPr="00404C26">
                  <w:rPr>
                    <w:lang w:val="es-ES_tradnl"/>
                  </w:rPr>
                  <w:t>’</w:t>
                </w:r>
                <w:r w:rsidR="002F7467" w:rsidRPr="00404C26">
                  <w:rPr>
                    <w:lang w:val="es-ES_tradnl"/>
                  </w:rPr>
                  <w:t>1931)</w:t>
                </w:r>
              </w:p>
              <w:p w14:paraId="1A3A695E" w14:textId="77777777" w:rsidR="002F7467" w:rsidRPr="00404C26" w:rsidRDefault="003567D7" w:rsidP="003567D7">
                <w:pPr>
                  <w:rPr>
                    <w:lang w:val="it-IT"/>
                  </w:rPr>
                </w:pPr>
                <w:r w:rsidRPr="00404C26">
                  <w:rPr>
                    <w:lang w:val="it-IT"/>
                  </w:rPr>
                  <w:t>‘</w:t>
                </w:r>
                <w:r w:rsidR="002F7467" w:rsidRPr="00404C26">
                  <w:rPr>
                    <w:lang w:val="it-IT"/>
                  </w:rPr>
                  <w:t>Di Grasso</w:t>
                </w:r>
                <w:r w:rsidRPr="00404C26">
                  <w:rPr>
                    <w:lang w:val="it-IT"/>
                  </w:rPr>
                  <w:t>’</w:t>
                </w:r>
                <w:r w:rsidR="002F7467" w:rsidRPr="00404C26">
                  <w:rPr>
                    <w:lang w:val="it-IT"/>
                  </w:rPr>
                  <w:t xml:space="preserve"> (</w:t>
                </w:r>
                <w:r w:rsidRPr="00404C26">
                  <w:rPr>
                    <w:lang w:val="it-IT"/>
                  </w:rPr>
                  <w:t>‘</w:t>
                </w:r>
                <w:r w:rsidR="002F7467" w:rsidRPr="00404C26">
                  <w:rPr>
                    <w:lang w:val="it-IT"/>
                  </w:rPr>
                  <w:t>Di Grasso,</w:t>
                </w:r>
                <w:r w:rsidRPr="00404C26">
                  <w:rPr>
                    <w:lang w:val="it-IT"/>
                  </w:rPr>
                  <w:t>’</w:t>
                </w:r>
                <w:r w:rsidR="002F7467" w:rsidRPr="00404C26">
                  <w:rPr>
                    <w:lang w:val="it-IT"/>
                  </w:rPr>
                  <w:t xml:space="preserve"> 1937)</w:t>
                </w:r>
              </w:p>
              <w:p w14:paraId="4DE90793" w14:textId="77777777" w:rsidR="002F7467" w:rsidRPr="008041A7" w:rsidRDefault="003567D7" w:rsidP="003567D7">
                <w:r>
                  <w:t>‘</w:t>
                </w:r>
                <w:r w:rsidR="002F7467" w:rsidRPr="008041A7">
                  <w:t>My First Fee</w:t>
                </w:r>
                <w:r>
                  <w:t>’</w:t>
                </w:r>
                <w:r w:rsidR="002F7467" w:rsidRPr="008041A7">
                  <w:t xml:space="preserve"> (</w:t>
                </w:r>
                <w:r>
                  <w:t>‘</w:t>
                </w:r>
                <w:r w:rsidR="002F7467" w:rsidRPr="008041A7">
                  <w:t>Moi pervyi gonorar,</w:t>
                </w:r>
                <w:r>
                  <w:t>’</w:t>
                </w:r>
                <w:r w:rsidR="002F7467" w:rsidRPr="008041A7">
                  <w:t xml:space="preserve"> 1963, published posthumously)</w:t>
                </w:r>
              </w:p>
              <w:p w14:paraId="7FD476BA" w14:textId="77777777" w:rsidR="002F7467" w:rsidRPr="008041A7" w:rsidRDefault="002F7467" w:rsidP="003567D7">
                <w:pPr>
                  <w:rPr>
                    <w:rFonts w:ascii="Times New Roman" w:hAnsi="Times New Roman"/>
                  </w:rPr>
                </w:pPr>
              </w:p>
              <w:p w14:paraId="14DBC618" w14:textId="77777777" w:rsidR="002F7467" w:rsidRPr="008041A7" w:rsidRDefault="002F7467" w:rsidP="00404C26">
                <w:pPr>
                  <w:pStyle w:val="Heading2"/>
                  <w:outlineLvl w:val="1"/>
                </w:pPr>
                <w:r w:rsidRPr="008041A7">
                  <w:t>Plays</w:t>
                </w:r>
              </w:p>
              <w:p w14:paraId="4E4B3865" w14:textId="77777777" w:rsidR="002F7467" w:rsidRPr="008041A7" w:rsidRDefault="002F7467" w:rsidP="003567D7">
                <w:r w:rsidRPr="008041A7">
                  <w:t>Sunset (Zakat, 1928)</w:t>
                </w:r>
              </w:p>
              <w:p w14:paraId="36BF64F1" w14:textId="77777777" w:rsidR="002F7467" w:rsidRPr="008041A7" w:rsidRDefault="002F7467" w:rsidP="003567D7">
                <w:r w:rsidRPr="008041A7">
                  <w:t>Maria (Mariia, 1935)</w:t>
                </w:r>
              </w:p>
              <w:p w14:paraId="67903AC1" w14:textId="77777777" w:rsidR="002F7467" w:rsidRPr="008041A7" w:rsidRDefault="002F7467" w:rsidP="003567D7">
                <w:pPr>
                  <w:rPr>
                    <w:rFonts w:ascii="Times New Roman" w:hAnsi="Times New Roman"/>
                  </w:rPr>
                </w:pPr>
              </w:p>
              <w:p w14:paraId="232AE9B6" w14:textId="77777777" w:rsidR="002F7467" w:rsidRPr="008041A7" w:rsidRDefault="002F7467" w:rsidP="00404C26">
                <w:pPr>
                  <w:pStyle w:val="Heading2"/>
                  <w:outlineLvl w:val="1"/>
                </w:pPr>
                <w:r w:rsidRPr="008041A7">
                  <w:lastRenderedPageBreak/>
                  <w:t>Screenplays</w:t>
                </w:r>
              </w:p>
              <w:p w14:paraId="4054BEAA" w14:textId="77777777" w:rsidR="002F7467" w:rsidRPr="008041A7" w:rsidRDefault="002F7467" w:rsidP="003567D7">
                <w:r w:rsidRPr="008041A7">
                  <w:t>Roaming Stars (Bluzhdaiushchie zvezdy, 1926)</w:t>
                </w:r>
              </w:p>
              <w:p w14:paraId="0E23478B" w14:textId="77777777" w:rsidR="002F7467" w:rsidRPr="008041A7" w:rsidRDefault="002F7467" w:rsidP="003567D7">
                <w:r w:rsidRPr="008041A7">
                  <w:t>Benya Krik (Benia Krik, 1926)</w:t>
                </w:r>
              </w:p>
              <w:p w14:paraId="7A7C536B" w14:textId="77777777" w:rsidR="002F7467" w:rsidRPr="008041A7" w:rsidRDefault="002F7467" w:rsidP="003567D7">
                <w:pPr>
                  <w:rPr>
                    <w:rFonts w:ascii="Times New Roman" w:hAnsi="Times New Roman"/>
                  </w:rPr>
                </w:pPr>
              </w:p>
              <w:p w14:paraId="0E992B5B" w14:textId="77777777" w:rsidR="002F7467" w:rsidRPr="008041A7" w:rsidRDefault="002F7467" w:rsidP="00404C26">
                <w:pPr>
                  <w:pStyle w:val="Heading2"/>
                  <w:outlineLvl w:val="1"/>
                </w:pPr>
                <w:r w:rsidRPr="008041A7">
                  <w:t>Non-Fiction</w:t>
                </w:r>
              </w:p>
              <w:p w14:paraId="252102B9" w14:textId="77777777" w:rsidR="002F7467" w:rsidRPr="008041A7" w:rsidRDefault="003567D7" w:rsidP="003567D7">
                <w:r>
                  <w:t>‘</w:t>
                </w:r>
                <w:r w:rsidR="002F7467" w:rsidRPr="008041A7">
                  <w:t>Odessa</w:t>
                </w:r>
                <w:r>
                  <w:t>’</w:t>
                </w:r>
                <w:r w:rsidR="002F7467" w:rsidRPr="008041A7">
                  <w:t xml:space="preserve"> (</w:t>
                </w:r>
                <w:r>
                  <w:t>‘</w:t>
                </w:r>
                <w:r w:rsidR="002F7467" w:rsidRPr="008041A7">
                  <w:t>Odessa,</w:t>
                </w:r>
                <w:r>
                  <w:t>’</w:t>
                </w:r>
                <w:r w:rsidR="002F7467" w:rsidRPr="008041A7">
                  <w:t xml:space="preserve"> 1916)</w:t>
                </w:r>
              </w:p>
              <w:p w14:paraId="7E7243AD" w14:textId="77777777" w:rsidR="002F7467" w:rsidRPr="008041A7" w:rsidRDefault="002F7467" w:rsidP="003567D7">
                <w:r w:rsidRPr="008041A7">
                  <w:rPr>
                    <w:i/>
                  </w:rPr>
                  <w:t xml:space="preserve">Reports from St. Petersburg </w:t>
                </w:r>
                <w:r w:rsidRPr="008041A7">
                  <w:t>(no collective title in the original, 1918)</w:t>
                </w:r>
              </w:p>
              <w:p w14:paraId="009B4733" w14:textId="77777777" w:rsidR="002F7467" w:rsidRPr="008041A7" w:rsidRDefault="002F7467" w:rsidP="003567D7">
                <w:pPr>
                  <w:rPr>
                    <w:i/>
                  </w:rPr>
                </w:pPr>
                <w:r w:rsidRPr="008041A7">
                  <w:rPr>
                    <w:i/>
                  </w:rPr>
                  <w:t>1920 Diary, Dnevnik 1920ogo goda</w:t>
                </w:r>
              </w:p>
              <w:p w14:paraId="60073309" w14:textId="77777777" w:rsidR="002F7467" w:rsidRPr="008041A7" w:rsidRDefault="003567D7" w:rsidP="003567D7">
                <w:r>
                  <w:t>‘</w:t>
                </w:r>
                <w:r w:rsidR="002F7467" w:rsidRPr="008041A7">
                  <w:t>Line and Color</w:t>
                </w:r>
                <w:r>
                  <w:t>’</w:t>
                </w:r>
                <w:r w:rsidR="002F7467" w:rsidRPr="008041A7">
                  <w:t xml:space="preserve"> (</w:t>
                </w:r>
                <w:r>
                  <w:t>‘</w:t>
                </w:r>
                <w:r w:rsidR="002F7467" w:rsidRPr="008041A7">
                  <w:t>Liniia i tsvet,</w:t>
                </w:r>
                <w:r>
                  <w:t>’</w:t>
                </w:r>
                <w:r w:rsidR="002F7467" w:rsidRPr="008041A7">
                  <w:t xml:space="preserve"> 1923)</w:t>
                </w:r>
              </w:p>
              <w:p w14:paraId="0F3DD35D" w14:textId="77777777" w:rsidR="003F0D73" w:rsidRPr="002F7467" w:rsidRDefault="002F7467" w:rsidP="003567D7">
                <w:r w:rsidRPr="008041A7">
                  <w:t xml:space="preserve"> Speech given at the First Congress of Soviet Writers (Rech’ na pervom vsesoiuznom s</w:t>
                </w:r>
                <w:r w:rsidR="003567D7">
                  <w:t>’</w:t>
                </w:r>
                <w:r w:rsidRPr="008041A7">
                  <w:t>ezde sovetskikh pisatelei, 1934)</w:t>
                </w:r>
              </w:p>
            </w:tc>
          </w:sdtContent>
        </w:sdt>
      </w:tr>
      <w:tr w:rsidR="003235A7" w14:paraId="3D025BF3" w14:textId="77777777" w:rsidTr="003235A7">
        <w:tc>
          <w:tcPr>
            <w:tcW w:w="9016" w:type="dxa"/>
          </w:tcPr>
          <w:p w14:paraId="72FF8A39" w14:textId="77777777" w:rsidR="002F7467" w:rsidRDefault="003235A7" w:rsidP="003567D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0669BC0" w14:textId="77777777" w:rsidR="002F7467" w:rsidRDefault="002F7467" w:rsidP="003567D7">
                <w:pPr>
                  <w:rPr>
                    <w:rStyle w:val="Heading1Char"/>
                  </w:rPr>
                </w:pPr>
                <w:r w:rsidRPr="002F7467">
                  <w:rPr>
                    <w:rStyle w:val="Heading1Char"/>
                  </w:rPr>
                  <w:t>Biography</w:t>
                </w:r>
              </w:p>
              <w:p w14:paraId="0B71F616" w14:textId="77777777" w:rsidR="00404C26" w:rsidRPr="002F7467" w:rsidRDefault="00404C26" w:rsidP="003567D7">
                <w:pPr>
                  <w:rPr>
                    <w:rStyle w:val="Heading1Char"/>
                  </w:rPr>
                </w:pPr>
              </w:p>
              <w:p w14:paraId="2DFA5B99" w14:textId="77777777" w:rsidR="002F7467" w:rsidRDefault="000A7EC5" w:rsidP="003567D7">
                <w:sdt>
                  <w:sdtPr>
                    <w:rPr>
                      <w:rFonts w:asciiTheme="majorHAnsi" w:eastAsiaTheme="majorEastAsia" w:hAnsiTheme="majorHAnsi" w:cstheme="majorBidi"/>
                      <w:b/>
                      <w:color w:val="595959" w:themeColor="text1" w:themeTint="A6"/>
                      <w:szCs w:val="32"/>
                    </w:rPr>
                    <w:id w:val="516664322"/>
                    <w:citation/>
                  </w:sdtPr>
                  <w:sdtEndPr>
                    <w:rPr>
                      <w:rFonts w:asciiTheme="minorHAnsi" w:eastAsiaTheme="minorHAnsi" w:hAnsiTheme="minorHAnsi" w:cstheme="minorBidi"/>
                      <w:b w:val="0"/>
                      <w:color w:val="auto"/>
                      <w:szCs w:val="22"/>
                    </w:rPr>
                  </w:sdtEndPr>
                  <w:sdtContent>
                    <w:r w:rsidR="002F7467">
                      <w:fldChar w:fldCharType="begin"/>
                    </w:r>
                    <w:r w:rsidR="002F7467">
                      <w:rPr>
                        <w:lang w:val="en-CA"/>
                      </w:rPr>
                      <w:instrText xml:space="preserve"> CITATION Freidin89 \l 4105 </w:instrText>
                    </w:r>
                    <w:r w:rsidR="002F7467">
                      <w:fldChar w:fldCharType="separate"/>
                    </w:r>
                    <w:r w:rsidR="002F7467" w:rsidRPr="002F7467">
                      <w:rPr>
                        <w:noProof/>
                        <w:lang w:val="en-CA"/>
                      </w:rPr>
                      <w:t>(Freidin)</w:t>
                    </w:r>
                    <w:r w:rsidR="002F7467">
                      <w:fldChar w:fldCharType="end"/>
                    </w:r>
                  </w:sdtContent>
                </w:sdt>
              </w:p>
              <w:p w14:paraId="7898B97F" w14:textId="77777777" w:rsidR="002F7467" w:rsidRDefault="000A7EC5" w:rsidP="003567D7">
                <w:sdt>
                  <w:sdtPr>
                    <w:id w:val="399176150"/>
                    <w:citation/>
                  </w:sdtPr>
                  <w:sdtEndPr/>
                  <w:sdtContent>
                    <w:r w:rsidR="002F7467">
                      <w:fldChar w:fldCharType="begin"/>
                    </w:r>
                    <w:r w:rsidR="002F7467">
                      <w:rPr>
                        <w:lang w:val="en-CA"/>
                      </w:rPr>
                      <w:instrText xml:space="preserve"> CITATION Pirozhkova96 \l 4105 </w:instrText>
                    </w:r>
                    <w:r w:rsidR="002F7467">
                      <w:fldChar w:fldCharType="separate"/>
                    </w:r>
                    <w:r w:rsidR="002F7467" w:rsidRPr="002F7467">
                      <w:rPr>
                        <w:noProof/>
                        <w:lang w:val="en-CA"/>
                      </w:rPr>
                      <w:t>(Pirozhkova)</w:t>
                    </w:r>
                    <w:r w:rsidR="002F7467">
                      <w:fldChar w:fldCharType="end"/>
                    </w:r>
                  </w:sdtContent>
                </w:sdt>
              </w:p>
              <w:p w14:paraId="161130D4" w14:textId="77777777" w:rsidR="00404C26" w:rsidRDefault="00404C26" w:rsidP="003567D7"/>
              <w:p w14:paraId="2C8AF9E0" w14:textId="77777777" w:rsidR="002F7467" w:rsidRPr="008041A7" w:rsidRDefault="002F7467" w:rsidP="003567D7">
                <w:pPr>
                  <w:pStyle w:val="Heading1"/>
                  <w:outlineLvl w:val="0"/>
                </w:pPr>
                <w:r w:rsidRPr="008041A7">
                  <w:t>Selection of Critical Works</w:t>
                </w:r>
              </w:p>
              <w:p w14:paraId="6AA0DD70" w14:textId="77777777" w:rsidR="002F7467" w:rsidRDefault="000A7EC5" w:rsidP="003567D7">
                <w:sdt>
                  <w:sdtPr>
                    <w:id w:val="1749620249"/>
                    <w:citation/>
                  </w:sdtPr>
                  <w:sdtEndPr/>
                  <w:sdtContent>
                    <w:r w:rsidR="002F7467">
                      <w:fldChar w:fldCharType="begin"/>
                    </w:r>
                    <w:r w:rsidR="002F7467">
                      <w:rPr>
                        <w:lang w:val="en-CA"/>
                      </w:rPr>
                      <w:instrText xml:space="preserve"> CITATION Bloom87 \l 4105 </w:instrText>
                    </w:r>
                    <w:r w:rsidR="002F7467">
                      <w:fldChar w:fldCharType="separate"/>
                    </w:r>
                    <w:r w:rsidR="002F7467" w:rsidRPr="002F7467">
                      <w:rPr>
                        <w:noProof/>
                        <w:lang w:val="en-CA"/>
                      </w:rPr>
                      <w:t>(Bloom)</w:t>
                    </w:r>
                    <w:r w:rsidR="002F7467">
                      <w:fldChar w:fldCharType="end"/>
                    </w:r>
                  </w:sdtContent>
                </w:sdt>
              </w:p>
              <w:p w14:paraId="385C1470" w14:textId="77777777" w:rsidR="002F7467" w:rsidRDefault="000A7EC5" w:rsidP="003567D7">
                <w:sdt>
                  <w:sdtPr>
                    <w:id w:val="307595838"/>
                    <w:citation/>
                  </w:sdtPr>
                  <w:sdtEndPr/>
                  <w:sdtContent>
                    <w:r w:rsidR="002F7467">
                      <w:fldChar w:fldCharType="begin"/>
                    </w:r>
                    <w:r w:rsidR="002F7467">
                      <w:rPr>
                        <w:lang w:val="en-CA"/>
                      </w:rPr>
                      <w:instrText xml:space="preserve"> CITATION Falen74 \l 4105 </w:instrText>
                    </w:r>
                    <w:r w:rsidR="002F7467">
                      <w:fldChar w:fldCharType="separate"/>
                    </w:r>
                    <w:r w:rsidR="002F7467" w:rsidRPr="002F7467">
                      <w:rPr>
                        <w:noProof/>
                        <w:lang w:val="en-CA"/>
                      </w:rPr>
                      <w:t>(Falen)</w:t>
                    </w:r>
                    <w:r w:rsidR="002F7467">
                      <w:fldChar w:fldCharType="end"/>
                    </w:r>
                  </w:sdtContent>
                </w:sdt>
              </w:p>
              <w:p w14:paraId="3F88E51A" w14:textId="77777777" w:rsidR="002F7467" w:rsidRPr="008041A7" w:rsidRDefault="000A7EC5" w:rsidP="003567D7">
                <w:sdt>
                  <w:sdtPr>
                    <w:id w:val="-781027687"/>
                    <w:citation/>
                  </w:sdtPr>
                  <w:sdtEndPr/>
                  <w:sdtContent>
                    <w:r w:rsidR="009466D3">
                      <w:fldChar w:fldCharType="begin"/>
                    </w:r>
                    <w:r w:rsidR="009466D3">
                      <w:rPr>
                        <w:lang w:val="en-CA"/>
                      </w:rPr>
                      <w:instrText xml:space="preserve">CITATION Freidin09 \l 4105 </w:instrText>
                    </w:r>
                    <w:r w:rsidR="009466D3">
                      <w:fldChar w:fldCharType="separate"/>
                    </w:r>
                    <w:r w:rsidR="009466D3" w:rsidRPr="009466D3">
                      <w:rPr>
                        <w:noProof/>
                        <w:lang w:val="en-CA"/>
                      </w:rPr>
                      <w:t>(G. (. Freidin)</w:t>
                    </w:r>
                    <w:r w:rsidR="009466D3">
                      <w:fldChar w:fldCharType="end"/>
                    </w:r>
                  </w:sdtContent>
                </w:sdt>
              </w:p>
              <w:p w14:paraId="01C9FD2D" w14:textId="77777777" w:rsidR="003235A7" w:rsidRDefault="000A7EC5" w:rsidP="003567D7">
                <w:sdt>
                  <w:sdtPr>
                    <w:id w:val="-1147042978"/>
                    <w:citation/>
                  </w:sdtPr>
                  <w:sdtEndPr/>
                  <w:sdtContent>
                    <w:r w:rsidR="009466D3">
                      <w:fldChar w:fldCharType="begin"/>
                    </w:r>
                    <w:r w:rsidR="009466D3">
                      <w:rPr>
                        <w:lang w:val="en-CA"/>
                      </w:rPr>
                      <w:instrText xml:space="preserve"> CITATION Sicher86 \l 4105 </w:instrText>
                    </w:r>
                    <w:r w:rsidR="009466D3">
                      <w:fldChar w:fldCharType="separate"/>
                    </w:r>
                    <w:r w:rsidR="009466D3" w:rsidRPr="009466D3">
                      <w:rPr>
                        <w:noProof/>
                        <w:lang w:val="en-CA"/>
                      </w:rPr>
                      <w:t>(Sicher)</w:t>
                    </w:r>
                    <w:r w:rsidR="009466D3">
                      <w:fldChar w:fldCharType="end"/>
                    </w:r>
                  </w:sdtContent>
                </w:sdt>
              </w:p>
            </w:sdtContent>
          </w:sdt>
        </w:tc>
      </w:tr>
    </w:tbl>
    <w:p w14:paraId="1E8E406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DD147" w14:textId="77777777" w:rsidR="000A7EC5" w:rsidRDefault="000A7EC5" w:rsidP="007A0D55">
      <w:pPr>
        <w:spacing w:after="0" w:line="240" w:lineRule="auto"/>
      </w:pPr>
      <w:r>
        <w:separator/>
      </w:r>
    </w:p>
  </w:endnote>
  <w:endnote w:type="continuationSeparator" w:id="0">
    <w:p w14:paraId="3CC6A251" w14:textId="77777777" w:rsidR="000A7EC5" w:rsidRDefault="000A7E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4A09" w14:textId="77777777" w:rsidR="000A7EC5" w:rsidRDefault="000A7EC5" w:rsidP="007A0D55">
      <w:pPr>
        <w:spacing w:after="0" w:line="240" w:lineRule="auto"/>
      </w:pPr>
      <w:r>
        <w:separator/>
      </w:r>
    </w:p>
  </w:footnote>
  <w:footnote w:type="continuationSeparator" w:id="0">
    <w:p w14:paraId="0059F186" w14:textId="77777777" w:rsidR="000A7EC5" w:rsidRDefault="000A7E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D7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C4B8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7EC5"/>
    <w:rsid w:val="000B25AE"/>
    <w:rsid w:val="000B55AB"/>
    <w:rsid w:val="000D24DC"/>
    <w:rsid w:val="00101B2E"/>
    <w:rsid w:val="00116FA0"/>
    <w:rsid w:val="0015114C"/>
    <w:rsid w:val="001A21F3"/>
    <w:rsid w:val="001A2537"/>
    <w:rsid w:val="001A65E0"/>
    <w:rsid w:val="001A6A06"/>
    <w:rsid w:val="001C288D"/>
    <w:rsid w:val="00210C03"/>
    <w:rsid w:val="002162E2"/>
    <w:rsid w:val="00225C5A"/>
    <w:rsid w:val="00230B10"/>
    <w:rsid w:val="00234353"/>
    <w:rsid w:val="00244BB0"/>
    <w:rsid w:val="002A0A0D"/>
    <w:rsid w:val="002B0B37"/>
    <w:rsid w:val="002F2D58"/>
    <w:rsid w:val="002F7467"/>
    <w:rsid w:val="0030662D"/>
    <w:rsid w:val="003235A7"/>
    <w:rsid w:val="003567D7"/>
    <w:rsid w:val="003677B6"/>
    <w:rsid w:val="003D3579"/>
    <w:rsid w:val="003E2795"/>
    <w:rsid w:val="003F0D73"/>
    <w:rsid w:val="00404C26"/>
    <w:rsid w:val="0045704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66D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0D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5E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C2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nford.edu/group/isaac_babel/images/press/isaac_babel1933_petrusov.jpg" TargetMode="External"/><Relationship Id="rId9" Type="http://schemas.openxmlformats.org/officeDocument/2006/relationships/hyperlink" Target="http://bibliophiliac-bibliophiliac.blogspot.com/2010/10/story-on-thursday-isaac-babel.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829F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829F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829F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829F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829F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829F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829F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829F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829F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829F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829F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7AE"/>
    <w:rsid w:val="004829F1"/>
    <w:rsid w:val="004D6364"/>
    <w:rsid w:val="0057546F"/>
    <w:rsid w:val="00B367A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Freidin89</b:Tag>
    <b:SourceType>BookSection</b:SourceType>
    <b:Guid>{F9D4FD64-A11C-47F2-AE18-D75340A17316}</b:Guid>
    <b:Author>
      <b:Author>
        <b:NameList>
          <b:Person>
            <b:Last>Freidin</b:Last>
            <b:First>Gregory</b:First>
          </b:Person>
        </b:NameList>
      </b:Author>
      <b:BookAuthor>
        <b:NameList>
          <b:Person>
            <b:Last>Stade</b:Last>
            <b:First>George</b:First>
            <b:Middle>(ed.)</b:Middle>
          </b:Person>
        </b:NameList>
      </b:BookAuthor>
    </b:Author>
    <b:Title>Isaac Babel</b:Title>
    <b:BookTitle>European Writers: The Twentieth Century</b:BookTitle>
    <b:Year>1989</b:Year>
    <b:Pages>Volume 2, 1884-1914</b:Pages>
    <b:City>New York</b:City>
    <b:Publisher>Scribner's</b:Publisher>
    <b:Medium>Print</b:Medium>
    <b:RefOrder>1</b:RefOrder>
  </b:Source>
  <b:Source>
    <b:Tag>Pirozhkova96</b:Tag>
    <b:SourceType>Book</b:SourceType>
    <b:Guid>{FE0E7AC5-BA6A-4045-AB04-C11EE143A9BB}</b:Guid>
    <b:Title>At His Side: The Last Years of Isaac Babel</b:Title>
    <b:Year>1996</b:Year>
    <b:City>South Royalton</b:City>
    <b:Publisher>Steerforth Press</b:Publisher>
    <b:Medium>Print</b:Medium>
    <b:Author>
      <b:Author>
        <b:NameList>
          <b:Person>
            <b:Last>Pirozhkova</b:Last>
            <b:First>Antonina</b:First>
          </b:Person>
        </b:NameList>
      </b:Author>
    </b:Author>
    <b:RefOrder>2</b:RefOrder>
  </b:Source>
  <b:Source>
    <b:Tag>Bloom87</b:Tag>
    <b:SourceType>Book</b:SourceType>
    <b:Guid>{07645AAC-5CE3-4502-AAE1-0EBAC8B33B6B}</b:Guid>
    <b:Author>
      <b:Author>
        <b:NameList>
          <b:Person>
            <b:Last>Bloom</b:Last>
            <b:First>Harold</b:First>
            <b:Middle>(ed.)</b:Middle>
          </b:Person>
        </b:NameList>
      </b:Author>
    </b:Author>
    <b:Title>Modern Critical Views: Isaac Babel</b:Title>
    <b:Year>1987</b:Year>
    <b:City>New Haven, Connecticut</b:City>
    <b:Publisher>Chelsea House</b:Publisher>
    <b:Medium>Print</b:Medium>
    <b:RefOrder>3</b:RefOrder>
  </b:Source>
  <b:Source>
    <b:Tag>Falen74</b:Tag>
    <b:SourceType>Book</b:SourceType>
    <b:Guid>{A53EE858-ABA4-46FE-ABE1-B8E441932F80}</b:Guid>
    <b:Author>
      <b:Author>
        <b:NameList>
          <b:Person>
            <b:Last>Falen</b:Last>
            <b:First>James</b:First>
          </b:Person>
        </b:NameList>
      </b:Author>
    </b:Author>
    <b:Title>Isaac Babel: Master of the Short Story</b:Title>
    <b:Year>1974</b:Year>
    <b:City>Knoxville</b:City>
    <b:Publisher>The University of Tennessee Press</b:Publisher>
    <b:Medium>Print</b:Medium>
    <b:RefOrder>4</b:RefOrder>
  </b:Source>
  <b:Source>
    <b:Tag>Freidin09</b:Tag>
    <b:SourceType>Book</b:SourceType>
    <b:Guid>{CBC39EC5-13BD-49A4-BBA2-03AA076D8212}</b:Guid>
    <b:Author>
      <b:Author>
        <b:NameList>
          <b:Person>
            <b:Last>Freidin</b:Last>
            <b:First>Gregory</b:First>
            <b:Middle>(ed.)</b:Middle>
          </b:Person>
        </b:NameList>
      </b:Author>
    </b:Author>
    <b:Title>The Enigma of Isaac Babel: Biography, History, Context</b:Title>
    <b:Year>2009</b:Year>
    <b:City>Stanford</b:City>
    <b:Publisher>Stanford University Press</b:Publisher>
    <b:Medium>Print</b:Medium>
    <b:RefOrder>5</b:RefOrder>
  </b:Source>
  <b:Source>
    <b:Tag>Sicher86</b:Tag>
    <b:SourceType>Book</b:SourceType>
    <b:Guid>{30D10DD1-2DE7-4DC3-A16B-C41983D174AB}</b:Guid>
    <b:Author>
      <b:Author>
        <b:NameList>
          <b:Person>
            <b:Last>Sicher</b:Last>
            <b:First>Efraim</b:First>
          </b:Person>
        </b:NameList>
      </b:Author>
    </b:Author>
    <b:Title> Style and Structure in the Prose of Isaac Babel</b:Title>
    <b:Year>1986</b:Year>
    <b:City>Columbus</b:City>
    <b:Publisher>Slavica Publishers</b:Publisher>
    <b:Medium>Print</b:Medium>
    <b:RefOrder>6</b:RefOrder>
  </b:Source>
</b:Sources>
</file>

<file path=customXml/itemProps1.xml><?xml version="1.0" encoding="utf-8"?>
<ds:datastoreItem xmlns:ds="http://schemas.openxmlformats.org/officeDocument/2006/customXml" ds:itemID="{E1BC11F2-0C2C-A449-B539-19C19A1A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3</TotalTime>
  <Pages>3</Pages>
  <Words>971</Words>
  <Characters>5536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2015-08-30T06:45:00Z</dcterms:created>
  <dcterms:modified xsi:type="dcterms:W3CDTF">2015-12-15T21:06:00Z</dcterms:modified>
</cp:coreProperties>
</file>