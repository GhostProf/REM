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9F9A8" w14:textId="77777777" w:rsidTr="00922950">
        <w:tc>
          <w:tcPr>
            <w:tcW w:w="491" w:type="dxa"/>
            <w:vMerge w:val="restart"/>
            <w:shd w:val="clear" w:color="auto" w:fill="A6A6A6" w:themeFill="background1" w:themeFillShade="A6"/>
            <w:textDirection w:val="btLr"/>
          </w:tcPr>
          <w:p w14:paraId="2E4F8B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9AC5F2159BBB4C86706186DFDE9582"/>
            </w:placeholder>
            <w:showingPlcHdr/>
            <w:dropDownList>
              <w:listItem w:displayText="Dr." w:value="Dr."/>
              <w:listItem w:displayText="Prof." w:value="Prof."/>
            </w:dropDownList>
          </w:sdtPr>
          <w:sdtEndPr/>
          <w:sdtContent>
            <w:tc>
              <w:tcPr>
                <w:tcW w:w="1259" w:type="dxa"/>
              </w:tcPr>
              <w:p w14:paraId="3C9FE1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2D16AE49C0ED49896F5F4051532AF9"/>
            </w:placeholder>
            <w:text/>
          </w:sdtPr>
          <w:sdtEndPr/>
          <w:sdtContent>
            <w:tc>
              <w:tcPr>
                <w:tcW w:w="2073" w:type="dxa"/>
              </w:tcPr>
              <w:p w14:paraId="5C881A56" w14:textId="77777777" w:rsidR="00B574C9" w:rsidRDefault="00403345" w:rsidP="00403345">
                <w:r>
                  <w:t>David</w:t>
                </w:r>
              </w:p>
            </w:tc>
          </w:sdtContent>
        </w:sdt>
        <w:sdt>
          <w:sdtPr>
            <w:alias w:val="Middle name"/>
            <w:tag w:val="authorMiddleName"/>
            <w:id w:val="-2076034781"/>
            <w:placeholder>
              <w:docPart w:val="9E59E20C13B3104B9F18F8BBAE3F106B"/>
            </w:placeholder>
            <w:showingPlcHdr/>
            <w:text/>
          </w:sdtPr>
          <w:sdtEndPr/>
          <w:sdtContent>
            <w:tc>
              <w:tcPr>
                <w:tcW w:w="2551" w:type="dxa"/>
              </w:tcPr>
              <w:p w14:paraId="6C6744CF" w14:textId="77777777" w:rsidR="00B574C9" w:rsidRDefault="00B574C9" w:rsidP="00922950">
                <w:r>
                  <w:rPr>
                    <w:rStyle w:val="PlaceholderText"/>
                  </w:rPr>
                  <w:t>[Middle name]</w:t>
                </w:r>
              </w:p>
            </w:tc>
          </w:sdtContent>
        </w:sdt>
        <w:sdt>
          <w:sdtPr>
            <w:alias w:val="Last name"/>
            <w:tag w:val="authorLastName"/>
            <w:id w:val="-1088529830"/>
            <w:placeholder>
              <w:docPart w:val="49604631C5944F4ABAE7BDB2FC91CC18"/>
            </w:placeholder>
            <w:text/>
          </w:sdtPr>
          <w:sdtEndPr/>
          <w:sdtContent>
            <w:tc>
              <w:tcPr>
                <w:tcW w:w="2642" w:type="dxa"/>
              </w:tcPr>
              <w:p w14:paraId="50C7A4CC" w14:textId="77777777" w:rsidR="00B574C9" w:rsidRDefault="00403345" w:rsidP="00403345">
                <w:r>
                  <w:t>Jones</w:t>
                </w:r>
              </w:p>
            </w:tc>
          </w:sdtContent>
        </w:sdt>
      </w:tr>
      <w:tr w:rsidR="00B574C9" w14:paraId="5893C250" w14:textId="77777777" w:rsidTr="001A6A06">
        <w:trPr>
          <w:trHeight w:val="986"/>
        </w:trPr>
        <w:tc>
          <w:tcPr>
            <w:tcW w:w="491" w:type="dxa"/>
            <w:vMerge/>
            <w:shd w:val="clear" w:color="auto" w:fill="A6A6A6" w:themeFill="background1" w:themeFillShade="A6"/>
          </w:tcPr>
          <w:p w14:paraId="17BB69D1" w14:textId="77777777" w:rsidR="00B574C9" w:rsidRPr="001A6A06" w:rsidRDefault="00B574C9" w:rsidP="00CF1542">
            <w:pPr>
              <w:jc w:val="center"/>
              <w:rPr>
                <w:b/>
                <w:color w:val="FFFFFF" w:themeColor="background1"/>
              </w:rPr>
            </w:pPr>
          </w:p>
        </w:tc>
        <w:sdt>
          <w:sdtPr>
            <w:alias w:val="Biography"/>
            <w:tag w:val="authorBiography"/>
            <w:id w:val="938807824"/>
            <w:placeholder>
              <w:docPart w:val="5D8D30977474C3469DB69C3B3033A2BD"/>
            </w:placeholder>
            <w:showingPlcHdr/>
          </w:sdtPr>
          <w:sdtEndPr/>
          <w:sdtContent>
            <w:tc>
              <w:tcPr>
                <w:tcW w:w="8525" w:type="dxa"/>
                <w:gridSpan w:val="4"/>
              </w:tcPr>
              <w:p w14:paraId="0BD72ADB" w14:textId="77777777" w:rsidR="00B574C9" w:rsidRDefault="00B574C9" w:rsidP="00922950">
                <w:r>
                  <w:rPr>
                    <w:rStyle w:val="PlaceholderText"/>
                  </w:rPr>
                  <w:t>[Enter your biography]</w:t>
                </w:r>
              </w:p>
            </w:tc>
          </w:sdtContent>
        </w:sdt>
      </w:tr>
      <w:tr w:rsidR="00B574C9" w14:paraId="2D326A01" w14:textId="77777777" w:rsidTr="001A6A06">
        <w:trPr>
          <w:trHeight w:val="986"/>
        </w:trPr>
        <w:tc>
          <w:tcPr>
            <w:tcW w:w="491" w:type="dxa"/>
            <w:vMerge/>
            <w:shd w:val="clear" w:color="auto" w:fill="A6A6A6" w:themeFill="background1" w:themeFillShade="A6"/>
          </w:tcPr>
          <w:p w14:paraId="37925E17" w14:textId="77777777" w:rsidR="00B574C9" w:rsidRPr="001A6A06" w:rsidRDefault="00B574C9" w:rsidP="00CF1542">
            <w:pPr>
              <w:jc w:val="center"/>
              <w:rPr>
                <w:b/>
                <w:color w:val="FFFFFF" w:themeColor="background1"/>
              </w:rPr>
            </w:pPr>
          </w:p>
        </w:tc>
        <w:sdt>
          <w:sdtPr>
            <w:alias w:val="Affiliation"/>
            <w:tag w:val="affiliation"/>
            <w:id w:val="2012937915"/>
            <w:placeholder>
              <w:docPart w:val="B503936906A9B144AE16EE80B318E197"/>
            </w:placeholder>
            <w:text/>
          </w:sdtPr>
          <w:sdtEndPr/>
          <w:sdtContent>
            <w:tc>
              <w:tcPr>
                <w:tcW w:w="8525" w:type="dxa"/>
                <w:gridSpan w:val="4"/>
              </w:tcPr>
              <w:p w14:paraId="053068D5" w14:textId="77777777" w:rsidR="00B574C9" w:rsidRDefault="00403345" w:rsidP="00403345">
                <w:r>
                  <w:t>Ryerson University</w:t>
                </w:r>
              </w:p>
            </w:tc>
          </w:sdtContent>
        </w:sdt>
      </w:tr>
    </w:tbl>
    <w:p w14:paraId="02196BC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8A7E66" w14:textId="77777777" w:rsidTr="00244BB0">
        <w:tc>
          <w:tcPr>
            <w:tcW w:w="9016" w:type="dxa"/>
            <w:shd w:val="clear" w:color="auto" w:fill="A6A6A6" w:themeFill="background1" w:themeFillShade="A6"/>
            <w:tcMar>
              <w:top w:w="113" w:type="dxa"/>
              <w:bottom w:w="113" w:type="dxa"/>
            </w:tcMar>
          </w:tcPr>
          <w:p w14:paraId="24495D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A1741F" w14:textId="77777777" w:rsidTr="003F0D73">
        <w:sdt>
          <w:sdtPr>
            <w:alias w:val="Article headword"/>
            <w:tag w:val="articleHeadword"/>
            <w:id w:val="-361440020"/>
            <w:placeholder>
              <w:docPart w:val="7722A91028E12C4EB9355880592C8D8C"/>
            </w:placeholder>
            <w:text/>
          </w:sdtPr>
          <w:sdtContent>
            <w:sdt>
              <w:sdtPr>
                <w:alias w:val="Article headword"/>
                <w:tag w:val="articleHeadword"/>
                <w:id w:val="-1611503441"/>
                <w:placeholder>
                  <w:docPart w:val="CAA2D70A03C1624EAE48F98632B1BEC1"/>
                </w:placeholder>
                <w:text/>
              </w:sdtPr>
              <w:sdtContent>
                <w:tc>
                  <w:tcPr>
                    <w:tcW w:w="9016" w:type="dxa"/>
                    <w:tcMar>
                      <w:top w:w="113" w:type="dxa"/>
                      <w:bottom w:w="113" w:type="dxa"/>
                    </w:tcMar>
                  </w:tcPr>
                  <w:p w14:paraId="351FD0FE" w14:textId="77777777" w:rsidR="003F0D73" w:rsidRPr="00FB589A" w:rsidRDefault="00403345" w:rsidP="003F0D73">
                    <w:pPr>
                      <w:rPr>
                        <w:b/>
                      </w:rPr>
                    </w:pPr>
                    <w:r w:rsidRPr="00403345">
                      <w:rPr>
                        <w:rFonts w:eastAsia="宋体" w:cs="Mangal"/>
                        <w:bCs/>
                        <w:kern w:val="2"/>
                        <w:lang w:val="en-CA" w:eastAsia="hi-IN" w:bidi="hi-IN"/>
                      </w:rPr>
                      <w:t>The Spanish Civil War (1936-1939)</w:t>
                    </w:r>
                  </w:p>
                </w:tc>
              </w:sdtContent>
            </w:sdt>
          </w:sdtContent>
        </w:sdt>
      </w:tr>
      <w:tr w:rsidR="00464699" w14:paraId="6266BF63" w14:textId="77777777" w:rsidTr="007821B0">
        <w:sdt>
          <w:sdtPr>
            <w:alias w:val="Variant headwords"/>
            <w:tag w:val="variantHeadwords"/>
            <w:id w:val="173464402"/>
            <w:placeholder>
              <w:docPart w:val="1E32946572897144A1B5FAE5CD27D2AC"/>
            </w:placeholder>
            <w:showingPlcHdr/>
          </w:sdtPr>
          <w:sdtEndPr/>
          <w:sdtContent>
            <w:tc>
              <w:tcPr>
                <w:tcW w:w="9016" w:type="dxa"/>
                <w:tcMar>
                  <w:top w:w="113" w:type="dxa"/>
                  <w:bottom w:w="113" w:type="dxa"/>
                </w:tcMar>
              </w:tcPr>
              <w:p w14:paraId="6CF086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B0C8ED" w14:textId="77777777" w:rsidTr="003F0D73">
        <w:sdt>
          <w:sdtPr>
            <w:alias w:val="Abstract"/>
            <w:tag w:val="abstract"/>
            <w:id w:val="-635871867"/>
            <w:placeholder>
              <w:docPart w:val="618354DABD024647B286EC6C8DEA706C"/>
            </w:placeholder>
          </w:sdtPr>
          <w:sdtEndPr/>
          <w:sdtContent>
            <w:commentRangeStart w:id="0" w:displacedByCustomXml="prev"/>
            <w:tc>
              <w:tcPr>
                <w:tcW w:w="9016" w:type="dxa"/>
                <w:tcMar>
                  <w:top w:w="113" w:type="dxa"/>
                  <w:bottom w:w="113" w:type="dxa"/>
                </w:tcMar>
              </w:tcPr>
              <w:p w14:paraId="1AC93606" w14:textId="77777777" w:rsidR="00403345" w:rsidRDefault="00403345" w:rsidP="00403345">
                <w:r>
                  <w:t>The Spanish Civil War</w:t>
                </w:r>
                <w:commentRangeEnd w:id="0"/>
                <w:r>
                  <w:rPr>
                    <w:rStyle w:val="CommentReference"/>
                  </w:rPr>
                  <w:commentReference w:id="0"/>
                </w:r>
                <w:r>
                  <w:t xml:space="preserve"> was a major military conflict between right-wing Nationalists and left-wing Republicans, which erupted after a </w:t>
                </w:r>
                <w:r>
                  <w:rPr>
                    <w:i/>
                    <w:iCs/>
                  </w:rPr>
                  <w:t xml:space="preserve">coup d’état </w:t>
                </w:r>
                <w:r>
                  <w:t>staged by rebel generals against the democratically elected Republican government. Following the ‘</w:t>
                </w:r>
                <w:proofErr w:type="spellStart"/>
                <w:r>
                  <w:t>defense</w:t>
                </w:r>
                <w:proofErr w:type="spellEnd"/>
                <w:r>
                  <w:t xml:space="preserve"> of Madrid’ during which Republicans held off a Nationalist siege on the Spanish capital, the conflict settled into a war of attrition, with Spain divided into two radically opposed territories. On the Nationalist side, an authoritarian dictatorship bolstered by the fascistic </w:t>
                </w:r>
                <w:proofErr w:type="spellStart"/>
                <w:r>
                  <w:t>Carlist</w:t>
                </w:r>
                <w:proofErr w:type="spellEnd"/>
                <w:r>
                  <w:t xml:space="preserve"> and </w:t>
                </w:r>
                <w:proofErr w:type="spellStart"/>
                <w:r>
                  <w:t>Falange</w:t>
                </w:r>
                <w:proofErr w:type="spellEnd"/>
                <w:r>
                  <w:t xml:space="preserve"> militias under General </w:t>
                </w:r>
                <w:proofErr w:type="spellStart"/>
                <w:r>
                  <w:t>Frederico</w:t>
                </w:r>
                <w:proofErr w:type="spellEnd"/>
                <w:r>
                  <w:t xml:space="preserve"> Franco (1892-1975) emerged, representing the interests of Spain’s conservative and Catholic elites. Defenders of the Republican government under President Manuel </w:t>
                </w:r>
                <w:proofErr w:type="spellStart"/>
                <w:r>
                  <w:t>Azaña</w:t>
                </w:r>
                <w:proofErr w:type="spellEnd"/>
                <w:r>
                  <w:t xml:space="preserve"> (1880-1940) organized around radical Anarchist and Socialist </w:t>
                </w:r>
                <w:proofErr w:type="gramStart"/>
                <w:r>
                  <w:t>trade-unions</w:t>
                </w:r>
                <w:bookmarkStart w:id="1" w:name="_GoBack"/>
                <w:bookmarkEnd w:id="1"/>
                <w:proofErr w:type="gramEnd"/>
                <w:r>
                  <w:t xml:space="preserve"> (CNT, UGT, POUM) and volunteer militias. </w:t>
                </w:r>
              </w:p>
              <w:p w14:paraId="342A3DBA" w14:textId="77777777" w:rsidR="00403345" w:rsidRDefault="00403345" w:rsidP="00403345"/>
              <w:p w14:paraId="538ECF3A" w14:textId="77777777" w:rsidR="00E85A05" w:rsidRDefault="00403345" w:rsidP="00403345">
                <w:r>
                  <w:t>As a struggle between opposing ambitions for Spanish modernity, the conflict became a battlefield for the ideological, cultural and political movements within Spain and throughout the world. The international impact of the Spanish Civil War was significant; numerous nation-states, cultural figures and foreign volunteers entered the conflict, which effectively acted as the ‘rehearsal’ for World War II. Nazi Germany and Fascist Italy provided arms to the eventually victorious Nationalists, while the Soviet Union aided the Republicans. France, Great Britain, the United States and Canada chose to uphold a policy of ‘Non-Intervention’. Up to 60 000 volunteers from abroad made up of artists, writers, veterans and workers entered Spain to fight with the Republicans as the ‘International Brigades’.</w:t>
                </w:r>
              </w:p>
            </w:tc>
          </w:sdtContent>
        </w:sdt>
      </w:tr>
      <w:tr w:rsidR="003F0D73" w14:paraId="5FC7C03D" w14:textId="77777777" w:rsidTr="003F0D73">
        <w:sdt>
          <w:sdtPr>
            <w:alias w:val="Article text"/>
            <w:tag w:val="articleText"/>
            <w:id w:val="634067588"/>
            <w:placeholder>
              <w:docPart w:val="A051CE0C57273E469EF9B88F4302C3B9"/>
            </w:placeholder>
          </w:sdtPr>
          <w:sdtEndPr/>
          <w:sdtContent>
            <w:tc>
              <w:tcPr>
                <w:tcW w:w="9016" w:type="dxa"/>
                <w:tcMar>
                  <w:top w:w="113" w:type="dxa"/>
                  <w:bottom w:w="113" w:type="dxa"/>
                </w:tcMar>
              </w:tcPr>
              <w:p w14:paraId="2118F24F" w14:textId="77777777" w:rsidR="00403345" w:rsidRDefault="00403345" w:rsidP="00403345">
                <w:r>
                  <w:t xml:space="preserve">The Spanish Civil War was a major military conflict between right-wing Nationalists and left-wing Republicans, which erupted after a </w:t>
                </w:r>
                <w:r>
                  <w:rPr>
                    <w:i/>
                    <w:iCs/>
                  </w:rPr>
                  <w:t xml:space="preserve">coup d’état </w:t>
                </w:r>
                <w:r>
                  <w:t>staged by rebel generals against the democratically elected Republican government. Following the ‘</w:t>
                </w:r>
                <w:proofErr w:type="spellStart"/>
                <w:r>
                  <w:t>defense</w:t>
                </w:r>
                <w:proofErr w:type="spellEnd"/>
                <w:r>
                  <w:t xml:space="preserve"> of Madrid’ during which Republicans held off a Nationalist siege on the Spanish capital, the conflict settled into a war of attrition, with Spain divided into two radically opposed territories. On the Nationalist side, an authoritarian dictatorship bolstered by the fascistic </w:t>
                </w:r>
                <w:proofErr w:type="spellStart"/>
                <w:r>
                  <w:t>Carlist</w:t>
                </w:r>
                <w:proofErr w:type="spellEnd"/>
                <w:r>
                  <w:t xml:space="preserve"> and </w:t>
                </w:r>
                <w:proofErr w:type="spellStart"/>
                <w:r>
                  <w:t>Falange</w:t>
                </w:r>
                <w:proofErr w:type="spellEnd"/>
                <w:r>
                  <w:t xml:space="preserve"> militias under General </w:t>
                </w:r>
                <w:proofErr w:type="spellStart"/>
                <w:r>
                  <w:t>Frederico</w:t>
                </w:r>
                <w:proofErr w:type="spellEnd"/>
                <w:r>
                  <w:t xml:space="preserve"> Franco (1892-1975) emerged, representing the interests of Spain’s conservative and Catholic elites. Defenders of the Republican government under President Manuel </w:t>
                </w:r>
                <w:proofErr w:type="spellStart"/>
                <w:r>
                  <w:t>Azaña</w:t>
                </w:r>
                <w:proofErr w:type="spellEnd"/>
                <w:r>
                  <w:t xml:space="preserve"> (1880-1940) organized around radical Anarchist and Socialist </w:t>
                </w:r>
                <w:proofErr w:type="gramStart"/>
                <w:r>
                  <w:t>trade-unions</w:t>
                </w:r>
                <w:proofErr w:type="gramEnd"/>
                <w:r>
                  <w:t xml:space="preserve"> (CNT, UGT, POUM) and volunteer militias. </w:t>
                </w:r>
              </w:p>
              <w:p w14:paraId="55147BBE" w14:textId="77777777" w:rsidR="00403345" w:rsidRDefault="00403345" w:rsidP="00403345"/>
              <w:p w14:paraId="0DDC06F6" w14:textId="77777777" w:rsidR="00403345" w:rsidRDefault="00403345" w:rsidP="00403345">
                <w:r>
                  <w:t xml:space="preserve">As a struggle between opposing ambitions for Spanish modernity, the conflict became a battlefield for the ideological, cultural and political movements within Spain and throughout the world. The international impact of the Spanish Civil War was significant; numerous nation-states, </w:t>
                </w:r>
                <w:r>
                  <w:lastRenderedPageBreak/>
                  <w:t>cultural figures and foreign volunteers entered the conflict, which effectively acted as the ‘rehearsal’ for World War II. Nazi Germany and Fascist Italy provided arms to the eventually victorious Nationalists, while the Soviet Union aided the Republicans. France, Great Britain, the United States and Canada chose to uphold a policy of ‘Non-Intervention’. Up to 60 000 volunteers from abroad made up of artists, writers, veterans and workers entered Spain to fight with the Republicans as the ‘International Brigades’.</w:t>
                </w:r>
              </w:p>
              <w:p w14:paraId="4D03C42A" w14:textId="77777777" w:rsidR="00403345" w:rsidRDefault="00403345" w:rsidP="00403345"/>
              <w:p w14:paraId="24894CF6" w14:textId="77777777" w:rsidR="00403345" w:rsidRDefault="00403345" w:rsidP="00403345">
                <w:r>
                  <w:t xml:space="preserve">The war was a formative moment for the modern European narrative, shaping the future of war, culture, society and politics. The use of visual propaganda (pioneered especially by Republican artists in political posters), the role of reportage and mass media to voice moral outcry, the rise of the personality cult and the primacy of ideology all contributed to the development of the twentieth century’s modernized warfare. Spain witnessed the first aerial bombardment of civilian targets, the introduction of psychological warfare, </w:t>
                </w:r>
                <w:r>
                  <w:rPr>
                    <w:i/>
                    <w:iCs/>
                  </w:rPr>
                  <w:t>Blitzkrieg</w:t>
                </w:r>
                <w:r>
                  <w:t xml:space="preserve"> and the mobilization of ideologically motivated military squads against domestic civilian enemies. On the Republican side, </w:t>
                </w:r>
                <w:proofErr w:type="gramStart"/>
                <w:r>
                  <w:t>war was accompanied by a process of social revolution in which agrarian land reform, the transfer of production to the hands of workers</w:t>
                </w:r>
                <w:proofErr w:type="gramEnd"/>
                <w:r>
                  <w:t xml:space="preserve"> and the abolition of military rank in certain areas occurred behind the front. Women took leading roles in many areas of revolution, reform and activism. The Catholic Church supported the Nationalists, whose ‘cleansing’ operations in occupied territory were articulated as a modern-day ‘crusade’ against the heathen Republicans.</w:t>
                </w:r>
              </w:p>
              <w:p w14:paraId="425A3AB4" w14:textId="77777777" w:rsidR="00403345" w:rsidRDefault="00403345" w:rsidP="00403345"/>
              <w:p w14:paraId="1A8AF438" w14:textId="77777777" w:rsidR="003F0D73" w:rsidRDefault="00403345" w:rsidP="00403345">
                <w:r>
                  <w:t xml:space="preserve">The conflict reverberated through modernist literature and artistic production, providing the setting for many influential cultural works. George Orwell’s </w:t>
                </w:r>
                <w:r>
                  <w:rPr>
                    <w:i/>
                    <w:iCs/>
                  </w:rPr>
                  <w:t xml:space="preserve">Homage to Catalonia </w:t>
                </w:r>
                <w:r>
                  <w:t xml:space="preserve">(1938), Ernest Hemingway’s </w:t>
                </w:r>
                <w:r>
                  <w:rPr>
                    <w:i/>
                    <w:iCs/>
                  </w:rPr>
                  <w:t xml:space="preserve">For Whom the Bell Tolls </w:t>
                </w:r>
                <w:r>
                  <w:t xml:space="preserve">(1940), André Malraux’s </w:t>
                </w:r>
                <w:r>
                  <w:rPr>
                    <w:i/>
                    <w:iCs/>
                  </w:rPr>
                  <w:t xml:space="preserve">Days of Hope </w:t>
                </w:r>
                <w:r>
                  <w:t xml:space="preserve">(1968) and Stephen Spender’s </w:t>
                </w:r>
                <w:r>
                  <w:rPr>
                    <w:i/>
                    <w:iCs/>
                  </w:rPr>
                  <w:t xml:space="preserve">Poems from Spain </w:t>
                </w:r>
                <w:r>
                  <w:t xml:space="preserve">(1939), among others, reflected on first-hand experiences by the authors fighting for the Republicans. Pro-Republican propaganda films were screened internationally, such as Hemingway and </w:t>
                </w:r>
                <w:proofErr w:type="spellStart"/>
                <w:r>
                  <w:t>Joris</w:t>
                </w:r>
                <w:proofErr w:type="spellEnd"/>
                <w:r>
                  <w:t xml:space="preserve"> </w:t>
                </w:r>
                <w:proofErr w:type="spellStart"/>
                <w:r>
                  <w:t>Ivens’s</w:t>
                </w:r>
                <w:proofErr w:type="spellEnd"/>
                <w:r>
                  <w:t xml:space="preserve"> </w:t>
                </w:r>
                <w:r>
                  <w:rPr>
                    <w:i/>
                    <w:iCs/>
                  </w:rPr>
                  <w:t xml:space="preserve">The Spanish Earth </w:t>
                </w:r>
                <w:r>
                  <w:t xml:space="preserve">(1937) and André Malraux’s </w:t>
                </w:r>
                <w:r>
                  <w:rPr>
                    <w:i/>
                    <w:iCs/>
                  </w:rPr>
                  <w:t xml:space="preserve">Sierra de </w:t>
                </w:r>
                <w:proofErr w:type="spellStart"/>
                <w:r>
                  <w:rPr>
                    <w:i/>
                    <w:iCs/>
                  </w:rPr>
                  <w:t>Teruel</w:t>
                </w:r>
                <w:proofErr w:type="spellEnd"/>
                <w:r>
                  <w:rPr>
                    <w:i/>
                    <w:iCs/>
                  </w:rPr>
                  <w:t xml:space="preserve"> (</w:t>
                </w:r>
                <w:proofErr w:type="spellStart"/>
                <w:r>
                  <w:rPr>
                    <w:i/>
                    <w:iCs/>
                  </w:rPr>
                  <w:t>L'Espoir</w:t>
                </w:r>
                <w:proofErr w:type="spellEnd"/>
                <w:r>
                  <w:rPr>
                    <w:i/>
                    <w:iCs/>
                  </w:rPr>
                  <w:t xml:space="preserve">) </w:t>
                </w:r>
                <w:r>
                  <w:t xml:space="preserve">(1939). Artists such as Henry Moore, Joan </w:t>
                </w:r>
                <w:proofErr w:type="spellStart"/>
                <w:r>
                  <w:t>Mir</w:t>
                </w:r>
                <w:r>
                  <w:rPr>
                    <w:rFonts w:eastAsia="Arial Unicode MS"/>
                  </w:rPr>
                  <w:t>ó</w:t>
                </w:r>
                <w:proofErr w:type="spellEnd"/>
                <w:r>
                  <w:t xml:space="preserve"> and Pablo Picasso, whose 1937 Cubist-work </w:t>
                </w:r>
                <w:r>
                  <w:rPr>
                    <w:i/>
                    <w:iCs/>
                  </w:rPr>
                  <w:t>Guernica</w:t>
                </w:r>
                <w:r>
                  <w:t xml:space="preserve"> would later become iconographic of the conflict, rallied around the Republican cause. Although most writers in the politically engaged and left-leaning 1930s literary scene supported the Republicans, T. S. Eliot was a public proponent of neutrality, whereas Evelyn Waugh, </w:t>
                </w:r>
                <w:proofErr w:type="spellStart"/>
                <w:r>
                  <w:t>Hillaire</w:t>
                </w:r>
                <w:proofErr w:type="spellEnd"/>
                <w:r>
                  <w:t xml:space="preserve"> Belloc, Ezra Pound, Gertrude Stein and Wyndham Lewis supported the Nationalists.</w:t>
                </w:r>
              </w:p>
            </w:tc>
          </w:sdtContent>
        </w:sdt>
      </w:tr>
      <w:tr w:rsidR="003235A7" w14:paraId="3CE1828A" w14:textId="77777777" w:rsidTr="003235A7">
        <w:tc>
          <w:tcPr>
            <w:tcW w:w="9016" w:type="dxa"/>
          </w:tcPr>
          <w:p w14:paraId="0D26D1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B947818F4DEC49932A89BA036FFD5D"/>
              </w:placeholder>
            </w:sdtPr>
            <w:sdtEndPr/>
            <w:sdtContent>
              <w:p w14:paraId="2539764F" w14:textId="77777777" w:rsidR="00403345" w:rsidRDefault="00403345" w:rsidP="00403345"/>
              <w:p w14:paraId="287C72AB" w14:textId="77777777" w:rsidR="00403345" w:rsidRDefault="00403345" w:rsidP="00403345">
                <w:sdt>
                  <w:sdtPr>
                    <w:id w:val="-1603490109"/>
                    <w:citation/>
                  </w:sdtPr>
                  <w:sdtContent>
                    <w:r>
                      <w:fldChar w:fldCharType="begin"/>
                    </w:r>
                    <w:r>
                      <w:rPr>
                        <w:lang w:val="en-US"/>
                      </w:rPr>
                      <w:instrText xml:space="preserve"> CITATION Cun80 \l 1033 </w:instrText>
                    </w:r>
                    <w:r>
                      <w:fldChar w:fldCharType="separate"/>
                    </w:r>
                    <w:r>
                      <w:rPr>
                        <w:noProof/>
                        <w:lang w:val="en-US"/>
                      </w:rPr>
                      <w:t>(Cunningham)</w:t>
                    </w:r>
                    <w:r>
                      <w:fldChar w:fldCharType="end"/>
                    </w:r>
                  </w:sdtContent>
                </w:sdt>
              </w:p>
              <w:p w14:paraId="4947C5EA" w14:textId="77777777" w:rsidR="00403345" w:rsidRDefault="00403345" w:rsidP="00403345"/>
              <w:p w14:paraId="618079E6" w14:textId="77777777" w:rsidR="00403345" w:rsidRDefault="00403345" w:rsidP="00403345">
                <w:sdt>
                  <w:sdtPr>
                    <w:id w:val="-2118286183"/>
                    <w:citation/>
                  </w:sdtPr>
                  <w:sdtContent>
                    <w:r>
                      <w:fldChar w:fldCharType="begin"/>
                    </w:r>
                    <w:r>
                      <w:rPr>
                        <w:lang w:val="en-US"/>
                      </w:rPr>
                      <w:instrText xml:space="preserve"> CITATION Cun86 \l 1033 </w:instrText>
                    </w:r>
                    <w:r>
                      <w:fldChar w:fldCharType="separate"/>
                    </w:r>
                    <w:r>
                      <w:rPr>
                        <w:noProof/>
                        <w:lang w:val="en-US"/>
                      </w:rPr>
                      <w:t>(Cunningham, Spanish Front: Writers on the Civil War)</w:t>
                    </w:r>
                    <w:r>
                      <w:fldChar w:fldCharType="end"/>
                    </w:r>
                  </w:sdtContent>
                </w:sdt>
              </w:p>
              <w:p w14:paraId="18D148DE" w14:textId="77777777" w:rsidR="00403345" w:rsidRDefault="00403345" w:rsidP="00403345"/>
              <w:p w14:paraId="2FE53E19" w14:textId="77777777" w:rsidR="00403345" w:rsidRDefault="00403345" w:rsidP="00403345">
                <w:sdt>
                  <w:sdtPr>
                    <w:id w:val="-996422233"/>
                    <w:citation/>
                  </w:sdtPr>
                  <w:sdtContent>
                    <w:r>
                      <w:fldChar w:fldCharType="begin"/>
                    </w:r>
                    <w:r>
                      <w:rPr>
                        <w:lang w:val="en-US"/>
                      </w:rPr>
                      <w:instrText xml:space="preserve"> CITATION Gra951 \l 1033 </w:instrText>
                    </w:r>
                    <w:r>
                      <w:fldChar w:fldCharType="separate"/>
                    </w:r>
                    <w:r>
                      <w:rPr>
                        <w:noProof/>
                        <w:lang w:val="en-US"/>
                      </w:rPr>
                      <w:t>(Graham and Labanyi)</w:t>
                    </w:r>
                    <w:r>
                      <w:fldChar w:fldCharType="end"/>
                    </w:r>
                  </w:sdtContent>
                </w:sdt>
              </w:p>
              <w:p w14:paraId="088C0992" w14:textId="77777777" w:rsidR="00403345" w:rsidRDefault="00403345" w:rsidP="00403345"/>
              <w:p w14:paraId="7F57DA43" w14:textId="77777777" w:rsidR="00403345" w:rsidRDefault="00403345" w:rsidP="00403345">
                <w:sdt>
                  <w:sdtPr>
                    <w:id w:val="1135836903"/>
                    <w:citation/>
                  </w:sdtPr>
                  <w:sdtContent>
                    <w:r>
                      <w:fldChar w:fldCharType="begin"/>
                    </w:r>
                    <w:r>
                      <w:rPr>
                        <w:lang w:val="en-US"/>
                      </w:rPr>
                      <w:instrText xml:space="preserve"> CITATION Ese95 \l 1033 </w:instrText>
                    </w:r>
                    <w:r>
                      <w:fldChar w:fldCharType="separate"/>
                    </w:r>
                    <w:r>
                      <w:rPr>
                        <w:noProof/>
                        <w:lang w:val="en-US"/>
                      </w:rPr>
                      <w:t>(Esenwein and Shubert)</w:t>
                    </w:r>
                    <w:r>
                      <w:fldChar w:fldCharType="end"/>
                    </w:r>
                  </w:sdtContent>
                </w:sdt>
              </w:p>
              <w:p w14:paraId="685D2D54" w14:textId="77777777" w:rsidR="00403345" w:rsidRDefault="00403345" w:rsidP="00403345"/>
              <w:p w14:paraId="59A0EC6B" w14:textId="77777777" w:rsidR="00403345" w:rsidRDefault="00403345" w:rsidP="00403345">
                <w:sdt>
                  <w:sdtPr>
                    <w:id w:val="96079032"/>
                    <w:citation/>
                  </w:sdtPr>
                  <w:sdtContent>
                    <w:r>
                      <w:fldChar w:fldCharType="begin"/>
                    </w:r>
                    <w:r>
                      <w:rPr>
                        <w:lang w:val="en-US"/>
                      </w:rPr>
                      <w:instrText xml:space="preserve"> CITATION Pre84 \l 1033 </w:instrText>
                    </w:r>
                    <w:r>
                      <w:fldChar w:fldCharType="separate"/>
                    </w:r>
                    <w:r>
                      <w:rPr>
                        <w:noProof/>
                        <w:lang w:val="en-US"/>
                      </w:rPr>
                      <w:t>(Preston)</w:t>
                    </w:r>
                    <w:r>
                      <w:fldChar w:fldCharType="end"/>
                    </w:r>
                  </w:sdtContent>
                </w:sdt>
              </w:p>
              <w:p w14:paraId="0D9ABD36" w14:textId="77777777" w:rsidR="00403345" w:rsidRDefault="00403345" w:rsidP="00403345"/>
              <w:p w14:paraId="04596928" w14:textId="77777777" w:rsidR="00403345" w:rsidRDefault="00403345" w:rsidP="00403345">
                <w:sdt>
                  <w:sdtPr>
                    <w:id w:val="690410803"/>
                    <w:citation/>
                  </w:sdtPr>
                  <w:sdtContent>
                    <w:r>
                      <w:fldChar w:fldCharType="begin"/>
                    </w:r>
                    <w:r>
                      <w:rPr>
                        <w:lang w:val="en-US"/>
                      </w:rPr>
                      <w:instrText xml:space="preserve"> CITATION Pre061 \l 1033 </w:instrText>
                    </w:r>
                    <w:r>
                      <w:fldChar w:fldCharType="separate"/>
                    </w:r>
                    <w:r>
                      <w:rPr>
                        <w:noProof/>
                        <w:lang w:val="en-US"/>
                      </w:rPr>
                      <w:t>(Preston, The Spanish Civil War)</w:t>
                    </w:r>
                    <w:r>
                      <w:fldChar w:fldCharType="end"/>
                    </w:r>
                  </w:sdtContent>
                </w:sdt>
              </w:p>
              <w:p w14:paraId="7523E145" w14:textId="77777777" w:rsidR="00403345" w:rsidRDefault="00403345" w:rsidP="00403345"/>
              <w:p w14:paraId="7C8607AD" w14:textId="77777777" w:rsidR="003235A7" w:rsidRDefault="00403345" w:rsidP="00403345">
                <w:sdt>
                  <w:sdtPr>
                    <w:id w:val="232893714"/>
                    <w:citation/>
                  </w:sdtPr>
                  <w:sdtContent>
                    <w:r>
                      <w:fldChar w:fldCharType="begin"/>
                    </w:r>
                    <w:r>
                      <w:rPr>
                        <w:lang w:val="en-US"/>
                      </w:rPr>
                      <w:instrText xml:space="preserve"> CITATION Ver90 \l 1033 </w:instrText>
                    </w:r>
                    <w:r>
                      <w:fldChar w:fldCharType="separate"/>
                    </w:r>
                    <w:r>
                      <w:rPr>
                        <w:noProof/>
                        <w:lang w:val="en-US"/>
                      </w:rPr>
                      <w:t>(Vernon)</w:t>
                    </w:r>
                    <w:r>
                      <w:fldChar w:fldCharType="end"/>
                    </w:r>
                  </w:sdtContent>
                </w:sdt>
              </w:p>
            </w:sdtContent>
          </w:sdt>
        </w:tc>
      </w:tr>
    </w:tbl>
    <w:p w14:paraId="3259CA5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19T21:31:00Z" w:initials="KT">
    <w:p w14:paraId="39B530A5" w14:textId="77777777" w:rsidR="00403345" w:rsidRDefault="00403345">
      <w:pPr>
        <w:pStyle w:val="CommentText"/>
      </w:pPr>
      <w:r>
        <w:rPr>
          <w:rStyle w:val="CommentReference"/>
        </w:rPr>
        <w:annotationRef/>
      </w:r>
      <w:r>
        <w:t>Please note that someone (the contributor? an editor?) will have to sift through the resources linked in the original entry – there are simply too many to choose from.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AFF1C" w14:textId="77777777" w:rsidR="004C32D4" w:rsidRDefault="004C32D4" w:rsidP="007A0D55">
      <w:pPr>
        <w:spacing w:after="0" w:line="240" w:lineRule="auto"/>
      </w:pPr>
      <w:r>
        <w:separator/>
      </w:r>
    </w:p>
  </w:endnote>
  <w:endnote w:type="continuationSeparator" w:id="0">
    <w:p w14:paraId="075B2FE0" w14:textId="77777777" w:rsidR="004C32D4" w:rsidRDefault="004C32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6A42C" w14:textId="77777777" w:rsidR="004C32D4" w:rsidRDefault="004C32D4" w:rsidP="007A0D55">
      <w:pPr>
        <w:spacing w:after="0" w:line="240" w:lineRule="auto"/>
      </w:pPr>
      <w:r>
        <w:separator/>
      </w:r>
    </w:p>
  </w:footnote>
  <w:footnote w:type="continuationSeparator" w:id="0">
    <w:p w14:paraId="21E2AA1F" w14:textId="77777777" w:rsidR="004C32D4" w:rsidRDefault="004C32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01B0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79B6A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345"/>
    <w:rsid w:val="00462DBE"/>
    <w:rsid w:val="00464699"/>
    <w:rsid w:val="00483379"/>
    <w:rsid w:val="00487BC5"/>
    <w:rsid w:val="00496888"/>
    <w:rsid w:val="004A7476"/>
    <w:rsid w:val="004C32D4"/>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F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2D4"/>
    <w:rPr>
      <w:rFonts w:ascii="Lucida Grande" w:hAnsi="Lucida Grande" w:cs="Lucida Grande"/>
      <w:sz w:val="18"/>
      <w:szCs w:val="18"/>
    </w:rPr>
  </w:style>
  <w:style w:type="character" w:styleId="CommentReference">
    <w:name w:val="annotation reference"/>
    <w:basedOn w:val="DefaultParagraphFont"/>
    <w:uiPriority w:val="99"/>
    <w:semiHidden/>
    <w:rsid w:val="00403345"/>
    <w:rPr>
      <w:sz w:val="18"/>
      <w:szCs w:val="18"/>
    </w:rPr>
  </w:style>
  <w:style w:type="paragraph" w:styleId="CommentText">
    <w:name w:val="annotation text"/>
    <w:basedOn w:val="Normal"/>
    <w:link w:val="CommentTextChar"/>
    <w:uiPriority w:val="99"/>
    <w:semiHidden/>
    <w:rsid w:val="00403345"/>
    <w:pPr>
      <w:spacing w:line="240" w:lineRule="auto"/>
    </w:pPr>
    <w:rPr>
      <w:sz w:val="24"/>
      <w:szCs w:val="24"/>
    </w:rPr>
  </w:style>
  <w:style w:type="character" w:customStyle="1" w:styleId="CommentTextChar">
    <w:name w:val="Comment Text Char"/>
    <w:basedOn w:val="DefaultParagraphFont"/>
    <w:link w:val="CommentText"/>
    <w:uiPriority w:val="99"/>
    <w:semiHidden/>
    <w:rsid w:val="00403345"/>
    <w:rPr>
      <w:sz w:val="24"/>
      <w:szCs w:val="24"/>
    </w:rPr>
  </w:style>
  <w:style w:type="paragraph" w:styleId="CommentSubject">
    <w:name w:val="annotation subject"/>
    <w:basedOn w:val="CommentText"/>
    <w:next w:val="CommentText"/>
    <w:link w:val="CommentSubjectChar"/>
    <w:uiPriority w:val="99"/>
    <w:semiHidden/>
    <w:rsid w:val="00403345"/>
    <w:rPr>
      <w:b/>
      <w:bCs/>
      <w:sz w:val="20"/>
      <w:szCs w:val="20"/>
    </w:rPr>
  </w:style>
  <w:style w:type="character" w:customStyle="1" w:styleId="CommentSubjectChar">
    <w:name w:val="Comment Subject Char"/>
    <w:basedOn w:val="CommentTextChar"/>
    <w:link w:val="CommentSubject"/>
    <w:uiPriority w:val="99"/>
    <w:semiHidden/>
    <w:rsid w:val="0040334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2D4"/>
    <w:rPr>
      <w:rFonts w:ascii="Lucida Grande" w:hAnsi="Lucida Grande" w:cs="Lucida Grande"/>
      <w:sz w:val="18"/>
      <w:szCs w:val="18"/>
    </w:rPr>
  </w:style>
  <w:style w:type="character" w:styleId="CommentReference">
    <w:name w:val="annotation reference"/>
    <w:basedOn w:val="DefaultParagraphFont"/>
    <w:uiPriority w:val="99"/>
    <w:semiHidden/>
    <w:rsid w:val="00403345"/>
    <w:rPr>
      <w:sz w:val="18"/>
      <w:szCs w:val="18"/>
    </w:rPr>
  </w:style>
  <w:style w:type="paragraph" w:styleId="CommentText">
    <w:name w:val="annotation text"/>
    <w:basedOn w:val="Normal"/>
    <w:link w:val="CommentTextChar"/>
    <w:uiPriority w:val="99"/>
    <w:semiHidden/>
    <w:rsid w:val="00403345"/>
    <w:pPr>
      <w:spacing w:line="240" w:lineRule="auto"/>
    </w:pPr>
    <w:rPr>
      <w:sz w:val="24"/>
      <w:szCs w:val="24"/>
    </w:rPr>
  </w:style>
  <w:style w:type="character" w:customStyle="1" w:styleId="CommentTextChar">
    <w:name w:val="Comment Text Char"/>
    <w:basedOn w:val="DefaultParagraphFont"/>
    <w:link w:val="CommentText"/>
    <w:uiPriority w:val="99"/>
    <w:semiHidden/>
    <w:rsid w:val="00403345"/>
    <w:rPr>
      <w:sz w:val="24"/>
      <w:szCs w:val="24"/>
    </w:rPr>
  </w:style>
  <w:style w:type="paragraph" w:styleId="CommentSubject">
    <w:name w:val="annotation subject"/>
    <w:basedOn w:val="CommentText"/>
    <w:next w:val="CommentText"/>
    <w:link w:val="CommentSubjectChar"/>
    <w:uiPriority w:val="99"/>
    <w:semiHidden/>
    <w:rsid w:val="00403345"/>
    <w:rPr>
      <w:b/>
      <w:bCs/>
      <w:sz w:val="20"/>
      <w:szCs w:val="20"/>
    </w:rPr>
  </w:style>
  <w:style w:type="character" w:customStyle="1" w:styleId="CommentSubjectChar">
    <w:name w:val="Comment Subject Char"/>
    <w:basedOn w:val="CommentTextChar"/>
    <w:link w:val="CommentSubject"/>
    <w:uiPriority w:val="99"/>
    <w:semiHidden/>
    <w:rsid w:val="004033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9AC5F2159BBB4C86706186DFDE9582"/>
        <w:category>
          <w:name w:val="General"/>
          <w:gallery w:val="placeholder"/>
        </w:category>
        <w:types>
          <w:type w:val="bbPlcHdr"/>
        </w:types>
        <w:behaviors>
          <w:behavior w:val="content"/>
        </w:behaviors>
        <w:guid w:val="{0A74B73E-EE81-134E-890F-5841DA06009D}"/>
      </w:docPartPr>
      <w:docPartBody>
        <w:p w:rsidR="00000000" w:rsidRDefault="000672A3">
          <w:pPr>
            <w:pStyle w:val="D49AC5F2159BBB4C86706186DFDE9582"/>
          </w:pPr>
          <w:r w:rsidRPr="00CC586D">
            <w:rPr>
              <w:rStyle w:val="PlaceholderText"/>
              <w:b/>
              <w:color w:val="FFFFFF" w:themeColor="background1"/>
            </w:rPr>
            <w:t>[Salutation]</w:t>
          </w:r>
        </w:p>
      </w:docPartBody>
    </w:docPart>
    <w:docPart>
      <w:docPartPr>
        <w:name w:val="032D16AE49C0ED49896F5F4051532AF9"/>
        <w:category>
          <w:name w:val="General"/>
          <w:gallery w:val="placeholder"/>
        </w:category>
        <w:types>
          <w:type w:val="bbPlcHdr"/>
        </w:types>
        <w:behaviors>
          <w:behavior w:val="content"/>
        </w:behaviors>
        <w:guid w:val="{09F49D51-DD40-B049-BC03-0347EF902AD6}"/>
      </w:docPartPr>
      <w:docPartBody>
        <w:p w:rsidR="00000000" w:rsidRDefault="000672A3">
          <w:pPr>
            <w:pStyle w:val="032D16AE49C0ED49896F5F4051532AF9"/>
          </w:pPr>
          <w:r>
            <w:rPr>
              <w:rStyle w:val="PlaceholderText"/>
            </w:rPr>
            <w:t>[First name]</w:t>
          </w:r>
        </w:p>
      </w:docPartBody>
    </w:docPart>
    <w:docPart>
      <w:docPartPr>
        <w:name w:val="9E59E20C13B3104B9F18F8BBAE3F106B"/>
        <w:category>
          <w:name w:val="General"/>
          <w:gallery w:val="placeholder"/>
        </w:category>
        <w:types>
          <w:type w:val="bbPlcHdr"/>
        </w:types>
        <w:behaviors>
          <w:behavior w:val="content"/>
        </w:behaviors>
        <w:guid w:val="{15C8A318-3853-CE40-A561-AB7C428D3475}"/>
      </w:docPartPr>
      <w:docPartBody>
        <w:p w:rsidR="00000000" w:rsidRDefault="000672A3">
          <w:pPr>
            <w:pStyle w:val="9E59E20C13B3104B9F18F8BBAE3F106B"/>
          </w:pPr>
          <w:r>
            <w:rPr>
              <w:rStyle w:val="PlaceholderText"/>
            </w:rPr>
            <w:t>[Middle name]</w:t>
          </w:r>
        </w:p>
      </w:docPartBody>
    </w:docPart>
    <w:docPart>
      <w:docPartPr>
        <w:name w:val="49604631C5944F4ABAE7BDB2FC91CC18"/>
        <w:category>
          <w:name w:val="General"/>
          <w:gallery w:val="placeholder"/>
        </w:category>
        <w:types>
          <w:type w:val="bbPlcHdr"/>
        </w:types>
        <w:behaviors>
          <w:behavior w:val="content"/>
        </w:behaviors>
        <w:guid w:val="{417B08DA-000C-524D-8236-52F451C5984F}"/>
      </w:docPartPr>
      <w:docPartBody>
        <w:p w:rsidR="00000000" w:rsidRDefault="000672A3">
          <w:pPr>
            <w:pStyle w:val="49604631C5944F4ABAE7BDB2FC91CC18"/>
          </w:pPr>
          <w:r>
            <w:rPr>
              <w:rStyle w:val="PlaceholderText"/>
            </w:rPr>
            <w:t>[Last</w:t>
          </w:r>
          <w:r>
            <w:rPr>
              <w:rStyle w:val="PlaceholderText"/>
            </w:rPr>
            <w:t xml:space="preserve"> name]</w:t>
          </w:r>
        </w:p>
      </w:docPartBody>
    </w:docPart>
    <w:docPart>
      <w:docPartPr>
        <w:name w:val="5D8D30977474C3469DB69C3B3033A2BD"/>
        <w:category>
          <w:name w:val="General"/>
          <w:gallery w:val="placeholder"/>
        </w:category>
        <w:types>
          <w:type w:val="bbPlcHdr"/>
        </w:types>
        <w:behaviors>
          <w:behavior w:val="content"/>
        </w:behaviors>
        <w:guid w:val="{1F082736-0FAA-4345-A7EB-729D6D782707}"/>
      </w:docPartPr>
      <w:docPartBody>
        <w:p w:rsidR="00000000" w:rsidRDefault="000672A3">
          <w:pPr>
            <w:pStyle w:val="5D8D30977474C3469DB69C3B3033A2BD"/>
          </w:pPr>
          <w:r>
            <w:rPr>
              <w:rStyle w:val="PlaceholderText"/>
            </w:rPr>
            <w:t>[Enter your biography]</w:t>
          </w:r>
        </w:p>
      </w:docPartBody>
    </w:docPart>
    <w:docPart>
      <w:docPartPr>
        <w:name w:val="B503936906A9B144AE16EE80B318E197"/>
        <w:category>
          <w:name w:val="General"/>
          <w:gallery w:val="placeholder"/>
        </w:category>
        <w:types>
          <w:type w:val="bbPlcHdr"/>
        </w:types>
        <w:behaviors>
          <w:behavior w:val="content"/>
        </w:behaviors>
        <w:guid w:val="{FE0368DB-96A0-6643-9907-E5BC62818196}"/>
      </w:docPartPr>
      <w:docPartBody>
        <w:p w:rsidR="00000000" w:rsidRDefault="000672A3">
          <w:pPr>
            <w:pStyle w:val="B503936906A9B144AE16EE80B318E197"/>
          </w:pPr>
          <w:r>
            <w:rPr>
              <w:rStyle w:val="PlaceholderText"/>
            </w:rPr>
            <w:t>[Enter the institution with which you are affiliated]</w:t>
          </w:r>
        </w:p>
      </w:docPartBody>
    </w:docPart>
    <w:docPart>
      <w:docPartPr>
        <w:name w:val="7722A91028E12C4EB9355880592C8D8C"/>
        <w:category>
          <w:name w:val="General"/>
          <w:gallery w:val="placeholder"/>
        </w:category>
        <w:types>
          <w:type w:val="bbPlcHdr"/>
        </w:types>
        <w:behaviors>
          <w:behavior w:val="content"/>
        </w:behaviors>
        <w:guid w:val="{D94A8DD1-9155-2248-A890-5E57B730172B}"/>
      </w:docPartPr>
      <w:docPartBody>
        <w:p w:rsidR="00000000" w:rsidRDefault="000672A3">
          <w:pPr>
            <w:pStyle w:val="7722A91028E12C4EB9355880592C8D8C"/>
          </w:pPr>
          <w:r w:rsidRPr="00EF74F7">
            <w:rPr>
              <w:b/>
              <w:color w:val="808080" w:themeColor="background1" w:themeShade="80"/>
            </w:rPr>
            <w:t>[Enter the headword for your article]</w:t>
          </w:r>
        </w:p>
      </w:docPartBody>
    </w:docPart>
    <w:docPart>
      <w:docPartPr>
        <w:name w:val="1E32946572897144A1B5FAE5CD27D2AC"/>
        <w:category>
          <w:name w:val="General"/>
          <w:gallery w:val="placeholder"/>
        </w:category>
        <w:types>
          <w:type w:val="bbPlcHdr"/>
        </w:types>
        <w:behaviors>
          <w:behavior w:val="content"/>
        </w:behaviors>
        <w:guid w:val="{BF2B45F6-8D4A-494E-ABBA-3B8E5723C816}"/>
      </w:docPartPr>
      <w:docPartBody>
        <w:p w:rsidR="00000000" w:rsidRDefault="000672A3">
          <w:pPr>
            <w:pStyle w:val="1E32946572897144A1B5FAE5CD27D2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8354DABD024647B286EC6C8DEA706C"/>
        <w:category>
          <w:name w:val="General"/>
          <w:gallery w:val="placeholder"/>
        </w:category>
        <w:types>
          <w:type w:val="bbPlcHdr"/>
        </w:types>
        <w:behaviors>
          <w:behavior w:val="content"/>
        </w:behaviors>
        <w:guid w:val="{E9A0B522-24A9-7F45-9C2E-DE10B19A8D6A}"/>
      </w:docPartPr>
      <w:docPartBody>
        <w:p w:rsidR="00000000" w:rsidRDefault="000672A3">
          <w:pPr>
            <w:pStyle w:val="618354DABD024647B286EC6C8DEA70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51CE0C57273E469EF9B88F4302C3B9"/>
        <w:category>
          <w:name w:val="General"/>
          <w:gallery w:val="placeholder"/>
        </w:category>
        <w:types>
          <w:type w:val="bbPlcHdr"/>
        </w:types>
        <w:behaviors>
          <w:behavior w:val="content"/>
        </w:behaviors>
        <w:guid w:val="{17355FFC-D30A-FF43-B93E-E06C3C3D8750}"/>
      </w:docPartPr>
      <w:docPartBody>
        <w:p w:rsidR="00000000" w:rsidRDefault="000672A3">
          <w:pPr>
            <w:pStyle w:val="A051CE0C57273E469EF9B88F4302C3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B947818F4DEC49932A89BA036FFD5D"/>
        <w:category>
          <w:name w:val="General"/>
          <w:gallery w:val="placeholder"/>
        </w:category>
        <w:types>
          <w:type w:val="bbPlcHdr"/>
        </w:types>
        <w:behaviors>
          <w:behavior w:val="content"/>
        </w:behaviors>
        <w:guid w:val="{42030248-AAFB-714E-AACB-464A2045BE7E}"/>
      </w:docPartPr>
      <w:docPartBody>
        <w:p w:rsidR="00000000" w:rsidRDefault="000672A3">
          <w:pPr>
            <w:pStyle w:val="91B947818F4DEC49932A89BA036FFD5D"/>
          </w:pPr>
          <w:r>
            <w:rPr>
              <w:rStyle w:val="PlaceholderText"/>
            </w:rPr>
            <w:t>[Enter citations for further reading here]</w:t>
          </w:r>
        </w:p>
      </w:docPartBody>
    </w:docPart>
    <w:docPart>
      <w:docPartPr>
        <w:name w:val="CAA2D70A03C1624EAE48F98632B1BEC1"/>
        <w:category>
          <w:name w:val="General"/>
          <w:gallery w:val="placeholder"/>
        </w:category>
        <w:types>
          <w:type w:val="bbPlcHdr"/>
        </w:types>
        <w:behaviors>
          <w:behavior w:val="content"/>
        </w:behaviors>
        <w:guid w:val="{D370B203-1952-1740-A5FE-D725FD2DCC73}"/>
      </w:docPartPr>
      <w:docPartBody>
        <w:p w:rsidR="00000000" w:rsidRDefault="000672A3" w:rsidP="000672A3">
          <w:pPr>
            <w:pStyle w:val="CAA2D70A03C1624EAE48F98632B1BEC1"/>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A3"/>
    <w:rsid w:val="000672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9AC5F2159BBB4C86706186DFDE9582">
    <w:name w:val="D49AC5F2159BBB4C86706186DFDE9582"/>
  </w:style>
  <w:style w:type="paragraph" w:customStyle="1" w:styleId="032D16AE49C0ED49896F5F4051532AF9">
    <w:name w:val="032D16AE49C0ED49896F5F4051532AF9"/>
  </w:style>
  <w:style w:type="paragraph" w:customStyle="1" w:styleId="9E59E20C13B3104B9F18F8BBAE3F106B">
    <w:name w:val="9E59E20C13B3104B9F18F8BBAE3F106B"/>
  </w:style>
  <w:style w:type="paragraph" w:customStyle="1" w:styleId="49604631C5944F4ABAE7BDB2FC91CC18">
    <w:name w:val="49604631C5944F4ABAE7BDB2FC91CC18"/>
  </w:style>
  <w:style w:type="paragraph" w:customStyle="1" w:styleId="5D8D30977474C3469DB69C3B3033A2BD">
    <w:name w:val="5D8D30977474C3469DB69C3B3033A2BD"/>
  </w:style>
  <w:style w:type="paragraph" w:customStyle="1" w:styleId="B503936906A9B144AE16EE80B318E197">
    <w:name w:val="B503936906A9B144AE16EE80B318E197"/>
  </w:style>
  <w:style w:type="paragraph" w:customStyle="1" w:styleId="7722A91028E12C4EB9355880592C8D8C">
    <w:name w:val="7722A91028E12C4EB9355880592C8D8C"/>
  </w:style>
  <w:style w:type="paragraph" w:customStyle="1" w:styleId="1E32946572897144A1B5FAE5CD27D2AC">
    <w:name w:val="1E32946572897144A1B5FAE5CD27D2AC"/>
  </w:style>
  <w:style w:type="paragraph" w:customStyle="1" w:styleId="618354DABD024647B286EC6C8DEA706C">
    <w:name w:val="618354DABD024647B286EC6C8DEA706C"/>
  </w:style>
  <w:style w:type="paragraph" w:customStyle="1" w:styleId="A051CE0C57273E469EF9B88F4302C3B9">
    <w:name w:val="A051CE0C57273E469EF9B88F4302C3B9"/>
  </w:style>
  <w:style w:type="paragraph" w:customStyle="1" w:styleId="91B947818F4DEC49932A89BA036FFD5D">
    <w:name w:val="91B947818F4DEC49932A89BA036FFD5D"/>
  </w:style>
  <w:style w:type="paragraph" w:customStyle="1" w:styleId="CAA2D70A03C1624EAE48F98632B1BEC1">
    <w:name w:val="CAA2D70A03C1624EAE48F98632B1BEC1"/>
    <w:rsid w:val="000672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9AC5F2159BBB4C86706186DFDE9582">
    <w:name w:val="D49AC5F2159BBB4C86706186DFDE9582"/>
  </w:style>
  <w:style w:type="paragraph" w:customStyle="1" w:styleId="032D16AE49C0ED49896F5F4051532AF9">
    <w:name w:val="032D16AE49C0ED49896F5F4051532AF9"/>
  </w:style>
  <w:style w:type="paragraph" w:customStyle="1" w:styleId="9E59E20C13B3104B9F18F8BBAE3F106B">
    <w:name w:val="9E59E20C13B3104B9F18F8BBAE3F106B"/>
  </w:style>
  <w:style w:type="paragraph" w:customStyle="1" w:styleId="49604631C5944F4ABAE7BDB2FC91CC18">
    <w:name w:val="49604631C5944F4ABAE7BDB2FC91CC18"/>
  </w:style>
  <w:style w:type="paragraph" w:customStyle="1" w:styleId="5D8D30977474C3469DB69C3B3033A2BD">
    <w:name w:val="5D8D30977474C3469DB69C3B3033A2BD"/>
  </w:style>
  <w:style w:type="paragraph" w:customStyle="1" w:styleId="B503936906A9B144AE16EE80B318E197">
    <w:name w:val="B503936906A9B144AE16EE80B318E197"/>
  </w:style>
  <w:style w:type="paragraph" w:customStyle="1" w:styleId="7722A91028E12C4EB9355880592C8D8C">
    <w:name w:val="7722A91028E12C4EB9355880592C8D8C"/>
  </w:style>
  <w:style w:type="paragraph" w:customStyle="1" w:styleId="1E32946572897144A1B5FAE5CD27D2AC">
    <w:name w:val="1E32946572897144A1B5FAE5CD27D2AC"/>
  </w:style>
  <w:style w:type="paragraph" w:customStyle="1" w:styleId="618354DABD024647B286EC6C8DEA706C">
    <w:name w:val="618354DABD024647B286EC6C8DEA706C"/>
  </w:style>
  <w:style w:type="paragraph" w:customStyle="1" w:styleId="A051CE0C57273E469EF9B88F4302C3B9">
    <w:name w:val="A051CE0C57273E469EF9B88F4302C3B9"/>
  </w:style>
  <w:style w:type="paragraph" w:customStyle="1" w:styleId="91B947818F4DEC49932A89BA036FFD5D">
    <w:name w:val="91B947818F4DEC49932A89BA036FFD5D"/>
  </w:style>
  <w:style w:type="paragraph" w:customStyle="1" w:styleId="CAA2D70A03C1624EAE48F98632B1BEC1">
    <w:name w:val="CAA2D70A03C1624EAE48F98632B1BEC1"/>
    <w:rsid w:val="00067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Cun80</b:Tag>
    <b:SourceType>Book</b:SourceType>
    <b:Guid>{C01DFD48-4845-D041-A4A0-688D819DC3AB}</b:Guid>
    <b:Title>The Penguin Book of Spanish Civil War Verse</b:Title>
    <b:City>London</b:City>
    <b:Publisher>Penguin</b:Publisher>
    <b:Year>1980</b:Year>
    <b:Author>
      <b:Editor>
        <b:NameList>
          <b:Person>
            <b:Last>Cunningham</b:Last>
            <b:First>V.</b:First>
          </b:Person>
        </b:NameList>
      </b:Editor>
    </b:Author>
    <b:RefOrder>1</b:RefOrder>
  </b:Source>
  <b:Source>
    <b:Tag>Cun86</b:Tag>
    <b:SourceType>Book</b:SourceType>
    <b:Guid>{CF5C5D96-FCAD-2F49-A91C-EE51FA7A5D28}</b:Guid>
    <b:Author>
      <b:Author>
        <b:NameList>
          <b:Person>
            <b:Last>Cunningham</b:Last>
            <b:First>V.</b:First>
          </b:Person>
        </b:NameList>
      </b:Author>
    </b:Author>
    <b:Title>Spanish Front: Writers on the Civil War</b:Title>
    <b:City>New York</b:City>
    <b:Publisher>Oxford University Press</b:Publisher>
    <b:Year>1986</b:Year>
    <b:RefOrder>2</b:RefOrder>
  </b:Source>
  <b:Source>
    <b:Tag>Gra951</b:Tag>
    <b:SourceType>Book</b:SourceType>
    <b:Guid>{A5E5D801-3F6B-974B-A020-66E79E333AA0}</b:Guid>
    <b:Author>
      <b:Author>
        <b:NameList>
          <b:Person>
            <b:Last>Graham</b:Last>
            <b:First>H.</b:First>
          </b:Person>
          <b:Person>
            <b:Last>Labanyi</b:Last>
            <b:First>J.</b:First>
          </b:Person>
        </b:NameList>
      </b:Author>
    </b:Author>
    <b:Title>Spanish Cultural Studies: An Introduction, The Struggle for Modernity</b:Title>
    <b:City>New York</b:City>
    <b:Publisher>Oxford University Press</b:Publisher>
    <b:Year>1995</b:Year>
    <b:RefOrder>3</b:RefOrder>
  </b:Source>
  <b:Source>
    <b:Tag>Ese95</b:Tag>
    <b:SourceType>Book</b:SourceType>
    <b:Guid>{A14E4BF1-1EED-FD45-B98A-2EBBCEF18D7E}</b:Guid>
    <b:Author>
      <b:Author>
        <b:NameList>
          <b:Person>
            <b:Last>Esenwein</b:Last>
            <b:First>G.</b:First>
          </b:Person>
          <b:Person>
            <b:Last>Shubert</b:Last>
            <b:First>A.</b:First>
          </b:Person>
        </b:NameList>
      </b:Author>
    </b:Author>
    <b:Title>Spain at War: The Spanish Civil War in Context 1931-1939</b:Title>
    <b:City>London</b:City>
    <b:Publisher>Longman</b:Publisher>
    <b:Year>1995</b:Year>
    <b:RefOrder>4</b:RefOrder>
  </b:Source>
  <b:Source>
    <b:Tag>Pre84</b:Tag>
    <b:SourceType>Book</b:SourceType>
    <b:Guid>{B3C26B66-770E-7C43-9428-9A4146F31823}</b:Guid>
    <b:Title>Revolution and War in Spain, 1931-1939</b:Title>
    <b:City>London</b:City>
    <b:Publisher>Routledge</b:Publisher>
    <b:Year>1984</b:Year>
    <b:Author>
      <b:Editor>
        <b:NameList>
          <b:Person>
            <b:Last>Preston</b:Last>
            <b:First>P.</b:First>
          </b:Person>
        </b:NameList>
      </b:Editor>
    </b:Author>
    <b:RefOrder>5</b:RefOrder>
  </b:Source>
  <b:Source>
    <b:Tag>Pre061</b:Tag>
    <b:SourceType>Book</b:SourceType>
    <b:Guid>{33753B49-9A82-CB40-98A4-85ACB76A7E5F}</b:Guid>
    <b:Author>
      <b:Author>
        <b:NameList>
          <b:Person>
            <b:Last>Preston</b:Last>
            <b:First>P.</b:First>
          </b:Person>
        </b:NameList>
      </b:Author>
    </b:Author>
    <b:Title>The Spanish Civil War</b:Title>
    <b:City>London</b:City>
    <b:Publisher>Harper Collins</b:Publisher>
    <b:Year>2006</b:Year>
    <b:RefOrder>6</b:RefOrder>
  </b:Source>
  <b:Source>
    <b:Tag>Ver90</b:Tag>
    <b:SourceType>Book</b:SourceType>
    <b:Guid>{1E22238E-9660-3940-8B39-A7A7987F759D}</b:Guid>
    <b:Title>The Spanish Civil War and the Visual Arts</b:Title>
    <b:City>Ithaca</b:City>
    <b:Publisher>Cornell University Press</b:Publisher>
    <b:Year>1990</b:Year>
    <b:Author>
      <b:Editor>
        <b:NameList>
          <b:Person>
            <b:Last>Vernon</b:Last>
            <b:First>K.</b:First>
          </b:Person>
        </b:NameList>
      </b:Editor>
    </b:Author>
    <b:RefOrder>7</b:RefOrder>
  </b:Source>
</b:Sources>
</file>

<file path=customXml/itemProps1.xml><?xml version="1.0" encoding="utf-8"?>
<ds:datastoreItem xmlns:ds="http://schemas.openxmlformats.org/officeDocument/2006/customXml" ds:itemID="{C682BF28-9925-B14B-889D-B16EC16C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915</Words>
  <Characters>5218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2016-01-20T05:22:00Z</dcterms:created>
  <dcterms:modified xsi:type="dcterms:W3CDTF">2016-01-20T05:31:00Z</dcterms:modified>
</cp:coreProperties>
</file>