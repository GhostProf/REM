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9D05E3" w:rsidP="005E0090">
                <w:r>
                  <w:t>Marc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9D05E3" w:rsidP="009D05E3">
                <w:proofErr w:type="spellStart"/>
                <w:r>
                  <w:t>V</w:t>
                </w:r>
                <w:r>
                  <w:t>olovici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9D05E3" w:rsidP="009D05E3">
                <w:r>
                  <w:t>Princeton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lang w:bidi="he-IL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D05E3" w:rsidP="009D05E3">
                <w:pPr>
                  <w:rPr>
                    <w:b/>
                  </w:rPr>
                </w:pPr>
                <w:r w:rsidRPr="009D05E3">
                  <w:rPr>
                    <w:lang w:bidi="he-IL"/>
                  </w:rPr>
                  <w:t>Volks</w:t>
                </w:r>
                <w:r w:rsidRPr="009D05E3">
                  <w:t>g</w:t>
                </w:r>
                <w:r w:rsidRPr="009D05E3">
                  <w:rPr>
                    <w:lang w:bidi="he-IL"/>
                  </w:rPr>
                  <w:t>emeinschaft</w:t>
                </w:r>
              </w:p>
            </w:tc>
          </w:sdtContent>
        </w:sdt>
        <w:bookmarkEnd w:id="0" w:displacedByCustomXml="prev"/>
      </w:tr>
      <w:tr w:rsidR="00464699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9D05E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Borders>
                  <w:bottom w:val="single" w:sz="4" w:space="0" w:color="D9D9D9"/>
                </w:tcBorders>
                <w:tcMar>
                  <w:top w:w="113" w:type="dxa"/>
                  <w:bottom w:w="113" w:type="dxa"/>
                </w:tcMar>
              </w:tcPr>
              <w:p w:rsidR="00E85A05" w:rsidRDefault="009D05E3" w:rsidP="005E0090">
                <w:r>
                  <w:t>The</w:t>
                </w:r>
                <w:r w:rsidRPr="007858E8">
                  <w:t xml:space="preserve"> German term</w:t>
                </w:r>
                <w:r>
                  <w:t xml:space="preserve"> </w:t>
                </w:r>
                <w:sdt>
                  <w:sdtPr>
                    <w:rPr>
                      <w:i/>
                      <w:lang w:bidi="he-IL"/>
                    </w:rPr>
                    <w:alias w:val="Article headword"/>
                    <w:tag w:val="articleHeadword"/>
                    <w:id w:val="-1303378002"/>
                    <w:placeholder>
                      <w:docPart w:val="FC3F243C718E4CA5A1690AB4DF1403A2"/>
                    </w:placeholder>
                    <w:text/>
                  </w:sdtPr>
                  <w:sdtContent>
                    <w:r w:rsidRPr="009D05E3">
                      <w:rPr>
                        <w:i/>
                        <w:lang w:bidi="he-IL"/>
                      </w:rPr>
                      <w:t>Volks</w:t>
                    </w:r>
                    <w:r w:rsidRPr="009D05E3">
                      <w:rPr>
                        <w:i/>
                      </w:rPr>
                      <w:t>g</w:t>
                    </w:r>
                    <w:r w:rsidRPr="009D05E3">
                      <w:rPr>
                        <w:i/>
                        <w:lang w:bidi="he-IL"/>
                      </w:rPr>
                      <w:t>emeinschaft</w:t>
                    </w:r>
                  </w:sdtContent>
                </w:sdt>
                <w:r>
                  <w:t xml:space="preserve">, normally translated as </w:t>
                </w:r>
                <w:r>
                  <w:t>‘</w:t>
                </w:r>
                <w:r w:rsidRPr="007858E8">
                  <w:t>National Community</w:t>
                </w:r>
                <w:r>
                  <w:t>’</w:t>
                </w:r>
                <w:r w:rsidRPr="007858E8">
                  <w:t xml:space="preserve"> or </w:t>
                </w:r>
                <w:r>
                  <w:t>‘</w:t>
                </w:r>
                <w:r w:rsidRPr="007858E8">
                  <w:t xml:space="preserve">People’s </w:t>
                </w:r>
                <w:r>
                  <w:t>C</w:t>
                </w:r>
                <w:r w:rsidRPr="007858E8">
                  <w:t>ommunity</w:t>
                </w:r>
                <w:r>
                  <w:t>,</w:t>
                </w:r>
                <w:r>
                  <w:t>’</w:t>
                </w:r>
                <w:r>
                  <w:t xml:space="preserve"> </w:t>
                </w:r>
                <w:r w:rsidRPr="007858E8">
                  <w:t xml:space="preserve">expresses </w:t>
                </w:r>
                <w:r>
                  <w:t>an ideal image of a harmonious</w:t>
                </w:r>
                <w:r w:rsidRPr="007858E8">
                  <w:t xml:space="preserve"> and uni</w:t>
                </w:r>
                <w:r>
                  <w:t>ted</w:t>
                </w:r>
                <w:r w:rsidRPr="007858E8">
                  <w:t xml:space="preserve"> society. The term draws on </w:t>
                </w:r>
                <w:r>
                  <w:t xml:space="preserve">German sociologist </w:t>
                </w:r>
                <w:r w:rsidRPr="007858E8">
                  <w:t>Ferdinand T</w:t>
                </w:r>
                <w:r w:rsidRPr="007858E8">
                  <w:rPr>
                    <w:lang w:val="de-DE" w:bidi="he-IL"/>
                  </w:rPr>
                  <w:t>önnies’</w:t>
                </w:r>
                <w:r>
                  <w:rPr>
                    <w:lang w:val="de-DE" w:bidi="he-IL"/>
                  </w:rPr>
                  <w:t>s</w:t>
                </w:r>
                <w:r w:rsidRPr="007858E8">
                  <w:rPr>
                    <w:lang w:val="de-DE" w:bidi="he-IL"/>
                  </w:rPr>
                  <w:t xml:space="preserve"> </w:t>
                </w:r>
                <w:r>
                  <w:rPr>
                    <w:lang w:bidi="he-IL"/>
                  </w:rPr>
                  <w:t xml:space="preserve">interpretation of </w:t>
                </w:r>
                <w:proofErr w:type="spellStart"/>
                <w:r w:rsidRPr="007858E8">
                  <w:rPr>
                    <w:i/>
                    <w:lang w:bidi="he-IL"/>
                  </w:rPr>
                  <w:t>Gemeinschaft</w:t>
                </w:r>
                <w:proofErr w:type="spellEnd"/>
                <w:r w:rsidRPr="007858E8">
                  <w:rPr>
                    <w:lang w:bidi="he-IL"/>
                  </w:rPr>
                  <w:t xml:space="preserve"> </w:t>
                </w:r>
                <w:r>
                  <w:rPr>
                    <w:lang w:bidi="he-IL"/>
                  </w:rPr>
                  <w:t xml:space="preserve">as a social model </w:t>
                </w:r>
                <w:r w:rsidRPr="007858E8">
                  <w:rPr>
                    <w:lang w:bidi="he-IL"/>
                  </w:rPr>
                  <w:t xml:space="preserve">characteristic </w:t>
                </w:r>
                <w:r>
                  <w:rPr>
                    <w:rFonts w:cs="Times New Roman"/>
                    <w:lang w:bidi="he-IL"/>
                  </w:rPr>
                  <w:t>of</w:t>
                </w:r>
                <w:r w:rsidRPr="007858E8">
                  <w:rPr>
                    <w:rFonts w:cs="Times New Roman"/>
                    <w:lang w:bidi="he-IL"/>
                  </w:rPr>
                  <w:t xml:space="preserve"> families, neighbo</w:t>
                </w:r>
                <w:r>
                  <w:rPr>
                    <w:rFonts w:cs="Times New Roman"/>
                    <w:lang w:bidi="he-IL"/>
                  </w:rPr>
                  <w:t>u</w:t>
                </w:r>
                <w:r w:rsidRPr="007858E8">
                  <w:rPr>
                    <w:rFonts w:cs="Times New Roman"/>
                    <w:lang w:bidi="he-IL"/>
                  </w:rPr>
                  <w:t>rs</w:t>
                </w:r>
                <w:r>
                  <w:rPr>
                    <w:rFonts w:cs="Times New Roman"/>
                    <w:lang w:bidi="he-IL"/>
                  </w:rPr>
                  <w:t xml:space="preserve"> and small</w:t>
                </w:r>
                <w:r w:rsidRPr="007858E8">
                  <w:rPr>
                    <w:rFonts w:cs="Times New Roman"/>
                    <w:lang w:bidi="he-IL"/>
                  </w:rPr>
                  <w:t xml:space="preserve"> communities</w:t>
                </w:r>
                <w:r>
                  <w:rPr>
                    <w:rFonts w:cs="Times New Roman"/>
                    <w:lang w:bidi="he-IL"/>
                  </w:rPr>
                  <w:t>, in which relationships are based on selflessness, solidarity</w:t>
                </w:r>
                <w:r w:rsidRPr="007858E8">
                  <w:rPr>
                    <w:rFonts w:cs="Times New Roman"/>
                    <w:lang w:bidi="he-IL"/>
                  </w:rPr>
                  <w:t xml:space="preserve">, </w:t>
                </w:r>
                <w:r>
                  <w:rPr>
                    <w:rFonts w:cs="Times New Roman"/>
                    <w:lang w:bidi="he-IL"/>
                  </w:rPr>
                  <w:t xml:space="preserve">and common values. </w:t>
                </w:r>
                <w:proofErr w:type="spellStart"/>
                <w:r w:rsidRPr="00773D17">
                  <w:rPr>
                    <w:rFonts w:cs="Times New Roman"/>
                    <w:i/>
                    <w:lang w:bidi="he-IL"/>
                  </w:rPr>
                  <w:t>Gemeinschaft</w:t>
                </w:r>
                <w:proofErr w:type="spellEnd"/>
                <w:r>
                  <w:rPr>
                    <w:rFonts w:cs="Times New Roman"/>
                    <w:lang w:bidi="he-IL"/>
                  </w:rPr>
                  <w:t xml:space="preserve"> (community) was countered by </w:t>
                </w:r>
                <w:proofErr w:type="spellStart"/>
                <w:r w:rsidRPr="007858E8">
                  <w:rPr>
                    <w:rFonts w:cs="Times New Roman"/>
                    <w:i/>
                    <w:lang w:bidi="he-IL"/>
                  </w:rPr>
                  <w:t>Gesellschaft</w:t>
                </w:r>
                <w:proofErr w:type="spellEnd"/>
                <w:r>
                  <w:rPr>
                    <w:rFonts w:cs="Times New Roman"/>
                    <w:lang w:bidi="he-IL"/>
                  </w:rPr>
                  <w:t xml:space="preserve"> (society), a term bound up with the </w:t>
                </w:r>
                <w:r w:rsidRPr="007858E8">
                  <w:rPr>
                    <w:rFonts w:cs="Times New Roman"/>
                    <w:lang w:bidi="he-IL"/>
                  </w:rPr>
                  <w:t xml:space="preserve">rise of </w:t>
                </w:r>
                <w:r>
                  <w:rPr>
                    <w:rFonts w:cs="Times New Roman"/>
                    <w:lang w:bidi="he-IL"/>
                  </w:rPr>
                  <w:t xml:space="preserve">the capitalist modern state, in which social relationships are primarily economic, political, and instrumental in nature. </w:t>
                </w:r>
                <w:r w:rsidRPr="007858E8">
                  <w:rPr>
                    <w:rFonts w:cs="Times New Roman"/>
                    <w:lang w:bidi="he-IL"/>
                  </w:rPr>
                  <w:t xml:space="preserve">The </w:t>
                </w:r>
                <w:r>
                  <w:rPr>
                    <w:rFonts w:cs="Times New Roman"/>
                    <w:lang w:bidi="he-IL"/>
                  </w:rPr>
                  <w:t>notion</w:t>
                </w:r>
                <w:r w:rsidRPr="007858E8">
                  <w:rPr>
                    <w:rFonts w:cs="Times New Roman"/>
                    <w:lang w:bidi="he-IL"/>
                  </w:rPr>
                  <w:t xml:space="preserve"> of </w:t>
                </w:r>
                <w:r w:rsidRPr="00773D17">
                  <w:rPr>
                    <w:rFonts w:cs="Times New Roman"/>
                    <w:i/>
                    <w:lang w:bidi="he-IL"/>
                  </w:rPr>
                  <w:t>Volksgemeinschaft</w:t>
                </w:r>
                <w:r>
                  <w:rPr>
                    <w:rFonts w:cs="Times New Roman"/>
                    <w:lang w:bidi="he-IL"/>
                  </w:rPr>
                  <w:t xml:space="preserve"> became</w:t>
                </w:r>
                <w:r w:rsidRPr="007858E8">
                  <w:rPr>
                    <w:rFonts w:cs="Times New Roman"/>
                    <w:lang w:bidi="he-IL"/>
                  </w:rPr>
                  <w:t xml:space="preserve"> popular during the First World War and </w:t>
                </w:r>
                <w:r>
                  <w:rPr>
                    <w:rFonts w:cs="Times New Roman"/>
                    <w:lang w:bidi="he-IL"/>
                  </w:rPr>
                  <w:t xml:space="preserve">was used during the interwar period </w:t>
                </w:r>
                <w:r w:rsidRPr="007858E8">
                  <w:rPr>
                    <w:rFonts w:cs="Times New Roman"/>
                    <w:lang w:bidi="he-IL"/>
                  </w:rPr>
                  <w:t>by all politi</w:t>
                </w:r>
                <w:r>
                  <w:rPr>
                    <w:rFonts w:cs="Times New Roman"/>
                    <w:lang w:bidi="he-IL"/>
                  </w:rPr>
                  <w:t xml:space="preserve">cal sides to convey the need to overcome </w:t>
                </w:r>
                <w:r w:rsidRPr="007858E8">
                  <w:rPr>
                    <w:rFonts w:cs="Times New Roman"/>
                    <w:lang w:bidi="he-IL"/>
                  </w:rPr>
                  <w:t>divisions of class, religion a</w:t>
                </w:r>
                <w:r>
                  <w:rPr>
                    <w:rFonts w:cs="Times New Roman"/>
                    <w:lang w:bidi="he-IL"/>
                  </w:rPr>
                  <w:t>nd ideology.</w:t>
                </w:r>
              </w:p>
            </w:tc>
          </w:sdtContent>
        </w:sdt>
      </w:tr>
      <w:tr w:rsidR="003F0D73" w:rsidRPr="00AE64D7" w:rsidTr="009D05E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Borders>
                      <w:bottom w:val="nil"/>
                    </w:tcBorders>
                    <w:tcMar>
                      <w:top w:w="113" w:type="dxa"/>
                      <w:bottom w:w="113" w:type="dxa"/>
                    </w:tcMar>
                  </w:tcPr>
                  <w:p w:rsidR="003F0D73" w:rsidRPr="005E0090" w:rsidRDefault="009D05E3" w:rsidP="009D05E3">
                    <w:pPr>
                      <w:rPr>
                        <w:rFonts w:cs="Times New Roman"/>
                        <w:lang w:val="en-CA"/>
                      </w:rPr>
                    </w:pPr>
                    <w:r>
                      <w:t>The</w:t>
                    </w:r>
                    <w:r w:rsidRPr="007858E8">
                      <w:t xml:space="preserve"> German term</w:t>
                    </w:r>
                    <w:r>
                      <w:t xml:space="preserve"> </w:t>
                    </w:r>
                    <w:sdt>
                      <w:sdtPr>
                        <w:rPr>
                          <w:i/>
                          <w:lang w:bidi="he-IL"/>
                        </w:rPr>
                        <w:alias w:val="Article headword"/>
                        <w:tag w:val="articleHeadword"/>
                        <w:id w:val="-1371208995"/>
                        <w:placeholder>
                          <w:docPart w:val="3FABFB376E274EEDAF31F260D7C5ACE9"/>
                        </w:placeholder>
                        <w:text/>
                      </w:sdtPr>
                      <w:sdtContent>
                        <w:r w:rsidRPr="009D05E3">
                          <w:rPr>
                            <w:i/>
                            <w:lang w:bidi="he-IL"/>
                          </w:rPr>
                          <w:t>Volks</w:t>
                        </w:r>
                        <w:r w:rsidRPr="009D05E3">
                          <w:rPr>
                            <w:i/>
                          </w:rPr>
                          <w:t>g</w:t>
                        </w:r>
                        <w:r w:rsidRPr="009D05E3">
                          <w:rPr>
                            <w:i/>
                            <w:lang w:bidi="he-IL"/>
                          </w:rPr>
                          <w:t>emeinschaft</w:t>
                        </w:r>
                      </w:sdtContent>
                    </w:sdt>
                    <w:r>
                      <w:t xml:space="preserve">, normally translated as </w:t>
                    </w:r>
                    <w:r>
                      <w:t>‘</w:t>
                    </w:r>
                    <w:r w:rsidRPr="007858E8">
                      <w:t>National Community</w:t>
                    </w:r>
                    <w:r>
                      <w:t>’</w:t>
                    </w:r>
                    <w:r w:rsidRPr="007858E8">
                      <w:t xml:space="preserve"> or </w:t>
                    </w:r>
                    <w:r>
                      <w:t>‘</w:t>
                    </w:r>
                    <w:r w:rsidRPr="007858E8">
                      <w:t xml:space="preserve">People’s </w:t>
                    </w:r>
                    <w:r>
                      <w:t>C</w:t>
                    </w:r>
                    <w:r w:rsidRPr="007858E8">
                      <w:t>ommunity</w:t>
                    </w:r>
                    <w:r>
                      <w:t>,</w:t>
                    </w:r>
                    <w:r>
                      <w:t>’</w:t>
                    </w:r>
                    <w:r>
                      <w:t xml:space="preserve"> </w:t>
                    </w:r>
                    <w:r w:rsidRPr="007858E8">
                      <w:t xml:space="preserve">expresses </w:t>
                    </w:r>
                    <w:r>
                      <w:t>an ideal image of a harmonious</w:t>
                    </w:r>
                    <w:r w:rsidRPr="007858E8">
                      <w:t xml:space="preserve"> and uni</w:t>
                    </w:r>
                    <w:r>
                      <w:t>ted</w:t>
                    </w:r>
                    <w:r w:rsidRPr="007858E8">
                      <w:t xml:space="preserve"> society. The term draws on </w:t>
                    </w:r>
                    <w:r>
                      <w:t xml:space="preserve">German sociologist </w:t>
                    </w:r>
                    <w:r w:rsidRPr="007858E8">
                      <w:t>Ferdinand T</w:t>
                    </w:r>
                    <w:r w:rsidRPr="007858E8">
                      <w:rPr>
                        <w:lang w:val="de-DE" w:bidi="he-IL"/>
                      </w:rPr>
                      <w:t>önnies’</w:t>
                    </w:r>
                    <w:r>
                      <w:rPr>
                        <w:lang w:val="de-DE" w:bidi="he-IL"/>
                      </w:rPr>
                      <w:t>s</w:t>
                    </w:r>
                    <w:r w:rsidRPr="007858E8">
                      <w:rPr>
                        <w:lang w:val="de-DE" w:bidi="he-IL"/>
                      </w:rPr>
                      <w:t xml:space="preserve"> </w:t>
                    </w:r>
                    <w:r>
                      <w:rPr>
                        <w:lang w:bidi="he-IL"/>
                      </w:rPr>
                      <w:t xml:space="preserve">interpretation of </w:t>
                    </w:r>
                    <w:proofErr w:type="spellStart"/>
                    <w:r w:rsidRPr="007858E8">
                      <w:rPr>
                        <w:i/>
                        <w:lang w:bidi="he-IL"/>
                      </w:rPr>
                      <w:t>Gemeinschaft</w:t>
                    </w:r>
                    <w:proofErr w:type="spellEnd"/>
                    <w:r w:rsidRPr="007858E8">
                      <w:rPr>
                        <w:lang w:bidi="he-IL"/>
                      </w:rPr>
                      <w:t xml:space="preserve"> </w:t>
                    </w:r>
                    <w:r>
                      <w:rPr>
                        <w:lang w:bidi="he-IL"/>
                      </w:rPr>
                      <w:t xml:space="preserve">as a social model </w:t>
                    </w:r>
                    <w:r w:rsidRPr="007858E8">
                      <w:rPr>
                        <w:lang w:bidi="he-IL"/>
                      </w:rPr>
                      <w:t xml:space="preserve">characteristic </w:t>
                    </w:r>
                    <w:r>
                      <w:rPr>
                        <w:rFonts w:cs="Times New Roman"/>
                        <w:lang w:bidi="he-IL"/>
                      </w:rPr>
                      <w:t>of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families, neighbo</w:t>
                    </w:r>
                    <w:r>
                      <w:rPr>
                        <w:rFonts w:cs="Times New Roman"/>
                        <w:lang w:bidi="he-IL"/>
                      </w:rPr>
                      <w:t>u</w:t>
                    </w:r>
                    <w:r w:rsidRPr="007858E8">
                      <w:rPr>
                        <w:rFonts w:cs="Times New Roman"/>
                        <w:lang w:bidi="he-IL"/>
                      </w:rPr>
                      <w:t>rs</w:t>
                    </w:r>
                    <w:r>
                      <w:rPr>
                        <w:rFonts w:cs="Times New Roman"/>
                        <w:lang w:bidi="he-IL"/>
                      </w:rPr>
                      <w:t xml:space="preserve"> and small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communities</w:t>
                    </w:r>
                    <w:r>
                      <w:rPr>
                        <w:rFonts w:cs="Times New Roman"/>
                        <w:lang w:bidi="he-IL"/>
                      </w:rPr>
                      <w:t>, in which relationships are based on selflessness, solidarity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, </w:t>
                    </w:r>
                    <w:r>
                      <w:rPr>
                        <w:rFonts w:cs="Times New Roman"/>
                        <w:lang w:bidi="he-IL"/>
                      </w:rPr>
                      <w:t xml:space="preserve">and common values. </w:t>
                    </w:r>
                    <w:proofErr w:type="spellStart"/>
                    <w:r w:rsidRPr="00773D17">
                      <w:rPr>
                        <w:rFonts w:cs="Times New Roman"/>
                        <w:i/>
                        <w:lang w:bidi="he-IL"/>
                      </w:rPr>
                      <w:t>Gemeinschaft</w:t>
                    </w:r>
                    <w:proofErr w:type="spellEnd"/>
                    <w:r>
                      <w:rPr>
                        <w:rFonts w:cs="Times New Roman"/>
                        <w:lang w:bidi="he-IL"/>
                      </w:rPr>
                      <w:t xml:space="preserve"> (community) was countered by </w:t>
                    </w:r>
                    <w:proofErr w:type="spellStart"/>
                    <w:r w:rsidRPr="007858E8">
                      <w:rPr>
                        <w:rFonts w:cs="Times New Roman"/>
                        <w:i/>
                        <w:lang w:bidi="he-IL"/>
                      </w:rPr>
                      <w:t>Gesellschaft</w:t>
                    </w:r>
                    <w:proofErr w:type="spellEnd"/>
                    <w:r>
                      <w:rPr>
                        <w:rFonts w:cs="Times New Roman"/>
                        <w:lang w:bidi="he-IL"/>
                      </w:rPr>
                      <w:t xml:space="preserve"> (society), a term bound up with the 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rise of </w:t>
                    </w:r>
                    <w:r>
                      <w:rPr>
                        <w:rFonts w:cs="Times New Roman"/>
                        <w:lang w:bidi="he-IL"/>
                      </w:rPr>
                      <w:t xml:space="preserve">the capitalist modern state, in which social relationships are primarily economic, political, and instrumental in nature. 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The </w:t>
                    </w:r>
                    <w:r>
                      <w:rPr>
                        <w:rFonts w:cs="Times New Roman"/>
                        <w:lang w:bidi="he-IL"/>
                      </w:rPr>
                      <w:t>notion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of </w:t>
                    </w:r>
                    <w:r w:rsidRPr="00773D17">
                      <w:rPr>
                        <w:rFonts w:cs="Times New Roman"/>
                        <w:i/>
                        <w:lang w:bidi="he-IL"/>
                      </w:rPr>
                      <w:t>Volksgemeinschaft</w:t>
                    </w:r>
                    <w:r>
                      <w:rPr>
                        <w:rFonts w:cs="Times New Roman"/>
                        <w:lang w:bidi="he-IL"/>
                      </w:rPr>
                      <w:t xml:space="preserve"> became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popular during the First World War and </w:t>
                    </w:r>
                    <w:r>
                      <w:rPr>
                        <w:rFonts w:cs="Times New Roman"/>
                        <w:lang w:bidi="he-IL"/>
                      </w:rPr>
                      <w:t xml:space="preserve">was used during the interwar period </w:t>
                    </w:r>
                    <w:r w:rsidRPr="007858E8">
                      <w:rPr>
                        <w:rFonts w:cs="Times New Roman"/>
                        <w:lang w:bidi="he-IL"/>
                      </w:rPr>
                      <w:t>by all politi</w:t>
                    </w:r>
                    <w:r>
                      <w:rPr>
                        <w:rFonts w:cs="Times New Roman"/>
                        <w:lang w:bidi="he-IL"/>
                      </w:rPr>
                      <w:t xml:space="preserve">cal sides to convey the need to overcome </w:t>
                    </w:r>
                    <w:r w:rsidRPr="007858E8">
                      <w:rPr>
                        <w:rFonts w:cs="Times New Roman"/>
                        <w:lang w:bidi="he-IL"/>
                      </w:rPr>
                      <w:t>divisions of class, religion a</w:t>
                    </w:r>
                    <w:r>
                      <w:rPr>
                        <w:rFonts w:cs="Times New Roman"/>
                        <w:lang w:bidi="he-IL"/>
                      </w:rPr>
                      <w:t>nd ideology. The Nazi regime used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the idea of </w:t>
                    </w:r>
                    <w:r w:rsidRPr="007858E8">
                      <w:rPr>
                        <w:rFonts w:cs="Times New Roman"/>
                        <w:i/>
                        <w:lang w:bidi="he-IL"/>
                      </w:rPr>
                      <w:t>Volksgemeinschaft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as a central pillar of its </w:t>
                    </w:r>
                    <w:proofErr w:type="spellStart"/>
                    <w:r w:rsidRPr="007858E8">
                      <w:rPr>
                        <w:rFonts w:cs="Times New Roman"/>
                        <w:i/>
                        <w:lang w:bidi="he-IL"/>
                      </w:rPr>
                      <w:t>Weltanschauung</w:t>
                    </w:r>
                    <w:proofErr w:type="spellEnd"/>
                    <w:r>
                      <w:rPr>
                        <w:rFonts w:cs="Times New Roman"/>
                        <w:i/>
                        <w:lang w:bidi="he-IL"/>
                      </w:rPr>
                      <w:t>,</w:t>
                    </w:r>
                    <w:r>
                      <w:rPr>
                        <w:rFonts w:cs="Times New Roman"/>
                        <w:lang w:bidi="he-IL"/>
                      </w:rPr>
                      <w:t xml:space="preserve"> or world-view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. </w:t>
                    </w:r>
                    <w:r>
                      <w:rPr>
                        <w:rFonts w:cs="Times New Roman"/>
                        <w:lang w:bidi="he-IL"/>
                      </w:rPr>
                      <w:t xml:space="preserve">Its sense of National Community was based on a unique Aryan race and on the values of health, strength, decency and </w:t>
                    </w:r>
                    <w:r w:rsidRPr="007858E8">
                      <w:rPr>
                        <w:rFonts w:cs="Times New Roman"/>
                        <w:lang w:bidi="he-IL"/>
                      </w:rPr>
                      <w:t>absolute commitment to the Volk and the F</w:t>
                    </w:r>
                    <w:r w:rsidRPr="007858E8">
                      <w:rPr>
                        <w:rFonts w:cs="Times New Roman"/>
                        <w:lang w:val="de-DE" w:bidi="he-IL"/>
                      </w:rPr>
                      <w:t>ü</w:t>
                    </w:r>
                    <w:r>
                      <w:rPr>
                        <w:rFonts w:cs="Times New Roman"/>
                        <w:lang w:val="de-DE" w:bidi="he-IL"/>
                      </w:rPr>
                      <w:t>hr</w:t>
                    </w:r>
                    <w:r w:rsidRPr="007858E8">
                      <w:rPr>
                        <w:rFonts w:cs="Times New Roman"/>
                        <w:lang w:val="de-DE" w:bidi="he-IL"/>
                      </w:rPr>
                      <w:t>er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. </w:t>
                    </w:r>
                    <w:r>
                      <w:rPr>
                        <w:rFonts w:cs="Times New Roman"/>
                        <w:lang w:bidi="he-IL"/>
                      </w:rPr>
                      <w:t>Despite never being clearly defined, t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he term was central to the </w:t>
                    </w:r>
                    <w:r>
                      <w:rPr>
                        <w:rFonts w:cs="Times New Roman"/>
                        <w:lang w:bidi="he-IL"/>
                      </w:rPr>
                      <w:t xml:space="preserve">Nazi fashioning of the German </w:t>
                    </w:r>
                    <w:r>
                      <w:rPr>
                        <w:rFonts w:cs="Times New Roman"/>
                        <w:i/>
                        <w:lang w:bidi="he-IL"/>
                      </w:rPr>
                      <w:t xml:space="preserve">Volk </w:t>
                    </w:r>
                    <w:r w:rsidRPr="00EE4B28">
                      <w:rPr>
                        <w:rFonts w:cs="Times New Roman"/>
                        <w:lang w:bidi="he-IL"/>
                      </w:rPr>
                      <w:t>as</w:t>
                    </w:r>
                    <w:r>
                      <w:rPr>
                        <w:rFonts w:cs="Times New Roman"/>
                        <w:i/>
                        <w:lang w:bidi="he-IL"/>
                      </w:rPr>
                      <w:t xml:space="preserve"> </w:t>
                    </w:r>
                    <w:r>
                      <w:rPr>
                        <w:rFonts w:cs="Times New Roman"/>
                        <w:lang w:bidi="he-IL"/>
                      </w:rPr>
                      <w:t xml:space="preserve">a living organism with singular traits and destiny, 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threatened by enemies </w:t>
                    </w:r>
                    <w:r>
                      <w:rPr>
                        <w:rFonts w:cs="Times New Roman"/>
                        <w:lang w:bidi="he-IL"/>
                      </w:rPr>
                      <w:t xml:space="preserve">from </w:t>
                    </w:r>
                    <w:r w:rsidRPr="007858E8">
                      <w:rPr>
                        <w:rFonts w:cs="Times New Roman"/>
                        <w:lang w:bidi="he-IL"/>
                      </w:rPr>
                      <w:t>within and without.</w:t>
                    </w:r>
                  </w:p>
                </w:tc>
              </w:sdtContent>
            </w:sdt>
          </w:sdtContent>
        </w:sdt>
      </w:tr>
      <w:tr w:rsidR="003235A7" w:rsidTr="009D05E3">
        <w:tc>
          <w:tcPr>
            <w:tcW w:w="9016" w:type="dxa"/>
            <w:tcBorders>
              <w:top w:val="nil"/>
            </w:tcBorders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3235A7" w:rsidRDefault="009D05E3" w:rsidP="009D05E3">
                <w:pPr>
                  <w:rPr>
                    <w:lang w:bidi="he-IL"/>
                  </w:rPr>
                </w:pPr>
                <w:sdt>
                  <w:sdtPr>
                    <w:id w:val="202967940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Kühne10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9D05E3">
                      <w:rPr>
                        <w:noProof/>
                        <w:lang w:val="en-CA"/>
                      </w:rPr>
                      <w:t>(Kühne)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390" w:rsidRDefault="00053390" w:rsidP="007A0D55">
      <w:pPr>
        <w:spacing w:after="0" w:line="240" w:lineRule="auto"/>
      </w:pPr>
      <w:r>
        <w:separator/>
      </w:r>
    </w:p>
  </w:endnote>
  <w:endnote w:type="continuationSeparator" w:id="0">
    <w:p w:rsidR="00053390" w:rsidRDefault="000533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390" w:rsidRDefault="00053390" w:rsidP="007A0D55">
      <w:pPr>
        <w:spacing w:after="0" w:line="240" w:lineRule="auto"/>
      </w:pPr>
      <w:r>
        <w:separator/>
      </w:r>
    </w:p>
  </w:footnote>
  <w:footnote w:type="continuationSeparator" w:id="0">
    <w:p w:rsidR="00053390" w:rsidRDefault="000533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05E3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FABFB376E274EEDAF31F260D7C5A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20B9B-E355-41F9-86FD-D24D37E30B5C}"/>
      </w:docPartPr>
      <w:docPartBody>
        <w:p w:rsidR="00000000" w:rsidRDefault="004B7671" w:rsidP="004B7671">
          <w:pPr>
            <w:pStyle w:val="3FABFB376E274EEDAF31F260D7C5ACE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C3F243C718E4CA5A1690AB4DF140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366AA-3B3F-4F30-B02D-F7737E6515B9}"/>
      </w:docPartPr>
      <w:docPartBody>
        <w:p w:rsidR="00000000" w:rsidRDefault="004B7671" w:rsidP="004B7671">
          <w:pPr>
            <w:pStyle w:val="FC3F243C718E4CA5A1690AB4DF1403A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4B7671"/>
    <w:rsid w:val="0057546F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3FABFB376E274EEDAF31F260D7C5ACE9">
    <w:name w:val="3FABFB376E274EEDAF31F260D7C5ACE9"/>
    <w:rsid w:val="004B7671"/>
  </w:style>
  <w:style w:type="paragraph" w:customStyle="1" w:styleId="FC3F243C718E4CA5A1690AB4DF1403A2">
    <w:name w:val="FC3F243C718E4CA5A1690AB4DF1403A2"/>
    <w:rsid w:val="004B76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3FABFB376E274EEDAF31F260D7C5ACE9">
    <w:name w:val="3FABFB376E274EEDAF31F260D7C5ACE9"/>
    <w:rsid w:val="004B7671"/>
  </w:style>
  <w:style w:type="paragraph" w:customStyle="1" w:styleId="FC3F243C718E4CA5A1690AB4DF1403A2">
    <w:name w:val="FC3F243C718E4CA5A1690AB4DF1403A2"/>
    <w:rsid w:val="004B7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Kühne10</b:Tag>
    <b:SourceType>Book</b:SourceType>
    <b:Guid>{B3F43926-4995-47BF-9F2D-0A458C7EC3B3}</b:Guid>
    <b:Title>Belonging and Genocide: Hitler’s Community, 1918-1945</b:Title>
    <b:Year>2010</b:Year>
    <b:Medium>Print</b:Medium>
    <b:Author>
      <b:Author>
        <b:NameList>
          <b:Person>
            <b:Last>Kühne</b:Last>
            <b:First>Thomas</b:First>
          </b:Person>
        </b:NameList>
      </b:Author>
    </b:Author>
    <b:City>New Haven</b:City>
    <b:Publisher>Yale University Press</b:Publisher>
    <b:RefOrder>1</b:RefOrder>
  </b:Source>
</b:Sources>
</file>

<file path=customXml/itemProps1.xml><?xml version="1.0" encoding="utf-8"?>
<ds:datastoreItem xmlns:ds="http://schemas.openxmlformats.org/officeDocument/2006/customXml" ds:itemID="{675DD03B-077A-4C5C-AA2A-3A803F63C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2016-03-17T12:41:00Z</dcterms:created>
  <dcterms:modified xsi:type="dcterms:W3CDTF">2016-03-17T12:41:00Z</dcterms:modified>
</cp:coreProperties>
</file>