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C06578" w:rsidP="00C06578">
                <w:r>
                  <w:t>Christopher</w:t>
                </w:r>
                <w:r w:rsidRPr="00C06578">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C06578" w:rsidP="005E0090">
                <w:r>
                  <w:t>Norris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C06578" w:rsidP="005E0090">
                <w:r>
                  <w:t>Cardiff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06578" w:rsidP="00C06578">
                <w:r w:rsidRPr="00C06578">
                  <w:t>Cohen, Hermann (1848-1918)</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06578" w:rsidP="005E0090">
                <w:r w:rsidRPr="00C06578">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w:t>
                </w:r>
                <w:r>
                  <w:t>against the then-</w:t>
                </w:r>
                <w:r w:rsidRPr="00C06578">
                  <w:t xml:space="preserve">predominant subjective-idealist or </w:t>
                </w:r>
                <w:proofErr w:type="spellStart"/>
                <w:r w:rsidRPr="00C06578">
                  <w:t>psychologistic</w:t>
                </w:r>
                <w:proofErr w:type="spellEnd"/>
                <w:r w:rsidRPr="00C06578">
                  <w:t xml:space="preserve"> account.</w:t>
                </w:r>
              </w:p>
            </w:tc>
          </w:sdtContent>
        </w:sdt>
      </w:tr>
      <w:tr w:rsidR="003F0D73" w:rsidRPr="00C06578"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C06578" w:rsidRDefault="00C06578" w:rsidP="00C06578">
                    <w:r w:rsidRPr="00C06578">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w:t>
                    </w:r>
                    <w:r>
                      <w:t>against the then-</w:t>
                    </w:r>
                    <w:r w:rsidRPr="00C06578">
                      <w:t xml:space="preserve">predominant subjective-idealist or </w:t>
                    </w:r>
                    <w:proofErr w:type="spellStart"/>
                    <w:r w:rsidRPr="00C06578">
                      <w:t>psychologistic</w:t>
                    </w:r>
                    <w:proofErr w:type="spellEnd"/>
                    <w:r w:rsidRPr="00C06578">
                      <w:t xml:space="preserve"> account. This was all the more heterodox for being combined with a historically sensitive understanding of the physical sciences. His approach thus retained Kant’s stress on the </w:t>
                    </w:r>
                    <w:r w:rsidRPr="00C06578">
                      <w:rPr>
                        <w:i/>
                      </w:rPr>
                      <w:t>a priori</w:t>
                    </w:r>
                    <w:r w:rsidRPr="00C06578">
                      <w:t xml:space="preserve"> structures of knowledge, judgment and experience but indexed these </w:t>
                    </w:r>
                    <w:proofErr w:type="spellStart"/>
                    <w:r w:rsidRPr="00C06578">
                      <w:t>to</w:t>
                    </w:r>
                    <w:proofErr w:type="spellEnd"/>
                    <w:r w:rsidRPr="00C06578">
                      <w:t xml:space="preserve"> successive (and presumptively advancing) stages of scientific theory-change. </w:t>
                    </w:r>
                  </w:p>
                  <w:p w:rsidR="00C06578" w:rsidRDefault="00C06578" w:rsidP="00C06578"/>
                  <w:p w:rsidR="00C06578" w:rsidRDefault="00C06578" w:rsidP="00C06578">
                    <w:r w:rsidRPr="00C06578">
                      <w:t xml:space="preserve">Cohen also followed Kant in the large-scale systematic character of his thought. However, he struck out in several new directions, not least by re-drawing the Kantian boundaries between epistemology, ethics and aesthetics. Still there is a clearly marked development away from basically revisionist commentary on Kant to the largely independent trilogy of works – </w:t>
                    </w:r>
                    <w:proofErr w:type="spellStart"/>
                    <w:r w:rsidRPr="00C06578">
                      <w:rPr>
                        <w:rStyle w:val="b-title"/>
                        <w:rFonts w:cs="Times New Roman"/>
                        <w:i/>
                        <w:iCs/>
                      </w:rPr>
                      <w:t>Logik</w:t>
                    </w:r>
                    <w:proofErr w:type="spellEnd"/>
                    <w:r w:rsidRPr="00C06578">
                      <w:rPr>
                        <w:rStyle w:val="b-title"/>
                        <w:rFonts w:cs="Times New Roman"/>
                        <w:i/>
                        <w:iCs/>
                      </w:rPr>
                      <w:t xml:space="preserve"> der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Erkenntnis</w:t>
                    </w:r>
                    <w:proofErr w:type="spellEnd"/>
                    <w:r w:rsidRPr="00C06578">
                      <w:rPr>
                        <w:rStyle w:val="b-title"/>
                        <w:rFonts w:cs="Times New Roman"/>
                        <w:iCs/>
                      </w:rPr>
                      <w:t>,</w:t>
                    </w:r>
                    <w:r w:rsidRPr="00C06578">
                      <w:rPr>
                        <w:rStyle w:val="b-title"/>
                        <w:rFonts w:cs="Times New Roman"/>
                        <w:i/>
                        <w:iCs/>
                      </w:rPr>
                      <w:t xml:space="preserve"> </w:t>
                    </w:r>
                    <w:proofErr w:type="spellStart"/>
                    <w:r w:rsidRPr="00C06578">
                      <w:rPr>
                        <w:rStyle w:val="b-title"/>
                        <w:rFonts w:cs="Times New Roman"/>
                        <w:i/>
                        <w:iCs/>
                      </w:rPr>
                      <w:t>Ethik</w:t>
                    </w:r>
                    <w:proofErr w:type="spellEnd"/>
                    <w:r w:rsidRPr="00C06578">
                      <w:rPr>
                        <w:rStyle w:val="b-title"/>
                        <w:rFonts w:cs="Times New Roman"/>
                        <w:i/>
                        <w:iCs/>
                      </w:rPr>
                      <w:t xml:space="preserve"> des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Willen</w:t>
                    </w:r>
                    <w:proofErr w:type="spellEnd"/>
                    <w:r w:rsidRPr="00C06578">
                      <w:rPr>
                        <w:rStyle w:val="b-title"/>
                        <w:rFonts w:cs="Times New Roman"/>
                        <w:i/>
                        <w:iCs/>
                      </w:rPr>
                      <w:t xml:space="preserve"> </w:t>
                    </w:r>
                    <w:r w:rsidRPr="00C06578">
                      <w:t>and</w:t>
                    </w:r>
                    <w:r w:rsidRPr="00C06578">
                      <w:rPr>
                        <w:rStyle w:val="b-title"/>
                        <w:rFonts w:cs="Times New Roman"/>
                        <w:i/>
                        <w:iCs/>
                      </w:rPr>
                      <w:t xml:space="preserve"> </w:t>
                    </w:r>
                    <w:proofErr w:type="spellStart"/>
                    <w:r w:rsidRPr="00C06578">
                      <w:rPr>
                        <w:rStyle w:val="b-title"/>
                        <w:rFonts w:cs="Times New Roman"/>
                        <w:i/>
                        <w:iCs/>
                      </w:rPr>
                      <w:t>Ästhetik</w:t>
                    </w:r>
                    <w:proofErr w:type="spellEnd"/>
                    <w:r w:rsidRPr="00C06578">
                      <w:rPr>
                        <w:rStyle w:val="b-title"/>
                        <w:rFonts w:cs="Times New Roman"/>
                        <w:i/>
                        <w:iCs/>
                      </w:rPr>
                      <w:t xml:space="preserve"> des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Gefühls</w:t>
                    </w:r>
                    <w:proofErr w:type="spellEnd"/>
                    <w:r w:rsidRPr="00C06578">
                      <w:rPr>
                        <w:rStyle w:val="b-title"/>
                        <w:rFonts w:cs="Times New Roman"/>
                        <w:i/>
                        <w:iCs/>
                      </w:rPr>
                      <w:t xml:space="preserve"> </w:t>
                    </w:r>
                    <w:r w:rsidRPr="00C06578">
                      <w:t xml:space="preserve">– that made up Cohen’s </w:t>
                    </w:r>
                    <w:r w:rsidRPr="00C06578">
                      <w:rPr>
                        <w:rStyle w:val="b-title"/>
                        <w:rFonts w:cs="Times New Roman"/>
                        <w:i/>
                        <w:iCs/>
                      </w:rPr>
                      <w:t xml:space="preserve">System der </w:t>
                    </w:r>
                    <w:proofErr w:type="spellStart"/>
                    <w:r w:rsidRPr="00C06578">
                      <w:rPr>
                        <w:rStyle w:val="b-title"/>
                        <w:rFonts w:cs="Times New Roman"/>
                        <w:i/>
                        <w:iCs/>
                      </w:rPr>
                      <w:t>Philosophie</w:t>
                    </w:r>
                    <w:proofErr w:type="spellEnd"/>
                    <w:r w:rsidRPr="00C06578">
                      <w:rPr>
                        <w:rStyle w:val="b-title"/>
                        <w:rFonts w:cs="Times New Roman"/>
                        <w:i/>
                        <w:iCs/>
                      </w:rPr>
                      <w:t xml:space="preserve"> </w:t>
                    </w:r>
                    <w:r w:rsidRPr="00C06578">
                      <w:rPr>
                        <w:rStyle w:val="b-title"/>
                        <w:rFonts w:cs="Times New Roman"/>
                        <w:iCs/>
                      </w:rPr>
                      <w:t>(</w:t>
                    </w:r>
                    <w:r w:rsidRPr="00C06578">
                      <w:t xml:space="preserve">1902-1912; </w:t>
                    </w:r>
                    <w:r w:rsidRPr="00C06578">
                      <w:rPr>
                        <w:i/>
                      </w:rPr>
                      <w:t>System of Philosophy</w:t>
                    </w:r>
                    <w:r w:rsidRPr="00C06578">
                      <w:t>:</w:t>
                    </w:r>
                    <w:r w:rsidRPr="00C06578">
                      <w:rPr>
                        <w:i/>
                      </w:rPr>
                      <w:t xml:space="preserve"> Logic of Pure Knowledge</w:t>
                    </w:r>
                    <w:r w:rsidRPr="00C06578">
                      <w:t>,</w:t>
                    </w:r>
                    <w:r w:rsidRPr="00C06578">
                      <w:rPr>
                        <w:i/>
                      </w:rPr>
                      <w:t xml:space="preserve"> Ethics of Pure Will</w:t>
                    </w:r>
                    <w:r w:rsidRPr="00C06578">
                      <w:t xml:space="preserve"> and</w:t>
                    </w:r>
                    <w:r w:rsidRPr="00C06578">
                      <w:rPr>
                        <w:i/>
                      </w:rPr>
                      <w:t xml:space="preserve"> Aesthetics of Pure Feeling</w:t>
                    </w:r>
                    <w:r w:rsidRPr="00C06578">
                      <w:t xml:space="preserve">). Another large claim to significance in the context of cultural modernity was his vigorous engagement in debates surrounding the question of Jewish intellectual, religious and political identity in relation to German and more broadly European Enlightenment (and counter-Enlightenment) thought. Most important in this respect was his late work </w:t>
                    </w:r>
                    <w:r w:rsidRPr="00C06578">
                      <w:rPr>
                        <w:rStyle w:val="b-title"/>
                        <w:rFonts w:cs="Times New Roman"/>
                        <w:i/>
                        <w:iCs/>
                      </w:rPr>
                      <w:t xml:space="preserve">Die Religion der </w:t>
                    </w:r>
                    <w:proofErr w:type="spellStart"/>
                    <w:r w:rsidRPr="00C06578">
                      <w:rPr>
                        <w:rStyle w:val="b-title"/>
                        <w:rFonts w:cs="Times New Roman"/>
                        <w:i/>
                        <w:iCs/>
                      </w:rPr>
                      <w:t>Vernunft</w:t>
                    </w:r>
                    <w:proofErr w:type="spellEnd"/>
                    <w:r w:rsidRPr="00C06578">
                      <w:rPr>
                        <w:rStyle w:val="b-title"/>
                        <w:rFonts w:cs="Times New Roman"/>
                        <w:i/>
                        <w:iCs/>
                      </w:rPr>
                      <w:t xml:space="preserve"> </w:t>
                    </w:r>
                    <w:proofErr w:type="spellStart"/>
                    <w:r w:rsidRPr="00C06578">
                      <w:rPr>
                        <w:rStyle w:val="b-title"/>
                        <w:rFonts w:cs="Times New Roman"/>
                        <w:i/>
                        <w:iCs/>
                      </w:rPr>
                      <w:t>aus</w:t>
                    </w:r>
                    <w:proofErr w:type="spellEnd"/>
                    <w:r w:rsidRPr="00C06578">
                      <w:rPr>
                        <w:rStyle w:val="b-title"/>
                        <w:rFonts w:cs="Times New Roman"/>
                        <w:i/>
                        <w:iCs/>
                      </w:rPr>
                      <w:t xml:space="preserve"> den </w:t>
                    </w:r>
                    <w:proofErr w:type="spellStart"/>
                    <w:r w:rsidRPr="00C06578">
                      <w:rPr>
                        <w:rStyle w:val="b-title"/>
                        <w:rFonts w:cs="Times New Roman"/>
                        <w:i/>
                        <w:iCs/>
                      </w:rPr>
                      <w:t>Quellen</w:t>
                    </w:r>
                    <w:proofErr w:type="spellEnd"/>
                    <w:r w:rsidRPr="00C06578">
                      <w:rPr>
                        <w:rStyle w:val="b-title"/>
                        <w:rFonts w:cs="Times New Roman"/>
                        <w:i/>
                        <w:iCs/>
                      </w:rPr>
                      <w:t xml:space="preserve"> des </w:t>
                    </w:r>
                    <w:proofErr w:type="spellStart"/>
                    <w:r w:rsidRPr="00C06578">
                      <w:rPr>
                        <w:rStyle w:val="b-title"/>
                        <w:rFonts w:cs="Times New Roman"/>
                        <w:i/>
                        <w:iCs/>
                      </w:rPr>
                      <w:t>Judentums</w:t>
                    </w:r>
                    <w:proofErr w:type="spellEnd"/>
                    <w:r w:rsidRPr="00C06578">
                      <w:rPr>
                        <w:i/>
                      </w:rPr>
                      <w:t xml:space="preserve"> </w:t>
                    </w:r>
                    <w:r w:rsidRPr="00C06578">
                      <w:t>(</w:t>
                    </w:r>
                    <w:r w:rsidRPr="00C06578">
                      <w:rPr>
                        <w:i/>
                      </w:rPr>
                      <w:t>The Religion of Reason: Out of the Sources of Judaism</w:t>
                    </w:r>
                    <w:r w:rsidRPr="00C06578">
                      <w:t>) where Cohen argued for the intrinsic rational and ethical superiority of a monotheistic belief-system grounded in truths attainable by all, whatever their specific doctrinal adherence.</w:t>
                    </w:r>
                  </w:p>
                  <w:p w:rsidR="00C06578" w:rsidRPr="00C06578" w:rsidRDefault="00C06578" w:rsidP="00C06578"/>
                  <w:p w:rsidR="00C06578" w:rsidRPr="00C06578" w:rsidRDefault="00C06578" w:rsidP="00C06578">
                    <w:pPr>
                      <w:pStyle w:val="Heading1"/>
                    </w:pPr>
                    <w:r>
                      <w:t>List of W</w:t>
                    </w:r>
                    <w:r w:rsidRPr="00C06578">
                      <w:t>orks</w:t>
                    </w:r>
                  </w:p>
                  <w:p w:rsidR="00C06578" w:rsidRPr="00C06578" w:rsidRDefault="00C06578" w:rsidP="00C06578">
                    <w:pPr>
                      <w:rPr>
                        <w:rStyle w:val="Strong"/>
                        <w:b w:val="0"/>
                      </w:rPr>
                    </w:pPr>
                    <w:bookmarkStart w:id="0" w:name="J038WKENT7"/>
                    <w:r w:rsidRPr="00C06578">
                      <w:rPr>
                        <w:rStyle w:val="Strong"/>
                        <w:b w:val="0"/>
                      </w:rPr>
                      <w:lastRenderedPageBreak/>
                      <w:t>(1977</w:t>
                    </w:r>
                    <w:r w:rsidRPr="00C06578">
                      <w:rPr>
                        <w:rStyle w:val="Strong"/>
                        <w:b w:val="0"/>
                      </w:rPr>
                      <w:t xml:space="preserve">) </w:t>
                    </w:r>
                    <w:proofErr w:type="spellStart"/>
                    <w:r w:rsidRPr="00C06578">
                      <w:rPr>
                        <w:rStyle w:val="Emphasis"/>
                      </w:rPr>
                      <w:t>Werke</w:t>
                    </w:r>
                    <w:proofErr w:type="spellEnd"/>
                    <w:r w:rsidRPr="00C06578">
                      <w:rPr>
                        <w:rStyle w:val="st"/>
                      </w:rPr>
                      <w:t xml:space="preserve">, </w:t>
                    </w:r>
                    <w:r w:rsidRPr="00C06578">
                      <w:rPr>
                        <w:rStyle w:val="Emphasis"/>
                      </w:rPr>
                      <w:t>ed</w:t>
                    </w:r>
                    <w:r w:rsidRPr="00C06578">
                      <w:rPr>
                        <w:rStyle w:val="st"/>
                      </w:rPr>
                      <w:t xml:space="preserve">. </w:t>
                    </w:r>
                    <w:r w:rsidRPr="00C06578">
                      <w:rPr>
                        <w:rStyle w:val="Emphasis"/>
                      </w:rPr>
                      <w:t xml:space="preserve">Helmut </w:t>
                    </w:r>
                    <w:proofErr w:type="spellStart"/>
                    <w:r w:rsidRPr="00C06578">
                      <w:rPr>
                        <w:rStyle w:val="Emphasis"/>
                      </w:rPr>
                      <w:t>Holzhey</w:t>
                    </w:r>
                    <w:proofErr w:type="spellEnd"/>
                    <w:r w:rsidRPr="00C06578">
                      <w:rPr>
                        <w:rStyle w:val="st"/>
                      </w:rPr>
                      <w:t xml:space="preserve"> et al., Hildesheim, Zürich and New York: </w:t>
                    </w:r>
                    <w:bookmarkStart w:id="1" w:name="J038WKENT1"/>
                    <w:r w:rsidRPr="00C06578">
                      <w:t>Georg Olms, 18 vols.</w:t>
                    </w:r>
                    <w:bookmarkEnd w:id="1"/>
                  </w:p>
                  <w:p w:rsidR="00C06578" w:rsidRPr="00C06578" w:rsidRDefault="00C06578" w:rsidP="00C06578">
                    <w:r w:rsidRPr="00C06578">
                      <w:t xml:space="preserve">(1902) </w:t>
                    </w:r>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Erster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Logik</w:t>
                    </w:r>
                    <w:proofErr w:type="spellEnd"/>
                    <w:r w:rsidRPr="00C06578">
                      <w:rPr>
                        <w:rStyle w:val="b-title"/>
                        <w:iCs/>
                      </w:rPr>
                      <w:t xml:space="preserve"> der </w:t>
                    </w:r>
                    <w:proofErr w:type="spellStart"/>
                    <w:r w:rsidRPr="00C06578">
                      <w:rPr>
                        <w:rStyle w:val="b-title"/>
                        <w:iCs/>
                      </w:rPr>
                      <w:t>reinen</w:t>
                    </w:r>
                    <w:proofErr w:type="spellEnd"/>
                    <w:r w:rsidRPr="00C06578">
                      <w:rPr>
                        <w:rStyle w:val="b-title"/>
                        <w:iCs/>
                      </w:rPr>
                      <w:t xml:space="preserve"> </w:t>
                    </w:r>
                    <w:proofErr w:type="spellStart"/>
                    <w:r w:rsidRPr="00C06578">
                      <w:rPr>
                        <w:rStyle w:val="b-title"/>
                        <w:iCs/>
                      </w:rPr>
                      <w:t>Erkenntnis</w:t>
                    </w:r>
                    <w:proofErr w:type="spellEnd"/>
                    <w:r w:rsidRPr="00C06578">
                      <w:t>, Berlin: Bruno Cassirer.</w:t>
                    </w:r>
                  </w:p>
                  <w:p w:rsidR="00C06578" w:rsidRPr="00C06578" w:rsidRDefault="00C06578" w:rsidP="00C06578">
                    <w:bookmarkStart w:id="2" w:name="J038WKENT8"/>
                    <w:bookmarkEnd w:id="0"/>
                    <w:r w:rsidRPr="00C06578">
                      <w:t>(</w:t>
                    </w:r>
                    <w:r w:rsidRPr="00C06578">
                      <w:t xml:space="preserve">1904) </w:t>
                    </w:r>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Zweiter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Ethik</w:t>
                    </w:r>
                    <w:proofErr w:type="spellEnd"/>
                    <w:r w:rsidRPr="00C06578">
                      <w:rPr>
                        <w:rStyle w:val="b-title"/>
                        <w:iCs/>
                      </w:rPr>
                      <w:t xml:space="preserve"> des </w:t>
                    </w:r>
                    <w:proofErr w:type="spellStart"/>
                    <w:r w:rsidRPr="00C06578">
                      <w:rPr>
                        <w:rStyle w:val="b-title"/>
                        <w:iCs/>
                      </w:rPr>
                      <w:t>reinen</w:t>
                    </w:r>
                    <w:proofErr w:type="spellEnd"/>
                    <w:r w:rsidRPr="00C06578">
                      <w:t>, Berlin: Bruno Cassirer.</w:t>
                    </w:r>
                    <w:bookmarkStart w:id="3" w:name="J038WKENT9"/>
                    <w:bookmarkEnd w:id="2"/>
                  </w:p>
                  <w:p w:rsidR="00C06578" w:rsidRPr="00C06578" w:rsidRDefault="00C06578" w:rsidP="00C06578">
                    <w:r w:rsidRPr="00C06578">
                      <w:t xml:space="preserve">(1912) </w:t>
                    </w:r>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Dritter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Ästhetik</w:t>
                    </w:r>
                    <w:proofErr w:type="spellEnd"/>
                    <w:r w:rsidRPr="00C06578">
                      <w:rPr>
                        <w:rStyle w:val="b-title"/>
                        <w:iCs/>
                      </w:rPr>
                      <w:t xml:space="preserve"> des </w:t>
                    </w:r>
                    <w:proofErr w:type="spellStart"/>
                    <w:r w:rsidRPr="00C06578">
                      <w:rPr>
                        <w:rStyle w:val="b-title"/>
                        <w:iCs/>
                      </w:rPr>
                      <w:t>reinen</w:t>
                    </w:r>
                    <w:proofErr w:type="spellEnd"/>
                    <w:r w:rsidRPr="00C06578">
                      <w:t>, Berlin: Bruno Cassirer.</w:t>
                    </w:r>
                    <w:bookmarkEnd w:id="3"/>
                  </w:p>
                  <w:p w:rsidR="003F0D73" w:rsidRPr="00C06578" w:rsidRDefault="00C06578" w:rsidP="00C06578">
                    <w:r w:rsidRPr="00C06578">
                      <w:rPr>
                        <w:rFonts w:cs="Times New Roman"/>
                      </w:rPr>
                      <w:t xml:space="preserve">(1919) </w:t>
                    </w:r>
                    <w:r w:rsidRPr="00C06578">
                      <w:rPr>
                        <w:rStyle w:val="b-title"/>
                        <w:rFonts w:cs="Times New Roman"/>
                        <w:iCs/>
                      </w:rPr>
                      <w:t xml:space="preserve">Die Religion der </w:t>
                    </w:r>
                    <w:proofErr w:type="spellStart"/>
                    <w:r w:rsidRPr="00C06578">
                      <w:rPr>
                        <w:rStyle w:val="b-title"/>
                        <w:rFonts w:cs="Times New Roman"/>
                        <w:iCs/>
                      </w:rPr>
                      <w:t>Vernunft</w:t>
                    </w:r>
                    <w:proofErr w:type="spellEnd"/>
                    <w:r w:rsidRPr="00C06578">
                      <w:rPr>
                        <w:rStyle w:val="b-title"/>
                        <w:rFonts w:cs="Times New Roman"/>
                        <w:iCs/>
                      </w:rPr>
                      <w:t xml:space="preserve"> </w:t>
                    </w:r>
                    <w:proofErr w:type="spellStart"/>
                    <w:r w:rsidRPr="00C06578">
                      <w:rPr>
                        <w:rStyle w:val="b-title"/>
                        <w:rFonts w:cs="Times New Roman"/>
                        <w:iCs/>
                      </w:rPr>
                      <w:t>aus</w:t>
                    </w:r>
                    <w:proofErr w:type="spellEnd"/>
                    <w:r w:rsidRPr="00C06578">
                      <w:rPr>
                        <w:rStyle w:val="b-title"/>
                        <w:rFonts w:cs="Times New Roman"/>
                        <w:iCs/>
                      </w:rPr>
                      <w:t xml:space="preserve"> den </w:t>
                    </w:r>
                    <w:proofErr w:type="spellStart"/>
                    <w:r w:rsidRPr="00C06578">
                      <w:rPr>
                        <w:rStyle w:val="b-title"/>
                        <w:rFonts w:cs="Times New Roman"/>
                        <w:iCs/>
                      </w:rPr>
                      <w:t>Quellen</w:t>
                    </w:r>
                    <w:proofErr w:type="spellEnd"/>
                    <w:r w:rsidRPr="00C06578">
                      <w:rPr>
                        <w:rStyle w:val="b-title"/>
                        <w:rFonts w:cs="Times New Roman"/>
                        <w:iCs/>
                      </w:rPr>
                      <w:t xml:space="preserve"> des </w:t>
                    </w:r>
                    <w:proofErr w:type="spellStart"/>
                    <w:r w:rsidRPr="00C06578">
                      <w:rPr>
                        <w:rStyle w:val="b-title"/>
                        <w:rFonts w:cs="Times New Roman"/>
                        <w:iCs/>
                      </w:rPr>
                      <w:t>Judentums</w:t>
                    </w:r>
                    <w:proofErr w:type="spellEnd"/>
                    <w:r w:rsidRPr="00C06578">
                      <w:rPr>
                        <w:rFonts w:cs="Times New Roman"/>
                      </w:rPr>
                      <w:t xml:space="preserve">, Leipzig: </w:t>
                    </w:r>
                    <w:proofErr w:type="spellStart"/>
                    <w:r w:rsidRPr="00C06578">
                      <w:rPr>
                        <w:rFonts w:cs="Times New Roman"/>
                      </w:rPr>
                      <w:t>Fock</w:t>
                    </w:r>
                    <w:proofErr w:type="spellEnd"/>
                    <w:r w:rsidRPr="00C06578">
                      <w:rPr>
                        <w:rFonts w:cs="Times New Roman"/>
                      </w:rPr>
                      <w:t>; trans. S. Kaplan as Religion of Reason: Out of the Sources of Judaism, New York: Unger, 1972.</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C06578" w:rsidRDefault="00C06578" w:rsidP="00C06578">
                <w:sdt>
                  <w:sdtPr>
                    <w:id w:val="-627855992"/>
                    <w:citation/>
                  </w:sdtPr>
                  <w:sdtContent>
                    <w:r>
                      <w:fldChar w:fldCharType="begin"/>
                    </w:r>
                    <w:r>
                      <w:rPr>
                        <w:lang w:val="en-CA"/>
                      </w:rPr>
                      <w:instrText xml:space="preserve"> CITATION Poma97 \l 4105 </w:instrText>
                    </w:r>
                    <w:r>
                      <w:fldChar w:fldCharType="separate"/>
                    </w:r>
                    <w:r>
                      <w:rPr>
                        <w:noProof/>
                        <w:lang w:val="en-CA"/>
                      </w:rPr>
                      <w:t xml:space="preserve"> </w:t>
                    </w:r>
                    <w:r w:rsidRPr="00C06578">
                      <w:rPr>
                        <w:noProof/>
                        <w:lang w:val="en-CA"/>
                      </w:rPr>
                      <w:t>(Poma)</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C65" w:rsidRDefault="00E41C65" w:rsidP="007A0D55">
      <w:pPr>
        <w:spacing w:after="0" w:line="240" w:lineRule="auto"/>
      </w:pPr>
      <w:r>
        <w:separator/>
      </w:r>
    </w:p>
  </w:endnote>
  <w:endnote w:type="continuationSeparator" w:id="0">
    <w:p w:rsidR="00E41C65" w:rsidRDefault="00E41C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C65" w:rsidRDefault="00E41C65" w:rsidP="007A0D55">
      <w:pPr>
        <w:spacing w:after="0" w:line="240" w:lineRule="auto"/>
      </w:pPr>
      <w:r>
        <w:separator/>
      </w:r>
    </w:p>
  </w:footnote>
  <w:footnote w:type="continuationSeparator" w:id="0">
    <w:p w:rsidR="00E41C65" w:rsidRDefault="00E41C6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06578"/>
    <w:rsid w:val="00C27FAB"/>
    <w:rsid w:val="00C358D4"/>
    <w:rsid w:val="00C6296B"/>
    <w:rsid w:val="00C91911"/>
    <w:rsid w:val="00CC586D"/>
    <w:rsid w:val="00CF1542"/>
    <w:rsid w:val="00CF3EC5"/>
    <w:rsid w:val="00D656DA"/>
    <w:rsid w:val="00D83300"/>
    <w:rsid w:val="00DC6B48"/>
    <w:rsid w:val="00DF01B0"/>
    <w:rsid w:val="00E41C65"/>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b-title">
    <w:name w:val="b-title"/>
    <w:basedOn w:val="DefaultParagraphFont"/>
    <w:rsid w:val="00C06578"/>
  </w:style>
  <w:style w:type="paragraph" w:styleId="NormalWeb">
    <w:name w:val="Normal (Web)"/>
    <w:basedOn w:val="Normal"/>
    <w:uiPriority w:val="99"/>
    <w:unhideWhenUsed/>
    <w:rsid w:val="00C065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6578"/>
    <w:rPr>
      <w:b/>
      <w:bCs/>
    </w:rPr>
  </w:style>
  <w:style w:type="character" w:customStyle="1" w:styleId="st">
    <w:name w:val="st"/>
    <w:basedOn w:val="DefaultParagraphFont"/>
    <w:rsid w:val="00C06578"/>
  </w:style>
  <w:style w:type="character" w:styleId="Emphasis">
    <w:name w:val="Emphasis"/>
    <w:basedOn w:val="DefaultParagraphFont"/>
    <w:uiPriority w:val="20"/>
    <w:qFormat/>
    <w:rsid w:val="00C065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b-title">
    <w:name w:val="b-title"/>
    <w:basedOn w:val="DefaultParagraphFont"/>
    <w:rsid w:val="00C06578"/>
  </w:style>
  <w:style w:type="paragraph" w:styleId="NormalWeb">
    <w:name w:val="Normal (Web)"/>
    <w:basedOn w:val="Normal"/>
    <w:uiPriority w:val="99"/>
    <w:unhideWhenUsed/>
    <w:rsid w:val="00C065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6578"/>
    <w:rPr>
      <w:b/>
      <w:bCs/>
    </w:rPr>
  </w:style>
  <w:style w:type="character" w:customStyle="1" w:styleId="st">
    <w:name w:val="st"/>
    <w:basedOn w:val="DefaultParagraphFont"/>
    <w:rsid w:val="00C06578"/>
  </w:style>
  <w:style w:type="character" w:styleId="Emphasis">
    <w:name w:val="Emphasis"/>
    <w:basedOn w:val="DefaultParagraphFont"/>
    <w:uiPriority w:val="20"/>
    <w:qFormat/>
    <w:rsid w:val="00C065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05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Poma97</b:Tag>
    <b:SourceType>Book</b:SourceType>
    <b:Guid>{3EE35EDB-737F-4F56-9D60-66D5BC726E49}</b:Guid>
    <b:Title>The Critical Philosophy of Hermann Cohen</b:Title>
    <b:Year>1997</b:Year>
    <b:Medium>Print</b:Medium>
    <b:Author>
      <b:Author>
        <b:NameList>
          <b:Person>
            <b:Last>Poma</b:Last>
            <b:First>Andrea</b:First>
          </b:Person>
        </b:NameList>
      </b:Author>
      <b:Translator>
        <b:NameList>
          <b:Person>
            <b:Last>Denton</b:Last>
            <b:First>John</b:First>
          </b:Person>
        </b:NameList>
      </b:Translator>
    </b:Author>
    <b:City>Albany</b:City>
    <b:Publisher>State University of New York Press</b:Publisher>
    <b:RefOrder>1</b:RefOrder>
  </b:Source>
</b:Sources>
</file>

<file path=customXml/itemProps1.xml><?xml version="1.0" encoding="utf-8"?>
<ds:datastoreItem xmlns:ds="http://schemas.openxmlformats.org/officeDocument/2006/customXml" ds:itemID="{9DC5152D-41AB-4E6A-998F-7F297CDB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2016-03-13T14:00:00Z</dcterms:created>
  <dcterms:modified xsi:type="dcterms:W3CDTF">2016-03-13T14:00:00Z</dcterms:modified>
</cp:coreProperties>
</file>