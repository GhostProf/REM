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AE2BF6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59EA8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74AB64FE27A4E9FAC72B105800ECA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A868CA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BC47F6F5C64BC0B477850D210B4506"/>
            </w:placeholder>
            <w:text/>
          </w:sdtPr>
          <w:sdtEndPr/>
          <w:sdtContent>
            <w:tc>
              <w:tcPr>
                <w:tcW w:w="2073" w:type="dxa"/>
              </w:tcPr>
              <w:p w14:paraId="26CE3C62" w14:textId="77777777" w:rsidR="00B574C9" w:rsidRDefault="007A521A" w:rsidP="007A521A">
                <w:r>
                  <w:t xml:space="preserve">Robert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6ADA88DEBD44585A281182774064D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EF360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9AAE0B88DD42FAAD422DBFE5611064"/>
            </w:placeholder>
            <w:text/>
          </w:sdtPr>
          <w:sdtEndPr/>
          <w:sdtContent>
            <w:tc>
              <w:tcPr>
                <w:tcW w:w="2642" w:type="dxa"/>
              </w:tcPr>
              <w:p w14:paraId="03F937EA" w14:textId="77777777" w:rsidR="00B574C9" w:rsidRDefault="007A521A" w:rsidP="007A521A">
                <w:r>
                  <w:t xml:space="preserve"> </w:t>
                </w:r>
                <w:proofErr w:type="spellStart"/>
                <w:r>
                  <w:t>Hemmings</w:t>
                </w:r>
                <w:proofErr w:type="spellEnd"/>
              </w:p>
            </w:tc>
          </w:sdtContent>
        </w:sdt>
      </w:tr>
      <w:tr w:rsidR="00B574C9" w14:paraId="521B88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5E9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4752EFB30041BF88FB4FE22BD4C1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7907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E3BB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5CAF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6AE254AE0374D2287BFA65C14138B8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C807E5" w14:textId="77777777" w:rsidR="00B574C9" w:rsidRDefault="007A521A" w:rsidP="007A521A">
                <w:r>
                  <w:t>Nipissing University</w:t>
                </w:r>
              </w:p>
            </w:tc>
          </w:sdtContent>
        </w:sdt>
      </w:tr>
    </w:tbl>
    <w:p w14:paraId="069179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FFA7B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F4EB9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D962F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C39D06FC6D42A28505A5498F61FA3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D32FB1" w14:textId="77777777" w:rsidR="003F0D73" w:rsidRPr="00FB589A" w:rsidRDefault="007A521A" w:rsidP="007A521A">
                <w:pPr>
                  <w:rPr>
                    <w:b/>
                  </w:rPr>
                </w:pPr>
                <w:r>
                  <w:rPr>
                    <w:b/>
                  </w:rPr>
                  <w:t>Rivers, W.H.R (1864-1922)</w:t>
                </w:r>
              </w:p>
            </w:tc>
          </w:sdtContent>
        </w:sdt>
      </w:tr>
      <w:tr w:rsidR="00464699" w14:paraId="0C042FC2" w14:textId="77777777" w:rsidTr="007821B0">
        <w:sdt>
          <w:sdtPr>
            <w:alias w:val="Variant headwords"/>
            <w:tag w:val="variantHeadwords"/>
            <w:id w:val="173464402"/>
            <w:placeholder>
              <w:docPart w:val="45E9D155058C407FB3AB584C888112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B619A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6F91363" w14:textId="77777777" w:rsidTr="003F0D73">
        <w:sdt>
          <w:sdtPr>
            <w:alias w:val="Abstract"/>
            <w:tag w:val="abstract"/>
            <w:id w:val="-635871867"/>
            <w:placeholder>
              <w:docPart w:val="B5544D4A501D45409904D69438541B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A8EF82" w14:textId="77777777" w:rsidR="00E85A05" w:rsidRDefault="007A521A" w:rsidP="00E85A05">
                <w:r w:rsidRPr="007E3502">
                  <w:rPr>
                    <w:lang w:eastAsia="ja-JP"/>
                  </w:rPr>
                  <w:t xml:space="preserve">A preeminent British neurologist, psychologist, ethnologist and anthropologist, William </w:t>
                </w:r>
                <w:proofErr w:type="spellStart"/>
                <w:r w:rsidRPr="007E3502">
                  <w:rPr>
                    <w:lang w:eastAsia="ja-JP"/>
                  </w:rPr>
                  <w:t>Halse</w:t>
                </w:r>
                <w:proofErr w:type="spellEnd"/>
                <w:r w:rsidRPr="007E3502">
                  <w:rPr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 xml:space="preserve">Rivers </w:t>
                </w:r>
                <w:r w:rsidRPr="007E3502">
                  <w:rPr>
                    <w:lang w:eastAsia="ja-JP"/>
                  </w:rPr>
                  <w:t xml:space="preserve">Rivers worked as a psychiatrist in British military hospitals, most famously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War Hospital in Edinburgh where he adapted Freudian methods to t</w:t>
                </w:r>
                <w:r w:rsidR="00A340EB">
                  <w:rPr>
                    <w:lang w:eastAsia="ja-JP"/>
                  </w:rPr>
                  <w:t xml:space="preserve">reat First World War </w:t>
                </w:r>
                <w:r w:rsidRPr="007E3502">
                  <w:rPr>
                    <w:lang w:eastAsia="ja-JP"/>
                  </w:rPr>
                  <w:t>officers suffering from traumatic war neuroses. Rivers advocated ‘</w:t>
                </w:r>
                <w:proofErr w:type="spellStart"/>
                <w:r w:rsidRPr="007E3502">
                  <w:rPr>
                    <w:lang w:eastAsia="ja-JP"/>
                  </w:rPr>
                  <w:t>autognosis</w:t>
                </w:r>
                <w:proofErr w:type="spellEnd"/>
                <w:r w:rsidRPr="007E3502">
                  <w:rPr>
                    <w:lang w:eastAsia="ja-JP"/>
                  </w:rPr>
                  <w:t>’, a method of acquirin</w:t>
                </w:r>
                <w:bookmarkStart w:id="0" w:name="_GoBack"/>
                <w:bookmarkEnd w:id="0"/>
                <w:r w:rsidRPr="007E3502">
                  <w:rPr>
                    <w:lang w:eastAsia="ja-JP"/>
                  </w:rPr>
                  <w:t>g self-knowledge by accounting for conscious and unconscious motivations and the environmental conditions that have shaped one’s state of mind, and ‘re-education’, a process by which patients learn to utilize in a pragmatic way their newly acquired self-knowledge (‘Psycho-therapeutics’ 440). Rivers had received his Bachelor of Medicine from St. Bart’s in London in 1886 (</w:t>
                </w:r>
                <w:proofErr w:type="spellStart"/>
                <w:r w:rsidRPr="007E3502">
                  <w:rPr>
                    <w:lang w:eastAsia="ja-JP"/>
                  </w:rPr>
                  <w:t>Slobodin</w:t>
                </w:r>
                <w:proofErr w:type="spellEnd"/>
                <w:r w:rsidRPr="007E3502">
                  <w:rPr>
                    <w:lang w:eastAsia="ja-JP"/>
                  </w:rPr>
                  <w:t xml:space="preserve"> 9). After studying experimental psychology in Jena, Germany, in the 1890s, he had founded the </w:t>
                </w:r>
                <w:r w:rsidRPr="007E3502">
                  <w:rPr>
                    <w:i/>
                    <w:iCs/>
                    <w:lang w:eastAsia="ja-JP"/>
                  </w:rPr>
                  <w:t>British Journal of Psychology</w:t>
                </w:r>
                <w:r w:rsidRPr="007E3502">
                  <w:rPr>
                    <w:lang w:eastAsia="ja-JP"/>
                  </w:rPr>
                  <w:t xml:space="preserve"> in 1904 and became its first editor. The author of a </w:t>
                </w:r>
                <w:proofErr w:type="spellStart"/>
                <w:r w:rsidRPr="007E3502">
                  <w:rPr>
                    <w:lang w:eastAsia="ja-JP"/>
                  </w:rPr>
                  <w:t>groundbreaking</w:t>
                </w:r>
                <w:proofErr w:type="spellEnd"/>
                <w:r w:rsidRPr="007E3502">
                  <w:rPr>
                    <w:lang w:eastAsia="ja-JP"/>
                  </w:rPr>
                  <w:t xml:space="preserve"> anthropological book, </w:t>
                </w:r>
                <w:r w:rsidRPr="007E3502">
                  <w:rPr>
                    <w:i/>
                    <w:iCs/>
                    <w:lang w:eastAsia="ja-JP"/>
                  </w:rPr>
                  <w:t>Kinship and Social Organization</w:t>
                </w:r>
                <w:r w:rsidRPr="007E3502">
                  <w:rPr>
                    <w:lang w:eastAsia="ja-JP"/>
                  </w:rPr>
                  <w:t xml:space="preserve"> (1914), Rivers was recalled from fieldwork in Melanesia in 1915 for military service. One of his most famous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patients was the war poet Siegfried Sassoon, who lionized Rivers in his semi-fictional memoir, </w:t>
                </w:r>
                <w:proofErr w:type="spellStart"/>
                <w:r w:rsidRPr="007E3502">
                  <w:rPr>
                    <w:i/>
                    <w:iCs/>
                    <w:lang w:eastAsia="ja-JP"/>
                  </w:rPr>
                  <w:t>Sherston’s</w:t>
                </w:r>
                <w:proofErr w:type="spellEnd"/>
                <w:r w:rsidRPr="007E3502">
                  <w:rPr>
                    <w:i/>
                    <w:iCs/>
                    <w:lang w:eastAsia="ja-JP"/>
                  </w:rPr>
                  <w:t xml:space="preserve"> Progress </w:t>
                </w:r>
                <w:r w:rsidRPr="007E3502">
                  <w:rPr>
                    <w:lang w:eastAsia="ja-JP"/>
                  </w:rPr>
                  <w:t xml:space="preserve">(1936), representing the physician as a quasi-spiritual guide, an approach that echoes to </w:t>
                </w:r>
                <w:proofErr w:type="spellStart"/>
                <w:r w:rsidRPr="007E3502">
                  <w:rPr>
                    <w:lang w:eastAsia="ja-JP"/>
                  </w:rPr>
                  <w:t>Rivers’s</w:t>
                </w:r>
                <w:proofErr w:type="spellEnd"/>
                <w:r w:rsidRPr="007E3502">
                  <w:rPr>
                    <w:lang w:eastAsia="ja-JP"/>
                  </w:rPr>
                  <w:t xml:space="preserve"> own emphasis on the importance of a physician’s spiritual dimension</w:t>
                </w:r>
                <w:r>
                  <w:rPr>
                    <w:lang w:eastAsia="ja-JP"/>
                  </w:rPr>
                  <w:t>.</w:t>
                </w:r>
              </w:p>
            </w:tc>
          </w:sdtContent>
        </w:sdt>
      </w:tr>
      <w:tr w:rsidR="003F0D73" w14:paraId="2798E71E" w14:textId="77777777" w:rsidTr="003F0D73">
        <w:sdt>
          <w:sdtPr>
            <w:alias w:val="Article text"/>
            <w:tag w:val="articleText"/>
            <w:id w:val="634067588"/>
            <w:placeholder>
              <w:docPart w:val="6B0070BD0C1E45CB8667F5B9D3D63C1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69898A" w14:textId="77777777" w:rsidR="007A521A" w:rsidRDefault="007A521A" w:rsidP="007A521A">
                <w:pPr>
                  <w:rPr>
                    <w:lang w:eastAsia="ja-JP"/>
                  </w:rPr>
                </w:pPr>
                <w:r w:rsidRPr="007E3502">
                  <w:rPr>
                    <w:lang w:eastAsia="ja-JP"/>
                  </w:rPr>
                  <w:t xml:space="preserve">A preeminent British neurologist, psychologist, ethnologist and anthropologist, William </w:t>
                </w:r>
                <w:proofErr w:type="spellStart"/>
                <w:r w:rsidRPr="007E3502">
                  <w:rPr>
                    <w:lang w:eastAsia="ja-JP"/>
                  </w:rPr>
                  <w:t>Halse</w:t>
                </w:r>
                <w:proofErr w:type="spellEnd"/>
                <w:r w:rsidRPr="007E3502">
                  <w:rPr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 xml:space="preserve">Rivers </w:t>
                </w:r>
                <w:r w:rsidRPr="007E3502">
                  <w:rPr>
                    <w:lang w:eastAsia="ja-JP"/>
                  </w:rPr>
                  <w:t xml:space="preserve">Rivers worked as a psychiatrist in British military hospitals, most famously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War Hospital in Edinburgh where he adapted Freudian me</w:t>
                </w:r>
                <w:r w:rsidR="00A340EB">
                  <w:rPr>
                    <w:lang w:eastAsia="ja-JP"/>
                  </w:rPr>
                  <w:t xml:space="preserve">thods to treat First World War </w:t>
                </w:r>
                <w:r w:rsidRPr="007E3502">
                  <w:rPr>
                    <w:lang w:eastAsia="ja-JP"/>
                  </w:rPr>
                  <w:t>officers suffering from traumatic war neuroses. Rivers advocated ‘</w:t>
                </w:r>
                <w:proofErr w:type="spellStart"/>
                <w:r w:rsidRPr="007E3502">
                  <w:rPr>
                    <w:lang w:eastAsia="ja-JP"/>
                  </w:rPr>
                  <w:t>autognosis</w:t>
                </w:r>
                <w:proofErr w:type="spellEnd"/>
                <w:r w:rsidRPr="007E3502">
                  <w:rPr>
                    <w:lang w:eastAsia="ja-JP"/>
                  </w:rPr>
                  <w:t>’, a method of acquiring self-knowledge by accounting for conscious and unconscious motivations and the environmental conditions that have shaped one’s state of mind, and ‘re-education’, a process by which patients learn to utilize in a pragmatic way their newly acquired self-knowledge (‘Psycho-therapeutics’ 440). Rivers had received his Bachelor of Medicine from St. Bart’s in London in 1886 (</w:t>
                </w:r>
                <w:proofErr w:type="spellStart"/>
                <w:r w:rsidRPr="007E3502">
                  <w:rPr>
                    <w:lang w:eastAsia="ja-JP"/>
                  </w:rPr>
                  <w:t>Slobodin</w:t>
                </w:r>
                <w:proofErr w:type="spellEnd"/>
                <w:r w:rsidRPr="007E3502">
                  <w:rPr>
                    <w:lang w:eastAsia="ja-JP"/>
                  </w:rPr>
                  <w:t xml:space="preserve"> 9). After studying experimental psychology in Jena, Germany, in the 1890s, he had founded the </w:t>
                </w:r>
                <w:r w:rsidRPr="007E3502">
                  <w:rPr>
                    <w:i/>
                    <w:iCs/>
                    <w:lang w:eastAsia="ja-JP"/>
                  </w:rPr>
                  <w:t>British Journal of Psychology</w:t>
                </w:r>
                <w:r w:rsidRPr="007E3502">
                  <w:rPr>
                    <w:lang w:eastAsia="ja-JP"/>
                  </w:rPr>
                  <w:t xml:space="preserve"> in 1904 and became its first editor. The author of a </w:t>
                </w:r>
                <w:proofErr w:type="spellStart"/>
                <w:r w:rsidRPr="007E3502">
                  <w:rPr>
                    <w:lang w:eastAsia="ja-JP"/>
                  </w:rPr>
                  <w:t>groundbreaking</w:t>
                </w:r>
                <w:proofErr w:type="spellEnd"/>
                <w:r w:rsidRPr="007E3502">
                  <w:rPr>
                    <w:lang w:eastAsia="ja-JP"/>
                  </w:rPr>
                  <w:t xml:space="preserve"> anthropological book, </w:t>
                </w:r>
                <w:r w:rsidRPr="007E3502">
                  <w:rPr>
                    <w:i/>
                    <w:iCs/>
                    <w:lang w:eastAsia="ja-JP"/>
                  </w:rPr>
                  <w:t>Kinship and Social Organization</w:t>
                </w:r>
                <w:r w:rsidRPr="007E3502">
                  <w:rPr>
                    <w:lang w:eastAsia="ja-JP"/>
                  </w:rPr>
                  <w:t xml:space="preserve"> (1914), Rivers was recalled from fieldwork in Melanesia in 1915 for military service. One of his most famous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patients was the war poet Siegfried Sassoon, who lionized Rivers in his semi-fictional memoir, </w:t>
                </w:r>
                <w:proofErr w:type="spellStart"/>
                <w:r w:rsidRPr="007E3502">
                  <w:rPr>
                    <w:i/>
                    <w:iCs/>
                    <w:lang w:eastAsia="ja-JP"/>
                  </w:rPr>
                  <w:t>Sherston’s</w:t>
                </w:r>
                <w:proofErr w:type="spellEnd"/>
                <w:r w:rsidRPr="007E3502">
                  <w:rPr>
                    <w:i/>
                    <w:iCs/>
                    <w:lang w:eastAsia="ja-JP"/>
                  </w:rPr>
                  <w:t xml:space="preserve"> Progress </w:t>
                </w:r>
                <w:r w:rsidRPr="007E3502">
                  <w:rPr>
                    <w:lang w:eastAsia="ja-JP"/>
                  </w:rPr>
                  <w:t xml:space="preserve">(1936), representing the physician as a quasi-spiritual guide, an approach that echoes to </w:t>
                </w:r>
                <w:proofErr w:type="spellStart"/>
                <w:r w:rsidRPr="007E3502">
                  <w:rPr>
                    <w:lang w:eastAsia="ja-JP"/>
                  </w:rPr>
                  <w:t>Rivers’s</w:t>
                </w:r>
                <w:proofErr w:type="spellEnd"/>
                <w:r w:rsidRPr="007E3502">
                  <w:rPr>
                    <w:lang w:eastAsia="ja-JP"/>
                  </w:rPr>
                  <w:t xml:space="preserve"> own emphasis on the importance of a physician’s spiritual dimension, as exemplified in </w:t>
                </w:r>
                <w:r w:rsidRPr="007E3502">
                  <w:rPr>
                    <w:i/>
                    <w:iCs/>
                    <w:lang w:eastAsia="ja-JP"/>
                  </w:rPr>
                  <w:t>Medicine, Magic and Religion</w:t>
                </w:r>
                <w:r w:rsidRPr="007E3502">
                  <w:rPr>
                    <w:lang w:eastAsia="ja-JP"/>
                  </w:rPr>
                  <w:t xml:space="preserve"> (1916). The Rivers-Sassoon relationship is central to Pat Barker’s 1990s fictional </w:t>
                </w:r>
                <w:r w:rsidRPr="007E3502">
                  <w:rPr>
                    <w:i/>
                    <w:iCs/>
                    <w:lang w:eastAsia="ja-JP"/>
                  </w:rPr>
                  <w:t xml:space="preserve">Regeneration </w:t>
                </w:r>
                <w:r w:rsidRPr="007E3502">
                  <w:rPr>
                    <w:lang w:eastAsia="ja-JP"/>
                  </w:rPr>
                  <w:t xml:space="preserve">trilogy.  </w:t>
                </w:r>
              </w:p>
              <w:p w14:paraId="57CE6566" w14:textId="77777777" w:rsidR="007A521A" w:rsidRDefault="007A521A" w:rsidP="007A521A">
                <w:pPr>
                  <w:rPr>
                    <w:lang w:eastAsia="ja-JP"/>
                  </w:rPr>
                </w:pPr>
              </w:p>
              <w:p w14:paraId="2414D3F8" w14:textId="77777777" w:rsidR="007A521A" w:rsidRDefault="007A521A" w:rsidP="007A521A">
                <w:pPr>
                  <w:pStyle w:val="Heading1"/>
                  <w:outlineLvl w:val="0"/>
                  <w:rPr>
                    <w:lang w:eastAsia="ja-JP"/>
                  </w:rPr>
                </w:pPr>
                <w:r>
                  <w:rPr>
                    <w:lang w:eastAsia="ja-JP"/>
                  </w:rPr>
                  <w:lastRenderedPageBreak/>
                  <w:t>List of works</w:t>
                </w:r>
              </w:p>
              <w:p w14:paraId="4E14A9BC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([1914] 2011) </w:t>
                </w:r>
                <w:r>
                  <w:rPr>
                    <w:i/>
                  </w:rPr>
                  <w:t>Kinship and Social Organization</w:t>
                </w:r>
                <w:r w:rsidRPr="00876F4C">
                  <w:t>,</w:t>
                </w:r>
                <w:r>
                  <w:t xml:space="preserve"> London: Routledge.</w:t>
                </w:r>
              </w:p>
              <w:p w14:paraId="09C06692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([1916] 1999) </w:t>
                </w:r>
                <w:r>
                  <w:rPr>
                    <w:i/>
                  </w:rPr>
                  <w:t>Medicine, Magic and Religion</w:t>
                </w:r>
                <w:r w:rsidRPr="00876F4C">
                  <w:t>,</w:t>
                </w:r>
                <w:r>
                  <w:rPr>
                    <w:i/>
                  </w:rPr>
                  <w:t xml:space="preserve"> </w:t>
                </w:r>
                <w:r>
                  <w:t>London: Routledge.</w:t>
                </w:r>
              </w:p>
              <w:p w14:paraId="352B9747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(1918) ‘Psycho-Therapeutics’, in </w:t>
                </w:r>
                <w:proofErr w:type="spellStart"/>
                <w:r>
                  <w:rPr>
                    <w:i/>
                  </w:rPr>
                  <w:t>Encyclopedia</w:t>
                </w:r>
                <w:proofErr w:type="spellEnd"/>
                <w:r>
                  <w:rPr>
                    <w:i/>
                  </w:rPr>
                  <w:t xml:space="preserve"> of Religion and Ethics, </w:t>
                </w:r>
                <w:r>
                  <w:t xml:space="preserve">ed. J. Hastings, Edinburgh: T. and T. Clark, 13 </w:t>
                </w:r>
                <w:proofErr w:type="spellStart"/>
                <w:r>
                  <w:t>vols</w:t>
                </w:r>
                <w:proofErr w:type="spellEnd"/>
                <w:r>
                  <w:t>: 10: 437-442.</w:t>
                </w:r>
                <w:r w:rsidRPr="00E50B83">
                  <w:t xml:space="preserve"> </w:t>
                </w:r>
              </w:p>
              <w:p w14:paraId="64574706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(1920) </w:t>
                </w:r>
                <w:r>
                  <w:rPr>
                    <w:i/>
                  </w:rPr>
                  <w:t>Instinct and the Unconscious</w:t>
                </w:r>
                <w:r w:rsidRPr="00876F4C">
                  <w:t>,</w:t>
                </w:r>
                <w:r>
                  <w:t xml:space="preserve"> Cambridge: Cambridge University Press.</w:t>
                </w:r>
              </w:p>
              <w:p w14:paraId="034C8EEB" w14:textId="77777777" w:rsidR="007A521A" w:rsidRDefault="007A521A" w:rsidP="007A521A">
                <w:pPr>
                  <w:spacing w:line="480" w:lineRule="auto"/>
                  <w:contextualSpacing/>
                </w:pPr>
                <w:r w:rsidRPr="0079332E">
                  <w:t xml:space="preserve"> </w:t>
                </w:r>
                <w:r>
                  <w:t xml:space="preserve">([1923] 1999) </w:t>
                </w:r>
                <w:r>
                  <w:rPr>
                    <w:i/>
                  </w:rPr>
                  <w:t>Conflict and Dream</w:t>
                </w:r>
                <w:r>
                  <w:t>, London: Routledge.</w:t>
                </w:r>
              </w:p>
              <w:p w14:paraId="2B1389C4" w14:textId="77777777" w:rsidR="003F0D73" w:rsidRDefault="003F0D73" w:rsidP="00C27FAB"/>
            </w:tc>
          </w:sdtContent>
        </w:sdt>
      </w:tr>
      <w:tr w:rsidR="003235A7" w14:paraId="3FAF8619" w14:textId="77777777" w:rsidTr="003235A7">
        <w:tc>
          <w:tcPr>
            <w:tcW w:w="9016" w:type="dxa"/>
          </w:tcPr>
          <w:p w14:paraId="2FE73C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4FF0843" w14:textId="77777777" w:rsidR="00A340EB" w:rsidRDefault="00A340EB" w:rsidP="008A5B87">
            <w:sdt>
              <w:sdtPr>
                <w:id w:val="-295377483"/>
                <w:citation/>
              </w:sdtPr>
              <w:sdtContent>
                <w:r>
                  <w:fldChar w:fldCharType="begin"/>
                </w:r>
                <w:r>
                  <w:instrText xml:space="preserve"> CITATION PBa96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(Barker)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4C3B18CE32054CB8A348DEE76C87A8DE"/>
              </w:placeholder>
            </w:sdtPr>
            <w:sdtEndPr/>
            <w:sdtContent>
              <w:p w14:paraId="56ECE833" w14:textId="77777777" w:rsidR="007A521A" w:rsidRDefault="007A521A" w:rsidP="00A340EB">
                <w:pPr>
                  <w:pStyle w:val="NormalfollowingH2"/>
                  <w:ind w:left="0"/>
                </w:pPr>
              </w:p>
              <w:p w14:paraId="5994E203" w14:textId="77777777" w:rsidR="003235A7" w:rsidRDefault="00E44293" w:rsidP="00FB11DE"/>
            </w:sdtContent>
          </w:sdt>
        </w:tc>
      </w:tr>
    </w:tbl>
    <w:p w14:paraId="4BB85455" w14:textId="77777777" w:rsidR="00C27FAB" w:rsidRPr="00F36937" w:rsidRDefault="00C27FAB" w:rsidP="00B33145"/>
    <w:sectPr w:rsidR="00C27FAB" w:rsidRPr="00F36937" w:rsidSect="00BA71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21B90" w14:textId="77777777" w:rsidR="00E44293" w:rsidRDefault="00E44293" w:rsidP="007A0D55">
      <w:pPr>
        <w:spacing w:after="0" w:line="240" w:lineRule="auto"/>
      </w:pPr>
      <w:r>
        <w:separator/>
      </w:r>
    </w:p>
  </w:endnote>
  <w:endnote w:type="continuationSeparator" w:id="0">
    <w:p w14:paraId="65265EBC" w14:textId="77777777" w:rsidR="00E44293" w:rsidRDefault="00E442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B3A3B" w14:textId="77777777" w:rsidR="00E44293" w:rsidRDefault="00E44293" w:rsidP="007A0D55">
      <w:pPr>
        <w:spacing w:after="0" w:line="240" w:lineRule="auto"/>
      </w:pPr>
      <w:r>
        <w:separator/>
      </w:r>
    </w:p>
  </w:footnote>
  <w:footnote w:type="continuationSeparator" w:id="0">
    <w:p w14:paraId="1C5B665D" w14:textId="77777777" w:rsidR="00E44293" w:rsidRDefault="00E442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BF84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5B1D38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6BB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521A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40EB"/>
    <w:rsid w:val="00A76FD9"/>
    <w:rsid w:val="00AB436D"/>
    <w:rsid w:val="00AD2F24"/>
    <w:rsid w:val="00AD4844"/>
    <w:rsid w:val="00B219AE"/>
    <w:rsid w:val="00B33145"/>
    <w:rsid w:val="00B574C9"/>
    <w:rsid w:val="00BA71E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BBD"/>
    <w:rsid w:val="00D83300"/>
    <w:rsid w:val="00DC6B48"/>
    <w:rsid w:val="00DF01B0"/>
    <w:rsid w:val="00E4429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38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A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4AB64FE27A4E9FAC72B105800E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37858-87A4-411E-A73B-6CB6809081DF}"/>
      </w:docPartPr>
      <w:docPartBody>
        <w:p w:rsidR="00734924" w:rsidRDefault="00065BAB">
          <w:pPr>
            <w:pStyle w:val="174AB64FE27A4E9FAC72B105800ECA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BC47F6F5C64BC0B477850D210B4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CB07F-C3F9-4038-AFAA-65EE98031FB1}"/>
      </w:docPartPr>
      <w:docPartBody>
        <w:p w:rsidR="00734924" w:rsidRDefault="00065BAB">
          <w:pPr>
            <w:pStyle w:val="31BC47F6F5C64BC0B477850D210B45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6ADA88DEBD44585A28118277406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AFCA-F84D-42EE-BBCA-05E4B518696C}"/>
      </w:docPartPr>
      <w:docPartBody>
        <w:p w:rsidR="00734924" w:rsidRDefault="00065BAB">
          <w:pPr>
            <w:pStyle w:val="76ADA88DEBD44585A281182774064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9AAE0B88DD42FAAD422DBFE5611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85FB-3068-4E23-99B8-C5E500228ABC}"/>
      </w:docPartPr>
      <w:docPartBody>
        <w:p w:rsidR="00734924" w:rsidRDefault="00065BAB">
          <w:pPr>
            <w:pStyle w:val="E79AAE0B88DD42FAAD422DBFE561106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4752EFB30041BF88FB4FE22BD4C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499F-4B4B-436E-9D90-3D971E678139}"/>
      </w:docPartPr>
      <w:docPartBody>
        <w:p w:rsidR="00734924" w:rsidRDefault="00065BAB">
          <w:pPr>
            <w:pStyle w:val="424752EFB30041BF88FB4FE22BD4C1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6AE254AE0374D2287BFA65C1413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033F-E0EF-4DAF-B2DD-348A8C557F32}"/>
      </w:docPartPr>
      <w:docPartBody>
        <w:p w:rsidR="00734924" w:rsidRDefault="00065BAB">
          <w:pPr>
            <w:pStyle w:val="76AE254AE0374D2287BFA65C14138B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C39D06FC6D42A28505A5498F61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B33EB-EBDB-4FE8-9B20-75863D470D42}"/>
      </w:docPartPr>
      <w:docPartBody>
        <w:p w:rsidR="00734924" w:rsidRDefault="00065BAB">
          <w:pPr>
            <w:pStyle w:val="88C39D06FC6D42A28505A5498F61FA3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E9D155058C407FB3AB584C888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2749A-17B3-4445-85E8-BB5B78F91A09}"/>
      </w:docPartPr>
      <w:docPartBody>
        <w:p w:rsidR="00734924" w:rsidRDefault="00065BAB">
          <w:pPr>
            <w:pStyle w:val="45E9D155058C407FB3AB584C888112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544D4A501D45409904D69438541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8C9A9-4C15-4503-88F8-340BDA41D1B7}"/>
      </w:docPartPr>
      <w:docPartBody>
        <w:p w:rsidR="00734924" w:rsidRDefault="00065BAB">
          <w:pPr>
            <w:pStyle w:val="B5544D4A501D45409904D69438541B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0070BD0C1E45CB8667F5B9D3D63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612F-0490-4505-8833-27222400970B}"/>
      </w:docPartPr>
      <w:docPartBody>
        <w:p w:rsidR="00734924" w:rsidRDefault="00065BAB">
          <w:pPr>
            <w:pStyle w:val="6B0070BD0C1E45CB8667F5B9D3D63C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BAB"/>
    <w:rsid w:val="00065BAB"/>
    <w:rsid w:val="000D7564"/>
    <w:rsid w:val="0073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4AB64FE27A4E9FAC72B105800ECAF4">
    <w:name w:val="174AB64FE27A4E9FAC72B105800ECAF4"/>
  </w:style>
  <w:style w:type="paragraph" w:customStyle="1" w:styleId="31BC47F6F5C64BC0B477850D210B4506">
    <w:name w:val="31BC47F6F5C64BC0B477850D210B4506"/>
  </w:style>
  <w:style w:type="paragraph" w:customStyle="1" w:styleId="76ADA88DEBD44585A281182774064D2E">
    <w:name w:val="76ADA88DEBD44585A281182774064D2E"/>
  </w:style>
  <w:style w:type="paragraph" w:customStyle="1" w:styleId="E79AAE0B88DD42FAAD422DBFE5611064">
    <w:name w:val="E79AAE0B88DD42FAAD422DBFE5611064"/>
  </w:style>
  <w:style w:type="paragraph" w:customStyle="1" w:styleId="424752EFB30041BF88FB4FE22BD4C12C">
    <w:name w:val="424752EFB30041BF88FB4FE22BD4C12C"/>
  </w:style>
  <w:style w:type="paragraph" w:customStyle="1" w:styleId="76AE254AE0374D2287BFA65C14138B8F">
    <w:name w:val="76AE254AE0374D2287BFA65C14138B8F"/>
  </w:style>
  <w:style w:type="paragraph" w:customStyle="1" w:styleId="88C39D06FC6D42A28505A5498F61FA36">
    <w:name w:val="88C39D06FC6D42A28505A5498F61FA36"/>
  </w:style>
  <w:style w:type="paragraph" w:customStyle="1" w:styleId="45E9D155058C407FB3AB584C888112FD">
    <w:name w:val="45E9D155058C407FB3AB584C888112FD"/>
  </w:style>
  <w:style w:type="paragraph" w:customStyle="1" w:styleId="B5544D4A501D45409904D69438541B82">
    <w:name w:val="B5544D4A501D45409904D69438541B82"/>
  </w:style>
  <w:style w:type="paragraph" w:customStyle="1" w:styleId="6B0070BD0C1E45CB8667F5B9D3D63C14">
    <w:name w:val="6B0070BD0C1E45CB8667F5B9D3D63C14"/>
  </w:style>
  <w:style w:type="paragraph" w:customStyle="1" w:styleId="4C3B18CE32054CB8A348DEE76C87A8DE">
    <w:name w:val="4C3B18CE32054CB8A348DEE76C87A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PBa96</b:Tag>
    <b:SourceType>Book</b:SourceType>
    <b:Guid>{DAD7AF9A-9D9E-2E43-BBC0-5E7A76EA9D23}</b:Guid>
    <b:Author>
      <b:Author>
        <b:NameList>
          <b:Person>
            <b:Last>Barker</b:Last>
            <b:First>P</b:First>
          </b:Person>
        </b:NameList>
      </b:Author>
    </b:Author>
    <b:Title>The Regeneration Trilogy</b:Title>
    <b:City>London</b:City>
    <b:Publisher>Penguin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6318375C-F664-AE43-80DA-4E4483D8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C:\Users\stephanie.boland\Dropbox\Stephanie Boland\Routledge Enyclopedia of Modernism Word Template.dotx</Template>
  <TotalTime>5</TotalTime>
  <Pages>2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Boland, Stephanie</cp:lastModifiedBy>
  <cp:revision>2</cp:revision>
  <dcterms:created xsi:type="dcterms:W3CDTF">2016-02-25T16:57:00Z</dcterms:created>
  <dcterms:modified xsi:type="dcterms:W3CDTF">2016-02-27T16:42:00Z</dcterms:modified>
</cp:coreProperties>
</file>