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62FD02" w14:textId="77777777" w:rsidTr="00922950">
        <w:tc>
          <w:tcPr>
            <w:tcW w:w="491" w:type="dxa"/>
            <w:vMerge w:val="restart"/>
            <w:shd w:val="clear" w:color="auto" w:fill="A6A6A6" w:themeFill="background1" w:themeFillShade="A6"/>
            <w:textDirection w:val="btLr"/>
          </w:tcPr>
          <w:p w14:paraId="694462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7FD0E056C4DA4CBC4DC27FF29062B9"/>
            </w:placeholder>
            <w:showingPlcHdr/>
            <w:dropDownList>
              <w:listItem w:displayText="Dr." w:value="Dr."/>
              <w:listItem w:displayText="Prof." w:value="Prof."/>
            </w:dropDownList>
          </w:sdtPr>
          <w:sdtEndPr/>
          <w:sdtContent>
            <w:tc>
              <w:tcPr>
                <w:tcW w:w="1259" w:type="dxa"/>
              </w:tcPr>
              <w:p w14:paraId="7F73CD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BADE9A5645214EA7E1AC91BDA2810A"/>
            </w:placeholder>
            <w:text/>
          </w:sdtPr>
          <w:sdtEndPr/>
          <w:sdtContent>
            <w:tc>
              <w:tcPr>
                <w:tcW w:w="2073" w:type="dxa"/>
              </w:tcPr>
              <w:p w14:paraId="18A12863" w14:textId="77777777" w:rsidR="00B574C9" w:rsidRDefault="00783B58" w:rsidP="00783B58">
                <w:r>
                  <w:t>Alejandra</w:t>
                </w:r>
              </w:p>
            </w:tc>
          </w:sdtContent>
        </w:sdt>
        <w:sdt>
          <w:sdtPr>
            <w:alias w:val="Middle name"/>
            <w:tag w:val="authorMiddleName"/>
            <w:id w:val="-2076034781"/>
            <w:placeholder>
              <w:docPart w:val="38782C3BF765FA47933DAA324C0D9817"/>
            </w:placeholder>
            <w:text/>
          </w:sdtPr>
          <w:sdtEndPr/>
          <w:sdtContent>
            <w:tc>
              <w:tcPr>
                <w:tcW w:w="2551" w:type="dxa"/>
              </w:tcPr>
              <w:p w14:paraId="79971E2D" w14:textId="77777777" w:rsidR="00B574C9" w:rsidRDefault="00783B58" w:rsidP="00783B58">
                <w:r>
                  <w:t>F.</w:t>
                </w:r>
              </w:p>
            </w:tc>
          </w:sdtContent>
        </w:sdt>
        <w:sdt>
          <w:sdtPr>
            <w:alias w:val="Last name"/>
            <w:tag w:val="authorLastName"/>
            <w:id w:val="-1088529830"/>
            <w:placeholder>
              <w:docPart w:val="4544296D1F6B894189122FCD8D39C7C3"/>
            </w:placeholder>
            <w:text/>
          </w:sdtPr>
          <w:sdtEndPr/>
          <w:sdtContent>
            <w:tc>
              <w:tcPr>
                <w:tcW w:w="2642" w:type="dxa"/>
              </w:tcPr>
              <w:p w14:paraId="356D97BD" w14:textId="77777777" w:rsidR="00B574C9" w:rsidRDefault="00783B58" w:rsidP="00783B58">
                <w:r>
                  <w:t>Celedon</w:t>
                </w:r>
              </w:p>
            </w:tc>
          </w:sdtContent>
        </w:sdt>
      </w:tr>
      <w:tr w:rsidR="00B574C9" w14:paraId="7EBC84B6" w14:textId="77777777" w:rsidTr="001A6A06">
        <w:trPr>
          <w:trHeight w:val="986"/>
        </w:trPr>
        <w:tc>
          <w:tcPr>
            <w:tcW w:w="491" w:type="dxa"/>
            <w:vMerge/>
            <w:shd w:val="clear" w:color="auto" w:fill="A6A6A6" w:themeFill="background1" w:themeFillShade="A6"/>
          </w:tcPr>
          <w:p w14:paraId="18911D48" w14:textId="77777777" w:rsidR="00B574C9" w:rsidRPr="001A6A06" w:rsidRDefault="00B574C9" w:rsidP="00CF1542">
            <w:pPr>
              <w:jc w:val="center"/>
              <w:rPr>
                <w:b/>
                <w:color w:val="FFFFFF" w:themeColor="background1"/>
              </w:rPr>
            </w:pPr>
          </w:p>
        </w:tc>
        <w:sdt>
          <w:sdtPr>
            <w:alias w:val="Biography"/>
            <w:tag w:val="authorBiography"/>
            <w:id w:val="938807824"/>
            <w:placeholder>
              <w:docPart w:val="5FF25A1C5ED34D40B792788BC98912D3"/>
            </w:placeholder>
            <w:showingPlcHdr/>
          </w:sdtPr>
          <w:sdtEndPr/>
          <w:sdtContent>
            <w:tc>
              <w:tcPr>
                <w:tcW w:w="8525" w:type="dxa"/>
                <w:gridSpan w:val="4"/>
              </w:tcPr>
              <w:p w14:paraId="121D07AF" w14:textId="77777777" w:rsidR="00B574C9" w:rsidRDefault="00B574C9" w:rsidP="00922950">
                <w:r>
                  <w:rPr>
                    <w:rStyle w:val="PlaceholderText"/>
                  </w:rPr>
                  <w:t>[Enter your biography]</w:t>
                </w:r>
              </w:p>
            </w:tc>
          </w:sdtContent>
        </w:sdt>
      </w:tr>
      <w:tr w:rsidR="00B574C9" w14:paraId="49C08DFE" w14:textId="77777777" w:rsidTr="001A6A06">
        <w:trPr>
          <w:trHeight w:val="986"/>
        </w:trPr>
        <w:tc>
          <w:tcPr>
            <w:tcW w:w="491" w:type="dxa"/>
            <w:vMerge/>
            <w:shd w:val="clear" w:color="auto" w:fill="A6A6A6" w:themeFill="background1" w:themeFillShade="A6"/>
          </w:tcPr>
          <w:p w14:paraId="213C268A" w14:textId="77777777" w:rsidR="00B574C9" w:rsidRPr="001A6A06" w:rsidRDefault="00B574C9" w:rsidP="00CF1542">
            <w:pPr>
              <w:jc w:val="center"/>
              <w:rPr>
                <w:b/>
                <w:color w:val="FFFFFF" w:themeColor="background1"/>
              </w:rPr>
            </w:pPr>
          </w:p>
        </w:tc>
        <w:sdt>
          <w:sdtPr>
            <w:alias w:val="Affiliation"/>
            <w:tag w:val="affiliation"/>
            <w:id w:val="2012937915"/>
            <w:placeholder>
              <w:docPart w:val="5D0735F246F0F74687FAFC9D72A05898"/>
            </w:placeholder>
            <w:text/>
          </w:sdtPr>
          <w:sdtEndPr/>
          <w:sdtContent>
            <w:tc>
              <w:tcPr>
                <w:tcW w:w="8525" w:type="dxa"/>
                <w:gridSpan w:val="4"/>
              </w:tcPr>
              <w:p w14:paraId="1B9F4FAE" w14:textId="77777777" w:rsidR="00B574C9" w:rsidRDefault="00783B58" w:rsidP="00783B58">
                <w:r>
                  <w:t>Architectural Association</w:t>
                </w:r>
              </w:p>
            </w:tc>
          </w:sdtContent>
        </w:sdt>
      </w:tr>
    </w:tbl>
    <w:p w14:paraId="7B1423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DA02FD" w14:textId="77777777" w:rsidTr="00244BB0">
        <w:tc>
          <w:tcPr>
            <w:tcW w:w="9016" w:type="dxa"/>
            <w:shd w:val="clear" w:color="auto" w:fill="A6A6A6" w:themeFill="background1" w:themeFillShade="A6"/>
            <w:tcMar>
              <w:top w:w="113" w:type="dxa"/>
              <w:bottom w:w="113" w:type="dxa"/>
            </w:tcMar>
          </w:tcPr>
          <w:p w14:paraId="4EA520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CAB097" w14:textId="77777777" w:rsidTr="003F0D73">
        <w:sdt>
          <w:sdtPr>
            <w:rPr>
              <w:rFonts w:ascii="Calibri" w:hAnsi="Calibri"/>
              <w:b/>
            </w:rPr>
            <w:alias w:val="Article headword"/>
            <w:tag w:val="articleHeadword"/>
            <w:id w:val="-361440020"/>
            <w:placeholder>
              <w:docPart w:val="2DB49A5EC98A6A45A12E3A7026E7A99A"/>
            </w:placeholder>
            <w:text/>
          </w:sdtPr>
          <w:sdtEndPr/>
          <w:sdtContent>
            <w:tc>
              <w:tcPr>
                <w:tcW w:w="9016" w:type="dxa"/>
                <w:tcMar>
                  <w:top w:w="113" w:type="dxa"/>
                  <w:bottom w:w="113" w:type="dxa"/>
                </w:tcMar>
              </w:tcPr>
              <w:p w14:paraId="59B17462" w14:textId="77777777" w:rsidR="003F0D73" w:rsidRPr="00FB589A" w:rsidRDefault="00783B58" w:rsidP="00783B58">
                <w:pPr>
                  <w:rPr>
                    <w:b/>
                  </w:rPr>
                </w:pPr>
                <w:r w:rsidRPr="00783B58">
                  <w:rPr>
                    <w:rFonts w:ascii="Calibri" w:hAnsi="Calibri"/>
                    <w:b/>
                  </w:rPr>
                  <w:t>Bresciani, Valdé</w:t>
                </w:r>
                <w:r>
                  <w:rPr>
                    <w:b/>
                  </w:rPr>
                  <w:t>s, Castillo, Huidobro</w:t>
                </w:r>
              </w:p>
            </w:tc>
          </w:sdtContent>
        </w:sdt>
      </w:tr>
      <w:tr w:rsidR="00464699" w14:paraId="49DF8701" w14:textId="77777777" w:rsidTr="00B74A73">
        <w:sdt>
          <w:sdtPr>
            <w:alias w:val="Variant headwords"/>
            <w:tag w:val="variantHeadwords"/>
            <w:id w:val="173464402"/>
            <w:placeholder>
              <w:docPart w:val="FA3B4F5D1F333845A24A16FA08AAA9D9"/>
            </w:placeholder>
          </w:sdtPr>
          <w:sdtEndPr/>
          <w:sdtContent>
            <w:tc>
              <w:tcPr>
                <w:tcW w:w="9016" w:type="dxa"/>
                <w:tcMar>
                  <w:top w:w="113" w:type="dxa"/>
                  <w:bottom w:w="113" w:type="dxa"/>
                </w:tcMar>
              </w:tcPr>
              <w:p w14:paraId="05E5544B" w14:textId="77777777" w:rsidR="00464699" w:rsidRDefault="00783B58" w:rsidP="00783B58">
                <w:r>
                  <w:t xml:space="preserve">BVCH </w:t>
                </w:r>
              </w:p>
            </w:tc>
          </w:sdtContent>
        </w:sdt>
      </w:tr>
      <w:tr w:rsidR="00E85A05" w14:paraId="1D97B474" w14:textId="77777777" w:rsidTr="003F0D73">
        <w:sdt>
          <w:sdtPr>
            <w:alias w:val="Abstract"/>
            <w:tag w:val="abstract"/>
            <w:id w:val="-635871867"/>
            <w:placeholder>
              <w:docPart w:val="6C85C2286F298843AB5F816EB70B096E"/>
            </w:placeholder>
          </w:sdtPr>
          <w:sdtEndPr/>
          <w:sdtContent>
            <w:tc>
              <w:tcPr>
                <w:tcW w:w="9016" w:type="dxa"/>
                <w:tcMar>
                  <w:top w:w="113" w:type="dxa"/>
                  <w:bottom w:w="113" w:type="dxa"/>
                </w:tcMar>
              </w:tcPr>
              <w:p w14:paraId="1F4B0F53" w14:textId="77777777" w:rsidR="00E85A05" w:rsidRPr="00783B58" w:rsidRDefault="00783B58" w:rsidP="00E85A05">
                <w:pPr>
                  <w:rPr>
                    <w:lang w:val="en-US"/>
                  </w:rPr>
                </w:pPr>
                <w:r w:rsidRPr="00783B58">
                  <w:rPr>
                    <w:lang w:val="en-US"/>
                  </w:rPr>
                  <w:t xml:space="preserve">The architectural practice composed by the architects Carlos Bresciani, Hector Valdés, Fernando Castillo y Carlos Huidobro (BVCH) dominated the national scene in the fifties and sixties. The initial group gathered in 1942, originally composed by Valdés, Castillo and Huidobro (VCH), in 1953 joined Bresciani. Their individual careers, spanning well into the nineties, are also extremely significant.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trend of development. Along with the building of institutions, central to Chile’s modernity was the construction of social housing. Socially engaged, BVCH architectural practice had a central role in this thread. </w:t>
                </w:r>
              </w:p>
            </w:tc>
          </w:sdtContent>
        </w:sdt>
      </w:tr>
      <w:tr w:rsidR="003F0D73" w14:paraId="06F6AF3B" w14:textId="77777777" w:rsidTr="003F0D73">
        <w:sdt>
          <w:sdtPr>
            <w:alias w:val="Article text"/>
            <w:tag w:val="articleText"/>
            <w:id w:val="634067588"/>
            <w:placeholder>
              <w:docPart w:val="CA8073C4EE092C429656F5DC984EC4A9"/>
            </w:placeholder>
          </w:sdtPr>
          <w:sdtEndPr/>
          <w:sdtContent>
            <w:tc>
              <w:tcPr>
                <w:tcW w:w="9016" w:type="dxa"/>
                <w:tcMar>
                  <w:top w:w="113" w:type="dxa"/>
                  <w:bottom w:w="113" w:type="dxa"/>
                </w:tcMar>
              </w:tcPr>
              <w:p w14:paraId="5FF27CB0" w14:textId="77777777" w:rsidR="00783B58" w:rsidRDefault="00783B58" w:rsidP="00783B58">
                <w:pPr>
                  <w:rPr>
                    <w:lang w:val="en-US"/>
                  </w:rPr>
                </w:pPr>
                <w:r w:rsidRPr="00783B58">
                  <w:rPr>
                    <w:lang w:val="en-US"/>
                  </w:rPr>
                  <w:t xml:space="preserve">The architectural practice composed by the architects Carlos Bresciani, Hector Valdés, Fernando Castillo y Carlos Huidobro (BVCH) dominated the national scene in the fifties and sixties. </w:t>
                </w:r>
              </w:p>
              <w:p w14:paraId="74A64EC4" w14:textId="77777777" w:rsidR="00783B58" w:rsidRDefault="00783B58" w:rsidP="00783B58">
                <w:pPr>
                  <w:rPr>
                    <w:lang w:val="en-US"/>
                  </w:rPr>
                </w:pPr>
              </w:p>
              <w:p w14:paraId="2B28A573" w14:textId="77777777" w:rsidR="00783B58" w:rsidRDefault="00783B58" w:rsidP="00783B58">
                <w:pPr>
                  <w:keepNext/>
                  <w:rPr>
                    <w:lang w:val="en-US"/>
                  </w:rPr>
                </w:pPr>
                <w:r>
                  <w:rPr>
                    <w:lang w:val="en-US"/>
                  </w:rPr>
                  <w:t>File:</w:t>
                </w:r>
                <w:r w:rsidRPr="00783B58">
                  <w:rPr>
                    <w:lang w:val="en-US"/>
                  </w:rPr>
                  <w:t>BVCH.jpg</w:t>
                </w:r>
              </w:p>
              <w:p w14:paraId="515FE426" w14:textId="77777777" w:rsidR="00783B58" w:rsidRDefault="00783B58" w:rsidP="00783B58">
                <w:pPr>
                  <w:pStyle w:val="Caption"/>
                </w:pPr>
                <w:r>
                  <w:t xml:space="preserve">Figure </w:t>
                </w:r>
                <w:fldSimple w:instr=" SEQ Figure \* ARABIC ">
                  <w:r>
                    <w:rPr>
                      <w:noProof/>
                    </w:rPr>
                    <w:t>1</w:t>
                  </w:r>
                </w:fldSimple>
                <w:r>
                  <w:t>BVCH.</w:t>
                </w:r>
              </w:p>
              <w:p w14:paraId="66C0688F" w14:textId="77777777" w:rsidR="00783B58" w:rsidRDefault="00783B58" w:rsidP="00783B58">
                <w:pPr>
                  <w:rPr>
                    <w:lang w:val="en-US"/>
                  </w:rPr>
                </w:pPr>
                <w:r>
                  <w:rPr>
                    <w:lang w:val="en-US"/>
                  </w:rPr>
                  <w:t>Source:</w:t>
                </w:r>
                <w:r>
                  <w:rPr>
                    <w:rFonts w:eastAsiaTheme="minorEastAsia"/>
                    <w:sz w:val="24"/>
                    <w:szCs w:val="24"/>
                    <w:lang w:val="en-US" w:eastAsia="ja-JP"/>
                  </w:rPr>
                  <w:t xml:space="preserve"> </w:t>
                </w:r>
                <w:r w:rsidRPr="00783B58">
                  <w:rPr>
                    <w:lang w:val="en-US"/>
                  </w:rPr>
                  <w:t>http://www.edicionesarq.cl/2006/bresciani-valdes-castillo-huidobro</w:t>
                </w:r>
              </w:p>
              <w:p w14:paraId="7E781F38" w14:textId="77777777" w:rsidR="00783B58" w:rsidRDefault="00783B58" w:rsidP="00783B58">
                <w:pPr>
                  <w:rPr>
                    <w:lang w:val="en-US"/>
                  </w:rPr>
                </w:pPr>
              </w:p>
              <w:p w14:paraId="6152AF69" w14:textId="77777777" w:rsidR="00783B58" w:rsidRPr="00783B58" w:rsidRDefault="00783B58" w:rsidP="00783B58">
                <w:pPr>
                  <w:rPr>
                    <w:lang w:val="en-US"/>
                  </w:rPr>
                </w:pPr>
                <w:r w:rsidRPr="00783B58">
                  <w:rPr>
                    <w:lang w:val="en-US"/>
                  </w:rPr>
                  <w:t xml:space="preserve">The initial group gathered in 1942, originally composed by Valdés, Castillo and Huidobro (VCH), in 1953 joined Bresciani. Their individual careers, spanning well into the nineties, are also extremely significant. Once the modern ideals were more absorbed in the country, the firm managed to put into practice certain principles and modes of production which represents a different architectonic attitude to that of the first half of the century. While the Chilean modernism of early twentieth century was mainly concerned about the construction of public monumental buildings, this second half opens a second trend of development. Along with the building of institutions, central to Chile’s modernity was the construction of social housing. Socially engaged, BVCH architectural practice had a central role in this thread. </w:t>
                </w:r>
              </w:p>
              <w:p w14:paraId="3C2049F4" w14:textId="77777777" w:rsidR="00783B58" w:rsidRPr="00783B58" w:rsidRDefault="00783B58" w:rsidP="00783B58">
                <w:pPr>
                  <w:rPr>
                    <w:lang w:val="en-US"/>
                  </w:rPr>
                </w:pPr>
              </w:p>
              <w:p w14:paraId="3DC1E451" w14:textId="77777777" w:rsidR="00783B58" w:rsidRPr="00783B58" w:rsidRDefault="00783B58" w:rsidP="00783B58">
                <w:pPr>
                  <w:rPr>
                    <w:lang w:val="en-US"/>
                  </w:rPr>
                </w:pPr>
                <w:r w:rsidRPr="00783B58">
                  <w:rPr>
                    <w:lang w:val="en-US"/>
                  </w:rPr>
                  <w:t>They are the authors of the ‘Unidad Vecinal Diego Portales’ (1954-1968), the ‘Torres de Tajamar’ (inaugurated in 1967 and designed with the architect Luis Prieto Vial), and the ‘</w:t>
                </w:r>
                <w:r w:rsidRPr="00783B58">
                  <w:rPr>
                    <w:lang w:val="es-ES_tradnl"/>
                  </w:rPr>
                  <w:t xml:space="preserve">Remodelación </w:t>
                </w:r>
                <w:r w:rsidRPr="00783B58">
                  <w:rPr>
                    <w:lang w:val="en-US"/>
                  </w:rPr>
                  <w:t>San Borja’ (CORMU</w:t>
                </w:r>
                <w:r w:rsidRPr="00783B58">
                  <w:rPr>
                    <w:vertAlign w:val="superscript"/>
                    <w:lang w:val="en-US"/>
                  </w:rPr>
                  <w:footnoteReference w:id="1"/>
                </w:r>
                <w:r w:rsidRPr="00783B58">
                  <w:rPr>
                    <w:lang w:val="en-US"/>
                  </w:rPr>
                  <w:t xml:space="preserve"> 1968-73). The three are exemplary projects of social collective housing in </w:t>
                </w:r>
                <w:r w:rsidRPr="00783B58">
                  <w:rPr>
                    <w:lang w:val="en-US"/>
                  </w:rPr>
                  <w:lastRenderedPageBreak/>
                  <w:t>Santiago. The ‘Villa Portales,’ as became known, was a thirty-one hectares development of ninety blocks and almost 2,000 dwelling units and communitarian services in Quinta Normal. The ‘Torres de Tajamar’ was a high-density project of about four hundred dwelling apartments distributed in three towers in less than one hectare. In a privileged location in the riverbed of the Mapocho river in Providencia, the project represented a challenge of competitiveness with real state developments. In turn, ‘</w:t>
                </w:r>
                <w:r w:rsidRPr="00783B58">
                  <w:rPr>
                    <w:lang w:val="es-ES_tradnl"/>
                  </w:rPr>
                  <w:t>Remodelación</w:t>
                </w:r>
                <w:r w:rsidRPr="00783B58">
                  <w:rPr>
                    <w:lang w:val="en-US"/>
                  </w:rPr>
                  <w:t xml:space="preserve"> San Borja’ was a housing complex of twenty-one high-rise towers, one of the most important projects of urban regeneration built in Chile and Latin America. </w:t>
                </w:r>
              </w:p>
              <w:p w14:paraId="5260C6A0" w14:textId="77777777" w:rsidR="00783B58" w:rsidRPr="00783B58" w:rsidRDefault="00783B58" w:rsidP="00783B58">
                <w:pPr>
                  <w:rPr>
                    <w:lang w:val="en-US"/>
                  </w:rPr>
                </w:pPr>
              </w:p>
              <w:p w14:paraId="65B0C1BD" w14:textId="77777777" w:rsidR="00783B58" w:rsidRPr="00783B58" w:rsidRDefault="00783B58" w:rsidP="00783B58">
                <w:pPr>
                  <w:rPr>
                    <w:lang w:val="en-US"/>
                  </w:rPr>
                </w:pPr>
                <w:r w:rsidRPr="00783B58">
                  <w:rPr>
                    <w:lang w:val="en-US"/>
                  </w:rPr>
                  <w:t>The practice also designed educational buildings, such as the campuses in Santiago and Punta Arenas for the ‘Universidad Técnica del Estado,’ and single-family houses such as the ‘Santos’ house (1958-61), the ‘Santiago Mingo’ (1955) house, the ‘Orlando Mingo’ house (1957) and the ‘Ravera’ (1953) house, among many others. The prolific firm operated as well as a place of formation of young professionals. More than seventy architects collaborated for the practice along the years, many of them becoming outstanding architects during the 70s.</w:t>
                </w:r>
                <w:r w:rsidRPr="00783B58">
                  <w:rPr>
                    <w:vertAlign w:val="superscript"/>
                    <w:lang w:val="en-US"/>
                  </w:rPr>
                  <w:footnoteReference w:id="2"/>
                </w:r>
                <w:r w:rsidRPr="00783B58">
                  <w:rPr>
                    <w:lang w:val="en-US"/>
                  </w:rPr>
                  <w:t xml:space="preserve"> </w:t>
                </w:r>
                <w:r w:rsidRPr="00783B58">
                  <w:t>The team managed to interpret social and technological processes of modernisation of the country, using the architectural project as a platform, not any project, but mainly through collective housing proposals. The planning of the house became the place for innovation and experimentation, and to set forth ideas regarding the urban, engaging in these terms with an international disciplinary desire of social and urban reform.</w:t>
                </w:r>
              </w:p>
              <w:p w14:paraId="490552CA" w14:textId="77777777" w:rsidR="00783B58" w:rsidRPr="00783B58" w:rsidRDefault="00783B58" w:rsidP="00783B58"/>
              <w:p w14:paraId="6C45F522" w14:textId="77777777" w:rsidR="00783B58" w:rsidRPr="00783B58" w:rsidRDefault="00783B58" w:rsidP="00783B58">
                <w:r w:rsidRPr="00783B58">
                  <w:t>As individuals, each managed to be engaged in the political and academic realms as much as in the practical one, balancing their public and private participation. Valdés and Castillo became influential teachers at the Catholic University in Santiago. Between 1971 and 1973 Valdés was president of the School of National Architects in an extremely politicized environment, when he created the ‘CA Magazine,’ influencing the architectural and political debates. Castillo became Director of the entire university (1967-1973), becoming also professor at Cambridge University and the Central University of Venezuela. He assumed as Mayor of La Reina in 1964, as Intendant of Santiago in 1994, and again as Mayor of La Reina between 1966-2000. Bresciani was Dean of the Faculty of Architecture (1952-1969) in the Catholic University at Valparaiso. Three of his four partners were awarded with the Architectural National Award.</w:t>
                </w:r>
              </w:p>
              <w:p w14:paraId="122A8452" w14:textId="77777777" w:rsidR="00783B58" w:rsidRPr="00783B58" w:rsidRDefault="00783B58" w:rsidP="00783B58">
                <w:pPr>
                  <w:rPr>
                    <w:lang w:val="en-US"/>
                  </w:rPr>
                </w:pPr>
                <w:bookmarkStart w:id="0" w:name="_GoBack"/>
                <w:bookmarkEnd w:id="0"/>
              </w:p>
              <w:p w14:paraId="4E09D2CB" w14:textId="3DE3E6E7" w:rsidR="00783B58" w:rsidRPr="00740784" w:rsidRDefault="00783B58" w:rsidP="00740784">
                <w:pPr>
                  <w:pStyle w:val="Heading1"/>
                </w:pPr>
                <w:r w:rsidRPr="00783B58">
                  <w:t>List of main works</w:t>
                </w:r>
              </w:p>
              <w:p w14:paraId="69E89919" w14:textId="1CBF8AA1" w:rsidR="00783B58" w:rsidRPr="00783B58" w:rsidRDefault="00783B58" w:rsidP="00783B58">
                <w:pPr>
                  <w:rPr>
                    <w:lang w:val="en-US"/>
                  </w:rPr>
                </w:pPr>
                <w:r w:rsidRPr="00783B58">
                  <w:rPr>
                    <w:lang w:val="en-US"/>
                  </w:rPr>
                  <w:t>1942</w:t>
                </w:r>
                <w:r w:rsidR="00E34A0B">
                  <w:rPr>
                    <w:lang w:val="en-US"/>
                  </w:rPr>
                  <w:t xml:space="preserve">: </w:t>
                </w:r>
                <w:r w:rsidRPr="00783B58">
                  <w:rPr>
                    <w:lang w:val="en-US"/>
                  </w:rPr>
                  <w:t>Echeverría Building</w:t>
                </w:r>
              </w:p>
              <w:p w14:paraId="1B464EBE" w14:textId="32C4C83F" w:rsidR="00783B58" w:rsidRPr="00783B58" w:rsidRDefault="00783B58" w:rsidP="00783B58">
                <w:pPr>
                  <w:rPr>
                    <w:lang w:val="en-US"/>
                  </w:rPr>
                </w:pPr>
                <w:r w:rsidRPr="00783B58">
                  <w:rPr>
                    <w:lang w:val="en-US"/>
                  </w:rPr>
                  <w:t>1946</w:t>
                </w:r>
                <w:r w:rsidR="00E34A0B">
                  <w:rPr>
                    <w:lang w:val="en-US"/>
                  </w:rPr>
                  <w:t xml:space="preserve">: </w:t>
                </w:r>
                <w:r w:rsidRPr="00783B58">
                  <w:rPr>
                    <w:lang w:val="en-US"/>
                  </w:rPr>
                  <w:t>Castillo House.</w:t>
                </w:r>
              </w:p>
              <w:p w14:paraId="73478FC2" w14:textId="4CB30CA3" w:rsidR="00783B58" w:rsidRPr="00783B58" w:rsidRDefault="00783B58" w:rsidP="00783B58">
                <w:pPr>
                  <w:rPr>
                    <w:lang w:val="en-US"/>
                  </w:rPr>
                </w:pPr>
                <w:r w:rsidRPr="00783B58">
                  <w:rPr>
                    <w:lang w:val="en-US"/>
                  </w:rPr>
                  <w:t>1953-54</w:t>
                </w:r>
                <w:r w:rsidR="00E34A0B">
                  <w:rPr>
                    <w:lang w:val="en-US"/>
                  </w:rPr>
                  <w:t xml:space="preserve">: </w:t>
                </w:r>
                <w:r w:rsidRPr="00783B58">
                  <w:rPr>
                    <w:lang w:val="en-US"/>
                  </w:rPr>
                  <w:t>Holanda Building</w:t>
                </w:r>
                <w:r w:rsidR="00E34A0B">
                  <w:rPr>
                    <w:lang w:val="en-US"/>
                  </w:rPr>
                  <w:t xml:space="preserve"> and</w:t>
                </w:r>
                <w:r>
                  <w:rPr>
                    <w:lang w:val="en-US"/>
                  </w:rPr>
                  <w:t xml:space="preserve"> </w:t>
                </w:r>
                <w:r w:rsidRPr="00783B58">
                  <w:rPr>
                    <w:lang w:val="en-US"/>
                  </w:rPr>
                  <w:t>Ravera House</w:t>
                </w:r>
              </w:p>
              <w:p w14:paraId="1B630349" w14:textId="524FE681" w:rsidR="00783B58" w:rsidRPr="00783B58" w:rsidRDefault="00783B58" w:rsidP="00783B58">
                <w:pPr>
                  <w:rPr>
                    <w:lang w:val="en-US"/>
                  </w:rPr>
                </w:pPr>
                <w:r w:rsidRPr="00783B58">
                  <w:rPr>
                    <w:lang w:val="en-US"/>
                  </w:rPr>
                  <w:t>1954-55</w:t>
                </w:r>
                <w:r w:rsidR="00E34A0B">
                  <w:rPr>
                    <w:lang w:val="en-US"/>
                  </w:rPr>
                  <w:t xml:space="preserve">: </w:t>
                </w:r>
                <w:r w:rsidRPr="00783B58">
                  <w:rPr>
                    <w:lang w:val="en-US"/>
                  </w:rPr>
                  <w:t>Housing Caja Previsión del Estado</w:t>
                </w:r>
              </w:p>
              <w:p w14:paraId="4081BA19" w14:textId="353B29F0" w:rsidR="00783B58" w:rsidRPr="00783B58" w:rsidRDefault="00783B58" w:rsidP="00783B58">
                <w:pPr>
                  <w:rPr>
                    <w:lang w:val="en-US"/>
                  </w:rPr>
                </w:pPr>
                <w:r w:rsidRPr="00783B58">
                  <w:rPr>
                    <w:lang w:val="en-US"/>
                  </w:rPr>
                  <w:t>1955-56</w:t>
                </w:r>
                <w:r w:rsidR="00E34A0B">
                  <w:rPr>
                    <w:lang w:val="en-US"/>
                  </w:rPr>
                  <w:t xml:space="preserve">: </w:t>
                </w:r>
                <w:r w:rsidRPr="00783B58">
                  <w:rPr>
                    <w:lang w:val="en-US"/>
                  </w:rPr>
                  <w:t>Housing Chinchorro</w:t>
                </w:r>
                <w:r w:rsidR="00E34A0B">
                  <w:rPr>
                    <w:lang w:val="en-US"/>
                  </w:rPr>
                  <w:t xml:space="preserve"> and</w:t>
                </w:r>
                <w:r>
                  <w:rPr>
                    <w:lang w:val="en-US"/>
                  </w:rPr>
                  <w:t xml:space="preserve"> </w:t>
                </w:r>
                <w:r w:rsidRPr="00783B58">
                  <w:rPr>
                    <w:lang w:val="en-US"/>
                  </w:rPr>
                  <w:t>Casa Mingo</w:t>
                </w:r>
              </w:p>
              <w:p w14:paraId="4BCD1BDC" w14:textId="3FFE0429" w:rsidR="00783B58" w:rsidRPr="00783B58" w:rsidRDefault="00783B58" w:rsidP="00783B58">
                <w:pPr>
                  <w:rPr>
                    <w:lang w:val="en-US"/>
                  </w:rPr>
                </w:pPr>
                <w:r w:rsidRPr="00783B58">
                  <w:rPr>
                    <w:lang w:val="en-US"/>
                  </w:rPr>
                  <w:t>1956-5</w:t>
                </w:r>
                <w:r>
                  <w:rPr>
                    <w:lang w:val="en-US"/>
                  </w:rPr>
                  <w:t>7</w:t>
                </w:r>
                <w:r w:rsidR="00E34A0B">
                  <w:rPr>
                    <w:lang w:val="en-US"/>
                  </w:rPr>
                  <w:t xml:space="preserve">: </w:t>
                </w:r>
                <w:r w:rsidRPr="00783B58">
                  <w:rPr>
                    <w:lang w:val="en-US"/>
                  </w:rPr>
                  <w:t xml:space="preserve">Housing Estadio </w:t>
                </w:r>
              </w:p>
              <w:p w14:paraId="16B2AB67" w14:textId="361B1E1F" w:rsidR="00783B58" w:rsidRPr="00783B58" w:rsidRDefault="00783B58" w:rsidP="00783B58">
                <w:pPr>
                  <w:rPr>
                    <w:lang w:val="en-US"/>
                  </w:rPr>
                </w:pPr>
                <w:r w:rsidRPr="00783B58">
                  <w:rPr>
                    <w:lang w:val="en-US"/>
                  </w:rPr>
                  <w:t>1954-1964</w:t>
                </w:r>
                <w:r w:rsidR="00E34A0B">
                  <w:rPr>
                    <w:lang w:val="en-US"/>
                  </w:rPr>
                  <w:t xml:space="preserve">: </w:t>
                </w:r>
                <w:r w:rsidRPr="00783B58">
                  <w:rPr>
                    <w:lang w:val="en-US"/>
                  </w:rPr>
                  <w:t>Unidad Vecinal Diego Portales</w:t>
                </w:r>
              </w:p>
              <w:p w14:paraId="5F665825" w14:textId="3AFB6413" w:rsidR="00783B58" w:rsidRPr="00783B58" w:rsidRDefault="00783B58" w:rsidP="00783B58">
                <w:pPr>
                  <w:rPr>
                    <w:lang w:val="en-US"/>
                  </w:rPr>
                </w:pPr>
                <w:r>
                  <w:rPr>
                    <w:lang w:val="en-US"/>
                  </w:rPr>
                  <w:t>1958-59</w:t>
                </w:r>
                <w:r w:rsidR="00E34A0B">
                  <w:rPr>
                    <w:lang w:val="en-US"/>
                  </w:rPr>
                  <w:t xml:space="preserve">: </w:t>
                </w:r>
                <w:r w:rsidRPr="00783B58">
                  <w:rPr>
                    <w:lang w:val="en-US"/>
                  </w:rPr>
                  <w:t>Casa Santos</w:t>
                </w:r>
                <w:r w:rsidRPr="00783B58">
                  <w:rPr>
                    <w:lang w:val="en-US"/>
                  </w:rPr>
                  <w:br/>
                  <w:t>1960</w:t>
                </w:r>
                <w:r w:rsidR="00E34A0B">
                  <w:rPr>
                    <w:lang w:val="en-US"/>
                  </w:rPr>
                  <w:t xml:space="preserve">: </w:t>
                </w:r>
                <w:r w:rsidRPr="00783B58">
                  <w:rPr>
                    <w:lang w:val="en-US"/>
                  </w:rPr>
                  <w:t>UN Competition Entry</w:t>
                </w:r>
              </w:p>
              <w:p w14:paraId="74507973" w14:textId="28630506" w:rsidR="00783B58" w:rsidRPr="00783B58" w:rsidRDefault="00783B58" w:rsidP="00783B58">
                <w:pPr>
                  <w:rPr>
                    <w:lang w:val="en-US"/>
                  </w:rPr>
                </w:pPr>
                <w:r>
                  <w:rPr>
                    <w:lang w:val="en-US"/>
                  </w:rPr>
                  <w:t>1960-61</w:t>
                </w:r>
                <w:r w:rsidR="00E34A0B">
                  <w:rPr>
                    <w:lang w:val="en-US"/>
                  </w:rPr>
                  <w:t xml:space="preserve">: </w:t>
                </w:r>
                <w:r w:rsidRPr="00783B58">
                  <w:rPr>
                    <w:lang w:val="en-US"/>
                  </w:rPr>
                  <w:t>Games Casino, Arica</w:t>
                </w:r>
                <w:r>
                  <w:rPr>
                    <w:lang w:val="en-US"/>
                  </w:rPr>
                  <w:t xml:space="preserve">, </w:t>
                </w:r>
                <w:r w:rsidRPr="00783B58">
                  <w:rPr>
                    <w:lang w:val="en-US"/>
                  </w:rPr>
                  <w:t>Honsa Hostel</w:t>
                </w:r>
                <w:r w:rsidR="00E34A0B">
                  <w:rPr>
                    <w:lang w:val="en-US"/>
                  </w:rPr>
                  <w:t xml:space="preserve"> and</w:t>
                </w:r>
                <w:r>
                  <w:rPr>
                    <w:lang w:val="en-US"/>
                  </w:rPr>
                  <w:t xml:space="preserve"> </w:t>
                </w:r>
                <w:r w:rsidRPr="00783B58">
                  <w:rPr>
                    <w:lang w:val="en-US"/>
                  </w:rPr>
                  <w:t>Social Security Offices</w:t>
                </w:r>
              </w:p>
              <w:p w14:paraId="4E503433" w14:textId="4AB94FC6" w:rsidR="00783B58" w:rsidRPr="00783B58" w:rsidRDefault="00783B58" w:rsidP="00783B58">
                <w:pPr>
                  <w:rPr>
                    <w:lang w:val="en-US"/>
                  </w:rPr>
                </w:pPr>
                <w:r>
                  <w:rPr>
                    <w:lang w:val="en-US"/>
                  </w:rPr>
                  <w:t>1961-62</w:t>
                </w:r>
                <w:r w:rsidR="00E34A0B">
                  <w:rPr>
                    <w:lang w:val="en-US"/>
                  </w:rPr>
                  <w:t xml:space="preserve">: </w:t>
                </w:r>
                <w:r w:rsidRPr="00783B58">
                  <w:rPr>
                    <w:lang w:val="en-US"/>
                  </w:rPr>
                  <w:t>Brasilia Villa</w:t>
                </w:r>
                <w:r w:rsidR="00E34A0B">
                  <w:rPr>
                    <w:lang w:val="en-US"/>
                  </w:rPr>
                  <w:t xml:space="preserve"> and</w:t>
                </w:r>
                <w:r>
                  <w:rPr>
                    <w:lang w:val="en-US"/>
                  </w:rPr>
                  <w:t xml:space="preserve"> </w:t>
                </w:r>
                <w:r w:rsidRPr="00783B58">
                  <w:rPr>
                    <w:lang w:val="en-US"/>
                  </w:rPr>
                  <w:t>Echeverría House</w:t>
                </w:r>
              </w:p>
              <w:p w14:paraId="75EF7971" w14:textId="2459E07C" w:rsidR="00783B58" w:rsidRPr="00783B58" w:rsidRDefault="00783B58" w:rsidP="00783B58">
                <w:pPr>
                  <w:rPr>
                    <w:lang w:val="en-US"/>
                  </w:rPr>
                </w:pPr>
                <w:r w:rsidRPr="00783B58">
                  <w:rPr>
                    <w:lang w:val="en-US"/>
                  </w:rPr>
                  <w:t>1962-66</w:t>
                </w:r>
                <w:r w:rsidR="00E34A0B">
                  <w:rPr>
                    <w:lang w:val="en-US"/>
                  </w:rPr>
                  <w:t xml:space="preserve">: </w:t>
                </w:r>
                <w:r w:rsidRPr="00783B58">
                  <w:rPr>
                    <w:lang w:val="en-US"/>
                  </w:rPr>
                  <w:t>Torres de Tajamar</w:t>
                </w:r>
              </w:p>
              <w:p w14:paraId="7F12D9FC" w14:textId="0300BA55" w:rsidR="00783B58" w:rsidRPr="00783B58" w:rsidRDefault="00783B58" w:rsidP="00783B58">
                <w:pPr>
                  <w:rPr>
                    <w:lang w:val="en-US"/>
                  </w:rPr>
                </w:pPr>
                <w:r>
                  <w:rPr>
                    <w:lang w:val="en-US"/>
                  </w:rPr>
                  <w:t>1964-72</w:t>
                </w:r>
                <w:r w:rsidR="00E34A0B">
                  <w:rPr>
                    <w:lang w:val="en-US"/>
                  </w:rPr>
                  <w:t xml:space="preserve">: </w:t>
                </w:r>
                <w:r w:rsidRPr="00783B58">
                  <w:rPr>
                    <w:lang w:val="en-US"/>
                  </w:rPr>
                  <w:t>CAP Casino and Offices</w:t>
                </w:r>
              </w:p>
              <w:p w14:paraId="11419528" w14:textId="63976BEE" w:rsidR="00783B58" w:rsidRPr="00783B58" w:rsidRDefault="00783B58" w:rsidP="00783B58">
                <w:pPr>
                  <w:rPr>
                    <w:lang w:val="en-US"/>
                  </w:rPr>
                </w:pPr>
                <w:r w:rsidRPr="00783B58">
                  <w:rPr>
                    <w:lang w:val="en-US"/>
                  </w:rPr>
                  <w:t>1967-70</w:t>
                </w:r>
                <w:r w:rsidR="00E34A0B">
                  <w:rPr>
                    <w:lang w:val="en-US"/>
                  </w:rPr>
                  <w:t xml:space="preserve">: </w:t>
                </w:r>
                <w:r w:rsidRPr="00783B58">
                  <w:rPr>
                    <w:lang w:val="es-ES_tradnl"/>
                  </w:rPr>
                  <w:t xml:space="preserve">Remodelación </w:t>
                </w:r>
                <w:r w:rsidRPr="00783B58">
                  <w:rPr>
                    <w:lang w:val="en-US"/>
                  </w:rPr>
                  <w:t>San Borja</w:t>
                </w:r>
              </w:p>
              <w:p w14:paraId="1C03D5B5" w14:textId="77777777" w:rsidR="00B74A73" w:rsidRDefault="00B74A73" w:rsidP="00C27FAB"/>
              <w:p w14:paraId="5A2A40BE" w14:textId="77777777" w:rsidR="00B74A73" w:rsidRPr="00F45F7A" w:rsidRDefault="00B74A73" w:rsidP="001E49E6">
                <w:r w:rsidRPr="00F45F7A">
                  <w:lastRenderedPageBreak/>
                  <w:t>Visual Material</w:t>
                </w:r>
              </w:p>
              <w:p w14:paraId="22029783" w14:textId="77777777" w:rsidR="00B74A73" w:rsidRDefault="00B74A73" w:rsidP="00B74A73">
                <w:pPr>
                  <w:rPr>
                    <w:rFonts w:ascii="Garamond" w:hAnsi="Garamond"/>
                    <w:b/>
                  </w:rPr>
                </w:pPr>
              </w:p>
              <w:p w14:paraId="587B31F0" w14:textId="77777777" w:rsidR="00B74A73" w:rsidRDefault="00F45F7A" w:rsidP="001E49E6">
                <w:r>
                  <w:rPr>
                    <w:noProof/>
                  </w:rPr>
                  <w:t>File:</w:t>
                </w:r>
                <w:r w:rsidRPr="00F45F7A">
                  <w:rPr>
                    <w:noProof/>
                  </w:rPr>
                  <w:t>VillaPortales.jpg</w:t>
                </w:r>
              </w:p>
              <w:p w14:paraId="0937AA9E" w14:textId="77777777" w:rsidR="00F45F7A" w:rsidRPr="00F45F7A" w:rsidRDefault="00B74A73" w:rsidP="00F45F7A">
                <w:pPr>
                  <w:pStyle w:val="Caption"/>
                </w:pPr>
                <w:r>
                  <w:t xml:space="preserve">Figure </w:t>
                </w:r>
                <w:fldSimple w:instr=" SEQ Figure \* ARABIC ">
                  <w:r>
                    <w:rPr>
                      <w:noProof/>
                    </w:rPr>
                    <w:t>2</w:t>
                  </w:r>
                </w:fldSimple>
                <w:r>
                  <w:t xml:space="preserve">: Villa Portales. Cortesy of </w:t>
                </w:r>
                <w:r w:rsidRPr="00310BE8">
                  <w:t>Casiopea</w:t>
                </w:r>
                <w:r w:rsidR="00F45F7A">
                  <w:t xml:space="preserve"> </w:t>
                </w:r>
              </w:p>
              <w:p w14:paraId="37992E7D" w14:textId="77777777" w:rsidR="00B74A73" w:rsidRPr="00F45F7A" w:rsidRDefault="00F45F7A" w:rsidP="001E49E6">
                <w:r w:rsidRPr="00F45F7A">
                  <w:t xml:space="preserve">Source: </w:t>
                </w:r>
                <w:r w:rsidR="00B74A73" w:rsidRPr="00F45F7A">
                  <w:t>http://www.plataformaarquitectura.cl/2011/04/19/clasicos-de-arquitectura-unidad-vecinal-portales-b-v-c-h/</w:t>
                </w:r>
              </w:p>
              <w:p w14:paraId="0A994901" w14:textId="77777777" w:rsidR="00F45F7A" w:rsidRDefault="00F45F7A" w:rsidP="00B74A73"/>
              <w:p w14:paraId="35926BCD" w14:textId="77777777" w:rsidR="00B74A73" w:rsidRDefault="00F45F7A" w:rsidP="001E49E6">
                <w:r>
                  <w:rPr>
                    <w:noProof/>
                  </w:rPr>
                  <w:t>File:</w:t>
                </w:r>
                <w:r>
                  <w:t xml:space="preserve"> </w:t>
                </w:r>
                <w:r w:rsidRPr="00F45F7A">
                  <w:rPr>
                    <w:noProof/>
                  </w:rPr>
                  <w:t>VillaPortales2.</w:t>
                </w:r>
                <w:r>
                  <w:rPr>
                    <w:noProof/>
                  </w:rPr>
                  <w:t>jpg</w:t>
                </w:r>
              </w:p>
              <w:p w14:paraId="4D3E7967" w14:textId="77777777" w:rsidR="00B74A73" w:rsidRDefault="00B74A73" w:rsidP="00B74A73">
                <w:pPr>
                  <w:pStyle w:val="Caption"/>
                </w:pPr>
                <w:r>
                  <w:t xml:space="preserve">Figure </w:t>
                </w:r>
                <w:fldSimple w:instr=" SEQ Figure \* ARABIC ">
                  <w:r>
                    <w:rPr>
                      <w:noProof/>
                    </w:rPr>
                    <w:t>3</w:t>
                  </w:r>
                </w:fldSimple>
                <w:r>
                  <w:t>:</w:t>
                </w:r>
                <w:r w:rsidRPr="00310BE8">
                  <w:t xml:space="preserve"> </w:t>
                </w:r>
                <w:r>
                  <w:t xml:space="preserve">Villa Portales. Cortesy of </w:t>
                </w:r>
                <w:r w:rsidRPr="00310BE8">
                  <w:t>Casiopea</w:t>
                </w:r>
                <w:r w:rsidR="00F45F7A">
                  <w:t xml:space="preserve"> </w:t>
                </w:r>
              </w:p>
              <w:p w14:paraId="70C44DC4" w14:textId="77777777" w:rsidR="00B74A73" w:rsidRPr="00310BE8" w:rsidRDefault="00F45F7A" w:rsidP="001E49E6">
                <w:r>
                  <w:t xml:space="preserve">Source: </w:t>
                </w:r>
                <w:r w:rsidR="00B74A73" w:rsidRPr="00310BE8">
                  <w:t>http://www.plataformaarquitectura.cl/2011/04/19/clasicos-de-arquitectura-unidad-vecinal-portales-b-v-c-h/</w:t>
                </w:r>
              </w:p>
              <w:p w14:paraId="35E840E1" w14:textId="77777777" w:rsidR="00B74A73" w:rsidRDefault="00B74A73" w:rsidP="00C27FAB"/>
              <w:p w14:paraId="2A0DC823" w14:textId="77777777" w:rsidR="00B74A73" w:rsidRDefault="00F45F7A" w:rsidP="001E49E6">
                <w:r>
                  <w:rPr>
                    <w:noProof/>
                  </w:rPr>
                  <w:t>File:</w:t>
                </w:r>
                <w:r w:rsidRPr="00F45F7A">
                  <w:rPr>
                    <w:noProof/>
                  </w:rPr>
                  <w:t>RemodelacionSanBorja.jpg</w:t>
                </w:r>
              </w:p>
              <w:p w14:paraId="6DC3BCBB" w14:textId="77777777" w:rsidR="00B74A73" w:rsidRDefault="00B74A73" w:rsidP="00B74A73">
                <w:pPr>
                  <w:pStyle w:val="Caption"/>
                </w:pPr>
                <w:r>
                  <w:t xml:space="preserve">Figure </w:t>
                </w:r>
                <w:fldSimple w:instr=" SEQ Figure \* ARABIC ">
                  <w:r>
                    <w:rPr>
                      <w:noProof/>
                    </w:rPr>
                    <w:t>2</w:t>
                  </w:r>
                </w:fldSimple>
                <w:r>
                  <w:t xml:space="preserve">: Remodelacion San Borja. </w:t>
                </w:r>
              </w:p>
              <w:p w14:paraId="092C3FDB" w14:textId="77777777" w:rsidR="00B74A73" w:rsidRDefault="00F45F7A" w:rsidP="001E49E6">
                <w:r>
                  <w:t xml:space="preserve">Source: </w:t>
                </w:r>
                <w:r w:rsidR="00B74A73" w:rsidRPr="00D41F9D">
                  <w:t>http://www.flickr.com/photos/28047774@N04/4555434259/sizes/o/in/photostream/</w:t>
                </w:r>
              </w:p>
              <w:p w14:paraId="019A7A05" w14:textId="77777777" w:rsidR="00B74A73" w:rsidRDefault="00B74A73" w:rsidP="00B74A73"/>
              <w:p w14:paraId="1E47D3E8" w14:textId="77777777" w:rsidR="00B74A73" w:rsidRDefault="00F45F7A" w:rsidP="001E49E6">
                <w:r>
                  <w:rPr>
                    <w:rFonts w:ascii="Helvetica" w:hAnsi="Helvetica" w:cs="Helvetica"/>
                    <w:noProof/>
                  </w:rPr>
                  <w:t>File:</w:t>
                </w:r>
                <w:r>
                  <w:t>RemodelacionSanBorja_OrignialPlan.jpg</w:t>
                </w:r>
              </w:p>
              <w:p w14:paraId="449926B3" w14:textId="77777777" w:rsidR="00F45F7A" w:rsidRDefault="00B74A73" w:rsidP="00B74A73">
                <w:pPr>
                  <w:pStyle w:val="Caption"/>
                </w:pPr>
                <w:r>
                  <w:t xml:space="preserve">Figure </w:t>
                </w:r>
                <w:fldSimple w:instr=" SEQ Figure \* ARABIC ">
                  <w:r>
                    <w:rPr>
                      <w:noProof/>
                    </w:rPr>
                    <w:t>3</w:t>
                  </w:r>
                </w:fldSimple>
                <w:r>
                  <w:t xml:space="preserve">: Remodelación San Borja. Original Plan. </w:t>
                </w:r>
              </w:p>
              <w:p w14:paraId="426E87F1" w14:textId="77777777" w:rsidR="00B74A73" w:rsidRDefault="00F45F7A" w:rsidP="001E49E6">
                <w:r>
                  <w:t xml:space="preserve">Source: </w:t>
                </w:r>
                <w:r w:rsidR="00B74A73">
                  <w:t>AUCA Nº24-25, 1973</w:t>
                </w:r>
                <w:r w:rsidR="00B74A73" w:rsidRPr="00310BE8">
                  <w:t>, pp. 23-34.</w:t>
                </w:r>
              </w:p>
              <w:p w14:paraId="256201B8" w14:textId="77777777" w:rsidR="00B74A73" w:rsidRDefault="00B74A73" w:rsidP="00B74A73"/>
              <w:p w14:paraId="3BE8A92A" w14:textId="77777777" w:rsidR="00B74A73" w:rsidRDefault="00F45F7A" w:rsidP="001E49E6">
                <w:r>
                  <w:rPr>
                    <w:noProof/>
                  </w:rPr>
                  <w:t>File:</w:t>
                </w:r>
                <w:r w:rsidRPr="00F45F7A">
                  <w:rPr>
                    <w:noProof/>
                  </w:rPr>
                  <w:t>RemodelacionSanBorja_OriginalPlan2</w:t>
                </w:r>
                <w:r>
                  <w:rPr>
                    <w:noProof/>
                  </w:rPr>
                  <w:t>.jpg</w:t>
                </w:r>
              </w:p>
              <w:p w14:paraId="67AE885F" w14:textId="77777777" w:rsidR="00F45F7A" w:rsidRDefault="00B74A73" w:rsidP="00B74A73">
                <w:pPr>
                  <w:pStyle w:val="Caption"/>
                </w:pPr>
                <w:r>
                  <w:t xml:space="preserve">Figure </w:t>
                </w:r>
                <w:fldSimple w:instr=" SEQ Figure \* ARABIC ">
                  <w:r>
                    <w:rPr>
                      <w:noProof/>
                    </w:rPr>
                    <w:t>4</w:t>
                  </w:r>
                </w:fldSimple>
                <w:r>
                  <w:t xml:space="preserve">: Remodelación San Borja. Original Plan. </w:t>
                </w:r>
              </w:p>
              <w:p w14:paraId="2DB295BB" w14:textId="77777777" w:rsidR="00B74A73" w:rsidRDefault="00F45F7A" w:rsidP="001E49E6">
                <w:r>
                  <w:t xml:space="preserve">Source: </w:t>
                </w:r>
                <w:r w:rsidR="00B74A73" w:rsidRPr="00310BE8">
                  <w:t xml:space="preserve">CA Nº46, Santiago, </w:t>
                </w:r>
                <w:r w:rsidR="00B74A73">
                  <w:t>December</w:t>
                </w:r>
                <w:r w:rsidR="00B74A73" w:rsidRPr="00310BE8">
                  <w:t xml:space="preserve"> 1986, pp. 31-32.</w:t>
                </w:r>
              </w:p>
              <w:p w14:paraId="3726EC05" w14:textId="77777777" w:rsidR="00F45F7A" w:rsidRPr="00310BE8" w:rsidRDefault="00F45F7A" w:rsidP="00F45F7A"/>
              <w:p w14:paraId="6B39416C" w14:textId="77777777" w:rsidR="00B74A73" w:rsidRDefault="00F45F7A" w:rsidP="001E49E6">
                <w:r>
                  <w:rPr>
                    <w:noProof/>
                  </w:rPr>
                  <w:t>File:</w:t>
                </w:r>
                <w:r w:rsidRPr="00F45F7A">
                  <w:rPr>
                    <w:noProof/>
                  </w:rPr>
                  <w:t>Torres_de_Tajamar.jpg</w:t>
                </w:r>
              </w:p>
              <w:p w14:paraId="0E8FC2A0" w14:textId="77777777" w:rsidR="00B74A73" w:rsidRDefault="00B74A73" w:rsidP="00B74A73">
                <w:pPr>
                  <w:pStyle w:val="Caption"/>
                </w:pPr>
                <w:r>
                  <w:t xml:space="preserve">Figure </w:t>
                </w:r>
                <w:fldSimple w:instr=" SEQ Figure \* ARABIC ">
                  <w:r>
                    <w:rPr>
                      <w:noProof/>
                    </w:rPr>
                    <w:t>5</w:t>
                  </w:r>
                </w:fldSimple>
                <w:r>
                  <w:t xml:space="preserve">: Torres de Tajamar. </w:t>
                </w:r>
                <w:r w:rsidRPr="00310BE8">
                  <w:t>Cortesía de EAD/PUCV</w:t>
                </w:r>
                <w:r>
                  <w:t>. In:</w:t>
                </w:r>
              </w:p>
              <w:p w14:paraId="3C2A274D" w14:textId="77777777" w:rsidR="00B74A73" w:rsidRPr="00D41F9D" w:rsidRDefault="00F45F7A" w:rsidP="001E49E6">
                <w:r>
                  <w:t xml:space="preserve">Source: </w:t>
                </w:r>
                <w:r w:rsidR="00B74A73" w:rsidRPr="00E46AD7">
                  <w:t>http://www.plataformaarquitectura.cl/2011/12/20/clasicos-de-arquitectura-torres-de-tajamar-luis-prieto-vial-b-v-c-h/gfrc0016/</w:t>
                </w:r>
              </w:p>
              <w:p w14:paraId="38329123" w14:textId="77777777" w:rsidR="003F0D73" w:rsidRDefault="003F0D73" w:rsidP="00C27FAB"/>
            </w:tc>
          </w:sdtContent>
        </w:sdt>
      </w:tr>
      <w:tr w:rsidR="003235A7" w14:paraId="0A2752FB" w14:textId="77777777" w:rsidTr="003235A7">
        <w:tc>
          <w:tcPr>
            <w:tcW w:w="9016" w:type="dxa"/>
          </w:tcPr>
          <w:p w14:paraId="40AD10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E1F7FE013F4C5488C560690AF900ECB"/>
              </w:placeholder>
            </w:sdtPr>
            <w:sdtEndPr/>
            <w:sdtContent>
              <w:p w14:paraId="4A6A3BF3" w14:textId="77777777" w:rsidR="00783B58" w:rsidRPr="00783B58" w:rsidRDefault="00783B58" w:rsidP="00783B58">
                <w:pPr>
                  <w:rPr>
                    <w:lang w:val="en-US"/>
                  </w:rPr>
                </w:pPr>
              </w:p>
              <w:p w14:paraId="688AAAF2" w14:textId="77777777" w:rsidR="00783B58" w:rsidRPr="00783B58" w:rsidRDefault="00740784" w:rsidP="00783B58">
                <w:pPr>
                  <w:rPr>
                    <w:bCs/>
                    <w:lang w:val="es-ES_tradnl"/>
                  </w:rPr>
                </w:pPr>
                <w:sdt>
                  <w:sdtPr>
                    <w:rPr>
                      <w:bCs/>
                      <w:lang w:val="es-ES_tradnl"/>
                    </w:rPr>
                    <w:id w:val="-1686043198"/>
                    <w:citation/>
                  </w:sdtPr>
                  <w:sdtEndPr/>
                  <w:sdtContent>
                    <w:r w:rsidR="001E49E6">
                      <w:rPr>
                        <w:bCs/>
                        <w:lang w:val="es-ES_tradnl"/>
                      </w:rPr>
                      <w:fldChar w:fldCharType="begin"/>
                    </w:r>
                    <w:r w:rsidR="00300E76">
                      <w:rPr>
                        <w:bCs/>
                        <w:lang w:val="en-US"/>
                      </w:rPr>
                      <w:instrText xml:space="preserve">CITATION MBr62 \l 1033 </w:instrText>
                    </w:r>
                    <w:r w:rsidR="001E49E6">
                      <w:rPr>
                        <w:bCs/>
                        <w:lang w:val="es-ES_tradnl"/>
                      </w:rPr>
                      <w:fldChar w:fldCharType="separate"/>
                    </w:r>
                    <w:r w:rsidR="00300E76">
                      <w:rPr>
                        <w:noProof/>
                        <w:lang w:val="en-US"/>
                      </w:rPr>
                      <w:t>(Braun and Bresciani)</w:t>
                    </w:r>
                    <w:r w:rsidR="001E49E6">
                      <w:rPr>
                        <w:bCs/>
                        <w:lang w:val="es-ES_tradnl"/>
                      </w:rPr>
                      <w:fldChar w:fldCharType="end"/>
                    </w:r>
                  </w:sdtContent>
                </w:sdt>
              </w:p>
              <w:p w14:paraId="2ACD05AB" w14:textId="77777777" w:rsidR="00783B58" w:rsidRPr="00783B58" w:rsidRDefault="00740784" w:rsidP="00783B58">
                <w:pPr>
                  <w:rPr>
                    <w:lang w:val="es-ES_tradnl"/>
                  </w:rPr>
                </w:pPr>
                <w:sdt>
                  <w:sdtPr>
                    <w:rPr>
                      <w:lang w:val="es-ES_tradnl"/>
                    </w:rPr>
                    <w:id w:val="325794945"/>
                    <w:citation/>
                  </w:sdtPr>
                  <w:sdtEndPr/>
                  <w:sdtContent>
                    <w:r w:rsidR="001E49E6">
                      <w:rPr>
                        <w:lang w:val="es-ES_tradnl"/>
                      </w:rPr>
                      <w:fldChar w:fldCharType="begin"/>
                    </w:r>
                    <w:r w:rsidR="00300E76">
                      <w:rPr>
                        <w:bCs/>
                        <w:lang w:val="en-US"/>
                      </w:rPr>
                      <w:instrText xml:space="preserve">CITATION Eli85 \l 1033 </w:instrText>
                    </w:r>
                    <w:r w:rsidR="001E49E6">
                      <w:rPr>
                        <w:lang w:val="es-ES_tradnl"/>
                      </w:rPr>
                      <w:fldChar w:fldCharType="separate"/>
                    </w:r>
                    <w:r w:rsidR="00300E76">
                      <w:rPr>
                        <w:noProof/>
                        <w:lang w:val="en-US"/>
                      </w:rPr>
                      <w:t>(Eliash and Moreno)</w:t>
                    </w:r>
                    <w:r w:rsidR="001E49E6">
                      <w:rPr>
                        <w:lang w:val="es-ES_tradnl"/>
                      </w:rPr>
                      <w:fldChar w:fldCharType="end"/>
                    </w:r>
                  </w:sdtContent>
                </w:sdt>
              </w:p>
              <w:p w14:paraId="165F3F59" w14:textId="77777777" w:rsidR="00783B58" w:rsidRPr="00783B58" w:rsidRDefault="00740784" w:rsidP="00783B58">
                <w:pPr>
                  <w:rPr>
                    <w:lang w:val="es-ES_tradnl"/>
                  </w:rPr>
                </w:pPr>
                <w:sdt>
                  <w:sdtPr>
                    <w:rPr>
                      <w:lang w:val="es-ES_tradnl"/>
                    </w:rPr>
                    <w:id w:val="1490368317"/>
                    <w:citation/>
                  </w:sdtPr>
                  <w:sdtEndPr/>
                  <w:sdtContent>
                    <w:r w:rsidR="001E49E6">
                      <w:rPr>
                        <w:lang w:val="es-ES_tradnl"/>
                      </w:rPr>
                      <w:fldChar w:fldCharType="begin"/>
                    </w:r>
                    <w:r w:rsidR="001E49E6">
                      <w:rPr>
                        <w:lang w:val="en-US"/>
                      </w:rPr>
                      <w:instrText xml:space="preserve"> CITATION Per06 \l 1033 </w:instrText>
                    </w:r>
                    <w:r w:rsidR="001E49E6">
                      <w:rPr>
                        <w:lang w:val="es-ES_tradnl"/>
                      </w:rPr>
                      <w:fldChar w:fldCharType="separate"/>
                    </w:r>
                    <w:r w:rsidR="00300E76">
                      <w:rPr>
                        <w:noProof/>
                        <w:lang w:val="en-US"/>
                      </w:rPr>
                      <w:t>(Perez Oyarzun)</w:t>
                    </w:r>
                    <w:r w:rsidR="001E49E6">
                      <w:rPr>
                        <w:lang w:val="es-ES_tradnl"/>
                      </w:rPr>
                      <w:fldChar w:fldCharType="end"/>
                    </w:r>
                  </w:sdtContent>
                </w:sdt>
              </w:p>
              <w:p w14:paraId="5F0E0515" w14:textId="77777777" w:rsidR="00783B58" w:rsidRPr="00783B58" w:rsidRDefault="00740784" w:rsidP="00783B58">
                <w:pPr>
                  <w:rPr>
                    <w:bCs/>
                    <w:lang w:val="es-ES_tradnl"/>
                  </w:rPr>
                </w:pPr>
                <w:sdt>
                  <w:sdtPr>
                    <w:rPr>
                      <w:bCs/>
                      <w:lang w:val="es-ES_tradnl"/>
                    </w:rPr>
                    <w:id w:val="1641158223"/>
                    <w:citation/>
                  </w:sdtPr>
                  <w:sdtEndPr/>
                  <w:sdtContent>
                    <w:r w:rsidR="001E49E6">
                      <w:rPr>
                        <w:bCs/>
                        <w:lang w:val="es-ES_tradnl"/>
                      </w:rPr>
                      <w:fldChar w:fldCharType="begin"/>
                    </w:r>
                    <w:r w:rsidR="001E49E6">
                      <w:rPr>
                        <w:lang w:val="en-US"/>
                      </w:rPr>
                      <w:instrText xml:space="preserve"> CITATION Wei08 \l 1033 </w:instrText>
                    </w:r>
                    <w:r w:rsidR="001E49E6">
                      <w:rPr>
                        <w:bCs/>
                        <w:lang w:val="es-ES_tradnl"/>
                      </w:rPr>
                      <w:fldChar w:fldCharType="separate"/>
                    </w:r>
                    <w:r w:rsidR="00300E76">
                      <w:rPr>
                        <w:noProof/>
                        <w:lang w:val="en-US"/>
                      </w:rPr>
                      <w:t>(Weibel)</w:t>
                    </w:r>
                    <w:r w:rsidR="001E49E6">
                      <w:rPr>
                        <w:bCs/>
                        <w:lang w:val="es-ES_tradnl"/>
                      </w:rPr>
                      <w:fldChar w:fldCharType="end"/>
                    </w:r>
                  </w:sdtContent>
                </w:sdt>
              </w:p>
              <w:p w14:paraId="37E5E8F8" w14:textId="141F9565" w:rsidR="003235A7" w:rsidRDefault="00740784" w:rsidP="00FB11DE">
                <w:sdt>
                  <w:sdtPr>
                    <w:id w:val="1111470249"/>
                    <w:citation/>
                  </w:sdtPr>
                  <w:sdtEndPr/>
                  <w:sdtContent>
                    <w:r w:rsidR="001E49E6">
                      <w:fldChar w:fldCharType="begin"/>
                    </w:r>
                    <w:r w:rsidR="001E49E6">
                      <w:rPr>
                        <w:bCs/>
                        <w:lang w:val="en-US"/>
                      </w:rPr>
                      <w:instrText xml:space="preserve"> CITATION Dra \l 1033 </w:instrText>
                    </w:r>
                    <w:r w:rsidR="001E49E6">
                      <w:fldChar w:fldCharType="separate"/>
                    </w:r>
                    <w:r w:rsidR="00300E76">
                      <w:rPr>
                        <w:noProof/>
                        <w:lang w:val="en-US"/>
                      </w:rPr>
                      <w:t>(Drawings and images between 1945-73 )</w:t>
                    </w:r>
                    <w:r w:rsidR="001E49E6">
                      <w:fldChar w:fldCharType="end"/>
                    </w:r>
                  </w:sdtContent>
                </w:sdt>
              </w:p>
            </w:sdtContent>
          </w:sdt>
        </w:tc>
      </w:tr>
    </w:tbl>
    <w:p w14:paraId="21A715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5311B" w14:textId="77777777" w:rsidR="001E49E6" w:rsidRDefault="001E49E6" w:rsidP="007A0D55">
      <w:pPr>
        <w:spacing w:after="0" w:line="240" w:lineRule="auto"/>
      </w:pPr>
      <w:r>
        <w:separator/>
      </w:r>
    </w:p>
  </w:endnote>
  <w:endnote w:type="continuationSeparator" w:id="0">
    <w:p w14:paraId="42069A3B" w14:textId="77777777" w:rsidR="001E49E6" w:rsidRDefault="001E49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A8040" w14:textId="77777777" w:rsidR="001E49E6" w:rsidRDefault="001E49E6" w:rsidP="007A0D55">
      <w:pPr>
        <w:spacing w:after="0" w:line="240" w:lineRule="auto"/>
      </w:pPr>
      <w:r>
        <w:separator/>
      </w:r>
    </w:p>
  </w:footnote>
  <w:footnote w:type="continuationSeparator" w:id="0">
    <w:p w14:paraId="06658A82" w14:textId="77777777" w:rsidR="001E49E6" w:rsidRDefault="001E49E6" w:rsidP="007A0D55">
      <w:pPr>
        <w:spacing w:after="0" w:line="240" w:lineRule="auto"/>
      </w:pPr>
      <w:r>
        <w:continuationSeparator/>
      </w:r>
    </w:p>
  </w:footnote>
  <w:footnote w:id="1">
    <w:p w14:paraId="29ACE933" w14:textId="77777777" w:rsidR="001E49E6" w:rsidRPr="003A413B" w:rsidRDefault="001E49E6" w:rsidP="003A413B">
      <w:pPr>
        <w:rPr>
          <w:rFonts w:ascii="Calibri" w:hAnsi="Calibri"/>
          <w:sz w:val="16"/>
          <w:szCs w:val="16"/>
          <w:lang w:val="es-ES_tradnl"/>
        </w:rPr>
      </w:pPr>
      <w:r w:rsidRPr="003A413B">
        <w:rPr>
          <w:rStyle w:val="FootnoteReference"/>
          <w:rFonts w:ascii="Calibri" w:hAnsi="Calibri"/>
          <w:sz w:val="16"/>
          <w:szCs w:val="16"/>
        </w:rPr>
        <w:footnoteRef/>
      </w:r>
      <w:r w:rsidRPr="003A413B">
        <w:rPr>
          <w:rFonts w:ascii="Calibri" w:hAnsi="Calibri"/>
          <w:sz w:val="16"/>
          <w:szCs w:val="16"/>
        </w:rPr>
        <w:t xml:space="preserve"> </w:t>
      </w:r>
      <w:r w:rsidRPr="003A413B">
        <w:rPr>
          <w:rFonts w:ascii="Calibri" w:hAnsi="Calibri"/>
          <w:sz w:val="16"/>
          <w:szCs w:val="16"/>
          <w:lang w:val="es-ES_tradnl"/>
        </w:rPr>
        <w:t>Urban Improvement Corporation.</w:t>
      </w:r>
    </w:p>
  </w:footnote>
  <w:footnote w:id="2">
    <w:p w14:paraId="697B1461" w14:textId="77777777" w:rsidR="001E49E6" w:rsidRPr="003A413B" w:rsidRDefault="001E49E6" w:rsidP="003A413B">
      <w:pPr>
        <w:rPr>
          <w:rFonts w:ascii="Calibri" w:hAnsi="Calibri"/>
          <w:sz w:val="16"/>
          <w:szCs w:val="16"/>
        </w:rPr>
      </w:pPr>
      <w:r w:rsidRPr="003A413B">
        <w:rPr>
          <w:rStyle w:val="FootnoteReference"/>
          <w:rFonts w:ascii="Calibri" w:hAnsi="Calibri"/>
          <w:sz w:val="16"/>
          <w:szCs w:val="16"/>
          <w:lang w:val="es-ES_tradnl"/>
        </w:rPr>
        <w:footnoteRef/>
      </w:r>
      <w:r w:rsidRPr="003A413B">
        <w:rPr>
          <w:rFonts w:ascii="Calibri" w:hAnsi="Calibri"/>
          <w:sz w:val="16"/>
          <w:szCs w:val="16"/>
          <w:lang w:val="es-ES_tradnl"/>
        </w:rPr>
        <w:t xml:space="preserve"> Pérez Oyarzun, F. (2006). Bresciani, Valdés, Castillo, Huidobro. Ediciones ARQ, Santiago.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0799F" w14:textId="77777777" w:rsidR="001E49E6" w:rsidRDefault="001E49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D69CE8" w14:textId="77777777" w:rsidR="001E49E6" w:rsidRDefault="001E49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58"/>
    <w:rsid w:val="00032559"/>
    <w:rsid w:val="00052040"/>
    <w:rsid w:val="000B25AE"/>
    <w:rsid w:val="000B55AB"/>
    <w:rsid w:val="000D24DC"/>
    <w:rsid w:val="00101B2E"/>
    <w:rsid w:val="00116FA0"/>
    <w:rsid w:val="0015114C"/>
    <w:rsid w:val="001A21F3"/>
    <w:rsid w:val="001A2537"/>
    <w:rsid w:val="001A6A06"/>
    <w:rsid w:val="001E49E6"/>
    <w:rsid w:val="00210C03"/>
    <w:rsid w:val="002162E2"/>
    <w:rsid w:val="00225C5A"/>
    <w:rsid w:val="00230B10"/>
    <w:rsid w:val="00234353"/>
    <w:rsid w:val="00244BB0"/>
    <w:rsid w:val="002A0A0D"/>
    <w:rsid w:val="002B0B37"/>
    <w:rsid w:val="00300E76"/>
    <w:rsid w:val="0030662D"/>
    <w:rsid w:val="003235A7"/>
    <w:rsid w:val="003677B6"/>
    <w:rsid w:val="003A413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0784"/>
    <w:rsid w:val="007411B9"/>
    <w:rsid w:val="00780D95"/>
    <w:rsid w:val="00780DC7"/>
    <w:rsid w:val="00783B58"/>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A73"/>
    <w:rsid w:val="00BB2305"/>
    <w:rsid w:val="00BC39C9"/>
    <w:rsid w:val="00BE5BF7"/>
    <w:rsid w:val="00BF40E1"/>
    <w:rsid w:val="00C27FAB"/>
    <w:rsid w:val="00C358D4"/>
    <w:rsid w:val="00C6296B"/>
    <w:rsid w:val="00CC586D"/>
    <w:rsid w:val="00CF1542"/>
    <w:rsid w:val="00CF3EC5"/>
    <w:rsid w:val="00D656DA"/>
    <w:rsid w:val="00D83300"/>
    <w:rsid w:val="00DC6B48"/>
    <w:rsid w:val="00DF01B0"/>
    <w:rsid w:val="00E34A0B"/>
    <w:rsid w:val="00E85A05"/>
    <w:rsid w:val="00E95829"/>
    <w:rsid w:val="00EA606C"/>
    <w:rsid w:val="00EB0C8C"/>
    <w:rsid w:val="00EB51FD"/>
    <w:rsid w:val="00EB77DB"/>
    <w:rsid w:val="00ED139F"/>
    <w:rsid w:val="00EF74F7"/>
    <w:rsid w:val="00F36937"/>
    <w:rsid w:val="00F45F7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1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3B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B58"/>
    <w:rPr>
      <w:rFonts w:ascii="Lucida Grande" w:hAnsi="Lucida Grande" w:cs="Lucida Grande"/>
      <w:sz w:val="18"/>
      <w:szCs w:val="18"/>
    </w:rPr>
  </w:style>
  <w:style w:type="paragraph" w:styleId="FootnoteText">
    <w:name w:val="footnote text"/>
    <w:basedOn w:val="Normal"/>
    <w:link w:val="FootnoteTextChar"/>
    <w:uiPriority w:val="99"/>
    <w:semiHidden/>
    <w:rsid w:val="00783B5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783B58"/>
    <w:rPr>
      <w:sz w:val="24"/>
      <w:szCs w:val="24"/>
    </w:rPr>
  </w:style>
  <w:style w:type="character" w:styleId="FootnoteReference">
    <w:name w:val="footnote reference"/>
    <w:basedOn w:val="DefaultParagraphFont"/>
    <w:uiPriority w:val="99"/>
    <w:unhideWhenUsed/>
    <w:rsid w:val="00783B58"/>
    <w:rPr>
      <w:rFonts w:ascii="Arial Narrow" w:hAnsi="Arial Narrow"/>
      <w:sz w:val="18"/>
      <w:vertAlign w:val="superscript"/>
    </w:rPr>
  </w:style>
  <w:style w:type="paragraph" w:styleId="Caption">
    <w:name w:val="caption"/>
    <w:basedOn w:val="Normal"/>
    <w:next w:val="Normal"/>
    <w:uiPriority w:val="35"/>
    <w:qFormat/>
    <w:rsid w:val="00783B5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0E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3B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B58"/>
    <w:rPr>
      <w:rFonts w:ascii="Lucida Grande" w:hAnsi="Lucida Grande" w:cs="Lucida Grande"/>
      <w:sz w:val="18"/>
      <w:szCs w:val="18"/>
    </w:rPr>
  </w:style>
  <w:style w:type="paragraph" w:styleId="FootnoteText">
    <w:name w:val="footnote text"/>
    <w:basedOn w:val="Normal"/>
    <w:link w:val="FootnoteTextChar"/>
    <w:uiPriority w:val="99"/>
    <w:semiHidden/>
    <w:rsid w:val="00783B5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783B58"/>
    <w:rPr>
      <w:sz w:val="24"/>
      <w:szCs w:val="24"/>
    </w:rPr>
  </w:style>
  <w:style w:type="character" w:styleId="FootnoteReference">
    <w:name w:val="footnote reference"/>
    <w:basedOn w:val="DefaultParagraphFont"/>
    <w:uiPriority w:val="99"/>
    <w:unhideWhenUsed/>
    <w:rsid w:val="00783B58"/>
    <w:rPr>
      <w:rFonts w:ascii="Arial Narrow" w:hAnsi="Arial Narrow"/>
      <w:sz w:val="18"/>
      <w:vertAlign w:val="superscript"/>
    </w:rPr>
  </w:style>
  <w:style w:type="paragraph" w:styleId="Caption">
    <w:name w:val="caption"/>
    <w:basedOn w:val="Normal"/>
    <w:next w:val="Normal"/>
    <w:uiPriority w:val="35"/>
    <w:qFormat/>
    <w:rsid w:val="00783B5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7FD0E056C4DA4CBC4DC27FF29062B9"/>
        <w:category>
          <w:name w:val="General"/>
          <w:gallery w:val="placeholder"/>
        </w:category>
        <w:types>
          <w:type w:val="bbPlcHdr"/>
        </w:types>
        <w:behaviors>
          <w:behavior w:val="content"/>
        </w:behaviors>
        <w:guid w:val="{BBBFF807-DBB3-7842-9D2A-DB6B462C3727}"/>
      </w:docPartPr>
      <w:docPartBody>
        <w:p w:rsidR="00FD63A0" w:rsidRDefault="00FD63A0">
          <w:pPr>
            <w:pStyle w:val="767FD0E056C4DA4CBC4DC27FF29062B9"/>
          </w:pPr>
          <w:r w:rsidRPr="00CC586D">
            <w:rPr>
              <w:rStyle w:val="PlaceholderText"/>
              <w:b/>
              <w:color w:val="FFFFFF" w:themeColor="background1"/>
            </w:rPr>
            <w:t>[Salutation]</w:t>
          </w:r>
        </w:p>
      </w:docPartBody>
    </w:docPart>
    <w:docPart>
      <w:docPartPr>
        <w:name w:val="3FBADE9A5645214EA7E1AC91BDA2810A"/>
        <w:category>
          <w:name w:val="General"/>
          <w:gallery w:val="placeholder"/>
        </w:category>
        <w:types>
          <w:type w:val="bbPlcHdr"/>
        </w:types>
        <w:behaviors>
          <w:behavior w:val="content"/>
        </w:behaviors>
        <w:guid w:val="{53267374-DCF1-5F46-A9CA-4CE62A29E0F0}"/>
      </w:docPartPr>
      <w:docPartBody>
        <w:p w:rsidR="00FD63A0" w:rsidRDefault="00FD63A0">
          <w:pPr>
            <w:pStyle w:val="3FBADE9A5645214EA7E1AC91BDA2810A"/>
          </w:pPr>
          <w:r>
            <w:rPr>
              <w:rStyle w:val="PlaceholderText"/>
            </w:rPr>
            <w:t>[First name]</w:t>
          </w:r>
        </w:p>
      </w:docPartBody>
    </w:docPart>
    <w:docPart>
      <w:docPartPr>
        <w:name w:val="38782C3BF765FA47933DAA324C0D9817"/>
        <w:category>
          <w:name w:val="General"/>
          <w:gallery w:val="placeholder"/>
        </w:category>
        <w:types>
          <w:type w:val="bbPlcHdr"/>
        </w:types>
        <w:behaviors>
          <w:behavior w:val="content"/>
        </w:behaviors>
        <w:guid w:val="{D14C0EC6-D680-D14B-8BA3-6ADF5C1DB682}"/>
      </w:docPartPr>
      <w:docPartBody>
        <w:p w:rsidR="00FD63A0" w:rsidRDefault="00FD63A0">
          <w:pPr>
            <w:pStyle w:val="38782C3BF765FA47933DAA324C0D9817"/>
          </w:pPr>
          <w:r>
            <w:rPr>
              <w:rStyle w:val="PlaceholderText"/>
            </w:rPr>
            <w:t>[Middle name]</w:t>
          </w:r>
        </w:p>
      </w:docPartBody>
    </w:docPart>
    <w:docPart>
      <w:docPartPr>
        <w:name w:val="4544296D1F6B894189122FCD8D39C7C3"/>
        <w:category>
          <w:name w:val="General"/>
          <w:gallery w:val="placeholder"/>
        </w:category>
        <w:types>
          <w:type w:val="bbPlcHdr"/>
        </w:types>
        <w:behaviors>
          <w:behavior w:val="content"/>
        </w:behaviors>
        <w:guid w:val="{9265ACBF-933B-9241-B2B9-66C528511FFF}"/>
      </w:docPartPr>
      <w:docPartBody>
        <w:p w:rsidR="00FD63A0" w:rsidRDefault="00FD63A0">
          <w:pPr>
            <w:pStyle w:val="4544296D1F6B894189122FCD8D39C7C3"/>
          </w:pPr>
          <w:r>
            <w:rPr>
              <w:rStyle w:val="PlaceholderText"/>
            </w:rPr>
            <w:t>[Last name]</w:t>
          </w:r>
        </w:p>
      </w:docPartBody>
    </w:docPart>
    <w:docPart>
      <w:docPartPr>
        <w:name w:val="5FF25A1C5ED34D40B792788BC98912D3"/>
        <w:category>
          <w:name w:val="General"/>
          <w:gallery w:val="placeholder"/>
        </w:category>
        <w:types>
          <w:type w:val="bbPlcHdr"/>
        </w:types>
        <w:behaviors>
          <w:behavior w:val="content"/>
        </w:behaviors>
        <w:guid w:val="{03B68211-5728-2046-8347-B771983B762A}"/>
      </w:docPartPr>
      <w:docPartBody>
        <w:p w:rsidR="00FD63A0" w:rsidRDefault="00FD63A0">
          <w:pPr>
            <w:pStyle w:val="5FF25A1C5ED34D40B792788BC98912D3"/>
          </w:pPr>
          <w:r>
            <w:rPr>
              <w:rStyle w:val="PlaceholderText"/>
            </w:rPr>
            <w:t>[Enter your biography]</w:t>
          </w:r>
        </w:p>
      </w:docPartBody>
    </w:docPart>
    <w:docPart>
      <w:docPartPr>
        <w:name w:val="5D0735F246F0F74687FAFC9D72A05898"/>
        <w:category>
          <w:name w:val="General"/>
          <w:gallery w:val="placeholder"/>
        </w:category>
        <w:types>
          <w:type w:val="bbPlcHdr"/>
        </w:types>
        <w:behaviors>
          <w:behavior w:val="content"/>
        </w:behaviors>
        <w:guid w:val="{18770B9F-A9B7-1E4E-938E-A58A4372DA66}"/>
      </w:docPartPr>
      <w:docPartBody>
        <w:p w:rsidR="00FD63A0" w:rsidRDefault="00FD63A0">
          <w:pPr>
            <w:pStyle w:val="5D0735F246F0F74687FAFC9D72A05898"/>
          </w:pPr>
          <w:r>
            <w:rPr>
              <w:rStyle w:val="PlaceholderText"/>
            </w:rPr>
            <w:t>[Enter the institution with which you are affiliated]</w:t>
          </w:r>
        </w:p>
      </w:docPartBody>
    </w:docPart>
    <w:docPart>
      <w:docPartPr>
        <w:name w:val="2DB49A5EC98A6A45A12E3A7026E7A99A"/>
        <w:category>
          <w:name w:val="General"/>
          <w:gallery w:val="placeholder"/>
        </w:category>
        <w:types>
          <w:type w:val="bbPlcHdr"/>
        </w:types>
        <w:behaviors>
          <w:behavior w:val="content"/>
        </w:behaviors>
        <w:guid w:val="{9D2E5B0D-EAC0-F44B-AAA4-1675FBB7BE32}"/>
      </w:docPartPr>
      <w:docPartBody>
        <w:p w:rsidR="00FD63A0" w:rsidRDefault="00FD63A0">
          <w:pPr>
            <w:pStyle w:val="2DB49A5EC98A6A45A12E3A7026E7A99A"/>
          </w:pPr>
          <w:r w:rsidRPr="00EF74F7">
            <w:rPr>
              <w:b/>
              <w:color w:val="808080" w:themeColor="background1" w:themeShade="80"/>
            </w:rPr>
            <w:t>[Enter the headword for your article]</w:t>
          </w:r>
        </w:p>
      </w:docPartBody>
    </w:docPart>
    <w:docPart>
      <w:docPartPr>
        <w:name w:val="FA3B4F5D1F333845A24A16FA08AAA9D9"/>
        <w:category>
          <w:name w:val="General"/>
          <w:gallery w:val="placeholder"/>
        </w:category>
        <w:types>
          <w:type w:val="bbPlcHdr"/>
        </w:types>
        <w:behaviors>
          <w:behavior w:val="content"/>
        </w:behaviors>
        <w:guid w:val="{8A006D0A-854E-C24C-808A-C4CAA7A04DD0}"/>
      </w:docPartPr>
      <w:docPartBody>
        <w:p w:rsidR="00FD63A0" w:rsidRDefault="00FD63A0">
          <w:pPr>
            <w:pStyle w:val="FA3B4F5D1F333845A24A16FA08AAA9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85C2286F298843AB5F816EB70B096E"/>
        <w:category>
          <w:name w:val="General"/>
          <w:gallery w:val="placeholder"/>
        </w:category>
        <w:types>
          <w:type w:val="bbPlcHdr"/>
        </w:types>
        <w:behaviors>
          <w:behavior w:val="content"/>
        </w:behaviors>
        <w:guid w:val="{D0B0D5CD-81B2-3F41-A353-3AD23CADB81B}"/>
      </w:docPartPr>
      <w:docPartBody>
        <w:p w:rsidR="00FD63A0" w:rsidRDefault="00FD63A0">
          <w:pPr>
            <w:pStyle w:val="6C85C2286F298843AB5F816EB70B09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8073C4EE092C429656F5DC984EC4A9"/>
        <w:category>
          <w:name w:val="General"/>
          <w:gallery w:val="placeholder"/>
        </w:category>
        <w:types>
          <w:type w:val="bbPlcHdr"/>
        </w:types>
        <w:behaviors>
          <w:behavior w:val="content"/>
        </w:behaviors>
        <w:guid w:val="{F1E011EF-C22E-324D-A9B7-4E862F098289}"/>
      </w:docPartPr>
      <w:docPartBody>
        <w:p w:rsidR="00FD63A0" w:rsidRDefault="00FD63A0">
          <w:pPr>
            <w:pStyle w:val="CA8073C4EE092C429656F5DC984EC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F7FE013F4C5488C560690AF900ECB"/>
        <w:category>
          <w:name w:val="General"/>
          <w:gallery w:val="placeholder"/>
        </w:category>
        <w:types>
          <w:type w:val="bbPlcHdr"/>
        </w:types>
        <w:behaviors>
          <w:behavior w:val="content"/>
        </w:behaviors>
        <w:guid w:val="{32722FA6-0D3D-5D47-822B-D5C09E2AA96B}"/>
      </w:docPartPr>
      <w:docPartBody>
        <w:p w:rsidR="00FD63A0" w:rsidRDefault="00FD63A0">
          <w:pPr>
            <w:pStyle w:val="1E1F7FE013F4C5488C560690AF900E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A0"/>
    <w:rsid w:val="00FD63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7FD0E056C4DA4CBC4DC27FF29062B9">
    <w:name w:val="767FD0E056C4DA4CBC4DC27FF29062B9"/>
  </w:style>
  <w:style w:type="paragraph" w:customStyle="1" w:styleId="3FBADE9A5645214EA7E1AC91BDA2810A">
    <w:name w:val="3FBADE9A5645214EA7E1AC91BDA2810A"/>
  </w:style>
  <w:style w:type="paragraph" w:customStyle="1" w:styleId="38782C3BF765FA47933DAA324C0D9817">
    <w:name w:val="38782C3BF765FA47933DAA324C0D9817"/>
  </w:style>
  <w:style w:type="paragraph" w:customStyle="1" w:styleId="4544296D1F6B894189122FCD8D39C7C3">
    <w:name w:val="4544296D1F6B894189122FCD8D39C7C3"/>
  </w:style>
  <w:style w:type="paragraph" w:customStyle="1" w:styleId="5FF25A1C5ED34D40B792788BC98912D3">
    <w:name w:val="5FF25A1C5ED34D40B792788BC98912D3"/>
  </w:style>
  <w:style w:type="paragraph" w:customStyle="1" w:styleId="5D0735F246F0F74687FAFC9D72A05898">
    <w:name w:val="5D0735F246F0F74687FAFC9D72A05898"/>
  </w:style>
  <w:style w:type="paragraph" w:customStyle="1" w:styleId="2DB49A5EC98A6A45A12E3A7026E7A99A">
    <w:name w:val="2DB49A5EC98A6A45A12E3A7026E7A99A"/>
  </w:style>
  <w:style w:type="paragraph" w:customStyle="1" w:styleId="FA3B4F5D1F333845A24A16FA08AAA9D9">
    <w:name w:val="FA3B4F5D1F333845A24A16FA08AAA9D9"/>
  </w:style>
  <w:style w:type="paragraph" w:customStyle="1" w:styleId="6C85C2286F298843AB5F816EB70B096E">
    <w:name w:val="6C85C2286F298843AB5F816EB70B096E"/>
  </w:style>
  <w:style w:type="paragraph" w:customStyle="1" w:styleId="CA8073C4EE092C429656F5DC984EC4A9">
    <w:name w:val="CA8073C4EE092C429656F5DC984EC4A9"/>
  </w:style>
  <w:style w:type="paragraph" w:customStyle="1" w:styleId="1E1F7FE013F4C5488C560690AF900ECB">
    <w:name w:val="1E1F7FE013F4C5488C560690AF900E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7FD0E056C4DA4CBC4DC27FF29062B9">
    <w:name w:val="767FD0E056C4DA4CBC4DC27FF29062B9"/>
  </w:style>
  <w:style w:type="paragraph" w:customStyle="1" w:styleId="3FBADE9A5645214EA7E1AC91BDA2810A">
    <w:name w:val="3FBADE9A5645214EA7E1AC91BDA2810A"/>
  </w:style>
  <w:style w:type="paragraph" w:customStyle="1" w:styleId="38782C3BF765FA47933DAA324C0D9817">
    <w:name w:val="38782C3BF765FA47933DAA324C0D9817"/>
  </w:style>
  <w:style w:type="paragraph" w:customStyle="1" w:styleId="4544296D1F6B894189122FCD8D39C7C3">
    <w:name w:val="4544296D1F6B894189122FCD8D39C7C3"/>
  </w:style>
  <w:style w:type="paragraph" w:customStyle="1" w:styleId="5FF25A1C5ED34D40B792788BC98912D3">
    <w:name w:val="5FF25A1C5ED34D40B792788BC98912D3"/>
  </w:style>
  <w:style w:type="paragraph" w:customStyle="1" w:styleId="5D0735F246F0F74687FAFC9D72A05898">
    <w:name w:val="5D0735F246F0F74687FAFC9D72A05898"/>
  </w:style>
  <w:style w:type="paragraph" w:customStyle="1" w:styleId="2DB49A5EC98A6A45A12E3A7026E7A99A">
    <w:name w:val="2DB49A5EC98A6A45A12E3A7026E7A99A"/>
  </w:style>
  <w:style w:type="paragraph" w:customStyle="1" w:styleId="FA3B4F5D1F333845A24A16FA08AAA9D9">
    <w:name w:val="FA3B4F5D1F333845A24A16FA08AAA9D9"/>
  </w:style>
  <w:style w:type="paragraph" w:customStyle="1" w:styleId="6C85C2286F298843AB5F816EB70B096E">
    <w:name w:val="6C85C2286F298843AB5F816EB70B096E"/>
  </w:style>
  <w:style w:type="paragraph" w:customStyle="1" w:styleId="CA8073C4EE092C429656F5DC984EC4A9">
    <w:name w:val="CA8073C4EE092C429656F5DC984EC4A9"/>
  </w:style>
  <w:style w:type="paragraph" w:customStyle="1" w:styleId="1E1F7FE013F4C5488C560690AF900ECB">
    <w:name w:val="1E1F7FE013F4C5488C560690AF900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Per06</b:Tag>
    <b:SourceType>Book</b:SourceType>
    <b:Guid>{84E14E09-DBEC-584C-A766-505B038C950A}</b:Guid>
    <b:Author>
      <b:Author>
        <b:NameList>
          <b:Person>
            <b:Last>Perez Oyarzun</b:Last>
            <b:First>F</b:First>
          </b:Person>
        </b:NameList>
      </b:Author>
    </b:Author>
    <b:Title>Bresciani, Valdés, Castillo, Huidobro</b:Title>
    <b:Year>2006</b:Year>
    <b:City>Santiago</b:City>
    <b:Publisher>Ediciones ARQ</b:Publisher>
    <b:RefOrder>3</b:RefOrder>
  </b:Source>
  <b:Source>
    <b:Tag>Wei08</b:Tag>
    <b:SourceType>Misc</b:SourceType>
    <b:Guid>{49F20C12-A4AD-9C43-88AE-D6A4E201B281}</b:Guid>
    <b:Title>Vivienda Moderna En Chile 1945 -1965 Bresciani-Valdés-Castillo-Huidobro </b:Title>
    <b:City>Barcelona</b:City>
    <b:Publisher>Universitat Politécnica De Catalunya</b:Publisher>
    <b:Year>2008</b:Year>
    <b:Author>
      <b:Author>
        <b:NameList>
          <b:Person>
            <b:Last>Weibel</b:Last>
            <b:First>H</b:First>
          </b:Person>
        </b:NameList>
      </b:Author>
    </b:Author>
    <b:Medium>Phd Thesis</b:Medium>
    <b:RefOrder>4</b:RefOrder>
  </b:Source>
  <b:Source>
    <b:Tag>Dra</b:Tag>
    <b:SourceType>Misc</b:SourceType>
    <b:Guid>{4F8FB871-7C53-004B-A8D7-2B879FA34C14}</b:Guid>
    <b:Title>Drawings and images between 1945-73 </b:Title>
    <b:PublicationTitle>Bresciani - Valdés - Castillo – Huidobro</b:PublicationTitle>
    <b:Medium>Archive: Fondo Documental</b:Medium>
    <b:Publisher>Centre of Information and Documentation Sergio Larrain Garcia-Moreno</b:Publisher>
    <b:RefOrder>5</b:RefOrder>
  </b:Source>
  <b:Source>
    <b:Tag>Eli85</b:Tag>
    <b:SourceType>Misc</b:SourceType>
    <b:Guid>{CB3A777E-D855-3444-AF5A-AFF498E42221}</b:Guid>
    <b:Author>
      <b:Author>
        <b:NameList>
          <b:Person>
            <b:Last>Eliash</b:Last>
            <b:First>H.</b:First>
          </b:Person>
          <b:Person>
            <b:Last>Moreno</b:Last>
            <b:First>M.</b:First>
          </b:Person>
        </b:NameList>
      </b:Author>
    </b:Author>
    <b:Title>Arquitectura moderna en Chile 1930 – 1960, testimonio y reflexiones</b:Title>
    <b:City>Santiago</b:City>
    <b:Publisher>Cuadernos Luxalón</b:Publisher>
    <b:Year>1985</b:Year>
    <b:RefOrder>2</b:RefOrder>
  </b:Source>
  <b:Source>
    <b:Tag>MBr62</b:Tag>
    <b:SourceType>Book</b:SourceType>
    <b:Guid>{14264152-F62D-F944-B282-E2E743592D19}</b:Guid>
    <b:Author>
      <b:Author>
        <b:NameList>
          <b:Person>
            <b:Last>Braun</b:Last>
            <b:First>M.</b:First>
          </b:Person>
          <b:Person>
            <b:Last>Bresciani</b:Last>
            <b:First>Ricardo</b:First>
          </b:Person>
        </b:NameList>
      </b:Author>
    </b:Author>
    <b:Title>Valdés - Castillo - Huidobro</b:Title>
    <b:Year>1962</b:Year>
    <b:City>Buenos Aires</b:City>
    <b:Publisher>Instituto de Arte Americano e Investigaciones Estéticas</b:Publisher>
    <b:RefOrder>1</b:RefOrder>
  </b:Source>
</b:Sources>
</file>

<file path=customXml/itemProps1.xml><?xml version="1.0" encoding="utf-8"?>
<ds:datastoreItem xmlns:ds="http://schemas.openxmlformats.org/officeDocument/2006/customXml" ds:itemID="{5259AD5C-3780-D948-8F32-0ED55C78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1068</Words>
  <Characters>6092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6</cp:revision>
  <dcterms:created xsi:type="dcterms:W3CDTF">2016-04-20T23:18:00Z</dcterms:created>
  <dcterms:modified xsi:type="dcterms:W3CDTF">2016-04-22T01:45:00Z</dcterms:modified>
</cp:coreProperties>
</file>