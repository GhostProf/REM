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53"/>
        <w:gridCol w:w="2063"/>
        <w:gridCol w:w="2537"/>
        <w:gridCol w:w="2629"/>
      </w:tblGrid>
      <w:tr w:rsidR="00B574C9" w14:paraId="14DB4CDF" w14:textId="77777777" w:rsidTr="00922950">
        <w:tc>
          <w:tcPr>
            <w:tcW w:w="491" w:type="dxa"/>
            <w:vMerge w:val="restart"/>
            <w:shd w:val="clear" w:color="auto" w:fill="A6A6A6" w:themeFill="background1" w:themeFillShade="A6"/>
            <w:textDirection w:val="btLr"/>
          </w:tcPr>
          <w:p w14:paraId="7ADE829B" w14:textId="77777777" w:rsidR="00263A61" w:rsidRDefault="00B574C9" w:rsidP="00CC586D">
            <w:pPr>
              <w:jc w:val="center"/>
              <w:rPr>
                <w:b/>
                <w:color w:val="FFFFFF" w:themeColor="background1"/>
              </w:rPr>
            </w:pPr>
            <w:r w:rsidRPr="00CC586D">
              <w:rPr>
                <w:b/>
                <w:color w:val="FFFFFF" w:themeColor="background1"/>
              </w:rPr>
              <w:t>A</w:t>
            </w:r>
          </w:p>
          <w:p w14:paraId="45455B1C" w14:textId="77777777"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FEE69720B4B44997854D5CAC245C7412"/>
            </w:placeholder>
            <w:dropDownList>
              <w:listItem w:displayText="Dr." w:value="Dr."/>
              <w:listItem w:displayText="Prof." w:value="Prof."/>
            </w:dropDownList>
          </w:sdtPr>
          <w:sdtEndPr/>
          <w:sdtContent>
            <w:tc>
              <w:tcPr>
                <w:tcW w:w="1259" w:type="dxa"/>
              </w:tcPr>
              <w:p w14:paraId="10C5231B" w14:textId="77777777" w:rsidR="00B574C9" w:rsidRPr="00CC586D" w:rsidRDefault="000203F7" w:rsidP="00CC586D">
                <w:pPr>
                  <w:jc w:val="center"/>
                  <w:rPr>
                    <w:b/>
                    <w:color w:val="FFFFFF" w:themeColor="background1"/>
                  </w:rPr>
                </w:pPr>
                <w:r>
                  <w:rPr>
                    <w:b/>
                    <w:color w:val="FFFFFF" w:themeColor="background1"/>
                  </w:rPr>
                  <w:t>Dr.</w:t>
                </w:r>
              </w:p>
            </w:tc>
          </w:sdtContent>
        </w:sdt>
        <w:sdt>
          <w:sdtPr>
            <w:alias w:val="First name"/>
            <w:tag w:val="authorFirstName"/>
            <w:id w:val="581645879"/>
            <w:placeholder>
              <w:docPart w:val="6B09DDFFA2C343359D1CDB9003995357"/>
            </w:placeholder>
            <w:text/>
          </w:sdtPr>
          <w:sdtEndPr/>
          <w:sdtContent>
            <w:tc>
              <w:tcPr>
                <w:tcW w:w="2073" w:type="dxa"/>
              </w:tcPr>
              <w:p w14:paraId="75E085CB" w14:textId="77777777" w:rsidR="00B574C9" w:rsidRDefault="000203F7" w:rsidP="000203F7">
                <w:r>
                  <w:t>Alasdair</w:t>
                </w:r>
              </w:p>
            </w:tc>
          </w:sdtContent>
        </w:sdt>
        <w:sdt>
          <w:sdtPr>
            <w:alias w:val="Middle name"/>
            <w:tag w:val="authorMiddleName"/>
            <w:id w:val="-2076034781"/>
            <w:placeholder>
              <w:docPart w:val="C93FA8674CD846BCA9CE95D8B935E242"/>
            </w:placeholder>
            <w:showingPlcHdr/>
            <w:text/>
          </w:sdtPr>
          <w:sdtEndPr/>
          <w:sdtContent>
            <w:tc>
              <w:tcPr>
                <w:tcW w:w="2551" w:type="dxa"/>
              </w:tcPr>
              <w:p w14:paraId="4179A56C" w14:textId="77777777" w:rsidR="00B574C9" w:rsidRDefault="00B574C9" w:rsidP="00922950">
                <w:r>
                  <w:rPr>
                    <w:rStyle w:val="PlaceholderText"/>
                  </w:rPr>
                  <w:t>[Middle name]</w:t>
                </w:r>
              </w:p>
            </w:tc>
          </w:sdtContent>
        </w:sdt>
        <w:sdt>
          <w:sdtPr>
            <w:alias w:val="Last name"/>
            <w:tag w:val="authorLastName"/>
            <w:id w:val="-1088529830"/>
            <w:placeholder>
              <w:docPart w:val="E814F315127B46C7964F5AF63EAB424D"/>
            </w:placeholder>
            <w:text/>
          </w:sdtPr>
          <w:sdtEndPr/>
          <w:sdtContent>
            <w:tc>
              <w:tcPr>
                <w:tcW w:w="2642" w:type="dxa"/>
              </w:tcPr>
              <w:p w14:paraId="72CBF0A1" w14:textId="77777777" w:rsidR="00B574C9" w:rsidRDefault="000203F7" w:rsidP="000203F7">
                <w:r>
                  <w:t>Menmuir</w:t>
                </w:r>
              </w:p>
            </w:tc>
          </w:sdtContent>
        </w:sdt>
      </w:tr>
      <w:tr w:rsidR="00B574C9" w14:paraId="3B2F1CB7" w14:textId="77777777" w:rsidTr="001A6A06">
        <w:trPr>
          <w:trHeight w:val="986"/>
        </w:trPr>
        <w:tc>
          <w:tcPr>
            <w:tcW w:w="491" w:type="dxa"/>
            <w:vMerge/>
            <w:shd w:val="clear" w:color="auto" w:fill="A6A6A6" w:themeFill="background1" w:themeFillShade="A6"/>
          </w:tcPr>
          <w:p w14:paraId="3C20CE92" w14:textId="77777777" w:rsidR="00B574C9" w:rsidRPr="001A6A06" w:rsidRDefault="00B574C9" w:rsidP="00CF1542">
            <w:pPr>
              <w:jc w:val="center"/>
              <w:rPr>
                <w:b/>
                <w:color w:val="FFFFFF" w:themeColor="background1"/>
              </w:rPr>
            </w:pPr>
          </w:p>
        </w:tc>
        <w:sdt>
          <w:sdtPr>
            <w:alias w:val="Biography"/>
            <w:tag w:val="authorBiography"/>
            <w:id w:val="938807824"/>
            <w:placeholder>
              <w:docPart w:val="0EBA51503B244868853935339B1C4B60"/>
            </w:placeholder>
            <w:showingPlcHdr/>
          </w:sdtPr>
          <w:sdtEndPr/>
          <w:sdtContent>
            <w:tc>
              <w:tcPr>
                <w:tcW w:w="8525" w:type="dxa"/>
                <w:gridSpan w:val="4"/>
              </w:tcPr>
              <w:p w14:paraId="51A17C6C" w14:textId="77777777" w:rsidR="00B574C9" w:rsidRDefault="00B574C9" w:rsidP="00922950">
                <w:r>
                  <w:rPr>
                    <w:rStyle w:val="PlaceholderText"/>
                  </w:rPr>
                  <w:t>[Enter your biography]</w:t>
                </w:r>
              </w:p>
            </w:tc>
          </w:sdtContent>
        </w:sdt>
      </w:tr>
      <w:tr w:rsidR="00B574C9" w14:paraId="59A071A7" w14:textId="77777777" w:rsidTr="001A6A06">
        <w:trPr>
          <w:trHeight w:val="986"/>
        </w:trPr>
        <w:tc>
          <w:tcPr>
            <w:tcW w:w="491" w:type="dxa"/>
            <w:vMerge/>
            <w:shd w:val="clear" w:color="auto" w:fill="A6A6A6" w:themeFill="background1" w:themeFillShade="A6"/>
          </w:tcPr>
          <w:p w14:paraId="196D7E63" w14:textId="77777777" w:rsidR="00B574C9" w:rsidRPr="001A6A06" w:rsidRDefault="00B574C9" w:rsidP="00CF1542">
            <w:pPr>
              <w:jc w:val="center"/>
              <w:rPr>
                <w:b/>
                <w:color w:val="FFFFFF" w:themeColor="background1"/>
              </w:rPr>
            </w:pPr>
          </w:p>
        </w:tc>
        <w:sdt>
          <w:sdtPr>
            <w:alias w:val="Affiliation"/>
            <w:tag w:val="affiliation"/>
            <w:id w:val="2012937915"/>
            <w:placeholder>
              <w:docPart w:val="8897918F68F44D8E9873F052F5F462CE"/>
            </w:placeholder>
            <w:showingPlcHdr/>
            <w:text/>
          </w:sdtPr>
          <w:sdtEndPr/>
          <w:sdtContent>
            <w:tc>
              <w:tcPr>
                <w:tcW w:w="8525" w:type="dxa"/>
                <w:gridSpan w:val="4"/>
              </w:tcPr>
              <w:p w14:paraId="189650A4" w14:textId="77777777" w:rsidR="00B574C9" w:rsidRDefault="00B574C9" w:rsidP="00B574C9">
                <w:r>
                  <w:rPr>
                    <w:rStyle w:val="PlaceholderText"/>
                  </w:rPr>
                  <w:t>[Enter the institution with which you are affiliated]</w:t>
                </w:r>
              </w:p>
            </w:tc>
          </w:sdtContent>
        </w:sdt>
      </w:tr>
    </w:tbl>
    <w:p w14:paraId="7B34F7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F16DB" w14:textId="77777777" w:rsidTr="00244BB0">
        <w:tc>
          <w:tcPr>
            <w:tcW w:w="9016" w:type="dxa"/>
            <w:shd w:val="clear" w:color="auto" w:fill="A6A6A6" w:themeFill="background1" w:themeFillShade="A6"/>
            <w:tcMar>
              <w:top w:w="113" w:type="dxa"/>
              <w:bottom w:w="113" w:type="dxa"/>
            </w:tcMar>
          </w:tcPr>
          <w:p w14:paraId="3A1514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D9CC1" w14:textId="77777777" w:rsidTr="003F0D73">
        <w:sdt>
          <w:sdtPr>
            <w:rPr>
              <w:b/>
            </w:rPr>
            <w:alias w:val="Article headword"/>
            <w:tag w:val="articleHeadword"/>
            <w:id w:val="-361440020"/>
            <w:placeholder>
              <w:docPart w:val="F2A3BC721B834F0AABA4CD95187528F8"/>
            </w:placeholder>
            <w:text/>
          </w:sdtPr>
          <w:sdtEndPr/>
          <w:sdtContent>
            <w:tc>
              <w:tcPr>
                <w:tcW w:w="9016" w:type="dxa"/>
                <w:tcMar>
                  <w:top w:w="113" w:type="dxa"/>
                  <w:bottom w:w="113" w:type="dxa"/>
                </w:tcMar>
              </w:tcPr>
              <w:p w14:paraId="390CAB1F" w14:textId="77777777" w:rsidR="003F0D73" w:rsidRPr="00FB589A" w:rsidRDefault="000203F7" w:rsidP="000203F7">
                <w:pPr>
                  <w:rPr>
                    <w:b/>
                  </w:rPr>
                </w:pPr>
                <w:r>
                  <w:rPr>
                    <w:b/>
                  </w:rPr>
                  <w:t>Rodker, John (1894-1955)</w:t>
                </w:r>
              </w:p>
            </w:tc>
          </w:sdtContent>
        </w:sdt>
      </w:tr>
      <w:tr w:rsidR="00464699" w14:paraId="0AB16F42" w14:textId="77777777" w:rsidTr="007821B0">
        <w:sdt>
          <w:sdtPr>
            <w:alias w:val="Variant headwords"/>
            <w:tag w:val="variantHeadwords"/>
            <w:id w:val="173464402"/>
            <w:placeholder>
              <w:docPart w:val="E09C019108164D82AB27F555277BDB85"/>
            </w:placeholder>
            <w:showingPlcHdr/>
          </w:sdtPr>
          <w:sdtEndPr/>
          <w:sdtContent>
            <w:tc>
              <w:tcPr>
                <w:tcW w:w="9016" w:type="dxa"/>
                <w:tcMar>
                  <w:top w:w="113" w:type="dxa"/>
                  <w:bottom w:w="113" w:type="dxa"/>
                </w:tcMar>
              </w:tcPr>
              <w:p w14:paraId="43435F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FFB349" w14:textId="77777777" w:rsidTr="003F0D73">
        <w:sdt>
          <w:sdtPr>
            <w:alias w:val="Abstract"/>
            <w:tag w:val="abstract"/>
            <w:id w:val="-635871867"/>
            <w:placeholder>
              <w:docPart w:val="A9E31A5AACE0438F9942185BCFA766CD"/>
            </w:placeholder>
          </w:sdtPr>
          <w:sdtEndPr/>
          <w:sdtContent>
            <w:tc>
              <w:tcPr>
                <w:tcW w:w="9016" w:type="dxa"/>
                <w:tcMar>
                  <w:top w:w="113" w:type="dxa"/>
                  <w:bottom w:w="113" w:type="dxa"/>
                </w:tcMar>
              </w:tcPr>
              <w:p w14:paraId="5405FE75" w14:textId="77777777" w:rsidR="00E85A05" w:rsidRDefault="00263A61" w:rsidP="00243151">
                <w:r w:rsidRPr="00263A61">
                  <w:rPr>
                    <w:lang w:val="en-US"/>
                  </w:rPr>
                  <w:t xml:space="preserve">Son of Polish-Jewish immigrants into Britain, John Rodker was born in Manchester on 18 December 1894 and subsequently raised in London from age six. A close friend of David Bomberg and </w:t>
                </w:r>
                <w:r w:rsidR="00243151">
                  <w:rPr>
                    <w:lang w:val="en-US"/>
                  </w:rPr>
                  <w:t>Isaac Rosenberg</w:t>
                </w:r>
                <w:r w:rsidRPr="00263A61">
                  <w:rPr>
                    <w:lang w:val="en-US"/>
                  </w:rPr>
                  <w:t xml:space="preserve"> (known widely as ‘The Whitechapel Boys’), he was schooled and encultured by the East End Jewish community in London, the context of which – politically vibrant, socially and culturally mixed, confrontational and embattled – shaped his literary and personal genius. Writing shortly before, during and after WWI, his work – essays, prose, poetry and translations – appeared in avant-garde and </w:t>
                </w:r>
                <w:r w:rsidR="00243151">
                  <w:rPr>
                    <w:lang w:val="en-US"/>
                  </w:rPr>
                  <w:t>Little Magazines</w:t>
                </w:r>
                <w:r w:rsidRPr="00263A61">
                  <w:rPr>
                    <w:lang w:val="en-US"/>
                  </w:rPr>
                  <w:t xml:space="preserve"> such as </w:t>
                </w:r>
                <w:r w:rsidRPr="00263A61">
                  <w:rPr>
                    <w:i/>
                    <w:lang w:val="en-US"/>
                  </w:rPr>
                  <w:t xml:space="preserve">The Egoist </w:t>
                </w:r>
                <w:r w:rsidRPr="00263A61">
                  <w:rPr>
                    <w:lang w:val="en-US"/>
                  </w:rPr>
                  <w:t xml:space="preserve">and </w:t>
                </w:r>
                <w:r w:rsidRPr="00263A61">
                  <w:rPr>
                    <w:i/>
                    <w:lang w:val="en-US"/>
                  </w:rPr>
                  <w:t>New Freewoman</w:t>
                </w:r>
                <w:r w:rsidRPr="00263A61">
                  <w:rPr>
                    <w:lang w:val="en-US"/>
                  </w:rPr>
                  <w:t xml:space="preserve">, </w:t>
                </w:r>
                <w:r w:rsidRPr="00263A61">
                  <w:rPr>
                    <w:i/>
                    <w:lang w:val="en-US"/>
                  </w:rPr>
                  <w:t>The Dial</w:t>
                </w:r>
                <w:r w:rsidRPr="00263A61">
                  <w:rPr>
                    <w:lang w:val="en-US"/>
                  </w:rPr>
                  <w:t xml:space="preserve"> and </w:t>
                </w:r>
                <w:r w:rsidRPr="00263A61">
                  <w:rPr>
                    <w:i/>
                    <w:lang w:val="en-US"/>
                  </w:rPr>
                  <w:t>The Little Review</w:t>
                </w:r>
                <w:r w:rsidRPr="00263A61">
                  <w:rPr>
                    <w:lang w:val="en-US"/>
                  </w:rPr>
                  <w:t xml:space="preserve">, and was appreciated and assessed by major figures of canonical modernism such as </w:t>
                </w:r>
                <w:r w:rsidR="00243151">
                  <w:rPr>
                    <w:lang w:val="en-US"/>
                  </w:rPr>
                  <w:t>Wyndham Lewis</w:t>
                </w:r>
                <w:r w:rsidRPr="00263A61">
                  <w:rPr>
                    <w:lang w:val="en-US"/>
                  </w:rPr>
                  <w:t xml:space="preserve"> and E</w:t>
                </w:r>
                <w:r w:rsidR="00243151">
                  <w:rPr>
                    <w:lang w:val="en-US"/>
                  </w:rPr>
                  <w:t>zra Pound</w:t>
                </w:r>
                <w:r w:rsidRPr="00263A61">
                  <w:rPr>
                    <w:lang w:val="en-US"/>
                  </w:rPr>
                  <w:t>.</w:t>
                </w:r>
              </w:p>
            </w:tc>
          </w:sdtContent>
        </w:sdt>
      </w:tr>
      <w:tr w:rsidR="003F0D73" w14:paraId="78D062FC" w14:textId="77777777" w:rsidTr="003F0D73">
        <w:sdt>
          <w:sdtPr>
            <w:alias w:val="Article text"/>
            <w:tag w:val="articleText"/>
            <w:id w:val="634067588"/>
            <w:placeholder>
              <w:docPart w:val="16A9E7EEB03245D7B935FAAF308BC423"/>
            </w:placeholder>
          </w:sdtPr>
          <w:sdtEndPr/>
          <w:sdtContent>
            <w:tc>
              <w:tcPr>
                <w:tcW w:w="9016" w:type="dxa"/>
                <w:tcMar>
                  <w:top w:w="113" w:type="dxa"/>
                  <w:bottom w:w="113" w:type="dxa"/>
                </w:tcMar>
              </w:tcPr>
              <w:p w14:paraId="608DB6C2" w14:textId="77777777" w:rsidR="00263A61" w:rsidRPr="00263A61" w:rsidRDefault="00263A61" w:rsidP="00263A61">
                <w:pPr>
                  <w:rPr>
                    <w:lang w:val="en-US"/>
                  </w:rPr>
                </w:pPr>
                <w:r w:rsidRPr="00263A61">
                  <w:rPr>
                    <w:lang w:val="en-US"/>
                  </w:rPr>
                  <w:t>Son of Polish-Jewish immigrants into Britain, John Rodker was born in Manchester on 18 December 1894 and subsequently raised in London from age six. A close friend of David Bomberg and I</w:t>
                </w:r>
                <w:r w:rsidR="00243151">
                  <w:rPr>
                    <w:lang w:val="en-US"/>
                  </w:rPr>
                  <w:t>saac Rosenberg</w:t>
                </w:r>
                <w:r w:rsidRPr="00263A61">
                  <w:rPr>
                    <w:lang w:val="en-US"/>
                  </w:rPr>
                  <w:t xml:space="preserve"> (known widely as ‘The Whitechapel Boys’), he was schooled and encultured by the East End Jewish community in London, the context of which – politically vibrant, socially and culturally mixed, confrontational and embattled – shaped his literary and personal genius. Writing shortly before, during and after WWI, his work – essays, prose, poetry and translations – appeared in avant-garde and </w:t>
                </w:r>
                <w:r w:rsidR="00243151">
                  <w:rPr>
                    <w:lang w:val="en-US"/>
                  </w:rPr>
                  <w:t>Little Magazines</w:t>
                </w:r>
                <w:r w:rsidRPr="00263A61">
                  <w:rPr>
                    <w:lang w:val="en-US"/>
                  </w:rPr>
                  <w:t xml:space="preserve"> such as </w:t>
                </w:r>
                <w:r w:rsidRPr="00263A61">
                  <w:rPr>
                    <w:i/>
                    <w:lang w:val="en-US"/>
                  </w:rPr>
                  <w:t xml:space="preserve">The Egoist </w:t>
                </w:r>
                <w:r w:rsidRPr="00263A61">
                  <w:rPr>
                    <w:lang w:val="en-US"/>
                  </w:rPr>
                  <w:t xml:space="preserve">and </w:t>
                </w:r>
                <w:r w:rsidRPr="00263A61">
                  <w:rPr>
                    <w:i/>
                    <w:lang w:val="en-US"/>
                  </w:rPr>
                  <w:t>New Freewoman</w:t>
                </w:r>
                <w:r w:rsidRPr="00263A61">
                  <w:rPr>
                    <w:lang w:val="en-US"/>
                  </w:rPr>
                  <w:t xml:space="preserve">, </w:t>
                </w:r>
                <w:r w:rsidRPr="00263A61">
                  <w:rPr>
                    <w:i/>
                    <w:lang w:val="en-US"/>
                  </w:rPr>
                  <w:t>The Dial</w:t>
                </w:r>
                <w:r w:rsidRPr="00263A61">
                  <w:rPr>
                    <w:lang w:val="en-US"/>
                  </w:rPr>
                  <w:t xml:space="preserve"> and </w:t>
                </w:r>
                <w:r w:rsidRPr="00263A61">
                  <w:rPr>
                    <w:i/>
                    <w:lang w:val="en-US"/>
                  </w:rPr>
                  <w:t>The Little Review</w:t>
                </w:r>
                <w:r w:rsidRPr="00263A61">
                  <w:rPr>
                    <w:lang w:val="en-US"/>
                  </w:rPr>
                  <w:t xml:space="preserve">, and was appreciated and assessed by major figures of canonical modernism such as </w:t>
                </w:r>
                <w:r w:rsidR="00243151">
                  <w:rPr>
                    <w:lang w:val="en-US"/>
                  </w:rPr>
                  <w:t>Wyndham Lewis and Ezra Pound</w:t>
                </w:r>
                <w:r w:rsidRPr="00263A61">
                  <w:rPr>
                    <w:lang w:val="en-US"/>
                  </w:rPr>
                  <w:t xml:space="preserve">. His editing and publishing roles – notably for the Soviet agency Preslit until 1939 and as a publisher of psychoanalytic texts from the 1940s onward under the Imago imprint – gained prominence as the creative work ceased in the early 1930s after the publication of </w:t>
                </w:r>
                <w:r w:rsidRPr="00263A61">
                  <w:rPr>
                    <w:i/>
                    <w:lang w:val="en-US"/>
                  </w:rPr>
                  <w:t>Adolphe 1920</w:t>
                </w:r>
                <w:r w:rsidRPr="00263A61">
                  <w:rPr>
                    <w:lang w:val="en-US"/>
                  </w:rPr>
                  <w:t xml:space="preserve"> (1929) and </w:t>
                </w:r>
                <w:r w:rsidRPr="00263A61">
                  <w:rPr>
                    <w:i/>
                    <w:lang w:val="en-US"/>
                  </w:rPr>
                  <w:t>Memoirs of Other Fronts</w:t>
                </w:r>
                <w:r w:rsidRPr="00263A61">
                  <w:rPr>
                    <w:lang w:val="en-US"/>
                  </w:rPr>
                  <w:t xml:space="preserve"> (1932).</w:t>
                </w:r>
              </w:p>
              <w:p w14:paraId="37A91601" w14:textId="77777777" w:rsidR="00263A61" w:rsidRPr="00263A61" w:rsidRDefault="00263A61" w:rsidP="00263A61">
                <w:pPr>
                  <w:rPr>
                    <w:lang w:val="en-US"/>
                  </w:rPr>
                </w:pPr>
              </w:p>
              <w:p w14:paraId="6CBE02EC" w14:textId="77777777" w:rsidR="00263A61" w:rsidRPr="00263A61" w:rsidRDefault="00263A61" w:rsidP="00263A61">
                <w:pPr>
                  <w:rPr>
                    <w:lang w:val="en-US"/>
                  </w:rPr>
                </w:pPr>
                <w:r w:rsidRPr="00263A61">
                  <w:rPr>
                    <w:lang w:val="en-US"/>
                  </w:rPr>
                  <w:t>Strains of a culturally diverse modernity issue in Rodker's poetry and fiction; high and low culture are blended, experiences of the city are filtered through a post-Romantic subjectivity, and identity is tested against the influences and deformations of experience and language. While his poetry and prose are perhaps most well known, Rodker worked in a number of media, writing experimental stage plays, songs and dance pieces. Indeed, some of the unusual page layout and cadence found in his poetry can be traced back to an interest in staging his work as action – an influence thought to originate in his involvement in the Choric School – rather than as printed words on a page. Though a marginal figure, his work and correspondence with other literary figures of the early twentieth century are illustrative of central concerns of and debates about the modernist period.</w:t>
                </w:r>
              </w:p>
              <w:p w14:paraId="5082FA6A" w14:textId="77777777" w:rsidR="00263A61" w:rsidRPr="00263A61" w:rsidRDefault="00263A61" w:rsidP="00263A61">
                <w:pPr>
                  <w:rPr>
                    <w:lang w:val="en-US"/>
                  </w:rPr>
                </w:pPr>
              </w:p>
              <w:p w14:paraId="4BCD96E3" w14:textId="77777777" w:rsidR="00263A61" w:rsidRPr="00263A61" w:rsidRDefault="00263A61" w:rsidP="00263A61">
                <w:pPr>
                  <w:rPr>
                    <w:lang w:val="en-US"/>
                  </w:rPr>
                </w:pPr>
                <w:r w:rsidRPr="00263A61">
                  <w:rPr>
                    <w:lang w:val="en-US"/>
                  </w:rPr>
                  <w:t xml:space="preserve">Rodker’s contribution to modernism can be gauged by the extent of his involvements, as an </w:t>
                </w:r>
                <w:r w:rsidRPr="00263A61">
                  <w:rPr>
                    <w:lang w:val="en-US"/>
                  </w:rPr>
                  <w:lastRenderedPageBreak/>
                  <w:t xml:space="preserve">author, interlocutor, producer, editor and publisher. He set up the Ovid Press with his then-wife </w:t>
                </w:r>
                <w:r w:rsidR="00243151">
                  <w:rPr>
                    <w:lang w:val="en-US"/>
                  </w:rPr>
                  <w:t>Mary Butts</w:t>
                </w:r>
                <w:r w:rsidRPr="00263A61">
                  <w:rPr>
                    <w:lang w:val="en-US"/>
                  </w:rPr>
                  <w:t xml:space="preserve"> in 1919, publishing important works by T. S. </w:t>
                </w:r>
                <w:r w:rsidR="00243151">
                  <w:rPr>
                    <w:lang w:val="en-US"/>
                  </w:rPr>
                  <w:t>Eliot</w:t>
                </w:r>
                <w:r w:rsidRPr="00263A61">
                  <w:rPr>
                    <w:lang w:val="en-US"/>
                  </w:rPr>
                  <w:t xml:space="preserve"> (</w:t>
                </w:r>
                <w:r w:rsidRPr="00263A61">
                  <w:rPr>
                    <w:i/>
                    <w:lang w:val="en-US"/>
                  </w:rPr>
                  <w:t>Ara Vos Prec</w:t>
                </w:r>
                <w:r w:rsidRPr="00263A61">
                  <w:rPr>
                    <w:lang w:val="en-US"/>
                  </w:rPr>
                  <w:t xml:space="preserve">) and </w:t>
                </w:r>
                <w:r w:rsidR="00243151">
                  <w:rPr>
                    <w:lang w:val="en-US"/>
                  </w:rPr>
                  <w:t>Pound</w:t>
                </w:r>
                <w:r w:rsidRPr="00263A61">
                  <w:rPr>
                    <w:lang w:val="en-US"/>
                  </w:rPr>
                  <w:t xml:space="preserve"> (</w:t>
                </w:r>
                <w:r w:rsidRPr="00263A61">
                  <w:rPr>
                    <w:i/>
                    <w:lang w:val="en-US"/>
                  </w:rPr>
                  <w:t>Hugh Selwyn Mauberley</w:t>
                </w:r>
                <w:r w:rsidRPr="00263A61">
                  <w:rPr>
                    <w:lang w:val="en-US"/>
                  </w:rPr>
                  <w:t xml:space="preserve">); he saw through the controversial publication of </w:t>
                </w:r>
                <w:r w:rsidR="00243151">
                  <w:rPr>
                    <w:lang w:val="en-US"/>
                  </w:rPr>
                  <w:t>James Joyce’s</w:t>
                </w:r>
                <w:r w:rsidRPr="00263A61">
                  <w:rPr>
                    <w:lang w:val="en-US"/>
                  </w:rPr>
                  <w:t xml:space="preserve"> </w:t>
                </w:r>
                <w:r w:rsidRPr="00263A61">
                  <w:rPr>
                    <w:i/>
                    <w:lang w:val="en-US"/>
                  </w:rPr>
                  <w:t>U</w:t>
                </w:r>
                <w:r w:rsidR="00243151">
                  <w:rPr>
                    <w:i/>
                    <w:lang w:val="en-US"/>
                  </w:rPr>
                  <w:t>lysses</w:t>
                </w:r>
                <w:r w:rsidRPr="00263A61">
                  <w:rPr>
                    <w:lang w:val="en-US"/>
                  </w:rPr>
                  <w:t xml:space="preserve"> in Paris under the Egoist Press imprint; and, finally, under the imprint of the Imago Publishing Company, he published central psychoanalytic texts, including Freud’s complete works. Rodker’s relationship with other modernists was characterized by their imprimatur. Ezra Pound had tentative praise, and weighed up presenting Rodker as a protégé. Similarly, </w:t>
                </w:r>
                <w:r w:rsidR="00243151">
                  <w:rPr>
                    <w:lang w:val="en-US"/>
                  </w:rPr>
                  <w:t>Wyndham Lewis</w:t>
                </w:r>
                <w:bookmarkStart w:id="0" w:name="_GoBack"/>
                <w:bookmarkEnd w:id="0"/>
                <w:r w:rsidRPr="00263A61">
                  <w:rPr>
                    <w:lang w:val="en-US"/>
                  </w:rPr>
                  <w:t xml:space="preserve"> was an inconsistent promoter; despite their collaboration and correspondence, Lewis’s assessment is tinged with suspicion and anti-Semitism.</w:t>
                </w:r>
              </w:p>
              <w:p w14:paraId="29226F43" w14:textId="77777777" w:rsidR="00263A61" w:rsidRPr="00263A61" w:rsidRDefault="00263A61" w:rsidP="00263A61">
                <w:pPr>
                  <w:rPr>
                    <w:lang w:val="en-US"/>
                  </w:rPr>
                </w:pPr>
              </w:p>
              <w:p w14:paraId="29132D4A" w14:textId="77777777" w:rsidR="00263A61" w:rsidRPr="00263A61" w:rsidRDefault="00263A61" w:rsidP="00263A61">
                <w:pPr>
                  <w:rPr>
                    <w:lang w:val="en-US"/>
                  </w:rPr>
                </w:pPr>
                <w:r w:rsidRPr="00263A61">
                  <w:rPr>
                    <w:lang w:val="en-US"/>
                  </w:rPr>
                  <w:t xml:space="preserve">Rodker is a telling figure in this complex literary network. His involvement with key modernist players unveils certain market logics and lines of influence, but is also inflected by his Jewish identity, highlighting the representation of Jewish others (and </w:t>
                </w:r>
                <w:r w:rsidRPr="00263A61">
                  <w:rPr>
                    <w:i/>
                    <w:lang w:val="en-US"/>
                  </w:rPr>
                  <w:t>others</w:t>
                </w:r>
                <w:r w:rsidRPr="00263A61">
                  <w:rPr>
                    <w:lang w:val="en-US"/>
                  </w:rPr>
                  <w:t xml:space="preserve"> in general) as being central to the movement and its literary and cultural discourse. Lewis notoriously satirised Rodker under the pseudonym of Julius Ratner in his novel </w:t>
                </w:r>
                <w:r w:rsidRPr="00263A61">
                  <w:rPr>
                    <w:i/>
                    <w:lang w:val="en-US"/>
                  </w:rPr>
                  <w:t>The Apes of God</w:t>
                </w:r>
                <w:r w:rsidRPr="00263A61">
                  <w:rPr>
                    <w:lang w:val="en-US"/>
                  </w:rPr>
                  <w:t xml:space="preserve">, describing him as a ‘highbrow sub-sheik of the slum [...] the eternal imitation person [...] whose ambition led him to burgle all the books of Western romance to steal their heroes’ expensive outfits’ (143-4). Ian Patterson has explored the wider implications of this discourse, in which class and racial markers are prioritised, and the inheritance of literary tradition figured as an act of theft rather than a process of legitimate engagement (Patterson 2011, 98). Rodker’s social and political position was further tested by his objections to WWI, during which he went on the run, was imprisoned and tried as a conscientious objector. Inexplicit about his exact political position, he nevertheless took a dissenting stance. Rodker worked as British Empire representative of the Moscow Press and Publisher Literary Service in the 1930s. His relationship with the state parallels the concerns of his literary work, in which the body and subjectivity are frequently depicted as sites of conflict. Taking on influence from the avant-garde trends of the time, his work was issued in radical publications from </w:t>
                </w:r>
                <w:r w:rsidRPr="00263A61">
                  <w:rPr>
                    <w:i/>
                    <w:lang w:val="en-US"/>
                  </w:rPr>
                  <w:t>The New Age</w:t>
                </w:r>
                <w:r w:rsidRPr="00263A61">
                  <w:rPr>
                    <w:lang w:val="en-US"/>
                  </w:rPr>
                  <w:t xml:space="preserve"> to </w:t>
                </w:r>
                <w:r w:rsidRPr="00263A61">
                  <w:rPr>
                    <w:i/>
                    <w:lang w:val="en-US"/>
                  </w:rPr>
                  <w:t>The Enemy</w:t>
                </w:r>
                <w:r w:rsidRPr="00263A61">
                  <w:rPr>
                    <w:lang w:val="en-US"/>
                  </w:rPr>
                  <w:t xml:space="preserve">. Rodker was nevertheless drawn into the centre of modernism, though his ‘biological understanding of human motive and behavior’ (Crozier, xviii) and direct treatment of themes are striking, contrasting with work by the ‘men of 1914’ and warranting comparison with the more radical literary experimenters of the period between the wars. </w:t>
                </w:r>
              </w:p>
              <w:p w14:paraId="5FBD4274" w14:textId="77777777" w:rsidR="00263A61" w:rsidRPr="00263A61" w:rsidRDefault="00263A61" w:rsidP="00263A61">
                <w:pPr>
                  <w:rPr>
                    <w:lang w:val="en-US"/>
                  </w:rPr>
                </w:pPr>
              </w:p>
              <w:p w14:paraId="7AAB3C6C" w14:textId="77777777" w:rsidR="00263A61" w:rsidRPr="00263A61" w:rsidRDefault="00263A61" w:rsidP="00263A61">
                <w:pPr>
                  <w:rPr>
                    <w:b/>
                    <w:lang w:val="en-US"/>
                  </w:rPr>
                </w:pPr>
                <w:r w:rsidRPr="00263A61">
                  <w:rPr>
                    <w:b/>
                    <w:lang w:val="en-US"/>
                  </w:rPr>
                  <w:t>List of works</w:t>
                </w:r>
              </w:p>
              <w:p w14:paraId="1639E4BC" w14:textId="77777777" w:rsidR="00263A61" w:rsidRPr="00263A61" w:rsidRDefault="00263A61" w:rsidP="00263A61">
                <w:pPr>
                  <w:rPr>
                    <w:lang w:val="en-US"/>
                  </w:rPr>
                </w:pPr>
                <w:r w:rsidRPr="00263A61">
                  <w:rPr>
                    <w:i/>
                    <w:lang w:val="en-US"/>
                  </w:rPr>
                  <w:t>Poems</w:t>
                </w:r>
                <w:r w:rsidRPr="00263A61">
                  <w:rPr>
                    <w:lang w:val="en-US"/>
                  </w:rPr>
                  <w:t xml:space="preserve"> (Whitechapel, self-published, 1914)</w:t>
                </w:r>
              </w:p>
              <w:p w14:paraId="4608D08C" w14:textId="77777777" w:rsidR="00263A61" w:rsidRPr="00263A61" w:rsidRDefault="00263A61" w:rsidP="00263A61">
                <w:pPr>
                  <w:rPr>
                    <w:lang w:val="en-US"/>
                  </w:rPr>
                </w:pPr>
                <w:r w:rsidRPr="00263A61">
                  <w:rPr>
                    <w:i/>
                    <w:lang w:val="en-US"/>
                  </w:rPr>
                  <w:t>Hymns</w:t>
                </w:r>
                <w:r w:rsidRPr="00263A61">
                  <w:rPr>
                    <w:lang w:val="en-US"/>
                  </w:rPr>
                  <w:t xml:space="preserve"> (London: Ovid Press,1920)</w:t>
                </w:r>
              </w:p>
              <w:p w14:paraId="5B3552F0" w14:textId="77777777" w:rsidR="00263A61" w:rsidRPr="00263A61" w:rsidRDefault="00263A61" w:rsidP="00263A61">
                <w:pPr>
                  <w:rPr>
                    <w:lang w:val="en-US"/>
                  </w:rPr>
                </w:pPr>
                <w:r w:rsidRPr="00263A61">
                  <w:rPr>
                    <w:i/>
                    <w:lang w:val="en-US"/>
                  </w:rPr>
                  <w:t>Montagnes</w:t>
                </w:r>
                <w:r w:rsidRPr="00263A61">
                  <w:rPr>
                    <w:lang w:val="en-US"/>
                  </w:rPr>
                  <w:t xml:space="preserve"> </w:t>
                </w:r>
                <w:r w:rsidRPr="00263A61">
                  <w:rPr>
                    <w:i/>
                    <w:lang w:val="en-US"/>
                  </w:rPr>
                  <w:t>Russes</w:t>
                </w:r>
                <w:r w:rsidRPr="00263A61">
                  <w:rPr>
                    <w:lang w:val="en-US"/>
                  </w:rPr>
                  <w:t>, trans. Ludmilla Savitsky (Paris: Librairie P. V. Stock, 1923)</w:t>
                </w:r>
              </w:p>
              <w:p w14:paraId="27BBB75A" w14:textId="77777777" w:rsidR="00263A61" w:rsidRPr="00263A61" w:rsidRDefault="00263A61" w:rsidP="00263A61">
                <w:pPr>
                  <w:rPr>
                    <w:lang w:val="en-US"/>
                  </w:rPr>
                </w:pPr>
                <w:r w:rsidRPr="00263A61">
                  <w:rPr>
                    <w:i/>
                    <w:lang w:val="en-US"/>
                  </w:rPr>
                  <w:t>The Lay of Maldoror</w:t>
                </w:r>
                <w:r w:rsidRPr="00263A61">
                  <w:rPr>
                    <w:lang w:val="en-US"/>
                  </w:rPr>
                  <w:t>, trans. John Rodker (London: The Casanova Society, 1924)</w:t>
                </w:r>
              </w:p>
              <w:p w14:paraId="6775BC54" w14:textId="77777777" w:rsidR="00263A61" w:rsidRPr="00263A61" w:rsidRDefault="00263A61" w:rsidP="00263A61">
                <w:pPr>
                  <w:rPr>
                    <w:lang w:val="en-US"/>
                  </w:rPr>
                </w:pPr>
                <w:r w:rsidRPr="00263A61">
                  <w:rPr>
                    <w:i/>
                    <w:lang w:val="en-US"/>
                  </w:rPr>
                  <w:t>Dartmoor</w:t>
                </w:r>
                <w:r w:rsidRPr="00263A61">
                  <w:rPr>
                    <w:lang w:val="en-US"/>
                  </w:rPr>
                  <w:t>, trans. Ludmilla Savitsky (Paris: Sagittaire, 1926)</w:t>
                </w:r>
              </w:p>
              <w:p w14:paraId="2AC6CB0B" w14:textId="77777777" w:rsidR="00263A61" w:rsidRPr="00263A61" w:rsidRDefault="00263A61" w:rsidP="00263A61">
                <w:pPr>
                  <w:rPr>
                    <w:lang w:val="en-US"/>
                  </w:rPr>
                </w:pPr>
                <w:r w:rsidRPr="00263A61">
                  <w:rPr>
                    <w:i/>
                    <w:lang w:val="en-US"/>
                  </w:rPr>
                  <w:t>The Future of Futurism</w:t>
                </w:r>
                <w:r w:rsidRPr="00263A61">
                  <w:rPr>
                    <w:lang w:val="en-US"/>
                  </w:rPr>
                  <w:t xml:space="preserve"> (London: Kegan Paul, 1927)</w:t>
                </w:r>
              </w:p>
              <w:p w14:paraId="27682762" w14:textId="77777777" w:rsidR="00263A61" w:rsidRPr="00263A61" w:rsidRDefault="00263A61" w:rsidP="00263A61">
                <w:pPr>
                  <w:rPr>
                    <w:lang w:val="en-US"/>
                  </w:rPr>
                </w:pPr>
                <w:r w:rsidRPr="00263A61">
                  <w:rPr>
                    <w:i/>
                    <w:lang w:val="en-US"/>
                  </w:rPr>
                  <w:t>Adolphe 1920</w:t>
                </w:r>
                <w:r w:rsidRPr="00263A61">
                  <w:rPr>
                    <w:lang w:val="en-US"/>
                  </w:rPr>
                  <w:t xml:space="preserve"> (London: Aquila Press, 1929)</w:t>
                </w:r>
              </w:p>
              <w:p w14:paraId="61BBB1E4" w14:textId="77777777" w:rsidR="00263A61" w:rsidRPr="00263A61" w:rsidRDefault="00263A61" w:rsidP="00263A61">
                <w:pPr>
                  <w:rPr>
                    <w:lang w:val="en-US"/>
                  </w:rPr>
                </w:pPr>
                <w:r w:rsidRPr="00263A61">
                  <w:rPr>
                    <w:i/>
                    <w:lang w:val="en-US"/>
                  </w:rPr>
                  <w:t>Collected Poems 1912-1925</w:t>
                </w:r>
                <w:r w:rsidRPr="00263A61">
                  <w:rPr>
                    <w:lang w:val="en-US"/>
                  </w:rPr>
                  <w:t xml:space="preserve"> (Paris: Hours Press, 1930)</w:t>
                </w:r>
              </w:p>
              <w:p w14:paraId="78A4691E" w14:textId="77777777" w:rsidR="00263A61" w:rsidRPr="00263A61" w:rsidRDefault="00263A61" w:rsidP="00263A61">
                <w:pPr>
                  <w:rPr>
                    <w:lang w:val="en-US"/>
                  </w:rPr>
                </w:pPr>
                <w:r w:rsidRPr="00263A61">
                  <w:rPr>
                    <w:i/>
                    <w:lang w:val="en-US"/>
                  </w:rPr>
                  <w:t>Memoirs of Other Fronts</w:t>
                </w:r>
                <w:r w:rsidRPr="00263A61">
                  <w:rPr>
                    <w:lang w:val="en-US"/>
                  </w:rPr>
                  <w:t xml:space="preserve"> ([anonymous] London: Putnam, 1932)</w:t>
                </w:r>
              </w:p>
              <w:p w14:paraId="56619650" w14:textId="77777777" w:rsidR="003F0D73" w:rsidRPr="00BA623C" w:rsidRDefault="00263A61" w:rsidP="00BA623C">
                <w:pPr>
                  <w:rPr>
                    <w:lang w:val="en-US"/>
                  </w:rPr>
                </w:pPr>
                <w:r w:rsidRPr="00263A61">
                  <w:rPr>
                    <w:i/>
                    <w:lang w:val="en-US"/>
                  </w:rPr>
                  <w:t>Poems &amp; Adolphe 1920</w:t>
                </w:r>
                <w:r w:rsidRPr="00263A61">
                  <w:rPr>
                    <w:lang w:val="en-US"/>
                  </w:rPr>
                  <w:t>, ed. Andrew Crozier (Manchester: Carcanet, 1996)</w:t>
                </w:r>
              </w:p>
            </w:tc>
          </w:sdtContent>
        </w:sdt>
      </w:tr>
      <w:tr w:rsidR="003235A7" w14:paraId="60F51EC8" w14:textId="77777777" w:rsidTr="003235A7">
        <w:tc>
          <w:tcPr>
            <w:tcW w:w="9016" w:type="dxa"/>
          </w:tcPr>
          <w:p w14:paraId="6D725B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9AD8A8AB1B4C3BBB95C9C55BED64D6"/>
              </w:placeholder>
            </w:sdtPr>
            <w:sdtEndPr/>
            <w:sdtContent>
              <w:p w14:paraId="572484D7" w14:textId="77777777" w:rsidR="00263A61" w:rsidRDefault="003E4E8E" w:rsidP="00263A61">
                <w:sdt>
                  <w:sdtPr>
                    <w:id w:val="-111362338"/>
                    <w:citation/>
                  </w:sdtPr>
                  <w:sdtEndPr/>
                  <w:sdtContent>
                    <w:r w:rsidR="00263A61">
                      <w:fldChar w:fldCharType="begin"/>
                    </w:r>
                    <w:r w:rsidR="00263A61">
                      <w:rPr>
                        <w:lang w:val="en-CA"/>
                      </w:rPr>
                      <w:instrText xml:space="preserve"> CITATION Che93 \l 4105 </w:instrText>
                    </w:r>
                    <w:r w:rsidR="00263A61">
                      <w:fldChar w:fldCharType="separate"/>
                    </w:r>
                    <w:r w:rsidR="00263A61">
                      <w:rPr>
                        <w:noProof/>
                        <w:lang w:val="en-CA"/>
                      </w:rPr>
                      <w:t xml:space="preserve"> </w:t>
                    </w:r>
                    <w:r w:rsidR="00263A61" w:rsidRPr="00263A61">
                      <w:rPr>
                        <w:noProof/>
                        <w:lang w:val="en-CA"/>
                      </w:rPr>
                      <w:t>(Cheyette)</w:t>
                    </w:r>
                    <w:r w:rsidR="00263A61">
                      <w:fldChar w:fldCharType="end"/>
                    </w:r>
                  </w:sdtContent>
                </w:sdt>
              </w:p>
              <w:p w14:paraId="2F09020D" w14:textId="77777777" w:rsidR="00263A61" w:rsidRPr="00263A61" w:rsidRDefault="003E4E8E" w:rsidP="00263A61">
                <w:pPr>
                  <w:rPr>
                    <w:lang w:val="en-US"/>
                  </w:rPr>
                </w:pPr>
                <w:sdt>
                  <w:sdtPr>
                    <w:rPr>
                      <w:lang w:val="en-US"/>
                    </w:rPr>
                    <w:id w:val="-1124228204"/>
                    <w:citation/>
                  </w:sdtPr>
                  <w:sdtEndPr/>
                  <w:sdtContent>
                    <w:r w:rsidR="00263A61">
                      <w:rPr>
                        <w:lang w:val="en-US"/>
                      </w:rPr>
                      <w:fldChar w:fldCharType="begin"/>
                    </w:r>
                    <w:r w:rsidR="00263A61">
                      <w:rPr>
                        <w:lang w:val="en-CA"/>
                      </w:rPr>
                      <w:instrText xml:space="preserve"> CITATION Clo10 \l 4105 </w:instrText>
                    </w:r>
                    <w:r w:rsidR="00263A61">
                      <w:rPr>
                        <w:lang w:val="en-US"/>
                      </w:rPr>
                      <w:fldChar w:fldCharType="separate"/>
                    </w:r>
                    <w:r w:rsidR="00263A61" w:rsidRPr="00263A61">
                      <w:rPr>
                        <w:noProof/>
                        <w:lang w:val="en-CA"/>
                      </w:rPr>
                      <w:t>(Cloud)</w:t>
                    </w:r>
                    <w:r w:rsidR="00263A61">
                      <w:rPr>
                        <w:lang w:val="en-US"/>
                      </w:rPr>
                      <w:fldChar w:fldCharType="end"/>
                    </w:r>
                  </w:sdtContent>
                </w:sdt>
              </w:p>
              <w:p w14:paraId="07A06D51" w14:textId="77777777" w:rsidR="00263A61" w:rsidRDefault="003E4E8E" w:rsidP="00263A61">
                <w:pPr>
                  <w:rPr>
                    <w:lang w:val="en-US"/>
                  </w:rPr>
                </w:pPr>
                <w:sdt>
                  <w:sdtPr>
                    <w:rPr>
                      <w:lang w:val="en-US"/>
                    </w:rPr>
                    <w:id w:val="-296225094"/>
                    <w:citation/>
                  </w:sdtPr>
                  <w:sdtEndPr/>
                  <w:sdtContent>
                    <w:r w:rsidR="00263A61">
                      <w:rPr>
                        <w:lang w:val="en-US"/>
                      </w:rPr>
                      <w:fldChar w:fldCharType="begin"/>
                    </w:r>
                    <w:r w:rsidR="00263A61">
                      <w:rPr>
                        <w:lang w:val="en-CA"/>
                      </w:rPr>
                      <w:instrText xml:space="preserve"> CITATION Lew30 \l 4105 </w:instrText>
                    </w:r>
                    <w:r w:rsidR="00263A61">
                      <w:rPr>
                        <w:lang w:val="en-US"/>
                      </w:rPr>
                      <w:fldChar w:fldCharType="separate"/>
                    </w:r>
                    <w:r w:rsidR="00263A61" w:rsidRPr="00263A61">
                      <w:rPr>
                        <w:noProof/>
                        <w:lang w:val="en-CA"/>
                      </w:rPr>
                      <w:t>(Lewis)</w:t>
                    </w:r>
                    <w:r w:rsidR="00263A61">
                      <w:rPr>
                        <w:lang w:val="en-US"/>
                      </w:rPr>
                      <w:fldChar w:fldCharType="end"/>
                    </w:r>
                  </w:sdtContent>
                </w:sdt>
              </w:p>
              <w:p w14:paraId="308E5F92" w14:textId="77777777" w:rsidR="003235A7" w:rsidRPr="00263A61" w:rsidRDefault="003E4E8E" w:rsidP="00BA623C">
                <w:pPr>
                  <w:rPr>
                    <w:lang w:val="en-US"/>
                  </w:rPr>
                </w:pPr>
                <w:sdt>
                  <w:sdtPr>
                    <w:rPr>
                      <w:lang w:val="en-US"/>
                    </w:rPr>
                    <w:id w:val="1925221062"/>
                    <w:citation/>
                  </w:sdtPr>
                  <w:sdtEndPr/>
                  <w:sdtContent>
                    <w:r w:rsidR="00263A61">
                      <w:rPr>
                        <w:lang w:val="en-US"/>
                      </w:rPr>
                      <w:fldChar w:fldCharType="begin"/>
                    </w:r>
                    <w:r w:rsidR="00BA623C">
                      <w:rPr>
                        <w:lang w:val="en-CA"/>
                      </w:rPr>
                      <w:instrText xml:space="preserve">CITATION Pat11 \l 4105 </w:instrText>
                    </w:r>
                    <w:r w:rsidR="00263A61">
                      <w:rPr>
                        <w:lang w:val="en-US"/>
                      </w:rPr>
                      <w:fldChar w:fldCharType="separate"/>
                    </w:r>
                    <w:r w:rsidR="00BA623C" w:rsidRPr="00BA623C">
                      <w:rPr>
                        <w:noProof/>
                        <w:lang w:val="en-US"/>
                      </w:rPr>
                      <w:t>(Patterson)</w:t>
                    </w:r>
                    <w:r w:rsidR="00263A61">
                      <w:rPr>
                        <w:lang w:val="en-US"/>
                      </w:rPr>
                      <w:fldChar w:fldCharType="end"/>
                    </w:r>
                  </w:sdtContent>
                </w:sdt>
              </w:p>
            </w:sdtContent>
          </w:sdt>
        </w:tc>
      </w:tr>
    </w:tbl>
    <w:p w14:paraId="36AAC81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81E72" w14:textId="77777777" w:rsidR="003E4E8E" w:rsidRDefault="003E4E8E" w:rsidP="007A0D55">
      <w:pPr>
        <w:spacing w:after="0" w:line="240" w:lineRule="auto"/>
      </w:pPr>
      <w:r>
        <w:separator/>
      </w:r>
    </w:p>
  </w:endnote>
  <w:endnote w:type="continuationSeparator" w:id="0">
    <w:p w14:paraId="71CC1BD9" w14:textId="77777777" w:rsidR="003E4E8E" w:rsidRDefault="003E4E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C87EC" w14:textId="77777777" w:rsidR="003E4E8E" w:rsidRDefault="003E4E8E" w:rsidP="007A0D55">
      <w:pPr>
        <w:spacing w:after="0" w:line="240" w:lineRule="auto"/>
      </w:pPr>
      <w:r>
        <w:separator/>
      </w:r>
    </w:p>
  </w:footnote>
  <w:footnote w:type="continuationSeparator" w:id="0">
    <w:p w14:paraId="42CACE1C" w14:textId="77777777" w:rsidR="003E4E8E" w:rsidRDefault="003E4E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CA2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A543D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7"/>
    <w:rsid w:val="000203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151"/>
    <w:rsid w:val="00244BB0"/>
    <w:rsid w:val="00263A61"/>
    <w:rsid w:val="002A0A0D"/>
    <w:rsid w:val="002B0B37"/>
    <w:rsid w:val="0030662D"/>
    <w:rsid w:val="003235A7"/>
    <w:rsid w:val="003677B6"/>
    <w:rsid w:val="003D3579"/>
    <w:rsid w:val="003E2795"/>
    <w:rsid w:val="003E4E8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623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F7"/>
    <w:rPr>
      <w:rFonts w:ascii="Tahoma" w:hAnsi="Tahoma" w:cs="Tahoma"/>
      <w:sz w:val="16"/>
      <w:szCs w:val="16"/>
    </w:rPr>
  </w:style>
  <w:style w:type="paragraph" w:styleId="Bibliography">
    <w:name w:val="Bibliography"/>
    <w:basedOn w:val="Normal"/>
    <w:next w:val="Normal"/>
    <w:uiPriority w:val="37"/>
    <w:unhideWhenUsed/>
    <w:rsid w:val="0026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E69720B4B44997854D5CAC245C7412"/>
        <w:category>
          <w:name w:val="General"/>
          <w:gallery w:val="placeholder"/>
        </w:category>
        <w:types>
          <w:type w:val="bbPlcHdr"/>
        </w:types>
        <w:behaviors>
          <w:behavior w:val="content"/>
        </w:behaviors>
        <w:guid w:val="{CA3036FE-700D-4E8A-9E60-873B54FA693D}"/>
      </w:docPartPr>
      <w:docPartBody>
        <w:p w:rsidR="00977EA1" w:rsidRDefault="00546A9B">
          <w:pPr>
            <w:pStyle w:val="FEE69720B4B44997854D5CAC245C7412"/>
          </w:pPr>
          <w:r w:rsidRPr="00CC586D">
            <w:rPr>
              <w:rStyle w:val="PlaceholderText"/>
              <w:b/>
              <w:color w:val="FFFFFF" w:themeColor="background1"/>
            </w:rPr>
            <w:t>[Salutation]</w:t>
          </w:r>
        </w:p>
      </w:docPartBody>
    </w:docPart>
    <w:docPart>
      <w:docPartPr>
        <w:name w:val="6B09DDFFA2C343359D1CDB9003995357"/>
        <w:category>
          <w:name w:val="General"/>
          <w:gallery w:val="placeholder"/>
        </w:category>
        <w:types>
          <w:type w:val="bbPlcHdr"/>
        </w:types>
        <w:behaviors>
          <w:behavior w:val="content"/>
        </w:behaviors>
        <w:guid w:val="{80E614DA-D0B1-4441-A48F-A8CFF74DDAC9}"/>
      </w:docPartPr>
      <w:docPartBody>
        <w:p w:rsidR="00977EA1" w:rsidRDefault="00546A9B">
          <w:pPr>
            <w:pStyle w:val="6B09DDFFA2C343359D1CDB9003995357"/>
          </w:pPr>
          <w:r>
            <w:rPr>
              <w:rStyle w:val="PlaceholderText"/>
            </w:rPr>
            <w:t>[First name]</w:t>
          </w:r>
        </w:p>
      </w:docPartBody>
    </w:docPart>
    <w:docPart>
      <w:docPartPr>
        <w:name w:val="C93FA8674CD846BCA9CE95D8B935E242"/>
        <w:category>
          <w:name w:val="General"/>
          <w:gallery w:val="placeholder"/>
        </w:category>
        <w:types>
          <w:type w:val="bbPlcHdr"/>
        </w:types>
        <w:behaviors>
          <w:behavior w:val="content"/>
        </w:behaviors>
        <w:guid w:val="{77BD9629-9E70-435D-9E5F-645F916FFD0E}"/>
      </w:docPartPr>
      <w:docPartBody>
        <w:p w:rsidR="00977EA1" w:rsidRDefault="00546A9B">
          <w:pPr>
            <w:pStyle w:val="C93FA8674CD846BCA9CE95D8B935E242"/>
          </w:pPr>
          <w:r>
            <w:rPr>
              <w:rStyle w:val="PlaceholderText"/>
            </w:rPr>
            <w:t>[Middle name]</w:t>
          </w:r>
        </w:p>
      </w:docPartBody>
    </w:docPart>
    <w:docPart>
      <w:docPartPr>
        <w:name w:val="E814F315127B46C7964F5AF63EAB424D"/>
        <w:category>
          <w:name w:val="General"/>
          <w:gallery w:val="placeholder"/>
        </w:category>
        <w:types>
          <w:type w:val="bbPlcHdr"/>
        </w:types>
        <w:behaviors>
          <w:behavior w:val="content"/>
        </w:behaviors>
        <w:guid w:val="{FB98A5A9-58EB-4713-B066-157047CDA486}"/>
      </w:docPartPr>
      <w:docPartBody>
        <w:p w:rsidR="00977EA1" w:rsidRDefault="00546A9B">
          <w:pPr>
            <w:pStyle w:val="E814F315127B46C7964F5AF63EAB424D"/>
          </w:pPr>
          <w:r>
            <w:rPr>
              <w:rStyle w:val="PlaceholderText"/>
            </w:rPr>
            <w:t>[Last name]</w:t>
          </w:r>
        </w:p>
      </w:docPartBody>
    </w:docPart>
    <w:docPart>
      <w:docPartPr>
        <w:name w:val="0EBA51503B244868853935339B1C4B60"/>
        <w:category>
          <w:name w:val="General"/>
          <w:gallery w:val="placeholder"/>
        </w:category>
        <w:types>
          <w:type w:val="bbPlcHdr"/>
        </w:types>
        <w:behaviors>
          <w:behavior w:val="content"/>
        </w:behaviors>
        <w:guid w:val="{A3B2E898-2465-43EF-BCC1-99C3BC26C299}"/>
      </w:docPartPr>
      <w:docPartBody>
        <w:p w:rsidR="00977EA1" w:rsidRDefault="00546A9B">
          <w:pPr>
            <w:pStyle w:val="0EBA51503B244868853935339B1C4B60"/>
          </w:pPr>
          <w:r>
            <w:rPr>
              <w:rStyle w:val="PlaceholderText"/>
            </w:rPr>
            <w:t>[Enter your biography]</w:t>
          </w:r>
        </w:p>
      </w:docPartBody>
    </w:docPart>
    <w:docPart>
      <w:docPartPr>
        <w:name w:val="8897918F68F44D8E9873F052F5F462CE"/>
        <w:category>
          <w:name w:val="General"/>
          <w:gallery w:val="placeholder"/>
        </w:category>
        <w:types>
          <w:type w:val="bbPlcHdr"/>
        </w:types>
        <w:behaviors>
          <w:behavior w:val="content"/>
        </w:behaviors>
        <w:guid w:val="{17CC85C3-9BD0-405E-B4B2-83BC68531889}"/>
      </w:docPartPr>
      <w:docPartBody>
        <w:p w:rsidR="00977EA1" w:rsidRDefault="00546A9B">
          <w:pPr>
            <w:pStyle w:val="8897918F68F44D8E9873F052F5F462CE"/>
          </w:pPr>
          <w:r>
            <w:rPr>
              <w:rStyle w:val="PlaceholderText"/>
            </w:rPr>
            <w:t>[Enter the institution with which you are affiliated]</w:t>
          </w:r>
        </w:p>
      </w:docPartBody>
    </w:docPart>
    <w:docPart>
      <w:docPartPr>
        <w:name w:val="F2A3BC721B834F0AABA4CD95187528F8"/>
        <w:category>
          <w:name w:val="General"/>
          <w:gallery w:val="placeholder"/>
        </w:category>
        <w:types>
          <w:type w:val="bbPlcHdr"/>
        </w:types>
        <w:behaviors>
          <w:behavior w:val="content"/>
        </w:behaviors>
        <w:guid w:val="{910B8042-D32C-41A5-93C3-419EA5EA4497}"/>
      </w:docPartPr>
      <w:docPartBody>
        <w:p w:rsidR="00977EA1" w:rsidRDefault="00546A9B">
          <w:pPr>
            <w:pStyle w:val="F2A3BC721B834F0AABA4CD95187528F8"/>
          </w:pPr>
          <w:r w:rsidRPr="00EF74F7">
            <w:rPr>
              <w:b/>
              <w:color w:val="808080" w:themeColor="background1" w:themeShade="80"/>
            </w:rPr>
            <w:t>[Enter the headword for your article]</w:t>
          </w:r>
        </w:p>
      </w:docPartBody>
    </w:docPart>
    <w:docPart>
      <w:docPartPr>
        <w:name w:val="E09C019108164D82AB27F555277BDB85"/>
        <w:category>
          <w:name w:val="General"/>
          <w:gallery w:val="placeholder"/>
        </w:category>
        <w:types>
          <w:type w:val="bbPlcHdr"/>
        </w:types>
        <w:behaviors>
          <w:behavior w:val="content"/>
        </w:behaviors>
        <w:guid w:val="{BA5AF327-C985-4CA3-B565-85C126F784A0}"/>
      </w:docPartPr>
      <w:docPartBody>
        <w:p w:rsidR="00977EA1" w:rsidRDefault="00546A9B">
          <w:pPr>
            <w:pStyle w:val="E09C019108164D82AB27F555277BDB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E31A5AACE0438F9942185BCFA766CD"/>
        <w:category>
          <w:name w:val="General"/>
          <w:gallery w:val="placeholder"/>
        </w:category>
        <w:types>
          <w:type w:val="bbPlcHdr"/>
        </w:types>
        <w:behaviors>
          <w:behavior w:val="content"/>
        </w:behaviors>
        <w:guid w:val="{42402E5E-6638-4CA3-BB67-E9B3DC034F43}"/>
      </w:docPartPr>
      <w:docPartBody>
        <w:p w:rsidR="00977EA1" w:rsidRDefault="00546A9B">
          <w:pPr>
            <w:pStyle w:val="A9E31A5AACE0438F9942185BCFA766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9E7EEB03245D7B935FAAF308BC423"/>
        <w:category>
          <w:name w:val="General"/>
          <w:gallery w:val="placeholder"/>
        </w:category>
        <w:types>
          <w:type w:val="bbPlcHdr"/>
        </w:types>
        <w:behaviors>
          <w:behavior w:val="content"/>
        </w:behaviors>
        <w:guid w:val="{B03E8B6B-DECF-42A9-80B7-4F9E0E70289E}"/>
      </w:docPartPr>
      <w:docPartBody>
        <w:p w:rsidR="00977EA1" w:rsidRDefault="00546A9B">
          <w:pPr>
            <w:pStyle w:val="16A9E7EEB03245D7B935FAAF308BC4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9AD8A8AB1B4C3BBB95C9C55BED64D6"/>
        <w:category>
          <w:name w:val="General"/>
          <w:gallery w:val="placeholder"/>
        </w:category>
        <w:types>
          <w:type w:val="bbPlcHdr"/>
        </w:types>
        <w:behaviors>
          <w:behavior w:val="content"/>
        </w:behaviors>
        <w:guid w:val="{ACA4EA2F-3CF7-44B5-BC20-6AC96C0ECF66}"/>
      </w:docPartPr>
      <w:docPartBody>
        <w:p w:rsidR="00977EA1" w:rsidRDefault="00546A9B">
          <w:pPr>
            <w:pStyle w:val="689AD8A8AB1B4C3BBB95C9C55BED64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A1"/>
    <w:rsid w:val="00546A9B"/>
    <w:rsid w:val="00977EA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69720B4B44997854D5CAC245C7412">
    <w:name w:val="FEE69720B4B44997854D5CAC245C7412"/>
  </w:style>
  <w:style w:type="paragraph" w:customStyle="1" w:styleId="6B09DDFFA2C343359D1CDB9003995357">
    <w:name w:val="6B09DDFFA2C343359D1CDB9003995357"/>
  </w:style>
  <w:style w:type="paragraph" w:customStyle="1" w:styleId="C93FA8674CD846BCA9CE95D8B935E242">
    <w:name w:val="C93FA8674CD846BCA9CE95D8B935E242"/>
  </w:style>
  <w:style w:type="paragraph" w:customStyle="1" w:styleId="E814F315127B46C7964F5AF63EAB424D">
    <w:name w:val="E814F315127B46C7964F5AF63EAB424D"/>
  </w:style>
  <w:style w:type="paragraph" w:customStyle="1" w:styleId="0EBA51503B244868853935339B1C4B60">
    <w:name w:val="0EBA51503B244868853935339B1C4B60"/>
  </w:style>
  <w:style w:type="paragraph" w:customStyle="1" w:styleId="8897918F68F44D8E9873F052F5F462CE">
    <w:name w:val="8897918F68F44D8E9873F052F5F462CE"/>
  </w:style>
  <w:style w:type="paragraph" w:customStyle="1" w:styleId="F2A3BC721B834F0AABA4CD95187528F8">
    <w:name w:val="F2A3BC721B834F0AABA4CD95187528F8"/>
  </w:style>
  <w:style w:type="paragraph" w:customStyle="1" w:styleId="E09C019108164D82AB27F555277BDB85">
    <w:name w:val="E09C019108164D82AB27F555277BDB85"/>
  </w:style>
  <w:style w:type="paragraph" w:customStyle="1" w:styleId="A9E31A5AACE0438F9942185BCFA766CD">
    <w:name w:val="A9E31A5AACE0438F9942185BCFA766CD"/>
  </w:style>
  <w:style w:type="paragraph" w:customStyle="1" w:styleId="16A9E7EEB03245D7B935FAAF308BC423">
    <w:name w:val="16A9E7EEB03245D7B935FAAF308BC423"/>
  </w:style>
  <w:style w:type="paragraph" w:customStyle="1" w:styleId="689AD8A8AB1B4C3BBB95C9C55BED64D6">
    <w:name w:val="689AD8A8AB1B4C3BBB95C9C55BED6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Che93</b:Tag>
    <b:SourceType>Book</b:SourceType>
    <b:Guid>{74969B28-FBE6-42C8-8CB4-89F5A82E35E1}</b:Guid>
    <b:Title>Constructions of 'the Jew' in English Literature and Society: Racial Representations 1870-1945</b:Title>
    <b:Year>1993</b:Year>
    <b:City>Cambridge</b:City>
    <b:Publisher>Cambridge University Press</b:Publisher>
    <b:Author>
      <b:Author>
        <b:NameList>
          <b:Person>
            <b:Last>Cheyette</b:Last>
            <b:First>B</b:First>
          </b:Person>
        </b:NameList>
      </b:Author>
    </b:Author>
    <b:RefOrder>1</b:RefOrder>
  </b:Source>
  <b:Source>
    <b:Tag>Clo10</b:Tag>
    <b:SourceType>Book</b:SourceType>
    <b:Guid>{4D19B80D-327C-4823-ACEC-F9D9D2BCD6A6}</b:Guid>
    <b:Title>John Rodker's Ovid Press: A Bibliographical History</b:Title>
    <b:Year>2010</b:Year>
    <b:City>Delaware</b:City>
    <b:Publisher>Oak Knoll Press</b:Publisher>
    <b:Author>
      <b:Author>
        <b:NameList>
          <b:Person>
            <b:Last>Cloud</b:Last>
            <b:First>G.W</b:First>
          </b:Person>
        </b:NameList>
      </b:Author>
    </b:Author>
    <b:RefOrder>2</b:RefOrder>
  </b:Source>
  <b:Source>
    <b:Tag>Lew30</b:Tag>
    <b:SourceType>Book</b:SourceType>
    <b:Guid>{3F41BECC-7BE3-434A-BD0A-126A533206EB}</b:Guid>
    <b:Author>
      <b:Author>
        <b:NameList>
          <b:Person>
            <b:Last>Lewis</b:Last>
            <b:First>W</b:First>
          </b:Person>
        </b:NameList>
      </b:Author>
    </b:Author>
    <b:Title>The Apes of God</b:Title>
    <b:Year>1930</b:Year>
    <b:City>Santa Barbara, CA</b:City>
    <b:Publisher>Black Sparrow Press</b:Publisher>
    <b:RefOrder>3</b:RefOrder>
  </b:Source>
  <b:Source>
    <b:Tag>Pat11</b:Tag>
    <b:SourceType>BookSection</b:SourceType>
    <b:Guid>{D632E7A4-9D31-4732-A27A-D4D424BC1D92}</b:Guid>
    <b:Author>
      <b:Author>
        <b:NameList>
          <b:Person>
            <b:Last>Patterson</b:Last>
            <b:First>I</b:First>
          </b:Person>
        </b:NameList>
      </b:Author>
      <b:BookAuthor>
        <b:NameList>
          <b:Person>
            <b:Last>Gasiorek</b:Last>
            <b:First>A.</b:First>
          </b:Person>
          <b:Person>
            <b:Last>Reeve-Tucker</b:Last>
            <b:First>A.</b:First>
          </b:Person>
          <b:Person>
            <b:Last>Waddell (eds.)</b:Last>
            <b:First>N.</b:First>
          </b:Person>
        </b:NameList>
      </b:BookAuthor>
    </b:Author>
    <b:Title>John Rodker, Julias Ratner and Wyndham Lewis: The Split-Man Writes Back</b:Title>
    <b:Year>2011</b:Year>
    <b:City>Surrey</b:City>
    <b:Publisher>Ashgate</b:Publisher>
    <b:BookTitle>Wyndham Lewis and the Cultures of Modernity</b:BookTitle>
    <b:RefOrder>4</b:RefOrder>
  </b:Source>
</b:Sources>
</file>

<file path=customXml/itemProps1.xml><?xml version="1.0" encoding="utf-8"?>
<ds:datastoreItem xmlns:ds="http://schemas.openxmlformats.org/officeDocument/2006/customXml" ds:itemID="{DEA73516-DCCB-EE46-8E5D-090DDCC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\\home.uvic.ca\milesl\Desktop\Routledge Enyclopedia of Modernism Word Template.dotx</Template>
  <TotalTime>15</TotalTime>
  <Pages>2</Pages>
  <Words>983</Words>
  <Characters>5606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stephen ross</cp:lastModifiedBy>
  <cp:revision>3</cp:revision>
  <dcterms:created xsi:type="dcterms:W3CDTF">2016-03-28T22:21:00Z</dcterms:created>
  <dcterms:modified xsi:type="dcterms:W3CDTF">2016-03-29T04:41:00Z</dcterms:modified>
</cp:coreProperties>
</file>