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4615C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40C0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B665C64569E9E4EB27F99D2485652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83659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C367FD36925764BB1ED2185AEA43C16"/>
            </w:placeholder>
            <w:text/>
          </w:sdtPr>
          <w:sdtContent>
            <w:tc>
              <w:tcPr>
                <w:tcW w:w="2073" w:type="dxa"/>
              </w:tcPr>
              <w:p w14:paraId="28034BD3" w14:textId="77777777" w:rsidR="00B574C9" w:rsidRDefault="009F46A6" w:rsidP="009F46A6">
                <w:r>
                  <w:t>Gillian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359A988924E542B9BC1147192E58D2"/>
            </w:placeholder>
            <w:showingPlcHdr/>
            <w:text/>
          </w:sdtPr>
          <w:sdtContent>
            <w:tc>
              <w:tcPr>
                <w:tcW w:w="2551" w:type="dxa"/>
              </w:tcPr>
              <w:p w14:paraId="21809A0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A58D197F13424CABA79FD20D96D281"/>
            </w:placeholder>
            <w:text/>
          </w:sdtPr>
          <w:sdtContent>
            <w:tc>
              <w:tcPr>
                <w:tcW w:w="2642" w:type="dxa"/>
              </w:tcPr>
              <w:p w14:paraId="5DA28145" w14:textId="77777777" w:rsidR="00B574C9" w:rsidRDefault="009F46A6" w:rsidP="009F46A6">
                <w:proofErr w:type="spellStart"/>
                <w:r>
                  <w:t>Arrighi</w:t>
                </w:r>
                <w:proofErr w:type="spellEnd"/>
              </w:p>
            </w:tc>
          </w:sdtContent>
        </w:sdt>
      </w:tr>
      <w:tr w:rsidR="00B574C9" w14:paraId="78EDA6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BE21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99D5252F51CE42939192C711866F6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6132E8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101B41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1656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0F1D9E39B5E9B4986026B04A1F38FA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40EA5F7" w14:textId="77777777" w:rsidR="00B574C9" w:rsidRDefault="009F46A6" w:rsidP="009F46A6">
                <w:r>
                  <w:t>University of Newcastle</w:t>
                </w:r>
              </w:p>
            </w:tc>
          </w:sdtContent>
        </w:sdt>
      </w:tr>
    </w:tbl>
    <w:p w14:paraId="7967D65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B3BC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97841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F528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C8D5E4A40DBD64D8D6C9418A5F64DC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61B8A4" w14:textId="77777777" w:rsidR="003F0D73" w:rsidRPr="00FB589A" w:rsidRDefault="009F46A6" w:rsidP="009F46A6">
                <w:pPr>
                  <w:rPr>
                    <w:b/>
                  </w:rPr>
                </w:pPr>
                <w:r>
                  <w:rPr>
                    <w:b/>
                  </w:rPr>
                  <w:t>Circus</w:t>
                </w:r>
              </w:p>
            </w:tc>
          </w:sdtContent>
        </w:sdt>
      </w:tr>
      <w:tr w:rsidR="00464699" w14:paraId="6837BB86" w14:textId="77777777" w:rsidTr="009F46A6">
        <w:sdt>
          <w:sdtPr>
            <w:alias w:val="Variant headwords"/>
            <w:tag w:val="variantHeadwords"/>
            <w:id w:val="173464402"/>
            <w:placeholder>
              <w:docPart w:val="67133D2B01FE414C8641F417B65C759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3DDF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29E4972" w14:textId="77777777" w:rsidTr="003F0D73">
        <w:sdt>
          <w:sdtPr>
            <w:alias w:val="Abstract"/>
            <w:tag w:val="abstract"/>
            <w:id w:val="-635871867"/>
            <w:placeholder>
              <w:docPart w:val="CADF7A95829B064BB293F9ECFBD033C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21FFB0" w14:textId="77777777" w:rsidR="009F46A6" w:rsidRPr="00830723" w:rsidRDefault="009F46A6" w:rsidP="009F46A6">
                <w:r w:rsidRPr="00830723">
                  <w:t xml:space="preserve">The modern circus emerged and developed during the period when </w:t>
                </w:r>
                <w:r>
                  <w:t>western industrializ</w:t>
                </w:r>
                <w:r w:rsidRPr="00830723">
                  <w:t xml:space="preserve">ing societies were undergoing transformation as a result of </w:t>
                </w:r>
                <w:r>
                  <w:t>socio-economic moderniz</w:t>
                </w:r>
                <w:r w:rsidRPr="00830723">
                  <w:t xml:space="preserve">ation. Philip </w:t>
                </w:r>
                <w:proofErr w:type="spellStart"/>
                <w:r w:rsidRPr="00830723">
                  <w:t>Astley’s</w:t>
                </w:r>
                <w:proofErr w:type="spellEnd"/>
                <w:r w:rsidRPr="00830723">
                  <w:t xml:space="preserve"> popular demonstrations of trick </w:t>
                </w:r>
                <w:proofErr w:type="gramStart"/>
                <w:r w:rsidRPr="00830723">
                  <w:t>horse</w:t>
                </w:r>
                <w:r>
                  <w:t>-</w:t>
                </w:r>
                <w:r w:rsidRPr="00830723">
                  <w:t>riding</w:t>
                </w:r>
                <w:proofErr w:type="gramEnd"/>
                <w:r w:rsidRPr="00830723">
                  <w:t xml:space="preserve"> at </w:t>
                </w:r>
                <w:proofErr w:type="spellStart"/>
                <w:r>
                  <w:t>Astley’s</w:t>
                </w:r>
                <w:proofErr w:type="spellEnd"/>
                <w:r>
                  <w:t xml:space="preserve"> Riding School</w:t>
                </w:r>
                <w:r w:rsidRPr="00830723">
                  <w:t xml:space="preserve"> in London in 1768</w:t>
                </w:r>
                <w:r>
                  <w:t xml:space="preserve"> constitute the origins of the modern circus</w:t>
                </w:r>
                <w:r w:rsidRPr="00830723">
                  <w:t xml:space="preserve">. </w:t>
                </w:r>
                <w:proofErr w:type="spellStart"/>
                <w:r w:rsidRPr="00830723">
                  <w:t>Astley</w:t>
                </w:r>
                <w:proofErr w:type="spellEnd"/>
                <w:r w:rsidRPr="00830723">
                  <w:t xml:space="preserve"> interspersed </w:t>
                </w:r>
                <w:r>
                  <w:t xml:space="preserve">his </w:t>
                </w:r>
                <w:r w:rsidRPr="00830723">
                  <w:t xml:space="preserve">novel equestrian displays with an eclectic variety of performances such as singing, dancing, acrobatics, and juggling. </w:t>
                </w:r>
                <w:r>
                  <w:t>Other producers soon emulated t</w:t>
                </w:r>
                <w:r w:rsidRPr="00830723">
                  <w:t>his new style of entertainment</w:t>
                </w:r>
                <w:r>
                  <w:t>,</w:t>
                </w:r>
                <w:r w:rsidRPr="00830723">
                  <w:t xml:space="preserve"> </w:t>
                </w:r>
                <w:r>
                  <w:t xml:space="preserve">which </w:t>
                </w:r>
                <w:r w:rsidRPr="00830723">
                  <w:t>became known as circus</w:t>
                </w:r>
                <w:r>
                  <w:t>. I</w:t>
                </w:r>
                <w:r w:rsidRPr="00830723">
                  <w:t xml:space="preserve">t spread swiftly to France, Russia, North America, and eventually to Britain’s settler colonies. By the 1860s the key components of the institutionalized circus were </w:t>
                </w:r>
                <w:proofErr w:type="gramStart"/>
                <w:r w:rsidRPr="00830723">
                  <w:t>well</w:t>
                </w:r>
                <w:r>
                  <w:t>-</w:t>
                </w:r>
                <w:r w:rsidRPr="00830723">
                  <w:t>established</w:t>
                </w:r>
                <w:proofErr w:type="gramEnd"/>
                <w:r w:rsidRPr="00830723">
                  <w:t>. These included performances within the equestrian’s circular ring, a diverse range of acts on horseback, clowns, trained animals, and skilled physical displays such as rope or wire walking, acrobatics, juggling, aerial acts</w:t>
                </w:r>
                <w:r>
                  <w:t>,</w:t>
                </w:r>
                <w:r w:rsidRPr="00830723">
                  <w:t xml:space="preserve"> and aerial flight with trapeze apparatus. Circuses expanded in size and experienced mass popularity with all classes of people in the western industrialized world during the period 1880-1920. Impressionist and early-Modernist artists, notably Degas, Renoir, Toulouse-Lautrec, Seurat, </w:t>
                </w:r>
                <w:proofErr w:type="spellStart"/>
                <w:r w:rsidRPr="00830723">
                  <w:t>Roualt</w:t>
                </w:r>
                <w:proofErr w:type="spellEnd"/>
                <w:r w:rsidRPr="00830723">
                  <w:t>, Picasso</w:t>
                </w:r>
                <w:r>
                  <w:t>,</w:t>
                </w:r>
                <w:r w:rsidRPr="00830723">
                  <w:t xml:space="preserve"> and Chagall found inspiration in the circus</w:t>
                </w:r>
                <w:r>
                  <w:t xml:space="preserve"> environment and </w:t>
                </w:r>
                <w:r w:rsidRPr="00830723">
                  <w:t>the novel bodies of the</w:t>
                </w:r>
                <w:r>
                  <w:t xml:space="preserve"> circus’s</w:t>
                </w:r>
                <w:r w:rsidRPr="00830723">
                  <w:t xml:space="preserve"> human and animal performers. </w:t>
                </w:r>
              </w:p>
              <w:p w14:paraId="5C5ACE04" w14:textId="77777777" w:rsidR="00E85A05" w:rsidRDefault="00E85A05" w:rsidP="009F46A6"/>
            </w:tc>
          </w:sdtContent>
        </w:sdt>
      </w:tr>
      <w:tr w:rsidR="003F0D73" w14:paraId="3F336B85" w14:textId="77777777" w:rsidTr="003F0D73">
        <w:sdt>
          <w:sdtPr>
            <w:alias w:val="Article text"/>
            <w:tag w:val="articleText"/>
            <w:id w:val="634067588"/>
            <w:placeholder>
              <w:docPart w:val="91CB2D19640F9C41B72FDB3A80FB178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7453A9" w14:textId="77777777" w:rsidR="009F46A6" w:rsidRDefault="009F46A6" w:rsidP="009F46A6">
                <w:r w:rsidRPr="00830723">
                  <w:t xml:space="preserve">The modern circus emerged and developed during the period when </w:t>
                </w:r>
                <w:r>
                  <w:t>western industrializ</w:t>
                </w:r>
                <w:r w:rsidRPr="00830723">
                  <w:t xml:space="preserve">ing societies were undergoing transformation as a result of </w:t>
                </w:r>
                <w:r>
                  <w:t>socio-economic moderniz</w:t>
                </w:r>
                <w:r w:rsidRPr="00830723">
                  <w:t xml:space="preserve">ation. Philip </w:t>
                </w:r>
                <w:proofErr w:type="spellStart"/>
                <w:r w:rsidRPr="00830723">
                  <w:t>Astley’s</w:t>
                </w:r>
                <w:proofErr w:type="spellEnd"/>
                <w:r w:rsidRPr="00830723">
                  <w:t xml:space="preserve"> popular demonstrations of trick </w:t>
                </w:r>
                <w:proofErr w:type="gramStart"/>
                <w:r w:rsidRPr="00830723">
                  <w:t>horse</w:t>
                </w:r>
                <w:r>
                  <w:t>-</w:t>
                </w:r>
                <w:r w:rsidRPr="00830723">
                  <w:t>riding</w:t>
                </w:r>
                <w:proofErr w:type="gramEnd"/>
                <w:r w:rsidRPr="00830723">
                  <w:t xml:space="preserve"> at </w:t>
                </w:r>
                <w:proofErr w:type="spellStart"/>
                <w:r>
                  <w:t>Astley’s</w:t>
                </w:r>
                <w:proofErr w:type="spellEnd"/>
                <w:r>
                  <w:t xml:space="preserve"> Riding School</w:t>
                </w:r>
                <w:r w:rsidRPr="00830723">
                  <w:t xml:space="preserve"> in London in 1768</w:t>
                </w:r>
                <w:r>
                  <w:t xml:space="preserve"> constitute the origins of the modern circus</w:t>
                </w:r>
                <w:r w:rsidRPr="00830723">
                  <w:t xml:space="preserve">. </w:t>
                </w:r>
                <w:proofErr w:type="spellStart"/>
                <w:r w:rsidRPr="00830723">
                  <w:t>Astley</w:t>
                </w:r>
                <w:proofErr w:type="spellEnd"/>
                <w:r w:rsidRPr="00830723">
                  <w:t xml:space="preserve"> interspersed </w:t>
                </w:r>
                <w:r>
                  <w:t xml:space="preserve">his </w:t>
                </w:r>
                <w:r w:rsidRPr="00830723">
                  <w:t xml:space="preserve">novel equestrian displays with an eclectic variety of performances such as singing, dancing, acrobatics, and juggling. </w:t>
                </w:r>
                <w:r>
                  <w:t>Other producers soon emulated t</w:t>
                </w:r>
                <w:r w:rsidRPr="00830723">
                  <w:t>his new style of entertainment</w:t>
                </w:r>
                <w:r>
                  <w:t>,</w:t>
                </w:r>
                <w:r w:rsidRPr="00830723">
                  <w:t xml:space="preserve"> </w:t>
                </w:r>
                <w:r>
                  <w:t xml:space="preserve">which </w:t>
                </w:r>
                <w:r w:rsidRPr="00830723">
                  <w:t>became known as circus</w:t>
                </w:r>
                <w:r>
                  <w:t>. I</w:t>
                </w:r>
                <w:r w:rsidRPr="00830723">
                  <w:t xml:space="preserve">t spread swiftly to France, Russia, North America, and eventually to Britain’s settler colonies. By the 1860s the key components of the institutionalized circus were </w:t>
                </w:r>
                <w:proofErr w:type="gramStart"/>
                <w:r w:rsidRPr="00830723">
                  <w:t>well</w:t>
                </w:r>
                <w:r>
                  <w:t>-</w:t>
                </w:r>
                <w:r w:rsidRPr="00830723">
                  <w:t>established</w:t>
                </w:r>
                <w:proofErr w:type="gramEnd"/>
                <w:r w:rsidRPr="00830723">
                  <w:t>. These included performances within the equestrian’s circular ring, a diverse range of acts on horseback, clowns, trained animals, and skilled physical displays such as rope or wire walking, acrobatics, juggling, aerial acts</w:t>
                </w:r>
                <w:r>
                  <w:t>,</w:t>
                </w:r>
                <w:r w:rsidRPr="00830723">
                  <w:t xml:space="preserve"> and aerial flight with trapeze apparatus. Circuses expanded in size and experienced mass popularity with all classes of people in the western industrialized world during the period 1880-1920. Impressionist and early-Modernist artists, notably Degas, Renoir, Toulouse-Lautrec, Seurat, </w:t>
                </w:r>
                <w:proofErr w:type="spellStart"/>
                <w:r w:rsidRPr="00830723">
                  <w:t>Roualt</w:t>
                </w:r>
                <w:proofErr w:type="spellEnd"/>
                <w:r w:rsidRPr="00830723">
                  <w:t>, Picasso</w:t>
                </w:r>
                <w:r>
                  <w:t>,</w:t>
                </w:r>
                <w:r w:rsidRPr="00830723">
                  <w:t xml:space="preserve"> and Chagall found inspiration in the circus</w:t>
                </w:r>
                <w:r>
                  <w:t xml:space="preserve"> environment and </w:t>
                </w:r>
                <w:r w:rsidRPr="00830723">
                  <w:t>the novel bodies of the</w:t>
                </w:r>
                <w:r>
                  <w:t xml:space="preserve"> circus’s</w:t>
                </w:r>
                <w:r w:rsidRPr="00830723">
                  <w:t xml:space="preserve"> human and animal performers. </w:t>
                </w:r>
              </w:p>
              <w:p w14:paraId="62BA4B8A" w14:textId="77777777" w:rsidR="009F46A6" w:rsidRDefault="009F46A6" w:rsidP="009F46A6"/>
              <w:p w14:paraId="1FF0E279" w14:textId="77777777" w:rsidR="009F46A6" w:rsidRPr="000B109A" w:rsidRDefault="009F46A6" w:rsidP="000B109A">
                <w:pPr>
                  <w:keepNext/>
                  <w:rPr>
                    <w:i/>
                  </w:rPr>
                </w:pPr>
                <w:r w:rsidRPr="000B109A">
                  <w:rPr>
                    <w:i/>
                  </w:rPr>
                  <w:t xml:space="preserve">File: </w:t>
                </w:r>
                <w:r w:rsidR="000B109A" w:rsidRPr="000B109A">
                  <w:rPr>
                    <w:i/>
                  </w:rPr>
                  <w:t>degasMissLaLa.png</w:t>
                </w:r>
              </w:p>
              <w:p w14:paraId="772D00AA" w14:textId="77777777" w:rsidR="000B109A" w:rsidRDefault="000B109A" w:rsidP="000B109A">
                <w:pPr>
                  <w:pStyle w:val="Caption"/>
                </w:pPr>
                <w:r>
                  <w:lastRenderedPageBreak/>
                  <w:t xml:space="preserve">Figure </w:t>
                </w:r>
                <w:fldSimple w:instr=" SEQ Figure \* ARABIC ">
                  <w:r w:rsidR="00314990">
                    <w:rPr>
                      <w:noProof/>
                    </w:rPr>
                    <w:t>1</w:t>
                  </w:r>
                </w:fldSimple>
                <w:r>
                  <w:t xml:space="preserve"> Edgar Degas, </w:t>
                </w:r>
                <w:r w:rsidRPr="00314990">
                  <w:rPr>
                    <w:i/>
                  </w:rPr>
                  <w:t xml:space="preserve">Miss La </w:t>
                </w:r>
                <w:proofErr w:type="spellStart"/>
                <w:r w:rsidRPr="00314990">
                  <w:rPr>
                    <w:i/>
                  </w:rPr>
                  <w:t>La</w:t>
                </w:r>
                <w:proofErr w:type="spellEnd"/>
                <w:r w:rsidRPr="00314990">
                  <w:rPr>
                    <w:i/>
                  </w:rPr>
                  <w:t xml:space="preserve"> at the Cirque Fernando</w:t>
                </w:r>
                <w:r>
                  <w:t xml:space="preserve"> (1879)</w:t>
                </w:r>
              </w:p>
              <w:p w14:paraId="147F6941" w14:textId="77777777" w:rsidR="000B109A" w:rsidRDefault="000B109A" w:rsidP="000B109A">
                <w:r w:rsidRPr="000B109A">
                  <w:t>[Available at: http://www.nationalgallery.org.uk/paintings/hilaire-germain-edgar-degas-miss-la-la-at-the-cirque-fernando]</w:t>
                </w:r>
              </w:p>
              <w:p w14:paraId="76F5A0E0" w14:textId="77777777" w:rsidR="000B109A" w:rsidRDefault="000B109A" w:rsidP="000B109A"/>
              <w:p w14:paraId="4829AF67" w14:textId="77777777" w:rsidR="000B109A" w:rsidRPr="000B109A" w:rsidRDefault="000B109A" w:rsidP="000B109A">
                <w:pPr>
                  <w:keepNext/>
                  <w:rPr>
                    <w:i/>
                  </w:rPr>
                </w:pPr>
                <w:r w:rsidRPr="000B109A">
                  <w:rPr>
                    <w:i/>
                  </w:rPr>
                  <w:t>File: toulouse-LautrecAuCirqueFernando.png</w:t>
                </w:r>
              </w:p>
              <w:p w14:paraId="023AF058" w14:textId="77777777" w:rsidR="000B109A" w:rsidRDefault="000B109A" w:rsidP="000B109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14990">
                    <w:rPr>
                      <w:noProof/>
                    </w:rPr>
                    <w:t>2</w:t>
                  </w:r>
                </w:fldSimple>
                <w:r>
                  <w:t xml:space="preserve"> Henri Toulouse-Lautrec, </w:t>
                </w:r>
                <w:r w:rsidRPr="00314990">
                  <w:rPr>
                    <w:i/>
                  </w:rPr>
                  <w:t xml:space="preserve">Au Cirque Fernando, </w:t>
                </w:r>
                <w:proofErr w:type="spellStart"/>
                <w:r w:rsidRPr="00314990">
                  <w:rPr>
                    <w:i/>
                  </w:rPr>
                  <w:t>l'écuyére</w:t>
                </w:r>
                <w:proofErr w:type="spellEnd"/>
                <w:r>
                  <w:t xml:space="preserve"> (1888)</w:t>
                </w:r>
              </w:p>
              <w:p w14:paraId="2A22FEFE" w14:textId="77777777" w:rsidR="00314990" w:rsidRDefault="00314990" w:rsidP="00314990">
                <w:r w:rsidRPr="00314990">
                  <w:t>[Available at: http://www.artic.edu/aic/collections/artwork/16146]</w:t>
                </w:r>
              </w:p>
              <w:p w14:paraId="1B9D1166" w14:textId="77777777" w:rsidR="00314990" w:rsidRDefault="00314990" w:rsidP="00314990"/>
              <w:p w14:paraId="73B1263B" w14:textId="77777777" w:rsidR="00314990" w:rsidRPr="00314990" w:rsidRDefault="00314990" w:rsidP="00314990">
                <w:pPr>
                  <w:keepNext/>
                  <w:rPr>
                    <w:i/>
                  </w:rPr>
                </w:pPr>
                <w:r w:rsidRPr="00314990">
                  <w:rPr>
                    <w:i/>
                  </w:rPr>
                  <w:t>File: seuratCircus.png</w:t>
                </w:r>
              </w:p>
              <w:p w14:paraId="6E149DC4" w14:textId="77777777" w:rsidR="00314990" w:rsidRDefault="00314990" w:rsidP="0031499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Georges Seurat, </w:t>
                </w:r>
                <w:r w:rsidRPr="002224BE">
                  <w:rPr>
                    <w:i/>
                  </w:rPr>
                  <w:t>Circus</w:t>
                </w:r>
                <w:r>
                  <w:t xml:space="preserve"> (1890-91)</w:t>
                </w:r>
              </w:p>
              <w:p w14:paraId="27F55D9E" w14:textId="77777777" w:rsidR="00314990" w:rsidRPr="00314990" w:rsidRDefault="00314990" w:rsidP="00314990">
                <w:r w:rsidRPr="00314990">
                  <w:t>[Available at: http://www.musee-orsay.fr/en/collections/works-in-focus/painting.html</w:t>
                </w:r>
                <w:proofErr w:type="gramStart"/>
                <w:r w:rsidRPr="00314990">
                  <w:t>?no</w:t>
                </w:r>
                <w:proofErr w:type="gramEnd"/>
                <w:r w:rsidRPr="00314990">
                  <w:t>_cache=1&amp;zoom=1&amp;tx_damzoom_pi1%5BshowUid%5D=4045]</w:t>
                </w:r>
              </w:p>
              <w:p w14:paraId="0B154228" w14:textId="77777777" w:rsidR="009F46A6" w:rsidRPr="00830723" w:rsidRDefault="009F46A6" w:rsidP="009F46A6">
                <w:pPr>
                  <w:rPr>
                    <w:rFonts w:ascii="Times New Roman" w:hAnsi="Times New Roman" w:cs="Times New Roman"/>
                  </w:rPr>
                </w:pPr>
              </w:p>
              <w:p w14:paraId="49979E25" w14:textId="77777777" w:rsidR="00314990" w:rsidRDefault="009F46A6" w:rsidP="009F46A6">
                <w:r>
                  <w:t>During the late nineteenth century, t</w:t>
                </w:r>
                <w:r w:rsidRPr="00830723">
                  <w:t xml:space="preserve">he largest </w:t>
                </w:r>
                <w:r>
                  <w:t xml:space="preserve">and most extravagant </w:t>
                </w:r>
                <w:r w:rsidRPr="00830723">
                  <w:t xml:space="preserve">circuses developed in </w:t>
                </w:r>
                <w:r>
                  <w:t xml:space="preserve">the United States. The Barnum and Bailey Greatest Show on Earth and </w:t>
                </w:r>
                <w:r w:rsidRPr="00830723">
                  <w:t xml:space="preserve">the </w:t>
                </w:r>
                <w:r>
                  <w:t xml:space="preserve">circuses of the </w:t>
                </w:r>
                <w:r w:rsidRPr="00830723">
                  <w:t>Ringling Brothe</w:t>
                </w:r>
                <w:r>
                  <w:t xml:space="preserve">rs and Adam </w:t>
                </w:r>
                <w:proofErr w:type="spellStart"/>
                <w:r>
                  <w:t>Forepaugh</w:t>
                </w:r>
                <w:proofErr w:type="spellEnd"/>
                <w:r>
                  <w:t xml:space="preserve"> produced spectacular shows and made use of the transcontinental</w:t>
                </w:r>
                <w:r w:rsidRPr="00830723">
                  <w:t xml:space="preserve"> </w:t>
                </w:r>
                <w:r>
                  <w:t>railroad network</w:t>
                </w:r>
                <w:r w:rsidRPr="00830723">
                  <w:t xml:space="preserve"> to travel with maximum speed and efficiency between towns. </w:t>
                </w:r>
              </w:p>
              <w:p w14:paraId="589AD253" w14:textId="77777777" w:rsidR="00314990" w:rsidRDefault="00314990" w:rsidP="009F46A6"/>
              <w:p w14:paraId="46838EAC" w14:textId="77777777" w:rsidR="00314990" w:rsidRPr="00314990" w:rsidRDefault="00314990" w:rsidP="00314990">
                <w:pPr>
                  <w:keepNext/>
                  <w:rPr>
                    <w:i/>
                  </w:rPr>
                </w:pPr>
                <w:r w:rsidRPr="00314990">
                  <w:rPr>
                    <w:i/>
                  </w:rPr>
                  <w:t>File: circusPoster.png</w:t>
                </w:r>
              </w:p>
              <w:p w14:paraId="40053221" w14:textId="77777777" w:rsidR="00314990" w:rsidRDefault="00314990" w:rsidP="0031499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An Adam </w:t>
                </w:r>
                <w:proofErr w:type="spellStart"/>
                <w:r>
                  <w:t>Forepaugh</w:t>
                </w:r>
                <w:proofErr w:type="spellEnd"/>
                <w:r>
                  <w:t xml:space="preserve"> and Sells Brothers' Circus poster, 1899</w:t>
                </w:r>
              </w:p>
              <w:p w14:paraId="2260E712" w14:textId="77777777" w:rsidR="00314990" w:rsidRPr="00314990" w:rsidRDefault="00314990" w:rsidP="00314990">
                <w:r w:rsidRPr="00314990">
                  <w:t>[Available at: http://en.wikipedia.org/wiki/Adam_Forepaugh]</w:t>
                </w:r>
              </w:p>
              <w:p w14:paraId="7A8D5129" w14:textId="77777777" w:rsidR="00314990" w:rsidRDefault="00314990" w:rsidP="009F46A6"/>
              <w:p w14:paraId="1A6F97DE" w14:textId="77777777" w:rsidR="009F46A6" w:rsidRPr="00830723" w:rsidRDefault="009F46A6" w:rsidP="009F46A6">
                <w:r w:rsidRPr="00830723">
                  <w:t xml:space="preserve">Across the Atlantic, ‘Lord’ George Sanger developed the largest-ever circus organisation in Britain. </w:t>
                </w:r>
                <w:r>
                  <w:t>The l</w:t>
                </w:r>
                <w:r w:rsidRPr="00830723">
                  <w:t>arge circuses</w:t>
                </w:r>
                <w:r>
                  <w:t xml:space="preserve"> of the </w:t>
                </w:r>
                <w:proofErr w:type="spellStart"/>
                <w:r>
                  <w:t>Harmston</w:t>
                </w:r>
                <w:proofErr w:type="spellEnd"/>
                <w:r>
                  <w:t xml:space="preserve"> Brothers and the FitzGerald Brothers </w:t>
                </w:r>
                <w:r w:rsidRPr="00830723">
                  <w:t xml:space="preserve">toured the colonial outposts of Asia and the British dominions of Australasia, utilising ocean and rail transport to efficiently move their sizable communities of humans and animals between population centres. </w:t>
                </w:r>
              </w:p>
              <w:p w14:paraId="4621F0CC" w14:textId="77777777" w:rsidR="009F46A6" w:rsidRPr="00830723" w:rsidRDefault="009F46A6" w:rsidP="009F46A6">
                <w:pPr>
                  <w:rPr>
                    <w:rFonts w:ascii="Times New Roman" w:hAnsi="Times New Roman" w:cs="Times New Roman"/>
                  </w:rPr>
                </w:pPr>
              </w:p>
              <w:p w14:paraId="1F1F9116" w14:textId="77777777" w:rsidR="009F46A6" w:rsidRPr="00830723" w:rsidRDefault="009F46A6" w:rsidP="009F46A6">
                <w:r w:rsidRPr="00830723">
                  <w:t>In their operation</w:t>
                </w:r>
                <w:r>
                  <w:t>s,</w:t>
                </w:r>
                <w:r w:rsidRPr="00830723">
                  <w:t xml:space="preserve"> and in the acts they presented, the leading circuses of the period 1880-1920 embraced many of the ideas and socio-economic processes </w:t>
                </w:r>
                <w:r>
                  <w:t>arising from m</w:t>
                </w:r>
                <w:r w:rsidRPr="00830723">
                  <w:t xml:space="preserve">odernity. They </w:t>
                </w:r>
                <w:r>
                  <w:t>were quick to adopt</w:t>
                </w:r>
                <w:r w:rsidRPr="00830723">
                  <w:t xml:space="preserve"> the latest scientific innovations in entertainment and transport technology. The elite physical development and skills of cir</w:t>
                </w:r>
                <w:r>
                  <w:t>cus performers exemplified the m</w:t>
                </w:r>
                <w:r w:rsidRPr="00830723">
                  <w:t>odernist interest in sport</w:t>
                </w:r>
                <w:r>
                  <w:t>, health, and physical culture</w:t>
                </w:r>
                <w:r w:rsidRPr="00830723">
                  <w:t>. Cir</w:t>
                </w:r>
                <w:r>
                  <w:t>cus acts by physically muscular</w:t>
                </w:r>
                <w:r w:rsidRPr="00830723">
                  <w:t xml:space="preserve"> and scantily clad female performers subverted </w:t>
                </w:r>
                <w:r>
                  <w:t>gender norms</w:t>
                </w:r>
                <w:r w:rsidRPr="00830723">
                  <w:t xml:space="preserve">. </w:t>
                </w:r>
                <w:r>
                  <w:t>Hugely successful c</w:t>
                </w:r>
                <w:r w:rsidRPr="00830723">
                  <w:t xml:space="preserve">ircus </w:t>
                </w:r>
                <w:r>
                  <w:t>entrepreneurs</w:t>
                </w:r>
                <w:r w:rsidRPr="00830723">
                  <w:t xml:space="preserve"> </w:t>
                </w:r>
                <w:r>
                  <w:t xml:space="preserve">such as </w:t>
                </w:r>
                <w:proofErr w:type="spellStart"/>
                <w:r>
                  <w:t>Forepaugh</w:t>
                </w:r>
                <w:proofErr w:type="spellEnd"/>
                <w:r>
                  <w:t xml:space="preserve">, Bailey, Barnum, and Sanger </w:t>
                </w:r>
                <w:r w:rsidRPr="00830723">
                  <w:t xml:space="preserve">exemplified </w:t>
                </w:r>
                <w:r>
                  <w:t>t</w:t>
                </w:r>
                <w:r w:rsidRPr="00830723">
                  <w:t>he modern</w:t>
                </w:r>
                <w:r>
                  <w:t>ist</w:t>
                </w:r>
                <w:r w:rsidRPr="00830723">
                  <w:t xml:space="preserve"> interest in the development of the individual and the ability for individuals to move beyond traditional social hierarchies</w:t>
                </w:r>
                <w:r>
                  <w:t xml:space="preserve">. The circus channelled many of the progressive ideas we now associate with modernity. </w:t>
                </w:r>
              </w:p>
              <w:p w14:paraId="190DBDB4" w14:textId="77777777" w:rsidR="003F0D73" w:rsidRDefault="003F0D73" w:rsidP="009F46A6"/>
            </w:tc>
          </w:sdtContent>
        </w:sdt>
      </w:tr>
      <w:tr w:rsidR="003235A7" w14:paraId="3AD4809D" w14:textId="77777777" w:rsidTr="003235A7">
        <w:tc>
          <w:tcPr>
            <w:tcW w:w="9016" w:type="dxa"/>
          </w:tcPr>
          <w:p w14:paraId="32B0B1F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B0B5C2A9027444DAB56FD8287C4F836"/>
              </w:placeholder>
            </w:sdtPr>
            <w:sdtContent>
              <w:p w14:paraId="3FA76895" w14:textId="77777777" w:rsidR="00314990" w:rsidRDefault="00314990" w:rsidP="00314990">
                <w:sdt>
                  <w:sdtPr>
                    <w:id w:val="5020979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Arr12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(Arrighi)</w:t>
                    </w:r>
                    <w:r>
                      <w:fldChar w:fldCharType="end"/>
                    </w:r>
                  </w:sdtContent>
                </w:sdt>
              </w:p>
              <w:p w14:paraId="1463E38A" w14:textId="77777777" w:rsidR="00314990" w:rsidRDefault="00314990" w:rsidP="00314990">
                <w:sdt>
                  <w:sdtPr>
                    <w:id w:val="19916718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Ass05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(Assael)</w:t>
                    </w:r>
                    <w:r>
                      <w:fldChar w:fldCharType="end"/>
                    </w:r>
                  </w:sdtContent>
                </w:sdt>
              </w:p>
              <w:p w14:paraId="571CDC94" w14:textId="77777777" w:rsidR="00314990" w:rsidRDefault="00314990" w:rsidP="00314990">
                <w:sdt>
                  <w:sdtPr>
                    <w:id w:val="3860751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(Davis)</w:t>
                    </w:r>
                    <w:r>
                      <w:fldChar w:fldCharType="end"/>
                    </w:r>
                  </w:sdtContent>
                </w:sdt>
              </w:p>
              <w:p w14:paraId="0947037E" w14:textId="77777777" w:rsidR="00314990" w:rsidRDefault="00314990" w:rsidP="00314990">
                <w:sdt>
                  <w:sdtPr>
                    <w:id w:val="-8441709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(The First Circus: Philip Astley)</w:t>
                    </w:r>
                    <w:r>
                      <w:fldChar w:fldCharType="end"/>
                    </w:r>
                  </w:sdtContent>
                </w:sdt>
              </w:p>
              <w:p w14:paraId="045DB791" w14:textId="77777777" w:rsidR="00314990" w:rsidRDefault="00314990" w:rsidP="00314990">
                <w:sdt>
                  <w:sdtPr>
                    <w:id w:val="7157766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May32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(May)</w:t>
                    </w:r>
                    <w:r>
                      <w:fldChar w:fldCharType="end"/>
                    </w:r>
                  </w:sdtContent>
                </w:sdt>
              </w:p>
              <w:p w14:paraId="1A57F165" w14:textId="77777777" w:rsidR="003235A7" w:rsidRDefault="00314990" w:rsidP="00314990">
                <w:sdt>
                  <w:sdtPr>
                    <w:id w:val="-12986859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Tai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(Tait)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556E77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35BEA" w14:textId="77777777" w:rsidR="000B109A" w:rsidRDefault="000B109A" w:rsidP="007A0D55">
      <w:pPr>
        <w:spacing w:after="0" w:line="240" w:lineRule="auto"/>
      </w:pPr>
      <w:r>
        <w:separator/>
      </w:r>
    </w:p>
  </w:endnote>
  <w:endnote w:type="continuationSeparator" w:id="0">
    <w:p w14:paraId="0DA0727E" w14:textId="77777777" w:rsidR="000B109A" w:rsidRDefault="000B10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4E321" w14:textId="77777777" w:rsidR="000B109A" w:rsidRDefault="000B109A" w:rsidP="007A0D55">
      <w:pPr>
        <w:spacing w:after="0" w:line="240" w:lineRule="auto"/>
      </w:pPr>
      <w:r>
        <w:separator/>
      </w:r>
    </w:p>
  </w:footnote>
  <w:footnote w:type="continuationSeparator" w:id="0">
    <w:p w14:paraId="4408EDEA" w14:textId="77777777" w:rsidR="000B109A" w:rsidRDefault="000B10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6D610" w14:textId="77777777" w:rsidR="000B109A" w:rsidRDefault="000B10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D3F1DA5" w14:textId="77777777" w:rsidR="000B109A" w:rsidRDefault="000B10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70"/>
    <w:rsid w:val="00032559"/>
    <w:rsid w:val="00052040"/>
    <w:rsid w:val="000B109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2270"/>
    <w:rsid w:val="0030662D"/>
    <w:rsid w:val="00314990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46A6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D3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2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7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4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6A6"/>
    <w:pPr>
      <w:spacing w:after="0" w:line="240" w:lineRule="auto"/>
    </w:pPr>
    <w:rPr>
      <w:rFonts w:eastAsiaTheme="minorEastAsia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6A6"/>
    <w:rPr>
      <w:rFonts w:eastAsiaTheme="minorEastAsia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semiHidden/>
    <w:qFormat/>
    <w:rsid w:val="000B109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22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7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4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6A6"/>
    <w:pPr>
      <w:spacing w:after="0" w:line="240" w:lineRule="auto"/>
    </w:pPr>
    <w:rPr>
      <w:rFonts w:eastAsiaTheme="minorEastAsia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6A6"/>
    <w:rPr>
      <w:rFonts w:eastAsiaTheme="minorEastAsia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semiHidden/>
    <w:qFormat/>
    <w:rsid w:val="000B109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REM:1_Templated%20Entries:++CWinter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665C64569E9E4EB27F99D248565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120F6-9D94-B64F-B323-C82E8172F845}"/>
      </w:docPartPr>
      <w:docPartBody>
        <w:p w:rsidR="00000000" w:rsidRDefault="004E117A">
          <w:pPr>
            <w:pStyle w:val="6B665C64569E9E4EB27F99D2485652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367FD36925764BB1ED2185AEA43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B3AD-83F2-0D48-8608-0558D4ED005B}"/>
      </w:docPartPr>
      <w:docPartBody>
        <w:p w:rsidR="00000000" w:rsidRDefault="004E117A">
          <w:pPr>
            <w:pStyle w:val="CC367FD36925764BB1ED2185AEA43C1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359A988924E542B9BC1147192E5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2DB9F-AE95-1B48-AEF8-1E83B8496D37}"/>
      </w:docPartPr>
      <w:docPartBody>
        <w:p w:rsidR="00000000" w:rsidRDefault="004E117A">
          <w:pPr>
            <w:pStyle w:val="B4359A988924E542B9BC1147192E58D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A58D197F13424CABA79FD20D96D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264A-4D6F-D44F-9308-BEAB41317BC3}"/>
      </w:docPartPr>
      <w:docPartBody>
        <w:p w:rsidR="00000000" w:rsidRDefault="004E117A">
          <w:pPr>
            <w:pStyle w:val="E7A58D197F13424CABA79FD20D96D28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99D5252F51CE42939192C711866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F6885-3EB3-A845-95EF-CF3D1EABF37E}"/>
      </w:docPartPr>
      <w:docPartBody>
        <w:p w:rsidR="00000000" w:rsidRDefault="004E117A">
          <w:pPr>
            <w:pStyle w:val="8599D5252F51CE42939192C711866F6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F1D9E39B5E9B4986026B04A1F38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C0EC-1187-7649-8485-D1206C5BB6A6}"/>
      </w:docPartPr>
      <w:docPartBody>
        <w:p w:rsidR="00000000" w:rsidRDefault="004E117A">
          <w:pPr>
            <w:pStyle w:val="90F1D9E39B5E9B4986026B04A1F38F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C8D5E4A40DBD64D8D6C9418A5F64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21047-4A54-4F4A-A5D3-8BAC4667A25C}"/>
      </w:docPartPr>
      <w:docPartBody>
        <w:p w:rsidR="00000000" w:rsidRDefault="004E117A">
          <w:pPr>
            <w:pStyle w:val="5C8D5E4A40DBD64D8D6C9418A5F64D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7133D2B01FE414C8641F417B65C7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6896E-A6A9-564D-A704-EE31C733A259}"/>
      </w:docPartPr>
      <w:docPartBody>
        <w:p w:rsidR="00000000" w:rsidRDefault="004E117A">
          <w:pPr>
            <w:pStyle w:val="67133D2B01FE414C8641F417B65C75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DF7A95829B064BB293F9ECFBD0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5D1CF-2686-F342-9CAA-07366FB09091}"/>
      </w:docPartPr>
      <w:docPartBody>
        <w:p w:rsidR="00000000" w:rsidRDefault="004E117A">
          <w:pPr>
            <w:pStyle w:val="CADF7A95829B064BB293F9ECFBD033C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CB2D19640F9C41B72FDB3A80FB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BE85B-3446-6043-8ACF-6D921B27B3E9}"/>
      </w:docPartPr>
      <w:docPartBody>
        <w:p w:rsidR="00000000" w:rsidRDefault="004E117A">
          <w:pPr>
            <w:pStyle w:val="91CB2D19640F9C41B72FDB3A80FB178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0B5C2A9027444DAB56FD8287C4F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B6E9-15A3-DC4E-B1CD-6A3D9BD0D467}"/>
      </w:docPartPr>
      <w:docPartBody>
        <w:p w:rsidR="00000000" w:rsidRDefault="004E117A">
          <w:pPr>
            <w:pStyle w:val="0B0B5C2A9027444DAB56FD8287C4F83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B665C64569E9E4EB27F99D2485652BB">
    <w:name w:val="6B665C64569E9E4EB27F99D2485652BB"/>
  </w:style>
  <w:style w:type="paragraph" w:customStyle="1" w:styleId="CC367FD36925764BB1ED2185AEA43C16">
    <w:name w:val="CC367FD36925764BB1ED2185AEA43C16"/>
  </w:style>
  <w:style w:type="paragraph" w:customStyle="1" w:styleId="B4359A988924E542B9BC1147192E58D2">
    <w:name w:val="B4359A988924E542B9BC1147192E58D2"/>
  </w:style>
  <w:style w:type="paragraph" w:customStyle="1" w:styleId="E7A58D197F13424CABA79FD20D96D281">
    <w:name w:val="E7A58D197F13424CABA79FD20D96D281"/>
  </w:style>
  <w:style w:type="paragraph" w:customStyle="1" w:styleId="8599D5252F51CE42939192C711866F6E">
    <w:name w:val="8599D5252F51CE42939192C711866F6E"/>
  </w:style>
  <w:style w:type="paragraph" w:customStyle="1" w:styleId="90F1D9E39B5E9B4986026B04A1F38FA9">
    <w:name w:val="90F1D9E39B5E9B4986026B04A1F38FA9"/>
  </w:style>
  <w:style w:type="paragraph" w:customStyle="1" w:styleId="5C8D5E4A40DBD64D8D6C9418A5F64DCB">
    <w:name w:val="5C8D5E4A40DBD64D8D6C9418A5F64DCB"/>
  </w:style>
  <w:style w:type="paragraph" w:customStyle="1" w:styleId="67133D2B01FE414C8641F417B65C7597">
    <w:name w:val="67133D2B01FE414C8641F417B65C7597"/>
  </w:style>
  <w:style w:type="paragraph" w:customStyle="1" w:styleId="CADF7A95829B064BB293F9ECFBD033C5">
    <w:name w:val="CADF7A95829B064BB293F9ECFBD033C5"/>
  </w:style>
  <w:style w:type="paragraph" w:customStyle="1" w:styleId="91CB2D19640F9C41B72FDB3A80FB1789">
    <w:name w:val="91CB2D19640F9C41B72FDB3A80FB1789"/>
  </w:style>
  <w:style w:type="paragraph" w:customStyle="1" w:styleId="0B0B5C2A9027444DAB56FD8287C4F836">
    <w:name w:val="0B0B5C2A9027444DAB56FD8287C4F83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B665C64569E9E4EB27F99D2485652BB">
    <w:name w:val="6B665C64569E9E4EB27F99D2485652BB"/>
  </w:style>
  <w:style w:type="paragraph" w:customStyle="1" w:styleId="CC367FD36925764BB1ED2185AEA43C16">
    <w:name w:val="CC367FD36925764BB1ED2185AEA43C16"/>
  </w:style>
  <w:style w:type="paragraph" w:customStyle="1" w:styleId="B4359A988924E542B9BC1147192E58D2">
    <w:name w:val="B4359A988924E542B9BC1147192E58D2"/>
  </w:style>
  <w:style w:type="paragraph" w:customStyle="1" w:styleId="E7A58D197F13424CABA79FD20D96D281">
    <w:name w:val="E7A58D197F13424CABA79FD20D96D281"/>
  </w:style>
  <w:style w:type="paragraph" w:customStyle="1" w:styleId="8599D5252F51CE42939192C711866F6E">
    <w:name w:val="8599D5252F51CE42939192C711866F6E"/>
  </w:style>
  <w:style w:type="paragraph" w:customStyle="1" w:styleId="90F1D9E39B5E9B4986026B04A1F38FA9">
    <w:name w:val="90F1D9E39B5E9B4986026B04A1F38FA9"/>
  </w:style>
  <w:style w:type="paragraph" w:customStyle="1" w:styleId="5C8D5E4A40DBD64D8D6C9418A5F64DCB">
    <w:name w:val="5C8D5E4A40DBD64D8D6C9418A5F64DCB"/>
  </w:style>
  <w:style w:type="paragraph" w:customStyle="1" w:styleId="67133D2B01FE414C8641F417B65C7597">
    <w:name w:val="67133D2B01FE414C8641F417B65C7597"/>
  </w:style>
  <w:style w:type="paragraph" w:customStyle="1" w:styleId="CADF7A95829B064BB293F9ECFBD033C5">
    <w:name w:val="CADF7A95829B064BB293F9ECFBD033C5"/>
  </w:style>
  <w:style w:type="paragraph" w:customStyle="1" w:styleId="91CB2D19640F9C41B72FDB3A80FB1789">
    <w:name w:val="91CB2D19640F9C41B72FDB3A80FB1789"/>
  </w:style>
  <w:style w:type="paragraph" w:customStyle="1" w:styleId="0B0B5C2A9027444DAB56FD8287C4F836">
    <w:name w:val="0B0B5C2A9027444DAB56FD8287C4F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Arr12</b:Tag>
    <b:SourceType>JournalArticle</b:SourceType>
    <b:Guid>{5DB6493D-911F-AF4B-B5E2-8F5A77EF7F90}</b:Guid>
    <b:Title>The Circus and Modernity: a Commitment to "the newer" and "the newest"</b:Title>
    <b:Year>2012</b:Year>
    <b:Volume>10</b:Volume>
    <b:Pages>169-185</b:Pages>
    <b:Author>
      <b:Author>
        <b:NameList>
          <b:Person>
            <b:Last>Arrighi</b:Last>
            <b:First>Gillian</b:First>
          </b:Person>
        </b:NameList>
      </b:Author>
    </b:Author>
    <b:JournalName>Journal of Early Popular Visual Culture</b:JournalName>
    <b:Issue>2</b:Issue>
    <b:RefOrder>1</b:RefOrder>
  </b:Source>
  <b:Source>
    <b:Tag>Ass05</b:Tag>
    <b:SourceType>Book</b:SourceType>
    <b:Guid>{6C2EB18F-CBD8-B34E-B8E1-5C621EC5B6AD}</b:Guid>
    <b:Title>The Circus and Victorian Society</b:Title>
    <b:Publisher>University of Virginia Press</b:Publisher>
    <b:City>Charlottesville</b:City>
    <b:Year>2005</b:Year>
    <b:Author>
      <b:Author>
        <b:NameList>
          <b:Person>
            <b:Last>Assael</b:Last>
            <b:First>Brenda</b:First>
          </b:Person>
        </b:NameList>
      </b:Author>
    </b:Author>
    <b:RefOrder>2</b:RefOrder>
  </b:Source>
  <b:Source>
    <b:Tag>Dav02</b:Tag>
    <b:SourceType>Book</b:SourceType>
    <b:Guid>{B868F10C-FF6E-C249-A407-0DE949BC94C4}</b:Guid>
    <b:Author>
      <b:Author>
        <b:NameList>
          <b:Person>
            <b:Last>Davis</b:Last>
            <b:First>Janet</b:First>
            <b:Middle>M.</b:Middle>
          </b:Person>
        </b:NameList>
      </b:Author>
    </b:Author>
    <b:Title>The Circus Age: Culture &amp; Society under the American Big Top</b:Title>
    <b:City>Chapel Hill</b:City>
    <b:Publisher>University of North Carolina Press</b:Publisher>
    <b:Year>2002</b:Year>
    <b:RefOrder>3</b:RefOrder>
  </b:Source>
  <b:Source>
    <b:Tag>The</b:Tag>
    <b:SourceType>InternetSite</b:SourceType>
    <b:Guid>{328CB6AF-E18A-4D49-99CB-29B5EF97D5B1}</b:Guid>
    <b:Title>The First Circus: Philip Astley</b:Title>
    <b:InternetSiteTitle>Victoria and Albert Museum</b:InternetSiteTitle>
    <b:URL>http://www.vam.ac.uk/content/articles/t/the-first-circus/</b:URL>
    <b:RefOrder>4</b:RefOrder>
  </b:Source>
  <b:Source>
    <b:Tag>May32</b:Tag>
    <b:SourceType>Book</b:SourceType>
    <b:Guid>{4D8897AA-14A4-5645-8D41-D6C3287DBC84}</b:Guid>
    <b:Title>The Circus from Rome to Ringling</b:Title>
    <b:Year>1932</b:Year>
    <b:Author>
      <b:Author>
        <b:NameList>
          <b:Person>
            <b:Last>May</b:Last>
            <b:First>Ear</b:First>
            <b:Middle>Chapin</b:Middle>
          </b:Person>
        </b:NameList>
      </b:Author>
    </b:Author>
    <b:City>New York</b:City>
    <b:Publisher>Duffield and Green</b:Publisher>
    <b:RefOrder>5</b:RefOrder>
  </b:Source>
  <b:Source>
    <b:Tag>Tai</b:Tag>
    <b:SourceType>Book</b:SourceType>
    <b:Guid>{BF8A30FD-1F8D-A943-83CA-AA5DB2F7DAC4}</b:Guid>
    <b:Author>
      <b:Author>
        <b:NameList>
          <b:Person>
            <b:Last>Tait</b:Last>
            <b:First>Peta</b:First>
          </b:Person>
        </b:NameList>
      </b:Author>
    </b:Author>
    <b:Title>Circus Bodies: Cultural Identity in Aerial Performance</b:Title>
    <b:City>Milton Park, Oxon</b:City>
    <b:Publisher>Routledge</b:Publisher>
    <b:RefOrder>6</b:RefOrder>
  </b:Source>
</b:Sources>
</file>

<file path=customXml/itemProps1.xml><?xml version="1.0" encoding="utf-8"?>
<ds:datastoreItem xmlns:ds="http://schemas.openxmlformats.org/officeDocument/2006/customXml" ds:itemID="{8126D9AD-C960-1A41-8065-2C8A72A0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848</Words>
  <Characters>4835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2015-08-31T22:14:00Z</dcterms:created>
  <dcterms:modified xsi:type="dcterms:W3CDTF">2015-09-01T04:16:00Z</dcterms:modified>
</cp:coreProperties>
</file>