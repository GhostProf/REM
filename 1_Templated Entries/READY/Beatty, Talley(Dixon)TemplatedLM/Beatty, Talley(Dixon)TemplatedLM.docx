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3D662C" w14:textId="77777777" w:rsidTr="00922950">
        <w:tc>
          <w:tcPr>
            <w:tcW w:w="491" w:type="dxa"/>
            <w:vMerge w:val="restart"/>
            <w:shd w:val="clear" w:color="auto" w:fill="A6A6A6" w:themeFill="background1" w:themeFillShade="A6"/>
            <w:textDirection w:val="btLr"/>
          </w:tcPr>
          <w:p w14:paraId="7C08B7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D46F15545C0D429F80157556CA6D9F"/>
            </w:placeholder>
            <w:showingPlcHdr/>
            <w:dropDownList>
              <w:listItem w:displayText="Dr." w:value="Dr."/>
              <w:listItem w:displayText="Prof." w:value="Prof."/>
            </w:dropDownList>
          </w:sdtPr>
          <w:sdtEndPr/>
          <w:sdtContent>
            <w:tc>
              <w:tcPr>
                <w:tcW w:w="1259" w:type="dxa"/>
              </w:tcPr>
              <w:p w14:paraId="756833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86C16497E1EB4CA2B816BB4AAD02EC"/>
            </w:placeholder>
            <w:text/>
          </w:sdtPr>
          <w:sdtEndPr/>
          <w:sdtContent>
            <w:tc>
              <w:tcPr>
                <w:tcW w:w="2073" w:type="dxa"/>
              </w:tcPr>
              <w:p w14:paraId="397D7318" w14:textId="77777777" w:rsidR="00B574C9" w:rsidRDefault="00763C7B" w:rsidP="00763C7B">
                <w:proofErr w:type="spellStart"/>
                <w:r>
                  <w:t>Melanye</w:t>
                </w:r>
                <w:proofErr w:type="spellEnd"/>
              </w:p>
            </w:tc>
          </w:sdtContent>
        </w:sdt>
        <w:sdt>
          <w:sdtPr>
            <w:alias w:val="Middle name"/>
            <w:tag w:val="authorMiddleName"/>
            <w:id w:val="-2076034781"/>
            <w:placeholder>
              <w:docPart w:val="09A518C8111F8340BE53A9A871F55FD5"/>
            </w:placeholder>
            <w:showingPlcHdr/>
            <w:text/>
          </w:sdtPr>
          <w:sdtEndPr/>
          <w:sdtContent>
            <w:tc>
              <w:tcPr>
                <w:tcW w:w="2551" w:type="dxa"/>
              </w:tcPr>
              <w:p w14:paraId="1CB522EF" w14:textId="77777777" w:rsidR="00B574C9" w:rsidRDefault="00B574C9" w:rsidP="00922950">
                <w:r>
                  <w:rPr>
                    <w:rStyle w:val="PlaceholderText"/>
                  </w:rPr>
                  <w:t>[Middle name]</w:t>
                </w:r>
              </w:p>
            </w:tc>
          </w:sdtContent>
        </w:sdt>
        <w:sdt>
          <w:sdtPr>
            <w:alias w:val="Last name"/>
            <w:tag w:val="authorLastName"/>
            <w:id w:val="-1088529830"/>
            <w:placeholder>
              <w:docPart w:val="BB352B627802754F9651A542BE4F2767"/>
            </w:placeholder>
            <w:text/>
          </w:sdtPr>
          <w:sdtEndPr/>
          <w:sdtContent>
            <w:tc>
              <w:tcPr>
                <w:tcW w:w="2642" w:type="dxa"/>
              </w:tcPr>
              <w:p w14:paraId="6C09DBAD" w14:textId="77777777" w:rsidR="00B574C9" w:rsidRDefault="00763C7B" w:rsidP="00763C7B">
                <w:r>
                  <w:t>Dixon</w:t>
                </w:r>
              </w:p>
            </w:tc>
          </w:sdtContent>
        </w:sdt>
      </w:tr>
      <w:tr w:rsidR="00B574C9" w14:paraId="7B3CBE89" w14:textId="77777777" w:rsidTr="001A6A06">
        <w:trPr>
          <w:trHeight w:val="986"/>
        </w:trPr>
        <w:tc>
          <w:tcPr>
            <w:tcW w:w="491" w:type="dxa"/>
            <w:vMerge/>
            <w:shd w:val="clear" w:color="auto" w:fill="A6A6A6" w:themeFill="background1" w:themeFillShade="A6"/>
          </w:tcPr>
          <w:p w14:paraId="3B85763C" w14:textId="77777777" w:rsidR="00B574C9" w:rsidRPr="001A6A06" w:rsidRDefault="00B574C9" w:rsidP="00CF1542">
            <w:pPr>
              <w:jc w:val="center"/>
              <w:rPr>
                <w:b/>
                <w:color w:val="FFFFFF" w:themeColor="background1"/>
              </w:rPr>
            </w:pPr>
          </w:p>
        </w:tc>
        <w:sdt>
          <w:sdtPr>
            <w:alias w:val="Biography"/>
            <w:tag w:val="authorBiography"/>
            <w:id w:val="938807824"/>
            <w:placeholder>
              <w:docPart w:val="E7824B2F284B4F42A33CE9AA07CCBAC8"/>
            </w:placeholder>
            <w:showingPlcHdr/>
          </w:sdtPr>
          <w:sdtEndPr/>
          <w:sdtContent>
            <w:tc>
              <w:tcPr>
                <w:tcW w:w="8525" w:type="dxa"/>
                <w:gridSpan w:val="4"/>
              </w:tcPr>
              <w:p w14:paraId="0A15A3E2" w14:textId="77777777" w:rsidR="00B574C9" w:rsidRDefault="00B574C9" w:rsidP="00922950">
                <w:r>
                  <w:rPr>
                    <w:rStyle w:val="PlaceholderText"/>
                  </w:rPr>
                  <w:t>[Enter your biography]</w:t>
                </w:r>
              </w:p>
            </w:tc>
          </w:sdtContent>
        </w:sdt>
      </w:tr>
      <w:tr w:rsidR="00B574C9" w14:paraId="431ACB52" w14:textId="77777777" w:rsidTr="001A6A06">
        <w:trPr>
          <w:trHeight w:val="986"/>
        </w:trPr>
        <w:tc>
          <w:tcPr>
            <w:tcW w:w="491" w:type="dxa"/>
            <w:vMerge/>
            <w:shd w:val="clear" w:color="auto" w:fill="A6A6A6" w:themeFill="background1" w:themeFillShade="A6"/>
          </w:tcPr>
          <w:p w14:paraId="646678C4" w14:textId="77777777" w:rsidR="00B574C9" w:rsidRPr="001A6A06" w:rsidRDefault="00B574C9" w:rsidP="00CF1542">
            <w:pPr>
              <w:jc w:val="center"/>
              <w:rPr>
                <w:b/>
                <w:color w:val="FFFFFF" w:themeColor="background1"/>
              </w:rPr>
            </w:pPr>
          </w:p>
        </w:tc>
        <w:sdt>
          <w:sdtPr>
            <w:alias w:val="Affiliation"/>
            <w:tag w:val="affiliation"/>
            <w:id w:val="2012937915"/>
            <w:placeholder>
              <w:docPart w:val="3B25609E39A9EC4895FF8CE4C8846379"/>
            </w:placeholder>
            <w:showingPlcHdr/>
            <w:text/>
          </w:sdtPr>
          <w:sdtEndPr/>
          <w:sdtContent>
            <w:tc>
              <w:tcPr>
                <w:tcW w:w="8525" w:type="dxa"/>
                <w:gridSpan w:val="4"/>
              </w:tcPr>
              <w:p w14:paraId="4A33DFBA" w14:textId="77777777" w:rsidR="00B574C9" w:rsidRDefault="00B574C9" w:rsidP="00B574C9">
                <w:r>
                  <w:rPr>
                    <w:rStyle w:val="PlaceholderText"/>
                  </w:rPr>
                  <w:t>[Enter the institution with which you are affiliated]</w:t>
                </w:r>
              </w:p>
            </w:tc>
          </w:sdtContent>
        </w:sdt>
      </w:tr>
    </w:tbl>
    <w:p w14:paraId="75F6E0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C24A00" w14:textId="77777777" w:rsidTr="00244BB0">
        <w:tc>
          <w:tcPr>
            <w:tcW w:w="9016" w:type="dxa"/>
            <w:shd w:val="clear" w:color="auto" w:fill="A6A6A6" w:themeFill="background1" w:themeFillShade="A6"/>
            <w:tcMar>
              <w:top w:w="113" w:type="dxa"/>
              <w:bottom w:w="113" w:type="dxa"/>
            </w:tcMar>
          </w:tcPr>
          <w:p w14:paraId="1AFF50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558098" w14:textId="77777777" w:rsidTr="003F0D73">
        <w:sdt>
          <w:sdtPr>
            <w:rPr>
              <w:b/>
            </w:rPr>
            <w:alias w:val="Article headword"/>
            <w:tag w:val="articleHeadword"/>
            <w:id w:val="-361440020"/>
            <w:placeholder>
              <w:docPart w:val="D1C910E45C983A49A037E5DB5E902E10"/>
            </w:placeholder>
            <w:text/>
          </w:sdtPr>
          <w:sdtEndPr/>
          <w:sdtContent>
            <w:tc>
              <w:tcPr>
                <w:tcW w:w="9016" w:type="dxa"/>
                <w:tcMar>
                  <w:top w:w="113" w:type="dxa"/>
                  <w:bottom w:w="113" w:type="dxa"/>
                </w:tcMar>
              </w:tcPr>
              <w:p w14:paraId="6B9DC9D9" w14:textId="77777777" w:rsidR="003F0D73" w:rsidRPr="00FB589A" w:rsidRDefault="00586193" w:rsidP="00586193">
                <w:pPr>
                  <w:rPr>
                    <w:b/>
                  </w:rPr>
                </w:pPr>
                <w:r>
                  <w:rPr>
                    <w:b/>
                  </w:rPr>
                  <w:t>Beatty, Talley (b. 22 December 1919, Cedar Grove, Louisiana; d. 29 April 1995 New York City)</w:t>
                </w:r>
              </w:p>
            </w:tc>
          </w:sdtContent>
        </w:sdt>
      </w:tr>
      <w:tr w:rsidR="00464699" w14:paraId="79F85496" w14:textId="77777777" w:rsidTr="00C12DA9">
        <w:sdt>
          <w:sdtPr>
            <w:alias w:val="Variant headwords"/>
            <w:tag w:val="variantHeadwords"/>
            <w:id w:val="173464402"/>
            <w:placeholder>
              <w:docPart w:val="4A698BEE8A6F7048A512C77CB8F30149"/>
            </w:placeholder>
            <w:showingPlcHdr/>
          </w:sdtPr>
          <w:sdtEndPr/>
          <w:sdtContent>
            <w:tc>
              <w:tcPr>
                <w:tcW w:w="9016" w:type="dxa"/>
                <w:tcMar>
                  <w:top w:w="113" w:type="dxa"/>
                  <w:bottom w:w="113" w:type="dxa"/>
                </w:tcMar>
              </w:tcPr>
              <w:p w14:paraId="2E331D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75EED4" w14:textId="77777777" w:rsidTr="003F0D73">
        <w:sdt>
          <w:sdtPr>
            <w:alias w:val="Abstract"/>
            <w:tag w:val="abstract"/>
            <w:id w:val="-635871867"/>
            <w:placeholder>
              <w:docPart w:val="F37F5BB71987404096C734784AE82F30"/>
            </w:placeholder>
          </w:sdtPr>
          <w:sdtEndPr/>
          <w:sdtContent>
            <w:tc>
              <w:tcPr>
                <w:tcW w:w="9016" w:type="dxa"/>
                <w:tcMar>
                  <w:top w:w="113" w:type="dxa"/>
                  <w:bottom w:w="113" w:type="dxa"/>
                </w:tcMar>
              </w:tcPr>
              <w:p w14:paraId="46D1E61E" w14:textId="77777777" w:rsidR="00E85A05" w:rsidRPr="00763C7B" w:rsidRDefault="00763C7B" w:rsidP="00E85A05">
                <w:pPr>
                  <w:rPr>
                    <w:lang w:val="en-US"/>
                  </w:rPr>
                </w:pPr>
                <w:r w:rsidRPr="00763C7B">
                  <w:rPr>
                    <w:lang w:val="en-US"/>
                  </w:rPr>
                  <w:t xml:space="preserve">Talley Beatty, whose career began in the mid-1930s and extended six decades, was a leading modern dance artist. He was a prolific choreographer, exquisite dancer, and exacting teacher. As a performer, he played a significant role in the establishment of Katherine Dunham’s company, and as a choreographer he played a crucial role in the establishment of Alvin Ailey’s company. Building on Dunham’s example, his works anticipated the stylistic fusion and musicality of Ailey’s repertoire. Yet, as a </w:t>
                </w:r>
                <w:proofErr w:type="spellStart"/>
                <w:r w:rsidRPr="00763C7B">
                  <w:rPr>
                    <w:lang w:val="en-US"/>
                  </w:rPr>
                  <w:t>dancemaker</w:t>
                </w:r>
                <w:proofErr w:type="spellEnd"/>
                <w:r w:rsidRPr="00763C7B">
                  <w:rPr>
                    <w:lang w:val="en-US"/>
                  </w:rPr>
                  <w:t xml:space="preserve">, he addressed issues of social injustice and racial inequality more directly and more forcibly than did Dunham and Ailey. His works set the stage for the modernist dance lexicon that is central to the Black tradition in American concert dance, and his masterworks survive in repertoire as a cornerstone of Black dance. </w:t>
                </w:r>
              </w:p>
            </w:tc>
          </w:sdtContent>
        </w:sdt>
      </w:tr>
      <w:tr w:rsidR="003F0D73" w14:paraId="050131FD" w14:textId="77777777" w:rsidTr="003F0D73">
        <w:sdt>
          <w:sdtPr>
            <w:alias w:val="Article text"/>
            <w:tag w:val="articleText"/>
            <w:id w:val="634067588"/>
            <w:placeholder>
              <w:docPart w:val="E8A1A07B60E4FF4BB6CA4133CDB77E6E"/>
            </w:placeholder>
          </w:sdtPr>
          <w:sdtEndPr/>
          <w:sdtContent>
            <w:tc>
              <w:tcPr>
                <w:tcW w:w="9016" w:type="dxa"/>
                <w:tcMar>
                  <w:top w:w="113" w:type="dxa"/>
                  <w:bottom w:w="113" w:type="dxa"/>
                </w:tcMar>
              </w:tcPr>
              <w:p w14:paraId="3058245E" w14:textId="77777777" w:rsidR="00763C7B" w:rsidRPr="001B5C4F" w:rsidRDefault="00763C7B" w:rsidP="00763C7B">
                <w:r w:rsidRPr="001B5C4F">
                  <w:t xml:space="preserve">Talley Beatty, whose career began in the mid-1930s and extended six decades, was a leading modern dance artist. He was a prolific choreographer, exquisite dancer, and exacting teacher. As a performer, he played a significant role in the establishment of Katherine Dunham’s company, and as a choreographer he played a crucial role in the establishment of Alvin Ailey’s company. Building on Dunham’s example, his works anticipated the stylistic fusion and musicality of Ailey’s repertoire. Yet, as a </w:t>
                </w:r>
                <w:proofErr w:type="spellStart"/>
                <w:r w:rsidRPr="001B5C4F">
                  <w:t>dancemaker</w:t>
                </w:r>
                <w:proofErr w:type="spellEnd"/>
                <w:r w:rsidRPr="001B5C4F">
                  <w:t xml:space="preserve">, he addressed issues of social injustice and racial inequality more directly and more forcibly than did Dunham and Ailey. His works set the stage for the modernist dance lexicon that is central to the Black tradition in American concert dance, and his masterworks survive in repertoire as a cornerstone of Black dance. </w:t>
                </w:r>
              </w:p>
              <w:p w14:paraId="4077EC9C" w14:textId="77777777" w:rsidR="00763C7B" w:rsidRPr="00625933" w:rsidRDefault="00763C7B" w:rsidP="00763C7B">
                <w:pPr>
                  <w:rPr>
                    <w:rFonts w:ascii="Times New Roman" w:hAnsi="Times New Roman" w:cs="Times New Roman"/>
                  </w:rPr>
                </w:pPr>
              </w:p>
              <w:p w14:paraId="53BCFAEE" w14:textId="77777777" w:rsidR="00763C7B" w:rsidRPr="008B6D58" w:rsidRDefault="00763C7B" w:rsidP="00763C7B">
                <w:pPr>
                  <w:pStyle w:val="Heading1"/>
                  <w:outlineLvl w:val="0"/>
                </w:pPr>
                <w:r w:rsidRPr="008B6D58">
                  <w:t>Training and Early Career</w:t>
                </w:r>
              </w:p>
              <w:p w14:paraId="13F369A2" w14:textId="77777777" w:rsidR="00763C7B" w:rsidRPr="00625933" w:rsidRDefault="00763C7B" w:rsidP="001B5C4F">
                <w:r w:rsidRPr="00625933">
                  <w:t xml:space="preserve">Beatty grew up in Chicago and crossed paths with Katherine Dunham while he was playing with friends near her dance school, Studio De La </w:t>
                </w:r>
                <w:proofErr w:type="spellStart"/>
                <w:r w:rsidRPr="00625933">
                  <w:t>Danse</w:t>
                </w:r>
                <w:proofErr w:type="spellEnd"/>
                <w:r w:rsidRPr="00625933">
                  <w:t xml:space="preserve">. Dunham invited him to watch her in rehearsal for a Ruth Page ballet for the Chicago Civic Opera. He subsequently began to study dance with Dunham at age fourteen and developed enough proficiency to be included in the Opera’s 1934 season. Thus Beatty’s professional dance life began without the benefit of years of training. </w:t>
                </w:r>
              </w:p>
              <w:p w14:paraId="7C283846" w14:textId="77777777" w:rsidR="00763C7B" w:rsidRPr="00625933" w:rsidRDefault="00763C7B" w:rsidP="001B5C4F"/>
              <w:p w14:paraId="2E03E020" w14:textId="77777777" w:rsidR="00763C7B" w:rsidRPr="00625933" w:rsidRDefault="00763C7B" w:rsidP="001B5C4F">
                <w:r w:rsidRPr="00625933">
                  <w:t xml:space="preserve">During his teenage years, Dunham groomed Beatty to be one of the original members of the Dunham Company.  He learned Dunham Technique from its inception and took notice of its fusion of ballet, modern, jazz, and Afro-Caribbean dance forms. In addition to Dunham Technique, Beatty studied ballet with Kurt and Grace Graff in Chicago. He came of age as a professional dancer in the Dunham Company, appearing with the company on Broadway in </w:t>
                </w:r>
                <w:r w:rsidRPr="008B6D58">
                  <w:rPr>
                    <w:i/>
                  </w:rPr>
                  <w:t>Cabin In the Sky</w:t>
                </w:r>
                <w:r w:rsidRPr="00625933">
                  <w:t xml:space="preserve"> (1941) and onscreen in the Hollywood films </w:t>
                </w:r>
                <w:r w:rsidRPr="008B6D58">
                  <w:rPr>
                    <w:i/>
                  </w:rPr>
                  <w:t>Cuban Episode</w:t>
                </w:r>
                <w:r w:rsidRPr="00625933">
                  <w:t xml:space="preserve"> (1942), </w:t>
                </w:r>
                <w:r w:rsidRPr="008B6D58">
                  <w:rPr>
                    <w:i/>
                  </w:rPr>
                  <w:t>Flamingo</w:t>
                </w:r>
                <w:r w:rsidRPr="00625933">
                  <w:t xml:space="preserve"> (1942), </w:t>
                </w:r>
                <w:r w:rsidRPr="008B6D58">
                  <w:rPr>
                    <w:i/>
                  </w:rPr>
                  <w:t>Carnival of Rhythm</w:t>
                </w:r>
                <w:r w:rsidRPr="00625933">
                  <w:t xml:space="preserve"> (1943), and </w:t>
                </w:r>
                <w:r w:rsidRPr="008B6D58">
                  <w:rPr>
                    <w:i/>
                  </w:rPr>
                  <w:t>Stormy Weather</w:t>
                </w:r>
                <w:r w:rsidRPr="00625933">
                  <w:t xml:space="preserve"> (1943). </w:t>
                </w:r>
              </w:p>
              <w:p w14:paraId="65B9E77E" w14:textId="77777777" w:rsidR="00763C7B" w:rsidRPr="00625933" w:rsidRDefault="00763C7B" w:rsidP="001B5C4F"/>
              <w:p w14:paraId="27F2ABA2" w14:textId="77777777" w:rsidR="00763C7B" w:rsidRPr="00625933" w:rsidRDefault="00763C7B" w:rsidP="001B5C4F">
                <w:r w:rsidRPr="00625933">
                  <w:t xml:space="preserve">After leaving the Katherine Dunham Dance Company in 1943, Beatty performed with emerging dancer Janet Collins on the West Coast nightclub circuit.  During the mid-1940s he decided to move to the East Coast to study at George Balanchine’s School of American Ballet in New York City. In New York he also studied technique with Martha Graham and honed his choreography skills with Doris Humphrey.  Beatty’s expertise included ballet, modern dance, Dunham Technique, Caribbean dance, and social dance forms. </w:t>
                </w:r>
              </w:p>
              <w:p w14:paraId="23AF3E0B" w14:textId="77777777" w:rsidR="00763C7B" w:rsidRPr="00625933" w:rsidRDefault="00763C7B" w:rsidP="001B5C4F"/>
              <w:p w14:paraId="14EBFDD2" w14:textId="77777777" w:rsidR="00763C7B" w:rsidRPr="00625933" w:rsidRDefault="00763C7B" w:rsidP="001B5C4F">
                <w:r w:rsidRPr="00625933">
                  <w:t xml:space="preserve">During the 1940s Beatty was a sought after performer. In 1945 he was featured in experimental filmmaker Maya </w:t>
                </w:r>
                <w:proofErr w:type="spellStart"/>
                <w:r w:rsidRPr="00625933">
                  <w:t>Deren’s</w:t>
                </w:r>
                <w:proofErr w:type="spellEnd"/>
                <w:r w:rsidRPr="00625933">
                  <w:t xml:space="preserve"> </w:t>
                </w:r>
                <w:proofErr w:type="spellStart"/>
                <w:r w:rsidRPr="00625933">
                  <w:t>groundbreaking</w:t>
                </w:r>
                <w:proofErr w:type="spellEnd"/>
                <w:r w:rsidRPr="00625933">
                  <w:t xml:space="preserve"> </w:t>
                </w:r>
                <w:r w:rsidRPr="008B6D58">
                  <w:rPr>
                    <w:i/>
                  </w:rPr>
                  <w:t>A Study in Choreography for Camera</w:t>
                </w:r>
                <w:r w:rsidRPr="00625933">
                  <w:t>.</w:t>
                </w:r>
                <w:r w:rsidRPr="008B6D58">
                  <w:rPr>
                    <w:vertAlign w:val="superscript"/>
                  </w:rPr>
                  <w:endnoteReference w:id="1"/>
                </w:r>
                <w:r w:rsidRPr="00625933">
                  <w:t xml:space="preserve"> The following year he danced opposite Pearl Primus in Helen </w:t>
                </w:r>
                <w:proofErr w:type="spellStart"/>
                <w:r w:rsidRPr="00625933">
                  <w:t>Tamiris’s</w:t>
                </w:r>
                <w:proofErr w:type="spellEnd"/>
                <w:r w:rsidRPr="00625933">
                  <w:t xml:space="preserve"> revival of </w:t>
                </w:r>
                <w:r w:rsidRPr="008B6D58">
                  <w:rPr>
                    <w:i/>
                  </w:rPr>
                  <w:t>Show Boat</w:t>
                </w:r>
                <w:r w:rsidRPr="00625933">
                  <w:t xml:space="preserve">, and in 1947 he appeared in Lew Christensen’s minstrel ballet </w:t>
                </w:r>
                <w:r w:rsidRPr="008B6D58">
                  <w:rPr>
                    <w:i/>
                  </w:rPr>
                  <w:t>Blackface</w:t>
                </w:r>
                <w:r w:rsidRPr="00625933">
                  <w:t xml:space="preserve"> (1947) for Ballet Society, a company formed by George Balanchine that was a precursor to the New York City Ballet. In 1948 he performed in another </w:t>
                </w:r>
                <w:proofErr w:type="spellStart"/>
                <w:r w:rsidRPr="00625933">
                  <w:t>Tamiris</w:t>
                </w:r>
                <w:proofErr w:type="spellEnd"/>
                <w:r w:rsidRPr="00625933">
                  <w:t xml:space="preserve"> production on Broadway, </w:t>
                </w:r>
                <w:r w:rsidRPr="008B6D58">
                  <w:rPr>
                    <w:i/>
                  </w:rPr>
                  <w:t>Inside U.S.A</w:t>
                </w:r>
                <w:r w:rsidRPr="00625933">
                  <w:t xml:space="preserve">.  </w:t>
                </w:r>
              </w:p>
              <w:p w14:paraId="3C752241" w14:textId="77777777" w:rsidR="00763C7B" w:rsidRPr="00625933" w:rsidRDefault="00763C7B" w:rsidP="00763C7B">
                <w:pPr>
                  <w:rPr>
                    <w:rFonts w:ascii="Times New Roman" w:hAnsi="Times New Roman" w:cs="Times New Roman"/>
                  </w:rPr>
                </w:pPr>
              </w:p>
              <w:p w14:paraId="74AFDD98" w14:textId="77777777" w:rsidR="00763C7B" w:rsidRPr="008B6D58" w:rsidRDefault="00763C7B" w:rsidP="00763C7B">
                <w:pPr>
                  <w:pStyle w:val="Heading1"/>
                  <w:outlineLvl w:val="0"/>
                </w:pPr>
                <w:r w:rsidRPr="008B6D58">
                  <w:t xml:space="preserve">Major Contributions to the Field </w:t>
                </w:r>
              </w:p>
              <w:p w14:paraId="19D50316" w14:textId="77777777" w:rsidR="00763C7B" w:rsidRPr="00625933" w:rsidRDefault="00763C7B" w:rsidP="001B5C4F">
                <w:r w:rsidRPr="00625933">
                  <w:t xml:space="preserve">Beatty admired Graham, Dunham, and modern jazz dance proponent Jack Cole. Their dance vocabularies influenced his evolving choreographic palate. In 1945 Beatty established himself as an independent dance artist. His first major dance work, </w:t>
                </w:r>
                <w:r w:rsidRPr="008B6D58">
                  <w:rPr>
                    <w:i/>
                  </w:rPr>
                  <w:t>Southern Landscape</w:t>
                </w:r>
                <w:r w:rsidRPr="00625933">
                  <w:t xml:space="preserve"> (1947), was created after reading Howard Fast’s </w:t>
                </w:r>
                <w:r w:rsidRPr="008B6D58">
                  <w:rPr>
                    <w:i/>
                  </w:rPr>
                  <w:t>Freedom Road</w:t>
                </w:r>
                <w:r w:rsidRPr="00625933">
                  <w:t xml:space="preserve">, a historical novel about Reconstruction. Commenting on the plight of African Americans in the South after the Civil War, </w:t>
                </w:r>
                <w:r w:rsidRPr="008B6D58">
                  <w:rPr>
                    <w:i/>
                  </w:rPr>
                  <w:t>Southern Landscape</w:t>
                </w:r>
                <w:r w:rsidRPr="00625933">
                  <w:t xml:space="preserve"> encompassed five sections, the second of which, </w:t>
                </w:r>
                <w:r w:rsidRPr="00601CA7">
                  <w:rPr>
                    <w:i/>
                  </w:rPr>
                  <w:t>Mourner</w:t>
                </w:r>
                <w:r>
                  <w:rPr>
                    <w:i/>
                  </w:rPr>
                  <w:t>’</w:t>
                </w:r>
                <w:r w:rsidRPr="00601CA7">
                  <w:rPr>
                    <w:i/>
                  </w:rPr>
                  <w:t>s Bench</w:t>
                </w:r>
                <w:r w:rsidRPr="00625933">
                  <w:t>, a signature solo performed by Beatty, has become a modern dance classic.  Set to the traditional spiritual ‘There is a Balm in Gilead,’ the dancer rolls, contracts, and reaches upward on a wooden bench expressing the sorrow of a community overcome by racial conflict. The work received critical acclaim and Beatty began to be considered a major figure in modern dance. In 1949 he established his own company, Tropicana, which toured the United States and abroad for six years until it disbanded in 1955.</w:t>
                </w:r>
              </w:p>
              <w:p w14:paraId="1BE42801" w14:textId="77777777" w:rsidR="00763C7B" w:rsidRPr="00625933" w:rsidRDefault="00763C7B" w:rsidP="001B5C4F"/>
              <w:p w14:paraId="1ADF6D02" w14:textId="77777777" w:rsidR="00763C7B" w:rsidRPr="00625933" w:rsidRDefault="00763C7B" w:rsidP="001B5C4F">
                <w:r w:rsidRPr="00625933">
                  <w:t xml:space="preserve">In the late 1950s Beatty turned his attention from performing to teaching and making dances.  He met Alvin Ailey in 1958 while teaching at the dance studio of former Dunham dancer </w:t>
                </w:r>
                <w:proofErr w:type="spellStart"/>
                <w:r w:rsidRPr="00625933">
                  <w:t>Syvilla</w:t>
                </w:r>
                <w:proofErr w:type="spellEnd"/>
                <w:r w:rsidRPr="00625933">
                  <w:t xml:space="preserve"> Fort. Ailey revered Beatty and enlisted his assistance in the early years of the formation of the Al</w:t>
                </w:r>
                <w:r>
                  <w:t xml:space="preserve">vin Ailey American Dance </w:t>
                </w:r>
                <w:proofErr w:type="spellStart"/>
                <w:r>
                  <w:t>Theater</w:t>
                </w:r>
                <w:proofErr w:type="spellEnd"/>
                <w:r w:rsidRPr="00625933">
                  <w:t xml:space="preserve">. Beginning in the 1960s, Ailey’s Dance Theatre became a repository for six of Beatty’s noteworthy dances: </w:t>
                </w:r>
                <w:r w:rsidRPr="008B6D58">
                  <w:rPr>
                    <w:i/>
                  </w:rPr>
                  <w:t xml:space="preserve">The Road of </w:t>
                </w:r>
                <w:proofErr w:type="spellStart"/>
                <w:r w:rsidRPr="008B6D58">
                  <w:rPr>
                    <w:i/>
                  </w:rPr>
                  <w:t>Pheobe</w:t>
                </w:r>
                <w:proofErr w:type="spellEnd"/>
                <w:r w:rsidRPr="008B6D58">
                  <w:rPr>
                    <w:i/>
                  </w:rPr>
                  <w:t xml:space="preserve"> Snow</w:t>
                </w:r>
                <w:r w:rsidRPr="00625933">
                  <w:t xml:space="preserve"> (1959), performed to the music of Duke Ellington and Billy </w:t>
                </w:r>
                <w:proofErr w:type="spellStart"/>
                <w:r w:rsidRPr="00625933">
                  <w:t>Strayhorn</w:t>
                </w:r>
                <w:proofErr w:type="spellEnd"/>
                <w:r w:rsidRPr="00625933">
                  <w:t xml:space="preserve">, is the saga of a disenfranchised community near the Lackawanna Railroad line. </w:t>
                </w:r>
                <w:r w:rsidRPr="008B6D58">
                  <w:rPr>
                    <w:i/>
                  </w:rPr>
                  <w:t>Come and Get the Beauty of it Hot</w:t>
                </w:r>
                <w:r w:rsidRPr="00625933">
                  <w:t xml:space="preserve"> (1960) fuses elements of Africa, the Caribbean, and classical dance in a sizzling and sultry suite of jazz ballets set to the music of Charles Mingus, Dizzy Gillespie, and Miles Davis, among others; two of its sections, </w:t>
                </w:r>
                <w:r>
                  <w:t>‘</w:t>
                </w:r>
                <w:r w:rsidRPr="00625933">
                  <w:t>Congo Tango Palace</w:t>
                </w:r>
                <w:r>
                  <w:t>’</w:t>
                </w:r>
                <w:r w:rsidRPr="00625933">
                  <w:t xml:space="preserve"> and </w:t>
                </w:r>
                <w:r>
                  <w:t>‘</w:t>
                </w:r>
                <w:proofErr w:type="spellStart"/>
                <w:r w:rsidRPr="00625933">
                  <w:t>Tocatta</w:t>
                </w:r>
                <w:proofErr w:type="spellEnd"/>
                <w:r>
                  <w:t>’</w:t>
                </w:r>
                <w:r w:rsidRPr="00625933">
                  <w:t xml:space="preserve"> are often performed separately. </w:t>
                </w:r>
                <w:r w:rsidRPr="008B6D58">
                  <w:rPr>
                    <w:i/>
                  </w:rPr>
                  <w:t>The Black Belt</w:t>
                </w:r>
                <w:r w:rsidRPr="00625933">
                  <w:t xml:space="preserve"> (1968), with music by Duke Ellington, depicts a day in an urban disenfranchised Black community. </w:t>
                </w:r>
                <w:r w:rsidRPr="008B6D58">
                  <w:rPr>
                    <w:i/>
                  </w:rPr>
                  <w:t>The Stack Up</w:t>
                </w:r>
                <w:r w:rsidRPr="00625933">
                  <w:t xml:space="preserve"> (1982), performed to a 1970's beat (including music by Earth, Wind &amp; Fire), depicts a crowded disco and its patrons with attitude, sass, and fierce despair. </w:t>
                </w:r>
              </w:p>
              <w:p w14:paraId="08659383" w14:textId="77777777" w:rsidR="00763C7B" w:rsidRPr="00625933" w:rsidRDefault="00763C7B" w:rsidP="001B5C4F"/>
              <w:p w14:paraId="3BD8BB64" w14:textId="77777777" w:rsidR="00763C7B" w:rsidRPr="00625933" w:rsidRDefault="00763C7B" w:rsidP="001B5C4F">
                <w:r w:rsidRPr="00625933">
                  <w:t xml:space="preserve">Although many of Beatty’s dance works created after 1950 are classified as ‘jazz dance,’ he disliked the label. This classification was probably the result of his affinity for using modern jazz music as accompaniment. His dances carry messages of social change through expressive, explosive, and nuanced movement. Dance phrases and sequences are cradled, guided, and driven by the music of jazz greats Davis, </w:t>
                </w:r>
                <w:proofErr w:type="spellStart"/>
                <w:r w:rsidRPr="00625933">
                  <w:t>Strayhorn</w:t>
                </w:r>
                <w:proofErr w:type="spellEnd"/>
                <w:r w:rsidRPr="00625933">
                  <w:t xml:space="preserve">, Mingus, Gillespie, Evans and, most notably, Duke Ellington. Beatty and Ellington collaborated on several ventures, including television specials </w:t>
                </w:r>
                <w:r w:rsidRPr="008B6D58">
                  <w:rPr>
                    <w:i/>
                  </w:rPr>
                  <w:t>A Drum is a Woman</w:t>
                </w:r>
                <w:r w:rsidRPr="00625933">
                  <w:t xml:space="preserve"> (NBC 1956) and </w:t>
                </w:r>
                <w:r w:rsidRPr="008B6D58">
                  <w:rPr>
                    <w:i/>
                  </w:rPr>
                  <w:t>Black, Brown, and Beige</w:t>
                </w:r>
                <w:r w:rsidRPr="00625933">
                  <w:t xml:space="preserve"> (CBS 1974). Beatty’s last work, </w:t>
                </w:r>
                <w:proofErr w:type="spellStart"/>
                <w:r w:rsidRPr="008B6D58">
                  <w:rPr>
                    <w:i/>
                  </w:rPr>
                  <w:t>Ellingtonia</w:t>
                </w:r>
                <w:proofErr w:type="spellEnd"/>
                <w:r w:rsidRPr="00625933">
                  <w:t xml:space="preserve">, premiered at the American Dance Festival in 1994. </w:t>
                </w:r>
              </w:p>
              <w:p w14:paraId="0499CB04" w14:textId="77777777" w:rsidR="00763C7B" w:rsidRPr="00625933" w:rsidRDefault="00763C7B" w:rsidP="001B5C4F"/>
              <w:p w14:paraId="1B0E0A35" w14:textId="77777777" w:rsidR="00763C7B" w:rsidRPr="00625933" w:rsidRDefault="00763C7B" w:rsidP="001B5C4F">
                <w:r w:rsidRPr="00625933">
                  <w:t>Beatty’s choreography is urgent and unyielding in energy, and calls for performers with technical proficiency in both modern dance and ballet. He is known for his musicality and ability to create drama through abstract design rather than narrative gesture. Often referred to as a humanist, his dances feature loose scenarios of hardship and survival from the Af</w:t>
                </w:r>
                <w:r>
                  <w:t>rican-</w:t>
                </w:r>
                <w:r w:rsidRPr="00625933">
                  <w:t xml:space="preserve">American experience as evidenced in </w:t>
                </w:r>
                <w:r w:rsidRPr="00601CA7">
                  <w:rPr>
                    <w:i/>
                  </w:rPr>
                  <w:t>Mourner</w:t>
                </w:r>
                <w:r>
                  <w:rPr>
                    <w:i/>
                  </w:rPr>
                  <w:t>’</w:t>
                </w:r>
                <w:r w:rsidRPr="00601CA7">
                  <w:rPr>
                    <w:i/>
                  </w:rPr>
                  <w:t>s Bench</w:t>
                </w:r>
                <w:r w:rsidRPr="00625933">
                  <w:t xml:space="preserve">. His admiration for traditional Black folkways as authentic ways of knowing was similar to the perspective of Harlem Renaissance poet Langston Hughes, who, like Beatty, frequented urban night clubs and relished the honest vibrancy of jazz music and rhythms of black social dance. </w:t>
                </w:r>
              </w:p>
              <w:p w14:paraId="04AA5E1C" w14:textId="77777777" w:rsidR="00763C7B" w:rsidRPr="00625933" w:rsidRDefault="00763C7B" w:rsidP="001B5C4F"/>
              <w:p w14:paraId="16E91D42" w14:textId="77777777" w:rsidR="00763C7B" w:rsidRPr="00625933" w:rsidRDefault="00763C7B" w:rsidP="001B5C4F">
                <w:r w:rsidRPr="00625933">
                  <w:t xml:space="preserve">In the 1970s Beatty served as an artist-in-residence for the Elma Lewis School of Fine Arts in Roxbury, Massachusetts. His close association with theatre director </w:t>
                </w:r>
                <w:proofErr w:type="spellStart"/>
                <w:r w:rsidRPr="00625933">
                  <w:t>Vinnette</w:t>
                </w:r>
                <w:proofErr w:type="spellEnd"/>
                <w:r w:rsidRPr="00625933">
                  <w:t xml:space="preserve"> Carroll resulted in Tony-nominated Broadway shows </w:t>
                </w:r>
                <w:r w:rsidRPr="008F1D31">
                  <w:rPr>
                    <w:i/>
                  </w:rPr>
                  <w:t>Don’t Bother Me I Can’t Cope</w:t>
                </w:r>
                <w:r w:rsidRPr="00625933">
                  <w:t xml:space="preserve"> (1972) and </w:t>
                </w:r>
                <w:r w:rsidRPr="008F1D31">
                  <w:rPr>
                    <w:i/>
                  </w:rPr>
                  <w:t>Your Arms Too Short to Box With God</w:t>
                </w:r>
                <w:r w:rsidRPr="00625933">
                  <w:t xml:space="preserve"> (1976).</w:t>
                </w:r>
              </w:p>
              <w:p w14:paraId="08143297" w14:textId="77777777" w:rsidR="00763C7B" w:rsidRPr="00625933" w:rsidRDefault="00763C7B" w:rsidP="00763C7B">
                <w:pPr>
                  <w:rPr>
                    <w:rFonts w:ascii="Times New Roman" w:hAnsi="Times New Roman" w:cs="Times New Roman"/>
                  </w:rPr>
                </w:pPr>
              </w:p>
              <w:p w14:paraId="09E57485" w14:textId="77777777" w:rsidR="00763C7B" w:rsidRPr="008F1D31" w:rsidRDefault="00763C7B" w:rsidP="00763C7B">
                <w:pPr>
                  <w:pStyle w:val="Heading1"/>
                  <w:outlineLvl w:val="0"/>
                </w:pPr>
                <w:r w:rsidRPr="008F1D31">
                  <w:t>Legacy</w:t>
                </w:r>
              </w:p>
              <w:p w14:paraId="42B3C57E" w14:textId="77777777" w:rsidR="00763C7B" w:rsidRPr="00625933" w:rsidRDefault="00763C7B" w:rsidP="001B5C4F">
                <w:r w:rsidRPr="00625933">
                  <w:t xml:space="preserve">Beatty left his imprint by creating works for several dance companies including </w:t>
                </w:r>
                <w:proofErr w:type="spellStart"/>
                <w:r w:rsidRPr="00625933">
                  <w:t>Batsheva</w:t>
                </w:r>
                <w:proofErr w:type="spellEnd"/>
                <w:r w:rsidRPr="00625933">
                  <w:t xml:space="preserve"> Company of Israel, Birgit Ballet Stockholm, Ballet </w:t>
                </w:r>
                <w:proofErr w:type="spellStart"/>
                <w:r w:rsidRPr="00625933">
                  <w:t>Hispanico</w:t>
                </w:r>
                <w:proofErr w:type="spellEnd"/>
                <w:r w:rsidRPr="00625933">
                  <w:t xml:space="preserve"> of New York City, and Boston Ballet. He set his works on Dayton Contemporary Dance Company, </w:t>
                </w:r>
                <w:proofErr w:type="spellStart"/>
                <w:r w:rsidRPr="00625933">
                  <w:t>Philadanco</w:t>
                </w:r>
                <w:proofErr w:type="spellEnd"/>
                <w:r w:rsidRPr="00625933">
                  <w:t xml:space="preserve"> (Philadelphia Dance Company) and the Cleo Robinson Dance Company. </w:t>
                </w:r>
              </w:p>
              <w:p w14:paraId="05AC4EF0" w14:textId="77777777" w:rsidR="00763C7B" w:rsidRPr="00625933" w:rsidRDefault="00763C7B" w:rsidP="001B5C4F">
                <w:r w:rsidRPr="00625933">
                  <w:t xml:space="preserve">Virtuosity and perfection are hallmarks of his style, and dancers consider performing Beatty’s choreography a major achievement. </w:t>
                </w:r>
              </w:p>
              <w:p w14:paraId="3E5D10B3" w14:textId="77777777" w:rsidR="00763C7B" w:rsidRPr="00625933" w:rsidRDefault="00763C7B" w:rsidP="001B5C4F"/>
              <w:p w14:paraId="13566FC2" w14:textId="77777777" w:rsidR="00763C7B" w:rsidRPr="00625933" w:rsidRDefault="00763C7B" w:rsidP="001B5C4F">
                <w:r w:rsidRPr="00625933">
                  <w:t xml:space="preserve">Over time, Beatty’s dances seem more, not less, significant to the development of Black concert dance. The American Dance Festival initiative to reconstruct black modern dance—and the related film documentaries </w:t>
                </w:r>
                <w:r w:rsidRPr="008F1D31">
                  <w:rPr>
                    <w:i/>
                  </w:rPr>
                  <w:t>Free to Dance</w:t>
                </w:r>
                <w:r w:rsidRPr="00625933">
                  <w:t xml:space="preserve"> and </w:t>
                </w:r>
                <w:r w:rsidRPr="008F1D31">
                  <w:rPr>
                    <w:i/>
                  </w:rPr>
                  <w:t>Dancing in the Light</w:t>
                </w:r>
                <w:r w:rsidRPr="00625933">
                  <w:t xml:space="preserve">—highlight Beatty’s works. More recently, </w:t>
                </w:r>
                <w:proofErr w:type="spellStart"/>
                <w:r w:rsidRPr="00625933">
                  <w:t>Philadanco</w:t>
                </w:r>
                <w:proofErr w:type="spellEnd"/>
                <w:r w:rsidRPr="00625933">
                  <w:t xml:space="preserve"> collaborated with Temple University Libraries and Bryn </w:t>
                </w:r>
                <w:proofErr w:type="spellStart"/>
                <w:r w:rsidRPr="00625933">
                  <w:t>Mawr</w:t>
                </w:r>
                <w:proofErr w:type="spellEnd"/>
                <w:r w:rsidRPr="00625933">
                  <w:t xml:space="preserve"> College to reconstruct </w:t>
                </w:r>
                <w:r w:rsidRPr="008F1D31">
                  <w:rPr>
                    <w:i/>
                  </w:rPr>
                  <w:t>Southern Landscape</w:t>
                </w:r>
                <w:r w:rsidRPr="00625933">
                  <w:t>. The Alvin Ailey America</w:t>
                </w:r>
                <w:r>
                  <w:t xml:space="preserve">n Dance </w:t>
                </w:r>
                <w:proofErr w:type="spellStart"/>
                <w:r>
                  <w:t>Theater</w:t>
                </w:r>
                <w:proofErr w:type="spellEnd"/>
                <w:r w:rsidRPr="00625933">
                  <w:t xml:space="preserve"> continues to revive Beatty’s work, most recently </w:t>
                </w:r>
                <w:r w:rsidRPr="008F1D31">
                  <w:rPr>
                    <w:i/>
                  </w:rPr>
                  <w:t>The Road of Phoebe Snow</w:t>
                </w:r>
                <w:r w:rsidRPr="00625933">
                  <w:t xml:space="preserve">. Beatty’s musicality, social commentary, and humanist abstraction remain as relevant in the twenty-first century as ever. </w:t>
                </w:r>
              </w:p>
              <w:p w14:paraId="760A18F3" w14:textId="77777777" w:rsidR="00763C7B" w:rsidRPr="00625933" w:rsidRDefault="00763C7B" w:rsidP="00763C7B">
                <w:pPr>
                  <w:pStyle w:val="Heading1"/>
                  <w:outlineLvl w:val="0"/>
                </w:pPr>
              </w:p>
              <w:p w14:paraId="7C6C1A4F" w14:textId="77777777" w:rsidR="00763C7B" w:rsidRPr="00601CA7" w:rsidRDefault="00763C7B" w:rsidP="00763C7B">
                <w:pPr>
                  <w:pStyle w:val="Heading1"/>
                  <w:outlineLvl w:val="0"/>
                </w:pPr>
                <w:r w:rsidRPr="00601CA7">
                  <w:t>Selected Works</w:t>
                </w:r>
              </w:p>
              <w:p w14:paraId="4E82BCCF" w14:textId="77777777" w:rsidR="001B5C4F" w:rsidRPr="001B5C4F" w:rsidRDefault="001B5C4F" w:rsidP="001B5C4F">
                <w:pPr>
                  <w:rPr>
                    <w:rFonts w:ascii="Calibri" w:hAnsi="Calibri" w:cs="Times New Roman"/>
                  </w:rPr>
                </w:pPr>
                <w:r w:rsidRPr="001B5C4F">
                  <w:rPr>
                    <w:rFonts w:ascii="Calibri" w:hAnsi="Calibri" w:cs="Times New Roman"/>
                    <w:i/>
                  </w:rPr>
                  <w:t>Southern Landscape</w:t>
                </w:r>
                <w:r w:rsidRPr="001B5C4F">
                  <w:rPr>
                    <w:rFonts w:ascii="Calibri" w:hAnsi="Calibri" w:cs="Times New Roman"/>
                  </w:rPr>
                  <w:t>, (1947)</w:t>
                </w:r>
              </w:p>
              <w:p w14:paraId="08922426" w14:textId="77777777" w:rsidR="001B5C4F" w:rsidRPr="001B5C4F" w:rsidRDefault="001B5C4F" w:rsidP="001B5C4F">
                <w:pPr>
                  <w:rPr>
                    <w:rFonts w:ascii="Calibri" w:hAnsi="Calibri" w:cs="Times New Roman"/>
                  </w:rPr>
                </w:pPr>
                <w:r w:rsidRPr="001B5C4F">
                  <w:rPr>
                    <w:rFonts w:ascii="Calibri" w:hAnsi="Calibri" w:cs="Times New Roman"/>
                    <w:i/>
                  </w:rPr>
                  <w:t>Mourner’s Bench</w:t>
                </w:r>
                <w:r w:rsidRPr="001B5C4F">
                  <w:rPr>
                    <w:rFonts w:ascii="Calibri" w:hAnsi="Calibri" w:cs="Times New Roman"/>
                  </w:rPr>
                  <w:t xml:space="preserve"> (1947)</w:t>
                </w:r>
              </w:p>
              <w:p w14:paraId="69817C33" w14:textId="77777777" w:rsidR="001B5C4F" w:rsidRPr="001B5C4F" w:rsidRDefault="001B5C4F" w:rsidP="001B5C4F">
                <w:pPr>
                  <w:rPr>
                    <w:rFonts w:ascii="Calibri" w:hAnsi="Calibri" w:cs="Times New Roman"/>
                  </w:rPr>
                </w:pPr>
                <w:r w:rsidRPr="001B5C4F">
                  <w:rPr>
                    <w:rFonts w:ascii="Calibri" w:hAnsi="Calibri" w:cs="Times New Roman"/>
                    <w:i/>
                  </w:rPr>
                  <w:t xml:space="preserve">The Road of </w:t>
                </w:r>
                <w:proofErr w:type="spellStart"/>
                <w:r w:rsidRPr="001B5C4F">
                  <w:rPr>
                    <w:rFonts w:ascii="Calibri" w:hAnsi="Calibri" w:cs="Times New Roman"/>
                    <w:i/>
                  </w:rPr>
                  <w:t>Pheobe</w:t>
                </w:r>
                <w:proofErr w:type="spellEnd"/>
                <w:r w:rsidRPr="001B5C4F">
                  <w:rPr>
                    <w:rFonts w:ascii="Calibri" w:hAnsi="Calibri" w:cs="Times New Roman"/>
                    <w:i/>
                  </w:rPr>
                  <w:t xml:space="preserve"> Snow</w:t>
                </w:r>
                <w:r w:rsidRPr="001B5C4F">
                  <w:rPr>
                    <w:rFonts w:ascii="Calibri" w:hAnsi="Calibri" w:cs="Times New Roman"/>
                  </w:rPr>
                  <w:t xml:space="preserve"> (1959) </w:t>
                </w:r>
              </w:p>
              <w:p w14:paraId="2786ABC9" w14:textId="77777777" w:rsidR="001B5C4F" w:rsidRPr="001B5C4F" w:rsidRDefault="001B5C4F" w:rsidP="001B5C4F">
                <w:pPr>
                  <w:rPr>
                    <w:rFonts w:ascii="Calibri" w:hAnsi="Calibri" w:cs="Times New Roman"/>
                  </w:rPr>
                </w:pPr>
                <w:r w:rsidRPr="001B5C4F">
                  <w:rPr>
                    <w:rFonts w:ascii="Calibri" w:hAnsi="Calibri" w:cs="Times New Roman"/>
                    <w:i/>
                  </w:rPr>
                  <w:t>Come and Get the Beauty of it Hot</w:t>
                </w:r>
                <w:r w:rsidRPr="001B5C4F">
                  <w:rPr>
                    <w:rFonts w:ascii="Calibri" w:hAnsi="Calibri" w:cs="Times New Roman"/>
                  </w:rPr>
                  <w:t xml:space="preserve"> (1960)</w:t>
                </w:r>
              </w:p>
              <w:p w14:paraId="74791023" w14:textId="77777777" w:rsidR="001B5C4F" w:rsidRPr="001B5C4F" w:rsidRDefault="001B5C4F" w:rsidP="001B5C4F">
                <w:pPr>
                  <w:rPr>
                    <w:rFonts w:ascii="Calibri" w:hAnsi="Calibri" w:cs="Times New Roman"/>
                  </w:rPr>
                </w:pPr>
                <w:r w:rsidRPr="001B5C4F">
                  <w:rPr>
                    <w:rFonts w:ascii="Calibri" w:hAnsi="Calibri" w:cs="Times New Roman"/>
                    <w:i/>
                  </w:rPr>
                  <w:t>Congo Tango Palace</w:t>
                </w:r>
                <w:r w:rsidRPr="001B5C4F">
                  <w:rPr>
                    <w:rFonts w:ascii="Calibri" w:hAnsi="Calibri" w:cs="Times New Roman"/>
                  </w:rPr>
                  <w:t xml:space="preserve"> (1960)</w:t>
                </w:r>
              </w:p>
              <w:p w14:paraId="636D11EA" w14:textId="77777777" w:rsidR="001B5C4F" w:rsidRPr="001B5C4F" w:rsidRDefault="001B5C4F" w:rsidP="001B5C4F">
                <w:pPr>
                  <w:rPr>
                    <w:rFonts w:ascii="Calibri" w:hAnsi="Calibri" w:cs="Times New Roman"/>
                  </w:rPr>
                </w:pPr>
                <w:proofErr w:type="spellStart"/>
                <w:r w:rsidRPr="001B5C4F">
                  <w:rPr>
                    <w:rFonts w:ascii="Calibri" w:hAnsi="Calibri" w:cs="Times New Roman"/>
                    <w:i/>
                  </w:rPr>
                  <w:t>Tocatta</w:t>
                </w:r>
                <w:proofErr w:type="spellEnd"/>
                <w:r w:rsidRPr="001B5C4F">
                  <w:rPr>
                    <w:rFonts w:ascii="Calibri" w:hAnsi="Calibri" w:cs="Times New Roman"/>
                  </w:rPr>
                  <w:t xml:space="preserve"> (1960) </w:t>
                </w:r>
              </w:p>
              <w:p w14:paraId="6A5519F1" w14:textId="77777777" w:rsidR="001B5C4F" w:rsidRPr="001B5C4F" w:rsidRDefault="001B5C4F" w:rsidP="001B5C4F">
                <w:pPr>
                  <w:rPr>
                    <w:rFonts w:ascii="Calibri" w:hAnsi="Calibri" w:cs="Times New Roman"/>
                  </w:rPr>
                </w:pPr>
                <w:r w:rsidRPr="001B5C4F">
                  <w:rPr>
                    <w:rFonts w:ascii="Calibri" w:hAnsi="Calibri" w:cs="Times New Roman"/>
                    <w:i/>
                  </w:rPr>
                  <w:t>Migration</w:t>
                </w:r>
                <w:r w:rsidRPr="001B5C4F">
                  <w:rPr>
                    <w:rFonts w:ascii="Calibri" w:hAnsi="Calibri" w:cs="Times New Roman"/>
                  </w:rPr>
                  <w:t xml:space="preserve"> (1964)</w:t>
                </w:r>
              </w:p>
              <w:p w14:paraId="5DD12DE2" w14:textId="77777777" w:rsidR="001B5C4F" w:rsidRPr="001B5C4F" w:rsidRDefault="001B5C4F" w:rsidP="001B5C4F">
                <w:pPr>
                  <w:rPr>
                    <w:rFonts w:ascii="Calibri" w:hAnsi="Calibri" w:cs="Times New Roman"/>
                  </w:rPr>
                </w:pPr>
                <w:r w:rsidRPr="001B5C4F">
                  <w:rPr>
                    <w:rFonts w:ascii="Calibri" w:hAnsi="Calibri" w:cs="Times New Roman"/>
                    <w:i/>
                  </w:rPr>
                  <w:t>Montgomery Variations</w:t>
                </w:r>
                <w:r w:rsidRPr="001B5C4F">
                  <w:rPr>
                    <w:rFonts w:ascii="Calibri" w:hAnsi="Calibri" w:cs="Times New Roman"/>
                  </w:rPr>
                  <w:t xml:space="preserve"> (1967)</w:t>
                </w:r>
              </w:p>
              <w:p w14:paraId="3CDA1031" w14:textId="77777777" w:rsidR="001B5C4F" w:rsidRPr="001B5C4F" w:rsidRDefault="001B5C4F" w:rsidP="001B5C4F">
                <w:pPr>
                  <w:rPr>
                    <w:rFonts w:ascii="Calibri" w:hAnsi="Calibri" w:cs="Times New Roman"/>
                  </w:rPr>
                </w:pPr>
                <w:r w:rsidRPr="001B5C4F">
                  <w:rPr>
                    <w:rFonts w:ascii="Calibri" w:hAnsi="Calibri" w:cs="Times New Roman"/>
                    <w:i/>
                  </w:rPr>
                  <w:t>The Black Belt</w:t>
                </w:r>
                <w:r w:rsidRPr="001B5C4F">
                  <w:rPr>
                    <w:rFonts w:ascii="Calibri" w:hAnsi="Calibri" w:cs="Times New Roman"/>
                  </w:rPr>
                  <w:t xml:space="preserve"> (1968) </w:t>
                </w:r>
              </w:p>
              <w:p w14:paraId="14AC0085" w14:textId="77777777" w:rsidR="001B5C4F" w:rsidRPr="001B5C4F" w:rsidRDefault="001B5C4F" w:rsidP="001B5C4F">
                <w:pPr>
                  <w:rPr>
                    <w:rFonts w:ascii="Calibri" w:hAnsi="Calibri" w:cs="Times New Roman"/>
                  </w:rPr>
                </w:pPr>
                <w:r w:rsidRPr="001B5C4F">
                  <w:rPr>
                    <w:rFonts w:ascii="Calibri" w:hAnsi="Calibri" w:cs="Times New Roman"/>
                    <w:i/>
                  </w:rPr>
                  <w:t>Nobody Came</w:t>
                </w:r>
                <w:r w:rsidRPr="001B5C4F">
                  <w:rPr>
                    <w:rFonts w:ascii="Calibri" w:hAnsi="Calibri" w:cs="Times New Roman"/>
                  </w:rPr>
                  <w:t xml:space="preserve"> (1968)</w:t>
                </w:r>
              </w:p>
              <w:p w14:paraId="259CA431" w14:textId="77777777" w:rsidR="001B5C4F" w:rsidRPr="001B5C4F" w:rsidRDefault="001B5C4F" w:rsidP="001B5C4F">
                <w:pPr>
                  <w:rPr>
                    <w:rFonts w:ascii="Calibri" w:hAnsi="Calibri" w:cs="Times New Roman"/>
                  </w:rPr>
                </w:pPr>
                <w:r w:rsidRPr="001B5C4F">
                  <w:rPr>
                    <w:rFonts w:ascii="Calibri" w:hAnsi="Calibri" w:cs="Times New Roman"/>
                    <w:i/>
                  </w:rPr>
                  <w:t>Bring My Servant Home</w:t>
                </w:r>
                <w:r w:rsidRPr="001B5C4F">
                  <w:rPr>
                    <w:rFonts w:ascii="Calibri" w:hAnsi="Calibri" w:cs="Times New Roman"/>
                  </w:rPr>
                  <w:t xml:space="preserve"> (1969)</w:t>
                </w:r>
              </w:p>
              <w:p w14:paraId="0553B649" w14:textId="77777777" w:rsidR="001B5C4F" w:rsidRPr="001B5C4F" w:rsidRDefault="001B5C4F" w:rsidP="001B5C4F">
                <w:pPr>
                  <w:rPr>
                    <w:rFonts w:ascii="Calibri" w:hAnsi="Calibri" w:cs="Times New Roman"/>
                  </w:rPr>
                </w:pPr>
                <w:r w:rsidRPr="001B5C4F">
                  <w:rPr>
                    <w:rFonts w:ascii="Calibri" w:hAnsi="Calibri" w:cs="Times New Roman"/>
                    <w:i/>
                  </w:rPr>
                  <w:t xml:space="preserve">Antigone </w:t>
                </w:r>
                <w:r w:rsidRPr="001B5C4F">
                  <w:rPr>
                    <w:rFonts w:ascii="Calibri" w:hAnsi="Calibri" w:cs="Times New Roman"/>
                  </w:rPr>
                  <w:t>(1969)</w:t>
                </w:r>
              </w:p>
              <w:p w14:paraId="7784B0C2" w14:textId="77777777" w:rsidR="001B5C4F" w:rsidRPr="001B5C4F" w:rsidRDefault="001B5C4F" w:rsidP="001B5C4F">
                <w:pPr>
                  <w:rPr>
                    <w:rFonts w:ascii="Calibri" w:hAnsi="Calibri" w:cs="Times New Roman"/>
                  </w:rPr>
                </w:pPr>
                <w:r w:rsidRPr="001B5C4F">
                  <w:rPr>
                    <w:rFonts w:ascii="Calibri" w:hAnsi="Calibri" w:cs="Times New Roman"/>
                    <w:i/>
                  </w:rPr>
                  <w:t>Caravanserai</w:t>
                </w:r>
                <w:r w:rsidRPr="001B5C4F">
                  <w:rPr>
                    <w:rFonts w:ascii="Calibri" w:hAnsi="Calibri" w:cs="Times New Roman"/>
                  </w:rPr>
                  <w:t xml:space="preserve"> (1973)</w:t>
                </w:r>
              </w:p>
              <w:p w14:paraId="387E030E" w14:textId="77777777" w:rsidR="001B5C4F" w:rsidRPr="001B5C4F" w:rsidRDefault="001B5C4F" w:rsidP="001B5C4F">
                <w:pPr>
                  <w:rPr>
                    <w:rFonts w:ascii="Calibri" w:hAnsi="Calibri" w:cs="Times New Roman"/>
                  </w:rPr>
                </w:pPr>
                <w:r w:rsidRPr="001B5C4F">
                  <w:rPr>
                    <w:rFonts w:ascii="Calibri" w:hAnsi="Calibri" w:cs="Times New Roman"/>
                    <w:i/>
                  </w:rPr>
                  <w:t>A Rag, A Bone, and a Hank of Hair</w:t>
                </w:r>
                <w:r w:rsidRPr="001B5C4F">
                  <w:rPr>
                    <w:rFonts w:ascii="Calibri" w:hAnsi="Calibri" w:cs="Times New Roman"/>
                  </w:rPr>
                  <w:t xml:space="preserve"> (1975)</w:t>
                </w:r>
              </w:p>
              <w:p w14:paraId="5547FE3C" w14:textId="77777777" w:rsidR="001B5C4F" w:rsidRPr="001B5C4F" w:rsidRDefault="001B5C4F" w:rsidP="001B5C4F">
                <w:pPr>
                  <w:rPr>
                    <w:rFonts w:ascii="Calibri" w:hAnsi="Calibri" w:cs="Times New Roman"/>
                  </w:rPr>
                </w:pPr>
                <w:r w:rsidRPr="001B5C4F">
                  <w:rPr>
                    <w:rFonts w:ascii="Calibri" w:hAnsi="Calibri" w:cs="Times New Roman"/>
                    <w:i/>
                  </w:rPr>
                  <w:t>Beauty is Skin Deep, Ugly is to the Bone</w:t>
                </w:r>
                <w:r w:rsidRPr="001B5C4F">
                  <w:rPr>
                    <w:rFonts w:ascii="Calibri" w:hAnsi="Calibri" w:cs="Times New Roman"/>
                  </w:rPr>
                  <w:t xml:space="preserve"> (1976)</w:t>
                </w:r>
              </w:p>
              <w:p w14:paraId="45F12EF2" w14:textId="77777777" w:rsidR="001B5C4F" w:rsidRPr="001B5C4F" w:rsidRDefault="001B5C4F" w:rsidP="001B5C4F">
                <w:pPr>
                  <w:rPr>
                    <w:rFonts w:ascii="Calibri" w:hAnsi="Calibri" w:cs="Times New Roman"/>
                  </w:rPr>
                </w:pPr>
                <w:r w:rsidRPr="001B5C4F">
                  <w:rPr>
                    <w:rFonts w:ascii="Calibri" w:hAnsi="Calibri" w:cs="Times New Roman"/>
                    <w:i/>
                  </w:rPr>
                  <w:t>A Month of Sundays</w:t>
                </w:r>
                <w:r w:rsidRPr="001B5C4F">
                  <w:rPr>
                    <w:rFonts w:ascii="Calibri" w:hAnsi="Calibri" w:cs="Times New Roman"/>
                  </w:rPr>
                  <w:t xml:space="preserve"> (1979)</w:t>
                </w:r>
              </w:p>
              <w:p w14:paraId="50A2CA03" w14:textId="77777777" w:rsidR="001B5C4F" w:rsidRPr="001B5C4F" w:rsidRDefault="001B5C4F" w:rsidP="001B5C4F">
                <w:pPr>
                  <w:rPr>
                    <w:rFonts w:ascii="Calibri" w:hAnsi="Calibri" w:cs="Times New Roman"/>
                  </w:rPr>
                </w:pPr>
                <w:r w:rsidRPr="001B5C4F">
                  <w:rPr>
                    <w:rFonts w:ascii="Calibri" w:hAnsi="Calibri" w:cs="Times New Roman"/>
                    <w:i/>
                  </w:rPr>
                  <w:lastRenderedPageBreak/>
                  <w:t>The Stack Up</w:t>
                </w:r>
                <w:r w:rsidRPr="001B5C4F">
                  <w:rPr>
                    <w:rFonts w:ascii="Calibri" w:hAnsi="Calibri" w:cs="Times New Roman"/>
                  </w:rPr>
                  <w:t xml:space="preserve"> (1982)</w:t>
                </w:r>
              </w:p>
              <w:p w14:paraId="102CB59A" w14:textId="77777777" w:rsidR="001B5C4F" w:rsidRPr="001B5C4F" w:rsidRDefault="001B5C4F" w:rsidP="001B5C4F">
                <w:pPr>
                  <w:rPr>
                    <w:rFonts w:ascii="Calibri" w:hAnsi="Calibri" w:cs="Times New Roman"/>
                  </w:rPr>
                </w:pPr>
                <w:r w:rsidRPr="001B5C4F">
                  <w:rPr>
                    <w:rFonts w:ascii="Calibri" w:hAnsi="Calibri" w:cs="Times New Roman"/>
                    <w:i/>
                  </w:rPr>
                  <w:t>Blues Shift</w:t>
                </w:r>
                <w:r w:rsidRPr="001B5C4F">
                  <w:rPr>
                    <w:rFonts w:ascii="Calibri" w:hAnsi="Calibri" w:cs="Times New Roman"/>
                  </w:rPr>
                  <w:t xml:space="preserve"> (1984)</w:t>
                </w:r>
              </w:p>
              <w:p w14:paraId="1E3F86A0" w14:textId="77777777" w:rsidR="001B5C4F" w:rsidRPr="001B5C4F" w:rsidRDefault="001B5C4F" w:rsidP="001B5C4F">
                <w:pPr>
                  <w:rPr>
                    <w:rFonts w:ascii="Calibri" w:hAnsi="Calibri" w:cs="Times New Roman"/>
                  </w:rPr>
                </w:pPr>
                <w:proofErr w:type="spellStart"/>
                <w:r w:rsidRPr="001B5C4F">
                  <w:rPr>
                    <w:rFonts w:ascii="Calibri" w:hAnsi="Calibri" w:cs="Times New Roman"/>
                    <w:i/>
                  </w:rPr>
                  <w:t>Ellingtonia</w:t>
                </w:r>
                <w:proofErr w:type="spellEnd"/>
                <w:r w:rsidRPr="001B5C4F">
                  <w:rPr>
                    <w:rFonts w:ascii="Calibri" w:hAnsi="Calibri" w:cs="Times New Roman"/>
                  </w:rPr>
                  <w:t xml:space="preserve"> (1994)</w:t>
                </w:r>
              </w:p>
              <w:p w14:paraId="220DE428" w14:textId="77777777" w:rsidR="002769D2" w:rsidRDefault="002769D2" w:rsidP="00C12DA9">
                <w:pPr>
                  <w:rPr>
                    <w:rFonts w:ascii="Times New Roman" w:hAnsi="Times New Roman" w:cs="Times New Roman"/>
                  </w:rPr>
                </w:pPr>
              </w:p>
              <w:p w14:paraId="753B2273" w14:textId="77777777" w:rsidR="002769D2" w:rsidRPr="00601CA7" w:rsidRDefault="002769D2" w:rsidP="002769D2">
                <w:pPr>
                  <w:pStyle w:val="Heading1"/>
                  <w:outlineLvl w:val="0"/>
                </w:pPr>
                <w:r w:rsidRPr="00601CA7">
                  <w:t>Film documentation</w:t>
                </w:r>
              </w:p>
              <w:p w14:paraId="78A59D8B" w14:textId="77777777" w:rsidR="002769D2" w:rsidRPr="00625933" w:rsidRDefault="002769D2" w:rsidP="001B5C4F">
                <w:proofErr w:type="spellStart"/>
                <w:r w:rsidRPr="00625933">
                  <w:t>Deren</w:t>
                </w:r>
                <w:proofErr w:type="spellEnd"/>
                <w:r w:rsidRPr="00625933">
                  <w:t xml:space="preserve">, M. (2002) </w:t>
                </w:r>
                <w:r w:rsidRPr="00601CA7">
                  <w:t>Experimental Films, New York: Mystic Fire Video</w:t>
                </w:r>
                <w:r w:rsidRPr="00625933">
                  <w:t xml:space="preserve">.  Includes </w:t>
                </w:r>
                <w:r w:rsidRPr="00A15865">
                  <w:t>A Study of Choreography for Camera</w:t>
                </w:r>
                <w:r w:rsidRPr="00625933">
                  <w:t xml:space="preserve"> (1945).  </w:t>
                </w:r>
              </w:p>
              <w:p w14:paraId="0499E2CC" w14:textId="77777777" w:rsidR="002769D2" w:rsidRPr="00625933" w:rsidRDefault="002769D2" w:rsidP="001B5C4F"/>
              <w:p w14:paraId="1E9E64FB" w14:textId="77777777" w:rsidR="002769D2" w:rsidRPr="00625933" w:rsidRDefault="002769D2" w:rsidP="001B5C4F">
                <w:r w:rsidRPr="00625933">
                  <w:t xml:space="preserve">Jacob Pillow’s Interactive. Includes historical footage of Beatty in </w:t>
                </w:r>
                <w:r w:rsidRPr="00A15865">
                  <w:t>Mourner’s Bench</w:t>
                </w:r>
                <w:r w:rsidRPr="00625933">
                  <w:t xml:space="preserve"> from 1948. </w:t>
                </w:r>
              </w:p>
              <w:p w14:paraId="3D94C5DA" w14:textId="77777777" w:rsidR="002769D2" w:rsidRPr="00625933" w:rsidRDefault="002769D2" w:rsidP="001B5C4F"/>
              <w:p w14:paraId="0F771FC7" w14:textId="77777777" w:rsidR="002769D2" w:rsidRPr="00625933" w:rsidRDefault="002769D2" w:rsidP="001B5C4F">
                <w:r w:rsidRPr="00625933">
                  <w:t xml:space="preserve">Lacy, M.D. (2007) Dancing in the Light: Six Dances by African-American Choreographers, coproduction of American Dance Festival and Educational Broadcasting Corporation. Includes a revival of </w:t>
                </w:r>
                <w:r w:rsidRPr="00A15865">
                  <w:t>Mourner’s Bench</w:t>
                </w:r>
                <w:r w:rsidRPr="00625933">
                  <w:t xml:space="preserve"> performed by Jerome Stigler of the Dayton Contemporary Dance Company.</w:t>
                </w:r>
              </w:p>
              <w:p w14:paraId="680AD820" w14:textId="77777777" w:rsidR="002769D2" w:rsidRPr="00625933" w:rsidRDefault="002769D2" w:rsidP="001B5C4F"/>
              <w:p w14:paraId="031244BB" w14:textId="77777777" w:rsidR="002769D2" w:rsidRPr="00625933" w:rsidRDefault="002769D2" w:rsidP="001B5C4F">
                <w:r w:rsidRPr="00625933">
                  <w:t xml:space="preserve">Lacy, M.D. (2001) </w:t>
                </w:r>
                <w:r w:rsidRPr="00A15865">
                  <w:t>Free to Dance</w:t>
                </w:r>
                <w:r w:rsidRPr="00625933">
                  <w:t xml:space="preserve">, coproduction of American Dance Festival and John F. Kennedy </w:t>
                </w:r>
                <w:proofErr w:type="spellStart"/>
                <w:r w:rsidRPr="00625933">
                  <w:t>Center</w:t>
                </w:r>
                <w:proofErr w:type="spellEnd"/>
                <w:r w:rsidRPr="00625933">
                  <w:t xml:space="preserve"> for the Performing Arts. Contextualizes T</w:t>
                </w:r>
                <w:r>
                  <w:t>alley Beatty within history of B</w:t>
                </w:r>
                <w:r w:rsidRPr="00625933">
                  <w:t xml:space="preserve">lack modern dance. </w:t>
                </w:r>
              </w:p>
              <w:p w14:paraId="5E982D4D" w14:textId="77777777" w:rsidR="00C47F8B" w:rsidRDefault="00C47F8B" w:rsidP="001B5C4F">
                <w:pPr>
                  <w:rPr>
                    <w:rFonts w:ascii="Times New Roman" w:hAnsi="Times New Roman" w:cs="Times New Roman"/>
                  </w:rPr>
                </w:pPr>
              </w:p>
              <w:p w14:paraId="6C68176A" w14:textId="77777777" w:rsidR="00C47F8B" w:rsidRPr="00C47F8B" w:rsidRDefault="00C47F8B" w:rsidP="001B5C4F">
                <w:pPr>
                  <w:rPr>
                    <w:rFonts w:ascii="Times New Roman" w:hAnsi="Times New Roman" w:cs="Times New Roman"/>
                    <w:b/>
                    <w:lang w:val="en-US"/>
                  </w:rPr>
                </w:pPr>
                <w:proofErr w:type="spellStart"/>
                <w:r w:rsidRPr="00C47F8B">
                  <w:rPr>
                    <w:rFonts w:ascii="Times New Roman" w:hAnsi="Times New Roman" w:cs="Times New Roman"/>
                    <w:b/>
                    <w:lang w:val="en-US"/>
                  </w:rPr>
                  <w:t>Paratexts</w:t>
                </w:r>
                <w:proofErr w:type="spellEnd"/>
                <w:r w:rsidRPr="00C47F8B">
                  <w:rPr>
                    <w:rFonts w:ascii="Times New Roman" w:hAnsi="Times New Roman" w:cs="Times New Roman"/>
                    <w:b/>
                    <w:lang w:val="en-US"/>
                  </w:rPr>
                  <w:t xml:space="preserve"> </w:t>
                </w:r>
              </w:p>
              <w:p w14:paraId="705721FC" w14:textId="77777777" w:rsidR="00C47F8B" w:rsidRPr="00C47F8B" w:rsidRDefault="00C47F8B" w:rsidP="001B5C4F">
                <w:pPr>
                  <w:rPr>
                    <w:rFonts w:ascii="Times New Roman" w:hAnsi="Times New Roman" w:cs="Times New Roman"/>
                    <w:lang w:val="en-US"/>
                  </w:rPr>
                </w:pPr>
              </w:p>
              <w:p w14:paraId="59BFB0B7" w14:textId="77777777" w:rsidR="00C47F8B" w:rsidRPr="00C47F8B" w:rsidRDefault="00C47F8B" w:rsidP="001B5C4F">
                <w:pPr>
                  <w:rPr>
                    <w:rFonts w:ascii="Times New Roman" w:hAnsi="Times New Roman" w:cs="Times New Roman"/>
                    <w:lang w:val="en-US"/>
                  </w:rPr>
                </w:pPr>
                <w:r w:rsidRPr="00C47F8B">
                  <w:rPr>
                    <w:rFonts w:ascii="Times New Roman" w:hAnsi="Times New Roman" w:cs="Times New Roman"/>
                    <w:lang w:val="en-US"/>
                  </w:rPr>
                  <w:t xml:space="preserve">Talley Beatty in Maya </w:t>
                </w:r>
                <w:proofErr w:type="spellStart"/>
                <w:r w:rsidRPr="00C47F8B">
                  <w:rPr>
                    <w:rFonts w:ascii="Times New Roman" w:hAnsi="Times New Roman" w:cs="Times New Roman"/>
                    <w:lang w:val="en-US"/>
                  </w:rPr>
                  <w:t>Deren’s</w:t>
                </w:r>
                <w:proofErr w:type="spellEnd"/>
                <w:r w:rsidRPr="00C47F8B">
                  <w:rPr>
                    <w:rFonts w:ascii="Times New Roman" w:hAnsi="Times New Roman" w:cs="Times New Roman"/>
                    <w:lang w:val="en-US"/>
                  </w:rPr>
                  <w:t xml:space="preserve"> </w:t>
                </w:r>
                <w:r w:rsidRPr="00C47F8B">
                  <w:rPr>
                    <w:rFonts w:ascii="Times New Roman" w:hAnsi="Times New Roman" w:cs="Times New Roman"/>
                    <w:i/>
                    <w:lang w:val="en-US"/>
                  </w:rPr>
                  <w:t>A Study of Choreography for Camera</w:t>
                </w:r>
                <w:r w:rsidRPr="00C47F8B">
                  <w:rPr>
                    <w:rFonts w:ascii="Times New Roman" w:hAnsi="Times New Roman" w:cs="Times New Roman"/>
                    <w:lang w:val="en-US"/>
                  </w:rPr>
                  <w:t xml:space="preserve"> (1945)</w:t>
                </w:r>
              </w:p>
              <w:p w14:paraId="29EB332D" w14:textId="77777777" w:rsidR="00C47F8B" w:rsidRPr="00C47F8B" w:rsidRDefault="00C47F8B" w:rsidP="001B5C4F">
                <w:pPr>
                  <w:rPr>
                    <w:rFonts w:ascii="Times New Roman" w:hAnsi="Times New Roman" w:cs="Times New Roman"/>
                    <w:lang w:val="en-US"/>
                  </w:rPr>
                </w:pPr>
              </w:p>
              <w:p w14:paraId="3F16FEE5" w14:textId="77777777" w:rsidR="00C47F8B" w:rsidRPr="00C47F8B" w:rsidRDefault="001B5C4F" w:rsidP="001B5C4F">
                <w:pPr>
                  <w:rPr>
                    <w:rFonts w:ascii="Times New Roman" w:hAnsi="Times New Roman" w:cs="Times New Roman"/>
                    <w:lang w:val="en-US"/>
                  </w:rPr>
                </w:pPr>
                <w:hyperlink r:id="rId9" w:history="1">
                  <w:r w:rsidR="00C47F8B" w:rsidRPr="00C47F8B">
                    <w:rPr>
                      <w:rStyle w:val="Hyperlink"/>
                      <w:rFonts w:ascii="Times New Roman" w:hAnsi="Times New Roman" w:cs="Times New Roman"/>
                      <w:lang w:val="en-US"/>
                    </w:rPr>
                    <w:t>http://arttattler.com/Images/NorthAmerica/NewYork/MoMA/Maya%20Deren/10-Deren_AStudyInChoreography.jpg</w:t>
                  </w:r>
                </w:hyperlink>
              </w:p>
              <w:p w14:paraId="703D5DD9" w14:textId="77777777" w:rsidR="00C47F8B" w:rsidRPr="00C47F8B" w:rsidRDefault="00C47F8B" w:rsidP="001B5C4F">
                <w:pPr>
                  <w:rPr>
                    <w:rFonts w:ascii="Times New Roman" w:hAnsi="Times New Roman" w:cs="Times New Roman"/>
                    <w:lang w:val="en-US"/>
                  </w:rPr>
                </w:pPr>
              </w:p>
              <w:p w14:paraId="7D4632AF" w14:textId="77777777" w:rsidR="00C47F8B" w:rsidRPr="00C47F8B" w:rsidRDefault="00C47F8B" w:rsidP="001B5C4F">
                <w:pPr>
                  <w:rPr>
                    <w:rFonts w:ascii="Times New Roman" w:hAnsi="Times New Roman" w:cs="Times New Roman"/>
                    <w:lang w:val="en-US"/>
                  </w:rPr>
                </w:pPr>
              </w:p>
              <w:p w14:paraId="0913504D" w14:textId="77777777" w:rsidR="00C47F8B" w:rsidRPr="00C47F8B" w:rsidRDefault="00C47F8B" w:rsidP="001B5C4F">
                <w:pPr>
                  <w:rPr>
                    <w:rFonts w:ascii="Times New Roman" w:hAnsi="Times New Roman" w:cs="Times New Roman"/>
                    <w:lang w:val="en-US"/>
                  </w:rPr>
                </w:pPr>
                <w:r w:rsidRPr="00C47F8B">
                  <w:rPr>
                    <w:rFonts w:ascii="Times New Roman" w:hAnsi="Times New Roman" w:cs="Times New Roman"/>
                    <w:lang w:val="en-US"/>
                  </w:rPr>
                  <w:t xml:space="preserve">Talley Beatty in </w:t>
                </w:r>
                <w:r w:rsidRPr="00C47F8B">
                  <w:rPr>
                    <w:rFonts w:ascii="Times New Roman" w:hAnsi="Times New Roman" w:cs="Times New Roman"/>
                    <w:i/>
                    <w:lang w:val="en-US"/>
                  </w:rPr>
                  <w:t>Southern Landscape</w:t>
                </w:r>
                <w:r w:rsidRPr="00C47F8B">
                  <w:rPr>
                    <w:rFonts w:ascii="Times New Roman" w:hAnsi="Times New Roman" w:cs="Times New Roman"/>
                    <w:lang w:val="en-US"/>
                  </w:rPr>
                  <w:t xml:space="preserve"> at Jacob's Pillow, 1948. Photo by Eric M. Sanford, courtesy of Jacob's Pillow Dance Festival Archives</w:t>
                </w:r>
              </w:p>
              <w:p w14:paraId="44FC3CAA" w14:textId="77777777" w:rsidR="00C47F8B" w:rsidRPr="00C47F8B" w:rsidRDefault="00C47F8B" w:rsidP="001B5C4F">
                <w:pPr>
                  <w:rPr>
                    <w:rFonts w:ascii="Times New Roman" w:hAnsi="Times New Roman" w:cs="Times New Roman"/>
                    <w:lang w:val="en-US"/>
                  </w:rPr>
                </w:pPr>
              </w:p>
              <w:p w14:paraId="1BB0236C" w14:textId="77777777" w:rsidR="00C47F8B" w:rsidRPr="00C47F8B" w:rsidRDefault="001B5C4F" w:rsidP="001B5C4F">
                <w:pPr>
                  <w:rPr>
                    <w:rFonts w:ascii="Times New Roman" w:hAnsi="Times New Roman" w:cs="Times New Roman"/>
                    <w:lang w:val="en-US"/>
                  </w:rPr>
                </w:pPr>
                <w:hyperlink r:id="rId10" w:history="1">
                  <w:r w:rsidR="00C47F8B" w:rsidRPr="00C47F8B">
                    <w:rPr>
                      <w:rStyle w:val="Hyperlink"/>
                      <w:rFonts w:ascii="Times New Roman" w:hAnsi="Times New Roman" w:cs="Times New Roman"/>
                      <w:lang w:val="en-US"/>
                    </w:rPr>
                    <w:t>http://www.brynmawr.edu/news/2005-06-30/dance.shtml</w:t>
                  </w:r>
                </w:hyperlink>
              </w:p>
              <w:p w14:paraId="702CE2AE" w14:textId="3D02734B" w:rsidR="003F0D73" w:rsidRPr="002A3765" w:rsidRDefault="003F0D73" w:rsidP="00C12DA9">
                <w:pPr>
                  <w:rPr>
                    <w:rFonts w:ascii="Times New Roman" w:hAnsi="Times New Roman" w:cs="Times New Roman"/>
                  </w:rPr>
                </w:pPr>
              </w:p>
            </w:tc>
          </w:sdtContent>
        </w:sdt>
      </w:tr>
      <w:tr w:rsidR="003235A7" w14:paraId="0A3B0B0B" w14:textId="77777777" w:rsidTr="003235A7">
        <w:tc>
          <w:tcPr>
            <w:tcW w:w="9016" w:type="dxa"/>
          </w:tcPr>
          <w:p w14:paraId="19E7654B" w14:textId="46234D73" w:rsidR="003235A7" w:rsidRDefault="003235A7" w:rsidP="008A5B87">
            <w:r w:rsidRPr="0015114C">
              <w:rPr>
                <w:u w:val="single"/>
              </w:rPr>
              <w:lastRenderedPageBreak/>
              <w:t>Further reading</w:t>
            </w:r>
            <w:r>
              <w:t>:</w:t>
            </w:r>
          </w:p>
          <w:sdt>
            <w:sdtPr>
              <w:alias w:val="Further reading"/>
              <w:tag w:val="furtherReading"/>
              <w:id w:val="-1516217107"/>
              <w:placeholder>
                <w:docPart w:val="0BEC2EBFB48A964CA411B88E9C2B234E"/>
              </w:placeholder>
            </w:sdtPr>
            <w:sdtEndPr/>
            <w:sdtContent>
              <w:p w14:paraId="5B4A5196" w14:textId="1A08A9F9" w:rsidR="00C12DA9" w:rsidRPr="00C12DA9" w:rsidRDefault="001B5C4F" w:rsidP="00C12DA9">
                <w:pPr>
                  <w:rPr>
                    <w:lang w:val="en-US"/>
                  </w:rPr>
                </w:pPr>
                <w:sdt>
                  <w:sdtPr>
                    <w:id w:val="1989899092"/>
                    <w:citation/>
                  </w:sdtPr>
                  <w:sdtEndPr/>
                  <w:sdtContent>
                    <w:r w:rsidR="00C12DA9">
                      <w:fldChar w:fldCharType="begin"/>
                    </w:r>
                    <w:r w:rsidR="00C12DA9">
                      <w:rPr>
                        <w:lang w:val="en-US"/>
                      </w:rPr>
                      <w:instrText xml:space="preserve"> CITATION Jam83 \l 1033 </w:instrText>
                    </w:r>
                    <w:r w:rsidR="00C12DA9">
                      <w:fldChar w:fldCharType="separate"/>
                    </w:r>
                    <w:r w:rsidR="00C12DA9">
                      <w:rPr>
                        <w:noProof/>
                        <w:lang w:val="en-US"/>
                      </w:rPr>
                      <w:t xml:space="preserve"> (Jamison)</w:t>
                    </w:r>
                    <w:r w:rsidR="00C12DA9">
                      <w:fldChar w:fldCharType="end"/>
                    </w:r>
                  </w:sdtContent>
                </w:sdt>
              </w:p>
              <w:p w14:paraId="33AF7BF6" w14:textId="31E601E4" w:rsidR="00C12DA9" w:rsidRPr="00C12DA9" w:rsidRDefault="001B5C4F" w:rsidP="00C12DA9">
                <w:pPr>
                  <w:rPr>
                    <w:lang w:val="en-US"/>
                  </w:rPr>
                </w:pPr>
                <w:sdt>
                  <w:sdtPr>
                    <w:rPr>
                      <w:lang w:val="en-US"/>
                    </w:rPr>
                    <w:id w:val="1550642308"/>
                    <w:citation/>
                  </w:sdtPr>
                  <w:sdtEndPr/>
                  <w:sdtContent>
                    <w:r w:rsidR="00C12DA9">
                      <w:rPr>
                        <w:lang w:val="en-US"/>
                      </w:rPr>
                      <w:fldChar w:fldCharType="begin"/>
                    </w:r>
                    <w:r w:rsidR="00C12DA9">
                      <w:rPr>
                        <w:lang w:val="en-US"/>
                      </w:rPr>
                      <w:instrText xml:space="preserve"> CITATION Kow10 \l 1033 </w:instrText>
                    </w:r>
                    <w:r w:rsidR="00C12DA9">
                      <w:rPr>
                        <w:lang w:val="en-US"/>
                      </w:rPr>
                      <w:fldChar w:fldCharType="separate"/>
                    </w:r>
                    <w:r w:rsidR="00C12DA9">
                      <w:rPr>
                        <w:noProof/>
                        <w:lang w:val="en-US"/>
                      </w:rPr>
                      <w:t>(Kowal)</w:t>
                    </w:r>
                    <w:r w:rsidR="00C12DA9">
                      <w:rPr>
                        <w:lang w:val="en-US"/>
                      </w:rPr>
                      <w:fldChar w:fldCharType="end"/>
                    </w:r>
                  </w:sdtContent>
                </w:sdt>
              </w:p>
              <w:p w14:paraId="41C5B4E1" w14:textId="26CBF99C" w:rsidR="00C12DA9" w:rsidRPr="00C12DA9" w:rsidRDefault="001B5C4F" w:rsidP="00C12DA9">
                <w:pPr>
                  <w:rPr>
                    <w:lang w:val="en-US"/>
                  </w:rPr>
                </w:pPr>
                <w:sdt>
                  <w:sdtPr>
                    <w:rPr>
                      <w:lang w:val="en-US"/>
                    </w:rPr>
                    <w:id w:val="-637185146"/>
                    <w:citation/>
                  </w:sdtPr>
                  <w:sdtEndPr/>
                  <w:sdtContent>
                    <w:r w:rsidR="00C12DA9">
                      <w:rPr>
                        <w:lang w:val="en-US"/>
                      </w:rPr>
                      <w:fldChar w:fldCharType="begin"/>
                    </w:r>
                    <w:r w:rsidR="00C12DA9">
                      <w:rPr>
                        <w:lang w:val="en-US"/>
                      </w:rPr>
                      <w:instrText xml:space="preserve"> CITATION DeF04 \l 1033 </w:instrText>
                    </w:r>
                    <w:r w:rsidR="00C12DA9">
                      <w:rPr>
                        <w:lang w:val="en-US"/>
                      </w:rPr>
                      <w:fldChar w:fldCharType="separate"/>
                    </w:r>
                    <w:r w:rsidR="00C12DA9">
                      <w:rPr>
                        <w:noProof/>
                        <w:lang w:val="en-US"/>
                      </w:rPr>
                      <w:t>(DeFrantz)</w:t>
                    </w:r>
                    <w:r w:rsidR="00C12DA9">
                      <w:rPr>
                        <w:lang w:val="en-US"/>
                      </w:rPr>
                      <w:fldChar w:fldCharType="end"/>
                    </w:r>
                  </w:sdtContent>
                </w:sdt>
              </w:p>
              <w:p w14:paraId="49D78A44" w14:textId="680F5993" w:rsidR="00C12DA9" w:rsidRPr="00C12DA9" w:rsidRDefault="001B5C4F" w:rsidP="00C12DA9">
                <w:pPr>
                  <w:rPr>
                    <w:lang w:val="en-US"/>
                  </w:rPr>
                </w:pPr>
                <w:sdt>
                  <w:sdtPr>
                    <w:rPr>
                      <w:lang w:val="en-US"/>
                    </w:rPr>
                    <w:id w:val="55895291"/>
                    <w:citation/>
                  </w:sdtPr>
                  <w:sdtEndPr/>
                  <w:sdtContent>
                    <w:r w:rsidR="00C12DA9">
                      <w:rPr>
                        <w:lang w:val="en-US"/>
                      </w:rPr>
                      <w:fldChar w:fldCharType="begin"/>
                    </w:r>
                    <w:r w:rsidR="00C12DA9">
                      <w:rPr>
                        <w:lang w:val="en-US"/>
                      </w:rPr>
                      <w:instrText xml:space="preserve"> CITATION Lon89 \l 1033 </w:instrText>
                    </w:r>
                    <w:r w:rsidR="00C12DA9">
                      <w:rPr>
                        <w:lang w:val="en-US"/>
                      </w:rPr>
                      <w:fldChar w:fldCharType="separate"/>
                    </w:r>
                    <w:r w:rsidR="00C12DA9">
                      <w:rPr>
                        <w:noProof/>
                        <w:lang w:val="en-US"/>
                      </w:rPr>
                      <w:t>(Long)</w:t>
                    </w:r>
                    <w:r w:rsidR="00C12DA9">
                      <w:rPr>
                        <w:lang w:val="en-US"/>
                      </w:rPr>
                      <w:fldChar w:fldCharType="end"/>
                    </w:r>
                  </w:sdtContent>
                </w:sdt>
              </w:p>
              <w:p w14:paraId="6FF9D814" w14:textId="792B2B7B" w:rsidR="00C12DA9" w:rsidRPr="00C12DA9" w:rsidRDefault="001B5C4F" w:rsidP="00C12DA9">
                <w:pPr>
                  <w:rPr>
                    <w:lang w:val="en-US"/>
                  </w:rPr>
                </w:pPr>
                <w:sdt>
                  <w:sdtPr>
                    <w:rPr>
                      <w:lang w:val="en-US"/>
                    </w:rPr>
                    <w:id w:val="752322753"/>
                    <w:citation/>
                  </w:sdtPr>
                  <w:sdtEndPr/>
                  <w:sdtContent>
                    <w:r w:rsidR="00C12DA9">
                      <w:rPr>
                        <w:lang w:val="en-US"/>
                      </w:rPr>
                      <w:fldChar w:fldCharType="begin"/>
                    </w:r>
                    <w:r w:rsidR="00C12DA9">
                      <w:rPr>
                        <w:lang w:val="en-US"/>
                      </w:rPr>
                      <w:instrText xml:space="preserve"> CITATION Mor06 \l 1033 </w:instrText>
                    </w:r>
                    <w:r w:rsidR="00C12DA9">
                      <w:rPr>
                        <w:lang w:val="en-US"/>
                      </w:rPr>
                      <w:fldChar w:fldCharType="separate"/>
                    </w:r>
                    <w:r w:rsidR="00C12DA9">
                      <w:rPr>
                        <w:noProof/>
                        <w:lang w:val="en-US"/>
                      </w:rPr>
                      <w:t>(Morris)</w:t>
                    </w:r>
                    <w:r w:rsidR="00C12DA9">
                      <w:rPr>
                        <w:lang w:val="en-US"/>
                      </w:rPr>
                      <w:fldChar w:fldCharType="end"/>
                    </w:r>
                  </w:sdtContent>
                </w:sdt>
              </w:p>
              <w:p w14:paraId="552C2234" w14:textId="09C60E01" w:rsidR="00C12DA9" w:rsidRPr="00C12DA9" w:rsidRDefault="001B5C4F" w:rsidP="00C12DA9">
                <w:pPr>
                  <w:rPr>
                    <w:lang w:val="en-US"/>
                  </w:rPr>
                </w:pPr>
                <w:sdt>
                  <w:sdtPr>
                    <w:rPr>
                      <w:lang w:val="en-US"/>
                    </w:rPr>
                    <w:id w:val="177483203"/>
                    <w:citation/>
                  </w:sdtPr>
                  <w:sdtEndPr/>
                  <w:sdtContent>
                    <w:r w:rsidR="00C12DA9">
                      <w:rPr>
                        <w:lang w:val="en-US"/>
                      </w:rPr>
                      <w:fldChar w:fldCharType="begin"/>
                    </w:r>
                    <w:r w:rsidR="00E058B7">
                      <w:rPr>
                        <w:lang w:val="en-US"/>
                      </w:rPr>
                      <w:instrText xml:space="preserve">CITATION Nas93 \l 1033 </w:instrText>
                    </w:r>
                    <w:r w:rsidR="00C12DA9">
                      <w:rPr>
                        <w:lang w:val="en-US"/>
                      </w:rPr>
                      <w:fldChar w:fldCharType="separate"/>
                    </w:r>
                    <w:r w:rsidR="00E058B7">
                      <w:rPr>
                        <w:noProof/>
                        <w:lang w:val="en-US"/>
                      </w:rPr>
                      <w:t>(Nash)</w:t>
                    </w:r>
                    <w:r w:rsidR="00C12DA9">
                      <w:rPr>
                        <w:lang w:val="en-US"/>
                      </w:rPr>
                      <w:fldChar w:fldCharType="end"/>
                    </w:r>
                  </w:sdtContent>
                </w:sdt>
              </w:p>
              <w:p w14:paraId="58841248" w14:textId="4FFE608A" w:rsidR="00C12DA9" w:rsidRPr="00C12DA9" w:rsidRDefault="001B5C4F" w:rsidP="00C12DA9">
                <w:pPr>
                  <w:rPr>
                    <w:lang w:val="en-US"/>
                  </w:rPr>
                </w:pPr>
                <w:sdt>
                  <w:sdtPr>
                    <w:rPr>
                      <w:lang w:val="en-US"/>
                    </w:rPr>
                    <w:id w:val="-997574074"/>
                    <w:citation/>
                  </w:sdtPr>
                  <w:sdtEndPr/>
                  <w:sdtContent>
                    <w:r w:rsidR="00C12DA9">
                      <w:rPr>
                        <w:lang w:val="en-US"/>
                      </w:rPr>
                      <w:fldChar w:fldCharType="begin"/>
                    </w:r>
                    <w:r w:rsidR="00C12DA9">
                      <w:rPr>
                        <w:lang w:val="en-US"/>
                      </w:rPr>
                      <w:instrText xml:space="preserve"> CITATION Per01 \l 1033 </w:instrText>
                    </w:r>
                    <w:r w:rsidR="00C12DA9">
                      <w:rPr>
                        <w:lang w:val="en-US"/>
                      </w:rPr>
                      <w:fldChar w:fldCharType="separate"/>
                    </w:r>
                    <w:r w:rsidR="00C12DA9">
                      <w:rPr>
                        <w:noProof/>
                        <w:lang w:val="en-US"/>
                      </w:rPr>
                      <w:t>(Perpener)</w:t>
                    </w:r>
                    <w:r w:rsidR="00C12DA9">
                      <w:rPr>
                        <w:lang w:val="en-US"/>
                      </w:rPr>
                      <w:fldChar w:fldCharType="end"/>
                    </w:r>
                  </w:sdtContent>
                </w:sdt>
              </w:p>
              <w:p w14:paraId="61DA88E7" w14:textId="23E10584" w:rsidR="0085191F" w:rsidRDefault="001B5C4F" w:rsidP="0085191F">
                <w:sdt>
                  <w:sdtPr>
                    <w:id w:val="1082571429"/>
                    <w:citation/>
                  </w:sdtPr>
                  <w:sdtEndPr/>
                  <w:sdtContent>
                    <w:r w:rsidR="00C12DA9">
                      <w:fldChar w:fldCharType="begin"/>
                    </w:r>
                    <w:r w:rsidR="00C12DA9">
                      <w:rPr>
                        <w:lang w:val="en-US"/>
                      </w:rPr>
                      <w:instrText xml:space="preserve"> CITATION Whi04 \l 1033 </w:instrText>
                    </w:r>
                    <w:r w:rsidR="00C12DA9">
                      <w:fldChar w:fldCharType="separate"/>
                    </w:r>
                    <w:r w:rsidR="00C12DA9">
                      <w:rPr>
                        <w:noProof/>
                        <w:lang w:val="en-US"/>
                      </w:rPr>
                      <w:t>(White-Dixon)</w:t>
                    </w:r>
                    <w:r w:rsidR="00C12DA9">
                      <w:fldChar w:fldCharType="end"/>
                    </w:r>
                  </w:sdtContent>
                </w:sdt>
              </w:p>
              <w:p w14:paraId="5D25B26E" w14:textId="24C0F593" w:rsidR="003235A7" w:rsidRDefault="001B5C4F" w:rsidP="00FB11DE"/>
            </w:sdtContent>
          </w:sdt>
        </w:tc>
      </w:tr>
    </w:tbl>
    <w:p w14:paraId="162359C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6416F" w14:textId="77777777" w:rsidR="002A3765" w:rsidRDefault="002A3765" w:rsidP="007A0D55">
      <w:pPr>
        <w:spacing w:after="0" w:line="240" w:lineRule="auto"/>
      </w:pPr>
      <w:r>
        <w:separator/>
      </w:r>
    </w:p>
  </w:endnote>
  <w:endnote w:type="continuationSeparator" w:id="0">
    <w:p w14:paraId="6B1F4C2B" w14:textId="77777777" w:rsidR="002A3765" w:rsidRDefault="002A3765" w:rsidP="007A0D55">
      <w:pPr>
        <w:spacing w:after="0" w:line="240" w:lineRule="auto"/>
      </w:pPr>
      <w:r>
        <w:continuationSeparator/>
      </w:r>
    </w:p>
  </w:endnote>
  <w:endnote w:id="1">
    <w:p w14:paraId="5C801A8E" w14:textId="21729EAB" w:rsidR="002A3765" w:rsidRDefault="002A3765" w:rsidP="00E058B7">
      <w:pPr>
        <w:pStyle w:val="Authornote"/>
      </w:pPr>
      <w:r w:rsidRPr="00224901">
        <w:rPr>
          <w:rStyle w:val="EndnoteReference"/>
          <w:rFonts w:ascii="Times New Roman" w:hAnsi="Times New Roman" w:cs="Times New Roman"/>
          <w:sz w:val="20"/>
          <w:szCs w:val="20"/>
        </w:rPr>
        <w:endnoteRef/>
      </w:r>
      <w:r w:rsidRPr="00224901">
        <w:t xml:space="preserve">  Several scholars have argued that Beatty’s contribution to </w:t>
      </w:r>
      <w:proofErr w:type="spellStart"/>
      <w:r w:rsidRPr="00224901">
        <w:t>Deren’s</w:t>
      </w:r>
      <w:proofErr w:type="spellEnd"/>
      <w:r w:rsidRPr="00224901">
        <w:t xml:space="preserve"> film were so significant that he could be considered a co-author. See H. Durkin (2013) ‘Cinematic “Pas de </w:t>
      </w:r>
      <w:proofErr w:type="spellStart"/>
      <w:r w:rsidRPr="00224901">
        <w:t>Deux</w:t>
      </w:r>
      <w:proofErr w:type="spellEnd"/>
      <w:r w:rsidRPr="00224901">
        <w:t xml:space="preserve">”: The Dialogue between Maya </w:t>
      </w:r>
      <w:proofErr w:type="spellStart"/>
      <w:r w:rsidRPr="00224901">
        <w:t>Deren’s</w:t>
      </w:r>
      <w:proofErr w:type="spellEnd"/>
      <w:r w:rsidRPr="00224901">
        <w:t xml:space="preserve"> Experimental Filmmaking and Talley Beatty’s Black Ballet Dancer in </w:t>
      </w:r>
      <w:r w:rsidRPr="00224901">
        <w:rPr>
          <w:i/>
        </w:rPr>
        <w:t>A Study in Choreography for Camera</w:t>
      </w:r>
      <w:r w:rsidRPr="00224901">
        <w:t xml:space="preserve"> (1945),’ </w:t>
      </w:r>
      <w:r w:rsidRPr="00224901">
        <w:rPr>
          <w:i/>
        </w:rPr>
        <w:t xml:space="preserve">Journal of American Studies </w:t>
      </w:r>
      <w:r w:rsidRPr="00224901">
        <w:t xml:space="preserve">47(2): 385-403 and M. </w:t>
      </w:r>
      <w:proofErr w:type="spellStart"/>
      <w:r w:rsidRPr="00224901">
        <w:t>Franko</w:t>
      </w:r>
      <w:proofErr w:type="spellEnd"/>
      <w:r w:rsidRPr="00224901">
        <w:t xml:space="preserve"> (2001) ‘Aesthetic Agencies in Flux,’ in </w:t>
      </w:r>
      <w:r w:rsidRPr="00224901">
        <w:rPr>
          <w:i/>
        </w:rPr>
        <w:t xml:space="preserve">Maya </w:t>
      </w:r>
      <w:proofErr w:type="spellStart"/>
      <w:r w:rsidRPr="00224901">
        <w:rPr>
          <w:i/>
        </w:rPr>
        <w:t>Deren</w:t>
      </w:r>
      <w:proofErr w:type="spellEnd"/>
      <w:r w:rsidRPr="00224901">
        <w:rPr>
          <w:i/>
        </w:rPr>
        <w:t xml:space="preserve"> and the American Avant-Garde</w:t>
      </w:r>
      <w:r w:rsidRPr="00224901">
        <w:t>, ed. B. Nichols, Berkeley: Universi</w:t>
      </w:r>
      <w:r>
        <w:t>ty of California Press, 130-49.</w:t>
      </w:r>
    </w:p>
    <w:p w14:paraId="53EC0B19" w14:textId="77777777" w:rsidR="002A3765" w:rsidRPr="00E058B7" w:rsidRDefault="002A3765" w:rsidP="00E058B7"/>
    <w:p w14:paraId="48B9DA58" w14:textId="77777777" w:rsidR="002A3765" w:rsidRPr="00E058B7" w:rsidRDefault="002A3765" w:rsidP="00E058B7">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6C96E" w14:textId="77777777" w:rsidR="002A3765" w:rsidRDefault="002A3765" w:rsidP="007A0D55">
      <w:pPr>
        <w:spacing w:after="0" w:line="240" w:lineRule="auto"/>
      </w:pPr>
      <w:r>
        <w:separator/>
      </w:r>
    </w:p>
  </w:footnote>
  <w:footnote w:type="continuationSeparator" w:id="0">
    <w:p w14:paraId="31C8D169" w14:textId="77777777" w:rsidR="002A3765" w:rsidRDefault="002A37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BEC43" w14:textId="77777777" w:rsidR="002A3765" w:rsidRDefault="002A37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93A9B2" w14:textId="77777777" w:rsidR="002A3765" w:rsidRDefault="002A37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93"/>
    <w:rsid w:val="00032559"/>
    <w:rsid w:val="00052040"/>
    <w:rsid w:val="000B25AE"/>
    <w:rsid w:val="000B55AB"/>
    <w:rsid w:val="000D24DC"/>
    <w:rsid w:val="00101B2E"/>
    <w:rsid w:val="00116FA0"/>
    <w:rsid w:val="0015114C"/>
    <w:rsid w:val="001A21F3"/>
    <w:rsid w:val="001A2537"/>
    <w:rsid w:val="001A6A06"/>
    <w:rsid w:val="001B5C4F"/>
    <w:rsid w:val="00210C03"/>
    <w:rsid w:val="002162E2"/>
    <w:rsid w:val="00225C5A"/>
    <w:rsid w:val="00230B10"/>
    <w:rsid w:val="00234353"/>
    <w:rsid w:val="00244BB0"/>
    <w:rsid w:val="002769D2"/>
    <w:rsid w:val="002A0A0D"/>
    <w:rsid w:val="002A3765"/>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6193"/>
    <w:rsid w:val="00590035"/>
    <w:rsid w:val="005B177E"/>
    <w:rsid w:val="005B3921"/>
    <w:rsid w:val="005F26D7"/>
    <w:rsid w:val="005F5450"/>
    <w:rsid w:val="006D0412"/>
    <w:rsid w:val="007411B9"/>
    <w:rsid w:val="00763C7B"/>
    <w:rsid w:val="00780D95"/>
    <w:rsid w:val="00780DC7"/>
    <w:rsid w:val="007A0D55"/>
    <w:rsid w:val="007B3377"/>
    <w:rsid w:val="007E5F44"/>
    <w:rsid w:val="00821DE3"/>
    <w:rsid w:val="00846CE1"/>
    <w:rsid w:val="0085191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DA9"/>
    <w:rsid w:val="00C27FAB"/>
    <w:rsid w:val="00C358D4"/>
    <w:rsid w:val="00C47F8B"/>
    <w:rsid w:val="00C6296B"/>
    <w:rsid w:val="00CC586D"/>
    <w:rsid w:val="00CF1542"/>
    <w:rsid w:val="00CF3EC5"/>
    <w:rsid w:val="00D656DA"/>
    <w:rsid w:val="00D83300"/>
    <w:rsid w:val="00DC6B48"/>
    <w:rsid w:val="00DF01B0"/>
    <w:rsid w:val="00E058B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9A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61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6193"/>
    <w:rPr>
      <w:rFonts w:ascii="Lucida Grande" w:hAnsi="Lucida Grande" w:cs="Lucida Grande"/>
      <w:sz w:val="18"/>
      <w:szCs w:val="18"/>
    </w:rPr>
  </w:style>
  <w:style w:type="paragraph" w:styleId="EndnoteText">
    <w:name w:val="endnote text"/>
    <w:basedOn w:val="Normal"/>
    <w:link w:val="EndnoteTextChar"/>
    <w:uiPriority w:val="99"/>
    <w:unhideWhenUsed/>
    <w:rsid w:val="00763C7B"/>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763C7B"/>
    <w:rPr>
      <w:rFonts w:eastAsiaTheme="minorEastAsia"/>
      <w:sz w:val="24"/>
      <w:szCs w:val="24"/>
      <w:lang w:val="en-US"/>
    </w:rPr>
  </w:style>
  <w:style w:type="character" w:styleId="EndnoteReference">
    <w:name w:val="endnote reference"/>
    <w:basedOn w:val="DefaultParagraphFont"/>
    <w:uiPriority w:val="99"/>
    <w:unhideWhenUsed/>
    <w:rsid w:val="00763C7B"/>
    <w:rPr>
      <w:vertAlign w:val="superscript"/>
    </w:rPr>
  </w:style>
  <w:style w:type="character" w:styleId="Hyperlink">
    <w:name w:val="Hyperlink"/>
    <w:basedOn w:val="DefaultParagraphFont"/>
    <w:uiPriority w:val="99"/>
    <w:semiHidden/>
    <w:rsid w:val="00E058B7"/>
    <w:rPr>
      <w:color w:val="0563C1" w:themeColor="hyperlink"/>
      <w:u w:val="single"/>
    </w:rPr>
  </w:style>
  <w:style w:type="character" w:styleId="FollowedHyperlink">
    <w:name w:val="FollowedHyperlink"/>
    <w:basedOn w:val="DefaultParagraphFont"/>
    <w:uiPriority w:val="99"/>
    <w:semiHidden/>
    <w:rsid w:val="00E058B7"/>
    <w:rPr>
      <w:color w:val="954F72" w:themeColor="followedHyperlink"/>
      <w:u w:val="single"/>
    </w:rPr>
  </w:style>
  <w:style w:type="paragraph" w:styleId="Bibliography">
    <w:name w:val="Bibliography"/>
    <w:basedOn w:val="Normal"/>
    <w:next w:val="Normal"/>
    <w:uiPriority w:val="37"/>
    <w:unhideWhenUsed/>
    <w:rsid w:val="008519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61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6193"/>
    <w:rPr>
      <w:rFonts w:ascii="Lucida Grande" w:hAnsi="Lucida Grande" w:cs="Lucida Grande"/>
      <w:sz w:val="18"/>
      <w:szCs w:val="18"/>
    </w:rPr>
  </w:style>
  <w:style w:type="paragraph" w:styleId="EndnoteText">
    <w:name w:val="endnote text"/>
    <w:basedOn w:val="Normal"/>
    <w:link w:val="EndnoteTextChar"/>
    <w:uiPriority w:val="99"/>
    <w:unhideWhenUsed/>
    <w:rsid w:val="00763C7B"/>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763C7B"/>
    <w:rPr>
      <w:rFonts w:eastAsiaTheme="minorEastAsia"/>
      <w:sz w:val="24"/>
      <w:szCs w:val="24"/>
      <w:lang w:val="en-US"/>
    </w:rPr>
  </w:style>
  <w:style w:type="character" w:styleId="EndnoteReference">
    <w:name w:val="endnote reference"/>
    <w:basedOn w:val="DefaultParagraphFont"/>
    <w:uiPriority w:val="99"/>
    <w:unhideWhenUsed/>
    <w:rsid w:val="00763C7B"/>
    <w:rPr>
      <w:vertAlign w:val="superscript"/>
    </w:rPr>
  </w:style>
  <w:style w:type="character" w:styleId="Hyperlink">
    <w:name w:val="Hyperlink"/>
    <w:basedOn w:val="DefaultParagraphFont"/>
    <w:uiPriority w:val="99"/>
    <w:semiHidden/>
    <w:rsid w:val="00E058B7"/>
    <w:rPr>
      <w:color w:val="0563C1" w:themeColor="hyperlink"/>
      <w:u w:val="single"/>
    </w:rPr>
  </w:style>
  <w:style w:type="character" w:styleId="FollowedHyperlink">
    <w:name w:val="FollowedHyperlink"/>
    <w:basedOn w:val="DefaultParagraphFont"/>
    <w:uiPriority w:val="99"/>
    <w:semiHidden/>
    <w:rsid w:val="00E058B7"/>
    <w:rPr>
      <w:color w:val="954F72" w:themeColor="followedHyperlink"/>
      <w:u w:val="single"/>
    </w:rPr>
  </w:style>
  <w:style w:type="paragraph" w:styleId="Bibliography">
    <w:name w:val="Bibliography"/>
    <w:basedOn w:val="Normal"/>
    <w:next w:val="Normal"/>
    <w:uiPriority w:val="37"/>
    <w:unhideWhenUsed/>
    <w:rsid w:val="0085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tattler.com/Images/NorthAmerica/NewYork/MoMA/Maya%20Deren/10-Deren_AStudyInChoreography.jpg" TargetMode="External"/><Relationship Id="rId10" Type="http://schemas.openxmlformats.org/officeDocument/2006/relationships/hyperlink" Target="http://www.brynmawr.edu/news/2005-06-30/dan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D46F15545C0D429F80157556CA6D9F"/>
        <w:category>
          <w:name w:val="General"/>
          <w:gallery w:val="placeholder"/>
        </w:category>
        <w:types>
          <w:type w:val="bbPlcHdr"/>
        </w:types>
        <w:behaviors>
          <w:behavior w:val="content"/>
        </w:behaviors>
        <w:guid w:val="{D2C8FB67-8BC9-5246-83C3-5041B8911320}"/>
      </w:docPartPr>
      <w:docPartBody>
        <w:p w:rsidR="009B503F" w:rsidRDefault="009B503F">
          <w:pPr>
            <w:pStyle w:val="60D46F15545C0D429F80157556CA6D9F"/>
          </w:pPr>
          <w:r w:rsidRPr="00CC586D">
            <w:rPr>
              <w:rStyle w:val="PlaceholderText"/>
              <w:b/>
              <w:color w:val="FFFFFF" w:themeColor="background1"/>
            </w:rPr>
            <w:t>[Salutation]</w:t>
          </w:r>
        </w:p>
      </w:docPartBody>
    </w:docPart>
    <w:docPart>
      <w:docPartPr>
        <w:name w:val="2986C16497E1EB4CA2B816BB4AAD02EC"/>
        <w:category>
          <w:name w:val="General"/>
          <w:gallery w:val="placeholder"/>
        </w:category>
        <w:types>
          <w:type w:val="bbPlcHdr"/>
        </w:types>
        <w:behaviors>
          <w:behavior w:val="content"/>
        </w:behaviors>
        <w:guid w:val="{A719E1BE-AF26-684E-A715-F226A42C8DBE}"/>
      </w:docPartPr>
      <w:docPartBody>
        <w:p w:rsidR="009B503F" w:rsidRDefault="009B503F">
          <w:pPr>
            <w:pStyle w:val="2986C16497E1EB4CA2B816BB4AAD02EC"/>
          </w:pPr>
          <w:r>
            <w:rPr>
              <w:rStyle w:val="PlaceholderText"/>
            </w:rPr>
            <w:t>[First name]</w:t>
          </w:r>
        </w:p>
      </w:docPartBody>
    </w:docPart>
    <w:docPart>
      <w:docPartPr>
        <w:name w:val="09A518C8111F8340BE53A9A871F55FD5"/>
        <w:category>
          <w:name w:val="General"/>
          <w:gallery w:val="placeholder"/>
        </w:category>
        <w:types>
          <w:type w:val="bbPlcHdr"/>
        </w:types>
        <w:behaviors>
          <w:behavior w:val="content"/>
        </w:behaviors>
        <w:guid w:val="{A7C66E34-4660-A949-B174-BD38DF708AAB}"/>
      </w:docPartPr>
      <w:docPartBody>
        <w:p w:rsidR="009B503F" w:rsidRDefault="009B503F">
          <w:pPr>
            <w:pStyle w:val="09A518C8111F8340BE53A9A871F55FD5"/>
          </w:pPr>
          <w:r>
            <w:rPr>
              <w:rStyle w:val="PlaceholderText"/>
            </w:rPr>
            <w:t>[Middle name]</w:t>
          </w:r>
        </w:p>
      </w:docPartBody>
    </w:docPart>
    <w:docPart>
      <w:docPartPr>
        <w:name w:val="BB352B627802754F9651A542BE4F2767"/>
        <w:category>
          <w:name w:val="General"/>
          <w:gallery w:val="placeholder"/>
        </w:category>
        <w:types>
          <w:type w:val="bbPlcHdr"/>
        </w:types>
        <w:behaviors>
          <w:behavior w:val="content"/>
        </w:behaviors>
        <w:guid w:val="{12E8748E-21D6-6247-8A79-58AFA45921C6}"/>
      </w:docPartPr>
      <w:docPartBody>
        <w:p w:rsidR="009B503F" w:rsidRDefault="009B503F">
          <w:pPr>
            <w:pStyle w:val="BB352B627802754F9651A542BE4F2767"/>
          </w:pPr>
          <w:r>
            <w:rPr>
              <w:rStyle w:val="PlaceholderText"/>
            </w:rPr>
            <w:t>[Last name]</w:t>
          </w:r>
        </w:p>
      </w:docPartBody>
    </w:docPart>
    <w:docPart>
      <w:docPartPr>
        <w:name w:val="E7824B2F284B4F42A33CE9AA07CCBAC8"/>
        <w:category>
          <w:name w:val="General"/>
          <w:gallery w:val="placeholder"/>
        </w:category>
        <w:types>
          <w:type w:val="bbPlcHdr"/>
        </w:types>
        <w:behaviors>
          <w:behavior w:val="content"/>
        </w:behaviors>
        <w:guid w:val="{83EBBCAC-9734-8546-BF0B-3E693F6ACE77}"/>
      </w:docPartPr>
      <w:docPartBody>
        <w:p w:rsidR="009B503F" w:rsidRDefault="009B503F">
          <w:pPr>
            <w:pStyle w:val="E7824B2F284B4F42A33CE9AA07CCBAC8"/>
          </w:pPr>
          <w:r>
            <w:rPr>
              <w:rStyle w:val="PlaceholderText"/>
            </w:rPr>
            <w:t>[Enter your biography]</w:t>
          </w:r>
        </w:p>
      </w:docPartBody>
    </w:docPart>
    <w:docPart>
      <w:docPartPr>
        <w:name w:val="3B25609E39A9EC4895FF8CE4C8846379"/>
        <w:category>
          <w:name w:val="General"/>
          <w:gallery w:val="placeholder"/>
        </w:category>
        <w:types>
          <w:type w:val="bbPlcHdr"/>
        </w:types>
        <w:behaviors>
          <w:behavior w:val="content"/>
        </w:behaviors>
        <w:guid w:val="{AEDD1CD2-2E88-844B-A674-D4EA2EF01E48}"/>
      </w:docPartPr>
      <w:docPartBody>
        <w:p w:rsidR="009B503F" w:rsidRDefault="009B503F">
          <w:pPr>
            <w:pStyle w:val="3B25609E39A9EC4895FF8CE4C8846379"/>
          </w:pPr>
          <w:r>
            <w:rPr>
              <w:rStyle w:val="PlaceholderText"/>
            </w:rPr>
            <w:t>[Enter the institution with which you are affiliated]</w:t>
          </w:r>
        </w:p>
      </w:docPartBody>
    </w:docPart>
    <w:docPart>
      <w:docPartPr>
        <w:name w:val="D1C910E45C983A49A037E5DB5E902E10"/>
        <w:category>
          <w:name w:val="General"/>
          <w:gallery w:val="placeholder"/>
        </w:category>
        <w:types>
          <w:type w:val="bbPlcHdr"/>
        </w:types>
        <w:behaviors>
          <w:behavior w:val="content"/>
        </w:behaviors>
        <w:guid w:val="{14490EE4-FAD2-544E-908D-7A3AC8ECBE72}"/>
      </w:docPartPr>
      <w:docPartBody>
        <w:p w:rsidR="009B503F" w:rsidRDefault="009B503F">
          <w:pPr>
            <w:pStyle w:val="D1C910E45C983A49A037E5DB5E902E10"/>
          </w:pPr>
          <w:r w:rsidRPr="00EF74F7">
            <w:rPr>
              <w:b/>
              <w:color w:val="808080" w:themeColor="background1" w:themeShade="80"/>
            </w:rPr>
            <w:t>[Enter the headword for your article]</w:t>
          </w:r>
        </w:p>
      </w:docPartBody>
    </w:docPart>
    <w:docPart>
      <w:docPartPr>
        <w:name w:val="4A698BEE8A6F7048A512C77CB8F30149"/>
        <w:category>
          <w:name w:val="General"/>
          <w:gallery w:val="placeholder"/>
        </w:category>
        <w:types>
          <w:type w:val="bbPlcHdr"/>
        </w:types>
        <w:behaviors>
          <w:behavior w:val="content"/>
        </w:behaviors>
        <w:guid w:val="{FE03564A-2F6A-4D49-BAA7-76636E5F314F}"/>
      </w:docPartPr>
      <w:docPartBody>
        <w:p w:rsidR="009B503F" w:rsidRDefault="009B503F">
          <w:pPr>
            <w:pStyle w:val="4A698BEE8A6F7048A512C77CB8F301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7F5BB71987404096C734784AE82F30"/>
        <w:category>
          <w:name w:val="General"/>
          <w:gallery w:val="placeholder"/>
        </w:category>
        <w:types>
          <w:type w:val="bbPlcHdr"/>
        </w:types>
        <w:behaviors>
          <w:behavior w:val="content"/>
        </w:behaviors>
        <w:guid w:val="{34B69811-A28B-6549-AC8A-A4D197581674}"/>
      </w:docPartPr>
      <w:docPartBody>
        <w:p w:rsidR="009B503F" w:rsidRDefault="009B503F">
          <w:pPr>
            <w:pStyle w:val="F37F5BB71987404096C734784AE82F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A1A07B60E4FF4BB6CA4133CDB77E6E"/>
        <w:category>
          <w:name w:val="General"/>
          <w:gallery w:val="placeholder"/>
        </w:category>
        <w:types>
          <w:type w:val="bbPlcHdr"/>
        </w:types>
        <w:behaviors>
          <w:behavior w:val="content"/>
        </w:behaviors>
        <w:guid w:val="{22165471-3D32-CF48-A780-5DCF0C4303B2}"/>
      </w:docPartPr>
      <w:docPartBody>
        <w:p w:rsidR="009B503F" w:rsidRDefault="009B503F">
          <w:pPr>
            <w:pStyle w:val="E8A1A07B60E4FF4BB6CA4133CDB77E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EC2EBFB48A964CA411B88E9C2B234E"/>
        <w:category>
          <w:name w:val="General"/>
          <w:gallery w:val="placeholder"/>
        </w:category>
        <w:types>
          <w:type w:val="bbPlcHdr"/>
        </w:types>
        <w:behaviors>
          <w:behavior w:val="content"/>
        </w:behaviors>
        <w:guid w:val="{6D5850B2-FC89-034F-8153-493D0FF3BAAC}"/>
      </w:docPartPr>
      <w:docPartBody>
        <w:p w:rsidR="009B503F" w:rsidRDefault="009B503F">
          <w:pPr>
            <w:pStyle w:val="0BEC2EBFB48A964CA411B88E9C2B23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03F"/>
    <w:rsid w:val="009B50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D46F15545C0D429F80157556CA6D9F">
    <w:name w:val="60D46F15545C0D429F80157556CA6D9F"/>
  </w:style>
  <w:style w:type="paragraph" w:customStyle="1" w:styleId="2986C16497E1EB4CA2B816BB4AAD02EC">
    <w:name w:val="2986C16497E1EB4CA2B816BB4AAD02EC"/>
  </w:style>
  <w:style w:type="paragraph" w:customStyle="1" w:styleId="09A518C8111F8340BE53A9A871F55FD5">
    <w:name w:val="09A518C8111F8340BE53A9A871F55FD5"/>
  </w:style>
  <w:style w:type="paragraph" w:customStyle="1" w:styleId="BB352B627802754F9651A542BE4F2767">
    <w:name w:val="BB352B627802754F9651A542BE4F2767"/>
  </w:style>
  <w:style w:type="paragraph" w:customStyle="1" w:styleId="E7824B2F284B4F42A33CE9AA07CCBAC8">
    <w:name w:val="E7824B2F284B4F42A33CE9AA07CCBAC8"/>
  </w:style>
  <w:style w:type="paragraph" w:customStyle="1" w:styleId="3B25609E39A9EC4895FF8CE4C8846379">
    <w:name w:val="3B25609E39A9EC4895FF8CE4C8846379"/>
  </w:style>
  <w:style w:type="paragraph" w:customStyle="1" w:styleId="D1C910E45C983A49A037E5DB5E902E10">
    <w:name w:val="D1C910E45C983A49A037E5DB5E902E10"/>
  </w:style>
  <w:style w:type="paragraph" w:customStyle="1" w:styleId="4A698BEE8A6F7048A512C77CB8F30149">
    <w:name w:val="4A698BEE8A6F7048A512C77CB8F30149"/>
  </w:style>
  <w:style w:type="paragraph" w:customStyle="1" w:styleId="F37F5BB71987404096C734784AE82F30">
    <w:name w:val="F37F5BB71987404096C734784AE82F30"/>
  </w:style>
  <w:style w:type="paragraph" w:customStyle="1" w:styleId="E8A1A07B60E4FF4BB6CA4133CDB77E6E">
    <w:name w:val="E8A1A07B60E4FF4BB6CA4133CDB77E6E"/>
  </w:style>
  <w:style w:type="paragraph" w:customStyle="1" w:styleId="0BEC2EBFB48A964CA411B88E9C2B234E">
    <w:name w:val="0BEC2EBFB48A964CA411B88E9C2B23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D46F15545C0D429F80157556CA6D9F">
    <w:name w:val="60D46F15545C0D429F80157556CA6D9F"/>
  </w:style>
  <w:style w:type="paragraph" w:customStyle="1" w:styleId="2986C16497E1EB4CA2B816BB4AAD02EC">
    <w:name w:val="2986C16497E1EB4CA2B816BB4AAD02EC"/>
  </w:style>
  <w:style w:type="paragraph" w:customStyle="1" w:styleId="09A518C8111F8340BE53A9A871F55FD5">
    <w:name w:val="09A518C8111F8340BE53A9A871F55FD5"/>
  </w:style>
  <w:style w:type="paragraph" w:customStyle="1" w:styleId="BB352B627802754F9651A542BE4F2767">
    <w:name w:val="BB352B627802754F9651A542BE4F2767"/>
  </w:style>
  <w:style w:type="paragraph" w:customStyle="1" w:styleId="E7824B2F284B4F42A33CE9AA07CCBAC8">
    <w:name w:val="E7824B2F284B4F42A33CE9AA07CCBAC8"/>
  </w:style>
  <w:style w:type="paragraph" w:customStyle="1" w:styleId="3B25609E39A9EC4895FF8CE4C8846379">
    <w:name w:val="3B25609E39A9EC4895FF8CE4C8846379"/>
  </w:style>
  <w:style w:type="paragraph" w:customStyle="1" w:styleId="D1C910E45C983A49A037E5DB5E902E10">
    <w:name w:val="D1C910E45C983A49A037E5DB5E902E10"/>
  </w:style>
  <w:style w:type="paragraph" w:customStyle="1" w:styleId="4A698BEE8A6F7048A512C77CB8F30149">
    <w:name w:val="4A698BEE8A6F7048A512C77CB8F30149"/>
  </w:style>
  <w:style w:type="paragraph" w:customStyle="1" w:styleId="F37F5BB71987404096C734784AE82F30">
    <w:name w:val="F37F5BB71987404096C734784AE82F30"/>
  </w:style>
  <w:style w:type="paragraph" w:customStyle="1" w:styleId="E8A1A07B60E4FF4BB6CA4133CDB77E6E">
    <w:name w:val="E8A1A07B60E4FF4BB6CA4133CDB77E6E"/>
  </w:style>
  <w:style w:type="paragraph" w:customStyle="1" w:styleId="0BEC2EBFB48A964CA411B88E9C2B234E">
    <w:name w:val="0BEC2EBFB48A964CA411B88E9C2B2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Jam83</b:Tag>
    <b:SourceType>Book</b:SourceType>
    <b:Guid>{DA779AA6-2FAC-D740-84EB-8800D20CA1B6}</b:Guid>
    <b:Author>
      <b:Author>
        <b:NameList>
          <b:Person>
            <b:Last>Jamison</b:Last>
            <b:First>J.</b:First>
          </b:Person>
        </b:NameList>
      </b:Author>
    </b:Author>
    <b:Title>Dancing Spirit</b:Title>
    <b:City>New York</b:City>
    <b:Publisher>Doubleday</b:Publisher>
    <b:Year>1983</b:Year>
    <b:RefOrder>1</b:RefOrder>
  </b:Source>
  <b:Source>
    <b:Tag>Kow10</b:Tag>
    <b:SourceType>Book</b:SourceType>
    <b:Guid>{6507A6FB-2CE5-2D4C-89C7-66B1B425F4AB}</b:Guid>
    <b:Author>
      <b:Author>
        <b:NameList>
          <b:Person>
            <b:Last>Kowal</b:Last>
            <b:First>R.</b:First>
          </b:Person>
        </b:NameList>
      </b:Author>
    </b:Author>
    <b:Title>How to do Things with Dance: Performing Change in Postwar America</b:Title>
    <b:City>Middletown</b:City>
    <b:Publisher>Wesleyan University Press</b:Publisher>
    <b:Year>2010</b:Year>
    <b:RefOrder>2</b:RefOrder>
  </b:Source>
  <b:Source>
    <b:Tag>DeF04</b:Tag>
    <b:SourceType>Book</b:SourceType>
    <b:Guid>{B6B83CDF-D6B7-3543-A6EB-EA4919AEDC23}</b:Guid>
    <b:Author>
      <b:Author>
        <b:NameList>
          <b:Person>
            <b:Last>DeFrantz</b:Last>
            <b:First>T.</b:First>
          </b:Person>
        </b:NameList>
      </b:Author>
    </b:Author>
    <b:Title>Dancing Revelations: Alvin Ailey’s Embodiment of African American Culture </b:Title>
    <b:City>New York</b:City>
    <b:Publisher>Oxford University Press</b:Publisher>
    <b:Year>2004</b:Year>
    <b:RefOrder>3</b:RefOrder>
  </b:Source>
  <b:Source>
    <b:Tag>Lon89</b:Tag>
    <b:SourceType>Book</b:SourceType>
    <b:Guid>{1E99DAEA-7FDD-2C45-9ADF-05B1C3BF8500}</b:Guid>
    <b:Author>
      <b:Author>
        <b:NameList>
          <b:Person>
            <b:Last>Long</b:Last>
            <b:First>R.</b:First>
          </b:Person>
        </b:NameList>
      </b:Author>
    </b:Author>
    <b:Title>The Black Tradition in American Dance</b:Title>
    <b:City>New York</b:City>
    <b:Publisher>Rizzoli</b:Publisher>
    <b:Year>1989</b:Year>
    <b:RefOrder>4</b:RefOrder>
  </b:Source>
  <b:Source>
    <b:Tag>Mor06</b:Tag>
    <b:SourceType>Book</b:SourceType>
    <b:Guid>{D5E29984-86D3-5B4E-BE4B-A2AA1AFDB71D}</b:Guid>
    <b:Author>
      <b:Author>
        <b:NameList>
          <b:Person>
            <b:Last>Morris</b:Last>
            <b:First>G.</b:First>
          </b:Person>
        </b:NameList>
      </b:Author>
    </b:Author>
    <b:Title>A Game for Dancers: Performing Modernism in the Postwar Years, 1945-1960</b:Title>
    <b:City>Middletown</b:City>
    <b:Publisher>Wesleyan University Press</b:Publisher>
    <b:Year>2006</b:Year>
    <b:RefOrder>5</b:RefOrder>
  </b:Source>
  <b:Source>
    <b:Tag>Per01</b:Tag>
    <b:SourceType>Book</b:SourceType>
    <b:Guid>{0A40AA0F-9F94-7048-B395-E7A38D0B06BF}</b:Guid>
    <b:Author>
      <b:Author>
        <b:NameList>
          <b:Person>
            <b:Last>Perpener</b:Last>
            <b:First>J.O.</b:First>
          </b:Person>
        </b:NameList>
      </b:Author>
    </b:Author>
    <b:Title>African-American Concert Dance: The Harlem Renaissance and Beyond</b:Title>
    <b:City>Urbana</b:City>
    <b:Publisher>University of Illinois Press</b:Publisher>
    <b:Year>2001</b:Year>
    <b:RefOrder>7</b:RefOrder>
  </b:Source>
  <b:Source>
    <b:Tag>Whi04</b:Tag>
    <b:SourceType>BookSection</b:SourceType>
    <b:Guid>{2AC16ACE-3F11-6C4D-8C75-C6A1D70121AE}</b:Guid>
    <b:Author>
      <b:Author>
        <b:NameList>
          <b:Person>
            <b:Last>White-Dixon</b:Last>
            <b:First>M.</b:First>
          </b:Person>
        </b:NameList>
      </b:Author>
    </b:Author>
    <b:Title>Talley Beatty</b:Title>
    <b:City>New York</b:City>
    <b:Publisher>Oxford University Press</b:Publisher>
    <b:Year>2004</b:Year>
    <b:BookTitle>International Encyclopedia of Dance</b:BookTitle>
    <b:RefOrder>8</b:RefOrder>
  </b:Source>
  <b:Source>
    <b:Tag>Nas93</b:Tag>
    <b:SourceType>BookSection</b:SourceType>
    <b:Guid>{729BB2D0-0ABB-EF46-A11C-E8B2E8316191}</b:Guid>
    <b:Author>
      <b:Author>
        <b:NameList>
          <b:Person>
            <b:Last>Nash</b:Last>
            <b:First>J.</b:First>
          </b:Person>
        </b:NameList>
      </b:Author>
    </b:Author>
    <b:Title>Talley Beatty</b:Title>
    <b:City>Durham</b:City>
    <b:Publisher>American Dance Festival</b:Publisher>
    <b:Year>1993</b:Year>
    <b:Pages>12-15</b:Pages>
    <b:BookTitle>African American Genius in Modern Dance</b:BookTitle>
    <b:RefOrder>6</b:RefOrder>
  </b:Source>
  <b:Source>
    <b:Tag>Tal45</b:Tag>
    <b:SourceType>Film</b:SourceType>
    <b:Guid>{18DE16B6-F530-C940-965B-DA8C4BF7D0AF}</b:Guid>
    <b:Title>A Study of Choreography for Camera </b:Title>
    <b:Author>
      <b:BookAuthor>
        <b:NameList>
          <b:Person>
            <b:Last>Deren</b:Last>
            <b:First>Maya</b:First>
          </b:Person>
        </b:NameList>
      </b:BookAuthor>
      <b:Performer>
        <b:NameList>
          <b:Person>
            <b:Last>Beatty</b:Last>
            <b:First>Talley</b:First>
          </b:Person>
        </b:NameList>
      </b:Performer>
      <b:Director>
        <b:NameList>
          <b:Person>
            <b:Last>Deren</b:Last>
            <b:First>Maya</b:First>
          </b:Person>
        </b:NameList>
      </b:Director>
    </b:Author>
    <b:BookTitle>A Study of Choreography for Camera </b:BookTitle>
    <b:Year>1945</b:Year>
    <b:RefOrder>9</b:RefOrder>
  </b:Source>
  <b:Source>
    <b:Tag>May</b:Tag>
    <b:SourceType>InternetSite</b:SourceType>
    <b:Guid>{0506DE8B-A500-BE46-B1A8-A01078994993}</b:Guid>
    <b:Title>Maya Deren: A Study in Choreography</b:Title>
    <b:InternetSiteTitle>Art Tattler</b:InternetSiteTitle>
    <b:URL>http://arttattler.com/Images/NorthAmerica/NewYork/MoMA/Maya%20Deren/10-Deren_AStudyInChoreography.jpg </b:URL>
    <b:RefOrder>10</b:RefOrder>
  </b:Source>
  <b:Source>
    <b:Tag>Der45</b:Tag>
    <b:SourceType>Film</b:SourceType>
    <b:Guid>{AB06B36C-E9E4-B34D-A20B-A0E859AE933E}</b:Guid>
    <b:Title>Experimental Films. Includes A Study of Choreography for Camera (1945)</b:Title>
    <b:Author>
      <b:Director>
        <b:NameList>
          <b:Person>
            <b:Last>Deren</b:Last>
            <b:First>M.</b:First>
          </b:Person>
        </b:NameList>
      </b:Director>
    </b:Author>
    <b:CountryRegion>New York</b:CountryRegion>
    <b:ProductionCompany>Mystic Fire Video</b:ProductionCompany>
    <b:Year>1945</b:Year>
    <b:RefOrder>13</b:RefOrder>
  </b:Source>
  <b:Source>
    <b:Tag>jac48</b:Tag>
    <b:SourceType>Film</b:SourceType>
    <b:Guid>{878636D8-A9CA-F64E-AB67-A22538073D68}</b:Guid>
    <b:Title>jacob's Pillow's Interactive. Includes historical footage of Beatty in Mourner's Bench </b:Title>
    <b:Year>1948</b:Year>
    <b:RefOrder>14</b:RefOrder>
  </b:Source>
  <b:Source xmlns:b="http://schemas.openxmlformats.org/officeDocument/2006/bibliography">
    <b:Tag>San48</b:Tag>
    <b:SourceType>Art</b:SourceType>
    <b:Guid>{FFD99645-3E58-D544-B214-B69A0BEAC746}</b:Guid>
    <b:Title>Talley Beatty in Southern Landscape at Jacob's Pillow</b:Title>
    <b:Year>1948</b:Year>
    <b:Author>
      <b:Artist>
        <b:NameList>
          <b:Person>
            <b:Last>Sanford</b:Last>
            <b:First>Eric</b:First>
            <b:Middle>M.</b:Middle>
          </b:Person>
        </b:NameList>
      </b:Artist>
    </b:Author>
    <b:Institution>Photo by courtesy of Jacob's Pillow Dance Festival Archives</b:Institution>
    <b:RefOrder>11</b:RefOrder>
  </b:Source>
</b:Sources>
</file>

<file path=customXml/itemProps1.xml><?xml version="1.0" encoding="utf-8"?>
<ds:datastoreItem xmlns:ds="http://schemas.openxmlformats.org/officeDocument/2006/customXml" ds:itemID="{61C0E61B-DC0A-6943-8CFE-6DAF9EAE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5</Pages>
  <Words>1688</Words>
  <Characters>9623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7</cp:revision>
  <dcterms:created xsi:type="dcterms:W3CDTF">2016-04-21T02:49:00Z</dcterms:created>
  <dcterms:modified xsi:type="dcterms:W3CDTF">2016-04-22T19:14:00Z</dcterms:modified>
</cp:coreProperties>
</file>