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37D475A" w14:textId="77777777" w:rsidTr="00922950">
        <w:tc>
          <w:tcPr>
            <w:tcW w:w="491" w:type="dxa"/>
            <w:vMerge w:val="restart"/>
            <w:shd w:val="clear" w:color="auto" w:fill="A6A6A6" w:themeFill="background1" w:themeFillShade="A6"/>
            <w:textDirection w:val="btLr"/>
          </w:tcPr>
          <w:p w14:paraId="3115E9F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F88EB6BD4F619448D7A7CE5A42B5DB1"/>
            </w:placeholder>
            <w:showingPlcHdr/>
            <w:dropDownList>
              <w:listItem w:displayText="Dr." w:value="Dr."/>
              <w:listItem w:displayText="Prof." w:value="Prof."/>
            </w:dropDownList>
          </w:sdtPr>
          <w:sdtEndPr/>
          <w:sdtContent>
            <w:tc>
              <w:tcPr>
                <w:tcW w:w="1259" w:type="dxa"/>
              </w:tcPr>
              <w:p w14:paraId="30BE094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AC3267FF5F25D41ACD63DF51B9CA709"/>
            </w:placeholder>
            <w:text/>
          </w:sdtPr>
          <w:sdtEndPr/>
          <w:sdtContent>
            <w:tc>
              <w:tcPr>
                <w:tcW w:w="2073" w:type="dxa"/>
              </w:tcPr>
              <w:p w14:paraId="05774430" w14:textId="77777777" w:rsidR="00B574C9" w:rsidRDefault="00562A5F" w:rsidP="00562A5F">
                <w:proofErr w:type="spellStart"/>
                <w:r>
                  <w:t>Bronwen</w:t>
                </w:r>
                <w:proofErr w:type="spellEnd"/>
              </w:p>
            </w:tc>
          </w:sdtContent>
        </w:sdt>
        <w:sdt>
          <w:sdtPr>
            <w:alias w:val="Middle name"/>
            <w:tag w:val="authorMiddleName"/>
            <w:id w:val="-2076034781"/>
            <w:placeholder>
              <w:docPart w:val="4714E0EBA6C70C48BD71E8CD19524A9A"/>
            </w:placeholder>
            <w:showingPlcHdr/>
            <w:text/>
          </w:sdtPr>
          <w:sdtEndPr/>
          <w:sdtContent>
            <w:tc>
              <w:tcPr>
                <w:tcW w:w="2551" w:type="dxa"/>
              </w:tcPr>
              <w:p w14:paraId="4B7F92EB" w14:textId="77777777" w:rsidR="00B574C9" w:rsidRDefault="00B574C9" w:rsidP="00922950">
                <w:r>
                  <w:rPr>
                    <w:rStyle w:val="PlaceholderText"/>
                  </w:rPr>
                  <w:t>[Middle name]</w:t>
                </w:r>
              </w:p>
            </w:tc>
          </w:sdtContent>
        </w:sdt>
        <w:sdt>
          <w:sdtPr>
            <w:alias w:val="Last name"/>
            <w:tag w:val="authorLastName"/>
            <w:id w:val="-1088529830"/>
            <w:placeholder>
              <w:docPart w:val="E49D1DB8BF4B8A4F975F8DC8F79E513F"/>
            </w:placeholder>
            <w:text/>
          </w:sdtPr>
          <w:sdtEndPr/>
          <w:sdtContent>
            <w:tc>
              <w:tcPr>
                <w:tcW w:w="2642" w:type="dxa"/>
              </w:tcPr>
              <w:p w14:paraId="78342506" w14:textId="77777777" w:rsidR="00B574C9" w:rsidRDefault="00562A5F" w:rsidP="00562A5F">
                <w:r>
                  <w:t>Welch</w:t>
                </w:r>
              </w:p>
            </w:tc>
          </w:sdtContent>
        </w:sdt>
      </w:tr>
      <w:tr w:rsidR="00B574C9" w14:paraId="1E25DF04" w14:textId="77777777" w:rsidTr="001A6A06">
        <w:trPr>
          <w:trHeight w:val="986"/>
        </w:trPr>
        <w:tc>
          <w:tcPr>
            <w:tcW w:w="491" w:type="dxa"/>
            <w:vMerge/>
            <w:shd w:val="clear" w:color="auto" w:fill="A6A6A6" w:themeFill="background1" w:themeFillShade="A6"/>
          </w:tcPr>
          <w:p w14:paraId="7826F805" w14:textId="77777777" w:rsidR="00B574C9" w:rsidRPr="001A6A06" w:rsidRDefault="00B574C9" w:rsidP="00CF1542">
            <w:pPr>
              <w:jc w:val="center"/>
              <w:rPr>
                <w:b/>
                <w:color w:val="FFFFFF" w:themeColor="background1"/>
              </w:rPr>
            </w:pPr>
          </w:p>
        </w:tc>
        <w:sdt>
          <w:sdtPr>
            <w:alias w:val="Biography"/>
            <w:tag w:val="authorBiography"/>
            <w:id w:val="938807824"/>
            <w:placeholder>
              <w:docPart w:val="DF7D9C0963E4E44DB52107C9B4E614A3"/>
            </w:placeholder>
            <w:showingPlcHdr/>
          </w:sdtPr>
          <w:sdtEndPr/>
          <w:sdtContent>
            <w:tc>
              <w:tcPr>
                <w:tcW w:w="8525" w:type="dxa"/>
                <w:gridSpan w:val="4"/>
              </w:tcPr>
              <w:p w14:paraId="0A05DE17" w14:textId="77777777" w:rsidR="00B574C9" w:rsidRDefault="00B574C9" w:rsidP="00922950">
                <w:r>
                  <w:rPr>
                    <w:rStyle w:val="PlaceholderText"/>
                  </w:rPr>
                  <w:t>[Enter your biography]</w:t>
                </w:r>
              </w:p>
            </w:tc>
          </w:sdtContent>
        </w:sdt>
      </w:tr>
      <w:tr w:rsidR="00B574C9" w14:paraId="3D07D2AB" w14:textId="77777777" w:rsidTr="001A6A06">
        <w:trPr>
          <w:trHeight w:val="986"/>
        </w:trPr>
        <w:tc>
          <w:tcPr>
            <w:tcW w:w="491" w:type="dxa"/>
            <w:vMerge/>
            <w:shd w:val="clear" w:color="auto" w:fill="A6A6A6" w:themeFill="background1" w:themeFillShade="A6"/>
          </w:tcPr>
          <w:p w14:paraId="2DE95AF2" w14:textId="77777777" w:rsidR="00B574C9" w:rsidRPr="001A6A06" w:rsidRDefault="00B574C9" w:rsidP="00CF1542">
            <w:pPr>
              <w:jc w:val="center"/>
              <w:rPr>
                <w:b/>
                <w:color w:val="FFFFFF" w:themeColor="background1"/>
              </w:rPr>
            </w:pPr>
          </w:p>
        </w:tc>
        <w:sdt>
          <w:sdtPr>
            <w:alias w:val="Affiliation"/>
            <w:tag w:val="affiliation"/>
            <w:id w:val="2012937915"/>
            <w:placeholder>
              <w:docPart w:val="767E327D0CFCAD47B6C3B1FDFE47382E"/>
            </w:placeholder>
            <w:showingPlcHdr/>
            <w:text/>
          </w:sdtPr>
          <w:sdtEndPr/>
          <w:sdtContent>
            <w:tc>
              <w:tcPr>
                <w:tcW w:w="8525" w:type="dxa"/>
                <w:gridSpan w:val="4"/>
              </w:tcPr>
              <w:p w14:paraId="6C52BC1F" w14:textId="77777777" w:rsidR="00B574C9" w:rsidRDefault="00B574C9" w:rsidP="00B574C9">
                <w:r>
                  <w:rPr>
                    <w:rStyle w:val="PlaceholderText"/>
                  </w:rPr>
                  <w:t>[Enter the institution with which you are affiliated]</w:t>
                </w:r>
              </w:p>
            </w:tc>
          </w:sdtContent>
        </w:sdt>
      </w:tr>
    </w:tbl>
    <w:p w14:paraId="7029C90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98A27BE" w14:textId="77777777" w:rsidTr="00244BB0">
        <w:tc>
          <w:tcPr>
            <w:tcW w:w="9016" w:type="dxa"/>
            <w:shd w:val="clear" w:color="auto" w:fill="A6A6A6" w:themeFill="background1" w:themeFillShade="A6"/>
            <w:tcMar>
              <w:top w:w="113" w:type="dxa"/>
              <w:bottom w:w="113" w:type="dxa"/>
            </w:tcMar>
          </w:tcPr>
          <w:p w14:paraId="0E12FD4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94B4D69" w14:textId="77777777" w:rsidTr="003F0D73">
        <w:sdt>
          <w:sdtPr>
            <w:alias w:val="Article headword"/>
            <w:tag w:val="articleHeadword"/>
            <w:id w:val="-361440020"/>
            <w:placeholder>
              <w:docPart w:val="7BA68EEA1B8D1C4785DE46F66D1A243E"/>
            </w:placeholder>
            <w:text/>
          </w:sdtPr>
          <w:sdtContent>
            <w:tc>
              <w:tcPr>
                <w:tcW w:w="9016" w:type="dxa"/>
                <w:tcMar>
                  <w:top w:w="113" w:type="dxa"/>
                  <w:bottom w:w="113" w:type="dxa"/>
                </w:tcMar>
              </w:tcPr>
              <w:p w14:paraId="14234CF0" w14:textId="77777777" w:rsidR="003F0D73" w:rsidRPr="00562A5F" w:rsidRDefault="00562A5F" w:rsidP="00562A5F">
                <w:r w:rsidRPr="00562A5F">
                  <w:rPr>
                    <w:rFonts w:eastAsia="Times New Roman" w:cs="Times New Roman"/>
                    <w:color w:val="000000"/>
                    <w:lang w:val="en-US" w:eastAsia="en-CA"/>
                  </w:rPr>
                  <w:t>Mansfield, Katherine</w:t>
                </w:r>
                <w:r w:rsidRPr="00562A5F">
                  <w:rPr>
                    <w:rFonts w:eastAsia="Times New Roman" w:cs="Times New Roman"/>
                    <w:color w:val="000000"/>
                    <w:lang w:val="en-US" w:eastAsia="en-CA"/>
                  </w:rPr>
                  <w:t xml:space="preserve"> (1888 – 1923)</w:t>
                </w:r>
              </w:p>
            </w:tc>
          </w:sdtContent>
        </w:sdt>
      </w:tr>
      <w:tr w:rsidR="00464699" w14:paraId="24B1C483" w14:textId="77777777" w:rsidTr="007821B0">
        <w:sdt>
          <w:sdtPr>
            <w:alias w:val="Variant headwords"/>
            <w:tag w:val="variantHeadwords"/>
            <w:id w:val="173464402"/>
            <w:placeholder>
              <w:docPart w:val="27D1959B0BA7324D9A2AA8259535F012"/>
            </w:placeholder>
          </w:sdtPr>
          <w:sdtEndPr/>
          <w:sdtContent>
            <w:tc>
              <w:tcPr>
                <w:tcW w:w="9016" w:type="dxa"/>
                <w:tcMar>
                  <w:top w:w="113" w:type="dxa"/>
                  <w:bottom w:w="113" w:type="dxa"/>
                </w:tcMar>
              </w:tcPr>
              <w:p w14:paraId="48E56DCA" w14:textId="77777777" w:rsidR="00464699" w:rsidRDefault="00562A5F" w:rsidP="00562A5F">
                <w:r>
                  <w:t>Katherine Mansfield Beauchamp Murray</w:t>
                </w:r>
              </w:p>
            </w:tc>
          </w:sdtContent>
        </w:sdt>
      </w:tr>
      <w:tr w:rsidR="00E85A05" w14:paraId="51349CBF" w14:textId="77777777" w:rsidTr="003F0D73">
        <w:sdt>
          <w:sdtPr>
            <w:alias w:val="Abstract"/>
            <w:tag w:val="abstract"/>
            <w:id w:val="-635871867"/>
            <w:placeholder>
              <w:docPart w:val="1EB8D1B33151A842B757CFE860AC80EF"/>
            </w:placeholder>
          </w:sdtPr>
          <w:sdtEndPr/>
          <w:sdtContent>
            <w:tc>
              <w:tcPr>
                <w:tcW w:w="9016" w:type="dxa"/>
                <w:tcMar>
                  <w:top w:w="113" w:type="dxa"/>
                  <w:bottom w:w="113" w:type="dxa"/>
                </w:tcMar>
              </w:tcPr>
              <w:p w14:paraId="52CC9F2B" w14:textId="77777777" w:rsidR="00562A5F" w:rsidRPr="00562A5F" w:rsidRDefault="00562A5F" w:rsidP="00562A5F">
                <w:pPr>
                  <w:rPr>
                    <w:rFonts w:eastAsia="Times New Roman" w:cs="Times New Roman"/>
                    <w:color w:val="000000"/>
                    <w:lang w:val="en-US" w:eastAsia="en-CA"/>
                  </w:rPr>
                </w:pPr>
                <w:r w:rsidRPr="00562A5F">
                  <w:rPr>
                    <w:rFonts w:eastAsia="Times New Roman" w:cs="Times New Roman"/>
                    <w:color w:val="000000"/>
                    <w:lang w:val="en-US" w:eastAsia="en-CA"/>
                  </w:rPr>
                  <w:t>Katherine Mansfield Beauchamp was born in Wellington, New Zealand on October 14</w:t>
                </w:r>
                <w:r w:rsidRPr="00562A5F">
                  <w:rPr>
                    <w:rFonts w:eastAsia="Times New Roman" w:cs="Times New Roman"/>
                    <w:color w:val="000000"/>
                    <w:vertAlign w:val="superscript"/>
                    <w:lang w:val="en-US" w:eastAsia="en-CA"/>
                  </w:rPr>
                  <w:t>th</w:t>
                </w:r>
                <w:r w:rsidRPr="00562A5F">
                  <w:rPr>
                    <w:rFonts w:eastAsia="Times New Roman" w:cs="Times New Roman"/>
                    <w:color w:val="000000"/>
                    <w:lang w:val="en-US" w:eastAsia="en-CA"/>
                  </w:rPr>
                  <w:t xml:space="preserve">, 1888. Yet this </w:t>
                </w:r>
                <w:proofErr w:type="gramStart"/>
                <w:r w:rsidRPr="00562A5F">
                  <w:rPr>
                    <w:rFonts w:eastAsia="Times New Roman" w:cs="Times New Roman"/>
                    <w:color w:val="000000"/>
                    <w:lang w:val="en-US" w:eastAsia="en-CA"/>
                  </w:rPr>
                  <w:t>bare</w:t>
                </w:r>
                <w:proofErr w:type="gramEnd"/>
                <w:r w:rsidRPr="00562A5F">
                  <w:rPr>
                    <w:rFonts w:eastAsia="Times New Roman" w:cs="Times New Roman"/>
                    <w:color w:val="000000"/>
                    <w:lang w:val="en-US" w:eastAsia="en-CA"/>
                  </w:rPr>
                  <w:t xml:space="preserve"> factual statement in no way indicates Mansfield’s importance to the MODERNIST movement, nor how she transformed the English short story. Mansfield’s writing utilizes key themes and </w:t>
                </w:r>
                <w:proofErr w:type="spellStart"/>
                <w:r w:rsidRPr="00562A5F">
                  <w:rPr>
                    <w:rFonts w:eastAsia="Times New Roman" w:cs="Times New Roman"/>
                    <w:color w:val="000000"/>
                    <w:lang w:val="en-US" w:eastAsia="en-CA"/>
                  </w:rPr>
                  <w:t>dicotomies</w:t>
                </w:r>
                <w:proofErr w:type="spellEnd"/>
                <w:r w:rsidRPr="00562A5F">
                  <w:rPr>
                    <w:rFonts w:eastAsia="Times New Roman" w:cs="Times New Roman"/>
                    <w:color w:val="000000"/>
                    <w:lang w:val="en-US" w:eastAsia="en-CA"/>
                  </w:rPr>
                  <w:t xml:space="preserve"> such as loneliness versus society; woman versus man; nature versus culture. Moreover, her style is characterized by its neutral (as opposed to emotional) tone, and her use of SYMBOLISM to depict personal alienation. </w:t>
                </w:r>
              </w:p>
              <w:p w14:paraId="0F031CB3" w14:textId="77777777" w:rsidR="00562A5F" w:rsidRPr="00562A5F" w:rsidRDefault="00562A5F" w:rsidP="00562A5F">
                <w:pPr>
                  <w:rPr>
                    <w:rFonts w:eastAsia="Times New Roman" w:cs="Times New Roman"/>
                    <w:color w:val="000000"/>
                    <w:lang w:val="en-US" w:eastAsia="en-CA"/>
                  </w:rPr>
                </w:pPr>
              </w:p>
              <w:p w14:paraId="0570BDF9" w14:textId="77777777" w:rsidR="00E85A05" w:rsidRPr="00562A5F" w:rsidRDefault="00562A5F" w:rsidP="00E85A05">
                <w:pPr>
                  <w:rPr>
                    <w:rFonts w:eastAsia="Times New Roman" w:cs="Times New Roman"/>
                    <w:color w:val="000000"/>
                    <w:lang w:val="en-US" w:eastAsia="en-CA"/>
                  </w:rPr>
                </w:pPr>
                <w:r w:rsidRPr="00562A5F">
                  <w:rPr>
                    <w:rFonts w:eastAsia="Times New Roman" w:cs="Times New Roman"/>
                    <w:color w:val="000000"/>
                    <w:lang w:val="en-US" w:eastAsia="en-CA"/>
                  </w:rPr>
                  <w:t>Growing up in an arguably patriarchal, colonialist family, Mansfield adopted her middle name as a pseudonym when she was nineteen, perhaps to provide herself with a certain psychological distance from her upbringing. Indeed, much of her writing characterizes the tension between her unconventionality and her family’s solid affluence and high social standing. Her father, Harold Beauchamp, a successful banker, a vigorous and energetic man, longed for a son, but, to his disappointment, his first four children were female: Charlotte, Vera</w:t>
                </w:r>
                <w:proofErr w:type="gramStart"/>
                <w:r w:rsidRPr="00562A5F">
                  <w:rPr>
                    <w:rFonts w:eastAsia="Times New Roman" w:cs="Times New Roman"/>
                    <w:color w:val="000000"/>
                    <w:lang w:val="en-US" w:eastAsia="en-CA"/>
                  </w:rPr>
                  <w:t>,  Katherine</w:t>
                </w:r>
                <w:proofErr w:type="gramEnd"/>
                <w:r w:rsidRPr="00562A5F">
                  <w:rPr>
                    <w:rFonts w:eastAsia="Times New Roman" w:cs="Times New Roman"/>
                    <w:color w:val="000000"/>
                    <w:lang w:val="en-US" w:eastAsia="en-CA"/>
                  </w:rPr>
                  <w:t xml:space="preserve"> and Jeanne (another sister, </w:t>
                </w:r>
                <w:proofErr w:type="spellStart"/>
                <w:r w:rsidRPr="00562A5F">
                  <w:rPr>
                    <w:rFonts w:eastAsia="Times New Roman" w:cs="Times New Roman"/>
                    <w:color w:val="000000"/>
                    <w:lang w:val="en-US" w:eastAsia="en-CA"/>
                  </w:rPr>
                  <w:t>Gwendoline</w:t>
                </w:r>
                <w:proofErr w:type="spellEnd"/>
                <w:r w:rsidRPr="00562A5F">
                  <w:rPr>
                    <w:rFonts w:eastAsia="Times New Roman" w:cs="Times New Roman"/>
                    <w:color w:val="000000"/>
                    <w:lang w:val="en-US" w:eastAsia="en-CA"/>
                  </w:rPr>
                  <w:t>, died at four months). The longed-for son, Leslie Heron, did not arrive until 1894 (tragically Leslie was killed in 1915, fighting in France during World War I).</w:t>
                </w:r>
              </w:p>
            </w:tc>
          </w:sdtContent>
        </w:sdt>
      </w:tr>
      <w:tr w:rsidR="003F0D73" w14:paraId="1396AEE7" w14:textId="77777777" w:rsidTr="003F0D73">
        <w:sdt>
          <w:sdtPr>
            <w:alias w:val="Article text"/>
            <w:tag w:val="articleText"/>
            <w:id w:val="634067588"/>
            <w:placeholder>
              <w:docPart w:val="BEBD6843F8873941AD34E1012804F5A2"/>
            </w:placeholder>
          </w:sdtPr>
          <w:sdtEndPr/>
          <w:sdtContent>
            <w:tc>
              <w:tcPr>
                <w:tcW w:w="9016" w:type="dxa"/>
                <w:tcMar>
                  <w:top w:w="113" w:type="dxa"/>
                  <w:bottom w:w="113" w:type="dxa"/>
                </w:tcMar>
              </w:tcPr>
              <w:p w14:paraId="6A6E3A6E" w14:textId="77777777" w:rsidR="00562A5F" w:rsidRPr="00562A5F" w:rsidRDefault="00562A5F" w:rsidP="00562A5F">
                <w:pPr>
                  <w:rPr>
                    <w:rFonts w:eastAsia="Times New Roman" w:cs="Times New Roman"/>
                    <w:color w:val="000000"/>
                    <w:lang w:val="en-US" w:eastAsia="en-CA"/>
                  </w:rPr>
                </w:pPr>
                <w:r w:rsidRPr="00562A5F">
                  <w:rPr>
                    <w:rFonts w:eastAsia="Times New Roman" w:cs="Times New Roman"/>
                    <w:color w:val="000000"/>
                    <w:lang w:val="en-US" w:eastAsia="en-CA"/>
                  </w:rPr>
                  <w:t>Katherine Mansfield Beauchamp was born in Wellington, New Zealand on October 14</w:t>
                </w:r>
                <w:r w:rsidRPr="00562A5F">
                  <w:rPr>
                    <w:rFonts w:eastAsia="Times New Roman" w:cs="Times New Roman"/>
                    <w:color w:val="000000"/>
                    <w:vertAlign w:val="superscript"/>
                    <w:lang w:val="en-US" w:eastAsia="en-CA"/>
                  </w:rPr>
                  <w:t>th</w:t>
                </w:r>
                <w:r w:rsidRPr="00562A5F">
                  <w:rPr>
                    <w:rFonts w:eastAsia="Times New Roman" w:cs="Times New Roman"/>
                    <w:color w:val="000000"/>
                    <w:lang w:val="en-US" w:eastAsia="en-CA"/>
                  </w:rPr>
                  <w:t xml:space="preserve">, 1888. Yet this </w:t>
                </w:r>
                <w:proofErr w:type="gramStart"/>
                <w:r w:rsidRPr="00562A5F">
                  <w:rPr>
                    <w:rFonts w:eastAsia="Times New Roman" w:cs="Times New Roman"/>
                    <w:color w:val="000000"/>
                    <w:lang w:val="en-US" w:eastAsia="en-CA"/>
                  </w:rPr>
                  <w:t>bare</w:t>
                </w:r>
                <w:proofErr w:type="gramEnd"/>
                <w:r w:rsidRPr="00562A5F">
                  <w:rPr>
                    <w:rFonts w:eastAsia="Times New Roman" w:cs="Times New Roman"/>
                    <w:color w:val="000000"/>
                    <w:lang w:val="en-US" w:eastAsia="en-CA"/>
                  </w:rPr>
                  <w:t xml:space="preserve"> factual statement in no way indicates Mansfield’s importance to the MODERNIST movement, nor how she transformed the English short story. Mansfield’s writing utilizes key themes and </w:t>
                </w:r>
                <w:proofErr w:type="spellStart"/>
                <w:r w:rsidRPr="00562A5F">
                  <w:rPr>
                    <w:rFonts w:eastAsia="Times New Roman" w:cs="Times New Roman"/>
                    <w:color w:val="000000"/>
                    <w:lang w:val="en-US" w:eastAsia="en-CA"/>
                  </w:rPr>
                  <w:t>dicotomies</w:t>
                </w:r>
                <w:proofErr w:type="spellEnd"/>
                <w:r w:rsidRPr="00562A5F">
                  <w:rPr>
                    <w:rFonts w:eastAsia="Times New Roman" w:cs="Times New Roman"/>
                    <w:color w:val="000000"/>
                    <w:lang w:val="en-US" w:eastAsia="en-CA"/>
                  </w:rPr>
                  <w:t xml:space="preserve"> such as loneliness versus society; woman versus man; nature versus culture. Moreover, her style is characterized by its neutral (as opposed to emotional) tone, and her use of SYMBOLISM to depict personal alienation. </w:t>
                </w:r>
              </w:p>
              <w:p w14:paraId="21C46F25" w14:textId="77777777" w:rsidR="00562A5F" w:rsidRPr="00562A5F" w:rsidRDefault="00562A5F" w:rsidP="00562A5F">
                <w:pPr>
                  <w:rPr>
                    <w:rFonts w:eastAsia="Times New Roman" w:cs="Times New Roman"/>
                    <w:color w:val="000000"/>
                    <w:lang w:val="en-US" w:eastAsia="en-CA"/>
                  </w:rPr>
                </w:pPr>
              </w:p>
              <w:p w14:paraId="07E8A879" w14:textId="77777777" w:rsidR="00562A5F" w:rsidRPr="00562A5F" w:rsidRDefault="00562A5F" w:rsidP="00562A5F">
                <w:pPr>
                  <w:pStyle w:val="Heading1"/>
                  <w:rPr>
                    <w:lang w:val="en-US" w:eastAsia="en-CA"/>
                  </w:rPr>
                </w:pPr>
                <w:r w:rsidRPr="00562A5F">
                  <w:rPr>
                    <w:lang w:val="en-US" w:eastAsia="en-CA"/>
                  </w:rPr>
                  <w:t>Biographical Information</w:t>
                </w:r>
              </w:p>
              <w:p w14:paraId="0393EF1F" w14:textId="77777777" w:rsidR="00562A5F" w:rsidRPr="00562A5F" w:rsidRDefault="00562A5F" w:rsidP="00562A5F">
                <w:pPr>
                  <w:rPr>
                    <w:rFonts w:eastAsia="Times New Roman" w:cs="Times New Roman"/>
                    <w:color w:val="000000"/>
                    <w:lang w:val="en-US" w:eastAsia="en-CA"/>
                  </w:rPr>
                </w:pPr>
                <w:r w:rsidRPr="00562A5F">
                  <w:rPr>
                    <w:rFonts w:eastAsia="Times New Roman" w:cs="Times New Roman"/>
                    <w:color w:val="000000"/>
                    <w:lang w:val="en-US" w:eastAsia="en-CA"/>
                  </w:rPr>
                  <w:t xml:space="preserve"> </w:t>
                </w:r>
              </w:p>
              <w:p w14:paraId="5D491E79" w14:textId="77777777" w:rsidR="00562A5F" w:rsidRPr="00562A5F" w:rsidRDefault="00562A5F" w:rsidP="00562A5F">
                <w:pPr>
                  <w:rPr>
                    <w:rFonts w:eastAsia="Times New Roman" w:cs="Times New Roman"/>
                    <w:color w:val="000000"/>
                    <w:lang w:val="en-US" w:eastAsia="en-CA"/>
                  </w:rPr>
                </w:pPr>
                <w:r w:rsidRPr="00562A5F">
                  <w:rPr>
                    <w:rFonts w:eastAsia="Times New Roman" w:cs="Times New Roman"/>
                    <w:color w:val="000000"/>
                    <w:lang w:val="en-US" w:eastAsia="en-CA"/>
                  </w:rPr>
                  <w:t>Growing up in an arguably patriarchal, colonialist family, Mansfield adopted her middle name as a pseudonym when she was nineteen, perhaps to provide herself with a certain psychological distance from her upbringing. Indeed, much of her writing characterizes the tension between her unconventionality and her family’s solid affluence and high social standing. Her father, Harold Beauchamp, a successful banker, a vigorous and energetic man, longed for a son, but, to his disappointment, his first four children were female: Charlotte, Vera</w:t>
                </w:r>
                <w:proofErr w:type="gramStart"/>
                <w:r w:rsidRPr="00562A5F">
                  <w:rPr>
                    <w:rFonts w:eastAsia="Times New Roman" w:cs="Times New Roman"/>
                    <w:color w:val="000000"/>
                    <w:lang w:val="en-US" w:eastAsia="en-CA"/>
                  </w:rPr>
                  <w:t>,  Katherine</w:t>
                </w:r>
                <w:proofErr w:type="gramEnd"/>
                <w:r w:rsidRPr="00562A5F">
                  <w:rPr>
                    <w:rFonts w:eastAsia="Times New Roman" w:cs="Times New Roman"/>
                    <w:color w:val="000000"/>
                    <w:lang w:val="en-US" w:eastAsia="en-CA"/>
                  </w:rPr>
                  <w:t xml:space="preserve"> and Jeanne (another sister, </w:t>
                </w:r>
                <w:proofErr w:type="spellStart"/>
                <w:r w:rsidRPr="00562A5F">
                  <w:rPr>
                    <w:rFonts w:eastAsia="Times New Roman" w:cs="Times New Roman"/>
                    <w:color w:val="000000"/>
                    <w:lang w:val="en-US" w:eastAsia="en-CA"/>
                  </w:rPr>
                  <w:t>Gwendoline</w:t>
                </w:r>
                <w:proofErr w:type="spellEnd"/>
                <w:r w:rsidRPr="00562A5F">
                  <w:rPr>
                    <w:rFonts w:eastAsia="Times New Roman" w:cs="Times New Roman"/>
                    <w:color w:val="000000"/>
                    <w:lang w:val="en-US" w:eastAsia="en-CA"/>
                  </w:rPr>
                  <w:t>, died at four months). The longed-for son, Leslie Heron, did not arrive until 1894 (tragically Leslie was killed in 1915, fighting in France during World War I).</w:t>
                </w:r>
              </w:p>
              <w:p w14:paraId="5922FA39" w14:textId="77777777" w:rsidR="00562A5F" w:rsidRPr="00562A5F" w:rsidRDefault="00562A5F" w:rsidP="00562A5F">
                <w:pPr>
                  <w:rPr>
                    <w:rFonts w:eastAsia="Times New Roman" w:cs="Times New Roman"/>
                    <w:color w:val="000000"/>
                    <w:lang w:val="en-US" w:eastAsia="en-CA"/>
                  </w:rPr>
                </w:pPr>
              </w:p>
              <w:p w14:paraId="2DE6369F" w14:textId="77777777" w:rsidR="00562A5F" w:rsidRPr="00562A5F" w:rsidRDefault="00562A5F" w:rsidP="00562A5F">
                <w:pPr>
                  <w:rPr>
                    <w:rFonts w:eastAsia="Times New Roman" w:cs="Times New Roman"/>
                    <w:color w:val="000000"/>
                    <w:lang w:val="en-US" w:eastAsia="en-CA"/>
                  </w:rPr>
                </w:pPr>
                <w:r w:rsidRPr="00562A5F">
                  <w:rPr>
                    <w:rFonts w:eastAsia="Times New Roman" w:cs="Times New Roman"/>
                    <w:color w:val="000000"/>
                    <w:lang w:val="en-US" w:eastAsia="en-CA"/>
                  </w:rPr>
                  <w:lastRenderedPageBreak/>
                  <w:t xml:space="preserve"> Mansfield married twice. Her first marriage to George Bowden lasted only one day. Her second marriage to long time lover, John Middleton </w:t>
                </w:r>
                <w:proofErr w:type="spellStart"/>
                <w:r w:rsidRPr="00562A5F">
                  <w:rPr>
                    <w:rFonts w:eastAsia="Times New Roman" w:cs="Times New Roman"/>
                    <w:color w:val="000000"/>
                    <w:lang w:val="en-US" w:eastAsia="en-CA"/>
                  </w:rPr>
                  <w:t>Murry</w:t>
                </w:r>
                <w:proofErr w:type="spellEnd"/>
                <w:r w:rsidRPr="00562A5F">
                  <w:rPr>
                    <w:rFonts w:eastAsia="Times New Roman" w:cs="Times New Roman"/>
                    <w:color w:val="000000"/>
                    <w:lang w:val="en-US" w:eastAsia="en-CA"/>
                  </w:rPr>
                  <w:t xml:space="preserve">, occurred five years before she succumbed to tuberculosis in 1924 at age thirty-four. </w:t>
                </w:r>
              </w:p>
              <w:p w14:paraId="73CA4A66" w14:textId="77777777" w:rsidR="00562A5F" w:rsidRPr="00562A5F" w:rsidRDefault="00562A5F" w:rsidP="00562A5F">
                <w:pPr>
                  <w:rPr>
                    <w:rFonts w:eastAsia="Times New Roman" w:cs="Times New Roman"/>
                    <w:color w:val="000000"/>
                    <w:lang w:val="en-US" w:eastAsia="en-CA"/>
                  </w:rPr>
                </w:pPr>
              </w:p>
              <w:p w14:paraId="329526B0" w14:textId="77777777" w:rsidR="00562A5F" w:rsidRPr="00562A5F" w:rsidRDefault="00562A5F" w:rsidP="00562A5F">
                <w:pPr>
                  <w:rPr>
                    <w:rFonts w:eastAsia="Times New Roman" w:cs="Times New Roman"/>
                    <w:color w:val="000000"/>
                    <w:lang w:val="en-US" w:eastAsia="en-CA"/>
                  </w:rPr>
                </w:pPr>
                <w:r w:rsidRPr="00562A5F">
                  <w:rPr>
                    <w:rFonts w:eastAsia="Times New Roman" w:cs="Times New Roman"/>
                    <w:color w:val="000000"/>
                    <w:lang w:val="en-US" w:eastAsia="en-CA"/>
                  </w:rPr>
                  <w:t xml:space="preserve">Mansfield’s life was turbulent, constantly punctuated by a series of sexual and romantic relationships with both men and women. Her bisexuality tormented her to such a degree that she referred to it as a “sickness” in a number of her letters. Her shame about her sexual ambivalence appears throughout a number of her stories; her short story “BLISS” is an excellent example of this. She experienced at least two pregnancies: one was aborted and the other ended in miscarriage. </w:t>
                </w:r>
              </w:p>
              <w:p w14:paraId="1EF9FCB1" w14:textId="77777777" w:rsidR="00562A5F" w:rsidRPr="00562A5F" w:rsidRDefault="00562A5F" w:rsidP="00562A5F">
                <w:pPr>
                  <w:rPr>
                    <w:rFonts w:eastAsia="Times New Roman" w:cs="Calibri"/>
                    <w:color w:val="000000"/>
                    <w:lang w:val="en-US" w:eastAsia="en-CA"/>
                  </w:rPr>
                </w:pPr>
              </w:p>
              <w:p w14:paraId="775FC21A" w14:textId="77777777" w:rsidR="00562A5F" w:rsidRPr="00562A5F" w:rsidRDefault="00562A5F" w:rsidP="00562A5F">
                <w:pPr>
                  <w:rPr>
                    <w:rFonts w:eastAsia="Times New Roman" w:cs="Times New Roman"/>
                    <w:color w:val="000000"/>
                    <w:lang w:val="en-US" w:eastAsia="en-CA"/>
                  </w:rPr>
                </w:pPr>
                <w:r w:rsidRPr="00562A5F">
                  <w:rPr>
                    <w:rFonts w:eastAsia="Times New Roman" w:cs="Times New Roman"/>
                    <w:color w:val="000000"/>
                    <w:lang w:val="en-US" w:eastAsia="en-CA"/>
                  </w:rPr>
                  <w:t xml:space="preserve">Mansfield had two </w:t>
                </w:r>
                <w:proofErr w:type="gramStart"/>
                <w:r w:rsidRPr="00562A5F">
                  <w:rPr>
                    <w:rFonts w:eastAsia="Times New Roman" w:cs="Times New Roman"/>
                    <w:color w:val="000000"/>
                    <w:lang w:val="en-US" w:eastAsia="en-CA"/>
                  </w:rPr>
                  <w:t>long term</w:t>
                </w:r>
                <w:proofErr w:type="gramEnd"/>
                <w:r w:rsidRPr="00562A5F">
                  <w:rPr>
                    <w:rFonts w:eastAsia="Times New Roman" w:cs="Times New Roman"/>
                    <w:color w:val="000000"/>
                    <w:lang w:val="en-US" w:eastAsia="en-CA"/>
                  </w:rPr>
                  <w:t xml:space="preserve"> relationships: one with her longtime lover and husband John Middleton </w:t>
                </w:r>
                <w:proofErr w:type="spellStart"/>
                <w:r w:rsidRPr="00562A5F">
                  <w:rPr>
                    <w:rFonts w:eastAsia="Times New Roman" w:cs="Times New Roman"/>
                    <w:color w:val="000000"/>
                    <w:lang w:val="en-US" w:eastAsia="en-CA"/>
                  </w:rPr>
                  <w:t>Murry</w:t>
                </w:r>
                <w:proofErr w:type="spellEnd"/>
                <w:r w:rsidRPr="00562A5F">
                  <w:rPr>
                    <w:rFonts w:eastAsia="Times New Roman" w:cs="Times New Roman"/>
                    <w:color w:val="000000"/>
                    <w:lang w:val="en-US" w:eastAsia="en-CA"/>
                  </w:rPr>
                  <w:t>, and the other with Ida Constance Baker, whom Mansfield nicknamed “Lesley Moore.” Moreover, Mansfield also had intense friendships with both D.H.LAWRENCE and VIRGINIA WOOLF. Woolf at one point wrote that Mansfield was the only writer whose writing she envied. Woolf, especially, it seems was affected by Mansfield, to the extent that a number of scholars credit Mansfield’s writing with having deeply influenced Woolf.</w:t>
                </w:r>
              </w:p>
              <w:p w14:paraId="2FA65B4E" w14:textId="77777777" w:rsidR="00562A5F" w:rsidRPr="00562A5F" w:rsidRDefault="00562A5F" w:rsidP="00562A5F">
                <w:pPr>
                  <w:rPr>
                    <w:rFonts w:eastAsia="Times New Roman" w:cs="Calibri"/>
                    <w:color w:val="000000"/>
                    <w:lang w:val="en-US" w:eastAsia="en-CA"/>
                  </w:rPr>
                </w:pPr>
              </w:p>
              <w:p w14:paraId="1C097C8E" w14:textId="77777777" w:rsidR="00562A5F" w:rsidRPr="00562A5F" w:rsidRDefault="00562A5F" w:rsidP="00562A5F">
                <w:pPr>
                  <w:pStyle w:val="Heading1"/>
                  <w:rPr>
                    <w:lang w:val="en-US" w:eastAsia="en-CA"/>
                  </w:rPr>
                </w:pPr>
                <w:r w:rsidRPr="00562A5F">
                  <w:rPr>
                    <w:lang w:val="en-US" w:eastAsia="en-CA"/>
                  </w:rPr>
                  <w:t xml:space="preserve">Influence of Post-Impressionism </w:t>
                </w:r>
              </w:p>
              <w:p w14:paraId="32FC166C" w14:textId="77777777" w:rsidR="00562A5F" w:rsidRPr="00562A5F" w:rsidRDefault="00562A5F" w:rsidP="00562A5F">
                <w:pPr>
                  <w:rPr>
                    <w:rFonts w:eastAsia="Times New Roman" w:cs="Calibri"/>
                    <w:color w:val="000000"/>
                    <w:lang w:val="en-US" w:eastAsia="en-CA"/>
                  </w:rPr>
                </w:pPr>
              </w:p>
              <w:p w14:paraId="0BF507FA" w14:textId="77777777" w:rsidR="00562A5F" w:rsidRPr="00562A5F" w:rsidRDefault="00562A5F" w:rsidP="00562A5F">
                <w:pPr>
                  <w:rPr>
                    <w:rFonts w:eastAsia="Times New Roman" w:cs="Times New Roman"/>
                    <w:color w:val="000000"/>
                    <w:lang w:val="en-US" w:eastAsia="en-CA"/>
                  </w:rPr>
                </w:pPr>
                <w:r w:rsidRPr="00562A5F">
                  <w:rPr>
                    <w:rFonts w:eastAsia="Times New Roman" w:cs="Times New Roman"/>
                    <w:color w:val="000000"/>
                    <w:lang w:val="en-US" w:eastAsia="en-CA"/>
                  </w:rPr>
                  <w:t>On November 8</w:t>
                </w:r>
                <w:r w:rsidRPr="00562A5F">
                  <w:rPr>
                    <w:rFonts w:eastAsia="Times New Roman" w:cs="Times New Roman"/>
                    <w:color w:val="000000"/>
                    <w:vertAlign w:val="superscript"/>
                    <w:lang w:val="en-US" w:eastAsia="en-CA"/>
                  </w:rPr>
                  <w:t>th</w:t>
                </w:r>
                <w:r w:rsidRPr="00562A5F">
                  <w:rPr>
                    <w:rFonts w:eastAsia="Times New Roman" w:cs="Times New Roman"/>
                    <w:color w:val="000000"/>
                    <w:lang w:val="en-US" w:eastAsia="en-CA"/>
                  </w:rPr>
                  <w:t>, 1910, while in London, Katherine Mansfield attended Roger Fry’s first exhibition of the POST-IMPRESSIONIST painters, at the Grafton Gallery. It was London’s first experience with “modern” art, and it arguably made a lasting impression on Mansfield. Eleven years later, just a few years before her death, Mansfield wrote to painter DOROTHY BRETT that she had seen something in VAN GOUGH’S famous “Sunflowers” that continued to “live,” with her: “a shaking free.” Presumably such “a shaking free,” as Mansfield describes pertains to the release from an artistic bondage inherited from the VICTORIANS. Art, as it was known up to that point, was just beginning to dramatically change, even transform.</w:t>
                </w:r>
              </w:p>
              <w:p w14:paraId="523FB406" w14:textId="77777777" w:rsidR="00562A5F" w:rsidRPr="00562A5F" w:rsidRDefault="00562A5F" w:rsidP="00562A5F">
                <w:pPr>
                  <w:rPr>
                    <w:rFonts w:eastAsia="Times New Roman" w:cs="Calibri"/>
                    <w:color w:val="000000"/>
                    <w:lang w:val="en-US" w:eastAsia="en-CA"/>
                  </w:rPr>
                </w:pPr>
              </w:p>
              <w:p w14:paraId="70EA187A" w14:textId="77777777" w:rsidR="00562A5F" w:rsidRPr="00562A5F" w:rsidRDefault="00562A5F" w:rsidP="00562A5F">
                <w:pPr>
                  <w:pStyle w:val="Heading1"/>
                  <w:rPr>
                    <w:lang w:val="en-US" w:eastAsia="en-CA"/>
                  </w:rPr>
                </w:pPr>
                <w:r w:rsidRPr="00562A5F">
                  <w:rPr>
                    <w:lang w:val="en-US" w:eastAsia="en-CA"/>
                  </w:rPr>
                  <w:t xml:space="preserve">Reaction to Victorianism </w:t>
                </w:r>
              </w:p>
              <w:p w14:paraId="5FB9F967" w14:textId="77777777" w:rsidR="00562A5F" w:rsidRPr="00562A5F" w:rsidRDefault="00562A5F" w:rsidP="00562A5F">
                <w:pPr>
                  <w:rPr>
                    <w:rFonts w:eastAsia="Times New Roman" w:cs="Calibri"/>
                    <w:color w:val="000000"/>
                    <w:lang w:val="en-US" w:eastAsia="en-CA"/>
                  </w:rPr>
                </w:pPr>
              </w:p>
              <w:p w14:paraId="7CA1D2A2" w14:textId="77777777" w:rsidR="00562A5F" w:rsidRPr="00562A5F" w:rsidRDefault="00562A5F" w:rsidP="00562A5F">
                <w:pPr>
                  <w:rPr>
                    <w:rFonts w:eastAsia="Times New Roman" w:cs="Times New Roman"/>
                    <w:color w:val="000000"/>
                    <w:lang w:val="en-US" w:eastAsia="en-CA"/>
                  </w:rPr>
                </w:pPr>
                <w:r w:rsidRPr="00562A5F">
                  <w:rPr>
                    <w:rFonts w:eastAsia="Times New Roman" w:cs="Times New Roman"/>
                    <w:color w:val="000000"/>
                    <w:lang w:val="en-US" w:eastAsia="en-CA"/>
                  </w:rPr>
                  <w:t xml:space="preserve">Mansfield’s writing starkly shows how the emotional void between people is the result of personal alienation. Moreover, her depictions do not derive from a class commentary but rather with individual psychology, and her writing thus articulates a complete departure from VICTORIAN literature, consumed as it was by class and cultural relations; an excellent example of this reactiveness is her short story “THE GARDEN PARTY,” found in her collection, “THE GARDEN PARTY AND OTHER STORIES.” Thus, while the Victorians wrote from a position of OBJECTIVE DESCRIPTION, Mansfield’s </w:t>
                </w:r>
                <w:proofErr w:type="gramStart"/>
                <w:r w:rsidRPr="00562A5F">
                  <w:rPr>
                    <w:rFonts w:eastAsia="Times New Roman" w:cs="Times New Roman"/>
                    <w:color w:val="000000"/>
                    <w:lang w:val="en-US" w:eastAsia="en-CA"/>
                  </w:rPr>
                  <w:t>writing,</w:t>
                </w:r>
                <w:proofErr w:type="gramEnd"/>
                <w:r w:rsidRPr="00562A5F">
                  <w:rPr>
                    <w:rFonts w:eastAsia="Times New Roman" w:cs="Times New Roman"/>
                    <w:color w:val="000000"/>
                    <w:lang w:val="en-US" w:eastAsia="en-CA"/>
                  </w:rPr>
                  <w:t xml:space="preserve"> appears determined to truthfully show (rather than describe) the individual, SUBJECTIVE CONDITION. </w:t>
                </w:r>
              </w:p>
              <w:p w14:paraId="671A9878" w14:textId="77777777" w:rsidR="00562A5F" w:rsidRPr="00562A5F" w:rsidRDefault="00562A5F" w:rsidP="00562A5F">
                <w:pPr>
                  <w:rPr>
                    <w:rFonts w:eastAsia="Times New Roman" w:cs="Calibri"/>
                    <w:color w:val="000000"/>
                    <w:lang w:val="en-US" w:eastAsia="en-CA"/>
                  </w:rPr>
                </w:pPr>
              </w:p>
              <w:p w14:paraId="02582B1C" w14:textId="77777777" w:rsidR="00562A5F" w:rsidRPr="00562A5F" w:rsidRDefault="00562A5F" w:rsidP="00562A5F">
                <w:pPr>
                  <w:pStyle w:val="Heading1"/>
                  <w:rPr>
                    <w:lang w:val="en-US" w:eastAsia="en-CA"/>
                  </w:rPr>
                </w:pPr>
                <w:r w:rsidRPr="00562A5F">
                  <w:rPr>
                    <w:lang w:val="en-US" w:eastAsia="en-CA"/>
                  </w:rPr>
                  <w:t>Point of View</w:t>
                </w:r>
              </w:p>
              <w:p w14:paraId="0B7A79C9" w14:textId="77777777" w:rsidR="00562A5F" w:rsidRPr="00562A5F" w:rsidRDefault="00562A5F" w:rsidP="00562A5F">
                <w:pPr>
                  <w:rPr>
                    <w:rFonts w:eastAsia="Times New Roman" w:cs="Calibri"/>
                    <w:color w:val="000000"/>
                    <w:lang w:val="en-US" w:eastAsia="en-CA"/>
                  </w:rPr>
                </w:pPr>
                <w:r w:rsidRPr="00562A5F">
                  <w:rPr>
                    <w:rFonts w:eastAsia="Times New Roman" w:cs="Times New Roman"/>
                    <w:b/>
                    <w:bCs/>
                    <w:color w:val="000000"/>
                    <w:lang w:val="en-US" w:eastAsia="en-CA"/>
                  </w:rPr>
                  <w:t xml:space="preserve"> </w:t>
                </w:r>
              </w:p>
              <w:p w14:paraId="749ED8BA" w14:textId="77777777" w:rsidR="00562A5F" w:rsidRPr="00562A5F" w:rsidRDefault="00562A5F" w:rsidP="00562A5F">
                <w:pPr>
                  <w:rPr>
                    <w:rFonts w:eastAsia="Times New Roman" w:cs="Times New Roman"/>
                    <w:color w:val="000000"/>
                    <w:lang w:val="en-US" w:eastAsia="en-CA"/>
                  </w:rPr>
                </w:pPr>
                <w:r w:rsidRPr="00562A5F">
                  <w:rPr>
                    <w:rFonts w:eastAsia="Times New Roman" w:cs="Times New Roman"/>
                    <w:color w:val="000000"/>
                    <w:lang w:val="en-US" w:eastAsia="en-CA"/>
                  </w:rPr>
                  <w:t xml:space="preserve">Mansfield’s decision to render the NARRATOR invisible was a complete departure from the traditional Victorian narrator. Arguably the reader cannot perceive the narrator in Mansfield’s stories; instead, readers seem to inhabit, as it were, each of the characters in turn. Perhaps this is most apparent in Mansfield’s “PRELUDE,” which gives an account of a New Zealand family moving from town to country. Readers knows what each of the characters is thinking and feeling, and yet are not told </w:t>
                </w:r>
                <w:r w:rsidRPr="00562A5F">
                  <w:rPr>
                    <w:rFonts w:eastAsia="Times New Roman" w:cs="Times New Roman"/>
                    <w:i/>
                    <w:color w:val="000000"/>
                    <w:lang w:val="en-US" w:eastAsia="en-CA"/>
                  </w:rPr>
                  <w:t>why or to what end</w:t>
                </w:r>
                <w:r w:rsidRPr="00562A5F">
                  <w:rPr>
                    <w:rFonts w:eastAsia="Times New Roman" w:cs="Times New Roman"/>
                    <w:color w:val="000000"/>
                    <w:lang w:val="en-US" w:eastAsia="en-CA"/>
                  </w:rPr>
                  <w:t xml:space="preserve">. Mansfield provides a series of psychological snapshots of each </w:t>
                </w:r>
                <w:r w:rsidRPr="00562A5F">
                  <w:rPr>
                    <w:rFonts w:eastAsia="Times New Roman" w:cs="Times New Roman"/>
                    <w:color w:val="000000"/>
                    <w:lang w:val="en-US" w:eastAsia="en-CA"/>
                  </w:rPr>
                  <w:lastRenderedPageBreak/>
                  <w:t xml:space="preserve">character’s thought process—in other words, the narrator is no one and yet everyone in the story. </w:t>
                </w:r>
              </w:p>
              <w:p w14:paraId="0CED5E10" w14:textId="77777777" w:rsidR="00562A5F" w:rsidRPr="00562A5F" w:rsidRDefault="00562A5F" w:rsidP="00562A5F">
                <w:pPr>
                  <w:rPr>
                    <w:rFonts w:eastAsia="Times New Roman" w:cs="Calibri"/>
                    <w:color w:val="000000"/>
                    <w:lang w:val="en-US" w:eastAsia="en-CA"/>
                  </w:rPr>
                </w:pPr>
              </w:p>
              <w:p w14:paraId="093E31CE" w14:textId="77777777" w:rsidR="00562A5F" w:rsidRPr="00562A5F" w:rsidRDefault="00562A5F" w:rsidP="00562A5F">
                <w:pPr>
                  <w:pStyle w:val="Heading1"/>
                  <w:rPr>
                    <w:lang w:val="en-US" w:eastAsia="en-CA"/>
                  </w:rPr>
                </w:pPr>
                <w:r w:rsidRPr="00562A5F">
                  <w:rPr>
                    <w:lang w:val="en-US" w:eastAsia="en-CA"/>
                  </w:rPr>
                  <w:t>Form and Content</w:t>
                </w:r>
              </w:p>
              <w:p w14:paraId="320962D6" w14:textId="77777777" w:rsidR="00562A5F" w:rsidRPr="00562A5F" w:rsidRDefault="00562A5F" w:rsidP="00562A5F">
                <w:pPr>
                  <w:rPr>
                    <w:rFonts w:eastAsia="Times New Roman" w:cs="Calibri"/>
                    <w:color w:val="000000"/>
                    <w:lang w:val="en-US" w:eastAsia="en-CA"/>
                  </w:rPr>
                </w:pPr>
              </w:p>
              <w:p w14:paraId="2D216BA8" w14:textId="77777777" w:rsidR="00562A5F" w:rsidRPr="00562A5F" w:rsidRDefault="00562A5F" w:rsidP="00562A5F">
                <w:pPr>
                  <w:rPr>
                    <w:rFonts w:eastAsia="Times New Roman" w:cs="Times New Roman"/>
                    <w:color w:val="000000"/>
                    <w:lang w:val="en-US" w:eastAsia="en-CA"/>
                  </w:rPr>
                </w:pPr>
                <w:proofErr w:type="spellStart"/>
                <w:r w:rsidRPr="00562A5F">
                  <w:rPr>
                    <w:rFonts w:eastAsia="Times New Roman" w:cs="Times New Roman"/>
                    <w:color w:val="000000"/>
                    <w:lang w:val="en-US" w:eastAsia="en-CA"/>
                  </w:rPr>
                  <w:t>FMansfield</w:t>
                </w:r>
                <w:proofErr w:type="spellEnd"/>
                <w:r w:rsidRPr="00562A5F">
                  <w:rPr>
                    <w:rFonts w:eastAsia="Times New Roman" w:cs="Times New Roman"/>
                    <w:color w:val="000000"/>
                    <w:lang w:val="en-US" w:eastAsia="en-CA"/>
                  </w:rPr>
                  <w:t xml:space="preserve"> was one of the first writers of the MODERNIST ERA to give as much value to FORM as to CONTENT. In her stories, Mansfield dispenses with a PLOT that reaches an understandable CONCLUSION. Events merely happen in her stories; they seem to have no set purpose. Instead, readers are merely plunged into a scene without explanation. Readers thus experience stumbling upon an event that is in the midst of unfolding. Readers see, hear, and smell what is going on in the story, but do not know </w:t>
                </w:r>
                <w:r w:rsidRPr="00562A5F">
                  <w:rPr>
                    <w:rFonts w:eastAsia="Times New Roman" w:cs="Times New Roman"/>
                    <w:i/>
                    <w:iCs/>
                    <w:color w:val="000000"/>
                    <w:lang w:val="en-US" w:eastAsia="en-CA"/>
                  </w:rPr>
                  <w:t>why</w:t>
                </w:r>
                <w:r w:rsidRPr="00562A5F">
                  <w:rPr>
                    <w:rFonts w:eastAsia="Times New Roman" w:cs="Times New Roman"/>
                    <w:color w:val="000000"/>
                    <w:lang w:val="en-US" w:eastAsia="en-CA"/>
                  </w:rPr>
                  <w:t xml:space="preserve"> events are happening only that they </w:t>
                </w:r>
                <w:r w:rsidRPr="00562A5F">
                  <w:rPr>
                    <w:rFonts w:eastAsia="Times New Roman" w:cs="Times New Roman"/>
                    <w:i/>
                    <w:iCs/>
                    <w:color w:val="000000"/>
                    <w:lang w:val="en-US" w:eastAsia="en-CA"/>
                  </w:rPr>
                  <w:t xml:space="preserve">are </w:t>
                </w:r>
                <w:r w:rsidRPr="00562A5F">
                  <w:rPr>
                    <w:rFonts w:eastAsia="Times New Roman" w:cs="Times New Roman"/>
                    <w:color w:val="000000"/>
                    <w:lang w:val="en-US" w:eastAsia="en-CA"/>
                  </w:rPr>
                  <w:t>happening.</w:t>
                </w:r>
              </w:p>
              <w:p w14:paraId="762BE38B" w14:textId="77777777" w:rsidR="00562A5F" w:rsidRPr="00562A5F" w:rsidRDefault="00562A5F" w:rsidP="00562A5F">
                <w:pPr>
                  <w:rPr>
                    <w:rFonts w:eastAsia="Times New Roman" w:cs="Calibri"/>
                    <w:color w:val="000000"/>
                    <w:lang w:val="en-US" w:eastAsia="en-CA"/>
                  </w:rPr>
                </w:pPr>
              </w:p>
              <w:p w14:paraId="0CC551B2" w14:textId="77777777" w:rsidR="00562A5F" w:rsidRDefault="00562A5F" w:rsidP="00562A5F">
                <w:pPr>
                  <w:pStyle w:val="Heading1"/>
                  <w:rPr>
                    <w:lang w:val="en-US" w:eastAsia="en-CA"/>
                  </w:rPr>
                </w:pPr>
                <w:r w:rsidRPr="00562A5F">
                  <w:rPr>
                    <w:lang w:val="en-US" w:eastAsia="en-CA"/>
                  </w:rPr>
                  <w:t>Influence of World War One</w:t>
                </w:r>
              </w:p>
              <w:p w14:paraId="08DBD96F" w14:textId="77777777" w:rsidR="00562A5F" w:rsidRPr="00562A5F" w:rsidRDefault="00562A5F" w:rsidP="00562A5F">
                <w:pPr>
                  <w:rPr>
                    <w:rFonts w:eastAsia="Times New Roman" w:cs="Calibri"/>
                    <w:color w:val="000000"/>
                    <w:lang w:val="en-US" w:eastAsia="en-CA"/>
                  </w:rPr>
                </w:pPr>
              </w:p>
              <w:p w14:paraId="75311A8A" w14:textId="77777777" w:rsidR="00562A5F" w:rsidRPr="00562A5F" w:rsidRDefault="00562A5F" w:rsidP="00562A5F">
                <w:pPr>
                  <w:rPr>
                    <w:rFonts w:eastAsia="Times New Roman" w:cs="Times New Roman"/>
                    <w:color w:val="000000"/>
                    <w:lang w:val="en-US" w:eastAsia="en-CA"/>
                  </w:rPr>
                </w:pPr>
                <w:r w:rsidRPr="00562A5F">
                  <w:rPr>
                    <w:rFonts w:eastAsia="Times New Roman" w:cs="Times New Roman"/>
                    <w:color w:val="000000"/>
                    <w:lang w:val="en-US" w:eastAsia="en-CA"/>
                  </w:rPr>
                  <w:t xml:space="preserve">Part of Mansfield’s writing style was undoubtedly influenced by World War I, which caused her intense despair and a deep sense of hopelessness about humanity. She once wrote to lover and husband John Middleton </w:t>
                </w:r>
                <w:proofErr w:type="spellStart"/>
                <w:r w:rsidRPr="00562A5F">
                  <w:rPr>
                    <w:rFonts w:eastAsia="Times New Roman" w:cs="Times New Roman"/>
                    <w:color w:val="000000"/>
                    <w:lang w:val="en-US" w:eastAsia="en-CA"/>
                  </w:rPr>
                  <w:t>Murry</w:t>
                </w:r>
                <w:proofErr w:type="spellEnd"/>
                <w:r w:rsidRPr="00562A5F">
                  <w:rPr>
                    <w:rFonts w:eastAsia="Times New Roman" w:cs="Times New Roman"/>
                    <w:color w:val="000000"/>
                    <w:lang w:val="en-US" w:eastAsia="en-CA"/>
                  </w:rPr>
                  <w:t xml:space="preserve"> that the war changed everything for their generation; she felt that people, and artists especially, had to “know” that like beautiful flowers in a vase, people were just experiencing “life in death,” and that writers had no choice but to render that stark reality in their art.</w:t>
                </w:r>
              </w:p>
              <w:p w14:paraId="77D40835" w14:textId="77777777" w:rsidR="00562A5F" w:rsidRPr="00562A5F" w:rsidRDefault="00562A5F" w:rsidP="00562A5F">
                <w:pPr>
                  <w:rPr>
                    <w:rFonts w:eastAsia="Times New Roman" w:cs="Calibri"/>
                    <w:color w:val="000000"/>
                    <w:lang w:val="en-US" w:eastAsia="en-CA"/>
                  </w:rPr>
                </w:pPr>
              </w:p>
              <w:p w14:paraId="1C4BBEA2" w14:textId="77777777" w:rsidR="00562A5F" w:rsidRPr="00562A5F" w:rsidRDefault="00562A5F" w:rsidP="00562A5F">
                <w:pPr>
                  <w:pStyle w:val="Heading1"/>
                  <w:rPr>
                    <w:lang w:val="en-US" w:eastAsia="en-CA"/>
                  </w:rPr>
                </w:pPr>
                <w:r w:rsidRPr="00562A5F">
                  <w:rPr>
                    <w:lang w:val="en-US" w:eastAsia="en-CA"/>
                  </w:rPr>
                  <w:t xml:space="preserve">Death </w:t>
                </w:r>
              </w:p>
              <w:p w14:paraId="20DD1D8D" w14:textId="77777777" w:rsidR="00562A5F" w:rsidRPr="00562A5F" w:rsidRDefault="00562A5F" w:rsidP="00562A5F">
                <w:pPr>
                  <w:rPr>
                    <w:rFonts w:eastAsia="Times New Roman" w:cs="Calibri"/>
                    <w:color w:val="000000"/>
                    <w:lang w:val="en-US" w:eastAsia="en-CA"/>
                  </w:rPr>
                </w:pPr>
              </w:p>
              <w:p w14:paraId="5DC375C0" w14:textId="77777777" w:rsidR="00562A5F" w:rsidRPr="00562A5F" w:rsidRDefault="00562A5F" w:rsidP="00562A5F">
                <w:pPr>
                  <w:rPr>
                    <w:rFonts w:eastAsia="Times New Roman" w:cs="Times New Roman"/>
                    <w:color w:val="000000"/>
                    <w:lang w:val="en-US" w:eastAsia="en-CA"/>
                  </w:rPr>
                </w:pPr>
                <w:r w:rsidRPr="00562A5F">
                  <w:rPr>
                    <w:rFonts w:eastAsia="Times New Roman" w:cs="Times New Roman"/>
                    <w:color w:val="000000"/>
                    <w:lang w:val="en-US" w:eastAsia="en-CA"/>
                  </w:rPr>
                  <w:t xml:space="preserve">Constantly seeking cures for her tuberculosis, Mansfield ended her life at the controversial sanatorium FONTAINEBLEAU. Ironically, she experienced a massive hemorrhage after running up a flight of stairs to demonstrate to a skeptical </w:t>
                </w:r>
                <w:proofErr w:type="spellStart"/>
                <w:r w:rsidRPr="00562A5F">
                  <w:rPr>
                    <w:rFonts w:eastAsia="Times New Roman" w:cs="Times New Roman"/>
                    <w:color w:val="000000"/>
                    <w:lang w:val="en-US" w:eastAsia="en-CA"/>
                  </w:rPr>
                  <w:t>Murry</w:t>
                </w:r>
                <w:proofErr w:type="spellEnd"/>
                <w:r w:rsidRPr="00562A5F">
                  <w:rPr>
                    <w:rFonts w:eastAsia="Times New Roman" w:cs="Times New Roman"/>
                    <w:color w:val="000000"/>
                    <w:lang w:val="en-US" w:eastAsia="en-CA"/>
                  </w:rPr>
                  <w:t xml:space="preserve"> how well she was. </w:t>
                </w:r>
                <w:proofErr w:type="spellStart"/>
                <w:r w:rsidRPr="00562A5F">
                  <w:rPr>
                    <w:rFonts w:eastAsia="Times New Roman" w:cs="Times New Roman"/>
                    <w:color w:val="000000"/>
                    <w:lang w:val="en-US" w:eastAsia="en-CA"/>
                  </w:rPr>
                  <w:t>Destraught</w:t>
                </w:r>
                <w:proofErr w:type="spellEnd"/>
                <w:r w:rsidRPr="00562A5F">
                  <w:rPr>
                    <w:rFonts w:eastAsia="Times New Roman" w:cs="Times New Roman"/>
                    <w:color w:val="000000"/>
                    <w:lang w:val="en-US" w:eastAsia="en-CA"/>
                  </w:rPr>
                  <w:t xml:space="preserve">, Middleton </w:t>
                </w:r>
                <w:proofErr w:type="spellStart"/>
                <w:r w:rsidRPr="00562A5F">
                  <w:rPr>
                    <w:rFonts w:eastAsia="Times New Roman" w:cs="Times New Roman"/>
                    <w:color w:val="000000"/>
                    <w:lang w:val="en-US" w:eastAsia="en-CA"/>
                  </w:rPr>
                  <w:t>Murry</w:t>
                </w:r>
                <w:proofErr w:type="spellEnd"/>
                <w:r w:rsidRPr="00562A5F">
                  <w:rPr>
                    <w:rFonts w:eastAsia="Times New Roman" w:cs="Times New Roman"/>
                    <w:color w:val="000000"/>
                    <w:lang w:val="en-US" w:eastAsia="en-CA"/>
                  </w:rPr>
                  <w:t xml:space="preserve"> spent the next several years editing and publishing Mansfield's unpublished works.</w:t>
                </w:r>
              </w:p>
              <w:p w14:paraId="2E892430" w14:textId="77777777" w:rsidR="00562A5F" w:rsidRPr="00562A5F" w:rsidRDefault="00562A5F" w:rsidP="00562A5F">
                <w:pPr>
                  <w:rPr>
                    <w:rFonts w:eastAsia="Times New Roman" w:cs="Times New Roman"/>
                    <w:color w:val="000000"/>
                    <w:lang w:val="en-US" w:eastAsia="en-CA"/>
                  </w:rPr>
                </w:pPr>
              </w:p>
              <w:p w14:paraId="5E3E0C51" w14:textId="77777777" w:rsidR="00562A5F" w:rsidRPr="00562A5F" w:rsidRDefault="00562A5F" w:rsidP="00562A5F">
                <w:pPr>
                  <w:rPr>
                    <w:rFonts w:eastAsia="Times New Roman" w:cs="Calibri"/>
                    <w:color w:val="000000"/>
                    <w:lang w:val="en-US" w:eastAsia="en-CA"/>
                  </w:rPr>
                </w:pPr>
              </w:p>
              <w:p w14:paraId="0D6B7930" w14:textId="77777777" w:rsidR="00562A5F" w:rsidRPr="00562A5F" w:rsidRDefault="00562A5F" w:rsidP="00562A5F">
                <w:pPr>
                  <w:pStyle w:val="Heading1"/>
                  <w:rPr>
                    <w:lang w:val="en-US" w:eastAsia="en-CA"/>
                  </w:rPr>
                </w:pPr>
                <w:r w:rsidRPr="00562A5F">
                  <w:rPr>
                    <w:lang w:val="en-US" w:eastAsia="en-CA"/>
                  </w:rPr>
                  <w:t>Chronology of Works</w:t>
                </w:r>
              </w:p>
              <w:p w14:paraId="6F14E048" w14:textId="77777777" w:rsidR="00562A5F" w:rsidRPr="00562A5F" w:rsidRDefault="00562A5F" w:rsidP="00562A5F">
                <w:pPr>
                  <w:rPr>
                    <w:rFonts w:eastAsia="Times New Roman" w:cs="Calibri"/>
                    <w:color w:val="000000"/>
                    <w:lang w:val="en-US" w:eastAsia="en-CA"/>
                  </w:rPr>
                </w:pPr>
              </w:p>
              <w:p w14:paraId="0EED0CB1" w14:textId="77777777" w:rsidR="00562A5F" w:rsidRPr="00562A5F" w:rsidRDefault="00562A5F" w:rsidP="00562A5F">
                <w:pPr>
                  <w:rPr>
                    <w:rFonts w:eastAsia="Times New Roman" w:cs="Calibri"/>
                    <w:color w:val="000000"/>
                    <w:lang w:val="en-US" w:eastAsia="en-CA"/>
                  </w:rPr>
                </w:pPr>
                <w:r w:rsidRPr="00562A5F">
                  <w:rPr>
                    <w:rFonts w:eastAsia="Times New Roman" w:cs="Times New Roman"/>
                    <w:i/>
                    <w:iCs/>
                    <w:color w:val="000000"/>
                    <w:lang w:val="en-US" w:eastAsia="en-CA"/>
                  </w:rPr>
                  <w:t>In a German Pension</w:t>
                </w:r>
                <w:r w:rsidRPr="00562A5F">
                  <w:rPr>
                    <w:rFonts w:eastAsia="Times New Roman" w:cs="Times New Roman"/>
                    <w:color w:val="000000"/>
                    <w:lang w:val="en-US" w:eastAsia="en-CA"/>
                  </w:rPr>
                  <w:t>.1926.</w:t>
                </w:r>
              </w:p>
              <w:p w14:paraId="370C9062" w14:textId="77777777" w:rsidR="00562A5F" w:rsidRPr="00562A5F" w:rsidRDefault="00562A5F" w:rsidP="00562A5F">
                <w:pPr>
                  <w:rPr>
                    <w:rFonts w:eastAsia="Times New Roman" w:cs="Calibri"/>
                    <w:color w:val="000000"/>
                    <w:lang w:val="en-US" w:eastAsia="en-CA"/>
                  </w:rPr>
                </w:pPr>
                <w:r w:rsidRPr="00562A5F">
                  <w:rPr>
                    <w:rFonts w:eastAsia="Times New Roman" w:cs="Times New Roman"/>
                    <w:i/>
                    <w:color w:val="000000"/>
                    <w:lang w:val="en-US" w:eastAsia="en-CA"/>
                  </w:rPr>
                  <w:t>Prelude.</w:t>
                </w:r>
                <w:r w:rsidRPr="00562A5F">
                  <w:rPr>
                    <w:rFonts w:eastAsia="Times New Roman" w:cs="Times New Roman"/>
                    <w:color w:val="000000"/>
                    <w:lang w:val="en-US" w:eastAsia="en-CA"/>
                  </w:rPr>
                  <w:t xml:space="preserve"> 1918.</w:t>
                </w:r>
              </w:p>
              <w:p w14:paraId="780BCE46" w14:textId="77777777" w:rsidR="00562A5F" w:rsidRPr="00562A5F" w:rsidRDefault="00562A5F" w:rsidP="00562A5F">
                <w:pPr>
                  <w:rPr>
                    <w:rFonts w:eastAsia="Times New Roman" w:cs="Calibri"/>
                    <w:color w:val="000000"/>
                    <w:lang w:val="en-US" w:eastAsia="en-CA"/>
                  </w:rPr>
                </w:pPr>
                <w:r w:rsidRPr="00562A5F">
                  <w:rPr>
                    <w:rFonts w:eastAsia="Times New Roman" w:cs="Times New Roman"/>
                    <w:i/>
                    <w:color w:val="000000"/>
                    <w:lang w:val="en-US" w:eastAsia="en-CA"/>
                  </w:rPr>
                  <w:t xml:space="preserve">Je ne </w:t>
                </w:r>
                <w:proofErr w:type="spellStart"/>
                <w:r w:rsidRPr="00562A5F">
                  <w:rPr>
                    <w:rFonts w:eastAsia="Times New Roman" w:cs="Times New Roman"/>
                    <w:i/>
                    <w:color w:val="000000"/>
                    <w:lang w:val="en-US" w:eastAsia="en-CA"/>
                  </w:rPr>
                  <w:t>parle</w:t>
                </w:r>
                <w:proofErr w:type="spellEnd"/>
                <w:r w:rsidRPr="00562A5F">
                  <w:rPr>
                    <w:rFonts w:eastAsia="Times New Roman" w:cs="Times New Roman"/>
                    <w:i/>
                    <w:color w:val="000000"/>
                    <w:lang w:val="en-US" w:eastAsia="en-CA"/>
                  </w:rPr>
                  <w:t xml:space="preserve"> pas </w:t>
                </w:r>
                <w:proofErr w:type="spellStart"/>
                <w:r w:rsidRPr="00562A5F">
                  <w:rPr>
                    <w:rFonts w:eastAsia="Times New Roman" w:cs="Times New Roman"/>
                    <w:i/>
                    <w:color w:val="000000"/>
                    <w:lang w:val="en-US" w:eastAsia="en-CA"/>
                  </w:rPr>
                  <w:t>français</w:t>
                </w:r>
                <w:proofErr w:type="spellEnd"/>
                <w:r w:rsidRPr="00562A5F">
                  <w:rPr>
                    <w:rFonts w:eastAsia="Times New Roman" w:cs="Times New Roman"/>
                    <w:i/>
                    <w:color w:val="000000"/>
                    <w:lang w:val="en-US" w:eastAsia="en-CA"/>
                  </w:rPr>
                  <w:t>.</w:t>
                </w:r>
                <w:r w:rsidRPr="00562A5F">
                  <w:rPr>
                    <w:rFonts w:eastAsia="Times New Roman" w:cs="Times New Roman"/>
                    <w:color w:val="000000"/>
                    <w:lang w:val="en-US" w:eastAsia="en-CA"/>
                  </w:rPr>
                  <w:t xml:space="preserve"> 1920.</w:t>
                </w:r>
              </w:p>
              <w:p w14:paraId="77F548FD" w14:textId="77777777" w:rsidR="00562A5F" w:rsidRPr="00562A5F" w:rsidRDefault="00562A5F" w:rsidP="00562A5F">
                <w:pPr>
                  <w:rPr>
                    <w:rFonts w:eastAsia="Times New Roman" w:cs="Calibri"/>
                    <w:color w:val="000000"/>
                    <w:lang w:val="en-US" w:eastAsia="en-CA"/>
                  </w:rPr>
                </w:pPr>
                <w:r w:rsidRPr="00562A5F">
                  <w:rPr>
                    <w:rFonts w:eastAsia="Times New Roman" w:cs="Times New Roman"/>
                    <w:i/>
                    <w:color w:val="000000"/>
                    <w:lang w:val="en-US" w:eastAsia="en-CA"/>
                  </w:rPr>
                  <w:t>Bliss and Other Stories</w:t>
                </w:r>
                <w:r w:rsidRPr="00562A5F">
                  <w:rPr>
                    <w:rFonts w:eastAsia="Times New Roman" w:cs="Times New Roman"/>
                    <w:color w:val="000000"/>
                    <w:lang w:val="en-US" w:eastAsia="en-CA"/>
                  </w:rPr>
                  <w:t>. 1921.</w:t>
                </w:r>
              </w:p>
              <w:p w14:paraId="17FE11F7" w14:textId="77777777" w:rsidR="00562A5F" w:rsidRPr="00562A5F" w:rsidRDefault="00562A5F" w:rsidP="00562A5F">
                <w:pPr>
                  <w:rPr>
                    <w:rFonts w:eastAsia="Times New Roman" w:cs="Times New Roman"/>
                    <w:color w:val="000000"/>
                    <w:lang w:val="en-US" w:eastAsia="en-CA"/>
                  </w:rPr>
                </w:pPr>
                <w:r w:rsidRPr="00562A5F">
                  <w:rPr>
                    <w:rFonts w:eastAsia="Times New Roman" w:cs="Times New Roman"/>
                    <w:i/>
                    <w:color w:val="000000"/>
                    <w:lang w:val="en-US" w:eastAsia="en-CA"/>
                  </w:rPr>
                  <w:t>The Garden Party and Other Stories</w:t>
                </w:r>
                <w:r w:rsidRPr="00562A5F">
                  <w:rPr>
                    <w:rFonts w:eastAsia="Times New Roman" w:cs="Times New Roman"/>
                    <w:color w:val="000000"/>
                    <w:lang w:val="en-US" w:eastAsia="en-CA"/>
                  </w:rPr>
                  <w:t>.1922.</w:t>
                </w:r>
              </w:p>
              <w:p w14:paraId="0903F48B" w14:textId="77777777" w:rsidR="00562A5F" w:rsidRPr="00562A5F" w:rsidRDefault="00562A5F" w:rsidP="00562A5F">
                <w:pPr>
                  <w:rPr>
                    <w:rFonts w:eastAsia="Times New Roman" w:cs="Times New Roman"/>
                    <w:color w:val="000000"/>
                    <w:lang w:val="en-US" w:eastAsia="en-CA"/>
                  </w:rPr>
                </w:pPr>
                <w:r w:rsidRPr="00562A5F">
                  <w:rPr>
                    <w:rFonts w:eastAsia="Times New Roman" w:cs="Times New Roman"/>
                    <w:i/>
                    <w:color w:val="000000"/>
                    <w:lang w:val="en-US" w:eastAsia="en-CA"/>
                  </w:rPr>
                  <w:t>The Doves' Nest and Other Stories</w:t>
                </w:r>
                <w:r w:rsidRPr="00562A5F">
                  <w:rPr>
                    <w:rFonts w:eastAsia="Times New Roman" w:cs="Times New Roman"/>
                    <w:color w:val="000000"/>
                    <w:lang w:val="en-US" w:eastAsia="en-CA"/>
                  </w:rPr>
                  <w:t>. 1923</w:t>
                </w:r>
              </w:p>
              <w:p w14:paraId="77C93ABB" w14:textId="77777777" w:rsidR="00562A5F" w:rsidRPr="00562A5F" w:rsidRDefault="00562A5F" w:rsidP="00562A5F">
                <w:pPr>
                  <w:rPr>
                    <w:rFonts w:eastAsia="Times New Roman" w:cs="Times New Roman"/>
                    <w:color w:val="000000"/>
                    <w:lang w:val="en-US" w:eastAsia="en-CA"/>
                  </w:rPr>
                </w:pPr>
                <w:r w:rsidRPr="00562A5F">
                  <w:rPr>
                    <w:rFonts w:eastAsia="Times New Roman" w:cs="Times New Roman"/>
                    <w:i/>
                    <w:color w:val="000000"/>
                    <w:lang w:val="en-US" w:eastAsia="en-CA"/>
                  </w:rPr>
                  <w:t>Poems</w:t>
                </w:r>
                <w:r w:rsidRPr="00562A5F">
                  <w:rPr>
                    <w:rFonts w:eastAsia="Times New Roman" w:cs="Times New Roman"/>
                    <w:color w:val="000000"/>
                    <w:lang w:val="en-US" w:eastAsia="en-CA"/>
                  </w:rPr>
                  <w:t>. 1924.</w:t>
                </w:r>
              </w:p>
              <w:p w14:paraId="7DDF07A6" w14:textId="77777777" w:rsidR="00562A5F" w:rsidRPr="00562A5F" w:rsidRDefault="00562A5F" w:rsidP="00562A5F">
                <w:pPr>
                  <w:rPr>
                    <w:rFonts w:eastAsia="Times New Roman" w:cs="Times New Roman"/>
                    <w:color w:val="000000"/>
                    <w:lang w:val="en-US" w:eastAsia="en-CA"/>
                  </w:rPr>
                </w:pPr>
                <w:r w:rsidRPr="00562A5F">
                  <w:rPr>
                    <w:rFonts w:eastAsia="Times New Roman" w:cs="Times New Roman"/>
                    <w:i/>
                    <w:color w:val="000000"/>
                    <w:lang w:val="en-US" w:eastAsia="en-CA"/>
                  </w:rPr>
                  <w:t>Something Childish and Other Stories</w:t>
                </w:r>
                <w:r w:rsidRPr="00562A5F">
                  <w:rPr>
                    <w:rFonts w:eastAsia="Times New Roman" w:cs="Times New Roman"/>
                    <w:color w:val="000000"/>
                    <w:lang w:val="en-US" w:eastAsia="en-CA"/>
                  </w:rPr>
                  <w:t>. 1924.</w:t>
                </w:r>
              </w:p>
              <w:p w14:paraId="703564E9" w14:textId="77777777" w:rsidR="00562A5F" w:rsidRPr="00562A5F" w:rsidRDefault="00562A5F" w:rsidP="00562A5F">
                <w:pPr>
                  <w:rPr>
                    <w:rFonts w:eastAsia="Times New Roman" w:cs="Times New Roman"/>
                    <w:color w:val="000000"/>
                    <w:lang w:val="en-US" w:eastAsia="en-CA"/>
                  </w:rPr>
                </w:pPr>
                <w:r w:rsidRPr="00562A5F">
                  <w:rPr>
                    <w:rFonts w:eastAsia="Times New Roman" w:cs="Times New Roman"/>
                    <w:i/>
                    <w:color w:val="000000"/>
                    <w:lang w:val="en-US" w:eastAsia="en-CA"/>
                  </w:rPr>
                  <w:t>The Journal of Katherine Mansfield</w:t>
                </w:r>
                <w:r w:rsidRPr="00562A5F">
                  <w:rPr>
                    <w:rFonts w:eastAsia="Times New Roman" w:cs="Times New Roman"/>
                    <w:color w:val="000000"/>
                    <w:lang w:val="en-US" w:eastAsia="en-CA"/>
                  </w:rPr>
                  <w:t>. 1927.</w:t>
                </w:r>
              </w:p>
              <w:p w14:paraId="4B6D375B" w14:textId="77777777" w:rsidR="00562A5F" w:rsidRPr="00562A5F" w:rsidRDefault="00562A5F" w:rsidP="00562A5F">
                <w:pPr>
                  <w:rPr>
                    <w:rFonts w:eastAsia="Times New Roman" w:cs="Times New Roman"/>
                    <w:color w:val="000000"/>
                    <w:lang w:val="en-US" w:eastAsia="en-CA"/>
                  </w:rPr>
                </w:pPr>
                <w:r w:rsidRPr="00562A5F">
                  <w:rPr>
                    <w:rFonts w:eastAsia="Times New Roman" w:cs="Times New Roman"/>
                    <w:i/>
                    <w:color w:val="000000"/>
                    <w:lang w:val="en-US" w:eastAsia="en-CA"/>
                  </w:rPr>
                  <w:t>The Letters of Katherine Mansfield</w:t>
                </w:r>
                <w:r w:rsidRPr="00562A5F">
                  <w:rPr>
                    <w:rFonts w:eastAsia="Times New Roman" w:cs="Times New Roman"/>
                    <w:color w:val="000000"/>
                    <w:lang w:val="en-US" w:eastAsia="en-CA"/>
                  </w:rPr>
                  <w:t>. 1929.</w:t>
                </w:r>
              </w:p>
              <w:p w14:paraId="37F16983" w14:textId="77777777" w:rsidR="00562A5F" w:rsidRPr="00562A5F" w:rsidRDefault="00562A5F" w:rsidP="00562A5F">
                <w:pPr>
                  <w:rPr>
                    <w:rFonts w:eastAsia="Times New Roman" w:cs="Times New Roman"/>
                    <w:color w:val="000000"/>
                    <w:lang w:val="en-US" w:eastAsia="en-CA"/>
                  </w:rPr>
                </w:pPr>
                <w:r w:rsidRPr="00562A5F">
                  <w:rPr>
                    <w:rFonts w:eastAsia="Times New Roman" w:cs="Times New Roman"/>
                    <w:i/>
                    <w:color w:val="000000"/>
                    <w:lang w:val="en-US" w:eastAsia="en-CA"/>
                  </w:rPr>
                  <w:t>The Aloe</w:t>
                </w:r>
                <w:r w:rsidRPr="00562A5F">
                  <w:rPr>
                    <w:rFonts w:eastAsia="Times New Roman" w:cs="Times New Roman"/>
                    <w:color w:val="000000"/>
                    <w:lang w:val="en-US" w:eastAsia="en-CA"/>
                  </w:rPr>
                  <w:t>. 1930.</w:t>
                </w:r>
              </w:p>
              <w:p w14:paraId="43699D0F" w14:textId="77777777" w:rsidR="00562A5F" w:rsidRPr="00562A5F" w:rsidRDefault="00562A5F" w:rsidP="00562A5F">
                <w:pPr>
                  <w:rPr>
                    <w:rFonts w:eastAsia="Times New Roman" w:cs="Times New Roman"/>
                    <w:color w:val="000000"/>
                    <w:lang w:val="en-US" w:eastAsia="en-CA"/>
                  </w:rPr>
                </w:pPr>
                <w:r w:rsidRPr="00562A5F">
                  <w:rPr>
                    <w:rFonts w:eastAsia="Times New Roman" w:cs="Times New Roman"/>
                    <w:i/>
                    <w:color w:val="000000"/>
                    <w:lang w:val="en-US" w:eastAsia="en-CA"/>
                  </w:rPr>
                  <w:t>Stories by Katherine Mansfield</w:t>
                </w:r>
                <w:r w:rsidRPr="00562A5F">
                  <w:rPr>
                    <w:rFonts w:eastAsia="Times New Roman" w:cs="Times New Roman"/>
                    <w:color w:val="000000"/>
                    <w:lang w:val="en-US" w:eastAsia="en-CA"/>
                  </w:rPr>
                  <w:t>. 1930.</w:t>
                </w:r>
              </w:p>
              <w:p w14:paraId="45BB1374" w14:textId="77777777" w:rsidR="00562A5F" w:rsidRPr="00562A5F" w:rsidRDefault="00562A5F" w:rsidP="00562A5F">
                <w:pPr>
                  <w:rPr>
                    <w:rFonts w:eastAsia="Times New Roman" w:cs="Times New Roman"/>
                    <w:color w:val="000000"/>
                    <w:lang w:val="en-US" w:eastAsia="en-CA"/>
                  </w:rPr>
                </w:pPr>
                <w:r w:rsidRPr="00562A5F">
                  <w:rPr>
                    <w:rFonts w:eastAsia="Times New Roman" w:cs="Times New Roman"/>
                    <w:i/>
                    <w:color w:val="000000"/>
                    <w:lang w:val="en-US" w:eastAsia="en-CA"/>
                  </w:rPr>
                  <w:t>The Scrapbook of Katherine Mansfield</w:t>
                </w:r>
                <w:r w:rsidRPr="00562A5F">
                  <w:rPr>
                    <w:rFonts w:eastAsia="Times New Roman" w:cs="Times New Roman"/>
                    <w:color w:val="000000"/>
                    <w:lang w:val="en-US" w:eastAsia="en-CA"/>
                  </w:rPr>
                  <w:t>. 1937.</w:t>
                </w:r>
              </w:p>
              <w:p w14:paraId="34E61C2A" w14:textId="77777777" w:rsidR="00562A5F" w:rsidRPr="00562A5F" w:rsidRDefault="00562A5F" w:rsidP="00562A5F">
                <w:pPr>
                  <w:rPr>
                    <w:rFonts w:eastAsia="Times New Roman" w:cs="Times New Roman"/>
                    <w:color w:val="000000"/>
                    <w:lang w:val="en-US" w:eastAsia="en-CA"/>
                  </w:rPr>
                </w:pPr>
                <w:r w:rsidRPr="00562A5F">
                  <w:rPr>
                    <w:rFonts w:eastAsia="Times New Roman" w:cs="Times New Roman"/>
                    <w:i/>
                    <w:color w:val="000000"/>
                    <w:lang w:val="en-US" w:eastAsia="en-CA"/>
                  </w:rPr>
                  <w:t>Collected Stories of Katherine</w:t>
                </w:r>
                <w:r w:rsidRPr="00562A5F">
                  <w:rPr>
                    <w:rFonts w:eastAsia="Times New Roman" w:cs="Times New Roman"/>
                    <w:color w:val="000000"/>
                    <w:lang w:val="en-US" w:eastAsia="en-CA"/>
                  </w:rPr>
                  <w:t xml:space="preserve">. 1945. </w:t>
                </w:r>
              </w:p>
              <w:p w14:paraId="7AD3349F" w14:textId="77777777" w:rsidR="003F0D73" w:rsidRDefault="00562A5F" w:rsidP="00562A5F">
                <w:r w:rsidRPr="00562A5F">
                  <w:rPr>
                    <w:rFonts w:eastAsia="Times New Roman" w:cs="Times New Roman"/>
                    <w:i/>
                    <w:color w:val="000000"/>
                    <w:lang w:val="en-US" w:eastAsia="en-CA"/>
                  </w:rPr>
                  <w:t xml:space="preserve">Katherine Mansfield's Letters to John Middleton </w:t>
                </w:r>
                <w:proofErr w:type="spellStart"/>
                <w:r w:rsidRPr="00562A5F">
                  <w:rPr>
                    <w:rFonts w:eastAsia="Times New Roman" w:cs="Times New Roman"/>
                    <w:i/>
                    <w:color w:val="000000"/>
                    <w:lang w:val="en-US" w:eastAsia="en-CA"/>
                  </w:rPr>
                  <w:t>Murry</w:t>
                </w:r>
                <w:proofErr w:type="spellEnd"/>
                <w:r w:rsidRPr="00562A5F">
                  <w:rPr>
                    <w:rFonts w:eastAsia="Times New Roman" w:cs="Times New Roman"/>
                    <w:color w:val="000000"/>
                    <w:lang w:val="en-US" w:eastAsia="en-CA"/>
                  </w:rPr>
                  <w:t>, 1913-1922. 1951.</w:t>
                </w:r>
              </w:p>
            </w:tc>
          </w:sdtContent>
        </w:sdt>
      </w:tr>
      <w:tr w:rsidR="003235A7" w14:paraId="040D489F" w14:textId="77777777" w:rsidTr="003235A7">
        <w:tc>
          <w:tcPr>
            <w:tcW w:w="9016" w:type="dxa"/>
          </w:tcPr>
          <w:p w14:paraId="16C0803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C3A2A24E6EAAE448F8ACCDBDF37BB84"/>
              </w:placeholder>
            </w:sdtPr>
            <w:sdtEndPr/>
            <w:sdtContent>
              <w:p w14:paraId="72030BC7" w14:textId="77777777" w:rsidR="00562A5F" w:rsidRDefault="00562A5F" w:rsidP="00562A5F"/>
              <w:p w14:paraId="79E7B6AB" w14:textId="77777777" w:rsidR="00562A5F" w:rsidRDefault="00562A5F" w:rsidP="00562A5F">
                <w:sdt>
                  <w:sdtPr>
                    <w:id w:val="-118528126"/>
                    <w:citation/>
                  </w:sdtPr>
                  <w:sdtContent>
                    <w:r>
                      <w:fldChar w:fldCharType="begin"/>
                    </w:r>
                    <w:r>
                      <w:rPr>
                        <w:lang w:val="en-US"/>
                      </w:rPr>
                      <w:instrText xml:space="preserve"> CITATION Alp80 \l 1033 </w:instrText>
                    </w:r>
                    <w:r>
                      <w:fldChar w:fldCharType="separate"/>
                    </w:r>
                    <w:r>
                      <w:rPr>
                        <w:noProof/>
                        <w:lang w:val="en-US"/>
                      </w:rPr>
                      <w:t>(Alpers)</w:t>
                    </w:r>
                    <w:r>
                      <w:fldChar w:fldCharType="end"/>
                    </w:r>
                  </w:sdtContent>
                </w:sdt>
              </w:p>
              <w:p w14:paraId="4957B52F" w14:textId="77777777" w:rsidR="00562A5F" w:rsidRDefault="00562A5F" w:rsidP="00562A5F"/>
              <w:p w14:paraId="44CE97AD" w14:textId="77777777" w:rsidR="00562A5F" w:rsidRDefault="00562A5F" w:rsidP="00562A5F">
                <w:sdt>
                  <w:sdtPr>
                    <w:id w:val="892086017"/>
                    <w:citation/>
                  </w:sdtPr>
                  <w:sdtContent>
                    <w:r>
                      <w:fldChar w:fldCharType="begin"/>
                    </w:r>
                    <w:r>
                      <w:rPr>
                        <w:lang w:val="en-US"/>
                      </w:rPr>
                      <w:instrText xml:space="preserve"> CITATION Bur94 \l 1033 </w:instrText>
                    </w:r>
                    <w:r>
                      <w:fldChar w:fldCharType="separate"/>
                    </w:r>
                    <w:r>
                      <w:rPr>
                        <w:noProof/>
                        <w:lang w:val="en-US"/>
                      </w:rPr>
                      <w:t>(Burgan)</w:t>
                    </w:r>
                    <w:r>
                      <w:fldChar w:fldCharType="end"/>
                    </w:r>
                  </w:sdtContent>
                </w:sdt>
              </w:p>
              <w:p w14:paraId="449DAC40" w14:textId="77777777" w:rsidR="00562A5F" w:rsidRDefault="00562A5F" w:rsidP="00562A5F"/>
              <w:p w14:paraId="6FE5FC5F" w14:textId="77777777" w:rsidR="00562A5F" w:rsidRDefault="00562A5F" w:rsidP="00562A5F">
                <w:sdt>
                  <w:sdtPr>
                    <w:id w:val="315927798"/>
                    <w:citation/>
                  </w:sdtPr>
                  <w:sdtContent>
                    <w:r>
                      <w:fldChar w:fldCharType="begin"/>
                    </w:r>
                    <w:r>
                      <w:rPr>
                        <w:lang w:val="en-US"/>
                      </w:rPr>
                      <w:instrText xml:space="preserve"> CITATION Han87 \l 1033 </w:instrText>
                    </w:r>
                    <w:r>
                      <w:fldChar w:fldCharType="separate"/>
                    </w:r>
                    <w:r>
                      <w:rPr>
                        <w:noProof/>
                        <w:lang w:val="en-US"/>
                      </w:rPr>
                      <w:t>(Hanson)</w:t>
                    </w:r>
                    <w:r>
                      <w:fldChar w:fldCharType="end"/>
                    </w:r>
                  </w:sdtContent>
                </w:sdt>
              </w:p>
              <w:p w14:paraId="650FC2A5" w14:textId="77777777" w:rsidR="00562A5F" w:rsidRDefault="00562A5F" w:rsidP="00562A5F"/>
              <w:p w14:paraId="28AB10C8" w14:textId="77777777" w:rsidR="00562A5F" w:rsidRDefault="00562A5F" w:rsidP="00562A5F">
                <w:sdt>
                  <w:sdtPr>
                    <w:id w:val="1678387294"/>
                    <w:citation/>
                  </w:sdtPr>
                  <w:sdtContent>
                    <w:r>
                      <w:fldChar w:fldCharType="begin"/>
                    </w:r>
                    <w:r>
                      <w:rPr>
                        <w:lang w:val="en-US"/>
                      </w:rPr>
                      <w:instrText xml:space="preserve"> CITATION Man65 \l 1033 </w:instrText>
                    </w:r>
                    <w:r>
                      <w:fldChar w:fldCharType="separate"/>
                    </w:r>
                    <w:r>
                      <w:rPr>
                        <w:noProof/>
                        <w:lang w:val="en-US"/>
                      </w:rPr>
                      <w:t>(Mansfield)</w:t>
                    </w:r>
                    <w:r>
                      <w:fldChar w:fldCharType="end"/>
                    </w:r>
                  </w:sdtContent>
                </w:sdt>
              </w:p>
              <w:p w14:paraId="45AF7E28" w14:textId="77777777" w:rsidR="00562A5F" w:rsidRDefault="00562A5F" w:rsidP="00562A5F"/>
              <w:p w14:paraId="78879287" w14:textId="77777777" w:rsidR="003235A7" w:rsidRDefault="00562A5F" w:rsidP="00562A5F">
                <w:sdt>
                  <w:sdtPr>
                    <w:id w:val="147794325"/>
                    <w:citation/>
                  </w:sdtPr>
                  <w:sdtContent>
                    <w:r>
                      <w:fldChar w:fldCharType="begin"/>
                    </w:r>
                    <w:r>
                      <w:rPr>
                        <w:lang w:val="en-US"/>
                      </w:rPr>
                      <w:instrText xml:space="preserve"> CITATION Smi99 \l 1033 </w:instrText>
                    </w:r>
                    <w:r>
                      <w:fldChar w:fldCharType="separate"/>
                    </w:r>
                    <w:r>
                      <w:rPr>
                        <w:noProof/>
                        <w:lang w:val="en-US"/>
                      </w:rPr>
                      <w:t>(Smith)</w:t>
                    </w:r>
                    <w:r>
                      <w:fldChar w:fldCharType="end"/>
                    </w:r>
                  </w:sdtContent>
                </w:sdt>
              </w:p>
              <w:bookmarkStart w:id="0" w:name="_GoBack" w:displacedByCustomXml="next"/>
              <w:bookmarkEnd w:id="0" w:displacedByCustomXml="next"/>
            </w:sdtContent>
          </w:sdt>
        </w:tc>
      </w:tr>
    </w:tbl>
    <w:p w14:paraId="0CA7ADB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2C25A" w14:textId="77777777" w:rsidR="008C052D" w:rsidRDefault="008C052D" w:rsidP="007A0D55">
      <w:pPr>
        <w:spacing w:after="0" w:line="240" w:lineRule="auto"/>
      </w:pPr>
      <w:r>
        <w:separator/>
      </w:r>
    </w:p>
  </w:endnote>
  <w:endnote w:type="continuationSeparator" w:id="0">
    <w:p w14:paraId="290BDDF3" w14:textId="77777777" w:rsidR="008C052D" w:rsidRDefault="008C052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C10B6C" w14:textId="77777777" w:rsidR="008C052D" w:rsidRDefault="008C052D" w:rsidP="007A0D55">
      <w:pPr>
        <w:spacing w:after="0" w:line="240" w:lineRule="auto"/>
      </w:pPr>
      <w:r>
        <w:separator/>
      </w:r>
    </w:p>
  </w:footnote>
  <w:footnote w:type="continuationSeparator" w:id="0">
    <w:p w14:paraId="1FAC0BBD" w14:textId="77777777" w:rsidR="008C052D" w:rsidRDefault="008C052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E23F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FF61DB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52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2A5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C052D"/>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341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C05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52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C05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52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F88EB6BD4F619448D7A7CE5A42B5DB1"/>
        <w:category>
          <w:name w:val="General"/>
          <w:gallery w:val="placeholder"/>
        </w:category>
        <w:types>
          <w:type w:val="bbPlcHdr"/>
        </w:types>
        <w:behaviors>
          <w:behavior w:val="content"/>
        </w:behaviors>
        <w:guid w:val="{3A4A66D2-EDEA-764C-8AEF-52D6220C79DF}"/>
      </w:docPartPr>
      <w:docPartBody>
        <w:p w:rsidR="00000000" w:rsidRDefault="004E117A">
          <w:pPr>
            <w:pStyle w:val="3F88EB6BD4F619448D7A7CE5A42B5DB1"/>
          </w:pPr>
          <w:r w:rsidRPr="00CC586D">
            <w:rPr>
              <w:rStyle w:val="PlaceholderText"/>
              <w:b/>
              <w:color w:val="FFFFFF" w:themeColor="background1"/>
            </w:rPr>
            <w:t>[Salutation]</w:t>
          </w:r>
        </w:p>
      </w:docPartBody>
    </w:docPart>
    <w:docPart>
      <w:docPartPr>
        <w:name w:val="FAC3267FF5F25D41ACD63DF51B9CA709"/>
        <w:category>
          <w:name w:val="General"/>
          <w:gallery w:val="placeholder"/>
        </w:category>
        <w:types>
          <w:type w:val="bbPlcHdr"/>
        </w:types>
        <w:behaviors>
          <w:behavior w:val="content"/>
        </w:behaviors>
        <w:guid w:val="{211F4B4F-5E1D-DC44-A6EA-5FEFF56B471F}"/>
      </w:docPartPr>
      <w:docPartBody>
        <w:p w:rsidR="00000000" w:rsidRDefault="004E117A">
          <w:pPr>
            <w:pStyle w:val="FAC3267FF5F25D41ACD63DF51B9CA709"/>
          </w:pPr>
          <w:r>
            <w:rPr>
              <w:rStyle w:val="PlaceholderText"/>
            </w:rPr>
            <w:t>[First name]</w:t>
          </w:r>
        </w:p>
      </w:docPartBody>
    </w:docPart>
    <w:docPart>
      <w:docPartPr>
        <w:name w:val="4714E0EBA6C70C48BD71E8CD19524A9A"/>
        <w:category>
          <w:name w:val="General"/>
          <w:gallery w:val="placeholder"/>
        </w:category>
        <w:types>
          <w:type w:val="bbPlcHdr"/>
        </w:types>
        <w:behaviors>
          <w:behavior w:val="content"/>
        </w:behaviors>
        <w:guid w:val="{4B96E686-84D2-374F-8B90-A2D95C6F3802}"/>
      </w:docPartPr>
      <w:docPartBody>
        <w:p w:rsidR="00000000" w:rsidRDefault="004E117A">
          <w:pPr>
            <w:pStyle w:val="4714E0EBA6C70C48BD71E8CD19524A9A"/>
          </w:pPr>
          <w:r>
            <w:rPr>
              <w:rStyle w:val="PlaceholderText"/>
            </w:rPr>
            <w:t>[Middle name]</w:t>
          </w:r>
        </w:p>
      </w:docPartBody>
    </w:docPart>
    <w:docPart>
      <w:docPartPr>
        <w:name w:val="E49D1DB8BF4B8A4F975F8DC8F79E513F"/>
        <w:category>
          <w:name w:val="General"/>
          <w:gallery w:val="placeholder"/>
        </w:category>
        <w:types>
          <w:type w:val="bbPlcHdr"/>
        </w:types>
        <w:behaviors>
          <w:behavior w:val="content"/>
        </w:behaviors>
        <w:guid w:val="{4CC1FB14-8458-184E-B3F1-B19D962F565D}"/>
      </w:docPartPr>
      <w:docPartBody>
        <w:p w:rsidR="00000000" w:rsidRDefault="004E117A">
          <w:pPr>
            <w:pStyle w:val="E49D1DB8BF4B8A4F975F8DC8F79E513F"/>
          </w:pPr>
          <w:r>
            <w:rPr>
              <w:rStyle w:val="PlaceholderText"/>
            </w:rPr>
            <w:t>[Last name]</w:t>
          </w:r>
        </w:p>
      </w:docPartBody>
    </w:docPart>
    <w:docPart>
      <w:docPartPr>
        <w:name w:val="DF7D9C0963E4E44DB52107C9B4E614A3"/>
        <w:category>
          <w:name w:val="General"/>
          <w:gallery w:val="placeholder"/>
        </w:category>
        <w:types>
          <w:type w:val="bbPlcHdr"/>
        </w:types>
        <w:behaviors>
          <w:behavior w:val="content"/>
        </w:behaviors>
        <w:guid w:val="{CC17746A-E472-B94A-816F-12D5D12A3A28}"/>
      </w:docPartPr>
      <w:docPartBody>
        <w:p w:rsidR="00000000" w:rsidRDefault="004E117A">
          <w:pPr>
            <w:pStyle w:val="DF7D9C0963E4E44DB52107C9B4E614A3"/>
          </w:pPr>
          <w:r>
            <w:rPr>
              <w:rStyle w:val="PlaceholderText"/>
            </w:rPr>
            <w:t>[Enter your biography]</w:t>
          </w:r>
        </w:p>
      </w:docPartBody>
    </w:docPart>
    <w:docPart>
      <w:docPartPr>
        <w:name w:val="767E327D0CFCAD47B6C3B1FDFE47382E"/>
        <w:category>
          <w:name w:val="General"/>
          <w:gallery w:val="placeholder"/>
        </w:category>
        <w:types>
          <w:type w:val="bbPlcHdr"/>
        </w:types>
        <w:behaviors>
          <w:behavior w:val="content"/>
        </w:behaviors>
        <w:guid w:val="{E85FB325-B204-8A43-A846-A825E9449428}"/>
      </w:docPartPr>
      <w:docPartBody>
        <w:p w:rsidR="00000000" w:rsidRDefault="004E117A">
          <w:pPr>
            <w:pStyle w:val="767E327D0CFCAD47B6C3B1FDFE47382E"/>
          </w:pPr>
          <w:r>
            <w:rPr>
              <w:rStyle w:val="PlaceholderText"/>
            </w:rPr>
            <w:t>[Enter the institution with which you are affiliated]</w:t>
          </w:r>
        </w:p>
      </w:docPartBody>
    </w:docPart>
    <w:docPart>
      <w:docPartPr>
        <w:name w:val="7BA68EEA1B8D1C4785DE46F66D1A243E"/>
        <w:category>
          <w:name w:val="General"/>
          <w:gallery w:val="placeholder"/>
        </w:category>
        <w:types>
          <w:type w:val="bbPlcHdr"/>
        </w:types>
        <w:behaviors>
          <w:behavior w:val="content"/>
        </w:behaviors>
        <w:guid w:val="{36F237E5-82EE-0E4C-A19A-FAAB6D54DE58}"/>
      </w:docPartPr>
      <w:docPartBody>
        <w:p w:rsidR="00000000" w:rsidRDefault="004E117A">
          <w:pPr>
            <w:pStyle w:val="7BA68EEA1B8D1C4785DE46F66D1A243E"/>
          </w:pPr>
          <w:r w:rsidRPr="00EF74F7">
            <w:rPr>
              <w:b/>
              <w:color w:val="808080" w:themeColor="background1" w:themeShade="80"/>
            </w:rPr>
            <w:t>[Enter the headword for your article]</w:t>
          </w:r>
        </w:p>
      </w:docPartBody>
    </w:docPart>
    <w:docPart>
      <w:docPartPr>
        <w:name w:val="27D1959B0BA7324D9A2AA8259535F012"/>
        <w:category>
          <w:name w:val="General"/>
          <w:gallery w:val="placeholder"/>
        </w:category>
        <w:types>
          <w:type w:val="bbPlcHdr"/>
        </w:types>
        <w:behaviors>
          <w:behavior w:val="content"/>
        </w:behaviors>
        <w:guid w:val="{D96433B2-0E85-BD49-A4DD-9A4D57AFF4C7}"/>
      </w:docPartPr>
      <w:docPartBody>
        <w:p w:rsidR="00000000" w:rsidRDefault="004E117A">
          <w:pPr>
            <w:pStyle w:val="27D1959B0BA7324D9A2AA8259535F01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EB8D1B33151A842B757CFE860AC80EF"/>
        <w:category>
          <w:name w:val="General"/>
          <w:gallery w:val="placeholder"/>
        </w:category>
        <w:types>
          <w:type w:val="bbPlcHdr"/>
        </w:types>
        <w:behaviors>
          <w:behavior w:val="content"/>
        </w:behaviors>
        <w:guid w:val="{5EC5D89F-18AD-7D4F-A093-0B33A6ED7820}"/>
      </w:docPartPr>
      <w:docPartBody>
        <w:p w:rsidR="00000000" w:rsidRDefault="004E117A">
          <w:pPr>
            <w:pStyle w:val="1EB8D1B33151A842B757CFE860AC80E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EBD6843F8873941AD34E1012804F5A2"/>
        <w:category>
          <w:name w:val="General"/>
          <w:gallery w:val="placeholder"/>
        </w:category>
        <w:types>
          <w:type w:val="bbPlcHdr"/>
        </w:types>
        <w:behaviors>
          <w:behavior w:val="content"/>
        </w:behaviors>
        <w:guid w:val="{74D4870A-3BE6-A047-8270-D96250CC7EE3}"/>
      </w:docPartPr>
      <w:docPartBody>
        <w:p w:rsidR="00000000" w:rsidRDefault="004E117A">
          <w:pPr>
            <w:pStyle w:val="BEBD6843F8873941AD34E1012804F5A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C3A2A24E6EAAE448F8ACCDBDF37BB84"/>
        <w:category>
          <w:name w:val="General"/>
          <w:gallery w:val="placeholder"/>
        </w:category>
        <w:types>
          <w:type w:val="bbPlcHdr"/>
        </w:types>
        <w:behaviors>
          <w:behavior w:val="content"/>
        </w:behaviors>
        <w:guid w:val="{27BBB1DA-D632-6F4E-9BD2-5B61C51C3E81}"/>
      </w:docPartPr>
      <w:docPartBody>
        <w:p w:rsidR="00000000" w:rsidRDefault="004E117A">
          <w:pPr>
            <w:pStyle w:val="CC3A2A24E6EAAE448F8ACCDBDF37BB8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88EB6BD4F619448D7A7CE5A42B5DB1">
    <w:name w:val="3F88EB6BD4F619448D7A7CE5A42B5DB1"/>
  </w:style>
  <w:style w:type="paragraph" w:customStyle="1" w:styleId="FAC3267FF5F25D41ACD63DF51B9CA709">
    <w:name w:val="FAC3267FF5F25D41ACD63DF51B9CA709"/>
  </w:style>
  <w:style w:type="paragraph" w:customStyle="1" w:styleId="4714E0EBA6C70C48BD71E8CD19524A9A">
    <w:name w:val="4714E0EBA6C70C48BD71E8CD19524A9A"/>
  </w:style>
  <w:style w:type="paragraph" w:customStyle="1" w:styleId="E49D1DB8BF4B8A4F975F8DC8F79E513F">
    <w:name w:val="E49D1DB8BF4B8A4F975F8DC8F79E513F"/>
  </w:style>
  <w:style w:type="paragraph" w:customStyle="1" w:styleId="DF7D9C0963E4E44DB52107C9B4E614A3">
    <w:name w:val="DF7D9C0963E4E44DB52107C9B4E614A3"/>
  </w:style>
  <w:style w:type="paragraph" w:customStyle="1" w:styleId="767E327D0CFCAD47B6C3B1FDFE47382E">
    <w:name w:val="767E327D0CFCAD47B6C3B1FDFE47382E"/>
  </w:style>
  <w:style w:type="paragraph" w:customStyle="1" w:styleId="7BA68EEA1B8D1C4785DE46F66D1A243E">
    <w:name w:val="7BA68EEA1B8D1C4785DE46F66D1A243E"/>
  </w:style>
  <w:style w:type="paragraph" w:customStyle="1" w:styleId="27D1959B0BA7324D9A2AA8259535F012">
    <w:name w:val="27D1959B0BA7324D9A2AA8259535F012"/>
  </w:style>
  <w:style w:type="paragraph" w:customStyle="1" w:styleId="1EB8D1B33151A842B757CFE860AC80EF">
    <w:name w:val="1EB8D1B33151A842B757CFE860AC80EF"/>
  </w:style>
  <w:style w:type="paragraph" w:customStyle="1" w:styleId="BEBD6843F8873941AD34E1012804F5A2">
    <w:name w:val="BEBD6843F8873941AD34E1012804F5A2"/>
  </w:style>
  <w:style w:type="paragraph" w:customStyle="1" w:styleId="CC3A2A24E6EAAE448F8ACCDBDF37BB84">
    <w:name w:val="CC3A2A24E6EAAE448F8ACCDBDF37BB8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88EB6BD4F619448D7A7CE5A42B5DB1">
    <w:name w:val="3F88EB6BD4F619448D7A7CE5A42B5DB1"/>
  </w:style>
  <w:style w:type="paragraph" w:customStyle="1" w:styleId="FAC3267FF5F25D41ACD63DF51B9CA709">
    <w:name w:val="FAC3267FF5F25D41ACD63DF51B9CA709"/>
  </w:style>
  <w:style w:type="paragraph" w:customStyle="1" w:styleId="4714E0EBA6C70C48BD71E8CD19524A9A">
    <w:name w:val="4714E0EBA6C70C48BD71E8CD19524A9A"/>
  </w:style>
  <w:style w:type="paragraph" w:customStyle="1" w:styleId="E49D1DB8BF4B8A4F975F8DC8F79E513F">
    <w:name w:val="E49D1DB8BF4B8A4F975F8DC8F79E513F"/>
  </w:style>
  <w:style w:type="paragraph" w:customStyle="1" w:styleId="DF7D9C0963E4E44DB52107C9B4E614A3">
    <w:name w:val="DF7D9C0963E4E44DB52107C9B4E614A3"/>
  </w:style>
  <w:style w:type="paragraph" w:customStyle="1" w:styleId="767E327D0CFCAD47B6C3B1FDFE47382E">
    <w:name w:val="767E327D0CFCAD47B6C3B1FDFE47382E"/>
  </w:style>
  <w:style w:type="paragraph" w:customStyle="1" w:styleId="7BA68EEA1B8D1C4785DE46F66D1A243E">
    <w:name w:val="7BA68EEA1B8D1C4785DE46F66D1A243E"/>
  </w:style>
  <w:style w:type="paragraph" w:customStyle="1" w:styleId="27D1959B0BA7324D9A2AA8259535F012">
    <w:name w:val="27D1959B0BA7324D9A2AA8259535F012"/>
  </w:style>
  <w:style w:type="paragraph" w:customStyle="1" w:styleId="1EB8D1B33151A842B757CFE860AC80EF">
    <w:name w:val="1EB8D1B33151A842B757CFE860AC80EF"/>
  </w:style>
  <w:style w:type="paragraph" w:customStyle="1" w:styleId="BEBD6843F8873941AD34E1012804F5A2">
    <w:name w:val="BEBD6843F8873941AD34E1012804F5A2"/>
  </w:style>
  <w:style w:type="paragraph" w:customStyle="1" w:styleId="CC3A2A24E6EAAE448F8ACCDBDF37BB84">
    <w:name w:val="CC3A2A24E6EAAE448F8ACCDBDF37BB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Alp80</b:Tag>
    <b:SourceType>Book</b:SourceType>
    <b:Guid>{04050C2B-1047-A843-A666-46C54FD3FBA5}</b:Guid>
    <b:Author>
      <b:Author>
        <b:NameList>
          <b:Person>
            <b:Last>Alpers</b:Last>
            <b:First>Antony</b:First>
          </b:Person>
        </b:NameList>
      </b:Author>
    </b:Author>
    <b:Title>The Life of Katherine Mansfield</b:Title>
    <b:City>New York</b:City>
    <b:Publisher>The Viking Press</b:Publisher>
    <b:Year>1980</b:Year>
    <b:RefOrder>1</b:RefOrder>
  </b:Source>
  <b:Source>
    <b:Tag>Bur94</b:Tag>
    <b:SourceType>Book</b:SourceType>
    <b:Guid>{AA74A5F5-A1AB-E34D-BB70-67F1F4214661}</b:Guid>
    <b:Author>
      <b:Author>
        <b:NameList>
          <b:Person>
            <b:Last>Burgan</b:Last>
            <b:First>Mary</b:First>
          </b:Person>
        </b:NameList>
      </b:Author>
    </b:Author>
    <b:Title>Illness, Gender, and Writing: the Case of Katherine Mansfield</b:Title>
    <b:City>Baltimore &amp; London</b:City>
    <b:Publisher>The John Hopkins University Press</b:Publisher>
    <b:Year>1994</b:Year>
    <b:RefOrder>2</b:RefOrder>
  </b:Source>
  <b:Source>
    <b:Tag>Han87</b:Tag>
    <b:SourceType>Book</b:SourceType>
    <b:Guid>{8C33178F-09E3-7446-BD09-67B4EE80B791}</b:Guid>
    <b:Title>The Critical Writings of Katherine Mansfield</b:Title>
    <b:City>London</b:City>
    <b:Publisher>MacMillian Press</b:Publisher>
    <b:Year>1987</b:Year>
    <b:Author>
      <b:Editor>
        <b:NameList>
          <b:Person>
            <b:Last>Hanson</b:Last>
            <b:First>Clare</b:First>
          </b:Person>
        </b:NameList>
      </b:Editor>
    </b:Author>
    <b:RefOrder>3</b:RefOrder>
  </b:Source>
  <b:Source>
    <b:Tag>Man65</b:Tag>
    <b:SourceType>Book</b:SourceType>
    <b:Guid>{51C4D3A5-F1EA-914E-BBDF-63D59ADA621E}</b:Guid>
    <b:Author>
      <b:Author>
        <b:NameList>
          <b:Person>
            <b:Last>Mansfield</b:Last>
            <b:First>Katherine</b:First>
          </b:Person>
        </b:NameList>
      </b:Author>
    </b:Author>
    <b:Title>The Short Stories of Katherine Mansfield</b:Title>
    <b:City>New York</b:City>
    <b:Publisher>Alfred A. Knoff, Inc.</b:Publisher>
    <b:Year>1965</b:Year>
    <b:RefOrder>4</b:RefOrder>
  </b:Source>
  <b:Source>
    <b:Tag>Smi99</b:Tag>
    <b:SourceType>Book</b:SourceType>
    <b:Guid>{C37A20F5-56A5-CF42-9D22-5C51EFC15434}</b:Guid>
    <b:Author>
      <b:Author>
        <b:NameList>
          <b:Person>
            <b:Last>Smith</b:Last>
            <b:First>Angela</b:First>
          </b:Person>
        </b:NameList>
      </b:Author>
    </b:Author>
    <b:Title>Katherine Mansfield and Virginia Woolf: A Public of Two</b:Title>
    <b:City>Oxford</b:City>
    <b:Publisher>Clarendon Press</b:Publisher>
    <b:Year>1999</b:Year>
    <b:RefOrder>5</b:RefOrder>
  </b:Source>
</b:Sources>
</file>

<file path=customXml/itemProps1.xml><?xml version="1.0" encoding="utf-8"?>
<ds:datastoreItem xmlns:ds="http://schemas.openxmlformats.org/officeDocument/2006/customXml" ds:itemID="{42A500FD-D7AA-5D46-8EBA-4F7F71C43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4</Pages>
  <Words>1284</Words>
  <Characters>7154</Characters>
  <Application>Microsoft Macintosh Word</Application>
  <DocSecurity>0</DocSecurity>
  <Lines>216</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2016-02-28T00:54:00Z</dcterms:created>
  <dcterms:modified xsi:type="dcterms:W3CDTF">2016-02-28T01:02:00Z</dcterms:modified>
</cp:coreProperties>
</file>