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4E3914" w14:textId="77777777" w:rsidTr="00922950">
        <w:tc>
          <w:tcPr>
            <w:tcW w:w="491" w:type="dxa"/>
            <w:vMerge w:val="restart"/>
            <w:shd w:val="clear" w:color="auto" w:fill="A6A6A6" w:themeFill="background1" w:themeFillShade="A6"/>
            <w:textDirection w:val="btLr"/>
          </w:tcPr>
          <w:p w14:paraId="74AFB33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E8C41CB563314F9A66B1CC1E280F11"/>
            </w:placeholder>
            <w:showingPlcHdr/>
            <w:dropDownList>
              <w:listItem w:displayText="Dr." w:value="Dr."/>
              <w:listItem w:displayText="Prof." w:value="Prof."/>
            </w:dropDownList>
          </w:sdtPr>
          <w:sdtEndPr/>
          <w:sdtContent>
            <w:tc>
              <w:tcPr>
                <w:tcW w:w="1259" w:type="dxa"/>
              </w:tcPr>
              <w:p w14:paraId="137B676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42CF13F05CC3743AA0245DFE1034476"/>
            </w:placeholder>
            <w:text/>
          </w:sdtPr>
          <w:sdtEndPr/>
          <w:sdtContent>
            <w:tc>
              <w:tcPr>
                <w:tcW w:w="2073" w:type="dxa"/>
              </w:tcPr>
              <w:p w14:paraId="003B92A6" w14:textId="77777777" w:rsidR="00B574C9" w:rsidRDefault="001E3DD6" w:rsidP="001E3DD6">
                <w:r>
                  <w:t>Bart</w:t>
                </w:r>
              </w:p>
            </w:tc>
          </w:sdtContent>
        </w:sdt>
        <w:sdt>
          <w:sdtPr>
            <w:alias w:val="Middle name"/>
            <w:tag w:val="authorMiddleName"/>
            <w:id w:val="-2076034781"/>
            <w:placeholder>
              <w:docPart w:val="5D0B2F5ADC9013439F925A86A25D5324"/>
            </w:placeholder>
            <w:showingPlcHdr/>
            <w:text/>
          </w:sdtPr>
          <w:sdtEndPr/>
          <w:sdtContent>
            <w:tc>
              <w:tcPr>
                <w:tcW w:w="2551" w:type="dxa"/>
              </w:tcPr>
              <w:p w14:paraId="087599D0" w14:textId="77777777" w:rsidR="00B574C9" w:rsidRDefault="00B574C9" w:rsidP="00922950">
                <w:r>
                  <w:rPr>
                    <w:rStyle w:val="PlaceholderText"/>
                  </w:rPr>
                  <w:t>[Middle name]</w:t>
                </w:r>
              </w:p>
            </w:tc>
          </w:sdtContent>
        </w:sdt>
        <w:sdt>
          <w:sdtPr>
            <w:alias w:val="Last name"/>
            <w:tag w:val="authorLastName"/>
            <w:id w:val="-1088529830"/>
            <w:placeholder>
              <w:docPart w:val="3F35B9D7E75BE94D8D0EC4B32156A30C"/>
            </w:placeholder>
            <w:text/>
          </w:sdtPr>
          <w:sdtEndPr/>
          <w:sdtContent>
            <w:tc>
              <w:tcPr>
                <w:tcW w:w="2642" w:type="dxa"/>
              </w:tcPr>
              <w:p w14:paraId="229A7A30" w14:textId="77777777" w:rsidR="00B574C9" w:rsidRDefault="001E3DD6" w:rsidP="001E3DD6">
                <w:r>
                  <w:t>Van Den Bossche</w:t>
                </w:r>
              </w:p>
            </w:tc>
          </w:sdtContent>
        </w:sdt>
      </w:tr>
      <w:tr w:rsidR="00B574C9" w14:paraId="517D7743" w14:textId="77777777" w:rsidTr="001A6A06">
        <w:trPr>
          <w:trHeight w:val="986"/>
        </w:trPr>
        <w:tc>
          <w:tcPr>
            <w:tcW w:w="491" w:type="dxa"/>
            <w:vMerge/>
            <w:shd w:val="clear" w:color="auto" w:fill="A6A6A6" w:themeFill="background1" w:themeFillShade="A6"/>
          </w:tcPr>
          <w:p w14:paraId="22F080F5" w14:textId="77777777" w:rsidR="00B574C9" w:rsidRPr="001A6A06" w:rsidRDefault="00B574C9" w:rsidP="00CF1542">
            <w:pPr>
              <w:jc w:val="center"/>
              <w:rPr>
                <w:b/>
                <w:color w:val="FFFFFF" w:themeColor="background1"/>
              </w:rPr>
            </w:pPr>
          </w:p>
        </w:tc>
        <w:sdt>
          <w:sdtPr>
            <w:alias w:val="Biography"/>
            <w:tag w:val="authorBiography"/>
            <w:id w:val="938807824"/>
            <w:placeholder>
              <w:docPart w:val="AB2CF81E76F50447884DE803CBF5249A"/>
            </w:placeholder>
            <w:showingPlcHdr/>
          </w:sdtPr>
          <w:sdtEndPr/>
          <w:sdtContent>
            <w:tc>
              <w:tcPr>
                <w:tcW w:w="8525" w:type="dxa"/>
                <w:gridSpan w:val="4"/>
              </w:tcPr>
              <w:p w14:paraId="7F8FFA2C" w14:textId="77777777" w:rsidR="00B574C9" w:rsidRDefault="00B574C9" w:rsidP="00922950">
                <w:r>
                  <w:rPr>
                    <w:rStyle w:val="PlaceholderText"/>
                  </w:rPr>
                  <w:t>[Enter your biography]</w:t>
                </w:r>
              </w:p>
            </w:tc>
          </w:sdtContent>
        </w:sdt>
      </w:tr>
      <w:tr w:rsidR="00B574C9" w14:paraId="64CDAEDD" w14:textId="77777777" w:rsidTr="001A6A06">
        <w:trPr>
          <w:trHeight w:val="986"/>
        </w:trPr>
        <w:tc>
          <w:tcPr>
            <w:tcW w:w="491" w:type="dxa"/>
            <w:vMerge/>
            <w:shd w:val="clear" w:color="auto" w:fill="A6A6A6" w:themeFill="background1" w:themeFillShade="A6"/>
          </w:tcPr>
          <w:p w14:paraId="55551E94" w14:textId="77777777" w:rsidR="00B574C9" w:rsidRPr="001A6A06" w:rsidRDefault="00B574C9" w:rsidP="00CF1542">
            <w:pPr>
              <w:jc w:val="center"/>
              <w:rPr>
                <w:b/>
                <w:color w:val="FFFFFF" w:themeColor="background1"/>
              </w:rPr>
            </w:pPr>
          </w:p>
        </w:tc>
        <w:sdt>
          <w:sdtPr>
            <w:alias w:val="Affiliation"/>
            <w:tag w:val="affiliation"/>
            <w:id w:val="2012937915"/>
            <w:placeholder>
              <w:docPart w:val="E8BD21CA97C7F44BACDD4B8AE688372D"/>
            </w:placeholder>
            <w:showingPlcHdr/>
            <w:text/>
          </w:sdtPr>
          <w:sdtEndPr/>
          <w:sdtContent>
            <w:tc>
              <w:tcPr>
                <w:tcW w:w="8525" w:type="dxa"/>
                <w:gridSpan w:val="4"/>
              </w:tcPr>
              <w:p w14:paraId="3D82FA6B" w14:textId="77777777" w:rsidR="00B574C9" w:rsidRDefault="00B574C9" w:rsidP="00B574C9">
                <w:r>
                  <w:rPr>
                    <w:rStyle w:val="PlaceholderText"/>
                  </w:rPr>
                  <w:t>[Enter the institution with which you are affiliated]</w:t>
                </w:r>
              </w:p>
            </w:tc>
          </w:sdtContent>
        </w:sdt>
      </w:tr>
    </w:tbl>
    <w:p w14:paraId="41BA45E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218356" w14:textId="77777777" w:rsidTr="00244BB0">
        <w:tc>
          <w:tcPr>
            <w:tcW w:w="9016" w:type="dxa"/>
            <w:shd w:val="clear" w:color="auto" w:fill="A6A6A6" w:themeFill="background1" w:themeFillShade="A6"/>
            <w:tcMar>
              <w:top w:w="113" w:type="dxa"/>
              <w:bottom w:w="113" w:type="dxa"/>
            </w:tcMar>
          </w:tcPr>
          <w:p w14:paraId="22178A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0D86DF" w14:textId="77777777" w:rsidTr="003F0D73">
        <w:sdt>
          <w:sdtPr>
            <w:alias w:val="Article headword"/>
            <w:tag w:val="articleHeadword"/>
            <w:id w:val="-361440020"/>
            <w:placeholder>
              <w:docPart w:val="9934B64DE8CD214A8E55993D6C067CB9"/>
            </w:placeholder>
            <w:text/>
          </w:sdtPr>
          <w:sdtEndPr/>
          <w:sdtContent>
            <w:tc>
              <w:tcPr>
                <w:tcW w:w="9016" w:type="dxa"/>
                <w:tcMar>
                  <w:top w:w="113" w:type="dxa"/>
                  <w:bottom w:w="113" w:type="dxa"/>
                </w:tcMar>
              </w:tcPr>
              <w:p w14:paraId="2CB87281" w14:textId="77777777" w:rsidR="003F0D73" w:rsidRPr="00FB589A" w:rsidRDefault="001E3DD6" w:rsidP="00C2080B">
                <w:r>
                  <w:t>Svevo, Italo (1861–1928)</w:t>
                </w:r>
              </w:p>
            </w:tc>
          </w:sdtContent>
        </w:sdt>
      </w:tr>
      <w:tr w:rsidR="00464699" w14:paraId="2A13E43A" w14:textId="77777777" w:rsidTr="001E3DD6">
        <w:sdt>
          <w:sdtPr>
            <w:alias w:val="Variant headwords"/>
            <w:tag w:val="variantHeadwords"/>
            <w:id w:val="173464402"/>
            <w:placeholder>
              <w:docPart w:val="228840BFF35AAC4EB9B877B0BE37CAF2"/>
            </w:placeholder>
          </w:sdtPr>
          <w:sdtEndPr/>
          <w:sdtContent>
            <w:tc>
              <w:tcPr>
                <w:tcW w:w="9016" w:type="dxa"/>
                <w:tcMar>
                  <w:top w:w="113" w:type="dxa"/>
                  <w:bottom w:w="113" w:type="dxa"/>
                </w:tcMar>
              </w:tcPr>
              <w:p w14:paraId="10FBE1D8" w14:textId="77777777" w:rsidR="00464699" w:rsidRDefault="00C2080B" w:rsidP="00C2080B">
                <w:r>
                  <w:t>Schmitz, Aron Ettore</w:t>
                </w:r>
              </w:p>
            </w:tc>
          </w:sdtContent>
        </w:sdt>
      </w:tr>
      <w:tr w:rsidR="00E85A05" w14:paraId="499A7C79" w14:textId="77777777" w:rsidTr="003F0D73">
        <w:sdt>
          <w:sdtPr>
            <w:alias w:val="Abstract"/>
            <w:tag w:val="abstract"/>
            <w:id w:val="-635871867"/>
            <w:placeholder>
              <w:docPart w:val="0EF44FEED84B8C4EB8E92F94C3EFE204"/>
            </w:placeholder>
          </w:sdtPr>
          <w:sdtEndPr/>
          <w:sdtContent>
            <w:tc>
              <w:tcPr>
                <w:tcW w:w="9016" w:type="dxa"/>
                <w:tcMar>
                  <w:top w:w="113" w:type="dxa"/>
                  <w:bottom w:w="113" w:type="dxa"/>
                </w:tcMar>
              </w:tcPr>
              <w:p w14:paraId="582746DB" w14:textId="77777777" w:rsidR="00C2080B" w:rsidRDefault="00C2080B" w:rsidP="00C2080B">
                <w:pPr>
                  <w:rPr>
                    <w:lang w:val="en-US"/>
                  </w:rPr>
                </w:pPr>
                <w:r w:rsidRPr="00FE42D8">
                  <w:rPr>
                    <w:lang w:val="en-US"/>
                  </w:rPr>
                  <w:t>Italo Svevo was born as Aron Ettore Schmitz in 1861 in Triest</w:t>
                </w:r>
                <w:r>
                  <w:rPr>
                    <w:lang w:val="en-US"/>
                  </w:rPr>
                  <w:t>e</w:t>
                </w:r>
                <w:r w:rsidRPr="00FE42D8">
                  <w:rPr>
                    <w:lang w:val="en-US"/>
                  </w:rPr>
                  <w:t xml:space="preserve">, a city in the north east of Italy that until 1919 was part of the Austrian-Hungarian Empire. </w:t>
                </w:r>
              </w:p>
              <w:p w14:paraId="75D62BD4" w14:textId="77777777" w:rsidR="00C2080B" w:rsidRDefault="00C2080B" w:rsidP="00C2080B">
                <w:pPr>
                  <w:rPr>
                    <w:lang w:val="en-US"/>
                  </w:rPr>
                </w:pPr>
              </w:p>
              <w:p w14:paraId="345C4FEA" w14:textId="77777777" w:rsidR="00C2080B" w:rsidRDefault="00C2080B" w:rsidP="00C2080B">
                <w:pPr>
                  <w:rPr>
                    <w:lang w:val="en-US"/>
                  </w:rPr>
                </w:pPr>
                <w:r w:rsidRPr="00FE42D8">
                  <w:rPr>
                    <w:lang w:val="en-US"/>
                  </w:rPr>
                  <w:t xml:space="preserve">Due to the economic woes that hit his bourgeois family, he </w:t>
                </w:r>
                <w:r>
                  <w:rPr>
                    <w:lang w:val="en-US"/>
                  </w:rPr>
                  <w:t>was</w:t>
                </w:r>
                <w:r w:rsidRPr="00FE42D8">
                  <w:rPr>
                    <w:lang w:val="en-US"/>
                  </w:rPr>
                  <w:t xml:space="preserve"> forced to work as a bank</w:t>
                </w:r>
                <w:r>
                  <w:rPr>
                    <w:lang w:val="en-US"/>
                  </w:rPr>
                  <w:t xml:space="preserve"> clerk</w:t>
                </w:r>
                <w:r w:rsidRPr="00FE42D8">
                  <w:rPr>
                    <w:lang w:val="en-US"/>
                  </w:rPr>
                  <w:t xml:space="preserve">, </w:t>
                </w:r>
                <w:r>
                  <w:rPr>
                    <w:lang w:val="en-US"/>
                  </w:rPr>
                  <w:t xml:space="preserve">albeit </w:t>
                </w:r>
                <w:r w:rsidRPr="00FE42D8">
                  <w:rPr>
                    <w:lang w:val="en-US"/>
                  </w:rPr>
                  <w:t xml:space="preserve">without giving up the dream of a literary career. Initially interested mainly in theatre, he published a couple of short stories and two novels, </w:t>
                </w:r>
                <w:r w:rsidRPr="00FE42D8">
                  <w:rPr>
                    <w:i/>
                    <w:lang w:val="en-US"/>
                  </w:rPr>
                  <w:t>Una vita</w:t>
                </w:r>
                <w:r w:rsidRPr="00FE42D8">
                  <w:rPr>
                    <w:lang w:val="en-US"/>
                  </w:rPr>
                  <w:t xml:space="preserve"> (18</w:t>
                </w:r>
                <w:r>
                  <w:rPr>
                    <w:lang w:val="en-US"/>
                  </w:rPr>
                  <w:t>93</w:t>
                </w:r>
                <w:r w:rsidRPr="00FE42D8">
                  <w:rPr>
                    <w:lang w:val="en-US"/>
                  </w:rPr>
                  <w:t xml:space="preserve">; </w:t>
                </w:r>
                <w:r w:rsidRPr="00FE42D8">
                  <w:rPr>
                    <w:i/>
                    <w:lang w:val="en-US"/>
                  </w:rPr>
                  <w:t>A Life</w:t>
                </w:r>
                <w:r w:rsidRPr="00FE42D8">
                  <w:rPr>
                    <w:lang w:val="en-US"/>
                  </w:rPr>
                  <w:t xml:space="preserve">), and </w:t>
                </w:r>
                <w:r w:rsidRPr="00FE42D8">
                  <w:rPr>
                    <w:i/>
                    <w:lang w:val="en-US"/>
                  </w:rPr>
                  <w:t>Senilità</w:t>
                </w:r>
                <w:r w:rsidRPr="00FE42D8">
                  <w:rPr>
                    <w:lang w:val="en-US"/>
                  </w:rPr>
                  <w:t xml:space="preserve"> (1898; </w:t>
                </w:r>
                <w:r w:rsidRPr="00FE42D8">
                  <w:rPr>
                    <w:i/>
                    <w:lang w:val="en-US"/>
                  </w:rPr>
                  <w:t>As a Man Grows Older</w:t>
                </w:r>
                <w:r w:rsidRPr="00FE42D8">
                  <w:rPr>
                    <w:lang w:val="en-US"/>
                  </w:rPr>
                  <w:t>). During the first decades of the twentieth century, Svevo’s interest in literature seemed to have waned, at least in appearance</w:t>
                </w:r>
                <w:r>
                  <w:rPr>
                    <w:lang w:val="en-US"/>
                  </w:rPr>
                  <w:t>,</w:t>
                </w:r>
                <w:r w:rsidRPr="00FE42D8">
                  <w:rPr>
                    <w:lang w:val="en-US"/>
                  </w:rPr>
                  <w:t xml:space="preserve"> both because of the limited success of his work and his busy professional life. </w:t>
                </w:r>
                <w:r>
                  <w:rPr>
                    <w:lang w:val="en-US"/>
                  </w:rPr>
                  <w:t>I</w:t>
                </w:r>
                <w:r w:rsidRPr="00FE42D8">
                  <w:rPr>
                    <w:lang w:val="en-US"/>
                  </w:rPr>
                  <w:t xml:space="preserve">n the same period, however, he </w:t>
                </w:r>
                <w:r>
                  <w:rPr>
                    <w:lang w:val="en-US"/>
                  </w:rPr>
                  <w:t>made</w:t>
                </w:r>
                <w:r w:rsidRPr="00FE42D8">
                  <w:rPr>
                    <w:lang w:val="en-US"/>
                  </w:rPr>
                  <w:t xml:space="preserve"> a close friend of James Joyce (who lived in Triest</w:t>
                </w:r>
                <w:r>
                  <w:rPr>
                    <w:lang w:val="en-US"/>
                  </w:rPr>
                  <w:t>e</w:t>
                </w:r>
                <w:r w:rsidRPr="00FE42D8">
                  <w:rPr>
                    <w:lang w:val="en-US"/>
                  </w:rPr>
                  <w:t xml:space="preserve"> from 1905 </w:t>
                </w:r>
                <w:r>
                  <w:rPr>
                    <w:lang w:val="en-US"/>
                  </w:rPr>
                  <w:t>to</w:t>
                </w:r>
                <w:r w:rsidRPr="00FE42D8">
                  <w:rPr>
                    <w:lang w:val="en-US"/>
                  </w:rPr>
                  <w:t xml:space="preserve"> 1914) and discovered Freudian psychoanalysis, two important factors in the genesis of his third novel, </w:t>
                </w:r>
                <w:r w:rsidRPr="00FE42D8">
                  <w:rPr>
                    <w:i/>
                    <w:lang w:val="en-US"/>
                  </w:rPr>
                  <w:t xml:space="preserve">La coscienza di Zeno </w:t>
                </w:r>
                <w:r>
                  <w:rPr>
                    <w:lang w:val="en-US"/>
                  </w:rPr>
                  <w:t>(1923;</w:t>
                </w:r>
                <w:r w:rsidRPr="00FE42D8">
                  <w:rPr>
                    <w:lang w:val="en-US"/>
                  </w:rPr>
                  <w:t xml:space="preserve"> </w:t>
                </w:r>
                <w:r w:rsidRPr="00FE42D8">
                  <w:rPr>
                    <w:i/>
                    <w:lang w:val="en-US"/>
                  </w:rPr>
                  <w:t>Zeno’s Conscience</w:t>
                </w:r>
                <w:r w:rsidRPr="00FE42D8">
                  <w:rPr>
                    <w:lang w:val="en-US"/>
                  </w:rPr>
                  <w:t>),</w:t>
                </w:r>
                <w:r>
                  <w:rPr>
                    <w:lang w:val="en-US"/>
                  </w:rPr>
                  <w:t xml:space="preserve"> soon</w:t>
                </w:r>
                <w:r w:rsidRPr="00FE42D8">
                  <w:rPr>
                    <w:lang w:val="en-US"/>
                  </w:rPr>
                  <w:t xml:space="preserve"> </w:t>
                </w:r>
                <w:r>
                  <w:rPr>
                    <w:lang w:val="en-US"/>
                  </w:rPr>
                  <w:t xml:space="preserve">recognized as </w:t>
                </w:r>
                <w:r w:rsidRPr="00FE42D8">
                  <w:rPr>
                    <w:lang w:val="en-US"/>
                  </w:rPr>
                  <w:t>one of the ground-breaking novels of international modernism. Encouraged by this success, Svevo planned a fourth novel and published several short stories. Svevo died in 1928 from the injuries sustained in a car accident.</w:t>
                </w:r>
              </w:p>
              <w:p w14:paraId="54728D10" w14:textId="77777777" w:rsidR="00E85A05" w:rsidRDefault="00E85A05" w:rsidP="00E85A05"/>
            </w:tc>
          </w:sdtContent>
        </w:sdt>
      </w:tr>
      <w:tr w:rsidR="003F0D73" w14:paraId="3979D686" w14:textId="77777777" w:rsidTr="003F0D73">
        <w:sdt>
          <w:sdtPr>
            <w:alias w:val="Article text"/>
            <w:tag w:val="articleText"/>
            <w:id w:val="634067588"/>
            <w:placeholder>
              <w:docPart w:val="4AB13F5D6405F442A06EC5278FC7E085"/>
            </w:placeholder>
          </w:sdtPr>
          <w:sdtEndPr/>
          <w:sdtContent>
            <w:tc>
              <w:tcPr>
                <w:tcW w:w="9016" w:type="dxa"/>
                <w:tcMar>
                  <w:top w:w="113" w:type="dxa"/>
                  <w:bottom w:w="113" w:type="dxa"/>
                </w:tcMar>
              </w:tcPr>
              <w:p w14:paraId="46A609BE" w14:textId="77777777" w:rsidR="00C2080B" w:rsidRDefault="001E3DD6" w:rsidP="00C2080B">
                <w:pPr>
                  <w:rPr>
                    <w:lang w:val="en-US"/>
                  </w:rPr>
                </w:pPr>
                <w:r w:rsidRPr="00FE42D8">
                  <w:rPr>
                    <w:lang w:val="en-US"/>
                  </w:rPr>
                  <w:t>Italo Svevo was born as Aron Ettore Schmitz in 1861 in Triest</w:t>
                </w:r>
                <w:r>
                  <w:rPr>
                    <w:lang w:val="en-US"/>
                  </w:rPr>
                  <w:t>e</w:t>
                </w:r>
                <w:r w:rsidRPr="00FE42D8">
                  <w:rPr>
                    <w:lang w:val="en-US"/>
                  </w:rPr>
                  <w:t xml:space="preserve">, a city in the north east of Italy that until 1919 was part of the Austrian-Hungarian Empire. </w:t>
                </w:r>
              </w:p>
              <w:p w14:paraId="6AD0AB6B" w14:textId="77777777" w:rsidR="00C2080B" w:rsidRDefault="00C2080B" w:rsidP="001E3DD6">
                <w:pPr>
                  <w:rPr>
                    <w:rFonts w:cstheme="minorHAnsi"/>
                    <w:sz w:val="26"/>
                    <w:szCs w:val="26"/>
                    <w:lang w:val="en-US"/>
                  </w:rPr>
                </w:pPr>
              </w:p>
              <w:p w14:paraId="624D0934" w14:textId="645ED27B" w:rsidR="00C2080B" w:rsidRDefault="002372C8" w:rsidP="00C2080B">
                <w:pPr>
                  <w:rPr>
                    <w:lang w:val="en-US"/>
                  </w:rPr>
                </w:pPr>
                <w:r>
                  <w:rPr>
                    <w:lang w:val="en-US"/>
                  </w:rPr>
                  <w:t>File: Sve</w:t>
                </w:r>
                <w:bookmarkStart w:id="0" w:name="_GoBack"/>
                <w:bookmarkEnd w:id="0"/>
                <w:r w:rsidR="00C2080B">
                  <w:rPr>
                    <w:lang w:val="en-US"/>
                  </w:rPr>
                  <w:t>vo.jpg</w:t>
                </w:r>
              </w:p>
              <w:p w14:paraId="4066E7EF" w14:textId="77777777" w:rsidR="00C2080B" w:rsidRDefault="00C2080B" w:rsidP="00C2080B">
                <w:pPr>
                  <w:rPr>
                    <w:lang w:val="en-US"/>
                  </w:rPr>
                </w:pPr>
                <w:r>
                  <w:rPr>
                    <w:lang w:val="en-US"/>
                  </w:rPr>
                  <w:t xml:space="preserve">[[source: </w:t>
                </w:r>
                <w:r w:rsidRPr="00C2080B">
                  <w:rPr>
                    <w:lang w:val="en-US"/>
                  </w:rPr>
                  <w:t>http://www.gettyimages.co.uk/detail/news-photo/bust-portrait-of-triests-writer-italo-svevo-work-by-news-photo/165707837</w:t>
                </w:r>
                <w:r>
                  <w:rPr>
                    <w:lang w:val="en-US"/>
                  </w:rPr>
                  <w:t>]]</w:t>
                </w:r>
              </w:p>
              <w:p w14:paraId="46DC7FB6" w14:textId="77777777" w:rsidR="00C2080B" w:rsidRDefault="00C2080B" w:rsidP="00C2080B">
                <w:pPr>
                  <w:rPr>
                    <w:lang w:val="en-US"/>
                  </w:rPr>
                </w:pPr>
              </w:p>
              <w:p w14:paraId="141C3253" w14:textId="77777777" w:rsidR="001E3DD6" w:rsidRDefault="001E3DD6" w:rsidP="00C2080B">
                <w:pPr>
                  <w:rPr>
                    <w:lang w:val="en-US"/>
                  </w:rPr>
                </w:pPr>
                <w:r w:rsidRPr="00FE42D8">
                  <w:rPr>
                    <w:lang w:val="en-US"/>
                  </w:rPr>
                  <w:t xml:space="preserve">Due to the economic woes that hit his bourgeois family, he </w:t>
                </w:r>
                <w:r>
                  <w:rPr>
                    <w:lang w:val="en-US"/>
                  </w:rPr>
                  <w:t>was</w:t>
                </w:r>
                <w:r w:rsidRPr="00FE42D8">
                  <w:rPr>
                    <w:lang w:val="en-US"/>
                  </w:rPr>
                  <w:t xml:space="preserve"> forced to work as a bank</w:t>
                </w:r>
                <w:r>
                  <w:rPr>
                    <w:lang w:val="en-US"/>
                  </w:rPr>
                  <w:t xml:space="preserve"> clerk</w:t>
                </w:r>
                <w:r w:rsidRPr="00FE42D8">
                  <w:rPr>
                    <w:lang w:val="en-US"/>
                  </w:rPr>
                  <w:t xml:space="preserve">, </w:t>
                </w:r>
                <w:r>
                  <w:rPr>
                    <w:lang w:val="en-US"/>
                  </w:rPr>
                  <w:t xml:space="preserve">albeit </w:t>
                </w:r>
                <w:r w:rsidRPr="00FE42D8">
                  <w:rPr>
                    <w:lang w:val="en-US"/>
                  </w:rPr>
                  <w:t xml:space="preserve">without giving up the dream of a literary career. Initially interested mainly in theatre, he published a couple of short stories and two novels, </w:t>
                </w:r>
                <w:r w:rsidRPr="00FE42D8">
                  <w:rPr>
                    <w:i/>
                    <w:lang w:val="en-US"/>
                  </w:rPr>
                  <w:t>Una vita</w:t>
                </w:r>
                <w:r w:rsidRPr="00FE42D8">
                  <w:rPr>
                    <w:lang w:val="en-US"/>
                  </w:rPr>
                  <w:t xml:space="preserve"> (18</w:t>
                </w:r>
                <w:r>
                  <w:rPr>
                    <w:lang w:val="en-US"/>
                  </w:rPr>
                  <w:t>93</w:t>
                </w:r>
                <w:r w:rsidRPr="00FE42D8">
                  <w:rPr>
                    <w:lang w:val="en-US"/>
                  </w:rPr>
                  <w:t xml:space="preserve">; </w:t>
                </w:r>
                <w:r w:rsidRPr="00FE42D8">
                  <w:rPr>
                    <w:i/>
                    <w:lang w:val="en-US"/>
                  </w:rPr>
                  <w:t>A Life</w:t>
                </w:r>
                <w:r w:rsidRPr="00FE42D8">
                  <w:rPr>
                    <w:lang w:val="en-US"/>
                  </w:rPr>
                  <w:t xml:space="preserve">), and </w:t>
                </w:r>
                <w:r w:rsidRPr="00FE42D8">
                  <w:rPr>
                    <w:i/>
                    <w:lang w:val="en-US"/>
                  </w:rPr>
                  <w:t>Senilità</w:t>
                </w:r>
                <w:r w:rsidRPr="00FE42D8">
                  <w:rPr>
                    <w:lang w:val="en-US"/>
                  </w:rPr>
                  <w:t xml:space="preserve"> (1898; </w:t>
                </w:r>
                <w:r w:rsidRPr="00FE42D8">
                  <w:rPr>
                    <w:i/>
                    <w:lang w:val="en-US"/>
                  </w:rPr>
                  <w:t>As a Man Grows Older</w:t>
                </w:r>
                <w:r w:rsidRPr="00FE42D8">
                  <w:rPr>
                    <w:lang w:val="en-US"/>
                  </w:rPr>
                  <w:t>). During the first decades of the twentieth century, Svevo’s interest in literature seemed to have waned, at least in appearance</w:t>
                </w:r>
                <w:r>
                  <w:rPr>
                    <w:lang w:val="en-US"/>
                  </w:rPr>
                  <w:t>,</w:t>
                </w:r>
                <w:r w:rsidRPr="00FE42D8">
                  <w:rPr>
                    <w:lang w:val="en-US"/>
                  </w:rPr>
                  <w:t xml:space="preserve"> both because of the limited success of his work and his busy professional life. </w:t>
                </w:r>
                <w:r>
                  <w:rPr>
                    <w:lang w:val="en-US"/>
                  </w:rPr>
                  <w:t>I</w:t>
                </w:r>
                <w:r w:rsidRPr="00FE42D8">
                  <w:rPr>
                    <w:lang w:val="en-US"/>
                  </w:rPr>
                  <w:t xml:space="preserve">n the same period, however, he </w:t>
                </w:r>
                <w:r>
                  <w:rPr>
                    <w:lang w:val="en-US"/>
                  </w:rPr>
                  <w:t>made</w:t>
                </w:r>
                <w:r w:rsidRPr="00FE42D8">
                  <w:rPr>
                    <w:lang w:val="en-US"/>
                  </w:rPr>
                  <w:t xml:space="preserve"> a close friend of James Joyce (who lived in Triest</w:t>
                </w:r>
                <w:r>
                  <w:rPr>
                    <w:lang w:val="en-US"/>
                  </w:rPr>
                  <w:t>e</w:t>
                </w:r>
                <w:r w:rsidRPr="00FE42D8">
                  <w:rPr>
                    <w:lang w:val="en-US"/>
                  </w:rPr>
                  <w:t xml:space="preserve"> from 1905 </w:t>
                </w:r>
                <w:r>
                  <w:rPr>
                    <w:lang w:val="en-US"/>
                  </w:rPr>
                  <w:t>to</w:t>
                </w:r>
                <w:r w:rsidRPr="00FE42D8">
                  <w:rPr>
                    <w:lang w:val="en-US"/>
                  </w:rPr>
                  <w:t xml:space="preserve"> 1914) and discovered Freudian psychoanalysis, two important factors in the genesis of his third novel, </w:t>
                </w:r>
                <w:r w:rsidRPr="00FE42D8">
                  <w:rPr>
                    <w:i/>
                    <w:lang w:val="en-US"/>
                  </w:rPr>
                  <w:t xml:space="preserve">La coscienza di Zeno </w:t>
                </w:r>
                <w:r>
                  <w:rPr>
                    <w:lang w:val="en-US"/>
                  </w:rPr>
                  <w:t>(1923;</w:t>
                </w:r>
                <w:r w:rsidRPr="00FE42D8">
                  <w:rPr>
                    <w:lang w:val="en-US"/>
                  </w:rPr>
                  <w:t xml:space="preserve"> </w:t>
                </w:r>
                <w:r w:rsidRPr="00FE42D8">
                  <w:rPr>
                    <w:i/>
                    <w:lang w:val="en-US"/>
                  </w:rPr>
                  <w:t>Zeno’s Conscience</w:t>
                </w:r>
                <w:r w:rsidRPr="00FE42D8">
                  <w:rPr>
                    <w:lang w:val="en-US"/>
                  </w:rPr>
                  <w:t>),</w:t>
                </w:r>
                <w:r>
                  <w:rPr>
                    <w:lang w:val="en-US"/>
                  </w:rPr>
                  <w:t xml:space="preserve"> soon</w:t>
                </w:r>
                <w:r w:rsidRPr="00FE42D8">
                  <w:rPr>
                    <w:lang w:val="en-US"/>
                  </w:rPr>
                  <w:t xml:space="preserve"> </w:t>
                </w:r>
                <w:r>
                  <w:rPr>
                    <w:lang w:val="en-US"/>
                  </w:rPr>
                  <w:t xml:space="preserve">recognized as </w:t>
                </w:r>
                <w:r w:rsidRPr="00FE42D8">
                  <w:rPr>
                    <w:lang w:val="en-US"/>
                  </w:rPr>
                  <w:t>one of the ground-breaking novels of international modernism. Encouraged by this success, Svevo planned a fourth novel and published several short stories. Svevo died in 1928 from the injuries sustained in a car accident.</w:t>
                </w:r>
              </w:p>
              <w:p w14:paraId="18C35F64" w14:textId="77777777" w:rsidR="00C2080B" w:rsidRPr="00FE42D8" w:rsidRDefault="00C2080B" w:rsidP="00C2080B">
                <w:pPr>
                  <w:rPr>
                    <w:lang w:val="en-US"/>
                  </w:rPr>
                </w:pPr>
              </w:p>
              <w:p w14:paraId="1A2F2C83" w14:textId="77777777" w:rsidR="001E3DD6" w:rsidRDefault="001E3DD6" w:rsidP="00C2080B">
                <w:pPr>
                  <w:rPr>
                    <w:lang w:val="en-US"/>
                  </w:rPr>
                </w:pPr>
                <w:r>
                  <w:rPr>
                    <w:lang w:val="en-US"/>
                  </w:rPr>
                  <w:lastRenderedPageBreak/>
                  <w:t>With</w:t>
                </w:r>
                <w:r w:rsidR="00C2080B">
                  <w:rPr>
                    <w:lang w:val="en-US"/>
                  </w:rPr>
                  <w:t xml:space="preserve"> </w:t>
                </w:r>
                <w:r w:rsidRPr="00FE42D8">
                  <w:rPr>
                    <w:lang w:val="en-US"/>
                  </w:rPr>
                  <w:t>the</w:t>
                </w:r>
                <w:r>
                  <w:rPr>
                    <w:lang w:val="en-US"/>
                  </w:rPr>
                  <w:t>ir</w:t>
                </w:r>
                <w:r w:rsidRPr="00FE42D8">
                  <w:rPr>
                    <w:lang w:val="en-US"/>
                  </w:rPr>
                  <w:t xml:space="preserve"> detailed evocations of settings and the close analysis of the relations between various characters, </w:t>
                </w:r>
                <w:r>
                  <w:rPr>
                    <w:lang w:val="en-US"/>
                  </w:rPr>
                  <w:t xml:space="preserve">Svevo’s first two novels, </w:t>
                </w:r>
                <w:r>
                  <w:rPr>
                    <w:i/>
                    <w:lang w:val="en-US"/>
                  </w:rPr>
                  <w:t xml:space="preserve">A </w:t>
                </w:r>
                <w:r w:rsidRPr="006512FD">
                  <w:rPr>
                    <w:i/>
                    <w:lang w:val="en-US"/>
                  </w:rPr>
                  <w:t>Life</w:t>
                </w:r>
                <w:r>
                  <w:rPr>
                    <w:lang w:val="en-US"/>
                  </w:rPr>
                  <w:t xml:space="preserve"> and </w:t>
                </w:r>
                <w:r>
                  <w:rPr>
                    <w:i/>
                    <w:lang w:val="en-US"/>
                  </w:rPr>
                  <w:t>As a Man Grows Older</w:t>
                </w:r>
                <w:r>
                  <w:rPr>
                    <w:lang w:val="en-US"/>
                  </w:rPr>
                  <w:t xml:space="preserve">, are still indebted to </w:t>
                </w:r>
                <w:r w:rsidRPr="00FE42D8">
                  <w:rPr>
                    <w:lang w:val="en-US"/>
                  </w:rPr>
                  <w:t>nineteenth century realism, yet the complex (and complexed) condition of the main characters, especially their mora</w:t>
                </w:r>
                <w:r>
                  <w:rPr>
                    <w:lang w:val="en-US"/>
                  </w:rPr>
                  <w:t>l and psychological disarray, their</w:t>
                </w:r>
                <w:r w:rsidRPr="00FE42D8">
                  <w:rPr>
                    <w:lang w:val="en-US"/>
                  </w:rPr>
                  <w:t xml:space="preserve"> strong sense of uncertainty and existential inaptness, already </w:t>
                </w:r>
                <w:r>
                  <w:rPr>
                    <w:lang w:val="en-US"/>
                  </w:rPr>
                  <w:t>foreshadow many of the typical</w:t>
                </w:r>
                <w:r w:rsidRPr="00FE42D8">
                  <w:rPr>
                    <w:lang w:val="en-US"/>
                  </w:rPr>
                  <w:t xml:space="preserve"> modernist antiheroes of the twentieth century. Alfonso Nitti, the protagonist of </w:t>
                </w:r>
                <w:r w:rsidRPr="00FE42D8">
                  <w:rPr>
                    <w:i/>
                    <w:lang w:val="en-US"/>
                  </w:rPr>
                  <w:t>A Life</w:t>
                </w:r>
                <w:r w:rsidRPr="00FE42D8">
                  <w:rPr>
                    <w:lang w:val="en-US"/>
                  </w:rPr>
                  <w:t>, is a young man dreaming of great intellectual and artistic achievements</w:t>
                </w:r>
                <w:r>
                  <w:rPr>
                    <w:lang w:val="en-US"/>
                  </w:rPr>
                  <w:t>. He</w:t>
                </w:r>
                <w:r w:rsidRPr="00FE42D8">
                  <w:rPr>
                    <w:lang w:val="en-US"/>
                  </w:rPr>
                  <w:t xml:space="preserve"> leaves his family home in the countryside for Triest</w:t>
                </w:r>
                <w:r>
                  <w:rPr>
                    <w:lang w:val="en-US"/>
                  </w:rPr>
                  <w:t>e</w:t>
                </w:r>
                <w:r w:rsidRPr="00FE42D8">
                  <w:rPr>
                    <w:lang w:val="en-US"/>
                  </w:rPr>
                  <w:t xml:space="preserve">, where he starts to work as an employee in one of the city’s many banks. Involved in various kinds of intrigues and confronted with professional, artistic and sentimental failures, Nitti feels profoundly inapt to live up to his own expectations (the original title of the novel was </w:t>
                </w:r>
                <w:r w:rsidRPr="00FE42D8">
                  <w:rPr>
                    <w:i/>
                    <w:lang w:val="en-US"/>
                  </w:rPr>
                  <w:t>Un inetto</w:t>
                </w:r>
                <w:r w:rsidRPr="00FE42D8">
                  <w:rPr>
                    <w:lang w:val="en-US"/>
                  </w:rPr>
                  <w:t xml:space="preserve">, ‘an inapt character’). He tries to cope with his sharp sense of inferiority </w:t>
                </w:r>
                <w:r w:rsidRPr="00FE42D8">
                  <w:rPr>
                    <w:i/>
                    <w:lang w:val="en-US"/>
                  </w:rPr>
                  <w:t>vis-à-vis</w:t>
                </w:r>
                <w:r w:rsidRPr="00FE42D8">
                  <w:rPr>
                    <w:lang w:val="en-US"/>
                  </w:rPr>
                  <w:t xml:space="preserve"> the other characters and the social classes</w:t>
                </w:r>
                <w:r>
                  <w:rPr>
                    <w:lang w:val="en-US"/>
                  </w:rPr>
                  <w:t xml:space="preserve"> to which</w:t>
                </w:r>
                <w:r w:rsidRPr="00FE42D8">
                  <w:rPr>
                    <w:lang w:val="en-US"/>
                  </w:rPr>
                  <w:t xml:space="preserve"> they belong by developing an attitude of moral and intellectual superiority, even scorn, towards the codes and conventions of social life. Yet at the same time he seems fully aware that his literary and intellectual ruminations are a form of escapism, and an attempt to find some kind of justification of his existential situation and his feelings. By the end of the novel he can no longer avoid to face facts; unable to affirm his own identity and to assume the differences vis-à-vis the others, he sees suicide as the only logical outcome of his short and failed life. </w:t>
                </w:r>
              </w:p>
              <w:p w14:paraId="1ECB6560" w14:textId="77777777" w:rsidR="00C2080B" w:rsidRPr="00FE42D8" w:rsidRDefault="00C2080B" w:rsidP="00C2080B">
                <w:pPr>
                  <w:rPr>
                    <w:lang w:val="en-US"/>
                  </w:rPr>
                </w:pPr>
              </w:p>
              <w:p w14:paraId="7BFCC7CC" w14:textId="77777777" w:rsidR="001E3DD6" w:rsidRPr="00FE42D8" w:rsidRDefault="001E3DD6" w:rsidP="00C2080B">
                <w:pPr>
                  <w:rPr>
                    <w:lang w:val="en-US"/>
                  </w:rPr>
                </w:pPr>
                <w:r w:rsidRPr="00FE42D8">
                  <w:rPr>
                    <w:lang w:val="en-US"/>
                  </w:rPr>
                  <w:t xml:space="preserve">The title of Svevo’s second novel, </w:t>
                </w:r>
                <w:r w:rsidRPr="00FE42D8">
                  <w:rPr>
                    <w:i/>
                    <w:lang w:val="en-US"/>
                  </w:rPr>
                  <w:t>A Man Grows Older</w:t>
                </w:r>
                <w:r>
                  <w:rPr>
                    <w:lang w:val="en-US"/>
                  </w:rPr>
                  <w:t>,</w:t>
                </w:r>
                <w:r w:rsidRPr="00FE42D8">
                  <w:rPr>
                    <w:lang w:val="en-US"/>
                  </w:rPr>
                  <w:t xml:space="preserve"> </w:t>
                </w:r>
                <w:r>
                  <w:rPr>
                    <w:lang w:val="en-US"/>
                  </w:rPr>
                  <w:t>hints at</w:t>
                </w:r>
                <w:r w:rsidRPr="00FE42D8">
                  <w:rPr>
                    <w:lang w:val="en-US"/>
                  </w:rPr>
                  <w:t xml:space="preserve"> the </w:t>
                </w:r>
                <w:r>
                  <w:rPr>
                    <w:lang w:val="en-US"/>
                  </w:rPr>
                  <w:t>existential</w:t>
                </w:r>
                <w:r w:rsidRPr="00FE42D8">
                  <w:rPr>
                    <w:lang w:val="en-US"/>
                  </w:rPr>
                  <w:t xml:space="preserve"> inertia of the protagonist, Emilio Brentani. Just like Alfonso Nitti, Brentani works as an employee in one of Trieste’s financial institutions, and dreams of a career in the arts, so far with limited success. When Emilio gets involved with Angiolina, a young woman </w:t>
                </w:r>
                <w:r>
                  <w:rPr>
                    <w:lang w:val="en-US"/>
                  </w:rPr>
                  <w:t>of</w:t>
                </w:r>
                <w:r w:rsidRPr="00FE42D8">
                  <w:rPr>
                    <w:lang w:val="en-US"/>
                  </w:rPr>
                  <w:t xml:space="preserve"> dubious moral reputation, he slowly gets entangled</w:t>
                </w:r>
                <w:r w:rsidRPr="00FE42D8">
                  <w:rPr>
                    <w:b/>
                    <w:lang w:val="en-US"/>
                  </w:rPr>
                  <w:t xml:space="preserve"> </w:t>
                </w:r>
                <w:r w:rsidRPr="00FE42D8">
                  <w:rPr>
                    <w:lang w:val="en-US"/>
                  </w:rPr>
                  <w:t xml:space="preserve">in a web of illusions and (self)deceit. Despite the warnings of his friend Stefano Balli (who, contrary to Emilio, </w:t>
                </w:r>
                <w:r>
                  <w:rPr>
                    <w:lang w:val="en-US"/>
                  </w:rPr>
                  <w:t>has</w:t>
                </w:r>
                <w:r w:rsidRPr="00FE42D8">
                  <w:rPr>
                    <w:lang w:val="en-US"/>
                  </w:rPr>
                  <w:t xml:space="preserve"> a strong and lucid personality) not to take Angiolina’s love seriously,</w:t>
                </w:r>
                <w:r w:rsidRPr="00FE42D8">
                  <w:rPr>
                    <w:b/>
                    <w:lang w:val="en-US"/>
                  </w:rPr>
                  <w:t xml:space="preserve"> </w:t>
                </w:r>
                <w:r w:rsidRPr="00FE42D8">
                  <w:rPr>
                    <w:lang w:val="en-US"/>
                  </w:rPr>
                  <w:t xml:space="preserve">Brentani seems unable or unwilling to face the truth about </w:t>
                </w:r>
                <w:r>
                  <w:rPr>
                    <w:lang w:val="en-US"/>
                  </w:rPr>
                  <w:t>her</w:t>
                </w:r>
                <w:r w:rsidRPr="00FE42D8">
                  <w:rPr>
                    <w:lang w:val="en-US"/>
                  </w:rPr>
                  <w:t xml:space="preserve">. Even after it has become impossible to deny </w:t>
                </w:r>
                <w:r>
                  <w:rPr>
                    <w:lang w:val="en-US"/>
                  </w:rPr>
                  <w:t>Angiolina’s</w:t>
                </w:r>
                <w:r w:rsidRPr="00FE42D8">
                  <w:rPr>
                    <w:lang w:val="en-US"/>
                  </w:rPr>
                  <w:t xml:space="preserve"> betrayal, he continues to cherish an idealized yet </w:t>
                </w:r>
                <w:r>
                  <w:rPr>
                    <w:lang w:val="en-US"/>
                  </w:rPr>
                  <w:t>utterly</w:t>
                </w:r>
                <w:r w:rsidRPr="00FE42D8">
                  <w:rPr>
                    <w:lang w:val="en-US"/>
                  </w:rPr>
                  <w:t xml:space="preserve"> false image of </w:t>
                </w:r>
                <w:r>
                  <w:rPr>
                    <w:lang w:val="en-US"/>
                  </w:rPr>
                  <w:t>her</w:t>
                </w:r>
                <w:r w:rsidRPr="00FE42D8">
                  <w:rPr>
                    <w:lang w:val="en-US"/>
                  </w:rPr>
                  <w:t>. The impersonal narrator exposes</w:t>
                </w:r>
                <w:r>
                  <w:rPr>
                    <w:lang w:val="en-US"/>
                  </w:rPr>
                  <w:t>, often</w:t>
                </w:r>
                <w:r w:rsidRPr="00FE42D8">
                  <w:rPr>
                    <w:lang w:val="en-US"/>
                  </w:rPr>
                  <w:t xml:space="preserve"> with fierce irony</w:t>
                </w:r>
                <w:r>
                  <w:rPr>
                    <w:lang w:val="en-US"/>
                  </w:rPr>
                  <w:t>,</w:t>
                </w:r>
                <w:r w:rsidRPr="00FE42D8">
                  <w:rPr>
                    <w:lang w:val="en-US"/>
                  </w:rPr>
                  <w:t xml:space="preserve"> Brentani’s weaknesses, </w:t>
                </w:r>
                <w:r>
                  <w:rPr>
                    <w:lang w:val="en-US"/>
                  </w:rPr>
                  <w:t>in particular</w:t>
                </w:r>
                <w:r w:rsidRPr="00FE42D8">
                  <w:rPr>
                    <w:lang w:val="en-US"/>
                  </w:rPr>
                  <w:t xml:space="preserve"> </w:t>
                </w:r>
                <w:r>
                  <w:rPr>
                    <w:lang w:val="en-US"/>
                  </w:rPr>
                  <w:t xml:space="preserve">the impossibility </w:t>
                </w:r>
                <w:r w:rsidRPr="00FE42D8">
                  <w:rPr>
                    <w:lang w:val="en-US"/>
                  </w:rPr>
                  <w:t xml:space="preserve">to achieve the kind of lucid and tragic self-consciousness achieved by Alfonso Nitti in </w:t>
                </w:r>
                <w:r w:rsidRPr="00FE42D8">
                  <w:rPr>
                    <w:i/>
                    <w:lang w:val="en-US"/>
                  </w:rPr>
                  <w:t>A Life</w:t>
                </w:r>
                <w:r w:rsidRPr="00FE42D8">
                  <w:rPr>
                    <w:lang w:val="en-US"/>
                  </w:rPr>
                  <w:t xml:space="preserve">. </w:t>
                </w:r>
              </w:p>
              <w:p w14:paraId="2B89D898" w14:textId="77777777" w:rsidR="00C2080B" w:rsidRDefault="00C2080B" w:rsidP="00C2080B">
                <w:pPr>
                  <w:rPr>
                    <w:lang w:val="en-US"/>
                  </w:rPr>
                </w:pPr>
              </w:p>
              <w:p w14:paraId="6246FFE1" w14:textId="77777777" w:rsidR="001E3DD6" w:rsidRPr="000B072F" w:rsidRDefault="001E3DD6" w:rsidP="00C2080B">
                <w:pPr>
                  <w:rPr>
                    <w:b/>
                    <w:lang w:val="en-US"/>
                  </w:rPr>
                </w:pPr>
                <w:r w:rsidRPr="000B072F">
                  <w:rPr>
                    <w:lang w:val="en-US"/>
                  </w:rPr>
                  <w:t xml:space="preserve">In Svevo’s third novel, </w:t>
                </w:r>
                <w:r w:rsidRPr="000B072F">
                  <w:rPr>
                    <w:i/>
                    <w:lang w:val="en-US"/>
                  </w:rPr>
                  <w:t>Zeno’s Conscience</w:t>
                </w:r>
                <w:r w:rsidRPr="000B072F">
                  <w:rPr>
                    <w:lang w:val="en-US"/>
                  </w:rPr>
                  <w:t xml:space="preserve">, </w:t>
                </w:r>
                <w:r>
                  <w:rPr>
                    <w:lang w:val="en-US"/>
                  </w:rPr>
                  <w:t xml:space="preserve">the protagonist </w:t>
                </w:r>
                <w:r w:rsidRPr="000B072F">
                  <w:rPr>
                    <w:lang w:val="en-US"/>
                  </w:rPr>
                  <w:t>Zeno Cosini, a middle-aged Trieste bourgeois, reconstructs the most important episodes of his life. These accounts were commissioned by his psychiatrist, dottor S., who attempted to cure Zeno from his multiple neurotic disorders, and who published his patient’s writings after the latter had unilaterally decided to interrupt the therapy. The various chapters (thematically focused on topics such as Zeno’s addiction to smoking, the death of his father, marriage and adultery), are full of meandering recollections, puzzling comments and whimsical</w:t>
                </w:r>
                <w:r w:rsidRPr="000B072F">
                  <w:rPr>
                    <w:b/>
                    <w:lang w:val="en-US"/>
                  </w:rPr>
                  <w:t xml:space="preserve"> </w:t>
                </w:r>
                <w:r w:rsidRPr="000B072F">
                  <w:rPr>
                    <w:lang w:val="en-US"/>
                  </w:rPr>
                  <w:t>digressions on the confused and often contradictory thoughts, feel</w:t>
                </w:r>
                <w:r>
                  <w:rPr>
                    <w:lang w:val="en-US"/>
                  </w:rPr>
                  <w:t>ings and desires constituting</w:t>
                </w:r>
                <w:r w:rsidRPr="000B072F">
                  <w:rPr>
                    <w:lang w:val="en-US"/>
                  </w:rPr>
                  <w:t xml:space="preserve"> Zeno’s inner life. In his highly ironic and often hilarious accounts, Zeno relentlessly</w:t>
                </w:r>
                <w:r w:rsidRPr="000B072F">
                  <w:rPr>
                    <w:b/>
                    <w:lang w:val="en-US"/>
                  </w:rPr>
                  <w:t xml:space="preserve"> </w:t>
                </w:r>
                <w:r w:rsidRPr="000B072F">
                  <w:rPr>
                    <w:lang w:val="en-US"/>
                  </w:rPr>
                  <w:t>dissect</w:t>
                </w:r>
                <w:r>
                  <w:rPr>
                    <w:lang w:val="en-US"/>
                  </w:rPr>
                  <w:t>s</w:t>
                </w:r>
                <w:r w:rsidRPr="000B072F">
                  <w:rPr>
                    <w:lang w:val="en-US"/>
                  </w:rPr>
                  <w:t xml:space="preserve"> his many shortcomings, yet in other passages </w:t>
                </w:r>
                <w:r>
                  <w:rPr>
                    <w:lang w:val="en-US"/>
                  </w:rPr>
                  <w:t xml:space="preserve">he </w:t>
                </w:r>
                <w:r w:rsidRPr="000B072F">
                  <w:rPr>
                    <w:lang w:val="en-US"/>
                  </w:rPr>
                  <w:t>indulges in self-pity or in attempts to clear himself from any responsibility.  Zeno presents the reader with a self-portrait whose features are co</w:t>
                </w:r>
                <w:r>
                  <w:rPr>
                    <w:lang w:val="en-US"/>
                  </w:rPr>
                  <w:t>nstantly blurred and twisted: apparently, it</w:t>
                </w:r>
                <w:r w:rsidRPr="000B072F">
                  <w:rPr>
                    <w:lang w:val="en-US"/>
                  </w:rPr>
                  <w:t xml:space="preserve"> is the moment of writing and interpreting itself that incessantly reshuffles the multiple, ever-shifting “truths” of a subject</w:t>
                </w:r>
                <w:r>
                  <w:rPr>
                    <w:lang w:val="en-US"/>
                  </w:rPr>
                  <w:t>’s</w:t>
                </w:r>
                <w:r w:rsidRPr="000B072F">
                  <w:rPr>
                    <w:lang w:val="en-US"/>
                  </w:rPr>
                  <w:t xml:space="preserve"> consciousness, prejudicing the sheer possibility of a coherent moral conscience. </w:t>
                </w:r>
              </w:p>
              <w:p w14:paraId="58D35193" w14:textId="77777777" w:rsidR="00C2080B" w:rsidRDefault="00C2080B" w:rsidP="00C2080B">
                <w:pPr>
                  <w:rPr>
                    <w:lang w:val="en-US"/>
                  </w:rPr>
                </w:pPr>
              </w:p>
              <w:p w14:paraId="3DED5164" w14:textId="77777777" w:rsidR="001E3DD6" w:rsidRPr="000B072F" w:rsidRDefault="001E3DD6" w:rsidP="00C2080B">
                <w:pPr>
                  <w:rPr>
                    <w:lang w:val="en-US"/>
                  </w:rPr>
                </w:pPr>
                <w:r w:rsidRPr="000B072F">
                  <w:rPr>
                    <w:lang w:val="en-US"/>
                  </w:rPr>
                  <w:t>Svevo’s oeuvre is characterized by the intertwining of profoundly analytical and inherently skeptical stances. As modern science and philosophy (from Darwin to Freud, from N</w:t>
                </w:r>
                <w:r>
                  <w:rPr>
                    <w:lang w:val="en-US"/>
                  </w:rPr>
                  <w:t>ietzsche to Schopenhauer) are</w:t>
                </w:r>
                <w:r w:rsidRPr="000B072F">
                  <w:rPr>
                    <w:lang w:val="en-US"/>
                  </w:rPr>
                  <w:t xml:space="preserve"> emanation</w:t>
                </w:r>
                <w:r>
                  <w:rPr>
                    <w:lang w:val="en-US"/>
                  </w:rPr>
                  <w:t>s of modern condition as well as</w:t>
                </w:r>
                <w:r w:rsidRPr="000B072F">
                  <w:rPr>
                    <w:lang w:val="en-US"/>
                  </w:rPr>
                  <w:t xml:space="preserve"> tool</w:t>
                </w:r>
                <w:r>
                  <w:rPr>
                    <w:lang w:val="en-US"/>
                  </w:rPr>
                  <w:t>s</w:t>
                </w:r>
                <w:r w:rsidRPr="000B072F">
                  <w:rPr>
                    <w:lang w:val="en-US"/>
                  </w:rPr>
                  <w:t xml:space="preserve"> to scrutinize it, it may be useless to try to counterbalance the analytical and rational </w:t>
                </w:r>
                <w:r w:rsidRPr="000B072F">
                  <w:rPr>
                    <w:i/>
                    <w:lang w:val="en-US"/>
                  </w:rPr>
                  <w:t>forma mentis</w:t>
                </w:r>
                <w:r w:rsidRPr="000B072F">
                  <w:rPr>
                    <w:lang w:val="en-US"/>
                  </w:rPr>
                  <w:t xml:space="preserve"> of modern man by any kind of vitalist</w:t>
                </w:r>
                <w:r>
                  <w:rPr>
                    <w:lang w:val="en-US"/>
                  </w:rPr>
                  <w:t>ic and Dionysian</w:t>
                </w:r>
                <w:r w:rsidRPr="000B072F">
                  <w:rPr>
                    <w:lang w:val="en-US"/>
                  </w:rPr>
                  <w:t xml:space="preserve"> impetus. If there is an evolution to be recognized in Svevo’s fiction, it is the increasing tendency to see all kinds of remedies, therapies and consolations as mere </w:t>
                </w:r>
                <w:r w:rsidRPr="000B072F">
                  <w:rPr>
                    <w:lang w:val="en-US"/>
                  </w:rPr>
                  <w:lastRenderedPageBreak/>
                  <w:t>strategies of self-deception and eventually as clumsy, tragicomical ways of denying the inaptitude that seems to be the core of human existence.</w:t>
                </w:r>
              </w:p>
              <w:p w14:paraId="54582CC3" w14:textId="77777777" w:rsidR="001E3DD6" w:rsidRPr="00FE42D8" w:rsidRDefault="001E3DD6" w:rsidP="00C2080B">
                <w:pPr>
                  <w:rPr>
                    <w:b/>
                    <w:lang w:val="en-US"/>
                  </w:rPr>
                </w:pPr>
              </w:p>
              <w:p w14:paraId="55BA20F6" w14:textId="77777777" w:rsidR="001E3DD6" w:rsidRPr="00FE42D8" w:rsidRDefault="001E3DD6" w:rsidP="00C2080B">
                <w:pPr>
                  <w:pStyle w:val="Heading1"/>
                  <w:outlineLvl w:val="0"/>
                  <w:rPr>
                    <w:lang w:val="it-IT"/>
                  </w:rPr>
                </w:pPr>
                <w:r w:rsidRPr="00FE42D8">
                  <w:rPr>
                    <w:lang w:val="it-IT"/>
                  </w:rPr>
                  <w:t>List of Works</w:t>
                </w:r>
              </w:p>
              <w:p w14:paraId="608F5B53" w14:textId="77777777" w:rsidR="001E3DD6" w:rsidRPr="00FE42D8" w:rsidRDefault="001E3DD6" w:rsidP="00C2080B">
                <w:pPr>
                  <w:rPr>
                    <w:lang w:val="it-IT"/>
                  </w:rPr>
                </w:pPr>
                <w:r w:rsidRPr="00FE42D8">
                  <w:rPr>
                    <w:i/>
                    <w:lang w:val="it-IT"/>
                  </w:rPr>
                  <w:t>Tutte le opere</w:t>
                </w:r>
                <w:r w:rsidRPr="00FE42D8">
                  <w:rPr>
                    <w:lang w:val="it-IT"/>
                  </w:rPr>
                  <w:t>, ed. Nunzia Palmi</w:t>
                </w:r>
                <w:r>
                  <w:rPr>
                    <w:lang w:val="it-IT"/>
                  </w:rPr>
                  <w:t>eri and Fabio Vittorini, Milano:</w:t>
                </w:r>
                <w:r w:rsidRPr="00FE42D8">
                  <w:rPr>
                    <w:lang w:val="it-IT"/>
                  </w:rPr>
                  <w:t xml:space="preserve"> Mondadori (“Meridiani”), 2004, 3 vols.</w:t>
                </w:r>
              </w:p>
              <w:p w14:paraId="76AF76CF" w14:textId="77777777" w:rsidR="001E3DD6" w:rsidRPr="00FE42D8" w:rsidRDefault="001E3DD6" w:rsidP="00C2080B">
                <w:pPr>
                  <w:rPr>
                    <w:lang w:val="en-US"/>
                  </w:rPr>
                </w:pPr>
                <w:r w:rsidRPr="00FE42D8">
                  <w:rPr>
                    <w:i/>
                    <w:lang w:val="it-IT"/>
                  </w:rPr>
                  <w:t>Una vita</w:t>
                </w:r>
                <w:r w:rsidRPr="00FE42D8">
                  <w:rPr>
                    <w:lang w:val="it-IT"/>
                  </w:rPr>
                  <w:t xml:space="preserve">, </w:t>
                </w:r>
                <w:r>
                  <w:rPr>
                    <w:lang w:val="it-IT"/>
                  </w:rPr>
                  <w:t>Trieste:</w:t>
                </w:r>
                <w:r w:rsidRPr="00FE42D8">
                  <w:rPr>
                    <w:lang w:val="it-IT"/>
                  </w:rPr>
                  <w:t xml:space="preserve"> Vram, 1892 (</w:t>
                </w:r>
                <w:r w:rsidRPr="00FE42D8">
                  <w:rPr>
                    <w:i/>
                    <w:lang w:val="it-IT"/>
                  </w:rPr>
                  <w:t>A Life</w:t>
                </w:r>
                <w:r w:rsidRPr="00FE42D8">
                  <w:rPr>
                    <w:lang w:val="it-IT"/>
                  </w:rPr>
                  <w:t>, tr</w:t>
                </w:r>
                <w:r>
                  <w:rPr>
                    <w:lang w:val="it-IT"/>
                  </w:rPr>
                  <w:t>ans</w:t>
                </w:r>
                <w:r w:rsidRPr="00FE42D8">
                  <w:rPr>
                    <w:lang w:val="it-IT"/>
                  </w:rPr>
                  <w:t xml:space="preserve">. </w:t>
                </w:r>
                <w:r>
                  <w:rPr>
                    <w:lang w:val="en-US"/>
                  </w:rPr>
                  <w:t xml:space="preserve">Archibald Colquihoun, London: </w:t>
                </w:r>
                <w:r w:rsidRPr="00FE42D8">
                  <w:rPr>
                    <w:lang w:val="en-US"/>
                  </w:rPr>
                  <w:t xml:space="preserve">Pushkin Press, </w:t>
                </w:r>
                <w:r>
                  <w:rPr>
                    <w:lang w:val="en-US"/>
                  </w:rPr>
                  <w:t>2000</w:t>
                </w:r>
                <w:r w:rsidRPr="00FE42D8">
                  <w:rPr>
                    <w:lang w:val="en-US"/>
                  </w:rPr>
                  <w:t>)</w:t>
                </w:r>
              </w:p>
              <w:p w14:paraId="446DE679" w14:textId="77777777" w:rsidR="001E3DD6" w:rsidRPr="00FE42D8" w:rsidRDefault="001E3DD6" w:rsidP="00C2080B">
                <w:pPr>
                  <w:rPr>
                    <w:lang w:val="en-US"/>
                  </w:rPr>
                </w:pPr>
                <w:r w:rsidRPr="00FE42D8">
                  <w:rPr>
                    <w:i/>
                    <w:lang w:val="en-US"/>
                  </w:rPr>
                  <w:t>Senilità</w:t>
                </w:r>
                <w:r w:rsidRPr="00FE42D8">
                  <w:rPr>
                    <w:lang w:val="en-US"/>
                  </w:rPr>
                  <w:t xml:space="preserve">, </w:t>
                </w:r>
                <w:r>
                  <w:rPr>
                    <w:lang w:val="en-US"/>
                  </w:rPr>
                  <w:t>Trieste:</w:t>
                </w:r>
                <w:r w:rsidRPr="00FE42D8">
                  <w:rPr>
                    <w:lang w:val="en-US"/>
                  </w:rPr>
                  <w:t xml:space="preserve"> Vram, 1898 (</w:t>
                </w:r>
                <w:r w:rsidRPr="00FE42D8">
                  <w:rPr>
                    <w:i/>
                    <w:lang w:val="en-US"/>
                  </w:rPr>
                  <w:t>As a Man Grows Older</w:t>
                </w:r>
                <w:r w:rsidRPr="00FE42D8">
                  <w:rPr>
                    <w:lang w:val="en-US"/>
                  </w:rPr>
                  <w:t>,</w:t>
                </w:r>
                <w:r>
                  <w:rPr>
                    <w:lang w:val="en-US"/>
                  </w:rPr>
                  <w:t xml:space="preserve"> trans. Beryl de Zoete, Putnam:</w:t>
                </w:r>
                <w:r w:rsidRPr="00FE42D8">
                  <w:rPr>
                    <w:lang w:val="en-US"/>
                  </w:rPr>
                  <w:t xml:space="preserve"> 1932</w:t>
                </w:r>
                <w:r>
                  <w:rPr>
                    <w:lang w:val="en-US"/>
                  </w:rPr>
                  <w:t>; reprint New York Review Books,</w:t>
                </w:r>
                <w:r w:rsidRPr="00FE42D8">
                  <w:rPr>
                    <w:lang w:val="en-US"/>
                  </w:rPr>
                  <w:t xml:space="preserve"> 2001). </w:t>
                </w:r>
              </w:p>
              <w:p w14:paraId="472F92CA" w14:textId="77777777" w:rsidR="001E3DD6" w:rsidRPr="006512FD" w:rsidRDefault="001E3DD6" w:rsidP="00C2080B">
                <w:pPr>
                  <w:rPr>
                    <w:lang w:val="en-US"/>
                  </w:rPr>
                </w:pPr>
                <w:r w:rsidRPr="00FE42D8">
                  <w:rPr>
                    <w:i/>
                    <w:lang w:val="it-IT"/>
                  </w:rPr>
                  <w:t>La coscienza di Zeno</w:t>
                </w:r>
                <w:r>
                  <w:rPr>
                    <w:lang w:val="it-IT"/>
                  </w:rPr>
                  <w:t>, Bologna:</w:t>
                </w:r>
                <w:r w:rsidRPr="00FE42D8">
                  <w:rPr>
                    <w:lang w:val="it-IT"/>
                  </w:rPr>
                  <w:t xml:space="preserve"> Cappelli, 1923. </w:t>
                </w:r>
                <w:r w:rsidRPr="00FE42D8">
                  <w:rPr>
                    <w:lang w:val="en-US"/>
                  </w:rPr>
                  <w:t>(</w:t>
                </w:r>
                <w:r w:rsidRPr="00FE42D8">
                  <w:rPr>
                    <w:i/>
                    <w:lang w:val="en-US"/>
                  </w:rPr>
                  <w:t>Zeno’s Conscience</w:t>
                </w:r>
                <w:r w:rsidRPr="00FE42D8">
                  <w:rPr>
                    <w:lang w:val="en-US"/>
                  </w:rPr>
                  <w:t>, tr</w:t>
                </w:r>
                <w:r>
                  <w:rPr>
                    <w:lang w:val="en-US"/>
                  </w:rPr>
                  <w:t>ans</w:t>
                </w:r>
                <w:r w:rsidRPr="00FE42D8">
                  <w:rPr>
                    <w:lang w:val="en-US"/>
                  </w:rPr>
                  <w:t xml:space="preserve">. </w:t>
                </w:r>
                <w:r w:rsidRPr="006512FD">
                  <w:rPr>
                    <w:lang w:val="en-US"/>
                  </w:rPr>
                  <w:t>William Weaver, New York/London: Knopf/Everyman’s Library, 2001)</w:t>
                </w:r>
              </w:p>
              <w:p w14:paraId="071F1944" w14:textId="77777777" w:rsidR="001E3DD6" w:rsidRPr="00FE42D8" w:rsidRDefault="001E3DD6" w:rsidP="00C2080B">
                <w:pPr>
                  <w:rPr>
                    <w:lang w:val="it-IT"/>
                  </w:rPr>
                </w:pPr>
                <w:r w:rsidRPr="00FE42D8">
                  <w:rPr>
                    <w:i/>
                    <w:lang w:val="it-IT"/>
                  </w:rPr>
                  <w:t>La novella del buon vecchio e della bella fanciulla ed altri scritti</w:t>
                </w:r>
                <w:r w:rsidRPr="00FE42D8">
                  <w:rPr>
                    <w:lang w:val="it-IT"/>
                  </w:rPr>
                  <w:t>, Milan</w:t>
                </w:r>
                <w:r>
                  <w:rPr>
                    <w:lang w:val="it-IT"/>
                  </w:rPr>
                  <w:t>o:</w:t>
                </w:r>
                <w:r w:rsidRPr="00FE42D8">
                  <w:rPr>
                    <w:lang w:val="it-IT"/>
                  </w:rPr>
                  <w:t xml:space="preserve"> Morreale, 1929.</w:t>
                </w:r>
              </w:p>
              <w:p w14:paraId="4F18FCED" w14:textId="77777777" w:rsidR="001E3DD6" w:rsidRPr="00FE42D8" w:rsidRDefault="001E3DD6" w:rsidP="00C2080B">
                <w:pPr>
                  <w:rPr>
                    <w:lang w:val="it-IT"/>
                  </w:rPr>
                </w:pPr>
                <w:r w:rsidRPr="00FE42D8">
                  <w:rPr>
                    <w:i/>
                    <w:lang w:val="it-IT"/>
                  </w:rPr>
                  <w:t>Carteggio con James Joyce, Valéry Larbaud, Benjamin Crémieux, Marie Anne Comnène, Eugenio Montale e Valerio Jahier</w:t>
                </w:r>
                <w:r>
                  <w:rPr>
                    <w:lang w:val="it-IT"/>
                  </w:rPr>
                  <w:t>, ed. Bruno Maier, Milano:</w:t>
                </w:r>
                <w:r w:rsidRPr="00FE42D8">
                  <w:rPr>
                    <w:lang w:val="it-IT"/>
                  </w:rPr>
                  <w:t xml:space="preserve"> Dall’Oglio, 1978.</w:t>
                </w:r>
              </w:p>
              <w:p w14:paraId="0CABE4EC" w14:textId="77777777" w:rsidR="003F0D73" w:rsidRDefault="003F0D73" w:rsidP="00C2080B"/>
            </w:tc>
          </w:sdtContent>
        </w:sdt>
      </w:tr>
      <w:tr w:rsidR="003235A7" w14:paraId="77AB3FE7" w14:textId="77777777" w:rsidTr="003235A7">
        <w:tc>
          <w:tcPr>
            <w:tcW w:w="9016" w:type="dxa"/>
          </w:tcPr>
          <w:p w14:paraId="1227B3A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9D3BEFAD8A4CD4AB1F9F8E47FAD1D6D"/>
              </w:placeholder>
            </w:sdtPr>
            <w:sdtEndPr/>
            <w:sdtContent>
              <w:p w14:paraId="18234FB4" w14:textId="77777777" w:rsidR="001E3DD6" w:rsidRDefault="002372C8" w:rsidP="001E3DD6">
                <w:sdt>
                  <w:sdtPr>
                    <w:id w:val="1846441544"/>
                    <w:citation/>
                  </w:sdtPr>
                  <w:sdtEndPr/>
                  <w:sdtContent>
                    <w:r w:rsidR="001E3DD6">
                      <w:fldChar w:fldCharType="begin"/>
                    </w:r>
                    <w:r w:rsidR="001E3DD6">
                      <w:rPr>
                        <w:lang w:val="en-US"/>
                      </w:rPr>
                      <w:instrText xml:space="preserve"> CITATION Gat88 \l 1033 </w:instrText>
                    </w:r>
                    <w:r w:rsidR="001E3DD6">
                      <w:fldChar w:fldCharType="separate"/>
                    </w:r>
                    <w:r w:rsidR="001E3DD6">
                      <w:rPr>
                        <w:noProof/>
                        <w:lang w:val="en-US"/>
                      </w:rPr>
                      <w:t xml:space="preserve"> (Gatt-Rutter)</w:t>
                    </w:r>
                    <w:r w:rsidR="001E3DD6">
                      <w:fldChar w:fldCharType="end"/>
                    </w:r>
                  </w:sdtContent>
                </w:sdt>
              </w:p>
              <w:p w14:paraId="1DB57DEA" w14:textId="77777777" w:rsidR="001E3DD6" w:rsidRDefault="002372C8" w:rsidP="001E3DD6">
                <w:sdt>
                  <w:sdtPr>
                    <w:id w:val="-261072222"/>
                    <w:citation/>
                  </w:sdtPr>
                  <w:sdtEndPr/>
                  <w:sdtContent>
                    <w:r w:rsidR="001E3DD6">
                      <w:fldChar w:fldCharType="begin"/>
                    </w:r>
                    <w:r w:rsidR="001E3DD6">
                      <w:rPr>
                        <w:lang w:val="en-US"/>
                      </w:rPr>
                      <w:instrText xml:space="preserve">CITATION Con95 \l 1033 </w:instrText>
                    </w:r>
                    <w:r w:rsidR="001E3DD6">
                      <w:fldChar w:fldCharType="separate"/>
                    </w:r>
                    <w:r w:rsidR="001E3DD6">
                      <w:rPr>
                        <w:noProof/>
                        <w:lang w:val="en-US"/>
                      </w:rPr>
                      <w:t>(Contini)</w:t>
                    </w:r>
                    <w:r w:rsidR="001E3DD6">
                      <w:fldChar w:fldCharType="end"/>
                    </w:r>
                  </w:sdtContent>
                </w:sdt>
              </w:p>
              <w:p w14:paraId="56AC4576" w14:textId="77777777" w:rsidR="00C2080B" w:rsidRDefault="002372C8" w:rsidP="001E3DD6">
                <w:sdt>
                  <w:sdtPr>
                    <w:id w:val="1803958808"/>
                    <w:citation/>
                  </w:sdtPr>
                  <w:sdtEndPr/>
                  <w:sdtContent>
                    <w:r w:rsidR="001E3DD6">
                      <w:fldChar w:fldCharType="begin"/>
                    </w:r>
                    <w:r w:rsidR="001E3DD6">
                      <w:rPr>
                        <w:lang w:val="en-US"/>
                      </w:rPr>
                      <w:instrText xml:space="preserve"> CITATION Mol98 \l 1033 </w:instrText>
                    </w:r>
                    <w:r w:rsidR="001E3DD6">
                      <w:fldChar w:fldCharType="separate"/>
                    </w:r>
                    <w:r w:rsidR="001E3DD6">
                      <w:rPr>
                        <w:noProof/>
                        <w:lang w:val="en-US"/>
                      </w:rPr>
                      <w:t>(Moloney)</w:t>
                    </w:r>
                    <w:r w:rsidR="001E3DD6">
                      <w:fldChar w:fldCharType="end"/>
                    </w:r>
                  </w:sdtContent>
                </w:sdt>
              </w:p>
              <w:p w14:paraId="29F19656" w14:textId="77777777" w:rsidR="00C2080B" w:rsidRDefault="002372C8" w:rsidP="001E3DD6">
                <w:sdt>
                  <w:sdtPr>
                    <w:id w:val="-2118899231"/>
                    <w:citation/>
                  </w:sdtPr>
                  <w:sdtEndPr/>
                  <w:sdtContent>
                    <w:r w:rsidR="00C2080B">
                      <w:fldChar w:fldCharType="begin"/>
                    </w:r>
                    <w:r w:rsidR="00C2080B">
                      <w:rPr>
                        <w:lang w:val="en-US"/>
                      </w:rPr>
                      <w:instrText xml:space="preserve"> CITATION Min02 \l 1033 </w:instrText>
                    </w:r>
                    <w:r w:rsidR="00C2080B">
                      <w:fldChar w:fldCharType="separate"/>
                    </w:r>
                    <w:r w:rsidR="00C2080B">
                      <w:rPr>
                        <w:noProof/>
                        <w:lang w:val="en-US"/>
                      </w:rPr>
                      <w:t>(Minghelli)</w:t>
                    </w:r>
                    <w:r w:rsidR="00C2080B">
                      <w:fldChar w:fldCharType="end"/>
                    </w:r>
                  </w:sdtContent>
                </w:sdt>
              </w:p>
              <w:p w14:paraId="34212C3F" w14:textId="77777777" w:rsidR="003235A7" w:rsidRDefault="002372C8" w:rsidP="001E3DD6">
                <w:sdt>
                  <w:sdtPr>
                    <w:id w:val="-1611195883"/>
                    <w:citation/>
                  </w:sdtPr>
                  <w:sdtEndPr/>
                  <w:sdtContent>
                    <w:r w:rsidR="00C2080B">
                      <w:fldChar w:fldCharType="begin"/>
                    </w:r>
                    <w:r w:rsidR="00C2080B">
                      <w:rPr>
                        <w:lang w:val="en-US"/>
                      </w:rPr>
                      <w:instrText xml:space="preserve"> CITATION Vit11 \l 1033 </w:instrText>
                    </w:r>
                    <w:r w:rsidR="00C2080B">
                      <w:fldChar w:fldCharType="separate"/>
                    </w:r>
                    <w:r w:rsidR="00C2080B">
                      <w:rPr>
                        <w:noProof/>
                        <w:lang w:val="en-US"/>
                      </w:rPr>
                      <w:t>(Vittorini)</w:t>
                    </w:r>
                    <w:r w:rsidR="00C2080B">
                      <w:fldChar w:fldCharType="end"/>
                    </w:r>
                  </w:sdtContent>
                </w:sdt>
              </w:p>
            </w:sdtContent>
          </w:sdt>
        </w:tc>
      </w:tr>
    </w:tbl>
    <w:p w14:paraId="7FBF8B0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9712F4" w14:textId="77777777" w:rsidR="00C2080B" w:rsidRDefault="00C2080B" w:rsidP="007A0D55">
      <w:pPr>
        <w:spacing w:after="0" w:line="240" w:lineRule="auto"/>
      </w:pPr>
      <w:r>
        <w:separator/>
      </w:r>
    </w:p>
  </w:endnote>
  <w:endnote w:type="continuationSeparator" w:id="0">
    <w:p w14:paraId="12845884" w14:textId="77777777" w:rsidR="00C2080B" w:rsidRDefault="00C208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74ABA" w14:textId="77777777" w:rsidR="00C2080B" w:rsidRDefault="00C2080B" w:rsidP="007A0D55">
      <w:pPr>
        <w:spacing w:after="0" w:line="240" w:lineRule="auto"/>
      </w:pPr>
      <w:r>
        <w:separator/>
      </w:r>
    </w:p>
  </w:footnote>
  <w:footnote w:type="continuationSeparator" w:id="0">
    <w:p w14:paraId="7084D8AD" w14:textId="77777777" w:rsidR="00C2080B" w:rsidRDefault="00C2080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74EBE" w14:textId="77777777" w:rsidR="00C2080B" w:rsidRDefault="00C2080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A749647" w14:textId="77777777" w:rsidR="00C2080B" w:rsidRDefault="00C208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04B"/>
    <w:rsid w:val="00032559"/>
    <w:rsid w:val="00052040"/>
    <w:rsid w:val="000B25AE"/>
    <w:rsid w:val="000B55AB"/>
    <w:rsid w:val="000D24DC"/>
    <w:rsid w:val="00101B2E"/>
    <w:rsid w:val="00116FA0"/>
    <w:rsid w:val="0015114C"/>
    <w:rsid w:val="001A21F3"/>
    <w:rsid w:val="001A2537"/>
    <w:rsid w:val="001A6A06"/>
    <w:rsid w:val="001E3DD6"/>
    <w:rsid w:val="00210C03"/>
    <w:rsid w:val="002162E2"/>
    <w:rsid w:val="00225C5A"/>
    <w:rsid w:val="00230B10"/>
    <w:rsid w:val="00234353"/>
    <w:rsid w:val="002372C8"/>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080B"/>
    <w:rsid w:val="00C27FAB"/>
    <w:rsid w:val="00C358D4"/>
    <w:rsid w:val="00C6296B"/>
    <w:rsid w:val="00CC586D"/>
    <w:rsid w:val="00CF1542"/>
    <w:rsid w:val="00CF3EC5"/>
    <w:rsid w:val="00D656DA"/>
    <w:rsid w:val="00D83300"/>
    <w:rsid w:val="00DC6B48"/>
    <w:rsid w:val="00DF01B0"/>
    <w:rsid w:val="00E3004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2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004B"/>
    <w:rPr>
      <w:rFonts w:ascii="Lucida Grande" w:hAnsi="Lucida Grande" w:cs="Lucida Grande"/>
      <w:sz w:val="18"/>
      <w:szCs w:val="18"/>
    </w:rPr>
  </w:style>
  <w:style w:type="paragraph" w:styleId="NormalWeb">
    <w:name w:val="Normal (Web)"/>
    <w:basedOn w:val="Normal"/>
    <w:uiPriority w:val="99"/>
    <w:unhideWhenUsed/>
    <w:rsid w:val="001E3DD6"/>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CommentReference">
    <w:name w:val="annotation reference"/>
    <w:basedOn w:val="DefaultParagraphFont"/>
    <w:uiPriority w:val="99"/>
    <w:semiHidden/>
    <w:unhideWhenUsed/>
    <w:rsid w:val="001E3DD6"/>
    <w:rPr>
      <w:sz w:val="16"/>
      <w:szCs w:val="16"/>
    </w:rPr>
  </w:style>
  <w:style w:type="paragraph" w:styleId="CommentText">
    <w:name w:val="annotation text"/>
    <w:basedOn w:val="Normal"/>
    <w:link w:val="CommentTextChar"/>
    <w:uiPriority w:val="99"/>
    <w:semiHidden/>
    <w:unhideWhenUsed/>
    <w:rsid w:val="001E3DD6"/>
    <w:pPr>
      <w:spacing w:after="200" w:line="240" w:lineRule="auto"/>
    </w:pPr>
    <w:rPr>
      <w:sz w:val="20"/>
      <w:szCs w:val="20"/>
      <w:lang w:val="nl-BE"/>
    </w:rPr>
  </w:style>
  <w:style w:type="character" w:customStyle="1" w:styleId="CommentTextChar">
    <w:name w:val="Comment Text Char"/>
    <w:basedOn w:val="DefaultParagraphFont"/>
    <w:link w:val="CommentText"/>
    <w:uiPriority w:val="99"/>
    <w:semiHidden/>
    <w:rsid w:val="001E3DD6"/>
    <w:rPr>
      <w:sz w:val="20"/>
      <w:szCs w:val="20"/>
      <w:lang w:val="nl-B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004B"/>
    <w:rPr>
      <w:rFonts w:ascii="Lucida Grande" w:hAnsi="Lucida Grande" w:cs="Lucida Grande"/>
      <w:sz w:val="18"/>
      <w:szCs w:val="18"/>
    </w:rPr>
  </w:style>
  <w:style w:type="paragraph" w:styleId="NormalWeb">
    <w:name w:val="Normal (Web)"/>
    <w:basedOn w:val="Normal"/>
    <w:uiPriority w:val="99"/>
    <w:unhideWhenUsed/>
    <w:rsid w:val="001E3DD6"/>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CommentReference">
    <w:name w:val="annotation reference"/>
    <w:basedOn w:val="DefaultParagraphFont"/>
    <w:uiPriority w:val="99"/>
    <w:semiHidden/>
    <w:unhideWhenUsed/>
    <w:rsid w:val="001E3DD6"/>
    <w:rPr>
      <w:sz w:val="16"/>
      <w:szCs w:val="16"/>
    </w:rPr>
  </w:style>
  <w:style w:type="paragraph" w:styleId="CommentText">
    <w:name w:val="annotation text"/>
    <w:basedOn w:val="Normal"/>
    <w:link w:val="CommentTextChar"/>
    <w:uiPriority w:val="99"/>
    <w:semiHidden/>
    <w:unhideWhenUsed/>
    <w:rsid w:val="001E3DD6"/>
    <w:pPr>
      <w:spacing w:after="200" w:line="240" w:lineRule="auto"/>
    </w:pPr>
    <w:rPr>
      <w:sz w:val="20"/>
      <w:szCs w:val="20"/>
      <w:lang w:val="nl-BE"/>
    </w:rPr>
  </w:style>
  <w:style w:type="character" w:customStyle="1" w:styleId="CommentTextChar">
    <w:name w:val="Comment Text Char"/>
    <w:basedOn w:val="DefaultParagraphFont"/>
    <w:link w:val="CommentText"/>
    <w:uiPriority w:val="99"/>
    <w:semiHidden/>
    <w:rsid w:val="001E3DD6"/>
    <w:rPr>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E8C41CB563314F9A66B1CC1E280F11"/>
        <w:category>
          <w:name w:val="General"/>
          <w:gallery w:val="placeholder"/>
        </w:category>
        <w:types>
          <w:type w:val="bbPlcHdr"/>
        </w:types>
        <w:behaviors>
          <w:behavior w:val="content"/>
        </w:behaviors>
        <w:guid w:val="{E4F05D12-00F7-1948-9C6A-7D27C5CF9B7C}"/>
      </w:docPartPr>
      <w:docPartBody>
        <w:p w:rsidR="00DA6E66" w:rsidRDefault="00DA6E66">
          <w:pPr>
            <w:pStyle w:val="43E8C41CB563314F9A66B1CC1E280F11"/>
          </w:pPr>
          <w:r w:rsidRPr="00CC586D">
            <w:rPr>
              <w:rStyle w:val="PlaceholderText"/>
              <w:b/>
              <w:color w:val="FFFFFF" w:themeColor="background1"/>
            </w:rPr>
            <w:t>[Salutation]</w:t>
          </w:r>
        </w:p>
      </w:docPartBody>
    </w:docPart>
    <w:docPart>
      <w:docPartPr>
        <w:name w:val="F42CF13F05CC3743AA0245DFE1034476"/>
        <w:category>
          <w:name w:val="General"/>
          <w:gallery w:val="placeholder"/>
        </w:category>
        <w:types>
          <w:type w:val="bbPlcHdr"/>
        </w:types>
        <w:behaviors>
          <w:behavior w:val="content"/>
        </w:behaviors>
        <w:guid w:val="{495BC916-DDF9-3F41-B740-59C8E661D4DD}"/>
      </w:docPartPr>
      <w:docPartBody>
        <w:p w:rsidR="00DA6E66" w:rsidRDefault="00DA6E66">
          <w:pPr>
            <w:pStyle w:val="F42CF13F05CC3743AA0245DFE1034476"/>
          </w:pPr>
          <w:r>
            <w:rPr>
              <w:rStyle w:val="PlaceholderText"/>
            </w:rPr>
            <w:t>[First name]</w:t>
          </w:r>
        </w:p>
      </w:docPartBody>
    </w:docPart>
    <w:docPart>
      <w:docPartPr>
        <w:name w:val="5D0B2F5ADC9013439F925A86A25D5324"/>
        <w:category>
          <w:name w:val="General"/>
          <w:gallery w:val="placeholder"/>
        </w:category>
        <w:types>
          <w:type w:val="bbPlcHdr"/>
        </w:types>
        <w:behaviors>
          <w:behavior w:val="content"/>
        </w:behaviors>
        <w:guid w:val="{328D2752-608E-B94F-8FF9-12124FD90F9E}"/>
      </w:docPartPr>
      <w:docPartBody>
        <w:p w:rsidR="00DA6E66" w:rsidRDefault="00DA6E66">
          <w:pPr>
            <w:pStyle w:val="5D0B2F5ADC9013439F925A86A25D5324"/>
          </w:pPr>
          <w:r>
            <w:rPr>
              <w:rStyle w:val="PlaceholderText"/>
            </w:rPr>
            <w:t>[Middle name]</w:t>
          </w:r>
        </w:p>
      </w:docPartBody>
    </w:docPart>
    <w:docPart>
      <w:docPartPr>
        <w:name w:val="3F35B9D7E75BE94D8D0EC4B32156A30C"/>
        <w:category>
          <w:name w:val="General"/>
          <w:gallery w:val="placeholder"/>
        </w:category>
        <w:types>
          <w:type w:val="bbPlcHdr"/>
        </w:types>
        <w:behaviors>
          <w:behavior w:val="content"/>
        </w:behaviors>
        <w:guid w:val="{A52D7837-9C28-5341-B776-85881FF33F6D}"/>
      </w:docPartPr>
      <w:docPartBody>
        <w:p w:rsidR="00DA6E66" w:rsidRDefault="00DA6E66">
          <w:pPr>
            <w:pStyle w:val="3F35B9D7E75BE94D8D0EC4B32156A30C"/>
          </w:pPr>
          <w:r>
            <w:rPr>
              <w:rStyle w:val="PlaceholderText"/>
            </w:rPr>
            <w:t>[Last name]</w:t>
          </w:r>
        </w:p>
      </w:docPartBody>
    </w:docPart>
    <w:docPart>
      <w:docPartPr>
        <w:name w:val="AB2CF81E76F50447884DE803CBF5249A"/>
        <w:category>
          <w:name w:val="General"/>
          <w:gallery w:val="placeholder"/>
        </w:category>
        <w:types>
          <w:type w:val="bbPlcHdr"/>
        </w:types>
        <w:behaviors>
          <w:behavior w:val="content"/>
        </w:behaviors>
        <w:guid w:val="{1A450051-1CB8-0746-AF9F-A64F3CFCAA43}"/>
      </w:docPartPr>
      <w:docPartBody>
        <w:p w:rsidR="00DA6E66" w:rsidRDefault="00DA6E66">
          <w:pPr>
            <w:pStyle w:val="AB2CF81E76F50447884DE803CBF5249A"/>
          </w:pPr>
          <w:r>
            <w:rPr>
              <w:rStyle w:val="PlaceholderText"/>
            </w:rPr>
            <w:t>[Enter your biography]</w:t>
          </w:r>
        </w:p>
      </w:docPartBody>
    </w:docPart>
    <w:docPart>
      <w:docPartPr>
        <w:name w:val="E8BD21CA97C7F44BACDD4B8AE688372D"/>
        <w:category>
          <w:name w:val="General"/>
          <w:gallery w:val="placeholder"/>
        </w:category>
        <w:types>
          <w:type w:val="bbPlcHdr"/>
        </w:types>
        <w:behaviors>
          <w:behavior w:val="content"/>
        </w:behaviors>
        <w:guid w:val="{503AEB34-8709-4C42-AA5D-740F116F85A6}"/>
      </w:docPartPr>
      <w:docPartBody>
        <w:p w:rsidR="00DA6E66" w:rsidRDefault="00DA6E66">
          <w:pPr>
            <w:pStyle w:val="E8BD21CA97C7F44BACDD4B8AE688372D"/>
          </w:pPr>
          <w:r>
            <w:rPr>
              <w:rStyle w:val="PlaceholderText"/>
            </w:rPr>
            <w:t>[Enter the institution with which you are affiliated]</w:t>
          </w:r>
        </w:p>
      </w:docPartBody>
    </w:docPart>
    <w:docPart>
      <w:docPartPr>
        <w:name w:val="9934B64DE8CD214A8E55993D6C067CB9"/>
        <w:category>
          <w:name w:val="General"/>
          <w:gallery w:val="placeholder"/>
        </w:category>
        <w:types>
          <w:type w:val="bbPlcHdr"/>
        </w:types>
        <w:behaviors>
          <w:behavior w:val="content"/>
        </w:behaviors>
        <w:guid w:val="{DC38D57C-1276-0244-B0DC-AEE9DD2D4966}"/>
      </w:docPartPr>
      <w:docPartBody>
        <w:p w:rsidR="00DA6E66" w:rsidRDefault="00DA6E66">
          <w:pPr>
            <w:pStyle w:val="9934B64DE8CD214A8E55993D6C067CB9"/>
          </w:pPr>
          <w:r w:rsidRPr="00EF74F7">
            <w:rPr>
              <w:b/>
              <w:color w:val="808080" w:themeColor="background1" w:themeShade="80"/>
            </w:rPr>
            <w:t>[Enter the headword for your article]</w:t>
          </w:r>
        </w:p>
      </w:docPartBody>
    </w:docPart>
    <w:docPart>
      <w:docPartPr>
        <w:name w:val="228840BFF35AAC4EB9B877B0BE37CAF2"/>
        <w:category>
          <w:name w:val="General"/>
          <w:gallery w:val="placeholder"/>
        </w:category>
        <w:types>
          <w:type w:val="bbPlcHdr"/>
        </w:types>
        <w:behaviors>
          <w:behavior w:val="content"/>
        </w:behaviors>
        <w:guid w:val="{BE2CD79C-EC99-204A-9EB4-AC715BC2DAD5}"/>
      </w:docPartPr>
      <w:docPartBody>
        <w:p w:rsidR="00DA6E66" w:rsidRDefault="00DA6E66">
          <w:pPr>
            <w:pStyle w:val="228840BFF35AAC4EB9B877B0BE37CA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F44FEED84B8C4EB8E92F94C3EFE204"/>
        <w:category>
          <w:name w:val="General"/>
          <w:gallery w:val="placeholder"/>
        </w:category>
        <w:types>
          <w:type w:val="bbPlcHdr"/>
        </w:types>
        <w:behaviors>
          <w:behavior w:val="content"/>
        </w:behaviors>
        <w:guid w:val="{506E250F-38F7-C941-8B5F-1E5C0DE34EB8}"/>
      </w:docPartPr>
      <w:docPartBody>
        <w:p w:rsidR="00DA6E66" w:rsidRDefault="00DA6E66">
          <w:pPr>
            <w:pStyle w:val="0EF44FEED84B8C4EB8E92F94C3EFE2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B13F5D6405F442A06EC5278FC7E085"/>
        <w:category>
          <w:name w:val="General"/>
          <w:gallery w:val="placeholder"/>
        </w:category>
        <w:types>
          <w:type w:val="bbPlcHdr"/>
        </w:types>
        <w:behaviors>
          <w:behavior w:val="content"/>
        </w:behaviors>
        <w:guid w:val="{39CEFB05-C579-7041-B060-E53E9057F479}"/>
      </w:docPartPr>
      <w:docPartBody>
        <w:p w:rsidR="00DA6E66" w:rsidRDefault="00DA6E66">
          <w:pPr>
            <w:pStyle w:val="4AB13F5D6405F442A06EC5278FC7E0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9D3BEFAD8A4CD4AB1F9F8E47FAD1D6D"/>
        <w:category>
          <w:name w:val="General"/>
          <w:gallery w:val="placeholder"/>
        </w:category>
        <w:types>
          <w:type w:val="bbPlcHdr"/>
        </w:types>
        <w:behaviors>
          <w:behavior w:val="content"/>
        </w:behaviors>
        <w:guid w:val="{343472F7-8626-A648-95DA-8EC9AA8F4B7A}"/>
      </w:docPartPr>
      <w:docPartBody>
        <w:p w:rsidR="00DA6E66" w:rsidRDefault="00DA6E66">
          <w:pPr>
            <w:pStyle w:val="B9D3BEFAD8A4CD4AB1F9F8E47FAD1D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E66"/>
    <w:rsid w:val="00DA6E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E8C41CB563314F9A66B1CC1E280F11">
    <w:name w:val="43E8C41CB563314F9A66B1CC1E280F11"/>
  </w:style>
  <w:style w:type="paragraph" w:customStyle="1" w:styleId="F42CF13F05CC3743AA0245DFE1034476">
    <w:name w:val="F42CF13F05CC3743AA0245DFE1034476"/>
  </w:style>
  <w:style w:type="paragraph" w:customStyle="1" w:styleId="5D0B2F5ADC9013439F925A86A25D5324">
    <w:name w:val="5D0B2F5ADC9013439F925A86A25D5324"/>
  </w:style>
  <w:style w:type="paragraph" w:customStyle="1" w:styleId="3F35B9D7E75BE94D8D0EC4B32156A30C">
    <w:name w:val="3F35B9D7E75BE94D8D0EC4B32156A30C"/>
  </w:style>
  <w:style w:type="paragraph" w:customStyle="1" w:styleId="AB2CF81E76F50447884DE803CBF5249A">
    <w:name w:val="AB2CF81E76F50447884DE803CBF5249A"/>
  </w:style>
  <w:style w:type="paragraph" w:customStyle="1" w:styleId="E8BD21CA97C7F44BACDD4B8AE688372D">
    <w:name w:val="E8BD21CA97C7F44BACDD4B8AE688372D"/>
  </w:style>
  <w:style w:type="paragraph" w:customStyle="1" w:styleId="9934B64DE8CD214A8E55993D6C067CB9">
    <w:name w:val="9934B64DE8CD214A8E55993D6C067CB9"/>
  </w:style>
  <w:style w:type="paragraph" w:customStyle="1" w:styleId="228840BFF35AAC4EB9B877B0BE37CAF2">
    <w:name w:val="228840BFF35AAC4EB9B877B0BE37CAF2"/>
  </w:style>
  <w:style w:type="paragraph" w:customStyle="1" w:styleId="0EF44FEED84B8C4EB8E92F94C3EFE204">
    <w:name w:val="0EF44FEED84B8C4EB8E92F94C3EFE204"/>
  </w:style>
  <w:style w:type="paragraph" w:customStyle="1" w:styleId="4AB13F5D6405F442A06EC5278FC7E085">
    <w:name w:val="4AB13F5D6405F442A06EC5278FC7E085"/>
  </w:style>
  <w:style w:type="paragraph" w:customStyle="1" w:styleId="B9D3BEFAD8A4CD4AB1F9F8E47FAD1D6D">
    <w:name w:val="B9D3BEFAD8A4CD4AB1F9F8E47FAD1D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E8C41CB563314F9A66B1CC1E280F11">
    <w:name w:val="43E8C41CB563314F9A66B1CC1E280F11"/>
  </w:style>
  <w:style w:type="paragraph" w:customStyle="1" w:styleId="F42CF13F05CC3743AA0245DFE1034476">
    <w:name w:val="F42CF13F05CC3743AA0245DFE1034476"/>
  </w:style>
  <w:style w:type="paragraph" w:customStyle="1" w:styleId="5D0B2F5ADC9013439F925A86A25D5324">
    <w:name w:val="5D0B2F5ADC9013439F925A86A25D5324"/>
  </w:style>
  <w:style w:type="paragraph" w:customStyle="1" w:styleId="3F35B9D7E75BE94D8D0EC4B32156A30C">
    <w:name w:val="3F35B9D7E75BE94D8D0EC4B32156A30C"/>
  </w:style>
  <w:style w:type="paragraph" w:customStyle="1" w:styleId="AB2CF81E76F50447884DE803CBF5249A">
    <w:name w:val="AB2CF81E76F50447884DE803CBF5249A"/>
  </w:style>
  <w:style w:type="paragraph" w:customStyle="1" w:styleId="E8BD21CA97C7F44BACDD4B8AE688372D">
    <w:name w:val="E8BD21CA97C7F44BACDD4B8AE688372D"/>
  </w:style>
  <w:style w:type="paragraph" w:customStyle="1" w:styleId="9934B64DE8CD214A8E55993D6C067CB9">
    <w:name w:val="9934B64DE8CD214A8E55993D6C067CB9"/>
  </w:style>
  <w:style w:type="paragraph" w:customStyle="1" w:styleId="228840BFF35AAC4EB9B877B0BE37CAF2">
    <w:name w:val="228840BFF35AAC4EB9B877B0BE37CAF2"/>
  </w:style>
  <w:style w:type="paragraph" w:customStyle="1" w:styleId="0EF44FEED84B8C4EB8E92F94C3EFE204">
    <w:name w:val="0EF44FEED84B8C4EB8E92F94C3EFE204"/>
  </w:style>
  <w:style w:type="paragraph" w:customStyle="1" w:styleId="4AB13F5D6405F442A06EC5278FC7E085">
    <w:name w:val="4AB13F5D6405F442A06EC5278FC7E085"/>
  </w:style>
  <w:style w:type="paragraph" w:customStyle="1" w:styleId="B9D3BEFAD8A4CD4AB1F9F8E47FAD1D6D">
    <w:name w:val="B9D3BEFAD8A4CD4AB1F9F8E47FAD1D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Gat88</b:Tag>
    <b:SourceType>Book</b:SourceType>
    <b:Guid>{4EB9A147-492D-9545-9E63-9F3B5A07F61F}</b:Guid>
    <b:Author>
      <b:Author>
        <b:NameList>
          <b:Person>
            <b:Last>Gatt-Rutter</b:Last>
            <b:First>John</b:First>
          </b:Person>
        </b:NameList>
      </b:Author>
    </b:Author>
    <b:Title>Italo Sveva: A Double Life</b:Title>
    <b:City>Oxford</b:City>
    <b:Publisher>Clarendon Press</b:Publisher>
    <b:Year>1988</b:Year>
    <b:RefOrder>1</b:RefOrder>
  </b:Source>
  <b:Source>
    <b:Tag>Mol98</b:Tag>
    <b:SourceType>Book</b:SourceType>
    <b:Guid>{80C16F4E-2B81-A743-A4FE-19670AB20486}</b:Guid>
    <b:Author>
      <b:Author>
        <b:NameList>
          <b:Person>
            <b:Last>Moloney</b:Last>
            <b:First>Brian</b:First>
          </b:Person>
        </b:NameList>
      </b:Author>
    </b:Author>
    <b:Title>Italo Svevo narratore. Lezioni triestine</b:Title>
    <b:Publisher>Liberia Editrice Goriziana</b:Publisher>
    <b:City>Gorizia</b:City>
    <b:Year>1998</b:Year>
    <b:RefOrder>3</b:RefOrder>
  </b:Source>
  <b:Source>
    <b:Tag>Con95</b:Tag>
    <b:SourceType>JournalArticle</b:SourceType>
    <b:Guid>{99EF2920-D79B-984C-8178-AA26E8C1CEA1}</b:Guid>
    <b:Author>
      <b:Author>
        <b:NameList>
          <b:Person>
            <b:Last>Contini</b:Last>
            <b:First>G.</b:First>
          </b:Person>
        </b:NameList>
      </b:Author>
    </b:Author>
    <b:Title>La coscienza di Zeno di Italo Svevo</b:Title>
    <b:City>Torino</b:City>
    <b:Publisher>Einaudi</b:Publisher>
    <b:Year>1995</b:Year>
    <b:Volume>4: Il Novecento</b:Volume>
    <b:Pages>593–624</b:Pages>
    <b:JournalName>Letteratura Italiana Einaudi. Le opere</b:JournalName>
    <b:Issue>1, L'étà crisi</b:Issue>
    <b:RefOrder>2</b:RefOrder>
  </b:Source>
  <b:Source>
    <b:Tag>Min02</b:Tag>
    <b:SourceType>Book</b:SourceType>
    <b:Guid>{CF3BB83D-77B0-A54D-99AC-0F7F20603E8C}</b:Guid>
    <b:Author>
      <b:Author>
        <b:NameList>
          <b:Person>
            <b:Last>Minghelli</b:Last>
            <b:First>Giuliana</b:First>
          </b:Person>
        </b:NameList>
      </b:Author>
    </b:Author>
    <b:Title>In the Shadow of the Mammoth: Italo Svevo and the Emergence of Modernism</b:Title>
    <b:City>Toronto</b:City>
    <b:Publisher>University of Toronto Press</b:Publisher>
    <b:Year>2002</b:Year>
    <b:RefOrder>4</b:RefOrder>
  </b:Source>
  <b:Source>
    <b:Tag>Vit11</b:Tag>
    <b:SourceType>Book</b:SourceType>
    <b:Guid>{3C796993-57F1-0848-B57B-939EEBC87FE6}</b:Guid>
    <b:Author>
      <b:Author>
        <b:NameList>
          <b:Person>
            <b:Last>Vittorini</b:Last>
            <b:First>Fabio</b:First>
          </b:Person>
        </b:NameList>
      </b:Author>
    </b:Author>
    <b:Title>Italo Svevo</b:Title>
    <b:City>Milano</b:City>
    <b:Publisher>Mondadori</b:Publisher>
    <b:Year>2011</b:Year>
    <b:RefOrder>5</b:RefOrder>
  </b:Source>
</b:Sources>
</file>

<file path=customXml/itemProps1.xml><?xml version="1.0" encoding="utf-8"?>
<ds:datastoreItem xmlns:ds="http://schemas.openxmlformats.org/officeDocument/2006/customXml" ds:itemID="{7C6CD454-5F45-D245-ACC8-C7ABA92D3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1241</Words>
  <Characters>7079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2016-01-21T18:19:00Z</dcterms:created>
  <dcterms:modified xsi:type="dcterms:W3CDTF">2016-01-23T00:04:00Z</dcterms:modified>
</cp:coreProperties>
</file>