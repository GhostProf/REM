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320340D" w14:textId="77777777" w:rsidTr="00922950">
        <w:tc>
          <w:tcPr>
            <w:tcW w:w="491" w:type="dxa"/>
            <w:vMerge w:val="restart"/>
            <w:shd w:val="clear" w:color="auto" w:fill="A6A6A6" w:themeFill="background1" w:themeFillShade="A6"/>
            <w:textDirection w:val="btLr"/>
          </w:tcPr>
          <w:p w14:paraId="792A7B8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FE41ED70B25D8469CE60E56CBB0B8DA"/>
            </w:placeholder>
            <w:showingPlcHdr/>
            <w:dropDownList>
              <w:listItem w:displayText="Dr." w:value="Dr."/>
              <w:listItem w:displayText="Prof." w:value="Prof."/>
            </w:dropDownList>
          </w:sdtPr>
          <w:sdtContent>
            <w:tc>
              <w:tcPr>
                <w:tcW w:w="1259" w:type="dxa"/>
              </w:tcPr>
              <w:p w14:paraId="6DD1CD2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8D6C87587DF1A4A9CC9794621BE4C77"/>
            </w:placeholder>
            <w:text/>
          </w:sdtPr>
          <w:sdtContent>
            <w:tc>
              <w:tcPr>
                <w:tcW w:w="2073" w:type="dxa"/>
              </w:tcPr>
              <w:p w14:paraId="24B8F6D0" w14:textId="77777777" w:rsidR="00B574C9" w:rsidRDefault="00F53847" w:rsidP="00F53847">
                <w:r>
                  <w:t>Jan</w:t>
                </w:r>
              </w:p>
            </w:tc>
          </w:sdtContent>
        </w:sdt>
        <w:sdt>
          <w:sdtPr>
            <w:alias w:val="Middle name"/>
            <w:tag w:val="authorMiddleName"/>
            <w:id w:val="-2076034781"/>
            <w:placeholder>
              <w:docPart w:val="02126C8F2C03854D850535AEF80A3001"/>
            </w:placeholder>
            <w:showingPlcHdr/>
            <w:text/>
          </w:sdtPr>
          <w:sdtContent>
            <w:tc>
              <w:tcPr>
                <w:tcW w:w="2551" w:type="dxa"/>
              </w:tcPr>
              <w:p w14:paraId="66E15DB4" w14:textId="77777777" w:rsidR="00B574C9" w:rsidRDefault="00B574C9" w:rsidP="00922950">
                <w:r>
                  <w:rPr>
                    <w:rStyle w:val="PlaceholderText"/>
                  </w:rPr>
                  <w:t>[Middle name]</w:t>
                </w:r>
              </w:p>
            </w:tc>
          </w:sdtContent>
        </w:sdt>
        <w:sdt>
          <w:sdtPr>
            <w:alias w:val="Last name"/>
            <w:tag w:val="authorLastName"/>
            <w:id w:val="-1088529830"/>
            <w:placeholder>
              <w:docPart w:val="8E32BD138A638F4C91406174BA11874B"/>
            </w:placeholder>
            <w:text/>
          </w:sdtPr>
          <w:sdtContent>
            <w:tc>
              <w:tcPr>
                <w:tcW w:w="2642" w:type="dxa"/>
              </w:tcPr>
              <w:p w14:paraId="6ED4C1EB" w14:textId="77777777" w:rsidR="00B574C9" w:rsidRDefault="00F53847" w:rsidP="00F53847">
                <w:r>
                  <w:t>Roelans</w:t>
                </w:r>
              </w:p>
            </w:tc>
          </w:sdtContent>
        </w:sdt>
      </w:tr>
      <w:tr w:rsidR="00B574C9" w14:paraId="47F40C3B" w14:textId="77777777" w:rsidTr="001A6A06">
        <w:trPr>
          <w:trHeight w:val="986"/>
        </w:trPr>
        <w:tc>
          <w:tcPr>
            <w:tcW w:w="491" w:type="dxa"/>
            <w:vMerge/>
            <w:shd w:val="clear" w:color="auto" w:fill="A6A6A6" w:themeFill="background1" w:themeFillShade="A6"/>
          </w:tcPr>
          <w:p w14:paraId="3579D547" w14:textId="77777777" w:rsidR="00B574C9" w:rsidRPr="001A6A06" w:rsidRDefault="00B574C9" w:rsidP="00CF1542">
            <w:pPr>
              <w:jc w:val="center"/>
              <w:rPr>
                <w:b/>
                <w:color w:val="FFFFFF" w:themeColor="background1"/>
              </w:rPr>
            </w:pPr>
          </w:p>
        </w:tc>
        <w:sdt>
          <w:sdtPr>
            <w:alias w:val="Biography"/>
            <w:tag w:val="authorBiography"/>
            <w:id w:val="938807824"/>
            <w:placeholder>
              <w:docPart w:val="2E3EA2A5B0A97C4C9213C13B7DD18F9B"/>
            </w:placeholder>
            <w:showingPlcHdr/>
          </w:sdtPr>
          <w:sdtContent>
            <w:tc>
              <w:tcPr>
                <w:tcW w:w="8525" w:type="dxa"/>
                <w:gridSpan w:val="4"/>
              </w:tcPr>
              <w:p w14:paraId="1DF7D6B1" w14:textId="77777777" w:rsidR="00B574C9" w:rsidRDefault="00B574C9" w:rsidP="00922950">
                <w:r>
                  <w:rPr>
                    <w:rStyle w:val="PlaceholderText"/>
                  </w:rPr>
                  <w:t>[Enter your biography]</w:t>
                </w:r>
              </w:p>
            </w:tc>
          </w:sdtContent>
        </w:sdt>
      </w:tr>
      <w:tr w:rsidR="00B574C9" w14:paraId="68EB11FD" w14:textId="77777777" w:rsidTr="001A6A06">
        <w:trPr>
          <w:trHeight w:val="986"/>
        </w:trPr>
        <w:tc>
          <w:tcPr>
            <w:tcW w:w="491" w:type="dxa"/>
            <w:vMerge/>
            <w:shd w:val="clear" w:color="auto" w:fill="A6A6A6" w:themeFill="background1" w:themeFillShade="A6"/>
          </w:tcPr>
          <w:p w14:paraId="78861BA8" w14:textId="77777777" w:rsidR="00B574C9" w:rsidRPr="001A6A06" w:rsidRDefault="00B574C9" w:rsidP="00CF1542">
            <w:pPr>
              <w:jc w:val="center"/>
              <w:rPr>
                <w:b/>
                <w:color w:val="FFFFFF" w:themeColor="background1"/>
              </w:rPr>
            </w:pPr>
          </w:p>
        </w:tc>
        <w:sdt>
          <w:sdtPr>
            <w:alias w:val="Affiliation"/>
            <w:tag w:val="affiliation"/>
            <w:id w:val="2012937915"/>
            <w:placeholder>
              <w:docPart w:val="7C86EB6BE2201344B29CFB3137DE837B"/>
            </w:placeholder>
            <w:showingPlcHdr/>
            <w:text/>
          </w:sdtPr>
          <w:sdtContent>
            <w:tc>
              <w:tcPr>
                <w:tcW w:w="8525" w:type="dxa"/>
                <w:gridSpan w:val="4"/>
              </w:tcPr>
              <w:p w14:paraId="4BDFEF45" w14:textId="77777777" w:rsidR="00B574C9" w:rsidRDefault="00B574C9" w:rsidP="00B574C9">
                <w:r>
                  <w:rPr>
                    <w:rStyle w:val="PlaceholderText"/>
                  </w:rPr>
                  <w:t>[Enter the institution with which you are affiliated]</w:t>
                </w:r>
              </w:p>
            </w:tc>
          </w:sdtContent>
        </w:sdt>
      </w:tr>
    </w:tbl>
    <w:p w14:paraId="1D1E14A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2147541" w14:textId="77777777" w:rsidTr="00244BB0">
        <w:tc>
          <w:tcPr>
            <w:tcW w:w="9016" w:type="dxa"/>
            <w:shd w:val="clear" w:color="auto" w:fill="A6A6A6" w:themeFill="background1" w:themeFillShade="A6"/>
            <w:tcMar>
              <w:top w:w="113" w:type="dxa"/>
              <w:bottom w:w="113" w:type="dxa"/>
            </w:tcMar>
          </w:tcPr>
          <w:p w14:paraId="260AA97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0961533" w14:textId="77777777" w:rsidTr="003F0D73">
        <w:sdt>
          <w:sdtPr>
            <w:alias w:val="Article headword"/>
            <w:tag w:val="articleHeadword"/>
            <w:id w:val="-361440020"/>
            <w:placeholder>
              <w:docPart w:val="EA3A064A71401A47B3886FB131423304"/>
            </w:placeholder>
            <w:text/>
          </w:sdtPr>
          <w:sdtContent>
            <w:tc>
              <w:tcPr>
                <w:tcW w:w="9016" w:type="dxa"/>
                <w:tcMar>
                  <w:top w:w="113" w:type="dxa"/>
                  <w:bottom w:w="113" w:type="dxa"/>
                </w:tcMar>
              </w:tcPr>
              <w:p w14:paraId="65E30079" w14:textId="77777777" w:rsidR="003F0D73" w:rsidRPr="00FB589A" w:rsidRDefault="00F53847" w:rsidP="00F53847">
                <w:r>
                  <w:t>Celan, Paul (1920–1970)</w:t>
                </w:r>
              </w:p>
            </w:tc>
          </w:sdtContent>
        </w:sdt>
      </w:tr>
      <w:tr w:rsidR="00464699" w14:paraId="3A618D47" w14:textId="77777777" w:rsidTr="00F53847">
        <w:sdt>
          <w:sdtPr>
            <w:alias w:val="Variant headwords"/>
            <w:tag w:val="variantHeadwords"/>
            <w:id w:val="173464402"/>
            <w:placeholder>
              <w:docPart w:val="84DE6CA5915D5247BEA29C402CBAE205"/>
            </w:placeholder>
          </w:sdtPr>
          <w:sdtContent>
            <w:tc>
              <w:tcPr>
                <w:tcW w:w="9016" w:type="dxa"/>
                <w:tcMar>
                  <w:top w:w="113" w:type="dxa"/>
                  <w:bottom w:w="113" w:type="dxa"/>
                </w:tcMar>
              </w:tcPr>
              <w:p w14:paraId="28B81DF2" w14:textId="77777777" w:rsidR="00464699" w:rsidRDefault="00F53847" w:rsidP="00F53847">
                <w:r>
                  <w:t>Antschel, Paul</w:t>
                </w:r>
              </w:p>
            </w:tc>
          </w:sdtContent>
        </w:sdt>
      </w:tr>
      <w:tr w:rsidR="00E85A05" w14:paraId="7E175494" w14:textId="77777777" w:rsidTr="003F0D73">
        <w:sdt>
          <w:sdtPr>
            <w:alias w:val="Abstract"/>
            <w:tag w:val="abstract"/>
            <w:id w:val="-635871867"/>
            <w:placeholder>
              <w:docPart w:val="B597B06E121B2644A414D9E785ECF93C"/>
            </w:placeholder>
            <w:showingPlcHdr/>
          </w:sdtPr>
          <w:sdtContent>
            <w:tc>
              <w:tcPr>
                <w:tcW w:w="9016" w:type="dxa"/>
                <w:tcMar>
                  <w:top w:w="113" w:type="dxa"/>
                  <w:bottom w:w="113" w:type="dxa"/>
                </w:tcMar>
              </w:tcPr>
              <w:p w14:paraId="4B75B7C1"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EAEF7AD" w14:textId="77777777" w:rsidTr="003F0D73">
        <w:sdt>
          <w:sdtPr>
            <w:alias w:val="Article text"/>
            <w:tag w:val="articleText"/>
            <w:id w:val="634067588"/>
            <w:placeholder>
              <w:docPart w:val="D0319F564A8F6D4A84ACF064C8F57C09"/>
            </w:placeholder>
          </w:sdtPr>
          <w:sdtContent>
            <w:tc>
              <w:tcPr>
                <w:tcW w:w="9016" w:type="dxa"/>
                <w:tcMar>
                  <w:top w:w="113" w:type="dxa"/>
                  <w:bottom w:w="113" w:type="dxa"/>
                </w:tcMar>
              </w:tcPr>
              <w:p w14:paraId="6014C06D" w14:textId="77777777" w:rsidR="00F53847" w:rsidRPr="00672E98" w:rsidRDefault="00F53847" w:rsidP="00F53847">
                <w:r w:rsidRPr="00672E98">
                  <w:t xml:space="preserve">Paul Celan (pseudonym of Paul Antschel) is one the most distinctive German-language poets of the second half of the </w:t>
                </w:r>
                <w:r>
                  <w:t>twentieth</w:t>
                </w:r>
                <w:r w:rsidRPr="00672E98">
                  <w:t xml:space="preserve"> century. Born in 1920 in Czernowi</w:t>
                </w:r>
                <w:r>
                  <w:t>t</w:t>
                </w:r>
                <w:r w:rsidRPr="00672E98">
                  <w:t>z in the Bukovina</w:t>
                </w:r>
                <w:r>
                  <w:t xml:space="preserve"> </w:t>
                </w:r>
                <w:r w:rsidRPr="00672E98">
                  <w:t>(today Ukrain</w:t>
                </w:r>
                <w:r>
                  <w:t>e</w:t>
                </w:r>
                <w:r w:rsidRPr="00672E98">
                  <w:t>), into a German-speaking Jewish family, he grew up in a multicultural society where German, Rumanian, Ukra</w:t>
                </w:r>
                <w:r>
                  <w:t>i</w:t>
                </w:r>
                <w:r w:rsidRPr="00672E98">
                  <w:t>nian and Yiddish were spoken.</w:t>
                </w:r>
                <w:r>
                  <w:t xml:space="preserve"> </w:t>
                </w:r>
                <w:r w:rsidRPr="00672E98">
                  <w:t>In 1941</w:t>
                </w:r>
                <w:r>
                  <w:t>,</w:t>
                </w:r>
                <w:r w:rsidRPr="00672E98">
                  <w:t xml:space="preserve"> </w:t>
                </w:r>
                <w:proofErr w:type="gramStart"/>
                <w:r w:rsidRPr="00672E98">
                  <w:t xml:space="preserve">Czernowitz was occupied by the fascist Rumanian </w:t>
                </w:r>
                <w:r>
                  <w:t>‘National L</w:t>
                </w:r>
                <w:r w:rsidRPr="00672E98">
                  <w:t>egionnaire</w:t>
                </w:r>
                <w:r>
                  <w:t>’</w:t>
                </w:r>
                <w:r w:rsidRPr="00672E98">
                  <w:t xml:space="preserve"> government, which started deportations</w:t>
                </w:r>
                <w:proofErr w:type="gramEnd"/>
                <w:r w:rsidRPr="00672E98">
                  <w:t>.</w:t>
                </w:r>
                <w:r>
                  <w:t xml:space="preserve"> </w:t>
                </w:r>
                <w:r w:rsidRPr="00672E98">
                  <w:t>Celan’s parents died in 1942 in a Nazi labo</w:t>
                </w:r>
                <w:r>
                  <w:t>u</w:t>
                </w:r>
                <w:r w:rsidRPr="00672E98">
                  <w:t>r camp. After the war</w:t>
                </w:r>
                <w:r>
                  <w:t>,</w:t>
                </w:r>
                <w:r w:rsidRPr="00672E98">
                  <w:t xml:space="preserve"> Celan moved via Vienna to France</w:t>
                </w:r>
                <w:r>
                  <w:t>,</w:t>
                </w:r>
                <w:r w:rsidRPr="00672E98">
                  <w:t xml:space="preserve"> where he married the graphic artist Gisèle</w:t>
                </w:r>
                <w:r>
                  <w:t xml:space="preserve"> de</w:t>
                </w:r>
                <w:r w:rsidRPr="00672E98">
                  <w:t xml:space="preserve"> Lestrange and worked as a lecturer in German. His reputation as a poet was established by the poem </w:t>
                </w:r>
                <w:r>
                  <w:t>‘</w:t>
                </w:r>
                <w:r w:rsidRPr="0042521F">
                  <w:t>Todesfuge</w:t>
                </w:r>
                <w:r>
                  <w:t>’,</w:t>
                </w:r>
                <w:r w:rsidRPr="00672E98">
                  <w:t xml:space="preserve"> which recounts the experience of the death camps.</w:t>
                </w:r>
                <w:r>
                  <w:t xml:space="preserve"> </w:t>
                </w:r>
                <w:r w:rsidRPr="00672E98">
                  <w:t xml:space="preserve">His poems would, however, rapidly evolve into a darker, almost reticent style struggling with the possibility of representing the Shoah. Most of his poems are fairly short and are forced to revisit and reshape the German language after its moral destruction by the Nazis. Celan was awarded the most important German literary prize, the </w:t>
                </w:r>
                <w:r>
                  <w:t xml:space="preserve">Georg </w:t>
                </w:r>
                <w:r w:rsidRPr="00672E98">
                  <w:t>Büchner</w:t>
                </w:r>
                <w:r>
                  <w:t xml:space="preserve"> P</w:t>
                </w:r>
                <w:r w:rsidRPr="00672E98">
                  <w:t>rize, but never felt comfortable in the German literary scene and was unnerved by neo</w:t>
                </w:r>
                <w:r>
                  <w:t>-</w:t>
                </w:r>
                <w:r w:rsidRPr="00672E98">
                  <w:t>fascist activism. He translated a vast amount of poetry and prose from different languages into German and saw this achievement as equal to writing poetry. Seven volumes were published at the time of his death by suicide in Paris in 1970.</w:t>
                </w:r>
              </w:p>
              <w:p w14:paraId="17270FCF" w14:textId="77777777" w:rsidR="00F53847" w:rsidRDefault="00F53847" w:rsidP="00F53847"/>
              <w:p w14:paraId="5096357D" w14:textId="77777777" w:rsidR="00F53847" w:rsidRPr="00672E98" w:rsidRDefault="00F53847" w:rsidP="00F53847">
                <w:r>
                  <w:t>I</w:t>
                </w:r>
                <w:r w:rsidRPr="00672E98">
                  <w:t xml:space="preserve">n a modernist fashion, </w:t>
                </w:r>
                <w:r>
                  <w:t xml:space="preserve">Celan </w:t>
                </w:r>
                <w:r w:rsidRPr="00672E98">
                  <w:t xml:space="preserve">rejects sentimentality and </w:t>
                </w:r>
                <w:r w:rsidRPr="00672E98">
                  <w:rPr>
                    <w:i/>
                  </w:rPr>
                  <w:t>beautiful</w:t>
                </w:r>
                <w:r w:rsidRPr="00672E98">
                  <w:t xml:space="preserve"> poetry, but still views his writings as dialogues with </w:t>
                </w:r>
                <w:r>
                  <w:t xml:space="preserve">both </w:t>
                </w:r>
                <w:r w:rsidRPr="00672E98">
                  <w:t>the readers</w:t>
                </w:r>
                <w:r>
                  <w:t xml:space="preserve"> and his</w:t>
                </w:r>
                <w:r w:rsidRPr="00672E98">
                  <w:t xml:space="preserve"> literary predecessors. Although many of his poems are love poems originat</w:t>
                </w:r>
                <w:r>
                  <w:t>ing</w:t>
                </w:r>
                <w:r w:rsidRPr="00672E98">
                  <w:t xml:space="preserve"> in experiences in everyday life, the key challenge for Celan remains to write poems </w:t>
                </w:r>
                <w:r>
                  <w:t xml:space="preserve">that </w:t>
                </w:r>
                <w:r w:rsidRPr="00672E98">
                  <w:t>remember the loss of family and friends</w:t>
                </w:r>
                <w:r>
                  <w:t xml:space="preserve"> </w:t>
                </w:r>
                <w:r w:rsidRPr="00672E98">
                  <w:t xml:space="preserve">and the atrocities of the Shoah without resorting to either an aestheticizing register that would make the experience of evil sound less harrowing or to a register that would remain purely factual and exclude personal aspects. Celan makes repeated use of basic words like </w:t>
                </w:r>
                <w:r>
                  <w:t>‘</w:t>
                </w:r>
                <w:r w:rsidRPr="00672E98">
                  <w:t>eye</w:t>
                </w:r>
                <w:r>
                  <w:t>’</w:t>
                </w:r>
                <w:r w:rsidRPr="00672E98">
                  <w:t xml:space="preserve">, </w:t>
                </w:r>
                <w:r>
                  <w:t>‘</w:t>
                </w:r>
                <w:r w:rsidRPr="00672E98">
                  <w:t>stone</w:t>
                </w:r>
                <w:r>
                  <w:t>’</w:t>
                </w:r>
                <w:r w:rsidRPr="00672E98">
                  <w:t xml:space="preserve">, </w:t>
                </w:r>
                <w:r>
                  <w:t>‘</w:t>
                </w:r>
                <w:r w:rsidRPr="00672E98">
                  <w:t>hand</w:t>
                </w:r>
                <w:r>
                  <w:t>’</w:t>
                </w:r>
                <w:r w:rsidRPr="00672E98">
                  <w:t xml:space="preserve">, or </w:t>
                </w:r>
                <w:r>
                  <w:t>‘</w:t>
                </w:r>
                <w:r w:rsidRPr="00672E98">
                  <w:t>tear</w:t>
                </w:r>
                <w:r>
                  <w:t>’</w:t>
                </w:r>
                <w:r w:rsidRPr="00672E98">
                  <w:t xml:space="preserve">, yet his poems are replete with allusions to other literary, religious and philosophical texts. This is why some consider them poems for experts. The question in this debate among Celan readers, which has been going on since Celan started publishing, is </w:t>
                </w:r>
                <w:r>
                  <w:t>whether</w:t>
                </w:r>
                <w:r w:rsidRPr="00672E98">
                  <w:t xml:space="preserve"> any, and if so, how much </w:t>
                </w:r>
                <w:r>
                  <w:t xml:space="preserve">extra-textual </w:t>
                </w:r>
                <w:r w:rsidRPr="00672E98">
                  <w:t>information is required to understand these poems. Celan seeks his own unique poetic voice, always reflecting on his own existential situation, yet at the same time focusing on the reader, on the</w:t>
                </w:r>
                <w:r w:rsidRPr="00672E98">
                  <w:rPr>
                    <w:i/>
                  </w:rPr>
                  <w:t xml:space="preserve"> </w:t>
                </w:r>
                <w:r>
                  <w:rPr>
                    <w:i/>
                  </w:rPr>
                  <w:t>O</w:t>
                </w:r>
                <w:r w:rsidRPr="00672E98">
                  <w:rPr>
                    <w:i/>
                  </w:rPr>
                  <w:t>ther</w:t>
                </w:r>
                <w:r w:rsidRPr="00672E98">
                  <w:t xml:space="preserve">: </w:t>
                </w:r>
                <w:r>
                  <w:t>‘</w:t>
                </w:r>
                <w:r w:rsidRPr="00672E98">
                  <w:t>The poem wants to head towards some other, it needs this other, it needs an opposite</w:t>
                </w:r>
                <w:r>
                  <w:t>’ (</w:t>
                </w:r>
                <w:r w:rsidRPr="00F53847">
                  <w:rPr>
                    <w:i/>
                  </w:rPr>
                  <w:t>The Meridian</w:t>
                </w:r>
                <w:r>
                  <w:t xml:space="preserve"> </w:t>
                </w:r>
                <w:r w:rsidRPr="00672E98">
                  <w:t xml:space="preserve">9). In the poem </w:t>
                </w:r>
                <w:r>
                  <w:t>‘Bei Brancusi, zu zweit’</w:t>
                </w:r>
                <w:r w:rsidRPr="00672E98">
                  <w:t xml:space="preserve"> from </w:t>
                </w:r>
                <w:r w:rsidRPr="00672E98">
                  <w:rPr>
                    <w:i/>
                  </w:rPr>
                  <w:t>Lichtzwang</w:t>
                </w:r>
                <w:r>
                  <w:rPr>
                    <w:i/>
                  </w:rPr>
                  <w:t xml:space="preserve"> </w:t>
                </w:r>
                <w:r>
                  <w:t>(</w:t>
                </w:r>
                <w:r w:rsidRPr="00F53847">
                  <w:rPr>
                    <w:i/>
                  </w:rPr>
                  <w:t>Lightduress</w:t>
                </w:r>
                <w:r>
                  <w:t>, 1970),</w:t>
                </w:r>
                <w:r w:rsidRPr="00672E98">
                  <w:t xml:space="preserve"> for example, the lyrical I argues that the opaque statues of Brancusi contain a traumatic core which can be sensed only by attentive viewers and thus challenges them in an ethical way. In </w:t>
                </w:r>
                <w:r w:rsidRPr="0057775B">
                  <w:rPr>
                    <w:i/>
                  </w:rPr>
                  <w:lastRenderedPageBreak/>
                  <w:t>The Meridian</w:t>
                </w:r>
                <w:r>
                  <w:t>,</w:t>
                </w:r>
                <w:r w:rsidRPr="0057775B" w:rsidDel="0057775B">
                  <w:t xml:space="preserve"> </w:t>
                </w:r>
                <w:r>
                  <w:t>his</w:t>
                </w:r>
                <w:r w:rsidRPr="00672E98">
                  <w:t xml:space="preserve"> Büchner</w:t>
                </w:r>
                <w:r>
                  <w:t xml:space="preserve"> P</w:t>
                </w:r>
                <w:r w:rsidRPr="00672E98">
                  <w:t>rize speech</w:t>
                </w:r>
                <w:r>
                  <w:t>,</w:t>
                </w:r>
                <w:r w:rsidRPr="00672E98">
                  <w:t xml:space="preserve"> Celan describes poetry as </w:t>
                </w:r>
                <w:r>
                  <w:t>‘</w:t>
                </w:r>
                <w:r w:rsidRPr="00672E98">
                  <w:t>dunkel</w:t>
                </w:r>
                <w:r>
                  <w:t>’</w:t>
                </w:r>
                <w:r w:rsidRPr="00672E98">
                  <w:t xml:space="preserve"> </w:t>
                </w:r>
                <w:r w:rsidRPr="0042521F">
                  <w:t>(</w:t>
                </w:r>
                <w:r w:rsidRPr="00672E98">
                  <w:rPr>
                    <w:i/>
                  </w:rPr>
                  <w:t>dark</w:t>
                </w:r>
                <w:r w:rsidRPr="0042521F">
                  <w:t>)</w:t>
                </w:r>
                <w:r w:rsidRPr="00672E98">
                  <w:rPr>
                    <w:i/>
                  </w:rPr>
                  <w:t>,</w:t>
                </w:r>
                <w:r w:rsidRPr="00672E98">
                  <w:t xml:space="preserve"> yet in search of a </w:t>
                </w:r>
                <w:r>
                  <w:t>‘</w:t>
                </w:r>
                <w:r w:rsidRPr="00672E98">
                  <w:t>Begegnung</w:t>
                </w:r>
                <w:r>
                  <w:t xml:space="preserve">’ </w:t>
                </w:r>
                <w:r w:rsidRPr="0042521F">
                  <w:t>(</w:t>
                </w:r>
                <w:r w:rsidRPr="00672E98">
                  <w:rPr>
                    <w:i/>
                  </w:rPr>
                  <w:t>encounter</w:t>
                </w:r>
                <w:r w:rsidRPr="0042521F">
                  <w:t>)</w:t>
                </w:r>
                <w:r w:rsidRPr="00672E98">
                  <w:t xml:space="preserve">. The idea behind this is not so much to obfuscate reference or meaning </w:t>
                </w:r>
                <w:r>
                  <w:t xml:space="preserve">as to </w:t>
                </w:r>
                <w:r w:rsidRPr="00672E98">
                  <w:t xml:space="preserve">communicate it to thoroughly engaged readers. Celan, indeed, realises that language is essentially rhetorical and as such cannot guarantee meaning or reference. His most famous poem </w:t>
                </w:r>
                <w:r>
                  <w:t>‘</w:t>
                </w:r>
                <w:r w:rsidRPr="00672E98">
                  <w:t>Todesfuge</w:t>
                </w:r>
                <w:r>
                  <w:t>’ (‘Death Fugue’, 1948</w:t>
                </w:r>
                <w:proofErr w:type="gramStart"/>
                <w:r>
                  <w:t>),</w:t>
                </w:r>
                <w:proofErr w:type="gramEnd"/>
                <w:r w:rsidRPr="00672E98">
                  <w:t xml:space="preserve"> was at first often misinterpreted as abstract poetry</w:t>
                </w:r>
                <w:r>
                  <w:t xml:space="preserve"> </w:t>
                </w:r>
                <w:r w:rsidRPr="00672E98">
                  <w:t xml:space="preserve">with </w:t>
                </w:r>
                <w:r>
                  <w:t>‘</w:t>
                </w:r>
                <w:r w:rsidRPr="00672E98">
                  <w:t>absolute metaph</w:t>
                </w:r>
                <w:r>
                  <w:t>o</w:t>
                </w:r>
                <w:r w:rsidRPr="00672E98">
                  <w:t>rs</w:t>
                </w:r>
                <w:r>
                  <w:t>’</w:t>
                </w:r>
                <w:r w:rsidRPr="00672E98">
                  <w:t xml:space="preserve">, even though it contains explicit phrases like </w:t>
                </w:r>
                <w:r>
                  <w:t>‘</w:t>
                </w:r>
                <w:r w:rsidRPr="00672E98">
                  <w:t>Der Tod ist ein Meister aus Deutschland</w:t>
                </w:r>
                <w:r>
                  <w:t>’</w:t>
                </w:r>
                <w:r w:rsidRPr="00672E98">
                  <w:t xml:space="preserve"> </w:t>
                </w:r>
                <w:r w:rsidRPr="0042521F">
                  <w:t>(</w:t>
                </w:r>
                <w:r w:rsidRPr="00D17636">
                  <w:t>Death is a master from Germany</w:t>
                </w:r>
                <w:r w:rsidRPr="0042521F">
                  <w:t>)</w:t>
                </w:r>
                <w:r w:rsidRPr="00672E98">
                  <w:rPr>
                    <w:i/>
                  </w:rPr>
                  <w:t>.</w:t>
                </w:r>
                <w:r>
                  <w:t xml:space="preserve"> </w:t>
                </w:r>
                <w:r w:rsidRPr="00672E98">
                  <w:t xml:space="preserve">The fact that Celan’s later poetry becomes </w:t>
                </w:r>
                <w:proofErr w:type="gramStart"/>
                <w:r w:rsidRPr="00672E98">
                  <w:t>more dense</w:t>
                </w:r>
                <w:proofErr w:type="gramEnd"/>
                <w:r w:rsidRPr="00672E98">
                  <w:t xml:space="preserve"> can be seen as a reaction to this</w:t>
                </w:r>
                <w:r>
                  <w:t xml:space="preserve"> misreading</w:t>
                </w:r>
                <w:r w:rsidRPr="00672E98">
                  <w:t>.</w:t>
                </w:r>
                <w:r w:rsidRPr="00672E98">
                  <w:br/>
                </w:r>
                <w:r w:rsidRPr="00672E98">
                  <w:br/>
                  <w:t>These poems also wish to share with their readers the experience of reading. This leads to a poetic encounter and Celan’s feelings of brotherliness with other authors like Hölderlin, Heine, Kafka, Sachs</w:t>
                </w:r>
                <w:r>
                  <w:t>,</w:t>
                </w:r>
                <w:r w:rsidRPr="00672E98">
                  <w:t xml:space="preserve"> Bachmann and many others, including Dante and Shakespeare. Mallarmé has influenced Celan for the importance he attaches to syntax, spacing and intertextuality, </w:t>
                </w:r>
                <w:r>
                  <w:t xml:space="preserve">and he regarded </w:t>
                </w:r>
                <w:r w:rsidRPr="00672E98">
                  <w:t xml:space="preserve">Mandelstam as a relative who suffered from Stalin’s repression and died in a transit camp. Celan translated </w:t>
                </w:r>
                <w:r>
                  <w:t>m</w:t>
                </w:r>
                <w:r w:rsidRPr="004E3B75">
                  <w:t xml:space="preserve">any of these authors </w:t>
                </w:r>
                <w:r w:rsidRPr="00672E98">
                  <w:t xml:space="preserve">into German. </w:t>
                </w:r>
                <w:r>
                  <w:t>He</w:t>
                </w:r>
                <w:r w:rsidRPr="00672E98">
                  <w:t xml:space="preserve"> had a profound knowledge of Jewish thought and of western philosophy and </w:t>
                </w:r>
                <w:r w:rsidRPr="004E3B75">
                  <w:t>in his texts</w:t>
                </w:r>
                <w:r>
                  <w:t>, he</w:t>
                </w:r>
                <w:r w:rsidRPr="004E3B75">
                  <w:t xml:space="preserve"> </w:t>
                </w:r>
                <w:r w:rsidRPr="00672E98">
                  <w:t xml:space="preserve">engaged with many thinkers, even controversial philosophers such as Martin Heidegger, whose predilection for poetry and aversion towards progress-centred scientific communication Celan shared. This did not, of course, clear away the complication that Heidegger refused to comment on his early commitment to fascism. Celan’s poem </w:t>
                </w:r>
                <w:r>
                  <w:t>‘</w:t>
                </w:r>
                <w:r w:rsidRPr="00672E98">
                  <w:t>Todtnauberg</w:t>
                </w:r>
                <w:r>
                  <w:t>’</w:t>
                </w:r>
                <w:r w:rsidRPr="00672E98">
                  <w:t xml:space="preserve"> gives an account of this. Celan’s best-known volumes of poetry are </w:t>
                </w:r>
                <w:r w:rsidRPr="00672E98">
                  <w:rPr>
                    <w:i/>
                  </w:rPr>
                  <w:t>Sprachgitter</w:t>
                </w:r>
                <w:r w:rsidRPr="00672E98">
                  <w:t xml:space="preserve"> (</w:t>
                </w:r>
                <w:r w:rsidRPr="00672E98">
                  <w:rPr>
                    <w:i/>
                  </w:rPr>
                  <w:t>Speech-grille</w:t>
                </w:r>
                <w:r w:rsidRPr="0042521F">
                  <w:t>,</w:t>
                </w:r>
                <w:r>
                  <w:rPr>
                    <w:i/>
                  </w:rPr>
                  <w:t xml:space="preserve"> </w:t>
                </w:r>
                <w:r w:rsidRPr="00672E98">
                  <w:t xml:space="preserve">1959), </w:t>
                </w:r>
                <w:r w:rsidRPr="00672E98">
                  <w:rPr>
                    <w:i/>
                  </w:rPr>
                  <w:t>Die Niemandsrose</w:t>
                </w:r>
                <w:r w:rsidRPr="00672E98">
                  <w:t xml:space="preserve"> </w:t>
                </w:r>
                <w:r w:rsidRPr="00672E98">
                  <w:rPr>
                    <w:i/>
                  </w:rPr>
                  <w:t>(The Noonesrose</w:t>
                </w:r>
                <w:r w:rsidRPr="0042521F">
                  <w:t>,</w:t>
                </w:r>
                <w:r>
                  <w:rPr>
                    <w:i/>
                  </w:rPr>
                  <w:t xml:space="preserve"> </w:t>
                </w:r>
                <w:r w:rsidRPr="00672E98">
                  <w:t xml:space="preserve">1963), </w:t>
                </w:r>
                <w:r w:rsidRPr="00672E98">
                  <w:rPr>
                    <w:i/>
                  </w:rPr>
                  <w:t>Atemwende</w:t>
                </w:r>
                <w:r w:rsidRPr="00672E98">
                  <w:t xml:space="preserve"> (</w:t>
                </w:r>
                <w:r w:rsidRPr="00672E98">
                  <w:rPr>
                    <w:i/>
                  </w:rPr>
                  <w:t>Breathturn</w:t>
                </w:r>
                <w:r>
                  <w:t xml:space="preserve">, </w:t>
                </w:r>
                <w:r w:rsidRPr="00672E98">
                  <w:t xml:space="preserve">1967) and </w:t>
                </w:r>
                <w:r w:rsidRPr="00672E98">
                  <w:rPr>
                    <w:i/>
                  </w:rPr>
                  <w:t>Lightduress</w:t>
                </w:r>
                <w:r w:rsidRPr="00672E98">
                  <w:t xml:space="preserve">. In </w:t>
                </w:r>
                <w:r w:rsidRPr="00672E98">
                  <w:rPr>
                    <w:i/>
                  </w:rPr>
                  <w:t>Sprachgitter</w:t>
                </w:r>
                <w:r>
                  <w:t>,</w:t>
                </w:r>
                <w:r w:rsidRPr="00672E98">
                  <w:rPr>
                    <w:i/>
                  </w:rPr>
                  <w:t xml:space="preserve"> </w:t>
                </w:r>
                <w:r w:rsidRPr="00672E98">
                  <w:t>a German-speaking poet tried for the first time to reflect on and articulate the historical rupture of fascism and the lapse into silence this meant for literature by revisiting everyday language in a stylistic mode of destruction and construction.</w:t>
                </w:r>
                <w:r>
                  <w:t xml:space="preserve"> </w:t>
                </w:r>
                <w:r>
                  <w:rPr>
                    <w:i/>
                  </w:rPr>
                  <w:t>The Noonesrose</w:t>
                </w:r>
                <w:r w:rsidRPr="00672E98">
                  <w:t xml:space="preserve"> equally reflects on the Shoah and tries to see poetry as a </w:t>
                </w:r>
                <w:r>
                  <w:t>‘</w:t>
                </w:r>
                <w:r w:rsidRPr="00672E98">
                  <w:t>Gegenentwurf</w:t>
                </w:r>
                <w:r>
                  <w:t>’</w:t>
                </w:r>
                <w:r w:rsidRPr="00672E98">
                  <w:t xml:space="preserve"> (</w:t>
                </w:r>
                <w:r w:rsidRPr="0042521F">
                  <w:rPr>
                    <w:i/>
                  </w:rPr>
                  <w:t>counter project</w:t>
                </w:r>
                <w:r w:rsidRPr="00672E98">
                  <w:t>) to the tradition of the psalms in the Old Testament. It is a multi-layered work which interacts with many other texts (Mandelstam, Benn, Jewish mysticism etc.) and contains some of Celan</w:t>
                </w:r>
                <w:r>
                  <w:t>’</w:t>
                </w:r>
                <w:r w:rsidRPr="00672E98">
                  <w:t xml:space="preserve">s most famous poems, like </w:t>
                </w:r>
                <w:r>
                  <w:t>‘</w:t>
                </w:r>
                <w:r w:rsidRPr="0042521F">
                  <w:t>Psalm</w:t>
                </w:r>
                <w:r>
                  <w:t>’</w:t>
                </w:r>
                <w:r w:rsidRPr="00672E98">
                  <w:rPr>
                    <w:i/>
                  </w:rPr>
                  <w:t xml:space="preserve">, </w:t>
                </w:r>
                <w:r>
                  <w:t>‘</w:t>
                </w:r>
                <w:r w:rsidRPr="0042521F">
                  <w:t>Es war Erde in ihnen</w:t>
                </w:r>
                <w:r>
                  <w:t>’</w:t>
                </w:r>
                <w:r w:rsidRPr="00672E98">
                  <w:rPr>
                    <w:i/>
                  </w:rPr>
                  <w:t xml:space="preserve">, </w:t>
                </w:r>
                <w:r>
                  <w:t>‘</w:t>
                </w:r>
                <w:r w:rsidRPr="0042521F">
                  <w:t>In der Luft</w:t>
                </w:r>
                <w:r>
                  <w:t>’, ‘</w:t>
                </w:r>
                <w:r w:rsidRPr="0042521F">
                  <w:t>La Contrescarpe</w:t>
                </w:r>
                <w:r>
                  <w:t>’</w:t>
                </w:r>
                <w:r w:rsidRPr="00672E98">
                  <w:rPr>
                    <w:i/>
                  </w:rPr>
                  <w:t xml:space="preserve">, </w:t>
                </w:r>
                <w:r>
                  <w:t>‘</w:t>
                </w:r>
                <w:r w:rsidRPr="0042521F">
                  <w:t>Es ist alles anders</w:t>
                </w:r>
                <w:r>
                  <w:t>’</w:t>
                </w:r>
                <w:r w:rsidRPr="00672E98">
                  <w:rPr>
                    <w:i/>
                  </w:rPr>
                  <w:t>.</w:t>
                </w:r>
                <w:r w:rsidRPr="00672E98">
                  <w:t xml:space="preserve"> </w:t>
                </w:r>
                <w:r>
                  <w:rPr>
                    <w:i/>
                  </w:rPr>
                  <w:t>Breathturn</w:t>
                </w:r>
                <w:r w:rsidRPr="00F53847">
                  <w:t xml:space="preserve"> </w:t>
                </w:r>
                <w:r w:rsidRPr="00672E98">
                  <w:t xml:space="preserve">was published when Celan’s reputation as a poet had already been established, yet </w:t>
                </w:r>
                <w:proofErr w:type="gramStart"/>
                <w:r w:rsidRPr="00672E98">
                  <w:t>its</w:t>
                </w:r>
                <w:proofErr w:type="gramEnd"/>
                <w:r w:rsidRPr="00672E98">
                  <w:t xml:space="preserve"> compact style did not fail to puzzle some critics. As can be expected, some thought the poems were too challenging, others found them stunning and realistic. </w:t>
                </w:r>
                <w:r w:rsidRPr="00F53847">
                  <w:rPr>
                    <w:i/>
                  </w:rPr>
                  <w:t>Lightduress</w:t>
                </w:r>
                <w:r w:rsidRPr="00F53847">
                  <w:t xml:space="preserve"> </w:t>
                </w:r>
                <w:r w:rsidRPr="00672E98">
                  <w:t xml:space="preserve">contains the poem “Todtnauberg” about Celan’s encounter with Heidegger, as well as poems written in </w:t>
                </w:r>
                <w:r>
                  <w:t xml:space="preserve">the </w:t>
                </w:r>
                <w:r w:rsidRPr="00672E98">
                  <w:t xml:space="preserve">hospital where Celan was treated for depression. </w:t>
                </w:r>
                <w:r>
                  <w:t>W</w:t>
                </w:r>
                <w:r w:rsidRPr="00672E98">
                  <w:t>ith their profound reflection on the human condition and its effect on the use of language</w:t>
                </w:r>
                <w:r>
                  <w:t>, these poems</w:t>
                </w:r>
                <w:r w:rsidRPr="00672E98">
                  <w:t xml:space="preserve"> could be compared to the late Beethoven compositions.</w:t>
                </w:r>
              </w:p>
              <w:p w14:paraId="2D8EEC94" w14:textId="77777777" w:rsidR="00F53847" w:rsidRDefault="00F53847" w:rsidP="00F53847">
                <w:pPr>
                  <w:spacing w:line="480" w:lineRule="auto"/>
                  <w:rPr>
                    <w:rFonts w:ascii="Times New Roman" w:hAnsi="Times New Roman" w:cs="Times New Roman"/>
                  </w:rPr>
                </w:pPr>
              </w:p>
              <w:p w14:paraId="5F16C062" w14:textId="77777777" w:rsidR="00F53847" w:rsidRDefault="00F53847" w:rsidP="00F53847">
                <w:pPr>
                  <w:pStyle w:val="Heading1"/>
                  <w:outlineLvl w:val="0"/>
                </w:pPr>
                <w:r w:rsidRPr="00672E98">
                  <w:t>List of works</w:t>
                </w:r>
              </w:p>
              <w:p w14:paraId="06DF488C" w14:textId="77777777" w:rsidR="00F53847" w:rsidRPr="00672E98" w:rsidRDefault="00F53847" w:rsidP="00F53847">
                <w:pPr>
                  <w:rPr>
                    <w:lang w:val="de-DE"/>
                  </w:rPr>
                </w:pPr>
                <w:r w:rsidRPr="00672E98">
                  <w:t xml:space="preserve">Allemann, B. &amp; Reichert, S (ed.) </w:t>
                </w:r>
                <w:r w:rsidRPr="00672E98">
                  <w:rPr>
                    <w:i/>
                    <w:lang w:val="de-DE"/>
                  </w:rPr>
                  <w:t>Paul Celan. Gesammelte Werke in sieben Bänden</w:t>
                </w:r>
                <w:r>
                  <w:rPr>
                    <w:lang w:val="de-DE"/>
                  </w:rPr>
                  <w:t>. Frankfurt am Main: Suhrkamp, 2000.</w:t>
                </w:r>
              </w:p>
              <w:p w14:paraId="3EEEC746" w14:textId="77777777" w:rsidR="00F53847" w:rsidRPr="00672E98" w:rsidRDefault="00F53847" w:rsidP="00F53847">
                <w:pPr>
                  <w:rPr>
                    <w:lang w:val="de-DE"/>
                  </w:rPr>
                </w:pPr>
                <w:r>
                  <w:rPr>
                    <w:lang w:val="de-DE"/>
                  </w:rPr>
                  <w:t xml:space="preserve">Wiedemann, B. (ed.) </w:t>
                </w:r>
                <w:r w:rsidRPr="00F53847">
                  <w:rPr>
                    <w:i/>
                    <w:lang w:val="de-DE"/>
                  </w:rPr>
                  <w:t>Paul Celan. Die Gedichte. Kommentierte Gesamtausgabe in einem Band</w:t>
                </w:r>
                <w:r>
                  <w:rPr>
                    <w:lang w:val="de-DE"/>
                  </w:rPr>
                  <w:t>. Frankfurt am Main: Suhrkamp, 2003.</w:t>
                </w:r>
              </w:p>
              <w:p w14:paraId="695FACE8" w14:textId="77777777" w:rsidR="00F53847" w:rsidRPr="00672E98" w:rsidRDefault="00F53847" w:rsidP="00F53847">
                <w:pPr>
                  <w:rPr>
                    <w:lang w:val="en-US"/>
                  </w:rPr>
                </w:pPr>
                <w:r w:rsidRPr="00F53847">
                  <w:rPr>
                    <w:i/>
                    <w:lang w:val="en-US"/>
                  </w:rPr>
                  <w:t>The Selected Poems and Prose of Paul Celan</w:t>
                </w:r>
                <w:r>
                  <w:rPr>
                    <w:lang w:val="en-US"/>
                  </w:rPr>
                  <w:t>. Trans.</w:t>
                </w:r>
                <w:r w:rsidRPr="00672E98">
                  <w:rPr>
                    <w:lang w:val="en-US"/>
                  </w:rPr>
                  <w:t xml:space="preserve"> John Felstiner</w:t>
                </w:r>
                <w:r>
                  <w:rPr>
                    <w:lang w:val="en-US"/>
                  </w:rPr>
                  <w:t xml:space="preserve">. </w:t>
                </w:r>
                <w:r w:rsidRPr="00672E98">
                  <w:rPr>
                    <w:lang w:val="en-US"/>
                  </w:rPr>
                  <w:t>New York</w:t>
                </w:r>
                <w:r>
                  <w:rPr>
                    <w:lang w:val="en-US"/>
                  </w:rPr>
                  <w:t>: Norton, 2002.</w:t>
                </w:r>
              </w:p>
              <w:p w14:paraId="16793060" w14:textId="77777777" w:rsidR="00F53847" w:rsidRPr="00672E98" w:rsidRDefault="00F53847" w:rsidP="00F53847">
                <w:pPr>
                  <w:rPr>
                    <w:lang w:val="en-US"/>
                  </w:rPr>
                </w:pPr>
                <w:r>
                  <w:rPr>
                    <w:lang w:val="en-US"/>
                  </w:rPr>
                  <w:t xml:space="preserve">Paul Celan. </w:t>
                </w:r>
                <w:r w:rsidRPr="00672E98">
                  <w:rPr>
                    <w:i/>
                    <w:lang w:val="en-US"/>
                  </w:rPr>
                  <w:t xml:space="preserve">Selected </w:t>
                </w:r>
                <w:r>
                  <w:rPr>
                    <w:i/>
                    <w:lang w:val="en-US"/>
                  </w:rPr>
                  <w:t>P</w:t>
                </w:r>
                <w:r w:rsidRPr="00672E98">
                  <w:rPr>
                    <w:i/>
                    <w:lang w:val="en-US"/>
                  </w:rPr>
                  <w:t>oems</w:t>
                </w:r>
                <w:r>
                  <w:rPr>
                    <w:lang w:val="en-US"/>
                  </w:rPr>
                  <w:t>, London: Penguin Classics, 1996.</w:t>
                </w:r>
              </w:p>
              <w:p w14:paraId="4241A286" w14:textId="77777777" w:rsidR="00F53847" w:rsidRPr="00672E98" w:rsidRDefault="00F53847" w:rsidP="00F53847">
                <w:pPr>
                  <w:rPr>
                    <w:lang w:val="en-US"/>
                  </w:rPr>
                </w:pPr>
                <w:r w:rsidRPr="00672E98">
                  <w:rPr>
                    <w:lang w:val="en-US"/>
                  </w:rPr>
                  <w:t xml:space="preserve"> Joris, P.</w:t>
                </w:r>
                <w:r>
                  <w:rPr>
                    <w:lang w:val="en-US"/>
                  </w:rPr>
                  <w:t xml:space="preserve"> </w:t>
                </w:r>
                <w:r w:rsidRPr="00672E98">
                  <w:rPr>
                    <w:i/>
                    <w:lang w:val="en-US"/>
                  </w:rPr>
                  <w:t>Paul Celan. Selections</w:t>
                </w:r>
                <w:r w:rsidRPr="00672E98">
                  <w:rPr>
                    <w:lang w:val="en-US"/>
                  </w:rPr>
                  <w:t>, Berkeley:</w:t>
                </w:r>
                <w:r>
                  <w:rPr>
                    <w:lang w:val="en-US"/>
                  </w:rPr>
                  <w:t xml:space="preserve"> University of California Press, 2005.</w:t>
                </w:r>
              </w:p>
              <w:p w14:paraId="6B04CBBD" w14:textId="77777777" w:rsidR="00F53847" w:rsidRPr="00672E98" w:rsidRDefault="00F53847" w:rsidP="00F53847">
                <w:pPr>
                  <w:rPr>
                    <w:lang w:val="en-US"/>
                  </w:rPr>
                </w:pPr>
                <w:r w:rsidRPr="00672E98">
                  <w:rPr>
                    <w:lang w:val="de-DE"/>
                  </w:rPr>
                  <w:t>Bösche</w:t>
                </w:r>
                <w:r>
                  <w:rPr>
                    <w:lang w:val="de-DE"/>
                  </w:rPr>
                  <w:t xml:space="preserve">nstein, B. &amp; Schmull, H. </w:t>
                </w:r>
                <w:r w:rsidRPr="00F53847">
                  <w:rPr>
                    <w:i/>
                    <w:lang w:val="de-DE"/>
                  </w:rPr>
                  <w:t xml:space="preserve">Paul Celan. </w:t>
                </w:r>
                <w:r w:rsidRPr="00F53847">
                  <w:rPr>
                    <w:i/>
                    <w:lang w:val="en-US"/>
                  </w:rPr>
                  <w:t xml:space="preserve">The Meridian. Final </w:t>
                </w:r>
                <w:r>
                  <w:rPr>
                    <w:i/>
                    <w:lang w:val="en-US"/>
                  </w:rPr>
                  <w:t>Version — Drafts — M</w:t>
                </w:r>
                <w:r w:rsidRPr="00F53847">
                  <w:rPr>
                    <w:i/>
                    <w:lang w:val="en-US"/>
                  </w:rPr>
                  <w:t>aterials</w:t>
                </w:r>
                <w:r w:rsidRPr="00672E98">
                  <w:rPr>
                    <w:lang w:val="en-US"/>
                  </w:rPr>
                  <w:t>. Translated and with a Preface by Pierre Joris, Stan</w:t>
                </w:r>
                <w:r>
                  <w:rPr>
                    <w:lang w:val="en-US"/>
                  </w:rPr>
                  <w:t>ford: Stanford University Press, 2011.</w:t>
                </w:r>
              </w:p>
              <w:p w14:paraId="3209026E" w14:textId="77777777" w:rsidR="003F0D73" w:rsidRPr="00C61E7E" w:rsidRDefault="00F53847" w:rsidP="00C27FAB">
                <w:pPr>
                  <w:rPr>
                    <w:lang w:val="de-DE"/>
                  </w:rPr>
                </w:pPr>
                <w:r w:rsidRPr="00672E98">
                  <w:rPr>
                    <w:lang w:val="en-US"/>
                  </w:rPr>
                  <w:t xml:space="preserve"> </w:t>
                </w:r>
                <w:r w:rsidRPr="00672E98">
                  <w:rPr>
                    <w:i/>
                    <w:lang w:val="de-DE"/>
                  </w:rPr>
                  <w:t>Ich hörte sagen. Gedichte und Prosa, gelesen von Paul Celan</w:t>
                </w:r>
                <w:r w:rsidRPr="00672E98">
                  <w:rPr>
                    <w:lang w:val="de-DE"/>
                  </w:rPr>
                  <w:t xml:space="preserve">. (2 </w:t>
                </w:r>
                <w:r w:rsidR="00C61E7E">
                  <w:rPr>
                    <w:lang w:val="de-DE"/>
                  </w:rPr>
                  <w:t>CDs). Der Hörverlag Gmbh, 2009. (ASIN</w:t>
                </w:r>
                <w:r w:rsidRPr="00672E98">
                  <w:rPr>
                    <w:lang w:val="de-DE"/>
                  </w:rPr>
                  <w:t>: B0002SLTQO)</w:t>
                </w:r>
              </w:p>
            </w:tc>
            <w:bookmarkStart w:id="0" w:name="_GoBack" w:displacedByCustomXml="next"/>
            <w:bookmarkEnd w:id="0" w:displacedByCustomXml="next"/>
          </w:sdtContent>
        </w:sdt>
      </w:tr>
      <w:tr w:rsidR="003235A7" w14:paraId="5E6CCB3E" w14:textId="77777777" w:rsidTr="003235A7">
        <w:tc>
          <w:tcPr>
            <w:tcW w:w="9016" w:type="dxa"/>
          </w:tcPr>
          <w:p w14:paraId="396066CA" w14:textId="77777777" w:rsidR="003235A7" w:rsidRDefault="003235A7" w:rsidP="008A5B87">
            <w:r w:rsidRPr="0015114C">
              <w:rPr>
                <w:u w:val="single"/>
              </w:rPr>
              <w:lastRenderedPageBreak/>
              <w:t>Further reading</w:t>
            </w:r>
            <w:r>
              <w:t>:</w:t>
            </w:r>
          </w:p>
          <w:p w14:paraId="42541D0A" w14:textId="77777777" w:rsidR="00C61E7E" w:rsidRDefault="00C61E7E" w:rsidP="008A5B87">
            <w:sdt>
              <w:sdtPr>
                <w:id w:val="-153383527"/>
                <w:citation/>
              </w:sdtPr>
              <w:sdtContent>
                <w:r>
                  <w:fldChar w:fldCharType="begin"/>
                </w:r>
                <w:r>
                  <w:rPr>
                    <w:lang w:val="en-US"/>
                  </w:rPr>
                  <w:instrText xml:space="preserve"> CITATION Kli07 \l 1033 </w:instrText>
                </w:r>
                <w:r>
                  <w:fldChar w:fldCharType="separate"/>
                </w:r>
                <w:r>
                  <w:rPr>
                    <w:noProof/>
                    <w:lang w:val="en-US"/>
                  </w:rPr>
                  <w:t>(Kligerman)</w:t>
                </w:r>
                <w:r>
                  <w:fldChar w:fldCharType="end"/>
                </w:r>
              </w:sdtContent>
            </w:sdt>
          </w:p>
          <w:sdt>
            <w:sdtPr>
              <w:alias w:val="Further reading"/>
              <w:tag w:val="furtherReading"/>
              <w:id w:val="-1516217107"/>
              <w:placeholder>
                <w:docPart w:val="B8214D9879E6AC48B1C7A5963550F93A"/>
              </w:placeholder>
            </w:sdtPr>
            <w:sdtContent>
              <w:p w14:paraId="2FEAD151" w14:textId="77777777" w:rsidR="003235A7" w:rsidRDefault="00C61E7E" w:rsidP="00C61E7E">
                <w:sdt>
                  <w:sdtPr>
                    <w:id w:val="-1408696415"/>
                    <w:citation/>
                  </w:sdtPr>
                  <w:sdtContent>
                    <w:r>
                      <w:fldChar w:fldCharType="begin"/>
                    </w:r>
                    <w:r>
                      <w:rPr>
                        <w:lang w:val="en-US"/>
                      </w:rPr>
                      <w:instrText xml:space="preserve"> CITATION May08 \l 1033 </w:instrText>
                    </w:r>
                    <w:r>
                      <w:fldChar w:fldCharType="separate"/>
                    </w:r>
                    <w:r>
                      <w:rPr>
                        <w:noProof/>
                        <w:lang w:val="en-US"/>
                      </w:rPr>
                      <w:t xml:space="preserve"> (May)</w:t>
                    </w:r>
                    <w:r>
                      <w:fldChar w:fldCharType="end"/>
                    </w:r>
                  </w:sdtContent>
                </w:sdt>
              </w:p>
            </w:sdtContent>
          </w:sdt>
        </w:tc>
      </w:tr>
    </w:tbl>
    <w:p w14:paraId="0EBDF9E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D0BAD1" w14:textId="77777777" w:rsidR="00F53847" w:rsidRDefault="00F53847" w:rsidP="007A0D55">
      <w:pPr>
        <w:spacing w:after="0" w:line="240" w:lineRule="auto"/>
      </w:pPr>
      <w:r>
        <w:separator/>
      </w:r>
    </w:p>
  </w:endnote>
  <w:endnote w:type="continuationSeparator" w:id="0">
    <w:p w14:paraId="5EDC6B0F" w14:textId="77777777" w:rsidR="00F53847" w:rsidRDefault="00F5384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F53AFC" w14:textId="77777777" w:rsidR="00F53847" w:rsidRDefault="00F53847" w:rsidP="007A0D55">
      <w:pPr>
        <w:spacing w:after="0" w:line="240" w:lineRule="auto"/>
      </w:pPr>
      <w:r>
        <w:separator/>
      </w:r>
    </w:p>
  </w:footnote>
  <w:footnote w:type="continuationSeparator" w:id="0">
    <w:p w14:paraId="2D1292B1" w14:textId="77777777" w:rsidR="00F53847" w:rsidRDefault="00F5384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EE79D5" w14:textId="77777777" w:rsidR="00F53847" w:rsidRDefault="00F5384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FC4A34B" w14:textId="77777777" w:rsidR="00F53847" w:rsidRDefault="00F5384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B8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B3B85"/>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1E7E"/>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384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9B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B3B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3B85"/>
    <w:rPr>
      <w:rFonts w:ascii="Lucida Grande" w:hAnsi="Lucida Grande" w:cs="Lucida Grande"/>
      <w:sz w:val="18"/>
      <w:szCs w:val="18"/>
    </w:rPr>
  </w:style>
  <w:style w:type="character" w:styleId="CommentReference">
    <w:name w:val="annotation reference"/>
    <w:basedOn w:val="DefaultParagraphFont"/>
    <w:uiPriority w:val="99"/>
    <w:semiHidden/>
    <w:unhideWhenUsed/>
    <w:rsid w:val="00F53847"/>
    <w:rPr>
      <w:sz w:val="16"/>
      <w:szCs w:val="16"/>
    </w:rPr>
  </w:style>
  <w:style w:type="paragraph" w:styleId="CommentText">
    <w:name w:val="annotation text"/>
    <w:basedOn w:val="Normal"/>
    <w:link w:val="CommentTextChar"/>
    <w:uiPriority w:val="99"/>
    <w:semiHidden/>
    <w:unhideWhenUsed/>
    <w:rsid w:val="00F53847"/>
    <w:pPr>
      <w:spacing w:after="200" w:line="240" w:lineRule="auto"/>
    </w:pPr>
    <w:rPr>
      <w:sz w:val="20"/>
      <w:szCs w:val="20"/>
      <w:lang w:val="nl-BE"/>
    </w:rPr>
  </w:style>
  <w:style w:type="character" w:customStyle="1" w:styleId="CommentTextChar">
    <w:name w:val="Comment Text Char"/>
    <w:basedOn w:val="DefaultParagraphFont"/>
    <w:link w:val="CommentText"/>
    <w:uiPriority w:val="99"/>
    <w:semiHidden/>
    <w:rsid w:val="00F53847"/>
    <w:rPr>
      <w:sz w:val="20"/>
      <w:szCs w:val="20"/>
      <w:lang w:val="nl-B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B3B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3B85"/>
    <w:rPr>
      <w:rFonts w:ascii="Lucida Grande" w:hAnsi="Lucida Grande" w:cs="Lucida Grande"/>
      <w:sz w:val="18"/>
      <w:szCs w:val="18"/>
    </w:rPr>
  </w:style>
  <w:style w:type="character" w:styleId="CommentReference">
    <w:name w:val="annotation reference"/>
    <w:basedOn w:val="DefaultParagraphFont"/>
    <w:uiPriority w:val="99"/>
    <w:semiHidden/>
    <w:unhideWhenUsed/>
    <w:rsid w:val="00F53847"/>
    <w:rPr>
      <w:sz w:val="16"/>
      <w:szCs w:val="16"/>
    </w:rPr>
  </w:style>
  <w:style w:type="paragraph" w:styleId="CommentText">
    <w:name w:val="annotation text"/>
    <w:basedOn w:val="Normal"/>
    <w:link w:val="CommentTextChar"/>
    <w:uiPriority w:val="99"/>
    <w:semiHidden/>
    <w:unhideWhenUsed/>
    <w:rsid w:val="00F53847"/>
    <w:pPr>
      <w:spacing w:after="200" w:line="240" w:lineRule="auto"/>
    </w:pPr>
    <w:rPr>
      <w:sz w:val="20"/>
      <w:szCs w:val="20"/>
      <w:lang w:val="nl-BE"/>
    </w:rPr>
  </w:style>
  <w:style w:type="character" w:customStyle="1" w:styleId="CommentTextChar">
    <w:name w:val="Comment Text Char"/>
    <w:basedOn w:val="DefaultParagraphFont"/>
    <w:link w:val="CommentText"/>
    <w:uiPriority w:val="99"/>
    <w:semiHidden/>
    <w:rsid w:val="00F53847"/>
    <w:rPr>
      <w:sz w:val="20"/>
      <w:szCs w:val="2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FE41ED70B25D8469CE60E56CBB0B8DA"/>
        <w:category>
          <w:name w:val="General"/>
          <w:gallery w:val="placeholder"/>
        </w:category>
        <w:types>
          <w:type w:val="bbPlcHdr"/>
        </w:types>
        <w:behaviors>
          <w:behavior w:val="content"/>
        </w:behaviors>
        <w:guid w:val="{49B08D07-EB11-0A4E-BD99-457F5F81B63C}"/>
      </w:docPartPr>
      <w:docPartBody>
        <w:p w:rsidR="00000000" w:rsidRDefault="004E117A">
          <w:pPr>
            <w:pStyle w:val="2FE41ED70B25D8469CE60E56CBB0B8DA"/>
          </w:pPr>
          <w:r w:rsidRPr="00CC586D">
            <w:rPr>
              <w:rStyle w:val="PlaceholderText"/>
              <w:b/>
              <w:color w:val="FFFFFF" w:themeColor="background1"/>
            </w:rPr>
            <w:t>[Salutation]</w:t>
          </w:r>
        </w:p>
      </w:docPartBody>
    </w:docPart>
    <w:docPart>
      <w:docPartPr>
        <w:name w:val="C8D6C87587DF1A4A9CC9794621BE4C77"/>
        <w:category>
          <w:name w:val="General"/>
          <w:gallery w:val="placeholder"/>
        </w:category>
        <w:types>
          <w:type w:val="bbPlcHdr"/>
        </w:types>
        <w:behaviors>
          <w:behavior w:val="content"/>
        </w:behaviors>
        <w:guid w:val="{65EC4C7C-87C3-3A41-B161-07374804B83D}"/>
      </w:docPartPr>
      <w:docPartBody>
        <w:p w:rsidR="00000000" w:rsidRDefault="004E117A">
          <w:pPr>
            <w:pStyle w:val="C8D6C87587DF1A4A9CC9794621BE4C77"/>
          </w:pPr>
          <w:r>
            <w:rPr>
              <w:rStyle w:val="PlaceholderText"/>
            </w:rPr>
            <w:t>[First name]</w:t>
          </w:r>
        </w:p>
      </w:docPartBody>
    </w:docPart>
    <w:docPart>
      <w:docPartPr>
        <w:name w:val="02126C8F2C03854D850535AEF80A3001"/>
        <w:category>
          <w:name w:val="General"/>
          <w:gallery w:val="placeholder"/>
        </w:category>
        <w:types>
          <w:type w:val="bbPlcHdr"/>
        </w:types>
        <w:behaviors>
          <w:behavior w:val="content"/>
        </w:behaviors>
        <w:guid w:val="{71D767CF-6211-D64D-B681-E33EA4E8EDBF}"/>
      </w:docPartPr>
      <w:docPartBody>
        <w:p w:rsidR="00000000" w:rsidRDefault="004E117A">
          <w:pPr>
            <w:pStyle w:val="02126C8F2C03854D850535AEF80A3001"/>
          </w:pPr>
          <w:r>
            <w:rPr>
              <w:rStyle w:val="PlaceholderText"/>
            </w:rPr>
            <w:t>[Middle name]</w:t>
          </w:r>
        </w:p>
      </w:docPartBody>
    </w:docPart>
    <w:docPart>
      <w:docPartPr>
        <w:name w:val="8E32BD138A638F4C91406174BA11874B"/>
        <w:category>
          <w:name w:val="General"/>
          <w:gallery w:val="placeholder"/>
        </w:category>
        <w:types>
          <w:type w:val="bbPlcHdr"/>
        </w:types>
        <w:behaviors>
          <w:behavior w:val="content"/>
        </w:behaviors>
        <w:guid w:val="{A306FDEB-AD6D-224E-88D8-6E55FE7B9426}"/>
      </w:docPartPr>
      <w:docPartBody>
        <w:p w:rsidR="00000000" w:rsidRDefault="004E117A">
          <w:pPr>
            <w:pStyle w:val="8E32BD138A638F4C91406174BA11874B"/>
          </w:pPr>
          <w:r>
            <w:rPr>
              <w:rStyle w:val="PlaceholderText"/>
            </w:rPr>
            <w:t>[Last name]</w:t>
          </w:r>
        </w:p>
      </w:docPartBody>
    </w:docPart>
    <w:docPart>
      <w:docPartPr>
        <w:name w:val="2E3EA2A5B0A97C4C9213C13B7DD18F9B"/>
        <w:category>
          <w:name w:val="General"/>
          <w:gallery w:val="placeholder"/>
        </w:category>
        <w:types>
          <w:type w:val="bbPlcHdr"/>
        </w:types>
        <w:behaviors>
          <w:behavior w:val="content"/>
        </w:behaviors>
        <w:guid w:val="{AB9D9C3F-FF45-1242-A2A2-C9AE1250B9D3}"/>
      </w:docPartPr>
      <w:docPartBody>
        <w:p w:rsidR="00000000" w:rsidRDefault="004E117A">
          <w:pPr>
            <w:pStyle w:val="2E3EA2A5B0A97C4C9213C13B7DD18F9B"/>
          </w:pPr>
          <w:r>
            <w:rPr>
              <w:rStyle w:val="PlaceholderText"/>
            </w:rPr>
            <w:t>[Enter your biography]</w:t>
          </w:r>
        </w:p>
      </w:docPartBody>
    </w:docPart>
    <w:docPart>
      <w:docPartPr>
        <w:name w:val="7C86EB6BE2201344B29CFB3137DE837B"/>
        <w:category>
          <w:name w:val="General"/>
          <w:gallery w:val="placeholder"/>
        </w:category>
        <w:types>
          <w:type w:val="bbPlcHdr"/>
        </w:types>
        <w:behaviors>
          <w:behavior w:val="content"/>
        </w:behaviors>
        <w:guid w:val="{4D6C6030-82E1-E740-BC55-9EEE1699FA86}"/>
      </w:docPartPr>
      <w:docPartBody>
        <w:p w:rsidR="00000000" w:rsidRDefault="004E117A">
          <w:pPr>
            <w:pStyle w:val="7C86EB6BE2201344B29CFB3137DE837B"/>
          </w:pPr>
          <w:r>
            <w:rPr>
              <w:rStyle w:val="PlaceholderText"/>
            </w:rPr>
            <w:t>[Enter the institution with which you are affiliated]</w:t>
          </w:r>
        </w:p>
      </w:docPartBody>
    </w:docPart>
    <w:docPart>
      <w:docPartPr>
        <w:name w:val="EA3A064A71401A47B3886FB131423304"/>
        <w:category>
          <w:name w:val="General"/>
          <w:gallery w:val="placeholder"/>
        </w:category>
        <w:types>
          <w:type w:val="bbPlcHdr"/>
        </w:types>
        <w:behaviors>
          <w:behavior w:val="content"/>
        </w:behaviors>
        <w:guid w:val="{2595CD52-3403-B640-82B0-BA9EC924664D}"/>
      </w:docPartPr>
      <w:docPartBody>
        <w:p w:rsidR="00000000" w:rsidRDefault="004E117A">
          <w:pPr>
            <w:pStyle w:val="EA3A064A71401A47B3886FB131423304"/>
          </w:pPr>
          <w:r w:rsidRPr="00EF74F7">
            <w:rPr>
              <w:b/>
              <w:color w:val="808080" w:themeColor="background1" w:themeShade="80"/>
            </w:rPr>
            <w:t>[Enter the headword for your article]</w:t>
          </w:r>
        </w:p>
      </w:docPartBody>
    </w:docPart>
    <w:docPart>
      <w:docPartPr>
        <w:name w:val="84DE6CA5915D5247BEA29C402CBAE205"/>
        <w:category>
          <w:name w:val="General"/>
          <w:gallery w:val="placeholder"/>
        </w:category>
        <w:types>
          <w:type w:val="bbPlcHdr"/>
        </w:types>
        <w:behaviors>
          <w:behavior w:val="content"/>
        </w:behaviors>
        <w:guid w:val="{1F0E9D3A-2F51-014E-89A1-D9A2E49E9E8C}"/>
      </w:docPartPr>
      <w:docPartBody>
        <w:p w:rsidR="00000000" w:rsidRDefault="004E117A">
          <w:pPr>
            <w:pStyle w:val="84DE6CA5915D5247BEA29C402CBAE20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597B06E121B2644A414D9E785ECF93C"/>
        <w:category>
          <w:name w:val="General"/>
          <w:gallery w:val="placeholder"/>
        </w:category>
        <w:types>
          <w:type w:val="bbPlcHdr"/>
        </w:types>
        <w:behaviors>
          <w:behavior w:val="content"/>
        </w:behaviors>
        <w:guid w:val="{E8C496AF-2D31-1C4B-80B7-8EE81EB07AA2}"/>
      </w:docPartPr>
      <w:docPartBody>
        <w:p w:rsidR="00000000" w:rsidRDefault="004E117A">
          <w:pPr>
            <w:pStyle w:val="B597B06E121B2644A414D9E785ECF93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0319F564A8F6D4A84ACF064C8F57C09"/>
        <w:category>
          <w:name w:val="General"/>
          <w:gallery w:val="placeholder"/>
        </w:category>
        <w:types>
          <w:type w:val="bbPlcHdr"/>
        </w:types>
        <w:behaviors>
          <w:behavior w:val="content"/>
        </w:behaviors>
        <w:guid w:val="{66C84723-54F9-4944-8E1D-7DD2FC5DC12D}"/>
      </w:docPartPr>
      <w:docPartBody>
        <w:p w:rsidR="00000000" w:rsidRDefault="004E117A">
          <w:pPr>
            <w:pStyle w:val="D0319F564A8F6D4A84ACF064C8F57C0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E41ED70B25D8469CE60E56CBB0B8DA">
    <w:name w:val="2FE41ED70B25D8469CE60E56CBB0B8DA"/>
  </w:style>
  <w:style w:type="paragraph" w:customStyle="1" w:styleId="C8D6C87587DF1A4A9CC9794621BE4C77">
    <w:name w:val="C8D6C87587DF1A4A9CC9794621BE4C77"/>
  </w:style>
  <w:style w:type="paragraph" w:customStyle="1" w:styleId="02126C8F2C03854D850535AEF80A3001">
    <w:name w:val="02126C8F2C03854D850535AEF80A3001"/>
  </w:style>
  <w:style w:type="paragraph" w:customStyle="1" w:styleId="8E32BD138A638F4C91406174BA11874B">
    <w:name w:val="8E32BD138A638F4C91406174BA11874B"/>
  </w:style>
  <w:style w:type="paragraph" w:customStyle="1" w:styleId="2E3EA2A5B0A97C4C9213C13B7DD18F9B">
    <w:name w:val="2E3EA2A5B0A97C4C9213C13B7DD18F9B"/>
  </w:style>
  <w:style w:type="paragraph" w:customStyle="1" w:styleId="7C86EB6BE2201344B29CFB3137DE837B">
    <w:name w:val="7C86EB6BE2201344B29CFB3137DE837B"/>
  </w:style>
  <w:style w:type="paragraph" w:customStyle="1" w:styleId="EA3A064A71401A47B3886FB131423304">
    <w:name w:val="EA3A064A71401A47B3886FB131423304"/>
  </w:style>
  <w:style w:type="paragraph" w:customStyle="1" w:styleId="84DE6CA5915D5247BEA29C402CBAE205">
    <w:name w:val="84DE6CA5915D5247BEA29C402CBAE205"/>
  </w:style>
  <w:style w:type="paragraph" w:customStyle="1" w:styleId="B597B06E121B2644A414D9E785ECF93C">
    <w:name w:val="B597B06E121B2644A414D9E785ECF93C"/>
  </w:style>
  <w:style w:type="paragraph" w:customStyle="1" w:styleId="D0319F564A8F6D4A84ACF064C8F57C09">
    <w:name w:val="D0319F564A8F6D4A84ACF064C8F57C09"/>
  </w:style>
  <w:style w:type="paragraph" w:customStyle="1" w:styleId="B8214D9879E6AC48B1C7A5963550F93A">
    <w:name w:val="B8214D9879E6AC48B1C7A5963550F93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E41ED70B25D8469CE60E56CBB0B8DA">
    <w:name w:val="2FE41ED70B25D8469CE60E56CBB0B8DA"/>
  </w:style>
  <w:style w:type="paragraph" w:customStyle="1" w:styleId="C8D6C87587DF1A4A9CC9794621BE4C77">
    <w:name w:val="C8D6C87587DF1A4A9CC9794621BE4C77"/>
  </w:style>
  <w:style w:type="paragraph" w:customStyle="1" w:styleId="02126C8F2C03854D850535AEF80A3001">
    <w:name w:val="02126C8F2C03854D850535AEF80A3001"/>
  </w:style>
  <w:style w:type="paragraph" w:customStyle="1" w:styleId="8E32BD138A638F4C91406174BA11874B">
    <w:name w:val="8E32BD138A638F4C91406174BA11874B"/>
  </w:style>
  <w:style w:type="paragraph" w:customStyle="1" w:styleId="2E3EA2A5B0A97C4C9213C13B7DD18F9B">
    <w:name w:val="2E3EA2A5B0A97C4C9213C13B7DD18F9B"/>
  </w:style>
  <w:style w:type="paragraph" w:customStyle="1" w:styleId="7C86EB6BE2201344B29CFB3137DE837B">
    <w:name w:val="7C86EB6BE2201344B29CFB3137DE837B"/>
  </w:style>
  <w:style w:type="paragraph" w:customStyle="1" w:styleId="EA3A064A71401A47B3886FB131423304">
    <w:name w:val="EA3A064A71401A47B3886FB131423304"/>
  </w:style>
  <w:style w:type="paragraph" w:customStyle="1" w:styleId="84DE6CA5915D5247BEA29C402CBAE205">
    <w:name w:val="84DE6CA5915D5247BEA29C402CBAE205"/>
  </w:style>
  <w:style w:type="paragraph" w:customStyle="1" w:styleId="B597B06E121B2644A414D9E785ECF93C">
    <w:name w:val="B597B06E121B2644A414D9E785ECF93C"/>
  </w:style>
  <w:style w:type="paragraph" w:customStyle="1" w:styleId="D0319F564A8F6D4A84ACF064C8F57C09">
    <w:name w:val="D0319F564A8F6D4A84ACF064C8F57C09"/>
  </w:style>
  <w:style w:type="paragraph" w:customStyle="1" w:styleId="B8214D9879E6AC48B1C7A5963550F93A">
    <w:name w:val="B8214D9879E6AC48B1C7A5963550F9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May08</b:Tag>
    <b:SourceType>Book</b:SourceType>
    <b:Guid>{4D6F6567-0F3C-904F-93EF-66AF0A90AE88}</b:Guid>
    <b:Title>Celan-Handbuch. Leben – Werk – Wirkung</b:Title>
    <b:City>Stuttgart</b:City>
    <b:Publisher>Metzler</b:Publisher>
    <b:Year>2008</b:Year>
    <b:Author>
      <b:Editor>
        <b:NameList>
          <b:Person>
            <b:Last>May</b:Last>
            <b:First>Markus,</b:First>
            <b:Middle>Peter Goßens, and Lehmann, Jürgen</b:Middle>
          </b:Person>
        </b:NameList>
      </b:Editor>
    </b:Author>
    <b:RefOrder>2</b:RefOrder>
  </b:Source>
  <b:Source>
    <b:Tag>Kli07</b:Tag>
    <b:SourceType>Book</b:SourceType>
    <b:Guid>{81D6FE9B-15EE-CF41-B784-0BB6D6EDEF61}</b:Guid>
    <b:Author>
      <b:Author>
        <b:NameList>
          <b:Person>
            <b:Last>Kligerman</b:Last>
            <b:First>Erik</b:First>
          </b:Person>
        </b:NameList>
      </b:Author>
    </b:Author>
    <b:Title>Sites of the Uncanny</b:Title>
    <b:City>New York</b:City>
    <b:Publisher>De Gruynter</b:Publisher>
    <b:Year>2007</b:Year>
    <b:RefOrder>1</b:RefOrder>
  </b:Source>
</b:Sources>
</file>

<file path=customXml/itemProps1.xml><?xml version="1.0" encoding="utf-8"?>
<ds:datastoreItem xmlns:ds="http://schemas.openxmlformats.org/officeDocument/2006/customXml" ds:itemID="{32B27F0B-CB15-6142-B0EA-5A6BB78F5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3</Pages>
  <Words>1078</Words>
  <Characters>6145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2016-01-08T19:46:00Z</dcterms:created>
  <dcterms:modified xsi:type="dcterms:W3CDTF">2016-01-08T20:05:00Z</dcterms:modified>
</cp:coreProperties>
</file>