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353B9B" w14:textId="77777777" w:rsidTr="00922950">
        <w:tc>
          <w:tcPr>
            <w:tcW w:w="491" w:type="dxa"/>
            <w:vMerge w:val="restart"/>
            <w:shd w:val="clear" w:color="auto" w:fill="A6A6A6" w:themeFill="background1" w:themeFillShade="A6"/>
            <w:textDirection w:val="btLr"/>
          </w:tcPr>
          <w:p w14:paraId="13DCE0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78907874B7B6E419EC06D3D35C4516E"/>
            </w:placeholder>
            <w:showingPlcHdr/>
            <w:dropDownList>
              <w:listItem w:displayText="Dr." w:value="Dr."/>
              <w:listItem w:displayText="Prof." w:value="Prof."/>
            </w:dropDownList>
          </w:sdtPr>
          <w:sdtEndPr/>
          <w:sdtContent>
            <w:tc>
              <w:tcPr>
                <w:tcW w:w="1259" w:type="dxa"/>
              </w:tcPr>
              <w:p w14:paraId="1B9FAE1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1E8CC8BC346E46821AE0C2105B0BCE"/>
            </w:placeholder>
            <w:text/>
          </w:sdtPr>
          <w:sdtEndPr/>
          <w:sdtContent>
            <w:tc>
              <w:tcPr>
                <w:tcW w:w="2073" w:type="dxa"/>
              </w:tcPr>
              <w:p w14:paraId="57E63731" w14:textId="77777777" w:rsidR="00B574C9" w:rsidRDefault="00050BA4" w:rsidP="00050BA4">
                <w:r>
                  <w:t>Susan</w:t>
                </w:r>
              </w:p>
            </w:tc>
          </w:sdtContent>
        </w:sdt>
        <w:sdt>
          <w:sdtPr>
            <w:alias w:val="Middle name"/>
            <w:tag w:val="authorMiddleName"/>
            <w:id w:val="-2076034781"/>
            <w:placeholder>
              <w:docPart w:val="5AE08785E8AA5C4E89CCD5A1DF0C844D"/>
            </w:placeholder>
            <w:text/>
          </w:sdtPr>
          <w:sdtEndPr/>
          <w:sdtContent>
            <w:tc>
              <w:tcPr>
                <w:tcW w:w="2551" w:type="dxa"/>
              </w:tcPr>
              <w:p w14:paraId="35E02B4B" w14:textId="77777777" w:rsidR="00B574C9" w:rsidRDefault="00050BA4" w:rsidP="00050BA4">
                <w:r>
                  <w:t xml:space="preserve">C. W. </w:t>
                </w:r>
              </w:p>
            </w:tc>
          </w:sdtContent>
        </w:sdt>
        <w:sdt>
          <w:sdtPr>
            <w:alias w:val="Last name"/>
            <w:tag w:val="authorLastName"/>
            <w:id w:val="-1088529830"/>
            <w:placeholder>
              <w:docPart w:val="6C70E1D416DC8A4C8D0840627833367F"/>
            </w:placeholder>
            <w:text/>
          </w:sdtPr>
          <w:sdtEndPr/>
          <w:sdtContent>
            <w:tc>
              <w:tcPr>
                <w:tcW w:w="2642" w:type="dxa"/>
              </w:tcPr>
              <w:p w14:paraId="73E9A393" w14:textId="77777777" w:rsidR="00B574C9" w:rsidRDefault="00050BA4" w:rsidP="00050BA4">
                <w:proofErr w:type="spellStart"/>
                <w:r>
                  <w:t>Abbotson</w:t>
                </w:r>
                <w:proofErr w:type="spellEnd"/>
              </w:p>
            </w:tc>
          </w:sdtContent>
        </w:sdt>
      </w:tr>
      <w:tr w:rsidR="00B574C9" w14:paraId="313B6E69" w14:textId="77777777" w:rsidTr="001A6A06">
        <w:trPr>
          <w:trHeight w:val="986"/>
        </w:trPr>
        <w:tc>
          <w:tcPr>
            <w:tcW w:w="491" w:type="dxa"/>
            <w:vMerge/>
            <w:shd w:val="clear" w:color="auto" w:fill="A6A6A6" w:themeFill="background1" w:themeFillShade="A6"/>
          </w:tcPr>
          <w:p w14:paraId="463C973A" w14:textId="77777777" w:rsidR="00B574C9" w:rsidRPr="001A6A06" w:rsidRDefault="00B574C9" w:rsidP="00CF1542">
            <w:pPr>
              <w:jc w:val="center"/>
              <w:rPr>
                <w:b/>
                <w:color w:val="FFFFFF" w:themeColor="background1"/>
              </w:rPr>
            </w:pPr>
          </w:p>
        </w:tc>
        <w:sdt>
          <w:sdtPr>
            <w:alias w:val="Biography"/>
            <w:tag w:val="authorBiography"/>
            <w:id w:val="938807824"/>
            <w:placeholder>
              <w:docPart w:val="F902CF40AE0DE6409194E8A277BBE147"/>
            </w:placeholder>
            <w:showingPlcHdr/>
          </w:sdtPr>
          <w:sdtEndPr/>
          <w:sdtContent>
            <w:tc>
              <w:tcPr>
                <w:tcW w:w="8525" w:type="dxa"/>
                <w:gridSpan w:val="4"/>
              </w:tcPr>
              <w:p w14:paraId="1D8277D2" w14:textId="77777777" w:rsidR="00B574C9" w:rsidRDefault="00B574C9" w:rsidP="00922950">
                <w:r>
                  <w:rPr>
                    <w:rStyle w:val="PlaceholderText"/>
                  </w:rPr>
                  <w:t>[Enter your biography]</w:t>
                </w:r>
              </w:p>
            </w:tc>
          </w:sdtContent>
        </w:sdt>
      </w:tr>
      <w:tr w:rsidR="00B574C9" w14:paraId="6893521C" w14:textId="77777777" w:rsidTr="001A6A06">
        <w:trPr>
          <w:trHeight w:val="986"/>
        </w:trPr>
        <w:tc>
          <w:tcPr>
            <w:tcW w:w="491" w:type="dxa"/>
            <w:vMerge/>
            <w:shd w:val="clear" w:color="auto" w:fill="A6A6A6" w:themeFill="background1" w:themeFillShade="A6"/>
          </w:tcPr>
          <w:p w14:paraId="500771AF" w14:textId="77777777" w:rsidR="00B574C9" w:rsidRPr="001A6A06" w:rsidRDefault="00B574C9" w:rsidP="00CF1542">
            <w:pPr>
              <w:jc w:val="center"/>
              <w:rPr>
                <w:b/>
                <w:color w:val="FFFFFF" w:themeColor="background1"/>
              </w:rPr>
            </w:pPr>
          </w:p>
        </w:tc>
        <w:sdt>
          <w:sdtPr>
            <w:alias w:val="Affiliation"/>
            <w:tag w:val="affiliation"/>
            <w:id w:val="2012937915"/>
            <w:placeholder>
              <w:docPart w:val="D73E3788654614498A194DB94F693DB4"/>
            </w:placeholder>
            <w:text/>
          </w:sdtPr>
          <w:sdtEndPr/>
          <w:sdtContent>
            <w:tc>
              <w:tcPr>
                <w:tcW w:w="8525" w:type="dxa"/>
                <w:gridSpan w:val="4"/>
              </w:tcPr>
              <w:p w14:paraId="48A1219D" w14:textId="77777777" w:rsidR="00B574C9" w:rsidRDefault="00050BA4" w:rsidP="00050BA4">
                <w:r>
                  <w:t>Rhode Island College</w:t>
                </w:r>
              </w:p>
            </w:tc>
          </w:sdtContent>
        </w:sdt>
      </w:tr>
    </w:tbl>
    <w:p w14:paraId="76C1E0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C37E124" w14:textId="77777777" w:rsidTr="00244BB0">
        <w:tc>
          <w:tcPr>
            <w:tcW w:w="9016" w:type="dxa"/>
            <w:shd w:val="clear" w:color="auto" w:fill="A6A6A6" w:themeFill="background1" w:themeFillShade="A6"/>
            <w:tcMar>
              <w:top w:w="113" w:type="dxa"/>
              <w:bottom w:w="113" w:type="dxa"/>
            </w:tcMar>
          </w:tcPr>
          <w:p w14:paraId="06C8B0E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435512" w14:textId="77777777" w:rsidTr="003F0D73">
        <w:sdt>
          <w:sdtPr>
            <w:rPr>
              <w:b/>
            </w:rPr>
            <w:alias w:val="Article headword"/>
            <w:tag w:val="articleHeadword"/>
            <w:id w:val="-361440020"/>
            <w:placeholder>
              <w:docPart w:val="A0EE10B52EFD5F438A5DA124BCD72F77"/>
            </w:placeholder>
            <w:text/>
          </w:sdtPr>
          <w:sdtEndPr/>
          <w:sdtContent>
            <w:tc>
              <w:tcPr>
                <w:tcW w:w="9016" w:type="dxa"/>
                <w:tcMar>
                  <w:top w:w="113" w:type="dxa"/>
                  <w:bottom w:w="113" w:type="dxa"/>
                </w:tcMar>
              </w:tcPr>
              <w:p w14:paraId="66C4FDA3" w14:textId="77777777" w:rsidR="003F0D73" w:rsidRPr="00FB589A" w:rsidRDefault="00050BA4" w:rsidP="00050BA4">
                <w:pPr>
                  <w:rPr>
                    <w:b/>
                  </w:rPr>
                </w:pPr>
                <w:r>
                  <w:rPr>
                    <w:b/>
                  </w:rPr>
                  <w:t>Miller, Arthur (1915-2005)</w:t>
                </w:r>
              </w:p>
            </w:tc>
          </w:sdtContent>
        </w:sdt>
      </w:tr>
      <w:tr w:rsidR="00464699" w14:paraId="2F61F3DB" w14:textId="77777777" w:rsidTr="007821B0">
        <w:sdt>
          <w:sdtPr>
            <w:alias w:val="Variant headwords"/>
            <w:tag w:val="variantHeadwords"/>
            <w:id w:val="173464402"/>
            <w:placeholder>
              <w:docPart w:val="65AE261BB2DEFC4583CE8B369012EC7C"/>
            </w:placeholder>
            <w:showingPlcHdr/>
          </w:sdtPr>
          <w:sdtEndPr/>
          <w:sdtContent>
            <w:tc>
              <w:tcPr>
                <w:tcW w:w="9016" w:type="dxa"/>
                <w:tcMar>
                  <w:top w:w="113" w:type="dxa"/>
                  <w:bottom w:w="113" w:type="dxa"/>
                </w:tcMar>
              </w:tcPr>
              <w:p w14:paraId="68235AD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5B2D5BF" w14:textId="77777777" w:rsidTr="003F0D73">
        <w:sdt>
          <w:sdtPr>
            <w:alias w:val="Abstract"/>
            <w:tag w:val="abstract"/>
            <w:id w:val="-635871867"/>
            <w:placeholder>
              <w:docPart w:val="8C8520B70A362E42AFAE6C34207D0DC5"/>
            </w:placeholder>
          </w:sdtPr>
          <w:sdtEndPr/>
          <w:sdtContent>
            <w:tc>
              <w:tcPr>
                <w:tcW w:w="9016" w:type="dxa"/>
                <w:tcMar>
                  <w:top w:w="113" w:type="dxa"/>
                  <w:bottom w:w="113" w:type="dxa"/>
                </w:tcMar>
              </w:tcPr>
              <w:p w14:paraId="5BD4E00A" w14:textId="77777777" w:rsidR="00050BA4" w:rsidRPr="00125749" w:rsidRDefault="00050BA4" w:rsidP="00050BA4">
                <w:r w:rsidRPr="00125749">
                  <w:t xml:space="preserve">With a writing career stretching over six decades, including fiction, memoirs, and journals, as well as over two dozen plays, Arthur Miller’s contributions to American and world literature are significant. However, they are nowhere so strongly felt as in the field of drama, where his </w:t>
                </w:r>
                <w:proofErr w:type="spellStart"/>
                <w:r w:rsidRPr="00125749">
                  <w:t>groundbreaking</w:t>
                </w:r>
                <w:proofErr w:type="spellEnd"/>
                <w:r w:rsidRPr="00125749">
                  <w:t xml:space="preserve">, now seminal, play </w:t>
                </w:r>
                <w:r w:rsidRPr="00125749">
                  <w:rPr>
                    <w:i/>
                  </w:rPr>
                  <w:t>Death of a Salesman</w:t>
                </w:r>
                <w:r w:rsidRPr="00125749">
                  <w:t xml:space="preserve"> (1949) had a profound impact, both stylistically and philosophically, on the future of American modernist theatre.</w:t>
                </w:r>
              </w:p>
              <w:p w14:paraId="10A3C46A" w14:textId="77777777" w:rsidR="00E85A05" w:rsidRDefault="00E85A05" w:rsidP="00050BA4"/>
            </w:tc>
          </w:sdtContent>
        </w:sdt>
      </w:tr>
      <w:tr w:rsidR="003F0D73" w14:paraId="50D12DBB" w14:textId="77777777" w:rsidTr="003F0D73">
        <w:sdt>
          <w:sdtPr>
            <w:alias w:val="Article text"/>
            <w:tag w:val="articleText"/>
            <w:id w:val="634067588"/>
            <w:placeholder>
              <w:docPart w:val="5C992C95AA785542AAD379C31A898B13"/>
            </w:placeholder>
          </w:sdtPr>
          <w:sdtEndPr/>
          <w:sdtContent>
            <w:tc>
              <w:tcPr>
                <w:tcW w:w="9016" w:type="dxa"/>
                <w:tcMar>
                  <w:top w:w="113" w:type="dxa"/>
                  <w:bottom w:w="113" w:type="dxa"/>
                </w:tcMar>
              </w:tcPr>
              <w:p w14:paraId="68BEE5EA" w14:textId="77777777" w:rsidR="00050BA4" w:rsidRPr="00125749" w:rsidRDefault="00050BA4" w:rsidP="00050BA4">
                <w:r w:rsidRPr="00125749">
                  <w:t xml:space="preserve">With a writing career stretching over six decades, including fiction, memoirs, and journals, as well as over two dozen plays, Arthur Miller’s contributions to American and world literature are significant. However, they are nowhere so strongly felt as in the field of drama, where his </w:t>
                </w:r>
                <w:proofErr w:type="spellStart"/>
                <w:r w:rsidRPr="00125749">
                  <w:t>groundbreaking</w:t>
                </w:r>
                <w:proofErr w:type="spellEnd"/>
                <w:r w:rsidRPr="00125749">
                  <w:t xml:space="preserve">, now seminal, play </w:t>
                </w:r>
                <w:r w:rsidRPr="00125749">
                  <w:rPr>
                    <w:i/>
                  </w:rPr>
                  <w:t>Death of a Salesman</w:t>
                </w:r>
                <w:r w:rsidRPr="00125749">
                  <w:t xml:space="preserve"> (1949) had a profound impact, both stylistically and philosophically, on the future of American modernist theatre.</w:t>
                </w:r>
              </w:p>
              <w:p w14:paraId="7E8720A4" w14:textId="77777777" w:rsidR="00050BA4" w:rsidRPr="00125749" w:rsidRDefault="00050BA4" w:rsidP="00050BA4">
                <w:pPr>
                  <w:rPr>
                    <w:rFonts w:ascii="Times" w:hAnsi="Times"/>
                  </w:rPr>
                </w:pPr>
              </w:p>
              <w:p w14:paraId="20FC1D3B" w14:textId="77777777" w:rsidR="00050BA4" w:rsidRDefault="00050BA4" w:rsidP="00050BA4">
                <w:r w:rsidRPr="00125749">
                  <w:t xml:space="preserve">Born </w:t>
                </w:r>
                <w:r>
                  <w:t xml:space="preserve">in New York City </w:t>
                </w:r>
                <w:r w:rsidRPr="00125749">
                  <w:t xml:space="preserve">into a recently immigrant Jewish family who were beginning to live the American dream of success, Miller soon tasted the bitterness of loss as the Great Depression hit and destroyed his father’s prosperous clothing business. This event, later followed by the atrocities of the Holocaust, would strongly influence Miller’s modernist outlook on humanity as deeply flawed, though not without the possibility of redemption if attitudes could be changed. He spent his life trying to change those attitudes through his art. </w:t>
                </w:r>
              </w:p>
              <w:p w14:paraId="02FA1869" w14:textId="77777777" w:rsidR="00050BA4" w:rsidRDefault="00050BA4" w:rsidP="00050BA4"/>
              <w:p w14:paraId="4F871B8E" w14:textId="77777777" w:rsidR="00050BA4" w:rsidRPr="00050BA4" w:rsidRDefault="00050BA4" w:rsidP="00050BA4">
                <w:pPr>
                  <w:keepNext/>
                  <w:rPr>
                    <w:i/>
                  </w:rPr>
                </w:pPr>
                <w:r w:rsidRPr="00050BA4">
                  <w:rPr>
                    <w:i/>
                  </w:rPr>
                  <w:t>File: arthurMiller.png</w:t>
                </w:r>
              </w:p>
              <w:p w14:paraId="0D390543" w14:textId="77777777" w:rsidR="00050BA4" w:rsidRDefault="00050BA4" w:rsidP="00050BA4">
                <w:pPr>
                  <w:pStyle w:val="Caption"/>
                </w:pPr>
                <w:r>
                  <w:t xml:space="preserve">Figure </w:t>
                </w:r>
                <w:fldSimple w:instr=" SEQ Figure \* ARABIC ">
                  <w:r>
                    <w:rPr>
                      <w:noProof/>
                    </w:rPr>
                    <w:t>1</w:t>
                  </w:r>
                </w:fldSimple>
                <w:r>
                  <w:t xml:space="preserve"> Arthur Miller</w:t>
                </w:r>
              </w:p>
              <w:p w14:paraId="5F8B8A51" w14:textId="77777777" w:rsidR="00050BA4" w:rsidRPr="00AE7821" w:rsidRDefault="00050BA4" w:rsidP="00050BA4">
                <w:pPr>
                  <w:contextualSpacing/>
                </w:pPr>
                <w:r w:rsidRPr="00AE7821">
                  <w:t>[Available at</w:t>
                </w:r>
                <w:proofErr w:type="gramStart"/>
                <w:r w:rsidRPr="00AE7821">
                  <w:t xml:space="preserve">:  </w:t>
                </w:r>
                <w:proofErr w:type="gramEnd"/>
                <w:r w:rsidRPr="00AE7821">
                  <w:fldChar w:fldCharType="begin"/>
                </w:r>
                <w:r w:rsidRPr="00AE7821">
                  <w:instrText xml:space="preserve"> HYPERLINK "http://bingweb.binghamton.edu/~ccarpen/Miller.htm" </w:instrText>
                </w:r>
                <w:r w:rsidRPr="00AE7821">
                  <w:fldChar w:fldCharType="separate"/>
                </w:r>
                <w:r w:rsidRPr="00AE7821">
                  <w:rPr>
                    <w:rStyle w:val="Hyperlink"/>
                  </w:rPr>
                  <w:t>http://bingweb.binghamton.edu/~ccarpen/Miller.htm</w:t>
                </w:r>
                <w:r w:rsidRPr="00AE7821">
                  <w:fldChar w:fldCharType="end"/>
                </w:r>
                <w:r w:rsidRPr="00AE7821">
                  <w:t xml:space="preserve"> ]</w:t>
                </w:r>
              </w:p>
              <w:p w14:paraId="0746415C" w14:textId="77777777" w:rsidR="00050BA4" w:rsidRDefault="00050BA4" w:rsidP="00050BA4"/>
              <w:p w14:paraId="2D462A88" w14:textId="77777777" w:rsidR="00050BA4" w:rsidRDefault="00050BA4" w:rsidP="00050BA4">
                <w:r>
                  <w:t>OR</w:t>
                </w:r>
              </w:p>
              <w:p w14:paraId="77DA8183" w14:textId="77777777" w:rsidR="00050BA4" w:rsidRDefault="00050BA4" w:rsidP="00050BA4"/>
              <w:p w14:paraId="14A78431" w14:textId="77777777" w:rsidR="00050BA4" w:rsidRPr="00050BA4" w:rsidRDefault="00050BA4" w:rsidP="00050BA4">
                <w:pPr>
                  <w:keepNext/>
                  <w:rPr>
                    <w:i/>
                  </w:rPr>
                </w:pPr>
                <w:r w:rsidRPr="00050BA4">
                  <w:rPr>
                    <w:i/>
                  </w:rPr>
                  <w:t>File: arthurMiller2.png</w:t>
                </w:r>
              </w:p>
              <w:p w14:paraId="7986FA2E" w14:textId="77777777" w:rsidR="00050BA4" w:rsidRDefault="00050BA4" w:rsidP="00050BA4">
                <w:pPr>
                  <w:pStyle w:val="Caption"/>
                </w:pPr>
                <w:r>
                  <w:t xml:space="preserve">Figure </w:t>
                </w:r>
                <w:fldSimple w:instr=" SEQ Figure \* ARABIC ">
                  <w:r>
                    <w:rPr>
                      <w:noProof/>
                    </w:rPr>
                    <w:t>2</w:t>
                  </w:r>
                </w:fldSimple>
                <w:r>
                  <w:t xml:space="preserve"> Arthur Miller</w:t>
                </w:r>
              </w:p>
              <w:p w14:paraId="4A38A142" w14:textId="77777777" w:rsidR="00050BA4" w:rsidRPr="00050BA4" w:rsidRDefault="00050BA4" w:rsidP="00050BA4">
                <w:r>
                  <w:t xml:space="preserve">[Available at: </w:t>
                </w:r>
                <w:r w:rsidRPr="00125749">
                  <w:t>http://en.wikipedia.org/wiki/Arthur_</w:t>
                </w:r>
                <w:proofErr w:type="gramStart"/>
                <w:r w:rsidRPr="00125749">
                  <w:t xml:space="preserve">Miller </w:t>
                </w:r>
                <w:r>
                  <w:t>]</w:t>
                </w:r>
                <w:proofErr w:type="gramEnd"/>
              </w:p>
              <w:p w14:paraId="798F4634" w14:textId="77777777" w:rsidR="00050BA4" w:rsidRPr="00050BA4" w:rsidRDefault="00050BA4" w:rsidP="00050BA4"/>
              <w:p w14:paraId="088521F2" w14:textId="77777777" w:rsidR="00050BA4" w:rsidRPr="00125749" w:rsidRDefault="00050BA4" w:rsidP="00050BA4">
                <w:r w:rsidRPr="00125749">
                  <w:t>Filled with socialist principles that in the late 1930s seemed to offer a kinder future,</w:t>
                </w:r>
                <w:r>
                  <w:t xml:space="preserve"> he attended</w:t>
                </w:r>
                <w:r w:rsidRPr="00125749">
                  <w:t xml:space="preserve"> the University of Michigan</w:t>
                </w:r>
                <w:r>
                  <w:t xml:space="preserve"> as an undergraduate</w:t>
                </w:r>
                <w:r w:rsidRPr="00125749">
                  <w:t xml:space="preserve">, </w:t>
                </w:r>
                <w:r>
                  <w:t>winning</w:t>
                </w:r>
                <w:r w:rsidRPr="00125749">
                  <w:t xml:space="preserve"> several prizes for playwriting. After graduation, he joined the Federal </w:t>
                </w:r>
                <w:proofErr w:type="spellStart"/>
                <w:r w:rsidRPr="00125749">
                  <w:t>Theater</w:t>
                </w:r>
                <w:proofErr w:type="spellEnd"/>
                <w:r w:rsidRPr="00125749">
                  <w:t xml:space="preserve"> Project to work on radio drama shortly before it was closed down. He continued to write </w:t>
                </w:r>
                <w:r>
                  <w:t xml:space="preserve">radio </w:t>
                </w:r>
                <w:r w:rsidRPr="00125749">
                  <w:t xml:space="preserve">plays that ran from conventional patriotic war sagas to </w:t>
                </w:r>
                <w:r w:rsidRPr="00125749">
                  <w:lastRenderedPageBreak/>
                  <w:t xml:space="preserve">the more quirky </w:t>
                </w:r>
                <w:r w:rsidRPr="00125749">
                  <w:rPr>
                    <w:i/>
                  </w:rPr>
                  <w:t>The Pussycat and the Plumber Who Was a Man</w:t>
                </w:r>
                <w:r w:rsidRPr="00125749">
                  <w:t xml:space="preserve"> (1940)—a comic exposé of political corruption. In 1940 he married his college girlfriend, Mary Slattery, with whom he would have two children, Jane and Robert. His first full-length play produced on Broadway—</w:t>
                </w:r>
                <w:r w:rsidRPr="00125749">
                  <w:rPr>
                    <w:i/>
                  </w:rPr>
                  <w:t xml:space="preserve">The Man Who Had All The Luck </w:t>
                </w:r>
                <w:r w:rsidRPr="00125749">
                  <w:t xml:space="preserve">(1944)—did not last a week. The director had turned his fable of an individual’s quest for contentment into a naturalistic drama, and with this treatment it failed to capture the audience. Miller considered giving up on theatre, and successfully published a novel about American anti-Semitism: </w:t>
                </w:r>
                <w:r w:rsidRPr="00125749">
                  <w:rPr>
                    <w:i/>
                  </w:rPr>
                  <w:t>Focus</w:t>
                </w:r>
                <w:r w:rsidRPr="00125749">
                  <w:t xml:space="preserve"> (1945).</w:t>
                </w:r>
              </w:p>
              <w:p w14:paraId="7673E780" w14:textId="77777777" w:rsidR="00050BA4" w:rsidRPr="00125749" w:rsidRDefault="00050BA4" w:rsidP="00050BA4">
                <w:pPr>
                  <w:rPr>
                    <w:rFonts w:ascii="Times" w:hAnsi="Times"/>
                  </w:rPr>
                </w:pPr>
              </w:p>
              <w:p w14:paraId="5785083E" w14:textId="77777777" w:rsidR="00050BA4" w:rsidRDefault="00050BA4" w:rsidP="00050BA4">
                <w:r w:rsidRPr="00125749">
                  <w:t xml:space="preserve">Miller was determined to break through in drama, </w:t>
                </w:r>
                <w:r>
                  <w:t xml:space="preserve">however, </w:t>
                </w:r>
                <w:r w:rsidRPr="00125749">
                  <w:t xml:space="preserve">and achieved theatrical success in 1947 with the relatively realistic play </w:t>
                </w:r>
                <w:r w:rsidRPr="00125749">
                  <w:rPr>
                    <w:i/>
                  </w:rPr>
                  <w:t>All My Sons</w:t>
                </w:r>
                <w:r w:rsidRPr="00125749">
                  <w:t xml:space="preserve">, about a man who tried to cover up selling faulty aircraft parts to the </w:t>
                </w:r>
                <w:proofErr w:type="spellStart"/>
                <w:r w:rsidRPr="00125749">
                  <w:t>airforce</w:t>
                </w:r>
                <w:proofErr w:type="spellEnd"/>
                <w:r w:rsidRPr="00125749">
                  <w:t>. This</w:t>
                </w:r>
                <w:r>
                  <w:t xml:space="preserve"> success</w:t>
                </w:r>
                <w:r w:rsidRPr="00125749">
                  <w:t xml:space="preserve"> gave him the license to be more experimental with his next play, </w:t>
                </w:r>
                <w:r w:rsidRPr="00125749">
                  <w:rPr>
                    <w:i/>
                  </w:rPr>
                  <w:t>Death of a Salesman</w:t>
                </w:r>
                <w:r w:rsidRPr="00125749">
                  <w:t xml:space="preserve">, which covers the last day of Willy </w:t>
                </w:r>
                <w:proofErr w:type="spellStart"/>
                <w:r w:rsidRPr="00125749">
                  <w:t>Loman’s</w:t>
                </w:r>
                <w:proofErr w:type="spellEnd"/>
                <w:r w:rsidRPr="00125749">
                  <w:t xml:space="preserve"> life and presented American theatre with a new type of tragic hero. Willy is not the noble hero of Greek tragedy, but a relatively ordinary man whose tragic status is presented through his evident suffering yet refusal to admit defeat. </w:t>
                </w:r>
                <w:r>
                  <w:t xml:space="preserve">A modernist indictment of the increasingly materialistic American Dream, </w:t>
                </w:r>
                <w:r>
                  <w:rPr>
                    <w:i/>
                  </w:rPr>
                  <w:t>Death of a Salesman</w:t>
                </w:r>
                <w:r>
                  <w:t xml:space="preserve"> exposes the fruitless and dehumanising quest for financial success that Willy misguidedly seeks. The protagonist’s uneasiness with technology emblematises his growing alienation from his society. </w:t>
                </w:r>
                <w:r w:rsidRPr="00125749">
                  <w:t xml:space="preserve">The play’s </w:t>
                </w:r>
                <w:r>
                  <w:t xml:space="preserve">intricate blend of realistic and expressionistic techniques, brought to life on stage by the innovative lighting and set design of Jo </w:t>
                </w:r>
                <w:proofErr w:type="spellStart"/>
                <w:r>
                  <w:t>Mielziner</w:t>
                </w:r>
                <w:proofErr w:type="spellEnd"/>
                <w:r>
                  <w:t xml:space="preserve"> and the dynamic direction of </w:t>
                </w:r>
                <w:proofErr w:type="spellStart"/>
                <w:r>
                  <w:t>Elia</w:t>
                </w:r>
                <w:proofErr w:type="spellEnd"/>
                <w:r>
                  <w:t xml:space="preserve"> Kazan, was able to effectively convey the simultaneity of past and present through Willy’s memory that Miller had sought to present. </w:t>
                </w:r>
              </w:p>
              <w:p w14:paraId="259A1E59" w14:textId="77777777" w:rsidR="00050BA4" w:rsidRDefault="00050BA4" w:rsidP="00050BA4"/>
              <w:p w14:paraId="248AFE6C" w14:textId="77777777" w:rsidR="00050BA4" w:rsidRPr="00050BA4" w:rsidRDefault="00050BA4" w:rsidP="00050BA4">
                <w:pPr>
                  <w:keepNext/>
                  <w:rPr>
                    <w:i/>
                  </w:rPr>
                </w:pPr>
                <w:r w:rsidRPr="00050BA4">
                  <w:rPr>
                    <w:i/>
                  </w:rPr>
                  <w:t>File: sceneFromDeathOfASalesmanc1949.png</w:t>
                </w:r>
              </w:p>
              <w:p w14:paraId="034F30A8" w14:textId="77777777" w:rsidR="00050BA4" w:rsidRDefault="00050BA4" w:rsidP="00050BA4">
                <w:pPr>
                  <w:pStyle w:val="Caption"/>
                </w:pPr>
                <w:r>
                  <w:t xml:space="preserve">Figure </w:t>
                </w:r>
                <w:fldSimple w:instr=" SEQ Figure \* ARABIC ">
                  <w:r>
                    <w:rPr>
                      <w:noProof/>
                    </w:rPr>
                    <w:t>3</w:t>
                  </w:r>
                </w:fldSimple>
                <w:r>
                  <w:t xml:space="preserve"> Mildred </w:t>
                </w:r>
                <w:proofErr w:type="spellStart"/>
                <w:r>
                  <w:t>Dunnock</w:t>
                </w:r>
                <w:proofErr w:type="spellEnd"/>
                <w:r>
                  <w:t xml:space="preserve">, Lee J. Cobb, Arthur Kennedy, and Cameron Mitchell in a scene from the 1949 production </w:t>
                </w:r>
                <w:r w:rsidRPr="00050BA4">
                  <w:rPr>
                    <w:i/>
                  </w:rPr>
                  <w:t>Death of a Salesman</w:t>
                </w:r>
                <w:r>
                  <w:t xml:space="preserve"> designed by Jo </w:t>
                </w:r>
                <w:proofErr w:type="spellStart"/>
                <w:r>
                  <w:t>Mielziner</w:t>
                </w:r>
                <w:proofErr w:type="spellEnd"/>
                <w:r>
                  <w:t xml:space="preserve"> and directed by </w:t>
                </w:r>
                <w:proofErr w:type="spellStart"/>
                <w:r>
                  <w:t>Elia</w:t>
                </w:r>
                <w:proofErr w:type="spellEnd"/>
                <w:r>
                  <w:t xml:space="preserve"> Kazan</w:t>
                </w:r>
              </w:p>
              <w:p w14:paraId="100A5215" w14:textId="77777777" w:rsidR="00050BA4" w:rsidRPr="00050BA4" w:rsidRDefault="00050BA4" w:rsidP="00050BA4">
                <w:pPr>
                  <w:rPr>
                    <w:rFonts w:eastAsia="Times New Roman"/>
                  </w:rPr>
                </w:pPr>
                <w:r w:rsidRPr="00AE7821">
                  <w:t>[</w:t>
                </w:r>
                <w:r>
                  <w:t>[</w:t>
                </w:r>
                <w:r w:rsidRPr="00AE7821">
                  <w:t xml:space="preserve">Available at: Billy Rose Theatre Collection, New York Public Library Digital Gallery, </w:t>
                </w:r>
                <w:r w:rsidRPr="00AE7821">
                  <w:rPr>
                    <w:rFonts w:eastAsia="Times New Roman"/>
                  </w:rPr>
                  <w:t>Image ID: ps_the_cd55_849</w:t>
                </w:r>
                <w:r>
                  <w:rPr>
                    <w:rFonts w:eastAsia="Times New Roman"/>
                  </w:rPr>
                  <w:t>]</w:t>
                </w:r>
                <w:r>
                  <w:rPr>
                    <w:rFonts w:eastAsia="Times New Roman"/>
                  </w:rPr>
                  <w:t>]</w:t>
                </w:r>
              </w:p>
              <w:p w14:paraId="76FBBA2F" w14:textId="77777777" w:rsidR="00050BA4" w:rsidRDefault="00050BA4" w:rsidP="00050BA4"/>
              <w:p w14:paraId="322283A7" w14:textId="77777777" w:rsidR="00050BA4" w:rsidRDefault="00050BA4" w:rsidP="00050BA4">
                <w:r>
                  <w:t xml:space="preserve">The rejection of strict chronology in </w:t>
                </w:r>
                <w:proofErr w:type="spellStart"/>
                <w:r>
                  <w:t>favor</w:t>
                </w:r>
                <w:proofErr w:type="spellEnd"/>
                <w:r>
                  <w:t xml:space="preserve"> of looping time displayed in </w:t>
                </w:r>
                <w:r w:rsidRPr="00125749">
                  <w:rPr>
                    <w:i/>
                  </w:rPr>
                  <w:t>Death of a Salesman</w:t>
                </w:r>
                <w:r>
                  <w:t xml:space="preserve"> is a modernist concept to which Miller would return in several other works, including the semi-autobiographical plays </w:t>
                </w:r>
                <w:r w:rsidRPr="00125749">
                  <w:rPr>
                    <w:i/>
                  </w:rPr>
                  <w:t>After the Fall</w:t>
                </w:r>
                <w:r>
                  <w:t xml:space="preserve"> (1964) and </w:t>
                </w:r>
                <w:proofErr w:type="spellStart"/>
                <w:r w:rsidRPr="00125749">
                  <w:rPr>
                    <w:i/>
                  </w:rPr>
                  <w:t>Mr.</w:t>
                </w:r>
                <w:proofErr w:type="spellEnd"/>
                <w:r w:rsidRPr="00125749">
                  <w:rPr>
                    <w:i/>
                  </w:rPr>
                  <w:t xml:space="preserve"> Peter’s Connections</w:t>
                </w:r>
                <w:r>
                  <w:t xml:space="preserve"> (1997), as well as in his autobiography, </w:t>
                </w:r>
                <w:proofErr w:type="spellStart"/>
                <w:r w:rsidRPr="00125749">
                  <w:rPr>
                    <w:i/>
                  </w:rPr>
                  <w:t>Timebends</w:t>
                </w:r>
                <w:proofErr w:type="spellEnd"/>
                <w:r w:rsidRPr="00125749">
                  <w:rPr>
                    <w:i/>
                  </w:rPr>
                  <w:t>: A Life</w:t>
                </w:r>
                <w:r>
                  <w:t xml:space="preserve"> (1978). </w:t>
                </w:r>
              </w:p>
              <w:p w14:paraId="71216AC4" w14:textId="77777777" w:rsidR="00050BA4" w:rsidRDefault="00050BA4" w:rsidP="00050BA4"/>
              <w:p w14:paraId="2A09DDE3" w14:textId="77777777" w:rsidR="00050BA4" w:rsidRPr="00050BA4" w:rsidRDefault="00050BA4" w:rsidP="00050BA4">
                <w:pPr>
                  <w:keepNext/>
                  <w:rPr>
                    <w:i/>
                  </w:rPr>
                </w:pPr>
                <w:r w:rsidRPr="00050BA4">
                  <w:rPr>
                    <w:i/>
                  </w:rPr>
                  <w:t>File: setFromAfterTheFall.png</w:t>
                </w:r>
              </w:p>
              <w:p w14:paraId="57920A88" w14:textId="77777777" w:rsidR="00050BA4" w:rsidRDefault="00050BA4" w:rsidP="00050BA4">
                <w:pPr>
                  <w:pStyle w:val="Caption"/>
                </w:pPr>
                <w:r>
                  <w:t xml:space="preserve">Figure </w:t>
                </w:r>
                <w:fldSimple w:instr=" SEQ Figure \* ARABIC ">
                  <w:r>
                    <w:rPr>
                      <w:noProof/>
                    </w:rPr>
                    <w:t>4</w:t>
                  </w:r>
                </w:fldSimple>
                <w:r>
                  <w:t xml:space="preserve"> </w:t>
                </w:r>
                <w:r w:rsidRPr="00050BA4">
                  <w:rPr>
                    <w:i/>
                  </w:rPr>
                  <w:t>After the Fall</w:t>
                </w:r>
                <w:r>
                  <w:t xml:space="preserve">, </w:t>
                </w:r>
                <w:proofErr w:type="spellStart"/>
                <w:r>
                  <w:t>Cottesloe</w:t>
                </w:r>
                <w:proofErr w:type="spellEnd"/>
                <w:r>
                  <w:t xml:space="preserve"> Theatre (1990). Designed by Hayden Griffin; set engineering, construction and painting by </w:t>
                </w:r>
                <w:proofErr w:type="spellStart"/>
                <w:r>
                  <w:t>Kimpton</w:t>
                </w:r>
                <w:proofErr w:type="spellEnd"/>
                <w:r>
                  <w:t xml:space="preserve"> Walker; additional painting by the National's workshops</w:t>
                </w:r>
              </w:p>
              <w:p w14:paraId="18AADEAC" w14:textId="77777777" w:rsidR="00050BA4" w:rsidRPr="00AE7821" w:rsidRDefault="00050BA4" w:rsidP="00050BA4">
                <w:pPr>
                  <w:rPr>
                    <w:sz w:val="24"/>
                    <w:szCs w:val="24"/>
                  </w:rPr>
                </w:pPr>
                <w:r w:rsidRPr="00AE7821">
                  <w:rPr>
                    <w:sz w:val="24"/>
                    <w:szCs w:val="24"/>
                  </w:rPr>
                  <w:t>[</w:t>
                </w:r>
                <w:r>
                  <w:rPr>
                    <w:sz w:val="24"/>
                    <w:szCs w:val="24"/>
                  </w:rPr>
                  <w:t>[</w:t>
                </w:r>
                <w:r w:rsidRPr="00050BA4">
                  <w:t xml:space="preserve">Available at: </w:t>
                </w:r>
                <w:hyperlink r:id="rId9" w:history="1">
                  <w:r w:rsidRPr="00050BA4">
                    <w:t>http://www.nationaltheatre.org.uk/discover-more/archive/archive-collection-holdings/technical-photographs</w:t>
                  </w:r>
                </w:hyperlink>
                <w:proofErr w:type="gramStart"/>
                <w:r w:rsidRPr="00050BA4">
                  <w:t xml:space="preserve"> ]</w:t>
                </w:r>
                <w:proofErr w:type="gramEnd"/>
                <w:r>
                  <w:t>]</w:t>
                </w:r>
              </w:p>
              <w:p w14:paraId="6E2D2919" w14:textId="77777777" w:rsidR="00050BA4" w:rsidRDefault="00050BA4" w:rsidP="00050BA4"/>
              <w:p w14:paraId="558EA243" w14:textId="77777777" w:rsidR="00050BA4" w:rsidRPr="00125749" w:rsidRDefault="00050BA4" w:rsidP="00050BA4">
                <w:r>
                  <w:t xml:space="preserve">These works display Miller’s </w:t>
                </w:r>
                <w:r w:rsidRPr="00125749">
                  <w:t>existential search for a better faith</w:t>
                </w:r>
                <w:r>
                  <w:t>,</w:t>
                </w:r>
                <w:r w:rsidRPr="00125749">
                  <w:t xml:space="preserve"> given what he came to see as </w:t>
                </w:r>
                <w:r>
                  <w:t>humanity’s</w:t>
                </w:r>
                <w:r w:rsidRPr="00125749">
                  <w:t xml:space="preserve"> evident propensity for evil. Believing that evil could never be fully overcome, Miller determined that the best solution for the future was to acknowledge one’s guilt while continuing to assert one’s responsibility to others. These are the traits he would </w:t>
                </w:r>
                <w:proofErr w:type="spellStart"/>
                <w:r w:rsidRPr="00125749">
                  <w:t>instill</w:t>
                </w:r>
                <w:proofErr w:type="spellEnd"/>
                <w:r w:rsidRPr="00125749">
                  <w:t xml:space="preserve"> in future protagonists</w:t>
                </w:r>
                <w:r>
                  <w:t>. A</w:t>
                </w:r>
                <w:r w:rsidRPr="00125749">
                  <w:t xml:space="preserve">fter the resounding success of </w:t>
                </w:r>
                <w:r w:rsidRPr="00125749">
                  <w:rPr>
                    <w:i/>
                  </w:rPr>
                  <w:t>Death of a Salesman</w:t>
                </w:r>
                <w:r w:rsidRPr="00125749">
                  <w:t xml:space="preserve">, which won a Pulitzer </w:t>
                </w:r>
                <w:r>
                  <w:t xml:space="preserve">Prize </w:t>
                </w:r>
                <w:r w:rsidRPr="00125749">
                  <w:t xml:space="preserve">and became the only play to be Book of the Month, Miller wrote a series of successful modern tragedies, including </w:t>
                </w:r>
                <w:r w:rsidRPr="00125749">
                  <w:rPr>
                    <w:i/>
                  </w:rPr>
                  <w:t xml:space="preserve">The Crucible </w:t>
                </w:r>
                <w:r w:rsidRPr="00125749">
                  <w:t xml:space="preserve">(1953), </w:t>
                </w:r>
                <w:r w:rsidRPr="00125749">
                  <w:rPr>
                    <w:i/>
                  </w:rPr>
                  <w:t>A View from the Bridge</w:t>
                </w:r>
                <w:r w:rsidRPr="00125749">
                  <w:t xml:space="preserve"> (1956), </w:t>
                </w:r>
                <w:r w:rsidRPr="00125749">
                  <w:rPr>
                    <w:i/>
                  </w:rPr>
                  <w:t>The Price</w:t>
                </w:r>
                <w:r w:rsidRPr="00125749">
                  <w:t xml:space="preserve"> (1968), and </w:t>
                </w:r>
                <w:r w:rsidRPr="00125749">
                  <w:rPr>
                    <w:i/>
                  </w:rPr>
                  <w:t>Broken Glass</w:t>
                </w:r>
                <w:r w:rsidRPr="00125749">
                  <w:t xml:space="preserve"> (1994), as well as a variety of other plays, short fiction, and essays. </w:t>
                </w:r>
              </w:p>
              <w:p w14:paraId="5BF3B9AF" w14:textId="77777777" w:rsidR="00050BA4" w:rsidRPr="00125749" w:rsidRDefault="00050BA4" w:rsidP="00050BA4">
                <w:pPr>
                  <w:rPr>
                    <w:rFonts w:ascii="Times" w:hAnsi="Times"/>
                  </w:rPr>
                </w:pPr>
              </w:p>
              <w:p w14:paraId="30274425" w14:textId="77777777" w:rsidR="00050BA4" w:rsidRPr="00125749" w:rsidRDefault="00050BA4" w:rsidP="00050BA4">
                <w:r w:rsidRPr="00125749">
                  <w:t xml:space="preserve">In 1956 Miller divorced his wife to marry Marilyn Monroe, for whom he would write the screenplay </w:t>
                </w:r>
                <w:r w:rsidRPr="00125749">
                  <w:rPr>
                    <w:i/>
                  </w:rPr>
                  <w:t>The Misfits</w:t>
                </w:r>
                <w:r w:rsidRPr="00125749">
                  <w:t xml:space="preserve"> (1961), about a group of people who briefly bond in their collective pain to </w:t>
                </w:r>
                <w:r w:rsidRPr="00125749">
                  <w:lastRenderedPageBreak/>
                  <w:t xml:space="preserve">create a supportive unit against an increasingly alienating world. His marriage to Monroe had collapsed by the </w:t>
                </w:r>
                <w:r>
                  <w:t xml:space="preserve">time of </w:t>
                </w:r>
                <w:r w:rsidRPr="00125749">
                  <w:t xml:space="preserve">filming, </w:t>
                </w:r>
                <w:r>
                  <w:t>however, and</w:t>
                </w:r>
                <w:r w:rsidRPr="00125749">
                  <w:t xml:space="preserve"> after they divorced, he wed the photographer </w:t>
                </w:r>
                <w:proofErr w:type="spellStart"/>
                <w:r w:rsidRPr="00125749">
                  <w:t>Inge</w:t>
                </w:r>
                <w:proofErr w:type="spellEnd"/>
                <w:r w:rsidRPr="00125749">
                  <w:t xml:space="preserve"> </w:t>
                </w:r>
                <w:proofErr w:type="spellStart"/>
                <w:r w:rsidRPr="00125749">
                  <w:t>Morath</w:t>
                </w:r>
                <w:proofErr w:type="spellEnd"/>
                <w:r w:rsidRPr="00125749">
                  <w:t xml:space="preserve">, with whom he would have two children, Rebecca and Daniel, and </w:t>
                </w:r>
                <w:proofErr w:type="gramStart"/>
                <w:r w:rsidRPr="00125749">
                  <w:t>live</w:t>
                </w:r>
                <w:proofErr w:type="gramEnd"/>
                <w:r w:rsidRPr="00125749">
                  <w:t xml:space="preserve"> happily for the next </w:t>
                </w:r>
                <w:r>
                  <w:t>forty</w:t>
                </w:r>
                <w:r w:rsidRPr="00125749">
                  <w:t xml:space="preserve"> years. During this time, he grew more engaged with international politics and continued to experiment with form, from his imagistic short plays of the 1980s</w:t>
                </w:r>
                <w:r w:rsidRPr="00125749">
                  <w:rPr>
                    <w:i/>
                  </w:rPr>
                  <w:t xml:space="preserve">—Two-Way Mirror </w:t>
                </w:r>
                <w:r w:rsidRPr="00125749">
                  <w:t>and</w:t>
                </w:r>
                <w:r w:rsidRPr="00125749">
                  <w:rPr>
                    <w:i/>
                  </w:rPr>
                  <w:t xml:space="preserve"> Danger: Memory</w:t>
                </w:r>
                <w:proofErr w:type="gramStart"/>
                <w:r w:rsidRPr="00125749">
                  <w:rPr>
                    <w:i/>
                  </w:rPr>
                  <w:t>!—</w:t>
                </w:r>
                <w:proofErr w:type="gramEnd"/>
                <w:r w:rsidRPr="00125749">
                  <w:t xml:space="preserve">to his exploration of power in </w:t>
                </w:r>
                <w:r w:rsidRPr="00125749">
                  <w:rPr>
                    <w:i/>
                  </w:rPr>
                  <w:t>The Archbishop’s Ceiling</w:t>
                </w:r>
                <w:r w:rsidRPr="00125749">
                  <w:t xml:space="preserve"> (1977)</w:t>
                </w:r>
                <w:r>
                  <w:t xml:space="preserve"> and of </w:t>
                </w:r>
                <w:r w:rsidRPr="00125749">
                  <w:t xml:space="preserve">an individual’s capacity for selfishness in </w:t>
                </w:r>
                <w:r w:rsidRPr="00125749">
                  <w:rPr>
                    <w:i/>
                  </w:rPr>
                  <w:t>The Ride Down Mt. Morgan</w:t>
                </w:r>
                <w:r w:rsidRPr="00125749">
                  <w:t xml:space="preserve"> (1991). He wrote in a variety of styles, but always with the same underlying message: people are almost universally flawed and prone to evil, but they can try to be better. </w:t>
                </w:r>
              </w:p>
              <w:p w14:paraId="6D6E038C" w14:textId="77777777" w:rsidR="00050BA4" w:rsidRPr="00125749" w:rsidRDefault="00050BA4" w:rsidP="00050BA4">
                <w:pPr>
                  <w:rPr>
                    <w:rFonts w:ascii="Times" w:hAnsi="Times"/>
                  </w:rPr>
                </w:pPr>
              </w:p>
              <w:p w14:paraId="308B1655" w14:textId="77777777" w:rsidR="00050BA4" w:rsidRPr="00125749" w:rsidRDefault="00050BA4" w:rsidP="00050BA4">
                <w:pPr>
                  <w:pStyle w:val="Heading1"/>
                </w:pPr>
                <w:r w:rsidRPr="00125749">
                  <w:t>List of Works</w:t>
                </w:r>
              </w:p>
              <w:p w14:paraId="62E49A1C" w14:textId="77777777" w:rsidR="00050BA4" w:rsidRPr="00125749" w:rsidRDefault="00050BA4" w:rsidP="00050BA4">
                <w:pPr>
                  <w:contextualSpacing/>
                  <w:rPr>
                    <w:rFonts w:ascii="Times" w:hAnsi="Times"/>
                    <w:b/>
                  </w:rPr>
                </w:pPr>
              </w:p>
              <w:p w14:paraId="76F91F33" w14:textId="77777777" w:rsidR="00050BA4" w:rsidRDefault="00050BA4" w:rsidP="00050BA4">
                <w:r w:rsidRPr="00125749">
                  <w:t xml:space="preserve">Miller, Arthur. (2009) </w:t>
                </w:r>
                <w:r w:rsidRPr="00125749">
                  <w:rPr>
                    <w:i/>
                  </w:rPr>
                  <w:t>Miller Plays</w:t>
                </w:r>
                <w:r>
                  <w:t>,</w:t>
                </w:r>
                <w:r w:rsidRPr="00AF0672">
                  <w:t xml:space="preserve"> </w:t>
                </w:r>
                <w:r>
                  <w:t>v</w:t>
                </w:r>
                <w:r w:rsidRPr="00AF0672">
                  <w:t>ols. 1-6</w:t>
                </w:r>
                <w:r>
                  <w:t>,</w:t>
                </w:r>
                <w:r w:rsidRPr="00125749">
                  <w:t xml:space="preserve"> London: A&amp;C Black.</w:t>
                </w:r>
              </w:p>
              <w:p w14:paraId="4E2EF178" w14:textId="77777777" w:rsidR="00050BA4" w:rsidRDefault="00050BA4" w:rsidP="00050BA4"/>
              <w:p w14:paraId="79F271DD" w14:textId="77777777" w:rsidR="00050BA4" w:rsidRPr="00125749" w:rsidRDefault="00050BA4" w:rsidP="00050BA4">
                <w:r w:rsidRPr="00125749">
                  <w:t xml:space="preserve">------ (1987) </w:t>
                </w:r>
                <w:proofErr w:type="spellStart"/>
                <w:r w:rsidRPr="00125749">
                  <w:rPr>
                    <w:i/>
                  </w:rPr>
                  <w:t>Timebends</w:t>
                </w:r>
                <w:proofErr w:type="spellEnd"/>
                <w:r w:rsidRPr="00125749">
                  <w:rPr>
                    <w:i/>
                  </w:rPr>
                  <w:t>: A Life</w:t>
                </w:r>
                <w:r>
                  <w:t>,</w:t>
                </w:r>
                <w:r w:rsidRPr="00125749">
                  <w:t xml:space="preserve"> New York: Grove, 1987.</w:t>
                </w:r>
              </w:p>
              <w:p w14:paraId="6507335A" w14:textId="77777777" w:rsidR="00050BA4" w:rsidRDefault="00050BA4" w:rsidP="00050BA4"/>
              <w:p w14:paraId="6049FE80" w14:textId="77777777" w:rsidR="00050BA4" w:rsidRDefault="00050BA4" w:rsidP="00050BA4">
                <w:r w:rsidRPr="00125749">
                  <w:t>------ (1995)</w:t>
                </w:r>
                <w:r w:rsidRPr="00125749">
                  <w:rPr>
                    <w:i/>
                  </w:rPr>
                  <w:t xml:space="preserve"> Homely Girl, A Life and Other Stories</w:t>
                </w:r>
                <w:r>
                  <w:t>,</w:t>
                </w:r>
                <w:r w:rsidRPr="00125749">
                  <w:t xml:space="preserve"> New York: Viking.</w:t>
                </w:r>
              </w:p>
              <w:p w14:paraId="11B5698B" w14:textId="77777777" w:rsidR="00050BA4" w:rsidRDefault="00050BA4" w:rsidP="00050BA4"/>
              <w:p w14:paraId="779EA254" w14:textId="77777777" w:rsidR="00050BA4" w:rsidRDefault="00050BA4" w:rsidP="00050BA4">
                <w:r w:rsidRPr="00125749">
                  <w:rPr>
                    <w:rStyle w:val="Strong"/>
                    <w:rFonts w:ascii="Times" w:hAnsi="Times"/>
                    <w:b w:val="0"/>
                  </w:rPr>
                  <w:t xml:space="preserve">------ (1996) </w:t>
                </w:r>
                <w:r w:rsidRPr="00125749">
                  <w:rPr>
                    <w:rStyle w:val="Strong"/>
                    <w:rFonts w:ascii="Times" w:hAnsi="Times"/>
                    <w:b w:val="0"/>
                    <w:i/>
                  </w:rPr>
                  <w:t xml:space="preserve">The </w:t>
                </w:r>
                <w:proofErr w:type="spellStart"/>
                <w:r w:rsidRPr="00125749">
                  <w:rPr>
                    <w:rStyle w:val="Strong"/>
                    <w:rFonts w:ascii="Times" w:hAnsi="Times"/>
                    <w:b w:val="0"/>
                    <w:i/>
                  </w:rPr>
                  <w:t>Theater</w:t>
                </w:r>
                <w:proofErr w:type="spellEnd"/>
                <w:r w:rsidRPr="00125749">
                  <w:rPr>
                    <w:rStyle w:val="Strong"/>
                    <w:rFonts w:ascii="Times" w:hAnsi="Times"/>
                    <w:b w:val="0"/>
                    <w:i/>
                  </w:rPr>
                  <w:t xml:space="preserve"> Essays of Arthur Miller</w:t>
                </w:r>
                <w:r>
                  <w:rPr>
                    <w:rStyle w:val="Strong"/>
                    <w:rFonts w:ascii="Times" w:hAnsi="Times"/>
                    <w:b w:val="0"/>
                  </w:rPr>
                  <w:t>, r</w:t>
                </w:r>
                <w:r w:rsidRPr="00125749">
                  <w:rPr>
                    <w:rStyle w:val="Strong"/>
                    <w:rFonts w:ascii="Times" w:hAnsi="Times"/>
                    <w:b w:val="0"/>
                  </w:rPr>
                  <w:t>ev. ed.</w:t>
                </w:r>
                <w:r>
                  <w:rPr>
                    <w:rStyle w:val="Strong"/>
                    <w:rFonts w:ascii="Times" w:hAnsi="Times"/>
                    <w:b w:val="0"/>
                  </w:rPr>
                  <w:t>,</w:t>
                </w:r>
                <w:r w:rsidRPr="00125749">
                  <w:rPr>
                    <w:rStyle w:val="Strong"/>
                    <w:rFonts w:ascii="Times" w:hAnsi="Times"/>
                    <w:b w:val="0"/>
                  </w:rPr>
                  <w:t xml:space="preserve"> </w:t>
                </w:r>
                <w:r>
                  <w:rPr>
                    <w:rStyle w:val="Strong"/>
                    <w:rFonts w:ascii="Times" w:hAnsi="Times"/>
                    <w:b w:val="0"/>
                  </w:rPr>
                  <w:t xml:space="preserve">ed. </w:t>
                </w:r>
                <w:r w:rsidRPr="00125749">
                  <w:rPr>
                    <w:rStyle w:val="Strong"/>
                    <w:rFonts w:ascii="Times" w:hAnsi="Times"/>
                    <w:b w:val="0"/>
                  </w:rPr>
                  <w:t xml:space="preserve">Robert A. Martin and Steven R. </w:t>
                </w:r>
                <w:proofErr w:type="spellStart"/>
                <w:r w:rsidRPr="00125749">
                  <w:rPr>
                    <w:rStyle w:val="Strong"/>
                    <w:rFonts w:ascii="Times" w:hAnsi="Times"/>
                    <w:b w:val="0"/>
                  </w:rPr>
                  <w:t>Centola</w:t>
                </w:r>
                <w:proofErr w:type="spellEnd"/>
                <w:r w:rsidRPr="00125749">
                  <w:rPr>
                    <w:rStyle w:val="Strong"/>
                    <w:rFonts w:ascii="Times" w:hAnsi="Times"/>
                    <w:b w:val="0"/>
                  </w:rPr>
                  <w:t xml:space="preserve">, </w:t>
                </w:r>
                <w:r w:rsidRPr="00125749">
                  <w:t>New York: Da Capo Press, 1996.</w:t>
                </w:r>
              </w:p>
              <w:p w14:paraId="1BC6707F" w14:textId="77777777" w:rsidR="00050BA4" w:rsidRDefault="00050BA4" w:rsidP="00050BA4"/>
              <w:p w14:paraId="26D674E8" w14:textId="77777777" w:rsidR="00050BA4" w:rsidRPr="00125749" w:rsidRDefault="00050BA4" w:rsidP="00050BA4">
                <w:r w:rsidRPr="00125749">
                  <w:t xml:space="preserve">------ (2000) </w:t>
                </w:r>
                <w:r w:rsidRPr="00125749">
                  <w:rPr>
                    <w:i/>
                  </w:rPr>
                  <w:t>Echoes Down the Corridor</w:t>
                </w:r>
                <w:r>
                  <w:t>, ed.</w:t>
                </w:r>
                <w:r w:rsidRPr="00125749">
                  <w:t xml:space="preserve"> Steven R. </w:t>
                </w:r>
                <w:proofErr w:type="spellStart"/>
                <w:r w:rsidRPr="00125749">
                  <w:t>Centola</w:t>
                </w:r>
                <w:proofErr w:type="spellEnd"/>
                <w:r w:rsidRPr="00125749">
                  <w:t>, New York: Viking.</w:t>
                </w:r>
              </w:p>
              <w:p w14:paraId="0C4FA7AD" w14:textId="77777777" w:rsidR="00050BA4" w:rsidRPr="00125749" w:rsidRDefault="00050BA4" w:rsidP="00050BA4"/>
              <w:p w14:paraId="66E03E95" w14:textId="77777777" w:rsidR="00050BA4" w:rsidRPr="00125749" w:rsidRDefault="00050BA4" w:rsidP="00050BA4">
                <w:r w:rsidRPr="00125749">
                  <w:t>------ (2001)</w:t>
                </w:r>
                <w:r w:rsidRPr="00125749">
                  <w:rPr>
                    <w:i/>
                  </w:rPr>
                  <w:t xml:space="preserve"> Focus</w:t>
                </w:r>
                <w:r>
                  <w:t>,</w:t>
                </w:r>
                <w:r w:rsidRPr="00125749">
                  <w:t xml:space="preserve"> New York: Penguin.</w:t>
                </w:r>
              </w:p>
              <w:p w14:paraId="43CDD6CF" w14:textId="77777777" w:rsidR="00050BA4" w:rsidRPr="00125749" w:rsidRDefault="00050BA4" w:rsidP="00050BA4"/>
              <w:p w14:paraId="4AB6A6A1" w14:textId="77777777" w:rsidR="00050BA4" w:rsidRPr="00125749" w:rsidRDefault="00050BA4" w:rsidP="00050BA4">
                <w:r w:rsidRPr="00125749">
                  <w:t>------ (2007)</w:t>
                </w:r>
                <w:r w:rsidRPr="00125749">
                  <w:rPr>
                    <w:i/>
                  </w:rPr>
                  <w:t xml:space="preserve"> Presence: Stories</w:t>
                </w:r>
                <w:r>
                  <w:t>,</w:t>
                </w:r>
                <w:r w:rsidRPr="00125749">
                  <w:t xml:space="preserve"> New York: Viking, 2007.</w:t>
                </w:r>
              </w:p>
              <w:p w14:paraId="5C2349C0" w14:textId="77777777" w:rsidR="003F0D73" w:rsidRDefault="003F0D73" w:rsidP="00050BA4"/>
            </w:tc>
          </w:sdtContent>
        </w:sdt>
      </w:tr>
      <w:tr w:rsidR="003235A7" w14:paraId="111EDC85" w14:textId="77777777" w:rsidTr="003235A7">
        <w:tc>
          <w:tcPr>
            <w:tcW w:w="9016" w:type="dxa"/>
          </w:tcPr>
          <w:p w14:paraId="03D436C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AA0BE05DDF1A84A8413CE1848A2B410"/>
              </w:placeholder>
            </w:sdtPr>
            <w:sdtEndPr/>
            <w:sdtContent>
              <w:p w14:paraId="7F453917" w14:textId="77777777" w:rsidR="00050BA4" w:rsidRDefault="00050BA4" w:rsidP="00050BA4">
                <w:sdt>
                  <w:sdtPr>
                    <w:id w:val="-2074334673"/>
                    <w:citation/>
                  </w:sdtPr>
                  <w:sdtContent>
                    <w:r>
                      <w:fldChar w:fldCharType="begin"/>
                    </w:r>
                    <w:r>
                      <w:rPr>
                        <w:lang w:val="en-US"/>
                      </w:rPr>
                      <w:instrText xml:space="preserve"> CITATION Abb081 \l 1033 </w:instrText>
                    </w:r>
                    <w:r>
                      <w:fldChar w:fldCharType="separate"/>
                    </w:r>
                    <w:r>
                      <w:rPr>
                        <w:noProof/>
                        <w:lang w:val="en-US"/>
                      </w:rPr>
                      <w:t xml:space="preserve"> (Abbotson)</w:t>
                    </w:r>
                    <w:r>
                      <w:fldChar w:fldCharType="end"/>
                    </w:r>
                  </w:sdtContent>
                </w:sdt>
              </w:p>
              <w:p w14:paraId="1DAC234A" w14:textId="77777777" w:rsidR="00050BA4" w:rsidRDefault="00050BA4" w:rsidP="00050BA4">
                <w:sdt>
                  <w:sdtPr>
                    <w:id w:val="-992948332"/>
                    <w:citation/>
                  </w:sdtPr>
                  <w:sdtContent>
                    <w:r>
                      <w:fldChar w:fldCharType="begin"/>
                    </w:r>
                    <w:r>
                      <w:rPr>
                        <w:lang w:val="en-US"/>
                      </w:rPr>
                      <w:instrText xml:space="preserve"> CITATION Big11 \l 1033 </w:instrText>
                    </w:r>
                    <w:r>
                      <w:fldChar w:fldCharType="separate"/>
                    </w:r>
                    <w:r>
                      <w:rPr>
                        <w:noProof/>
                        <w:lang w:val="en-US"/>
                      </w:rPr>
                      <w:t>(Bigsby)</w:t>
                    </w:r>
                    <w:r>
                      <w:fldChar w:fldCharType="end"/>
                    </w:r>
                  </w:sdtContent>
                </w:sdt>
              </w:p>
              <w:p w14:paraId="6FD29224" w14:textId="77777777" w:rsidR="00050BA4" w:rsidRDefault="00050BA4" w:rsidP="00050BA4">
                <w:sdt>
                  <w:sdtPr>
                    <w:id w:val="-1141118055"/>
                    <w:citation/>
                  </w:sdtPr>
                  <w:sdtContent>
                    <w:r>
                      <w:fldChar w:fldCharType="begin"/>
                    </w:r>
                    <w:r>
                      <w:rPr>
                        <w:lang w:val="en-US"/>
                      </w:rPr>
                      <w:instrText xml:space="preserve"> CITATION Big05 \l 1033 </w:instrText>
                    </w:r>
                    <w:r>
                      <w:fldChar w:fldCharType="separate"/>
                    </w:r>
                    <w:r>
                      <w:rPr>
                        <w:noProof/>
                        <w:lang w:val="en-US"/>
                      </w:rPr>
                      <w:t>(Bigsby, Arthur Miller: A Critical Study)</w:t>
                    </w:r>
                    <w:r>
                      <w:fldChar w:fldCharType="end"/>
                    </w:r>
                  </w:sdtContent>
                </w:sdt>
              </w:p>
              <w:p w14:paraId="7C3D5B1F" w14:textId="77777777" w:rsidR="00050BA4" w:rsidRDefault="00050BA4" w:rsidP="00050BA4">
                <w:sdt>
                  <w:sdtPr>
                    <w:id w:val="219866274"/>
                    <w:citation/>
                  </w:sdtPr>
                  <w:sdtContent>
                    <w:r>
                      <w:fldChar w:fldCharType="begin"/>
                    </w:r>
                    <w:r>
                      <w:rPr>
                        <w:lang w:val="en-US"/>
                      </w:rPr>
                      <w:instrText xml:space="preserve"> CITATION Big10 \l 1033 </w:instrText>
                    </w:r>
                    <w:r>
                      <w:fldChar w:fldCharType="separate"/>
                    </w:r>
                    <w:r>
                      <w:rPr>
                        <w:noProof/>
                        <w:lang w:val="en-US"/>
                      </w:rPr>
                      <w:t>(Bigsby, The Cambridge Companion to Arthur Miller)</w:t>
                    </w:r>
                    <w:r>
                      <w:fldChar w:fldCharType="end"/>
                    </w:r>
                  </w:sdtContent>
                </w:sdt>
              </w:p>
              <w:p w14:paraId="58DDB1C4" w14:textId="77777777" w:rsidR="00050BA4" w:rsidRDefault="00050BA4" w:rsidP="00050BA4">
                <w:sdt>
                  <w:sdtPr>
                    <w:id w:val="-861273634"/>
                    <w:citation/>
                  </w:sdtPr>
                  <w:sdtContent>
                    <w:r>
                      <w:fldChar w:fldCharType="begin"/>
                    </w:r>
                    <w:r>
                      <w:rPr>
                        <w:lang w:val="en-US"/>
                      </w:rPr>
                      <w:instrText xml:space="preserve"> CITATION Cen06 \l 1033 </w:instrText>
                    </w:r>
                    <w:r>
                      <w:fldChar w:fldCharType="separate"/>
                    </w:r>
                    <w:r>
                      <w:rPr>
                        <w:noProof/>
                        <w:lang w:val="en-US"/>
                      </w:rPr>
                      <w:t>(Centola)</w:t>
                    </w:r>
                    <w:r>
                      <w:fldChar w:fldCharType="end"/>
                    </w:r>
                  </w:sdtContent>
                </w:sdt>
              </w:p>
              <w:p w14:paraId="4BF98FA2" w14:textId="77777777" w:rsidR="00050BA4" w:rsidRDefault="00050BA4" w:rsidP="00050BA4">
                <w:sdt>
                  <w:sdtPr>
                    <w:id w:val="-143208174"/>
                    <w:citation/>
                  </w:sdtPr>
                  <w:sdtContent>
                    <w:r>
                      <w:fldChar w:fldCharType="begin"/>
                    </w:r>
                    <w:r>
                      <w:rPr>
                        <w:lang w:val="en-US"/>
                      </w:rPr>
                      <w:instrText xml:space="preserve"> CITATION Koo00 \l 1033 </w:instrText>
                    </w:r>
                    <w:r>
                      <w:fldChar w:fldCharType="separate"/>
                    </w:r>
                    <w:r>
                      <w:rPr>
                        <w:noProof/>
                        <w:lang w:val="en-US"/>
                      </w:rPr>
                      <w:t>(Koorey)</w:t>
                    </w:r>
                    <w:r>
                      <w:fldChar w:fldCharType="end"/>
                    </w:r>
                  </w:sdtContent>
                </w:sdt>
              </w:p>
              <w:p w14:paraId="4008151D" w14:textId="77777777" w:rsidR="003235A7" w:rsidRDefault="00050BA4" w:rsidP="00050BA4">
                <w:sdt>
                  <w:sdtPr>
                    <w:id w:val="-1627000832"/>
                    <w:citation/>
                  </w:sdtPr>
                  <w:sdtContent>
                    <w:r>
                      <w:fldChar w:fldCharType="begin"/>
                    </w:r>
                    <w:r>
                      <w:rPr>
                        <w:lang w:val="en-US"/>
                      </w:rPr>
                      <w:instrText xml:space="preserve"> CITATION Mur10 \l 1033 </w:instrText>
                    </w:r>
                    <w:r>
                      <w:fldChar w:fldCharType="separate"/>
                    </w:r>
                    <w:r>
                      <w:rPr>
                        <w:noProof/>
                        <w:lang w:val="en-US"/>
                      </w:rPr>
                      <w:t>(Murphy)</w:t>
                    </w:r>
                    <w:r>
                      <w:fldChar w:fldCharType="end"/>
                    </w:r>
                  </w:sdtContent>
                </w:sdt>
              </w:p>
              <w:bookmarkStart w:id="0" w:name="_GoBack" w:displacedByCustomXml="next"/>
              <w:bookmarkEnd w:id="0" w:displacedByCustomXml="next"/>
            </w:sdtContent>
          </w:sdt>
        </w:tc>
      </w:tr>
    </w:tbl>
    <w:p w14:paraId="67FE8BC4" w14:textId="77777777" w:rsidR="00050BA4" w:rsidRPr="00F36937" w:rsidRDefault="00050BA4" w:rsidP="00B33145"/>
    <w:sectPr w:rsidR="00050BA4"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A8CE7" w14:textId="77777777" w:rsidR="0085611B" w:rsidRDefault="0085611B" w:rsidP="007A0D55">
      <w:pPr>
        <w:spacing w:after="0" w:line="240" w:lineRule="auto"/>
      </w:pPr>
      <w:r>
        <w:separator/>
      </w:r>
    </w:p>
  </w:endnote>
  <w:endnote w:type="continuationSeparator" w:id="0">
    <w:p w14:paraId="6B8BFC8C" w14:textId="77777777" w:rsidR="0085611B" w:rsidRDefault="008561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89537" w14:textId="77777777" w:rsidR="0085611B" w:rsidRDefault="0085611B" w:rsidP="007A0D55">
      <w:pPr>
        <w:spacing w:after="0" w:line="240" w:lineRule="auto"/>
      </w:pPr>
      <w:r>
        <w:separator/>
      </w:r>
    </w:p>
  </w:footnote>
  <w:footnote w:type="continuationSeparator" w:id="0">
    <w:p w14:paraId="661C0777" w14:textId="77777777" w:rsidR="0085611B" w:rsidRDefault="008561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0C10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B93F1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11B"/>
    <w:rsid w:val="00032559"/>
    <w:rsid w:val="00050BA4"/>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611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1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0"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61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11B"/>
    <w:rPr>
      <w:rFonts w:ascii="Lucida Grande" w:hAnsi="Lucida Grande" w:cs="Lucida Grande"/>
      <w:sz w:val="18"/>
      <w:szCs w:val="18"/>
    </w:rPr>
  </w:style>
  <w:style w:type="character" w:styleId="Strong">
    <w:name w:val="Strong"/>
    <w:qFormat/>
    <w:rsid w:val="00050BA4"/>
    <w:rPr>
      <w:b/>
    </w:rPr>
  </w:style>
  <w:style w:type="character" w:styleId="CommentReference">
    <w:name w:val="annotation reference"/>
    <w:uiPriority w:val="99"/>
    <w:semiHidden/>
    <w:unhideWhenUsed/>
    <w:rsid w:val="00050BA4"/>
    <w:rPr>
      <w:sz w:val="16"/>
      <w:szCs w:val="16"/>
    </w:rPr>
  </w:style>
  <w:style w:type="paragraph" w:styleId="CommentText">
    <w:name w:val="annotation text"/>
    <w:basedOn w:val="Normal"/>
    <w:link w:val="CommentTextChar"/>
    <w:uiPriority w:val="99"/>
    <w:semiHidden/>
    <w:unhideWhenUsed/>
    <w:rsid w:val="00050BA4"/>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050BA4"/>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050BA4"/>
    <w:pPr>
      <w:spacing w:after="200" w:line="240" w:lineRule="auto"/>
    </w:pPr>
    <w:rPr>
      <w:b/>
      <w:bCs/>
      <w:color w:val="5B9BD5" w:themeColor="accent1"/>
      <w:sz w:val="18"/>
      <w:szCs w:val="18"/>
    </w:rPr>
  </w:style>
  <w:style w:type="character" w:styleId="Hyperlink">
    <w:name w:val="Hyperlink"/>
    <w:rsid w:val="00050BA4"/>
    <w:rPr>
      <w:color w:val="0000FF"/>
      <w:u w:val="single"/>
    </w:rPr>
  </w:style>
  <w:style w:type="paragraph" w:styleId="NormalWeb">
    <w:name w:val="Normal (Web)"/>
    <w:basedOn w:val="Normal"/>
    <w:rsid w:val="00050BA4"/>
    <w:pPr>
      <w:spacing w:before="100" w:beforeAutospacing="1" w:after="100" w:afterAutospacing="1" w:line="240" w:lineRule="auto"/>
    </w:pPr>
    <w:rPr>
      <w:rFonts w:ascii="Times" w:eastAsia="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0"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61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11B"/>
    <w:rPr>
      <w:rFonts w:ascii="Lucida Grande" w:hAnsi="Lucida Grande" w:cs="Lucida Grande"/>
      <w:sz w:val="18"/>
      <w:szCs w:val="18"/>
    </w:rPr>
  </w:style>
  <w:style w:type="character" w:styleId="Strong">
    <w:name w:val="Strong"/>
    <w:qFormat/>
    <w:rsid w:val="00050BA4"/>
    <w:rPr>
      <w:b/>
    </w:rPr>
  </w:style>
  <w:style w:type="character" w:styleId="CommentReference">
    <w:name w:val="annotation reference"/>
    <w:uiPriority w:val="99"/>
    <w:semiHidden/>
    <w:unhideWhenUsed/>
    <w:rsid w:val="00050BA4"/>
    <w:rPr>
      <w:sz w:val="16"/>
      <w:szCs w:val="16"/>
    </w:rPr>
  </w:style>
  <w:style w:type="paragraph" w:styleId="CommentText">
    <w:name w:val="annotation text"/>
    <w:basedOn w:val="Normal"/>
    <w:link w:val="CommentTextChar"/>
    <w:uiPriority w:val="99"/>
    <w:semiHidden/>
    <w:unhideWhenUsed/>
    <w:rsid w:val="00050BA4"/>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050BA4"/>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050BA4"/>
    <w:pPr>
      <w:spacing w:after="200" w:line="240" w:lineRule="auto"/>
    </w:pPr>
    <w:rPr>
      <w:b/>
      <w:bCs/>
      <w:color w:val="5B9BD5" w:themeColor="accent1"/>
      <w:sz w:val="18"/>
      <w:szCs w:val="18"/>
    </w:rPr>
  </w:style>
  <w:style w:type="character" w:styleId="Hyperlink">
    <w:name w:val="Hyperlink"/>
    <w:rsid w:val="00050BA4"/>
    <w:rPr>
      <w:color w:val="0000FF"/>
      <w:u w:val="single"/>
    </w:rPr>
  </w:style>
  <w:style w:type="paragraph" w:styleId="NormalWeb">
    <w:name w:val="Normal (Web)"/>
    <w:basedOn w:val="Normal"/>
    <w:rsid w:val="00050BA4"/>
    <w:pPr>
      <w:spacing w:before="100" w:beforeAutospacing="1" w:after="100" w:afterAutospacing="1" w:line="240" w:lineRule="auto"/>
    </w:pPr>
    <w:rPr>
      <w:rFonts w:ascii="Times" w:eastAsia="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ationaltheatre.org.uk/discover-more/archive/archive-collection-holdings/technical-photograph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REM: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907874B7B6E419EC06D3D35C4516E"/>
        <w:category>
          <w:name w:val="General"/>
          <w:gallery w:val="placeholder"/>
        </w:category>
        <w:types>
          <w:type w:val="bbPlcHdr"/>
        </w:types>
        <w:behaviors>
          <w:behavior w:val="content"/>
        </w:behaviors>
        <w:guid w:val="{ACD0914E-0049-0D42-AC88-A7D77547CC28}"/>
      </w:docPartPr>
      <w:docPartBody>
        <w:p w:rsidR="00000000" w:rsidRDefault="004E117A">
          <w:pPr>
            <w:pStyle w:val="B78907874B7B6E419EC06D3D35C4516E"/>
          </w:pPr>
          <w:r w:rsidRPr="00CC586D">
            <w:rPr>
              <w:rStyle w:val="PlaceholderText"/>
              <w:b/>
              <w:color w:val="FFFFFF" w:themeColor="background1"/>
            </w:rPr>
            <w:t>[Salutation]</w:t>
          </w:r>
        </w:p>
      </w:docPartBody>
    </w:docPart>
    <w:docPart>
      <w:docPartPr>
        <w:name w:val="011E8CC8BC346E46821AE0C2105B0BCE"/>
        <w:category>
          <w:name w:val="General"/>
          <w:gallery w:val="placeholder"/>
        </w:category>
        <w:types>
          <w:type w:val="bbPlcHdr"/>
        </w:types>
        <w:behaviors>
          <w:behavior w:val="content"/>
        </w:behaviors>
        <w:guid w:val="{1C5F448F-8047-1246-9867-97F95B5FD33C}"/>
      </w:docPartPr>
      <w:docPartBody>
        <w:p w:rsidR="00000000" w:rsidRDefault="004E117A">
          <w:pPr>
            <w:pStyle w:val="011E8CC8BC346E46821AE0C2105B0BCE"/>
          </w:pPr>
          <w:r>
            <w:rPr>
              <w:rStyle w:val="PlaceholderText"/>
            </w:rPr>
            <w:t>[First name]</w:t>
          </w:r>
        </w:p>
      </w:docPartBody>
    </w:docPart>
    <w:docPart>
      <w:docPartPr>
        <w:name w:val="5AE08785E8AA5C4E89CCD5A1DF0C844D"/>
        <w:category>
          <w:name w:val="General"/>
          <w:gallery w:val="placeholder"/>
        </w:category>
        <w:types>
          <w:type w:val="bbPlcHdr"/>
        </w:types>
        <w:behaviors>
          <w:behavior w:val="content"/>
        </w:behaviors>
        <w:guid w:val="{EE746CCC-EB9A-3440-BD02-95BD79238D0C}"/>
      </w:docPartPr>
      <w:docPartBody>
        <w:p w:rsidR="00000000" w:rsidRDefault="004E117A">
          <w:pPr>
            <w:pStyle w:val="5AE08785E8AA5C4E89CCD5A1DF0C844D"/>
          </w:pPr>
          <w:r>
            <w:rPr>
              <w:rStyle w:val="PlaceholderText"/>
            </w:rPr>
            <w:t>[Middle name]</w:t>
          </w:r>
        </w:p>
      </w:docPartBody>
    </w:docPart>
    <w:docPart>
      <w:docPartPr>
        <w:name w:val="6C70E1D416DC8A4C8D0840627833367F"/>
        <w:category>
          <w:name w:val="General"/>
          <w:gallery w:val="placeholder"/>
        </w:category>
        <w:types>
          <w:type w:val="bbPlcHdr"/>
        </w:types>
        <w:behaviors>
          <w:behavior w:val="content"/>
        </w:behaviors>
        <w:guid w:val="{16CF9650-6E95-1245-82F4-F1AA007C61AC}"/>
      </w:docPartPr>
      <w:docPartBody>
        <w:p w:rsidR="00000000" w:rsidRDefault="004E117A">
          <w:pPr>
            <w:pStyle w:val="6C70E1D416DC8A4C8D0840627833367F"/>
          </w:pPr>
          <w:r>
            <w:rPr>
              <w:rStyle w:val="PlaceholderText"/>
            </w:rPr>
            <w:t>[Last name]</w:t>
          </w:r>
        </w:p>
      </w:docPartBody>
    </w:docPart>
    <w:docPart>
      <w:docPartPr>
        <w:name w:val="F902CF40AE0DE6409194E8A277BBE147"/>
        <w:category>
          <w:name w:val="General"/>
          <w:gallery w:val="placeholder"/>
        </w:category>
        <w:types>
          <w:type w:val="bbPlcHdr"/>
        </w:types>
        <w:behaviors>
          <w:behavior w:val="content"/>
        </w:behaviors>
        <w:guid w:val="{648AFF01-21C2-9F42-A147-EEEC4C10104B}"/>
      </w:docPartPr>
      <w:docPartBody>
        <w:p w:rsidR="00000000" w:rsidRDefault="004E117A">
          <w:pPr>
            <w:pStyle w:val="F902CF40AE0DE6409194E8A277BBE147"/>
          </w:pPr>
          <w:r>
            <w:rPr>
              <w:rStyle w:val="PlaceholderText"/>
            </w:rPr>
            <w:t>[Enter your biography]</w:t>
          </w:r>
        </w:p>
      </w:docPartBody>
    </w:docPart>
    <w:docPart>
      <w:docPartPr>
        <w:name w:val="D73E3788654614498A194DB94F693DB4"/>
        <w:category>
          <w:name w:val="General"/>
          <w:gallery w:val="placeholder"/>
        </w:category>
        <w:types>
          <w:type w:val="bbPlcHdr"/>
        </w:types>
        <w:behaviors>
          <w:behavior w:val="content"/>
        </w:behaviors>
        <w:guid w:val="{591DB111-0214-4E4A-A396-03FA69055149}"/>
      </w:docPartPr>
      <w:docPartBody>
        <w:p w:rsidR="00000000" w:rsidRDefault="004E117A">
          <w:pPr>
            <w:pStyle w:val="D73E3788654614498A194DB94F693DB4"/>
          </w:pPr>
          <w:r>
            <w:rPr>
              <w:rStyle w:val="PlaceholderText"/>
            </w:rPr>
            <w:t>[Enter the institution with which you are affiliated]</w:t>
          </w:r>
        </w:p>
      </w:docPartBody>
    </w:docPart>
    <w:docPart>
      <w:docPartPr>
        <w:name w:val="A0EE10B52EFD5F438A5DA124BCD72F77"/>
        <w:category>
          <w:name w:val="General"/>
          <w:gallery w:val="placeholder"/>
        </w:category>
        <w:types>
          <w:type w:val="bbPlcHdr"/>
        </w:types>
        <w:behaviors>
          <w:behavior w:val="content"/>
        </w:behaviors>
        <w:guid w:val="{960CFF93-91B2-F44D-B4BF-1D2D3490D119}"/>
      </w:docPartPr>
      <w:docPartBody>
        <w:p w:rsidR="00000000" w:rsidRDefault="004E117A">
          <w:pPr>
            <w:pStyle w:val="A0EE10B52EFD5F438A5DA124BCD72F77"/>
          </w:pPr>
          <w:r w:rsidRPr="00EF74F7">
            <w:rPr>
              <w:b/>
              <w:color w:val="808080" w:themeColor="background1" w:themeShade="80"/>
            </w:rPr>
            <w:t>[Enter the headword for your article]</w:t>
          </w:r>
        </w:p>
      </w:docPartBody>
    </w:docPart>
    <w:docPart>
      <w:docPartPr>
        <w:name w:val="65AE261BB2DEFC4583CE8B369012EC7C"/>
        <w:category>
          <w:name w:val="General"/>
          <w:gallery w:val="placeholder"/>
        </w:category>
        <w:types>
          <w:type w:val="bbPlcHdr"/>
        </w:types>
        <w:behaviors>
          <w:behavior w:val="content"/>
        </w:behaviors>
        <w:guid w:val="{438011B4-1FCC-2F4B-8575-07B4F411A816}"/>
      </w:docPartPr>
      <w:docPartBody>
        <w:p w:rsidR="00000000" w:rsidRDefault="004E117A">
          <w:pPr>
            <w:pStyle w:val="65AE261BB2DEFC4583CE8B369012EC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C8520B70A362E42AFAE6C34207D0DC5"/>
        <w:category>
          <w:name w:val="General"/>
          <w:gallery w:val="placeholder"/>
        </w:category>
        <w:types>
          <w:type w:val="bbPlcHdr"/>
        </w:types>
        <w:behaviors>
          <w:behavior w:val="content"/>
        </w:behaviors>
        <w:guid w:val="{5006D497-1653-CD41-A7D9-D90586194806}"/>
      </w:docPartPr>
      <w:docPartBody>
        <w:p w:rsidR="00000000" w:rsidRDefault="004E117A">
          <w:pPr>
            <w:pStyle w:val="8C8520B70A362E42AFAE6C34207D0D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992C95AA785542AAD379C31A898B13"/>
        <w:category>
          <w:name w:val="General"/>
          <w:gallery w:val="placeholder"/>
        </w:category>
        <w:types>
          <w:type w:val="bbPlcHdr"/>
        </w:types>
        <w:behaviors>
          <w:behavior w:val="content"/>
        </w:behaviors>
        <w:guid w:val="{97BB6D75-AA94-514C-B5C3-2C0EC655738D}"/>
      </w:docPartPr>
      <w:docPartBody>
        <w:p w:rsidR="00000000" w:rsidRDefault="004E117A">
          <w:pPr>
            <w:pStyle w:val="5C992C95AA785542AAD379C31A898B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A0BE05DDF1A84A8413CE1848A2B410"/>
        <w:category>
          <w:name w:val="General"/>
          <w:gallery w:val="placeholder"/>
        </w:category>
        <w:types>
          <w:type w:val="bbPlcHdr"/>
        </w:types>
        <w:behaviors>
          <w:behavior w:val="content"/>
        </w:behaviors>
        <w:guid w:val="{1D6F2B46-7743-584F-913D-C8985EC16191}"/>
      </w:docPartPr>
      <w:docPartBody>
        <w:p w:rsidR="00000000" w:rsidRDefault="004E117A">
          <w:pPr>
            <w:pStyle w:val="7AA0BE05DDF1A84A8413CE1848A2B41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8907874B7B6E419EC06D3D35C4516E">
    <w:name w:val="B78907874B7B6E419EC06D3D35C4516E"/>
  </w:style>
  <w:style w:type="paragraph" w:customStyle="1" w:styleId="011E8CC8BC346E46821AE0C2105B0BCE">
    <w:name w:val="011E8CC8BC346E46821AE0C2105B0BCE"/>
  </w:style>
  <w:style w:type="paragraph" w:customStyle="1" w:styleId="5AE08785E8AA5C4E89CCD5A1DF0C844D">
    <w:name w:val="5AE08785E8AA5C4E89CCD5A1DF0C844D"/>
  </w:style>
  <w:style w:type="paragraph" w:customStyle="1" w:styleId="6C70E1D416DC8A4C8D0840627833367F">
    <w:name w:val="6C70E1D416DC8A4C8D0840627833367F"/>
  </w:style>
  <w:style w:type="paragraph" w:customStyle="1" w:styleId="F902CF40AE0DE6409194E8A277BBE147">
    <w:name w:val="F902CF40AE0DE6409194E8A277BBE147"/>
  </w:style>
  <w:style w:type="paragraph" w:customStyle="1" w:styleId="D73E3788654614498A194DB94F693DB4">
    <w:name w:val="D73E3788654614498A194DB94F693DB4"/>
  </w:style>
  <w:style w:type="paragraph" w:customStyle="1" w:styleId="A0EE10B52EFD5F438A5DA124BCD72F77">
    <w:name w:val="A0EE10B52EFD5F438A5DA124BCD72F77"/>
  </w:style>
  <w:style w:type="paragraph" w:customStyle="1" w:styleId="65AE261BB2DEFC4583CE8B369012EC7C">
    <w:name w:val="65AE261BB2DEFC4583CE8B369012EC7C"/>
  </w:style>
  <w:style w:type="paragraph" w:customStyle="1" w:styleId="8C8520B70A362E42AFAE6C34207D0DC5">
    <w:name w:val="8C8520B70A362E42AFAE6C34207D0DC5"/>
  </w:style>
  <w:style w:type="paragraph" w:customStyle="1" w:styleId="5C992C95AA785542AAD379C31A898B13">
    <w:name w:val="5C992C95AA785542AAD379C31A898B13"/>
  </w:style>
  <w:style w:type="paragraph" w:customStyle="1" w:styleId="7AA0BE05DDF1A84A8413CE1848A2B410">
    <w:name w:val="7AA0BE05DDF1A84A8413CE1848A2B4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8907874B7B6E419EC06D3D35C4516E">
    <w:name w:val="B78907874B7B6E419EC06D3D35C4516E"/>
  </w:style>
  <w:style w:type="paragraph" w:customStyle="1" w:styleId="011E8CC8BC346E46821AE0C2105B0BCE">
    <w:name w:val="011E8CC8BC346E46821AE0C2105B0BCE"/>
  </w:style>
  <w:style w:type="paragraph" w:customStyle="1" w:styleId="5AE08785E8AA5C4E89CCD5A1DF0C844D">
    <w:name w:val="5AE08785E8AA5C4E89CCD5A1DF0C844D"/>
  </w:style>
  <w:style w:type="paragraph" w:customStyle="1" w:styleId="6C70E1D416DC8A4C8D0840627833367F">
    <w:name w:val="6C70E1D416DC8A4C8D0840627833367F"/>
  </w:style>
  <w:style w:type="paragraph" w:customStyle="1" w:styleId="F902CF40AE0DE6409194E8A277BBE147">
    <w:name w:val="F902CF40AE0DE6409194E8A277BBE147"/>
  </w:style>
  <w:style w:type="paragraph" w:customStyle="1" w:styleId="D73E3788654614498A194DB94F693DB4">
    <w:name w:val="D73E3788654614498A194DB94F693DB4"/>
  </w:style>
  <w:style w:type="paragraph" w:customStyle="1" w:styleId="A0EE10B52EFD5F438A5DA124BCD72F77">
    <w:name w:val="A0EE10B52EFD5F438A5DA124BCD72F77"/>
  </w:style>
  <w:style w:type="paragraph" w:customStyle="1" w:styleId="65AE261BB2DEFC4583CE8B369012EC7C">
    <w:name w:val="65AE261BB2DEFC4583CE8B369012EC7C"/>
  </w:style>
  <w:style w:type="paragraph" w:customStyle="1" w:styleId="8C8520B70A362E42AFAE6C34207D0DC5">
    <w:name w:val="8C8520B70A362E42AFAE6C34207D0DC5"/>
  </w:style>
  <w:style w:type="paragraph" w:customStyle="1" w:styleId="5C992C95AA785542AAD379C31A898B13">
    <w:name w:val="5C992C95AA785542AAD379C31A898B13"/>
  </w:style>
  <w:style w:type="paragraph" w:customStyle="1" w:styleId="7AA0BE05DDF1A84A8413CE1848A2B410">
    <w:name w:val="7AA0BE05DDF1A84A8413CE1848A2B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Abb081</b:Tag>
    <b:SourceType>Book</b:SourceType>
    <b:Guid>{C17007AE-11F0-3B49-9744-908AB60DCFBB}</b:Guid>
    <b:Author>
      <b:Author>
        <b:NameList>
          <b:Person>
            <b:Last>Abbotson</b:Last>
            <b:First>Susan</b:First>
            <b:Middle>C. W.</b:Middle>
          </b:Person>
        </b:NameList>
      </b:Author>
    </b:Author>
    <b:Title>Critical Companion to Arthur Miller</b:Title>
    <b:City>New York</b:City>
    <b:Publisher>Facts on File</b:Publisher>
    <b:Year>2008</b:Year>
    <b:RefOrder>1</b:RefOrder>
  </b:Source>
  <b:Source>
    <b:Tag>Big11</b:Tag>
    <b:SourceType>Book</b:SourceType>
    <b:Guid>{16D52F2C-261A-D249-9488-D8906D477D40}</b:Guid>
    <b:Author>
      <b:Author>
        <b:NameList>
          <b:Person>
            <b:Last>Bigsby</b:Last>
            <b:First>Christopher</b:First>
          </b:Person>
        </b:NameList>
      </b:Author>
    </b:Author>
    <b:Title>Arthur Miller 1915-1962/Arthur Miller 1962-2005</b:Title>
    <b:City>London</b:City>
    <b:Publisher>Weidenfeld &amp; Nicholson</b:Publisher>
    <b:Year>2008/2011</b:Year>
    <b:RefOrder>2</b:RefOrder>
  </b:Source>
  <b:Source>
    <b:Tag>Big05</b:Tag>
    <b:SourceType>Book</b:SourceType>
    <b:Guid>{0B79FEF0-36F4-5F44-B587-3B223CA6DF26}</b:Guid>
    <b:Author>
      <b:Author>
        <b:NameList>
          <b:Person>
            <b:Last>Bigsby</b:Last>
            <b:First>Christopher</b:First>
          </b:Person>
        </b:NameList>
      </b:Author>
    </b:Author>
    <b:Title>Arthur Miller: A Critical Study</b:Title>
    <b:City>New York</b:City>
    <b:Publisher>Cambridge University Press</b:Publisher>
    <b:Year>2005</b:Year>
    <b:RefOrder>3</b:RefOrder>
  </b:Source>
  <b:Source>
    <b:Tag>Big10</b:Tag>
    <b:SourceType>Book</b:SourceType>
    <b:Guid>{85584415-5DD6-734D-8A66-CDFB949B625D}</b:Guid>
    <b:Title>The Cambridge Companion to Arthur Miller</b:Title>
    <b:City>New York</b:City>
    <b:Publisher>Cambridge University Press</b:Publisher>
    <b:Year>2010</b:Year>
    <b:Author>
      <b:Editor>
        <b:NameList>
          <b:Person>
            <b:Last>Bigsby</b:Last>
            <b:First>Christopher</b:First>
          </b:Person>
        </b:NameList>
      </b:Editor>
    </b:Author>
    <b:Edition>2nd Edition</b:Edition>
    <b:RefOrder>4</b:RefOrder>
  </b:Source>
  <b:Source>
    <b:Tag>Cen06</b:Tag>
    <b:SourceType>Book</b:SourceType>
    <b:Guid>{5612060D-A828-2B4E-B7B8-281F70B52F14}</b:Guid>
    <b:Title>The Critical Response to Arthur Miller</b:Title>
    <b:City>Westport</b:City>
    <b:StateProvince>CT</b:StateProvince>
    <b:Publisher>Praeger</b:Publisher>
    <b:Year>2006</b:Year>
    <b:Author>
      <b:Editor>
        <b:NameList>
          <b:Person>
            <b:Last>Centola</b:Last>
            <b:First>Steven</b:First>
            <b:Middle>R. and Michelle Cirulli</b:Middle>
          </b:Person>
        </b:NameList>
      </b:Editor>
    </b:Author>
    <b:RefOrder>5</b:RefOrder>
  </b:Source>
  <b:Source>
    <b:Tag>Koo00</b:Tag>
    <b:SourceType>Book</b:SourceType>
    <b:Guid>{19757A5B-02E2-1648-A5F7-EA181D2388E3}</b:Guid>
    <b:Author>
      <b:Author>
        <b:NameList>
          <b:Person>
            <b:Last>Koorey</b:Last>
            <b:First>Stefani</b:First>
          </b:Person>
        </b:NameList>
      </b:Author>
    </b:Author>
    <b:Title>Arthur MIller's Life and Literature: An Annotated and Comprehensive Guide</b:Title>
    <b:City>Boston</b:City>
    <b:Publisher>Scarecrow Press</b:Publisher>
    <b:Year>2000</b:Year>
    <b:RefOrder>6</b:RefOrder>
  </b:Source>
  <b:Source>
    <b:Tag>Mur10</b:Tag>
    <b:SourceType>Book</b:SourceType>
    <b:Guid>{831CBEE9-4471-E749-9E0B-CC590F134CCF}</b:Guid>
    <b:Title>Critical Insights: Arthur Miller</b:Title>
    <b:City>Hackensack</b:City>
    <b:StateProvince>NJ</b:StateProvince>
    <b:Publisher>Salem Press</b:Publisher>
    <b:Year>2010</b:Year>
    <b:Author>
      <b:Editor>
        <b:NameList>
          <b:Person>
            <b:Last>Murphy</b:Last>
            <b:First>Brenda</b:First>
          </b:Person>
        </b:NameList>
      </b:Editor>
    </b:Author>
    <b:RefOrder>7</b:RefOrder>
  </b:Source>
</b:Sources>
</file>

<file path=customXml/itemProps1.xml><?xml version="1.0" encoding="utf-8"?>
<ds:datastoreItem xmlns:ds="http://schemas.openxmlformats.org/officeDocument/2006/customXml" ds:itemID="{72CD2754-6398-D845-A649-E11E54027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1200</Words>
  <Characters>6843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2015-08-30T04:26:00Z</dcterms:created>
  <dcterms:modified xsi:type="dcterms:W3CDTF">2015-08-30T04:44:00Z</dcterms:modified>
</cp:coreProperties>
</file>