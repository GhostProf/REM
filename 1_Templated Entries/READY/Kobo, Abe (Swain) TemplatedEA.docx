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2D644BA810B54F8F4FE6D902ACF7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C42FCDDE151D45AA21448C92CD2135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DA4879BFBD284CB26CF93A6450DEC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3A454386F945346A2CCE4892F2EBE43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0B35FCE330B449B734A7B91C7D1C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D4ABFD7B44324991EFC4D676BF9CA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082CC85AC6BBE44ACE492EDF656CD3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2084D" w:rsidP="0002084D">
                <w:pPr>
                  <w:rPr>
                    <w:b/>
                  </w:rPr>
                </w:pPr>
                <w:r>
                  <w:rPr>
                    <w:b/>
                  </w:rPr>
                  <w:t>Abe Kobo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72A56E4C01F494AB1700840B0566E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4E318630300474DBCC1FB3C3EA9B78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844CE3AC3DBB54A8D6249D937B56B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CB3EA83DD62F4593E39659E31D8D04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84D" w:rsidRDefault="0002084D" w:rsidP="007A0D55">
      <w:pPr>
        <w:spacing w:after="0" w:line="240" w:lineRule="auto"/>
      </w:pPr>
      <w:r>
        <w:separator/>
      </w:r>
    </w:p>
  </w:endnote>
  <w:endnote w:type="continuationSeparator" w:id="0">
    <w:p w:rsidR="0002084D" w:rsidRDefault="0002084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84D" w:rsidRDefault="0002084D" w:rsidP="007A0D55">
      <w:pPr>
        <w:spacing w:after="0" w:line="240" w:lineRule="auto"/>
      </w:pPr>
      <w:r>
        <w:separator/>
      </w:r>
    </w:p>
  </w:footnote>
  <w:footnote w:type="continuationSeparator" w:id="0">
    <w:p w:rsidR="0002084D" w:rsidRDefault="0002084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4D"/>
    <w:rsid w:val="0002084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08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08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D644BA810B54F8F4FE6D902ACF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B438E-BD49-7C43-8C67-7AE181B36F02}"/>
      </w:docPartPr>
      <w:docPartBody>
        <w:p w:rsidR="00000000" w:rsidRDefault="004E117A">
          <w:pPr>
            <w:pStyle w:val="D12D644BA810B54F8F4FE6D902ACF7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C42FCDDE151D45AA21448C92CD2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FCAD5-AB0F-C749-BF0B-D0D0E635C9E1}"/>
      </w:docPartPr>
      <w:docPartBody>
        <w:p w:rsidR="00000000" w:rsidRDefault="004E117A">
          <w:pPr>
            <w:pStyle w:val="2BC42FCDDE151D45AA21448C92CD21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DA4879BFBD284CB26CF93A6450D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5DBA-7D7A-AF40-8C18-673B8A37AC27}"/>
      </w:docPartPr>
      <w:docPartBody>
        <w:p w:rsidR="00000000" w:rsidRDefault="004E117A">
          <w:pPr>
            <w:pStyle w:val="BBDA4879BFBD284CB26CF93A6450DEC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3A454386F945346A2CCE4892F2E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763F-316F-3640-B081-A5A8357F7CB1}"/>
      </w:docPartPr>
      <w:docPartBody>
        <w:p w:rsidR="00000000" w:rsidRDefault="004E117A">
          <w:pPr>
            <w:pStyle w:val="E3A454386F945346A2CCE4892F2EBE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0B35FCE330B449B734A7B91C7D1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573B-DD87-6F4E-AC2F-67D5C734082A}"/>
      </w:docPartPr>
      <w:docPartBody>
        <w:p w:rsidR="00000000" w:rsidRDefault="004E117A">
          <w:pPr>
            <w:pStyle w:val="700B35FCE330B449B734A7B91C7D1C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D4ABFD7B44324991EFC4D676BF9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F4E5-790F-FE4A-A9E4-0322E48A35BC}"/>
      </w:docPartPr>
      <w:docPartBody>
        <w:p w:rsidR="00000000" w:rsidRDefault="004E117A">
          <w:pPr>
            <w:pStyle w:val="71D4ABFD7B44324991EFC4D676BF9CA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082CC85AC6BBE44ACE492EDF656C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4E469-8DB5-BB47-B2F3-682727093CC7}"/>
      </w:docPartPr>
      <w:docPartBody>
        <w:p w:rsidR="00000000" w:rsidRDefault="004E117A">
          <w:pPr>
            <w:pStyle w:val="A082CC85AC6BBE44ACE492EDF656CD3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72A56E4C01F494AB1700840B0566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D47F-E89B-EF4F-B2C9-46E5E5F29493}"/>
      </w:docPartPr>
      <w:docPartBody>
        <w:p w:rsidR="00000000" w:rsidRDefault="004E117A">
          <w:pPr>
            <w:pStyle w:val="E72A56E4C01F494AB1700840B0566E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E318630300474DBCC1FB3C3EA9B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AB0F-950E-B74E-937C-6A52048ACAC8}"/>
      </w:docPartPr>
      <w:docPartBody>
        <w:p w:rsidR="00000000" w:rsidRDefault="004E117A">
          <w:pPr>
            <w:pStyle w:val="54E318630300474DBCC1FB3C3EA9B78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44CE3AC3DBB54A8D6249D937B5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26EB-62AE-2546-8A25-9FAF2FB02B6C}"/>
      </w:docPartPr>
      <w:docPartBody>
        <w:p w:rsidR="00000000" w:rsidRDefault="004E117A">
          <w:pPr>
            <w:pStyle w:val="D844CE3AC3DBB54A8D6249D937B56B3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CB3EA83DD62F4593E39659E31D8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87542-0E3B-7941-9541-7324F91B3CCE}"/>
      </w:docPartPr>
      <w:docPartBody>
        <w:p w:rsidR="00000000" w:rsidRDefault="004E117A">
          <w:pPr>
            <w:pStyle w:val="9CCB3EA83DD62F4593E39659E31D8D0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2D644BA810B54F8F4FE6D902ACF777">
    <w:name w:val="D12D644BA810B54F8F4FE6D902ACF777"/>
  </w:style>
  <w:style w:type="paragraph" w:customStyle="1" w:styleId="2BC42FCDDE151D45AA21448C92CD2135">
    <w:name w:val="2BC42FCDDE151D45AA21448C92CD2135"/>
  </w:style>
  <w:style w:type="paragraph" w:customStyle="1" w:styleId="BBDA4879BFBD284CB26CF93A6450DEC1">
    <w:name w:val="BBDA4879BFBD284CB26CF93A6450DEC1"/>
  </w:style>
  <w:style w:type="paragraph" w:customStyle="1" w:styleId="E3A454386F945346A2CCE4892F2EBE43">
    <w:name w:val="E3A454386F945346A2CCE4892F2EBE43"/>
  </w:style>
  <w:style w:type="paragraph" w:customStyle="1" w:styleId="700B35FCE330B449B734A7B91C7D1C65">
    <w:name w:val="700B35FCE330B449B734A7B91C7D1C65"/>
  </w:style>
  <w:style w:type="paragraph" w:customStyle="1" w:styleId="71D4ABFD7B44324991EFC4D676BF9CA6">
    <w:name w:val="71D4ABFD7B44324991EFC4D676BF9CA6"/>
  </w:style>
  <w:style w:type="paragraph" w:customStyle="1" w:styleId="A082CC85AC6BBE44ACE492EDF656CD3A">
    <w:name w:val="A082CC85AC6BBE44ACE492EDF656CD3A"/>
  </w:style>
  <w:style w:type="paragraph" w:customStyle="1" w:styleId="E72A56E4C01F494AB1700840B0566E23">
    <w:name w:val="E72A56E4C01F494AB1700840B0566E23"/>
  </w:style>
  <w:style w:type="paragraph" w:customStyle="1" w:styleId="54E318630300474DBCC1FB3C3EA9B78D">
    <w:name w:val="54E318630300474DBCC1FB3C3EA9B78D"/>
  </w:style>
  <w:style w:type="paragraph" w:customStyle="1" w:styleId="D844CE3AC3DBB54A8D6249D937B56B35">
    <w:name w:val="D844CE3AC3DBB54A8D6249D937B56B35"/>
  </w:style>
  <w:style w:type="paragraph" w:customStyle="1" w:styleId="9CCB3EA83DD62F4593E39659E31D8D04">
    <w:name w:val="9CCB3EA83DD62F4593E39659E31D8D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2D644BA810B54F8F4FE6D902ACF777">
    <w:name w:val="D12D644BA810B54F8F4FE6D902ACF777"/>
  </w:style>
  <w:style w:type="paragraph" w:customStyle="1" w:styleId="2BC42FCDDE151D45AA21448C92CD2135">
    <w:name w:val="2BC42FCDDE151D45AA21448C92CD2135"/>
  </w:style>
  <w:style w:type="paragraph" w:customStyle="1" w:styleId="BBDA4879BFBD284CB26CF93A6450DEC1">
    <w:name w:val="BBDA4879BFBD284CB26CF93A6450DEC1"/>
  </w:style>
  <w:style w:type="paragraph" w:customStyle="1" w:styleId="E3A454386F945346A2CCE4892F2EBE43">
    <w:name w:val="E3A454386F945346A2CCE4892F2EBE43"/>
  </w:style>
  <w:style w:type="paragraph" w:customStyle="1" w:styleId="700B35FCE330B449B734A7B91C7D1C65">
    <w:name w:val="700B35FCE330B449B734A7B91C7D1C65"/>
  </w:style>
  <w:style w:type="paragraph" w:customStyle="1" w:styleId="71D4ABFD7B44324991EFC4D676BF9CA6">
    <w:name w:val="71D4ABFD7B44324991EFC4D676BF9CA6"/>
  </w:style>
  <w:style w:type="paragraph" w:customStyle="1" w:styleId="A082CC85AC6BBE44ACE492EDF656CD3A">
    <w:name w:val="A082CC85AC6BBE44ACE492EDF656CD3A"/>
  </w:style>
  <w:style w:type="paragraph" w:customStyle="1" w:styleId="E72A56E4C01F494AB1700840B0566E23">
    <w:name w:val="E72A56E4C01F494AB1700840B0566E23"/>
  </w:style>
  <w:style w:type="paragraph" w:customStyle="1" w:styleId="54E318630300474DBCC1FB3C3EA9B78D">
    <w:name w:val="54E318630300474DBCC1FB3C3EA9B78D"/>
  </w:style>
  <w:style w:type="paragraph" w:customStyle="1" w:styleId="D844CE3AC3DBB54A8D6249D937B56B35">
    <w:name w:val="D844CE3AC3DBB54A8D6249D937B56B35"/>
  </w:style>
  <w:style w:type="paragraph" w:customStyle="1" w:styleId="9CCB3EA83DD62F4593E39659E31D8D04">
    <w:name w:val="9CCB3EA83DD62F4593E39659E31D8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2015-08-28T20:43:00Z</dcterms:created>
  <dcterms:modified xsi:type="dcterms:W3CDTF">2015-08-28T20:48:00Z</dcterms:modified>
</cp:coreProperties>
</file>