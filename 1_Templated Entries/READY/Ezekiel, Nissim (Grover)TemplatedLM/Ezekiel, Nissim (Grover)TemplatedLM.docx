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E62437A28F53D43BB168FA89AAB4DE0"/>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052F00F753F56479C4967FBF5AB4EDA"/>
            </w:placeholder>
            <w:text/>
          </w:sdtPr>
          <w:sdtEndPr/>
          <w:sdtContent>
            <w:tc>
              <w:tcPr>
                <w:tcW w:w="2073" w:type="dxa"/>
              </w:tcPr>
              <w:p w:rsidR="00B574C9" w:rsidRDefault="007C7916" w:rsidP="007C7916">
                <w:r>
                  <w:t>Madhu</w:t>
                </w:r>
              </w:p>
            </w:tc>
          </w:sdtContent>
        </w:sdt>
        <w:sdt>
          <w:sdtPr>
            <w:alias w:val="Middle name"/>
            <w:tag w:val="authorMiddleName"/>
            <w:id w:val="-2076034781"/>
            <w:placeholder>
              <w:docPart w:val="4CE7486F0F67A141A19601106C12DCA9"/>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A64A020E0C897049B205F9F19F90E9BB"/>
            </w:placeholder>
            <w:text/>
          </w:sdtPr>
          <w:sdtEndPr/>
          <w:sdtContent>
            <w:tc>
              <w:tcPr>
                <w:tcW w:w="2642" w:type="dxa"/>
              </w:tcPr>
              <w:p w:rsidR="00B574C9" w:rsidRDefault="007C7916" w:rsidP="007C7916">
                <w:r>
                  <w:t>Grover</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176A75A721D30D4EB9B703C353C9CA11"/>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70BE54161B4C1547AC2E9C45207C457D"/>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275CC677D1858C43B4B56F23CA4ACE56"/>
            </w:placeholder>
            <w:text/>
          </w:sdtPr>
          <w:sdtEndPr/>
          <w:sdtContent>
            <w:tc>
              <w:tcPr>
                <w:tcW w:w="9016" w:type="dxa"/>
                <w:tcMar>
                  <w:top w:w="113" w:type="dxa"/>
                  <w:bottom w:w="113" w:type="dxa"/>
                </w:tcMar>
              </w:tcPr>
              <w:p w:rsidR="003F0D73" w:rsidRPr="00FB589A" w:rsidRDefault="007C7916" w:rsidP="007C7916">
                <w:pPr>
                  <w:rPr>
                    <w:b/>
                  </w:rPr>
                </w:pPr>
                <w:r>
                  <w:rPr>
                    <w:b/>
                  </w:rPr>
                  <w:t>Ezekiel, Nissim (1924-2004)</w:t>
                </w:r>
              </w:p>
            </w:tc>
          </w:sdtContent>
        </w:sdt>
      </w:tr>
      <w:tr w:rsidR="00464699" w:rsidTr="007821B0">
        <w:sdt>
          <w:sdtPr>
            <w:alias w:val="Variant headwords"/>
            <w:tag w:val="variantHeadwords"/>
            <w:id w:val="173464402"/>
            <w:placeholder>
              <w:docPart w:val="A360F1DBDD6968428E7C3441A9F002E0"/>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1367F35452A35F4BB22EFD88D643FE1A"/>
            </w:placeholder>
          </w:sdtPr>
          <w:sdtEndPr/>
          <w:sdtContent>
            <w:tc>
              <w:tcPr>
                <w:tcW w:w="9016" w:type="dxa"/>
                <w:tcMar>
                  <w:top w:w="113" w:type="dxa"/>
                  <w:bottom w:w="113" w:type="dxa"/>
                </w:tcMar>
              </w:tcPr>
              <w:p w:rsidR="00E85A05" w:rsidRPr="007C7916" w:rsidRDefault="007C7916" w:rsidP="00E85A05">
                <w:pPr>
                  <w:rPr>
                    <w:b/>
                  </w:rPr>
                </w:pPr>
                <w:r w:rsidRPr="007C7916">
                  <w:t xml:space="preserve">Nissim Ezekiel was a poet, playwright, director of plays, University professor, art critic, literary editor and reviewer. Born to academic Marathi-speaking, Jewish parents of the minority Bene-Israel persuasion, Ezekiel’s existence within cosmopolitan Mumbai (then Bombay) rendered complex his poetic sensibility. After a Bachelors degree in Literature at Wilson College, Bombay in 1947 and some political engagement with M. N. Roy’s </w:t>
                </w:r>
                <w:r w:rsidRPr="007C7916">
                  <w:rPr>
                    <w:i/>
                  </w:rPr>
                  <w:t>Radical Democratic Party</w:t>
                </w:r>
                <w:r w:rsidRPr="007C7916">
                  <w:t xml:space="preserve">, he sailed to England for further studies in 1948. As a student of philosophy at Birkbeck College, London, he published his first volume of poetry, </w:t>
                </w:r>
                <w:r w:rsidRPr="007C7916">
                  <w:rPr>
                    <w:i/>
                  </w:rPr>
                  <w:t xml:space="preserve">A Time to Change </w:t>
                </w:r>
                <w:r w:rsidRPr="007C7916">
                  <w:t>(1951).</w:t>
                </w:r>
              </w:p>
            </w:tc>
          </w:sdtContent>
        </w:sdt>
      </w:tr>
      <w:tr w:rsidR="003F0D73" w:rsidTr="003F0D73">
        <w:sdt>
          <w:sdtPr>
            <w:alias w:val="Article text"/>
            <w:tag w:val="articleText"/>
            <w:id w:val="634067588"/>
            <w:placeholder>
              <w:docPart w:val="F6895DD80D184E47A9353B12D47FE2F5"/>
            </w:placeholder>
          </w:sdtPr>
          <w:sdtEndPr/>
          <w:sdtContent>
            <w:tc>
              <w:tcPr>
                <w:tcW w:w="9016" w:type="dxa"/>
                <w:tcMar>
                  <w:top w:w="113" w:type="dxa"/>
                  <w:bottom w:w="113" w:type="dxa"/>
                </w:tcMar>
              </w:tcPr>
              <w:p w:rsidR="007C7916" w:rsidRDefault="007C7916" w:rsidP="007C7916">
                <w:pPr>
                  <w:rPr>
                    <w:b/>
                  </w:rPr>
                </w:pPr>
                <w:r w:rsidRPr="007C7916">
                  <w:t>Nissim Ezekiel was a poet, playwright, director of plays, University professor, art critic, literary editor and reviewer.</w:t>
                </w:r>
              </w:p>
              <w:p w:rsidR="007C7916" w:rsidRDefault="007C7916" w:rsidP="007C7916">
                <w:pPr>
                  <w:rPr>
                    <w:b/>
                  </w:rPr>
                </w:pPr>
              </w:p>
              <w:p w:rsidR="007C7916" w:rsidRDefault="007C7916" w:rsidP="007C7916">
                <w:pPr>
                  <w:keepNext/>
                </w:pPr>
                <w:r>
                  <w:t xml:space="preserve">File: </w:t>
                </w:r>
                <w:r w:rsidRPr="007C7916">
                  <w:t>NissimEzekiel_image</w:t>
                </w:r>
                <w:r>
                  <w:t>1</w:t>
                </w:r>
                <w:r w:rsidRPr="007C7916">
                  <w:t>.jpg</w:t>
                </w:r>
              </w:p>
              <w:p w:rsidR="007C7916" w:rsidRDefault="007C7916" w:rsidP="00EC69E9">
                <w:pPr>
                  <w:pStyle w:val="Caption"/>
                  <w:spacing w:after="0"/>
                </w:pPr>
                <w:r>
                  <w:t xml:space="preserve">Figure </w:t>
                </w:r>
                <w:r w:rsidR="00C55A11">
                  <w:fldChar w:fldCharType="begin"/>
                </w:r>
                <w:r w:rsidR="00C55A11">
                  <w:instrText xml:space="preserve"> SEQ Figure \* ARABIC </w:instrText>
                </w:r>
                <w:r w:rsidR="00C55A11">
                  <w:fldChar w:fldCharType="separate"/>
                </w:r>
                <w:r>
                  <w:rPr>
                    <w:noProof/>
                  </w:rPr>
                  <w:t>1</w:t>
                </w:r>
                <w:r w:rsidR="00C55A11">
                  <w:rPr>
                    <w:noProof/>
                  </w:rPr>
                  <w:fldChar w:fldCharType="end"/>
                </w:r>
                <w:r w:rsidR="00EC69E9">
                  <w:rPr>
                    <w:noProof/>
                  </w:rPr>
                  <w:t>.</w:t>
                </w:r>
              </w:p>
              <w:p w:rsidR="007C7916" w:rsidRDefault="007C7916" w:rsidP="00EC69E9">
                <w:r>
                  <w:t xml:space="preserve">Source: </w:t>
                </w:r>
                <w:r w:rsidR="00BE6F2D">
                  <w:t>&lt;</w:t>
                </w:r>
                <w:r w:rsidR="00BE6F2D" w:rsidRPr="00BE6F2D">
                  <w:t>http://www.poemhunter.com/i/p/62/1510562_b_1186.jpg</w:t>
                </w:r>
                <w:r w:rsidR="00BE6F2D">
                  <w:t>&gt;</w:t>
                </w:r>
              </w:p>
              <w:p w:rsidR="007C7916" w:rsidRDefault="007C7916" w:rsidP="00EC69E9"/>
              <w:p w:rsidR="007C7916" w:rsidRDefault="007C7916" w:rsidP="00EC69E9">
                <w:pPr>
                  <w:keepNext/>
                </w:pPr>
                <w:r>
                  <w:t xml:space="preserve">File: </w:t>
                </w:r>
                <w:r w:rsidRPr="007C7916">
                  <w:t>NissimEzekiel_</w:t>
                </w:r>
                <w:r>
                  <w:t>sketch</w:t>
                </w:r>
                <w:r w:rsidRPr="007C7916">
                  <w:t>.jpg</w:t>
                </w:r>
              </w:p>
              <w:p w:rsidR="007C7916" w:rsidRDefault="007C7916" w:rsidP="00EC69E9">
                <w:pPr>
                  <w:pStyle w:val="Caption"/>
                  <w:spacing w:after="0"/>
                </w:pPr>
                <w:r>
                  <w:t xml:space="preserve">Figure </w:t>
                </w:r>
                <w:r w:rsidR="00C55A11">
                  <w:fldChar w:fldCharType="begin"/>
                </w:r>
                <w:r w:rsidR="00C55A11">
                  <w:instrText xml:space="preserve"> SEQ Figure \* ARABIC </w:instrText>
                </w:r>
                <w:r w:rsidR="00C55A11">
                  <w:fldChar w:fldCharType="separate"/>
                </w:r>
                <w:r>
                  <w:rPr>
                    <w:noProof/>
                  </w:rPr>
                  <w:t>2</w:t>
                </w:r>
                <w:r w:rsidR="00C55A11">
                  <w:rPr>
                    <w:noProof/>
                  </w:rPr>
                  <w:fldChar w:fldCharType="end"/>
                </w:r>
                <w:r w:rsidR="00EC69E9">
                  <w:rPr>
                    <w:noProof/>
                  </w:rPr>
                  <w:t>.</w:t>
                </w:r>
              </w:p>
              <w:p w:rsidR="007C7916" w:rsidRDefault="00EE61FF" w:rsidP="00EC69E9">
                <w:r>
                  <w:t xml:space="preserve">Source: </w:t>
                </w:r>
                <w:r w:rsidRPr="00EE61FF">
                  <w:rPr>
                    <w:highlight w:val="yellow"/>
                  </w:rPr>
                  <w:t>couldn’t find source even with Google’s search by image</w:t>
                </w:r>
              </w:p>
              <w:p w:rsidR="007C7916" w:rsidRDefault="007C7916" w:rsidP="00EC69E9"/>
              <w:p w:rsidR="007C7916" w:rsidRPr="007C7916" w:rsidRDefault="007C7916" w:rsidP="00EC69E9">
                <w:pPr>
                  <w:keepNext/>
                </w:pPr>
                <w:r>
                  <w:t xml:space="preserve">File: </w:t>
                </w:r>
                <w:r w:rsidRPr="007C7916">
                  <w:t>NissimEzekiel_image2.jpg</w:t>
                </w:r>
              </w:p>
              <w:p w:rsidR="007C7916" w:rsidRDefault="007C7916" w:rsidP="00EC69E9">
                <w:pPr>
                  <w:pStyle w:val="Caption"/>
                  <w:spacing w:after="0"/>
                </w:pPr>
                <w:r>
                  <w:t xml:space="preserve">Figure </w:t>
                </w:r>
                <w:r w:rsidR="00C55A11">
                  <w:fldChar w:fldCharType="begin"/>
                </w:r>
                <w:r w:rsidR="00C55A11">
                  <w:instrText xml:space="preserve"> SEQ Figure \* ARABIC </w:instrText>
                </w:r>
                <w:r w:rsidR="00C55A11">
                  <w:fldChar w:fldCharType="separate"/>
                </w:r>
                <w:r>
                  <w:rPr>
                    <w:noProof/>
                  </w:rPr>
                  <w:t>3</w:t>
                </w:r>
                <w:r w:rsidR="00C55A11">
                  <w:rPr>
                    <w:noProof/>
                  </w:rPr>
                  <w:fldChar w:fldCharType="end"/>
                </w:r>
                <w:r w:rsidR="00EC69E9">
                  <w:rPr>
                    <w:noProof/>
                  </w:rPr>
                  <w:t>.</w:t>
                </w:r>
              </w:p>
              <w:p w:rsidR="007C7916" w:rsidRDefault="00EE61FF" w:rsidP="007C7916">
                <w:r>
                  <w:t>Source: &lt;</w:t>
                </w:r>
                <w:r w:rsidRPr="00EE61FF">
                  <w:t>http://mypoeticside.com/wp-content/uploads/gallery-images/d80e4ad.jpeg</w:t>
                </w:r>
                <w:r>
                  <w:t>&gt;</w:t>
                </w:r>
              </w:p>
              <w:p w:rsidR="007C7916" w:rsidRPr="007C7916" w:rsidRDefault="007C7916" w:rsidP="007C7916"/>
              <w:p w:rsidR="007C7916" w:rsidRPr="007C7916" w:rsidRDefault="007C7916" w:rsidP="00EC69E9">
                <w:pPr>
                  <w:pStyle w:val="Heading1"/>
                  <w:spacing w:after="0"/>
                </w:pPr>
                <w:r w:rsidRPr="007C7916">
                  <w:t>Timeline of Significant Works Published</w:t>
                </w:r>
              </w:p>
              <w:p w:rsidR="007C7916" w:rsidRPr="007C7916" w:rsidRDefault="007C7916" w:rsidP="007C7916"/>
              <w:p w:rsidR="007C7916" w:rsidRPr="007C7916" w:rsidRDefault="007C7916" w:rsidP="007C7916">
                <w:pPr>
                  <w:rPr>
                    <w:sz w:val="20"/>
                  </w:rPr>
                </w:pPr>
                <w:r w:rsidRPr="007C7916">
                  <w:rPr>
                    <w:b/>
                    <w:noProof/>
                    <w:sz w:val="20"/>
                    <w:lang w:val="en-US"/>
                  </w:rPr>
                  <mc:AlternateContent>
                    <mc:Choice Requires="wps">
                      <w:drawing>
                        <wp:anchor distT="0" distB="0" distL="114300" distR="114300" simplePos="0" relativeHeight="251645952" behindDoc="0" locked="0" layoutInCell="1" allowOverlap="1" wp14:anchorId="2BF6D437" wp14:editId="3737FBC0">
                          <wp:simplePos x="0" y="0"/>
                          <wp:positionH relativeFrom="column">
                            <wp:posOffset>0</wp:posOffset>
                          </wp:positionH>
                          <wp:positionV relativeFrom="paragraph">
                            <wp:posOffset>152400</wp:posOffset>
                          </wp:positionV>
                          <wp:extent cx="4229100" cy="0"/>
                          <wp:effectExtent l="12700" t="12700" r="25400" b="25400"/>
                          <wp:wrapNone/>
                          <wp:docPr id="28"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D7A8B4" id="Line 18"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pt" to="333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"/>
                      </w:pict>
                    </mc:Fallback>
                  </mc:AlternateContent>
                </w:r>
                <w:r w:rsidRPr="007C7916">
                  <w:rPr>
                    <w:noProof/>
                    <w:sz w:val="20"/>
                    <w:lang w:val="en-US"/>
                  </w:rPr>
                  <mc:AlternateContent>
                    <mc:Choice Requires="wps">
                      <w:drawing>
                        <wp:anchor distT="0" distB="0" distL="114300" distR="114300" simplePos="0" relativeHeight="251656192" behindDoc="0" locked="0" layoutInCell="1" allowOverlap="1" wp14:anchorId="79C1D04F" wp14:editId="1B61658E">
                          <wp:simplePos x="0" y="0"/>
                          <wp:positionH relativeFrom="column">
                            <wp:posOffset>3771900</wp:posOffset>
                          </wp:positionH>
                          <wp:positionV relativeFrom="paragraph">
                            <wp:posOffset>152400</wp:posOffset>
                          </wp:positionV>
                          <wp:extent cx="0" cy="114300"/>
                          <wp:effectExtent l="12700" t="12700" r="25400" b="25400"/>
                          <wp:wrapNone/>
                          <wp:docPr id="27"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0F7F4F" id="Line 2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12pt" to="297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"/>
                      </w:pict>
                    </mc:Fallback>
                  </mc:AlternateContent>
                </w:r>
                <w:r w:rsidRPr="007C7916">
                  <w:rPr>
                    <w:noProof/>
                    <w:sz w:val="20"/>
                    <w:lang w:val="en-US"/>
                  </w:rPr>
                  <mc:AlternateContent>
                    <mc:Choice Requires="wps">
                      <w:drawing>
                        <wp:anchor distT="0" distB="0" distL="114300" distR="114300" simplePos="0" relativeHeight="251652096" behindDoc="0" locked="0" layoutInCell="1" allowOverlap="1" wp14:anchorId="0281BFFF" wp14:editId="46AF5115">
                          <wp:simplePos x="0" y="0"/>
                          <wp:positionH relativeFrom="column">
                            <wp:posOffset>2857500</wp:posOffset>
                          </wp:positionH>
                          <wp:positionV relativeFrom="paragraph">
                            <wp:posOffset>152400</wp:posOffset>
                          </wp:positionV>
                          <wp:extent cx="0" cy="114300"/>
                          <wp:effectExtent l="12700" t="12700" r="25400" b="25400"/>
                          <wp:wrapNone/>
                          <wp:docPr id="26"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8F54CE" id="Line 21"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2pt" to="2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"/>
                      </w:pict>
                    </mc:Fallback>
                  </mc:AlternateContent>
                </w:r>
                <w:r w:rsidRPr="007C7916">
                  <w:rPr>
                    <w:noProof/>
                    <w:sz w:val="20"/>
                    <w:lang w:val="en-US"/>
                  </w:rPr>
                  <mc:AlternateContent>
                    <mc:Choice Requires="wps">
                      <w:drawing>
                        <wp:anchor distT="0" distB="0" distL="114300" distR="114300" simplePos="0" relativeHeight="251654144" behindDoc="0" locked="0" layoutInCell="1" allowOverlap="1" wp14:anchorId="4EC67C5B" wp14:editId="2F9D84DA">
                          <wp:simplePos x="0" y="0"/>
                          <wp:positionH relativeFrom="column">
                            <wp:posOffset>1943100</wp:posOffset>
                          </wp:positionH>
                          <wp:positionV relativeFrom="paragraph">
                            <wp:posOffset>152400</wp:posOffset>
                          </wp:positionV>
                          <wp:extent cx="0" cy="114300"/>
                          <wp:effectExtent l="12700" t="12700" r="25400" b="25400"/>
                          <wp:wrapNone/>
                          <wp:docPr id="2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A81F63" id="Line 2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12pt" to="153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"/>
                      </w:pict>
                    </mc:Fallback>
                  </mc:AlternateContent>
                </w:r>
                <w:r w:rsidRPr="007C7916">
                  <w:rPr>
                    <w:noProof/>
                    <w:sz w:val="20"/>
                    <w:lang w:val="en-US"/>
                  </w:rPr>
                  <mc:AlternateContent>
                    <mc:Choice Requires="wps">
                      <w:drawing>
                        <wp:anchor distT="0" distB="0" distL="114300" distR="114300" simplePos="0" relativeHeight="251650048" behindDoc="0" locked="0" layoutInCell="1" allowOverlap="1" wp14:anchorId="48FE7836" wp14:editId="6556815D">
                          <wp:simplePos x="0" y="0"/>
                          <wp:positionH relativeFrom="column">
                            <wp:posOffset>1028700</wp:posOffset>
                          </wp:positionH>
                          <wp:positionV relativeFrom="paragraph">
                            <wp:posOffset>152400</wp:posOffset>
                          </wp:positionV>
                          <wp:extent cx="0" cy="114300"/>
                          <wp:effectExtent l="12700" t="12700" r="25400" b="25400"/>
                          <wp:wrapNone/>
                          <wp:docPr id="24"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1E79FB" id="Line 20"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2pt" to="81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"/>
                      </w:pict>
                    </mc:Fallback>
                  </mc:AlternateContent>
                </w:r>
                <w:r w:rsidRPr="007C7916">
                  <w:rPr>
                    <w:b/>
                    <w:noProof/>
                    <w:sz w:val="20"/>
                    <w:lang w:val="en-US"/>
                  </w:rPr>
                  <mc:AlternateContent>
                    <mc:Choice Requires="wps">
                      <w:drawing>
                        <wp:anchor distT="0" distB="0" distL="114300" distR="114300" simplePos="0" relativeHeight="251648000" behindDoc="0" locked="0" layoutInCell="1" allowOverlap="1" wp14:anchorId="42ADAD25" wp14:editId="1BD82E8C">
                          <wp:simplePos x="0" y="0"/>
                          <wp:positionH relativeFrom="column">
                            <wp:posOffset>114300</wp:posOffset>
                          </wp:positionH>
                          <wp:positionV relativeFrom="paragraph">
                            <wp:posOffset>152400</wp:posOffset>
                          </wp:positionV>
                          <wp:extent cx="0" cy="114300"/>
                          <wp:effectExtent l="12700" t="12700" r="25400" b="25400"/>
                          <wp:wrapNone/>
                          <wp:docPr id="23"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3947D9" id="Line 19"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2pt" to="9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"/>
                      </w:pict>
                    </mc:Fallback>
                  </mc:AlternateContent>
                </w:r>
                <w:r w:rsidRPr="007C7916">
                  <w:rPr>
                    <w:sz w:val="20"/>
                  </w:rPr>
                  <w:t>1952</w:t>
                </w:r>
                <w:r w:rsidRPr="007C7916">
                  <w:rPr>
                    <w:sz w:val="20"/>
                  </w:rPr>
                  <w:tab/>
                </w:r>
                <w:r w:rsidRPr="007C7916">
                  <w:rPr>
                    <w:sz w:val="20"/>
                  </w:rPr>
                  <w:tab/>
                  <w:t>1953</w:t>
                </w:r>
                <w:r w:rsidRPr="007C7916">
                  <w:rPr>
                    <w:sz w:val="20"/>
                  </w:rPr>
                  <w:tab/>
                </w:r>
                <w:r w:rsidRPr="007C7916">
                  <w:rPr>
                    <w:sz w:val="20"/>
                  </w:rPr>
                  <w:tab/>
                  <w:t>1959</w:t>
                </w:r>
                <w:r w:rsidRPr="007C7916">
                  <w:rPr>
                    <w:sz w:val="20"/>
                  </w:rPr>
                  <w:tab/>
                </w:r>
                <w:r w:rsidRPr="007C7916">
                  <w:rPr>
                    <w:sz w:val="20"/>
                  </w:rPr>
                  <w:tab/>
                  <w:t>1960</w:t>
                </w:r>
                <w:r w:rsidRPr="007C7916">
                  <w:rPr>
                    <w:sz w:val="20"/>
                  </w:rPr>
                  <w:tab/>
                </w:r>
                <w:r w:rsidRPr="007C7916">
                  <w:rPr>
                    <w:sz w:val="20"/>
                  </w:rPr>
                  <w:tab/>
                  <w:t>1965</w:t>
                </w:r>
              </w:p>
              <w:p w:rsidR="007C7916" w:rsidRPr="007C7916" w:rsidRDefault="007C7916" w:rsidP="007C7916">
                <w:pPr>
                  <w:rPr>
                    <w:sz w:val="20"/>
                  </w:rPr>
                </w:pPr>
              </w:p>
              <w:p w:rsidR="007C7916" w:rsidRPr="007C7916" w:rsidRDefault="007C7916" w:rsidP="007C7916">
                <w:pPr>
                  <w:rPr>
                    <w:i/>
                    <w:sz w:val="20"/>
                  </w:rPr>
                </w:pPr>
                <w:r w:rsidRPr="007C7916">
                  <w:rPr>
                    <w:i/>
                    <w:sz w:val="20"/>
                  </w:rPr>
                  <w:t>A Time                  Sixty</w:t>
                </w:r>
                <w:r w:rsidRPr="007C7916">
                  <w:rPr>
                    <w:i/>
                    <w:sz w:val="20"/>
                  </w:rPr>
                  <w:tab/>
                </w:r>
                <w:r w:rsidRPr="007C7916">
                  <w:rPr>
                    <w:i/>
                    <w:sz w:val="20"/>
                  </w:rPr>
                  <w:tab/>
                  <w:t>The</w:t>
                </w:r>
                <w:r w:rsidRPr="007C7916">
                  <w:rPr>
                    <w:i/>
                    <w:sz w:val="20"/>
                  </w:rPr>
                  <w:tab/>
                </w:r>
                <w:r w:rsidRPr="007C7916">
                  <w:rPr>
                    <w:i/>
                    <w:sz w:val="20"/>
                  </w:rPr>
                  <w:tab/>
                  <w:t>The</w:t>
                </w:r>
                <w:r w:rsidRPr="007C7916">
                  <w:rPr>
                    <w:i/>
                    <w:sz w:val="20"/>
                  </w:rPr>
                  <w:tab/>
                </w:r>
                <w:r w:rsidRPr="007C7916">
                  <w:rPr>
                    <w:i/>
                    <w:sz w:val="20"/>
                  </w:rPr>
                  <w:tab/>
                  <w:t>The</w:t>
                </w:r>
              </w:p>
              <w:p w:rsidR="007C7916" w:rsidRPr="007C7916" w:rsidRDefault="007C7916" w:rsidP="007C7916">
                <w:pPr>
                  <w:rPr>
                    <w:i/>
                    <w:sz w:val="20"/>
                  </w:rPr>
                </w:pPr>
                <w:r w:rsidRPr="007C7916">
                  <w:rPr>
                    <w:i/>
                    <w:sz w:val="20"/>
                  </w:rPr>
                  <w:t>To Change</w:t>
                </w:r>
                <w:r w:rsidRPr="007C7916">
                  <w:rPr>
                    <w:i/>
                    <w:sz w:val="20"/>
                  </w:rPr>
                  <w:tab/>
                  <w:t>Poems</w:t>
                </w:r>
                <w:r w:rsidRPr="007C7916">
                  <w:rPr>
                    <w:i/>
                    <w:sz w:val="20"/>
                  </w:rPr>
                  <w:tab/>
                </w:r>
                <w:r w:rsidRPr="007C7916">
                  <w:rPr>
                    <w:i/>
                    <w:sz w:val="20"/>
                  </w:rPr>
                  <w:tab/>
                  <w:t>Third</w:t>
                </w:r>
                <w:r w:rsidRPr="007C7916">
                  <w:rPr>
                    <w:i/>
                    <w:sz w:val="20"/>
                  </w:rPr>
                  <w:tab/>
                  <w:t xml:space="preserve">           Unfinished</w:t>
                </w:r>
                <w:r w:rsidRPr="007C7916">
                  <w:rPr>
                    <w:i/>
                    <w:sz w:val="20"/>
                  </w:rPr>
                  <w:tab/>
                </w:r>
                <w:r w:rsidRPr="007C7916">
                  <w:rPr>
                    <w:i/>
                    <w:sz w:val="20"/>
                  </w:rPr>
                  <w:tab/>
                  <w:t>Exact</w:t>
                </w:r>
              </w:p>
              <w:p w:rsidR="007C7916" w:rsidRPr="007C7916" w:rsidRDefault="007C7916" w:rsidP="007C7916">
                <w:pPr>
                  <w:rPr>
                    <w:sz w:val="20"/>
                  </w:rPr>
                </w:pPr>
                <w:r w:rsidRPr="007C7916">
                  <w:rPr>
                    <w:i/>
                    <w:sz w:val="20"/>
                  </w:rPr>
                  <w:t>Man</w:t>
                </w:r>
                <w:r w:rsidRPr="007C7916">
                  <w:rPr>
                    <w:i/>
                    <w:sz w:val="20"/>
                  </w:rPr>
                  <w:tab/>
                </w:r>
                <w:r w:rsidRPr="007C7916">
                  <w:rPr>
                    <w:i/>
                    <w:sz w:val="20"/>
                  </w:rPr>
                  <w:tab/>
                  <w:t>Name</w:t>
                </w:r>
                <w:r w:rsidRPr="007C7916">
                  <w:rPr>
                    <w:i/>
                    <w:sz w:val="20"/>
                  </w:rPr>
                  <w:tab/>
                </w:r>
              </w:p>
              <w:p w:rsidR="007C7916" w:rsidRPr="007C7916" w:rsidRDefault="007C7916" w:rsidP="007C7916">
                <w:pPr>
                  <w:rPr>
                    <w:sz w:val="20"/>
                  </w:rPr>
                </w:pPr>
              </w:p>
              <w:p w:rsidR="007C7916" w:rsidRPr="007C7916" w:rsidRDefault="007C7916" w:rsidP="007C7916">
                <w:pPr>
                  <w:rPr>
                    <w:sz w:val="20"/>
                  </w:rPr>
                </w:pPr>
                <w:r w:rsidRPr="007C7916">
                  <w:rPr>
                    <w:noProof/>
                    <w:sz w:val="20"/>
                    <w:lang w:val="en-US"/>
                  </w:rPr>
                  <mc:AlternateContent>
                    <mc:Choice Requires="wps">
                      <w:drawing>
                        <wp:anchor distT="0" distB="0" distL="114300" distR="114300" simplePos="0" relativeHeight="251660288" behindDoc="0" locked="0" layoutInCell="1" allowOverlap="1" wp14:anchorId="4F7E7CFC" wp14:editId="428DBE5E">
                          <wp:simplePos x="0" y="0"/>
                          <wp:positionH relativeFrom="column">
                            <wp:posOffset>0</wp:posOffset>
                          </wp:positionH>
                          <wp:positionV relativeFrom="paragraph">
                            <wp:posOffset>163830</wp:posOffset>
                          </wp:positionV>
                          <wp:extent cx="3886200" cy="0"/>
                          <wp:effectExtent l="12700" t="11430" r="25400" b="26670"/>
                          <wp:wrapNone/>
                          <wp:docPr id="20"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8620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6BAEA4" id="Line 2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9pt" to="306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"/>
                      </w:pict>
                    </mc:Fallback>
                  </mc:AlternateContent>
                </w:r>
                <w:r w:rsidRPr="007C7916">
                  <w:rPr>
                    <w:sz w:val="20"/>
                  </w:rPr>
                  <w:t>1969</w:t>
                </w:r>
                <w:r w:rsidRPr="007C7916">
                  <w:rPr>
                    <w:sz w:val="20"/>
                  </w:rPr>
                  <w:tab/>
                </w:r>
                <w:r w:rsidRPr="007C7916">
                  <w:rPr>
                    <w:sz w:val="20"/>
                  </w:rPr>
                  <w:tab/>
                  <w:t xml:space="preserve"> 1976</w:t>
                </w:r>
                <w:r w:rsidRPr="007C7916">
                  <w:rPr>
                    <w:sz w:val="20"/>
                  </w:rPr>
                  <w:tab/>
                </w:r>
                <w:r w:rsidRPr="007C7916">
                  <w:rPr>
                    <w:sz w:val="20"/>
                  </w:rPr>
                  <w:tab/>
                  <w:t xml:space="preserve">     1982</w:t>
                </w:r>
                <w:r w:rsidRPr="007C7916">
                  <w:rPr>
                    <w:sz w:val="20"/>
                  </w:rPr>
                  <w:tab/>
                </w:r>
                <w:r w:rsidRPr="007C7916">
                  <w:rPr>
                    <w:sz w:val="20"/>
                  </w:rPr>
                  <w:tab/>
                  <w:t>1989</w:t>
                </w:r>
              </w:p>
              <w:p w:rsidR="007C7916" w:rsidRPr="007C7916" w:rsidRDefault="007C7916" w:rsidP="007C7916">
                <w:pPr>
                  <w:rPr>
                    <w:sz w:val="20"/>
                  </w:rPr>
                </w:pPr>
                <w:r w:rsidRPr="007C7916">
                  <w:rPr>
                    <w:noProof/>
                    <w:sz w:val="20"/>
                    <w:lang w:val="en-US"/>
                  </w:rPr>
                  <mc:AlternateContent>
                    <mc:Choice Requires="wps">
                      <w:drawing>
                        <wp:anchor distT="0" distB="0" distL="114300" distR="114300" simplePos="0" relativeHeight="251668480" behindDoc="0" locked="0" layoutInCell="1" allowOverlap="1" wp14:anchorId="52CCE86D" wp14:editId="19FD73FE">
                          <wp:simplePos x="0" y="0"/>
                          <wp:positionH relativeFrom="column">
                            <wp:posOffset>3314700</wp:posOffset>
                          </wp:positionH>
                          <wp:positionV relativeFrom="paragraph">
                            <wp:posOffset>42545</wp:posOffset>
                          </wp:positionV>
                          <wp:extent cx="0" cy="114300"/>
                          <wp:effectExtent l="12700" t="17145" r="25400" b="20955"/>
                          <wp:wrapNone/>
                          <wp:docPr id="19"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43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CFC84D" id="Line 29"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3.35pt" to="261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"/>
                      </w:pict>
                    </mc:Fallback>
                  </mc:AlternateContent>
                </w:r>
                <w:r w:rsidRPr="007C7916">
                  <w:rPr>
                    <w:noProof/>
                    <w:sz w:val="20"/>
                    <w:lang w:val="en-US"/>
                  </w:rPr>
                  <mc:AlternateContent>
                    <mc:Choice Requires="wps">
                      <w:drawing>
                        <wp:anchor distT="0" distB="0" distL="114300" distR="114300" simplePos="0" relativeHeight="251666432" behindDoc="0" locked="0" layoutInCell="1" allowOverlap="1" wp14:anchorId="2B579B4F" wp14:editId="5AEDFCD7">
                          <wp:simplePos x="0" y="0"/>
                          <wp:positionH relativeFrom="column">
                            <wp:posOffset>1028700</wp:posOffset>
                          </wp:positionH>
                          <wp:positionV relativeFrom="paragraph">
                            <wp:posOffset>42545</wp:posOffset>
                          </wp:positionV>
                          <wp:extent cx="0" cy="114300"/>
                          <wp:effectExtent l="12700" t="17145" r="25400" b="20955"/>
                          <wp:wrapNone/>
                          <wp:docPr id="18"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43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8DF4D8" id="Line 28"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3.35pt" to="81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"/>
                      </w:pict>
                    </mc:Fallback>
                  </mc:AlternateContent>
                </w:r>
                <w:r w:rsidRPr="007C7916">
                  <w:rPr>
                    <w:noProof/>
                    <w:sz w:val="20"/>
                    <w:lang w:val="en-US"/>
                  </w:rPr>
                  <mc:AlternateContent>
                    <mc:Choice Requires="wps">
                      <w:drawing>
                        <wp:anchor distT="0" distB="0" distL="114300" distR="114300" simplePos="0" relativeHeight="251664384" behindDoc="0" locked="0" layoutInCell="1" allowOverlap="1" wp14:anchorId="7709A775" wp14:editId="486A2E29">
                          <wp:simplePos x="0" y="0"/>
                          <wp:positionH relativeFrom="column">
                            <wp:posOffset>2057400</wp:posOffset>
                          </wp:positionH>
                          <wp:positionV relativeFrom="paragraph">
                            <wp:posOffset>42545</wp:posOffset>
                          </wp:positionV>
                          <wp:extent cx="0" cy="114300"/>
                          <wp:effectExtent l="12700" t="17145" r="25400" b="20955"/>
                          <wp:wrapNone/>
                          <wp:docPr id="17"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43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863C1A" id="Line 27"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3.35pt" to="162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"/>
                      </w:pict>
                    </mc:Fallback>
                  </mc:AlternateContent>
                </w:r>
                <w:r w:rsidRPr="007C7916">
                  <w:rPr>
                    <w:noProof/>
                    <w:sz w:val="20"/>
                    <w:lang w:val="en-US"/>
                  </w:rPr>
                  <mc:AlternateContent>
                    <mc:Choice Requires="wps">
                      <w:drawing>
                        <wp:anchor distT="0" distB="0" distL="114300" distR="114300" simplePos="0" relativeHeight="251662336" behindDoc="0" locked="0" layoutInCell="1" allowOverlap="1" wp14:anchorId="2C79C213" wp14:editId="56170AF3">
                          <wp:simplePos x="0" y="0"/>
                          <wp:positionH relativeFrom="column">
                            <wp:posOffset>114300</wp:posOffset>
                          </wp:positionH>
                          <wp:positionV relativeFrom="paragraph">
                            <wp:posOffset>42545</wp:posOffset>
                          </wp:positionV>
                          <wp:extent cx="0" cy="114300"/>
                          <wp:effectExtent l="12700" t="17145" r="25400" b="20955"/>
                          <wp:wrapNone/>
                          <wp:docPr id="16"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43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6BD45D" id="Line 2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3.35pt" to="9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"/>
                      </w:pict>
                    </mc:Fallback>
                  </mc:AlternateContent>
                </w:r>
              </w:p>
              <w:p w:rsidR="007C7916" w:rsidRPr="007C7916" w:rsidRDefault="007C7916" w:rsidP="007C7916">
                <w:pPr>
                  <w:rPr>
                    <w:i/>
                    <w:sz w:val="20"/>
                  </w:rPr>
                </w:pPr>
                <w:r w:rsidRPr="007C7916">
                  <w:rPr>
                    <w:i/>
                    <w:sz w:val="20"/>
                  </w:rPr>
                  <w:t>Three</w:t>
                </w:r>
                <w:r w:rsidRPr="007C7916">
                  <w:rPr>
                    <w:i/>
                    <w:sz w:val="20"/>
                  </w:rPr>
                  <w:tab/>
                </w:r>
                <w:r w:rsidRPr="007C7916">
                  <w:rPr>
                    <w:i/>
                    <w:sz w:val="20"/>
                  </w:rPr>
                  <w:tab/>
                  <w:t>Hymns in</w:t>
                </w:r>
                <w:r w:rsidRPr="007C7916">
                  <w:rPr>
                    <w:i/>
                    <w:sz w:val="20"/>
                  </w:rPr>
                  <w:tab/>
                  <w:t xml:space="preserve">   Latter-Day</w:t>
                </w:r>
                <w:r w:rsidRPr="007C7916">
                  <w:rPr>
                    <w:i/>
                    <w:sz w:val="20"/>
                  </w:rPr>
                  <w:tab/>
                </w:r>
                <w:r w:rsidRPr="007C7916">
                  <w:rPr>
                    <w:i/>
                    <w:sz w:val="20"/>
                  </w:rPr>
                  <w:tab/>
                  <w:t>Collected</w:t>
                </w:r>
              </w:p>
              <w:p w:rsidR="007C7916" w:rsidRPr="007C7916" w:rsidRDefault="007C7916" w:rsidP="007C7916">
                <w:pPr>
                  <w:rPr>
                    <w:sz w:val="20"/>
                  </w:rPr>
                </w:pPr>
                <w:r w:rsidRPr="007C7916">
                  <w:rPr>
                    <w:noProof/>
                    <w:sz w:val="20"/>
                    <w:lang w:val="en-US"/>
                  </w:rPr>
                  <mc:AlternateContent>
                    <mc:Choice Requires="wps">
                      <w:drawing>
                        <wp:anchor distT="0" distB="0" distL="114300" distR="114300" simplePos="0" relativeHeight="251658240" behindDoc="0" locked="0" layoutInCell="1" allowOverlap="1" wp14:anchorId="4D0BE105" wp14:editId="5BC4675D">
                          <wp:simplePos x="0" y="0"/>
                          <wp:positionH relativeFrom="column">
                            <wp:posOffset>1143000</wp:posOffset>
                          </wp:positionH>
                          <wp:positionV relativeFrom="paragraph">
                            <wp:posOffset>107315</wp:posOffset>
                          </wp:positionV>
                          <wp:extent cx="0" cy="0"/>
                          <wp:effectExtent l="12700" t="18415" r="25400" b="19685"/>
                          <wp:wrapNone/>
                          <wp:docPr id="15"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95329A" id="Line 2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8.45pt" to="90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"/>
                      </w:pict>
                    </mc:Fallback>
                  </mc:AlternateContent>
                </w:r>
                <w:r w:rsidRPr="007C7916">
                  <w:rPr>
                    <w:i/>
                    <w:sz w:val="20"/>
                  </w:rPr>
                  <w:t>Plays</w:t>
                </w:r>
                <w:r w:rsidRPr="007C7916">
                  <w:rPr>
                    <w:i/>
                    <w:sz w:val="20"/>
                  </w:rPr>
                  <w:tab/>
                  <w:t xml:space="preserve">             Darkness</w:t>
                </w:r>
                <w:r w:rsidRPr="007C7916">
                  <w:rPr>
                    <w:i/>
                    <w:sz w:val="20"/>
                  </w:rPr>
                  <w:tab/>
                </w:r>
                <w:r w:rsidRPr="007C7916">
                  <w:rPr>
                    <w:i/>
                    <w:sz w:val="20"/>
                  </w:rPr>
                  <w:tab/>
                  <w:t xml:space="preserve">    Psalms</w:t>
                </w:r>
                <w:r w:rsidRPr="007C7916">
                  <w:rPr>
                    <w:i/>
                    <w:sz w:val="20"/>
                  </w:rPr>
                  <w:tab/>
                </w:r>
                <w:r w:rsidRPr="007C7916">
                  <w:rPr>
                    <w:i/>
                    <w:sz w:val="20"/>
                  </w:rPr>
                  <w:tab/>
                  <w:t xml:space="preserve"> Poems</w:t>
                </w:r>
              </w:p>
              <w:p w:rsidR="007C7916" w:rsidRPr="007C7916" w:rsidRDefault="007C7916" w:rsidP="007C7916"/>
              <w:p w:rsidR="007C7916" w:rsidRPr="007C7916" w:rsidRDefault="007C7916" w:rsidP="007C7916"/>
              <w:p w:rsidR="007C7916" w:rsidRPr="007C7916" w:rsidRDefault="007C7916" w:rsidP="007C7916">
                <w:r w:rsidRPr="007C7916">
                  <w:t xml:space="preserve">Born to academic Marathi-speaking, Jewish parents of the minority Bene-Israel persuasion, Ezekiel’s existence within cosmopolitan Mumbai (then Bombay) rendered complex his poetic sensibility. After a Bachelors degree in Literature at Wilson College, Bombay in 1947 and some political engagement with M. N. Roy’s </w:t>
                </w:r>
                <w:r w:rsidRPr="007C7916">
                  <w:rPr>
                    <w:i/>
                  </w:rPr>
                  <w:t>Radical Democratic Party</w:t>
                </w:r>
                <w:r w:rsidRPr="007C7916">
                  <w:t xml:space="preserve">, he sailed to England for further studies in 1948. As a student of philosophy at Birkbeck College, London, he published his first volume of poetry, </w:t>
                </w:r>
                <w:r w:rsidRPr="007C7916">
                  <w:rPr>
                    <w:i/>
                  </w:rPr>
                  <w:t xml:space="preserve">A Time to Change </w:t>
                </w:r>
                <w:r w:rsidRPr="007C7916">
                  <w:t>(1951). This transit generated enduring exploratory tropes of journey, pilgrimage, departure, and venture in his poetry. His early oeuvre has affinities with the work of T. S. Eliot, W. H. Auden, Ezra Pound and Rainer Maria Rilke.</w:t>
                </w:r>
              </w:p>
              <w:p w:rsidR="007C7916" w:rsidRPr="007C7916" w:rsidRDefault="007C7916" w:rsidP="007C7916"/>
              <w:p w:rsidR="007C7916" w:rsidRPr="007C7916" w:rsidRDefault="007C7916" w:rsidP="007C7916">
                <w:r w:rsidRPr="007C7916">
                  <w:t xml:space="preserve">After returning to India, Ezekiel’s literary career was divided between editing, reviewing, teaching and writing poetry. His commitment to art and literature is reflected in his ten years of broadcasting (1952-62) on these subjects on All India Radio. He was associated in an editorial capacity with esteemed journals like </w:t>
                </w:r>
                <w:r w:rsidRPr="007C7916">
                  <w:rPr>
                    <w:i/>
                  </w:rPr>
                  <w:t>Quest</w:t>
                </w:r>
                <w:r w:rsidRPr="007C7916">
                  <w:t xml:space="preserve">, </w:t>
                </w:r>
                <w:r w:rsidRPr="007C7916">
                  <w:rPr>
                    <w:i/>
                  </w:rPr>
                  <w:t>Imprint</w:t>
                </w:r>
                <w:r w:rsidRPr="007C7916">
                  <w:t>,</w:t>
                </w:r>
                <w:r w:rsidRPr="007C7916">
                  <w:rPr>
                    <w:i/>
                  </w:rPr>
                  <w:t xml:space="preserve"> Poetry India</w:t>
                </w:r>
                <w:r w:rsidRPr="007C7916">
                  <w:t>,</w:t>
                </w:r>
                <w:r w:rsidRPr="007C7916">
                  <w:rPr>
                    <w:i/>
                  </w:rPr>
                  <w:t xml:space="preserve"> The Illustrated Weekly of India</w:t>
                </w:r>
                <w:r w:rsidRPr="007C7916">
                  <w:t xml:space="preserve">, </w:t>
                </w:r>
                <w:r w:rsidRPr="007C7916">
                  <w:rPr>
                    <w:i/>
                  </w:rPr>
                  <w:t>The Indian P. E. N.</w:t>
                </w:r>
                <w:r w:rsidRPr="007C7916">
                  <w:t xml:space="preserve">, steadily contributing more than 500 discerning book reviews, besides essays as art critic for </w:t>
                </w:r>
                <w:r w:rsidRPr="007C7916">
                  <w:rPr>
                    <w:i/>
                  </w:rPr>
                  <w:t xml:space="preserve">The Times of India. </w:t>
                </w:r>
                <w:r w:rsidRPr="007C7916">
                  <w:t>Ezekiel’s valued position as a forthright critic is borne out by his hard-hitting yet deeply reflective rubbishing of V. S. Naipaul’s controversial perspective on India in ‘Naipaul’s India and Mine’,</w:t>
                </w:r>
                <w:r w:rsidR="00C77F1A">
                  <w:t xml:space="preserve"> </w:t>
                </w:r>
                <w:r w:rsidRPr="007C7916">
                  <w:t>(1965). His own cultural and ethnic commitments to this dark and wounded India are rendered evocatively in his poem, ‘Background, Casually’ in the unassuming passion of: ‘My backward place is where I am’.</w:t>
                </w:r>
              </w:p>
              <w:p w:rsidR="007C7916" w:rsidRPr="007C7916" w:rsidRDefault="007C7916" w:rsidP="007C7916"/>
              <w:p w:rsidR="007C7916" w:rsidRPr="007C7916" w:rsidRDefault="007C7916" w:rsidP="007C7916">
                <w:r w:rsidRPr="007C7916">
                  <w:t xml:space="preserve">A foundational voice in Indian English poetry, Ezekiel vitally influenced a whole generation of poets like Dom Moraes, Gieve Patel and Eunice de Souza. His early verse, in </w:t>
                </w:r>
                <w:r w:rsidRPr="007C7916">
                  <w:rPr>
                    <w:i/>
                  </w:rPr>
                  <w:t>A Time to Change</w:t>
                </w:r>
                <w:r w:rsidRPr="007C7916">
                  <w:t xml:space="preserve"> (1951), </w:t>
                </w:r>
                <w:r w:rsidRPr="007C7916">
                  <w:rPr>
                    <w:i/>
                  </w:rPr>
                  <w:t xml:space="preserve">Sixty Poems </w:t>
                </w:r>
                <w:r w:rsidRPr="007C7916">
                  <w:t>(1953) and</w:t>
                </w:r>
                <w:r w:rsidRPr="007C7916">
                  <w:rPr>
                    <w:i/>
                  </w:rPr>
                  <w:t xml:space="preserve"> The Third </w:t>
                </w:r>
                <w:r w:rsidRPr="007C7916">
                  <w:t xml:space="preserve">(1958) shows the poet’s continuous and frequently ironic introspection on issues of home and belonging, of the self, the body and the world, of urban desolations and redemptive love, of prayer, penitence and poetry. </w:t>
                </w:r>
              </w:p>
              <w:p w:rsidR="007C7916" w:rsidRPr="007C7916" w:rsidRDefault="007C7916" w:rsidP="007C7916"/>
              <w:p w:rsidR="007C7916" w:rsidRPr="007C7916" w:rsidRDefault="007C7916" w:rsidP="007C7916">
                <w:r w:rsidRPr="007C7916">
                  <w:t xml:space="preserve">The ten poems of </w:t>
                </w:r>
                <w:r w:rsidRPr="007C7916">
                  <w:rPr>
                    <w:i/>
                  </w:rPr>
                  <w:t xml:space="preserve">The Unfinished Man </w:t>
                </w:r>
                <w:r w:rsidRPr="007C7916">
                  <w:t xml:space="preserve">(1960) have a confessional quality, melding critical self-examination with the mode of prayer, self-parody at failure with a higher artistic aspiration toward a free mythic vision of primal innocence. </w:t>
                </w:r>
              </w:p>
              <w:p w:rsidR="007C7916" w:rsidRPr="007C7916" w:rsidRDefault="007C7916" w:rsidP="007C7916"/>
              <w:p w:rsidR="007C7916" w:rsidRPr="007C7916" w:rsidRDefault="007C7916" w:rsidP="007C7916">
                <w:r w:rsidRPr="007C7916">
                  <w:t xml:space="preserve">Ezekiel’s </w:t>
                </w:r>
                <w:r w:rsidRPr="007C7916">
                  <w:rPr>
                    <w:i/>
                  </w:rPr>
                  <w:t xml:space="preserve">The Exact Name </w:t>
                </w:r>
                <w:r w:rsidRPr="007C7916">
                  <w:t>(1965), with its title and epigraph from Juan Ramón Jiménez, numbers among its twenty poems some well-anthologized pieces like ‘Poet, Lover, Birdwatcher’, ‘Paradise Flycatcher’ and ‘Night of the Scorpion’.</w:t>
                </w:r>
              </w:p>
              <w:p w:rsidR="007C7916" w:rsidRPr="007C7916" w:rsidRDefault="007C7916" w:rsidP="007C7916"/>
              <w:p w:rsidR="007C7916" w:rsidRPr="007C7916" w:rsidRDefault="007C7916" w:rsidP="007C7916">
                <w:r w:rsidRPr="007C7916">
                  <w:rPr>
                    <w:i/>
                  </w:rPr>
                  <w:t xml:space="preserve">Hymns in Darkness </w:t>
                </w:r>
                <w:r w:rsidRPr="007C7916">
                  <w:t>(1976) includes a series of eight poems entitled ‘Very Indian Poems in Indian English’ that mimic the lilt of Indian speech cadences and parody the frequently flawed usage of what is called Standard English. A hybrid form of the language colloquially referred to as ‘Babu Angrezi’ is used to render ironically the usage of English by the Indian middle classes.</w:t>
                </w:r>
              </w:p>
              <w:p w:rsidR="007C7916" w:rsidRPr="007C7916" w:rsidRDefault="007C7916" w:rsidP="007C7916"/>
              <w:p w:rsidR="007C7916" w:rsidRPr="007C7916" w:rsidRDefault="007C7916" w:rsidP="007C7916">
                <w:r w:rsidRPr="007C7916">
                  <w:t xml:space="preserve">Ezekiel’s unflinching poetic exploration of the interior landscapes of his spiritual, carnal and aesthetic dilemmas is powerfully maintained through dramatic tonal colouring, stark emblematic imagery and a conscious metrical craftsmanship that never calls attention to its own formal manoeuvres. </w:t>
                </w:r>
              </w:p>
              <w:p w:rsidR="007C7916" w:rsidRPr="007C7916" w:rsidRDefault="007C7916" w:rsidP="007C7916"/>
              <w:p w:rsidR="007C7916" w:rsidRPr="007C7916" w:rsidRDefault="007C7916" w:rsidP="007C7916">
                <w:r w:rsidRPr="007C7916">
                  <w:t xml:space="preserve">Nissim Ezekiel received national honours of the Sahitya Akademi award in 1983 for his poetry collection, </w:t>
                </w:r>
                <w:r w:rsidRPr="007C7916">
                  <w:rPr>
                    <w:i/>
                  </w:rPr>
                  <w:t>Latter-Day Psalms</w:t>
                </w:r>
                <w:r w:rsidRPr="007C7916">
                  <w:t xml:space="preserve">, and the prestigious Padma Shri Award in 1988. After a prolonged battle with </w:t>
                </w:r>
                <w:r w:rsidRPr="007C7916">
                  <w:rPr>
                    <w:bCs/>
                  </w:rPr>
                  <w:t>Alzheimer's</w:t>
                </w:r>
                <w:r w:rsidRPr="007C7916">
                  <w:t> disease, </w:t>
                </w:r>
                <w:r w:rsidRPr="007C7916">
                  <w:rPr>
                    <w:bCs/>
                  </w:rPr>
                  <w:t>Ezekiel</w:t>
                </w:r>
                <w:r w:rsidRPr="007C7916">
                  <w:t> died in Mumbai, on 9 January 2004.</w:t>
                </w:r>
              </w:p>
              <w:p w:rsidR="007C7916" w:rsidRPr="007C7916" w:rsidRDefault="007C7916" w:rsidP="007C7916"/>
              <w:p w:rsidR="007C7916" w:rsidRPr="00C77F1A" w:rsidRDefault="00840D32" w:rsidP="00C77F1A">
                <w:pPr>
                  <w:pStyle w:val="Heading1"/>
                  <w:spacing w:after="0"/>
                </w:pPr>
                <w:r>
                  <w:t>Selected Poetical Works</w:t>
                </w:r>
                <w:bookmarkStart w:id="0" w:name="_GoBack"/>
                <w:bookmarkEnd w:id="0"/>
              </w:p>
              <w:p w:rsidR="007C7916" w:rsidRPr="007C7916" w:rsidRDefault="007C7916" w:rsidP="007C7916">
                <w:r w:rsidRPr="007C7916">
                  <w:rPr>
                    <w:i/>
                  </w:rPr>
                  <w:t>A Time to Change</w:t>
                </w:r>
                <w:r w:rsidRPr="007C7916">
                  <w:t xml:space="preserve"> (1952)</w:t>
                </w:r>
              </w:p>
              <w:p w:rsidR="007C7916" w:rsidRPr="007C7916" w:rsidRDefault="007C7916" w:rsidP="007C7916">
                <w:r w:rsidRPr="007C7916">
                  <w:rPr>
                    <w:i/>
                  </w:rPr>
                  <w:lastRenderedPageBreak/>
                  <w:t xml:space="preserve">Sixty Poems </w:t>
                </w:r>
                <w:r w:rsidRPr="007C7916">
                  <w:t>(1953)</w:t>
                </w:r>
              </w:p>
              <w:p w:rsidR="007C7916" w:rsidRPr="007C7916" w:rsidRDefault="007C7916" w:rsidP="007C7916">
                <w:r w:rsidRPr="007C7916">
                  <w:rPr>
                    <w:i/>
                  </w:rPr>
                  <w:t xml:space="preserve">The Third </w:t>
                </w:r>
                <w:r w:rsidRPr="007C7916">
                  <w:t>(1959)</w:t>
                </w:r>
              </w:p>
              <w:p w:rsidR="007C7916" w:rsidRPr="007C7916" w:rsidRDefault="007C7916" w:rsidP="007C7916">
                <w:r w:rsidRPr="007C7916">
                  <w:rPr>
                    <w:i/>
                  </w:rPr>
                  <w:t>The Unfinished Man</w:t>
                </w:r>
                <w:r w:rsidRPr="007C7916">
                  <w:t xml:space="preserve"> (1960)</w:t>
                </w:r>
              </w:p>
              <w:p w:rsidR="007C7916" w:rsidRPr="007C7916" w:rsidRDefault="007C7916" w:rsidP="007C7916">
                <w:r w:rsidRPr="007C7916">
                  <w:rPr>
                    <w:i/>
                  </w:rPr>
                  <w:t xml:space="preserve">The Exact Name </w:t>
                </w:r>
                <w:r w:rsidRPr="007C7916">
                  <w:t>(1965)</w:t>
                </w:r>
              </w:p>
              <w:p w:rsidR="007C7916" w:rsidRPr="007C7916" w:rsidRDefault="007C7916" w:rsidP="007C7916">
                <w:r w:rsidRPr="007C7916">
                  <w:rPr>
                    <w:i/>
                  </w:rPr>
                  <w:t>Hymns in Darkness</w:t>
                </w:r>
                <w:r w:rsidRPr="007C7916">
                  <w:t xml:space="preserve"> (1976)</w:t>
                </w:r>
              </w:p>
              <w:p w:rsidR="003F0D73" w:rsidRDefault="007C7916" w:rsidP="00C27FAB">
                <w:r w:rsidRPr="007C7916">
                  <w:rPr>
                    <w:i/>
                  </w:rPr>
                  <w:t xml:space="preserve">Latter-Day Psalms </w:t>
                </w:r>
                <w:r w:rsidRPr="007C7916">
                  <w:t>(1982)</w:t>
                </w:r>
              </w:p>
            </w:tc>
          </w:sdtContent>
        </w:sdt>
      </w:tr>
      <w:tr w:rsidR="003235A7" w:rsidTr="003235A7">
        <w:tc>
          <w:tcPr>
            <w:tcW w:w="9016" w:type="dxa"/>
          </w:tcPr>
          <w:p w:rsidR="003235A7" w:rsidRDefault="003235A7" w:rsidP="008A5B87">
            <w:r w:rsidRPr="0015114C">
              <w:rPr>
                <w:u w:val="single"/>
              </w:rPr>
              <w:lastRenderedPageBreak/>
              <w:t>Further reading</w:t>
            </w:r>
            <w:r>
              <w:t>:</w:t>
            </w:r>
          </w:p>
          <w:p w:rsidR="007C0D3D" w:rsidRDefault="007C0D3D" w:rsidP="008A5B87">
            <w:sdt>
              <w:sdtPr>
                <w:id w:val="-1125156939"/>
                <w:citation/>
              </w:sdtPr>
              <w:sdtContent>
                <w:r>
                  <w:fldChar w:fldCharType="begin"/>
                </w:r>
                <w:r>
                  <w:rPr>
                    <w:lang w:val="en-CA"/>
                  </w:rPr>
                  <w:instrText xml:space="preserve"> CITATION Dar80 \l 4105 </w:instrText>
                </w:r>
                <w:r>
                  <w:fldChar w:fldCharType="separate"/>
                </w:r>
                <w:r>
                  <w:rPr>
                    <w:noProof/>
                    <w:lang w:val="en-CA"/>
                  </w:rPr>
                  <w:t>(Daruwalla)</w:t>
                </w:r>
                <w:r>
                  <w:fldChar w:fldCharType="end"/>
                </w:r>
              </w:sdtContent>
            </w:sdt>
          </w:p>
          <w:p w:rsidR="007C0D3D" w:rsidRDefault="007C0D3D" w:rsidP="008A5B87">
            <w:sdt>
              <w:sdtPr>
                <w:id w:val="-2092463485"/>
                <w:citation/>
              </w:sdtPr>
              <w:sdtContent>
                <w:r>
                  <w:fldChar w:fldCharType="begin"/>
                </w:r>
                <w:r>
                  <w:rPr>
                    <w:lang w:val="en-CA"/>
                  </w:rPr>
                  <w:instrText xml:space="preserve"> CITATION deS99 \l 4105 </w:instrText>
                </w:r>
                <w:r>
                  <w:fldChar w:fldCharType="separate"/>
                </w:r>
                <w:r>
                  <w:rPr>
                    <w:noProof/>
                    <w:lang w:val="en-CA"/>
                  </w:rPr>
                  <w:t>(de Souza)</w:t>
                </w:r>
                <w:r>
                  <w:fldChar w:fldCharType="end"/>
                </w:r>
              </w:sdtContent>
            </w:sdt>
          </w:p>
          <w:p w:rsidR="00EE6103" w:rsidRDefault="000734DB" w:rsidP="008A5B87">
            <w:sdt>
              <w:sdtPr>
                <w:id w:val="1525127088"/>
                <w:citation/>
              </w:sdtPr>
              <w:sdtContent>
                <w:r>
                  <w:fldChar w:fldCharType="begin"/>
                </w:r>
                <w:r>
                  <w:rPr>
                    <w:lang w:val="en-CA"/>
                  </w:rPr>
                  <w:instrText xml:space="preserve"> CITATION Rao00 \l 4105 </w:instrText>
                </w:r>
                <w:r>
                  <w:fldChar w:fldCharType="separate"/>
                </w:r>
                <w:r>
                  <w:rPr>
                    <w:noProof/>
                    <w:lang w:val="en-CA"/>
                  </w:rPr>
                  <w:t>(Rao)</w:t>
                </w:r>
                <w:r>
                  <w:fldChar w:fldCharType="end"/>
                </w:r>
              </w:sdtContent>
            </w:sdt>
          </w:p>
          <w:p w:rsidR="000734DB" w:rsidRDefault="000734DB" w:rsidP="008A5B87">
            <w:sdt>
              <w:sdtPr>
                <w:id w:val="-435671752"/>
                <w:citation/>
              </w:sdtPr>
              <w:sdtContent>
                <w:r>
                  <w:fldChar w:fldCharType="begin"/>
                </w:r>
                <w:r>
                  <w:rPr>
                    <w:lang w:val="en-CA"/>
                  </w:rPr>
                  <w:instrText xml:space="preserve">CITATION Pat92 \l 4105 </w:instrText>
                </w:r>
                <w:r>
                  <w:fldChar w:fldCharType="separate"/>
                </w:r>
                <w:r>
                  <w:rPr>
                    <w:noProof/>
                    <w:lang w:val="en-CA"/>
                  </w:rPr>
                  <w:t>(Patel)</w:t>
                </w:r>
                <w:r>
                  <w:fldChar w:fldCharType="end"/>
                </w:r>
              </w:sdtContent>
            </w:sdt>
          </w:p>
          <w:p w:rsidR="003235A7" w:rsidRDefault="004200DB" w:rsidP="007C0D3D">
            <w:sdt>
              <w:sdtPr>
                <w:id w:val="239915329"/>
                <w:citation/>
              </w:sdtPr>
              <w:sdtContent>
                <w:r>
                  <w:fldChar w:fldCharType="begin"/>
                </w:r>
                <w:r>
                  <w:rPr>
                    <w:lang w:val="en-CA"/>
                  </w:rPr>
                  <w:instrText xml:space="preserve"> CITATION Wis76 \l 4105 </w:instrText>
                </w:r>
                <w:r>
                  <w:fldChar w:fldCharType="separate"/>
                </w:r>
                <w:r>
                  <w:rPr>
                    <w:noProof/>
                    <w:lang w:val="en-CA"/>
                  </w:rPr>
                  <w:t>(Wiseman)</w:t>
                </w:r>
                <w:r>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5A11" w:rsidRDefault="00C55A11" w:rsidP="007A0D55">
      <w:pPr>
        <w:spacing w:after="0" w:line="240" w:lineRule="auto"/>
      </w:pPr>
      <w:r>
        <w:separator/>
      </w:r>
    </w:p>
  </w:endnote>
  <w:endnote w:type="continuationSeparator" w:id="0">
    <w:p w:rsidR="00C55A11" w:rsidRDefault="00C55A1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5A11" w:rsidRDefault="00C55A11" w:rsidP="007A0D55">
      <w:pPr>
        <w:spacing w:after="0" w:line="240" w:lineRule="auto"/>
      </w:pPr>
      <w:r>
        <w:separator/>
      </w:r>
    </w:p>
  </w:footnote>
  <w:footnote w:type="continuationSeparator" w:id="0">
    <w:p w:rsidR="00C55A11" w:rsidRDefault="00C55A11"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916"/>
    <w:rsid w:val="00032559"/>
    <w:rsid w:val="00052040"/>
    <w:rsid w:val="000734DB"/>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200DB"/>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2339F"/>
    <w:rsid w:val="006A46DA"/>
    <w:rsid w:val="006D0412"/>
    <w:rsid w:val="007411B9"/>
    <w:rsid w:val="00780D95"/>
    <w:rsid w:val="00780DC7"/>
    <w:rsid w:val="007A0D55"/>
    <w:rsid w:val="007B3377"/>
    <w:rsid w:val="007C0D3D"/>
    <w:rsid w:val="007C7916"/>
    <w:rsid w:val="007E5F44"/>
    <w:rsid w:val="00821DE3"/>
    <w:rsid w:val="00840D32"/>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E6F2D"/>
    <w:rsid w:val="00BF40E1"/>
    <w:rsid w:val="00C27FAB"/>
    <w:rsid w:val="00C358D4"/>
    <w:rsid w:val="00C55A11"/>
    <w:rsid w:val="00C6296B"/>
    <w:rsid w:val="00C77F1A"/>
    <w:rsid w:val="00CC586D"/>
    <w:rsid w:val="00CF1542"/>
    <w:rsid w:val="00CF3EC5"/>
    <w:rsid w:val="00D656DA"/>
    <w:rsid w:val="00D83300"/>
    <w:rsid w:val="00DC6B48"/>
    <w:rsid w:val="00DF01B0"/>
    <w:rsid w:val="00E85A05"/>
    <w:rsid w:val="00E95829"/>
    <w:rsid w:val="00EA606C"/>
    <w:rsid w:val="00EB0C8C"/>
    <w:rsid w:val="00EB51FD"/>
    <w:rsid w:val="00EB77DB"/>
    <w:rsid w:val="00EC69E9"/>
    <w:rsid w:val="00ED139F"/>
    <w:rsid w:val="00EE6103"/>
    <w:rsid w:val="00EE61FF"/>
    <w:rsid w:val="00EF74F7"/>
    <w:rsid w:val="00F177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98FCE0"/>
  <w15:docId w15:val="{77AED725-7980-4DF2-8419-A5D8CBFB0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C791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C7916"/>
    <w:rPr>
      <w:rFonts w:ascii="Lucida Grande" w:hAnsi="Lucida Grande"/>
      <w:sz w:val="18"/>
      <w:szCs w:val="18"/>
    </w:rPr>
  </w:style>
  <w:style w:type="paragraph" w:styleId="Caption">
    <w:name w:val="caption"/>
    <w:basedOn w:val="Normal"/>
    <w:next w:val="Normal"/>
    <w:uiPriority w:val="35"/>
    <w:semiHidden/>
    <w:qFormat/>
    <w:rsid w:val="007C7916"/>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557985">
      <w:bodyDiv w:val="1"/>
      <w:marLeft w:val="0"/>
      <w:marRight w:val="0"/>
      <w:marTop w:val="0"/>
      <w:marBottom w:val="0"/>
      <w:divBdr>
        <w:top w:val="none" w:sz="0" w:space="0" w:color="auto"/>
        <w:left w:val="none" w:sz="0" w:space="0" w:color="auto"/>
        <w:bottom w:val="none" w:sz="0" w:space="0" w:color="auto"/>
        <w:right w:val="none" w:sz="0" w:space="0" w:color="auto"/>
      </w:divBdr>
    </w:div>
    <w:div w:id="204874891">
      <w:bodyDiv w:val="1"/>
      <w:marLeft w:val="0"/>
      <w:marRight w:val="0"/>
      <w:marTop w:val="0"/>
      <w:marBottom w:val="0"/>
      <w:divBdr>
        <w:top w:val="none" w:sz="0" w:space="0" w:color="auto"/>
        <w:left w:val="none" w:sz="0" w:space="0" w:color="auto"/>
        <w:bottom w:val="none" w:sz="0" w:space="0" w:color="auto"/>
        <w:right w:val="none" w:sz="0" w:space="0" w:color="auto"/>
      </w:divBdr>
    </w:div>
    <w:div w:id="546450462">
      <w:bodyDiv w:val="1"/>
      <w:marLeft w:val="0"/>
      <w:marRight w:val="0"/>
      <w:marTop w:val="0"/>
      <w:marBottom w:val="0"/>
      <w:divBdr>
        <w:top w:val="none" w:sz="0" w:space="0" w:color="auto"/>
        <w:left w:val="none" w:sz="0" w:space="0" w:color="auto"/>
        <w:bottom w:val="none" w:sz="0" w:space="0" w:color="auto"/>
        <w:right w:val="none" w:sz="0" w:space="0" w:color="auto"/>
      </w:divBdr>
    </w:div>
    <w:div w:id="979461899">
      <w:bodyDiv w:val="1"/>
      <w:marLeft w:val="0"/>
      <w:marRight w:val="0"/>
      <w:marTop w:val="0"/>
      <w:marBottom w:val="0"/>
      <w:divBdr>
        <w:top w:val="none" w:sz="0" w:space="0" w:color="auto"/>
        <w:left w:val="none" w:sz="0" w:space="0" w:color="auto"/>
        <w:bottom w:val="none" w:sz="0" w:space="0" w:color="auto"/>
        <w:right w:val="none" w:sz="0" w:space="0" w:color="auto"/>
      </w:divBdr>
    </w:div>
    <w:div w:id="1186674548">
      <w:bodyDiv w:val="1"/>
      <w:marLeft w:val="0"/>
      <w:marRight w:val="0"/>
      <w:marTop w:val="0"/>
      <w:marBottom w:val="0"/>
      <w:divBdr>
        <w:top w:val="none" w:sz="0" w:space="0" w:color="auto"/>
        <w:left w:val="none" w:sz="0" w:space="0" w:color="auto"/>
        <w:bottom w:val="none" w:sz="0" w:space="0" w:color="auto"/>
        <w:right w:val="none" w:sz="0" w:space="0" w:color="auto"/>
      </w:divBdr>
    </w:div>
    <w:div w:id="1644970893">
      <w:bodyDiv w:val="1"/>
      <w:marLeft w:val="0"/>
      <w:marRight w:val="0"/>
      <w:marTop w:val="0"/>
      <w:marBottom w:val="0"/>
      <w:divBdr>
        <w:top w:val="none" w:sz="0" w:space="0" w:color="auto"/>
        <w:left w:val="none" w:sz="0" w:space="0" w:color="auto"/>
        <w:bottom w:val="none" w:sz="0" w:space="0" w:color="auto"/>
        <w:right w:val="none" w:sz="0" w:space="0" w:color="auto"/>
      </w:divBdr>
    </w:div>
    <w:div w:id="210668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E62437A28F53D43BB168FA89AAB4DE0"/>
        <w:category>
          <w:name w:val="General"/>
          <w:gallery w:val="placeholder"/>
        </w:category>
        <w:types>
          <w:type w:val="bbPlcHdr"/>
        </w:types>
        <w:behaviors>
          <w:behavior w:val="content"/>
        </w:behaviors>
        <w:guid w:val="{B40FEF48-1341-1F42-AC7A-4EFF0EA2E7A7}"/>
      </w:docPartPr>
      <w:docPartBody>
        <w:p w:rsidR="00424144" w:rsidRDefault="00FB096F">
          <w:pPr>
            <w:pStyle w:val="EE62437A28F53D43BB168FA89AAB4DE0"/>
          </w:pPr>
          <w:r w:rsidRPr="00CC586D">
            <w:rPr>
              <w:rStyle w:val="PlaceholderText"/>
              <w:b/>
              <w:color w:val="FFFFFF" w:themeColor="background1"/>
            </w:rPr>
            <w:t>[Salutation]</w:t>
          </w:r>
        </w:p>
      </w:docPartBody>
    </w:docPart>
    <w:docPart>
      <w:docPartPr>
        <w:name w:val="F052F00F753F56479C4967FBF5AB4EDA"/>
        <w:category>
          <w:name w:val="General"/>
          <w:gallery w:val="placeholder"/>
        </w:category>
        <w:types>
          <w:type w:val="bbPlcHdr"/>
        </w:types>
        <w:behaviors>
          <w:behavior w:val="content"/>
        </w:behaviors>
        <w:guid w:val="{A3678446-8231-4548-B5DF-1358546A82DF}"/>
      </w:docPartPr>
      <w:docPartBody>
        <w:p w:rsidR="00424144" w:rsidRDefault="00FB096F">
          <w:pPr>
            <w:pStyle w:val="F052F00F753F56479C4967FBF5AB4EDA"/>
          </w:pPr>
          <w:r>
            <w:rPr>
              <w:rStyle w:val="PlaceholderText"/>
            </w:rPr>
            <w:t>[First name]</w:t>
          </w:r>
        </w:p>
      </w:docPartBody>
    </w:docPart>
    <w:docPart>
      <w:docPartPr>
        <w:name w:val="4CE7486F0F67A141A19601106C12DCA9"/>
        <w:category>
          <w:name w:val="General"/>
          <w:gallery w:val="placeholder"/>
        </w:category>
        <w:types>
          <w:type w:val="bbPlcHdr"/>
        </w:types>
        <w:behaviors>
          <w:behavior w:val="content"/>
        </w:behaviors>
        <w:guid w:val="{9599825F-A876-5E4F-BD7E-59EC6C2AB0F9}"/>
      </w:docPartPr>
      <w:docPartBody>
        <w:p w:rsidR="00424144" w:rsidRDefault="00FB096F">
          <w:pPr>
            <w:pStyle w:val="4CE7486F0F67A141A19601106C12DCA9"/>
          </w:pPr>
          <w:r>
            <w:rPr>
              <w:rStyle w:val="PlaceholderText"/>
            </w:rPr>
            <w:t>[Middle name]</w:t>
          </w:r>
        </w:p>
      </w:docPartBody>
    </w:docPart>
    <w:docPart>
      <w:docPartPr>
        <w:name w:val="A64A020E0C897049B205F9F19F90E9BB"/>
        <w:category>
          <w:name w:val="General"/>
          <w:gallery w:val="placeholder"/>
        </w:category>
        <w:types>
          <w:type w:val="bbPlcHdr"/>
        </w:types>
        <w:behaviors>
          <w:behavior w:val="content"/>
        </w:behaviors>
        <w:guid w:val="{A5CC50DA-E4E6-C74E-8936-B5C4898526F0}"/>
      </w:docPartPr>
      <w:docPartBody>
        <w:p w:rsidR="00424144" w:rsidRDefault="00FB096F">
          <w:pPr>
            <w:pStyle w:val="A64A020E0C897049B205F9F19F90E9BB"/>
          </w:pPr>
          <w:r>
            <w:rPr>
              <w:rStyle w:val="PlaceholderText"/>
            </w:rPr>
            <w:t>[Last name]</w:t>
          </w:r>
        </w:p>
      </w:docPartBody>
    </w:docPart>
    <w:docPart>
      <w:docPartPr>
        <w:name w:val="176A75A721D30D4EB9B703C353C9CA11"/>
        <w:category>
          <w:name w:val="General"/>
          <w:gallery w:val="placeholder"/>
        </w:category>
        <w:types>
          <w:type w:val="bbPlcHdr"/>
        </w:types>
        <w:behaviors>
          <w:behavior w:val="content"/>
        </w:behaviors>
        <w:guid w:val="{9AAD4336-6F46-C348-BACD-F57D171DEAAC}"/>
      </w:docPartPr>
      <w:docPartBody>
        <w:p w:rsidR="00424144" w:rsidRDefault="00FB096F">
          <w:pPr>
            <w:pStyle w:val="176A75A721D30D4EB9B703C353C9CA11"/>
          </w:pPr>
          <w:r>
            <w:rPr>
              <w:rStyle w:val="PlaceholderText"/>
            </w:rPr>
            <w:t>[Enter your biography]</w:t>
          </w:r>
        </w:p>
      </w:docPartBody>
    </w:docPart>
    <w:docPart>
      <w:docPartPr>
        <w:name w:val="70BE54161B4C1547AC2E9C45207C457D"/>
        <w:category>
          <w:name w:val="General"/>
          <w:gallery w:val="placeholder"/>
        </w:category>
        <w:types>
          <w:type w:val="bbPlcHdr"/>
        </w:types>
        <w:behaviors>
          <w:behavior w:val="content"/>
        </w:behaviors>
        <w:guid w:val="{1D161F28-0690-7D48-8C4E-E12E4580D91F}"/>
      </w:docPartPr>
      <w:docPartBody>
        <w:p w:rsidR="00424144" w:rsidRDefault="00FB096F">
          <w:pPr>
            <w:pStyle w:val="70BE54161B4C1547AC2E9C45207C457D"/>
          </w:pPr>
          <w:r>
            <w:rPr>
              <w:rStyle w:val="PlaceholderText"/>
            </w:rPr>
            <w:t>[Enter the institution with which you are affiliated]</w:t>
          </w:r>
        </w:p>
      </w:docPartBody>
    </w:docPart>
    <w:docPart>
      <w:docPartPr>
        <w:name w:val="275CC677D1858C43B4B56F23CA4ACE56"/>
        <w:category>
          <w:name w:val="General"/>
          <w:gallery w:val="placeholder"/>
        </w:category>
        <w:types>
          <w:type w:val="bbPlcHdr"/>
        </w:types>
        <w:behaviors>
          <w:behavior w:val="content"/>
        </w:behaviors>
        <w:guid w:val="{D77723D0-5FB5-504F-9F37-E94D067451E0}"/>
      </w:docPartPr>
      <w:docPartBody>
        <w:p w:rsidR="00424144" w:rsidRDefault="00FB096F">
          <w:pPr>
            <w:pStyle w:val="275CC677D1858C43B4B56F23CA4ACE56"/>
          </w:pPr>
          <w:r w:rsidRPr="00EF74F7">
            <w:rPr>
              <w:b/>
              <w:color w:val="808080" w:themeColor="background1" w:themeShade="80"/>
            </w:rPr>
            <w:t>[Enter the headword for your article]</w:t>
          </w:r>
        </w:p>
      </w:docPartBody>
    </w:docPart>
    <w:docPart>
      <w:docPartPr>
        <w:name w:val="A360F1DBDD6968428E7C3441A9F002E0"/>
        <w:category>
          <w:name w:val="General"/>
          <w:gallery w:val="placeholder"/>
        </w:category>
        <w:types>
          <w:type w:val="bbPlcHdr"/>
        </w:types>
        <w:behaviors>
          <w:behavior w:val="content"/>
        </w:behaviors>
        <w:guid w:val="{DA110CA9-D616-624D-BB63-EE2208AE4F4A}"/>
      </w:docPartPr>
      <w:docPartBody>
        <w:p w:rsidR="00424144" w:rsidRDefault="00FB096F">
          <w:pPr>
            <w:pStyle w:val="A360F1DBDD6968428E7C3441A9F002E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367F35452A35F4BB22EFD88D643FE1A"/>
        <w:category>
          <w:name w:val="General"/>
          <w:gallery w:val="placeholder"/>
        </w:category>
        <w:types>
          <w:type w:val="bbPlcHdr"/>
        </w:types>
        <w:behaviors>
          <w:behavior w:val="content"/>
        </w:behaviors>
        <w:guid w:val="{C2263261-B2C1-D146-BD13-BCD9E9E37A34}"/>
      </w:docPartPr>
      <w:docPartBody>
        <w:p w:rsidR="00424144" w:rsidRDefault="00FB096F">
          <w:pPr>
            <w:pStyle w:val="1367F35452A35F4BB22EFD88D643FE1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6895DD80D184E47A9353B12D47FE2F5"/>
        <w:category>
          <w:name w:val="General"/>
          <w:gallery w:val="placeholder"/>
        </w:category>
        <w:types>
          <w:type w:val="bbPlcHdr"/>
        </w:types>
        <w:behaviors>
          <w:behavior w:val="content"/>
        </w:behaviors>
        <w:guid w:val="{8DEA8554-ACFB-574C-851A-41FA7FD8E804}"/>
      </w:docPartPr>
      <w:docPartBody>
        <w:p w:rsidR="00424144" w:rsidRDefault="00FB096F">
          <w:pPr>
            <w:pStyle w:val="F6895DD80D184E47A9353B12D47FE2F5"/>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MS Mincho">
    <w:altName w:val="ＭＳ 明朝"/>
    <w:panose1 w:val="02020609040205080304"/>
    <w:charset w:val="4E"/>
    <w:family w:val="auto"/>
    <w:pitch w:val="variable"/>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144"/>
    <w:rsid w:val="00424144"/>
    <w:rsid w:val="00FB096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E62437A28F53D43BB168FA89AAB4DE0">
    <w:name w:val="EE62437A28F53D43BB168FA89AAB4DE0"/>
  </w:style>
  <w:style w:type="paragraph" w:customStyle="1" w:styleId="F052F00F753F56479C4967FBF5AB4EDA">
    <w:name w:val="F052F00F753F56479C4967FBF5AB4EDA"/>
  </w:style>
  <w:style w:type="paragraph" w:customStyle="1" w:styleId="4CE7486F0F67A141A19601106C12DCA9">
    <w:name w:val="4CE7486F0F67A141A19601106C12DCA9"/>
  </w:style>
  <w:style w:type="paragraph" w:customStyle="1" w:styleId="A64A020E0C897049B205F9F19F90E9BB">
    <w:name w:val="A64A020E0C897049B205F9F19F90E9BB"/>
  </w:style>
  <w:style w:type="paragraph" w:customStyle="1" w:styleId="176A75A721D30D4EB9B703C353C9CA11">
    <w:name w:val="176A75A721D30D4EB9B703C353C9CA11"/>
  </w:style>
  <w:style w:type="paragraph" w:customStyle="1" w:styleId="70BE54161B4C1547AC2E9C45207C457D">
    <w:name w:val="70BE54161B4C1547AC2E9C45207C457D"/>
  </w:style>
  <w:style w:type="paragraph" w:customStyle="1" w:styleId="275CC677D1858C43B4B56F23CA4ACE56">
    <w:name w:val="275CC677D1858C43B4B56F23CA4ACE56"/>
  </w:style>
  <w:style w:type="paragraph" w:customStyle="1" w:styleId="A360F1DBDD6968428E7C3441A9F002E0">
    <w:name w:val="A360F1DBDD6968428E7C3441A9F002E0"/>
  </w:style>
  <w:style w:type="paragraph" w:customStyle="1" w:styleId="1367F35452A35F4BB22EFD88D643FE1A">
    <w:name w:val="1367F35452A35F4BB22EFD88D643FE1A"/>
  </w:style>
  <w:style w:type="paragraph" w:customStyle="1" w:styleId="F6895DD80D184E47A9353B12D47FE2F5">
    <w:name w:val="F6895DD80D184E47A9353B12D47FE2F5"/>
  </w:style>
  <w:style w:type="paragraph" w:customStyle="1" w:styleId="B31CFAE0329E2141850435CC9C233C00">
    <w:name w:val="B31CFAE0329E2141850435CC9C233C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Rao00</b:Tag>
    <b:SourceType>Book</b:SourceType>
    <b:Guid>{AA34DF8D-325A-4BB4-8F86-96A5DC2AA3FA}</b:Guid>
    <b:Author>
      <b:Author>
        <b:NameList>
          <b:Person>
            <b:Last>Rao</b:Last>
            <b:First>R.</b:First>
            <b:Middle>Raj</b:Middle>
          </b:Person>
        </b:NameList>
      </b:Author>
    </b:Author>
    <b:Title>Nissim Ezekiel: The Authorized Biography</b:Title>
    <b:Year>2000</b:Year>
    <b:City>New Delhi</b:City>
    <b:Publisher>Viking-Penguin</b:Publisher>
    <b:RefOrder>3</b:RefOrder>
  </b:Source>
  <b:Source>
    <b:Tag>Pat92</b:Tag>
    <b:SourceType>BookSection</b:SourceType>
    <b:Guid>{E8CFD1C7-473C-4279-A472-4D7638756EF0}</b:Guid>
    <b:Title>Introduction</b:Title>
    <b:Year>1992</b:Year>
    <b:City>New Delhi</b:City>
    <b:Publisher>Oxford University Press India</b:Publisher>
    <b:Author>
      <b:Author>
        <b:NameList>
          <b:Person>
            <b:Last>Patel</b:Last>
            <b:First>Gieve</b:First>
          </b:Person>
        </b:NameList>
      </b:Author>
      <b:Editor>
        <b:NameList>
          <b:Person>
            <b:Last>Patel</b:Last>
            <b:First>Gieve</b:First>
          </b:Person>
        </b:NameList>
      </b:Editor>
    </b:Author>
    <b:BookTitle>Nissim Ezekiel: Collected Poems 1952-1988</b:BookTitle>
    <b:RefOrder>4</b:RefOrder>
  </b:Source>
  <b:Source>
    <b:Tag>Wis76</b:Tag>
    <b:SourceType>JournalArticle</b:SourceType>
    <b:Guid>{66156ADA-7C81-409B-B0A4-13482E8A14C9}</b:Guid>
    <b:Title>The Development of Technique in the Poetry of Nissim Ezekiel</b:Title>
    <b:Year>1976</b:Year>
    <b:Author>
      <b:Author>
        <b:NameList>
          <b:Person>
            <b:Last>Wiseman</b:Last>
            <b:First>Christopher</b:First>
          </b:Person>
        </b:NameList>
      </b:Author>
    </b:Author>
    <b:JournalName>Journal of South Asian Literature</b:JournalName>
    <b:Volume>11</b:Volume>
    <b:Issue>3-4</b:Issue>
    <b:RefOrder>5</b:RefOrder>
  </b:Source>
  <b:Source>
    <b:Tag>Dar80</b:Tag>
    <b:SourceType>BookSection</b:SourceType>
    <b:Guid>{7BFE2F4E-58BD-4A09-9F73-D6780A1DEF20}</b:Guid>
    <b:Title>Introduction</b:Title>
    <b:Year>1980</b:Year>
    <b:City>New Delhi</b:City>
    <b:Publisher>Vikas</b:Publisher>
    <b:Author>
      <b:Author>
        <b:NameList>
          <b:Person>
            <b:Last>Daruwalla</b:Last>
            <b:First>Keki</b:First>
            <b:Middle>N.</b:Middle>
          </b:Person>
        </b:NameList>
      </b:Author>
    </b:Author>
    <b:BookTitle>Two Decades of Indian Poetry 1960-1980</b:BookTitle>
    <b:RefOrder>1</b:RefOrder>
  </b:Source>
  <b:Source>
    <b:Tag>deS99</b:Tag>
    <b:SourceType>Book</b:SourceType>
    <b:Guid>{7A942328-2061-4864-AD79-CD1A09F76EB1}</b:Guid>
    <b:Title>Talking Poems: Conversations with Poets</b:Title>
    <b:Year>1999</b:Year>
    <b:City>New Delhi</b:City>
    <b:Publisher>Oxford University Press India</b:Publisher>
    <b:Author>
      <b:Author>
        <b:NameList>
          <b:Person>
            <b:Last>de Souza</b:Last>
            <b:First>Eunice</b:First>
          </b:Person>
        </b:NameList>
      </b:Author>
    </b:Author>
    <b:RefOrder>2</b:RefOrder>
  </b:Source>
</b:Sources>
</file>

<file path=customXml/itemProps1.xml><?xml version="1.0" encoding="utf-8"?>
<ds:datastoreItem xmlns:ds="http://schemas.openxmlformats.org/officeDocument/2006/customXml" ds:itemID="{F5734CCD-2C6C-44A0-B3CB-644F7BF80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842</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Rachelle Ann Tan</cp:lastModifiedBy>
  <cp:revision>10</cp:revision>
  <dcterms:created xsi:type="dcterms:W3CDTF">2016-04-29T00:41:00Z</dcterms:created>
  <dcterms:modified xsi:type="dcterms:W3CDTF">2016-05-08T20:06:00Z</dcterms:modified>
</cp:coreProperties>
</file>