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9ED7CC" w14:textId="77777777" w:rsidTr="00922950">
        <w:tc>
          <w:tcPr>
            <w:tcW w:w="491" w:type="dxa"/>
            <w:vMerge w:val="restart"/>
            <w:shd w:val="clear" w:color="auto" w:fill="A6A6A6" w:themeFill="background1" w:themeFillShade="A6"/>
            <w:textDirection w:val="btLr"/>
          </w:tcPr>
          <w:p w14:paraId="5BC2D2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C1E9B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D4A104F" w14:textId="77777777" w:rsidR="00B574C9" w:rsidRDefault="00FF5D89" w:rsidP="00FF5D89">
                <w:r>
                  <w:t>Karen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D606E55"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7757F3B" w14:textId="77777777" w:rsidR="00B574C9" w:rsidRDefault="005A5D31" w:rsidP="00FF5D89">
                <w:proofErr w:type="spellStart"/>
                <w:r>
                  <w:t>Grumberg</w:t>
                </w:r>
                <w:proofErr w:type="spellEnd"/>
              </w:p>
            </w:tc>
          </w:sdtContent>
        </w:sdt>
      </w:tr>
      <w:tr w:rsidR="00B574C9" w14:paraId="3CD2CA7F" w14:textId="77777777" w:rsidTr="001A6A06">
        <w:trPr>
          <w:trHeight w:val="986"/>
        </w:trPr>
        <w:tc>
          <w:tcPr>
            <w:tcW w:w="491" w:type="dxa"/>
            <w:vMerge/>
            <w:shd w:val="clear" w:color="auto" w:fill="A6A6A6" w:themeFill="background1" w:themeFillShade="A6"/>
          </w:tcPr>
          <w:p w14:paraId="35C96D0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B6856B3" w14:textId="77777777" w:rsidR="00B574C9" w:rsidRDefault="00B574C9" w:rsidP="00922950">
                <w:r>
                  <w:rPr>
                    <w:rStyle w:val="PlaceholderText"/>
                  </w:rPr>
                  <w:t>[Enter your biography]</w:t>
                </w:r>
              </w:p>
            </w:tc>
          </w:sdtContent>
        </w:sdt>
      </w:tr>
      <w:tr w:rsidR="00B574C9" w14:paraId="39FBEA6B" w14:textId="77777777" w:rsidTr="001A6A06">
        <w:trPr>
          <w:trHeight w:val="986"/>
        </w:trPr>
        <w:tc>
          <w:tcPr>
            <w:tcW w:w="491" w:type="dxa"/>
            <w:vMerge/>
            <w:shd w:val="clear" w:color="auto" w:fill="A6A6A6" w:themeFill="background1" w:themeFillShade="A6"/>
          </w:tcPr>
          <w:p w14:paraId="7DAF5030"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49A42A69" w14:textId="77777777" w:rsidR="00B574C9" w:rsidRDefault="00B574C9" w:rsidP="00B574C9">
                <w:r>
                  <w:rPr>
                    <w:rStyle w:val="PlaceholderText"/>
                  </w:rPr>
                  <w:t>[Enter the institution with which you are affiliated]</w:t>
                </w:r>
              </w:p>
            </w:tc>
          </w:sdtContent>
        </w:sdt>
      </w:tr>
    </w:tbl>
    <w:p w14:paraId="105CD06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DE6567" w14:textId="77777777" w:rsidTr="00244BB0">
        <w:tc>
          <w:tcPr>
            <w:tcW w:w="9016" w:type="dxa"/>
            <w:shd w:val="clear" w:color="auto" w:fill="A6A6A6" w:themeFill="background1" w:themeFillShade="A6"/>
            <w:tcMar>
              <w:top w:w="113" w:type="dxa"/>
              <w:bottom w:w="113" w:type="dxa"/>
            </w:tcMar>
          </w:tcPr>
          <w:p w14:paraId="53B3EE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AC4449" w14:textId="77777777" w:rsidTr="003F0D73">
        <w:sdt>
          <w:sdtPr>
            <w:rPr>
              <w:rFonts w:asciiTheme="majorHAnsi" w:hAnsiTheme="majorHAnsi"/>
              <w: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6E4FC34" w14:textId="77777777" w:rsidR="003F0D73" w:rsidRPr="00FB589A" w:rsidRDefault="004F133F" w:rsidP="003F0D73">
                <w:pPr>
                  <w:rPr>
                    <w:b/>
                  </w:rPr>
                </w:pPr>
                <w:r w:rsidRPr="004F133F">
                  <w:rPr>
                    <w:rFonts w:asciiTheme="majorHAnsi" w:hAnsiTheme="majorHAnsi"/>
                    <w:b/>
                  </w:rPr>
                  <w:t xml:space="preserve">Castel-Bloom, </w:t>
                </w:r>
                <w:proofErr w:type="spellStart"/>
                <w:r w:rsidRPr="004F133F">
                  <w:rPr>
                    <w:rFonts w:asciiTheme="majorHAnsi" w:hAnsiTheme="majorHAnsi"/>
                    <w:b/>
                  </w:rPr>
                  <w:t>Orly</w:t>
                </w:r>
                <w:proofErr w:type="spellEnd"/>
                <w:r w:rsidRPr="004F133F">
                  <w:rPr>
                    <w:rFonts w:asciiTheme="majorHAnsi" w:hAnsiTheme="majorHAnsi"/>
                    <w:b/>
                  </w:rPr>
                  <w:t xml:space="preserve"> (1960--)</w:t>
                </w:r>
              </w:p>
            </w:tc>
          </w:sdtContent>
        </w:sdt>
      </w:tr>
      <w:tr w:rsidR="00464699" w14:paraId="4E4FD429" w14:textId="77777777" w:rsidTr="00A531AB">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0C485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EE7AC"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78B0C2C" w14:textId="77777777" w:rsidR="00E85A05" w:rsidRPr="004F133F" w:rsidRDefault="004F133F" w:rsidP="004F133F">
                <w:pPr>
                  <w:rPr>
                    <w:rFonts w:asciiTheme="majorHAnsi" w:hAnsiTheme="majorHAnsi"/>
                  </w:rPr>
                </w:pPr>
                <w:r w:rsidRPr="004F133F">
                  <w:t xml:space="preserve">Born in Tel Aviv to Egyptian Jewish parents, the Hebrew author </w:t>
                </w:r>
                <w:proofErr w:type="spellStart"/>
                <w:r w:rsidRPr="004F133F">
                  <w:t>Orly</w:t>
                </w:r>
                <w:proofErr w:type="spellEnd"/>
                <w:r w:rsidRPr="004F133F">
                  <w:t xml:space="preserve"> Castel-Bloom studied film at the prestigious Beit-</w:t>
                </w:r>
                <w:proofErr w:type="spellStart"/>
                <w:r w:rsidRPr="004F133F">
                  <w:t>Zvi</w:t>
                </w:r>
                <w:proofErr w:type="spellEnd"/>
                <w:r w:rsidRPr="004F133F">
                  <w:t xml:space="preserve"> Institute and at Tel Aviv University before publishing her first collection of short stories, </w:t>
                </w:r>
                <w:r w:rsidRPr="004F133F">
                  <w:rPr>
                    <w:i/>
                  </w:rPr>
                  <w:t xml:space="preserve">Lo </w:t>
                </w:r>
                <w:proofErr w:type="spellStart"/>
                <w:r w:rsidRPr="004F133F">
                  <w:rPr>
                    <w:i/>
                  </w:rPr>
                  <w:t>rahok</w:t>
                </w:r>
                <w:proofErr w:type="spellEnd"/>
                <w:r w:rsidRPr="004F133F">
                  <w:rPr>
                    <w:i/>
                  </w:rPr>
                  <w:t xml:space="preserve"> mi-</w:t>
                </w:r>
                <w:proofErr w:type="spellStart"/>
                <w:r w:rsidRPr="004F133F">
                  <w:rPr>
                    <w:i/>
                  </w:rPr>
                  <w:t>merkaz</w:t>
                </w:r>
                <w:proofErr w:type="spellEnd"/>
                <w:r w:rsidRPr="004F133F">
                  <w:rPr>
                    <w:i/>
                  </w:rPr>
                  <w:t xml:space="preserve"> ha-</w:t>
                </w:r>
                <w:proofErr w:type="spellStart"/>
                <w:r w:rsidRPr="004F133F">
                  <w:rPr>
                    <w:i/>
                  </w:rPr>
                  <w:t>ir</w:t>
                </w:r>
                <w:proofErr w:type="spellEnd"/>
                <w:r w:rsidRPr="004F133F">
                  <w:t xml:space="preserve"> (</w:t>
                </w:r>
                <w:r w:rsidRPr="004F133F">
                  <w:rPr>
                    <w:i/>
                  </w:rPr>
                  <w:t>Not Far from the City Centre</w:t>
                </w:r>
                <w:r w:rsidRPr="004F133F">
                  <w:t>) in 1987. Her stories and novels have been translated into eleven languages and have w</w:t>
                </w:r>
                <w:bookmarkStart w:id="0" w:name="_GoBack"/>
                <w:bookmarkEnd w:id="0"/>
                <w:r w:rsidRPr="004F133F">
                  <w:t xml:space="preserve">on critical acclaim in Israel and abroad. She has been awarded several domestic and international literary prizes, including the Prime Minister's Prize (1994, 2001, and 2011) and the French WIZO Prize (2005). From the beginning of her literary career, her writing excited the admiration and the ire of Israeli readers and literary critics, prompting a debate between those who considered her sparse, colloquial, and at times slangy Hebrew as fresh and true to life, and those who derided it as superficial and inadequately literary. The latter critics even coined a phrase to describe her use of language, </w:t>
                </w:r>
                <w:r w:rsidRPr="004F133F">
                  <w:rPr>
                    <w:i/>
                  </w:rPr>
                  <w:t>'</w:t>
                </w:r>
                <w:proofErr w:type="spellStart"/>
                <w:r w:rsidRPr="004F133F">
                  <w:rPr>
                    <w:i/>
                  </w:rPr>
                  <w:t>ivrit</w:t>
                </w:r>
                <w:proofErr w:type="spellEnd"/>
                <w:r w:rsidRPr="004F133F">
                  <w:rPr>
                    <w:i/>
                  </w:rPr>
                  <w:t xml:space="preserve"> </w:t>
                </w:r>
                <w:proofErr w:type="spellStart"/>
                <w:r w:rsidRPr="004F133F">
                  <w:rPr>
                    <w:i/>
                  </w:rPr>
                  <w:t>raza</w:t>
                </w:r>
                <w:proofErr w:type="spellEnd"/>
                <w:r w:rsidRPr="004F133F">
                  <w:t xml:space="preserve">' ('thin Hebrew'), situating her squarely against the predominantly male torchbearers of Hebrew literature and their 'rich Hebrew'. Her reputation as a leading contemporary author was established with the publication of her notorious second novel, </w:t>
                </w:r>
                <w:proofErr w:type="spellStart"/>
                <w:r w:rsidRPr="004F133F">
                  <w:rPr>
                    <w:i/>
                  </w:rPr>
                  <w:t>Doli</w:t>
                </w:r>
                <w:proofErr w:type="spellEnd"/>
                <w:r w:rsidRPr="004F133F">
                  <w:rPr>
                    <w:i/>
                  </w:rPr>
                  <w:t xml:space="preserve"> </w:t>
                </w:r>
                <w:proofErr w:type="spellStart"/>
                <w:r w:rsidRPr="004F133F">
                  <w:rPr>
                    <w:i/>
                  </w:rPr>
                  <w:t>siti</w:t>
                </w:r>
                <w:proofErr w:type="spellEnd"/>
                <w:r w:rsidRPr="004F133F">
                  <w:t xml:space="preserve"> (</w:t>
                </w:r>
                <w:r w:rsidRPr="004F133F">
                  <w:rPr>
                    <w:i/>
                  </w:rPr>
                  <w:t>Dolly City</w:t>
                </w:r>
                <w:r w:rsidRPr="004F133F">
                  <w:t>, 1992).</w:t>
                </w:r>
                <w:r>
                  <w:rPr>
                    <w:rFonts w:asciiTheme="majorHAnsi" w:hAnsiTheme="majorHAnsi"/>
                  </w:rPr>
                  <w:t xml:space="preserve"> </w:t>
                </w:r>
              </w:p>
            </w:tc>
          </w:sdtContent>
        </w:sdt>
      </w:tr>
      <w:tr w:rsidR="003F0D73" w14:paraId="13904EA4"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717274654"/>
                  <w:placeholder>
                    <w:docPart w:val="530B3BAA744044929543FC608B081D50"/>
                  </w:placeholder>
                </w:sdtPr>
                <w:sdtEndPr/>
                <w:sdtContent>
                  <w:p w14:paraId="3FEA9CB5" w14:textId="77777777" w:rsidR="00A43FAE" w:rsidRDefault="004F133F" w:rsidP="00C27FAB">
                    <w:pPr>
                      <w:rPr>
                        <w:rFonts w:asciiTheme="majorHAnsi" w:hAnsiTheme="majorHAnsi"/>
                      </w:rPr>
                    </w:pPr>
                    <w:r w:rsidRPr="004F133F">
                      <w:t xml:space="preserve">Born in Tel Aviv to Egyptian Jewish parents, the Hebrew author </w:t>
                    </w:r>
                    <w:proofErr w:type="spellStart"/>
                    <w:r w:rsidRPr="004F133F">
                      <w:t>Orly</w:t>
                    </w:r>
                    <w:proofErr w:type="spellEnd"/>
                    <w:r w:rsidRPr="004F133F">
                      <w:t xml:space="preserve"> Castel-Bloom studied film at the prestigious Beit-</w:t>
                    </w:r>
                    <w:proofErr w:type="spellStart"/>
                    <w:r w:rsidRPr="004F133F">
                      <w:t>Zvi</w:t>
                    </w:r>
                    <w:proofErr w:type="spellEnd"/>
                    <w:r w:rsidRPr="004F133F">
                      <w:t xml:space="preserve"> Institute and at Tel Aviv University before publishing her first collection of short stories, </w:t>
                    </w:r>
                    <w:r w:rsidRPr="004F133F">
                      <w:rPr>
                        <w:i/>
                      </w:rPr>
                      <w:t xml:space="preserve">Lo </w:t>
                    </w:r>
                    <w:proofErr w:type="spellStart"/>
                    <w:r w:rsidRPr="004F133F">
                      <w:rPr>
                        <w:i/>
                      </w:rPr>
                      <w:t>rahok</w:t>
                    </w:r>
                    <w:proofErr w:type="spellEnd"/>
                    <w:r w:rsidRPr="004F133F">
                      <w:rPr>
                        <w:i/>
                      </w:rPr>
                      <w:t xml:space="preserve"> mi-</w:t>
                    </w:r>
                    <w:proofErr w:type="spellStart"/>
                    <w:r w:rsidRPr="004F133F">
                      <w:rPr>
                        <w:i/>
                      </w:rPr>
                      <w:t>merkaz</w:t>
                    </w:r>
                    <w:proofErr w:type="spellEnd"/>
                    <w:r w:rsidRPr="004F133F">
                      <w:rPr>
                        <w:i/>
                      </w:rPr>
                      <w:t xml:space="preserve"> ha-</w:t>
                    </w:r>
                    <w:proofErr w:type="spellStart"/>
                    <w:r w:rsidRPr="004F133F">
                      <w:rPr>
                        <w:i/>
                      </w:rPr>
                      <w:t>ir</w:t>
                    </w:r>
                    <w:proofErr w:type="spellEnd"/>
                    <w:r w:rsidRPr="004F133F">
                      <w:t xml:space="preserve"> (</w:t>
                    </w:r>
                    <w:r w:rsidRPr="004F133F">
                      <w:rPr>
                        <w:i/>
                      </w:rPr>
                      <w:t>Not Far from the City Centre</w:t>
                    </w:r>
                    <w:r w:rsidRPr="004F133F">
                      <w:t xml:space="preserve">) in 1987. Her stories and novels have been translated into eleven languages and have won critical acclaim in Israel and abroad. She has been awarded several domestic and international literary prizes, including the Prime Minister's Prize (1994, 2001, and 2011) and the French WIZO Prize (2005). From the beginning of her literary career, her writing excited the admiration and the ire of Israeli readers and literary critics, prompting a debate between those who considered her sparse, colloquial, and at times slangy Hebrew as fresh and true to life, and those who derided it as superficial and inadequately literary. The latter critics even coined a phrase to describe her use of language, </w:t>
                    </w:r>
                    <w:r w:rsidRPr="004F133F">
                      <w:rPr>
                        <w:i/>
                      </w:rPr>
                      <w:t>'</w:t>
                    </w:r>
                    <w:proofErr w:type="spellStart"/>
                    <w:r w:rsidRPr="004F133F">
                      <w:rPr>
                        <w:i/>
                      </w:rPr>
                      <w:t>ivrit</w:t>
                    </w:r>
                    <w:proofErr w:type="spellEnd"/>
                    <w:r w:rsidRPr="004F133F">
                      <w:rPr>
                        <w:i/>
                      </w:rPr>
                      <w:t xml:space="preserve"> </w:t>
                    </w:r>
                    <w:proofErr w:type="spellStart"/>
                    <w:r w:rsidRPr="004F133F">
                      <w:rPr>
                        <w:i/>
                      </w:rPr>
                      <w:t>raza</w:t>
                    </w:r>
                    <w:proofErr w:type="spellEnd"/>
                    <w:r w:rsidRPr="004F133F">
                      <w:t xml:space="preserve">' ('thin Hebrew'), situating her squarely against the predominantly male torchbearers of Hebrew literature and their 'rich Hebrew'. Her reputation as a leading contemporary author was established with the publication of her notorious second novel, </w:t>
                    </w:r>
                    <w:proofErr w:type="spellStart"/>
                    <w:r w:rsidRPr="004F133F">
                      <w:rPr>
                        <w:i/>
                      </w:rPr>
                      <w:t>Doli</w:t>
                    </w:r>
                    <w:proofErr w:type="spellEnd"/>
                    <w:r w:rsidRPr="004F133F">
                      <w:rPr>
                        <w:i/>
                      </w:rPr>
                      <w:t xml:space="preserve"> </w:t>
                    </w:r>
                    <w:proofErr w:type="spellStart"/>
                    <w:r w:rsidRPr="004F133F">
                      <w:rPr>
                        <w:i/>
                      </w:rPr>
                      <w:t>siti</w:t>
                    </w:r>
                    <w:proofErr w:type="spellEnd"/>
                    <w:r w:rsidRPr="004F133F">
                      <w:t xml:space="preserve"> (</w:t>
                    </w:r>
                    <w:r w:rsidRPr="004F133F">
                      <w:rPr>
                        <w:i/>
                      </w:rPr>
                      <w:t>Dolly City</w:t>
                    </w:r>
                    <w:r w:rsidRPr="004F133F">
                      <w:t>, 1992).</w:t>
                    </w:r>
                    <w:r>
                      <w:rPr>
                        <w:rFonts w:asciiTheme="majorHAnsi" w:hAnsiTheme="majorHAnsi"/>
                      </w:rPr>
                      <w:t xml:space="preserve"> </w:t>
                    </w:r>
                  </w:p>
                  <w:p w14:paraId="268AA2D3" w14:textId="77777777" w:rsidR="00A43FAE" w:rsidRDefault="00A43FAE" w:rsidP="00A43FAE"/>
                  <w:p w14:paraId="2F952EAD" w14:textId="77777777" w:rsidR="00A43FAE" w:rsidRDefault="00A43FAE" w:rsidP="00A43FAE">
                    <w:pPr>
                      <w:keepNext/>
                    </w:pPr>
                    <w:r>
                      <w:t xml:space="preserve">File: </w:t>
                    </w:r>
                    <w:proofErr w:type="spellStart"/>
                    <w:r>
                      <w:t>Orly</w:t>
                    </w:r>
                    <w:proofErr w:type="spellEnd"/>
                    <w:r>
                      <w:t xml:space="preserve"> Castel-Bloom.jpg</w:t>
                    </w:r>
                  </w:p>
                  <w:p w14:paraId="092C7B44" w14:textId="77777777" w:rsidR="00A43FAE" w:rsidRDefault="00A43FAE" w:rsidP="00A43FAE">
                    <w:pPr>
                      <w:pStyle w:val="Caption"/>
                    </w:pPr>
                    <w:proofErr w:type="spellStart"/>
                    <w:r>
                      <w:t>Orly</w:t>
                    </w:r>
                    <w:proofErr w:type="spellEnd"/>
                    <w:r>
                      <w:t xml:space="preserve"> Castel-Bloom </w:t>
                    </w:r>
                    <w:r w:rsidR="00930ACA">
                      <w:fldChar w:fldCharType="begin"/>
                    </w:r>
                    <w:r w:rsidR="00930ACA">
                      <w:instrText xml:space="preserve"> SEQ Orly_Castel-Bloom \* ARABIC </w:instrText>
                    </w:r>
                    <w:r w:rsidR="00930ACA">
                      <w:fldChar w:fldCharType="separate"/>
                    </w:r>
                    <w:r>
                      <w:rPr>
                        <w:noProof/>
                      </w:rPr>
                      <w:t>1</w:t>
                    </w:r>
                    <w:r w:rsidR="00930ACA">
                      <w:rPr>
                        <w:noProof/>
                      </w:rPr>
                      <w:fldChar w:fldCharType="end"/>
                    </w:r>
                  </w:p>
                  <w:p w14:paraId="0A81A012" w14:textId="77777777" w:rsidR="00A43FAE" w:rsidRPr="00A43FAE" w:rsidRDefault="00A43FAE" w:rsidP="00A43FAE">
                    <w:r w:rsidRPr="00A43FAE">
                      <w:t xml:space="preserve">Source: Contributor linked </w:t>
                    </w:r>
                    <w:hyperlink r:id="rId8" w:history="1">
                      <w:r w:rsidRPr="00A43FAE">
                        <w:rPr>
                          <w:rStyle w:val="Hyperlink"/>
                        </w:rPr>
                        <w:t>http://blog.omanoot.com/wp-content/uploads/2012/06/orly-castel-bloom.jpg</w:t>
                      </w:r>
                    </w:hyperlink>
                    <w:r w:rsidRPr="00A43FAE">
                      <w:t xml:space="preserve">; however, the page does not load. Image can also be found at </w:t>
                    </w:r>
                    <w:hyperlink r:id="rId9" w:history="1">
                      <w:r w:rsidRPr="00A43FAE">
                        <w:rPr>
                          <w:rStyle w:val="Hyperlink"/>
                        </w:rPr>
                        <w:t>http://nlarchiv.israel.de/2012_html/Dateien/_02/290212spezial/kastel-blom.jpg</w:t>
                      </w:r>
                    </w:hyperlink>
                  </w:p>
                  <w:p w14:paraId="29E68724" w14:textId="77777777" w:rsidR="004F133F" w:rsidRDefault="00930ACA" w:rsidP="00C27FAB"/>
                </w:sdtContent>
              </w:sdt>
              <w:p w14:paraId="0BDB3730" w14:textId="77777777" w:rsidR="004F133F" w:rsidRDefault="004F133F" w:rsidP="004F133F">
                <w:r>
                  <w:lastRenderedPageBreak/>
                  <w:t xml:space="preserve">Considered a postmodern masterpiece, </w:t>
                </w:r>
                <w:r>
                  <w:rPr>
                    <w:i/>
                  </w:rPr>
                  <w:t>Dolly City</w:t>
                </w:r>
                <w:r>
                  <w:t xml:space="preserve"> blends tropes of modernism and postmodernism to depict a dystopian, nightmarishly violent city. Dolly, a doctor who lives there and performs questionable medical experiments on animals and humans, realizes that her city is ill and feels a responsibility to cure it; after some time, she dismisses this compulsion and shifts from an urgent need to repair her world to an indifferent acceptance of its corrosive disease. </w:t>
                </w:r>
                <w:r>
                  <w:rPr>
                    <w:i/>
                  </w:rPr>
                  <w:t>Dolly City</w:t>
                </w:r>
                <w:r>
                  <w:t xml:space="preserve"> garnered a positive international reception by critics who compared Castel-Bloom to Kafka and </w:t>
                </w:r>
                <w:proofErr w:type="spellStart"/>
                <w:r>
                  <w:t>Bulgakov</w:t>
                </w:r>
                <w:proofErr w:type="spellEnd"/>
                <w:r>
                  <w:t xml:space="preserve">; UNESCO included the novel in its Collection of Representative Works. In Israel, the novel established her as one of the most fearless authors of her time. The revered critic </w:t>
                </w:r>
                <w:proofErr w:type="spellStart"/>
                <w:r>
                  <w:t>Gershon</w:t>
                </w:r>
                <w:proofErr w:type="spellEnd"/>
                <w:r>
                  <w:t xml:space="preserve"> </w:t>
                </w:r>
                <w:proofErr w:type="spellStart"/>
                <w:r>
                  <w:t>Shaked</w:t>
                </w:r>
                <w:proofErr w:type="spellEnd"/>
                <w:r>
                  <w:t xml:space="preserve"> claimed that Castel-Bloom had 'done nothing less than change the face of Hebrew fiction’.</w:t>
                </w:r>
              </w:p>
              <w:p w14:paraId="73E0EE5F" w14:textId="77777777" w:rsidR="004F133F" w:rsidRDefault="004F133F" w:rsidP="004F133F">
                <w:r>
                  <w:t xml:space="preserve"> </w:t>
                </w:r>
              </w:p>
              <w:p w14:paraId="1725ACB9" w14:textId="77777777" w:rsidR="004F133F" w:rsidRDefault="004F133F" w:rsidP="004F133F">
                <w:r>
                  <w:t xml:space="preserve">Throughout the 1990s, the novels and stories that followed </w:t>
                </w:r>
                <w:r>
                  <w:rPr>
                    <w:i/>
                  </w:rPr>
                  <w:t>Dolly City</w:t>
                </w:r>
                <w:r>
                  <w:t xml:space="preserve"> continued to challenge the boundaries of literary convention and to defy readers' expectations both thematically and stylistically. Castel-Bloom's bold criticism, couched in narratives that mix fantasy and reality, was refreshing to her Israeli readers, and spawned a host of admiring imitations from young writers. However, </w:t>
                </w:r>
                <w:proofErr w:type="spellStart"/>
                <w:r>
                  <w:rPr>
                    <w:i/>
                  </w:rPr>
                  <w:t>halakim</w:t>
                </w:r>
                <w:proofErr w:type="spellEnd"/>
                <w:r>
                  <w:rPr>
                    <w:i/>
                  </w:rPr>
                  <w:t xml:space="preserve"> </w:t>
                </w:r>
                <w:proofErr w:type="spellStart"/>
                <w:r>
                  <w:rPr>
                    <w:i/>
                  </w:rPr>
                  <w:t>enoshiyim</w:t>
                </w:r>
                <w:proofErr w:type="spellEnd"/>
                <w:r>
                  <w:t xml:space="preserve"> (</w:t>
                </w:r>
                <w:r>
                  <w:rPr>
                    <w:i/>
                  </w:rPr>
                  <w:t>Human Parts</w:t>
                </w:r>
                <w:r>
                  <w:t xml:space="preserve">, 2002), a novel set during the second Intifada and written in a more realistic style than her previous works, disappointed some of her most ardent admirers, who considered it politically and stylistically regressive even though it retains the black humour and the sharp critical arrows typical of her oeuvre as a whole. Her following novel, </w:t>
                </w:r>
                <w:proofErr w:type="spellStart"/>
                <w:r>
                  <w:rPr>
                    <w:i/>
                  </w:rPr>
                  <w:t>textil</w:t>
                </w:r>
                <w:proofErr w:type="spellEnd"/>
                <w:r>
                  <w:t xml:space="preserve"> (</w:t>
                </w:r>
                <w:r>
                  <w:rPr>
                    <w:i/>
                  </w:rPr>
                  <w:t>Textile</w:t>
                </w:r>
                <w:r>
                  <w:t>, 2006), also confronts the Israeli situation more realistically than her earlier writings. While in earlier works, the author's wrath can be interpreted in universal terms thanks to their fantastic settings, in both these novels Castel-Bloom’s anger is clearly situated in and directed towards the particularities of Israeli society.</w:t>
                </w:r>
              </w:p>
              <w:p w14:paraId="1B5FF293" w14:textId="77777777" w:rsidR="004F133F" w:rsidRDefault="004F133F" w:rsidP="004F133F"/>
              <w:p w14:paraId="4AE9C22D" w14:textId="77777777" w:rsidR="004F133F" w:rsidRDefault="004F133F" w:rsidP="004F133F">
                <w:pPr>
                  <w:pStyle w:val="Heading1"/>
                  <w:outlineLvl w:val="0"/>
                </w:pPr>
                <w:r w:rsidRPr="00F2189E">
                  <w:t>List of Works</w:t>
                </w:r>
              </w:p>
              <w:p w14:paraId="04CB0AD9" w14:textId="77777777" w:rsidR="004F133F" w:rsidRPr="00F2189E" w:rsidRDefault="004F133F" w:rsidP="004F133F">
                <w:pPr>
                  <w:pStyle w:val="Heading2"/>
                  <w:outlineLvl w:val="1"/>
                </w:pPr>
                <w:r>
                  <w:t>Story Collections</w:t>
                </w:r>
              </w:p>
              <w:p w14:paraId="7C6BD9C8" w14:textId="77777777" w:rsidR="004F133F" w:rsidRDefault="004F133F" w:rsidP="004F133F">
                <w:r>
                  <w:rPr>
                    <w:i/>
                  </w:rPr>
                  <w:t xml:space="preserve">Lo </w:t>
                </w:r>
                <w:proofErr w:type="spellStart"/>
                <w:r>
                  <w:rPr>
                    <w:i/>
                  </w:rPr>
                  <w:t>rahok</w:t>
                </w:r>
                <w:proofErr w:type="spellEnd"/>
                <w:r>
                  <w:rPr>
                    <w:i/>
                  </w:rPr>
                  <w:t xml:space="preserve"> mi-</w:t>
                </w:r>
                <w:proofErr w:type="spellStart"/>
                <w:r>
                  <w:rPr>
                    <w:i/>
                  </w:rPr>
                  <w:t>merkaz</w:t>
                </w:r>
                <w:proofErr w:type="spellEnd"/>
                <w:r>
                  <w:rPr>
                    <w:i/>
                  </w:rPr>
                  <w:t xml:space="preserve"> ha-</w:t>
                </w:r>
                <w:proofErr w:type="spellStart"/>
                <w:r>
                  <w:rPr>
                    <w:i/>
                  </w:rPr>
                  <w:t>ir</w:t>
                </w:r>
                <w:proofErr w:type="spellEnd"/>
                <w:r>
                  <w:t xml:space="preserve"> (</w:t>
                </w:r>
                <w:r>
                  <w:rPr>
                    <w:i/>
                  </w:rPr>
                  <w:t>Not Far from the City Centre</w:t>
                </w:r>
                <w:r>
                  <w:t xml:space="preserve">) (1987) Tel Aviv: Am </w:t>
                </w:r>
                <w:proofErr w:type="spellStart"/>
                <w:r>
                  <w:t>Oved</w:t>
                </w:r>
                <w:proofErr w:type="spellEnd"/>
                <w:r>
                  <w:t xml:space="preserve">; (2007) </w:t>
                </w:r>
                <w:proofErr w:type="spellStart"/>
                <w:r>
                  <w:t>Hakibbutz</w:t>
                </w:r>
                <w:proofErr w:type="spellEnd"/>
                <w:r>
                  <w:t xml:space="preserve"> </w:t>
                </w:r>
                <w:proofErr w:type="spellStart"/>
                <w:r>
                  <w:t>Hameuchad</w:t>
                </w:r>
                <w:proofErr w:type="spellEnd"/>
                <w:r>
                  <w:t>/</w:t>
                </w:r>
                <w:proofErr w:type="spellStart"/>
                <w:r>
                  <w:t>Yavneh</w:t>
                </w:r>
                <w:proofErr w:type="spellEnd"/>
                <w:r>
                  <w:t>.</w:t>
                </w:r>
              </w:p>
              <w:p w14:paraId="508EBB47" w14:textId="77777777" w:rsidR="004F133F" w:rsidRDefault="004F133F" w:rsidP="004F133F">
                <w:proofErr w:type="spellStart"/>
                <w:r w:rsidRPr="00AE7151">
                  <w:rPr>
                    <w:i/>
                  </w:rPr>
                  <w:t>Sviva</w:t>
                </w:r>
                <w:proofErr w:type="spellEnd"/>
                <w:r w:rsidRPr="00AE7151">
                  <w:rPr>
                    <w:i/>
                  </w:rPr>
                  <w:t xml:space="preserve"> </w:t>
                </w:r>
                <w:proofErr w:type="spellStart"/>
                <w:r w:rsidRPr="00AE7151">
                  <w:rPr>
                    <w:i/>
                  </w:rPr>
                  <w:t>oyenet</w:t>
                </w:r>
                <w:proofErr w:type="spellEnd"/>
                <w:r>
                  <w:t xml:space="preserve"> (</w:t>
                </w:r>
                <w:r w:rsidRPr="00AE7151">
                  <w:rPr>
                    <w:i/>
                  </w:rPr>
                  <w:t>Hostile Surroundings</w:t>
                </w:r>
                <w:r>
                  <w:t xml:space="preserve">) (1989) Tel Aviv: </w:t>
                </w:r>
                <w:proofErr w:type="spellStart"/>
                <w:r>
                  <w:t>Zmora</w:t>
                </w:r>
                <w:proofErr w:type="spellEnd"/>
                <w:r>
                  <w:t xml:space="preserve"> </w:t>
                </w:r>
                <w:proofErr w:type="spellStart"/>
                <w:r>
                  <w:t>Bitan</w:t>
                </w:r>
                <w:proofErr w:type="spellEnd"/>
                <w:r>
                  <w:t>.</w:t>
                </w:r>
              </w:p>
              <w:p w14:paraId="0EB362BF" w14:textId="77777777" w:rsidR="004F133F" w:rsidRDefault="004F133F" w:rsidP="004F133F">
                <w:proofErr w:type="spellStart"/>
                <w:r w:rsidRPr="00515E3E">
                  <w:rPr>
                    <w:i/>
                  </w:rPr>
                  <w:t>Sipurim</w:t>
                </w:r>
                <w:proofErr w:type="spellEnd"/>
                <w:r w:rsidRPr="00515E3E">
                  <w:rPr>
                    <w:i/>
                  </w:rPr>
                  <w:t xml:space="preserve"> </w:t>
                </w:r>
                <w:proofErr w:type="spellStart"/>
                <w:r w:rsidRPr="00515E3E">
                  <w:rPr>
                    <w:i/>
                  </w:rPr>
                  <w:t>bilti</w:t>
                </w:r>
                <w:proofErr w:type="spellEnd"/>
                <w:r w:rsidRPr="00515E3E">
                  <w:rPr>
                    <w:i/>
                  </w:rPr>
                  <w:t xml:space="preserve"> </w:t>
                </w:r>
                <w:proofErr w:type="spellStart"/>
                <w:r w:rsidRPr="00515E3E">
                  <w:rPr>
                    <w:i/>
                  </w:rPr>
                  <w:t>retsoniyim</w:t>
                </w:r>
                <w:proofErr w:type="spellEnd"/>
                <w:r>
                  <w:t xml:space="preserve"> (</w:t>
                </w:r>
                <w:r w:rsidRPr="00515E3E">
                  <w:rPr>
                    <w:i/>
                  </w:rPr>
                  <w:t>Involuntary Stories</w:t>
                </w:r>
                <w:r>
                  <w:t xml:space="preserve">) (1993) Tel Aviv: </w:t>
                </w:r>
                <w:proofErr w:type="spellStart"/>
                <w:r>
                  <w:t>Zmora</w:t>
                </w:r>
                <w:proofErr w:type="spellEnd"/>
                <w:r>
                  <w:t xml:space="preserve"> </w:t>
                </w:r>
                <w:proofErr w:type="spellStart"/>
                <w:r>
                  <w:t>Bitan</w:t>
                </w:r>
                <w:proofErr w:type="spellEnd"/>
                <w:r>
                  <w:t>.</w:t>
                </w:r>
              </w:p>
              <w:p w14:paraId="12DFE599" w14:textId="77777777" w:rsidR="004F133F" w:rsidRDefault="004F133F" w:rsidP="004F133F">
                <w:proofErr w:type="spellStart"/>
                <w:r w:rsidRPr="00515E3E">
                  <w:rPr>
                    <w:i/>
                  </w:rPr>
                  <w:t>Radikalim</w:t>
                </w:r>
                <w:proofErr w:type="spellEnd"/>
                <w:r w:rsidRPr="00515E3E">
                  <w:rPr>
                    <w:i/>
                  </w:rPr>
                  <w:t xml:space="preserve"> </w:t>
                </w:r>
                <w:proofErr w:type="spellStart"/>
                <w:r w:rsidRPr="00515E3E">
                  <w:rPr>
                    <w:i/>
                  </w:rPr>
                  <w:t>hofshiyim</w:t>
                </w:r>
                <w:proofErr w:type="spellEnd"/>
                <w:r>
                  <w:t xml:space="preserve"> (</w:t>
                </w:r>
                <w:r w:rsidRPr="00515E3E">
                  <w:rPr>
                    <w:i/>
                  </w:rPr>
                  <w:t>Free Radicals</w:t>
                </w:r>
                <w:r>
                  <w:t xml:space="preserve">) (2000) Jerusalem: </w:t>
                </w:r>
                <w:proofErr w:type="spellStart"/>
                <w:r>
                  <w:t>Keter</w:t>
                </w:r>
                <w:proofErr w:type="spellEnd"/>
                <w:r>
                  <w:t>.</w:t>
                </w:r>
              </w:p>
              <w:p w14:paraId="3277D881" w14:textId="77777777" w:rsidR="004F133F" w:rsidRDefault="004F133F" w:rsidP="004F133F">
                <w:proofErr w:type="spellStart"/>
                <w:r w:rsidRPr="00515E3E">
                  <w:rPr>
                    <w:i/>
                  </w:rPr>
                  <w:t>Im</w:t>
                </w:r>
                <w:proofErr w:type="spellEnd"/>
                <w:r w:rsidRPr="00515E3E">
                  <w:rPr>
                    <w:i/>
                  </w:rPr>
                  <w:t xml:space="preserve"> </w:t>
                </w:r>
                <w:proofErr w:type="spellStart"/>
                <w:r w:rsidRPr="00515E3E">
                  <w:rPr>
                    <w:i/>
                  </w:rPr>
                  <w:t>orez</w:t>
                </w:r>
                <w:proofErr w:type="spellEnd"/>
                <w:r w:rsidRPr="00515E3E">
                  <w:rPr>
                    <w:i/>
                  </w:rPr>
                  <w:t xml:space="preserve"> lo </w:t>
                </w:r>
                <w:proofErr w:type="spellStart"/>
                <w:r w:rsidRPr="00515E3E">
                  <w:rPr>
                    <w:i/>
                  </w:rPr>
                  <w:t>mitvakhim</w:t>
                </w:r>
                <w:proofErr w:type="spellEnd"/>
                <w:r>
                  <w:t xml:space="preserve"> (</w:t>
                </w:r>
                <w:r w:rsidRPr="00515E3E">
                  <w:rPr>
                    <w:i/>
                  </w:rPr>
                  <w:t>You Don't Argue with Rice</w:t>
                </w:r>
                <w:r>
                  <w:t xml:space="preserve">), (2004) Or Yehuda: </w:t>
                </w:r>
                <w:proofErr w:type="spellStart"/>
                <w:r>
                  <w:t>Kinneret</w:t>
                </w:r>
                <w:proofErr w:type="spellEnd"/>
                <w:r>
                  <w:t>/</w:t>
                </w:r>
                <w:proofErr w:type="spellStart"/>
                <w:r>
                  <w:t>Zmora</w:t>
                </w:r>
                <w:proofErr w:type="spellEnd"/>
                <w:r>
                  <w:t xml:space="preserve"> </w:t>
                </w:r>
                <w:proofErr w:type="spellStart"/>
                <w:r>
                  <w:t>Bitan</w:t>
                </w:r>
                <w:proofErr w:type="spellEnd"/>
                <w:r>
                  <w:t>.</w:t>
                </w:r>
              </w:p>
              <w:p w14:paraId="3AB99000" w14:textId="77777777" w:rsidR="004F133F" w:rsidRDefault="004F133F" w:rsidP="004F133F">
                <w:proofErr w:type="spellStart"/>
                <w:r w:rsidRPr="00515E3E">
                  <w:rPr>
                    <w:i/>
                  </w:rPr>
                  <w:t>Hayey</w:t>
                </w:r>
                <w:proofErr w:type="spellEnd"/>
                <w:r w:rsidRPr="00515E3E">
                  <w:rPr>
                    <w:i/>
                  </w:rPr>
                  <w:t xml:space="preserve"> </w:t>
                </w:r>
                <w:proofErr w:type="spellStart"/>
                <w:r w:rsidRPr="00515E3E">
                  <w:rPr>
                    <w:i/>
                  </w:rPr>
                  <w:t>horef</w:t>
                </w:r>
                <w:proofErr w:type="spellEnd"/>
                <w:r>
                  <w:t xml:space="preserve"> (</w:t>
                </w:r>
                <w:r w:rsidRPr="00515E3E">
                  <w:rPr>
                    <w:i/>
                  </w:rPr>
                  <w:t>Winter Life</w:t>
                </w:r>
                <w:r>
                  <w:t xml:space="preserve">) (2010) </w:t>
                </w:r>
                <w:proofErr w:type="spellStart"/>
                <w:r>
                  <w:t>Bnei</w:t>
                </w:r>
                <w:proofErr w:type="spellEnd"/>
                <w:r>
                  <w:t xml:space="preserve"> </w:t>
                </w:r>
                <w:proofErr w:type="spellStart"/>
                <w:r>
                  <w:t>Brak</w:t>
                </w:r>
                <w:proofErr w:type="spellEnd"/>
                <w:r>
                  <w:t xml:space="preserve">: </w:t>
                </w:r>
                <w:proofErr w:type="spellStart"/>
                <w:r>
                  <w:t>Hakibbutz</w:t>
                </w:r>
                <w:proofErr w:type="spellEnd"/>
                <w:r>
                  <w:t xml:space="preserve"> </w:t>
                </w:r>
                <w:proofErr w:type="spellStart"/>
                <w:r>
                  <w:t>Hameuchad</w:t>
                </w:r>
                <w:proofErr w:type="spellEnd"/>
                <w:r>
                  <w:t xml:space="preserve">: </w:t>
                </w:r>
                <w:proofErr w:type="spellStart"/>
                <w:r>
                  <w:t>Siman</w:t>
                </w:r>
                <w:proofErr w:type="spellEnd"/>
                <w:r>
                  <w:t xml:space="preserve"> </w:t>
                </w:r>
                <w:proofErr w:type="spellStart"/>
                <w:r>
                  <w:t>Kriah</w:t>
                </w:r>
                <w:proofErr w:type="spellEnd"/>
                <w:r>
                  <w:t>.</w:t>
                </w:r>
              </w:p>
              <w:p w14:paraId="7BD6203F" w14:textId="77777777" w:rsidR="00FF5D89" w:rsidRDefault="00FF5D89" w:rsidP="004F133F"/>
              <w:p w14:paraId="609FFF54" w14:textId="77777777" w:rsidR="004F133F" w:rsidRPr="00F2189E" w:rsidRDefault="004F133F" w:rsidP="004F133F">
                <w:pPr>
                  <w:pStyle w:val="Heading2"/>
                  <w:outlineLvl w:val="1"/>
                </w:pPr>
                <w:r>
                  <w:t>Novels</w:t>
                </w:r>
              </w:p>
              <w:p w14:paraId="75132FD3" w14:textId="77777777" w:rsidR="004F133F" w:rsidRDefault="004F133F" w:rsidP="004F133F">
                <w:proofErr w:type="spellStart"/>
                <w:r w:rsidRPr="00515E3E">
                  <w:rPr>
                    <w:i/>
                  </w:rPr>
                  <w:t>Heykhan</w:t>
                </w:r>
                <w:proofErr w:type="spellEnd"/>
                <w:r w:rsidRPr="00515E3E">
                  <w:rPr>
                    <w:i/>
                  </w:rPr>
                  <w:t xml:space="preserve"> </w:t>
                </w:r>
                <w:proofErr w:type="spellStart"/>
                <w:r w:rsidRPr="00515E3E">
                  <w:rPr>
                    <w:i/>
                  </w:rPr>
                  <w:t>ani</w:t>
                </w:r>
                <w:proofErr w:type="spellEnd"/>
                <w:r w:rsidRPr="00515E3E">
                  <w:rPr>
                    <w:i/>
                  </w:rPr>
                  <w:t xml:space="preserve"> </w:t>
                </w:r>
                <w:proofErr w:type="spellStart"/>
                <w:r w:rsidRPr="00515E3E">
                  <w:rPr>
                    <w:i/>
                  </w:rPr>
                  <w:t>nimtset</w:t>
                </w:r>
                <w:proofErr w:type="spellEnd"/>
                <w:r>
                  <w:t xml:space="preserve"> (</w:t>
                </w:r>
                <w:r w:rsidRPr="00515E3E">
                  <w:rPr>
                    <w:i/>
                  </w:rPr>
                  <w:t>Where Am I</w:t>
                </w:r>
                <w:r>
                  <w:t xml:space="preserve">) (1990) Tel Aviv: </w:t>
                </w:r>
                <w:proofErr w:type="spellStart"/>
                <w:r>
                  <w:t>Zmora</w:t>
                </w:r>
                <w:proofErr w:type="spellEnd"/>
                <w:r>
                  <w:t xml:space="preserve"> </w:t>
                </w:r>
                <w:proofErr w:type="spellStart"/>
                <w:r>
                  <w:t>Bitan</w:t>
                </w:r>
                <w:proofErr w:type="spellEnd"/>
                <w:r>
                  <w:t>.</w:t>
                </w:r>
              </w:p>
              <w:p w14:paraId="7C1EAA95" w14:textId="77777777" w:rsidR="004F133F" w:rsidRDefault="004F133F" w:rsidP="004F133F">
                <w:proofErr w:type="spellStart"/>
                <w:r w:rsidRPr="00515E3E">
                  <w:rPr>
                    <w:i/>
                  </w:rPr>
                  <w:t>Doli</w:t>
                </w:r>
                <w:proofErr w:type="spellEnd"/>
                <w:r w:rsidRPr="00515E3E">
                  <w:rPr>
                    <w:i/>
                  </w:rPr>
                  <w:t xml:space="preserve"> </w:t>
                </w:r>
                <w:proofErr w:type="spellStart"/>
                <w:r w:rsidRPr="00515E3E">
                  <w:rPr>
                    <w:i/>
                  </w:rPr>
                  <w:t>siti</w:t>
                </w:r>
                <w:proofErr w:type="spellEnd"/>
                <w:r>
                  <w:t xml:space="preserve"> (</w:t>
                </w:r>
                <w:r w:rsidRPr="00515E3E">
                  <w:rPr>
                    <w:i/>
                  </w:rPr>
                  <w:t>Dolly City</w:t>
                </w:r>
                <w:r>
                  <w:t xml:space="preserve">) (1992) Tel Aviv: </w:t>
                </w:r>
                <w:proofErr w:type="spellStart"/>
                <w:r>
                  <w:t>Zmora</w:t>
                </w:r>
                <w:proofErr w:type="spellEnd"/>
                <w:r>
                  <w:t xml:space="preserve"> </w:t>
                </w:r>
                <w:proofErr w:type="spellStart"/>
                <w:r>
                  <w:t>Bitan</w:t>
                </w:r>
                <w:proofErr w:type="spellEnd"/>
                <w:r>
                  <w:t xml:space="preserve">; (2007) </w:t>
                </w:r>
                <w:proofErr w:type="spellStart"/>
                <w:r>
                  <w:t>Hakibbutz</w:t>
                </w:r>
                <w:proofErr w:type="spellEnd"/>
                <w:r>
                  <w:t xml:space="preserve"> </w:t>
                </w:r>
                <w:proofErr w:type="spellStart"/>
                <w:r>
                  <w:t>Hameuchad</w:t>
                </w:r>
                <w:proofErr w:type="spellEnd"/>
                <w:r>
                  <w:t>/</w:t>
                </w:r>
                <w:proofErr w:type="spellStart"/>
                <w:r>
                  <w:t>Yavneh</w:t>
                </w:r>
                <w:proofErr w:type="spellEnd"/>
                <w:r>
                  <w:t>.</w:t>
                </w:r>
              </w:p>
              <w:p w14:paraId="3F831CED" w14:textId="77777777" w:rsidR="004F133F" w:rsidRDefault="004F133F" w:rsidP="004F133F">
                <w:r w:rsidRPr="00515E3E">
                  <w:rPr>
                    <w:i/>
                  </w:rPr>
                  <w:t xml:space="preserve">Ha-mina </w:t>
                </w:r>
                <w:proofErr w:type="spellStart"/>
                <w:r w:rsidRPr="00515E3E">
                  <w:rPr>
                    <w:i/>
                  </w:rPr>
                  <w:t>lisa</w:t>
                </w:r>
                <w:proofErr w:type="spellEnd"/>
                <w:r>
                  <w:t xml:space="preserve"> (</w:t>
                </w:r>
                <w:r w:rsidRPr="00515E3E">
                  <w:rPr>
                    <w:i/>
                  </w:rPr>
                  <w:t>The Mina Lisa</w:t>
                </w:r>
                <w:r>
                  <w:t xml:space="preserve">) (1995) Jerusalem: </w:t>
                </w:r>
                <w:proofErr w:type="spellStart"/>
                <w:r>
                  <w:t>Keter</w:t>
                </w:r>
                <w:proofErr w:type="spellEnd"/>
                <w:r>
                  <w:t>.</w:t>
                </w:r>
              </w:p>
              <w:p w14:paraId="23F9813F" w14:textId="77777777" w:rsidR="004F133F" w:rsidRDefault="004F133F" w:rsidP="004F133F">
                <w:r w:rsidRPr="00515E3E">
                  <w:rPr>
                    <w:i/>
                  </w:rPr>
                  <w:t>Ha-</w:t>
                </w:r>
                <w:proofErr w:type="spellStart"/>
                <w:r w:rsidRPr="00515E3E">
                  <w:rPr>
                    <w:i/>
                  </w:rPr>
                  <w:t>sefer</w:t>
                </w:r>
                <w:proofErr w:type="spellEnd"/>
                <w:r w:rsidRPr="00515E3E">
                  <w:rPr>
                    <w:i/>
                  </w:rPr>
                  <w:t xml:space="preserve"> he-</w:t>
                </w:r>
                <w:proofErr w:type="spellStart"/>
                <w:r w:rsidRPr="00515E3E">
                  <w:rPr>
                    <w:i/>
                  </w:rPr>
                  <w:t>hadash</w:t>
                </w:r>
                <w:proofErr w:type="spellEnd"/>
                <w:r w:rsidRPr="00515E3E">
                  <w:rPr>
                    <w:i/>
                  </w:rPr>
                  <w:t xml:space="preserve"> </w:t>
                </w:r>
                <w:proofErr w:type="spellStart"/>
                <w:r w:rsidRPr="00515E3E">
                  <w:rPr>
                    <w:i/>
                  </w:rPr>
                  <w:t>shel</w:t>
                </w:r>
                <w:proofErr w:type="spellEnd"/>
                <w:r w:rsidRPr="00515E3E">
                  <w:rPr>
                    <w:i/>
                  </w:rPr>
                  <w:t xml:space="preserve"> </w:t>
                </w:r>
                <w:proofErr w:type="spellStart"/>
                <w:r w:rsidRPr="00515E3E">
                  <w:rPr>
                    <w:i/>
                  </w:rPr>
                  <w:t>orli</w:t>
                </w:r>
                <w:proofErr w:type="spellEnd"/>
                <w:r w:rsidRPr="00515E3E">
                  <w:rPr>
                    <w:i/>
                  </w:rPr>
                  <w:t xml:space="preserve"> </w:t>
                </w:r>
                <w:proofErr w:type="spellStart"/>
                <w:r w:rsidRPr="00515E3E">
                  <w:rPr>
                    <w:i/>
                  </w:rPr>
                  <w:t>kastel</w:t>
                </w:r>
                <w:proofErr w:type="spellEnd"/>
                <w:r w:rsidRPr="00515E3E">
                  <w:rPr>
                    <w:i/>
                  </w:rPr>
                  <w:t>-bloom</w:t>
                </w:r>
                <w:r>
                  <w:t xml:space="preserve"> (</w:t>
                </w:r>
                <w:r w:rsidRPr="00515E3E">
                  <w:rPr>
                    <w:i/>
                  </w:rPr>
                  <w:t>Taking the Trend</w:t>
                </w:r>
                <w:r>
                  <w:t xml:space="preserve">) (1998) Jerusalem: </w:t>
                </w:r>
                <w:proofErr w:type="spellStart"/>
                <w:r>
                  <w:t>Keter</w:t>
                </w:r>
                <w:proofErr w:type="spellEnd"/>
                <w:r>
                  <w:t>.</w:t>
                </w:r>
              </w:p>
              <w:p w14:paraId="35E01CDD" w14:textId="77777777" w:rsidR="004F133F" w:rsidRDefault="004F133F" w:rsidP="004F133F">
                <w:proofErr w:type="spellStart"/>
                <w:r w:rsidRPr="00515E3E">
                  <w:rPr>
                    <w:i/>
                  </w:rPr>
                  <w:t>Halakim</w:t>
                </w:r>
                <w:proofErr w:type="spellEnd"/>
                <w:r w:rsidRPr="00515E3E">
                  <w:rPr>
                    <w:i/>
                  </w:rPr>
                  <w:t xml:space="preserve"> </w:t>
                </w:r>
                <w:proofErr w:type="spellStart"/>
                <w:r w:rsidRPr="00515E3E">
                  <w:rPr>
                    <w:i/>
                  </w:rPr>
                  <w:t>enoshiyim</w:t>
                </w:r>
                <w:proofErr w:type="spellEnd"/>
                <w:r>
                  <w:t xml:space="preserve"> (</w:t>
                </w:r>
                <w:r w:rsidRPr="00515E3E">
                  <w:rPr>
                    <w:i/>
                  </w:rPr>
                  <w:t>Human Parts</w:t>
                </w:r>
                <w:r>
                  <w:t xml:space="preserve">) (2002) Or Yehuda: </w:t>
                </w:r>
                <w:proofErr w:type="spellStart"/>
                <w:r>
                  <w:t>Kinneret</w:t>
                </w:r>
                <w:proofErr w:type="spellEnd"/>
                <w:r>
                  <w:t>.</w:t>
                </w:r>
              </w:p>
              <w:p w14:paraId="71C00EFE" w14:textId="77777777" w:rsidR="004F133F" w:rsidRDefault="004F133F" w:rsidP="004F133F">
                <w:proofErr w:type="spellStart"/>
                <w:r w:rsidRPr="00515E3E">
                  <w:rPr>
                    <w:i/>
                  </w:rPr>
                  <w:t>Textil</w:t>
                </w:r>
                <w:proofErr w:type="spellEnd"/>
                <w:r>
                  <w:t xml:space="preserve"> (</w:t>
                </w:r>
                <w:r w:rsidRPr="00515E3E">
                  <w:rPr>
                    <w:i/>
                  </w:rPr>
                  <w:t>Textile</w:t>
                </w:r>
                <w:r>
                  <w:t xml:space="preserve">) (2006) Tel Aviv: </w:t>
                </w:r>
                <w:proofErr w:type="spellStart"/>
                <w:r>
                  <w:t>Hakibbutz</w:t>
                </w:r>
                <w:proofErr w:type="spellEnd"/>
                <w:r>
                  <w:t xml:space="preserve"> </w:t>
                </w:r>
                <w:proofErr w:type="spellStart"/>
                <w:r>
                  <w:t>Hameuchad</w:t>
                </w:r>
                <w:proofErr w:type="spellEnd"/>
                <w:r>
                  <w:t>/</w:t>
                </w:r>
                <w:proofErr w:type="spellStart"/>
                <w:r>
                  <w:t>Siman</w:t>
                </w:r>
                <w:proofErr w:type="spellEnd"/>
                <w:r>
                  <w:t xml:space="preserve"> </w:t>
                </w:r>
                <w:proofErr w:type="spellStart"/>
                <w:r>
                  <w:t>Kriah</w:t>
                </w:r>
                <w:proofErr w:type="spellEnd"/>
                <w:r>
                  <w:t>.</w:t>
                </w:r>
              </w:p>
              <w:p w14:paraId="700C15C4" w14:textId="77777777" w:rsidR="00FF5D89" w:rsidRDefault="00FF5D89" w:rsidP="004F133F"/>
              <w:p w14:paraId="1AABE4D6" w14:textId="77777777" w:rsidR="004F133F" w:rsidRPr="00F2189E" w:rsidRDefault="00FF5D89" w:rsidP="00FF5D89">
                <w:pPr>
                  <w:pStyle w:val="Heading2"/>
                  <w:outlineLvl w:val="1"/>
                </w:pPr>
                <w:r>
                  <w:t>Memoirs</w:t>
                </w:r>
              </w:p>
              <w:p w14:paraId="4F76971F" w14:textId="77777777" w:rsidR="003F0D73" w:rsidRDefault="004F133F" w:rsidP="00FF5D89">
                <w:proofErr w:type="spellStart"/>
                <w:r w:rsidRPr="00FF5D89">
                  <w:t>Shneynu</w:t>
                </w:r>
                <w:proofErr w:type="spellEnd"/>
                <w:r w:rsidRPr="00FF5D89">
                  <w:t xml:space="preserve"> </w:t>
                </w:r>
                <w:proofErr w:type="spellStart"/>
                <w:r w:rsidRPr="00FF5D89">
                  <w:t>nitnaheg</w:t>
                </w:r>
                <w:proofErr w:type="spellEnd"/>
                <w:r w:rsidRPr="00FF5D89">
                  <w:t xml:space="preserve"> </w:t>
                </w:r>
                <w:proofErr w:type="spellStart"/>
                <w:r w:rsidRPr="00FF5D89">
                  <w:t>yafe</w:t>
                </w:r>
                <w:proofErr w:type="spellEnd"/>
                <w:r w:rsidRPr="00FF5D89">
                  <w:t xml:space="preserve"> (Let's </w:t>
                </w:r>
                <w:r w:rsidR="00FF5D89">
                  <w:t>Behave Ourselves</w:t>
                </w:r>
                <w:r w:rsidRPr="00FF5D89">
                  <w:t xml:space="preserve">) (1997) Jerusalem: </w:t>
                </w:r>
                <w:proofErr w:type="spellStart"/>
                <w:r w:rsidRPr="00FF5D89">
                  <w:t>Keter</w:t>
                </w:r>
                <w:proofErr w:type="spellEnd"/>
                <w:r w:rsidRPr="00FF5D89">
                  <w:t>.</w:t>
                </w:r>
              </w:p>
            </w:tc>
          </w:sdtContent>
        </w:sdt>
      </w:tr>
      <w:tr w:rsidR="003235A7" w14:paraId="7352E5AD" w14:textId="77777777" w:rsidTr="003235A7">
        <w:tc>
          <w:tcPr>
            <w:tcW w:w="9016" w:type="dxa"/>
          </w:tcPr>
          <w:p w14:paraId="22259CE8" w14:textId="77777777" w:rsidR="003235A7" w:rsidRPr="004F133F" w:rsidRDefault="003235A7" w:rsidP="004F133F">
            <w:pPr>
              <w:rPr>
                <w:u w:val="single"/>
              </w:rPr>
            </w:pPr>
            <w:r w:rsidRPr="004F133F">
              <w:rPr>
                <w:u w:val="single"/>
              </w:rPr>
              <w:lastRenderedPageBreak/>
              <w:t>Further reading:</w:t>
            </w:r>
          </w:p>
          <w:sdt>
            <w:sdtPr>
              <w:alias w:val="Further reading"/>
              <w:tag w:val="furtherReading"/>
              <w:id w:val="-1516217107"/>
              <w:placeholder>
                <w:docPart w:val="EE020CC6EF1144059DB56B6DBA1EE70C"/>
              </w:placeholder>
            </w:sdtPr>
            <w:sdtEndPr/>
            <w:sdtContent>
              <w:p w14:paraId="18013405" w14:textId="77777777" w:rsidR="00191238" w:rsidRDefault="00930ACA" w:rsidP="004F133F">
                <w:sdt>
                  <w:sdtPr>
                    <w:id w:val="1663424270"/>
                    <w:citation/>
                  </w:sdtPr>
                  <w:sdtEndPr/>
                  <w:sdtContent>
                    <w:r w:rsidR="00191238">
                      <w:fldChar w:fldCharType="begin"/>
                    </w:r>
                    <w:r w:rsidR="00191238">
                      <w:rPr>
                        <w:rFonts w:cs="Times New Roman"/>
                        <w:lang w:val="en-CA"/>
                      </w:rPr>
                      <w:instrText xml:space="preserve"> CITATION Cohen11 \l 4105 </w:instrText>
                    </w:r>
                    <w:r w:rsidR="00191238">
                      <w:fldChar w:fldCharType="separate"/>
                    </w:r>
                    <w:r w:rsidR="00191238">
                      <w:rPr>
                        <w:rFonts w:cs="Times New Roman"/>
                        <w:noProof/>
                        <w:lang w:val="en-CA"/>
                      </w:rPr>
                      <w:t xml:space="preserve"> </w:t>
                    </w:r>
                    <w:r w:rsidR="00191238" w:rsidRPr="00191238">
                      <w:rPr>
                        <w:rFonts w:cs="Times New Roman"/>
                        <w:noProof/>
                        <w:lang w:val="en-CA"/>
                      </w:rPr>
                      <w:t>(Cohen)</w:t>
                    </w:r>
                    <w:r w:rsidR="00191238">
                      <w:fldChar w:fldCharType="end"/>
                    </w:r>
                  </w:sdtContent>
                </w:sdt>
              </w:p>
              <w:p w14:paraId="01355F17" w14:textId="77777777" w:rsidR="00A531AB" w:rsidRDefault="00930ACA" w:rsidP="004F133F">
                <w:pPr>
                  <w:rPr>
                    <w:rFonts w:cs="Times New Roman"/>
                  </w:rPr>
                </w:pPr>
                <w:sdt>
                  <w:sdtPr>
                    <w:rPr>
                      <w:rFonts w:cs="Times New Roman"/>
                    </w:rPr>
                    <w:id w:val="995145359"/>
                    <w:citation/>
                  </w:sdtPr>
                  <w:sdtEndPr/>
                  <w:sdtContent>
                    <w:r w:rsidR="00125DB3">
                      <w:rPr>
                        <w:rFonts w:cs="Times New Roman"/>
                      </w:rPr>
                      <w:fldChar w:fldCharType="begin"/>
                    </w:r>
                    <w:r w:rsidR="00125DB3">
                      <w:rPr>
                        <w:rFonts w:cs="Times New Roman"/>
                        <w:lang w:val="en-CA"/>
                      </w:rPr>
                      <w:instrText xml:space="preserve"> CITATION Grumberg11 \l 4105 </w:instrText>
                    </w:r>
                    <w:r w:rsidR="00125DB3">
                      <w:rPr>
                        <w:rFonts w:cs="Times New Roman"/>
                      </w:rPr>
                      <w:fldChar w:fldCharType="separate"/>
                    </w:r>
                    <w:r w:rsidR="00125DB3" w:rsidRPr="00125DB3">
                      <w:rPr>
                        <w:rFonts w:cs="Times New Roman"/>
                        <w:noProof/>
                        <w:lang w:val="en-CA"/>
                      </w:rPr>
                      <w:t>(Grumberg)</w:t>
                    </w:r>
                    <w:r w:rsidR="00125DB3">
                      <w:rPr>
                        <w:rFonts w:cs="Times New Roman"/>
                      </w:rPr>
                      <w:fldChar w:fldCharType="end"/>
                    </w:r>
                  </w:sdtContent>
                </w:sdt>
              </w:p>
              <w:p w14:paraId="778D9C77" w14:textId="77777777" w:rsidR="00656AB6" w:rsidRDefault="00930ACA" w:rsidP="004F133F">
                <w:pPr>
                  <w:rPr>
                    <w:rFonts w:cs="Times New Roman"/>
                  </w:rPr>
                </w:pPr>
                <w:sdt>
                  <w:sdtPr>
                    <w:rPr>
                      <w:rFonts w:cs="Times New Roman"/>
                    </w:rPr>
                    <w:id w:val="-1553066387"/>
                    <w:citation/>
                  </w:sdtPr>
                  <w:sdtEndPr/>
                  <w:sdtContent>
                    <w:r w:rsidR="00DE729D">
                      <w:rPr>
                        <w:rFonts w:cs="Times New Roman"/>
                      </w:rPr>
                      <w:fldChar w:fldCharType="begin"/>
                    </w:r>
                    <w:r w:rsidR="00DE729D">
                      <w:rPr>
                        <w:rFonts w:cs="Times New Roman"/>
                        <w:lang w:val="en-CA"/>
                      </w:rPr>
                      <w:instrText xml:space="preserve"> CITATION Shiffman09 \l 4105 </w:instrText>
                    </w:r>
                    <w:r w:rsidR="00DE729D">
                      <w:rPr>
                        <w:rFonts w:cs="Times New Roman"/>
                      </w:rPr>
                      <w:fldChar w:fldCharType="separate"/>
                    </w:r>
                    <w:r w:rsidR="00DE729D" w:rsidRPr="00DE729D">
                      <w:rPr>
                        <w:rFonts w:cs="Times New Roman"/>
                        <w:noProof/>
                        <w:lang w:val="en-CA"/>
                      </w:rPr>
                      <w:t>(Shiffman)</w:t>
                    </w:r>
                    <w:r w:rsidR="00DE729D">
                      <w:rPr>
                        <w:rFonts w:cs="Times New Roman"/>
                      </w:rPr>
                      <w:fldChar w:fldCharType="end"/>
                    </w:r>
                  </w:sdtContent>
                </w:sdt>
              </w:p>
              <w:p w14:paraId="0EB87A65" w14:textId="77777777" w:rsidR="00656AB6" w:rsidRDefault="00930ACA" w:rsidP="004F133F">
                <w:pPr>
                  <w:rPr>
                    <w:rFonts w:cs="Times New Roman"/>
                  </w:rPr>
                </w:pPr>
                <w:sdt>
                  <w:sdtPr>
                    <w:rPr>
                      <w:rFonts w:cs="Times New Roman"/>
                    </w:rPr>
                    <w:id w:val="69319633"/>
                    <w:citation/>
                  </w:sdtPr>
                  <w:sdtEndPr/>
                  <w:sdtContent>
                    <w:r w:rsidR="00656AB6">
                      <w:rPr>
                        <w:rFonts w:cs="Times New Roman"/>
                      </w:rPr>
                      <w:fldChar w:fldCharType="begin"/>
                    </w:r>
                    <w:r w:rsidR="00656AB6">
                      <w:rPr>
                        <w:rFonts w:cs="Times New Roman"/>
                        <w:lang w:val="en-CA"/>
                      </w:rPr>
                      <w:instrText xml:space="preserve"> CITATION Shiffman07 \l 4105 </w:instrText>
                    </w:r>
                    <w:r w:rsidR="00656AB6">
                      <w:rPr>
                        <w:rFonts w:cs="Times New Roman"/>
                      </w:rPr>
                      <w:fldChar w:fldCharType="separate"/>
                    </w:r>
                    <w:r w:rsidR="00656AB6" w:rsidRPr="00656AB6">
                      <w:rPr>
                        <w:rFonts w:cs="Times New Roman"/>
                        <w:noProof/>
                        <w:lang w:val="en-CA"/>
                      </w:rPr>
                      <w:t>(Shiffman, 'Orli Kastel-Bloom' ('Orly Castel-Bloom'))</w:t>
                    </w:r>
                    <w:r w:rsidR="00656AB6">
                      <w:rPr>
                        <w:rFonts w:cs="Times New Roman"/>
                      </w:rPr>
                      <w:fldChar w:fldCharType="end"/>
                    </w:r>
                  </w:sdtContent>
                </w:sdt>
              </w:p>
              <w:p w14:paraId="563C28C4" w14:textId="77777777" w:rsidR="00FF5D89" w:rsidRDefault="00930ACA" w:rsidP="004F133F">
                <w:pPr>
                  <w:rPr>
                    <w:rFonts w:cs="Times New Roman"/>
                  </w:rPr>
                </w:pPr>
                <w:sdt>
                  <w:sdtPr>
                    <w:rPr>
                      <w:rFonts w:cs="Times New Roman"/>
                    </w:rPr>
                    <w:id w:val="-53632723"/>
                    <w:citation/>
                  </w:sdtPr>
                  <w:sdtEndPr/>
                  <w:sdtContent>
                    <w:r w:rsidR="00656AB6">
                      <w:rPr>
                        <w:rFonts w:cs="Times New Roman"/>
                      </w:rPr>
                      <w:fldChar w:fldCharType="begin"/>
                    </w:r>
                    <w:r w:rsidR="00656AB6">
                      <w:rPr>
                        <w:rFonts w:cs="Times New Roman"/>
                        <w:lang w:val="en-CA"/>
                      </w:rPr>
                      <w:instrText xml:space="preserve"> CITATION MendelsonMaoz98 \l 4105 </w:instrText>
                    </w:r>
                    <w:r w:rsidR="00656AB6">
                      <w:rPr>
                        <w:rFonts w:cs="Times New Roman"/>
                      </w:rPr>
                      <w:fldChar w:fldCharType="separate"/>
                    </w:r>
                    <w:r w:rsidR="00656AB6" w:rsidRPr="00656AB6">
                      <w:rPr>
                        <w:rFonts w:cs="Times New Roman"/>
                        <w:noProof/>
                        <w:lang w:val="en-CA"/>
                      </w:rPr>
                      <w:t>(Mendelson-Maoz)</w:t>
                    </w:r>
                    <w:r w:rsidR="00656AB6">
                      <w:rPr>
                        <w:rFonts w:cs="Times New Roman"/>
                      </w:rPr>
                      <w:fldChar w:fldCharType="end"/>
                    </w:r>
                  </w:sdtContent>
                </w:sdt>
              </w:p>
              <w:p w14:paraId="5CF4CA42" w14:textId="77777777" w:rsidR="00656AB6" w:rsidRDefault="00656AB6" w:rsidP="004F133F">
                <w:pPr>
                  <w:rPr>
                    <w:rFonts w:cs="Times New Roman"/>
                  </w:rPr>
                </w:pPr>
              </w:p>
              <w:p w14:paraId="360024C3" w14:textId="77777777" w:rsidR="00FF5D89" w:rsidRPr="00FF5D89" w:rsidRDefault="00FF5D89" w:rsidP="00FF5D89">
                <w:pPr>
                  <w:pStyle w:val="Heading2"/>
                  <w:outlineLvl w:val="1"/>
                </w:pPr>
                <w:proofErr w:type="spellStart"/>
                <w:r>
                  <w:t>Paratextual</w:t>
                </w:r>
                <w:proofErr w:type="spellEnd"/>
                <w:r>
                  <w:t xml:space="preserve"> Material</w:t>
                </w:r>
              </w:p>
              <w:p w14:paraId="3E8F1E10" w14:textId="77777777" w:rsidR="00FF5D89" w:rsidRDefault="00930ACA" w:rsidP="00FF5D89">
                <w:sdt>
                  <w:sdtPr>
                    <w:id w:val="1509637750"/>
                    <w:citation/>
                  </w:sdtPr>
                  <w:sdtEndPr/>
                  <w:sdtContent>
                    <w:r w:rsidR="00FF5D89">
                      <w:fldChar w:fldCharType="begin"/>
                    </w:r>
                    <w:r w:rsidR="00656AB6">
                      <w:rPr>
                        <w:lang w:val="en-CA"/>
                      </w:rPr>
                      <w:instrText xml:space="preserve">CITATION CastelBloom11 \l 4105 </w:instrText>
                    </w:r>
                    <w:r w:rsidR="00FF5D89">
                      <w:fldChar w:fldCharType="separate"/>
                    </w:r>
                    <w:r w:rsidR="00656AB6" w:rsidRPr="00656AB6">
                      <w:rPr>
                        <w:noProof/>
                        <w:lang w:val="en-CA"/>
                      </w:rPr>
                      <w:t>(Castel-Bloom, Confessions of an Author in Crisis)</w:t>
                    </w:r>
                    <w:r w:rsidR="00FF5D89">
                      <w:fldChar w:fldCharType="end"/>
                    </w:r>
                  </w:sdtContent>
                </w:sdt>
              </w:p>
              <w:p w14:paraId="138121C2" w14:textId="77777777" w:rsidR="00D41864" w:rsidRDefault="00930ACA" w:rsidP="00FF5D89">
                <w:sdt>
                  <w:sdtPr>
                    <w:id w:val="-793747205"/>
                    <w:citation/>
                  </w:sdtPr>
                  <w:sdtEndPr/>
                  <w:sdtContent>
                    <w:r w:rsidR="00D41864">
                      <w:fldChar w:fldCharType="begin"/>
                    </w:r>
                    <w:r w:rsidR="00656AB6">
                      <w:rPr>
                        <w:lang w:val="en-CA"/>
                      </w:rPr>
                      <w:instrText xml:space="preserve">CITATION CastelBloom12 \l 4105 </w:instrText>
                    </w:r>
                    <w:r w:rsidR="00D41864">
                      <w:fldChar w:fldCharType="separate"/>
                    </w:r>
                    <w:r w:rsidR="00656AB6" w:rsidRPr="00656AB6">
                      <w:rPr>
                        <w:noProof/>
                        <w:lang w:val="en-CA"/>
                      </w:rPr>
                      <w:t>(Castel-Bloom, Inyan shel ta'am (A Matter of Taste))</w:t>
                    </w:r>
                    <w:r w:rsidR="00D41864">
                      <w:fldChar w:fldCharType="end"/>
                    </w:r>
                  </w:sdtContent>
                </w:sdt>
              </w:p>
              <w:p w14:paraId="5BF8D010" w14:textId="77777777" w:rsidR="003235A7" w:rsidRDefault="00930ACA" w:rsidP="00FF5D89">
                <w:pPr>
                  <w:rPr>
                    <w:lang w:bidi="he-IL"/>
                  </w:rPr>
                </w:pPr>
                <w:sdt>
                  <w:sdtPr>
                    <w:rPr>
                      <w:lang w:bidi="he-IL"/>
                    </w:rPr>
                    <w:id w:val="1708533267"/>
                    <w:citation/>
                  </w:sdtPr>
                  <w:sdtEndPr/>
                  <w:sdtContent>
                    <w:r w:rsidR="00191238">
                      <w:rPr>
                        <w:lang w:bidi="he-IL"/>
                      </w:rPr>
                      <w:fldChar w:fldCharType="begin"/>
                    </w:r>
                    <w:r w:rsidR="00656AB6">
                      <w:rPr>
                        <w:lang w:val="en-CA"/>
                      </w:rPr>
                      <w:instrText xml:space="preserve">CITATION CastelBoom12 \l 4105 </w:instrText>
                    </w:r>
                    <w:r w:rsidR="00191238">
                      <w:rPr>
                        <w:lang w:bidi="he-IL"/>
                      </w:rPr>
                      <w:fldChar w:fldCharType="separate"/>
                    </w:r>
                    <w:r w:rsidR="00656AB6" w:rsidRPr="00656AB6">
                      <w:rPr>
                        <w:noProof/>
                        <w:lang w:val="en-CA"/>
                      </w:rPr>
                      <w:t>(Castel-Bloom, Bi-kri'a rishona ('The First Reading,' Hebrew) - on Dolly City and motherhood)</w:t>
                    </w:r>
                    <w:r w:rsidR="00191238">
                      <w:rPr>
                        <w:lang w:bidi="he-IL"/>
                      </w:rPr>
                      <w:fldChar w:fldCharType="end"/>
                    </w:r>
                  </w:sdtContent>
                </w:sdt>
              </w:p>
            </w:sdtContent>
          </w:sdt>
        </w:tc>
      </w:tr>
    </w:tbl>
    <w:p w14:paraId="4E42255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7A71B" w14:textId="77777777" w:rsidR="00930ACA" w:rsidRDefault="00930ACA" w:rsidP="007A0D55">
      <w:pPr>
        <w:spacing w:after="0" w:line="240" w:lineRule="auto"/>
      </w:pPr>
      <w:r>
        <w:separator/>
      </w:r>
    </w:p>
  </w:endnote>
  <w:endnote w:type="continuationSeparator" w:id="0">
    <w:p w14:paraId="1A7C402B" w14:textId="77777777" w:rsidR="00930ACA" w:rsidRDefault="00930A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99DF7" w14:textId="77777777" w:rsidR="00930ACA" w:rsidRDefault="00930ACA" w:rsidP="007A0D55">
      <w:pPr>
        <w:spacing w:after="0" w:line="240" w:lineRule="auto"/>
      </w:pPr>
      <w:r>
        <w:separator/>
      </w:r>
    </w:p>
  </w:footnote>
  <w:footnote w:type="continuationSeparator" w:id="0">
    <w:p w14:paraId="55CC2CF0" w14:textId="77777777" w:rsidR="00930ACA" w:rsidRDefault="00930A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4AEC4" w14:textId="77777777" w:rsidR="00A531AB" w:rsidRDefault="00A531A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616227" w14:textId="77777777" w:rsidR="00A531AB" w:rsidRDefault="00A531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1D4847"/>
    <w:multiLevelType w:val="hybridMultilevel"/>
    <w:tmpl w:val="5834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25DB3"/>
    <w:rsid w:val="0015114C"/>
    <w:rsid w:val="00191238"/>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4F133F"/>
    <w:rsid w:val="00513EE6"/>
    <w:rsid w:val="00534F8F"/>
    <w:rsid w:val="00590035"/>
    <w:rsid w:val="005A5D31"/>
    <w:rsid w:val="005B177E"/>
    <w:rsid w:val="005B3921"/>
    <w:rsid w:val="005F26D7"/>
    <w:rsid w:val="005F5450"/>
    <w:rsid w:val="00656AB6"/>
    <w:rsid w:val="006D0412"/>
    <w:rsid w:val="007411B9"/>
    <w:rsid w:val="00780D95"/>
    <w:rsid w:val="00780DC7"/>
    <w:rsid w:val="007A0D55"/>
    <w:rsid w:val="007B3377"/>
    <w:rsid w:val="007E5F44"/>
    <w:rsid w:val="00821DE3"/>
    <w:rsid w:val="00846CE1"/>
    <w:rsid w:val="008A5B87"/>
    <w:rsid w:val="00922950"/>
    <w:rsid w:val="00930ACA"/>
    <w:rsid w:val="009A7264"/>
    <w:rsid w:val="009D1606"/>
    <w:rsid w:val="009E18A1"/>
    <w:rsid w:val="009E73D7"/>
    <w:rsid w:val="00A27D2C"/>
    <w:rsid w:val="00A43FAE"/>
    <w:rsid w:val="00A531A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1864"/>
    <w:rsid w:val="00D656DA"/>
    <w:rsid w:val="00D83300"/>
    <w:rsid w:val="00DC6B48"/>
    <w:rsid w:val="00DE729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5D89"/>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B0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ListParagraph">
    <w:name w:val="List Paragraph"/>
    <w:basedOn w:val="Normal"/>
    <w:uiPriority w:val="34"/>
    <w:qFormat/>
    <w:rsid w:val="004F133F"/>
    <w:pPr>
      <w:spacing w:after="200" w:line="240" w:lineRule="auto"/>
      <w:ind w:left="720"/>
      <w:contextualSpacing/>
    </w:pPr>
    <w:rPr>
      <w:rFonts w:eastAsiaTheme="minorEastAsia"/>
      <w:sz w:val="24"/>
      <w:szCs w:val="24"/>
      <w:lang w:val="en-US" w:eastAsia="ja-JP"/>
    </w:rPr>
  </w:style>
  <w:style w:type="paragraph" w:styleId="Caption">
    <w:name w:val="caption"/>
    <w:basedOn w:val="Normal"/>
    <w:next w:val="Normal"/>
    <w:uiPriority w:val="35"/>
    <w:semiHidden/>
    <w:qFormat/>
    <w:rsid w:val="00A43FAE"/>
    <w:pPr>
      <w:spacing w:after="200" w:line="240" w:lineRule="auto"/>
    </w:pPr>
    <w:rPr>
      <w:b/>
      <w:bCs/>
      <w:color w:val="5B9BD5" w:themeColor="accent1"/>
      <w:sz w:val="18"/>
      <w:szCs w:val="18"/>
    </w:rPr>
  </w:style>
  <w:style w:type="character" w:styleId="Hyperlink">
    <w:name w:val="Hyperlink"/>
    <w:basedOn w:val="DefaultParagraphFont"/>
    <w:uiPriority w:val="99"/>
    <w:semiHidden/>
    <w:rsid w:val="00A43F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omanoot.com/wp-content/uploads/2012/06/orly-castel-bloom.jpg" TargetMode="External"/><Relationship Id="rId9" Type="http://schemas.openxmlformats.org/officeDocument/2006/relationships/hyperlink" Target="http://nlarchiv.israel.de/2012_html/Dateien/_02/290212spezial/kastel-blom.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F3D0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F3D0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F3D0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F3D0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F3D0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F3D0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F3D0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F3D0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F3D0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F3D0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F3D07" w:rsidRDefault="0057546F">
          <w:pPr>
            <w:pStyle w:val="EE020CC6EF1144059DB56B6DBA1EE70C"/>
          </w:pPr>
          <w:r>
            <w:rPr>
              <w:rStyle w:val="PlaceholderText"/>
            </w:rPr>
            <w:t>[Enter citations for further reading here]</w:t>
          </w:r>
        </w:p>
      </w:docPartBody>
    </w:docPart>
    <w:docPart>
      <w:docPartPr>
        <w:name w:val="530B3BAA744044929543FC608B081D50"/>
        <w:category>
          <w:name w:val="General"/>
          <w:gallery w:val="placeholder"/>
        </w:category>
        <w:types>
          <w:type w:val="bbPlcHdr"/>
        </w:types>
        <w:behaviors>
          <w:behavior w:val="content"/>
        </w:behaviors>
        <w:guid w:val="{3B9CF3FE-438A-439A-B76B-0B87351DB7C2}"/>
      </w:docPartPr>
      <w:docPartBody>
        <w:p w:rsidR="009F3D07" w:rsidRDefault="009F3D07" w:rsidP="009F3D07">
          <w:pPr>
            <w:pStyle w:val="530B3BAA744044929543FC608B081D5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F3D07"/>
    <w:rsid w:val="00B612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D0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530B3BAA744044929543FC608B081D50">
    <w:name w:val="530B3BAA744044929543FC608B081D50"/>
    <w:rsid w:val="009F3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Cohen11</b:Tag>
    <b:SourceType>Book</b:SourceType>
    <b:Guid>{8ED5961A-C253-476F-AE9B-21C51CDE7F9C}</b:Guid>
    <b:Title>Likro et Orli Kastel-Bloom (Reading Orly Castel-Bloom)</b:Title>
    <b:Year>2011</b:Year>
    <b:Medium>Print. (Hebrew)</b:Medium>
    <b:Author>
      <b:Author>
        <b:NameList>
          <b:Person>
            <b:Last>Cohen</b:Last>
            <b:First>Uri</b:First>
            <b:Middle>S.</b:Middle>
          </b:Person>
        </b:NameList>
      </b:Author>
    </b:Author>
    <b:City>Tel Aviv</b:City>
    <b:Publisher>Ahuzat Bayit</b:Publisher>
    <b:RefOrder>1</b:RefOrder>
  </b:Source>
  <b:Source>
    <b:Tag>Grumberg11</b:Tag>
    <b:SourceType>BookSection</b:SourceType>
    <b:Guid>{D4083979-DCA0-41B8-B865-251CF8F4AEC6}</b:Guid>
    <b:Title>An Architecture of Isolation: Orly Castel-Bloom</b:Title>
    <b:Year>2011</b:Year>
    <b:City>Syracuse</b:City>
    <b:Publisher>Syracuse University Press</b:Publisher>
    <b:Medium>Print</b:Medium>
    <b:Author>
      <b:Author>
        <b:NameList>
          <b:Person>
            <b:Last>Grumberg</b:Last>
            <b:First>Karen</b:First>
          </b:Person>
        </b:NameList>
      </b:Author>
    </b:Author>
    <b:JournalName>Place and Ideology in Contemporary Hebrew Literature</b:JournalName>
    <b:Pages>76-122</b:Pages>
    <b:BookTitle>Place and Ideology in Contemporary Hebrew Literature</b:BookTitle>
    <b:RefOrder>2</b:RefOrder>
  </b:Source>
  <b:Source>
    <b:Tag>Shiffman09</b:Tag>
    <b:SourceType>JournalArticle</b:SourceType>
    <b:Guid>{56FE4EA0-574F-401E-83ED-3B632873646C}</b:Guid>
    <b:Title>Orly Castel-Bloom and Yoel Hoffmann: On Israeli postmodern prose fiction</b:Title>
    <b:Year>Vol. 50 (2009)</b:Year>
    <b:Pages>215-227</b:Pages>
    <b:Medium>Article</b:Medium>
    <b:Author>
      <b:Author>
        <b:NameList>
          <b:Person>
            <b:Last>Shiffman</b:Last>
            <b:First>Smadar</b:First>
          </b:Person>
        </b:NameList>
      </b:Author>
    </b:Author>
    <b:JournalName>Hebrew Studies</b:JournalName>
    <b:RefOrder>3</b:RefOrder>
  </b:Source>
  <b:Source>
    <b:Tag>Shiffman07</b:Tag>
    <b:SourceType>BookSection</b:SourceType>
    <b:Guid>{9522817B-10EE-45B0-B114-490940AA3047}</b:Guid>
    <b:Title>'Orli Kastel-Bloom' ('Orly Castel-Bloom')</b:Title>
    <b:Year>2007</b:Year>
    <b:Pages>109-158</b:Pages>
    <b:Medium>Print. (Hebrew)</b:Medium>
    <b:Author>
      <b:Author>
        <b:NameList>
          <b:Person>
            <b:Last>Shiffman</b:Last>
            <b:First>Smadar</b:First>
          </b:Person>
        </b:NameList>
      </b:Author>
    </b:Author>
    <b:BookTitle>Dvarim she-roim mi-kan (Things You See from Here: David Grossman, Orly Castel-Bloom and Meir Shalev)</b:BookTitle>
    <b:City>Jerusalem</b:City>
    <b:Publisher>Carmel</b:Publisher>
    <b:RefOrder>4</b:RefOrder>
  </b:Source>
  <b:Source>
    <b:Tag>MendelsonMaoz98</b:Tag>
    <b:SourceType>JournalArticle</b:SourceType>
    <b:Guid>{5BA1AE3C-5761-45AE-B2EC-C4D359309684}</b:Guid>
    <b:Title>'Situatsyot kitsonyot zvaatiyot ve-groteskiyot bi-yitsiroteyhem shel Kastel-Bloom ve-Keret' ('Grotesque and Horrible Extreme Situations in the Works of Castel-Bloom and Keret')</b:Title>
    <b:Year>Vol. 11 (1998)</b:Year>
    <b:Pages>269-95</b:Pages>
    <b:Medium>Article (Hebrew)</b:Medium>
    <b:Author>
      <b:Author>
        <b:NameList>
          <b:Person>
            <b:Last>Mendelson-Maoz</b:Last>
            <b:First>Adia</b:First>
          </b:Person>
        </b:NameList>
      </b:Author>
    </b:Author>
    <b:JournalName>Dapim le-mehkar be-sifrut</b:JournalName>
    <b:RefOrder>5</b:RefOrder>
  </b:Source>
  <b:Source>
    <b:Tag>CastelBloom11</b:Tag>
    <b:SourceType>Interview</b:SourceType>
    <b:Guid>{96B052FB-33A5-4E3F-89D2-1C042F0BF4DF}</b:Guid>
    <b:Author>
      <b:Interviewee>
        <b:NameList>
          <b:Person>
            <b:Last>Castel-Bloom</b:Last>
            <b:First>Orly</b:First>
          </b:Person>
        </b:NameList>
      </b:Interviewee>
      <b:Interviewer>
        <b:NameList>
          <b:Person>
            <b:Last>Special</b:Last>
            <b:First>Television</b:First>
          </b:Person>
        </b:NameList>
      </b:Interviewer>
    </b:Author>
    <b:Title>Confessions of an Author in Crisis</b:Title>
    <b:Year>2011</b:Year>
    <b:Month>November</b:Month>
    <b:Day>23</b:Day>
    <b:Medium>http://www.mako.co.il/tv-people/list-index/category1/Article-9866f682280d331006.htm (Hebrew)</b:Medium>
    <b:RefOrder>6</b:RefOrder>
  </b:Source>
  <b:Source>
    <b:Tag>CastelBloom12</b:Tag>
    <b:SourceType>Interview</b:SourceType>
    <b:Guid>{E594095B-EBCB-426E-8829-2C01860E2AA3}</b:Guid>
    <b:Author>
      <b:Interviewee>
        <b:NameList>
          <b:Person>
            <b:Last>Castel-Bloom</b:Last>
            <b:First>Orly</b:First>
          </b:Person>
        </b:NameList>
      </b:Interviewee>
    </b:Author>
    <b:Title>Inyan shel ta'am (A Matter of Taste)</b:Title>
    <b:Year>2012</b:Year>
    <b:Month>June</b:Month>
    <b:Day>18</b:Day>
    <b:Medium>http://www.youtube.com/watch?v=w9_u9SWMo-0 (Hebrew)</b:Medium>
    <b:RefOrder>7</b:RefOrder>
  </b:Source>
  <b:Source>
    <b:Tag>CastelBoom12</b:Tag>
    <b:SourceType>Interview</b:SourceType>
    <b:Guid>{4E2CACC5-384A-471D-9CA5-CA68532EDD2F}</b:Guid>
    <b:Author>
      <b:Interviewee>
        <b:NameList>
          <b:Person>
            <b:Last>Castel-Bloom</b:Last>
            <b:First>Orly</b:First>
          </b:Person>
        </b:NameList>
      </b:Interviewee>
      <b:Interviewer>
        <b:NameList>
          <b:Person>
            <b:Last>Perroni</b:Last>
            <b:First>Emilia</b:First>
          </b:Person>
        </b:NameList>
      </b:Interviewer>
    </b:Author>
    <b:Title>Bi-kri'a rishona ('The First Reading,' Hebrew) - on Dolly City and motherhood</b:Title>
    <b:Year>2012</b:Year>
    <b:Month>June</b:Month>
    <b:Day>7</b:Day>
    <b:Medium>http://www.youtube.com/watch?v=aKoemf_A2ZI (Hebrew)</b:Medium>
    <b:RefOrder>8</b:RefOrder>
  </b:Source>
</b:Sources>
</file>

<file path=customXml/itemProps1.xml><?xml version="1.0" encoding="utf-8"?>
<ds:datastoreItem xmlns:ds="http://schemas.openxmlformats.org/officeDocument/2006/customXml" ds:itemID="{018A599C-0B91-E54D-9D75-4D4AB034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0</TotalTime>
  <Pages>3</Pages>
  <Words>1030</Words>
  <Characters>5872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3</cp:revision>
  <dcterms:created xsi:type="dcterms:W3CDTF">2015-12-31T06:26:00Z</dcterms:created>
  <dcterms:modified xsi:type="dcterms:W3CDTF">2016-01-14T05:57:00Z</dcterms:modified>
</cp:coreProperties>
</file>