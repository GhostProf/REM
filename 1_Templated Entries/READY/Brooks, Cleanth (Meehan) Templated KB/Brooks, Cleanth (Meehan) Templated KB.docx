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63DABD654F4469DA1F3E9FE7D8AF25D"/>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F225D019D1A447387DB1C8BC3790146"/>
            </w:placeholder>
            <w:text/>
          </w:sdtPr>
          <w:sdtEndPr/>
          <w:sdtContent>
            <w:tc>
              <w:tcPr>
                <w:tcW w:w="2073" w:type="dxa"/>
              </w:tcPr>
              <w:p w:rsidR="00B574C9" w:rsidRDefault="00EA4B1F" w:rsidP="00EA4B1F">
                <w:r>
                  <w:t>Adam</w:t>
                </w:r>
              </w:p>
            </w:tc>
          </w:sdtContent>
        </w:sdt>
        <w:sdt>
          <w:sdtPr>
            <w:alias w:val="Middle name"/>
            <w:tag w:val="authorMiddleName"/>
            <w:id w:val="-2076034781"/>
            <w:placeholder>
              <w:docPart w:val="59EF40A0DFDC4AE38922C90B917DAAC5"/>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17F04355D0454FC9A5BA11EEC2FF86DD"/>
            </w:placeholder>
            <w:text/>
          </w:sdtPr>
          <w:sdtEndPr/>
          <w:sdtContent>
            <w:tc>
              <w:tcPr>
                <w:tcW w:w="2642" w:type="dxa"/>
              </w:tcPr>
              <w:p w:rsidR="00B574C9" w:rsidRDefault="00EA4B1F" w:rsidP="00EA4B1F">
                <w:r>
                  <w:t>Meehan</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6229A4D0825B495D9FF144D406E396FC"/>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FDEFCD5D3353425EA20A3BE3BC7F4DAF"/>
            </w:placeholder>
            <w:text/>
          </w:sdtPr>
          <w:sdtContent>
            <w:tc>
              <w:tcPr>
                <w:tcW w:w="8525" w:type="dxa"/>
                <w:gridSpan w:val="4"/>
              </w:tcPr>
              <w:p w:rsidR="00B574C9" w:rsidRDefault="00EA4B1F" w:rsidP="00EA4B1F">
                <w:r w:rsidRPr="00EA4B1F">
                  <w:t>The University of Arizona</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lang w:val="en-US"/>
            </w:rPr>
            <w:alias w:val="Article headword"/>
            <w:tag w:val="articleHeadword"/>
            <w:id w:val="-361440020"/>
            <w:placeholder>
              <w:docPart w:val="B234C2EEA150496D97CB06304C5E5FDD"/>
            </w:placeholder>
            <w:text/>
          </w:sdtPr>
          <w:sdtContent>
            <w:tc>
              <w:tcPr>
                <w:tcW w:w="9016" w:type="dxa"/>
                <w:tcMar>
                  <w:top w:w="113" w:type="dxa"/>
                  <w:bottom w:w="113" w:type="dxa"/>
                </w:tcMar>
              </w:tcPr>
              <w:p w:rsidR="003F0D73" w:rsidRPr="00FB589A" w:rsidRDefault="00EA4B1F" w:rsidP="00EA4B1F">
                <w:r w:rsidRPr="00EA4B1F">
                  <w:rPr>
                    <w:lang w:val="en-US"/>
                  </w:rPr>
                  <w:t xml:space="preserve">Brooks, </w:t>
                </w:r>
                <w:proofErr w:type="spellStart"/>
                <w:r w:rsidRPr="00EA4B1F">
                  <w:rPr>
                    <w:lang w:val="en-US"/>
                  </w:rPr>
                  <w:t>Cleanth</w:t>
                </w:r>
                <w:proofErr w:type="spellEnd"/>
                <w:r w:rsidRPr="00EA4B1F">
                  <w:rPr>
                    <w:lang w:val="en-US"/>
                  </w:rPr>
                  <w:t xml:space="preserve"> (1906-1994)</w:t>
                </w:r>
              </w:p>
            </w:tc>
          </w:sdtContent>
        </w:sdt>
      </w:tr>
      <w:tr w:rsidR="00464699" w:rsidTr="007821B0">
        <w:sdt>
          <w:sdtPr>
            <w:alias w:val="Variant headwords"/>
            <w:tag w:val="variantHeadwords"/>
            <w:id w:val="173464402"/>
            <w:placeholder>
              <w:docPart w:val="EEAA16D4001B48C48B902A07EC742CE2"/>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7418B743C4704D029388DBD4B4F8F19F"/>
            </w:placeholder>
          </w:sdtPr>
          <w:sdtEndPr/>
          <w:sdtContent>
            <w:sdt>
              <w:sdtPr>
                <w:alias w:val="Article text"/>
                <w:tag w:val="articleText"/>
                <w:id w:val="1767882841"/>
                <w:placeholder>
                  <w:docPart w:val="4FECAE76901D416FA527576D756EAA2C"/>
                </w:placeholder>
              </w:sdtPr>
              <w:sdtEndPr/>
              <w:sdtContent>
                <w:tc>
                  <w:tcPr>
                    <w:tcW w:w="9016" w:type="dxa"/>
                    <w:tcMar>
                      <w:top w:w="113" w:type="dxa"/>
                      <w:bottom w:w="113" w:type="dxa"/>
                    </w:tcMar>
                  </w:tcPr>
                  <w:p w:rsidR="00E85A05" w:rsidRDefault="00EA4B1F" w:rsidP="00EA4B1F">
                    <w:proofErr w:type="spellStart"/>
                    <w:r w:rsidRPr="0040351F">
                      <w:t>Cleanth</w:t>
                    </w:r>
                    <w:proofErr w:type="spellEnd"/>
                    <w:r w:rsidRPr="0040351F">
                      <w:t xml:space="preserve"> Brooks was</w:t>
                    </w:r>
                    <w:r>
                      <w:t xml:space="preserve"> an American literary critic and professor, best known for his contributions to the New Criticism movement around the study of poetry. He was</w:t>
                    </w:r>
                    <w:r w:rsidRPr="0040351F">
                      <w:t xml:space="preserve"> born in Murray, Kentucky</w:t>
                    </w:r>
                    <w:r>
                      <w:t>,</w:t>
                    </w:r>
                    <w:r w:rsidRPr="0040351F">
                      <w:t xml:space="preserve"> and spent most of the first half of his life in the American South. He taught at Louisiana State University from 1932 until 1947, when he took a position at Yale. While at LSU, he and colleague Robert Penn Warren</w:t>
                    </w:r>
                    <w:r>
                      <w:t xml:space="preserve"> (1905-1989) </w:t>
                    </w:r>
                    <w:r w:rsidRPr="0040351F">
                      <w:t xml:space="preserve">co-edited </w:t>
                    </w:r>
                    <w:r>
                      <w:rPr>
                        <w:i/>
                      </w:rPr>
                      <w:t>T</w:t>
                    </w:r>
                    <w:r w:rsidRPr="00C80667">
                      <w:rPr>
                        <w:i/>
                      </w:rPr>
                      <w:t xml:space="preserve">he </w:t>
                    </w:r>
                    <w:r w:rsidRPr="0040351F">
                      <w:rPr>
                        <w:i/>
                      </w:rPr>
                      <w:t>Southern Review</w:t>
                    </w:r>
                    <w:r w:rsidRPr="0040351F">
                      <w:t>, which published both critical essays and creative writing, including that of modernist writers Ford Maddox Ford and Wallace Stevens. His prolific work on Southern writers, especially William Faulkner, made an unparalleled contribution to the study of Southern literature in America</w:t>
                    </w:r>
                    <w:r>
                      <w:t>.</w:t>
                    </w:r>
                    <w:r w:rsidRPr="0040351F">
                      <w:t xml:space="preserve"> </w:t>
                    </w:r>
                  </w:p>
                </w:tc>
              </w:sdtContent>
            </w:sdt>
          </w:sdtContent>
        </w:sdt>
      </w:tr>
      <w:tr w:rsidR="003F0D73" w:rsidTr="003F0D73">
        <w:sdt>
          <w:sdtPr>
            <w:alias w:val="Article text"/>
            <w:tag w:val="articleText"/>
            <w:id w:val="634067588"/>
            <w:placeholder>
              <w:docPart w:val="DBB94F8041BE4F69974CEFC095EACF36"/>
            </w:placeholder>
          </w:sdtPr>
          <w:sdtEndPr/>
          <w:sdtContent>
            <w:tc>
              <w:tcPr>
                <w:tcW w:w="9016" w:type="dxa"/>
                <w:tcMar>
                  <w:top w:w="113" w:type="dxa"/>
                  <w:bottom w:w="113" w:type="dxa"/>
                </w:tcMar>
              </w:tcPr>
              <w:p w:rsidR="00EA4B1F" w:rsidRDefault="00EA4B1F" w:rsidP="00EA4B1F">
                <w:proofErr w:type="spellStart"/>
                <w:r w:rsidRPr="0040351F">
                  <w:t>Cleanth</w:t>
                </w:r>
                <w:proofErr w:type="spellEnd"/>
                <w:r w:rsidRPr="0040351F">
                  <w:t xml:space="preserve"> Brooks was born in Murray, Kentucky</w:t>
                </w:r>
                <w:r>
                  <w:t>,</w:t>
                </w:r>
                <w:r w:rsidRPr="0040351F">
                  <w:t xml:space="preserve"> and spent most of the first half of his life in the American South. He taught at Louisiana State University from 1932 until 1947, when he took a position at Yale. While at LSU, he and colleague Robert Penn Warren</w:t>
                </w:r>
                <w:r>
                  <w:t xml:space="preserve"> (1905-1989) </w:t>
                </w:r>
                <w:r w:rsidRPr="0040351F">
                  <w:t xml:space="preserve">co-edited </w:t>
                </w:r>
                <w:r>
                  <w:rPr>
                    <w:i/>
                  </w:rPr>
                  <w:t>T</w:t>
                </w:r>
                <w:r w:rsidRPr="00C80667">
                  <w:rPr>
                    <w:i/>
                  </w:rPr>
                  <w:t xml:space="preserve">he </w:t>
                </w:r>
                <w:r w:rsidRPr="0040351F">
                  <w:rPr>
                    <w:i/>
                  </w:rPr>
                  <w:t>Southern Review</w:t>
                </w:r>
                <w:r w:rsidRPr="0040351F">
                  <w:t xml:space="preserve">, which published both critical essays and creative writing, including that of modernist writers Ford Maddox Ford and Wallace Stevens. His prolific work on Southern writers, especially William Faulkner, made an unparalleled contribution to the study of Southern literature in America. He is perhaps best known for his influence on New Criticism, which pioneered an approach to the study of poetry that involved </w:t>
                </w:r>
                <w:r w:rsidRPr="0040351F">
                  <w:t>analysing</w:t>
                </w:r>
                <w:r w:rsidRPr="0040351F">
                  <w:t xml:space="preserve"> the structural, rhetorical and metaphorical elements of a poem through close reading, rather than relying on biographical and historical details for interpretation. Brooks expounded upon this method in his two most renowned books, </w:t>
                </w:r>
                <w:r w:rsidRPr="0040351F">
                  <w:rPr>
                    <w:i/>
                  </w:rPr>
                  <w:t>Modern Poetry and the Tradition</w:t>
                </w:r>
                <w:r w:rsidRPr="0040351F">
                  <w:t xml:space="preserve"> (1939), which includes a classic reading of T.S. Eliot’s </w:t>
                </w:r>
                <w:r w:rsidRPr="0040351F">
                  <w:rPr>
                    <w:i/>
                  </w:rPr>
                  <w:t>The Waste Land</w:t>
                </w:r>
                <w:r w:rsidRPr="0040351F">
                  <w:t xml:space="preserve">, and </w:t>
                </w:r>
                <w:r>
                  <w:rPr>
                    <w:i/>
                  </w:rPr>
                  <w:t>The Well-</w:t>
                </w:r>
                <w:r w:rsidRPr="0040351F">
                  <w:rPr>
                    <w:i/>
                  </w:rPr>
                  <w:t>Wrought Urn: Studies in the Structure of Poetry</w:t>
                </w:r>
                <w:r w:rsidRPr="0040351F">
                  <w:t xml:space="preserve"> (1947). These works, together with the popular textbook </w:t>
                </w:r>
                <w:r w:rsidRPr="0040351F">
                  <w:rPr>
                    <w:i/>
                  </w:rPr>
                  <w:t>Understanding Poetry</w:t>
                </w:r>
                <w:r w:rsidRPr="0040351F">
                  <w:t xml:space="preserve"> (1938),</w:t>
                </w:r>
                <w:r>
                  <w:t xml:space="preserve"> </w:t>
                </w:r>
                <w:r w:rsidRPr="0040351F">
                  <w:t>co-wr</w:t>
                </w:r>
                <w:r>
                  <w:t>it</w:t>
                </w:r>
                <w:r w:rsidRPr="0040351F">
                  <w:t>te</w:t>
                </w:r>
                <w:r>
                  <w:t>n</w:t>
                </w:r>
                <w:r w:rsidRPr="0040351F">
                  <w:t xml:space="preserve"> with Warren, revolutionized the teaching of poetry in American higher education.</w:t>
                </w:r>
                <w:r w:rsidR="00743B63">
                  <w:t xml:space="preserve"> </w:t>
                </w:r>
              </w:p>
              <w:p w:rsidR="00EA4B1F" w:rsidRDefault="00EA4B1F" w:rsidP="00EA4B1F"/>
              <w:p w:rsidR="00EA4B1F" w:rsidRDefault="00EA4B1F" w:rsidP="00EA4B1F">
                <w:pPr>
                  <w:keepNext/>
                </w:pPr>
                <w:r>
                  <w:t xml:space="preserve">File: </w:t>
                </w:r>
                <w:proofErr w:type="spellStart"/>
                <w:r>
                  <w:t>Cleanth</w:t>
                </w:r>
                <w:proofErr w:type="spellEnd"/>
                <w:r>
                  <w:t xml:space="preserve"> Brooks 1979.jpg</w:t>
                </w:r>
              </w:p>
              <w:p w:rsidR="00EA4B1F" w:rsidRDefault="00EA4B1F" w:rsidP="00EA4B1F">
                <w:pPr>
                  <w:pStyle w:val="Caption"/>
                </w:pPr>
                <w:proofErr w:type="spellStart"/>
                <w:r>
                  <w:t>Cleanth</w:t>
                </w:r>
                <w:proofErr w:type="spellEnd"/>
                <w:r>
                  <w:t xml:space="preserve"> Brooks 1979 </w:t>
                </w:r>
                <w:fldSimple w:instr=" SEQ Cleanth_Brooks_1979 \* ARABIC ">
                  <w:r>
                    <w:rPr>
                      <w:noProof/>
                    </w:rPr>
                    <w:t>1</w:t>
                  </w:r>
                </w:fldSimple>
              </w:p>
              <w:p w:rsidR="00EA4B1F" w:rsidRPr="00597BE8" w:rsidRDefault="00EA4B1F" w:rsidP="00EA4B1F">
                <w:r>
                  <w:t>Source:</w:t>
                </w:r>
                <w:r w:rsidR="00597BE8">
                  <w:t xml:space="preserve"> </w:t>
                </w:r>
                <w:r w:rsidR="00597BE8" w:rsidRPr="00597BE8">
                  <w:t xml:space="preserve">Copyright is retained by the William R. Ferris Collection, </w:t>
                </w:r>
                <w:proofErr w:type="spellStart"/>
                <w:r w:rsidR="00597BE8" w:rsidRPr="00597BE8">
                  <w:t>Southen</w:t>
                </w:r>
                <w:proofErr w:type="spellEnd"/>
                <w:r w:rsidR="00597BE8" w:rsidRPr="00597BE8">
                  <w:t xml:space="preserve"> </w:t>
                </w:r>
                <w:proofErr w:type="spellStart"/>
                <w:r w:rsidR="00597BE8" w:rsidRPr="00597BE8">
                  <w:t>Folklife</w:t>
                </w:r>
                <w:proofErr w:type="spellEnd"/>
                <w:r w:rsidR="00597BE8" w:rsidRPr="00597BE8">
                  <w:t xml:space="preserve"> Collection, University of North Carolina at Chapel Hill</w:t>
                </w:r>
                <w:r w:rsidR="00597BE8">
                  <w:t xml:space="preserve">; image can be </w:t>
                </w:r>
                <w:r w:rsidR="00597BE8" w:rsidRPr="00597BE8">
                  <w:t xml:space="preserve">found at </w:t>
                </w:r>
                <w:hyperlink r:id="rId9" w:history="1">
                  <w:r w:rsidR="00597BE8" w:rsidRPr="00597BE8">
                    <w:rPr>
                      <w:rStyle w:val="Hyperlink"/>
                      <w:rFonts w:cs="Times New Roman"/>
                    </w:rPr>
                    <w:t>http://bit.ly/Pepki7</w:t>
                  </w:r>
                </w:hyperlink>
              </w:p>
              <w:p w:rsidR="00EA4B1F" w:rsidRPr="00597BE8" w:rsidRDefault="00EA4B1F" w:rsidP="00EA4B1F"/>
              <w:p w:rsidR="00EA4B1F" w:rsidRDefault="00EA4B1F" w:rsidP="00EA4B1F">
                <w:pPr>
                  <w:pStyle w:val="Heading1"/>
                </w:pPr>
                <w:r>
                  <w:t>List of Works</w:t>
                </w:r>
              </w:p>
              <w:p w:rsidR="00EA4B1F" w:rsidRPr="0040351F" w:rsidRDefault="00EA4B1F" w:rsidP="00EA4B1F">
                <w:pPr>
                  <w:rPr>
                    <w:b/>
                  </w:rPr>
                </w:pPr>
                <w:r>
                  <w:t xml:space="preserve">Brooks, C. (1938) </w:t>
                </w:r>
                <w:r w:rsidRPr="0040351F">
                  <w:rPr>
                    <w:i/>
                  </w:rPr>
                  <w:t>Understanding Poetry</w:t>
                </w:r>
                <w:r>
                  <w:t>, New York: Holt Rinehart and Winston.</w:t>
                </w:r>
              </w:p>
              <w:p w:rsidR="00EA4B1F" w:rsidRPr="0040351F" w:rsidRDefault="00EA4B1F" w:rsidP="00EA4B1F">
                <w:pPr>
                  <w:rPr>
                    <w:b/>
                  </w:rPr>
                </w:pPr>
                <w:r>
                  <w:t xml:space="preserve">------ (1939) </w:t>
                </w:r>
                <w:r w:rsidRPr="0040351F">
                  <w:rPr>
                    <w:i/>
                  </w:rPr>
                  <w:t>Modern Poetry and the Tradition</w:t>
                </w:r>
                <w:r>
                  <w:t>, Chapel Hill: University of North Carolina Press.</w:t>
                </w:r>
              </w:p>
              <w:p w:rsidR="00EA4B1F" w:rsidRDefault="00EA4B1F" w:rsidP="00EA4B1F">
                <w:r>
                  <w:t xml:space="preserve">------ (1943) </w:t>
                </w:r>
                <w:r w:rsidRPr="0040351F">
                  <w:rPr>
                    <w:i/>
                  </w:rPr>
                  <w:t>Understanding Fiction</w:t>
                </w:r>
                <w:r>
                  <w:t>, New York: F.S. Crofts &amp; Co.</w:t>
                </w:r>
              </w:p>
              <w:p w:rsidR="00EA4B1F" w:rsidRPr="0040351F" w:rsidRDefault="00EA4B1F" w:rsidP="00EA4B1F">
                <w:pPr>
                  <w:rPr>
                    <w:b/>
                  </w:rPr>
                </w:pPr>
                <w:r>
                  <w:lastRenderedPageBreak/>
                  <w:t xml:space="preserve">------ (1947) </w:t>
                </w:r>
                <w:r>
                  <w:rPr>
                    <w:i/>
                  </w:rPr>
                  <w:t>The Well-</w:t>
                </w:r>
                <w:r w:rsidRPr="0040351F">
                  <w:rPr>
                    <w:i/>
                  </w:rPr>
                  <w:t>Wrought Urn: Studies in the Structure of Poetry</w:t>
                </w:r>
                <w:r>
                  <w:t xml:space="preserve">, New York: </w:t>
                </w:r>
                <w:proofErr w:type="spellStart"/>
                <w:r>
                  <w:t>Reynal</w:t>
                </w:r>
                <w:proofErr w:type="spellEnd"/>
                <w:r>
                  <w:t xml:space="preserve"> &amp; Hitchcock.</w:t>
                </w:r>
              </w:p>
              <w:p w:rsidR="003F0D73" w:rsidRPr="00EA4B1F" w:rsidRDefault="00EA4B1F" w:rsidP="00EA4B1F">
                <w:r>
                  <w:t xml:space="preserve">------ (1963) </w:t>
                </w:r>
                <w:r w:rsidRPr="0040351F">
                  <w:rPr>
                    <w:i/>
                  </w:rPr>
                  <w:t>William</w:t>
                </w:r>
                <w:bookmarkStart w:id="0" w:name="_GoBack"/>
                <w:bookmarkEnd w:id="0"/>
                <w:r w:rsidRPr="0040351F">
                  <w:rPr>
                    <w:i/>
                  </w:rPr>
                  <w:t xml:space="preserve"> Faulkner: The </w:t>
                </w:r>
                <w:proofErr w:type="spellStart"/>
                <w:r w:rsidRPr="0040351F">
                  <w:rPr>
                    <w:i/>
                  </w:rPr>
                  <w:t>Yoknapatawpha</w:t>
                </w:r>
                <w:proofErr w:type="spellEnd"/>
                <w:r w:rsidRPr="0040351F">
                  <w:rPr>
                    <w:i/>
                  </w:rPr>
                  <w:t xml:space="preserve"> Country</w:t>
                </w:r>
                <w:r>
                  <w:t>, New Haven: Yale University Press.</w:t>
                </w:r>
              </w:p>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EE020CC6EF1144059DB56B6DBA1EE70C"/>
              </w:placeholder>
            </w:sdtPr>
            <w:sdtEndPr/>
            <w:sdtContent>
              <w:p w:rsidR="00EA4B1F" w:rsidRPr="0040351F" w:rsidRDefault="00EA4B1F" w:rsidP="00EA4B1F">
                <w:sdt>
                  <w:sdtPr>
                    <w:id w:val="1925447240"/>
                    <w:citation/>
                  </w:sdtPr>
                  <w:sdtContent>
                    <w:r>
                      <w:fldChar w:fldCharType="begin"/>
                    </w:r>
                    <w:r>
                      <w:rPr>
                        <w:lang w:val="en-CA"/>
                      </w:rPr>
                      <w:instrText xml:space="preserve"> CITATION Grimshaw98 \l 4105 </w:instrText>
                    </w:r>
                    <w:r>
                      <w:fldChar w:fldCharType="separate"/>
                    </w:r>
                    <w:r>
                      <w:rPr>
                        <w:noProof/>
                        <w:lang w:val="en-CA"/>
                      </w:rPr>
                      <w:t xml:space="preserve"> (Grimshaw)</w:t>
                    </w:r>
                    <w:r>
                      <w:fldChar w:fldCharType="end"/>
                    </w:r>
                  </w:sdtContent>
                </w:sdt>
              </w:p>
              <w:p w:rsidR="00EA4B1F" w:rsidRDefault="00EA4B1F" w:rsidP="00EA4B1F">
                <w:sdt>
                  <w:sdtPr>
                    <w:id w:val="527148023"/>
                    <w:citation/>
                  </w:sdtPr>
                  <w:sdtContent>
                    <w:r>
                      <w:fldChar w:fldCharType="begin"/>
                    </w:r>
                    <w:r>
                      <w:rPr>
                        <w:lang w:val="en-CA"/>
                      </w:rPr>
                      <w:instrText xml:space="preserve">CITATION Simpson76 \l 4105 </w:instrText>
                    </w:r>
                    <w:r>
                      <w:fldChar w:fldCharType="separate"/>
                    </w:r>
                    <w:r w:rsidRPr="00EA4B1F">
                      <w:rPr>
                        <w:noProof/>
                      </w:rPr>
                      <w:t>(Simpson)</w:t>
                    </w:r>
                    <w:r>
                      <w:fldChar w:fldCharType="end"/>
                    </w:r>
                  </w:sdtContent>
                </w:sdt>
              </w:p>
              <w:p w:rsidR="003235A7" w:rsidRPr="00EA4B1F" w:rsidRDefault="00EA4B1F" w:rsidP="00EA4B1F">
                <w:sdt>
                  <w:sdtPr>
                    <w:id w:val="1555348110"/>
                    <w:citation/>
                  </w:sdtPr>
                  <w:sdtContent>
                    <w:r>
                      <w:fldChar w:fldCharType="begin"/>
                    </w:r>
                    <w:r>
                      <w:rPr>
                        <w:lang w:val="en-CA"/>
                      </w:rPr>
                      <w:instrText xml:space="preserve"> CITATION Winchell96 \l 4105 </w:instrText>
                    </w:r>
                    <w:r>
                      <w:fldChar w:fldCharType="separate"/>
                    </w:r>
                    <w:r>
                      <w:rPr>
                        <w:noProof/>
                        <w:lang w:val="en-CA"/>
                      </w:rPr>
                      <w:t>(Winchell)</w:t>
                    </w:r>
                    <w:r>
                      <w:fldChar w:fldCharType="end"/>
                    </w:r>
                  </w:sdtContent>
                </w:sdt>
              </w:p>
            </w:sdtContent>
          </w:sdt>
        </w:tc>
      </w:tr>
    </w:tbl>
    <w:p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288D" w:rsidRDefault="001C288D" w:rsidP="007A0D55">
      <w:pPr>
        <w:spacing w:after="0" w:line="240" w:lineRule="auto"/>
      </w:pPr>
      <w:r>
        <w:separator/>
      </w:r>
    </w:p>
  </w:endnote>
  <w:endnote w:type="continuationSeparator" w:id="0">
    <w:p w:rsidR="001C288D" w:rsidRDefault="001C288D"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20002A87" w:usb1="00000000" w:usb2="00000000" w:usb3="00000000" w:csb0="000001F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288D" w:rsidRDefault="001C288D" w:rsidP="007A0D55">
      <w:pPr>
        <w:spacing w:after="0" w:line="240" w:lineRule="auto"/>
      </w:pPr>
      <w:r>
        <w:separator/>
      </w:r>
    </w:p>
  </w:footnote>
  <w:footnote w:type="continuationSeparator" w:id="0">
    <w:p w:rsidR="001C288D" w:rsidRDefault="001C288D"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D58"/>
    <w:rsid w:val="00032559"/>
    <w:rsid w:val="00052040"/>
    <w:rsid w:val="000B25AE"/>
    <w:rsid w:val="000B55AB"/>
    <w:rsid w:val="000D24DC"/>
    <w:rsid w:val="00101B2E"/>
    <w:rsid w:val="00116FA0"/>
    <w:rsid w:val="0015114C"/>
    <w:rsid w:val="001A21F3"/>
    <w:rsid w:val="001A2537"/>
    <w:rsid w:val="001A6A06"/>
    <w:rsid w:val="001C288D"/>
    <w:rsid w:val="00210C03"/>
    <w:rsid w:val="002162E2"/>
    <w:rsid w:val="00225C5A"/>
    <w:rsid w:val="00230B10"/>
    <w:rsid w:val="00234353"/>
    <w:rsid w:val="00244BB0"/>
    <w:rsid w:val="002A0A0D"/>
    <w:rsid w:val="002B0B37"/>
    <w:rsid w:val="002F2D58"/>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97BE8"/>
    <w:rsid w:val="005B177E"/>
    <w:rsid w:val="005B3921"/>
    <w:rsid w:val="005F26D7"/>
    <w:rsid w:val="005F5450"/>
    <w:rsid w:val="006D0412"/>
    <w:rsid w:val="007411B9"/>
    <w:rsid w:val="00743B63"/>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4B1F"/>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paragraph" w:styleId="Caption">
    <w:name w:val="caption"/>
    <w:basedOn w:val="Normal"/>
    <w:next w:val="Normal"/>
    <w:uiPriority w:val="35"/>
    <w:semiHidden/>
    <w:qFormat/>
    <w:rsid w:val="00EA4B1F"/>
    <w:pPr>
      <w:spacing w:after="200" w:line="240" w:lineRule="auto"/>
    </w:pPr>
    <w:rPr>
      <w:b/>
      <w:bCs/>
      <w:color w:val="5B9BD5" w:themeColor="accent1"/>
      <w:sz w:val="18"/>
      <w:szCs w:val="18"/>
    </w:rPr>
  </w:style>
  <w:style w:type="character" w:styleId="Hyperlink">
    <w:name w:val="Hyperlink"/>
    <w:basedOn w:val="DefaultParagraphFont"/>
    <w:uiPriority w:val="99"/>
    <w:unhideWhenUsed/>
    <w:rsid w:val="00597BE8"/>
    <w:rPr>
      <w:color w:val="0000FF"/>
      <w:u w:val="single"/>
    </w:rPr>
  </w:style>
  <w:style w:type="character" w:styleId="FollowedHyperlink">
    <w:name w:val="FollowedHyperlink"/>
    <w:basedOn w:val="DefaultParagraphFont"/>
    <w:uiPriority w:val="99"/>
    <w:semiHidden/>
    <w:rsid w:val="00597BE8"/>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paragraph" w:styleId="Caption">
    <w:name w:val="caption"/>
    <w:basedOn w:val="Normal"/>
    <w:next w:val="Normal"/>
    <w:uiPriority w:val="35"/>
    <w:semiHidden/>
    <w:qFormat/>
    <w:rsid w:val="00EA4B1F"/>
    <w:pPr>
      <w:spacing w:after="200" w:line="240" w:lineRule="auto"/>
    </w:pPr>
    <w:rPr>
      <w:b/>
      <w:bCs/>
      <w:color w:val="5B9BD5" w:themeColor="accent1"/>
      <w:sz w:val="18"/>
      <w:szCs w:val="18"/>
    </w:rPr>
  </w:style>
  <w:style w:type="character" w:styleId="Hyperlink">
    <w:name w:val="Hyperlink"/>
    <w:basedOn w:val="DefaultParagraphFont"/>
    <w:uiPriority w:val="99"/>
    <w:unhideWhenUsed/>
    <w:rsid w:val="00597BE8"/>
    <w:rPr>
      <w:color w:val="0000FF"/>
      <w:u w:val="single"/>
    </w:rPr>
  </w:style>
  <w:style w:type="character" w:styleId="FollowedHyperlink">
    <w:name w:val="FollowedHyperlink"/>
    <w:basedOn w:val="DefaultParagraphFont"/>
    <w:uiPriority w:val="99"/>
    <w:semiHidden/>
    <w:rsid w:val="00597BE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bit.ly/Pepki7"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hleen\Download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63DABD654F4469DA1F3E9FE7D8AF25D"/>
        <w:category>
          <w:name w:val="General"/>
          <w:gallery w:val="placeholder"/>
        </w:category>
        <w:types>
          <w:type w:val="bbPlcHdr"/>
        </w:types>
        <w:behaviors>
          <w:behavior w:val="content"/>
        </w:behaviors>
        <w:guid w:val="{823FFA9A-6D0E-4697-B166-068000CB099B}"/>
      </w:docPartPr>
      <w:docPartBody>
        <w:p w:rsidR="002D7261" w:rsidRDefault="0057546F">
          <w:pPr>
            <w:pStyle w:val="F63DABD654F4469DA1F3E9FE7D8AF25D"/>
          </w:pPr>
          <w:r w:rsidRPr="00CC586D">
            <w:rPr>
              <w:rStyle w:val="PlaceholderText"/>
              <w:b/>
              <w:color w:val="FFFFFF" w:themeColor="background1"/>
            </w:rPr>
            <w:t>[Salutation]</w:t>
          </w:r>
        </w:p>
      </w:docPartBody>
    </w:docPart>
    <w:docPart>
      <w:docPartPr>
        <w:name w:val="9F225D019D1A447387DB1C8BC3790146"/>
        <w:category>
          <w:name w:val="General"/>
          <w:gallery w:val="placeholder"/>
        </w:category>
        <w:types>
          <w:type w:val="bbPlcHdr"/>
        </w:types>
        <w:behaviors>
          <w:behavior w:val="content"/>
        </w:behaviors>
        <w:guid w:val="{9EA6E2DC-99CA-4575-86CA-30AACEB0E599}"/>
      </w:docPartPr>
      <w:docPartBody>
        <w:p w:rsidR="002D7261" w:rsidRDefault="0057546F">
          <w:pPr>
            <w:pStyle w:val="9F225D019D1A447387DB1C8BC3790146"/>
          </w:pPr>
          <w:r>
            <w:rPr>
              <w:rStyle w:val="PlaceholderText"/>
            </w:rPr>
            <w:t>[First name]</w:t>
          </w:r>
        </w:p>
      </w:docPartBody>
    </w:docPart>
    <w:docPart>
      <w:docPartPr>
        <w:name w:val="59EF40A0DFDC4AE38922C90B917DAAC5"/>
        <w:category>
          <w:name w:val="General"/>
          <w:gallery w:val="placeholder"/>
        </w:category>
        <w:types>
          <w:type w:val="bbPlcHdr"/>
        </w:types>
        <w:behaviors>
          <w:behavior w:val="content"/>
        </w:behaviors>
        <w:guid w:val="{F6B35FC7-D98F-401A-8CB8-378B699C2E14}"/>
      </w:docPartPr>
      <w:docPartBody>
        <w:p w:rsidR="002D7261" w:rsidRDefault="0057546F">
          <w:pPr>
            <w:pStyle w:val="59EF40A0DFDC4AE38922C90B917DAAC5"/>
          </w:pPr>
          <w:r>
            <w:rPr>
              <w:rStyle w:val="PlaceholderText"/>
            </w:rPr>
            <w:t>[Middle name]</w:t>
          </w:r>
        </w:p>
      </w:docPartBody>
    </w:docPart>
    <w:docPart>
      <w:docPartPr>
        <w:name w:val="17F04355D0454FC9A5BA11EEC2FF86DD"/>
        <w:category>
          <w:name w:val="General"/>
          <w:gallery w:val="placeholder"/>
        </w:category>
        <w:types>
          <w:type w:val="bbPlcHdr"/>
        </w:types>
        <w:behaviors>
          <w:behavior w:val="content"/>
        </w:behaviors>
        <w:guid w:val="{4E6A4DAD-CFC6-4BC8-A50B-DF334416E1B2}"/>
      </w:docPartPr>
      <w:docPartBody>
        <w:p w:rsidR="002D7261" w:rsidRDefault="0057546F">
          <w:pPr>
            <w:pStyle w:val="17F04355D0454FC9A5BA11EEC2FF86DD"/>
          </w:pPr>
          <w:r>
            <w:rPr>
              <w:rStyle w:val="PlaceholderText"/>
            </w:rPr>
            <w:t>[Last name]</w:t>
          </w:r>
        </w:p>
      </w:docPartBody>
    </w:docPart>
    <w:docPart>
      <w:docPartPr>
        <w:name w:val="6229A4D0825B495D9FF144D406E396FC"/>
        <w:category>
          <w:name w:val="General"/>
          <w:gallery w:val="placeholder"/>
        </w:category>
        <w:types>
          <w:type w:val="bbPlcHdr"/>
        </w:types>
        <w:behaviors>
          <w:behavior w:val="content"/>
        </w:behaviors>
        <w:guid w:val="{00B32CA7-BA08-4E1A-B690-88910180EA9B}"/>
      </w:docPartPr>
      <w:docPartBody>
        <w:p w:rsidR="002D7261" w:rsidRDefault="0057546F">
          <w:pPr>
            <w:pStyle w:val="6229A4D0825B495D9FF144D406E396FC"/>
          </w:pPr>
          <w:r>
            <w:rPr>
              <w:rStyle w:val="PlaceholderText"/>
            </w:rPr>
            <w:t>[Enter your biography]</w:t>
          </w:r>
        </w:p>
      </w:docPartBody>
    </w:docPart>
    <w:docPart>
      <w:docPartPr>
        <w:name w:val="FDEFCD5D3353425EA20A3BE3BC7F4DAF"/>
        <w:category>
          <w:name w:val="General"/>
          <w:gallery w:val="placeholder"/>
        </w:category>
        <w:types>
          <w:type w:val="bbPlcHdr"/>
        </w:types>
        <w:behaviors>
          <w:behavior w:val="content"/>
        </w:behaviors>
        <w:guid w:val="{677723AD-949B-437C-BE4A-4561F0C30ED0}"/>
      </w:docPartPr>
      <w:docPartBody>
        <w:p w:rsidR="002D7261" w:rsidRDefault="0057546F">
          <w:pPr>
            <w:pStyle w:val="FDEFCD5D3353425EA20A3BE3BC7F4DAF"/>
          </w:pPr>
          <w:r>
            <w:rPr>
              <w:rStyle w:val="PlaceholderText"/>
            </w:rPr>
            <w:t>[Enter the institution with which you are affiliated]</w:t>
          </w:r>
        </w:p>
      </w:docPartBody>
    </w:docPart>
    <w:docPart>
      <w:docPartPr>
        <w:name w:val="B234C2EEA150496D97CB06304C5E5FDD"/>
        <w:category>
          <w:name w:val="General"/>
          <w:gallery w:val="placeholder"/>
        </w:category>
        <w:types>
          <w:type w:val="bbPlcHdr"/>
        </w:types>
        <w:behaviors>
          <w:behavior w:val="content"/>
        </w:behaviors>
        <w:guid w:val="{3BB1389D-FD50-4684-93BC-66DEF153B102}"/>
      </w:docPartPr>
      <w:docPartBody>
        <w:p w:rsidR="002D7261" w:rsidRDefault="0057546F">
          <w:pPr>
            <w:pStyle w:val="B234C2EEA150496D97CB06304C5E5FDD"/>
          </w:pPr>
          <w:r w:rsidRPr="00EF74F7">
            <w:rPr>
              <w:b/>
              <w:color w:val="808080" w:themeColor="background1" w:themeShade="80"/>
            </w:rPr>
            <w:t>[Enter the headword for your article]</w:t>
          </w:r>
        </w:p>
      </w:docPartBody>
    </w:docPart>
    <w:docPart>
      <w:docPartPr>
        <w:name w:val="EEAA16D4001B48C48B902A07EC742CE2"/>
        <w:category>
          <w:name w:val="General"/>
          <w:gallery w:val="placeholder"/>
        </w:category>
        <w:types>
          <w:type w:val="bbPlcHdr"/>
        </w:types>
        <w:behaviors>
          <w:behavior w:val="content"/>
        </w:behaviors>
        <w:guid w:val="{5E569D71-686C-4D52-A4C1-2BA51FAFDCA7}"/>
      </w:docPartPr>
      <w:docPartBody>
        <w:p w:rsidR="002D7261" w:rsidRDefault="0057546F">
          <w:pPr>
            <w:pStyle w:val="EEAA16D4001B48C48B902A07EC742CE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418B743C4704D029388DBD4B4F8F19F"/>
        <w:category>
          <w:name w:val="General"/>
          <w:gallery w:val="placeholder"/>
        </w:category>
        <w:types>
          <w:type w:val="bbPlcHdr"/>
        </w:types>
        <w:behaviors>
          <w:behavior w:val="content"/>
        </w:behaviors>
        <w:guid w:val="{63AB5B39-9962-4485-B2DA-D5E154F54536}"/>
      </w:docPartPr>
      <w:docPartBody>
        <w:p w:rsidR="002D7261" w:rsidRDefault="0057546F">
          <w:pPr>
            <w:pStyle w:val="7418B743C4704D029388DBD4B4F8F19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BB94F8041BE4F69974CEFC095EACF36"/>
        <w:category>
          <w:name w:val="General"/>
          <w:gallery w:val="placeholder"/>
        </w:category>
        <w:types>
          <w:type w:val="bbPlcHdr"/>
        </w:types>
        <w:behaviors>
          <w:behavior w:val="content"/>
        </w:behaviors>
        <w:guid w:val="{B1E99695-066A-40B9-B62D-5954727FC12B}"/>
      </w:docPartPr>
      <w:docPartBody>
        <w:p w:rsidR="002D7261" w:rsidRDefault="0057546F">
          <w:pPr>
            <w:pStyle w:val="DBB94F8041BE4F69974CEFC095EACF3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E020CC6EF1144059DB56B6DBA1EE70C"/>
        <w:category>
          <w:name w:val="General"/>
          <w:gallery w:val="placeholder"/>
        </w:category>
        <w:types>
          <w:type w:val="bbPlcHdr"/>
        </w:types>
        <w:behaviors>
          <w:behavior w:val="content"/>
        </w:behaviors>
        <w:guid w:val="{308EE97E-16BD-452D-A7C3-8BCD1587CDD9}"/>
      </w:docPartPr>
      <w:docPartBody>
        <w:p w:rsidR="002D7261" w:rsidRDefault="0057546F">
          <w:pPr>
            <w:pStyle w:val="EE020CC6EF1144059DB56B6DBA1EE70C"/>
          </w:pPr>
          <w:r>
            <w:rPr>
              <w:rStyle w:val="PlaceholderText"/>
            </w:rPr>
            <w:t>[Enter citations for further reading here]</w:t>
          </w:r>
        </w:p>
      </w:docPartBody>
    </w:docPart>
    <w:docPart>
      <w:docPartPr>
        <w:name w:val="4FECAE76901D416FA527576D756EAA2C"/>
        <w:category>
          <w:name w:val="General"/>
          <w:gallery w:val="placeholder"/>
        </w:category>
        <w:types>
          <w:type w:val="bbPlcHdr"/>
        </w:types>
        <w:behaviors>
          <w:behavior w:val="content"/>
        </w:behaviors>
        <w:guid w:val="{754B6772-E5A1-421D-841A-402F74C260A6}"/>
      </w:docPartPr>
      <w:docPartBody>
        <w:p w:rsidR="00000000" w:rsidRDefault="002D7261" w:rsidP="002D7261">
          <w:pPr>
            <w:pStyle w:val="4FECAE76901D416FA527576D756EAA2C"/>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20002A87" w:usb1="00000000" w:usb2="00000000" w:usb3="00000000" w:csb0="000001F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46F"/>
    <w:rsid w:val="002D7261"/>
    <w:rsid w:val="0057546F"/>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D7261"/>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 w:type="paragraph" w:customStyle="1" w:styleId="8CB8252E923E45F19E3344272167CAB1">
    <w:name w:val="8CB8252E923E45F19E3344272167CAB1"/>
    <w:rsid w:val="002D7261"/>
    <w:rPr>
      <w:lang w:val="en-US" w:eastAsia="zh-CN"/>
    </w:rPr>
  </w:style>
  <w:style w:type="paragraph" w:customStyle="1" w:styleId="4FECAE76901D416FA527576D756EAA2C">
    <w:name w:val="4FECAE76901D416FA527576D756EAA2C"/>
    <w:rsid w:val="002D7261"/>
    <w:rPr>
      <w:lang w:val="en-US" w:eastAsia="zh-CN"/>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D7261"/>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 w:type="paragraph" w:customStyle="1" w:styleId="8CB8252E923E45F19E3344272167CAB1">
    <w:name w:val="8CB8252E923E45F19E3344272167CAB1"/>
    <w:rsid w:val="002D7261"/>
    <w:rPr>
      <w:lang w:val="en-US" w:eastAsia="zh-CN"/>
    </w:rPr>
  </w:style>
  <w:style w:type="paragraph" w:customStyle="1" w:styleId="4FECAE76901D416FA527576D756EAA2C">
    <w:name w:val="4FECAE76901D416FA527576D756EAA2C"/>
    <w:rsid w:val="002D7261"/>
    <w:rPr>
      <w:lang w:val="en-US" w:eastAsia="zh-CN"/>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Grimshaw98</b:Tag>
    <b:SourceType>Book</b:SourceType>
    <b:Guid>{D351283A-A0F2-42B8-AFB4-9C98C776EBED}</b:Guid>
    <b:Author>
      <b:Author>
        <b:NameList>
          <b:Person>
            <b:Last>Grimshaw</b:Last>
            <b:First>James</b:First>
            <b:Middle>A.</b:Middle>
          </b:Person>
        </b:NameList>
      </b:Author>
    </b:Author>
    <b:Title>Cleanth Brooks and Robert Penn Warren: A Literary Correspondence</b:Title>
    <b:Year>1998</b:Year>
    <b:City>Columbia</b:City>
    <b:Publisher>University of Missouri Press</b:Publisher>
    <b:Medium>Print</b:Medium>
    <b:RefOrder>1</b:RefOrder>
  </b:Source>
  <b:Source>
    <b:Tag>Simpson76</b:Tag>
    <b:SourceType>Book</b:SourceType>
    <b:Guid>{6F9EF5C5-A3A1-411A-8C1A-4F70D05E2D4B}</b:Guid>
    <b:Author>
      <b:Author>
        <b:NameList>
          <b:Person>
            <b:Last>Simpson</b:Last>
            <b:First>Lewis</b:First>
            <b:Middle>P.</b:Middle>
          </b:Person>
        </b:NameList>
      </b:Author>
    </b:Author>
    <b:Title>The Possibilities of Order: Cleanth Brooks and His Work</b:Title>
    <b:Year>1976</b:Year>
    <b:City>Baton Rouge</b:City>
    <b:Publisher>Louisiana State University Press</b:Publisher>
    <b:Medium>Print</b:Medium>
    <b:RefOrder>2</b:RefOrder>
  </b:Source>
  <b:Source>
    <b:Tag>Winchell96</b:Tag>
    <b:SourceType>Book</b:SourceType>
    <b:Guid>{45AE0964-ECEA-4D01-8C0C-827A3468D217}</b:Guid>
    <b:Author>
      <b:Author>
        <b:NameList>
          <b:Person>
            <b:Last>Winchell</b:Last>
            <b:First>Mark</b:First>
            <b:Middle>Royden</b:Middle>
          </b:Person>
        </b:NameList>
      </b:Author>
    </b:Author>
    <b:Title>Cleanth Brooks and the Rise of Modern Criticism</b:Title>
    <b:Year>1996</b:Year>
    <b:City>Charlottesville</b:City>
    <b:Publisher>University of Virginia Press</b:Publisher>
    <b:Medium>Print</b:Medium>
    <b:RefOrder>3</b:RefOrder>
  </b:Source>
</b:Sources>
</file>

<file path=customXml/itemProps1.xml><?xml version="1.0" encoding="utf-8"?>
<ds:datastoreItem xmlns:ds="http://schemas.openxmlformats.org/officeDocument/2006/customXml" ds:itemID="{F1907F50-912E-4468-ADA0-E6CA00E8D3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1</TotalTime>
  <Pages>2</Pages>
  <Words>471</Words>
  <Characters>2690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Beecroft</dc:creator>
  <cp:lastModifiedBy>ds</cp:lastModifiedBy>
  <cp:revision>3</cp:revision>
  <dcterms:created xsi:type="dcterms:W3CDTF">2015-10-28T23:10:00Z</dcterms:created>
  <dcterms:modified xsi:type="dcterms:W3CDTF">2015-10-28T23:10:00Z</dcterms:modified>
</cp:coreProperties>
</file>