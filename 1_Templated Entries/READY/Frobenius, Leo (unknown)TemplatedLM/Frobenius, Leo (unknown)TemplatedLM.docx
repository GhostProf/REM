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E9890FEC445A14793855A70C1D3B5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A9A97BBCEBFC4C8DB99220C88BA8F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79744285228D468A0AF38B02A8371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33C4E96743B143B168E83983092A5B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0194A6D3EDA45B671B83FC195143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34074A189B104695D01D0B4DC75D2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9672E4A22F0EF47A03BFA7327C8714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8014D" w:rsidP="00E8014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Frobenius</w:t>
                </w:r>
                <w:proofErr w:type="spellEnd"/>
                <w:r>
                  <w:rPr>
                    <w:b/>
                  </w:rPr>
                  <w:t>, Leo (1873-1938)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B8F3E500F6FED49AF42F366A9AD1D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5602AA4AFF76B4E8E55E02E2FDE09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014D" w:rsidP="00E85A05">
                <w:r w:rsidRPr="00E8014D">
                  <w:rPr>
                    <w:lang w:val="en-US"/>
                  </w:rPr>
                  <w:t xml:space="preserve">Leo Viktor </w:t>
                </w:r>
                <w:proofErr w:type="spellStart"/>
                <w:r w:rsidRPr="00E8014D">
                  <w:rPr>
                    <w:lang w:val="en-US"/>
                  </w:rPr>
                  <w:t>Frobenius</w:t>
                </w:r>
                <w:proofErr w:type="spellEnd"/>
                <w:r w:rsidRPr="00E8014D">
                  <w:rPr>
                    <w:lang w:val="en-US"/>
                  </w:rPr>
                  <w:t xml:space="preserve">, a German ethnologist and philosopher of culture with a particular interest in African cultures, was a central figure in the German discipline of </w:t>
                </w:r>
                <w:proofErr w:type="spellStart"/>
                <w:r w:rsidRPr="00E8014D">
                  <w:rPr>
                    <w:i/>
                    <w:lang w:val="en-US"/>
                  </w:rPr>
                  <w:t>Kulturmorphologie</w:t>
                </w:r>
                <w:proofErr w:type="spellEnd"/>
                <w:r w:rsidRPr="00E8014D">
                  <w:rPr>
                    <w:lang w:val="en-US"/>
                  </w:rPr>
                  <w:t xml:space="preserve">. 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79C729899433A49832A96D0A4B054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014D" w:rsidRPr="00E8014D" w:rsidRDefault="00E8014D" w:rsidP="00E8014D">
                <w:pPr>
                  <w:rPr>
                    <w:lang w:val="en-CA"/>
                  </w:rPr>
                </w:pPr>
                <w:r w:rsidRPr="00E8014D">
                  <w:rPr>
                    <w:lang w:val="en-CA"/>
                  </w:rPr>
                  <w:t xml:space="preserve">Leo Viktor </w:t>
                </w:r>
                <w:proofErr w:type="spellStart"/>
                <w:r w:rsidRPr="00E8014D">
                  <w:rPr>
                    <w:lang w:val="en-CA"/>
                  </w:rPr>
                  <w:t>Frobenius</w:t>
                </w:r>
                <w:proofErr w:type="spellEnd"/>
                <w:r w:rsidRPr="00E8014D">
                  <w:rPr>
                    <w:lang w:val="en-CA"/>
                  </w:rPr>
                  <w:t xml:space="preserve">, a German ethnologist and philosopher of culture with a particular interest in African cultures, was a central figure in the German discipline of </w:t>
                </w:r>
                <w:proofErr w:type="spellStart"/>
                <w:r w:rsidRPr="00E8014D">
                  <w:rPr>
                    <w:i/>
                    <w:lang w:val="en-CA"/>
                  </w:rPr>
                  <w:t>Kulturmorphologie</w:t>
                </w:r>
                <w:proofErr w:type="spellEnd"/>
                <w:r w:rsidRPr="00E8014D">
                  <w:rPr>
                    <w:lang w:val="en-CA"/>
                  </w:rPr>
                  <w:t xml:space="preserve">.  </w:t>
                </w:r>
                <w:proofErr w:type="spellStart"/>
                <w:r w:rsidRPr="00E8014D">
                  <w:rPr>
                    <w:lang w:val="en-CA"/>
                  </w:rPr>
                  <w:t>Frobenius</w:t>
                </w:r>
                <w:proofErr w:type="spellEnd"/>
                <w:r w:rsidRPr="00E8014D">
                  <w:rPr>
                    <w:lang w:val="en-CA"/>
                  </w:rPr>
                  <w:t xml:space="preserve"> introduced into the discipline the concept of the </w:t>
                </w:r>
                <w:proofErr w:type="spellStart"/>
                <w:r w:rsidRPr="00E8014D">
                  <w:rPr>
                    <w:i/>
                    <w:lang w:val="en-CA"/>
                  </w:rPr>
                  <w:t>Kulturkreis</w:t>
                </w:r>
                <w:proofErr w:type="spellEnd"/>
                <w:r w:rsidRPr="00E8014D">
                  <w:rPr>
                    <w:lang w:val="en-CA"/>
                  </w:rPr>
                  <w:t xml:space="preserve"> (‘culture circle’ or cultural region), which refers to the geographic compass of a culture’s influence and to the integrity of a culture—the notion that one should study the individual elements of culture by examining their location and role within the organic whole to which they belong. </w:t>
                </w:r>
                <w:proofErr w:type="spellStart"/>
                <w:r w:rsidRPr="00E8014D">
                  <w:rPr>
                    <w:lang w:val="en-CA"/>
                  </w:rPr>
                  <w:t>Frobenius</w:t>
                </w:r>
                <w:proofErr w:type="spellEnd"/>
                <w:r w:rsidRPr="00E8014D">
                  <w:rPr>
                    <w:lang w:val="en-CA"/>
                  </w:rPr>
                  <w:t xml:space="preserve"> maintained that all cultures are subject to a common law of development and decline. He used the term </w:t>
                </w:r>
                <w:proofErr w:type="spellStart"/>
                <w:r w:rsidRPr="00E8014D">
                  <w:rPr>
                    <w:i/>
                    <w:lang w:val="en-CA"/>
                  </w:rPr>
                  <w:t>paideuma</w:t>
                </w:r>
                <w:proofErr w:type="spellEnd"/>
                <w:r w:rsidRPr="00E8014D">
                  <w:rPr>
                    <w:lang w:val="en-CA"/>
                  </w:rPr>
                  <w:t xml:space="preserve"> to refer to the coherence that any given culture displays by virtue of being subject to such internal developmental laws. Ezra Pound held </w:t>
                </w:r>
                <w:proofErr w:type="spellStart"/>
                <w:r w:rsidRPr="00E8014D">
                  <w:rPr>
                    <w:lang w:val="en-CA"/>
                  </w:rPr>
                  <w:t>Frobenius’s</w:t>
                </w:r>
                <w:proofErr w:type="spellEnd"/>
                <w:r w:rsidRPr="00E8014D">
                  <w:rPr>
                    <w:lang w:val="en-CA"/>
                  </w:rPr>
                  <w:t xml:space="preserve"> work in high regard, and complained that neither </w:t>
                </w:r>
                <w:proofErr w:type="spellStart"/>
                <w:r w:rsidRPr="00E8014D">
                  <w:rPr>
                    <w:i/>
                    <w:lang w:val="en-CA"/>
                  </w:rPr>
                  <w:t>Paideuma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; </w:t>
                </w:r>
                <w:proofErr w:type="spellStart"/>
                <w:r w:rsidRPr="00E8014D">
                  <w:rPr>
                    <w:i/>
                    <w:lang w:val="en-CA"/>
                  </w:rPr>
                  <w:t>Umrisse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einer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Kultur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- und </w:t>
                </w:r>
                <w:proofErr w:type="spellStart"/>
                <w:r w:rsidRPr="00E8014D">
                  <w:rPr>
                    <w:i/>
                    <w:lang w:val="en-CA"/>
                  </w:rPr>
                  <w:t>Seelenlehre</w:t>
                </w:r>
                <w:proofErr w:type="spellEnd"/>
                <w:r w:rsidRPr="00E8014D">
                  <w:rPr>
                    <w:lang w:val="en-CA"/>
                  </w:rPr>
                  <w:t xml:space="preserve"> (1921) nor </w:t>
                </w:r>
                <w:proofErr w:type="spellStart"/>
                <w:r w:rsidRPr="00E8014D">
                  <w:rPr>
                    <w:i/>
                    <w:lang w:val="en-CA"/>
                  </w:rPr>
                  <w:t>Erlebte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Erdteile</w:t>
                </w:r>
                <w:proofErr w:type="spellEnd"/>
                <w:r w:rsidRPr="00E8014D">
                  <w:rPr>
                    <w:lang w:val="en-CA"/>
                  </w:rPr>
                  <w:t xml:space="preserve"> (1925-29) had been translated into English. Pound assigned the film-maker, new media artist and essayist Hollis Frampton (1936-1984) the task of producing a translation of the latter—Frampton claimed to have completed that mammoth undertaking, but to have run into problems with the rights (though the translation has not been found among his papers). </w:t>
                </w:r>
              </w:p>
              <w:p w:rsidR="00E8014D" w:rsidRPr="00E8014D" w:rsidRDefault="00E8014D" w:rsidP="00E8014D">
                <w:pPr>
                  <w:rPr>
                    <w:i/>
                    <w:lang w:val="en-CA"/>
                  </w:rPr>
                </w:pPr>
                <w:r w:rsidRPr="00E8014D">
                  <w:rPr>
                    <w:i/>
                    <w:lang w:val="en-CA"/>
                  </w:rPr>
                  <w:t>Bruce Elder, Ryerson University</w:t>
                </w:r>
              </w:p>
              <w:p w:rsidR="00E8014D" w:rsidRPr="00E8014D" w:rsidRDefault="00E8014D" w:rsidP="00E8014D">
                <w:pPr>
                  <w:rPr>
                    <w:lang w:val="en-CA"/>
                  </w:rPr>
                </w:pPr>
              </w:p>
              <w:p w:rsidR="00E8014D" w:rsidRPr="00E8014D" w:rsidRDefault="00E8014D" w:rsidP="00E8014D">
                <w:pPr>
                  <w:rPr>
                    <w:b/>
                    <w:lang w:val="en-CA"/>
                  </w:rPr>
                </w:pPr>
                <w:r w:rsidRPr="00E8014D">
                  <w:rPr>
                    <w:b/>
                    <w:lang w:val="en-CA"/>
                  </w:rPr>
                  <w:t>List of works</w:t>
                </w:r>
              </w:p>
              <w:p w:rsidR="00E8014D" w:rsidRPr="00E8014D" w:rsidRDefault="00E8014D" w:rsidP="00E8014D">
                <w:pPr>
                  <w:rPr>
                    <w:i/>
                    <w:lang w:val="en-CA"/>
                  </w:rPr>
                </w:pPr>
                <w:proofErr w:type="spellStart"/>
                <w:r w:rsidRPr="00E8014D">
                  <w:rPr>
                    <w:lang w:val="en-CA"/>
                  </w:rPr>
                  <w:t>Frobenius</w:t>
                </w:r>
                <w:proofErr w:type="spellEnd"/>
                <w:r w:rsidRPr="00E8014D">
                  <w:rPr>
                    <w:lang w:val="en-CA"/>
                  </w:rPr>
                  <w:t>, L. (1921)</w:t>
                </w:r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Paideuma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; </w:t>
                </w:r>
                <w:proofErr w:type="spellStart"/>
                <w:r w:rsidRPr="00E8014D">
                  <w:rPr>
                    <w:i/>
                    <w:lang w:val="en-CA"/>
                  </w:rPr>
                  <w:t>Umrisse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einer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CA"/>
                  </w:rPr>
                  <w:t>Kultur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- und </w:t>
                </w:r>
                <w:proofErr w:type="spellStart"/>
                <w:r w:rsidRPr="00E8014D">
                  <w:rPr>
                    <w:i/>
                    <w:lang w:val="en-CA"/>
                  </w:rPr>
                  <w:t>Seelenlehre</w:t>
                </w:r>
                <w:proofErr w:type="spellEnd"/>
                <w:r w:rsidRPr="00E8014D">
                  <w:rPr>
                    <w:lang w:val="en-CA"/>
                  </w:rPr>
                  <w:t>, Munich: Beck.</w:t>
                </w:r>
              </w:p>
              <w:p w:rsidR="00E8014D" w:rsidRPr="00E8014D" w:rsidRDefault="00E8014D" w:rsidP="00E8014D">
                <w:pPr>
                  <w:rPr>
                    <w:lang w:val="en-US"/>
                  </w:rPr>
                </w:pPr>
                <w:r w:rsidRPr="00E8014D">
                  <w:rPr>
                    <w:lang w:val="en-US"/>
                  </w:rPr>
                  <w:t xml:space="preserve">------ (1925-9) </w:t>
                </w:r>
                <w:proofErr w:type="spellStart"/>
                <w:r w:rsidRPr="00E8014D">
                  <w:rPr>
                    <w:i/>
                    <w:lang w:val="en-US"/>
                  </w:rPr>
                  <w:t>Erlebte</w:t>
                </w:r>
                <w:proofErr w:type="spellEnd"/>
                <w:r w:rsidRPr="00E8014D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E8014D">
                  <w:rPr>
                    <w:i/>
                    <w:lang w:val="en-US"/>
                  </w:rPr>
                  <w:t>Erdteile</w:t>
                </w:r>
                <w:proofErr w:type="spellEnd"/>
                <w:r w:rsidRPr="00E8014D">
                  <w:rPr>
                    <w:i/>
                    <w:lang w:val="en-US"/>
                  </w:rPr>
                  <w:t xml:space="preserve">, </w:t>
                </w:r>
                <w:r w:rsidRPr="00E8014D">
                  <w:rPr>
                    <w:lang w:val="en-US"/>
                  </w:rPr>
                  <w:t xml:space="preserve">7 </w:t>
                </w:r>
                <w:proofErr w:type="spellStart"/>
                <w:r w:rsidRPr="00E8014D">
                  <w:rPr>
                    <w:lang w:val="en-US"/>
                  </w:rPr>
                  <w:t>vols</w:t>
                </w:r>
                <w:proofErr w:type="spellEnd"/>
                <w:r w:rsidRPr="00E8014D">
                  <w:rPr>
                    <w:lang w:val="en-US"/>
                  </w:rPr>
                  <w:t xml:space="preserve">, Frankfurt: Frankfurter </w:t>
                </w:r>
                <w:proofErr w:type="spellStart"/>
                <w:r w:rsidRPr="00E8014D">
                  <w:rPr>
                    <w:lang w:val="en-US"/>
                  </w:rPr>
                  <w:t>Societätsdruckerei</w:t>
                </w:r>
                <w:proofErr w:type="spellEnd"/>
                <w:r w:rsidRPr="00E8014D">
                  <w:rPr>
                    <w:lang w:val="en-US"/>
                  </w:rPr>
                  <w:t xml:space="preserve">, Abt. </w:t>
                </w:r>
                <w:proofErr w:type="spellStart"/>
                <w:r w:rsidRPr="00E8014D">
                  <w:rPr>
                    <w:lang w:val="en-US"/>
                  </w:rPr>
                  <w:t>Buchverlag</w:t>
                </w:r>
                <w:proofErr w:type="spellEnd"/>
                <w:r w:rsidRPr="00E8014D">
                  <w:rPr>
                    <w:lang w:val="en-US"/>
                  </w:rPr>
                  <w:t>.</w:t>
                </w:r>
              </w:p>
              <w:p w:rsidR="00E8014D" w:rsidRPr="00E8014D" w:rsidRDefault="00E8014D" w:rsidP="00E8014D">
                <w:pPr>
                  <w:rPr>
                    <w:lang w:val="en-CA"/>
                  </w:rPr>
                </w:pPr>
                <w:proofErr w:type="spellStart"/>
                <w:r w:rsidRPr="00E8014D">
                  <w:rPr>
                    <w:lang w:val="en-CA"/>
                  </w:rPr>
                  <w:t>Haberland</w:t>
                </w:r>
                <w:proofErr w:type="spellEnd"/>
                <w:r w:rsidRPr="00E8014D">
                  <w:rPr>
                    <w:lang w:val="en-CA"/>
                  </w:rPr>
                  <w:t xml:space="preserve">, E., ed. (1973) </w:t>
                </w:r>
                <w:r w:rsidRPr="00E8014D">
                  <w:rPr>
                    <w:i/>
                    <w:lang w:val="en-CA"/>
                  </w:rPr>
                  <w:t xml:space="preserve">Leo </w:t>
                </w:r>
                <w:proofErr w:type="spellStart"/>
                <w:r w:rsidRPr="00E8014D">
                  <w:rPr>
                    <w:i/>
                    <w:lang w:val="en-CA"/>
                  </w:rPr>
                  <w:t>Frobenius</w:t>
                </w:r>
                <w:proofErr w:type="spellEnd"/>
                <w:r w:rsidRPr="00E8014D">
                  <w:rPr>
                    <w:i/>
                    <w:lang w:val="en-CA"/>
                  </w:rPr>
                  <w:t xml:space="preserve"> 1873–1973: An Anthology</w:t>
                </w:r>
                <w:r w:rsidRPr="00E8014D">
                  <w:rPr>
                    <w:lang w:val="en-CA"/>
                  </w:rPr>
                  <w:t xml:space="preserve">, Wiesbaden: F. Steiner. (A collection of </w:t>
                </w:r>
                <w:proofErr w:type="spellStart"/>
                <w:r w:rsidRPr="00E8014D">
                  <w:rPr>
                    <w:lang w:val="en-CA"/>
                  </w:rPr>
                  <w:t>Frobenius’s</w:t>
                </w:r>
                <w:proofErr w:type="spellEnd"/>
                <w:r w:rsidRPr="00E8014D">
                  <w:rPr>
                    <w:lang w:val="en-CA"/>
                  </w:rPr>
                  <w:t xml:space="preserve"> most important articles on African history, art and ethnography in English, together with a forward by the poet and first president of Senegal Léopold </w:t>
                </w:r>
                <w:proofErr w:type="spellStart"/>
                <w:r w:rsidRPr="00E8014D">
                  <w:rPr>
                    <w:lang w:val="en-CA"/>
                  </w:rPr>
                  <w:t>Sédar</w:t>
                </w:r>
                <w:proofErr w:type="spellEnd"/>
                <w:r w:rsidRPr="00E8014D">
                  <w:rPr>
                    <w:lang w:val="en-CA"/>
                  </w:rPr>
                  <w:t xml:space="preserve"> Senghor, an insightful ‘Editor’s Postscript’ and a selected bibliography of works by and about Leo </w:t>
                </w:r>
                <w:proofErr w:type="spellStart"/>
                <w:r w:rsidRPr="00E8014D">
                  <w:rPr>
                    <w:lang w:val="en-CA"/>
                  </w:rPr>
                  <w:t>Frobenius</w:t>
                </w:r>
                <w:proofErr w:type="spellEnd"/>
                <w:r w:rsidRPr="00E8014D">
                  <w:rPr>
                    <w:lang w:val="en-CA"/>
                  </w:rPr>
                  <w:t>.)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7CC96758CA384584E9AE283ED5DFFE"/>
              </w:placeholder>
            </w:sdtPr>
            <w:sdtEndPr/>
            <w:sdtContent>
              <w:p w:rsidR="00E8014D" w:rsidRDefault="00E8014D" w:rsidP="00E8014D">
                <w:sdt>
                  <w:sdtPr>
                    <w:id w:val="-7872757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Dav54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(Davenport)</w:t>
                    </w:r>
                    <w:r>
                      <w:fldChar w:fldCharType="end"/>
                    </w:r>
                  </w:sdtContent>
                </w:sdt>
              </w:p>
              <w:p w:rsidR="00E8014D" w:rsidRDefault="00E8014D" w:rsidP="00E8014D">
                <w:pPr>
                  <w:rPr>
                    <w:lang w:val="en-CA"/>
                  </w:rPr>
                </w:pPr>
                <w:sdt>
                  <w:sdtPr>
                    <w:rPr>
                      <w:lang w:val="en-CA"/>
                    </w:rPr>
                    <w:id w:val="2132122599"/>
                    <w:citation/>
                  </w:sdtPr>
                  <w:sdtContent>
                    <w:r>
                      <w:rPr>
                        <w:lang w:val="en-CA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Hei98 \l 1033 </w:instrText>
                    </w:r>
                    <w:r>
                      <w:rPr>
                        <w:lang w:val="en-CA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(Heinrichs)</w:t>
                    </w:r>
                    <w:r>
                      <w:rPr>
                        <w:lang w:val="en-CA"/>
                      </w:rPr>
                      <w:fldChar w:fldCharType="end"/>
                    </w:r>
                  </w:sdtContent>
                </w:sdt>
              </w:p>
              <w:p w:rsidR="003235A7" w:rsidRDefault="00E8014D" w:rsidP="00FB11DE">
                <w:sdt>
                  <w:sdtPr>
                    <w:id w:val="10792429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Wie50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(Wieschoff)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4D" w:rsidRDefault="00E8014D" w:rsidP="007A0D55">
      <w:pPr>
        <w:spacing w:after="0" w:line="240" w:lineRule="auto"/>
      </w:pPr>
      <w:r>
        <w:separator/>
      </w:r>
    </w:p>
  </w:endnote>
  <w:endnote w:type="continuationSeparator" w:id="0">
    <w:p w:rsidR="00E8014D" w:rsidRDefault="00E8014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4D" w:rsidRDefault="00E8014D" w:rsidP="007A0D55">
      <w:pPr>
        <w:spacing w:after="0" w:line="240" w:lineRule="auto"/>
      </w:pPr>
      <w:r>
        <w:separator/>
      </w:r>
    </w:p>
  </w:footnote>
  <w:footnote w:type="continuationSeparator" w:id="0">
    <w:p w:rsidR="00E8014D" w:rsidRDefault="00E8014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4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014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01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4D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801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01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4D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8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9890FEC445A14793855A70C1D3B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EDC10-05FB-5F43-9FE5-51F58F4D7737}"/>
      </w:docPartPr>
      <w:docPartBody>
        <w:p w:rsidR="00000000" w:rsidRDefault="004E117A">
          <w:pPr>
            <w:pStyle w:val="0E9890FEC445A14793855A70C1D3B5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A9A97BBCEBFC4C8DB99220C88BA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F8B4A-D1A5-EE4C-A8F2-1DC35AB2B4DE}"/>
      </w:docPartPr>
      <w:docPartBody>
        <w:p w:rsidR="00000000" w:rsidRDefault="004E117A">
          <w:pPr>
            <w:pStyle w:val="D6A9A97BBCEBFC4C8DB99220C88BA8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79744285228D468A0AF38B02A8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415F-B0B5-494B-9ECA-51AE1BF1B484}"/>
      </w:docPartPr>
      <w:docPartBody>
        <w:p w:rsidR="00000000" w:rsidRDefault="004E117A">
          <w:pPr>
            <w:pStyle w:val="CD79744285228D468A0AF38B02A8371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33C4E96743B143B168E83983092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BECE-1FA4-3C4F-AFE4-3F96A338EFDB}"/>
      </w:docPartPr>
      <w:docPartBody>
        <w:p w:rsidR="00000000" w:rsidRDefault="004E117A">
          <w:pPr>
            <w:pStyle w:val="4A33C4E96743B143B168E83983092A5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40194A6D3EDA45B671B83FC1951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4A610-882A-B942-BD96-9241AB3F19DA}"/>
      </w:docPartPr>
      <w:docPartBody>
        <w:p w:rsidR="00000000" w:rsidRDefault="004E117A">
          <w:pPr>
            <w:pStyle w:val="3840194A6D3EDA45B671B83FC195143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34074A189B104695D01D0B4DC7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35B33-4612-0B42-916F-896DA35E1639}"/>
      </w:docPartPr>
      <w:docPartBody>
        <w:p w:rsidR="00000000" w:rsidRDefault="004E117A">
          <w:pPr>
            <w:pStyle w:val="5534074A189B104695D01D0B4DC75D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672E4A22F0EF47A03BFA7327C8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94EBF-2498-D149-958E-2D13B699A4E5}"/>
      </w:docPartPr>
      <w:docPartBody>
        <w:p w:rsidR="00000000" w:rsidRDefault="004E117A">
          <w:pPr>
            <w:pStyle w:val="99672E4A22F0EF47A03BFA7327C871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B8F3E500F6FED49AF42F366A9AD1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10FE-E8CA-564C-A977-D2ED411656CB}"/>
      </w:docPartPr>
      <w:docPartBody>
        <w:p w:rsidR="00000000" w:rsidRDefault="004E117A">
          <w:pPr>
            <w:pStyle w:val="AB8F3E500F6FED49AF42F366A9AD1D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602AA4AFF76B4E8E55E02E2FDE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1E9BE-77B2-BE43-B9F8-19426577C96F}"/>
      </w:docPartPr>
      <w:docPartBody>
        <w:p w:rsidR="00000000" w:rsidRDefault="004E117A">
          <w:pPr>
            <w:pStyle w:val="D5602AA4AFF76B4E8E55E02E2FDE090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9C729899433A49832A96D0A4B05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94E93-1A89-F54B-A2A1-E09794C4757F}"/>
      </w:docPartPr>
      <w:docPartBody>
        <w:p w:rsidR="00000000" w:rsidRDefault="004E117A">
          <w:pPr>
            <w:pStyle w:val="F79C729899433A49832A96D0A4B054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47CC96758CA384584E9AE283ED5D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8E340-7222-BB41-8372-9B9F1645D2C5}"/>
      </w:docPartPr>
      <w:docPartBody>
        <w:p w:rsidR="00000000" w:rsidRDefault="004E117A">
          <w:pPr>
            <w:pStyle w:val="147CC96758CA384584E9AE283ED5DFF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9890FEC445A14793855A70C1D3B5EE">
    <w:name w:val="0E9890FEC445A14793855A70C1D3B5EE"/>
  </w:style>
  <w:style w:type="paragraph" w:customStyle="1" w:styleId="D6A9A97BBCEBFC4C8DB99220C88BA8FA">
    <w:name w:val="D6A9A97BBCEBFC4C8DB99220C88BA8FA"/>
  </w:style>
  <w:style w:type="paragraph" w:customStyle="1" w:styleId="CD79744285228D468A0AF38B02A83719">
    <w:name w:val="CD79744285228D468A0AF38B02A83719"/>
  </w:style>
  <w:style w:type="paragraph" w:customStyle="1" w:styleId="4A33C4E96743B143B168E83983092A5B">
    <w:name w:val="4A33C4E96743B143B168E83983092A5B"/>
  </w:style>
  <w:style w:type="paragraph" w:customStyle="1" w:styleId="3840194A6D3EDA45B671B83FC195143A">
    <w:name w:val="3840194A6D3EDA45B671B83FC195143A"/>
  </w:style>
  <w:style w:type="paragraph" w:customStyle="1" w:styleId="5534074A189B104695D01D0B4DC75D25">
    <w:name w:val="5534074A189B104695D01D0B4DC75D25"/>
  </w:style>
  <w:style w:type="paragraph" w:customStyle="1" w:styleId="99672E4A22F0EF47A03BFA7327C87149">
    <w:name w:val="99672E4A22F0EF47A03BFA7327C87149"/>
  </w:style>
  <w:style w:type="paragraph" w:customStyle="1" w:styleId="AB8F3E500F6FED49AF42F366A9AD1DB8">
    <w:name w:val="AB8F3E500F6FED49AF42F366A9AD1DB8"/>
  </w:style>
  <w:style w:type="paragraph" w:customStyle="1" w:styleId="D5602AA4AFF76B4E8E55E02E2FDE090A">
    <w:name w:val="D5602AA4AFF76B4E8E55E02E2FDE090A"/>
  </w:style>
  <w:style w:type="paragraph" w:customStyle="1" w:styleId="F79C729899433A49832A96D0A4B05473">
    <w:name w:val="F79C729899433A49832A96D0A4B05473"/>
  </w:style>
  <w:style w:type="paragraph" w:customStyle="1" w:styleId="147CC96758CA384584E9AE283ED5DFFE">
    <w:name w:val="147CC96758CA384584E9AE283ED5DFF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9890FEC445A14793855A70C1D3B5EE">
    <w:name w:val="0E9890FEC445A14793855A70C1D3B5EE"/>
  </w:style>
  <w:style w:type="paragraph" w:customStyle="1" w:styleId="D6A9A97BBCEBFC4C8DB99220C88BA8FA">
    <w:name w:val="D6A9A97BBCEBFC4C8DB99220C88BA8FA"/>
  </w:style>
  <w:style w:type="paragraph" w:customStyle="1" w:styleId="CD79744285228D468A0AF38B02A83719">
    <w:name w:val="CD79744285228D468A0AF38B02A83719"/>
  </w:style>
  <w:style w:type="paragraph" w:customStyle="1" w:styleId="4A33C4E96743B143B168E83983092A5B">
    <w:name w:val="4A33C4E96743B143B168E83983092A5B"/>
  </w:style>
  <w:style w:type="paragraph" w:customStyle="1" w:styleId="3840194A6D3EDA45B671B83FC195143A">
    <w:name w:val="3840194A6D3EDA45B671B83FC195143A"/>
  </w:style>
  <w:style w:type="paragraph" w:customStyle="1" w:styleId="5534074A189B104695D01D0B4DC75D25">
    <w:name w:val="5534074A189B104695D01D0B4DC75D25"/>
  </w:style>
  <w:style w:type="paragraph" w:customStyle="1" w:styleId="99672E4A22F0EF47A03BFA7327C87149">
    <w:name w:val="99672E4A22F0EF47A03BFA7327C87149"/>
  </w:style>
  <w:style w:type="paragraph" w:customStyle="1" w:styleId="AB8F3E500F6FED49AF42F366A9AD1DB8">
    <w:name w:val="AB8F3E500F6FED49AF42F366A9AD1DB8"/>
  </w:style>
  <w:style w:type="paragraph" w:customStyle="1" w:styleId="D5602AA4AFF76B4E8E55E02E2FDE090A">
    <w:name w:val="D5602AA4AFF76B4E8E55E02E2FDE090A"/>
  </w:style>
  <w:style w:type="paragraph" w:customStyle="1" w:styleId="F79C729899433A49832A96D0A4B05473">
    <w:name w:val="F79C729899433A49832A96D0A4B05473"/>
  </w:style>
  <w:style w:type="paragraph" w:customStyle="1" w:styleId="147CC96758CA384584E9AE283ED5DFFE">
    <w:name w:val="147CC96758CA384584E9AE283ED5DF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Dav54</b:Tag>
    <b:SourceType>BookSection</b:SourceType>
    <b:Guid>{6FE1F351-0526-B444-9D9B-A6B81366D741}</b:Guid>
    <b:Author>
      <b:Author>
        <b:NameList>
          <b:Person>
            <b:Last>Davenport</b:Last>
            <b:First>G.</b:First>
          </b:Person>
        </b:NameList>
      </b:Author>
      <b:BookAuthor>
        <b:NameList>
          <b:Person>
            <b:Last>Leary</b:Last>
            <b:First>L.,</b:First>
            <b:Middle>ed.</b:Middle>
          </b:Person>
        </b:NameList>
      </b:BookAuthor>
    </b:Author>
    <b:Title>Pound and Frobenius </b:Title>
    <b:City>New York</b:City>
    <b:Publisher>Columbia University Press</b:Publisher>
    <b:Year>1954</b:Year>
    <b:Pages>33-59</b:Pages>
    <b:Comments>(A penetrating study of Frobenius’s influence on Ezra Pound’s ideas on culture, on his prose writing and on his literary work.)</b:Comments>
    <b:BookTitle>Motive and Method in the Cantos of Ezra Pound</b:BookTitle>
    <b:RefOrder>1</b:RefOrder>
  </b:Source>
  <b:Source>
    <b:Tag>Hei98</b:Tag>
    <b:SourceType>Book</b:SourceType>
    <b:Guid>{6AFD2169-4951-C74B-943E-4AA3D7E6F856}</b:Guid>
    <b:Author>
      <b:Author>
        <b:NameList>
          <b:Person>
            <b:Last>Heinrichs</b:Last>
            <b:First>H.J.</b:First>
            <b:Middle>(1998) , Wuppertal: Hammer.</b:Middle>
          </b:Person>
        </b:NameList>
      </b:Author>
    </b:Author>
    <b:Title>Die fremde Welt, das bin ich. Leo Frobenius: Ethnologe, Forschungsreisender, Abenteurer</b:Title>
    <b:City>Wuppertal</b:City>
    <b:Publisher>Hammer</b:Publisher>
    <b:Year>1998</b:Year>
    <b:Comments>(A monograph on Frobenius, with a good bibliography.)</b:Comments>
    <b:RefOrder>2</b:RefOrder>
  </b:Source>
  <b:Source>
    <b:Tag>Wie50</b:Tag>
    <b:SourceType>BookSection</b:SourceType>
    <b:Guid>{05812249-53A1-ED43-94A8-2F780B50761D}</b:Guid>
    <b:Author>
      <b:Author>
        <b:NameList>
          <b:Person>
            <b:Last>Wieschoff</b:Last>
            <b:First>H.</b:First>
          </b:Person>
        </b:NameList>
      </b:Author>
      <b:BookAuthor>
        <b:NameList>
          <b:Person>
            <b:Last>Frobenius</b:Last>
            <b:First>L.</b:First>
          </b:Person>
        </b:NameList>
      </b:BookAuthor>
      <b:Editor>
        <b:NameList>
          <b:Person>
            <b:Last>Otto</b:Last>
            <b:First>W.J.</b:First>
          </b:Person>
        </b:NameList>
      </b:Editor>
    </b:Author>
    <b:Title>Das Schrifttum von Leo Frobenius</b:Title>
    <b:City>Leipzig</b:City>
    <b:Publisher>Koehler &amp; Amelang</b:Publisher>
    <b:Year>1950</b:Year>
    <b:Pages>163-70</b:Pages>
    <b:Comments>(Still the standard bibliography of Frobenius’s writings.)</b:Comments>
    <b:BookTitle>Ein Lebenswerk aus der Zeit der Kulturwende</b:BookTitle>
    <b:RefOrder>3</b:RefOrder>
  </b:Source>
</b:Sources>
</file>

<file path=customXml/itemProps1.xml><?xml version="1.0" encoding="utf-8"?>
<ds:datastoreItem xmlns:ds="http://schemas.openxmlformats.org/officeDocument/2006/customXml" ds:itemID="{AE6B2B8A-9D8E-524F-9259-1078E4C7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1</cp:revision>
  <dcterms:created xsi:type="dcterms:W3CDTF">2016-04-29T03:12:00Z</dcterms:created>
  <dcterms:modified xsi:type="dcterms:W3CDTF">2016-04-29T03:22:00Z</dcterms:modified>
</cp:coreProperties>
</file>