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Content>
            <w:tc>
              <w:tcPr>
                <w:tcW w:w="2073" w:type="dxa"/>
              </w:tcPr>
              <w:p w:rsidR="00B574C9" w:rsidRDefault="00E56195" w:rsidP="00E56195">
                <w:r>
                  <w:rPr>
                    <w:lang w:val="en-US"/>
                  </w:rPr>
                  <w:t>Susan</w:t>
                </w:r>
              </w:p>
            </w:tc>
          </w:sdtContent>
        </w:sdt>
        <w:sdt>
          <w:sdtPr>
            <w:alias w:val="Middle name"/>
            <w:tag w:val="authorMiddleName"/>
            <w:id w:val="-2076034781"/>
            <w:placeholder>
              <w:docPart w:val="59EF40A0DFDC4AE38922C90B917DAAC5"/>
            </w:placeholder>
            <w:showingPlcHdr/>
            <w:text/>
          </w:sdt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E56195" w:rsidP="00922950">
                <w:r w:rsidRPr="00E56195">
                  <w:rPr>
                    <w:lang w:val="en-US"/>
                  </w:rPr>
                  <w:t>Manning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E56195" w:rsidP="00E56195">
                <w:proofErr w:type="spellStart"/>
                <w:r>
                  <w:t>Northwestern</w:t>
                </w:r>
                <w:proofErr w:type="spellEnd"/>
                <w:r>
                  <w:t xml:space="preserv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E56195" w:rsidP="00E56195">
                <w:proofErr w:type="spellStart"/>
                <w:r>
                  <w:rPr>
                    <w:lang w:val="en-US"/>
                  </w:rPr>
                  <w:t>Ausdruckstanz</w:t>
                </w:r>
                <w:proofErr w:type="spellEnd"/>
                <w:r w:rsidRPr="00E56195">
                  <w:rPr>
                    <w:lang w:val="en-US"/>
                  </w:rPr>
                  <w:t xml:space="preserve"> </w:t>
                </w:r>
                <w:r>
                  <w:rPr>
                    <w:lang w:val="en-US"/>
                  </w:rPr>
                  <w:t>(</w:t>
                </w:r>
                <w:r w:rsidRPr="00E56195">
                  <w:rPr>
                    <w:lang w:val="en-US"/>
                  </w:rPr>
                  <w:t>flourished 1910-1950 in German-speaking Europe</w:t>
                </w:r>
                <w:r>
                  <w:rPr>
                    <w:lang w:val="en-US"/>
                  </w:rPr>
                  <w:t>)</w:t>
                </w:r>
              </w:p>
            </w:tc>
          </w:sdtContent>
        </w:sdt>
      </w:tr>
      <w:tr w:rsidR="00464699" w:rsidTr="00633FCA">
        <w:sdt>
          <w:sdtPr>
            <w:alias w:val="Variant headwords"/>
            <w:tag w:val="variantHeadwords"/>
            <w:id w:val="173464402"/>
            <w:placeholder>
              <w:docPart w:val="EEAA16D4001B48C48B902A07EC742CE2"/>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Content>
            <w:tc>
              <w:tcPr>
                <w:tcW w:w="9016" w:type="dxa"/>
                <w:tcMar>
                  <w:top w:w="113" w:type="dxa"/>
                  <w:bottom w:w="113" w:type="dxa"/>
                </w:tcMar>
              </w:tcPr>
              <w:p w:rsidR="00E85A05" w:rsidRDefault="0002749A" w:rsidP="00E85A05">
                <w:r w:rsidRPr="00113BEB">
                  <w:t xml:space="preserve">The term </w:t>
                </w:r>
                <w:proofErr w:type="spellStart"/>
                <w:r w:rsidRPr="00113BEB">
                  <w:rPr>
                    <w:i/>
                  </w:rPr>
                  <w:t>Ausdruckstanz</w:t>
                </w:r>
                <w:proofErr w:type="spellEnd"/>
                <w:r w:rsidRPr="00113BEB">
                  <w:t xml:space="preserve"> became common usage after the Second World War to designate a widespread dance practice in the early and middle decades of the twentieth century that flourished in German-speaking Europe. </w:t>
                </w:r>
                <w:proofErr w:type="spellStart"/>
                <w:r w:rsidRPr="00113BEB">
                  <w:t>Ausdruckstanz</w:t>
                </w:r>
                <w:proofErr w:type="spellEnd"/>
                <w:r w:rsidRPr="00113BEB">
                  <w:t xml:space="preserve"> emerged from the life reform movement of the early twentieth century that promoted diverse practices of physical culture as a way of contesting the industrialization and urbanization of modern life. </w:t>
                </w:r>
                <w:proofErr w:type="spellStart"/>
                <w:r w:rsidRPr="00A014D1">
                  <w:rPr>
                    <w:lang w:val="en-US"/>
                  </w:rPr>
                  <w:t>Émile</w:t>
                </w:r>
                <w:proofErr w:type="spellEnd"/>
                <w:r w:rsidRPr="00113BEB">
                  <w:t xml:space="preserve"> Jaques-Dalcroze’s expansion of eurhy</w:t>
                </w:r>
                <w:r>
                  <w:t>th</w:t>
                </w:r>
                <w:r w:rsidRPr="00113BEB">
                  <w:t xml:space="preserve">mics at </w:t>
                </w:r>
                <w:proofErr w:type="spellStart"/>
                <w:r w:rsidRPr="00113BEB">
                  <w:t>Hellerau</w:t>
                </w:r>
                <w:proofErr w:type="spellEnd"/>
                <w:r w:rsidRPr="00113BEB">
                  <w:t xml:space="preserve"> in the few years immediately preceding the First World War</w:t>
                </w:r>
                <w:r>
                  <w:t>,</w:t>
                </w:r>
                <w:r w:rsidRPr="00113BEB">
                  <w:t xml:space="preserve"> and Rudolf Laban’s and Mary </w:t>
                </w:r>
                <w:proofErr w:type="spellStart"/>
                <w:r w:rsidRPr="00113BEB">
                  <w:t>Wigman’s</w:t>
                </w:r>
                <w:proofErr w:type="spellEnd"/>
                <w:r w:rsidRPr="00113BEB">
                  <w:t xml:space="preserve"> explorations of movement on Monte </w:t>
                </w:r>
                <w:proofErr w:type="spellStart"/>
                <w:r w:rsidRPr="00113BEB">
                  <w:t>Verita</w:t>
                </w:r>
                <w:proofErr w:type="spellEnd"/>
                <w:r w:rsidRPr="00113BEB">
                  <w:rPr>
                    <w:i/>
                  </w:rPr>
                  <w:t xml:space="preserve"> </w:t>
                </w:r>
                <w:r w:rsidRPr="00113BEB">
                  <w:t xml:space="preserve">during the years of the </w:t>
                </w:r>
                <w:r>
                  <w:t>w</w:t>
                </w:r>
                <w:r w:rsidRPr="00113BEB">
                  <w:t>ar</w:t>
                </w:r>
                <w:r>
                  <w:t>,</w:t>
                </w:r>
                <w:r w:rsidRPr="00113BEB">
                  <w:t xml:space="preserve"> anticipated the dramatic growth of </w:t>
                </w:r>
                <w:proofErr w:type="spellStart"/>
                <w:r w:rsidRPr="00113BEB">
                  <w:t>Ausdruckstanz</w:t>
                </w:r>
                <w:proofErr w:type="spellEnd"/>
                <w:r w:rsidRPr="00113BEB">
                  <w:t xml:space="preserve"> in the 1920s and early 1930s. Students flocked to the many studios that offered amateur courses in </w:t>
                </w:r>
                <w:proofErr w:type="spellStart"/>
                <w:r w:rsidRPr="00113BEB">
                  <w:rPr>
                    <w:i/>
                  </w:rPr>
                  <w:t>Tanz-Gymnastik</w:t>
                </w:r>
                <w:proofErr w:type="spellEnd"/>
                <w:r w:rsidRPr="00113BEB">
                  <w:t xml:space="preserve"> (‘dance gymnastics’) alongside professional training and certification. The most talented graduates then embarked on their own careers as educators and choreographers of solo, group, and mass dance. Leading dancers crisscrossed Central Europe on tour, and some ventured as far as the Americas and East Asia. The rise of National Socialism after 1933 decisively impacted </w:t>
                </w:r>
                <w:proofErr w:type="spellStart"/>
                <w:r w:rsidRPr="00113BEB">
                  <w:t>Ausdruckstanz</w:t>
                </w:r>
                <w:proofErr w:type="spellEnd"/>
                <w:r w:rsidRPr="00113BEB">
                  <w:t>: while many dancers remained in Germany and Austria and collaborated with the National Socialists, others went into exile due to their leftist political commitments and/or their Jewish heritage. In the Americas, in Australasia, and in Palestine</w:t>
                </w:r>
                <w:r>
                  <w:t>,</w:t>
                </w:r>
                <w:r w:rsidRPr="00113BEB">
                  <w:t xml:space="preserve"> émigrés, working together with other dancers, developed and disseminated </w:t>
                </w:r>
                <w:proofErr w:type="spellStart"/>
                <w:r w:rsidRPr="00113BEB">
                  <w:t>Ausdruckstanz</w:t>
                </w:r>
                <w:proofErr w:type="spellEnd"/>
                <w:r w:rsidRPr="00113BEB">
                  <w:t>, integrating its practices and principles with a range of other dance forms, incl</w:t>
                </w:r>
                <w:r>
                  <w:t xml:space="preserve">uding ballet and modern dance. </w:t>
                </w:r>
              </w:p>
            </w:tc>
          </w:sdtContent>
        </w:sdt>
      </w:tr>
      <w:tr w:rsidR="003F0D73" w:rsidTr="003F0D73">
        <w:sdt>
          <w:sdtPr>
            <w:alias w:val="Article text"/>
            <w:tag w:val="articleText"/>
            <w:id w:val="634067588"/>
            <w:placeholder>
              <w:docPart w:val="DBB94F8041BE4F69974CEFC095EACF36"/>
            </w:placeholder>
          </w:sdtPr>
          <w:sdtContent>
            <w:tc>
              <w:tcPr>
                <w:tcW w:w="9016" w:type="dxa"/>
                <w:tcMar>
                  <w:top w:w="113" w:type="dxa"/>
                  <w:bottom w:w="113" w:type="dxa"/>
                </w:tcMar>
              </w:tcPr>
              <w:p w:rsidR="00E56195" w:rsidRPr="00113BEB" w:rsidRDefault="00E56195" w:rsidP="00E56195">
                <w:r w:rsidRPr="00113BEB">
                  <w:t xml:space="preserve">The term </w:t>
                </w:r>
                <w:proofErr w:type="spellStart"/>
                <w:r w:rsidRPr="00113BEB">
                  <w:rPr>
                    <w:i/>
                  </w:rPr>
                  <w:t>Ausdruckstanz</w:t>
                </w:r>
                <w:proofErr w:type="spellEnd"/>
                <w:r w:rsidRPr="00113BEB">
                  <w:t xml:space="preserve"> became common usage after the Second World War to designate a widespread dance practice in the early and middle decades of the twentieth century that flourished in German-speaking Europe. </w:t>
                </w:r>
                <w:proofErr w:type="spellStart"/>
                <w:r w:rsidRPr="00113BEB">
                  <w:t>Ausdruckstanz</w:t>
                </w:r>
                <w:proofErr w:type="spellEnd"/>
                <w:r w:rsidRPr="00113BEB">
                  <w:t xml:space="preserve"> emerged from the life reform movement of the early twentieth century that promoted diverse practices of physical culture as a way of contesting the industrialization and urbanization of modern life. </w:t>
                </w:r>
                <w:proofErr w:type="spellStart"/>
                <w:r w:rsidR="006C46D7" w:rsidRPr="00A014D1">
                  <w:rPr>
                    <w:lang w:val="en-US"/>
                  </w:rPr>
                  <w:t>Émile</w:t>
                </w:r>
                <w:proofErr w:type="spellEnd"/>
                <w:r w:rsidRPr="00113BEB">
                  <w:t xml:space="preserve"> Jaques-Dalcroze’s expansion of eurhy</w:t>
                </w:r>
                <w:r>
                  <w:t>th</w:t>
                </w:r>
                <w:r w:rsidRPr="00113BEB">
                  <w:t xml:space="preserve">mics at </w:t>
                </w:r>
                <w:proofErr w:type="spellStart"/>
                <w:r w:rsidRPr="00113BEB">
                  <w:t>Hellerau</w:t>
                </w:r>
                <w:proofErr w:type="spellEnd"/>
                <w:r w:rsidRPr="00113BEB">
                  <w:t xml:space="preserve"> in the few years immediately preceding the First World War</w:t>
                </w:r>
                <w:r>
                  <w:t>,</w:t>
                </w:r>
                <w:r w:rsidRPr="00113BEB">
                  <w:t xml:space="preserve"> and Rudolf Laban’s and Mary </w:t>
                </w:r>
                <w:proofErr w:type="spellStart"/>
                <w:r w:rsidRPr="00113BEB">
                  <w:t>Wigman’s</w:t>
                </w:r>
                <w:proofErr w:type="spellEnd"/>
                <w:r w:rsidRPr="00113BEB">
                  <w:t xml:space="preserve"> explorations of movement on Monte </w:t>
                </w:r>
                <w:proofErr w:type="spellStart"/>
                <w:r w:rsidRPr="00113BEB">
                  <w:t>Verita</w:t>
                </w:r>
                <w:proofErr w:type="spellEnd"/>
                <w:r w:rsidRPr="00113BEB">
                  <w:rPr>
                    <w:i/>
                  </w:rPr>
                  <w:t xml:space="preserve"> </w:t>
                </w:r>
                <w:r w:rsidRPr="00113BEB">
                  <w:t xml:space="preserve">during the years of the </w:t>
                </w:r>
                <w:r>
                  <w:t>w</w:t>
                </w:r>
                <w:r w:rsidRPr="00113BEB">
                  <w:t>ar</w:t>
                </w:r>
                <w:r>
                  <w:t>,</w:t>
                </w:r>
                <w:r w:rsidRPr="00113BEB">
                  <w:t xml:space="preserve"> anticipated the dramatic growth of </w:t>
                </w:r>
                <w:proofErr w:type="spellStart"/>
                <w:r w:rsidRPr="00113BEB">
                  <w:t>Ausdruckstanz</w:t>
                </w:r>
                <w:proofErr w:type="spellEnd"/>
                <w:r w:rsidRPr="00113BEB">
                  <w:t xml:space="preserve"> in the 1920s and early 1930s. Students flocked to the many studios that offered amateur courses in </w:t>
                </w:r>
                <w:proofErr w:type="spellStart"/>
                <w:r w:rsidRPr="00113BEB">
                  <w:rPr>
                    <w:i/>
                  </w:rPr>
                  <w:t>Tanz-Gymnastik</w:t>
                </w:r>
                <w:proofErr w:type="spellEnd"/>
                <w:r w:rsidRPr="00113BEB">
                  <w:t xml:space="preserve"> (‘dance gymnastics’) alongside professional training and certification. The most talented graduates then embarked on their own careers as educators and choreographers of solo, group, and mass dance. Leading dancers crisscrossed Central Europe on tour, and some ventured as far as the Americas and East Asia. The rise of National Socialism after 1933 decisively impacted </w:t>
                </w:r>
                <w:proofErr w:type="spellStart"/>
                <w:r w:rsidRPr="00113BEB">
                  <w:t>Ausdruckstanz</w:t>
                </w:r>
                <w:proofErr w:type="spellEnd"/>
                <w:r w:rsidRPr="00113BEB">
                  <w:t>: while many dancers remained in Germany and Austria and collaborated with the National Socialists, others went into exile due to their leftist political commitments and/or their Jewish heritage. In the Americas, in Australasia, and in Palestine</w:t>
                </w:r>
                <w:r>
                  <w:t>,</w:t>
                </w:r>
                <w:r w:rsidRPr="00113BEB">
                  <w:t xml:space="preserve"> émigrés, working together with other dancers, </w:t>
                </w:r>
                <w:r w:rsidRPr="00113BEB">
                  <w:lastRenderedPageBreak/>
                  <w:t xml:space="preserve">developed and disseminated </w:t>
                </w:r>
                <w:proofErr w:type="spellStart"/>
                <w:r w:rsidRPr="00113BEB">
                  <w:t>Ausdruckstanz</w:t>
                </w:r>
                <w:proofErr w:type="spellEnd"/>
                <w:r w:rsidRPr="00113BEB">
                  <w:t xml:space="preserve">, integrating its practices and principles with a range of other dance forms, including ballet and modern dance. </w:t>
                </w:r>
              </w:p>
              <w:p w:rsidR="00E56195" w:rsidRPr="00113BEB" w:rsidRDefault="00E56195" w:rsidP="00E56195"/>
              <w:p w:rsidR="00E56195" w:rsidRPr="00113BEB" w:rsidRDefault="00E56195" w:rsidP="00E56195">
                <w:r w:rsidRPr="00113BEB">
                  <w:t xml:space="preserve">During the 1910s and 1920s many terms were used to describe the movement we now call </w:t>
                </w:r>
                <w:proofErr w:type="spellStart"/>
                <w:r w:rsidRPr="00113BEB">
                  <w:t>Ausdruckstanz</w:t>
                </w:r>
                <w:proofErr w:type="spellEnd"/>
                <w:r w:rsidRPr="00113BEB">
                  <w:t>—</w:t>
                </w:r>
                <w:proofErr w:type="spellStart"/>
                <w:r w:rsidRPr="00113BEB">
                  <w:t>Freier</w:t>
                </w:r>
                <w:proofErr w:type="spellEnd"/>
                <w:r w:rsidRPr="00113BEB">
                  <w:t xml:space="preserve"> </w:t>
                </w:r>
                <w:proofErr w:type="spellStart"/>
                <w:r w:rsidRPr="00113BEB">
                  <w:t>Tanz</w:t>
                </w:r>
                <w:proofErr w:type="spellEnd"/>
                <w:r w:rsidRPr="00113BEB">
                  <w:t xml:space="preserve"> (free dance), der </w:t>
                </w:r>
                <w:proofErr w:type="spellStart"/>
                <w:r w:rsidRPr="00113BEB">
                  <w:t>neue</w:t>
                </w:r>
                <w:proofErr w:type="spellEnd"/>
                <w:r w:rsidRPr="00113BEB">
                  <w:t xml:space="preserve"> </w:t>
                </w:r>
                <w:proofErr w:type="spellStart"/>
                <w:r w:rsidRPr="00113BEB">
                  <w:t>Tanz</w:t>
                </w:r>
                <w:proofErr w:type="spellEnd"/>
                <w:r w:rsidRPr="00113BEB">
                  <w:t xml:space="preserve"> (new dance), der modern </w:t>
                </w:r>
                <w:proofErr w:type="spellStart"/>
                <w:r w:rsidRPr="00113BEB">
                  <w:t>Tanz</w:t>
                </w:r>
                <w:proofErr w:type="spellEnd"/>
                <w:r w:rsidRPr="00113BEB">
                  <w:t xml:space="preserve"> (modern dance), </w:t>
                </w:r>
                <w:proofErr w:type="spellStart"/>
                <w:r w:rsidRPr="00113BEB">
                  <w:t>Tanzkunst</w:t>
                </w:r>
                <w:proofErr w:type="spellEnd"/>
                <w:r w:rsidRPr="00113BEB">
                  <w:t xml:space="preserve"> (dance art), der </w:t>
                </w:r>
                <w:proofErr w:type="spellStart"/>
                <w:r w:rsidRPr="00113BEB">
                  <w:t>neue</w:t>
                </w:r>
                <w:proofErr w:type="spellEnd"/>
                <w:r w:rsidRPr="00113BEB">
                  <w:t xml:space="preserve"> </w:t>
                </w:r>
                <w:proofErr w:type="spellStart"/>
                <w:r w:rsidRPr="00113BEB">
                  <w:t>künsterlische</w:t>
                </w:r>
                <w:proofErr w:type="spellEnd"/>
                <w:r w:rsidRPr="00113BEB">
                  <w:t xml:space="preserve"> </w:t>
                </w:r>
                <w:proofErr w:type="spellStart"/>
                <w:r w:rsidRPr="00113BEB">
                  <w:t>Tanz</w:t>
                </w:r>
                <w:proofErr w:type="spellEnd"/>
                <w:r w:rsidRPr="00113BEB">
                  <w:t xml:space="preserve"> (the new artistic dance), and </w:t>
                </w:r>
                <w:proofErr w:type="spellStart"/>
                <w:r w:rsidRPr="00113BEB">
                  <w:t>Tanztheater</w:t>
                </w:r>
                <w:proofErr w:type="spellEnd"/>
                <w:r w:rsidRPr="00113BEB">
                  <w:t xml:space="preserve"> (‘dance theatre’)</w:t>
                </w:r>
                <w:r>
                  <w:t xml:space="preserve"> (see Franco 2007 and Manning [2ed.] 2006, xxii)</w:t>
                </w:r>
                <w:r w:rsidRPr="00113BEB">
                  <w:t xml:space="preserve">. Under the National Socialists, </w:t>
                </w:r>
                <w:proofErr w:type="spellStart"/>
                <w:r w:rsidRPr="00113BEB">
                  <w:t>Deutscher</w:t>
                </w:r>
                <w:proofErr w:type="spellEnd"/>
                <w:r w:rsidRPr="00113BEB">
                  <w:t xml:space="preserve"> </w:t>
                </w:r>
                <w:proofErr w:type="spellStart"/>
                <w:r w:rsidRPr="00113BEB">
                  <w:t>Tanz</w:t>
                </w:r>
                <w:proofErr w:type="spellEnd"/>
                <w:r w:rsidRPr="00113BEB">
                  <w:t xml:space="preserve"> (German dance) became the dominant term to describe the practice, which became part of the state-dictated curriculum along with ballet and folk dance</w:t>
                </w:r>
                <w:r>
                  <w:t xml:space="preserve"> (Manning 203)</w:t>
                </w:r>
                <w:r w:rsidRPr="00113BEB">
                  <w:t xml:space="preserve">. Although the term </w:t>
                </w:r>
                <w:proofErr w:type="spellStart"/>
                <w:r w:rsidRPr="00113BEB">
                  <w:t>Ausdruckstanz</w:t>
                </w:r>
                <w:proofErr w:type="spellEnd"/>
                <w:r w:rsidRPr="00113BEB">
                  <w:t xml:space="preserve"> appeared on occasion during the 1920s and 1930s, it was not until the years after the Second World War that the term took on its present definition to refer to the broad sweep of interwar developments. </w:t>
                </w:r>
              </w:p>
              <w:p w:rsidR="00E56195" w:rsidRPr="00113BEB" w:rsidRDefault="00E56195" w:rsidP="00E56195"/>
              <w:p w:rsidR="00E56195" w:rsidRPr="00113BEB" w:rsidRDefault="00E56195" w:rsidP="00E56195">
                <w:proofErr w:type="spellStart"/>
                <w:r w:rsidRPr="00113BEB">
                  <w:t>Ausdruckstanz</w:t>
                </w:r>
                <w:proofErr w:type="spellEnd"/>
                <w:r w:rsidRPr="00113BEB">
                  <w:t xml:space="preserve"> has been translated as ‘expressionist dance,’ and the movement in the early 1920s did bear a family resemblance to </w:t>
                </w:r>
                <w:r>
                  <w:t>E</w:t>
                </w:r>
                <w:r w:rsidRPr="00113BEB">
                  <w:t>xpressionism</w:t>
                </w:r>
                <w:r w:rsidRPr="00113BEB">
                  <w:rPr>
                    <w:i/>
                  </w:rPr>
                  <w:t xml:space="preserve"> </w:t>
                </w:r>
                <w:r w:rsidRPr="00113BEB">
                  <w:t xml:space="preserve">in theatre, film, and visual art, especially in its use of distorted gesture to suggest the fragmentation of human subjectivity and the disjointedness of modern life. But by the late 1920s </w:t>
                </w:r>
                <w:proofErr w:type="spellStart"/>
                <w:r w:rsidRPr="00113BEB">
                  <w:t>Ausdruckstanz</w:t>
                </w:r>
                <w:proofErr w:type="spellEnd"/>
                <w:r w:rsidRPr="00113BEB">
                  <w:t xml:space="preserve"> had shifted in accord with the aesthetics of New Objectivity</w:t>
                </w:r>
                <w:r w:rsidRPr="00113BEB">
                  <w:rPr>
                    <w:i/>
                  </w:rPr>
                  <w:t xml:space="preserve"> (</w:t>
                </w:r>
                <w:proofErr w:type="spellStart"/>
                <w:r w:rsidRPr="00113BEB">
                  <w:rPr>
                    <w:i/>
                  </w:rPr>
                  <w:t>Neue</w:t>
                </w:r>
                <w:proofErr w:type="spellEnd"/>
                <w:r w:rsidRPr="00113BEB">
                  <w:t xml:space="preserve"> </w:t>
                </w:r>
                <w:proofErr w:type="spellStart"/>
                <w:r w:rsidRPr="00113BEB">
                  <w:rPr>
                    <w:i/>
                  </w:rPr>
                  <w:t>Sachlichkeit</w:t>
                </w:r>
                <w:proofErr w:type="spellEnd"/>
                <w:r w:rsidRPr="00113BEB">
                  <w:t xml:space="preserve">), a movement in visual art and design that rejected the distortions of </w:t>
                </w:r>
                <w:r>
                  <w:t>E</w:t>
                </w:r>
                <w:r w:rsidRPr="00113BEB">
                  <w:t>xpressionism in favo</w:t>
                </w:r>
                <w:r w:rsidR="0002749A">
                  <w:t>u</w:t>
                </w:r>
                <w:r w:rsidRPr="00113BEB">
                  <w:t xml:space="preserve">r of rationality and the geometric clarity of the human figure and built environment. In terms of </w:t>
                </w:r>
                <w:proofErr w:type="spellStart"/>
                <w:r w:rsidRPr="00113BEB">
                  <w:t>Ausdruckstanz</w:t>
                </w:r>
                <w:proofErr w:type="spellEnd"/>
                <w:r w:rsidRPr="00113BEB">
                  <w:t xml:space="preserve">, the spirit of New Objectivity meant a heightened appreciation for balletic training and theatrical legibility. </w:t>
                </w:r>
              </w:p>
              <w:p w:rsidR="00E56195" w:rsidRPr="00113BEB" w:rsidRDefault="00E56195" w:rsidP="00E56195"/>
              <w:p w:rsidR="00E56195" w:rsidRPr="00113BEB" w:rsidRDefault="00E56195" w:rsidP="00E56195">
                <w:proofErr w:type="spellStart"/>
                <w:r w:rsidRPr="00113BEB">
                  <w:t>Ausdruckstanz</w:t>
                </w:r>
                <w:proofErr w:type="spellEnd"/>
                <w:r w:rsidRPr="00113BEB">
                  <w:t xml:space="preserve"> is most accurately translated as ‘dance of expression.’ Expression (</w:t>
                </w:r>
                <w:proofErr w:type="spellStart"/>
                <w:r w:rsidRPr="00113BEB">
                  <w:t>Ausdruck</w:t>
                </w:r>
                <w:proofErr w:type="spellEnd"/>
                <w:r w:rsidRPr="00113BEB">
                  <w:t>) was a ubiquitous term in aesthetics of the time. As Mary Wigman wrote in her 1925 primer on composition, ‘expression [</w:t>
                </w:r>
                <w:proofErr w:type="spellStart"/>
                <w:r w:rsidRPr="00113BEB">
                  <w:t>Ausdruck</w:t>
                </w:r>
                <w:proofErr w:type="spellEnd"/>
                <w:r w:rsidRPr="00113BEB">
                  <w:t>] is the breakthrough of subconscious, spiritual processes into conscious, corporeal realization’</w:t>
                </w:r>
                <w:r>
                  <w:t xml:space="preserve"> (Wigman 87; this translation by Manning differs from that of </w:t>
                </w:r>
                <w:proofErr w:type="spellStart"/>
                <w:r>
                  <w:t>Sorell</w:t>
                </w:r>
                <w:proofErr w:type="spellEnd"/>
                <w:r>
                  <w:t xml:space="preserve"> 1975, 87).</w:t>
                </w:r>
                <w:r w:rsidRPr="00113BEB">
                  <w:t xml:space="preserve"> Two years later Kurt </w:t>
                </w:r>
                <w:proofErr w:type="spellStart"/>
                <w:r w:rsidRPr="00113BEB">
                  <w:t>Jooss</w:t>
                </w:r>
                <w:proofErr w:type="spellEnd"/>
                <w:r w:rsidRPr="00113BEB">
                  <w:t>, a student of Rudolf Laban, described his vision as ‘a creative compromise between free personal expression [</w:t>
                </w:r>
                <w:proofErr w:type="spellStart"/>
                <w:r w:rsidRPr="00113BEB">
                  <w:t>Ausdruck</w:t>
                </w:r>
                <w:proofErr w:type="spellEnd"/>
                <w:r w:rsidRPr="00113BEB">
                  <w:t>] and formal compliance with objective, intellectual laws’</w:t>
                </w:r>
                <w:r>
                  <w:t xml:space="preserve"> (</w:t>
                </w:r>
                <w:proofErr w:type="spellStart"/>
                <w:r>
                  <w:t>qtd</w:t>
                </w:r>
                <w:proofErr w:type="spellEnd"/>
                <w:r>
                  <w:t xml:space="preserve">. in </w:t>
                </w:r>
                <w:proofErr w:type="spellStart"/>
                <w:r>
                  <w:t>Markard</w:t>
                </w:r>
                <w:proofErr w:type="spellEnd"/>
                <w:r>
                  <w:t xml:space="preserve"> 17).</w:t>
                </w:r>
                <w:r w:rsidRPr="00113BEB">
                  <w:t xml:space="preserve"> From one perspective, </w:t>
                </w:r>
                <w:proofErr w:type="spellStart"/>
                <w:r w:rsidRPr="00113BEB">
                  <w:t>Wigman’s</w:t>
                </w:r>
                <w:proofErr w:type="spellEnd"/>
                <w:r w:rsidRPr="00113BEB">
                  <w:t xml:space="preserve"> view more closely accords with expressionist aesthetics, while </w:t>
                </w:r>
                <w:proofErr w:type="spellStart"/>
                <w:r w:rsidRPr="00113BEB">
                  <w:t>Jooss’s</w:t>
                </w:r>
                <w:proofErr w:type="spellEnd"/>
                <w:r w:rsidRPr="00113BEB">
                  <w:t xml:space="preserve"> more closely accords with the New Objectivity. And yet</w:t>
                </w:r>
                <w:r>
                  <w:t>,</w:t>
                </w:r>
                <w:r w:rsidRPr="00113BEB">
                  <w:t xml:space="preserve"> both concurred that expression alone did not constitute art; only when expression (</w:t>
                </w:r>
                <w:proofErr w:type="spellStart"/>
                <w:r w:rsidRPr="00113BEB">
                  <w:t>Ausdruck</w:t>
                </w:r>
                <w:proofErr w:type="spellEnd"/>
                <w:r w:rsidRPr="00113BEB">
                  <w:t xml:space="preserve">) took shape as time, space, and energy—as form—did dance become an art. Advocates also believed the converse: form alone, without expression, did not constitute art. </w:t>
                </w:r>
              </w:p>
              <w:p w:rsidR="00E56195" w:rsidRPr="00113BEB" w:rsidRDefault="00E56195" w:rsidP="00E56195"/>
              <w:p w:rsidR="00E56195" w:rsidRPr="00113BEB" w:rsidRDefault="00E56195" w:rsidP="00E56195">
                <w:r w:rsidRPr="00113BEB">
                  <w:t xml:space="preserve">Integrally related to </w:t>
                </w:r>
                <w:proofErr w:type="spellStart"/>
                <w:r w:rsidRPr="00113BEB">
                  <w:t>Ausdruckstanz</w:t>
                </w:r>
                <w:proofErr w:type="spellEnd"/>
                <w:r w:rsidRPr="00113BEB">
                  <w:t xml:space="preserve"> were </w:t>
                </w:r>
                <w:proofErr w:type="spellStart"/>
                <w:r w:rsidRPr="00113BEB">
                  <w:t>Tanz-Gymnastik</w:t>
                </w:r>
                <w:proofErr w:type="spellEnd"/>
                <w:r w:rsidRPr="00113BEB">
                  <w:t xml:space="preserve"> (dance-gymnastics) and mass dance. In one sense, </w:t>
                </w:r>
                <w:proofErr w:type="spellStart"/>
                <w:r w:rsidRPr="00113BEB">
                  <w:t>Tanz-Gymnastik</w:t>
                </w:r>
                <w:proofErr w:type="spellEnd"/>
                <w:r w:rsidRPr="00113BEB">
                  <w:t xml:space="preserve"> provided the foundational training for mass dance and </w:t>
                </w:r>
                <w:proofErr w:type="spellStart"/>
                <w:r w:rsidRPr="00113BEB">
                  <w:t>Ausdruckstanz</w:t>
                </w:r>
                <w:proofErr w:type="spellEnd"/>
                <w:r w:rsidRPr="00113BEB">
                  <w:t xml:space="preserve">, introducing students to the principles and practice of tension-relaxation, swings, oppositional and successive movement, improvisation based on temporal, spatial, and dynamic qualities. Distilling a signature movement language, practitioners aspired to the artistry of </w:t>
                </w:r>
                <w:proofErr w:type="spellStart"/>
                <w:r w:rsidRPr="00113BEB">
                  <w:t>Ausdruckstanz</w:t>
                </w:r>
                <w:proofErr w:type="spellEnd"/>
                <w:r w:rsidRPr="00113BEB">
                  <w:t xml:space="preserve">; fostering a sense of community or </w:t>
                </w:r>
                <w:proofErr w:type="spellStart"/>
                <w:r w:rsidRPr="00113BEB">
                  <w:t>collectivity</w:t>
                </w:r>
                <w:proofErr w:type="spellEnd"/>
                <w:r w:rsidRPr="00113BEB">
                  <w:t xml:space="preserve">, practitioners aimed for the achievement of mass dance. Yet the distinctions between </w:t>
                </w:r>
                <w:proofErr w:type="spellStart"/>
                <w:r w:rsidRPr="00113BEB">
                  <w:t>Tanz-Gymnastik</w:t>
                </w:r>
                <w:proofErr w:type="spellEnd"/>
                <w:r w:rsidRPr="00113BEB">
                  <w:t xml:space="preserve">, mass dance, and </w:t>
                </w:r>
                <w:proofErr w:type="spellStart"/>
                <w:r w:rsidRPr="00113BEB">
                  <w:t>Ausdruckstanz</w:t>
                </w:r>
                <w:proofErr w:type="spellEnd"/>
                <w:r w:rsidRPr="00113BEB">
                  <w:t xml:space="preserve"> were not rigid, at least during the 1910s and 1920s.</w:t>
                </w:r>
                <w:r w:rsidR="00F50F40">
                  <w:t xml:space="preserve"> </w:t>
                </w:r>
              </w:p>
              <w:p w:rsidR="00E56195" w:rsidRPr="00113BEB" w:rsidRDefault="00E56195" w:rsidP="00E56195"/>
              <w:p w:rsidR="00E56195" w:rsidRPr="00113BEB" w:rsidRDefault="00E56195" w:rsidP="00E56195">
                <w:r w:rsidRPr="00113BEB">
                  <w:t xml:space="preserve">After working together on Monte </w:t>
                </w:r>
                <w:proofErr w:type="spellStart"/>
                <w:r w:rsidRPr="00113BEB">
                  <w:t>Verita</w:t>
                </w:r>
                <w:proofErr w:type="spellEnd"/>
                <w:r w:rsidRPr="00113BEB">
                  <w:t>, Rudolf Laban and Mary Wigman became professional rivals during the interwar period, and their followers tended to emphasize their differences: Wigman was known for her own solo choreography, Laban for his mass dance; Wigman was known for emphasizing creative inspiration, Laban for his systematic movement analysis. Yet, in actuality, Laban, Wigman, and their many colleagues—</w:t>
                </w:r>
                <w:proofErr w:type="spellStart"/>
                <w:r w:rsidRPr="00113BEB">
                  <w:t>Jooss</w:t>
                </w:r>
                <w:proofErr w:type="spellEnd"/>
                <w:r w:rsidRPr="00113BEB">
                  <w:t xml:space="preserve">, </w:t>
                </w:r>
                <w:proofErr w:type="spellStart"/>
                <w:r w:rsidRPr="00113BEB">
                  <w:t>Gret</w:t>
                </w:r>
                <w:proofErr w:type="spellEnd"/>
                <w:r w:rsidRPr="00113BEB">
                  <w:t xml:space="preserve"> </w:t>
                </w:r>
                <w:proofErr w:type="spellStart"/>
                <w:r w:rsidRPr="00113BEB">
                  <w:t>Palucca</w:t>
                </w:r>
                <w:proofErr w:type="spellEnd"/>
                <w:r w:rsidRPr="00113BEB">
                  <w:rPr>
                    <w:i/>
                  </w:rPr>
                  <w:t xml:space="preserve">, </w:t>
                </w:r>
                <w:r w:rsidRPr="00113BEB">
                  <w:t xml:space="preserve">Yvonne </w:t>
                </w:r>
                <w:proofErr w:type="spellStart"/>
                <w:r w:rsidRPr="00113BEB">
                  <w:t>Georgi</w:t>
                </w:r>
                <w:proofErr w:type="spellEnd"/>
                <w:r w:rsidRPr="00113BEB">
                  <w:rPr>
                    <w:i/>
                  </w:rPr>
                  <w:t xml:space="preserve">, </w:t>
                </w:r>
                <w:r w:rsidRPr="00113BEB">
                  <w:t xml:space="preserve">Harald </w:t>
                </w:r>
                <w:proofErr w:type="spellStart"/>
                <w:r w:rsidRPr="00113BEB">
                  <w:t>Kreutzberg</w:t>
                </w:r>
                <w:proofErr w:type="spellEnd"/>
                <w:r w:rsidRPr="00113BEB">
                  <w:t>, Dore</w:t>
                </w:r>
                <w:r w:rsidRPr="00113BEB">
                  <w:rPr>
                    <w:i/>
                  </w:rPr>
                  <w:t xml:space="preserve"> </w:t>
                </w:r>
                <w:r w:rsidRPr="00113BEB">
                  <w:t xml:space="preserve">Hoyer—worked along a continuum between solo and group dance, between inspiration and analysis, between expression and form. Indeed, the dynamic tension between these endpoints gave </w:t>
                </w:r>
                <w:proofErr w:type="spellStart"/>
                <w:r w:rsidRPr="00113BEB">
                  <w:t>Ausdruckstanz</w:t>
                </w:r>
                <w:proofErr w:type="spellEnd"/>
                <w:r w:rsidRPr="00113BEB">
                  <w:t xml:space="preserve"> its vibrancy during the 1910s and 1920s. </w:t>
                </w:r>
              </w:p>
              <w:p w:rsidR="00E56195" w:rsidRPr="00113BEB" w:rsidRDefault="00E56195" w:rsidP="00E56195"/>
              <w:p w:rsidR="00E56195" w:rsidRPr="00113BEB" w:rsidRDefault="00E56195" w:rsidP="00E56195">
                <w:proofErr w:type="spellStart"/>
                <w:r w:rsidRPr="00113BEB">
                  <w:t>Ausdruckstanz</w:t>
                </w:r>
                <w:proofErr w:type="spellEnd"/>
                <w:r w:rsidRPr="00113BEB">
                  <w:t xml:space="preserve"> preceded and paralleled the related movement of modern dance in the United States. In fact, it could be argued that tours of the United States by </w:t>
                </w:r>
                <w:proofErr w:type="spellStart"/>
                <w:r w:rsidRPr="00113BEB">
                  <w:t>Kreutzberg</w:t>
                </w:r>
                <w:proofErr w:type="spellEnd"/>
                <w:r w:rsidRPr="00113BEB">
                  <w:t xml:space="preserve"> and </w:t>
                </w:r>
                <w:proofErr w:type="spellStart"/>
                <w:r w:rsidRPr="00113BEB">
                  <w:t>Georgi</w:t>
                </w:r>
                <w:proofErr w:type="spellEnd"/>
                <w:r w:rsidRPr="00113BEB">
                  <w:t xml:space="preserve"> from 1929 to 1931 and by Wigman from 1930 to 1933 pushed their American counterparts to develop a distinctly national genre from what had been a mostly shared practice during the 1920s</w:t>
                </w:r>
                <w:r>
                  <w:t xml:space="preserve"> (Manning 2006, 257-65)</w:t>
                </w:r>
                <w:r w:rsidRPr="00113BEB">
                  <w:t xml:space="preserve">. While an improvisational approach remained central to </w:t>
                </w:r>
                <w:proofErr w:type="spellStart"/>
                <w:r w:rsidRPr="00113BEB">
                  <w:t>Ausdruckstanz</w:t>
                </w:r>
                <w:proofErr w:type="spellEnd"/>
                <w:r w:rsidRPr="00113BEB">
                  <w:t>, American practitioners of modern dance favoured the development of codified movement vocabularies</w:t>
                </w:r>
                <w:r>
                  <w:t xml:space="preserve"> (Manning 2007, 46-60)</w:t>
                </w:r>
                <w:r w:rsidRPr="00113BEB">
                  <w:t xml:space="preserve">. </w:t>
                </w:r>
                <w:proofErr w:type="spellStart"/>
                <w:r w:rsidRPr="00113BEB">
                  <w:t>Hanya</w:t>
                </w:r>
                <w:proofErr w:type="spellEnd"/>
                <w:r w:rsidRPr="00113BEB">
                  <w:t xml:space="preserve"> Holm, a leading member of Mary </w:t>
                </w:r>
                <w:proofErr w:type="spellStart"/>
                <w:r w:rsidRPr="00113BEB">
                  <w:t>Wigman’s</w:t>
                </w:r>
                <w:proofErr w:type="spellEnd"/>
                <w:r w:rsidRPr="00113BEB">
                  <w:t xml:space="preserve"> company, opened a studio in New York in 1931, and although she modified </w:t>
                </w:r>
                <w:proofErr w:type="spellStart"/>
                <w:r w:rsidRPr="00113BEB">
                  <w:t>Wigman’s</w:t>
                </w:r>
                <w:proofErr w:type="spellEnd"/>
                <w:r w:rsidRPr="00113BEB">
                  <w:t xml:space="preserve"> approach, she retained improvisation as an important component of her pedagogy and passed it on to her many students, including </w:t>
                </w:r>
                <w:proofErr w:type="spellStart"/>
                <w:r w:rsidRPr="00113BEB">
                  <w:t>Alwin</w:t>
                </w:r>
                <w:proofErr w:type="spellEnd"/>
                <w:r w:rsidRPr="00113BEB">
                  <w:t xml:space="preserve"> </w:t>
                </w:r>
                <w:proofErr w:type="spellStart"/>
                <w:r w:rsidRPr="00113BEB">
                  <w:t>Nikolais</w:t>
                </w:r>
                <w:proofErr w:type="spellEnd"/>
                <w:r w:rsidRPr="00113BEB">
                  <w:t>.</w:t>
                </w:r>
                <w:r w:rsidR="00F50F40">
                  <w:t xml:space="preserve"> </w:t>
                </w:r>
              </w:p>
              <w:p w:rsidR="00E56195" w:rsidRPr="00113BEB" w:rsidRDefault="00E56195" w:rsidP="00E56195"/>
              <w:p w:rsidR="00E56195" w:rsidRPr="00113BEB" w:rsidRDefault="00E56195" w:rsidP="00E56195">
                <w:r w:rsidRPr="00113BEB">
                  <w:t>During the same decade that American modern dance came into its own—the 1930s—</w:t>
                </w:r>
                <w:proofErr w:type="spellStart"/>
                <w:r w:rsidRPr="00113BEB">
                  <w:t>Ausdruckstanz</w:t>
                </w:r>
                <w:proofErr w:type="spellEnd"/>
                <w:r w:rsidRPr="00113BEB">
                  <w:t xml:space="preserve"> entered a period of decline in Germany. After the National Socialists came to power in 1933, they adopted </w:t>
                </w:r>
                <w:proofErr w:type="spellStart"/>
                <w:r w:rsidRPr="00113BEB">
                  <w:t>Tanz-Gymnastik</w:t>
                </w:r>
                <w:proofErr w:type="spellEnd"/>
                <w:r w:rsidRPr="00113BEB">
                  <w:t xml:space="preserve"> as part of women’s compulsory physical education, adapted mass dance as the basis for fascist spectacle, and standardized </w:t>
                </w:r>
                <w:proofErr w:type="spellStart"/>
                <w:r w:rsidRPr="00113BEB">
                  <w:t>Ausdruckstanz</w:t>
                </w:r>
                <w:proofErr w:type="spellEnd"/>
                <w:r w:rsidRPr="00113BEB">
                  <w:t xml:space="preserve"> as part of the required curriculum for stage dancers. These changes separated physical culture from artistic expression and in so doing undermined the vibrancy of the form. Historians have pondered why so many more practitioners of </w:t>
                </w:r>
                <w:proofErr w:type="spellStart"/>
                <w:r w:rsidRPr="00113BEB">
                  <w:t>Ausdruckstanz</w:t>
                </w:r>
                <w:proofErr w:type="spellEnd"/>
                <w:r w:rsidRPr="00113BEB">
                  <w:t xml:space="preserve"> remained in Germany than went into exile and have questioned whether true belief in National Socialism—or opportunism—motivated the decisions of Wigman, Laban, </w:t>
                </w:r>
                <w:proofErr w:type="spellStart"/>
                <w:r w:rsidRPr="00113BEB">
                  <w:t>Palucca</w:t>
                </w:r>
                <w:proofErr w:type="spellEnd"/>
                <w:r w:rsidRPr="00113BEB">
                  <w:t xml:space="preserve">, </w:t>
                </w:r>
                <w:proofErr w:type="spellStart"/>
                <w:r w:rsidRPr="00113BEB">
                  <w:t>Georgi</w:t>
                </w:r>
                <w:proofErr w:type="spellEnd"/>
                <w:r w:rsidRPr="00113BEB">
                  <w:t xml:space="preserve">, and </w:t>
                </w:r>
                <w:proofErr w:type="spellStart"/>
                <w:r w:rsidRPr="00113BEB">
                  <w:t>Kreutzberg</w:t>
                </w:r>
                <w:proofErr w:type="spellEnd"/>
                <w:r>
                  <w:t xml:space="preserve"> (see </w:t>
                </w:r>
                <w:r w:rsidR="0002749A">
                  <w:t xml:space="preserve">Müller and </w:t>
                </w:r>
                <w:proofErr w:type="spellStart"/>
                <w:r w:rsidRPr="00FF3277">
                  <w:t>Stöckemann</w:t>
                </w:r>
                <w:proofErr w:type="spellEnd"/>
                <w:r>
                  <w:t xml:space="preserve"> </w:t>
                </w:r>
                <w:r w:rsidRPr="00FF3277">
                  <w:t>1993</w:t>
                </w:r>
                <w:r w:rsidR="0002749A">
                  <w:t xml:space="preserve">, </w:t>
                </w:r>
                <w:proofErr w:type="spellStart"/>
                <w:r w:rsidR="0002749A">
                  <w:t>Guilbert</w:t>
                </w:r>
                <w:proofErr w:type="spellEnd"/>
                <w:r w:rsidR="0002749A">
                  <w:t xml:space="preserve"> 2000, Karina and Kant 2004, and</w:t>
                </w:r>
                <w:r>
                  <w:t xml:space="preserve"> Manning 2006 and 2017)</w:t>
                </w:r>
                <w:r w:rsidRPr="00113BEB">
                  <w:t>.</w:t>
                </w:r>
              </w:p>
              <w:p w:rsidR="00E56195" w:rsidRPr="00113BEB" w:rsidRDefault="00E56195" w:rsidP="00E56195"/>
              <w:p w:rsidR="00E56195" w:rsidRPr="00113BEB" w:rsidRDefault="00E56195" w:rsidP="00E56195">
                <w:r w:rsidRPr="00113BEB">
                  <w:t xml:space="preserve">After the collapse of the Nazi state, the separation of physical culture from theatrical dance was complete. In fact, the legacy of </w:t>
                </w:r>
                <w:proofErr w:type="spellStart"/>
                <w:r w:rsidRPr="00113BEB">
                  <w:t>Ausdruckstanz</w:t>
                </w:r>
                <w:proofErr w:type="spellEnd"/>
                <w:r w:rsidRPr="00113BEB">
                  <w:t xml:space="preserve"> divides between these two arenas. On the one hand, the principles and practices of </w:t>
                </w:r>
                <w:proofErr w:type="spellStart"/>
                <w:r w:rsidRPr="00113BEB">
                  <w:t>Tanz-Gymnastik</w:t>
                </w:r>
                <w:proofErr w:type="spellEnd"/>
                <w:r w:rsidRPr="00113BEB">
                  <w:t xml:space="preserve"> and </w:t>
                </w:r>
                <w:proofErr w:type="spellStart"/>
                <w:r w:rsidRPr="00113BEB">
                  <w:t>Ausdruckstanz</w:t>
                </w:r>
                <w:proofErr w:type="spellEnd"/>
                <w:r w:rsidRPr="00113BEB">
                  <w:t xml:space="preserve"> contributed to the fields of dance therapy and </w:t>
                </w:r>
                <w:proofErr w:type="spellStart"/>
                <w:r w:rsidRPr="00113BEB">
                  <w:t>somatics</w:t>
                </w:r>
                <w:proofErr w:type="spellEnd"/>
                <w:r w:rsidRPr="00113BEB">
                  <w:t xml:space="preserve"> in the </w:t>
                </w:r>
                <w:r w:rsidR="0002749A" w:rsidRPr="00113BEB">
                  <w:t>post-war</w:t>
                </w:r>
                <w:r w:rsidRPr="00113BEB">
                  <w:t xml:space="preserve"> years. For example, Irmgard </w:t>
                </w:r>
                <w:proofErr w:type="spellStart"/>
                <w:r w:rsidRPr="00113BEB">
                  <w:t>Bartenieff</w:t>
                </w:r>
                <w:proofErr w:type="spellEnd"/>
                <w:r w:rsidRPr="00113BEB">
                  <w:t xml:space="preserve"> studied with Laban in the mid-1920s and pursued her career as a dancer in Germany before </w:t>
                </w:r>
                <w:r w:rsidR="0002749A" w:rsidRPr="00113BEB">
                  <w:t>immigrating</w:t>
                </w:r>
                <w:r w:rsidRPr="00113BEB">
                  <w:t xml:space="preserve"> to New York City in the late 1930s and then turning her attention to therapy and later </w:t>
                </w:r>
                <w:proofErr w:type="spellStart"/>
                <w:r w:rsidRPr="00113BEB">
                  <w:t>somatics</w:t>
                </w:r>
                <w:proofErr w:type="spellEnd"/>
                <w:r w:rsidRPr="00113BEB">
                  <w:t xml:space="preserve">. Trudi </w:t>
                </w:r>
                <w:proofErr w:type="spellStart"/>
                <w:r w:rsidRPr="00113BEB">
                  <w:t>Schoop</w:t>
                </w:r>
                <w:proofErr w:type="spellEnd"/>
                <w:r w:rsidRPr="00113BEB">
                  <w:t xml:space="preserve">, a Swiss dancer who performed in the comic style of a </w:t>
                </w:r>
                <w:proofErr w:type="spellStart"/>
                <w:r w:rsidRPr="00113BEB">
                  <w:t>Valeska</w:t>
                </w:r>
                <w:proofErr w:type="spellEnd"/>
                <w:r w:rsidRPr="00113BEB">
                  <w:t xml:space="preserve"> </w:t>
                </w:r>
                <w:proofErr w:type="spellStart"/>
                <w:r w:rsidRPr="00113BEB">
                  <w:t>Gert</w:t>
                </w:r>
                <w:proofErr w:type="spellEnd"/>
                <w:r w:rsidRPr="00113BEB">
                  <w:t xml:space="preserve"> or </w:t>
                </w:r>
                <w:proofErr w:type="spellStart"/>
                <w:r w:rsidRPr="00113BEB">
                  <w:t>Lotte</w:t>
                </w:r>
                <w:proofErr w:type="spellEnd"/>
                <w:r w:rsidRPr="00113BEB">
                  <w:t xml:space="preserve"> Goslar, </w:t>
                </w:r>
                <w:r w:rsidR="0002749A" w:rsidRPr="00113BEB">
                  <w:t>immigrated</w:t>
                </w:r>
                <w:r w:rsidRPr="00113BEB">
                  <w:t xml:space="preserve"> to Los Angeles after the Second World War and also became a pioneer in dance therapy. Fe </w:t>
                </w:r>
                <w:proofErr w:type="spellStart"/>
                <w:r w:rsidRPr="00113BEB">
                  <w:t>Reichelt</w:t>
                </w:r>
                <w:proofErr w:type="spellEnd"/>
                <w:r w:rsidRPr="00113BEB">
                  <w:t xml:space="preserve">, a student of Wigman in the </w:t>
                </w:r>
                <w:r w:rsidR="0002749A" w:rsidRPr="00113BEB">
                  <w:t>post-war</w:t>
                </w:r>
                <w:r w:rsidRPr="00113BEB">
                  <w:t xml:space="preserve"> years, has become a leading dance therapist in Germany. </w:t>
                </w:r>
              </w:p>
              <w:p w:rsidR="00E56195" w:rsidRPr="00113BEB" w:rsidRDefault="00E56195" w:rsidP="00E56195"/>
              <w:p w:rsidR="00E56195" w:rsidRPr="00113BEB" w:rsidRDefault="00E56195" w:rsidP="00E56195">
                <w:r w:rsidRPr="00113BEB">
                  <w:t xml:space="preserve">On the other hand, the dancers who remained in Germany continued their careers after the Second World War, joined by Kurt </w:t>
                </w:r>
                <w:proofErr w:type="spellStart"/>
                <w:r w:rsidRPr="00113BEB">
                  <w:t>Jooss</w:t>
                </w:r>
                <w:proofErr w:type="spellEnd"/>
                <w:r w:rsidRPr="00113BEB">
                  <w:t xml:space="preserve">, who returned from exile and resumed his leadership of the dance department at the </w:t>
                </w:r>
                <w:proofErr w:type="spellStart"/>
                <w:r w:rsidRPr="00113BEB">
                  <w:t>Folkwang</w:t>
                </w:r>
                <w:proofErr w:type="spellEnd"/>
                <w:r w:rsidRPr="00113BEB">
                  <w:t xml:space="preserve"> School. Yet whereas </w:t>
                </w:r>
                <w:proofErr w:type="spellStart"/>
                <w:r w:rsidRPr="00113BEB">
                  <w:t>Ausdruckstanz</w:t>
                </w:r>
                <w:proofErr w:type="spellEnd"/>
                <w:r w:rsidRPr="00113BEB">
                  <w:t xml:space="preserve"> had been the dominant form of theatrical dance in the years between the wars, in the Cold War years ballet became the predominant form, influenced by Anglo-American models in West Germany and by Soviet models in East Germany. In both Germanys, young dancers rebelled against imported models of ballet in the 1970s and 1980s and innovated new forms they called </w:t>
                </w:r>
                <w:proofErr w:type="spellStart"/>
                <w:r w:rsidRPr="00113BEB">
                  <w:t>Tanztheater</w:t>
                </w:r>
                <w:proofErr w:type="spellEnd"/>
                <w:r w:rsidRPr="00113BEB">
                  <w:t xml:space="preserve">—a term that </w:t>
                </w:r>
                <w:proofErr w:type="spellStart"/>
                <w:r w:rsidRPr="00113BEB">
                  <w:t>Jooss</w:t>
                </w:r>
                <w:proofErr w:type="spellEnd"/>
                <w:r w:rsidRPr="00113BEB">
                  <w:t xml:space="preserve"> had first used in 1928. </w:t>
                </w:r>
              </w:p>
              <w:p w:rsidR="00E56195" w:rsidRPr="00113BEB" w:rsidRDefault="00E56195" w:rsidP="00E56195"/>
              <w:p w:rsidR="003F0D73" w:rsidRPr="00E56195" w:rsidRDefault="00E56195" w:rsidP="006C46D7">
                <w:r w:rsidRPr="00113BEB">
                  <w:t xml:space="preserve">Whereas German commentators see the </w:t>
                </w:r>
                <w:proofErr w:type="spellStart"/>
                <w:r w:rsidRPr="00113BEB">
                  <w:t>Tanztheater</w:t>
                </w:r>
                <w:proofErr w:type="spellEnd"/>
                <w:r w:rsidRPr="00113BEB">
                  <w:t xml:space="preserve"> of Pina Bausch, Susanne </w:t>
                </w:r>
                <w:proofErr w:type="spellStart"/>
                <w:r w:rsidRPr="00113BEB">
                  <w:t>Linke</w:t>
                </w:r>
                <w:proofErr w:type="spellEnd"/>
                <w:r w:rsidRPr="00113BEB">
                  <w:t xml:space="preserve">, </w:t>
                </w:r>
                <w:r w:rsidR="00F50F40">
                  <w:t xml:space="preserve">and </w:t>
                </w:r>
                <w:proofErr w:type="spellStart"/>
                <w:r w:rsidR="00F50F40">
                  <w:t>Arila</w:t>
                </w:r>
                <w:proofErr w:type="spellEnd"/>
                <w:r w:rsidR="00F50F40">
                  <w:t xml:space="preserve"> </w:t>
                </w:r>
                <w:proofErr w:type="spellStart"/>
                <w:r w:rsidR="00F50F40">
                  <w:t>Siegert</w:t>
                </w:r>
                <w:proofErr w:type="spellEnd"/>
                <w:r w:rsidR="00F50F40">
                  <w:t xml:space="preserve"> (among others)</w:t>
                </w:r>
                <w:r w:rsidRPr="00113BEB">
                  <w:t xml:space="preserve"> as the central legacy of </w:t>
                </w:r>
                <w:proofErr w:type="spellStart"/>
                <w:r w:rsidRPr="00113BEB">
                  <w:t>Ausdruckstanz</w:t>
                </w:r>
                <w:proofErr w:type="spellEnd"/>
                <w:r w:rsidRPr="00113BEB">
                  <w:t xml:space="preserve">, a global perspective reveals a broader influence. Dancers who went into exile shaped dance cultures around the world: Kurt </w:t>
                </w:r>
                <w:proofErr w:type="spellStart"/>
                <w:r w:rsidRPr="00113BEB">
                  <w:t>Jooss</w:t>
                </w:r>
                <w:proofErr w:type="spellEnd"/>
                <w:r w:rsidRPr="00113BEB">
                  <w:t xml:space="preserve"> and his associates </w:t>
                </w:r>
                <w:proofErr w:type="spellStart"/>
                <w:r w:rsidRPr="00113BEB">
                  <w:t>Sigurd</w:t>
                </w:r>
                <w:proofErr w:type="spellEnd"/>
                <w:r w:rsidRPr="00113BEB">
                  <w:t xml:space="preserve"> Leeder and Ernst </w:t>
                </w:r>
                <w:proofErr w:type="spellStart"/>
                <w:r w:rsidRPr="00113BEB">
                  <w:t>Uthoff</w:t>
                </w:r>
                <w:proofErr w:type="spellEnd"/>
                <w:r w:rsidRPr="00113BEB">
                  <w:t xml:space="preserve"> </w:t>
                </w:r>
                <w:r>
                  <w:t>affected</w:t>
                </w:r>
                <w:r w:rsidRPr="00113BEB">
                  <w:t xml:space="preserve"> dance in Great Britain and in Chile; Gertrud Kraus played a seminal role establishing modern dance in Palestine and Israel; Renate </w:t>
                </w:r>
                <w:proofErr w:type="spellStart"/>
                <w:r w:rsidRPr="00113BEB">
                  <w:t>Schottelius</w:t>
                </w:r>
                <w:proofErr w:type="spellEnd"/>
                <w:r w:rsidRPr="00113BEB">
                  <w:t xml:space="preserve"> in Argentina; Gertrud Bodenwieser in Australasia; and Ruth </w:t>
                </w:r>
                <w:proofErr w:type="spellStart"/>
                <w:r w:rsidRPr="00113BEB">
                  <w:t>Abramovitsch</w:t>
                </w:r>
                <w:proofErr w:type="spellEnd"/>
                <w:r w:rsidRPr="00113BEB">
                  <w:t xml:space="preserve"> Sorel in Canada. Not only did dancers in exile </w:t>
                </w:r>
                <w:r>
                  <w:t>influence</w:t>
                </w:r>
                <w:r w:rsidRPr="00113BEB">
                  <w:t xml:space="preserve"> global dance, so too did dancers who travelled from their country of origin to study in Germany and then brought home what they had learned: </w:t>
                </w:r>
                <w:r w:rsidRPr="00113BEB">
                  <w:lastRenderedPageBreak/>
                  <w:t xml:space="preserve">in this way, Birgit </w:t>
                </w:r>
                <w:proofErr w:type="spellStart"/>
                <w:r w:rsidRPr="00113BEB">
                  <w:t>Åkesson</w:t>
                </w:r>
                <w:proofErr w:type="spellEnd"/>
                <w:r w:rsidRPr="00113BEB">
                  <w:t xml:space="preserve"> and Birgit </w:t>
                </w:r>
                <w:proofErr w:type="spellStart"/>
                <w:r w:rsidRPr="00113BEB">
                  <w:t>Cullberg</w:t>
                </w:r>
                <w:proofErr w:type="spellEnd"/>
                <w:r w:rsidRPr="00113BEB">
                  <w:t xml:space="preserve"> brought the influences of </w:t>
                </w:r>
                <w:proofErr w:type="spellStart"/>
                <w:r w:rsidRPr="00113BEB">
                  <w:t>Ausdruckstanz</w:t>
                </w:r>
                <w:proofErr w:type="spellEnd"/>
                <w:r w:rsidRPr="00113BEB">
                  <w:t xml:space="preserve"> to Sweden, Jacqueline Robinson to France, Aurelio </w:t>
                </w:r>
                <w:proofErr w:type="spellStart"/>
                <w:r w:rsidRPr="00113BEB">
                  <w:t>Milloss</w:t>
                </w:r>
                <w:proofErr w:type="spellEnd"/>
                <w:r w:rsidRPr="00113BEB">
                  <w:t xml:space="preserve"> to Italy, and </w:t>
                </w:r>
                <w:proofErr w:type="spellStart"/>
                <w:r w:rsidRPr="00113BEB">
                  <w:t>Chinita</w:t>
                </w:r>
                <w:proofErr w:type="spellEnd"/>
                <w:r w:rsidRPr="00113BEB">
                  <w:t xml:space="preserve"> Ullmann to Brazil, while </w:t>
                </w:r>
                <w:proofErr w:type="spellStart"/>
                <w:r w:rsidRPr="00113BEB">
                  <w:t>Eguchi</w:t>
                </w:r>
                <w:proofErr w:type="spellEnd"/>
                <w:r w:rsidRPr="00113BEB">
                  <w:t xml:space="preserve"> Takaya and Miya Misako did the same for Japan</w:t>
                </w:r>
                <w:r>
                  <w:t xml:space="preserve"> (t</w:t>
                </w:r>
                <w:r w:rsidRPr="00FF3277">
                  <w:t xml:space="preserve">he first comprehensive attempt to trace the global circulation of </w:t>
                </w:r>
                <w:proofErr w:type="spellStart"/>
                <w:r w:rsidRPr="00FF3277">
                  <w:t>Ausdruckstanz</w:t>
                </w:r>
                <w:proofErr w:type="spellEnd"/>
                <w:r w:rsidRPr="00FF3277">
                  <w:t xml:space="preserve"> and related practices is found in Ross and</w:t>
                </w:r>
                <w:r>
                  <w:t xml:space="preserve"> </w:t>
                </w:r>
                <w:r w:rsidRPr="00FF3277">
                  <w:t>Lindgren</w:t>
                </w:r>
                <w:r>
                  <w:t xml:space="preserve"> </w:t>
                </w:r>
                <w:r w:rsidRPr="00FF3277">
                  <w:t>2015</w:t>
                </w:r>
                <w:r>
                  <w:t>; t</w:t>
                </w:r>
                <w:r w:rsidRPr="00FF3277">
                  <w:t xml:space="preserve">he country entries in </w:t>
                </w:r>
                <w:r>
                  <w:t>Cohen</w:t>
                </w:r>
                <w:r w:rsidR="00F50F40">
                  <w:t xml:space="preserve"> 1998</w:t>
                </w:r>
                <w:r w:rsidRPr="00FF3277">
                  <w:t xml:space="preserve"> chronicle dance modernism nation by nation</w:t>
                </w:r>
                <w:r>
                  <w:t>)</w:t>
                </w:r>
                <w:r w:rsidRPr="00FF3277">
                  <w:t>.</w:t>
                </w:r>
                <w:r w:rsidRPr="00113BEB">
                  <w:t xml:space="preserve"> In the United States it is impossible to separate the influences of American dancers who travelled to Germany from German dancers who emigrated for economic, political, or religious reasons: among the many notable artists and educators were </w:t>
                </w:r>
                <w:proofErr w:type="spellStart"/>
                <w:r w:rsidRPr="00113BEB">
                  <w:t>Trude</w:t>
                </w:r>
                <w:proofErr w:type="spellEnd"/>
                <w:r w:rsidRPr="00113BEB">
                  <w:t xml:space="preserve"> </w:t>
                </w:r>
                <w:proofErr w:type="spellStart"/>
                <w:r w:rsidRPr="00113BEB">
                  <w:t>Kaschmann</w:t>
                </w:r>
                <w:proofErr w:type="spellEnd"/>
                <w:r w:rsidRPr="00113BEB">
                  <w:t>,</w:t>
                </w:r>
                <w:r w:rsidR="00F50F40">
                  <w:t xml:space="preserve"> </w:t>
                </w:r>
                <w:r w:rsidRPr="00113BEB">
                  <w:t xml:space="preserve">Erika </w:t>
                </w:r>
                <w:proofErr w:type="spellStart"/>
                <w:r w:rsidRPr="00113BEB">
                  <w:t>Thimey</w:t>
                </w:r>
                <w:proofErr w:type="spellEnd"/>
                <w:r w:rsidRPr="00113BEB">
                  <w:t xml:space="preserve">, Louise </w:t>
                </w:r>
                <w:proofErr w:type="spellStart"/>
                <w:r w:rsidRPr="00113BEB">
                  <w:t>Kloepper</w:t>
                </w:r>
                <w:proofErr w:type="spellEnd"/>
                <w:r w:rsidRPr="00113BEB">
                  <w:t xml:space="preserve">, Anneliese Mertz, </w:t>
                </w:r>
                <w:proofErr w:type="spellStart"/>
                <w:r w:rsidRPr="00113BEB">
                  <w:t>Pola</w:t>
                </w:r>
                <w:proofErr w:type="spellEnd"/>
                <w:r w:rsidRPr="00113BEB">
                  <w:t xml:space="preserve"> </w:t>
                </w:r>
                <w:proofErr w:type="spellStart"/>
                <w:r w:rsidRPr="00113BEB">
                  <w:t>Nirenska</w:t>
                </w:r>
                <w:proofErr w:type="spellEnd"/>
                <w:r w:rsidRPr="00113BEB">
                  <w:t xml:space="preserve">, Margaret Dietz, Isa </w:t>
                </w:r>
                <w:proofErr w:type="spellStart"/>
                <w:r w:rsidRPr="00113BEB">
                  <w:t>Partsch-Bergsohn</w:t>
                </w:r>
                <w:proofErr w:type="spellEnd"/>
                <w:r w:rsidRPr="00113BEB">
                  <w:t xml:space="preserve">, </w:t>
                </w:r>
                <w:proofErr w:type="spellStart"/>
                <w:r w:rsidRPr="00113BEB">
                  <w:t>Til</w:t>
                </w:r>
                <w:proofErr w:type="spellEnd"/>
                <w:r w:rsidRPr="00113BEB">
                  <w:t xml:space="preserve"> Thiele, and Helmut </w:t>
                </w:r>
                <w:proofErr w:type="spellStart"/>
                <w:r w:rsidRPr="00113BEB">
                  <w:t>Gottschild</w:t>
                </w:r>
                <w:proofErr w:type="spellEnd"/>
                <w:r w:rsidRPr="00113BEB">
                  <w:t xml:space="preserve">. In all these diverse national contexts, </w:t>
                </w:r>
                <w:proofErr w:type="spellStart"/>
                <w:r w:rsidRPr="00113BEB">
                  <w:t>Ausdrucktanz</w:t>
                </w:r>
                <w:proofErr w:type="spellEnd"/>
                <w:r w:rsidRPr="00113BEB">
                  <w:t xml:space="preserve"> was modified by contact with other dance forms, creating a variegated thread within the large</w:t>
                </w:r>
                <w:r w:rsidR="00D67A0D">
                  <w:t xml:space="preserve">r tapestry of dance modernism.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Content>
              <w:p w:rsidR="00B93DE3" w:rsidRPr="00B42930" w:rsidRDefault="00B93DE3" w:rsidP="00B93DE3">
                <w:pPr>
                  <w:rPr>
                    <w:lang w:val="en-US"/>
                  </w:rPr>
                </w:pPr>
                <w:sdt>
                  <w:sdtPr>
                    <w:rPr>
                      <w:lang w:val="en-US"/>
                    </w:rPr>
                    <w:id w:val="-1738849033"/>
                    <w:citation/>
                  </w:sdtPr>
                  <w:sdtContent>
                    <w:r w:rsidRPr="00B42930">
                      <w:rPr>
                        <w:lang w:val="en-US"/>
                      </w:rPr>
                      <w:fldChar w:fldCharType="begin"/>
                    </w:r>
                    <w:r w:rsidRPr="00B42930">
                      <w:rPr>
                        <w:lang w:val="en-CA"/>
                      </w:rPr>
                      <w:instrText xml:space="preserve"> CITATION Cohen98 \l 4105 </w:instrText>
                    </w:r>
                    <w:r w:rsidRPr="00B42930">
                      <w:rPr>
                        <w:lang w:val="en-US"/>
                      </w:rPr>
                      <w:fldChar w:fldCharType="separate"/>
                    </w:r>
                    <w:r w:rsidRPr="00B42930">
                      <w:rPr>
                        <w:noProof/>
                        <w:lang w:val="en-CA"/>
                      </w:rPr>
                      <w:t>(Cohen)</w:t>
                    </w:r>
                    <w:r w:rsidRPr="00B42930">
                      <w:rPr>
                        <w:lang w:val="en-US"/>
                      </w:rPr>
                      <w:fldChar w:fldCharType="end"/>
                    </w:r>
                  </w:sdtContent>
                </w:sdt>
              </w:p>
              <w:p w:rsidR="00B93DE3" w:rsidRPr="00B42930" w:rsidRDefault="00B93DE3" w:rsidP="00B93DE3">
                <w:pPr>
                  <w:rPr>
                    <w:lang w:val="en-US"/>
                  </w:rPr>
                </w:pPr>
                <w:sdt>
                  <w:sdtPr>
                    <w:rPr>
                      <w:lang w:val="en-US"/>
                    </w:rPr>
                    <w:id w:val="796180276"/>
                    <w:citation/>
                  </w:sdtPr>
                  <w:sdtContent>
                    <w:r w:rsidRPr="00B42930">
                      <w:rPr>
                        <w:lang w:val="en-US"/>
                      </w:rPr>
                      <w:fldChar w:fldCharType="begin"/>
                    </w:r>
                    <w:r w:rsidRPr="00B42930">
                      <w:rPr>
                        <w:lang w:val="en-CA"/>
                      </w:rPr>
                      <w:instrText xml:space="preserve"> CITATION Elswit14 \l 4105 </w:instrText>
                    </w:r>
                    <w:r w:rsidRPr="00B42930">
                      <w:rPr>
                        <w:lang w:val="en-US"/>
                      </w:rPr>
                      <w:fldChar w:fldCharType="separate"/>
                    </w:r>
                    <w:r w:rsidRPr="00B42930">
                      <w:rPr>
                        <w:noProof/>
                        <w:lang w:val="en-CA"/>
                      </w:rPr>
                      <w:t>(Elswit)</w:t>
                    </w:r>
                    <w:r w:rsidRPr="00B42930">
                      <w:rPr>
                        <w:lang w:val="en-US"/>
                      </w:rPr>
                      <w:fldChar w:fldCharType="end"/>
                    </w:r>
                  </w:sdtContent>
                </w:sdt>
              </w:p>
              <w:p w:rsidR="00D67A0D" w:rsidRPr="00B42930" w:rsidRDefault="00D67A0D" w:rsidP="00B93DE3">
                <w:sdt>
                  <w:sdtPr>
                    <w:id w:val="1153099384"/>
                    <w:citation/>
                  </w:sdtPr>
                  <w:sdtContent>
                    <w:r w:rsidRPr="00B42930">
                      <w:fldChar w:fldCharType="begin"/>
                    </w:r>
                    <w:r w:rsidRPr="00B42930">
                      <w:rPr>
                        <w:lang w:val="en-CA"/>
                      </w:rPr>
                      <w:instrText xml:space="preserve"> CITATION Franco07 \l 4105 </w:instrText>
                    </w:r>
                    <w:r w:rsidRPr="00B42930">
                      <w:fldChar w:fldCharType="separate"/>
                    </w:r>
                    <w:r w:rsidRPr="00B42930">
                      <w:rPr>
                        <w:noProof/>
                        <w:lang w:val="en-CA"/>
                      </w:rPr>
                      <w:t>(Franco)</w:t>
                    </w:r>
                    <w:r w:rsidRPr="00B42930">
                      <w:fldChar w:fldCharType="end"/>
                    </w:r>
                  </w:sdtContent>
                </w:sdt>
              </w:p>
              <w:p w:rsidR="00E56195" w:rsidRPr="00B42930" w:rsidRDefault="00D67A0D" w:rsidP="00B93DE3">
                <w:sdt>
                  <w:sdtPr>
                    <w:id w:val="-1929656393"/>
                    <w:citation/>
                  </w:sdtPr>
                  <w:sdtContent>
                    <w:r w:rsidRPr="00B42930">
                      <w:fldChar w:fldCharType="begin"/>
                    </w:r>
                    <w:r w:rsidRPr="00B42930">
                      <w:rPr>
                        <w:lang w:val="en-CA"/>
                      </w:rPr>
                      <w:instrText xml:space="preserve"> CITATION Decoufle92 \l 4105 </w:instrText>
                    </w:r>
                    <w:r w:rsidRPr="00B42930">
                      <w:fldChar w:fldCharType="separate"/>
                    </w:r>
                    <w:r w:rsidRPr="00B42930">
                      <w:rPr>
                        <w:noProof/>
                        <w:lang w:val="en-CA"/>
                      </w:rPr>
                      <w:t>(Decoufle)</w:t>
                    </w:r>
                    <w:r w:rsidRPr="00B42930">
                      <w:fldChar w:fldCharType="end"/>
                    </w:r>
                  </w:sdtContent>
                </w:sdt>
                <w:r w:rsidR="00E56195" w:rsidRPr="00B42930">
                  <w:fldChar w:fldCharType="begin"/>
                </w:r>
                <w:r w:rsidR="00E56195" w:rsidRPr="00B42930">
                  <w:instrText xml:space="preserve"> BIBLIOGRAPHY </w:instrText>
                </w:r>
                <w:r w:rsidR="00E56195" w:rsidRPr="00B42930">
                  <w:fldChar w:fldCharType="separate"/>
                </w:r>
              </w:p>
              <w:p w:rsidR="00D67A0D" w:rsidRPr="00B42930" w:rsidRDefault="00D67A0D" w:rsidP="00B93DE3">
                <w:sdt>
                  <w:sdtPr>
                    <w:id w:val="-1133945502"/>
                    <w:citation/>
                  </w:sdtPr>
                  <w:sdtContent>
                    <w:r w:rsidRPr="00B42930">
                      <w:fldChar w:fldCharType="begin"/>
                    </w:r>
                    <w:r w:rsidRPr="00B42930">
                      <w:rPr>
                        <w:lang w:val="en-CA"/>
                      </w:rPr>
                      <w:instrText xml:space="preserve"> CITATION Guilbert00 \l 4105 </w:instrText>
                    </w:r>
                    <w:r w:rsidRPr="00B42930">
                      <w:fldChar w:fldCharType="separate"/>
                    </w:r>
                    <w:r w:rsidRPr="00B42930">
                      <w:rPr>
                        <w:noProof/>
                        <w:lang w:val="en-CA"/>
                      </w:rPr>
                      <w:t>(Guilbert)</w:t>
                    </w:r>
                    <w:r w:rsidRPr="00B42930">
                      <w:fldChar w:fldCharType="end"/>
                    </w:r>
                  </w:sdtContent>
                </w:sdt>
              </w:p>
              <w:p w:rsidR="00D67A0D" w:rsidRPr="00B42930" w:rsidRDefault="00D67A0D" w:rsidP="00B93DE3">
                <w:sdt>
                  <w:sdtPr>
                    <w:id w:val="1184623158"/>
                    <w:citation/>
                  </w:sdtPr>
                  <w:sdtContent>
                    <w:r w:rsidRPr="00B42930">
                      <w:fldChar w:fldCharType="begin"/>
                    </w:r>
                    <w:r w:rsidRPr="00B42930">
                      <w:rPr>
                        <w:lang w:val="en-CA"/>
                      </w:rPr>
                      <w:instrText xml:space="preserve"> CITATION Howe01 \l 4105 </w:instrText>
                    </w:r>
                    <w:r w:rsidRPr="00B42930">
                      <w:fldChar w:fldCharType="separate"/>
                    </w:r>
                    <w:r w:rsidRPr="00B42930">
                      <w:rPr>
                        <w:noProof/>
                        <w:lang w:val="en-CA"/>
                      </w:rPr>
                      <w:t>(Howe)</w:t>
                    </w:r>
                    <w:r w:rsidRPr="00B42930">
                      <w:fldChar w:fldCharType="end"/>
                    </w:r>
                  </w:sdtContent>
                </w:sdt>
              </w:p>
              <w:p w:rsidR="00D67A0D" w:rsidRPr="00B42930" w:rsidRDefault="00D67A0D" w:rsidP="00B93DE3">
                <w:pPr>
                  <w:rPr>
                    <w:lang w:val="en-US"/>
                  </w:rPr>
                </w:pPr>
                <w:sdt>
                  <w:sdtPr>
                    <w:id w:val="1067616678"/>
                    <w:citation/>
                  </w:sdtPr>
                  <w:sdtContent>
                    <w:r w:rsidRPr="00B42930">
                      <w:fldChar w:fldCharType="begin"/>
                    </w:r>
                    <w:r w:rsidRPr="00B42930">
                      <w:rPr>
                        <w:lang w:val="en-CA"/>
                      </w:rPr>
                      <w:instrText xml:space="preserve"> CITATION Karina04 \l 4105 </w:instrText>
                    </w:r>
                    <w:r w:rsidRPr="00B42930">
                      <w:fldChar w:fldCharType="separate"/>
                    </w:r>
                    <w:r w:rsidRPr="00B42930">
                      <w:rPr>
                        <w:noProof/>
                        <w:lang w:val="en-CA"/>
                      </w:rPr>
                      <w:t>(Karina and Kant)</w:t>
                    </w:r>
                    <w:r w:rsidRPr="00B42930">
                      <w:fldChar w:fldCharType="end"/>
                    </w:r>
                  </w:sdtContent>
                </w:sdt>
              </w:p>
              <w:p w:rsidR="00D67A0D" w:rsidRPr="00B42930" w:rsidRDefault="00D67A0D" w:rsidP="00B93DE3">
                <w:sdt>
                  <w:sdtPr>
                    <w:id w:val="1310124922"/>
                    <w:citation/>
                  </w:sdtPr>
                  <w:sdtContent>
                    <w:r w:rsidRPr="00B42930">
                      <w:fldChar w:fldCharType="begin"/>
                    </w:r>
                    <w:r w:rsidRPr="00B42930">
                      <w:rPr>
                        <w:lang w:val="en-CA"/>
                      </w:rPr>
                      <w:instrText xml:space="preserve"> CITATION Kolb09 \l 4105 </w:instrText>
                    </w:r>
                    <w:r w:rsidRPr="00B42930">
                      <w:fldChar w:fldCharType="separate"/>
                    </w:r>
                    <w:r w:rsidRPr="00B42930">
                      <w:rPr>
                        <w:noProof/>
                        <w:lang w:val="en-CA"/>
                      </w:rPr>
                      <w:t>(Kolb)</w:t>
                    </w:r>
                    <w:r w:rsidRPr="00B42930">
                      <w:fldChar w:fldCharType="end"/>
                    </w:r>
                  </w:sdtContent>
                </w:sdt>
              </w:p>
              <w:p w:rsidR="00D67A0D" w:rsidRPr="00B42930" w:rsidRDefault="00D67A0D" w:rsidP="00B93DE3">
                <w:sdt>
                  <w:sdtPr>
                    <w:id w:val="323866545"/>
                    <w:citation/>
                  </w:sdtPr>
                  <w:sdtContent>
                    <w:r w:rsidRPr="00B42930">
                      <w:fldChar w:fldCharType="begin"/>
                    </w:r>
                    <w:r w:rsidRPr="00B42930">
                      <w:rPr>
                        <w:lang w:val="en-CA"/>
                      </w:rPr>
                      <w:instrText xml:space="preserve"> CITATION Launay96 \l 4105 </w:instrText>
                    </w:r>
                    <w:r w:rsidRPr="00B42930">
                      <w:fldChar w:fldCharType="separate"/>
                    </w:r>
                    <w:r w:rsidRPr="00B42930">
                      <w:rPr>
                        <w:noProof/>
                        <w:lang w:val="en-CA"/>
                      </w:rPr>
                      <w:t>(Launay)</w:t>
                    </w:r>
                    <w:r w:rsidRPr="00B42930">
                      <w:fldChar w:fldCharType="end"/>
                    </w:r>
                  </w:sdtContent>
                </w:sdt>
              </w:p>
              <w:p w:rsidR="00D67A0D" w:rsidRPr="00B42930" w:rsidRDefault="00D67A0D" w:rsidP="00B93DE3">
                <w:sdt>
                  <w:sdtPr>
                    <w:id w:val="169687690"/>
                    <w:citation/>
                  </w:sdtPr>
                  <w:sdtContent>
                    <w:r w:rsidRPr="00B42930">
                      <w:fldChar w:fldCharType="begin"/>
                    </w:r>
                    <w:r w:rsidRPr="00B42930">
                      <w:rPr>
                        <w:lang w:val="en-CA"/>
                      </w:rPr>
                      <w:instrText xml:space="preserve"> CITATION Manning07 \l 4105 </w:instrText>
                    </w:r>
                    <w:r w:rsidRPr="00B42930">
                      <w:fldChar w:fldCharType="separate"/>
                    </w:r>
                    <w:r w:rsidRPr="00B42930">
                      <w:rPr>
                        <w:noProof/>
                        <w:lang w:val="en-CA"/>
                      </w:rPr>
                      <w:t>(Manning)</w:t>
                    </w:r>
                    <w:r w:rsidRPr="00B42930">
                      <w:fldChar w:fldCharType="end"/>
                    </w:r>
                  </w:sdtContent>
                </w:sdt>
              </w:p>
              <w:p w:rsidR="00B42930" w:rsidRPr="00B42930" w:rsidRDefault="00B42930" w:rsidP="00B93DE3">
                <w:sdt>
                  <w:sdtPr>
                    <w:id w:val="-985854121"/>
                    <w:citation/>
                  </w:sdtPr>
                  <w:sdtContent>
                    <w:r w:rsidRPr="00B42930">
                      <w:fldChar w:fldCharType="begin"/>
                    </w:r>
                    <w:r w:rsidRPr="00B42930">
                      <w:rPr>
                        <w:lang w:val="en-CA"/>
                      </w:rPr>
                      <w:instrText xml:space="preserve"> CITATION Manning96 \l 4105 </w:instrText>
                    </w:r>
                    <w:r w:rsidRPr="00B42930">
                      <w:fldChar w:fldCharType="separate"/>
                    </w:r>
                    <w:r w:rsidRPr="00B42930">
                      <w:rPr>
                        <w:noProof/>
                        <w:lang w:val="en-CA"/>
                      </w:rPr>
                      <w:t>(Manning, Ecstasy and the Demon: The Dances of Mary Wigman)</w:t>
                    </w:r>
                    <w:r w:rsidRPr="00B42930">
                      <w:fldChar w:fldCharType="end"/>
                    </w:r>
                  </w:sdtContent>
                </w:sdt>
              </w:p>
              <w:p w:rsidR="00B42930" w:rsidRPr="00B42930" w:rsidRDefault="00B42930" w:rsidP="00B93DE3">
                <w:sdt>
                  <w:sdtPr>
                    <w:id w:val="-459576076"/>
                    <w:citation/>
                  </w:sdtPr>
                  <w:sdtContent>
                    <w:r w:rsidRPr="00B42930">
                      <w:fldChar w:fldCharType="begin"/>
                    </w:r>
                    <w:r w:rsidRPr="00B42930">
                      <w:rPr>
                        <w:lang w:val="en-CA"/>
                      </w:rPr>
                      <w:instrText xml:space="preserve"> CITATION Manning17 \l 4105 </w:instrText>
                    </w:r>
                    <w:r w:rsidRPr="00B42930">
                      <w:fldChar w:fldCharType="separate"/>
                    </w:r>
                    <w:r w:rsidRPr="00B42930">
                      <w:rPr>
                        <w:noProof/>
                        <w:lang w:val="en-CA"/>
                      </w:rPr>
                      <w:t>(Manning, Modern Dance in the Third Reich, Redux.)</w:t>
                    </w:r>
                    <w:r w:rsidRPr="00B42930">
                      <w:fldChar w:fldCharType="end"/>
                    </w:r>
                  </w:sdtContent>
                </w:sdt>
              </w:p>
              <w:p w:rsidR="00B42930" w:rsidRDefault="00B42930" w:rsidP="00B93DE3">
                <w:sdt>
                  <w:sdtPr>
                    <w:id w:val="-1829275282"/>
                    <w:citation/>
                  </w:sdtPr>
                  <w:sdtContent>
                    <w:r w:rsidRPr="00B42930">
                      <w:fldChar w:fldCharType="begin"/>
                    </w:r>
                    <w:r w:rsidRPr="00B42930">
                      <w:rPr>
                        <w:lang w:val="en-CA"/>
                      </w:rPr>
                      <w:instrText xml:space="preserve"> CITATION Markard85 \l 4105 </w:instrText>
                    </w:r>
                    <w:r w:rsidRPr="00B42930">
                      <w:fldChar w:fldCharType="separate"/>
                    </w:r>
                    <w:r w:rsidRPr="00B42930">
                      <w:rPr>
                        <w:noProof/>
                        <w:lang w:val="en-CA"/>
                      </w:rPr>
                      <w:t>(Markard, Markard and Urs)</w:t>
                    </w:r>
                    <w:r w:rsidRPr="00B42930">
                      <w:fldChar w:fldCharType="end"/>
                    </w:r>
                  </w:sdtContent>
                </w:sdt>
              </w:p>
              <w:p w:rsidR="00B42930" w:rsidRDefault="00B42930" w:rsidP="00B93DE3">
                <w:sdt>
                  <w:sdtPr>
                    <w:id w:val="451294114"/>
                    <w:citation/>
                  </w:sdtPr>
                  <w:sdtContent>
                    <w:r>
                      <w:fldChar w:fldCharType="begin"/>
                    </w:r>
                    <w:r>
                      <w:rPr>
                        <w:lang w:val="en-CA"/>
                      </w:rPr>
                      <w:instrText xml:space="preserve"> CITATION Müller93 \l 4105 </w:instrText>
                    </w:r>
                    <w:r>
                      <w:fldChar w:fldCharType="separate"/>
                    </w:r>
                    <w:r w:rsidRPr="00B42930">
                      <w:rPr>
                        <w:noProof/>
                        <w:lang w:val="en-CA"/>
                      </w:rPr>
                      <w:t>(Müller and Stöckemann)</w:t>
                    </w:r>
                    <w:r>
                      <w:fldChar w:fldCharType="end"/>
                    </w:r>
                  </w:sdtContent>
                </w:sdt>
              </w:p>
              <w:p w:rsidR="00633FCA" w:rsidRDefault="00633FCA" w:rsidP="00B93DE3">
                <w:sdt>
                  <w:sdtPr>
                    <w:id w:val="-1948151678"/>
                    <w:citation/>
                  </w:sdtPr>
                  <w:sdtContent>
                    <w:r>
                      <w:fldChar w:fldCharType="begin"/>
                    </w:r>
                    <w:r>
                      <w:rPr>
                        <w:lang w:val="en-CA"/>
                      </w:rPr>
                      <w:instrText xml:space="preserve"> CITATION OberzaucherSchuller04 \l 4105 </w:instrText>
                    </w:r>
                    <w:r>
                      <w:fldChar w:fldCharType="separate"/>
                    </w:r>
                    <w:r w:rsidRPr="00633FCA">
                      <w:rPr>
                        <w:noProof/>
                        <w:lang w:val="en-CA"/>
                      </w:rPr>
                      <w:t>(Oberzaucher-Schuller)</w:t>
                    </w:r>
                    <w:r>
                      <w:fldChar w:fldCharType="end"/>
                    </w:r>
                  </w:sdtContent>
                </w:sdt>
              </w:p>
              <w:p w:rsidR="00633FCA" w:rsidRDefault="00633FCA" w:rsidP="00B93DE3">
                <w:sdt>
                  <w:sdtPr>
                    <w:id w:val="1695651225"/>
                    <w:citation/>
                  </w:sdtPr>
                  <w:sdtContent>
                    <w:r>
                      <w:fldChar w:fldCharType="begin"/>
                    </w:r>
                    <w:r>
                      <w:rPr>
                        <w:lang w:val="en-CA"/>
                      </w:rPr>
                      <w:instrText xml:space="preserve"> CITATION PartschBergsohn94 \l 4105 </w:instrText>
                    </w:r>
                    <w:r>
                      <w:fldChar w:fldCharType="separate"/>
                    </w:r>
                    <w:r w:rsidRPr="00633FCA">
                      <w:rPr>
                        <w:noProof/>
                        <w:lang w:val="en-CA"/>
                      </w:rPr>
                      <w:t>(Partsch-Bergsohn)</w:t>
                    </w:r>
                    <w:r>
                      <w:fldChar w:fldCharType="end"/>
                    </w:r>
                  </w:sdtContent>
                </w:sdt>
              </w:p>
              <w:p w:rsidR="006C46D7" w:rsidRDefault="006C46D7" w:rsidP="00B93DE3">
                <w:sdt>
                  <w:sdtPr>
                    <w:id w:val="-1229002023"/>
                    <w:citation/>
                  </w:sdtPr>
                  <w:sdtContent>
                    <w:r>
                      <w:fldChar w:fldCharType="begin"/>
                    </w:r>
                    <w:r>
                      <w:rPr>
                        <w:lang w:val="en-CA"/>
                      </w:rPr>
                      <w:instrText xml:space="preserve"> CITATION PartschBergsohn04 \l 4105 </w:instrText>
                    </w:r>
                    <w:r>
                      <w:fldChar w:fldCharType="separate"/>
                    </w:r>
                    <w:r w:rsidRPr="006C46D7">
                      <w:rPr>
                        <w:noProof/>
                        <w:lang w:val="en-CA"/>
                      </w:rPr>
                      <w:t>(Partsch-Bergsohn and Bergsohn, The Makers of Modern Dance in Germany: Rudolf Laban, Mary Wigman, Kurt Jooss)</w:t>
                    </w:r>
                    <w:r>
                      <w:fldChar w:fldCharType="end"/>
                    </w:r>
                  </w:sdtContent>
                </w:sdt>
              </w:p>
              <w:p w:rsidR="00633FCA" w:rsidRDefault="00633FCA" w:rsidP="00B93DE3">
                <w:sdt>
                  <w:sdtPr>
                    <w:id w:val="-1433282795"/>
                    <w:citation/>
                  </w:sdtPr>
                  <w:sdtContent>
                    <w:r>
                      <w:fldChar w:fldCharType="begin"/>
                    </w:r>
                    <w:r>
                      <w:rPr>
                        <w:lang w:val="en-CA"/>
                      </w:rPr>
                      <w:instrText xml:space="preserve"> CITATION Randall12 \l 4105 </w:instrText>
                    </w:r>
                    <w:r>
                      <w:fldChar w:fldCharType="separate"/>
                    </w:r>
                    <w:r w:rsidRPr="00633FCA">
                      <w:rPr>
                        <w:noProof/>
                        <w:lang w:val="en-CA"/>
                      </w:rPr>
                      <w:t>(Randall)</w:t>
                    </w:r>
                    <w:r>
                      <w:fldChar w:fldCharType="end"/>
                    </w:r>
                  </w:sdtContent>
                </w:sdt>
              </w:p>
              <w:p w:rsidR="00E45C54" w:rsidRPr="00B42930" w:rsidRDefault="00E45C54" w:rsidP="00B93DE3">
                <w:sdt>
                  <w:sdtPr>
                    <w:id w:val="-1457630299"/>
                    <w:citation/>
                  </w:sdtPr>
                  <w:sdtContent>
                    <w:r>
                      <w:fldChar w:fldCharType="begin"/>
                    </w:r>
                    <w:r>
                      <w:rPr>
                        <w:lang w:val="en-CA"/>
                      </w:rPr>
                      <w:instrText xml:space="preserve"> CITATION Ross15 \l 4105 </w:instrText>
                    </w:r>
                    <w:r>
                      <w:fldChar w:fldCharType="separate"/>
                    </w:r>
                    <w:r w:rsidRPr="00E45C54">
                      <w:rPr>
                        <w:noProof/>
                        <w:lang w:val="en-CA"/>
                      </w:rPr>
                      <w:t>(Ross and Lindgren)</w:t>
                    </w:r>
                    <w:r>
                      <w:fldChar w:fldCharType="end"/>
                    </w:r>
                  </w:sdtContent>
                </w:sdt>
              </w:p>
              <w:p w:rsidR="00B42930" w:rsidRDefault="00B42930" w:rsidP="00B42930">
                <w:pPr>
                  <w:pStyle w:val="Bibliography"/>
                  <w:ind w:left="720" w:hanging="720"/>
                  <w:rPr>
                    <w:sz w:val="22"/>
                    <w:szCs w:val="22"/>
                  </w:rPr>
                </w:pPr>
                <w:sdt>
                  <w:sdtPr>
                    <w:rPr>
                      <w:sz w:val="22"/>
                      <w:szCs w:val="22"/>
                    </w:rPr>
                    <w:id w:val="-1679029167"/>
                    <w:citation/>
                  </w:sdtPr>
                  <w:sdtContent>
                    <w:r w:rsidRPr="00B42930">
                      <w:rPr>
                        <w:sz w:val="22"/>
                        <w:szCs w:val="22"/>
                      </w:rPr>
                      <w:fldChar w:fldCharType="begin"/>
                    </w:r>
                    <w:r w:rsidRPr="00B42930">
                      <w:rPr>
                        <w:sz w:val="22"/>
                        <w:szCs w:val="22"/>
                        <w:lang w:val="en-CA"/>
                      </w:rPr>
                      <w:instrText xml:space="preserve">CITATION Sonzogni91 \l 4105 </w:instrText>
                    </w:r>
                    <w:r w:rsidRPr="00B42930">
                      <w:rPr>
                        <w:sz w:val="22"/>
                        <w:szCs w:val="22"/>
                      </w:rPr>
                      <w:fldChar w:fldCharType="separate"/>
                    </w:r>
                    <w:r w:rsidRPr="00B42930">
                      <w:rPr>
                        <w:noProof/>
                        <w:sz w:val="22"/>
                        <w:szCs w:val="22"/>
                        <w:lang w:val="en-CA"/>
                      </w:rPr>
                      <w:t xml:space="preserve"> (Sonzogni and Weisenburger)</w:t>
                    </w:r>
                    <w:r w:rsidRPr="00B42930">
                      <w:rPr>
                        <w:sz w:val="22"/>
                        <w:szCs w:val="22"/>
                      </w:rPr>
                      <w:fldChar w:fldCharType="end"/>
                    </w:r>
                  </w:sdtContent>
                </w:sdt>
              </w:p>
              <w:p w:rsidR="006C46D7" w:rsidRPr="006C46D7" w:rsidRDefault="006C46D7" w:rsidP="006C46D7">
                <w:pPr>
                  <w:rPr>
                    <w:lang w:val="en-US"/>
                  </w:rPr>
                </w:pPr>
                <w:sdt>
                  <w:sdtPr>
                    <w:id w:val="-1557381888"/>
                    <w:citation/>
                  </w:sdtPr>
                  <w:sdtContent>
                    <w:r>
                      <w:fldChar w:fldCharType="begin"/>
                    </w:r>
                    <w:r>
                      <w:rPr>
                        <w:lang w:val="en-CA"/>
                      </w:rPr>
                      <w:instrText xml:space="preserve"> CITATION Toepfer97 \l 4105 </w:instrText>
                    </w:r>
                    <w:r>
                      <w:fldChar w:fldCharType="separate"/>
                    </w:r>
                    <w:r w:rsidRPr="006C46D7">
                      <w:rPr>
                        <w:noProof/>
                        <w:lang w:val="en-CA"/>
                      </w:rPr>
                      <w:t>(Toepfer)</w:t>
                    </w:r>
                    <w:r>
                      <w:fldChar w:fldCharType="end"/>
                    </w:r>
                  </w:sdtContent>
                </w:sdt>
              </w:p>
              <w:p w:rsidR="00D52F75" w:rsidRPr="00D52F75" w:rsidRDefault="00D52F75" w:rsidP="00D52F75">
                <w:pPr>
                  <w:rPr>
                    <w:lang w:val="en-US"/>
                  </w:rPr>
                </w:pPr>
                <w:sdt>
                  <w:sdtPr>
                    <w:id w:val="939182409"/>
                    <w:citation/>
                  </w:sdtPr>
                  <w:sdtContent>
                    <w:r>
                      <w:fldChar w:fldCharType="begin"/>
                    </w:r>
                    <w:r>
                      <w:rPr>
                        <w:lang w:val="en-CA"/>
                      </w:rPr>
                      <w:instrText xml:space="preserve"> CITATION Wangenheim03 \l 4105 </w:instrText>
                    </w:r>
                    <w:r>
                      <w:fldChar w:fldCharType="separate"/>
                    </w:r>
                    <w:r w:rsidRPr="00D52F75">
                      <w:rPr>
                        <w:noProof/>
                        <w:lang w:val="en-CA"/>
                      </w:rPr>
                      <w:t>(Wangenheim)</w:t>
                    </w:r>
                    <w:r>
                      <w:fldChar w:fldCharType="end"/>
                    </w:r>
                  </w:sdtContent>
                </w:sdt>
              </w:p>
              <w:p w:rsidR="00D67A0D" w:rsidRDefault="00D52F75" w:rsidP="00B93DE3">
                <w:sdt>
                  <w:sdtPr>
                    <w:id w:val="-1762443575"/>
                    <w:citation/>
                  </w:sdtPr>
                  <w:sdtContent>
                    <w:r>
                      <w:fldChar w:fldCharType="begin"/>
                    </w:r>
                    <w:r>
                      <w:rPr>
                        <w:lang w:val="en-CA"/>
                      </w:rPr>
                      <w:instrText xml:space="preserve"> CITATION Sorell75 \l 4105 </w:instrText>
                    </w:r>
                    <w:r>
                      <w:fldChar w:fldCharType="separate"/>
                    </w:r>
                    <w:r w:rsidRPr="00D52F75">
                      <w:rPr>
                        <w:noProof/>
                        <w:lang w:val="en-CA"/>
                      </w:rPr>
                      <w:t>(Wigman)</w:t>
                    </w:r>
                    <w:r>
                      <w:fldChar w:fldCharType="end"/>
                    </w:r>
                  </w:sdtContent>
                </w:sdt>
              </w:p>
              <w:p w:rsidR="003235A7" w:rsidRDefault="006C46D7" w:rsidP="006C46D7">
                <w:sdt>
                  <w:sdtPr>
                    <w:id w:val="1744913536"/>
                    <w:citation/>
                  </w:sdtPr>
                  <w:sdtContent>
                    <w:r>
                      <w:fldChar w:fldCharType="begin"/>
                    </w:r>
                    <w:r>
                      <w:rPr>
                        <w:lang w:val="en-CA"/>
                      </w:rPr>
                      <w:instrText xml:space="preserve"> CITATION Wigman25 \l 4105 </w:instrText>
                    </w:r>
                    <w:r>
                      <w:fldChar w:fldCharType="separate"/>
                    </w:r>
                    <w:r w:rsidRPr="006C46D7">
                      <w:rPr>
                        <w:noProof/>
                        <w:lang w:val="en-CA"/>
                      </w:rPr>
                      <w:t>(Wigman, Komposition)</w:t>
                    </w:r>
                    <w:r>
                      <w:fldChar w:fldCharType="end"/>
                    </w:r>
                  </w:sdtContent>
                </w:sdt>
                <w:r w:rsidR="00E56195" w:rsidRPr="00B42930">
                  <w:rPr>
                    <w:b/>
                    <w:bCs/>
                  </w:rPr>
                  <w:fldChar w:fldCharType="end"/>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1FA" w:rsidRDefault="006271FA" w:rsidP="007A0D55">
      <w:pPr>
        <w:spacing w:after="0" w:line="240" w:lineRule="auto"/>
      </w:pPr>
      <w:r>
        <w:separator/>
      </w:r>
    </w:p>
  </w:endnote>
  <w:endnote w:type="continuationSeparator" w:id="0">
    <w:p w:rsidR="006271FA" w:rsidRDefault="006271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1FA" w:rsidRDefault="006271FA" w:rsidP="007A0D55">
      <w:pPr>
        <w:spacing w:after="0" w:line="240" w:lineRule="auto"/>
      </w:pPr>
      <w:r>
        <w:separator/>
      </w:r>
    </w:p>
  </w:footnote>
  <w:footnote w:type="continuationSeparator" w:id="0">
    <w:p w:rsidR="006271FA" w:rsidRDefault="006271F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FCA" w:rsidRDefault="00633FC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33FCA" w:rsidRDefault="00633F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749A"/>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71FA"/>
    <w:rsid w:val="00633FCA"/>
    <w:rsid w:val="006C46D7"/>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2930"/>
    <w:rsid w:val="00B574C9"/>
    <w:rsid w:val="00B93DE3"/>
    <w:rsid w:val="00BC39C9"/>
    <w:rsid w:val="00BE5BF7"/>
    <w:rsid w:val="00BF40E1"/>
    <w:rsid w:val="00C27FAB"/>
    <w:rsid w:val="00C358D4"/>
    <w:rsid w:val="00C6296B"/>
    <w:rsid w:val="00CC586D"/>
    <w:rsid w:val="00CF1542"/>
    <w:rsid w:val="00CF3EC5"/>
    <w:rsid w:val="00D52F75"/>
    <w:rsid w:val="00D656DA"/>
    <w:rsid w:val="00D67A0D"/>
    <w:rsid w:val="00D83300"/>
    <w:rsid w:val="00DC6B48"/>
    <w:rsid w:val="00DF01B0"/>
    <w:rsid w:val="00E45C54"/>
    <w:rsid w:val="00E56195"/>
    <w:rsid w:val="00E85A05"/>
    <w:rsid w:val="00E95829"/>
    <w:rsid w:val="00EA606C"/>
    <w:rsid w:val="00EB0C8C"/>
    <w:rsid w:val="00EB51FD"/>
    <w:rsid w:val="00EB77DB"/>
    <w:rsid w:val="00ED139F"/>
    <w:rsid w:val="00EF74F7"/>
    <w:rsid w:val="00F36937"/>
    <w:rsid w:val="00F50F4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E56195"/>
    <w:pPr>
      <w:spacing w:after="0" w:line="240" w:lineRule="auto"/>
    </w:pPr>
    <w:rPr>
      <w:rFonts w:eastAsiaTheme="minorEastAsia"/>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ibliography">
    <w:name w:val="Bibliography"/>
    <w:basedOn w:val="Normal"/>
    <w:next w:val="Normal"/>
    <w:uiPriority w:val="37"/>
    <w:unhideWhenUsed/>
    <w:rsid w:val="00E56195"/>
    <w:pPr>
      <w:spacing w:after="0" w:line="240" w:lineRule="auto"/>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D55655"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D55655"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D55655"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D55655"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D55655"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D55655"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D55655"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D55655"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D55655"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D55655"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D55655"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D556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Cohen98</b:Tag>
    <b:SourceType>Book</b:SourceType>
    <b:Guid>{7993AF22-A102-4F19-86C3-42BC03A94CD6}</b:Guid>
    <b:Author>
      <b:Author>
        <b:NameList>
          <b:Person>
            <b:Last>Cohen</b:Last>
            <b:First>Selma</b:First>
            <b:Middle>Jeanne (ed.)</b:Middle>
          </b:Person>
        </b:NameList>
      </b:Author>
    </b:Author>
    <b:Title>International Encyclopedia of Dance</b:Title>
    <b:Year>1998</b:Year>
    <b:City>New York</b:City>
    <b:Publisher>Oxford University Press</b:Publisher>
    <b:Medium>Print</b:Medium>
    <b:RefOrder>2</b:RefOrder>
  </b:Source>
  <b:Source>
    <b:Tag>Elswit14</b:Tag>
    <b:SourceType>Book</b:SourceType>
    <b:Guid>{C3BD65E7-27EA-4167-9BA3-9E0EDB5056D7}</b:Guid>
    <b:Author>
      <b:Author>
        <b:NameList>
          <b:Person>
            <b:Last>Elswit</b:Last>
            <b:First>Kate</b:First>
          </b:Person>
        </b:NameList>
      </b:Author>
    </b:Author>
    <b:Title>Watching Weimar Dance</b:Title>
    <b:Year>2014</b:Year>
    <b:City>New York</b:City>
    <b:Publisher>Oxford University Press</b:Publisher>
    <b:Medium>Print</b:Medium>
    <b:RefOrder>3</b:RefOrder>
  </b:Source>
  <b:Source>
    <b:Tag>Franco07</b:Tag>
    <b:SourceType>BookSection</b:SourceType>
    <b:Guid>{5CBCE2CE-7AA3-4FEE-98BD-3C59A316A96E}</b:Guid>
    <b:Title>Ausdruckstanz: Traditions, Translations, Transmissions</b:Title>
    <b:Year>2007</b:Year>
    <b:City>London and New York</b:City>
    <b:Publisher>Routledge</b:Publisher>
    <b:Medium>Print</b:Medium>
    <b:Author>
      <b:Author>
        <b:NameList>
          <b:Person>
            <b:Last>Franco</b:Last>
            <b:First>Susanne</b:First>
          </b:Person>
        </b:NameList>
      </b:Author>
      <b:BookAuthor>
        <b:NameList>
          <b:Person>
            <b:Last>Nordera</b:Last>
            <b:First>Marina</b:First>
          </b:Person>
          <b:Person>
            <b:Last>Franco</b:Last>
            <b:First>Susanne</b:First>
            <b:Middle>(eds.)</b:Middle>
          </b:Person>
        </b:NameList>
      </b:BookAuthor>
    </b:Author>
    <b:BookTitle>Dance Discourses: Keywords in Dance Research</b:BookTitle>
    <b:Pages>80-98</b:Pages>
    <b:RefOrder>4</b:RefOrder>
  </b:Source>
  <b:Source>
    <b:Tag>Decoufle92</b:Tag>
    <b:SourceType>Film</b:SourceType>
    <b:Guid>{75E64B02-6D67-4EB6-BF25-DFE04A90039A}</b:Guid>
    <b:Title>From Free Dance to Dance Theatre: German Expressionism</b:Title>
    <b:Year>1992</b:Year>
    <b:Author>
      <b:Director>
        <b:NameList>
          <b:Person>
            <b:Last>Decoufle</b:Last>
            <b:First>P-F.</b:First>
          </b:Person>
        </b:NameList>
      </b:Director>
    </b:Author>
    <b:ProductionCompany>Landseer Productions</b:ProductionCompany>
    <b:RefOrder>5</b:RefOrder>
  </b:Source>
  <b:Source>
    <b:Tag>Guilbert00</b:Tag>
    <b:SourceType>Book</b:SourceType>
    <b:Guid>{0116DF9E-C50C-426F-A3CD-D59ACECACEDC}</b:Guid>
    <b:Title>Danser avec le IIIe Reich: Les danseurs sous le nazism</b:Title>
    <b:Medium>Print</b:Medium>
    <b:Year>2000</b:Year>
    <b:Author>
      <b:Author>
        <b:NameList>
          <b:Person>
            <b:Last>Guilbert</b:Last>
            <b:First>Laure</b:First>
          </b:Person>
        </b:NameList>
      </b:Author>
    </b:Author>
    <b:City>Brussels</b:City>
    <b:Publisher>Editions Complex</b:Publisher>
    <b:RefOrder>6</b:RefOrder>
  </b:Source>
  <b:Source>
    <b:Tag>Howe01</b:Tag>
    <b:SourceType>Book</b:SourceType>
    <b:Guid>{B3985EDE-FF25-4198-9A0D-326834FDA654}</b:Guid>
    <b:Title>Individuality and Expression: The Aesthetics of the New German Dance, 1908-1936</b:Title>
    <b:Year>2001</b:Year>
    <b:City>New York</b:City>
    <b:Publisher>Peter Lang</b:Publisher>
    <b:Medium>Print</b:Medium>
    <b:Author>
      <b:Author>
        <b:NameList>
          <b:Person>
            <b:Last>Howe</b:Last>
            <b:First>Dianne</b:First>
            <b:Middle>S.</b:Middle>
          </b:Person>
        </b:NameList>
      </b:Author>
    </b:Author>
    <b:RefOrder>7</b:RefOrder>
  </b:Source>
  <b:Source>
    <b:Tag>Karina04</b:Tag>
    <b:SourceType>Book</b:SourceType>
    <b:Guid>{FB72A1DE-2098-4CE8-9524-39018980E93E}</b:Guid>
    <b:Author>
      <b:Author>
        <b:NameList>
          <b:Person>
            <b:Last>Karina</b:Last>
            <b:First>Lilian</b:First>
          </b:Person>
          <b:Person>
            <b:Last>Kant</b:Last>
            <b:First>Marion</b:First>
          </b:Person>
        </b:NameList>
      </b:Author>
    </b:Author>
    <b:Title>Hitler's Dancers. German Modern Dance and the Third Reich</b:Title>
    <b:Year>2004</b:Year>
    <b:City>New York</b:City>
    <b:Publisher>Berghahn</b:Publisher>
    <b:Medium>Print</b:Medium>
    <b:RefOrder>8</b:RefOrder>
  </b:Source>
  <b:Source>
    <b:Tag>Kolb09</b:Tag>
    <b:SourceType>Book</b:SourceType>
    <b:Guid>{04C8C601-5B2E-4497-ACA7-EB4BBC0AA557}</b:Guid>
    <b:Author>
      <b:Author>
        <b:NameList>
          <b:Person>
            <b:Last>Kolb</b:Last>
            <b:First>Alexandra</b:First>
          </b:Person>
        </b:NameList>
      </b:Author>
    </b:Author>
    <b:Title>Performing Femininity: Dance and Literature in German Modernism</b:Title>
    <b:Year>2009</b:Year>
    <b:City>Oxford</b:City>
    <b:Publisher>Peter Lang</b:Publisher>
    <b:Medium>Print</b:Medium>
    <b:RefOrder>9</b:RefOrder>
  </b:Source>
  <b:Source>
    <b:Tag>Launay96</b:Tag>
    <b:SourceType>Book</b:SourceType>
    <b:Guid>{4842E4E2-3A02-46F7-B637-6EFBD8EDDB7E}</b:Guid>
    <b:Author>
      <b:Author>
        <b:NameList>
          <b:Person>
            <b:Last>Launay</b:Last>
            <b:First>Isabelle</b:First>
          </b:Person>
        </b:NameList>
      </b:Author>
    </b:Author>
    <b:Title>A la recherche d’une danse moderne: Rudolf Laban-Mary Wigman</b:Title>
    <b:Year>1996</b:Year>
    <b:City>Paris</b:City>
    <b:Publisher>Librairie de la Danse</b:Publisher>
    <b:Medium>Print</b:Medium>
    <b:RefOrder>10</b:RefOrder>
  </b:Source>
  <b:Source>
    <b:Tag>Manning07</b:Tag>
    <b:SourceType>BookSection</b:SourceType>
    <b:Guid>{5C02BF09-E74B-4D28-8D2F-471C8CA694D5}</b:Guid>
    <b:Title>Ausdruckstanz across the Atlantic</b:Title>
    <b:Year>2007</b:Year>
    <b:City>London and New York</b:City>
    <b:Publisher>Routledge</b:Publisher>
    <b:Medium>Print</b:Medium>
    <b:Author>
      <b:Author>
        <b:NameList>
          <b:Person>
            <b:Last>Manning</b:Last>
            <b:First>Susan</b:First>
          </b:Person>
        </b:NameList>
      </b:Author>
      <b:BookAuthor>
        <b:NameList>
          <b:Person>
            <b:Last>Nordera</b:Last>
            <b:First>Marina</b:First>
          </b:Person>
          <b:Person>
            <b:Last>Franco</b:Last>
            <b:First>Susanne</b:First>
            <b:Middle>(eds.)</b:Middle>
          </b:Person>
        </b:NameList>
      </b:BookAuthor>
    </b:Author>
    <b:BookTitle>Dance Discourses: Keywords in Dance Research</b:BookTitle>
    <b:Pages>47-60</b:Pages>
    <b:RefOrder>11</b:RefOrder>
  </b:Source>
  <b:Source>
    <b:Tag>Manning96</b:Tag>
    <b:SourceType>BookSection</b:SourceType>
    <b:Guid>{39DEAEBA-2DE9-4F72-863C-FC21D0FE2D34}</b:Guid>
    <b:Author>
      <b:Author>
        <b:NameList>
          <b:Person>
            <b:Last>Manning</b:Last>
            <b:First>Susan</b:First>
          </b:Person>
        </b:NameList>
      </b:Author>
    </b:Author>
    <b:Title>Ecstasy and the Demon: The Dances of Mary Wigman</b:Title>
    <b:Year>1993</b:Year>
    <b:City>Minneapolis</b:City>
    <b:Publisher>University of Minnesota Press</b:Publisher>
    <b:Edition>2nd Edition (1996)</b:Edition>
    <b:RefOrder>12</b:RefOrder>
  </b:Source>
  <b:Source>
    <b:Tag>Sonzogni91</b:Tag>
    <b:SourceType>Film</b:SourceType>
    <b:Guid>{156D15FE-71F7-4393-A60B-044263838A47}</b:Guid>
    <b:Author>
      <b:Director>
        <b:NameList>
          <b:Person>
            <b:Last>Sonzogni</b:Last>
            <b:First>P.</b:First>
          </b:Person>
          <b:Person>
            <b:Last>Weisenburger</b:Last>
            <b:First>J-L.</b:First>
          </b:Person>
        </b:NameList>
      </b:Director>
    </b:Author>
    <b:Title>Auf den Spuren des expressionistischen Tanzes in Deutschland/Hommage à la danse expressionniste allemande</b:Title>
    <b:Year>1991</b:Year>
    <b:ProductionCompany>La Sept / Bayerischer Rundfunk / Westdeutsches Rundfunk (WDR)</b:ProductionCompany>
    <b:RefOrder>21</b:RefOrder>
  </b:Source>
  <b:Source>
    <b:Tag>Manning17</b:Tag>
    <b:SourceType>BookSection</b:SourceType>
    <b:Guid>{9458CB2B-451B-499B-87FD-F77536C5202A}</b:Guid>
    <b:Title>Modern Dance in the Third Reich, Redux.</b:Title>
    <b:Medium>Print</b:Medium>
    <b:Year>2017</b:Year>
    <b:Author>
      <b:Author>
        <b:NameList>
          <b:Person>
            <b:Last>Manning</b:Last>
            <b:First>Susan</b:First>
          </b:Person>
        </b:NameList>
      </b:Author>
      <b:BookAuthor>
        <b:NameList>
          <b:Person>
            <b:Last>Martin</b:Last>
            <b:First>Randy'</b:First>
            <b:Middle>Siegmund, Gerald</b:Middle>
          </b:Person>
          <b:Person>
            <b:Last>Kowal</b:Last>
            <b:First>Rebekah</b:First>
            <b:Middle>(eds.)</b:Middle>
          </b:Person>
        </b:NameList>
      </b:BookAuthor>
    </b:Author>
    <b:City>New York</b:City>
    <b:Publisher>Oxford</b:Publisher>
    <b:BookTitle>Oxford Handbook of Dance and Politics</b:BookTitle>
    <b:RefOrder>13</b:RefOrder>
  </b:Source>
  <b:Source>
    <b:Tag>Markard85</b:Tag>
    <b:SourceType>Book</b:SourceType>
    <b:Guid>{4C472468-4086-48FA-8257-2DCBF4E0712F}</b:Guid>
    <b:Title>Jooss</b:Title>
    <b:Year>1985</b:Year>
    <b:City>Cologne</b:City>
    <b:Publisher>Ballett-Buhnen-Verlag</b:Publisher>
    <b:Medium>Print</b:Medium>
    <b:Author>
      <b:Author>
        <b:NameList>
          <b:Person>
            <b:Last>Markard</b:Last>
            <b:First>Anna</b:First>
          </b:Person>
          <b:Person>
            <b:Last>Markard</b:Last>
            <b:First>Hermann</b:First>
          </b:Person>
          <b:Person>
            <b:Last>Urs</b:Last>
            <b:First>Leicht</b:First>
          </b:Person>
        </b:NameList>
      </b:Author>
    </b:Author>
    <b:RefOrder>14</b:RefOrder>
  </b:Source>
  <b:Source>
    <b:Tag>Müller93</b:Tag>
    <b:SourceType>Book</b:SourceType>
    <b:Guid>{D47EC6DC-B6FD-42A2-8680-8B6F2898FEB7}</b:Guid>
    <b:Author>
      <b:Author>
        <b:NameList>
          <b:Person>
            <b:Last>Müller</b:Last>
            <b:First>Hedwig</b:First>
          </b:Person>
          <b:Person>
            <b:Last>Stöckemann</b:Last>
            <b:First>Patricia</b:First>
          </b:Person>
        </b:NameList>
      </b:Author>
    </b:Author>
    <b:Title>'… jeder Mensch ist ein Tänzer’: Ausdruckstanz in Deutschland zwischen 1900 und 1945</b:Title>
    <b:Year>1993</b:Year>
    <b:City>Giessen</b:City>
    <b:Publisher>Anabas-Verlag</b:Publisher>
    <b:Medium>Print</b:Medium>
    <b:RefOrder>15</b:RefOrder>
  </b:Source>
  <b:Source>
    <b:Tag>OberzaucherSchuller04</b:Tag>
    <b:SourceType>Book</b:SourceType>
    <b:Guid>{0E471160-F519-4C75-989F-2F1F7332C117}</b:Guid>
    <b:Author>
      <b:Author>
        <b:NameList>
          <b:Person>
            <b:Last>Oberzaucher-Schuller</b:Last>
            <b:First>Gunhild</b:First>
          </b:Person>
        </b:NameList>
      </b:Author>
    </b:Author>
    <b:Title>Ausdruckstanz: eine mitteleuropäische Bewegung der ersten Hälfte des 20</b:Title>
    <b:Year>2004</b:Year>
    <b:City>Wilhelmshaven</b:City>
    <b:Publisher> Florian Noetzel Verlag</b:Publisher>
    <b:Edition>2nd Edition (1992)</b:Edition>
    <b:RefOrder>16</b:RefOrder>
  </b:Source>
  <b:Source>
    <b:Tag>PartschBergsohn94</b:Tag>
    <b:SourceType>Book</b:SourceType>
    <b:Guid>{FE079853-5618-4D14-9D64-AB77D498C87E}</b:Guid>
    <b:Author>
      <b:Author>
        <b:NameList>
          <b:Person>
            <b:Last>Partsch-Bergsohn</b:Last>
            <b:First>Isa</b:First>
          </b:Person>
        </b:NameList>
      </b:Author>
    </b:Author>
    <b:Title>Modern Dance in Germany and the United States: Crosscurrents and Influences</b:Title>
    <b:Year>1994</b:Year>
    <b:City>Chur</b:City>
    <b:Publisher>Harwood</b:Publisher>
    <b:Medium>Print</b:Medium>
    <b:RefOrder>17</b:RefOrder>
  </b:Source>
  <b:Source>
    <b:Tag>Randall12</b:Tag>
    <b:SourceType>BookSection</b:SourceType>
    <b:Guid>{FBD7BF71-47BE-4D2F-9C16-7A653CE99FB6}</b:Guid>
    <b:Author>
      <b:Author>
        <b:NameList>
          <b:Person>
            <b:Last>Randall</b:Last>
            <b:First>Tresa</b:First>
          </b:Person>
        </b:NameList>
      </b:Author>
      <b:BookAuthor>
        <b:NameList>
          <b:Person>
            <b:Last>Manning</b:Last>
            <b:First>Susan</b:First>
          </b:Person>
          <b:Person>
            <b:Last>Ruprecht</b:Last>
            <b:First>Lucia</b:First>
            <b:Middle>(eds.)</b:Middle>
          </b:Person>
        </b:NameList>
      </b:BookAuthor>
    </b:Author>
    <b:Title>Hanya Holm and an American Tanzgemeinschaft</b:Title>
    <b:Year>2012</b:Year>
    <b:City>Chicago</b:City>
    <b:Publisher>University of Illinois Press</b:Publisher>
    <b:Medium>Print</b:Medium>
    <b:BookTitle>New German Dance Studies</b:BookTitle>
    <b:Pages>79-98</b:Pages>
    <b:RefOrder>19</b:RefOrder>
  </b:Source>
  <b:Source>
    <b:Tag>Ross15</b:Tag>
    <b:SourceType>Book</b:SourceType>
    <b:Guid>{CDC53AF5-4FBC-498B-B1C9-746CF26BF31F}</b:Guid>
    <b:Title>The Modernist World</b:Title>
    <b:Year>2015</b:Year>
    <b:City>London</b:City>
    <b:Publisher>Routledge</b:Publisher>
    <b:Medium>Print</b:Medium>
    <b:Author>
      <b:Author>
        <b:NameList>
          <b:Person>
            <b:Last>Ross</b:Last>
            <b:First>Stephen</b:First>
          </b:Person>
          <b:Person>
            <b:Last>Lindgren</b:Last>
            <b:First>Allana</b:First>
            <b:Middle>C. (eds.)</b:Middle>
          </b:Person>
        </b:NameList>
      </b:Author>
    </b:Author>
    <b:RefOrder>20</b:RefOrder>
  </b:Source>
  <b:Source>
    <b:Tag>Sorell75</b:Tag>
    <b:SourceType>Book</b:SourceType>
    <b:Guid>{6CB40B59-4679-4165-92E4-813DAA657B05}</b:Guid>
    <b:Author>
      <b:Author>
        <b:NameList>
          <b:Person>
            <b:Last>Wigman</b:Last>
            <b:First>Mary</b:First>
          </b:Person>
        </b:NameList>
      </b:Author>
      <b:Editor>
        <b:NameList>
          <b:Person>
            <b:Last>Sorell</b:Last>
            <b:First>Walter</b:First>
            <b:Middle>(ed.)</b:Middle>
          </b:Person>
        </b:NameList>
      </b:Editor>
    </b:Author>
    <b:Title>The Mary Wigman Book</b:Title>
    <b:Year>1975</b:Year>
    <b:City>Middletown</b:City>
    <b:Publisher>Wesleyan University Press</b:Publisher>
    <b:Medium>Print</b:Medium>
    <b:RefOrder>24</b:RefOrder>
  </b:Source>
  <b:Source>
    <b:Tag>Wangenheim03</b:Tag>
    <b:SourceType>Film</b:SourceType>
    <b:Guid>{B1DFA477-C4CF-47A5-BF23-44F865FB3D20}</b:Guid>
    <b:Title>Tanz unterm Hakenkreuz</b:Title>
    <b:Year>2003</b:Year>
    <b:Author>
      <b:Director>
        <b:NameList>
          <b:Person>
            <b:Last>Wangenheim</b:Last>
            <b:First>A.</b:First>
          </b:Person>
        </b:NameList>
      </b:Director>
    </b:Author>
    <b:ProductionCompany>Westdeutsches Rundfunk (WDR) (WDR)</b:ProductionCompany>
    <b:RefOrder>23</b:RefOrder>
  </b:Source>
  <b:Source>
    <b:Tag>PartschBergsohn04</b:Tag>
    <b:SourceType>Film</b:SourceType>
    <b:Guid>{BF9290FB-D3E3-4D84-9F09-692A6323B503}</b:Guid>
    <b:Title>The Makers of Modern Dance in Germany: Rudolf Laban, Mary Wigman, Kurt Jooss</b:Title>
    <b:Year>2004</b:Year>
    <b:Author>
      <b:Director>
        <b:NameList>
          <b:Person>
            <b:Last>Partsch-Bergsohn</b:Last>
            <b:First>Isa</b:First>
          </b:Person>
          <b:Person>
            <b:Last>Bergsohn</b:Last>
            <b:First>Harold</b:First>
          </b:Person>
        </b:NameList>
      </b:Director>
    </b:Author>
    <b:ProductionCompany>Dance Horizons Video</b:ProductionCompany>
    <b:RefOrder>18</b:RefOrder>
  </b:Source>
  <b:Source>
    <b:Tag>Toepfer97</b:Tag>
    <b:SourceType>Book</b:SourceType>
    <b:Guid>{3F5EE06D-B5BA-4CD4-9E21-428A7450B92B}</b:Guid>
    <b:Title>Empire of Ecstasy: Nudity and Movement in German Body Culture, 1910-1935</b:Title>
    <b:Year>1997</b:Year>
    <b:City>Berkeley</b:City>
    <b:Publisher>University of California Press</b:Publisher>
    <b:Medium>Print</b:Medium>
    <b:Author>
      <b:Author>
        <b:NameList>
          <b:Person>
            <b:Last>Toepfer</b:Last>
            <b:First>Karl</b:First>
            <b:Middle>Eric</b:Middle>
          </b:Person>
        </b:NameList>
      </b:Author>
    </b:Author>
    <b:RefOrder>22</b:RefOrder>
  </b:Source>
  <b:Source>
    <b:Tag>Wigman25</b:Tag>
    <b:SourceType>Book</b:SourceType>
    <b:Guid>{E4124159-8A6B-407A-B725-4080915E98EB}</b:Guid>
    <b:Title>Komposition</b:Title>
    <b:Year>1925</b:Year>
    <b:Author>
      <b:Author>
        <b:NameList>
          <b:Person>
            <b:Last>Wigman</b:Last>
            <b:First>Mary</b:First>
          </b:Person>
        </b:NameList>
      </b:Author>
      <b:Translator>
        <b:NameList>
          <b:Person>
            <b:Last>Manning</b:Last>
            <b:First>Susan</b:First>
          </b:Person>
        </b:NameList>
      </b:Translator>
    </b:Author>
    <b:City>Uberlingen</b:City>
    <b:Publisher>Seebote</b:Publisher>
    <b:RefOrder>1</b:RefOrder>
  </b:Source>
</b:Sources>
</file>

<file path=customXml/itemProps1.xml><?xml version="1.0" encoding="utf-8"?>
<ds:datastoreItem xmlns:ds="http://schemas.openxmlformats.org/officeDocument/2006/customXml" ds:itemID="{FDCFF4AD-6028-488F-B55F-611F0DF28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4</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2016-01-28T10:48:00Z</dcterms:created>
  <dcterms:modified xsi:type="dcterms:W3CDTF">2016-01-28T10:48:00Z</dcterms:modified>
</cp:coreProperties>
</file>