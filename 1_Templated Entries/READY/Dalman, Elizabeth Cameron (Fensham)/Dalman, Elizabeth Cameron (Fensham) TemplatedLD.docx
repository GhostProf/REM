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6FDB04" w14:textId="77777777" w:rsidTr="00922950">
        <w:tc>
          <w:tcPr>
            <w:tcW w:w="491" w:type="dxa"/>
            <w:vMerge w:val="restart"/>
            <w:shd w:val="clear" w:color="auto" w:fill="A6A6A6" w:themeFill="background1" w:themeFillShade="A6"/>
            <w:textDirection w:val="btLr"/>
          </w:tcPr>
          <w:p w14:paraId="74F90E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E9CC47DF4FB24E81F0DC5A58E10B01"/>
            </w:placeholder>
            <w:showingPlcHdr/>
            <w:dropDownList>
              <w:listItem w:displayText="Dr." w:value="Dr."/>
              <w:listItem w:displayText="Prof." w:value="Prof."/>
            </w:dropDownList>
          </w:sdtPr>
          <w:sdtContent>
            <w:tc>
              <w:tcPr>
                <w:tcW w:w="1259" w:type="dxa"/>
              </w:tcPr>
              <w:p w14:paraId="11BBB9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7029DC9A6A204087DEE1072D8C7DA7"/>
            </w:placeholder>
            <w:text/>
          </w:sdtPr>
          <w:sdtContent>
            <w:tc>
              <w:tcPr>
                <w:tcW w:w="2073" w:type="dxa"/>
              </w:tcPr>
              <w:p w14:paraId="69B82614" w14:textId="77777777" w:rsidR="00B574C9" w:rsidRDefault="004430A7" w:rsidP="004430A7">
                <w:r>
                  <w:t>Rachel</w:t>
                </w:r>
              </w:p>
            </w:tc>
          </w:sdtContent>
        </w:sdt>
        <w:sdt>
          <w:sdtPr>
            <w:alias w:val="Middle name"/>
            <w:tag w:val="authorMiddleName"/>
            <w:id w:val="-2076034781"/>
            <w:placeholder>
              <w:docPart w:val="028372F3221C444DAEF2299588AA43FF"/>
            </w:placeholder>
            <w:showingPlcHdr/>
            <w:text/>
          </w:sdtPr>
          <w:sdtContent>
            <w:tc>
              <w:tcPr>
                <w:tcW w:w="2551" w:type="dxa"/>
              </w:tcPr>
              <w:p w14:paraId="5899CA18" w14:textId="77777777" w:rsidR="00B574C9" w:rsidRDefault="00B574C9" w:rsidP="00922950">
                <w:r>
                  <w:rPr>
                    <w:rStyle w:val="PlaceholderText"/>
                  </w:rPr>
                  <w:t>[Middle name]</w:t>
                </w:r>
              </w:p>
            </w:tc>
          </w:sdtContent>
        </w:sdt>
        <w:sdt>
          <w:sdtPr>
            <w:alias w:val="Last name"/>
            <w:tag w:val="authorLastName"/>
            <w:id w:val="-1088529830"/>
            <w:placeholder>
              <w:docPart w:val="FD3D83071D0F444DB19D0B5ABC761907"/>
            </w:placeholder>
            <w:text/>
          </w:sdtPr>
          <w:sdtContent>
            <w:tc>
              <w:tcPr>
                <w:tcW w:w="2642" w:type="dxa"/>
              </w:tcPr>
              <w:p w14:paraId="1EEAEC16" w14:textId="77777777" w:rsidR="00B574C9" w:rsidRDefault="004430A7" w:rsidP="004430A7">
                <w:r>
                  <w:t>Fensham</w:t>
                </w:r>
              </w:p>
            </w:tc>
          </w:sdtContent>
        </w:sdt>
      </w:tr>
      <w:tr w:rsidR="00B574C9" w14:paraId="3C398A4F" w14:textId="77777777" w:rsidTr="001A6A06">
        <w:trPr>
          <w:trHeight w:val="986"/>
        </w:trPr>
        <w:tc>
          <w:tcPr>
            <w:tcW w:w="491" w:type="dxa"/>
            <w:vMerge/>
            <w:shd w:val="clear" w:color="auto" w:fill="A6A6A6" w:themeFill="background1" w:themeFillShade="A6"/>
          </w:tcPr>
          <w:p w14:paraId="1F31E5D2" w14:textId="77777777" w:rsidR="00B574C9" w:rsidRPr="001A6A06" w:rsidRDefault="00B574C9" w:rsidP="00CF1542">
            <w:pPr>
              <w:jc w:val="center"/>
              <w:rPr>
                <w:b/>
                <w:color w:val="FFFFFF" w:themeColor="background1"/>
              </w:rPr>
            </w:pPr>
          </w:p>
        </w:tc>
        <w:sdt>
          <w:sdtPr>
            <w:alias w:val="Biography"/>
            <w:tag w:val="authorBiography"/>
            <w:id w:val="938807824"/>
            <w:placeholder>
              <w:docPart w:val="18A7EF1872BAEC41853BD3C1FB52891B"/>
            </w:placeholder>
            <w:showingPlcHdr/>
          </w:sdtPr>
          <w:sdtContent>
            <w:tc>
              <w:tcPr>
                <w:tcW w:w="8525" w:type="dxa"/>
                <w:gridSpan w:val="4"/>
              </w:tcPr>
              <w:p w14:paraId="584A7A10" w14:textId="77777777" w:rsidR="00B574C9" w:rsidRDefault="00B574C9" w:rsidP="00922950">
                <w:r>
                  <w:rPr>
                    <w:rStyle w:val="PlaceholderText"/>
                  </w:rPr>
                  <w:t>[Enter your biography]</w:t>
                </w:r>
              </w:p>
            </w:tc>
          </w:sdtContent>
        </w:sdt>
      </w:tr>
      <w:tr w:rsidR="00B574C9" w14:paraId="1A85D7FE" w14:textId="77777777" w:rsidTr="001A6A06">
        <w:trPr>
          <w:trHeight w:val="986"/>
        </w:trPr>
        <w:tc>
          <w:tcPr>
            <w:tcW w:w="491" w:type="dxa"/>
            <w:vMerge/>
            <w:shd w:val="clear" w:color="auto" w:fill="A6A6A6" w:themeFill="background1" w:themeFillShade="A6"/>
          </w:tcPr>
          <w:p w14:paraId="067BD205" w14:textId="77777777" w:rsidR="00B574C9" w:rsidRPr="001A6A06" w:rsidRDefault="00B574C9" w:rsidP="00CF1542">
            <w:pPr>
              <w:jc w:val="center"/>
              <w:rPr>
                <w:b/>
                <w:color w:val="FFFFFF" w:themeColor="background1"/>
              </w:rPr>
            </w:pPr>
          </w:p>
        </w:tc>
        <w:sdt>
          <w:sdtPr>
            <w:alias w:val="Affiliation"/>
            <w:tag w:val="affiliation"/>
            <w:id w:val="2012937915"/>
            <w:placeholder>
              <w:docPart w:val="6C6908B29BACA0449CCF5D7306D55AAF"/>
            </w:placeholder>
            <w:text/>
          </w:sdtPr>
          <w:sdtContent>
            <w:tc>
              <w:tcPr>
                <w:tcW w:w="8525" w:type="dxa"/>
                <w:gridSpan w:val="4"/>
              </w:tcPr>
              <w:p w14:paraId="5734AAB5" w14:textId="77777777" w:rsidR="00B574C9" w:rsidRDefault="004430A7" w:rsidP="004430A7">
                <w:r>
                  <w:t>University of Surrey</w:t>
                </w:r>
              </w:p>
            </w:tc>
          </w:sdtContent>
        </w:sdt>
      </w:tr>
    </w:tbl>
    <w:p w14:paraId="1BBBF6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9B626A" w14:textId="77777777" w:rsidTr="00244BB0">
        <w:tc>
          <w:tcPr>
            <w:tcW w:w="9016" w:type="dxa"/>
            <w:shd w:val="clear" w:color="auto" w:fill="A6A6A6" w:themeFill="background1" w:themeFillShade="A6"/>
            <w:tcMar>
              <w:top w:w="113" w:type="dxa"/>
              <w:bottom w:w="113" w:type="dxa"/>
            </w:tcMar>
          </w:tcPr>
          <w:p w14:paraId="14FAD3C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A34E69" w14:textId="77777777" w:rsidTr="003F0D73">
        <w:sdt>
          <w:sdtPr>
            <w:alias w:val="Article headword"/>
            <w:tag w:val="articleHeadword"/>
            <w:id w:val="-361440020"/>
            <w:placeholder>
              <w:docPart w:val="753527BDD38D5B4FBB281F02E1ACEDE5"/>
            </w:placeholder>
            <w:text/>
          </w:sdtPr>
          <w:sdtContent>
            <w:tc>
              <w:tcPr>
                <w:tcW w:w="9016" w:type="dxa"/>
                <w:tcMar>
                  <w:top w:w="113" w:type="dxa"/>
                  <w:bottom w:w="113" w:type="dxa"/>
                </w:tcMar>
              </w:tcPr>
              <w:p w14:paraId="651B76A4" w14:textId="77777777" w:rsidR="003F0D73" w:rsidRPr="00FB589A" w:rsidRDefault="004430A7" w:rsidP="004430A7">
                <w:pPr>
                  <w:rPr>
                    <w:b/>
                  </w:rPr>
                </w:pPr>
                <w:r w:rsidRPr="004430A7">
                  <w:t>Dalman, Elizabeth Cameron (1934--)</w:t>
                </w:r>
              </w:p>
            </w:tc>
          </w:sdtContent>
        </w:sdt>
      </w:tr>
      <w:tr w:rsidR="00464699" w14:paraId="6C8E4E82" w14:textId="77777777" w:rsidTr="004430A7">
        <w:sdt>
          <w:sdtPr>
            <w:alias w:val="Variant headwords"/>
            <w:tag w:val="variantHeadwords"/>
            <w:id w:val="173464402"/>
            <w:placeholder>
              <w:docPart w:val="C8452378CB2F4541B4FC553B2F3125A1"/>
            </w:placeholder>
            <w:showingPlcHdr/>
          </w:sdtPr>
          <w:sdtContent>
            <w:tc>
              <w:tcPr>
                <w:tcW w:w="9016" w:type="dxa"/>
                <w:tcMar>
                  <w:top w:w="113" w:type="dxa"/>
                  <w:bottom w:w="113" w:type="dxa"/>
                </w:tcMar>
              </w:tcPr>
              <w:p w14:paraId="390414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FE94D0" w14:textId="77777777" w:rsidTr="003F0D73">
        <w:sdt>
          <w:sdtPr>
            <w:alias w:val="Abstract"/>
            <w:tag w:val="abstract"/>
            <w:id w:val="-635871867"/>
            <w:placeholder>
              <w:docPart w:val="A9A50D558067164F9652BF11626FBDBC"/>
            </w:placeholder>
          </w:sdtPr>
          <w:sdtContent>
            <w:tc>
              <w:tcPr>
                <w:tcW w:w="9016" w:type="dxa"/>
                <w:tcMar>
                  <w:top w:w="113" w:type="dxa"/>
                  <w:bottom w:w="113" w:type="dxa"/>
                </w:tcMar>
              </w:tcPr>
              <w:p w14:paraId="2A66D4CD" w14:textId="77777777" w:rsidR="00E85A05" w:rsidRPr="004430A7" w:rsidRDefault="004430A7" w:rsidP="004430A7">
                <w:pPr>
                  <w:widowControl w:val="0"/>
                  <w:autoSpaceDE w:val="0"/>
                  <w:autoSpaceDN w:val="0"/>
                  <w:adjustRightInd w:val="0"/>
                  <w:rPr>
                    <w:rFonts w:ascii="Calibri" w:hAnsi="Calibri" w:cs="Times New Roman"/>
                    <w:color w:val="000000"/>
                  </w:rPr>
                </w:pPr>
                <w:r w:rsidRPr="004430A7">
                  <w:rPr>
                    <w:rFonts w:ascii="Calibri" w:hAnsi="Calibri" w:cs="Times New Roman"/>
                    <w:color w:val="000000"/>
                  </w:rPr>
                  <w:t xml:space="preserve">In a career that has spanned over sixty years, Elizabeth Cameron Dalman has been shaped by a politically progressive view of the role of dance and choreography in Australia and has created works inspired by contemporary paintings, music, political and artistic figures as well as the cosmologies of the natural world. Inspired by her involvement with European and American modern dance, she established Australian Dance Theatre, the first professional modern dance company in Australia in 1965, and developed dances that were engaged with social issues, such as Aboriginal and women’s rights. From her early works to the present, she has had a passion for the Australian landscape and used dance to celebrate its beauty and environmental fragility. As a modern dance ambassador, Dalman initiated the first tour of an Australian dance company to South-East Asia in the 1970s and established an international profile for Australian dance. Always an educator, she continues her choreographic practice with Mirramu Dance Company, as well as her participation in international collaborations with artists from Taiwan, Japan, Singapore, Senegal, and Austria. She was awarded an Order of Australia for her contribution to contemporary dance in Australia, and in 2015 was appointed Patron of the fiftieth anniversary celebrations. </w:t>
                </w:r>
              </w:p>
            </w:tc>
          </w:sdtContent>
        </w:sdt>
      </w:tr>
      <w:tr w:rsidR="003F0D73" w14:paraId="4147EF7A" w14:textId="77777777" w:rsidTr="003F0D73">
        <w:sdt>
          <w:sdtPr>
            <w:alias w:val="Article text"/>
            <w:tag w:val="articleText"/>
            <w:id w:val="634067588"/>
            <w:placeholder>
              <w:docPart w:val="0367317CDAFD614991983A5E117B99B0"/>
            </w:placeholder>
          </w:sdtPr>
          <w:sdtContent>
            <w:tc>
              <w:tcPr>
                <w:tcW w:w="9016" w:type="dxa"/>
                <w:tcMar>
                  <w:top w:w="113" w:type="dxa"/>
                  <w:bottom w:w="113" w:type="dxa"/>
                </w:tcMar>
              </w:tcPr>
              <w:p w14:paraId="529FCF52" w14:textId="77777777" w:rsidR="004430A7" w:rsidRPr="004430A7" w:rsidRDefault="004430A7" w:rsidP="004430A7">
                <w:pPr>
                  <w:widowControl w:val="0"/>
                  <w:autoSpaceDE w:val="0"/>
                  <w:autoSpaceDN w:val="0"/>
                  <w:adjustRightInd w:val="0"/>
                  <w:spacing w:after="220"/>
                  <w:rPr>
                    <w:rStyle w:val="Heading1Char"/>
                  </w:rPr>
                </w:pPr>
                <w:r w:rsidRPr="004430A7">
                  <w:rPr>
                    <w:rStyle w:val="Heading1Char"/>
                  </w:rPr>
                  <w:t>Summary</w:t>
                </w:r>
              </w:p>
              <w:p w14:paraId="57E15BDF" w14:textId="77777777" w:rsidR="004430A7" w:rsidRPr="004430A7" w:rsidRDefault="004430A7" w:rsidP="004430A7">
                <w:pPr>
                  <w:widowControl w:val="0"/>
                  <w:autoSpaceDE w:val="0"/>
                  <w:autoSpaceDN w:val="0"/>
                  <w:adjustRightInd w:val="0"/>
                  <w:rPr>
                    <w:rFonts w:ascii="Calibri" w:hAnsi="Calibri" w:cs="Times New Roman"/>
                    <w:color w:val="000000"/>
                  </w:rPr>
                </w:pPr>
                <w:r w:rsidRPr="004430A7">
                  <w:rPr>
                    <w:rFonts w:ascii="Calibri" w:hAnsi="Calibri" w:cs="Times New Roman"/>
                    <w:color w:val="000000"/>
                  </w:rPr>
                  <w:t xml:space="preserve">In a career that has spanned over sixty years, Elizabeth Cameron Dalman has been shaped by a politically progressive view of the role of dance and choreography in Australia and has created works inspired by contemporary paintings, music, political and artistic figures as well as the cosmologies of the natural world. Inspired by her involvement with European and American modern dance, she established Australian Dance Theatre, the first professional modern dance company in Australia in 1965, and developed dances that were engaged with social issues, such as Aboriginal and women’s rights. From her early works to the present, she has had a passion for the Australian landscape and used dance to celebrate its beauty and environmental fragility. As a modern dance ambassador, Dalman initiated the first tour of an Australian dance company to South-East Asia in the 1970s and established an international profile for Australian dance. Always an educator, she continues her choreographic practice with Mirramu Dance Company, as well as her participation in international collaborations with artists from Taiwan, Japan, Singapore, Senegal, and Austria. She was awarded an Order of Australia for her contribution to contemporary dance in Australia, and in 2015 was appointed Patron of the fiftieth anniversary celebrations. </w:t>
                </w:r>
              </w:p>
              <w:p w14:paraId="7B8E671B" w14:textId="77777777" w:rsidR="004430A7" w:rsidRPr="004430A7" w:rsidRDefault="004430A7" w:rsidP="004430A7">
                <w:pPr>
                  <w:widowControl w:val="0"/>
                  <w:autoSpaceDE w:val="0"/>
                  <w:autoSpaceDN w:val="0"/>
                  <w:adjustRightInd w:val="0"/>
                  <w:rPr>
                    <w:rFonts w:ascii="Calibri" w:hAnsi="Calibri" w:cs="Times New Roman"/>
                    <w:color w:val="000000"/>
                  </w:rPr>
                </w:pPr>
              </w:p>
              <w:p w14:paraId="211662A2" w14:textId="77777777" w:rsidR="004430A7" w:rsidRPr="004430A7" w:rsidRDefault="004430A7" w:rsidP="004430A7">
                <w:pPr>
                  <w:pStyle w:val="Heading1"/>
                  <w:outlineLvl w:val="0"/>
                </w:pPr>
                <w:r w:rsidRPr="004430A7">
                  <w:t>Training</w:t>
                </w:r>
              </w:p>
              <w:p w14:paraId="72D2A303" w14:textId="77777777" w:rsidR="004430A7" w:rsidRPr="004430A7" w:rsidRDefault="004430A7" w:rsidP="004430A7">
                <w:pPr>
                  <w:widowControl w:val="0"/>
                  <w:autoSpaceDE w:val="0"/>
                  <w:autoSpaceDN w:val="0"/>
                  <w:adjustRightInd w:val="0"/>
                  <w:rPr>
                    <w:rFonts w:ascii="Calibri" w:hAnsi="Calibri" w:cs="Times New Roman"/>
                    <w:color w:val="000000"/>
                  </w:rPr>
                </w:pPr>
                <w:r w:rsidRPr="004430A7">
                  <w:rPr>
                    <w:rFonts w:ascii="Calibri" w:hAnsi="Calibri" w:cs="Times New Roman"/>
                    <w:color w:val="000000"/>
                  </w:rPr>
                  <w:t>Dalman</w:t>
                </w:r>
                <w:r w:rsidRPr="004430A7">
                  <w:rPr>
                    <w:rFonts w:ascii="Calibri" w:hAnsi="Calibri" w:cs="Times New Roman"/>
                    <w:color w:val="1A1A1A"/>
                  </w:rPr>
                  <w:t xml:space="preserve"> studied classical ballet as well as the barefoot dancing of the English modern dancer, </w:t>
                </w:r>
                <w:r w:rsidRPr="004430A7">
                  <w:rPr>
                    <w:rFonts w:ascii="Calibri" w:hAnsi="Calibri" w:cs="Times New Roman"/>
                    <w:color w:val="1A1A1A"/>
                  </w:rPr>
                  <w:lastRenderedPageBreak/>
                  <w:t xml:space="preserve">Margaret Morris, with Nora Stewart. Like many expatriates who felt the isolation of the arts in Australia, </w:t>
                </w:r>
                <w:r w:rsidRPr="004430A7">
                  <w:rPr>
                    <w:rFonts w:ascii="Calibri" w:hAnsi="Calibri" w:cs="Times New Roman"/>
                    <w:color w:val="000000"/>
                  </w:rPr>
                  <w:t xml:space="preserve">she left Adelaide in 1957 for London where she studied with </w:t>
                </w:r>
                <w:r w:rsidRPr="004430A7">
                  <w:rPr>
                    <w:rFonts w:ascii="Calibri" w:hAnsi="Calibri" w:cs="Times New Roman"/>
                  </w:rPr>
                  <w:t xml:space="preserve">Audrey de Vos, Maria Fay and Kathleen Crofton, followed by a </w:t>
                </w:r>
                <w:r w:rsidRPr="004430A7">
                  <w:rPr>
                    <w:rFonts w:ascii="Calibri" w:hAnsi="Calibri" w:cs="Times New Roman"/>
                    <w:color w:val="000000"/>
                  </w:rPr>
                  <w:t xml:space="preserve">season touring the Netherlands in the Ballet der Lage Landen and later as the lead in </w:t>
                </w:r>
                <w:r w:rsidRPr="004430A7">
                  <w:rPr>
                    <w:rFonts w:ascii="Calibri" w:hAnsi="Calibri" w:cs="Times New Roman"/>
                    <w:i/>
                    <w:color w:val="000000"/>
                  </w:rPr>
                  <w:t>My Fair Lady</w:t>
                </w:r>
                <w:r w:rsidRPr="004430A7">
                  <w:rPr>
                    <w:rFonts w:ascii="Calibri" w:hAnsi="Calibri" w:cs="Times New Roman"/>
                    <w:color w:val="000000"/>
                  </w:rPr>
                  <w:t>. In quest of a more systematic and enquiring approach to dancing, Dalman joined the famed Kurt Jooss School in Essen, learning from Anna and Kurt Jooss and Anne Woolliams. Here, she met the black artist and dancer, Eleo Pomare, who was to be a formative influence on her future career. He introduced Dalman and fellow students to American modern dance,</w:t>
                </w:r>
                <w:r w:rsidRPr="004430A7">
                  <w:rPr>
                    <w:rFonts w:ascii="Calibri" w:hAnsi="Calibri" w:cs="Times New Roman"/>
                    <w:color w:val="1A1A1A"/>
                  </w:rPr>
                  <w:t xml:space="preserve"> stressing how to physicalize</w:t>
                </w:r>
                <w:r w:rsidRPr="004430A7">
                  <w:rPr>
                    <w:rFonts w:ascii="Calibri" w:hAnsi="Calibri" w:cs="Times New Roman"/>
                    <w:color w:val="000000"/>
                  </w:rPr>
                  <w:t xml:space="preserve"> emotional content and for choreography to give expression to complex ideas and political experience. Together they formed an inter-racial dance company in Amsterdam and became active members of the experimental art community of the 1960s. Pomare choreographed many works especially for and with Dalman, sometimes asking Dalman to undertake rigorous observations of street-life in order to find a meaningful gestural vocabulary to represent the sufferings of reality.</w:t>
                </w:r>
              </w:p>
              <w:p w14:paraId="15C492D8" w14:textId="77777777" w:rsidR="004430A7" w:rsidRPr="004430A7" w:rsidRDefault="004430A7" w:rsidP="004430A7">
                <w:pPr>
                  <w:widowControl w:val="0"/>
                  <w:autoSpaceDE w:val="0"/>
                  <w:autoSpaceDN w:val="0"/>
                  <w:adjustRightInd w:val="0"/>
                  <w:rPr>
                    <w:rFonts w:ascii="Calibri" w:hAnsi="Calibri" w:cs="Times New Roman"/>
                    <w:color w:val="000000"/>
                  </w:rPr>
                </w:pPr>
              </w:p>
              <w:p w14:paraId="3142198C" w14:textId="77777777" w:rsidR="004430A7" w:rsidRPr="004430A7" w:rsidRDefault="004430A7" w:rsidP="004430A7">
                <w:pPr>
                  <w:pStyle w:val="Heading1"/>
                  <w:outlineLvl w:val="0"/>
                </w:pPr>
                <w:r>
                  <w:t>Major Contributions to the Field and to M</w:t>
                </w:r>
                <w:r w:rsidRPr="004430A7">
                  <w:t>odernism</w:t>
                </w:r>
              </w:p>
              <w:p w14:paraId="4FDAE8B9" w14:textId="77777777" w:rsidR="004430A7" w:rsidRPr="004430A7" w:rsidRDefault="004430A7" w:rsidP="004430A7">
                <w:pPr>
                  <w:rPr>
                    <w:rFonts w:ascii="Calibri" w:hAnsi="Calibri" w:cs="Times New Roman"/>
                    <w:bCs/>
                    <w:lang w:val="en-AU"/>
                  </w:rPr>
                </w:pPr>
                <w:r w:rsidRPr="004430A7">
                  <w:rPr>
                    <w:rFonts w:ascii="Calibri" w:hAnsi="Calibri" w:cs="Times New Roman"/>
                  </w:rPr>
                  <w:t xml:space="preserve">Upon her return to Australia, and facing a conservative artistic context, Dalman formed a new company, </w:t>
                </w:r>
                <w:r w:rsidRPr="004430A7">
                  <w:rPr>
                    <w:rFonts w:ascii="Calibri" w:hAnsi="Calibri" w:cs="Times New Roman"/>
                    <w:color w:val="000000"/>
                  </w:rPr>
                  <w:t>Australian Dance Theatre</w:t>
                </w:r>
                <w:r w:rsidRPr="004430A7">
                  <w:rPr>
                    <w:rFonts w:ascii="Calibri" w:hAnsi="Calibri" w:cs="Times New Roman"/>
                  </w:rPr>
                  <w:t xml:space="preserve"> (ADT) with the intention of creating a choreographic platform to shape dance about Australian identity, both its unique struggles and its environment. From her European training, she was confident about the value of dance to ‘explore new forms of movement, new ways of presentation and a new voice’. This artistic and political vision led A</w:t>
                </w:r>
                <w:r w:rsidRPr="004430A7">
                  <w:rPr>
                    <w:rFonts w:ascii="Calibri" w:hAnsi="Calibri" w:cs="Times New Roman"/>
                    <w:bCs/>
                    <w:lang w:val="en-AU"/>
                  </w:rPr>
                  <w:t>DT to become the first modern dance company to receive government subsidy from the newly formed Australian Council of the Arts in 1973.</w:t>
                </w:r>
              </w:p>
              <w:p w14:paraId="1C1EEB62" w14:textId="77777777" w:rsidR="004430A7" w:rsidRPr="004430A7" w:rsidRDefault="004430A7" w:rsidP="004430A7">
                <w:pPr>
                  <w:rPr>
                    <w:rFonts w:ascii="Calibri" w:hAnsi="Calibri" w:cs="Times New Roman"/>
                    <w:bCs/>
                    <w:lang w:val="en-AU"/>
                  </w:rPr>
                </w:pPr>
              </w:p>
              <w:p w14:paraId="6938D0D6" w14:textId="77777777" w:rsidR="004430A7" w:rsidRPr="004430A7" w:rsidRDefault="004430A7" w:rsidP="004430A7">
                <w:pPr>
                  <w:rPr>
                    <w:rFonts w:ascii="Calibri" w:hAnsi="Calibri" w:cs="Times New Roman"/>
                    <w:bCs/>
                    <w:lang w:val="en-AU"/>
                  </w:rPr>
                </w:pPr>
                <w:r w:rsidRPr="004430A7">
                  <w:rPr>
                    <w:rFonts w:ascii="Calibri" w:hAnsi="Calibri" w:cs="Times New Roman"/>
                  </w:rPr>
                  <w:t xml:space="preserve">In development of acquired techniques, Dalman’s dancers use a grounded physical vocabulary, including strong shapes that extend from consciousness of the pelvis and torso through to animated hands and face. </w:t>
                </w:r>
                <w:r w:rsidRPr="004430A7">
                  <w:rPr>
                    <w:rFonts w:ascii="Calibri" w:hAnsi="Calibri" w:cs="Times New Roman"/>
                    <w:bCs/>
                    <w:lang w:val="en-AU"/>
                  </w:rPr>
                  <w:t xml:space="preserve">With enjoyment of rhythmic complexity, Dalman also encouraged improvisation and the ADT dancers had regular 'jamming' sessions with a jazz combo. </w:t>
                </w:r>
                <w:r w:rsidRPr="004430A7">
                  <w:rPr>
                    <w:rFonts w:ascii="Calibri" w:hAnsi="Calibri" w:cs="Times New Roman"/>
                  </w:rPr>
                  <w:t xml:space="preserve">Her approach to choreography often involved a collaborative stimulus, such as responding to a painting by Australian artists, </w:t>
                </w:r>
                <w:r w:rsidRPr="004430A7">
                  <w:rPr>
                    <w:rFonts w:ascii="Calibri" w:hAnsi="Calibri" w:cs="Times New Roman"/>
                    <w:bCs/>
                    <w:lang w:val="en-AU"/>
                  </w:rPr>
                  <w:t>Drysdale, Olsen, Tucker and Daws</w:t>
                </w:r>
                <w:r w:rsidRPr="004430A7">
                  <w:rPr>
                    <w:rFonts w:ascii="Calibri" w:hAnsi="Calibri" w:cs="Times New Roman"/>
                  </w:rPr>
                  <w:t xml:space="preserve">; or a protest song, and one of her most memorable works – </w:t>
                </w:r>
                <w:r w:rsidRPr="004430A7">
                  <w:rPr>
                    <w:rFonts w:ascii="Calibri" w:hAnsi="Calibri" w:cs="Times New Roman"/>
                    <w:i/>
                  </w:rPr>
                  <w:t>This Train</w:t>
                </w:r>
                <w:r w:rsidRPr="004430A7">
                  <w:rPr>
                    <w:rFonts w:ascii="Calibri" w:hAnsi="Calibri" w:cs="Times New Roman"/>
                  </w:rPr>
                  <w:t xml:space="preserve"> (1966) – was created to the music of the folk group, Peter, Paul and Mary. Often influenced by mood, texture, weight, syncopated percussion, she veered away from compositional responses to classical music by interacting with new forms of synthesised music and spoken sound. She sought out composers who made music inspired by the Australian landscape, such as Peter Sculthorpe and Richard Meale, as well as commissioning new works from musicians, such as Nicholas Lyon and Sylvan (Schmoe) Elhay.</w:t>
                </w:r>
                <w:r w:rsidRPr="004430A7">
                  <w:rPr>
                    <w:rFonts w:ascii="Calibri" w:hAnsi="Calibri" w:cs="Times New Roman"/>
                    <w:bCs/>
                    <w:lang w:val="en-AU"/>
                  </w:rPr>
                  <w:t xml:space="preserve"> In this respect, dance modernism was a means to respond to the times in which she lived; and the power of an expressive body became enhanced by engagement with other art forms that shape contemporary experience. </w:t>
                </w:r>
              </w:p>
              <w:p w14:paraId="43B09176" w14:textId="77777777" w:rsidR="004430A7" w:rsidRPr="004430A7" w:rsidRDefault="004430A7" w:rsidP="004430A7">
                <w:pPr>
                  <w:widowControl w:val="0"/>
                  <w:autoSpaceDE w:val="0"/>
                  <w:autoSpaceDN w:val="0"/>
                  <w:adjustRightInd w:val="0"/>
                  <w:rPr>
                    <w:rFonts w:ascii="Calibri" w:hAnsi="Calibri" w:cs="Times New Roman"/>
                  </w:rPr>
                </w:pPr>
              </w:p>
              <w:p w14:paraId="67C92F09" w14:textId="77777777" w:rsidR="004430A7" w:rsidRPr="004430A7" w:rsidRDefault="004430A7" w:rsidP="004430A7">
                <w:pPr>
                  <w:rPr>
                    <w:rFonts w:ascii="Calibri" w:hAnsi="Calibri" w:cs="Times New Roman"/>
                    <w:bCs/>
                    <w:lang w:val="en-AU"/>
                  </w:rPr>
                </w:pPr>
                <w:r w:rsidRPr="004430A7">
                  <w:rPr>
                    <w:rFonts w:ascii="Calibri" w:hAnsi="Calibri" w:cs="Times New Roman"/>
                    <w:color w:val="000000"/>
                  </w:rPr>
                  <w:t xml:space="preserve">In one of her most innovative productions, Dalman collaborated with a team of experimental artists in a </w:t>
                </w:r>
                <w:r w:rsidRPr="004430A7">
                  <w:rPr>
                    <w:rFonts w:ascii="Calibri" w:hAnsi="Calibri" w:cs="Times New Roman"/>
                    <w:i/>
                    <w:color w:val="000000"/>
                  </w:rPr>
                  <w:t>son et lumiere</w:t>
                </w:r>
                <w:r w:rsidRPr="004430A7">
                  <w:rPr>
                    <w:rFonts w:ascii="Calibri" w:hAnsi="Calibri" w:cs="Times New Roman"/>
                    <w:color w:val="000000"/>
                  </w:rPr>
                  <w:t xml:space="preserve"> production, </w:t>
                </w:r>
                <w:r w:rsidRPr="004430A7">
                  <w:rPr>
                    <w:rFonts w:ascii="Calibri" w:hAnsi="Calibri" w:cs="Times New Roman"/>
                    <w:bCs/>
                    <w:i/>
                    <w:lang w:val="en-AU"/>
                  </w:rPr>
                  <w:t>Time-riders: the oldest continent</w:t>
                </w:r>
                <w:r w:rsidRPr="004430A7">
                  <w:rPr>
                    <w:rFonts w:ascii="Calibri" w:hAnsi="Calibri" w:cs="Times New Roman"/>
                    <w:bCs/>
                    <w:lang w:val="en-AU"/>
                  </w:rPr>
                  <w:t>,</w:t>
                </w:r>
                <w:r w:rsidRPr="004430A7">
                  <w:rPr>
                    <w:rFonts w:ascii="Calibri" w:hAnsi="Calibri" w:cs="Times New Roman"/>
                    <w:color w:val="000000"/>
                  </w:rPr>
                  <w:t xml:space="preserve"> for the 1970 Adelaide International Festival of Arts, subsequently touring to Perth, Sydney and Melbourne.</w:t>
                </w:r>
                <w:r w:rsidRPr="004430A7">
                  <w:rPr>
                    <w:rFonts w:ascii="Calibri" w:hAnsi="Calibri" w:cs="Times New Roman"/>
                    <w:bCs/>
                    <w:lang w:val="en-AU"/>
                  </w:rPr>
                  <w:t xml:space="preserve"> </w:t>
                </w:r>
                <w:r w:rsidRPr="004430A7">
                  <w:rPr>
                    <w:rFonts w:ascii="Calibri" w:hAnsi="Calibri" w:cs="Times New Roman"/>
                    <w:color w:val="000000"/>
                  </w:rPr>
                  <w:t xml:space="preserve">This radical spectacle included large scale lighting projections by </w:t>
                </w:r>
                <w:r w:rsidRPr="004430A7">
                  <w:rPr>
                    <w:rFonts w:ascii="Calibri" w:hAnsi="Calibri" w:cs="Times New Roman"/>
                    <w:bCs/>
                    <w:lang w:val="en-AU"/>
                  </w:rPr>
                  <w:t xml:space="preserve">Stan Ostoja Kotkowski </w:t>
                </w:r>
                <w:r w:rsidRPr="004430A7">
                  <w:rPr>
                    <w:rFonts w:ascii="Calibri" w:hAnsi="Calibri" w:cs="Times New Roman"/>
                    <w:color w:val="000000"/>
                  </w:rPr>
                  <w:t>and electronic music</w:t>
                </w:r>
                <w:r w:rsidRPr="004430A7">
                  <w:rPr>
                    <w:rFonts w:ascii="Calibri" w:hAnsi="Calibri" w:cs="Times New Roman"/>
                    <w:bCs/>
                    <w:lang w:val="en-AU"/>
                  </w:rPr>
                  <w:t xml:space="preserve"> by the Dutch composer Henk Bading</w:t>
                </w:r>
                <w:r w:rsidRPr="004430A7">
                  <w:rPr>
                    <w:rFonts w:ascii="Calibri" w:hAnsi="Calibri" w:cs="Times New Roman"/>
                    <w:color w:val="000000"/>
                  </w:rPr>
                  <w:t xml:space="preserve">s and was the first large scale multi-media event in Australia. </w:t>
                </w:r>
              </w:p>
              <w:p w14:paraId="2C1E5DF0" w14:textId="77777777" w:rsidR="004430A7" w:rsidRPr="004430A7" w:rsidRDefault="004430A7" w:rsidP="004430A7">
                <w:pPr>
                  <w:widowControl w:val="0"/>
                  <w:autoSpaceDE w:val="0"/>
                  <w:autoSpaceDN w:val="0"/>
                  <w:adjustRightInd w:val="0"/>
                  <w:rPr>
                    <w:rFonts w:ascii="Calibri" w:hAnsi="Calibri" w:cs="Times New Roman"/>
                    <w:color w:val="000000"/>
                  </w:rPr>
                </w:pPr>
              </w:p>
              <w:p w14:paraId="240688B8" w14:textId="77777777" w:rsidR="004430A7" w:rsidRPr="004430A7" w:rsidRDefault="004430A7" w:rsidP="004430A7">
                <w:pPr>
                  <w:rPr>
                    <w:rFonts w:ascii="Calibri" w:hAnsi="Calibri" w:cs="Times New Roman"/>
                    <w:bCs/>
                    <w:lang w:val="en-AU"/>
                  </w:rPr>
                </w:pPr>
                <w:r w:rsidRPr="004430A7">
                  <w:rPr>
                    <w:rFonts w:ascii="Calibri" w:hAnsi="Calibri" w:cs="Times New Roman"/>
                    <w:color w:val="000000"/>
                  </w:rPr>
                  <w:t xml:space="preserve">Always a persuasive advocate for modern dance as a universalising medium, Dalman also established educational programs and an intensive touring schedule to outback towns. </w:t>
                </w:r>
                <w:r w:rsidRPr="004430A7">
                  <w:rPr>
                    <w:rFonts w:ascii="Calibri" w:hAnsi="Calibri" w:cs="Times New Roman"/>
                    <w:bCs/>
                    <w:lang w:val="en-AU"/>
                  </w:rPr>
                  <w:t>She was the first dance artist to 'professionalise' contemporary dance methods in her company and to introduce international teachers such as Jimmy Truitte (Alvin Ailey), Myron Nadel, Bob Beswick (Alwin Nikolais</w:t>
                </w:r>
                <w:proofErr w:type="gramStart"/>
                <w:r w:rsidRPr="004430A7">
                  <w:rPr>
                    <w:rFonts w:ascii="Calibri" w:hAnsi="Calibri" w:cs="Times New Roman"/>
                    <w:bCs/>
                    <w:lang w:val="en-AU"/>
                  </w:rPr>
                  <w:t>) ,and</w:t>
                </w:r>
                <w:proofErr w:type="gramEnd"/>
                <w:r w:rsidRPr="004430A7">
                  <w:rPr>
                    <w:rFonts w:ascii="Calibri" w:hAnsi="Calibri" w:cs="Times New Roman"/>
                    <w:bCs/>
                    <w:lang w:val="en-AU"/>
                  </w:rPr>
                  <w:t xml:space="preserve"> Eleo Pomare when there were no tertiary dance institutions in the 1960s. </w:t>
                </w:r>
                <w:r w:rsidRPr="004430A7">
                  <w:rPr>
                    <w:rFonts w:ascii="Calibri" w:hAnsi="Calibri" w:cs="Times New Roman"/>
                    <w:bCs/>
                    <w:lang w:val="en-AU"/>
                  </w:rPr>
                  <w:lastRenderedPageBreak/>
                  <w:t xml:space="preserve">She thus trained Australia’s first generation of contemporary choreographers and dancers, including Cheryl Stock (Dance North), John Nobbs and Jennifer Barry (Sydney Dance Company). Several artistic directors later, ADT remains the longest-standing contemporary dance company in Australia with a continuous history of innovation and international excellence. </w:t>
                </w:r>
              </w:p>
              <w:p w14:paraId="29B7CE17" w14:textId="77777777" w:rsidR="004430A7" w:rsidRPr="004430A7" w:rsidRDefault="004430A7" w:rsidP="004430A7">
                <w:pPr>
                  <w:widowControl w:val="0"/>
                  <w:autoSpaceDE w:val="0"/>
                  <w:autoSpaceDN w:val="0"/>
                  <w:adjustRightInd w:val="0"/>
                  <w:rPr>
                    <w:rFonts w:ascii="Calibri" w:hAnsi="Calibri" w:cs="Times New Roman"/>
                    <w:color w:val="000000"/>
                  </w:rPr>
                </w:pPr>
              </w:p>
              <w:p w14:paraId="0B6A1AA1" w14:textId="77777777" w:rsidR="004430A7" w:rsidRDefault="004430A7" w:rsidP="004430A7">
                <w:pPr>
                  <w:rPr>
                    <w:rFonts w:ascii="Calibri" w:hAnsi="Calibri" w:cs="Times New Roman"/>
                    <w:bCs/>
                    <w:lang w:val="en-AU"/>
                  </w:rPr>
                </w:pPr>
                <w:r w:rsidRPr="004430A7">
                  <w:rPr>
                    <w:rFonts w:ascii="Calibri" w:hAnsi="Calibri" w:cs="Times New Roman"/>
                    <w:bCs/>
                    <w:lang w:val="en-AU"/>
                  </w:rPr>
                  <w:t xml:space="preserve">Her vision for Australian dance has always included recognition that Australia is a multicultural society, and as such, ADT was the first Australian dance group to be ethnically inclusive, foster artistic exchange and to undertake significant international tours. In 1968, for instance, ADT toured Switzerland, Italy and Holland, while in 1969 they toured </w:t>
                </w:r>
                <w:r w:rsidRPr="004430A7">
                  <w:rPr>
                    <w:rFonts w:ascii="Calibri" w:hAnsi="Calibri" w:cs="Times New Roman"/>
                  </w:rPr>
                  <w:t xml:space="preserve">eight countries including the Phillipines, PNG, </w:t>
                </w:r>
                <w:r w:rsidRPr="004430A7">
                  <w:rPr>
                    <w:rFonts w:ascii="Calibri" w:hAnsi="Calibri" w:cs="Times New Roman"/>
                    <w:bCs/>
                    <w:lang w:val="en-AU"/>
                  </w:rPr>
                  <w:t>India, Taiwan</w:t>
                </w:r>
                <w:r w:rsidRPr="004430A7">
                  <w:rPr>
                    <w:rFonts w:ascii="Calibri" w:hAnsi="Calibri" w:cs="Times New Roman"/>
                  </w:rPr>
                  <w:t xml:space="preserve"> and Hong Kong (where they made the first colour TV dance special)</w:t>
                </w:r>
                <w:r w:rsidRPr="004430A7">
                  <w:rPr>
                    <w:rFonts w:ascii="Calibri" w:hAnsi="Calibri" w:cs="Times New Roman"/>
                    <w:bCs/>
                    <w:lang w:val="en-AU"/>
                  </w:rPr>
                  <w:t xml:space="preserve">. One of several offshoots of her influence was the formation of National Aboriginal Islander Skills Development Association (NAISDA) and Bangarra Dance Theatre through her sponsorship of the black dance company, Eleo Pomare and Dancers, to Adelaide in 1972. In 1975, Dalman returned to Europe where she resumed her role as a major interpreter and teacher of American modern dance. There, she served as rehearsal director for Danksen in Amsterdam, and assisted </w:t>
                </w:r>
                <w:r w:rsidRPr="004430A7">
                  <w:rPr>
                    <w:rFonts w:ascii="Calibri" w:hAnsi="Calibri" w:cs="Times New Roman"/>
                    <w:color w:val="1A1A1A"/>
                  </w:rPr>
                  <w:t xml:space="preserve">Anna Sokolow with reconstruction of her work, </w:t>
                </w:r>
                <w:r w:rsidRPr="004430A7">
                  <w:rPr>
                    <w:rFonts w:ascii="Calibri" w:hAnsi="Calibri" w:cs="Times New Roman"/>
                    <w:i/>
                    <w:color w:val="1A1A1A"/>
                  </w:rPr>
                  <w:t>Rooms</w:t>
                </w:r>
                <w:r w:rsidRPr="004430A7">
                  <w:rPr>
                    <w:rFonts w:ascii="Calibri" w:hAnsi="Calibri" w:cs="Times New Roman"/>
                    <w:color w:val="1A1A1A"/>
                  </w:rPr>
                  <w:t xml:space="preserve"> and </w:t>
                </w:r>
                <w:r w:rsidRPr="004430A7">
                  <w:rPr>
                    <w:rFonts w:ascii="Calibri" w:hAnsi="Calibri" w:cs="Times New Roman"/>
                    <w:i/>
                    <w:color w:val="1A1A1A"/>
                  </w:rPr>
                  <w:t>The Troubled Sleeper</w:t>
                </w:r>
                <w:r w:rsidRPr="004430A7">
                  <w:rPr>
                    <w:rFonts w:ascii="Calibri" w:hAnsi="Calibri" w:cs="Times New Roman"/>
                    <w:color w:val="1A1A1A"/>
                  </w:rPr>
                  <w:t xml:space="preserve">, as well as mounting Doris Humphrey's </w:t>
                </w:r>
                <w:r w:rsidRPr="004430A7">
                  <w:rPr>
                    <w:rFonts w:ascii="Calibri" w:hAnsi="Calibri" w:cs="Times New Roman"/>
                    <w:i/>
                    <w:color w:val="1A1A1A"/>
                  </w:rPr>
                  <w:t>Day on Earth</w:t>
                </w:r>
                <w:r w:rsidRPr="004430A7">
                  <w:rPr>
                    <w:rFonts w:ascii="Calibri" w:hAnsi="Calibri" w:cs="Times New Roman"/>
                    <w:bCs/>
                    <w:lang w:val="en-AU"/>
                  </w:rPr>
                  <w:t xml:space="preserve">. </w:t>
                </w:r>
              </w:p>
              <w:p w14:paraId="008C56E7" w14:textId="77777777" w:rsidR="004430A7" w:rsidRPr="004430A7" w:rsidRDefault="004430A7" w:rsidP="004430A7">
                <w:pPr>
                  <w:rPr>
                    <w:rFonts w:ascii="Calibri" w:hAnsi="Calibri" w:cs="Times New Roman"/>
                    <w:bCs/>
                    <w:lang w:val="en-AU"/>
                  </w:rPr>
                </w:pPr>
              </w:p>
              <w:p w14:paraId="22EE892D" w14:textId="77777777" w:rsidR="004430A7" w:rsidRDefault="004430A7" w:rsidP="004430A7">
                <w:pPr>
                  <w:rPr>
                    <w:rFonts w:ascii="Calibri" w:hAnsi="Calibri" w:cs="Times New Roman"/>
                    <w:bCs/>
                    <w:lang w:val="en-AU"/>
                  </w:rPr>
                </w:pPr>
                <w:r w:rsidRPr="004430A7">
                  <w:rPr>
                    <w:rFonts w:ascii="Calibri" w:hAnsi="Calibri" w:cs="Times New Roman"/>
                    <w:bCs/>
                    <w:lang w:val="en-AU"/>
                  </w:rPr>
                  <w:t xml:space="preserve">In addition to leading a university dance curriculum in the early 2000s, Dalman maintains her collaboration with companies and choreographers in Japan, Taiwan, Senegal, and Austria. She continues to teach and foster local and international dance artists, by leading exploratory workshops, and developing projects that recreate earlier works for a new generation. In 2014, for instance, she created </w:t>
                </w:r>
                <w:r w:rsidRPr="004430A7">
                  <w:rPr>
                    <w:rFonts w:ascii="Calibri" w:hAnsi="Calibri" w:cs="Times New Roman"/>
                    <w:bCs/>
                    <w:i/>
                    <w:lang w:val="en-AU"/>
                  </w:rPr>
                  <w:t>Mirror Image</w:t>
                </w:r>
                <w:r w:rsidRPr="004430A7">
                  <w:rPr>
                    <w:rFonts w:ascii="Calibri" w:hAnsi="Calibri" w:cs="Times New Roman"/>
                    <w:bCs/>
                    <w:lang w:val="en-AU"/>
                  </w:rPr>
                  <w:t xml:space="preserve"> for Danceology from Taiwan and in 2015, mounted a retrospective season entitled </w:t>
                </w:r>
                <w:r w:rsidRPr="004430A7">
                  <w:rPr>
                    <w:rFonts w:ascii="Calibri" w:hAnsi="Calibri" w:cs="Times New Roman"/>
                    <w:bCs/>
                    <w:i/>
                    <w:lang w:val="en-AU"/>
                  </w:rPr>
                  <w:t>Fortuity</w:t>
                </w:r>
                <w:r w:rsidRPr="004430A7">
                  <w:rPr>
                    <w:rFonts w:ascii="Calibri" w:hAnsi="Calibri" w:cs="Times New Roman"/>
                    <w:bCs/>
                    <w:lang w:val="en-AU"/>
                  </w:rPr>
                  <w:t xml:space="preserve"> in Canberra. ‘</w:t>
                </w:r>
                <w:r w:rsidRPr="004430A7">
                  <w:rPr>
                    <w:rFonts w:ascii="Calibri" w:hAnsi="Calibri" w:cs="Times New Roman"/>
                  </w:rPr>
                  <w:t xml:space="preserve">I believe to dance is a way to the soul, to the very centre of our being, to experience the life force within us all, and our connectedness to all living things. I know dance is way of communicating feelings at very deep level.’ Shaped by this philosophy, she directs her present company, </w:t>
                </w:r>
                <w:r w:rsidRPr="004430A7">
                  <w:rPr>
                    <w:rFonts w:ascii="Calibri" w:hAnsi="Calibri" w:cs="Times New Roman"/>
                    <w:bCs/>
                    <w:lang w:val="en-AU"/>
                  </w:rPr>
                  <w:t>Mirramu Dance Company. This practice, along with her other dance networks, nurtures a richly alternative arts community who benefit from her generous vision and long experience.</w:t>
                </w:r>
              </w:p>
              <w:p w14:paraId="34115219" w14:textId="77777777" w:rsidR="009A1479" w:rsidRDefault="009A1479" w:rsidP="004430A7">
                <w:pPr>
                  <w:rPr>
                    <w:rFonts w:ascii="Calibri" w:hAnsi="Calibri" w:cs="Times New Roman"/>
                    <w:bCs/>
                    <w:lang w:val="en-AU"/>
                  </w:rPr>
                </w:pPr>
              </w:p>
              <w:p w14:paraId="17876AC1" w14:textId="77777777" w:rsidR="009A1479" w:rsidRDefault="009A1479" w:rsidP="009A1479">
                <w:pPr>
                  <w:keepNext/>
                </w:pPr>
                <w:r>
                  <w:rPr>
                    <w:rFonts w:ascii="Calibri" w:hAnsi="Calibri" w:cs="Times New Roman"/>
                    <w:bCs/>
                    <w:lang w:val="en-AU"/>
                  </w:rPr>
                  <w:t>File: Creation.jpg</w:t>
                </w:r>
              </w:p>
              <w:p w14:paraId="41172BE4" w14:textId="77777777" w:rsidR="009A1479" w:rsidRDefault="009A1479" w:rsidP="009A1479">
                <w:pPr>
                  <w:pStyle w:val="Caption"/>
                  <w:spacing w:after="0"/>
                </w:pPr>
                <w:r>
                  <w:t xml:space="preserve">Figure </w:t>
                </w:r>
                <w:fldSimple w:instr=" SEQ Figure \* ARABIC ">
                  <w:r>
                    <w:rPr>
                      <w:noProof/>
                    </w:rPr>
                    <w:t>1</w:t>
                  </w:r>
                </w:fldSimple>
                <w:r>
                  <w:t xml:space="preserve"> Jennifer Barry and Bert Terborgh in </w:t>
                </w:r>
                <w:r>
                  <w:rPr>
                    <w:i/>
                  </w:rPr>
                  <w:t xml:space="preserve">Creation </w:t>
                </w:r>
                <w:r>
                  <w:t>(1969/70)</w:t>
                </w:r>
              </w:p>
              <w:p w14:paraId="30FBADBF" w14:textId="77777777" w:rsidR="009A1479" w:rsidRDefault="009A1479" w:rsidP="009A1479">
                <w:pPr>
                  <w:widowControl w:val="0"/>
                  <w:autoSpaceDE w:val="0"/>
                  <w:autoSpaceDN w:val="0"/>
                  <w:adjustRightInd w:val="0"/>
                  <w:rPr>
                    <w:rFonts w:ascii="Calibri" w:hAnsi="Calibri" w:cs="Courier"/>
                    <w:color w:val="0000C0"/>
                    <w:u w:val="single" w:color="0000C0"/>
                    <w:lang w:val="en-US"/>
                  </w:rPr>
                </w:pPr>
                <w:r>
                  <w:t xml:space="preserve">Source: </w:t>
                </w:r>
                <w:r w:rsidRPr="009A1479">
                  <w:rPr>
                    <w:rFonts w:ascii="Calibri" w:hAnsi="Calibri"/>
                  </w:rPr>
                  <w:t xml:space="preserve">Photographer Jan Dalman. </w:t>
                </w:r>
                <w:r w:rsidRPr="009A1479">
                  <w:rPr>
                    <w:rFonts w:ascii="Calibri" w:hAnsi="Calibri" w:cs="Courier"/>
                    <w:lang w:val="en-US"/>
                  </w:rPr>
                  <w:t xml:space="preserve">Permission kindly granted by Elizabeth and Andreas Dalman.  </w:t>
                </w:r>
                <w:hyperlink r:id="rId9" w:history="1">
                  <w:r w:rsidRPr="009A1479">
                    <w:rPr>
                      <w:rFonts w:ascii="Calibri" w:hAnsi="Calibri" w:cs="Courier"/>
                      <w:color w:val="0000C0"/>
                      <w:u w:val="single" w:color="0000C0"/>
                      <w:lang w:val="en-US"/>
                    </w:rPr>
                    <w:t>dalman.andreas@gmail.com</w:t>
                  </w:r>
                </w:hyperlink>
              </w:p>
              <w:p w14:paraId="4245475C" w14:textId="77777777" w:rsidR="009A1479" w:rsidRDefault="009A1479" w:rsidP="009A1479">
                <w:pPr>
                  <w:widowControl w:val="0"/>
                  <w:autoSpaceDE w:val="0"/>
                  <w:autoSpaceDN w:val="0"/>
                  <w:adjustRightInd w:val="0"/>
                  <w:rPr>
                    <w:rFonts w:ascii="Calibri" w:hAnsi="Calibri" w:cs="Courier"/>
                    <w:color w:val="0000C0"/>
                    <w:u w:val="single" w:color="0000C0"/>
                    <w:lang w:val="en-US"/>
                  </w:rPr>
                </w:pPr>
              </w:p>
              <w:p w14:paraId="76CF7F7E" w14:textId="77777777" w:rsidR="009A1479" w:rsidRDefault="009A1479" w:rsidP="009A1479">
                <w:pPr>
                  <w:keepNext/>
                  <w:widowControl w:val="0"/>
                  <w:autoSpaceDE w:val="0"/>
                  <w:autoSpaceDN w:val="0"/>
                  <w:adjustRightInd w:val="0"/>
                </w:pPr>
                <w:r>
                  <w:rPr>
                    <w:rFonts w:ascii="Times" w:hAnsi="Times" w:cs="Courier"/>
                    <w:lang w:val="en-US"/>
                  </w:rPr>
                  <w:t>File: DancingLives.jpg</w:t>
                </w:r>
              </w:p>
              <w:p w14:paraId="115AF445" w14:textId="77777777" w:rsidR="009A1479" w:rsidRDefault="009A1479" w:rsidP="009A1479">
                <w:pPr>
                  <w:pStyle w:val="Caption"/>
                  <w:spacing w:after="0"/>
                </w:pPr>
                <w:r>
                  <w:t xml:space="preserve">Figure </w:t>
                </w:r>
                <w:fldSimple w:instr=" SEQ Figure \* ARABIC ">
                  <w:r>
                    <w:rPr>
                      <w:noProof/>
                    </w:rPr>
                    <w:t>2</w:t>
                  </w:r>
                </w:fldSimple>
                <w:r>
                  <w:t xml:space="preserve"> Elizabeth Dalman in "Leading to Flight" in </w:t>
                </w:r>
                <w:r>
                  <w:rPr>
                    <w:i/>
                  </w:rPr>
                  <w:t>Dancing Lives</w:t>
                </w:r>
                <w:r>
                  <w:t xml:space="preserve"> (1996).</w:t>
                </w:r>
              </w:p>
              <w:p w14:paraId="6959B954" w14:textId="77777777" w:rsidR="009A1479" w:rsidRDefault="009A1479" w:rsidP="009A1479">
                <w:r>
                  <w:t>Source: Photographer Jeff Atkinson.</w:t>
                </w:r>
              </w:p>
              <w:p w14:paraId="3227C98C" w14:textId="77777777" w:rsidR="009A1479" w:rsidRDefault="009A1479" w:rsidP="009A1479"/>
              <w:p w14:paraId="3B6BC744" w14:textId="77777777" w:rsidR="009A1479" w:rsidRDefault="009A1479" w:rsidP="009A1479">
                <w:pPr>
                  <w:keepNext/>
                </w:pPr>
                <w:r>
                  <w:t>File: Blowin’InTheWind</w:t>
                </w:r>
                <w:proofErr w:type="gramStart"/>
                <w:r>
                  <w:t>.jpg</w:t>
                </w:r>
                <w:proofErr w:type="gramEnd"/>
              </w:p>
              <w:p w14:paraId="30C85984" w14:textId="77777777" w:rsidR="009A1479" w:rsidRDefault="009A1479" w:rsidP="009A1479">
                <w:pPr>
                  <w:pStyle w:val="Caption"/>
                  <w:spacing w:after="0"/>
                </w:pPr>
                <w:r>
                  <w:t xml:space="preserve">Figure </w:t>
                </w:r>
                <w:fldSimple w:instr=" SEQ Figure \* ARABIC ">
                  <w:r>
                    <w:rPr>
                      <w:noProof/>
                    </w:rPr>
                    <w:t>3</w:t>
                  </w:r>
                </w:fldSimple>
                <w:r>
                  <w:t xml:space="preserve"> Jennifer Manders, Janet Saies, Elizabeth Dalman in "Blowin' in the Wind" from </w:t>
                </w:r>
                <w:r>
                  <w:rPr>
                    <w:i/>
                  </w:rPr>
                  <w:t>This Train</w:t>
                </w:r>
                <w:r>
                  <w:t xml:space="preserve"> (1996)</w:t>
                </w:r>
              </w:p>
              <w:p w14:paraId="111EE051" w14:textId="77777777" w:rsidR="009A1479" w:rsidRPr="009A1479" w:rsidRDefault="009A1479" w:rsidP="009A1479">
                <w:r>
                  <w:t>Source: Photographer Jan Dalman</w:t>
                </w:r>
              </w:p>
              <w:p w14:paraId="68904237" w14:textId="77777777" w:rsidR="004430A7" w:rsidRDefault="004430A7" w:rsidP="00C27FAB">
                <w:bookmarkStart w:id="0" w:name="_GoBack"/>
                <w:bookmarkEnd w:id="0"/>
              </w:p>
              <w:p w14:paraId="01491A11" w14:textId="77777777" w:rsidR="004430A7" w:rsidRPr="004430A7" w:rsidRDefault="004430A7" w:rsidP="004430A7">
                <w:pPr>
                  <w:pStyle w:val="Heading1"/>
                  <w:outlineLvl w:val="0"/>
                </w:pPr>
                <w:r w:rsidRPr="004430A7">
                  <w:t>Selected List of Works</w:t>
                </w:r>
                <w:r>
                  <w:t>:</w:t>
                </w:r>
              </w:p>
              <w:p w14:paraId="6C79A8BC" w14:textId="77777777" w:rsidR="004430A7" w:rsidRDefault="004430A7" w:rsidP="004430A7">
                <w:pPr>
                  <w:rPr>
                    <w:rFonts w:ascii="Calibri" w:hAnsi="Calibri" w:cs="Times New Roman"/>
                    <w:i/>
                    <w:lang w:val="en-AU"/>
                  </w:rPr>
                </w:pPr>
                <w:r w:rsidRPr="004430A7">
                  <w:rPr>
                    <w:rFonts w:ascii="Calibri" w:hAnsi="Calibri" w:cs="Times New Roman"/>
                    <w:i/>
                    <w:color w:val="1A1A1A"/>
                  </w:rPr>
                  <w:t>For ADT:</w:t>
                </w:r>
                <w:r w:rsidRPr="004430A7">
                  <w:rPr>
                    <w:rFonts w:ascii="Calibri" w:hAnsi="Calibri" w:cs="Times New Roman"/>
                    <w:i/>
                    <w:lang w:val="en-AU"/>
                  </w:rPr>
                  <w:t xml:space="preserve">  Horizons,</w:t>
                </w:r>
                <w:r w:rsidRPr="004430A7">
                  <w:rPr>
                    <w:rFonts w:ascii="Calibri" w:hAnsi="Calibri" w:cs="Times New Roman"/>
                    <w:i/>
                  </w:rPr>
                  <w:t xml:space="preserve"> </w:t>
                </w:r>
                <w:r w:rsidRPr="004430A7">
                  <w:rPr>
                    <w:rFonts w:ascii="Calibri" w:hAnsi="Calibri" w:cs="Times New Roman"/>
                    <w:i/>
                    <w:lang w:val="en-AU"/>
                  </w:rPr>
                  <w:t xml:space="preserve">Blues for Two </w:t>
                </w:r>
                <w:r w:rsidRPr="004430A7">
                  <w:rPr>
                    <w:rFonts w:ascii="Calibri" w:hAnsi="Calibri" w:cs="Times New Roman"/>
                    <w:lang w:val="en-AU"/>
                  </w:rPr>
                  <w:t>and</w:t>
                </w:r>
                <w:r w:rsidRPr="004430A7">
                  <w:rPr>
                    <w:rFonts w:ascii="Calibri" w:hAnsi="Calibri" w:cs="Times New Roman"/>
                    <w:i/>
                    <w:lang w:val="en-AU"/>
                  </w:rPr>
                  <w:t xml:space="preserve"> Family Portrait </w:t>
                </w:r>
                <w:r w:rsidRPr="004430A7">
                  <w:rPr>
                    <w:rFonts w:ascii="Calibri" w:hAnsi="Calibri" w:cs="Times New Roman"/>
                    <w:lang w:val="en-AU"/>
                  </w:rPr>
                  <w:t>(1965)</w:t>
                </w:r>
                <w:r w:rsidRPr="004430A7">
                  <w:rPr>
                    <w:rFonts w:ascii="Calibri" w:hAnsi="Calibri" w:cs="Times New Roman"/>
                    <w:i/>
                    <w:lang w:val="en-AU"/>
                  </w:rPr>
                  <w:t xml:space="preserve"> </w:t>
                </w:r>
              </w:p>
              <w:p w14:paraId="124B14BC" w14:textId="77777777" w:rsidR="004430A7" w:rsidRPr="004430A7" w:rsidRDefault="004430A7" w:rsidP="004430A7">
                <w:pPr>
                  <w:rPr>
                    <w:rFonts w:ascii="Calibri" w:hAnsi="Calibri" w:cs="Times New Roman"/>
                    <w:i/>
                    <w:lang w:val="en-AU"/>
                  </w:rPr>
                </w:pPr>
                <w:r w:rsidRPr="004430A7">
                  <w:rPr>
                    <w:rFonts w:ascii="Calibri" w:hAnsi="Calibri" w:cs="Times New Roman"/>
                    <w:i/>
                    <w:lang w:val="en-AU"/>
                  </w:rPr>
                  <w:t xml:space="preserve">This Train, Retrospect, Hallucinations, Primitive Rituals and Bushfire </w:t>
                </w:r>
                <w:r w:rsidRPr="004430A7">
                  <w:rPr>
                    <w:rFonts w:ascii="Calibri" w:hAnsi="Calibri" w:cs="Times New Roman"/>
                    <w:lang w:val="en-AU"/>
                  </w:rPr>
                  <w:t>(1966)</w:t>
                </w:r>
              </w:p>
              <w:p w14:paraId="6567269E" w14:textId="77777777" w:rsidR="004430A7" w:rsidRDefault="004430A7" w:rsidP="004430A7">
                <w:pPr>
                  <w:rPr>
                    <w:rFonts w:ascii="Calibri" w:hAnsi="Calibri" w:cs="Times New Roman"/>
                    <w:color w:val="1A1A1A"/>
                  </w:rPr>
                </w:pPr>
                <w:r w:rsidRPr="004430A7">
                  <w:rPr>
                    <w:rFonts w:ascii="Calibri" w:hAnsi="Calibri" w:cs="Times New Roman"/>
                    <w:i/>
                    <w:color w:val="1A1A1A"/>
                  </w:rPr>
                  <w:t>Three Songs, Bushfire</w:t>
                </w:r>
                <w:r w:rsidRPr="004430A7">
                  <w:rPr>
                    <w:rFonts w:ascii="Calibri" w:hAnsi="Calibri" w:cs="Times New Roman"/>
                    <w:color w:val="1A1A1A"/>
                  </w:rPr>
                  <w:t xml:space="preserve">, </w:t>
                </w:r>
                <w:r w:rsidRPr="004430A7">
                  <w:rPr>
                    <w:rFonts w:ascii="Calibri" w:hAnsi="Calibri" w:cs="Times New Roman"/>
                    <w:i/>
                    <w:color w:val="1A1A1A"/>
                  </w:rPr>
                  <w:t>Landscape</w:t>
                </w:r>
                <w:r w:rsidRPr="004430A7">
                  <w:rPr>
                    <w:rFonts w:ascii="Calibri" w:hAnsi="Calibri" w:cs="Times New Roman"/>
                    <w:color w:val="1A1A1A"/>
                  </w:rPr>
                  <w:t xml:space="preserve"> and </w:t>
                </w:r>
                <w:r w:rsidRPr="004430A7">
                  <w:rPr>
                    <w:rFonts w:ascii="Calibri" w:hAnsi="Calibri" w:cs="Times New Roman"/>
                    <w:i/>
                    <w:color w:val="1A1A1A"/>
                  </w:rPr>
                  <w:t>Sundown</w:t>
                </w:r>
                <w:r>
                  <w:rPr>
                    <w:rFonts w:ascii="Calibri" w:hAnsi="Calibri" w:cs="Times New Roman"/>
                    <w:color w:val="1A1A1A"/>
                  </w:rPr>
                  <w:t xml:space="preserve"> (1967)</w:t>
                </w:r>
              </w:p>
              <w:p w14:paraId="41416FB0" w14:textId="77777777" w:rsidR="004430A7" w:rsidRDefault="004430A7" w:rsidP="004430A7">
                <w:pPr>
                  <w:rPr>
                    <w:rFonts w:ascii="Calibri" w:hAnsi="Calibri" w:cs="Times New Roman"/>
                    <w:color w:val="1A1A1A"/>
                  </w:rPr>
                </w:pPr>
                <w:r w:rsidRPr="004430A7">
                  <w:rPr>
                    <w:rFonts w:ascii="Calibri" w:hAnsi="Calibri" w:cs="Times New Roman"/>
                    <w:i/>
                    <w:color w:val="1A1A1A"/>
                  </w:rPr>
                  <w:t>Sun and Moon, Didn’t it Rain and Generation Gap</w:t>
                </w:r>
                <w:r w:rsidRPr="004430A7">
                  <w:rPr>
                    <w:rFonts w:ascii="Calibri" w:hAnsi="Calibri" w:cs="Times New Roman"/>
                    <w:color w:val="1A1A1A"/>
                  </w:rPr>
                  <w:t xml:space="preserve"> (1968/9) </w:t>
                </w:r>
              </w:p>
              <w:p w14:paraId="0666892F" w14:textId="77777777" w:rsidR="004430A7" w:rsidRDefault="004430A7" w:rsidP="004430A7">
                <w:pPr>
                  <w:rPr>
                    <w:rFonts w:ascii="Calibri" w:hAnsi="Calibri" w:cs="Times New Roman"/>
                    <w:color w:val="1A1A1A"/>
                  </w:rPr>
                </w:pPr>
                <w:r w:rsidRPr="004430A7">
                  <w:rPr>
                    <w:rFonts w:ascii="Calibri" w:hAnsi="Calibri" w:cs="Times New Roman"/>
                    <w:i/>
                    <w:color w:val="1A1A1A"/>
                  </w:rPr>
                  <w:t xml:space="preserve">Homage to Botticelli </w:t>
                </w:r>
                <w:r>
                  <w:rPr>
                    <w:rFonts w:ascii="Calibri" w:hAnsi="Calibri" w:cs="Times New Roman"/>
                    <w:color w:val="1A1A1A"/>
                  </w:rPr>
                  <w:t>(1969)</w:t>
                </w:r>
                <w:r w:rsidRPr="004430A7">
                  <w:rPr>
                    <w:rFonts w:ascii="Calibri" w:hAnsi="Calibri" w:cs="Times New Roman"/>
                    <w:color w:val="1A1A1A"/>
                  </w:rPr>
                  <w:t xml:space="preserve"> </w:t>
                </w:r>
              </w:p>
              <w:p w14:paraId="26A9862D" w14:textId="77777777" w:rsidR="004430A7" w:rsidRDefault="004430A7" w:rsidP="004430A7">
                <w:pPr>
                  <w:rPr>
                    <w:rFonts w:ascii="Calibri" w:hAnsi="Calibri" w:cs="Times New Roman"/>
                    <w:color w:val="1A1A1A"/>
                  </w:rPr>
                </w:pPr>
                <w:r w:rsidRPr="004430A7">
                  <w:rPr>
                    <w:rFonts w:ascii="Calibri" w:hAnsi="Calibri" w:cs="Times New Roman"/>
                    <w:i/>
                    <w:color w:val="1A1A1A"/>
                  </w:rPr>
                  <w:t>Creation</w:t>
                </w:r>
                <w:r w:rsidRPr="004430A7">
                  <w:rPr>
                    <w:rFonts w:ascii="Calibri" w:hAnsi="Calibri" w:cs="Times New Roman"/>
                    <w:color w:val="1A1A1A"/>
                  </w:rPr>
                  <w:t xml:space="preserve"> (1969/70</w:t>
                </w:r>
                <w:r>
                  <w:rPr>
                    <w:rFonts w:ascii="Calibri" w:hAnsi="Calibri" w:cs="Times New Roman"/>
                    <w:color w:val="1A1A1A"/>
                  </w:rPr>
                  <w:t>)</w:t>
                </w:r>
                <w:r w:rsidRPr="004430A7">
                  <w:rPr>
                    <w:rFonts w:ascii="Calibri" w:hAnsi="Calibri" w:cs="Times New Roman"/>
                    <w:color w:val="1A1A1A"/>
                  </w:rPr>
                  <w:t xml:space="preserve"> </w:t>
                </w:r>
              </w:p>
              <w:p w14:paraId="508D255E" w14:textId="77777777" w:rsidR="004430A7" w:rsidRDefault="004430A7" w:rsidP="004430A7">
                <w:pPr>
                  <w:rPr>
                    <w:rFonts w:ascii="Calibri" w:hAnsi="Calibri" w:cs="Times New Roman"/>
                    <w:color w:val="1A1A1A"/>
                  </w:rPr>
                </w:pPr>
                <w:r w:rsidRPr="004430A7">
                  <w:rPr>
                    <w:rFonts w:ascii="Calibri" w:hAnsi="Calibri" w:cs="Times New Roman"/>
                    <w:i/>
                    <w:color w:val="1A1A1A"/>
                  </w:rPr>
                  <w:lastRenderedPageBreak/>
                  <w:t>Rondel</w:t>
                </w:r>
                <w:r w:rsidRPr="004430A7">
                  <w:rPr>
                    <w:rFonts w:ascii="Calibri" w:hAnsi="Calibri" w:cs="Times New Roman"/>
                    <w:color w:val="1A1A1A"/>
                  </w:rPr>
                  <w:t xml:space="preserve"> (1971) </w:t>
                </w:r>
              </w:p>
              <w:p w14:paraId="51DF69C1" w14:textId="77777777" w:rsidR="004430A7" w:rsidRDefault="004430A7" w:rsidP="004430A7">
                <w:pPr>
                  <w:rPr>
                    <w:rFonts w:ascii="Calibri" w:hAnsi="Calibri" w:cs="Times New Roman"/>
                    <w:i/>
                    <w:lang w:val="en-AU"/>
                  </w:rPr>
                </w:pPr>
                <w:r w:rsidRPr="004430A7">
                  <w:rPr>
                    <w:rFonts w:ascii="Calibri" w:hAnsi="Calibri" w:cs="Times New Roman"/>
                    <w:i/>
                    <w:color w:val="1A1A1A"/>
                  </w:rPr>
                  <w:t>Release of an Oath</w:t>
                </w:r>
                <w:r w:rsidRPr="004430A7">
                  <w:rPr>
                    <w:rFonts w:ascii="Calibri" w:hAnsi="Calibri" w:cs="Times New Roman"/>
                    <w:color w:val="1A1A1A"/>
                  </w:rPr>
                  <w:t xml:space="preserve"> and </w:t>
                </w:r>
                <w:r w:rsidRPr="004430A7">
                  <w:rPr>
                    <w:rFonts w:ascii="Calibri" w:hAnsi="Calibri" w:cs="Times New Roman"/>
                    <w:i/>
                    <w:color w:val="1A1A1A"/>
                  </w:rPr>
                  <w:t xml:space="preserve">Leaving </w:t>
                </w:r>
                <w:r w:rsidRPr="004430A7">
                  <w:rPr>
                    <w:rFonts w:ascii="Calibri" w:hAnsi="Calibri" w:cs="Times New Roman"/>
                    <w:color w:val="1A1A1A"/>
                  </w:rPr>
                  <w:t>(1972)</w:t>
                </w:r>
                <w:r w:rsidRPr="004430A7">
                  <w:rPr>
                    <w:rFonts w:ascii="Calibri" w:hAnsi="Calibri" w:cs="Times New Roman"/>
                    <w:i/>
                    <w:lang w:val="en-AU"/>
                  </w:rPr>
                  <w:t xml:space="preserve"> </w:t>
                </w:r>
              </w:p>
              <w:p w14:paraId="02E8EC74" w14:textId="77777777" w:rsidR="004430A7" w:rsidRDefault="004430A7" w:rsidP="004430A7">
                <w:pPr>
                  <w:rPr>
                    <w:rFonts w:ascii="Calibri" w:hAnsi="Calibri" w:cs="Times New Roman"/>
                    <w:i/>
                    <w:lang w:val="en-AU"/>
                  </w:rPr>
                </w:pPr>
                <w:r w:rsidRPr="004430A7">
                  <w:rPr>
                    <w:rFonts w:ascii="Calibri" w:hAnsi="Calibri" w:cs="Times New Roman"/>
                    <w:i/>
                    <w:lang w:val="en-AU"/>
                  </w:rPr>
                  <w:t xml:space="preserve">Inside </w:t>
                </w:r>
                <w:r w:rsidRPr="004430A7">
                  <w:rPr>
                    <w:rFonts w:ascii="Calibri" w:hAnsi="Calibri" w:cs="Times New Roman"/>
                    <w:lang w:val="en-AU"/>
                  </w:rPr>
                  <w:t xml:space="preserve">and </w:t>
                </w:r>
                <w:r w:rsidRPr="004430A7">
                  <w:rPr>
                    <w:rFonts w:ascii="Calibri" w:hAnsi="Calibri" w:cs="Times New Roman"/>
                    <w:i/>
                    <w:lang w:val="en-AU"/>
                  </w:rPr>
                  <w:t xml:space="preserve">Children of Time </w:t>
                </w:r>
                <w:r w:rsidRPr="004430A7">
                  <w:rPr>
                    <w:rFonts w:ascii="Calibri" w:hAnsi="Calibri" w:cs="Times New Roman"/>
                    <w:lang w:val="en-AU"/>
                  </w:rPr>
                  <w:t>(1974)</w:t>
                </w:r>
                <w:r w:rsidRPr="004430A7">
                  <w:rPr>
                    <w:rFonts w:ascii="Calibri" w:hAnsi="Calibri" w:cs="Times New Roman"/>
                    <w:i/>
                    <w:lang w:val="en-AU"/>
                  </w:rPr>
                  <w:t xml:space="preserve"> </w:t>
                </w:r>
              </w:p>
              <w:p w14:paraId="3CC3E1BA" w14:textId="77777777" w:rsidR="004430A7" w:rsidRPr="004430A7" w:rsidRDefault="004430A7" w:rsidP="004430A7">
                <w:pPr>
                  <w:rPr>
                    <w:rFonts w:ascii="Calibri" w:hAnsi="Calibri" w:cs="Times New Roman"/>
                    <w:i/>
                    <w:lang w:val="en-AU"/>
                  </w:rPr>
                </w:pPr>
                <w:r w:rsidRPr="004430A7">
                  <w:rPr>
                    <w:rFonts w:ascii="Calibri" w:hAnsi="Calibri" w:cs="Times New Roman"/>
                    <w:i/>
                    <w:color w:val="1A1A1A"/>
                  </w:rPr>
                  <w:t xml:space="preserve">Opal, Lemon Peace Sky </w:t>
                </w:r>
                <w:r w:rsidRPr="004430A7">
                  <w:rPr>
                    <w:rFonts w:ascii="Calibri" w:hAnsi="Calibri" w:cs="Times New Roman"/>
                    <w:color w:val="1A1A1A"/>
                  </w:rPr>
                  <w:t xml:space="preserve">and </w:t>
                </w:r>
                <w:r w:rsidRPr="004430A7">
                  <w:rPr>
                    <w:rFonts w:ascii="Calibri" w:hAnsi="Calibri" w:cs="Times New Roman"/>
                    <w:i/>
                    <w:color w:val="1A1A1A"/>
                  </w:rPr>
                  <w:t>Primitive Cry</w:t>
                </w:r>
                <w:r w:rsidRPr="004430A7">
                  <w:rPr>
                    <w:rFonts w:ascii="Calibri" w:hAnsi="Calibri" w:cs="Times New Roman"/>
                    <w:color w:val="1A1A1A"/>
                  </w:rPr>
                  <w:t xml:space="preserve"> (1975)</w:t>
                </w:r>
              </w:p>
              <w:p w14:paraId="41B77045" w14:textId="77777777" w:rsidR="004430A7" w:rsidRDefault="004430A7" w:rsidP="004430A7">
                <w:pPr>
                  <w:rPr>
                    <w:rFonts w:ascii="Calibri" w:hAnsi="Calibri" w:cs="Times New Roman"/>
                    <w:bCs/>
                    <w:i/>
                  </w:rPr>
                </w:pPr>
                <w:r w:rsidRPr="004430A7">
                  <w:rPr>
                    <w:rFonts w:ascii="Calibri" w:hAnsi="Calibri" w:cs="Times New Roman"/>
                    <w:bCs/>
                    <w:i/>
                  </w:rPr>
                  <w:t xml:space="preserve">Scangiarusca – </w:t>
                </w:r>
                <w:r w:rsidRPr="004430A7">
                  <w:rPr>
                    <w:rFonts w:ascii="Calibri" w:hAnsi="Calibri" w:cs="Times New Roman"/>
                    <w:bCs/>
                  </w:rPr>
                  <w:t>a site-specific work in a quarry in the Adelaide Hills</w:t>
                </w:r>
                <w:r>
                  <w:rPr>
                    <w:rFonts w:ascii="Calibri" w:hAnsi="Calibri" w:cs="Times New Roman"/>
                    <w:bCs/>
                    <w:i/>
                  </w:rPr>
                  <w:t xml:space="preserve"> (1988)</w:t>
                </w:r>
                <w:r w:rsidRPr="004430A7">
                  <w:rPr>
                    <w:rFonts w:ascii="Calibri" w:hAnsi="Calibri" w:cs="Times New Roman"/>
                    <w:bCs/>
                    <w:i/>
                  </w:rPr>
                  <w:t xml:space="preserve"> </w:t>
                </w:r>
              </w:p>
              <w:p w14:paraId="355ACD6D" w14:textId="77777777" w:rsidR="004430A7" w:rsidRDefault="004430A7" w:rsidP="004430A7">
                <w:pPr>
                  <w:rPr>
                    <w:rFonts w:ascii="Calibri" w:hAnsi="Calibri" w:cs="Times New Roman"/>
                    <w:bCs/>
                    <w:i/>
                  </w:rPr>
                </w:pPr>
                <w:r w:rsidRPr="004430A7">
                  <w:rPr>
                    <w:rFonts w:ascii="Calibri" w:hAnsi="Calibri" w:cs="Times New Roman"/>
                    <w:bCs/>
                    <w:i/>
                  </w:rPr>
                  <w:t>Bella Domna (</w:t>
                </w:r>
                <w:r w:rsidRPr="004430A7">
                  <w:rPr>
                    <w:rFonts w:ascii="Calibri" w:hAnsi="Calibri" w:cs="Times New Roman"/>
                    <w:bCs/>
                  </w:rPr>
                  <w:t>1990, 1991 and 1993</w:t>
                </w:r>
                <w:r>
                  <w:rPr>
                    <w:rFonts w:ascii="Calibri" w:hAnsi="Calibri" w:cs="Times New Roman"/>
                    <w:bCs/>
                    <w:i/>
                  </w:rPr>
                  <w:t>)</w:t>
                </w:r>
                <w:r w:rsidRPr="004430A7">
                  <w:rPr>
                    <w:rFonts w:ascii="Calibri" w:hAnsi="Calibri" w:cs="Times New Roman"/>
                    <w:bCs/>
                    <w:i/>
                  </w:rPr>
                  <w:t xml:space="preserve"> </w:t>
                </w:r>
              </w:p>
              <w:p w14:paraId="77879793" w14:textId="77777777" w:rsidR="004430A7" w:rsidRDefault="004430A7" w:rsidP="004430A7">
                <w:pPr>
                  <w:rPr>
                    <w:rFonts w:ascii="Calibri" w:hAnsi="Calibri" w:cs="Times New Roman"/>
                    <w:bCs/>
                    <w:i/>
                  </w:rPr>
                </w:pPr>
                <w:r w:rsidRPr="004430A7">
                  <w:rPr>
                    <w:rFonts w:ascii="Calibri" w:hAnsi="Calibri" w:cs="Times New Roman"/>
                    <w:bCs/>
                    <w:i/>
                  </w:rPr>
                  <w:t xml:space="preserve">So – In Search of Sophia </w:t>
                </w:r>
                <w:r w:rsidRPr="004430A7">
                  <w:rPr>
                    <w:rFonts w:ascii="Calibri" w:hAnsi="Calibri" w:cs="Times New Roman"/>
                    <w:bCs/>
                  </w:rPr>
                  <w:t>(1994)</w:t>
                </w:r>
                <w:r w:rsidRPr="004430A7">
                  <w:rPr>
                    <w:rFonts w:ascii="Calibri" w:hAnsi="Calibri" w:cs="Times New Roman"/>
                    <w:bCs/>
                    <w:i/>
                  </w:rPr>
                  <w:t xml:space="preserve"> </w:t>
                </w:r>
              </w:p>
              <w:p w14:paraId="27CEDF76" w14:textId="77777777" w:rsidR="004430A7" w:rsidRDefault="004430A7" w:rsidP="004430A7">
                <w:pPr>
                  <w:rPr>
                    <w:rFonts w:ascii="Calibri" w:hAnsi="Calibri" w:cs="Times New Roman"/>
                  </w:rPr>
                </w:pPr>
                <w:r w:rsidRPr="004430A7">
                  <w:rPr>
                    <w:rFonts w:ascii="Calibri" w:hAnsi="Calibri" w:cs="Times New Roman"/>
                    <w:bCs/>
                    <w:i/>
                  </w:rPr>
                  <w:t>Leading to Flight</w:t>
                </w:r>
                <w:r w:rsidRPr="004430A7">
                  <w:rPr>
                    <w:rFonts w:ascii="Calibri" w:hAnsi="Calibri" w:cs="Times New Roman"/>
                    <w:bCs/>
                  </w:rPr>
                  <w:t xml:space="preserve"> </w:t>
                </w:r>
                <w:r w:rsidRPr="004430A7">
                  <w:rPr>
                    <w:rFonts w:ascii="Calibri" w:hAnsi="Calibri" w:cs="Times New Roman"/>
                  </w:rPr>
                  <w:t>(1996)</w:t>
                </w:r>
              </w:p>
              <w:p w14:paraId="465F6B7D" w14:textId="77777777" w:rsidR="004430A7" w:rsidRDefault="004430A7" w:rsidP="004430A7">
                <w:pPr>
                  <w:rPr>
                    <w:rFonts w:ascii="Calibri" w:hAnsi="Calibri" w:cs="Times New Roman"/>
                  </w:rPr>
                </w:pPr>
                <w:r w:rsidRPr="004430A7">
                  <w:rPr>
                    <w:rFonts w:ascii="Calibri" w:hAnsi="Calibri" w:cs="Times New Roman"/>
                    <w:i/>
                  </w:rPr>
                  <w:t>The Fountain of Age</w:t>
                </w:r>
                <w:r>
                  <w:rPr>
                    <w:rFonts w:ascii="Calibri" w:hAnsi="Calibri" w:cs="Times New Roman"/>
                  </w:rPr>
                  <w:t xml:space="preserve"> (2000)</w:t>
                </w:r>
              </w:p>
              <w:p w14:paraId="55AB6809" w14:textId="77777777" w:rsidR="004430A7" w:rsidRDefault="004430A7" w:rsidP="004430A7">
                <w:pPr>
                  <w:rPr>
                    <w:rFonts w:ascii="Calibri" w:hAnsi="Calibri" w:cs="Times New Roman"/>
                    <w:i/>
                    <w:iCs/>
                  </w:rPr>
                </w:pPr>
                <w:r w:rsidRPr="004430A7">
                  <w:rPr>
                    <w:rFonts w:ascii="Calibri" w:hAnsi="Calibri" w:cs="Times New Roman"/>
                    <w:i/>
                    <w:iCs/>
                  </w:rPr>
                  <w:t>Silk</w:t>
                </w:r>
                <w:r w:rsidRPr="004430A7">
                  <w:rPr>
                    <w:rFonts w:ascii="Calibri" w:hAnsi="Calibri" w:cs="Times New Roman"/>
                    <w:iCs/>
                  </w:rPr>
                  <w:t xml:space="preserve"> (2002</w:t>
                </w:r>
                <w:r>
                  <w:rPr>
                    <w:rFonts w:ascii="Calibri" w:hAnsi="Calibri" w:cs="Times New Roman"/>
                    <w:i/>
                    <w:iCs/>
                  </w:rPr>
                  <w:t>)</w:t>
                </w:r>
              </w:p>
              <w:p w14:paraId="2BC30201" w14:textId="77777777" w:rsidR="004430A7" w:rsidRDefault="004430A7" w:rsidP="004430A7">
                <w:pPr>
                  <w:rPr>
                    <w:rFonts w:ascii="Calibri" w:hAnsi="Calibri" w:cs="Times New Roman"/>
                    <w:iCs/>
                  </w:rPr>
                </w:pPr>
                <w:r w:rsidRPr="004430A7">
                  <w:rPr>
                    <w:rFonts w:ascii="Calibri" w:hAnsi="Calibri" w:cs="Times New Roman"/>
                    <w:i/>
                    <w:iCs/>
                  </w:rPr>
                  <w:t xml:space="preserve">WWW – Water, Water, Water </w:t>
                </w:r>
                <w:r w:rsidRPr="004430A7">
                  <w:rPr>
                    <w:rFonts w:ascii="Calibri" w:hAnsi="Calibri" w:cs="Times New Roman"/>
                    <w:iCs/>
                  </w:rPr>
                  <w:t>(2002)</w:t>
                </w:r>
              </w:p>
              <w:p w14:paraId="7330A6F1" w14:textId="77777777" w:rsidR="004430A7" w:rsidRDefault="004430A7" w:rsidP="004430A7">
                <w:pPr>
                  <w:rPr>
                    <w:rFonts w:ascii="Calibri" w:hAnsi="Calibri" w:cs="Times New Roman"/>
                    <w:i/>
                    <w:iCs/>
                  </w:rPr>
                </w:pPr>
                <w:r w:rsidRPr="004430A7">
                  <w:rPr>
                    <w:rFonts w:ascii="Calibri" w:hAnsi="Calibri" w:cs="Times New Roman"/>
                    <w:i/>
                    <w:iCs/>
                  </w:rPr>
                  <w:t xml:space="preserve">Crossing Tracks </w:t>
                </w:r>
                <w:r w:rsidRPr="004430A7">
                  <w:rPr>
                    <w:rFonts w:ascii="Calibri" w:hAnsi="Calibri" w:cs="Times New Roman"/>
                    <w:iCs/>
                  </w:rPr>
                  <w:t>(2002)</w:t>
                </w:r>
                <w:r>
                  <w:rPr>
                    <w:rFonts w:ascii="Calibri" w:hAnsi="Calibri" w:cs="Times New Roman"/>
                    <w:i/>
                    <w:iCs/>
                  </w:rPr>
                  <w:t xml:space="preserve"> </w:t>
                </w:r>
              </w:p>
              <w:p w14:paraId="2C816FCD" w14:textId="77777777" w:rsidR="004430A7" w:rsidRDefault="004430A7" w:rsidP="004430A7">
                <w:pPr>
                  <w:rPr>
                    <w:rFonts w:ascii="Calibri" w:hAnsi="Calibri" w:cs="Times New Roman"/>
                    <w:i/>
                    <w:iCs/>
                  </w:rPr>
                </w:pPr>
                <w:r w:rsidRPr="004430A7">
                  <w:rPr>
                    <w:rFonts w:ascii="Calibri" w:hAnsi="Calibri" w:cs="Times New Roman"/>
                    <w:i/>
                    <w:iCs/>
                  </w:rPr>
                  <w:t xml:space="preserve">Crossing Tracks II </w:t>
                </w:r>
                <w:r w:rsidRPr="004430A7">
                  <w:rPr>
                    <w:rFonts w:ascii="Calibri" w:hAnsi="Calibri" w:cs="Times New Roman"/>
                    <w:iCs/>
                  </w:rPr>
                  <w:t>(2003</w:t>
                </w:r>
                <w:r w:rsidRPr="004430A7">
                  <w:rPr>
                    <w:rFonts w:ascii="Calibri" w:hAnsi="Calibri" w:cs="Times New Roman"/>
                    <w:i/>
                    <w:iCs/>
                  </w:rPr>
                  <w:t xml:space="preserve">) </w:t>
                </w:r>
                <w:r w:rsidRPr="004430A7">
                  <w:rPr>
                    <w:rFonts w:ascii="Calibri" w:hAnsi="Calibri" w:cs="Times New Roman"/>
                    <w:iCs/>
                  </w:rPr>
                  <w:t>in collaboration with</w:t>
                </w:r>
                <w:r w:rsidRPr="004430A7">
                  <w:rPr>
                    <w:rFonts w:ascii="Calibri" w:hAnsi="Calibri" w:cs="Times New Roman"/>
                    <w:i/>
                    <w:iCs/>
                  </w:rPr>
                  <w:t xml:space="preserve"> Grace Hsiao Dance Theatre of Taipei </w:t>
                </w:r>
              </w:p>
              <w:p w14:paraId="7CAAD5E0" w14:textId="77777777" w:rsidR="004430A7" w:rsidRDefault="004430A7" w:rsidP="004430A7">
                <w:pPr>
                  <w:rPr>
                    <w:rFonts w:ascii="Calibri" w:hAnsi="Calibri" w:cs="Times New Roman"/>
                    <w:i/>
                    <w:iCs/>
                  </w:rPr>
                </w:pPr>
                <w:r w:rsidRPr="004430A7">
                  <w:rPr>
                    <w:rFonts w:ascii="Calibri" w:hAnsi="Calibri" w:cs="Times New Roman"/>
                    <w:i/>
                    <w:iCs/>
                  </w:rPr>
                  <w:t xml:space="preserve">Red Sun, Red Earth </w:t>
                </w:r>
                <w:r w:rsidRPr="004430A7">
                  <w:rPr>
                    <w:rFonts w:ascii="Calibri" w:hAnsi="Calibri" w:cs="Times New Roman"/>
                    <w:iCs/>
                  </w:rPr>
                  <w:t>(2003), a collaborative production with the Spirit of the Land Foundation, Ananguku Arts and Culture Aboriginal Corporation and the Mobius Kiryuho Institute, Japan</w:t>
                </w:r>
                <w:r>
                  <w:rPr>
                    <w:rFonts w:ascii="Calibri" w:hAnsi="Calibri" w:cs="Times New Roman"/>
                    <w:i/>
                    <w:iCs/>
                  </w:rPr>
                  <w:t>.</w:t>
                </w:r>
                <w:r w:rsidRPr="004430A7">
                  <w:rPr>
                    <w:rFonts w:ascii="Calibri" w:hAnsi="Calibri" w:cs="Times New Roman"/>
                    <w:i/>
                    <w:iCs/>
                  </w:rPr>
                  <w:t xml:space="preserve"> </w:t>
                </w:r>
              </w:p>
              <w:p w14:paraId="40DBDA60" w14:textId="77777777" w:rsidR="004430A7" w:rsidRDefault="004430A7" w:rsidP="004430A7">
                <w:pPr>
                  <w:rPr>
                    <w:rFonts w:ascii="Calibri" w:hAnsi="Calibri" w:cs="Times New Roman"/>
                    <w:i/>
                    <w:iCs/>
                  </w:rPr>
                </w:pPr>
                <w:r w:rsidRPr="004430A7">
                  <w:rPr>
                    <w:rFonts w:ascii="Calibri" w:hAnsi="Calibri" w:cs="Times New Roman"/>
                    <w:i/>
                    <w:iCs/>
                  </w:rPr>
                  <w:t xml:space="preserve">Waves of the Desert </w:t>
                </w:r>
                <w:r w:rsidRPr="004430A7">
                  <w:rPr>
                    <w:rFonts w:ascii="Calibri" w:hAnsi="Calibri" w:cs="Times New Roman"/>
                    <w:iCs/>
                  </w:rPr>
                  <w:t>(2006)</w:t>
                </w:r>
                <w:r w:rsidRPr="004430A7">
                  <w:rPr>
                    <w:rFonts w:ascii="Calibri" w:hAnsi="Calibri" w:cs="Times New Roman"/>
                    <w:i/>
                    <w:iCs/>
                  </w:rPr>
                  <w:t xml:space="preserve"> </w:t>
                </w:r>
              </w:p>
              <w:p w14:paraId="4D557336" w14:textId="77777777" w:rsidR="004430A7" w:rsidRDefault="004430A7" w:rsidP="004430A7">
                <w:pPr>
                  <w:rPr>
                    <w:rFonts w:ascii="Calibri" w:hAnsi="Calibri" w:cs="Times New Roman"/>
                    <w:i/>
                    <w:iCs/>
                  </w:rPr>
                </w:pPr>
                <w:r w:rsidRPr="004430A7">
                  <w:rPr>
                    <w:rFonts w:ascii="Calibri" w:hAnsi="Calibri" w:cs="Times New Roman"/>
                    <w:i/>
                    <w:iCs/>
                  </w:rPr>
                  <w:t xml:space="preserve">Cry Baby </w:t>
                </w:r>
                <w:r w:rsidRPr="004430A7">
                  <w:rPr>
                    <w:rFonts w:ascii="Calibri" w:hAnsi="Calibri" w:cs="Times New Roman"/>
                    <w:iCs/>
                  </w:rPr>
                  <w:t>(2007)</w:t>
                </w:r>
                <w:r w:rsidRPr="004430A7">
                  <w:rPr>
                    <w:rFonts w:ascii="Calibri" w:hAnsi="Calibri" w:cs="Times New Roman"/>
                    <w:i/>
                    <w:iCs/>
                  </w:rPr>
                  <w:t xml:space="preserve"> </w:t>
                </w:r>
              </w:p>
              <w:p w14:paraId="6231AC64" w14:textId="77777777" w:rsidR="004430A7" w:rsidRDefault="004430A7" w:rsidP="004430A7">
                <w:pPr>
                  <w:rPr>
                    <w:rFonts w:ascii="Calibri" w:hAnsi="Calibri" w:cs="Times New Roman"/>
                    <w:iCs/>
                  </w:rPr>
                </w:pPr>
                <w:r w:rsidRPr="004430A7">
                  <w:rPr>
                    <w:rFonts w:ascii="Calibri" w:hAnsi="Calibri" w:cs="Times New Roman"/>
                    <w:i/>
                    <w:iCs/>
                  </w:rPr>
                  <w:t xml:space="preserve">Tango Lament </w:t>
                </w:r>
                <w:r w:rsidRPr="004430A7">
                  <w:rPr>
                    <w:rFonts w:ascii="Calibri" w:hAnsi="Calibri" w:cs="Times New Roman"/>
                    <w:iCs/>
                  </w:rPr>
                  <w:t>(2008)</w:t>
                </w:r>
              </w:p>
              <w:p w14:paraId="26AF6700" w14:textId="77777777" w:rsidR="004430A7" w:rsidRDefault="004430A7" w:rsidP="004430A7">
                <w:pPr>
                  <w:rPr>
                    <w:rFonts w:ascii="Calibri" w:hAnsi="Calibri" w:cs="Times New Roman"/>
                    <w:iCs/>
                  </w:rPr>
                </w:pPr>
                <w:r w:rsidRPr="004430A7">
                  <w:rPr>
                    <w:rFonts w:ascii="Calibri" w:hAnsi="Calibri" w:cs="Times New Roman"/>
                    <w:i/>
                    <w:iCs/>
                  </w:rPr>
                  <w:t xml:space="preserve">River </w:t>
                </w:r>
                <w:r>
                  <w:rPr>
                    <w:rFonts w:ascii="Calibri" w:hAnsi="Calibri" w:cs="Times New Roman"/>
                    <w:iCs/>
                  </w:rPr>
                  <w:t>(2009)</w:t>
                </w:r>
              </w:p>
              <w:p w14:paraId="320F2957" w14:textId="77777777" w:rsidR="004430A7" w:rsidRDefault="004430A7" w:rsidP="004430A7">
                <w:pPr>
                  <w:rPr>
                    <w:rFonts w:ascii="Calibri" w:hAnsi="Calibri" w:cs="Times New Roman"/>
                    <w:iCs/>
                  </w:rPr>
                </w:pPr>
                <w:r w:rsidRPr="004430A7">
                  <w:rPr>
                    <w:rFonts w:ascii="Calibri" w:hAnsi="Calibri" w:cs="Times New Roman"/>
                    <w:i/>
                    <w:iCs/>
                  </w:rPr>
                  <w:t>Sapling to Silver</w:t>
                </w:r>
                <w:r w:rsidRPr="004430A7">
                  <w:rPr>
                    <w:rFonts w:ascii="Calibri" w:hAnsi="Calibri" w:cs="Times New Roman"/>
                    <w:iCs/>
                  </w:rPr>
                  <w:t xml:space="preserve"> (2011)</w:t>
                </w:r>
              </w:p>
              <w:p w14:paraId="0AB1CD3E" w14:textId="77777777" w:rsidR="004430A7" w:rsidRDefault="004430A7" w:rsidP="004430A7">
                <w:pPr>
                  <w:rPr>
                    <w:rFonts w:ascii="Calibri" w:hAnsi="Calibri" w:cs="Times New Roman"/>
                    <w:iCs/>
                  </w:rPr>
                </w:pPr>
                <w:r w:rsidRPr="004430A7">
                  <w:rPr>
                    <w:rFonts w:ascii="Calibri" w:hAnsi="Calibri" w:cs="Times New Roman"/>
                    <w:i/>
                    <w:iCs/>
                  </w:rPr>
                  <w:t>Heartquake</w:t>
                </w:r>
                <w:r>
                  <w:rPr>
                    <w:rFonts w:ascii="Calibri" w:hAnsi="Calibri" w:cs="Times New Roman"/>
                    <w:iCs/>
                  </w:rPr>
                  <w:t xml:space="preserve"> (2011)</w:t>
                </w:r>
                <w:r w:rsidRPr="004430A7">
                  <w:rPr>
                    <w:rFonts w:ascii="Calibri" w:hAnsi="Calibri" w:cs="Times New Roman"/>
                    <w:iCs/>
                  </w:rPr>
                  <w:t xml:space="preserve"> </w:t>
                </w:r>
              </w:p>
              <w:p w14:paraId="621B86CF" w14:textId="77777777" w:rsidR="004430A7" w:rsidRDefault="004430A7" w:rsidP="004430A7">
                <w:pPr>
                  <w:rPr>
                    <w:rFonts w:ascii="Calibri" w:hAnsi="Calibri" w:cs="Times New Roman"/>
                    <w:iCs/>
                  </w:rPr>
                </w:pPr>
                <w:r w:rsidRPr="004430A7">
                  <w:rPr>
                    <w:rFonts w:ascii="Calibri" w:hAnsi="Calibri" w:cs="Times New Roman"/>
                    <w:i/>
                    <w:iCs/>
                  </w:rPr>
                  <w:t>Voices from Chernobyl</w:t>
                </w:r>
                <w:r w:rsidRPr="004430A7">
                  <w:rPr>
                    <w:rFonts w:ascii="Calibri" w:hAnsi="Calibri" w:cs="Times New Roman"/>
                    <w:iCs/>
                  </w:rPr>
                  <w:t xml:space="preserve"> (2012)</w:t>
                </w:r>
                <w:r>
                  <w:rPr>
                    <w:rFonts w:ascii="Calibri" w:hAnsi="Calibri" w:cs="Times New Roman"/>
                    <w:iCs/>
                  </w:rPr>
                  <w:t xml:space="preserve"> </w:t>
                </w:r>
              </w:p>
              <w:p w14:paraId="550F9162" w14:textId="77777777" w:rsidR="004430A7" w:rsidRPr="004430A7" w:rsidRDefault="004430A7" w:rsidP="004430A7">
                <w:pPr>
                  <w:rPr>
                    <w:rFonts w:ascii="Calibri" w:hAnsi="Calibri" w:cs="Times New Roman"/>
                  </w:rPr>
                </w:pPr>
                <w:r w:rsidRPr="004430A7">
                  <w:rPr>
                    <w:rFonts w:ascii="Calibri" w:hAnsi="Calibri" w:cs="Times New Roman"/>
                    <w:i/>
                    <w:iCs/>
                  </w:rPr>
                  <w:t>Morning Star</w:t>
                </w:r>
                <w:r w:rsidRPr="004430A7">
                  <w:rPr>
                    <w:rFonts w:ascii="Calibri" w:hAnsi="Calibri" w:cs="Times New Roman"/>
                    <w:iCs/>
                  </w:rPr>
                  <w:t xml:space="preserve">, </w:t>
                </w:r>
                <w:proofErr w:type="gramStart"/>
                <w:r w:rsidRPr="004430A7">
                  <w:rPr>
                    <w:rFonts w:ascii="Calibri" w:hAnsi="Calibri" w:cs="Times New Roman"/>
                    <w:iCs/>
                  </w:rPr>
                  <w:t>a collaboration</w:t>
                </w:r>
                <w:proofErr w:type="gramEnd"/>
                <w:r w:rsidRPr="004430A7">
                  <w:rPr>
                    <w:rFonts w:ascii="Calibri" w:hAnsi="Calibri" w:cs="Times New Roman"/>
                    <w:iCs/>
                  </w:rPr>
                  <w:t xml:space="preserve"> with Yolgnu artists from Arnhem Land (2013).</w:t>
                </w:r>
                <w:r w:rsidRPr="004430A7">
                  <w:rPr>
                    <w:rFonts w:ascii="Calibri" w:hAnsi="Calibri" w:cs="Times New Roman"/>
                    <w:i/>
                    <w:iCs/>
                  </w:rPr>
                  <w:t xml:space="preserve"> </w:t>
                </w:r>
              </w:p>
              <w:p w14:paraId="514942CE" w14:textId="77777777" w:rsidR="004430A7" w:rsidRPr="004430A7" w:rsidRDefault="004430A7" w:rsidP="004430A7">
                <w:pPr>
                  <w:rPr>
                    <w:rFonts w:ascii="Calibri" w:hAnsi="Calibri" w:cs="Times New Roman"/>
                    <w:b/>
                    <w:bCs/>
                  </w:rPr>
                </w:pPr>
              </w:p>
              <w:p w14:paraId="0294A963" w14:textId="77777777" w:rsidR="004430A7" w:rsidRPr="004430A7" w:rsidRDefault="004430A7" w:rsidP="004430A7">
                <w:pPr>
                  <w:widowControl w:val="0"/>
                  <w:autoSpaceDE w:val="0"/>
                  <w:autoSpaceDN w:val="0"/>
                  <w:adjustRightInd w:val="0"/>
                  <w:rPr>
                    <w:rFonts w:ascii="Calibri" w:hAnsi="Calibri" w:cs="Times New Roman"/>
                    <w:lang w:val="en-AU"/>
                  </w:rPr>
                </w:pPr>
                <w:r w:rsidRPr="004430A7">
                  <w:rPr>
                    <w:rFonts w:ascii="Calibri" w:hAnsi="Calibri" w:cs="Times New Roman"/>
                    <w:lang w:val="en-AU"/>
                  </w:rPr>
                  <w:t xml:space="preserve">Dancer of Pomare choreographies including: </w:t>
                </w:r>
                <w:r w:rsidRPr="004430A7">
                  <w:rPr>
                    <w:rFonts w:ascii="Calibri" w:hAnsi="Calibri" w:cs="Times New Roman"/>
                    <w:i/>
                    <w:lang w:val="en-AU"/>
                  </w:rPr>
                  <w:t>Spiritual</w:t>
                </w:r>
                <w:r w:rsidRPr="004430A7">
                  <w:rPr>
                    <w:rFonts w:ascii="Calibri" w:hAnsi="Calibri" w:cs="Times New Roman"/>
                    <w:lang w:val="en-AU"/>
                  </w:rPr>
                  <w:t xml:space="preserve">, </w:t>
                </w:r>
                <w:r w:rsidRPr="004430A7">
                  <w:rPr>
                    <w:rFonts w:ascii="Calibri" w:hAnsi="Calibri" w:cs="Times New Roman"/>
                    <w:i/>
                    <w:lang w:val="en-AU"/>
                  </w:rPr>
                  <w:t xml:space="preserve">Gin Woman Distress, Hex, </w:t>
                </w:r>
                <w:proofErr w:type="gramStart"/>
                <w:r w:rsidRPr="004430A7">
                  <w:rPr>
                    <w:rFonts w:ascii="Calibri" w:hAnsi="Calibri" w:cs="Times New Roman"/>
                    <w:i/>
                    <w:lang w:val="en-AU"/>
                  </w:rPr>
                  <w:t>Limousine</w:t>
                </w:r>
                <w:proofErr w:type="gramEnd"/>
                <w:r w:rsidRPr="004430A7">
                  <w:rPr>
                    <w:rFonts w:ascii="Calibri" w:hAnsi="Calibri" w:cs="Times New Roman"/>
                    <w:i/>
                    <w:lang w:val="en-AU"/>
                  </w:rPr>
                  <w:t xml:space="preserve"> for Janis.</w:t>
                </w:r>
              </w:p>
              <w:p w14:paraId="1C32F88F" w14:textId="77777777" w:rsidR="004430A7" w:rsidRPr="004430A7" w:rsidRDefault="004430A7" w:rsidP="004430A7">
                <w:pPr>
                  <w:widowControl w:val="0"/>
                  <w:autoSpaceDE w:val="0"/>
                  <w:autoSpaceDN w:val="0"/>
                  <w:adjustRightInd w:val="0"/>
                  <w:rPr>
                    <w:rFonts w:ascii="Calibri" w:hAnsi="Calibri" w:cs="Times New Roman"/>
                    <w:color w:val="000000"/>
                  </w:rPr>
                </w:pPr>
              </w:p>
              <w:p w14:paraId="6A764544" w14:textId="77777777" w:rsidR="004430A7" w:rsidRPr="004430A7" w:rsidRDefault="004430A7" w:rsidP="004430A7">
                <w:pPr>
                  <w:pStyle w:val="Heading1"/>
                  <w:outlineLvl w:val="0"/>
                </w:pPr>
                <w:r>
                  <w:t>Archival M</w:t>
                </w:r>
                <w:r w:rsidRPr="004430A7">
                  <w:t>aterial</w:t>
                </w:r>
                <w:r>
                  <w:t>:</w:t>
                </w:r>
              </w:p>
              <w:p w14:paraId="564C1ED7" w14:textId="77777777" w:rsidR="003F0D73" w:rsidRPr="004430A7" w:rsidRDefault="004430A7" w:rsidP="004430A7">
                <w:pPr>
                  <w:widowControl w:val="0"/>
                  <w:autoSpaceDE w:val="0"/>
                  <w:autoSpaceDN w:val="0"/>
                  <w:adjustRightInd w:val="0"/>
                  <w:rPr>
                    <w:rFonts w:ascii="Calibri" w:hAnsi="Calibri" w:cs="Times New Roman"/>
                  </w:rPr>
                </w:pPr>
                <w:r w:rsidRPr="004430A7">
                  <w:rPr>
                    <w:rFonts w:ascii="Calibri" w:hAnsi="Calibri" w:cs="Times New Roman"/>
                  </w:rPr>
                  <w:t xml:space="preserve">Dalman, Elizabeth Cameron (1992) </w:t>
                </w:r>
                <w:r w:rsidRPr="004430A7">
                  <w:rPr>
                    <w:rFonts w:ascii="Calibri" w:hAnsi="Calibri" w:cs="Times New Roman"/>
                    <w:i/>
                  </w:rPr>
                  <w:t>Oral History interview by Nanette Hassall</w:t>
                </w:r>
                <w:r w:rsidRPr="004430A7">
                  <w:rPr>
                    <w:rFonts w:ascii="Calibri" w:hAnsi="Calibri" w:cs="Times New Roman"/>
                  </w:rPr>
                  <w:t>, Ref. 396134, National Film and Sound Archive, Canberra, Australia.</w:t>
                </w:r>
              </w:p>
            </w:tc>
          </w:sdtContent>
        </w:sdt>
      </w:tr>
      <w:tr w:rsidR="003235A7" w14:paraId="036FDDF3" w14:textId="77777777" w:rsidTr="003235A7">
        <w:tc>
          <w:tcPr>
            <w:tcW w:w="9016" w:type="dxa"/>
          </w:tcPr>
          <w:p w14:paraId="7FBAFF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0331FB9C7CFF42AB3F393B26757C8C"/>
              </w:placeholder>
            </w:sdtPr>
            <w:sdtContent>
              <w:p w14:paraId="43DD263D" w14:textId="77777777" w:rsidR="004430A7" w:rsidRDefault="004430A7" w:rsidP="004430A7">
                <w:pPr>
                  <w:widowControl w:val="0"/>
                  <w:autoSpaceDE w:val="0"/>
                  <w:autoSpaceDN w:val="0"/>
                  <w:adjustRightInd w:val="0"/>
                </w:pPr>
                <w:sdt>
                  <w:sdtPr>
                    <w:id w:val="-1044526359"/>
                    <w:citation/>
                  </w:sdtPr>
                  <w:sdtContent>
                    <w:r>
                      <w:fldChar w:fldCharType="begin"/>
                    </w:r>
                    <w:r>
                      <w:rPr>
                        <w:rFonts w:ascii="Calibri" w:hAnsi="Calibri"/>
                        <w:lang w:val="en-US"/>
                      </w:rPr>
                      <w:instrText xml:space="preserve"> CITATION Dal09 \l 1033 </w:instrText>
                    </w:r>
                    <w:r>
                      <w:fldChar w:fldCharType="separate"/>
                    </w:r>
                    <w:r>
                      <w:rPr>
                        <w:rFonts w:ascii="Calibri" w:hAnsi="Calibri"/>
                        <w:noProof/>
                        <w:lang w:val="en-US"/>
                      </w:rPr>
                      <w:t xml:space="preserve"> </w:t>
                    </w:r>
                    <w:r w:rsidRPr="004430A7">
                      <w:rPr>
                        <w:rFonts w:ascii="Calibri" w:hAnsi="Calibri"/>
                        <w:noProof/>
                        <w:lang w:val="en-US"/>
                      </w:rPr>
                      <w:t>(Dalman)</w:t>
                    </w:r>
                    <w:r>
                      <w:fldChar w:fldCharType="end"/>
                    </w:r>
                  </w:sdtContent>
                </w:sdt>
              </w:p>
              <w:p w14:paraId="1610BC6B" w14:textId="77777777" w:rsidR="004430A7" w:rsidRPr="004430A7" w:rsidRDefault="004430A7" w:rsidP="004430A7">
                <w:pPr>
                  <w:widowControl w:val="0"/>
                  <w:autoSpaceDE w:val="0"/>
                  <w:autoSpaceDN w:val="0"/>
                  <w:adjustRightInd w:val="0"/>
                  <w:rPr>
                    <w:rFonts w:ascii="Calibri" w:hAnsi="Calibri" w:cs="Times New Roman"/>
                  </w:rPr>
                </w:pPr>
              </w:p>
              <w:p w14:paraId="1B190893" w14:textId="77777777" w:rsidR="004430A7" w:rsidRDefault="00CE7FB9" w:rsidP="004430A7">
                <w:pPr>
                  <w:widowControl w:val="0"/>
                  <w:autoSpaceDE w:val="0"/>
                  <w:autoSpaceDN w:val="0"/>
                  <w:adjustRightInd w:val="0"/>
                  <w:rPr>
                    <w:rFonts w:ascii="Calibri" w:hAnsi="Calibri" w:cs="Times New Roman"/>
                  </w:rPr>
                </w:pPr>
                <w:sdt>
                  <w:sdtPr>
                    <w:rPr>
                      <w:rFonts w:ascii="Calibri" w:hAnsi="Calibri" w:cs="Times New Roman"/>
                    </w:rPr>
                    <w:id w:val="102461776"/>
                    <w:citation/>
                  </w:sdtPr>
                  <w:sdtContent>
                    <w:r>
                      <w:rPr>
                        <w:rFonts w:ascii="Calibri" w:hAnsi="Calibri" w:cs="Times New Roman"/>
                      </w:rPr>
                      <w:fldChar w:fldCharType="begin"/>
                    </w:r>
                    <w:r>
                      <w:rPr>
                        <w:rFonts w:ascii="Calibri" w:hAnsi="Calibri" w:cs="Times New Roman"/>
                        <w:lang w:val="en-US"/>
                      </w:rPr>
                      <w:instrText xml:space="preserve"> CITATION Dal11 \l 1033 </w:instrText>
                    </w:r>
                    <w:r>
                      <w:rPr>
                        <w:rFonts w:ascii="Calibri" w:hAnsi="Calibri" w:cs="Times New Roman"/>
                      </w:rPr>
                      <w:fldChar w:fldCharType="separate"/>
                    </w:r>
                    <w:r w:rsidRPr="00CE7FB9">
                      <w:rPr>
                        <w:rFonts w:ascii="Calibri" w:hAnsi="Calibri" w:cs="Times New Roman"/>
                        <w:noProof/>
                        <w:lang w:val="en-US"/>
                      </w:rPr>
                      <w:t>(E. C. Dalman)</w:t>
                    </w:r>
                    <w:r>
                      <w:rPr>
                        <w:rFonts w:ascii="Calibri" w:hAnsi="Calibri" w:cs="Times New Roman"/>
                      </w:rPr>
                      <w:fldChar w:fldCharType="end"/>
                    </w:r>
                  </w:sdtContent>
                </w:sdt>
              </w:p>
              <w:p w14:paraId="2A6AAF9E" w14:textId="77777777" w:rsidR="00CE7FB9" w:rsidRPr="004430A7" w:rsidRDefault="00CE7FB9" w:rsidP="004430A7">
                <w:pPr>
                  <w:widowControl w:val="0"/>
                  <w:autoSpaceDE w:val="0"/>
                  <w:autoSpaceDN w:val="0"/>
                  <w:adjustRightInd w:val="0"/>
                  <w:rPr>
                    <w:rFonts w:ascii="Calibri" w:hAnsi="Calibri" w:cs="Times New Roman"/>
                  </w:rPr>
                </w:pPr>
              </w:p>
              <w:p w14:paraId="59E00D6C" w14:textId="77777777" w:rsidR="003235A7" w:rsidRPr="004430A7" w:rsidRDefault="00CE7FB9" w:rsidP="004430A7">
                <w:pPr>
                  <w:widowControl w:val="0"/>
                  <w:autoSpaceDE w:val="0"/>
                  <w:autoSpaceDN w:val="0"/>
                  <w:adjustRightInd w:val="0"/>
                  <w:rPr>
                    <w:rFonts w:ascii="Calibri" w:hAnsi="Calibri" w:cs="Times New Roman"/>
                  </w:rPr>
                </w:pPr>
                <w:sdt>
                  <w:sdtPr>
                    <w:rPr>
                      <w:rFonts w:ascii="Calibri" w:hAnsi="Calibri" w:cs="Times New Roman"/>
                    </w:rPr>
                    <w:id w:val="-659147937"/>
                    <w:citation/>
                  </w:sdtPr>
                  <w:sdtContent>
                    <w:r>
                      <w:rPr>
                        <w:rFonts w:ascii="Calibri" w:hAnsi="Calibri" w:cs="Times New Roman"/>
                      </w:rPr>
                      <w:fldChar w:fldCharType="begin"/>
                    </w:r>
                    <w:r>
                      <w:rPr>
                        <w:rFonts w:ascii="Calibri" w:hAnsi="Calibri" w:cs="Times New Roman"/>
                        <w:lang w:val="en-US"/>
                      </w:rPr>
                      <w:instrText xml:space="preserve"> CITATION Fen13 \l 1033 </w:instrText>
                    </w:r>
                    <w:r>
                      <w:rPr>
                        <w:rFonts w:ascii="Calibri" w:hAnsi="Calibri" w:cs="Times New Roman"/>
                      </w:rPr>
                      <w:fldChar w:fldCharType="separate"/>
                    </w:r>
                    <w:r w:rsidRPr="00CE7FB9">
                      <w:rPr>
                        <w:rFonts w:ascii="Calibri" w:hAnsi="Calibri" w:cs="Times New Roman"/>
                        <w:noProof/>
                        <w:lang w:val="en-US"/>
                      </w:rPr>
                      <w:t>(Fensham)</w:t>
                    </w:r>
                    <w:r>
                      <w:rPr>
                        <w:rFonts w:ascii="Calibri" w:hAnsi="Calibri" w:cs="Times New Roman"/>
                      </w:rPr>
                      <w:fldChar w:fldCharType="end"/>
                    </w:r>
                  </w:sdtContent>
                </w:sdt>
              </w:p>
            </w:sdtContent>
          </w:sdt>
        </w:tc>
      </w:tr>
    </w:tbl>
    <w:p w14:paraId="75A2747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55FA8" w14:textId="77777777" w:rsidR="004430A7" w:rsidRDefault="004430A7" w:rsidP="007A0D55">
      <w:pPr>
        <w:spacing w:after="0" w:line="240" w:lineRule="auto"/>
      </w:pPr>
      <w:r>
        <w:separator/>
      </w:r>
    </w:p>
  </w:endnote>
  <w:endnote w:type="continuationSeparator" w:id="0">
    <w:p w14:paraId="5EB6C14F" w14:textId="77777777" w:rsidR="004430A7" w:rsidRDefault="004430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AD41E" w14:textId="77777777" w:rsidR="004430A7" w:rsidRDefault="004430A7" w:rsidP="007A0D55">
      <w:pPr>
        <w:spacing w:after="0" w:line="240" w:lineRule="auto"/>
      </w:pPr>
      <w:r>
        <w:separator/>
      </w:r>
    </w:p>
  </w:footnote>
  <w:footnote w:type="continuationSeparator" w:id="0">
    <w:p w14:paraId="1B433A6D" w14:textId="77777777" w:rsidR="004430A7" w:rsidRDefault="004430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80131" w14:textId="77777777" w:rsidR="004430A7" w:rsidRDefault="004430A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D22AD36" w14:textId="77777777" w:rsidR="004430A7" w:rsidRDefault="004430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30A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147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7FB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2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0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0A7"/>
    <w:rPr>
      <w:rFonts w:ascii="Lucida Grande" w:hAnsi="Lucida Grande" w:cs="Lucida Grande"/>
      <w:sz w:val="18"/>
      <w:szCs w:val="18"/>
    </w:rPr>
  </w:style>
  <w:style w:type="character" w:styleId="Hyperlink">
    <w:name w:val="Hyperlink"/>
    <w:basedOn w:val="DefaultParagraphFont"/>
    <w:uiPriority w:val="99"/>
    <w:unhideWhenUsed/>
    <w:rsid w:val="004430A7"/>
    <w:rPr>
      <w:color w:val="0563C1" w:themeColor="hyperlink"/>
      <w:u w:val="single"/>
    </w:rPr>
  </w:style>
  <w:style w:type="paragraph" w:styleId="Caption">
    <w:name w:val="caption"/>
    <w:basedOn w:val="Normal"/>
    <w:next w:val="Normal"/>
    <w:uiPriority w:val="35"/>
    <w:semiHidden/>
    <w:qFormat/>
    <w:rsid w:val="009A14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0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0A7"/>
    <w:rPr>
      <w:rFonts w:ascii="Lucida Grande" w:hAnsi="Lucida Grande" w:cs="Lucida Grande"/>
      <w:sz w:val="18"/>
      <w:szCs w:val="18"/>
    </w:rPr>
  </w:style>
  <w:style w:type="character" w:styleId="Hyperlink">
    <w:name w:val="Hyperlink"/>
    <w:basedOn w:val="DefaultParagraphFont"/>
    <w:uiPriority w:val="99"/>
    <w:unhideWhenUsed/>
    <w:rsid w:val="004430A7"/>
    <w:rPr>
      <w:color w:val="0563C1" w:themeColor="hyperlink"/>
      <w:u w:val="single"/>
    </w:rPr>
  </w:style>
  <w:style w:type="paragraph" w:styleId="Caption">
    <w:name w:val="caption"/>
    <w:basedOn w:val="Normal"/>
    <w:next w:val="Normal"/>
    <w:uiPriority w:val="35"/>
    <w:semiHidden/>
    <w:qFormat/>
    <w:rsid w:val="009A14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ensham.net:2095/cpsess1448488577/3rdparty/squirrelmail/src/compose.php?send_to=dalman.andreas%40gmail.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E9CC47DF4FB24E81F0DC5A58E10B01"/>
        <w:category>
          <w:name w:val="General"/>
          <w:gallery w:val="placeholder"/>
        </w:category>
        <w:types>
          <w:type w:val="bbPlcHdr"/>
        </w:types>
        <w:behaviors>
          <w:behavior w:val="content"/>
        </w:behaviors>
        <w:guid w:val="{517B9C3D-9807-5549-AB8F-45466F0DD74F}"/>
      </w:docPartPr>
      <w:docPartBody>
        <w:p w:rsidR="00000000" w:rsidRDefault="004E117A">
          <w:pPr>
            <w:pStyle w:val="95E9CC47DF4FB24E81F0DC5A58E10B01"/>
          </w:pPr>
          <w:r w:rsidRPr="00CC586D">
            <w:rPr>
              <w:rStyle w:val="PlaceholderText"/>
              <w:b/>
              <w:color w:val="FFFFFF" w:themeColor="background1"/>
            </w:rPr>
            <w:t>[Salutation]</w:t>
          </w:r>
        </w:p>
      </w:docPartBody>
    </w:docPart>
    <w:docPart>
      <w:docPartPr>
        <w:name w:val="3C7029DC9A6A204087DEE1072D8C7DA7"/>
        <w:category>
          <w:name w:val="General"/>
          <w:gallery w:val="placeholder"/>
        </w:category>
        <w:types>
          <w:type w:val="bbPlcHdr"/>
        </w:types>
        <w:behaviors>
          <w:behavior w:val="content"/>
        </w:behaviors>
        <w:guid w:val="{B760883C-9E97-5E4A-A711-99D12E9673F2}"/>
      </w:docPartPr>
      <w:docPartBody>
        <w:p w:rsidR="00000000" w:rsidRDefault="004E117A">
          <w:pPr>
            <w:pStyle w:val="3C7029DC9A6A204087DEE1072D8C7DA7"/>
          </w:pPr>
          <w:r>
            <w:rPr>
              <w:rStyle w:val="PlaceholderText"/>
            </w:rPr>
            <w:t>[First name]</w:t>
          </w:r>
        </w:p>
      </w:docPartBody>
    </w:docPart>
    <w:docPart>
      <w:docPartPr>
        <w:name w:val="028372F3221C444DAEF2299588AA43FF"/>
        <w:category>
          <w:name w:val="General"/>
          <w:gallery w:val="placeholder"/>
        </w:category>
        <w:types>
          <w:type w:val="bbPlcHdr"/>
        </w:types>
        <w:behaviors>
          <w:behavior w:val="content"/>
        </w:behaviors>
        <w:guid w:val="{B11BDCA5-8A24-5F4A-BE78-3215989DB6DF}"/>
      </w:docPartPr>
      <w:docPartBody>
        <w:p w:rsidR="00000000" w:rsidRDefault="004E117A">
          <w:pPr>
            <w:pStyle w:val="028372F3221C444DAEF2299588AA43FF"/>
          </w:pPr>
          <w:r>
            <w:rPr>
              <w:rStyle w:val="PlaceholderText"/>
            </w:rPr>
            <w:t>[Middle name]</w:t>
          </w:r>
        </w:p>
      </w:docPartBody>
    </w:docPart>
    <w:docPart>
      <w:docPartPr>
        <w:name w:val="FD3D83071D0F444DB19D0B5ABC761907"/>
        <w:category>
          <w:name w:val="General"/>
          <w:gallery w:val="placeholder"/>
        </w:category>
        <w:types>
          <w:type w:val="bbPlcHdr"/>
        </w:types>
        <w:behaviors>
          <w:behavior w:val="content"/>
        </w:behaviors>
        <w:guid w:val="{846C1700-7AE8-2C41-A08C-C68AB2D6C654}"/>
      </w:docPartPr>
      <w:docPartBody>
        <w:p w:rsidR="00000000" w:rsidRDefault="004E117A">
          <w:pPr>
            <w:pStyle w:val="FD3D83071D0F444DB19D0B5ABC761907"/>
          </w:pPr>
          <w:r>
            <w:rPr>
              <w:rStyle w:val="PlaceholderText"/>
            </w:rPr>
            <w:t>[Last name]</w:t>
          </w:r>
        </w:p>
      </w:docPartBody>
    </w:docPart>
    <w:docPart>
      <w:docPartPr>
        <w:name w:val="18A7EF1872BAEC41853BD3C1FB52891B"/>
        <w:category>
          <w:name w:val="General"/>
          <w:gallery w:val="placeholder"/>
        </w:category>
        <w:types>
          <w:type w:val="bbPlcHdr"/>
        </w:types>
        <w:behaviors>
          <w:behavior w:val="content"/>
        </w:behaviors>
        <w:guid w:val="{B7E3A51F-5B44-8D47-9E7D-BF66DC50CF1A}"/>
      </w:docPartPr>
      <w:docPartBody>
        <w:p w:rsidR="00000000" w:rsidRDefault="004E117A">
          <w:pPr>
            <w:pStyle w:val="18A7EF1872BAEC41853BD3C1FB52891B"/>
          </w:pPr>
          <w:r>
            <w:rPr>
              <w:rStyle w:val="PlaceholderText"/>
            </w:rPr>
            <w:t>[Enter your biography]</w:t>
          </w:r>
        </w:p>
      </w:docPartBody>
    </w:docPart>
    <w:docPart>
      <w:docPartPr>
        <w:name w:val="6C6908B29BACA0449CCF5D7306D55AAF"/>
        <w:category>
          <w:name w:val="General"/>
          <w:gallery w:val="placeholder"/>
        </w:category>
        <w:types>
          <w:type w:val="bbPlcHdr"/>
        </w:types>
        <w:behaviors>
          <w:behavior w:val="content"/>
        </w:behaviors>
        <w:guid w:val="{97DD7850-3501-CB40-B4E7-65C8BF25F2FB}"/>
      </w:docPartPr>
      <w:docPartBody>
        <w:p w:rsidR="00000000" w:rsidRDefault="004E117A">
          <w:pPr>
            <w:pStyle w:val="6C6908B29BACA0449CCF5D7306D55AAF"/>
          </w:pPr>
          <w:r>
            <w:rPr>
              <w:rStyle w:val="PlaceholderText"/>
            </w:rPr>
            <w:t>[Enter the institution with which you are affiliated]</w:t>
          </w:r>
        </w:p>
      </w:docPartBody>
    </w:docPart>
    <w:docPart>
      <w:docPartPr>
        <w:name w:val="753527BDD38D5B4FBB281F02E1ACEDE5"/>
        <w:category>
          <w:name w:val="General"/>
          <w:gallery w:val="placeholder"/>
        </w:category>
        <w:types>
          <w:type w:val="bbPlcHdr"/>
        </w:types>
        <w:behaviors>
          <w:behavior w:val="content"/>
        </w:behaviors>
        <w:guid w:val="{4D78EC9D-40CB-6042-A27C-C4DFBEA69637}"/>
      </w:docPartPr>
      <w:docPartBody>
        <w:p w:rsidR="00000000" w:rsidRDefault="004E117A">
          <w:pPr>
            <w:pStyle w:val="753527BDD38D5B4FBB281F02E1ACEDE5"/>
          </w:pPr>
          <w:r w:rsidRPr="00EF74F7">
            <w:rPr>
              <w:b/>
              <w:color w:val="808080" w:themeColor="background1" w:themeShade="80"/>
            </w:rPr>
            <w:t>[Enter the headword for your article]</w:t>
          </w:r>
        </w:p>
      </w:docPartBody>
    </w:docPart>
    <w:docPart>
      <w:docPartPr>
        <w:name w:val="C8452378CB2F4541B4FC553B2F3125A1"/>
        <w:category>
          <w:name w:val="General"/>
          <w:gallery w:val="placeholder"/>
        </w:category>
        <w:types>
          <w:type w:val="bbPlcHdr"/>
        </w:types>
        <w:behaviors>
          <w:behavior w:val="content"/>
        </w:behaviors>
        <w:guid w:val="{25B20C50-8379-7C42-9CB5-D68B86CC10EC}"/>
      </w:docPartPr>
      <w:docPartBody>
        <w:p w:rsidR="00000000" w:rsidRDefault="004E117A">
          <w:pPr>
            <w:pStyle w:val="C8452378CB2F4541B4FC553B2F3125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A50D558067164F9652BF11626FBDBC"/>
        <w:category>
          <w:name w:val="General"/>
          <w:gallery w:val="placeholder"/>
        </w:category>
        <w:types>
          <w:type w:val="bbPlcHdr"/>
        </w:types>
        <w:behaviors>
          <w:behavior w:val="content"/>
        </w:behaviors>
        <w:guid w:val="{153F89A5-F4EE-054E-BE0D-D6438842491D}"/>
      </w:docPartPr>
      <w:docPartBody>
        <w:p w:rsidR="00000000" w:rsidRDefault="004E117A">
          <w:pPr>
            <w:pStyle w:val="A9A50D558067164F9652BF11626FBD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67317CDAFD614991983A5E117B99B0"/>
        <w:category>
          <w:name w:val="General"/>
          <w:gallery w:val="placeholder"/>
        </w:category>
        <w:types>
          <w:type w:val="bbPlcHdr"/>
        </w:types>
        <w:behaviors>
          <w:behavior w:val="content"/>
        </w:behaviors>
        <w:guid w:val="{CBEC79D0-79B4-0949-90DC-D59083B0334E}"/>
      </w:docPartPr>
      <w:docPartBody>
        <w:p w:rsidR="00000000" w:rsidRDefault="004E117A">
          <w:pPr>
            <w:pStyle w:val="0367317CDAFD614991983A5E117B99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0331FB9C7CFF42AB3F393B26757C8C"/>
        <w:category>
          <w:name w:val="General"/>
          <w:gallery w:val="placeholder"/>
        </w:category>
        <w:types>
          <w:type w:val="bbPlcHdr"/>
        </w:types>
        <w:behaviors>
          <w:behavior w:val="content"/>
        </w:behaviors>
        <w:guid w:val="{30A96955-C80D-074E-96A8-93E75A987DBA}"/>
      </w:docPartPr>
      <w:docPartBody>
        <w:p w:rsidR="00000000" w:rsidRDefault="004E117A">
          <w:pPr>
            <w:pStyle w:val="D70331FB9C7CFF42AB3F393B26757C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E9CC47DF4FB24E81F0DC5A58E10B01">
    <w:name w:val="95E9CC47DF4FB24E81F0DC5A58E10B01"/>
  </w:style>
  <w:style w:type="paragraph" w:customStyle="1" w:styleId="3C7029DC9A6A204087DEE1072D8C7DA7">
    <w:name w:val="3C7029DC9A6A204087DEE1072D8C7DA7"/>
  </w:style>
  <w:style w:type="paragraph" w:customStyle="1" w:styleId="028372F3221C444DAEF2299588AA43FF">
    <w:name w:val="028372F3221C444DAEF2299588AA43FF"/>
  </w:style>
  <w:style w:type="paragraph" w:customStyle="1" w:styleId="FD3D83071D0F444DB19D0B5ABC761907">
    <w:name w:val="FD3D83071D0F444DB19D0B5ABC761907"/>
  </w:style>
  <w:style w:type="paragraph" w:customStyle="1" w:styleId="18A7EF1872BAEC41853BD3C1FB52891B">
    <w:name w:val="18A7EF1872BAEC41853BD3C1FB52891B"/>
  </w:style>
  <w:style w:type="paragraph" w:customStyle="1" w:styleId="6C6908B29BACA0449CCF5D7306D55AAF">
    <w:name w:val="6C6908B29BACA0449CCF5D7306D55AAF"/>
  </w:style>
  <w:style w:type="paragraph" w:customStyle="1" w:styleId="753527BDD38D5B4FBB281F02E1ACEDE5">
    <w:name w:val="753527BDD38D5B4FBB281F02E1ACEDE5"/>
  </w:style>
  <w:style w:type="paragraph" w:customStyle="1" w:styleId="C8452378CB2F4541B4FC553B2F3125A1">
    <w:name w:val="C8452378CB2F4541B4FC553B2F3125A1"/>
  </w:style>
  <w:style w:type="paragraph" w:customStyle="1" w:styleId="A9A50D558067164F9652BF11626FBDBC">
    <w:name w:val="A9A50D558067164F9652BF11626FBDBC"/>
  </w:style>
  <w:style w:type="paragraph" w:customStyle="1" w:styleId="0367317CDAFD614991983A5E117B99B0">
    <w:name w:val="0367317CDAFD614991983A5E117B99B0"/>
  </w:style>
  <w:style w:type="paragraph" w:customStyle="1" w:styleId="D70331FB9C7CFF42AB3F393B26757C8C">
    <w:name w:val="D70331FB9C7CFF42AB3F393B26757C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E9CC47DF4FB24E81F0DC5A58E10B01">
    <w:name w:val="95E9CC47DF4FB24E81F0DC5A58E10B01"/>
  </w:style>
  <w:style w:type="paragraph" w:customStyle="1" w:styleId="3C7029DC9A6A204087DEE1072D8C7DA7">
    <w:name w:val="3C7029DC9A6A204087DEE1072D8C7DA7"/>
  </w:style>
  <w:style w:type="paragraph" w:customStyle="1" w:styleId="028372F3221C444DAEF2299588AA43FF">
    <w:name w:val="028372F3221C444DAEF2299588AA43FF"/>
  </w:style>
  <w:style w:type="paragraph" w:customStyle="1" w:styleId="FD3D83071D0F444DB19D0B5ABC761907">
    <w:name w:val="FD3D83071D0F444DB19D0B5ABC761907"/>
  </w:style>
  <w:style w:type="paragraph" w:customStyle="1" w:styleId="18A7EF1872BAEC41853BD3C1FB52891B">
    <w:name w:val="18A7EF1872BAEC41853BD3C1FB52891B"/>
  </w:style>
  <w:style w:type="paragraph" w:customStyle="1" w:styleId="6C6908B29BACA0449CCF5D7306D55AAF">
    <w:name w:val="6C6908B29BACA0449CCF5D7306D55AAF"/>
  </w:style>
  <w:style w:type="paragraph" w:customStyle="1" w:styleId="753527BDD38D5B4FBB281F02E1ACEDE5">
    <w:name w:val="753527BDD38D5B4FBB281F02E1ACEDE5"/>
  </w:style>
  <w:style w:type="paragraph" w:customStyle="1" w:styleId="C8452378CB2F4541B4FC553B2F3125A1">
    <w:name w:val="C8452378CB2F4541B4FC553B2F3125A1"/>
  </w:style>
  <w:style w:type="paragraph" w:customStyle="1" w:styleId="A9A50D558067164F9652BF11626FBDBC">
    <w:name w:val="A9A50D558067164F9652BF11626FBDBC"/>
  </w:style>
  <w:style w:type="paragraph" w:customStyle="1" w:styleId="0367317CDAFD614991983A5E117B99B0">
    <w:name w:val="0367317CDAFD614991983A5E117B99B0"/>
  </w:style>
  <w:style w:type="paragraph" w:customStyle="1" w:styleId="D70331FB9C7CFF42AB3F393B26757C8C">
    <w:name w:val="D70331FB9C7CFF42AB3F393B26757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Dal09</b:Tag>
    <b:SourceType>JournalArticle</b:SourceType>
    <b:Guid>{5A360880-20D2-8948-8B3E-8D78FBB38C9B}</b:Guid>
    <b:Title>Brain, dance and culture 2: evolutionary characteristics in the collaborative choreographic process</b:Title>
    <b:Year>2009</b:Year>
    <b:Comments>http://ausdance.org.au/articles/details/brain-dance-and-culture-2-evolutionary-characteristics</b:Comments>
    <b:Author>
      <b:Author>
        <b:NameList>
          <b:Person>
            <b:Last>Dalman</b:Last>
            <b:First>Elizabeth</b:First>
            <b:Middle>Cameron &amp; Mason, Paul Howard</b:Middle>
          </b:Person>
        </b:NameList>
      </b:Author>
    </b:Author>
    <b:JournalName>Brolga</b:JournalName>
    <b:Month>December</b:Month>
    <b:Day>1</b:Day>
    <b:Issue>31</b:Issue>
    <b:RefOrder>1</b:RefOrder>
  </b:Source>
  <b:Source>
    <b:Tag>Dal11</b:Tag>
    <b:SourceType>Misc</b:SourceType>
    <b:Guid>{79E65623-1D40-5E4D-844D-DD59ECBE3FD0}</b:Guid>
    <b:Title>The Quest for an Australian Dance Theatre</b:Title>
    <b:Publisher>The University of Western Sydney</b:Publisher>
    <b:Year>2011</b:Year>
    <b:Author>
      <b:Author>
        <b:NameList>
          <b:Person>
            <b:Last>Dalman</b:Last>
            <b:First>Elizabeth</b:First>
            <b:Middle>Cameron</b:Middle>
          </b:Person>
        </b:NameList>
      </b:Author>
    </b:Author>
    <b:Medium>PhD thesis</b:Medium>
    <b:RefOrder>2</b:RefOrder>
  </b:Source>
  <b:Source>
    <b:Tag>Fen13</b:Tag>
    <b:SourceType>JournalArticle</b:SourceType>
    <b:Guid>{93CEA246-24AB-2B49-A369-DE879956A0A2}</b:Guid>
    <b:Title>Breaking the Rules: Eleo Pomare and the transcultural choreographies of black modernity</b:Title>
    <b:Year>2013</b:Year>
    <b:Month>April</b:Month>
    <b:Pages>41-63</b:Pages>
    <b:Volume>45</b:Volume>
    <b:Issue>1</b:Issue>
    <b:Comments>http://journals.cambridge.org/action/displayAbstract?fromPage=online&amp;aid=8879237</b:Comments>
    <b:Author>
      <b:Author>
        <b:NameList>
          <b:Person>
            <b:Last>Fensham</b:Last>
            <b:First>Rachel</b:First>
          </b:Person>
        </b:NameList>
      </b:Author>
    </b:Author>
    <b:JournalName>Dance Research Journal</b:JournalName>
    <b:RefOrder>3</b:RefOrder>
  </b:Source>
</b:Sources>
</file>

<file path=customXml/itemProps1.xml><?xml version="1.0" encoding="utf-8"?>
<ds:datastoreItem xmlns:ds="http://schemas.openxmlformats.org/officeDocument/2006/customXml" ds:itemID="{516F9BD1-F01F-0249-8310-706B0E1D8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4</Pages>
  <Words>1764</Words>
  <Characters>10056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2015-07-19T21:07:00Z</dcterms:created>
  <dcterms:modified xsi:type="dcterms:W3CDTF">2015-07-19T21:44:00Z</dcterms:modified>
</cp:coreProperties>
</file>