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22ECB97" w14:textId="77777777" w:rsidTr="00922950">
        <w:tc>
          <w:tcPr>
            <w:tcW w:w="491" w:type="dxa"/>
            <w:vMerge w:val="restart"/>
            <w:shd w:val="clear" w:color="auto" w:fill="A6A6A6" w:themeFill="background1" w:themeFillShade="A6"/>
            <w:textDirection w:val="btLr"/>
          </w:tcPr>
          <w:p w14:paraId="41694F2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67432907EE46C4F860EA6726AE2850E"/>
            </w:placeholder>
            <w:showingPlcHdr/>
            <w:dropDownList>
              <w:listItem w:displayText="Dr." w:value="Dr."/>
              <w:listItem w:displayText="Prof." w:value="Prof."/>
            </w:dropDownList>
          </w:sdtPr>
          <w:sdtEndPr/>
          <w:sdtContent>
            <w:tc>
              <w:tcPr>
                <w:tcW w:w="1259" w:type="dxa"/>
              </w:tcPr>
              <w:p w14:paraId="000DC0B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BE4059956060247A701692FAF26864E"/>
            </w:placeholder>
            <w:text/>
          </w:sdtPr>
          <w:sdtEndPr/>
          <w:sdtContent>
            <w:tc>
              <w:tcPr>
                <w:tcW w:w="2073" w:type="dxa"/>
              </w:tcPr>
              <w:p w14:paraId="2AA60B03" w14:textId="77777777" w:rsidR="00B574C9" w:rsidRDefault="00241265" w:rsidP="00241265">
                <w:r>
                  <w:t>Amy</w:t>
                </w:r>
              </w:p>
            </w:tc>
          </w:sdtContent>
        </w:sdt>
        <w:sdt>
          <w:sdtPr>
            <w:alias w:val="Middle name"/>
            <w:tag w:val="authorMiddleName"/>
            <w:id w:val="-2076034781"/>
            <w:placeholder>
              <w:docPart w:val="6FB9AB23A34BDD4B9143A554A7517D02"/>
            </w:placeholder>
            <w:text/>
          </w:sdtPr>
          <w:sdtEndPr/>
          <w:sdtContent>
            <w:tc>
              <w:tcPr>
                <w:tcW w:w="2551" w:type="dxa"/>
              </w:tcPr>
              <w:p w14:paraId="3F013B39" w14:textId="77777777" w:rsidR="00B574C9" w:rsidRDefault="00241265" w:rsidP="00241265">
                <w:r>
                  <w:t>Kelly</w:t>
                </w:r>
              </w:p>
            </w:tc>
          </w:sdtContent>
        </w:sdt>
        <w:sdt>
          <w:sdtPr>
            <w:alias w:val="Last name"/>
            <w:tag w:val="authorLastName"/>
            <w:id w:val="-1088529830"/>
            <w:placeholder>
              <w:docPart w:val="12015AD1A633B34DBEA8C26210CD4257"/>
            </w:placeholder>
            <w:text/>
          </w:sdtPr>
          <w:sdtEndPr/>
          <w:sdtContent>
            <w:tc>
              <w:tcPr>
                <w:tcW w:w="2642" w:type="dxa"/>
              </w:tcPr>
              <w:p w14:paraId="2D49C59C" w14:textId="77777777" w:rsidR="00B574C9" w:rsidRDefault="00241265" w:rsidP="00241265">
                <w:r>
                  <w:t>Hamlin</w:t>
                </w:r>
              </w:p>
            </w:tc>
          </w:sdtContent>
        </w:sdt>
      </w:tr>
      <w:tr w:rsidR="00B574C9" w14:paraId="545AF45D" w14:textId="77777777" w:rsidTr="001A6A06">
        <w:trPr>
          <w:trHeight w:val="986"/>
        </w:trPr>
        <w:tc>
          <w:tcPr>
            <w:tcW w:w="491" w:type="dxa"/>
            <w:vMerge/>
            <w:shd w:val="clear" w:color="auto" w:fill="A6A6A6" w:themeFill="background1" w:themeFillShade="A6"/>
          </w:tcPr>
          <w:p w14:paraId="58451222" w14:textId="77777777" w:rsidR="00B574C9" w:rsidRPr="001A6A06" w:rsidRDefault="00B574C9" w:rsidP="00CF1542">
            <w:pPr>
              <w:jc w:val="center"/>
              <w:rPr>
                <w:b/>
                <w:color w:val="FFFFFF" w:themeColor="background1"/>
              </w:rPr>
            </w:pPr>
          </w:p>
        </w:tc>
        <w:sdt>
          <w:sdtPr>
            <w:alias w:val="Biography"/>
            <w:tag w:val="authorBiography"/>
            <w:id w:val="938807824"/>
            <w:placeholder>
              <w:docPart w:val="79C673AE30C8D14B882050CC52701EB7"/>
            </w:placeholder>
            <w:showingPlcHdr/>
          </w:sdtPr>
          <w:sdtEndPr/>
          <w:sdtContent>
            <w:tc>
              <w:tcPr>
                <w:tcW w:w="8525" w:type="dxa"/>
                <w:gridSpan w:val="4"/>
              </w:tcPr>
              <w:p w14:paraId="6CD5779F" w14:textId="77777777" w:rsidR="00B574C9" w:rsidRDefault="00B574C9" w:rsidP="00922950">
                <w:r>
                  <w:rPr>
                    <w:rStyle w:val="PlaceholderText"/>
                  </w:rPr>
                  <w:t>[Enter your biography]</w:t>
                </w:r>
              </w:p>
            </w:tc>
          </w:sdtContent>
        </w:sdt>
      </w:tr>
      <w:tr w:rsidR="00B574C9" w14:paraId="76674670" w14:textId="77777777" w:rsidTr="001A6A06">
        <w:trPr>
          <w:trHeight w:val="986"/>
        </w:trPr>
        <w:tc>
          <w:tcPr>
            <w:tcW w:w="491" w:type="dxa"/>
            <w:vMerge/>
            <w:shd w:val="clear" w:color="auto" w:fill="A6A6A6" w:themeFill="background1" w:themeFillShade="A6"/>
          </w:tcPr>
          <w:p w14:paraId="405D7950" w14:textId="77777777" w:rsidR="00B574C9" w:rsidRPr="001A6A06" w:rsidRDefault="00B574C9" w:rsidP="00CF1542">
            <w:pPr>
              <w:jc w:val="center"/>
              <w:rPr>
                <w:b/>
                <w:color w:val="FFFFFF" w:themeColor="background1"/>
              </w:rPr>
            </w:pPr>
          </w:p>
        </w:tc>
        <w:sdt>
          <w:sdtPr>
            <w:alias w:val="Affiliation"/>
            <w:tag w:val="affiliation"/>
            <w:id w:val="2012937915"/>
            <w:placeholder>
              <w:docPart w:val="A1E404102B8242439E07B5ED06757A5E"/>
            </w:placeholder>
            <w:showingPlcHdr/>
            <w:text/>
          </w:sdtPr>
          <w:sdtEndPr/>
          <w:sdtContent>
            <w:tc>
              <w:tcPr>
                <w:tcW w:w="8525" w:type="dxa"/>
                <w:gridSpan w:val="4"/>
              </w:tcPr>
              <w:p w14:paraId="5D03D09F" w14:textId="77777777" w:rsidR="00B574C9" w:rsidRDefault="00B574C9" w:rsidP="00B574C9">
                <w:r>
                  <w:rPr>
                    <w:rStyle w:val="PlaceholderText"/>
                  </w:rPr>
                  <w:t>[Enter the institution with which you are affiliated]</w:t>
                </w:r>
              </w:p>
            </w:tc>
          </w:sdtContent>
        </w:sdt>
      </w:tr>
    </w:tbl>
    <w:p w14:paraId="73063F5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6CB79C" w14:textId="77777777" w:rsidTr="00244BB0">
        <w:tc>
          <w:tcPr>
            <w:tcW w:w="9016" w:type="dxa"/>
            <w:shd w:val="clear" w:color="auto" w:fill="A6A6A6" w:themeFill="background1" w:themeFillShade="A6"/>
            <w:tcMar>
              <w:top w:w="113" w:type="dxa"/>
              <w:bottom w:w="113" w:type="dxa"/>
            </w:tcMar>
          </w:tcPr>
          <w:p w14:paraId="51B96BE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42556E" w14:textId="77777777" w:rsidTr="003F0D73">
        <w:sdt>
          <w:sdtPr>
            <w:alias w:val="Article headword"/>
            <w:tag w:val="articleHeadword"/>
            <w:id w:val="-361440020"/>
            <w:placeholder>
              <w:docPart w:val="E5D9FE49DCB398479D010E1C811BC4A0"/>
            </w:placeholder>
            <w:text/>
          </w:sdtPr>
          <w:sdtContent>
            <w:tc>
              <w:tcPr>
                <w:tcW w:w="9016" w:type="dxa"/>
                <w:tcMar>
                  <w:top w:w="113" w:type="dxa"/>
                  <w:bottom w:w="113" w:type="dxa"/>
                </w:tcMar>
              </w:tcPr>
              <w:p w14:paraId="52CCB4D6" w14:textId="4C46863B" w:rsidR="003F0D73" w:rsidRPr="00FB589A" w:rsidRDefault="0055693E" w:rsidP="00241265">
                <w:r>
                  <w:t xml:space="preserve">Cézanne, </w:t>
                </w:r>
                <w:r w:rsidRPr="0085437C">
                  <w:rPr>
                    <w:rFonts w:eastAsiaTheme="minorEastAsia"/>
                    <w:sz w:val="24"/>
                    <w:szCs w:val="24"/>
                    <w:lang w:val="en-CA" w:eastAsia="ja-JP"/>
                  </w:rPr>
                  <w:t>Paul</w:t>
                </w:r>
                <w:r>
                  <w:t xml:space="preserve"> (1839–1906)</w:t>
                </w:r>
              </w:p>
            </w:tc>
          </w:sdtContent>
        </w:sdt>
      </w:tr>
      <w:tr w:rsidR="00464699" w14:paraId="03454D56" w14:textId="77777777" w:rsidTr="007821B0">
        <w:sdt>
          <w:sdtPr>
            <w:alias w:val="Variant headwords"/>
            <w:tag w:val="variantHeadwords"/>
            <w:id w:val="173464402"/>
            <w:placeholder>
              <w:docPart w:val="3B7510F364F2A845BC47165AA33D8D7E"/>
            </w:placeholder>
            <w:showingPlcHdr/>
          </w:sdtPr>
          <w:sdtEndPr/>
          <w:sdtContent>
            <w:tc>
              <w:tcPr>
                <w:tcW w:w="9016" w:type="dxa"/>
                <w:tcMar>
                  <w:top w:w="113" w:type="dxa"/>
                  <w:bottom w:w="113" w:type="dxa"/>
                </w:tcMar>
              </w:tcPr>
              <w:p w14:paraId="15D40EB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1CD0572" w14:textId="77777777" w:rsidTr="003F0D73">
        <w:sdt>
          <w:sdtPr>
            <w:alias w:val="Abstract"/>
            <w:tag w:val="abstract"/>
            <w:id w:val="-635871867"/>
            <w:placeholder>
              <w:docPart w:val="7A4433574DFE9242A5938C2BC087B5BB"/>
            </w:placeholder>
          </w:sdtPr>
          <w:sdtEndPr/>
          <w:sdtContent>
            <w:tc>
              <w:tcPr>
                <w:tcW w:w="9016" w:type="dxa"/>
                <w:tcMar>
                  <w:top w:w="113" w:type="dxa"/>
                  <w:bottom w:w="113" w:type="dxa"/>
                </w:tcMar>
              </w:tcPr>
              <w:p w14:paraId="14B4A154" w14:textId="77777777" w:rsidR="00241265" w:rsidRDefault="00241265" w:rsidP="00241265">
                <w:r>
                  <w:t xml:space="preserve">Paul Cézanne was a French painter, whose innovative techniques and original interpretations of traditional genres made him perhaps the most influential artist in the early history of modernism.  Affiliated primarily with Post-Impressionism, Cézanne famously declared: ‘I wanted to make of Impressionism something solid and enduring like the art in the museums.’ Along with his Post-Impressionist contemporaries Paul Gauguin, Vincent Van Gogh, and Georges Seurat, Cézanne advanced the lessons of the Impressionist painters with whom he was initially affiliated. His grasp of colour and composition, however, reflect his study of </w:t>
                </w:r>
                <w:proofErr w:type="spellStart"/>
                <w:r>
                  <w:t>Éugene</w:t>
                </w:r>
                <w:proofErr w:type="spellEnd"/>
                <w:r>
                  <w:t xml:space="preserve"> Delacroix and Nicolas </w:t>
                </w:r>
                <w:proofErr w:type="spellStart"/>
                <w:r>
                  <w:t>Poussin</w:t>
                </w:r>
                <w:proofErr w:type="spellEnd"/>
                <w:r>
                  <w:t>.  But it was Cézanne’s</w:t>
                </w:r>
                <w:r w:rsidRPr="004256B7">
                  <w:t xml:space="preserve"> ability to </w:t>
                </w:r>
                <w:r>
                  <w:t>represent</w:t>
                </w:r>
                <w:r w:rsidRPr="004256B7">
                  <w:t xml:space="preserve"> underlying structures in nature </w:t>
                </w:r>
                <w:r>
                  <w:t>while retaining gestural but disciplined brushstrokes that earned him the admiration of artists such as Henri Matisse and Pablo Picasso.</w:t>
                </w:r>
              </w:p>
              <w:p w14:paraId="709DD920" w14:textId="77777777" w:rsidR="00241265" w:rsidRDefault="00241265" w:rsidP="00241265">
                <w:pPr>
                  <w:rPr>
                    <w:rFonts w:ascii="Times New Roman" w:hAnsi="Times New Roman"/>
                  </w:rPr>
                </w:pPr>
              </w:p>
              <w:p w14:paraId="729F87A6" w14:textId="77777777" w:rsidR="00241265" w:rsidRPr="008C2490" w:rsidRDefault="00241265" w:rsidP="00241265">
                <w:pPr>
                  <w:pStyle w:val="Heading1"/>
                </w:pPr>
                <w:r w:rsidRPr="008C2490">
                  <w:t>Career</w:t>
                </w:r>
              </w:p>
              <w:p w14:paraId="6D23E237" w14:textId="77777777" w:rsidR="00241265" w:rsidRDefault="00241265" w:rsidP="00241265">
                <w:r>
                  <w:t xml:space="preserve">Cézanne was born in Aix-en-Provence, where – at his father’s behest – he studied law before devoting himself to painting in his early twenties. Dividing his time between Paris and Aix, Cézanne studied at the </w:t>
                </w:r>
                <w:proofErr w:type="spellStart"/>
                <w:r>
                  <w:t>Académie</w:t>
                </w:r>
                <w:proofErr w:type="spellEnd"/>
                <w:r>
                  <w:t xml:space="preserve"> Suisse and tried twice, but failed to be admitted to the prestigious </w:t>
                </w:r>
                <w:proofErr w:type="spellStart"/>
                <w:r>
                  <w:t>École</w:t>
                </w:r>
                <w:proofErr w:type="spellEnd"/>
                <w:r>
                  <w:t xml:space="preserve"> des Beaux-Arts. Dark, lurid palettes and perverse subjects of murder and sexual intrigue characterize his early work, examples of which were several times rejected from the official Salon.</w:t>
                </w:r>
              </w:p>
              <w:p w14:paraId="14AA3C03" w14:textId="77777777" w:rsidR="00E85A05" w:rsidRDefault="00E85A05" w:rsidP="00E85A05"/>
            </w:tc>
          </w:sdtContent>
        </w:sdt>
      </w:tr>
      <w:tr w:rsidR="003F0D73" w14:paraId="53E3AC20" w14:textId="77777777" w:rsidTr="003F0D73">
        <w:sdt>
          <w:sdtPr>
            <w:alias w:val="Article text"/>
            <w:tag w:val="articleText"/>
            <w:id w:val="634067588"/>
            <w:placeholder>
              <w:docPart w:val="EAF53CEF51290F4DA02441557E63D71D"/>
            </w:placeholder>
          </w:sdtPr>
          <w:sdtEndPr/>
          <w:sdtContent>
            <w:tc>
              <w:tcPr>
                <w:tcW w:w="9016" w:type="dxa"/>
                <w:tcMar>
                  <w:top w:w="113" w:type="dxa"/>
                  <w:bottom w:w="113" w:type="dxa"/>
                </w:tcMar>
              </w:tcPr>
              <w:p w14:paraId="1156D5C3" w14:textId="77777777" w:rsidR="00241265" w:rsidRDefault="00241265" w:rsidP="00241265">
                <w:r>
                  <w:t xml:space="preserve">Paul Cézanne was a French painter, whose innovative techniques and original interpretations of traditional genres made him perhaps the most influential artist in the early history of modernism.  Affiliated primarily with </w:t>
                </w:r>
                <w:r>
                  <w:t>Post-Impressionism, Cézanne famously declared: ‘</w:t>
                </w:r>
                <w:r>
                  <w:t>I wanted to make of Impressionism something solid and enduri</w:t>
                </w:r>
                <w:r>
                  <w:t xml:space="preserve">ng like the art in the museums.’ </w:t>
                </w:r>
                <w:r>
                  <w:t xml:space="preserve">Along with his Post-Impressionist contemporaries </w:t>
                </w:r>
                <w:r>
                  <w:t>Paul Gauguin, Vincent Van Gogh, and Georges Seurat</w:t>
                </w:r>
                <w:r>
                  <w:t>, Cézanne advanced the lessons of the Impressionist painters with who</w:t>
                </w:r>
                <w:r>
                  <w:t xml:space="preserve">m he was initially affiliated. </w:t>
                </w:r>
                <w:r>
                  <w:t>His grasp of colo</w:t>
                </w:r>
                <w:r>
                  <w:t>u</w:t>
                </w:r>
                <w:r>
                  <w:t xml:space="preserve">r and composition, however, reflect his study of </w:t>
                </w:r>
                <w:proofErr w:type="spellStart"/>
                <w:r>
                  <w:t>Éugene</w:t>
                </w:r>
                <w:proofErr w:type="spellEnd"/>
                <w:r>
                  <w:t xml:space="preserve"> Delacroix and Nicolas </w:t>
                </w:r>
                <w:proofErr w:type="spellStart"/>
                <w:r>
                  <w:t>Poussin</w:t>
                </w:r>
                <w:proofErr w:type="spellEnd"/>
                <w:r>
                  <w:t>.  But it was Cézanne’s</w:t>
                </w:r>
                <w:r w:rsidRPr="004256B7">
                  <w:t xml:space="preserve"> ability to </w:t>
                </w:r>
                <w:r>
                  <w:t>represent</w:t>
                </w:r>
                <w:r w:rsidRPr="004256B7">
                  <w:t xml:space="preserve"> underlying structures in nature </w:t>
                </w:r>
                <w:r>
                  <w:t xml:space="preserve">while retaining gestural but disciplined brushstrokes that earned him the admiration of artists such as </w:t>
                </w:r>
                <w:r>
                  <w:t xml:space="preserve">Henri Matisse </w:t>
                </w:r>
                <w:r>
                  <w:t xml:space="preserve">and </w:t>
                </w:r>
                <w:r>
                  <w:t>Pablo Picasso</w:t>
                </w:r>
                <w:r>
                  <w:t>.</w:t>
                </w:r>
              </w:p>
              <w:p w14:paraId="4B534A2B" w14:textId="77777777" w:rsidR="00241265" w:rsidRDefault="00241265" w:rsidP="00241265">
                <w:pPr>
                  <w:rPr>
                    <w:rFonts w:ascii="Times New Roman" w:hAnsi="Times New Roman"/>
                  </w:rPr>
                </w:pPr>
              </w:p>
              <w:p w14:paraId="55513387" w14:textId="77777777" w:rsidR="00241265" w:rsidRPr="008C2490" w:rsidRDefault="00241265" w:rsidP="00241265">
                <w:pPr>
                  <w:pStyle w:val="Heading1"/>
                </w:pPr>
                <w:r w:rsidRPr="008C2490">
                  <w:t>Career</w:t>
                </w:r>
              </w:p>
              <w:p w14:paraId="2732AF11" w14:textId="77777777" w:rsidR="00241265" w:rsidRDefault="00241265" w:rsidP="00241265">
                <w:r>
                  <w:t xml:space="preserve">Cézanne was born in Aix-en-Provence, where – at his father’s behest – he studied law before </w:t>
                </w:r>
                <w:r>
                  <w:lastRenderedPageBreak/>
                  <w:t>devoting himself to p</w:t>
                </w:r>
                <w:r>
                  <w:t xml:space="preserve">ainting in his early twenties. </w:t>
                </w:r>
                <w:r>
                  <w:t xml:space="preserve">Dividing his time between Paris and Aix, Cézanne studied at the </w:t>
                </w:r>
                <w:proofErr w:type="spellStart"/>
                <w:r>
                  <w:t>Académie</w:t>
                </w:r>
                <w:proofErr w:type="spellEnd"/>
                <w:r>
                  <w:t xml:space="preserve"> Suisse and tried twice, but failed to be admitted to the pre</w:t>
                </w:r>
                <w:r>
                  <w:t xml:space="preserve">stigious </w:t>
                </w:r>
                <w:proofErr w:type="spellStart"/>
                <w:r>
                  <w:t>École</w:t>
                </w:r>
                <w:proofErr w:type="spellEnd"/>
                <w:r>
                  <w:t xml:space="preserve"> des Beaux-Arts. </w:t>
                </w:r>
                <w:r>
                  <w:t>Dark, lurid palettes and perverse subjects of murder and sexual intrigue characterize his early work, examples of which were several times rejected from the official Salon.</w:t>
                </w:r>
              </w:p>
              <w:p w14:paraId="5E72DDAA" w14:textId="77777777" w:rsidR="00241265" w:rsidRDefault="00241265" w:rsidP="00241265">
                <w:pPr>
                  <w:rPr>
                    <w:rFonts w:ascii="Times New Roman" w:hAnsi="Times New Roman"/>
                  </w:rPr>
                </w:pPr>
              </w:p>
              <w:p w14:paraId="77AEAF53" w14:textId="77777777" w:rsidR="00241265" w:rsidRDefault="00241265" w:rsidP="00241265">
                <w:r>
                  <w:t xml:space="preserve">At the same time, Cézanne fell in with the Impressionist painters and eventually participated in two of their exhibitions (1874 and 1877).  He befriended Camille Pissarro, with whom he painted </w:t>
                </w:r>
                <w:r w:rsidRPr="002349D8">
                  <w:rPr>
                    <w:i/>
                  </w:rPr>
                  <w:t xml:space="preserve">en </w:t>
                </w:r>
                <w:proofErr w:type="spellStart"/>
                <w:r w:rsidRPr="002349D8">
                  <w:rPr>
                    <w:i/>
                  </w:rPr>
                  <w:t>plein</w:t>
                </w:r>
                <w:proofErr w:type="spellEnd"/>
                <w:r w:rsidRPr="002349D8">
                  <w:rPr>
                    <w:i/>
                  </w:rPr>
                  <w:t xml:space="preserve"> air</w:t>
                </w:r>
                <w:r>
                  <w:t>; under Pissarro’s tutelage, Cézanne developed several distinctive techniques in</w:t>
                </w:r>
                <w:r>
                  <w:t xml:space="preserve">cluding the passage technique. </w:t>
                </w:r>
                <w:r>
                  <w:t>His unique method of overlapping and blending planes to integrate objects in space is especially apparent in his many depictions of Mont Sainte-</w:t>
                </w:r>
                <w:proofErr w:type="spellStart"/>
                <w:r>
                  <w:t>Victoire</w:t>
                </w:r>
                <w:proofErr w:type="spellEnd"/>
                <w:r>
                  <w:t xml:space="preserve"> near Aix.  The technique enabled him to simplify formal relationships in nature without compr</w:t>
                </w:r>
                <w:r>
                  <w:t xml:space="preserve">omising its visual complexity. </w:t>
                </w:r>
                <w:r>
                  <w:t xml:space="preserve">He also experimented in other traditional genres such as still life and portraiture, creating psychologically opaque self-portraits and depictions of his wife </w:t>
                </w:r>
                <w:proofErr w:type="spellStart"/>
                <w:r>
                  <w:t>Hortense</w:t>
                </w:r>
                <w:proofErr w:type="spellEnd"/>
                <w:r>
                  <w:t xml:space="preserve"> </w:t>
                </w:r>
                <w:proofErr w:type="spellStart"/>
                <w:r>
                  <w:t>Fiquet</w:t>
                </w:r>
                <w:proofErr w:type="spellEnd"/>
                <w:r>
                  <w:t>.</w:t>
                </w:r>
              </w:p>
              <w:p w14:paraId="03890AED" w14:textId="77777777" w:rsidR="00241265" w:rsidRDefault="00241265" w:rsidP="00241265">
                <w:pPr>
                  <w:rPr>
                    <w:rFonts w:ascii="Times New Roman" w:hAnsi="Times New Roman"/>
                  </w:rPr>
                </w:pPr>
              </w:p>
              <w:p w14:paraId="3B74DEAB" w14:textId="77777777" w:rsidR="00241265" w:rsidRDefault="00241265" w:rsidP="00241265">
                <w:r>
                  <w:t xml:space="preserve">File: </w:t>
                </w:r>
                <w:r w:rsidRPr="00241265">
                  <w:t>MontSainte-Victoire.jpg</w:t>
                </w:r>
              </w:p>
              <w:p w14:paraId="0D8F2549" w14:textId="77777777" w:rsidR="00241265" w:rsidRDefault="00241265" w:rsidP="00241265">
                <w:pPr>
                  <w:pStyle w:val="Caption"/>
                  <w:rPr>
                    <w:rFonts w:ascii="Times New Roman" w:hAnsi="Times New Roman"/>
                  </w:rPr>
                </w:pPr>
                <w:r>
                  <w:t xml:space="preserve">Figure </w:t>
                </w:r>
                <w:fldSimple w:instr=" SEQ Figure \* ARABIC ">
                  <w:r>
                    <w:rPr>
                      <w:noProof/>
                    </w:rPr>
                    <w:t>1</w:t>
                  </w:r>
                </w:fldSimple>
                <w:r>
                  <w:rPr>
                    <w:rFonts w:ascii="Times New Roman" w:hAnsi="Times New Roman"/>
                  </w:rPr>
                  <w:t xml:space="preserve"> </w:t>
                </w:r>
                <w:r>
                  <w:rPr>
                    <w:rFonts w:ascii="Times New Roman" w:hAnsi="Times New Roman"/>
                  </w:rPr>
                  <w:t xml:space="preserve">Paul Cézanne, </w:t>
                </w:r>
                <w:r w:rsidRPr="001A3F8E">
                  <w:rPr>
                    <w:rFonts w:ascii="Times New Roman" w:hAnsi="Times New Roman"/>
                    <w:i/>
                  </w:rPr>
                  <w:t>Mont Sainte-</w:t>
                </w:r>
                <w:proofErr w:type="spellStart"/>
                <w:r w:rsidRPr="001A3F8E">
                  <w:rPr>
                    <w:rFonts w:ascii="Times New Roman" w:hAnsi="Times New Roman"/>
                    <w:i/>
                  </w:rPr>
                  <w:t>Victoire</w:t>
                </w:r>
                <w:proofErr w:type="spellEnd"/>
                <w:r w:rsidRPr="001A3F8E">
                  <w:rPr>
                    <w:rFonts w:ascii="Times New Roman" w:hAnsi="Times New Roman"/>
                    <w:i/>
                  </w:rPr>
                  <w:t xml:space="preserve"> Seen from Bellevue</w:t>
                </w:r>
                <w:r>
                  <w:rPr>
                    <w:rFonts w:ascii="Times New Roman" w:hAnsi="Times New Roman"/>
                  </w:rPr>
                  <w:t xml:space="preserve"> (1882–</w:t>
                </w:r>
                <w:r>
                  <w:rPr>
                    <w:rFonts w:ascii="Times New Roman" w:hAnsi="Times New Roman"/>
                  </w:rPr>
                  <w:t>85)</w:t>
                </w:r>
              </w:p>
              <w:p w14:paraId="479608DB" w14:textId="77777777" w:rsidR="00241265" w:rsidRDefault="00241265" w:rsidP="00241265">
                <w:r>
                  <w:t>By the early 1890s, Cézann</w:t>
                </w:r>
                <w:r>
                  <w:t>e had returned to Aix for good.</w:t>
                </w:r>
                <w:r>
                  <w:t xml:space="preserve"> In 1895, he had his first one-man show in the Paris gallery of </w:t>
                </w:r>
                <w:proofErr w:type="spellStart"/>
                <w:r>
                  <w:t>Ambroise</w:t>
                </w:r>
                <w:proofErr w:type="spellEnd"/>
                <w:r>
                  <w:t xml:space="preserve"> </w:t>
                </w:r>
                <w:proofErr w:type="spellStart"/>
                <w:r>
                  <w:t>Vollard</w:t>
                </w:r>
                <w:proofErr w:type="spellEnd"/>
                <w:r>
                  <w:t xml:space="preserve"> and in 1904 the Salon </w:t>
                </w:r>
                <w:proofErr w:type="spellStart"/>
                <w:r>
                  <w:t>d’Automne</w:t>
                </w:r>
                <w:proofErr w:type="spellEnd"/>
                <w:r>
                  <w:t xml:space="preserve"> </w:t>
                </w:r>
                <w:proofErr w:type="spellStart"/>
                <w:r>
                  <w:t>honored</w:t>
                </w:r>
                <w:proofErr w:type="spellEnd"/>
                <w:r>
                  <w:t xml:space="preserve"> </w:t>
                </w:r>
                <w:r>
                  <w:t xml:space="preserve">him with a special exhibition. </w:t>
                </w:r>
                <w:r>
                  <w:t xml:space="preserve">Cézanne’s late work continued his repetitive analysis of motifs in nature; it reveals a distillation of formal relationships that create more expressive and ambiguous content.  The most noteworthy and ambitious pictures from this period are his three large-scale Bather paintings that culminated in </w:t>
                </w:r>
                <w:r w:rsidRPr="00060FCD">
                  <w:rPr>
                    <w:i/>
                  </w:rPr>
                  <w:t>The Large Bathers</w:t>
                </w:r>
                <w:r>
                  <w:t xml:space="preserve"> fro</w:t>
                </w:r>
                <w:r>
                  <w:t xml:space="preserve">m 1906, the year of his death. </w:t>
                </w:r>
              </w:p>
              <w:p w14:paraId="61DEA142" w14:textId="77777777" w:rsidR="00241265" w:rsidRDefault="00241265" w:rsidP="00241265">
                <w:pPr>
                  <w:rPr>
                    <w:rFonts w:ascii="Times New Roman" w:hAnsi="Times New Roman"/>
                  </w:rPr>
                </w:pPr>
              </w:p>
              <w:p w14:paraId="34DD49CD" w14:textId="77777777" w:rsidR="00241265" w:rsidRDefault="00241265" w:rsidP="00241265">
                <w:r>
                  <w:t>File: TheLargeBathers.jpg</w:t>
                </w:r>
              </w:p>
              <w:p w14:paraId="28651BBC" w14:textId="77777777" w:rsidR="00241265" w:rsidRPr="00241265" w:rsidRDefault="00241265" w:rsidP="00241265">
                <w:pPr>
                  <w:pStyle w:val="Caption"/>
                </w:pPr>
                <w:r>
                  <w:t xml:space="preserve">Figure </w:t>
                </w:r>
                <w:fldSimple w:instr=" SEQ Figure \* ARABIC ">
                  <w:r>
                    <w:rPr>
                      <w:noProof/>
                    </w:rPr>
                    <w:t>2</w:t>
                  </w:r>
                </w:fldSimple>
                <w:r>
                  <w:rPr>
                    <w:rFonts w:ascii="Times New Roman" w:hAnsi="Times New Roman"/>
                  </w:rPr>
                  <w:t xml:space="preserve"> </w:t>
                </w:r>
                <w:r>
                  <w:rPr>
                    <w:rFonts w:ascii="Times New Roman" w:hAnsi="Times New Roman"/>
                  </w:rPr>
                  <w:t xml:space="preserve">Paul Cézanne, </w:t>
                </w:r>
                <w:r>
                  <w:rPr>
                    <w:rFonts w:ascii="Times New Roman" w:hAnsi="Times New Roman"/>
                    <w:i/>
                  </w:rPr>
                  <w:t>The Large Bathers</w:t>
                </w:r>
                <w:r>
                  <w:rPr>
                    <w:rFonts w:ascii="Times New Roman" w:hAnsi="Times New Roman"/>
                  </w:rPr>
                  <w:t xml:space="preserve"> (1906)</w:t>
                </w:r>
              </w:p>
              <w:p w14:paraId="49E5C21B" w14:textId="77777777" w:rsidR="00241265" w:rsidRPr="001A3F8E" w:rsidRDefault="00241265" w:rsidP="00241265">
                <w:pPr>
                  <w:pStyle w:val="Heading1"/>
                </w:pPr>
                <w:r w:rsidRPr="008C2490">
                  <w:t>Legacy</w:t>
                </w:r>
              </w:p>
              <w:p w14:paraId="0E54523D" w14:textId="77777777" w:rsidR="003F0D73" w:rsidRDefault="00241265" w:rsidP="00C27FAB">
                <w:r>
                  <w:t xml:space="preserve">In 1907, the Salon </w:t>
                </w:r>
                <w:proofErr w:type="spellStart"/>
                <w:r>
                  <w:t>d’Automne</w:t>
                </w:r>
                <w:proofErr w:type="spellEnd"/>
                <w:r>
                  <w:t xml:space="preserve"> hosted a memorial retrospective of Cézanne’s work that influenced many </w:t>
                </w:r>
                <w:r>
                  <w:t xml:space="preserve">avant-garde painters. </w:t>
                </w:r>
                <w:r>
                  <w:t xml:space="preserve">This exhibition was a major factor in the development of </w:t>
                </w:r>
                <w:r>
                  <w:t>cubism</w:t>
                </w:r>
                <w:r>
                  <w:t xml:space="preserve">; </w:t>
                </w:r>
                <w:r>
                  <w:t>Georges Braque</w:t>
                </w:r>
                <w:r>
                  <w:t xml:space="preserve"> and </w:t>
                </w:r>
                <w:r>
                  <w:t>Pablo Picasso</w:t>
                </w:r>
                <w:r>
                  <w:t xml:space="preserve"> emulated Cézanne’s </w:t>
                </w:r>
                <w:r>
                  <w:t>passage technique</w:t>
                </w:r>
                <w:r>
                  <w:t xml:space="preserve"> to fracture form and depict many views of the same subject simultaneo</w:t>
                </w:r>
                <w:r>
                  <w:t xml:space="preserve">usly. </w:t>
                </w:r>
                <w:r>
                  <w:t>H</w:t>
                </w:r>
                <w:r>
                  <w:t xml:space="preserve">enri Matisse, </w:t>
                </w:r>
                <w:r>
                  <w:t xml:space="preserve">who called Cézanne </w:t>
                </w:r>
                <w:r>
                  <w:t>‘a god of painting,’</w:t>
                </w:r>
                <w:r>
                  <w:t xml:space="preserve"> admired the bathers, and </w:t>
                </w:r>
                <w:proofErr w:type="spellStart"/>
                <w:r>
                  <w:t>V</w:t>
                </w:r>
                <w:r>
                  <w:t>asily</w:t>
                </w:r>
                <w:proofErr w:type="spellEnd"/>
                <w:r>
                  <w:t xml:space="preserve"> Kandinsky </w:t>
                </w:r>
                <w:r>
                  <w:t xml:space="preserve">credited Cézanne with anticipating </w:t>
                </w:r>
                <w:r>
                  <w:t>abstract art</w:t>
                </w:r>
                <w:r>
                  <w:t>.</w:t>
                </w:r>
              </w:p>
            </w:tc>
            <w:bookmarkStart w:id="0" w:name="_GoBack" w:displacedByCustomXml="next"/>
            <w:bookmarkEnd w:id="0" w:displacedByCustomXml="next"/>
          </w:sdtContent>
        </w:sdt>
      </w:tr>
      <w:tr w:rsidR="003235A7" w14:paraId="61D6B7E6" w14:textId="77777777" w:rsidTr="003235A7">
        <w:tc>
          <w:tcPr>
            <w:tcW w:w="9016" w:type="dxa"/>
          </w:tcPr>
          <w:p w14:paraId="604F29C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11A9A9E1A86FD4F8F3E4AD1EE2DF156"/>
              </w:placeholder>
            </w:sdtPr>
            <w:sdtEndPr/>
            <w:sdtContent>
              <w:p w14:paraId="5802B58C" w14:textId="77777777" w:rsidR="00241265" w:rsidRDefault="00241265" w:rsidP="00241265">
                <w:sdt>
                  <w:sdtPr>
                    <w:id w:val="-568345650"/>
                    <w:citation/>
                  </w:sdtPr>
                  <w:sdtContent>
                    <w:r>
                      <w:fldChar w:fldCharType="begin"/>
                    </w:r>
                    <w:r>
                      <w:rPr>
                        <w:lang w:val="en-US"/>
                      </w:rPr>
                      <w:instrText xml:space="preserve"> CITATION Bad56 \l 1033 </w:instrText>
                    </w:r>
                    <w:r>
                      <w:fldChar w:fldCharType="separate"/>
                    </w:r>
                    <w:r>
                      <w:rPr>
                        <w:noProof/>
                        <w:lang w:val="en-US"/>
                      </w:rPr>
                      <w:t xml:space="preserve"> (Badt)</w:t>
                    </w:r>
                    <w:r>
                      <w:fldChar w:fldCharType="end"/>
                    </w:r>
                  </w:sdtContent>
                </w:sdt>
              </w:p>
              <w:p w14:paraId="7AFB982B" w14:textId="77777777" w:rsidR="00241265" w:rsidRDefault="00241265" w:rsidP="00241265">
                <w:sdt>
                  <w:sdtPr>
                    <w:id w:val="-1858795988"/>
                    <w:citation/>
                  </w:sdtPr>
                  <w:sdtContent>
                    <w:r>
                      <w:fldChar w:fldCharType="begin"/>
                    </w:r>
                    <w:r>
                      <w:rPr>
                        <w:lang w:val="en-US"/>
                      </w:rPr>
                      <w:instrText xml:space="preserve"> CITATION Cac96 \l 1033 </w:instrText>
                    </w:r>
                    <w:r>
                      <w:fldChar w:fldCharType="separate"/>
                    </w:r>
                    <w:r>
                      <w:rPr>
                        <w:noProof/>
                        <w:lang w:val="en-US"/>
                      </w:rPr>
                      <w:t>(Cachin)</w:t>
                    </w:r>
                    <w:r>
                      <w:fldChar w:fldCharType="end"/>
                    </w:r>
                  </w:sdtContent>
                </w:sdt>
              </w:p>
              <w:p w14:paraId="2109A16F" w14:textId="77777777" w:rsidR="00241265" w:rsidRDefault="00241265" w:rsidP="00241265">
                <w:sdt>
                  <w:sdtPr>
                    <w:id w:val="-980621629"/>
                    <w:citation/>
                  </w:sdtPr>
                  <w:sdtContent>
                    <w:r>
                      <w:fldChar w:fldCharType="begin"/>
                    </w:r>
                    <w:r>
                      <w:rPr>
                        <w:lang w:val="en-US"/>
                      </w:rPr>
                      <w:instrText xml:space="preserve"> CITATION Dor78 \l 1033 </w:instrText>
                    </w:r>
                    <w:r>
                      <w:fldChar w:fldCharType="separate"/>
                    </w:r>
                    <w:r>
                      <w:rPr>
                        <w:noProof/>
                        <w:lang w:val="en-US"/>
                      </w:rPr>
                      <w:t>(Doran)</w:t>
                    </w:r>
                    <w:r>
                      <w:fldChar w:fldCharType="end"/>
                    </w:r>
                  </w:sdtContent>
                </w:sdt>
              </w:p>
              <w:p w14:paraId="0982E3E3" w14:textId="77777777" w:rsidR="00241265" w:rsidRDefault="00241265" w:rsidP="00241265">
                <w:sdt>
                  <w:sdtPr>
                    <w:id w:val="-1476526943"/>
                    <w:citation/>
                  </w:sdtPr>
                  <w:sdtContent>
                    <w:r>
                      <w:fldChar w:fldCharType="begin"/>
                    </w:r>
                    <w:r>
                      <w:rPr>
                        <w:lang w:val="en-US"/>
                      </w:rPr>
                      <w:instrText xml:space="preserve"> CITATION Rew78 \l 1033 </w:instrText>
                    </w:r>
                    <w:r>
                      <w:fldChar w:fldCharType="separate"/>
                    </w:r>
                    <w:r>
                      <w:rPr>
                        <w:noProof/>
                        <w:lang w:val="en-US"/>
                      </w:rPr>
                      <w:t>(Rewald)</w:t>
                    </w:r>
                    <w:r>
                      <w:fldChar w:fldCharType="end"/>
                    </w:r>
                  </w:sdtContent>
                </w:sdt>
              </w:p>
              <w:p w14:paraId="7D6D36A8" w14:textId="77777777" w:rsidR="003235A7" w:rsidRDefault="00241265" w:rsidP="00241265">
                <w:sdt>
                  <w:sdtPr>
                    <w:id w:val="-614290549"/>
                    <w:citation/>
                  </w:sdtPr>
                  <w:sdtContent>
                    <w:r>
                      <w:fldChar w:fldCharType="begin"/>
                    </w:r>
                    <w:r>
                      <w:rPr>
                        <w:lang w:val="en-US"/>
                      </w:rPr>
                      <w:instrText xml:space="preserve"> CITATION Sch52 \l 1033 </w:instrText>
                    </w:r>
                    <w:r>
                      <w:fldChar w:fldCharType="separate"/>
                    </w:r>
                    <w:r>
                      <w:rPr>
                        <w:noProof/>
                        <w:lang w:val="en-US"/>
                      </w:rPr>
                      <w:t>(Schapiro)</w:t>
                    </w:r>
                    <w:r>
                      <w:fldChar w:fldCharType="end"/>
                    </w:r>
                  </w:sdtContent>
                </w:sdt>
              </w:p>
            </w:sdtContent>
          </w:sdt>
        </w:tc>
      </w:tr>
    </w:tbl>
    <w:p w14:paraId="0559EFE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9BFBE7" w14:textId="77777777" w:rsidR="00366E73" w:rsidRDefault="00366E73" w:rsidP="007A0D55">
      <w:pPr>
        <w:spacing w:after="0" w:line="240" w:lineRule="auto"/>
      </w:pPr>
      <w:r>
        <w:separator/>
      </w:r>
    </w:p>
  </w:endnote>
  <w:endnote w:type="continuationSeparator" w:id="0">
    <w:p w14:paraId="617FEAA5" w14:textId="77777777" w:rsidR="00366E73" w:rsidRDefault="00366E7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59310" w14:textId="77777777" w:rsidR="00366E73" w:rsidRDefault="00366E73" w:rsidP="007A0D55">
      <w:pPr>
        <w:spacing w:after="0" w:line="240" w:lineRule="auto"/>
      </w:pPr>
      <w:r>
        <w:separator/>
      </w:r>
    </w:p>
  </w:footnote>
  <w:footnote w:type="continuationSeparator" w:id="0">
    <w:p w14:paraId="6728A1AF" w14:textId="77777777" w:rsidR="00366E73" w:rsidRDefault="00366E7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F392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5B04C7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E7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1265"/>
    <w:rsid w:val="00244BB0"/>
    <w:rsid w:val="002A0A0D"/>
    <w:rsid w:val="002B0B37"/>
    <w:rsid w:val="0030662D"/>
    <w:rsid w:val="003235A7"/>
    <w:rsid w:val="00366E73"/>
    <w:rsid w:val="003677B6"/>
    <w:rsid w:val="003D3579"/>
    <w:rsid w:val="003E2795"/>
    <w:rsid w:val="003F0D73"/>
    <w:rsid w:val="00462DBE"/>
    <w:rsid w:val="00464699"/>
    <w:rsid w:val="00483379"/>
    <w:rsid w:val="00487BC5"/>
    <w:rsid w:val="00496888"/>
    <w:rsid w:val="004A7476"/>
    <w:rsid w:val="004E5896"/>
    <w:rsid w:val="00513EE6"/>
    <w:rsid w:val="00534F8F"/>
    <w:rsid w:val="0055693E"/>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A0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6E7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6E73"/>
    <w:rPr>
      <w:rFonts w:ascii="Lucida Grande" w:hAnsi="Lucida Grande" w:cs="Lucida Grande"/>
      <w:sz w:val="18"/>
      <w:szCs w:val="18"/>
    </w:rPr>
  </w:style>
  <w:style w:type="paragraph" w:styleId="Caption">
    <w:name w:val="caption"/>
    <w:basedOn w:val="Normal"/>
    <w:next w:val="Normal"/>
    <w:uiPriority w:val="35"/>
    <w:semiHidden/>
    <w:qFormat/>
    <w:rsid w:val="0024126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6E7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6E73"/>
    <w:rPr>
      <w:rFonts w:ascii="Lucida Grande" w:hAnsi="Lucida Grande" w:cs="Lucida Grande"/>
      <w:sz w:val="18"/>
      <w:szCs w:val="18"/>
    </w:rPr>
  </w:style>
  <w:style w:type="paragraph" w:styleId="Caption">
    <w:name w:val="caption"/>
    <w:basedOn w:val="Normal"/>
    <w:next w:val="Normal"/>
    <w:uiPriority w:val="35"/>
    <w:semiHidden/>
    <w:qFormat/>
    <w:rsid w:val="0024126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7432907EE46C4F860EA6726AE2850E"/>
        <w:category>
          <w:name w:val="General"/>
          <w:gallery w:val="placeholder"/>
        </w:category>
        <w:types>
          <w:type w:val="bbPlcHdr"/>
        </w:types>
        <w:behaviors>
          <w:behavior w:val="content"/>
        </w:behaviors>
        <w:guid w:val="{22BA5B0A-6E53-7A40-8F58-837A886D1D5E}"/>
      </w:docPartPr>
      <w:docPartBody>
        <w:p w:rsidR="00000000" w:rsidRDefault="004E117A">
          <w:pPr>
            <w:pStyle w:val="467432907EE46C4F860EA6726AE2850E"/>
          </w:pPr>
          <w:r w:rsidRPr="00CC586D">
            <w:rPr>
              <w:rStyle w:val="PlaceholderText"/>
              <w:b/>
              <w:color w:val="FFFFFF" w:themeColor="background1"/>
            </w:rPr>
            <w:t>[Salutation]</w:t>
          </w:r>
        </w:p>
      </w:docPartBody>
    </w:docPart>
    <w:docPart>
      <w:docPartPr>
        <w:name w:val="5BE4059956060247A701692FAF26864E"/>
        <w:category>
          <w:name w:val="General"/>
          <w:gallery w:val="placeholder"/>
        </w:category>
        <w:types>
          <w:type w:val="bbPlcHdr"/>
        </w:types>
        <w:behaviors>
          <w:behavior w:val="content"/>
        </w:behaviors>
        <w:guid w:val="{A3D4238A-4C92-CD4C-833E-3B27C468B572}"/>
      </w:docPartPr>
      <w:docPartBody>
        <w:p w:rsidR="00000000" w:rsidRDefault="004E117A">
          <w:pPr>
            <w:pStyle w:val="5BE4059956060247A701692FAF26864E"/>
          </w:pPr>
          <w:r>
            <w:rPr>
              <w:rStyle w:val="PlaceholderText"/>
            </w:rPr>
            <w:t>[First name]</w:t>
          </w:r>
        </w:p>
      </w:docPartBody>
    </w:docPart>
    <w:docPart>
      <w:docPartPr>
        <w:name w:val="6FB9AB23A34BDD4B9143A554A7517D02"/>
        <w:category>
          <w:name w:val="General"/>
          <w:gallery w:val="placeholder"/>
        </w:category>
        <w:types>
          <w:type w:val="bbPlcHdr"/>
        </w:types>
        <w:behaviors>
          <w:behavior w:val="content"/>
        </w:behaviors>
        <w:guid w:val="{D95E96E5-B73D-C540-B77C-0C9C06A1D58A}"/>
      </w:docPartPr>
      <w:docPartBody>
        <w:p w:rsidR="00000000" w:rsidRDefault="004E117A">
          <w:pPr>
            <w:pStyle w:val="6FB9AB23A34BDD4B9143A554A7517D02"/>
          </w:pPr>
          <w:r>
            <w:rPr>
              <w:rStyle w:val="PlaceholderText"/>
            </w:rPr>
            <w:t>[Middle name]</w:t>
          </w:r>
        </w:p>
      </w:docPartBody>
    </w:docPart>
    <w:docPart>
      <w:docPartPr>
        <w:name w:val="12015AD1A633B34DBEA8C26210CD4257"/>
        <w:category>
          <w:name w:val="General"/>
          <w:gallery w:val="placeholder"/>
        </w:category>
        <w:types>
          <w:type w:val="bbPlcHdr"/>
        </w:types>
        <w:behaviors>
          <w:behavior w:val="content"/>
        </w:behaviors>
        <w:guid w:val="{F73ED069-0789-6D44-B0C9-B52A083BCBB2}"/>
      </w:docPartPr>
      <w:docPartBody>
        <w:p w:rsidR="00000000" w:rsidRDefault="004E117A">
          <w:pPr>
            <w:pStyle w:val="12015AD1A633B34DBEA8C26210CD4257"/>
          </w:pPr>
          <w:r>
            <w:rPr>
              <w:rStyle w:val="PlaceholderText"/>
            </w:rPr>
            <w:t>[Last name]</w:t>
          </w:r>
        </w:p>
      </w:docPartBody>
    </w:docPart>
    <w:docPart>
      <w:docPartPr>
        <w:name w:val="79C673AE30C8D14B882050CC52701EB7"/>
        <w:category>
          <w:name w:val="General"/>
          <w:gallery w:val="placeholder"/>
        </w:category>
        <w:types>
          <w:type w:val="bbPlcHdr"/>
        </w:types>
        <w:behaviors>
          <w:behavior w:val="content"/>
        </w:behaviors>
        <w:guid w:val="{D608D6E3-BC03-7F48-8007-D14ACE1A604F}"/>
      </w:docPartPr>
      <w:docPartBody>
        <w:p w:rsidR="00000000" w:rsidRDefault="004E117A">
          <w:pPr>
            <w:pStyle w:val="79C673AE30C8D14B882050CC52701EB7"/>
          </w:pPr>
          <w:r>
            <w:rPr>
              <w:rStyle w:val="PlaceholderText"/>
            </w:rPr>
            <w:t>[Enter your biography]</w:t>
          </w:r>
        </w:p>
      </w:docPartBody>
    </w:docPart>
    <w:docPart>
      <w:docPartPr>
        <w:name w:val="A1E404102B8242439E07B5ED06757A5E"/>
        <w:category>
          <w:name w:val="General"/>
          <w:gallery w:val="placeholder"/>
        </w:category>
        <w:types>
          <w:type w:val="bbPlcHdr"/>
        </w:types>
        <w:behaviors>
          <w:behavior w:val="content"/>
        </w:behaviors>
        <w:guid w:val="{53368FBB-26DE-EE44-AA84-47B1777E7747}"/>
      </w:docPartPr>
      <w:docPartBody>
        <w:p w:rsidR="00000000" w:rsidRDefault="004E117A">
          <w:pPr>
            <w:pStyle w:val="A1E404102B8242439E07B5ED06757A5E"/>
          </w:pPr>
          <w:r>
            <w:rPr>
              <w:rStyle w:val="PlaceholderText"/>
            </w:rPr>
            <w:t>[Enter the institution with which you are affiliated]</w:t>
          </w:r>
        </w:p>
      </w:docPartBody>
    </w:docPart>
    <w:docPart>
      <w:docPartPr>
        <w:name w:val="E5D9FE49DCB398479D010E1C811BC4A0"/>
        <w:category>
          <w:name w:val="General"/>
          <w:gallery w:val="placeholder"/>
        </w:category>
        <w:types>
          <w:type w:val="bbPlcHdr"/>
        </w:types>
        <w:behaviors>
          <w:behavior w:val="content"/>
        </w:behaviors>
        <w:guid w:val="{F07C6FC6-D391-9C45-9913-D5065F6BD770}"/>
      </w:docPartPr>
      <w:docPartBody>
        <w:p w:rsidR="00000000" w:rsidRDefault="004E117A">
          <w:pPr>
            <w:pStyle w:val="E5D9FE49DCB398479D010E1C811BC4A0"/>
          </w:pPr>
          <w:r w:rsidRPr="00EF74F7">
            <w:rPr>
              <w:b/>
              <w:color w:val="808080" w:themeColor="background1" w:themeShade="80"/>
            </w:rPr>
            <w:t>[Enter the headword for your article]</w:t>
          </w:r>
        </w:p>
      </w:docPartBody>
    </w:docPart>
    <w:docPart>
      <w:docPartPr>
        <w:name w:val="3B7510F364F2A845BC47165AA33D8D7E"/>
        <w:category>
          <w:name w:val="General"/>
          <w:gallery w:val="placeholder"/>
        </w:category>
        <w:types>
          <w:type w:val="bbPlcHdr"/>
        </w:types>
        <w:behaviors>
          <w:behavior w:val="content"/>
        </w:behaviors>
        <w:guid w:val="{560B5D00-63E0-C14F-B6E7-65A4525D3AC3}"/>
      </w:docPartPr>
      <w:docPartBody>
        <w:p w:rsidR="00000000" w:rsidRDefault="004E117A">
          <w:pPr>
            <w:pStyle w:val="3B7510F364F2A845BC47165AA33D8D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A4433574DFE9242A5938C2BC087B5BB"/>
        <w:category>
          <w:name w:val="General"/>
          <w:gallery w:val="placeholder"/>
        </w:category>
        <w:types>
          <w:type w:val="bbPlcHdr"/>
        </w:types>
        <w:behaviors>
          <w:behavior w:val="content"/>
        </w:behaviors>
        <w:guid w:val="{519F27E8-66CB-9A49-9BDB-243ED2A78FFA}"/>
      </w:docPartPr>
      <w:docPartBody>
        <w:p w:rsidR="00000000" w:rsidRDefault="004E117A">
          <w:pPr>
            <w:pStyle w:val="7A4433574DFE9242A5938C2BC087B5B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AF53CEF51290F4DA02441557E63D71D"/>
        <w:category>
          <w:name w:val="General"/>
          <w:gallery w:val="placeholder"/>
        </w:category>
        <w:types>
          <w:type w:val="bbPlcHdr"/>
        </w:types>
        <w:behaviors>
          <w:behavior w:val="content"/>
        </w:behaviors>
        <w:guid w:val="{3F07FCC7-9BC3-534B-B922-8B4AF81E012C}"/>
      </w:docPartPr>
      <w:docPartBody>
        <w:p w:rsidR="00000000" w:rsidRDefault="004E117A">
          <w:pPr>
            <w:pStyle w:val="EAF53CEF51290F4DA02441557E63D71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1A9A9E1A86FD4F8F3E4AD1EE2DF156"/>
        <w:category>
          <w:name w:val="General"/>
          <w:gallery w:val="placeholder"/>
        </w:category>
        <w:types>
          <w:type w:val="bbPlcHdr"/>
        </w:types>
        <w:behaviors>
          <w:behavior w:val="content"/>
        </w:behaviors>
        <w:guid w:val="{C6860B2A-A929-044E-824C-75508DC3DE21}"/>
      </w:docPartPr>
      <w:docPartBody>
        <w:p w:rsidR="00000000" w:rsidRDefault="004E117A">
          <w:pPr>
            <w:pStyle w:val="411A9A9E1A86FD4F8F3E4AD1EE2DF15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7432907EE46C4F860EA6726AE2850E">
    <w:name w:val="467432907EE46C4F860EA6726AE2850E"/>
  </w:style>
  <w:style w:type="paragraph" w:customStyle="1" w:styleId="5BE4059956060247A701692FAF26864E">
    <w:name w:val="5BE4059956060247A701692FAF26864E"/>
  </w:style>
  <w:style w:type="paragraph" w:customStyle="1" w:styleId="6FB9AB23A34BDD4B9143A554A7517D02">
    <w:name w:val="6FB9AB23A34BDD4B9143A554A7517D02"/>
  </w:style>
  <w:style w:type="paragraph" w:customStyle="1" w:styleId="12015AD1A633B34DBEA8C26210CD4257">
    <w:name w:val="12015AD1A633B34DBEA8C26210CD4257"/>
  </w:style>
  <w:style w:type="paragraph" w:customStyle="1" w:styleId="79C673AE30C8D14B882050CC52701EB7">
    <w:name w:val="79C673AE30C8D14B882050CC52701EB7"/>
  </w:style>
  <w:style w:type="paragraph" w:customStyle="1" w:styleId="A1E404102B8242439E07B5ED06757A5E">
    <w:name w:val="A1E404102B8242439E07B5ED06757A5E"/>
  </w:style>
  <w:style w:type="paragraph" w:customStyle="1" w:styleId="E5D9FE49DCB398479D010E1C811BC4A0">
    <w:name w:val="E5D9FE49DCB398479D010E1C811BC4A0"/>
  </w:style>
  <w:style w:type="paragraph" w:customStyle="1" w:styleId="3B7510F364F2A845BC47165AA33D8D7E">
    <w:name w:val="3B7510F364F2A845BC47165AA33D8D7E"/>
  </w:style>
  <w:style w:type="paragraph" w:customStyle="1" w:styleId="7A4433574DFE9242A5938C2BC087B5BB">
    <w:name w:val="7A4433574DFE9242A5938C2BC087B5BB"/>
  </w:style>
  <w:style w:type="paragraph" w:customStyle="1" w:styleId="EAF53CEF51290F4DA02441557E63D71D">
    <w:name w:val="EAF53CEF51290F4DA02441557E63D71D"/>
  </w:style>
  <w:style w:type="paragraph" w:customStyle="1" w:styleId="411A9A9E1A86FD4F8F3E4AD1EE2DF156">
    <w:name w:val="411A9A9E1A86FD4F8F3E4AD1EE2DF15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7432907EE46C4F860EA6726AE2850E">
    <w:name w:val="467432907EE46C4F860EA6726AE2850E"/>
  </w:style>
  <w:style w:type="paragraph" w:customStyle="1" w:styleId="5BE4059956060247A701692FAF26864E">
    <w:name w:val="5BE4059956060247A701692FAF26864E"/>
  </w:style>
  <w:style w:type="paragraph" w:customStyle="1" w:styleId="6FB9AB23A34BDD4B9143A554A7517D02">
    <w:name w:val="6FB9AB23A34BDD4B9143A554A7517D02"/>
  </w:style>
  <w:style w:type="paragraph" w:customStyle="1" w:styleId="12015AD1A633B34DBEA8C26210CD4257">
    <w:name w:val="12015AD1A633B34DBEA8C26210CD4257"/>
  </w:style>
  <w:style w:type="paragraph" w:customStyle="1" w:styleId="79C673AE30C8D14B882050CC52701EB7">
    <w:name w:val="79C673AE30C8D14B882050CC52701EB7"/>
  </w:style>
  <w:style w:type="paragraph" w:customStyle="1" w:styleId="A1E404102B8242439E07B5ED06757A5E">
    <w:name w:val="A1E404102B8242439E07B5ED06757A5E"/>
  </w:style>
  <w:style w:type="paragraph" w:customStyle="1" w:styleId="E5D9FE49DCB398479D010E1C811BC4A0">
    <w:name w:val="E5D9FE49DCB398479D010E1C811BC4A0"/>
  </w:style>
  <w:style w:type="paragraph" w:customStyle="1" w:styleId="3B7510F364F2A845BC47165AA33D8D7E">
    <w:name w:val="3B7510F364F2A845BC47165AA33D8D7E"/>
  </w:style>
  <w:style w:type="paragraph" w:customStyle="1" w:styleId="7A4433574DFE9242A5938C2BC087B5BB">
    <w:name w:val="7A4433574DFE9242A5938C2BC087B5BB"/>
  </w:style>
  <w:style w:type="paragraph" w:customStyle="1" w:styleId="EAF53CEF51290F4DA02441557E63D71D">
    <w:name w:val="EAF53CEF51290F4DA02441557E63D71D"/>
  </w:style>
  <w:style w:type="paragraph" w:customStyle="1" w:styleId="411A9A9E1A86FD4F8F3E4AD1EE2DF156">
    <w:name w:val="411A9A9E1A86FD4F8F3E4AD1EE2DF1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Bad56</b:Tag>
    <b:SourceType>Book</b:SourceType>
    <b:Guid>{48FD6D4B-74A9-204D-BED7-B9435703F3C0}</b:Guid>
    <b:Author>
      <b:Author>
        <b:NameList>
          <b:Person>
            <b:Last>Badt</b:Last>
            <b:First>Kurt</b:First>
          </b:Person>
        </b:NameList>
      </b:Author>
    </b:Author>
    <b:Title>Die Kunst Cézannes</b:Title>
    <b:Publisher>Prestel</b:Publisher>
    <b:Year>1956</b:Year>
    <b:RefOrder>1</b:RefOrder>
  </b:Source>
  <b:Source>
    <b:Tag>Cac96</b:Tag>
    <b:SourceType>Book</b:SourceType>
    <b:Guid>{D026923D-77FD-A34E-9E57-9BF388B72707}</b:Guid>
    <b:Author>
      <b:Author>
        <b:NameList>
          <b:Person>
            <b:Last>Cachin</b:Last>
            <b:First>Françoise</b:First>
            <b:Middle>et al.</b:Middle>
          </b:Person>
        </b:NameList>
      </b:Author>
    </b:Author>
    <b:Title>Cézanne</b:Title>
    <b:Publisher>Philadelphia Museum of Art</b:Publisher>
    <b:Year>1996</b:Year>
    <b:RefOrder>2</b:RefOrder>
  </b:Source>
  <b:Source>
    <b:Tag>Dor78</b:Tag>
    <b:SourceType>Book</b:SourceType>
    <b:Guid>{77DD8F90-F3A6-1342-945A-38BC0EF41440}</b:Guid>
    <b:Title>Conversations avec Cézanne</b:Title>
    <b:Publisher>Macula</b:Publisher>
    <b:Year>1978</b:Year>
    <b:Author>
      <b:Editor>
        <b:NameList>
          <b:Person>
            <b:Last>Doran</b:Last>
            <b:First>P.</b:First>
            <b:Middle>Michael</b:Middle>
          </b:Person>
        </b:NameList>
      </b:Editor>
    </b:Author>
    <b:RefOrder>3</b:RefOrder>
  </b:Source>
  <b:Source>
    <b:Tag>Rew78</b:Tag>
    <b:SourceType>Book</b:SourceType>
    <b:Guid>{425F4ECE-BD42-D243-B461-D122F5528794}</b:Guid>
    <b:Author>
      <b:Author>
        <b:NameList>
          <b:Person>
            <b:Last>Rewald</b:Last>
            <b:First>John</b:First>
          </b:Person>
        </b:NameList>
      </b:Author>
    </b:Author>
    <b:Title>Cézanne: A Biography</b:Title>
    <b:Publisher>Harry N. Abrams</b:Publisher>
    <b:Year>1978</b:Year>
    <b:RefOrder>4</b:RefOrder>
  </b:Source>
  <b:Source>
    <b:Tag>Sch52</b:Tag>
    <b:SourceType>Book</b:SourceType>
    <b:Guid>{D6B8EDC8-47A3-864D-9C6A-FC9D21B0BC42}</b:Guid>
    <b:Author>
      <b:Author>
        <b:NameList>
          <b:Person>
            <b:Last>Schapiro</b:Last>
            <b:First>Meyer</b:First>
          </b:Person>
        </b:NameList>
      </b:Author>
    </b:Author>
    <b:Title>Paul Cézanne</b:Title>
    <b:Publisher>Abrams</b:Publisher>
    <b:Year>1952</b:Year>
    <b:RefOrder>5</b:RefOrder>
  </b:Source>
</b:Sources>
</file>

<file path=customXml/itemProps1.xml><?xml version="1.0" encoding="utf-8"?>
<ds:datastoreItem xmlns:ds="http://schemas.openxmlformats.org/officeDocument/2006/customXml" ds:itemID="{8D2A8912-F3F6-9241-A086-437FE52FA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780</Words>
  <Characters>4452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2016-01-11T18:26:00Z</dcterms:created>
  <dcterms:modified xsi:type="dcterms:W3CDTF">2016-01-11T18:40:00Z</dcterms:modified>
</cp:coreProperties>
</file>