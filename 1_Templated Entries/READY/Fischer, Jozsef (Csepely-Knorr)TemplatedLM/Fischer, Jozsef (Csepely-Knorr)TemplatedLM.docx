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9D5F2C6" w14:textId="77777777" w:rsidTr="00922950">
        <w:tc>
          <w:tcPr>
            <w:tcW w:w="491" w:type="dxa"/>
            <w:vMerge w:val="restart"/>
            <w:shd w:val="clear" w:color="auto" w:fill="A6A6A6" w:themeFill="background1" w:themeFillShade="A6"/>
            <w:textDirection w:val="btLr"/>
          </w:tcPr>
          <w:p w14:paraId="16A219E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18B7358F0B68746AE8D00C2AB18DF64"/>
            </w:placeholder>
            <w:showingPlcHdr/>
            <w:dropDownList>
              <w:listItem w:displayText="Dr." w:value="Dr."/>
              <w:listItem w:displayText="Prof." w:value="Prof."/>
            </w:dropDownList>
          </w:sdtPr>
          <w:sdtEndPr/>
          <w:sdtContent>
            <w:tc>
              <w:tcPr>
                <w:tcW w:w="1259" w:type="dxa"/>
              </w:tcPr>
              <w:p w14:paraId="63C9AE2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3D8447BC9109E4E930BF93E9DB92419"/>
            </w:placeholder>
            <w:text/>
          </w:sdtPr>
          <w:sdtEndPr/>
          <w:sdtContent>
            <w:tc>
              <w:tcPr>
                <w:tcW w:w="2073" w:type="dxa"/>
              </w:tcPr>
              <w:p w14:paraId="4B2B7CA0" w14:textId="77777777" w:rsidR="00B574C9" w:rsidRDefault="00B43FCF" w:rsidP="00B43FCF">
                <w:r>
                  <w:t>Luca</w:t>
                </w:r>
              </w:p>
            </w:tc>
          </w:sdtContent>
        </w:sdt>
        <w:sdt>
          <w:sdtPr>
            <w:alias w:val="Middle name"/>
            <w:tag w:val="authorMiddleName"/>
            <w:id w:val="-2076034781"/>
            <w:placeholder>
              <w:docPart w:val="52BE4F8BA8540347809D6D87EF2C2D15"/>
            </w:placeholder>
            <w:showingPlcHdr/>
            <w:text/>
          </w:sdtPr>
          <w:sdtEndPr/>
          <w:sdtContent>
            <w:tc>
              <w:tcPr>
                <w:tcW w:w="2551" w:type="dxa"/>
              </w:tcPr>
              <w:p w14:paraId="5E58F5EB" w14:textId="77777777" w:rsidR="00B574C9" w:rsidRDefault="00B43FCF" w:rsidP="00B43FCF">
                <w:r>
                  <w:rPr>
                    <w:rStyle w:val="PlaceholderText"/>
                  </w:rPr>
                  <w:t>[Middle name]</w:t>
                </w:r>
              </w:p>
            </w:tc>
          </w:sdtContent>
        </w:sdt>
        <w:sdt>
          <w:sdtPr>
            <w:alias w:val="Last name"/>
            <w:tag w:val="authorLastName"/>
            <w:id w:val="-1088529830"/>
            <w:placeholder>
              <w:docPart w:val="C4FB52E7D6181A4D8A7FD455C79BD826"/>
            </w:placeholder>
            <w:text/>
          </w:sdtPr>
          <w:sdtEndPr/>
          <w:sdtContent>
            <w:tc>
              <w:tcPr>
                <w:tcW w:w="2642" w:type="dxa"/>
              </w:tcPr>
              <w:p w14:paraId="15DF1283" w14:textId="77777777" w:rsidR="00B574C9" w:rsidRDefault="00B43FCF" w:rsidP="00B43FCF">
                <w:r>
                  <w:t>Csepely-Knorr</w:t>
                </w:r>
              </w:p>
            </w:tc>
          </w:sdtContent>
        </w:sdt>
      </w:tr>
      <w:tr w:rsidR="00B574C9" w14:paraId="48094442" w14:textId="77777777" w:rsidTr="001A6A06">
        <w:trPr>
          <w:trHeight w:val="986"/>
        </w:trPr>
        <w:tc>
          <w:tcPr>
            <w:tcW w:w="491" w:type="dxa"/>
            <w:vMerge/>
            <w:shd w:val="clear" w:color="auto" w:fill="A6A6A6" w:themeFill="background1" w:themeFillShade="A6"/>
          </w:tcPr>
          <w:p w14:paraId="0FCF5ED7" w14:textId="77777777" w:rsidR="00B574C9" w:rsidRPr="001A6A06" w:rsidRDefault="00B574C9" w:rsidP="00CF1542">
            <w:pPr>
              <w:jc w:val="center"/>
              <w:rPr>
                <w:b/>
                <w:color w:val="FFFFFF" w:themeColor="background1"/>
              </w:rPr>
            </w:pPr>
          </w:p>
        </w:tc>
        <w:sdt>
          <w:sdtPr>
            <w:alias w:val="Biography"/>
            <w:tag w:val="authorBiography"/>
            <w:id w:val="938807824"/>
            <w:placeholder>
              <w:docPart w:val="C751C61278F7A94D9500BB65969FBE5C"/>
            </w:placeholder>
            <w:showingPlcHdr/>
          </w:sdtPr>
          <w:sdtEndPr/>
          <w:sdtContent>
            <w:tc>
              <w:tcPr>
                <w:tcW w:w="8525" w:type="dxa"/>
                <w:gridSpan w:val="4"/>
              </w:tcPr>
              <w:p w14:paraId="21760778" w14:textId="77777777" w:rsidR="00B574C9" w:rsidRDefault="00B574C9" w:rsidP="00922950">
                <w:r>
                  <w:rPr>
                    <w:rStyle w:val="PlaceholderText"/>
                  </w:rPr>
                  <w:t>[Enter your biography]</w:t>
                </w:r>
              </w:p>
            </w:tc>
          </w:sdtContent>
        </w:sdt>
      </w:tr>
      <w:tr w:rsidR="00B574C9" w14:paraId="691A0987" w14:textId="77777777" w:rsidTr="001A6A06">
        <w:trPr>
          <w:trHeight w:val="986"/>
        </w:trPr>
        <w:tc>
          <w:tcPr>
            <w:tcW w:w="491" w:type="dxa"/>
            <w:vMerge/>
            <w:shd w:val="clear" w:color="auto" w:fill="A6A6A6" w:themeFill="background1" w:themeFillShade="A6"/>
          </w:tcPr>
          <w:p w14:paraId="268C84A0" w14:textId="77777777" w:rsidR="00B574C9" w:rsidRPr="001A6A06" w:rsidRDefault="00B574C9" w:rsidP="00CF1542">
            <w:pPr>
              <w:jc w:val="center"/>
              <w:rPr>
                <w:b/>
                <w:color w:val="FFFFFF" w:themeColor="background1"/>
              </w:rPr>
            </w:pPr>
          </w:p>
        </w:tc>
        <w:sdt>
          <w:sdtPr>
            <w:alias w:val="Affiliation"/>
            <w:tag w:val="affiliation"/>
            <w:id w:val="2012937915"/>
            <w:placeholder>
              <w:docPart w:val="8740116B31334940819A8692C572F505"/>
            </w:placeholder>
            <w:text/>
          </w:sdtPr>
          <w:sdtEndPr/>
          <w:sdtContent>
            <w:tc>
              <w:tcPr>
                <w:tcW w:w="8525" w:type="dxa"/>
                <w:gridSpan w:val="4"/>
              </w:tcPr>
              <w:p w14:paraId="77C8B022" w14:textId="77777777" w:rsidR="00B574C9" w:rsidRDefault="00B43FCF" w:rsidP="00B43FCF">
                <w:r>
                  <w:t>Manchester School of Architecture</w:t>
                </w:r>
              </w:p>
            </w:tc>
          </w:sdtContent>
        </w:sdt>
      </w:tr>
    </w:tbl>
    <w:p w14:paraId="26EC5F9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486903" w14:textId="77777777" w:rsidTr="00244BB0">
        <w:tc>
          <w:tcPr>
            <w:tcW w:w="9016" w:type="dxa"/>
            <w:shd w:val="clear" w:color="auto" w:fill="A6A6A6" w:themeFill="background1" w:themeFillShade="A6"/>
            <w:tcMar>
              <w:top w:w="113" w:type="dxa"/>
              <w:bottom w:w="113" w:type="dxa"/>
            </w:tcMar>
          </w:tcPr>
          <w:p w14:paraId="551B7AF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4738E40" w14:textId="77777777" w:rsidTr="003F0D73">
        <w:sdt>
          <w:sdtPr>
            <w:rPr>
              <w:rFonts w:ascii="Calibri" w:hAnsi="Calibri"/>
              <w:b/>
            </w:rPr>
            <w:alias w:val="Article headword"/>
            <w:tag w:val="articleHeadword"/>
            <w:id w:val="-361440020"/>
            <w:placeholder>
              <w:docPart w:val="53AB0548A7671342922F8BC367FB5DA4"/>
            </w:placeholder>
            <w:text/>
          </w:sdtPr>
          <w:sdtEndPr/>
          <w:sdtContent>
            <w:tc>
              <w:tcPr>
                <w:tcW w:w="9016" w:type="dxa"/>
                <w:tcMar>
                  <w:top w:w="113" w:type="dxa"/>
                  <w:bottom w:w="113" w:type="dxa"/>
                </w:tcMar>
              </w:tcPr>
              <w:p w14:paraId="66F15C6C" w14:textId="77777777" w:rsidR="003F0D73" w:rsidRPr="00FB589A" w:rsidRDefault="00B43FCF" w:rsidP="00B43FCF">
                <w:pPr>
                  <w:rPr>
                    <w:b/>
                  </w:rPr>
                </w:pPr>
                <w:r w:rsidRPr="00B43FCF">
                  <w:rPr>
                    <w:rFonts w:ascii="Calibri" w:hAnsi="Calibri"/>
                    <w:b/>
                  </w:rPr>
                  <w:t>Fischer, Jó</w:t>
                </w:r>
                <w:r>
                  <w:rPr>
                    <w:rFonts w:ascii="Calibri" w:hAnsi="Calibri"/>
                    <w:b/>
                  </w:rPr>
                  <w:t>zsef (1901-1995)</w:t>
                </w:r>
              </w:p>
            </w:tc>
          </w:sdtContent>
        </w:sdt>
      </w:tr>
      <w:tr w:rsidR="00464699" w14:paraId="56827B0E" w14:textId="77777777" w:rsidTr="007821B0">
        <w:sdt>
          <w:sdtPr>
            <w:alias w:val="Variant headwords"/>
            <w:tag w:val="variantHeadwords"/>
            <w:id w:val="173464402"/>
            <w:placeholder>
              <w:docPart w:val="AD67750D9AC38D498E7459F4DE917275"/>
            </w:placeholder>
            <w:showingPlcHdr/>
          </w:sdtPr>
          <w:sdtEndPr/>
          <w:sdtContent>
            <w:tc>
              <w:tcPr>
                <w:tcW w:w="9016" w:type="dxa"/>
                <w:tcMar>
                  <w:top w:w="113" w:type="dxa"/>
                  <w:bottom w:w="113" w:type="dxa"/>
                </w:tcMar>
              </w:tcPr>
              <w:p w14:paraId="702500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DAF1410" w14:textId="77777777" w:rsidTr="003F0D73">
        <w:sdt>
          <w:sdtPr>
            <w:alias w:val="Abstract"/>
            <w:tag w:val="abstract"/>
            <w:id w:val="-635871867"/>
            <w:placeholder>
              <w:docPart w:val="844F67FCA68537438EB2C246C11CC4EA"/>
            </w:placeholder>
          </w:sdtPr>
          <w:sdtEndPr/>
          <w:sdtContent>
            <w:tc>
              <w:tcPr>
                <w:tcW w:w="9016" w:type="dxa"/>
                <w:tcMar>
                  <w:top w:w="113" w:type="dxa"/>
                  <w:bottom w:w="113" w:type="dxa"/>
                </w:tcMar>
              </w:tcPr>
              <w:p w14:paraId="66B7A12C" w14:textId="79A85E36" w:rsidR="00E85A05" w:rsidRDefault="00533389" w:rsidP="00E85A05">
                <w:r w:rsidRPr="00533389">
                  <w:t xml:space="preserve">József Fischer was a prolific designer of mid-war Hungarian modernist architecture, and alongside Farkas Molnár, he was also a highly active and important member of the Hungarian section of the CONGRÈS INTERNATIONAUX D’ARCHITECTURE MODERNE (CIAM). He started studying architecture at college and enrolled at the Hungarian Academy of Crafts, but later had to leave it for financial reasons. He started his own practice in 1930 with his wife Eszter Pécsi who was the first Hungarian female engineer, and also an internationally recognised structural engineer. </w:t>
                </w:r>
              </w:p>
            </w:tc>
          </w:sdtContent>
        </w:sdt>
      </w:tr>
      <w:tr w:rsidR="003F0D73" w14:paraId="47146A71" w14:textId="77777777" w:rsidTr="003F0D73">
        <w:sdt>
          <w:sdtPr>
            <w:alias w:val="Article text"/>
            <w:tag w:val="articleText"/>
            <w:id w:val="634067588"/>
            <w:placeholder>
              <w:docPart w:val="365C4C92AF0913469B47A614B4820BF9"/>
            </w:placeholder>
          </w:sdtPr>
          <w:sdtEndPr/>
          <w:sdtContent>
            <w:tc>
              <w:tcPr>
                <w:tcW w:w="9016" w:type="dxa"/>
                <w:tcMar>
                  <w:top w:w="113" w:type="dxa"/>
                  <w:bottom w:w="113" w:type="dxa"/>
                </w:tcMar>
              </w:tcPr>
              <w:p w14:paraId="30A1860D" w14:textId="7EFA0FE1" w:rsidR="0089693A" w:rsidRDefault="00B43FCF" w:rsidP="00B43FCF">
                <w:r w:rsidRPr="00B43FCF">
                  <w:t xml:space="preserve">József Fischer was a prolific designer of mid-war Hungarian modernist architecture, and alongside Farkas Molnár, he was also a highly active and important member of the Hungarian section of the CONGRÈS INTERNATIONAUX D’ARCHITECTURE MODERNE (CIAM). </w:t>
                </w:r>
              </w:p>
              <w:p w14:paraId="3FA06B34" w14:textId="77777777" w:rsidR="0089693A" w:rsidRDefault="0089693A" w:rsidP="00B43FCF"/>
              <w:p w14:paraId="083D7280" w14:textId="77777777" w:rsidR="0089693A" w:rsidRDefault="0089693A" w:rsidP="0089693A">
                <w:pPr>
                  <w:keepNext/>
                </w:pPr>
                <w:r>
                  <w:t>File</w:t>
                </w:r>
                <w:proofErr w:type="gramStart"/>
                <w:r>
                  <w:t>:</w:t>
                </w:r>
                <w:r w:rsidRPr="0089693A">
                  <w:t>JozsefFischer</w:t>
                </w:r>
                <w:proofErr w:type="gramEnd"/>
                <w:r w:rsidRPr="0089693A">
                  <w:t xml:space="preserve">_portrait.jpg </w:t>
                </w:r>
              </w:p>
              <w:p w14:paraId="385E4C5A" w14:textId="77777777" w:rsidR="0089693A" w:rsidRDefault="0089693A" w:rsidP="0089693A">
                <w:pPr>
                  <w:pStyle w:val="Caption"/>
                </w:pPr>
                <w:r>
                  <w:t xml:space="preserve">Figure </w:t>
                </w:r>
                <w:r w:rsidR="00533389">
                  <w:fldChar w:fldCharType="begin"/>
                </w:r>
                <w:r w:rsidR="00533389">
                  <w:instrText xml:space="preserve"> SEQ Figure \* ARABIC </w:instrText>
                </w:r>
                <w:r w:rsidR="00533389">
                  <w:fldChar w:fldCharType="separate"/>
                </w:r>
                <w:r w:rsidR="00533389">
                  <w:rPr>
                    <w:noProof/>
                  </w:rPr>
                  <w:t>1</w:t>
                </w:r>
                <w:r w:rsidR="00533389">
                  <w:rPr>
                    <w:noProof/>
                  </w:rPr>
                  <w:fldChar w:fldCharType="end"/>
                </w:r>
                <w:r w:rsidRPr="0089693A">
                  <w:t>József Fischer</w:t>
                </w:r>
              </w:p>
              <w:p w14:paraId="14A3E6D9" w14:textId="77777777" w:rsidR="0089693A" w:rsidRPr="0089693A" w:rsidRDefault="0089693A" w:rsidP="0089693A">
                <w:r>
                  <w:t xml:space="preserve">Source: </w:t>
                </w:r>
                <w:hyperlink r:id="rId9" w:history="1">
                  <w:r w:rsidRPr="0089693A">
                    <w:rPr>
                      <w:rStyle w:val="Hyperlink"/>
                    </w:rPr>
                    <w:t>http://archivum.epiteszforum.hu/holmi_detailed.php?mhmid=637</w:t>
                  </w:r>
                </w:hyperlink>
              </w:p>
              <w:p w14:paraId="6EDBD79D" w14:textId="77777777" w:rsidR="0089693A" w:rsidRDefault="0089693A" w:rsidP="0089693A"/>
              <w:p w14:paraId="02EB9880" w14:textId="77777777" w:rsidR="00B43FCF" w:rsidRPr="00B43FCF" w:rsidRDefault="00B43FCF" w:rsidP="0089693A">
                <w:r w:rsidRPr="00B43FCF">
                  <w:t xml:space="preserve">He started studying architecture at college and enrolled at the Hungarian Academy of Crafts, but later had to leave it for financial reasons. He started his own practice in 1930 with his wife Eszter Pécsi who was the first Hungarian female engineer, and also an internationally recognised structural engineer. </w:t>
                </w:r>
              </w:p>
              <w:p w14:paraId="234620B9" w14:textId="77777777" w:rsidR="00B43FCF" w:rsidRPr="00B43FCF" w:rsidRDefault="00B43FCF" w:rsidP="00B43FCF"/>
              <w:p w14:paraId="546211DB" w14:textId="77777777" w:rsidR="00B43FCF" w:rsidRPr="00B43FCF" w:rsidRDefault="00B43FCF" w:rsidP="00B43FCF">
                <w:r w:rsidRPr="00B43FCF">
                  <w:t xml:space="preserve">Fischer was highly influenced by the achievements of socially conscious architecture, the housing programmes of the social-democratic Vienna, and the principles of the BAUHAUS. He remained a propagator of social aspects of architecture throughout his life, and remained an active member of the social-democratic party. </w:t>
                </w:r>
              </w:p>
              <w:p w14:paraId="5153D553" w14:textId="77777777" w:rsidR="00B43FCF" w:rsidRPr="00B43FCF" w:rsidRDefault="00B43FCF" w:rsidP="00B43FCF"/>
              <w:p w14:paraId="182BB808" w14:textId="77777777" w:rsidR="00B43FCF" w:rsidRPr="00B43FCF" w:rsidRDefault="00B43FCF" w:rsidP="00B43FCF">
                <w:r w:rsidRPr="00B43FCF">
                  <w:t xml:space="preserve">Among his economical, but </w:t>
                </w:r>
                <w:proofErr w:type="gramStart"/>
                <w:r w:rsidRPr="00B43FCF">
                  <w:t>sometimes rigid</w:t>
                </w:r>
                <w:proofErr w:type="gramEnd"/>
                <w:r w:rsidRPr="00B43FCF">
                  <w:t xml:space="preserve"> early modernist villas, the Hoffmann Villa was published as “Home of the Month” in the </w:t>
                </w:r>
                <w:r w:rsidRPr="00B43FCF">
                  <w:rPr>
                    <w:i/>
                  </w:rPr>
                  <w:t>Architectural Review</w:t>
                </w:r>
                <w:r w:rsidRPr="00B43FCF">
                  <w:t xml:space="preserve"> in 1935 and in the journal </w:t>
                </w:r>
                <w:r w:rsidRPr="00B43FCF">
                  <w:rPr>
                    <w:i/>
                  </w:rPr>
                  <w:t>Decoration</w:t>
                </w:r>
                <w:r w:rsidRPr="00B43FCF">
                  <w:t xml:space="preserve"> in February, 1936. By the end of the decade his buildings had become more influenced by the decorative industrial arts, such as the Villa Járitz or the Hotel Gyopár and Hotel Rege on the Buda hills. He was part of the architectural team that designed the so-called OTI (Országos Társdalambiztosító Intézet) apartment blocks in Budapest in 1934, an alternative, modernist version of a block of flats for the capital. </w:t>
                </w:r>
              </w:p>
              <w:p w14:paraId="603FCD71" w14:textId="77777777" w:rsidR="00B43FCF" w:rsidRPr="00B43FCF" w:rsidRDefault="00B43FCF" w:rsidP="00B43FCF"/>
              <w:p w14:paraId="0AB94D48" w14:textId="77777777" w:rsidR="00B43FCF" w:rsidRPr="00B43FCF" w:rsidRDefault="00B43FCF" w:rsidP="00B43FCF">
                <w:r w:rsidRPr="00B43FCF">
                  <w:t xml:space="preserve">For a short period between 1934 and 1935 he collaborated with FARKAS MOLNÁR and MARCEL </w:t>
                </w:r>
                <w:r w:rsidRPr="00B43FCF">
                  <w:lastRenderedPageBreak/>
                  <w:t>BREUER. The success of the cooperation was marked by a winning entry to the architectural competition for the area and pavilions of the Budapest International Fair in 1934. Fischer also cooperated with Molnár on the buildings of the Workers Hospital of the National Insurance Company (Országos Társdalambiztosító Intézet) in Pestújhely, Budapest.</w:t>
                </w:r>
              </w:p>
              <w:p w14:paraId="01D685D9" w14:textId="77777777" w:rsidR="00B43FCF" w:rsidRPr="00B43FCF" w:rsidRDefault="00B43FCF" w:rsidP="00B43FCF"/>
              <w:p w14:paraId="1DD97C46" w14:textId="77777777" w:rsidR="00B43FCF" w:rsidRPr="00B43FCF" w:rsidRDefault="00B43FCF" w:rsidP="00B43FCF">
                <w:r w:rsidRPr="00B43FCF">
                  <w:t>After the Second World War, between 1945 and 1948 Fischer became responsible for the re-building of the capital and was appointed president of the Budapest Board of Works. He directed the planning process of the Greater-Budapest regulation plan in 1946, which shows the influence of and a similar thinking to Abercrombie’s Greater London plan. In 1947 Fischer presented the plan during the 5</w:t>
                </w:r>
                <w:r w:rsidRPr="00B43FCF">
                  <w:rPr>
                    <w:vertAlign w:val="superscript"/>
                  </w:rPr>
                  <w:t>th</w:t>
                </w:r>
                <w:r w:rsidRPr="00B43FCF">
                  <w:t xml:space="preserve"> Congress of CIAM. </w:t>
                </w:r>
              </w:p>
              <w:p w14:paraId="3B8143E0" w14:textId="77777777" w:rsidR="00B43FCF" w:rsidRPr="00B43FCF" w:rsidRDefault="00B43FCF" w:rsidP="00B43FCF"/>
              <w:p w14:paraId="6915CCED" w14:textId="77777777" w:rsidR="00B43FCF" w:rsidRDefault="00B43FCF" w:rsidP="00B43FCF">
                <w:r w:rsidRPr="00B43FCF">
                  <w:t xml:space="preserve">After the dissolution of the Budapest Board of Works, Fischer worked for the Budapest City Planning Office (BUVÁTI) and directed renovation works in Budapest. As he did not have a University degree, he was deprived of independent architectural works. His wife </w:t>
                </w:r>
                <w:proofErr w:type="gramStart"/>
                <w:r w:rsidRPr="00B43FCF">
                  <w:t>emigrated</w:t>
                </w:r>
                <w:proofErr w:type="gramEnd"/>
                <w:r w:rsidRPr="00B43FCF">
                  <w:t xml:space="preserve"> to the USA in 1958 and Fischer was allowed to follow her in 1964. He died in Budapest in 2005. </w:t>
                </w:r>
              </w:p>
              <w:p w14:paraId="11E44C49" w14:textId="77777777" w:rsidR="00533389" w:rsidRDefault="00533389" w:rsidP="00B43FCF"/>
              <w:p w14:paraId="2852177D" w14:textId="011F40CD" w:rsidR="00533389" w:rsidRPr="00533389" w:rsidRDefault="00533389" w:rsidP="00533389">
                <w:pPr>
                  <w:keepNext/>
                </w:pPr>
                <w:r>
                  <w:t>File:</w:t>
                </w:r>
                <w:r w:rsidRPr="00533389">
                  <w:t>OTIApartmentBlocks.jpg</w:t>
                </w:r>
              </w:p>
              <w:p w14:paraId="56FA13DD" w14:textId="093A3FD2" w:rsidR="00533389" w:rsidRPr="00533389" w:rsidRDefault="00533389" w:rsidP="00533389">
                <w:pPr>
                  <w:pStyle w:val="Caption"/>
                </w:pPr>
                <w:r w:rsidRPr="00533389">
                  <w:t xml:space="preserve">Figure </w:t>
                </w:r>
                <w:fldSimple w:instr=" SEQ Figure \* ARABIC ">
                  <w:r>
                    <w:rPr>
                      <w:noProof/>
                    </w:rPr>
                    <w:t>2</w:t>
                  </w:r>
                </w:fldSimple>
                <w:r w:rsidRPr="00533389">
                  <w:t xml:space="preserve">OTI Apartment Blocks, Budapest, 1934. Bertalan Árkay, Sándor Faragó, József Fischer, Károly Heysa, Pál Ligeti, Farkas Molnár, Móric Pogány, Gábor Presich, Mihály Vadász </w:t>
                </w:r>
              </w:p>
              <w:p w14:paraId="03B88B82" w14:textId="6330249F" w:rsidR="00533389" w:rsidRPr="00533389" w:rsidRDefault="00533389" w:rsidP="00533389">
                <w:r w:rsidRPr="00533389">
                  <w:t xml:space="preserve">Source: </w:t>
                </w:r>
                <w:hyperlink r:id="rId10" w:history="1">
                  <w:r w:rsidRPr="00533389">
                    <w:rPr>
                      <w:rStyle w:val="Hyperlink"/>
                    </w:rPr>
                    <w:t>http://php52.epiteszforum.hu/files/imagelist/fry6g2_1.jpg</w:t>
                  </w:r>
                </w:hyperlink>
              </w:p>
              <w:p w14:paraId="40457229" w14:textId="77777777" w:rsidR="00533389" w:rsidRPr="00533389" w:rsidRDefault="00533389" w:rsidP="00B43FCF"/>
              <w:p w14:paraId="6BDA69B6" w14:textId="652850F6" w:rsidR="00533389" w:rsidRPr="00533389" w:rsidRDefault="00533389" w:rsidP="00533389">
                <w:pPr>
                  <w:keepNext/>
                </w:pPr>
                <w:r w:rsidRPr="00533389">
                  <w:t>File</w:t>
                </w:r>
                <w:proofErr w:type="gramStart"/>
                <w:r w:rsidRPr="00533389">
                  <w:t>:VillaHoffmann.jpg</w:t>
                </w:r>
                <w:proofErr w:type="gramEnd"/>
              </w:p>
              <w:p w14:paraId="1FBED692" w14:textId="0F0305EB" w:rsidR="00533389" w:rsidRPr="00533389" w:rsidRDefault="00533389" w:rsidP="00533389">
                <w:pPr>
                  <w:pStyle w:val="Caption"/>
                </w:pPr>
                <w:r w:rsidRPr="00533389">
                  <w:t xml:space="preserve">Figure </w:t>
                </w:r>
                <w:fldSimple w:instr=" SEQ Figure \* ARABIC ">
                  <w:r>
                    <w:rPr>
                      <w:noProof/>
                    </w:rPr>
                    <w:t>3</w:t>
                  </w:r>
                </w:fldSimple>
                <w:r w:rsidRPr="00533389">
                  <w:t>Villa Hoffmann, 1933-34</w:t>
                </w:r>
                <w:r w:rsidRPr="00533389">
                  <w:rPr>
                    <w:b w:val="0"/>
                  </w:rPr>
                  <w:t xml:space="preserve">. </w:t>
                </w:r>
                <w:r w:rsidRPr="00533389">
                  <w:t xml:space="preserve">Copyright: E. Sípos </w:t>
                </w:r>
              </w:p>
              <w:p w14:paraId="773A73C8" w14:textId="6A71A689" w:rsidR="00533389" w:rsidRPr="00533389" w:rsidRDefault="00533389" w:rsidP="00533389">
                <w:pPr>
                  <w:rPr>
                    <w:b/>
                  </w:rPr>
                </w:pPr>
                <w:r w:rsidRPr="00533389">
                  <w:t>Source:</w:t>
                </w:r>
                <w:r w:rsidRPr="00533389">
                  <w:rPr>
                    <w:b/>
                  </w:rPr>
                  <w:t xml:space="preserve"> </w:t>
                </w:r>
                <w:hyperlink r:id="rId11" w:history="1">
                  <w:r w:rsidRPr="0065767D">
                    <w:rPr>
                      <w:rStyle w:val="Hyperlink"/>
                    </w:rPr>
                    <w:t>http://static.nol.hu/media/picture/71/03/10/000100371-5819-330.jpg</w:t>
                  </w:r>
                </w:hyperlink>
                <w:r>
                  <w:t xml:space="preserve"> </w:t>
                </w:r>
              </w:p>
              <w:p w14:paraId="2E6FE1A7" w14:textId="77777777" w:rsidR="00533389" w:rsidRDefault="00533389" w:rsidP="00533389">
                <w:pPr>
                  <w:rPr>
                    <w:lang w:val="en-US"/>
                  </w:rPr>
                </w:pPr>
              </w:p>
              <w:p w14:paraId="6826721E" w14:textId="58BB08FA" w:rsidR="00533389" w:rsidRPr="00533389" w:rsidRDefault="00533389" w:rsidP="00533389">
                <w:pPr>
                  <w:keepNext/>
                </w:pPr>
                <w:r>
                  <w:rPr>
                    <w:lang w:val="en-US"/>
                  </w:rPr>
                  <w:t>File</w:t>
                </w:r>
                <w:proofErr w:type="gramStart"/>
                <w:r>
                  <w:rPr>
                    <w:lang w:val="en-US"/>
                  </w:rPr>
                  <w:t>:VillaJaritz.jpg</w:t>
                </w:r>
                <w:proofErr w:type="gramEnd"/>
              </w:p>
              <w:p w14:paraId="449FF413" w14:textId="09C6061C" w:rsidR="00533389" w:rsidRPr="00533389" w:rsidRDefault="00533389" w:rsidP="00533389">
                <w:pPr>
                  <w:pStyle w:val="Caption"/>
                </w:pPr>
                <w:r>
                  <w:t xml:space="preserve">Figure </w:t>
                </w:r>
                <w:fldSimple w:instr=" SEQ Figure \* ARABIC ">
                  <w:r>
                    <w:rPr>
                      <w:noProof/>
                    </w:rPr>
                    <w:t>4</w:t>
                  </w:r>
                </w:fldSimple>
                <w:r w:rsidRPr="00533389">
                  <w:t xml:space="preserve">Villa Járitz 1941-42Copyright: Forster Gyula Nemzeti Örökséggazdálkodási </w:t>
                </w:r>
                <w:r w:rsidRPr="00533389">
                  <w:br/>
                  <w:t xml:space="preserve">és Szolgáltatási Központ </w:t>
                </w:r>
              </w:p>
              <w:p w14:paraId="47634A74" w14:textId="3C683FF8" w:rsidR="00533389" w:rsidRPr="00533389" w:rsidRDefault="00533389" w:rsidP="00533389">
                <w:r>
                  <w:t xml:space="preserve">Source: </w:t>
                </w:r>
                <w:hyperlink r:id="rId12" w:history="1">
                  <w:r w:rsidRPr="0065767D">
                    <w:rPr>
                      <w:rStyle w:val="Hyperlink"/>
                    </w:rPr>
                    <w:t>http://egykor.hu/images/2010/original/budapest-jaritz-villa.jpg</w:t>
                  </w:r>
                </w:hyperlink>
                <w:r>
                  <w:t xml:space="preserve"> </w:t>
                </w:r>
              </w:p>
              <w:p w14:paraId="472C1DE8" w14:textId="77777777" w:rsidR="00533389" w:rsidRPr="00533389" w:rsidRDefault="00533389" w:rsidP="00533389"/>
              <w:p w14:paraId="2098FC0F" w14:textId="28EB8F9E" w:rsidR="00533389" w:rsidRPr="00533389" w:rsidRDefault="00533389" w:rsidP="00533389">
                <w:pPr>
                  <w:keepNext/>
                </w:pPr>
                <w:r>
                  <w:t>File</w:t>
                </w:r>
                <w:proofErr w:type="gramStart"/>
                <w:r>
                  <w:t>:Hotel</w:t>
                </w:r>
                <w:proofErr w:type="gramEnd"/>
                <w:r>
                  <w:t>_Gyopar.jpg</w:t>
                </w:r>
              </w:p>
              <w:p w14:paraId="280A994E" w14:textId="15FFD94A" w:rsidR="00533389" w:rsidRPr="00533389" w:rsidRDefault="00533389" w:rsidP="00533389">
                <w:pPr>
                  <w:pStyle w:val="Caption"/>
                </w:pPr>
                <w:r>
                  <w:t xml:space="preserve">Figure </w:t>
                </w:r>
                <w:fldSimple w:instr=" SEQ Figure \* ARABIC ">
                  <w:r>
                    <w:rPr>
                      <w:noProof/>
                    </w:rPr>
                    <w:t>5</w:t>
                  </w:r>
                </w:fldSimple>
                <w:r w:rsidRPr="00533389">
                  <w:t>Hotel Gyopár, 1941-42</w:t>
                </w:r>
              </w:p>
              <w:p w14:paraId="7DDE3FC3" w14:textId="767DDEC2" w:rsidR="00533389" w:rsidRPr="00533389" w:rsidRDefault="00533389" w:rsidP="00533389">
                <w:r>
                  <w:t xml:space="preserve">Source: </w:t>
                </w:r>
                <w:hyperlink r:id="rId13" w:history="1">
                  <w:r w:rsidRPr="0065767D">
                    <w:rPr>
                      <w:rStyle w:val="Hyperlink"/>
                    </w:rPr>
                    <w:t>http://egykor.hu/images/2010/original/budapest-xii-kerulet-szot-szabadsag-udulo-_15.jpg</w:t>
                  </w:r>
                </w:hyperlink>
                <w:r>
                  <w:t xml:space="preserve"> </w:t>
                </w:r>
              </w:p>
              <w:p w14:paraId="4C8F5C22" w14:textId="64BEFC26" w:rsidR="00533389" w:rsidRPr="00B43FCF" w:rsidRDefault="00533389" w:rsidP="00B43FCF"/>
              <w:p w14:paraId="0463972A" w14:textId="77777777" w:rsidR="00B43FCF" w:rsidRPr="00B43FCF" w:rsidRDefault="00B43FCF" w:rsidP="00B43FCF"/>
              <w:p w14:paraId="7BAACB6B" w14:textId="77777777" w:rsidR="00B43FCF" w:rsidRPr="00B43FCF" w:rsidRDefault="00B43FCF" w:rsidP="00B43FCF">
                <w:pPr>
                  <w:rPr>
                    <w:b/>
                  </w:rPr>
                </w:pPr>
                <w:r w:rsidRPr="00B43FCF">
                  <w:rPr>
                    <w:b/>
                  </w:rPr>
                  <w:t>List of Works</w:t>
                </w:r>
              </w:p>
              <w:p w14:paraId="624ACBAB" w14:textId="77777777" w:rsidR="00B43FCF" w:rsidRPr="00B43FCF" w:rsidRDefault="00B43FCF" w:rsidP="00B43FCF">
                <w:pPr>
                  <w:rPr>
                    <w:b/>
                  </w:rPr>
                </w:pPr>
              </w:p>
              <w:p w14:paraId="6A744C70" w14:textId="77777777" w:rsidR="00B43FCF" w:rsidRPr="00B43FCF" w:rsidRDefault="00B43FCF" w:rsidP="00B43FCF">
                <w:r w:rsidRPr="00B43FCF">
                  <w:t>1931</w:t>
                </w:r>
                <w:r w:rsidRPr="00B43FCF">
                  <w:tab/>
                  <w:t xml:space="preserve"> </w:t>
                </w:r>
                <w:r w:rsidRPr="00B43FCF">
                  <w:tab/>
                  <w:t>Family house, Napraforgó street, Budapest, Hungary</w:t>
                </w:r>
              </w:p>
              <w:p w14:paraId="0AA5656B" w14:textId="77777777" w:rsidR="00B43FCF" w:rsidRPr="00B43FCF" w:rsidRDefault="00B43FCF" w:rsidP="00B43FCF">
                <w:pPr>
                  <w:tabs>
                    <w:tab w:val="left" w:pos="1440"/>
                  </w:tabs>
                  <w:ind w:left="1440" w:hanging="1440"/>
                </w:pPr>
                <w:r w:rsidRPr="00B43FCF">
                  <w:t>1932-35</w:t>
                </w:r>
                <w:r w:rsidRPr="00B43FCF">
                  <w:tab/>
                  <w:t>OTI Apartment block, Budapest, Hungary (together with Bertalan Árkay, Sándor Faragó, Károly Heysa, Pál Ligeti, Farkas Molnár, Móric Pogány, Gábor Presich, Mihály Vadász)</w:t>
                </w:r>
              </w:p>
              <w:p w14:paraId="06306F99" w14:textId="77777777" w:rsidR="00B43FCF" w:rsidRPr="00B43FCF" w:rsidRDefault="00B43FCF" w:rsidP="00B43FCF">
                <w:r w:rsidRPr="00B43FCF">
                  <w:t>1933-34</w:t>
                </w:r>
                <w:r w:rsidRPr="00B43FCF">
                  <w:tab/>
                  <w:t xml:space="preserve">Villa Hoffmann, Szépvölgyi út, Budapest, Hungary </w:t>
                </w:r>
              </w:p>
              <w:p w14:paraId="0B35FD21" w14:textId="77777777" w:rsidR="00B43FCF" w:rsidRPr="00B43FCF" w:rsidRDefault="00B43FCF" w:rsidP="00B43FCF">
                <w:r w:rsidRPr="00B43FCF">
                  <w:t>1934</w:t>
                </w:r>
                <w:r w:rsidRPr="00B43FCF">
                  <w:tab/>
                </w:r>
                <w:r w:rsidRPr="00B43FCF">
                  <w:tab/>
                  <w:t>OTI Workers Hospital, Budapest, Hungary (together with Farkas Molnár)</w:t>
                </w:r>
              </w:p>
              <w:p w14:paraId="313C8579" w14:textId="77777777" w:rsidR="00B43FCF" w:rsidRPr="00B43FCF" w:rsidRDefault="00B43FCF" w:rsidP="00B43FCF">
                <w:r w:rsidRPr="00B43FCF">
                  <w:t>1940</w:t>
                </w:r>
                <w:r w:rsidRPr="00B43FCF">
                  <w:tab/>
                </w:r>
                <w:r w:rsidRPr="00B43FCF">
                  <w:tab/>
                  <w:t>REGE Hotel, Budapest, Hungary</w:t>
                </w:r>
              </w:p>
              <w:p w14:paraId="79D94C6B" w14:textId="77777777" w:rsidR="00B43FCF" w:rsidRPr="00B43FCF" w:rsidRDefault="00B43FCF" w:rsidP="00B43FCF">
                <w:r w:rsidRPr="00B43FCF">
                  <w:t>1941-42</w:t>
                </w:r>
                <w:r w:rsidRPr="00B43FCF">
                  <w:tab/>
                  <w:t>GYOPÁR Hotel, Budapest, Hungary</w:t>
                </w:r>
              </w:p>
              <w:p w14:paraId="2055A06E" w14:textId="77777777" w:rsidR="00B43FCF" w:rsidRPr="00B43FCF" w:rsidRDefault="00B43FCF" w:rsidP="00B43FCF">
                <w:r w:rsidRPr="00B43FCF">
                  <w:t>1941-42</w:t>
                </w:r>
                <w:r w:rsidRPr="00B43FCF">
                  <w:tab/>
                  <w:t>Villa Járitz, Budapest, Hungary</w:t>
                </w:r>
              </w:p>
              <w:p w14:paraId="0FF863AC" w14:textId="77777777" w:rsidR="003F0D73" w:rsidRDefault="003F0D73" w:rsidP="00C27FAB"/>
            </w:tc>
          </w:sdtContent>
        </w:sdt>
      </w:tr>
      <w:tr w:rsidR="003235A7" w14:paraId="39F5CC8A" w14:textId="77777777" w:rsidTr="003235A7">
        <w:tc>
          <w:tcPr>
            <w:tcW w:w="9016" w:type="dxa"/>
          </w:tcPr>
          <w:p w14:paraId="75444A4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707F122388C8046876AB28D70863D65"/>
              </w:placeholder>
            </w:sdtPr>
            <w:sdtEndPr/>
            <w:sdtContent>
              <w:p w14:paraId="35A65EEA" w14:textId="1E9AE504" w:rsidR="00B43FCF" w:rsidRPr="00B43FCF" w:rsidRDefault="00533389" w:rsidP="00B43FCF">
                <w:sdt>
                  <w:sdtPr>
                    <w:id w:val="-494111982"/>
                    <w:citation/>
                  </w:sdtPr>
                  <w:sdtContent>
                    <w:r>
                      <w:fldChar w:fldCharType="begin"/>
                    </w:r>
                    <w:r>
                      <w:rPr>
                        <w:lang w:val="en-US"/>
                      </w:rPr>
                      <w:instrText xml:space="preserve"> CITATION Apá01 \l 1033 </w:instrText>
                    </w:r>
                    <w:r>
                      <w:fldChar w:fldCharType="separate"/>
                    </w:r>
                    <w:r>
                      <w:rPr>
                        <w:noProof/>
                        <w:lang w:val="en-US"/>
                      </w:rPr>
                      <w:t xml:space="preserve"> (Apáti-Nagy)</w:t>
                    </w:r>
                    <w:r>
                      <w:fldChar w:fldCharType="end"/>
                    </w:r>
                  </w:sdtContent>
                </w:sdt>
              </w:p>
              <w:p w14:paraId="2D3D47AB" w14:textId="372FFD7A" w:rsidR="00B43FCF" w:rsidRPr="00B43FCF" w:rsidRDefault="00533389" w:rsidP="00B43FCF">
                <w:sdt>
                  <w:sdtPr>
                    <w:id w:val="-359432182"/>
                    <w:citation/>
                  </w:sdtPr>
                  <w:sdtContent>
                    <w:r>
                      <w:fldChar w:fldCharType="begin"/>
                    </w:r>
                    <w:r>
                      <w:rPr>
                        <w:lang w:val="en-US"/>
                      </w:rPr>
                      <w:instrText xml:space="preserve"> CITATION Fer98 \l 1033 </w:instrText>
                    </w:r>
                    <w:r>
                      <w:fldChar w:fldCharType="separate"/>
                    </w:r>
                    <w:r>
                      <w:rPr>
                        <w:noProof/>
                        <w:lang w:val="en-US"/>
                      </w:rPr>
                      <w:t>(Ferkai)</w:t>
                    </w:r>
                    <w:r>
                      <w:fldChar w:fldCharType="end"/>
                    </w:r>
                  </w:sdtContent>
                </w:sdt>
              </w:p>
              <w:p w14:paraId="69674603" w14:textId="55BE4E5B" w:rsidR="003235A7" w:rsidRDefault="00533389" w:rsidP="00FB11DE">
                <w:sdt>
                  <w:sdtPr>
                    <w:id w:val="960229481"/>
                    <w:citation/>
                  </w:sdtPr>
                  <w:sdtContent>
                    <w:r>
                      <w:fldChar w:fldCharType="begin"/>
                    </w:r>
                    <w:r>
                      <w:rPr>
                        <w:lang w:val="en-US"/>
                      </w:rPr>
                      <w:instrText xml:space="preserve"> CITATION Pol95 \l 1033 </w:instrText>
                    </w:r>
                    <w:r>
                      <w:fldChar w:fldCharType="separate"/>
                    </w:r>
                    <w:r>
                      <w:rPr>
                        <w:noProof/>
                        <w:lang w:val="en-US"/>
                      </w:rPr>
                      <w:t>(Polónyi)</w:t>
                    </w:r>
                    <w:r>
                      <w:fldChar w:fldCharType="end"/>
                    </w:r>
                  </w:sdtContent>
                </w:sdt>
              </w:p>
              <w:bookmarkStart w:id="0" w:name="_GoBack" w:displacedByCustomXml="next"/>
              <w:bookmarkEnd w:id="0" w:displacedByCustomXml="next"/>
            </w:sdtContent>
          </w:sdt>
        </w:tc>
      </w:tr>
    </w:tbl>
    <w:p w14:paraId="25B48FBE"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60DC9" w14:textId="77777777" w:rsidR="00B43FCF" w:rsidRDefault="00B43FCF" w:rsidP="007A0D55">
      <w:pPr>
        <w:spacing w:after="0" w:line="240" w:lineRule="auto"/>
      </w:pPr>
      <w:r>
        <w:separator/>
      </w:r>
    </w:p>
  </w:endnote>
  <w:endnote w:type="continuationSeparator" w:id="0">
    <w:p w14:paraId="63531698" w14:textId="77777777" w:rsidR="00B43FCF" w:rsidRDefault="00B43FC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FB3C0D" w14:textId="77777777" w:rsidR="00B43FCF" w:rsidRDefault="00B43FCF" w:rsidP="007A0D55">
      <w:pPr>
        <w:spacing w:after="0" w:line="240" w:lineRule="auto"/>
      </w:pPr>
      <w:r>
        <w:separator/>
      </w:r>
    </w:p>
  </w:footnote>
  <w:footnote w:type="continuationSeparator" w:id="0">
    <w:p w14:paraId="0A8D60B8" w14:textId="77777777" w:rsidR="00B43FCF" w:rsidRDefault="00B43FC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554A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A9CDB1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FC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3389"/>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693A"/>
    <w:rsid w:val="008A5B87"/>
    <w:rsid w:val="00922950"/>
    <w:rsid w:val="009A7264"/>
    <w:rsid w:val="009D1606"/>
    <w:rsid w:val="009E18A1"/>
    <w:rsid w:val="009E73D7"/>
    <w:rsid w:val="00A27D2C"/>
    <w:rsid w:val="00A76FD9"/>
    <w:rsid w:val="00AB436D"/>
    <w:rsid w:val="00AD2F24"/>
    <w:rsid w:val="00AD4844"/>
    <w:rsid w:val="00B219AE"/>
    <w:rsid w:val="00B33145"/>
    <w:rsid w:val="00B43FCF"/>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891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3F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3FCF"/>
    <w:rPr>
      <w:rFonts w:ascii="Lucida Grande" w:hAnsi="Lucida Grande" w:cs="Lucida Grande"/>
      <w:sz w:val="18"/>
      <w:szCs w:val="18"/>
    </w:rPr>
  </w:style>
  <w:style w:type="character" w:styleId="Hyperlink">
    <w:name w:val="Hyperlink"/>
    <w:basedOn w:val="DefaultParagraphFont"/>
    <w:uiPriority w:val="99"/>
    <w:semiHidden/>
    <w:rsid w:val="0089693A"/>
    <w:rPr>
      <w:color w:val="0563C1" w:themeColor="hyperlink"/>
      <w:u w:val="single"/>
    </w:rPr>
  </w:style>
  <w:style w:type="paragraph" w:styleId="Caption">
    <w:name w:val="caption"/>
    <w:basedOn w:val="Normal"/>
    <w:next w:val="Normal"/>
    <w:uiPriority w:val="35"/>
    <w:semiHidden/>
    <w:qFormat/>
    <w:rsid w:val="0089693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3F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3FCF"/>
    <w:rPr>
      <w:rFonts w:ascii="Lucida Grande" w:hAnsi="Lucida Grande" w:cs="Lucida Grande"/>
      <w:sz w:val="18"/>
      <w:szCs w:val="18"/>
    </w:rPr>
  </w:style>
  <w:style w:type="character" w:styleId="Hyperlink">
    <w:name w:val="Hyperlink"/>
    <w:basedOn w:val="DefaultParagraphFont"/>
    <w:uiPriority w:val="99"/>
    <w:semiHidden/>
    <w:rsid w:val="0089693A"/>
    <w:rPr>
      <w:color w:val="0563C1" w:themeColor="hyperlink"/>
      <w:u w:val="single"/>
    </w:rPr>
  </w:style>
  <w:style w:type="paragraph" w:styleId="Caption">
    <w:name w:val="caption"/>
    <w:basedOn w:val="Normal"/>
    <w:next w:val="Normal"/>
    <w:uiPriority w:val="35"/>
    <w:semiHidden/>
    <w:qFormat/>
    <w:rsid w:val="0089693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atic.nol.hu/media/picture/71/03/10/000100371-5819-330.jpg" TargetMode="External"/><Relationship Id="rId12" Type="http://schemas.openxmlformats.org/officeDocument/2006/relationships/hyperlink" Target="http://egykor.hu/images/2010/original/budapest-jaritz-villa.jpg" TargetMode="External"/><Relationship Id="rId13" Type="http://schemas.openxmlformats.org/officeDocument/2006/relationships/hyperlink" Target="http://egykor.hu/images/2010/original/budapest-xii-kerulet-szot-szabadsag-udulo-_15.jpg"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chivum.epiteszforum.hu/holmi_detailed.php?mhmid=637" TargetMode="External"/><Relationship Id="rId10" Type="http://schemas.openxmlformats.org/officeDocument/2006/relationships/hyperlink" Target="http://php52.epiteszforum.hu/files/imagelist/fry6g2_1.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8B7358F0B68746AE8D00C2AB18DF64"/>
        <w:category>
          <w:name w:val="General"/>
          <w:gallery w:val="placeholder"/>
        </w:category>
        <w:types>
          <w:type w:val="bbPlcHdr"/>
        </w:types>
        <w:behaviors>
          <w:behavior w:val="content"/>
        </w:behaviors>
        <w:guid w:val="{F1678FE8-223C-BB40-A1A3-6EFA7A59FD3C}"/>
      </w:docPartPr>
      <w:docPartBody>
        <w:p w:rsidR="0039022F" w:rsidRDefault="0039022F">
          <w:pPr>
            <w:pStyle w:val="018B7358F0B68746AE8D00C2AB18DF64"/>
          </w:pPr>
          <w:r w:rsidRPr="00CC586D">
            <w:rPr>
              <w:rStyle w:val="PlaceholderText"/>
              <w:b/>
              <w:color w:val="FFFFFF" w:themeColor="background1"/>
            </w:rPr>
            <w:t>[Salutation]</w:t>
          </w:r>
        </w:p>
      </w:docPartBody>
    </w:docPart>
    <w:docPart>
      <w:docPartPr>
        <w:name w:val="63D8447BC9109E4E930BF93E9DB92419"/>
        <w:category>
          <w:name w:val="General"/>
          <w:gallery w:val="placeholder"/>
        </w:category>
        <w:types>
          <w:type w:val="bbPlcHdr"/>
        </w:types>
        <w:behaviors>
          <w:behavior w:val="content"/>
        </w:behaviors>
        <w:guid w:val="{CF807E5A-77FF-B548-B0C5-07AA67C3392C}"/>
      </w:docPartPr>
      <w:docPartBody>
        <w:p w:rsidR="0039022F" w:rsidRDefault="0039022F">
          <w:pPr>
            <w:pStyle w:val="63D8447BC9109E4E930BF93E9DB92419"/>
          </w:pPr>
          <w:r>
            <w:rPr>
              <w:rStyle w:val="PlaceholderText"/>
            </w:rPr>
            <w:t>[First name]</w:t>
          </w:r>
        </w:p>
      </w:docPartBody>
    </w:docPart>
    <w:docPart>
      <w:docPartPr>
        <w:name w:val="52BE4F8BA8540347809D6D87EF2C2D15"/>
        <w:category>
          <w:name w:val="General"/>
          <w:gallery w:val="placeholder"/>
        </w:category>
        <w:types>
          <w:type w:val="bbPlcHdr"/>
        </w:types>
        <w:behaviors>
          <w:behavior w:val="content"/>
        </w:behaviors>
        <w:guid w:val="{3097D336-63D7-C942-AFB9-97F06B829541}"/>
      </w:docPartPr>
      <w:docPartBody>
        <w:p w:rsidR="0039022F" w:rsidRDefault="0039022F">
          <w:pPr>
            <w:pStyle w:val="52BE4F8BA8540347809D6D87EF2C2D15"/>
          </w:pPr>
          <w:r>
            <w:rPr>
              <w:rStyle w:val="PlaceholderText"/>
            </w:rPr>
            <w:t>[Middle name]</w:t>
          </w:r>
        </w:p>
      </w:docPartBody>
    </w:docPart>
    <w:docPart>
      <w:docPartPr>
        <w:name w:val="C4FB52E7D6181A4D8A7FD455C79BD826"/>
        <w:category>
          <w:name w:val="General"/>
          <w:gallery w:val="placeholder"/>
        </w:category>
        <w:types>
          <w:type w:val="bbPlcHdr"/>
        </w:types>
        <w:behaviors>
          <w:behavior w:val="content"/>
        </w:behaviors>
        <w:guid w:val="{DF19CE4F-5B45-5E4D-AFB5-E8F12F5E41CF}"/>
      </w:docPartPr>
      <w:docPartBody>
        <w:p w:rsidR="0039022F" w:rsidRDefault="0039022F">
          <w:pPr>
            <w:pStyle w:val="C4FB52E7D6181A4D8A7FD455C79BD826"/>
          </w:pPr>
          <w:r>
            <w:rPr>
              <w:rStyle w:val="PlaceholderText"/>
            </w:rPr>
            <w:t>[Last name]</w:t>
          </w:r>
        </w:p>
      </w:docPartBody>
    </w:docPart>
    <w:docPart>
      <w:docPartPr>
        <w:name w:val="C751C61278F7A94D9500BB65969FBE5C"/>
        <w:category>
          <w:name w:val="General"/>
          <w:gallery w:val="placeholder"/>
        </w:category>
        <w:types>
          <w:type w:val="bbPlcHdr"/>
        </w:types>
        <w:behaviors>
          <w:behavior w:val="content"/>
        </w:behaviors>
        <w:guid w:val="{8C3CFF18-B1A9-A74D-95B0-1351E51A19D4}"/>
      </w:docPartPr>
      <w:docPartBody>
        <w:p w:rsidR="0039022F" w:rsidRDefault="0039022F">
          <w:pPr>
            <w:pStyle w:val="C751C61278F7A94D9500BB65969FBE5C"/>
          </w:pPr>
          <w:r>
            <w:rPr>
              <w:rStyle w:val="PlaceholderText"/>
            </w:rPr>
            <w:t>[Enter your biography]</w:t>
          </w:r>
        </w:p>
      </w:docPartBody>
    </w:docPart>
    <w:docPart>
      <w:docPartPr>
        <w:name w:val="8740116B31334940819A8692C572F505"/>
        <w:category>
          <w:name w:val="General"/>
          <w:gallery w:val="placeholder"/>
        </w:category>
        <w:types>
          <w:type w:val="bbPlcHdr"/>
        </w:types>
        <w:behaviors>
          <w:behavior w:val="content"/>
        </w:behaviors>
        <w:guid w:val="{AA0538AD-0B34-0043-BE34-44158617ECA8}"/>
      </w:docPartPr>
      <w:docPartBody>
        <w:p w:rsidR="0039022F" w:rsidRDefault="0039022F">
          <w:pPr>
            <w:pStyle w:val="8740116B31334940819A8692C572F505"/>
          </w:pPr>
          <w:r>
            <w:rPr>
              <w:rStyle w:val="PlaceholderText"/>
            </w:rPr>
            <w:t>[Enter the institution with which you are affiliated]</w:t>
          </w:r>
        </w:p>
      </w:docPartBody>
    </w:docPart>
    <w:docPart>
      <w:docPartPr>
        <w:name w:val="53AB0548A7671342922F8BC367FB5DA4"/>
        <w:category>
          <w:name w:val="General"/>
          <w:gallery w:val="placeholder"/>
        </w:category>
        <w:types>
          <w:type w:val="bbPlcHdr"/>
        </w:types>
        <w:behaviors>
          <w:behavior w:val="content"/>
        </w:behaviors>
        <w:guid w:val="{5A13912B-2261-D149-A1D9-BFF3318FA7C8}"/>
      </w:docPartPr>
      <w:docPartBody>
        <w:p w:rsidR="0039022F" w:rsidRDefault="0039022F">
          <w:pPr>
            <w:pStyle w:val="53AB0548A7671342922F8BC367FB5DA4"/>
          </w:pPr>
          <w:r w:rsidRPr="00EF74F7">
            <w:rPr>
              <w:b/>
              <w:color w:val="808080" w:themeColor="background1" w:themeShade="80"/>
            </w:rPr>
            <w:t>[Enter the headword for your article]</w:t>
          </w:r>
        </w:p>
      </w:docPartBody>
    </w:docPart>
    <w:docPart>
      <w:docPartPr>
        <w:name w:val="AD67750D9AC38D498E7459F4DE917275"/>
        <w:category>
          <w:name w:val="General"/>
          <w:gallery w:val="placeholder"/>
        </w:category>
        <w:types>
          <w:type w:val="bbPlcHdr"/>
        </w:types>
        <w:behaviors>
          <w:behavior w:val="content"/>
        </w:behaviors>
        <w:guid w:val="{12CDC3B3-7DA3-784F-81F9-99DB6DF984DB}"/>
      </w:docPartPr>
      <w:docPartBody>
        <w:p w:rsidR="0039022F" w:rsidRDefault="0039022F">
          <w:pPr>
            <w:pStyle w:val="AD67750D9AC38D498E7459F4DE9172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44F67FCA68537438EB2C246C11CC4EA"/>
        <w:category>
          <w:name w:val="General"/>
          <w:gallery w:val="placeholder"/>
        </w:category>
        <w:types>
          <w:type w:val="bbPlcHdr"/>
        </w:types>
        <w:behaviors>
          <w:behavior w:val="content"/>
        </w:behaviors>
        <w:guid w:val="{3DFF2C80-3E27-B342-BBC2-9D154BEB559C}"/>
      </w:docPartPr>
      <w:docPartBody>
        <w:p w:rsidR="0039022F" w:rsidRDefault="0039022F">
          <w:pPr>
            <w:pStyle w:val="844F67FCA68537438EB2C246C11CC4E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65C4C92AF0913469B47A614B4820BF9"/>
        <w:category>
          <w:name w:val="General"/>
          <w:gallery w:val="placeholder"/>
        </w:category>
        <w:types>
          <w:type w:val="bbPlcHdr"/>
        </w:types>
        <w:behaviors>
          <w:behavior w:val="content"/>
        </w:behaviors>
        <w:guid w:val="{99F5BF79-EC14-B14F-972A-F86B22F2ECAF}"/>
      </w:docPartPr>
      <w:docPartBody>
        <w:p w:rsidR="0039022F" w:rsidRDefault="0039022F">
          <w:pPr>
            <w:pStyle w:val="365C4C92AF0913469B47A614B4820BF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707F122388C8046876AB28D70863D65"/>
        <w:category>
          <w:name w:val="General"/>
          <w:gallery w:val="placeholder"/>
        </w:category>
        <w:types>
          <w:type w:val="bbPlcHdr"/>
        </w:types>
        <w:behaviors>
          <w:behavior w:val="content"/>
        </w:behaviors>
        <w:guid w:val="{69AB1F7E-3FA1-3346-9636-636525EAB468}"/>
      </w:docPartPr>
      <w:docPartBody>
        <w:p w:rsidR="0039022F" w:rsidRDefault="0039022F">
          <w:pPr>
            <w:pStyle w:val="4707F122388C8046876AB28D70863D6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22F"/>
    <w:rsid w:val="003902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18B7358F0B68746AE8D00C2AB18DF64">
    <w:name w:val="018B7358F0B68746AE8D00C2AB18DF64"/>
  </w:style>
  <w:style w:type="paragraph" w:customStyle="1" w:styleId="63D8447BC9109E4E930BF93E9DB92419">
    <w:name w:val="63D8447BC9109E4E930BF93E9DB92419"/>
  </w:style>
  <w:style w:type="paragraph" w:customStyle="1" w:styleId="52BE4F8BA8540347809D6D87EF2C2D15">
    <w:name w:val="52BE4F8BA8540347809D6D87EF2C2D15"/>
  </w:style>
  <w:style w:type="paragraph" w:customStyle="1" w:styleId="C4FB52E7D6181A4D8A7FD455C79BD826">
    <w:name w:val="C4FB52E7D6181A4D8A7FD455C79BD826"/>
  </w:style>
  <w:style w:type="paragraph" w:customStyle="1" w:styleId="C751C61278F7A94D9500BB65969FBE5C">
    <w:name w:val="C751C61278F7A94D9500BB65969FBE5C"/>
  </w:style>
  <w:style w:type="paragraph" w:customStyle="1" w:styleId="8740116B31334940819A8692C572F505">
    <w:name w:val="8740116B31334940819A8692C572F505"/>
  </w:style>
  <w:style w:type="paragraph" w:customStyle="1" w:styleId="53AB0548A7671342922F8BC367FB5DA4">
    <w:name w:val="53AB0548A7671342922F8BC367FB5DA4"/>
  </w:style>
  <w:style w:type="paragraph" w:customStyle="1" w:styleId="AD67750D9AC38D498E7459F4DE917275">
    <w:name w:val="AD67750D9AC38D498E7459F4DE917275"/>
  </w:style>
  <w:style w:type="paragraph" w:customStyle="1" w:styleId="844F67FCA68537438EB2C246C11CC4EA">
    <w:name w:val="844F67FCA68537438EB2C246C11CC4EA"/>
  </w:style>
  <w:style w:type="paragraph" w:customStyle="1" w:styleId="365C4C92AF0913469B47A614B4820BF9">
    <w:name w:val="365C4C92AF0913469B47A614B4820BF9"/>
  </w:style>
  <w:style w:type="paragraph" w:customStyle="1" w:styleId="4707F122388C8046876AB28D70863D65">
    <w:name w:val="4707F122388C8046876AB28D70863D6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18B7358F0B68746AE8D00C2AB18DF64">
    <w:name w:val="018B7358F0B68746AE8D00C2AB18DF64"/>
  </w:style>
  <w:style w:type="paragraph" w:customStyle="1" w:styleId="63D8447BC9109E4E930BF93E9DB92419">
    <w:name w:val="63D8447BC9109E4E930BF93E9DB92419"/>
  </w:style>
  <w:style w:type="paragraph" w:customStyle="1" w:styleId="52BE4F8BA8540347809D6D87EF2C2D15">
    <w:name w:val="52BE4F8BA8540347809D6D87EF2C2D15"/>
  </w:style>
  <w:style w:type="paragraph" w:customStyle="1" w:styleId="C4FB52E7D6181A4D8A7FD455C79BD826">
    <w:name w:val="C4FB52E7D6181A4D8A7FD455C79BD826"/>
  </w:style>
  <w:style w:type="paragraph" w:customStyle="1" w:styleId="C751C61278F7A94D9500BB65969FBE5C">
    <w:name w:val="C751C61278F7A94D9500BB65969FBE5C"/>
  </w:style>
  <w:style w:type="paragraph" w:customStyle="1" w:styleId="8740116B31334940819A8692C572F505">
    <w:name w:val="8740116B31334940819A8692C572F505"/>
  </w:style>
  <w:style w:type="paragraph" w:customStyle="1" w:styleId="53AB0548A7671342922F8BC367FB5DA4">
    <w:name w:val="53AB0548A7671342922F8BC367FB5DA4"/>
  </w:style>
  <w:style w:type="paragraph" w:customStyle="1" w:styleId="AD67750D9AC38D498E7459F4DE917275">
    <w:name w:val="AD67750D9AC38D498E7459F4DE917275"/>
  </w:style>
  <w:style w:type="paragraph" w:customStyle="1" w:styleId="844F67FCA68537438EB2C246C11CC4EA">
    <w:name w:val="844F67FCA68537438EB2C246C11CC4EA"/>
  </w:style>
  <w:style w:type="paragraph" w:customStyle="1" w:styleId="365C4C92AF0913469B47A614B4820BF9">
    <w:name w:val="365C4C92AF0913469B47A614B4820BF9"/>
  </w:style>
  <w:style w:type="paragraph" w:customStyle="1" w:styleId="4707F122388C8046876AB28D70863D65">
    <w:name w:val="4707F122388C8046876AB28D70863D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Apá01</b:Tag>
    <b:SourceType>Misc</b:SourceType>
    <b:Guid>{B1CC985A-5448-2442-9C87-E6F0E5720927}</b:Guid>
    <b:Author>
      <b:Author>
        <b:NameList>
          <b:Person>
            <b:Last>Apáti-Nagy</b:Last>
            <b:First>M.</b:First>
          </b:Person>
        </b:NameList>
      </b:Author>
    </b:Author>
    <b:Title>Száz éve született Fischer József</b:Title>
    <b:Year>2001</b:Year>
    <b:Volume>2</b:Volume>
    <b:Pages>22-23</b:Pages>
    <b:PublicationTitle>Új magyar építőművészet </b:PublicationTitle>
    <b:RefOrder>1</b:RefOrder>
  </b:Source>
  <b:Source>
    <b:Tag>Fer98</b:Tag>
    <b:SourceType>BookSection</b:SourceType>
    <b:Guid>{BF3BCFD7-9EBE-4142-AF35-3389D16F56C5}</b:Guid>
    <b:Title>Hungarian Architecture between the Wars</b:Title>
    <b:Year>1998</b:Year>
    <b:City>Cambridge</b:City>
    <b:StateProvince>MA</b:StateProvince>
    <b:Publisher>The MIT Press</b:Publisher>
    <b:Pages>245-274</b:Pages>
    <b:Author>
      <b:Author>
        <b:NameList>
          <b:Person>
            <b:Last>Ferkai</b:Last>
            <b:First>A.</b:First>
          </b:Person>
        </b:NameList>
      </b:Author>
      <b:BookAuthor>
        <b:NameList>
          <b:Person>
            <b:Last>Wiebenson</b:Last>
            <b:First>D.</b:First>
            <b:Middle>and J. Sisa, eds</b:Middle>
          </b:Person>
        </b:NameList>
      </b:BookAuthor>
    </b:Author>
    <b:BookTitle>The Architecture of Historic Hungary</b:BookTitle>
    <b:RefOrder>2</b:RefOrder>
  </b:Source>
  <b:Source>
    <b:Tag>Pol95</b:Tag>
    <b:SourceType>Misc</b:SourceType>
    <b:Guid>{107038A2-2784-D346-9A97-E19C5D0301EC}</b:Guid>
    <b:Title>Fischer József emlékezete</b:Title>
    <b:Year>1995</b:Year>
    <b:Volume>86</b:Volume>
    <b:Pages>60</b:Pages>
    <b:Author>
      <b:Author>
        <b:NameList>
          <b:Person>
            <b:Last>Polónyi</b:Last>
            <b:First>K.</b:First>
          </b:Person>
        </b:NameList>
      </b:Author>
    </b:Author>
    <b:PublicationTitle>Magyar építőművészet</b:PublicationTitle>
    <b:Issue>4</b:Issue>
    <b:RefOrder>3</b:RefOrder>
  </b:Source>
</b:Sources>
</file>

<file path=customXml/itemProps1.xml><?xml version="1.0" encoding="utf-8"?>
<ds:datastoreItem xmlns:ds="http://schemas.openxmlformats.org/officeDocument/2006/customXml" ds:itemID="{7E28101A-DD43-9D45-8C02-20573C54F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835</Words>
  <Characters>4762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3</cp:revision>
  <dcterms:created xsi:type="dcterms:W3CDTF">2016-04-28T01:21:00Z</dcterms:created>
  <dcterms:modified xsi:type="dcterms:W3CDTF">2016-04-28T01:41:00Z</dcterms:modified>
</cp:coreProperties>
</file>