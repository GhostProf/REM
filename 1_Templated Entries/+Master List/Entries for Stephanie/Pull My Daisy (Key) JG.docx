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A4536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078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CBA48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EndPr/>
          <w:sdtContent>
            <w:tc>
              <w:tcPr>
                <w:tcW w:w="2073" w:type="dxa"/>
              </w:tcPr>
              <w:p w14:paraId="6873F408" w14:textId="77777777"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14:paraId="4365D60F" w14:textId="77777777" w:rsidR="00B574C9" w:rsidRDefault="00D64B8E" w:rsidP="00D64B8E">
                <w:r>
                  <w:t>E.B.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14:paraId="34D1E0A8" w14:textId="77777777" w:rsidR="00B574C9" w:rsidRDefault="00D64B8E" w:rsidP="00D64B8E">
                <w:r>
                  <w:t>Key</w:t>
                </w:r>
              </w:p>
            </w:tc>
          </w:sdtContent>
        </w:sdt>
      </w:tr>
      <w:tr w:rsidR="00B574C9" w14:paraId="6812C0F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1FEC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B969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7FC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21B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9A22F" w14:textId="77777777"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14:paraId="788C54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31A5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A92BB8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76BAEF" w14:textId="77777777" w:rsidTr="003F0D73">
        <w:sdt>
          <w:sdt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B56F2C" w14:textId="77777777" w:rsidR="003F0D73" w:rsidRPr="00FB589A" w:rsidRDefault="00D64B8E" w:rsidP="00D64B8E">
                <w:pPr>
                  <w:rPr>
                    <w:b/>
                  </w:rPr>
                </w:pPr>
                <w:r w:rsidRPr="00CE74D8">
                  <w:t>Pull my Daisy</w:t>
                </w:r>
                <w:r w:rsidR="001C040B" w:rsidRPr="00CE74D8">
                  <w:t xml:space="preserve"> (1959)</w:t>
                </w:r>
              </w:p>
            </w:tc>
          </w:sdtContent>
        </w:sdt>
      </w:tr>
      <w:tr w:rsidR="00464699" w14:paraId="628343F9" w14:textId="77777777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EE356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CD741" w14:textId="77777777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390F4" w14:textId="2CED912E" w:rsidR="00E85A05" w:rsidRPr="00364271" w:rsidRDefault="00364271" w:rsidP="00E85A05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764504355"/>
                    <w:placeholder>
                      <w:docPart w:val="12E1B8A9DDD96D4CBCDA8EE1C1E4DA18"/>
                    </w:placeholder>
                  </w:sdtPr>
                  <w:sdtContent>
                    <w:r w:rsidRPr="00944748">
                      <w:rPr>
                        <w:i/>
                      </w:rPr>
                      <w:t>Pull My Daisy</w:t>
                    </w:r>
                    <w:r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>
                      <w:t>ation.</w:t>
                    </w:r>
                  </w:sdtContent>
                </w:sdt>
                <w:r w:rsidRPr="00944748">
                  <w:rPr>
                    <w:i/>
                  </w:rPr>
                  <w:t xml:space="preserve"> Pull My Daisy</w:t>
                </w:r>
                <w:r w:rsidRPr="00944748">
                  <w:t xml:space="preserve"> has an improvisational style, in which narrat</w:t>
                </w:r>
                <w:r>
                  <w:t xml:space="preserve">ion and action seem unscripted — </w:t>
                </w:r>
                <w:r w:rsidRPr="00944748">
                  <w:t>although</w:t>
                </w:r>
                <w:r>
                  <w:t xml:space="preserve"> </w:t>
                </w:r>
                <w:r w:rsidRPr="00944748">
                  <w:t>there is some critical debate over whether this is a deliberate production technique</w:t>
                </w:r>
                <w:r>
                  <w:t xml:space="preserve"> (Allan 1988</w:t>
                </w:r>
                <w:r w:rsidRPr="00944748">
                  <w:t>).</w:t>
                </w:r>
                <w:r>
                  <w:rPr>
                    <w:vertAlign w:val="superscript"/>
                  </w:rPr>
                  <w:t xml:space="preserve"> </w:t>
                </w:r>
                <w:r>
                  <w:t>This style of film</w:t>
                </w:r>
                <w:r w:rsidRPr="00944748">
                  <w:t>making is considered modernist as it rejects cinematic convention in favour of creative freedom.</w:t>
                </w:r>
                <w:r>
                  <w:t xml:space="preserve"> </w:t>
                </w:r>
                <w:r w:rsidRPr="00944748">
                  <w:t>The storyline, a comedy inspired by key Beat figures Neal and Carolyn Cassady, is a</w:t>
                </w:r>
                <w:r>
                  <w:t>dapted from Jack Kerouac’s play</w:t>
                </w:r>
                <w:r w:rsidRPr="00944748">
                  <w:t xml:space="preserve"> </w:t>
                </w:r>
                <w:r w:rsidRPr="00944748">
                  <w:rPr>
                    <w:i/>
                  </w:rPr>
                  <w:t>The Beat Generation</w:t>
                </w:r>
                <w:r w:rsidRPr="00944748">
                  <w:t xml:space="preserve">, and features a dinner party interrupted by the arrival </w:t>
                </w:r>
                <w:r>
                  <w:t xml:space="preserve">of the host’s wayward friends. </w:t>
                </w:r>
                <w:r w:rsidRPr="00944748">
                  <w:t xml:space="preserve">Kerouac narrated the film, which also stars </w:t>
                </w:r>
                <w:r>
                  <w:t xml:space="preserve">painter Larry Rivers and </w:t>
                </w:r>
                <w:r w:rsidRPr="00944748">
                  <w:t>Beat poets Allen Ginsberg, Gre</w:t>
                </w:r>
                <w:r>
                  <w:t xml:space="preserve">gory Corso and Peter Orlovsky. </w:t>
                </w:r>
                <w:r w:rsidRPr="00944748">
                  <w:t>The film title is taken from the poem of the same name written by Kerouac, Ginsberg and Cassady in the 1940s</w:t>
                </w:r>
                <w:r>
                  <w:t xml:space="preserve"> (Kerouac, 1971)</w:t>
                </w:r>
                <w:r w:rsidRPr="00944748">
                  <w:t xml:space="preserve">. </w:t>
                </w:r>
                <w:r>
                  <w:t xml:space="preserve">It </w:t>
                </w:r>
                <w:r w:rsidRPr="00944748">
                  <w:t>offers commentary on important social issues such as politics, gender, sexuality and religion.</w:t>
                </w:r>
                <w:r>
                  <w:t xml:space="preserve"> </w:t>
                </w:r>
                <w:r w:rsidRPr="00944748">
                  <w:t>In 1996, the film was pre</w:t>
                </w:r>
                <w:r>
                  <w:t>served in the United States</w:t>
                </w:r>
                <w:r w:rsidRPr="00944748">
                  <w:t xml:space="preserve"> National Film registry at the Library of Congress, having been deem</w:t>
                </w:r>
                <w:r>
                  <w:t>ed of cultural, historical and</w:t>
                </w:r>
                <w:r w:rsidRPr="00944748">
                  <w:t xml:space="preserve"> aesthetic significance.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2D48B9C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8AA0B1" w14:textId="469F688C" w:rsidR="00D64B8E" w:rsidRPr="00137849" w:rsidRDefault="00364271" w:rsidP="00B94FD4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EndPr/>
                  <w:sdtContent>
                    <w:r w:rsidR="00D64B8E" w:rsidRPr="00944748">
                      <w:rPr>
                        <w:i/>
                      </w:rPr>
                      <w:t>Pull My Daisy</w:t>
                    </w:r>
                    <w:r w:rsidR="00D64B8E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D64B8E">
                      <w:t>ation.</w:t>
                    </w:r>
                  </w:sdtContent>
                </w:sdt>
                <w:r w:rsidR="00D64B8E" w:rsidRPr="00944748">
                  <w:rPr>
                    <w:i/>
                  </w:rPr>
                  <w:t xml:space="preserve"> Pull My Daisy</w:t>
                </w:r>
                <w:r w:rsidR="00D64B8E" w:rsidRPr="00944748">
                  <w:t xml:space="preserve"> has an improvisational style, in which narrat</w:t>
                </w:r>
                <w:r w:rsidR="00D64B8E">
                  <w:t xml:space="preserve">ion and action seem unscripted — </w:t>
                </w:r>
                <w:r w:rsidR="00D64B8E" w:rsidRPr="00944748">
                  <w:t>although</w:t>
                </w:r>
                <w:r w:rsidR="00D64B8E">
                  <w:t xml:space="preserve"> </w:t>
                </w:r>
                <w:r w:rsidR="00D64B8E" w:rsidRPr="00944748">
                  <w:t>there is some critical debate over whether this is a deliberate production technique</w:t>
                </w:r>
                <w:r w:rsidR="00D64B8E">
                  <w:t xml:space="preserve"> (Allan 1988</w:t>
                </w:r>
                <w:r w:rsidR="00D64B8E" w:rsidRPr="00944748">
                  <w:t>).</w:t>
                </w:r>
                <w:r w:rsidR="00D64B8E">
                  <w:rPr>
                    <w:vertAlign w:val="superscript"/>
                  </w:rPr>
                  <w:t xml:space="preserve"> </w:t>
                </w:r>
                <w:r w:rsidR="00D64B8E">
                  <w:t>This style of film</w:t>
                </w:r>
                <w:r w:rsidR="00D64B8E" w:rsidRPr="00944748">
                  <w:t>making is considered modernist as it rejects cinematic convention in favour of creative freedom.</w:t>
                </w:r>
                <w:r w:rsidR="00D64B8E">
                  <w:t xml:space="preserve"> </w:t>
                </w:r>
                <w:r w:rsidR="00D64B8E" w:rsidRPr="00944748">
                  <w:t>The storyline, a comedy inspired by key Beat figures Neal and Carolyn Cassady, is a</w:t>
                </w:r>
                <w:r w:rsidR="00D64B8E">
                  <w:t>dapted from Jack Kerouac’s play</w:t>
                </w:r>
                <w:r w:rsidR="00D64B8E" w:rsidRPr="00944748">
                  <w:t xml:space="preserve"> </w:t>
                </w:r>
                <w:r w:rsidR="00D64B8E" w:rsidRPr="00944748">
                  <w:rPr>
                    <w:i/>
                  </w:rPr>
                  <w:t>The Beat Generation</w:t>
                </w:r>
                <w:r w:rsidR="00D64B8E" w:rsidRPr="00944748">
                  <w:t xml:space="preserve">, and features a dinner party interrupted by the arrival </w:t>
                </w:r>
                <w:r w:rsidR="00D64B8E">
                  <w:t xml:space="preserve">of the host’s wayward friends. </w:t>
                </w:r>
                <w:r w:rsidR="00D64B8E" w:rsidRPr="00944748">
                  <w:t xml:space="preserve">Kerouac narrated the film, which also stars </w:t>
                </w:r>
                <w:r w:rsidR="00D64B8E">
                  <w:t xml:space="preserve">painter Larry Rivers and </w:t>
                </w:r>
                <w:r w:rsidR="00D64B8E" w:rsidRPr="00944748">
                  <w:t>Beat poets Allen Ginsberg, Gre</w:t>
                </w:r>
                <w:r w:rsidR="00D64B8E">
                  <w:t xml:space="preserve">gory Corso and Peter Orlovsky. </w:t>
                </w:r>
                <w:r w:rsidR="00D64B8E" w:rsidRPr="00944748">
                  <w:t>The film title is taken from the poem of the same name written by Kerouac, Ginsberg and Cassady in the 1940s</w:t>
                </w:r>
                <w:r w:rsidR="00D64B8E">
                  <w:t xml:space="preserve"> (Kerouac, 1971)</w:t>
                </w:r>
                <w:r w:rsidR="00D64B8E" w:rsidRPr="00944748">
                  <w:t xml:space="preserve">. </w:t>
                </w:r>
                <w:r w:rsidR="00D64B8E">
                  <w:t xml:space="preserve">It </w:t>
                </w:r>
                <w:r w:rsidR="00D64B8E" w:rsidRPr="00944748">
                  <w:t>offers commentary on important social issues such as politics, gender, sexuality and religion.</w:t>
                </w:r>
                <w:r w:rsidR="00D64B8E">
                  <w:t xml:space="preserve"> </w:t>
                </w:r>
                <w:r w:rsidR="00D64B8E" w:rsidRPr="00944748">
                  <w:t>In 1996, the film was pre</w:t>
                </w:r>
                <w:r w:rsidR="00772436">
                  <w:t>served in the United States</w:t>
                </w:r>
                <w:r w:rsidR="00D64B8E" w:rsidRPr="00944748">
                  <w:t xml:space="preserve"> National Film registry at the Library of Congress, having been deem</w:t>
                </w:r>
                <w:r w:rsidR="00E13D33">
                  <w:t>ed of cultural, historical and</w:t>
                </w:r>
                <w:r w:rsidR="00D64B8E" w:rsidRPr="00944748">
                  <w:t xml:space="preserve"> aesthetic significance.</w:t>
                </w:r>
              </w:p>
              <w:p w14:paraId="4A439C76" w14:textId="77777777" w:rsidR="00A42CF3" w:rsidRDefault="00A42CF3" w:rsidP="00B94FD4"/>
              <w:p w14:paraId="1ED645F1" w14:textId="77777777" w:rsidR="00A42CF3" w:rsidRDefault="00604D82" w:rsidP="00B94FD4">
                <w:pPr>
                  <w:keepNext/>
                </w:pPr>
                <w:r>
                  <w:t xml:space="preserve">Link: </w:t>
                </w:r>
                <w:hyperlink r:id="rId9" w:history="1">
                  <w:r w:rsidRPr="00944748">
                    <w:rPr>
                      <w:rStyle w:val="Hyperlink"/>
                    </w:rPr>
                    <w:t>http://vimeo.com/55668342</w:t>
                  </w:r>
                </w:hyperlink>
              </w:p>
              <w:p w14:paraId="203BB2D8" w14:textId="2F4D8782" w:rsidR="003F0D73" w:rsidRDefault="00CE74D8" w:rsidP="00B94FD4">
                <w:pPr>
                  <w:pStyle w:val="Caption"/>
                  <w:spacing w:after="0"/>
                </w:pPr>
                <w:fldSimple w:instr=" SEQ Figure \* ARABIC ">
                  <w:r w:rsidR="00604D82">
                    <w:rPr>
                      <w:noProof/>
                    </w:rPr>
                    <w:t>1</w:t>
                  </w:r>
                </w:fldSimple>
                <w:r w:rsidR="00604D82">
                  <w:t xml:space="preserve"> </w:t>
                </w:r>
                <w:r w:rsidR="00604D82" w:rsidRPr="00B076DF">
                  <w:t>Pul</w:t>
                </w:r>
                <w:r w:rsidR="00604D82">
                  <w:t>l My Daisy (Robert Frank 1959) - Vladimir on Vimeo</w:t>
                </w:r>
              </w:p>
            </w:tc>
          </w:sdtContent>
        </w:sdt>
      </w:tr>
      <w:tr w:rsidR="003235A7" w14:paraId="3091BFE4" w14:textId="77777777" w:rsidTr="003235A7">
        <w:tc>
          <w:tcPr>
            <w:tcW w:w="9016" w:type="dxa"/>
          </w:tcPr>
          <w:p w14:paraId="0C45C90E" w14:textId="0F8B25A4" w:rsidR="00701E63" w:rsidRDefault="00701E63" w:rsidP="00B94FD4">
            <w:r>
              <w:rPr>
                <w:u w:val="single"/>
              </w:rPr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14:paraId="1DCA5112" w14:textId="77777777" w:rsidR="00CE74D8" w:rsidRDefault="00CE74D8" w:rsidP="00B94FD4"/>
              <w:p w14:paraId="6C3EE172" w14:textId="7594D2C9" w:rsidR="00A42CF3" w:rsidRDefault="00364271" w:rsidP="00B94FD4">
                <w:sdt>
                  <w:sdtPr>
                    <w:id w:val="-488019456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All88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 xml:space="preserve"> (Allan)</w:t>
                    </w:r>
                    <w:r w:rsidR="00A42CF3">
                      <w:fldChar w:fldCharType="end"/>
                    </w:r>
                  </w:sdtContent>
                </w:sdt>
              </w:p>
              <w:p w14:paraId="435BB791" w14:textId="77777777" w:rsidR="00A42CF3" w:rsidRDefault="00A42CF3" w:rsidP="00B94FD4"/>
              <w:p w14:paraId="309E17E8" w14:textId="77777777" w:rsidR="00A42CF3" w:rsidRDefault="00364271" w:rsidP="00B94FD4">
                <w:sdt>
                  <w:sdtPr>
                    <w:id w:val="-138224964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Ker71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(Kerouac)</w:t>
                    </w:r>
                    <w:r w:rsidR="00A42CF3">
                      <w:fldChar w:fldCharType="end"/>
                    </w:r>
                  </w:sdtContent>
                </w:sdt>
              </w:p>
              <w:p w14:paraId="3C07FE24" w14:textId="77777777" w:rsidR="00A42CF3" w:rsidRDefault="00A42CF3" w:rsidP="00B94FD4"/>
              <w:p w14:paraId="19AD8345" w14:textId="77777777" w:rsidR="003235A7" w:rsidRDefault="00364271" w:rsidP="00B94FD4">
                <w:sdt>
                  <w:sdtPr>
                    <w:id w:val="102275492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Kou12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(Kouvaros)</w:t>
                    </w:r>
                    <w:r w:rsidR="00A42CF3">
                      <w:fldChar w:fldCharType="end"/>
                    </w:r>
                  </w:sdtContent>
                </w:sdt>
              </w:p>
            </w:sdtContent>
          </w:sdt>
        </w:tc>
      </w:tr>
    </w:tbl>
    <w:p w14:paraId="627B4EC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7BD60" w14:textId="77777777" w:rsidR="00953ADA" w:rsidRDefault="00953ADA" w:rsidP="007A0D55">
      <w:pPr>
        <w:spacing w:after="0" w:line="240" w:lineRule="auto"/>
      </w:pPr>
      <w:r>
        <w:separator/>
      </w:r>
    </w:p>
  </w:endnote>
  <w:endnote w:type="continuationSeparator" w:id="0">
    <w:p w14:paraId="633930F6" w14:textId="77777777" w:rsidR="00953ADA" w:rsidRDefault="00953A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87BB" w14:textId="77777777" w:rsidR="00953ADA" w:rsidRDefault="00953ADA" w:rsidP="007A0D55">
      <w:pPr>
        <w:spacing w:after="0" w:line="240" w:lineRule="auto"/>
      </w:pPr>
      <w:r>
        <w:separator/>
      </w:r>
    </w:p>
  </w:footnote>
  <w:footnote w:type="continuationSeparator" w:id="0">
    <w:p w14:paraId="5A8CD69F" w14:textId="77777777" w:rsidR="00953ADA" w:rsidRDefault="00953A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94D5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898B2E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959E4"/>
    <w:rsid w:val="000B25AE"/>
    <w:rsid w:val="000B55AB"/>
    <w:rsid w:val="000D24DC"/>
    <w:rsid w:val="00101B2E"/>
    <w:rsid w:val="00116FA0"/>
    <w:rsid w:val="00137849"/>
    <w:rsid w:val="0015114C"/>
    <w:rsid w:val="001A21F3"/>
    <w:rsid w:val="001A2537"/>
    <w:rsid w:val="001A6A06"/>
    <w:rsid w:val="001C040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4271"/>
    <w:rsid w:val="003677B6"/>
    <w:rsid w:val="003D3579"/>
    <w:rsid w:val="003E2795"/>
    <w:rsid w:val="003F0D73"/>
    <w:rsid w:val="00443112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D82"/>
    <w:rsid w:val="006D0412"/>
    <w:rsid w:val="00701E63"/>
    <w:rsid w:val="007411B9"/>
    <w:rsid w:val="00772436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53ADA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94FD4"/>
    <w:rsid w:val="00BC39C9"/>
    <w:rsid w:val="00BE5BF7"/>
    <w:rsid w:val="00BF40E1"/>
    <w:rsid w:val="00C27FAB"/>
    <w:rsid w:val="00C358D4"/>
    <w:rsid w:val="00C6296B"/>
    <w:rsid w:val="00CC586D"/>
    <w:rsid w:val="00CE74D8"/>
    <w:rsid w:val="00CF1542"/>
    <w:rsid w:val="00CF3EC5"/>
    <w:rsid w:val="00D64B8E"/>
    <w:rsid w:val="00D656DA"/>
    <w:rsid w:val="00D83300"/>
    <w:rsid w:val="00DC6B48"/>
    <w:rsid w:val="00DF01B0"/>
    <w:rsid w:val="00E13D3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2F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vimeo.com/55668342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1C7266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1C7266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1C7266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1C7266" w:rsidRDefault="00C621FE">
          <w:pPr>
            <w:pStyle w:val="ADFC4855AA4241AEBABD52F566CEE3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1C7266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1C7266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1C7266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1C7266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1C7266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1C7266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1C7266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1C7266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E1B8A9DDD96D4CBCDA8EE1C1E4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6F775-5117-0341-849A-24322BA56D00}"/>
      </w:docPartPr>
      <w:docPartBody>
        <w:p w:rsidR="00000000" w:rsidRDefault="00F30F08" w:rsidP="00F30F08">
          <w:pPr>
            <w:pStyle w:val="12E1B8A9DDD96D4CBCDA8EE1C1E4DA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051120"/>
    <w:rsid w:val="001C7266"/>
    <w:rsid w:val="007379F1"/>
    <w:rsid w:val="00C621FE"/>
    <w:rsid w:val="00F30F08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F08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  <w:style w:type="paragraph" w:customStyle="1" w:styleId="12E1B8A9DDD96D4CBCDA8EE1C1E4DA18">
    <w:name w:val="12E1B8A9DDD96D4CBCDA8EE1C1E4DA18"/>
    <w:rsid w:val="00F30F08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F08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  <w:style w:type="paragraph" w:customStyle="1" w:styleId="12E1B8A9DDD96D4CBCDA8EE1C1E4DA18">
    <w:name w:val="12E1B8A9DDD96D4CBCDA8EE1C1E4DA18"/>
    <w:rsid w:val="00F30F08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F18C03F5-25ED-694B-83E0-4F6B9098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2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13</cp:revision>
  <dcterms:created xsi:type="dcterms:W3CDTF">2014-05-28T04:02:00Z</dcterms:created>
  <dcterms:modified xsi:type="dcterms:W3CDTF">2014-08-27T02:51:00Z</dcterms:modified>
</cp:coreProperties>
</file>