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E99949" w14:textId="77777777" w:rsidTr="00922950">
        <w:tc>
          <w:tcPr>
            <w:tcW w:w="491" w:type="dxa"/>
            <w:vMerge w:val="restart"/>
            <w:shd w:val="clear" w:color="auto" w:fill="A6A6A6" w:themeFill="background1" w:themeFillShade="A6"/>
            <w:textDirection w:val="btLr"/>
          </w:tcPr>
          <w:p w14:paraId="093CD4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C080BDBBBA442A9C65F225A0E68A04"/>
            </w:placeholder>
            <w:showingPlcHdr/>
            <w:dropDownList>
              <w:listItem w:displayText="Dr." w:value="Dr."/>
              <w:listItem w:displayText="Prof." w:value="Prof."/>
            </w:dropDownList>
          </w:sdtPr>
          <w:sdtEndPr/>
          <w:sdtContent>
            <w:tc>
              <w:tcPr>
                <w:tcW w:w="1259" w:type="dxa"/>
              </w:tcPr>
              <w:p w14:paraId="7DB42D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14E268367D4C7EA1591D7C3DB80351"/>
            </w:placeholder>
            <w:text/>
          </w:sdtPr>
          <w:sdtEndPr/>
          <w:sdtContent>
            <w:tc>
              <w:tcPr>
                <w:tcW w:w="2073" w:type="dxa"/>
              </w:tcPr>
              <w:p w14:paraId="044CD003" w14:textId="77777777" w:rsidR="00B574C9" w:rsidRDefault="00C7530B" w:rsidP="00C7530B">
                <w:r>
                  <w:t>Jennifer</w:t>
                </w:r>
              </w:p>
            </w:tc>
          </w:sdtContent>
        </w:sdt>
        <w:sdt>
          <w:sdtPr>
            <w:alias w:val="Middle name"/>
            <w:tag w:val="authorMiddleName"/>
            <w:id w:val="-2076034781"/>
            <w:placeholder>
              <w:docPart w:val="32860661B1934E8C832B45F768610FBC"/>
            </w:placeholder>
            <w:text/>
          </w:sdtPr>
          <w:sdtEndPr/>
          <w:sdtContent>
            <w:tc>
              <w:tcPr>
                <w:tcW w:w="2551" w:type="dxa"/>
              </w:tcPr>
              <w:p w14:paraId="11D4B6DE" w14:textId="77777777" w:rsidR="00B574C9" w:rsidRDefault="00C7530B" w:rsidP="00C7530B">
                <w:r>
                  <w:t>E.</w:t>
                </w:r>
              </w:p>
            </w:tc>
          </w:sdtContent>
        </w:sdt>
        <w:sdt>
          <w:sdtPr>
            <w:alias w:val="Last name"/>
            <w:tag w:val="authorLastName"/>
            <w:id w:val="-1088529830"/>
            <w:placeholder>
              <w:docPart w:val="71D27691855C4195AEC0DF54339461AA"/>
            </w:placeholder>
            <w:text/>
          </w:sdtPr>
          <w:sdtEndPr/>
          <w:sdtContent>
            <w:tc>
              <w:tcPr>
                <w:tcW w:w="2642" w:type="dxa"/>
              </w:tcPr>
              <w:p w14:paraId="287829D5" w14:textId="77777777" w:rsidR="00B574C9" w:rsidRDefault="00C7530B" w:rsidP="00C7530B">
                <w:proofErr w:type="spellStart"/>
                <w:r>
                  <w:t>Siegler</w:t>
                </w:r>
                <w:proofErr w:type="spellEnd"/>
              </w:p>
            </w:tc>
          </w:sdtContent>
        </w:sdt>
      </w:tr>
      <w:tr w:rsidR="00B574C9" w14:paraId="1E8280DF" w14:textId="77777777" w:rsidTr="001A6A06">
        <w:trPr>
          <w:trHeight w:val="986"/>
        </w:trPr>
        <w:tc>
          <w:tcPr>
            <w:tcW w:w="491" w:type="dxa"/>
            <w:vMerge/>
            <w:shd w:val="clear" w:color="auto" w:fill="A6A6A6" w:themeFill="background1" w:themeFillShade="A6"/>
          </w:tcPr>
          <w:p w14:paraId="30AA553F" w14:textId="77777777" w:rsidR="00B574C9" w:rsidRPr="001A6A06" w:rsidRDefault="00B574C9" w:rsidP="00CF1542">
            <w:pPr>
              <w:jc w:val="center"/>
              <w:rPr>
                <w:b/>
                <w:color w:val="FFFFFF" w:themeColor="background1"/>
              </w:rPr>
            </w:pPr>
          </w:p>
        </w:tc>
        <w:sdt>
          <w:sdtPr>
            <w:alias w:val="Biography"/>
            <w:tag w:val="authorBiography"/>
            <w:id w:val="938807824"/>
            <w:placeholder>
              <w:docPart w:val="F26C9B47854D4D28BE93C0F800DFB9C2"/>
            </w:placeholder>
            <w:showingPlcHdr/>
          </w:sdtPr>
          <w:sdtEndPr/>
          <w:sdtContent>
            <w:tc>
              <w:tcPr>
                <w:tcW w:w="8525" w:type="dxa"/>
                <w:gridSpan w:val="4"/>
              </w:tcPr>
              <w:p w14:paraId="11950F8E" w14:textId="77777777" w:rsidR="00B574C9" w:rsidRDefault="00B574C9" w:rsidP="00922950">
                <w:r>
                  <w:rPr>
                    <w:rStyle w:val="PlaceholderText"/>
                  </w:rPr>
                  <w:t>[Enter your biography]</w:t>
                </w:r>
              </w:p>
            </w:tc>
          </w:sdtContent>
        </w:sdt>
      </w:tr>
      <w:tr w:rsidR="00B574C9" w14:paraId="07B884D0" w14:textId="77777777" w:rsidTr="001A6A06">
        <w:trPr>
          <w:trHeight w:val="986"/>
        </w:trPr>
        <w:tc>
          <w:tcPr>
            <w:tcW w:w="491" w:type="dxa"/>
            <w:vMerge/>
            <w:shd w:val="clear" w:color="auto" w:fill="A6A6A6" w:themeFill="background1" w:themeFillShade="A6"/>
          </w:tcPr>
          <w:p w14:paraId="0F96AD07" w14:textId="77777777" w:rsidR="00B574C9" w:rsidRPr="001A6A06" w:rsidRDefault="00B574C9" w:rsidP="00CF1542">
            <w:pPr>
              <w:jc w:val="center"/>
              <w:rPr>
                <w:b/>
                <w:color w:val="FFFFFF" w:themeColor="background1"/>
              </w:rPr>
            </w:pPr>
          </w:p>
        </w:tc>
        <w:sdt>
          <w:sdtPr>
            <w:alias w:val="Affiliation"/>
            <w:tag w:val="affiliation"/>
            <w:id w:val="2012937915"/>
            <w:placeholder>
              <w:docPart w:val="5D260DE852BF4F818E8628A208DC1F29"/>
            </w:placeholder>
            <w:showingPlcHdr/>
            <w:text/>
          </w:sdtPr>
          <w:sdtEndPr/>
          <w:sdtContent>
            <w:tc>
              <w:tcPr>
                <w:tcW w:w="8525" w:type="dxa"/>
                <w:gridSpan w:val="4"/>
              </w:tcPr>
              <w:p w14:paraId="227899FF" w14:textId="77777777" w:rsidR="00B574C9" w:rsidRDefault="00B574C9" w:rsidP="00B574C9">
                <w:r>
                  <w:rPr>
                    <w:rStyle w:val="PlaceholderText"/>
                  </w:rPr>
                  <w:t>[Enter the institution with which you are affiliated]</w:t>
                </w:r>
              </w:p>
            </w:tc>
          </w:sdtContent>
        </w:sdt>
      </w:tr>
    </w:tbl>
    <w:p w14:paraId="4CCBC3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A52E94" w14:textId="77777777" w:rsidTr="00244BB0">
        <w:tc>
          <w:tcPr>
            <w:tcW w:w="9016" w:type="dxa"/>
            <w:shd w:val="clear" w:color="auto" w:fill="A6A6A6" w:themeFill="background1" w:themeFillShade="A6"/>
            <w:tcMar>
              <w:top w:w="113" w:type="dxa"/>
              <w:bottom w:w="113" w:type="dxa"/>
            </w:tcMar>
          </w:tcPr>
          <w:p w14:paraId="401333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94CBBE" w14:textId="77777777" w:rsidTr="003F0D73">
        <w:sdt>
          <w:sdtPr>
            <w:alias w:val="Article headword"/>
            <w:tag w:val="articleHeadword"/>
            <w:id w:val="-361440020"/>
            <w:placeholder>
              <w:docPart w:val="30D2A0CF830B4389A3245440E0E5F410"/>
            </w:placeholder>
            <w:text/>
          </w:sdtPr>
          <w:sdtEndPr/>
          <w:sdtContent>
            <w:tc>
              <w:tcPr>
                <w:tcW w:w="9016" w:type="dxa"/>
                <w:tcMar>
                  <w:top w:w="113" w:type="dxa"/>
                  <w:bottom w:w="113" w:type="dxa"/>
                </w:tcMar>
              </w:tcPr>
              <w:p w14:paraId="4AF8B06B" w14:textId="77777777" w:rsidR="003F0D73" w:rsidRPr="00FB589A" w:rsidRDefault="00C7530B" w:rsidP="00C7530B">
                <w:pPr>
                  <w:rPr>
                    <w:b/>
                  </w:rPr>
                </w:pPr>
                <w:proofErr w:type="spellStart"/>
                <w:r w:rsidRPr="00310F7A">
                  <w:t>Tingatinga</w:t>
                </w:r>
                <w:proofErr w:type="spellEnd"/>
              </w:p>
            </w:tc>
          </w:sdtContent>
        </w:sdt>
      </w:tr>
      <w:tr w:rsidR="00464699" w14:paraId="6773E3F0" w14:textId="77777777" w:rsidTr="00D867AA">
        <w:sdt>
          <w:sdtPr>
            <w:alias w:val="Variant headwords"/>
            <w:tag w:val="variantHeadwords"/>
            <w:id w:val="173464402"/>
            <w:placeholder>
              <w:docPart w:val="FEA1DEBD57DB4835ADA98E33DBAE375B"/>
            </w:placeholder>
            <w:showingPlcHdr/>
          </w:sdtPr>
          <w:sdtEndPr/>
          <w:sdtContent>
            <w:tc>
              <w:tcPr>
                <w:tcW w:w="9016" w:type="dxa"/>
                <w:tcMar>
                  <w:top w:w="113" w:type="dxa"/>
                  <w:bottom w:w="113" w:type="dxa"/>
                </w:tcMar>
              </w:tcPr>
              <w:p w14:paraId="04590DD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ED51F7" w14:textId="77777777" w:rsidTr="003F0D73">
        <w:sdt>
          <w:sdtPr>
            <w:alias w:val="Abstract"/>
            <w:tag w:val="abstract"/>
            <w:id w:val="-635871867"/>
            <w:placeholder>
              <w:docPart w:val="2BEBD5AD9B1947F395E221AEB40138FB"/>
            </w:placeholder>
          </w:sdtPr>
          <w:sdtEndPr/>
          <w:sdtContent>
            <w:tc>
              <w:tcPr>
                <w:tcW w:w="9016" w:type="dxa"/>
                <w:tcMar>
                  <w:top w:w="113" w:type="dxa"/>
                  <w:bottom w:w="113" w:type="dxa"/>
                </w:tcMar>
              </w:tcPr>
              <w:p w14:paraId="63FC664C" w14:textId="77777777" w:rsidR="00E85A05" w:rsidRDefault="00C7530B" w:rsidP="00890853">
                <w:proofErr w:type="spellStart"/>
                <w:r>
                  <w:t>Tingatinga</w:t>
                </w:r>
                <w:proofErr w:type="spellEnd"/>
                <w:r>
                  <w:t xml:space="preserve"> is a painting style that originated in Tanzania and derived its name from Edward </w:t>
                </w:r>
                <w:proofErr w:type="spellStart"/>
                <w:r>
                  <w:t>Saidi</w:t>
                </w:r>
                <w:proofErr w:type="spellEnd"/>
                <w:r>
                  <w:t xml:space="preserve"> (E.</w:t>
                </w:r>
                <w:r w:rsidR="00890853">
                  <w:t xml:space="preserve"> </w:t>
                </w:r>
                <w:r>
                  <w:t xml:space="preserve">S.) </w:t>
                </w:r>
                <w:proofErr w:type="spellStart"/>
                <w:r>
                  <w:t>Tingatinga</w:t>
                </w:r>
                <w:proofErr w:type="spellEnd"/>
                <w:r>
                  <w:t>. E.</w:t>
                </w:r>
                <w:r w:rsidR="00890853">
                  <w:t xml:space="preserve"> </w:t>
                </w:r>
                <w:r>
                  <w:t xml:space="preserve">S. </w:t>
                </w:r>
                <w:proofErr w:type="spellStart"/>
                <w:r>
                  <w:t>Tingatinga</w:t>
                </w:r>
                <w:proofErr w:type="spellEnd"/>
                <w:r>
                  <w:t xml:space="preserve"> only actively painted from 1968-1972; he died in an accidental police shooting in 1972. His legacy has been handed down through the </w:t>
                </w:r>
                <w:proofErr w:type="spellStart"/>
                <w:r>
                  <w:t>Tingatinga</w:t>
                </w:r>
                <w:proofErr w:type="spellEnd"/>
                <w:r>
                  <w:t xml:space="preserve"> Arts Cooperative Society. There is a shift in the style from the first generation</w:t>
                </w:r>
                <w:r w:rsidR="00890853">
                  <w:t xml:space="preserve"> </w:t>
                </w:r>
                <w:r>
                  <w:t>—</w:t>
                </w:r>
                <w:r w:rsidR="00890853">
                  <w:t xml:space="preserve"> </w:t>
                </w:r>
                <w:r>
                  <w:t>E.</w:t>
                </w:r>
                <w:r w:rsidR="00890853">
                  <w:t xml:space="preserve"> </w:t>
                </w:r>
                <w:r>
                  <w:t xml:space="preserve">S. </w:t>
                </w:r>
                <w:proofErr w:type="spellStart"/>
                <w:r>
                  <w:t>Tingatinga</w:t>
                </w:r>
                <w:proofErr w:type="spellEnd"/>
                <w:r>
                  <w:t xml:space="preserve"> and those he trained personally</w:t>
                </w:r>
                <w:r w:rsidR="00890853">
                  <w:t xml:space="preserve"> </w:t>
                </w:r>
                <w:r>
                  <w:t>—</w:t>
                </w:r>
                <w:r w:rsidR="00890853">
                  <w:t xml:space="preserve"> </w:t>
                </w:r>
                <w:r>
                  <w:t>to the second generation, those trained by E.</w:t>
                </w:r>
                <w:r w:rsidR="00890853">
                  <w:t xml:space="preserve"> </w:t>
                </w:r>
                <w:r>
                  <w:t xml:space="preserve">S. </w:t>
                </w:r>
                <w:proofErr w:type="spellStart"/>
                <w:r>
                  <w:t>Tingatinga’s</w:t>
                </w:r>
                <w:proofErr w:type="spellEnd"/>
                <w:r>
                  <w:t xml:space="preserve"> students.</w:t>
                </w:r>
                <w:r w:rsidRPr="00D91B57">
                  <w:t xml:space="preserve"> </w:t>
                </w:r>
                <w:proofErr w:type="spellStart"/>
                <w:r>
                  <w:t>Tingatinga</w:t>
                </w:r>
                <w:proofErr w:type="spellEnd"/>
                <w:r>
                  <w:t xml:space="preserve"> paintings are typified by bright, highly saturated hues, shallow compositions, flattened forms, and highly decorated surfaces. Animals are the most common theme of the style. The surfaces of animals are often transformed into undulating lines, series of dots, or concentric circles and teardrops. Scenes depicting village or city life are other popu</w:t>
                </w:r>
                <w:r w:rsidR="00890853">
                  <w:t>lar themes, often with a moralis</w:t>
                </w:r>
                <w:r>
                  <w:t>ing element cautioning ag</w:t>
                </w:r>
                <w:r w:rsidR="00890853">
                  <w:t>ainst departing from a generalis</w:t>
                </w:r>
                <w:r>
                  <w:t>ed ‘traditional’ life.</w:t>
                </w:r>
                <w:r w:rsidRPr="00D91B57">
                  <w:t xml:space="preserve"> </w:t>
                </w:r>
                <w:r>
                  <w:t xml:space="preserve">There are an estimated 300-500 artists painting in the </w:t>
                </w:r>
                <w:proofErr w:type="spellStart"/>
                <w:r>
                  <w:t>Tingatinga</w:t>
                </w:r>
                <w:proofErr w:type="spellEnd"/>
                <w:r>
                  <w:t xml:space="preserve"> style. </w:t>
                </w:r>
                <w:proofErr w:type="spellStart"/>
                <w:r>
                  <w:t>Tingatinga</w:t>
                </w:r>
                <w:proofErr w:type="spellEnd"/>
                <w:r>
                  <w:t xml:space="preserve"> paintings have received international recognition; museums in Denmark, Germany, Sweden, and Japan have created exhibits </w:t>
                </w:r>
                <w:r w:rsidR="00890853">
                  <w:t>from the works of</w:t>
                </w:r>
                <w:r>
                  <w:t xml:space="preserve"> both generations of painters.</w:t>
                </w:r>
              </w:p>
            </w:tc>
          </w:sdtContent>
        </w:sdt>
      </w:tr>
      <w:tr w:rsidR="003F0D73" w14:paraId="3BAA3F13" w14:textId="77777777" w:rsidTr="003F0D73">
        <w:sdt>
          <w:sdtPr>
            <w:rPr>
              <w:b/>
              <w:bCs/>
              <w:color w:val="5B9BD5" w:themeColor="accent1"/>
              <w:sz w:val="18"/>
              <w:szCs w:val="18"/>
            </w:rPr>
            <w:alias w:val="Article text"/>
            <w:tag w:val="articleText"/>
            <w:id w:val="634067588"/>
            <w:placeholder>
              <w:docPart w:val="8B5507A27C7944CE86ACFC49C7340D67"/>
            </w:placeholder>
          </w:sdtPr>
          <w:sdtEndPr>
            <w:rPr>
              <w:b w:val="0"/>
              <w:bCs w:val="0"/>
              <w:color w:val="auto"/>
              <w:sz w:val="22"/>
              <w:szCs w:val="22"/>
            </w:rPr>
          </w:sdtEndPr>
          <w:sdtContent>
            <w:sdt>
              <w:sdtPr>
                <w:rPr>
                  <w:b/>
                  <w:bCs/>
                  <w:color w:val="5B9BD5" w:themeColor="accent1"/>
                  <w:sz w:val="18"/>
                  <w:szCs w:val="18"/>
                </w:rPr>
                <w:alias w:val="Abstract"/>
                <w:tag w:val="abstract"/>
                <w:id w:val="1783695134"/>
                <w:placeholder>
                  <w:docPart w:val="B585ACDBECF0BF4783DECCDF4517F9EE"/>
                </w:placeholder>
              </w:sdtPr>
              <w:sdtEndPr>
                <w:rPr>
                  <w:b w:val="0"/>
                  <w:bCs w:val="0"/>
                  <w:color w:val="auto"/>
                  <w:sz w:val="22"/>
                  <w:szCs w:val="22"/>
                </w:rPr>
              </w:sdtEndPr>
              <w:sdtContent>
                <w:tc>
                  <w:tcPr>
                    <w:tcW w:w="9016" w:type="dxa"/>
                    <w:tcMar>
                      <w:top w:w="113" w:type="dxa"/>
                      <w:bottom w:w="113" w:type="dxa"/>
                    </w:tcMar>
                  </w:tcPr>
                  <w:p w14:paraId="7F6E6132" w14:textId="77777777" w:rsidR="00890853" w:rsidRDefault="00890853" w:rsidP="00C7530B">
                    <w:proofErr w:type="spellStart"/>
                    <w:r>
                      <w:t>Tingatinga</w:t>
                    </w:r>
                    <w:proofErr w:type="spellEnd"/>
                    <w:r>
                      <w:t xml:space="preserve"> is a painting style that originated in Tanzania and derived its name from Edward </w:t>
                    </w:r>
                    <w:proofErr w:type="spellStart"/>
                    <w:r>
                      <w:t>Saidi</w:t>
                    </w:r>
                    <w:proofErr w:type="spellEnd"/>
                    <w:r>
                      <w:t xml:space="preserve"> (E. S.) </w:t>
                    </w:r>
                    <w:proofErr w:type="spellStart"/>
                    <w:r>
                      <w:t>Tingatinga</w:t>
                    </w:r>
                    <w:proofErr w:type="spellEnd"/>
                    <w:r>
                      <w:t xml:space="preserve">. E. S. </w:t>
                    </w:r>
                    <w:proofErr w:type="spellStart"/>
                    <w:r>
                      <w:t>Tingatinga</w:t>
                    </w:r>
                    <w:proofErr w:type="spellEnd"/>
                    <w:r>
                      <w:t xml:space="preserve"> only actively painted from 1968-1972; he died in an accidental police shooting in 1972. His legacy has been handed down through the </w:t>
                    </w:r>
                    <w:proofErr w:type="spellStart"/>
                    <w:r>
                      <w:t>Tingatinga</w:t>
                    </w:r>
                    <w:proofErr w:type="spellEnd"/>
                    <w:r>
                      <w:t xml:space="preserve"> Arts Cooperative Society. There is a shift in the style from the first generation — E. S. </w:t>
                    </w:r>
                    <w:proofErr w:type="spellStart"/>
                    <w:r>
                      <w:t>Tingatinga</w:t>
                    </w:r>
                    <w:proofErr w:type="spellEnd"/>
                    <w:r>
                      <w:t xml:space="preserve"> and those he trained personally — to the second generation, those trained by E. S. </w:t>
                    </w:r>
                    <w:proofErr w:type="spellStart"/>
                    <w:r>
                      <w:t>Tingatinga’s</w:t>
                    </w:r>
                    <w:proofErr w:type="spellEnd"/>
                    <w:r>
                      <w:t xml:space="preserve"> students.</w:t>
                    </w:r>
                    <w:r w:rsidRPr="00D91B57">
                      <w:t xml:space="preserve"> </w:t>
                    </w:r>
                    <w:proofErr w:type="spellStart"/>
                    <w:r>
                      <w:t>Tingatinga</w:t>
                    </w:r>
                    <w:proofErr w:type="spellEnd"/>
                    <w:r>
                      <w:t xml:space="preserve"> paintings are typified by bright, highly saturated hues, shallow compositions, flattened forms, and highly decorated surfaces. Animals are the most common theme of the style. The surfaces of animals are often transformed into undulating lines, series of dots, or concentric circles and teardrops. Scenes depicting village or city life are other popular themes, often with a moralising element cautioning against departing from a generalised ‘traditional’ life.</w:t>
                    </w:r>
                    <w:r w:rsidRPr="00D91B57">
                      <w:t xml:space="preserve"> </w:t>
                    </w:r>
                    <w:r>
                      <w:t xml:space="preserve">There are an estimated 300-500 artists painting in the </w:t>
                    </w:r>
                    <w:proofErr w:type="spellStart"/>
                    <w:r>
                      <w:t>Tingatinga</w:t>
                    </w:r>
                    <w:proofErr w:type="spellEnd"/>
                    <w:r>
                      <w:t xml:space="preserve"> style. </w:t>
                    </w:r>
                    <w:proofErr w:type="spellStart"/>
                    <w:r>
                      <w:t>Tingatinga</w:t>
                    </w:r>
                    <w:proofErr w:type="spellEnd"/>
                    <w:r>
                      <w:t xml:space="preserve"> paintings have received international recognition; museums in Denmark, Germany, Sweden, and Japan have created exhibits from the works of both generations of painters.</w:t>
                    </w:r>
                  </w:p>
                  <w:p w14:paraId="4893ADA7" w14:textId="77777777" w:rsidR="00C7530B" w:rsidRDefault="00C7530B" w:rsidP="00C7530B"/>
                  <w:p w14:paraId="6479CE7C" w14:textId="327D58D0" w:rsidR="00C7530B" w:rsidRDefault="00C7530B" w:rsidP="00C7530B">
                    <w:r>
                      <w:t>E.</w:t>
                    </w:r>
                    <w:r w:rsidR="00D867AA">
                      <w:t xml:space="preserve"> </w:t>
                    </w:r>
                    <w:r>
                      <w:t xml:space="preserve">S. </w:t>
                    </w:r>
                    <w:proofErr w:type="spellStart"/>
                    <w:r>
                      <w:t>Tingatinga’s</w:t>
                    </w:r>
                    <w:proofErr w:type="spellEnd"/>
                    <w:r>
                      <w:t xml:space="preserve"> paintings developed as a means of making money from the Tanzanian tourist industry, and as such focused on the large animals typically found on safari: lion, elephant, leopard, cape buffalo, giraffe, hippopotamus, ostrich, </w:t>
                    </w:r>
                    <w:proofErr w:type="spellStart"/>
                    <w:r>
                      <w:t>rhinocerous</w:t>
                    </w:r>
                    <w:proofErr w:type="spellEnd"/>
                    <w:r>
                      <w:t xml:space="preserve">, and zebra. Occasionally, small animals were included, specifically guinea fowl and </w:t>
                    </w:r>
                    <w:r w:rsidR="00310F7A">
                      <w:t>other birds. In order to maximis</w:t>
                    </w:r>
                    <w:r>
                      <w:t xml:space="preserve">e profits, </w:t>
                    </w:r>
                    <w:proofErr w:type="spellStart"/>
                    <w:r>
                      <w:t>Tingatinga</w:t>
                    </w:r>
                    <w:proofErr w:type="spellEnd"/>
                    <w:r>
                      <w:t xml:space="preserve"> used Masonite boards and bicycle enamel paint as his materials; he cut the boards in half, resulting in a perfect square (60x60 cm). This led some scholars and museums to label </w:t>
                    </w:r>
                    <w:proofErr w:type="spellStart"/>
                    <w:r>
                      <w:t>Tingatinga</w:t>
                    </w:r>
                    <w:proofErr w:type="spellEnd"/>
                    <w:r>
                      <w:t xml:space="preserve"> paintings as </w:t>
                    </w:r>
                    <w:r w:rsidR="00310F7A">
                      <w:t>‘</w:t>
                    </w:r>
                    <w:r>
                      <w:t>Tanzanian Square Paintings.</w:t>
                    </w:r>
                    <w:r w:rsidR="00310F7A">
                      <w:t>’</w:t>
                    </w:r>
                    <w:r>
                      <w:t xml:space="preserve"> </w:t>
                    </w:r>
                  </w:p>
                  <w:p w14:paraId="2FF35DB0" w14:textId="77777777" w:rsidR="00C7530B" w:rsidRDefault="00C7530B" w:rsidP="00C7530B"/>
                  <w:p w14:paraId="265DFF55" w14:textId="19DF1716" w:rsidR="00C7530B" w:rsidRDefault="00C7530B" w:rsidP="00C7530B">
                    <w:r>
                      <w:t>In order to keep up with production, E.</w:t>
                    </w:r>
                    <w:r w:rsidR="00310F7A">
                      <w:t xml:space="preserve"> </w:t>
                    </w:r>
                    <w:r>
                      <w:t xml:space="preserve">S </w:t>
                    </w:r>
                    <w:proofErr w:type="spellStart"/>
                    <w:r>
                      <w:t>Tingatinga</w:t>
                    </w:r>
                    <w:proofErr w:type="spellEnd"/>
                    <w:r>
                      <w:t xml:space="preserve"> trained a few interested relatives and friends to help with preparing the boards while he worked his day job as a ward attendant at </w:t>
                    </w:r>
                    <w:proofErr w:type="spellStart"/>
                    <w:r>
                      <w:t>Muhimbili</w:t>
                    </w:r>
                    <w:proofErr w:type="spellEnd"/>
                    <w:r>
                      <w:t xml:space="preserve"> Hospital. These individuals gradually began copying E.</w:t>
                    </w:r>
                    <w:r w:rsidR="00310F7A">
                      <w:t xml:space="preserve"> </w:t>
                    </w:r>
                    <w:r>
                      <w:t xml:space="preserve">S. </w:t>
                    </w:r>
                    <w:proofErr w:type="spellStart"/>
                    <w:r>
                      <w:t>Tingatinga’s</w:t>
                    </w:r>
                    <w:proofErr w:type="spellEnd"/>
                    <w:r>
                      <w:t xml:space="preserve"> compositions, as well as creating their own. Following </w:t>
                    </w:r>
                    <w:proofErr w:type="spellStart"/>
                    <w:r>
                      <w:t>Tingatinga’s</w:t>
                    </w:r>
                    <w:proofErr w:type="spellEnd"/>
                    <w:r>
                      <w:t xml:space="preserve"> death in 1972, Simon </w:t>
                    </w:r>
                    <w:proofErr w:type="spellStart"/>
                    <w:r>
                      <w:t>Mpata</w:t>
                    </w:r>
                    <w:proofErr w:type="spellEnd"/>
                    <w:r>
                      <w:t xml:space="preserve">, </w:t>
                    </w:r>
                    <w:proofErr w:type="spellStart"/>
                    <w:r>
                      <w:t>Januari</w:t>
                    </w:r>
                    <w:proofErr w:type="spellEnd"/>
                    <w:r>
                      <w:t xml:space="preserve"> Linda, </w:t>
                    </w:r>
                    <w:proofErr w:type="spellStart"/>
                    <w:r>
                      <w:t>Adeusi</w:t>
                    </w:r>
                    <w:proofErr w:type="spellEnd"/>
                    <w:r>
                      <w:t xml:space="preserve"> </w:t>
                    </w:r>
                    <w:proofErr w:type="spellStart"/>
                    <w:r>
                      <w:t>Mandu</w:t>
                    </w:r>
                    <w:proofErr w:type="spellEnd"/>
                    <w:r>
                      <w:t xml:space="preserve">, </w:t>
                    </w:r>
                    <w:proofErr w:type="spellStart"/>
                    <w:r>
                      <w:t>Kaspar</w:t>
                    </w:r>
                    <w:proofErr w:type="spellEnd"/>
                    <w:r>
                      <w:t xml:space="preserve"> </w:t>
                    </w:r>
                    <w:proofErr w:type="spellStart"/>
                    <w:r>
                      <w:t>Hendrick</w:t>
                    </w:r>
                    <w:proofErr w:type="spellEnd"/>
                    <w:r>
                      <w:t xml:space="preserve"> </w:t>
                    </w:r>
                    <w:proofErr w:type="spellStart"/>
                    <w:r>
                      <w:t>Tedo</w:t>
                    </w:r>
                    <w:proofErr w:type="spellEnd"/>
                    <w:r>
                      <w:t xml:space="preserve">, </w:t>
                    </w:r>
                    <w:proofErr w:type="spellStart"/>
                    <w:r>
                      <w:t>Abdalla</w:t>
                    </w:r>
                    <w:proofErr w:type="spellEnd"/>
                    <w:r>
                      <w:t xml:space="preserve"> </w:t>
                    </w:r>
                    <w:proofErr w:type="spellStart"/>
                    <w:r>
                      <w:t>Ajaba</w:t>
                    </w:r>
                    <w:proofErr w:type="spellEnd"/>
                    <w:r>
                      <w:t xml:space="preserve">, </w:t>
                    </w:r>
                    <w:proofErr w:type="spellStart"/>
                    <w:r>
                      <w:t>Omary</w:t>
                    </w:r>
                    <w:proofErr w:type="spellEnd"/>
                    <w:r>
                      <w:t xml:space="preserve"> </w:t>
                    </w:r>
                    <w:proofErr w:type="spellStart"/>
                    <w:r>
                      <w:t>Abdallah</w:t>
                    </w:r>
                    <w:proofErr w:type="spellEnd"/>
                    <w:r>
                      <w:t xml:space="preserve"> </w:t>
                    </w:r>
                    <w:proofErr w:type="spellStart"/>
                    <w:r>
                      <w:t>Amonde</w:t>
                    </w:r>
                    <w:proofErr w:type="spellEnd"/>
                    <w:r>
                      <w:t xml:space="preserve">, and </w:t>
                    </w:r>
                    <w:proofErr w:type="spellStart"/>
                    <w:r>
                      <w:t>Hashimu</w:t>
                    </w:r>
                    <w:proofErr w:type="spellEnd"/>
                    <w:r>
                      <w:t xml:space="preserve"> </w:t>
                    </w:r>
                    <w:proofErr w:type="spellStart"/>
                    <w:r>
                      <w:t>Bushiri</w:t>
                    </w:r>
                    <w:proofErr w:type="spellEnd"/>
                    <w:r>
                      <w:t xml:space="preserve"> </w:t>
                    </w:r>
                    <w:proofErr w:type="spellStart"/>
                    <w:r>
                      <w:t>Mruta</w:t>
                    </w:r>
                    <w:proofErr w:type="spellEnd"/>
                    <w:r>
                      <w:t xml:space="preserve"> formed the </w:t>
                    </w:r>
                    <w:proofErr w:type="spellStart"/>
                    <w:r>
                      <w:t>Tingatinga</w:t>
                    </w:r>
                    <w:proofErr w:type="spellEnd"/>
                    <w:r>
                      <w:t xml:space="preserve"> Arts Cooperative Society. Located behind the </w:t>
                    </w:r>
                    <w:proofErr w:type="spellStart"/>
                    <w:r>
                      <w:t>Morogoro</w:t>
                    </w:r>
                    <w:proofErr w:type="spellEnd"/>
                    <w:r>
                      <w:t xml:space="preserve"> stores on Oyster Bay, outside of Dar </w:t>
                    </w:r>
                    <w:proofErr w:type="spellStart"/>
                    <w:r>
                      <w:t>es</w:t>
                    </w:r>
                    <w:proofErr w:type="spellEnd"/>
                    <w:r>
                      <w:t xml:space="preserve"> Salaam, the Cooperative Society is close to where E.</w:t>
                    </w:r>
                    <w:r w:rsidR="00310F7A">
                      <w:t xml:space="preserve"> </w:t>
                    </w:r>
                    <w:r>
                      <w:t xml:space="preserve">S. </w:t>
                    </w:r>
                    <w:proofErr w:type="spellStart"/>
                    <w:r>
                      <w:t>Tingatinga</w:t>
                    </w:r>
                    <w:proofErr w:type="spellEnd"/>
                    <w:r>
                      <w:t xml:space="preserve"> held his own workshop in </w:t>
                    </w:r>
                    <w:proofErr w:type="spellStart"/>
                    <w:r>
                      <w:t>Msasani</w:t>
                    </w:r>
                    <w:proofErr w:type="spellEnd"/>
                    <w:r>
                      <w:t>.</w:t>
                    </w:r>
                  </w:p>
                  <w:p w14:paraId="7F1923E9" w14:textId="77777777" w:rsidR="00C7530B" w:rsidRDefault="00C7530B" w:rsidP="00C7530B"/>
                  <w:p w14:paraId="02839F27" w14:textId="1E856DE0" w:rsidR="00C7530B" w:rsidRDefault="00C7530B" w:rsidP="00C7530B">
                    <w:r>
                      <w:t xml:space="preserve">The second generation </w:t>
                    </w:r>
                    <w:proofErr w:type="spellStart"/>
                    <w:r>
                      <w:t>Tingatinga</w:t>
                    </w:r>
                    <w:proofErr w:type="spellEnd"/>
                    <w:r>
                      <w:t xml:space="preserve"> artists share many qualities with the first generation that trained them. Most tend to come from rural Tanzania, specifically the southern region near the Mozambique border; to be of Makua descent like E.</w:t>
                    </w:r>
                    <w:r w:rsidR="00310F7A">
                      <w:t xml:space="preserve"> </w:t>
                    </w:r>
                    <w:r>
                      <w:t xml:space="preserve">S. </w:t>
                    </w:r>
                    <w:proofErr w:type="spellStart"/>
                    <w:r>
                      <w:t>Tingatinga</w:t>
                    </w:r>
                    <w:proofErr w:type="spellEnd"/>
                    <w:r>
                      <w:t xml:space="preserve">; and to have limited formal education. Second generation </w:t>
                    </w:r>
                    <w:proofErr w:type="spellStart"/>
                    <w:r>
                      <w:t>Tingatinga</w:t>
                    </w:r>
                    <w:proofErr w:type="spellEnd"/>
                    <w:r>
                      <w:t xml:space="preserve"> artists shifted the style to include swirling compositions, more landscape elements, an increased focus on birds, and canvas rather than Masonite boards. This last shift has also liberated the composition from the 60x60 cm stricture to any size that the artist desires.</w:t>
                    </w:r>
                  </w:p>
                  <w:p w14:paraId="0E7D583D" w14:textId="77777777" w:rsidR="00C7530B" w:rsidRDefault="00C7530B" w:rsidP="00C7530B">
                    <w:bookmarkStart w:id="0" w:name="_GoBack"/>
                    <w:bookmarkEnd w:id="0"/>
                  </w:p>
                  <w:p w14:paraId="79AED10F" w14:textId="77777777" w:rsidR="00C7530B" w:rsidRDefault="00C7530B" w:rsidP="00C7530B">
                    <w:pPr>
                      <w:keepNext/>
                    </w:pPr>
                    <w:r>
                      <w:t>File: tingatinga1.jpg</w:t>
                    </w:r>
                  </w:p>
                  <w:p w14:paraId="291AE524" w14:textId="77777777" w:rsidR="00D340A0" w:rsidRDefault="00F23972" w:rsidP="00D340A0">
                    <w:pPr>
                      <w:pStyle w:val="Caption"/>
                    </w:pPr>
                    <w:r>
                      <w:fldChar w:fldCharType="begin"/>
                    </w:r>
                    <w:r>
                      <w:instrText xml:space="preserve"> SEQ Figure \* ARABIC </w:instrText>
                    </w:r>
                    <w:r>
                      <w:fldChar w:fldCharType="separate"/>
                    </w:r>
                    <w:r w:rsidR="00C7530B">
                      <w:rPr>
                        <w:noProof/>
                      </w:rPr>
                      <w:t>1</w:t>
                    </w:r>
                    <w:r>
                      <w:rPr>
                        <w:noProof/>
                      </w:rPr>
                      <w:fldChar w:fldCharType="end"/>
                    </w:r>
                    <w:r w:rsidR="00C7530B">
                      <w:t xml:space="preserve"> </w:t>
                    </w:r>
                    <w:r w:rsidR="00C7530B" w:rsidRPr="000B7D3A">
                      <w:t xml:space="preserve">Birds in a Tree by </w:t>
                    </w:r>
                    <w:proofErr w:type="spellStart"/>
                    <w:r w:rsidR="00C7530B" w:rsidRPr="000B7D3A">
                      <w:t>Mangula</w:t>
                    </w:r>
                    <w:proofErr w:type="spellEnd"/>
                    <w:r w:rsidR="00C7530B" w:rsidRPr="000B7D3A">
                      <w:t xml:space="preserve"> </w:t>
                    </w:r>
                    <w:proofErr w:type="spellStart"/>
                    <w:r w:rsidR="00C7530B" w:rsidRPr="000B7D3A">
                      <w:t>Ramadhani</w:t>
                    </w:r>
                    <w:proofErr w:type="spellEnd"/>
                    <w:r w:rsidR="00C7530B" w:rsidRPr="000B7D3A">
                      <w:t>. Enamel on canvas, 80x100 cm</w:t>
                    </w:r>
                  </w:p>
                  <w:p w14:paraId="72B26C7B" w14:textId="225B5DE7" w:rsidR="00D340A0" w:rsidRDefault="00D340A0" w:rsidP="00D340A0">
                    <w:r>
                      <w:t>source:</w:t>
                    </w:r>
                    <w:commentRangeStart w:id="1"/>
                    <w:r>
                      <w:t xml:space="preserve"> </w:t>
                    </w:r>
                    <w:hyperlink r:id="rId8" w:history="1">
                      <w:r w:rsidRPr="00ED27F0">
                        <w:rPr>
                          <w:rStyle w:val="Hyperlink"/>
                        </w:rPr>
                        <w:t>http://www.tingatingastudio.com/tinga-tinga-simple.html#Man</w:t>
                      </w:r>
                      <w:r w:rsidRPr="00ED27F0">
                        <w:rPr>
                          <w:rStyle w:val="Hyperlink"/>
                        </w:rPr>
                        <w:t>g</w:t>
                      </w:r>
                      <w:r w:rsidRPr="00ED27F0">
                        <w:rPr>
                          <w:rStyle w:val="Hyperlink"/>
                        </w:rPr>
                        <w:t>ula</w:t>
                      </w:r>
                    </w:hyperlink>
                    <w:commentRangeEnd w:id="1"/>
                    <w:r>
                      <w:rPr>
                        <w:rStyle w:val="CommentReference"/>
                      </w:rPr>
                      <w:commentReference w:id="1"/>
                    </w:r>
                  </w:p>
                  <w:p w14:paraId="4297266F" w14:textId="41F8A5F1" w:rsidR="003F0D73" w:rsidRPr="00D340A0" w:rsidRDefault="003F0D73" w:rsidP="00D340A0"/>
                </w:tc>
              </w:sdtContent>
            </w:sdt>
          </w:sdtContent>
        </w:sdt>
      </w:tr>
      <w:tr w:rsidR="003235A7" w14:paraId="6B9BFEC2" w14:textId="77777777" w:rsidTr="003235A7">
        <w:tc>
          <w:tcPr>
            <w:tcW w:w="9016" w:type="dxa"/>
          </w:tcPr>
          <w:p w14:paraId="0D4292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247B8B10A10463ABA1CF17F5FCF6E0C"/>
              </w:placeholder>
            </w:sdtPr>
            <w:sdtEndPr/>
            <w:sdtContent>
              <w:p w14:paraId="3AF12069" w14:textId="1E204304" w:rsidR="000C71AB" w:rsidRDefault="00F23972" w:rsidP="000C71AB">
                <w:sdt>
                  <w:sdtPr>
                    <w:id w:val="-1960243376"/>
                    <w:citation/>
                  </w:sdtPr>
                  <w:sdtEndPr/>
                  <w:sdtContent>
                    <w:r w:rsidR="000C71AB">
                      <w:fldChar w:fldCharType="begin"/>
                    </w:r>
                    <w:r w:rsidR="000C71AB">
                      <w:rPr>
                        <w:lang w:val="en-US"/>
                      </w:rPr>
                      <w:instrText xml:space="preserve"> CITATION Gos03 \l 1033 </w:instrText>
                    </w:r>
                    <w:r w:rsidR="000C71AB">
                      <w:fldChar w:fldCharType="separate"/>
                    </w:r>
                    <w:r w:rsidR="000C71AB">
                      <w:rPr>
                        <w:noProof/>
                        <w:lang w:val="en-US"/>
                      </w:rPr>
                      <w:t>(Goscinny)</w:t>
                    </w:r>
                    <w:r w:rsidR="000C71AB">
                      <w:fldChar w:fldCharType="end"/>
                    </w:r>
                  </w:sdtContent>
                </w:sdt>
              </w:p>
              <w:p w14:paraId="4F753E60" w14:textId="77777777" w:rsidR="000C71AB" w:rsidRDefault="000C71AB" w:rsidP="000C71AB"/>
              <w:p w14:paraId="5FE6C7BC" w14:textId="77777777" w:rsidR="000C71AB" w:rsidRDefault="00F23972" w:rsidP="000C71AB">
                <w:sdt>
                  <w:sdtPr>
                    <w:id w:val="-2095082121"/>
                    <w:citation/>
                  </w:sdtPr>
                  <w:sdtEndPr/>
                  <w:sdtContent>
                    <w:r w:rsidR="000C71AB">
                      <w:fldChar w:fldCharType="begin"/>
                    </w:r>
                    <w:r w:rsidR="000C71AB">
                      <w:rPr>
                        <w:lang w:val="en-US"/>
                      </w:rPr>
                      <w:instrText xml:space="preserve"> CITATION Sch98 \l 1033 </w:instrText>
                    </w:r>
                    <w:r w:rsidR="000C71AB">
                      <w:fldChar w:fldCharType="separate"/>
                    </w:r>
                    <w:r w:rsidR="000C71AB">
                      <w:rPr>
                        <w:noProof/>
                        <w:lang w:val="en-US"/>
                      </w:rPr>
                      <w:t>(Schaedler)</w:t>
                    </w:r>
                    <w:r w:rsidR="000C71AB">
                      <w:fldChar w:fldCharType="end"/>
                    </w:r>
                  </w:sdtContent>
                </w:sdt>
              </w:p>
              <w:p w14:paraId="33894F7D" w14:textId="77777777" w:rsidR="000C71AB" w:rsidRDefault="000C71AB" w:rsidP="000C71AB"/>
              <w:p w14:paraId="35BB403C" w14:textId="77777777" w:rsidR="003235A7" w:rsidRDefault="00F23972" w:rsidP="000C71AB">
                <w:sdt>
                  <w:sdtPr>
                    <w:id w:val="-1259676903"/>
                    <w:citation/>
                  </w:sdtPr>
                  <w:sdtEndPr/>
                  <w:sdtContent>
                    <w:r w:rsidR="000C71AB">
                      <w:fldChar w:fldCharType="begin"/>
                    </w:r>
                    <w:r w:rsidR="000C71AB">
                      <w:rPr>
                        <w:lang w:val="en-US"/>
                      </w:rPr>
                      <w:instrText xml:space="preserve"> CITATION Tho11 \l 1033 </w:instrText>
                    </w:r>
                    <w:r w:rsidR="000C71AB">
                      <w:fldChar w:fldCharType="separate"/>
                    </w:r>
                    <w:r w:rsidR="000C71AB">
                      <w:rPr>
                        <w:noProof/>
                        <w:lang w:val="en-US"/>
                      </w:rPr>
                      <w:t>(Thorup and Sam)</w:t>
                    </w:r>
                    <w:r w:rsidR="000C71AB">
                      <w:fldChar w:fldCharType="end"/>
                    </w:r>
                  </w:sdtContent>
                </w:sdt>
              </w:p>
            </w:sdtContent>
          </w:sdt>
        </w:tc>
      </w:tr>
    </w:tbl>
    <w:p w14:paraId="5A8944D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8-12T23:33:00Z" w:initials="YT">
    <w:p w14:paraId="2DDCA055" w14:textId="32C056BE" w:rsidR="00D340A0" w:rsidRDefault="00D340A0">
      <w:pPr>
        <w:pStyle w:val="CommentText"/>
      </w:pPr>
      <w:r>
        <w:rPr>
          <w:rStyle w:val="CommentReference"/>
        </w:rPr>
        <w:annotationRef/>
      </w:r>
      <w:r>
        <w:t>Broken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DCA05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63638" w14:textId="77777777" w:rsidR="00F23972" w:rsidRDefault="00F23972" w:rsidP="007A0D55">
      <w:pPr>
        <w:spacing w:after="0" w:line="240" w:lineRule="auto"/>
      </w:pPr>
      <w:r>
        <w:separator/>
      </w:r>
    </w:p>
  </w:endnote>
  <w:endnote w:type="continuationSeparator" w:id="0">
    <w:p w14:paraId="1AAC1166" w14:textId="77777777" w:rsidR="00F23972" w:rsidRDefault="00F239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3DE2B" w14:textId="77777777" w:rsidR="00F23972" w:rsidRDefault="00F23972" w:rsidP="007A0D55">
      <w:pPr>
        <w:spacing w:after="0" w:line="240" w:lineRule="auto"/>
      </w:pPr>
      <w:r>
        <w:separator/>
      </w:r>
    </w:p>
  </w:footnote>
  <w:footnote w:type="continuationSeparator" w:id="0">
    <w:p w14:paraId="1D5D52DC" w14:textId="77777777" w:rsidR="00F23972" w:rsidRDefault="00F239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5F31F" w14:textId="77777777" w:rsidR="00D867AA" w:rsidRDefault="00D867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4CB46C" w14:textId="77777777" w:rsidR="00D867AA" w:rsidRDefault="00D867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0B"/>
    <w:rsid w:val="00032559"/>
    <w:rsid w:val="00052040"/>
    <w:rsid w:val="000B25AE"/>
    <w:rsid w:val="000B55AB"/>
    <w:rsid w:val="000C71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F7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085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530B"/>
    <w:rsid w:val="00CC586D"/>
    <w:rsid w:val="00CF1542"/>
    <w:rsid w:val="00CF3EC5"/>
    <w:rsid w:val="00D340A0"/>
    <w:rsid w:val="00D656DA"/>
    <w:rsid w:val="00D83300"/>
    <w:rsid w:val="00D867AA"/>
    <w:rsid w:val="00D97FF2"/>
    <w:rsid w:val="00DC6B48"/>
    <w:rsid w:val="00DF01B0"/>
    <w:rsid w:val="00E85A05"/>
    <w:rsid w:val="00E95829"/>
    <w:rsid w:val="00EA606C"/>
    <w:rsid w:val="00EB0C8C"/>
    <w:rsid w:val="00EB51FD"/>
    <w:rsid w:val="00EB77DB"/>
    <w:rsid w:val="00ED139F"/>
    <w:rsid w:val="00EF74F7"/>
    <w:rsid w:val="00F2397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FF4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5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0B"/>
    <w:rPr>
      <w:rFonts w:ascii="Tahoma" w:hAnsi="Tahoma" w:cs="Tahoma"/>
      <w:sz w:val="16"/>
      <w:szCs w:val="16"/>
    </w:rPr>
  </w:style>
  <w:style w:type="paragraph" w:styleId="Caption">
    <w:name w:val="caption"/>
    <w:basedOn w:val="Normal"/>
    <w:next w:val="Normal"/>
    <w:uiPriority w:val="35"/>
    <w:semiHidden/>
    <w:qFormat/>
    <w:rsid w:val="00C7530B"/>
    <w:pPr>
      <w:spacing w:after="200" w:line="240" w:lineRule="auto"/>
    </w:pPr>
    <w:rPr>
      <w:b/>
      <w:bCs/>
      <w:color w:val="5B9BD5" w:themeColor="accent1"/>
      <w:sz w:val="18"/>
      <w:szCs w:val="18"/>
    </w:rPr>
  </w:style>
  <w:style w:type="character" w:styleId="Hyperlink">
    <w:name w:val="Hyperlink"/>
    <w:basedOn w:val="DefaultParagraphFont"/>
    <w:uiPriority w:val="99"/>
    <w:semiHidden/>
    <w:rsid w:val="00D340A0"/>
    <w:rPr>
      <w:color w:val="0563C1" w:themeColor="hyperlink"/>
      <w:u w:val="single"/>
    </w:rPr>
  </w:style>
  <w:style w:type="character" w:styleId="FollowedHyperlink">
    <w:name w:val="FollowedHyperlink"/>
    <w:basedOn w:val="DefaultParagraphFont"/>
    <w:uiPriority w:val="99"/>
    <w:semiHidden/>
    <w:rsid w:val="00D340A0"/>
    <w:rPr>
      <w:color w:val="954F72" w:themeColor="followedHyperlink"/>
      <w:u w:val="single"/>
    </w:rPr>
  </w:style>
  <w:style w:type="character" w:styleId="CommentReference">
    <w:name w:val="annotation reference"/>
    <w:basedOn w:val="DefaultParagraphFont"/>
    <w:uiPriority w:val="99"/>
    <w:semiHidden/>
    <w:unhideWhenUsed/>
    <w:rsid w:val="00D340A0"/>
    <w:rPr>
      <w:sz w:val="18"/>
      <w:szCs w:val="18"/>
    </w:rPr>
  </w:style>
  <w:style w:type="paragraph" w:styleId="CommentText">
    <w:name w:val="annotation text"/>
    <w:basedOn w:val="Normal"/>
    <w:link w:val="CommentTextChar"/>
    <w:uiPriority w:val="99"/>
    <w:semiHidden/>
    <w:unhideWhenUsed/>
    <w:rsid w:val="00D340A0"/>
    <w:pPr>
      <w:spacing w:line="240" w:lineRule="auto"/>
    </w:pPr>
    <w:rPr>
      <w:sz w:val="24"/>
      <w:szCs w:val="24"/>
    </w:rPr>
  </w:style>
  <w:style w:type="character" w:customStyle="1" w:styleId="CommentTextChar">
    <w:name w:val="Comment Text Char"/>
    <w:basedOn w:val="DefaultParagraphFont"/>
    <w:link w:val="CommentText"/>
    <w:uiPriority w:val="99"/>
    <w:semiHidden/>
    <w:rsid w:val="00D340A0"/>
    <w:rPr>
      <w:sz w:val="24"/>
      <w:szCs w:val="24"/>
    </w:rPr>
  </w:style>
  <w:style w:type="paragraph" w:styleId="CommentSubject">
    <w:name w:val="annotation subject"/>
    <w:basedOn w:val="CommentText"/>
    <w:next w:val="CommentText"/>
    <w:link w:val="CommentSubjectChar"/>
    <w:uiPriority w:val="99"/>
    <w:semiHidden/>
    <w:unhideWhenUsed/>
    <w:rsid w:val="00D340A0"/>
    <w:rPr>
      <w:b/>
      <w:bCs/>
      <w:sz w:val="20"/>
      <w:szCs w:val="20"/>
    </w:rPr>
  </w:style>
  <w:style w:type="character" w:customStyle="1" w:styleId="CommentSubjectChar">
    <w:name w:val="Comment Subject Char"/>
    <w:basedOn w:val="CommentTextChar"/>
    <w:link w:val="CommentSubject"/>
    <w:uiPriority w:val="99"/>
    <w:semiHidden/>
    <w:rsid w:val="00D340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ingatingastudio.com/tinga-tinga-simple.html#Mangula"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C080BDBBBA442A9C65F225A0E68A04"/>
        <w:category>
          <w:name w:val="General"/>
          <w:gallery w:val="placeholder"/>
        </w:category>
        <w:types>
          <w:type w:val="bbPlcHdr"/>
        </w:types>
        <w:behaviors>
          <w:behavior w:val="content"/>
        </w:behaviors>
        <w:guid w:val="{ACB8E767-F988-4C78-9C55-0A6019DE3BE9}"/>
      </w:docPartPr>
      <w:docPartBody>
        <w:p w:rsidR="001C7107" w:rsidRDefault="00A04032">
          <w:pPr>
            <w:pStyle w:val="9CC080BDBBBA442A9C65F225A0E68A04"/>
          </w:pPr>
          <w:r w:rsidRPr="00CC586D">
            <w:rPr>
              <w:rStyle w:val="PlaceholderText"/>
              <w:b/>
              <w:color w:val="FFFFFF" w:themeColor="background1"/>
            </w:rPr>
            <w:t>[Salutation]</w:t>
          </w:r>
        </w:p>
      </w:docPartBody>
    </w:docPart>
    <w:docPart>
      <w:docPartPr>
        <w:name w:val="6B14E268367D4C7EA1591D7C3DB80351"/>
        <w:category>
          <w:name w:val="General"/>
          <w:gallery w:val="placeholder"/>
        </w:category>
        <w:types>
          <w:type w:val="bbPlcHdr"/>
        </w:types>
        <w:behaviors>
          <w:behavior w:val="content"/>
        </w:behaviors>
        <w:guid w:val="{D8401DED-02FA-4520-BABE-87169CEC9F69}"/>
      </w:docPartPr>
      <w:docPartBody>
        <w:p w:rsidR="001C7107" w:rsidRDefault="00A04032">
          <w:pPr>
            <w:pStyle w:val="6B14E268367D4C7EA1591D7C3DB80351"/>
          </w:pPr>
          <w:r>
            <w:rPr>
              <w:rStyle w:val="PlaceholderText"/>
            </w:rPr>
            <w:t>[First name]</w:t>
          </w:r>
        </w:p>
      </w:docPartBody>
    </w:docPart>
    <w:docPart>
      <w:docPartPr>
        <w:name w:val="32860661B1934E8C832B45F768610FBC"/>
        <w:category>
          <w:name w:val="General"/>
          <w:gallery w:val="placeholder"/>
        </w:category>
        <w:types>
          <w:type w:val="bbPlcHdr"/>
        </w:types>
        <w:behaviors>
          <w:behavior w:val="content"/>
        </w:behaviors>
        <w:guid w:val="{57240EE0-1351-49C3-B435-18774AE729E9}"/>
      </w:docPartPr>
      <w:docPartBody>
        <w:p w:rsidR="001C7107" w:rsidRDefault="00A04032">
          <w:pPr>
            <w:pStyle w:val="32860661B1934E8C832B45F768610FBC"/>
          </w:pPr>
          <w:r>
            <w:rPr>
              <w:rStyle w:val="PlaceholderText"/>
            </w:rPr>
            <w:t>[Middle name]</w:t>
          </w:r>
        </w:p>
      </w:docPartBody>
    </w:docPart>
    <w:docPart>
      <w:docPartPr>
        <w:name w:val="71D27691855C4195AEC0DF54339461AA"/>
        <w:category>
          <w:name w:val="General"/>
          <w:gallery w:val="placeholder"/>
        </w:category>
        <w:types>
          <w:type w:val="bbPlcHdr"/>
        </w:types>
        <w:behaviors>
          <w:behavior w:val="content"/>
        </w:behaviors>
        <w:guid w:val="{3EFCB47D-C101-4731-A9D2-F78ED7E7B38D}"/>
      </w:docPartPr>
      <w:docPartBody>
        <w:p w:rsidR="001C7107" w:rsidRDefault="00A04032">
          <w:pPr>
            <w:pStyle w:val="71D27691855C4195AEC0DF54339461AA"/>
          </w:pPr>
          <w:r>
            <w:rPr>
              <w:rStyle w:val="PlaceholderText"/>
            </w:rPr>
            <w:t>[Last name]</w:t>
          </w:r>
        </w:p>
      </w:docPartBody>
    </w:docPart>
    <w:docPart>
      <w:docPartPr>
        <w:name w:val="F26C9B47854D4D28BE93C0F800DFB9C2"/>
        <w:category>
          <w:name w:val="General"/>
          <w:gallery w:val="placeholder"/>
        </w:category>
        <w:types>
          <w:type w:val="bbPlcHdr"/>
        </w:types>
        <w:behaviors>
          <w:behavior w:val="content"/>
        </w:behaviors>
        <w:guid w:val="{8518F8C5-B46C-4290-BAA9-502E290A688D}"/>
      </w:docPartPr>
      <w:docPartBody>
        <w:p w:rsidR="001C7107" w:rsidRDefault="00A04032">
          <w:pPr>
            <w:pStyle w:val="F26C9B47854D4D28BE93C0F800DFB9C2"/>
          </w:pPr>
          <w:r>
            <w:rPr>
              <w:rStyle w:val="PlaceholderText"/>
            </w:rPr>
            <w:t>[Enter your biography]</w:t>
          </w:r>
        </w:p>
      </w:docPartBody>
    </w:docPart>
    <w:docPart>
      <w:docPartPr>
        <w:name w:val="5D260DE852BF4F818E8628A208DC1F29"/>
        <w:category>
          <w:name w:val="General"/>
          <w:gallery w:val="placeholder"/>
        </w:category>
        <w:types>
          <w:type w:val="bbPlcHdr"/>
        </w:types>
        <w:behaviors>
          <w:behavior w:val="content"/>
        </w:behaviors>
        <w:guid w:val="{15071B12-A821-4E1E-A806-EA55C5646106}"/>
      </w:docPartPr>
      <w:docPartBody>
        <w:p w:rsidR="001C7107" w:rsidRDefault="00A04032">
          <w:pPr>
            <w:pStyle w:val="5D260DE852BF4F818E8628A208DC1F29"/>
          </w:pPr>
          <w:r>
            <w:rPr>
              <w:rStyle w:val="PlaceholderText"/>
            </w:rPr>
            <w:t>[Enter the institution with which you are affiliated]</w:t>
          </w:r>
        </w:p>
      </w:docPartBody>
    </w:docPart>
    <w:docPart>
      <w:docPartPr>
        <w:name w:val="30D2A0CF830B4389A3245440E0E5F410"/>
        <w:category>
          <w:name w:val="General"/>
          <w:gallery w:val="placeholder"/>
        </w:category>
        <w:types>
          <w:type w:val="bbPlcHdr"/>
        </w:types>
        <w:behaviors>
          <w:behavior w:val="content"/>
        </w:behaviors>
        <w:guid w:val="{FB3775F7-E750-48EA-AFF0-80F58D68E193}"/>
      </w:docPartPr>
      <w:docPartBody>
        <w:p w:rsidR="001C7107" w:rsidRDefault="00A04032">
          <w:pPr>
            <w:pStyle w:val="30D2A0CF830B4389A3245440E0E5F410"/>
          </w:pPr>
          <w:r w:rsidRPr="00EF74F7">
            <w:rPr>
              <w:b/>
              <w:color w:val="808080" w:themeColor="background1" w:themeShade="80"/>
            </w:rPr>
            <w:t>[Enter the headword for your article]</w:t>
          </w:r>
        </w:p>
      </w:docPartBody>
    </w:docPart>
    <w:docPart>
      <w:docPartPr>
        <w:name w:val="FEA1DEBD57DB4835ADA98E33DBAE375B"/>
        <w:category>
          <w:name w:val="General"/>
          <w:gallery w:val="placeholder"/>
        </w:category>
        <w:types>
          <w:type w:val="bbPlcHdr"/>
        </w:types>
        <w:behaviors>
          <w:behavior w:val="content"/>
        </w:behaviors>
        <w:guid w:val="{51228F46-A968-4FDB-9F4B-E3C8B9BDB205}"/>
      </w:docPartPr>
      <w:docPartBody>
        <w:p w:rsidR="001C7107" w:rsidRDefault="00A04032">
          <w:pPr>
            <w:pStyle w:val="FEA1DEBD57DB4835ADA98E33DBAE37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EBD5AD9B1947F395E221AEB40138FB"/>
        <w:category>
          <w:name w:val="General"/>
          <w:gallery w:val="placeholder"/>
        </w:category>
        <w:types>
          <w:type w:val="bbPlcHdr"/>
        </w:types>
        <w:behaviors>
          <w:behavior w:val="content"/>
        </w:behaviors>
        <w:guid w:val="{9F27A147-C80B-4A5E-9E20-D9E57DCECBCF}"/>
      </w:docPartPr>
      <w:docPartBody>
        <w:p w:rsidR="001C7107" w:rsidRDefault="00A04032">
          <w:pPr>
            <w:pStyle w:val="2BEBD5AD9B1947F395E221AEB40138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5507A27C7944CE86ACFC49C7340D67"/>
        <w:category>
          <w:name w:val="General"/>
          <w:gallery w:val="placeholder"/>
        </w:category>
        <w:types>
          <w:type w:val="bbPlcHdr"/>
        </w:types>
        <w:behaviors>
          <w:behavior w:val="content"/>
        </w:behaviors>
        <w:guid w:val="{E394382A-62C3-4A9E-A60F-4A75153C49E8}"/>
      </w:docPartPr>
      <w:docPartBody>
        <w:p w:rsidR="001C7107" w:rsidRDefault="00A04032">
          <w:pPr>
            <w:pStyle w:val="8B5507A27C7944CE86ACFC49C7340D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47B8B10A10463ABA1CF17F5FCF6E0C"/>
        <w:category>
          <w:name w:val="General"/>
          <w:gallery w:val="placeholder"/>
        </w:category>
        <w:types>
          <w:type w:val="bbPlcHdr"/>
        </w:types>
        <w:behaviors>
          <w:behavior w:val="content"/>
        </w:behaviors>
        <w:guid w:val="{49D3CBE5-2C55-41B7-AEBA-3C9CE3E79D92}"/>
      </w:docPartPr>
      <w:docPartBody>
        <w:p w:rsidR="001C7107" w:rsidRDefault="00A04032">
          <w:pPr>
            <w:pStyle w:val="6247B8B10A10463ABA1CF17F5FCF6E0C"/>
          </w:pPr>
          <w:r>
            <w:rPr>
              <w:rStyle w:val="PlaceholderText"/>
            </w:rPr>
            <w:t>[Enter citations for further reading here]</w:t>
          </w:r>
        </w:p>
      </w:docPartBody>
    </w:docPart>
    <w:docPart>
      <w:docPartPr>
        <w:name w:val="B585ACDBECF0BF4783DECCDF4517F9EE"/>
        <w:category>
          <w:name w:val="General"/>
          <w:gallery w:val="placeholder"/>
        </w:category>
        <w:types>
          <w:type w:val="bbPlcHdr"/>
        </w:types>
        <w:behaviors>
          <w:behavior w:val="content"/>
        </w:behaviors>
        <w:guid w:val="{5F90DA33-68F3-3B4D-B9CC-5BEA246DA980}"/>
      </w:docPartPr>
      <w:docPartBody>
        <w:p w:rsidR="001C7107" w:rsidRDefault="001C7107" w:rsidP="001C7107">
          <w:pPr>
            <w:pStyle w:val="B585ACDBECF0BF4783DECCDF4517F9E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032"/>
    <w:rsid w:val="001C7107"/>
    <w:rsid w:val="006A6500"/>
    <w:rsid w:val="00A040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107"/>
    <w:rPr>
      <w:color w:val="808080"/>
    </w:rPr>
  </w:style>
  <w:style w:type="paragraph" w:customStyle="1" w:styleId="9CC080BDBBBA442A9C65F225A0E68A04">
    <w:name w:val="9CC080BDBBBA442A9C65F225A0E68A04"/>
  </w:style>
  <w:style w:type="paragraph" w:customStyle="1" w:styleId="6B14E268367D4C7EA1591D7C3DB80351">
    <w:name w:val="6B14E268367D4C7EA1591D7C3DB80351"/>
  </w:style>
  <w:style w:type="paragraph" w:customStyle="1" w:styleId="32860661B1934E8C832B45F768610FBC">
    <w:name w:val="32860661B1934E8C832B45F768610FBC"/>
  </w:style>
  <w:style w:type="paragraph" w:customStyle="1" w:styleId="71D27691855C4195AEC0DF54339461AA">
    <w:name w:val="71D27691855C4195AEC0DF54339461AA"/>
  </w:style>
  <w:style w:type="paragraph" w:customStyle="1" w:styleId="F26C9B47854D4D28BE93C0F800DFB9C2">
    <w:name w:val="F26C9B47854D4D28BE93C0F800DFB9C2"/>
  </w:style>
  <w:style w:type="paragraph" w:customStyle="1" w:styleId="5D260DE852BF4F818E8628A208DC1F29">
    <w:name w:val="5D260DE852BF4F818E8628A208DC1F29"/>
  </w:style>
  <w:style w:type="paragraph" w:customStyle="1" w:styleId="30D2A0CF830B4389A3245440E0E5F410">
    <w:name w:val="30D2A0CF830B4389A3245440E0E5F410"/>
  </w:style>
  <w:style w:type="paragraph" w:customStyle="1" w:styleId="FEA1DEBD57DB4835ADA98E33DBAE375B">
    <w:name w:val="FEA1DEBD57DB4835ADA98E33DBAE375B"/>
  </w:style>
  <w:style w:type="paragraph" w:customStyle="1" w:styleId="2BEBD5AD9B1947F395E221AEB40138FB">
    <w:name w:val="2BEBD5AD9B1947F395E221AEB40138FB"/>
  </w:style>
  <w:style w:type="paragraph" w:customStyle="1" w:styleId="8B5507A27C7944CE86ACFC49C7340D67">
    <w:name w:val="8B5507A27C7944CE86ACFC49C7340D67"/>
  </w:style>
  <w:style w:type="paragraph" w:customStyle="1" w:styleId="6247B8B10A10463ABA1CF17F5FCF6E0C">
    <w:name w:val="6247B8B10A10463ABA1CF17F5FCF6E0C"/>
  </w:style>
  <w:style w:type="paragraph" w:customStyle="1" w:styleId="B585ACDBECF0BF4783DECCDF4517F9EE">
    <w:name w:val="B585ACDBECF0BF4783DECCDF4517F9EE"/>
    <w:rsid w:val="001C710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Gos03</b:Tag>
    <b:SourceType>Book</b:SourceType>
    <b:Guid>{0D0E604D-6EAA-4B26-B7E8-3E4F9655D725}</b:Guid>
    <b:Author>
      <b:Author>
        <b:NameList>
          <b:Person>
            <b:Last>Goscinny</b:Last>
            <b:First>Y.</b:First>
          </b:Person>
        </b:NameList>
      </b:Author>
    </b:Author>
    <b:Title>Tingatinga : the popular paintings from Tanzania</b:Title>
    <b:Year>2003</b:Year>
    <b:City>Dar es Salaam</b:City>
    <b:Publisher>La Petite Galerie</b:Publisher>
    <b:RefOrder>1</b:RefOrder>
  </b:Source>
  <b:Source>
    <b:Tag>Sch98</b:Tag>
    <b:SourceType>Book</b:SourceType>
    <b:Guid>{14619F53-09A6-4AD6-89A2-7171F8E7AD7C}</b:Guid>
    <b:Author>
      <b:Author>
        <b:NameList>
          <b:Person>
            <b:Last>Schaedler</b:Last>
            <b:First>K-F.</b:First>
          </b:Person>
        </b:NameList>
      </b:Author>
    </b:Author>
    <b:Title>The Tingatinga School: Tanzanian Square Painters from the Rosenfeld Collection</b:Title>
    <b:Year>1998</b:Year>
    <b:City>Munich</b:City>
    <b:Publisher>Panterra Verlag</b:Publisher>
    <b:RefOrder>2</b:RefOrder>
  </b:Source>
  <b:Source>
    <b:Tag>Tho11</b:Tag>
    <b:SourceType>Book</b:SourceType>
    <b:Guid>{33B8CC9B-C547-4BC9-A16B-7DE1337AA374}</b:Guid>
    <b:Author>
      <b:Author>
        <b:NameList>
          <b:Person>
            <b:Last>Thorup</b:Last>
            <b:First>T</b:First>
          </b:Person>
          <b:Person>
            <b:Last>Sam</b:Last>
            <b:First>C.</b:First>
          </b:Person>
        </b:NameList>
      </b:Author>
    </b:Author>
    <b:Title>Tingatinga: Kitsch or Quality: Bicycle Enamel on Board &amp; Canvas</b:Title>
    <b:Year>2011</b:Year>
    <b:City>Copenhagen</b:City>
    <b:Publisher>Thorup Art</b:Publisher>
    <b:Edition>2nd</b:Edition>
    <b:RefOrder>3</b:RefOrder>
  </b:Source>
</b:Sources>
</file>

<file path=customXml/itemProps1.xml><?xml version="1.0" encoding="utf-8"?>
<ds:datastoreItem xmlns:ds="http://schemas.openxmlformats.org/officeDocument/2006/customXml" ds:itemID="{447DBC0E-3802-4C4C-984C-0E0FD474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16</TotalTime>
  <Pages>2</Pages>
  <Words>743</Words>
  <Characters>4237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Amy Tang</cp:lastModifiedBy>
  <cp:revision>5</cp:revision>
  <dcterms:created xsi:type="dcterms:W3CDTF">2014-10-27T17:51:00Z</dcterms:created>
  <dcterms:modified xsi:type="dcterms:W3CDTF">2016-08-13T06:33:00Z</dcterms:modified>
</cp:coreProperties>
</file>