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29E5CC54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32148884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ABBC1C03B8D17E4998D999C257B5B961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58C5EEF7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B449B8B6E734C9478E71B358D27D5150"/>
            </w:placeholder>
            <w:text/>
          </w:sdtPr>
          <w:sdtContent>
            <w:tc>
              <w:tcPr>
                <w:tcW w:w="2073" w:type="dxa"/>
              </w:tcPr>
              <w:p w14:paraId="3C6D70B8" w14:textId="77777777" w:rsidR="00B574C9" w:rsidRDefault="00483214" w:rsidP="00483214">
                <w:r>
                  <w:t>Simon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33557947153B6048821DB8356B3E8BF1"/>
            </w:placeholder>
            <w:showingPlcHdr/>
            <w:text/>
          </w:sdtPr>
          <w:sdtContent>
            <w:tc>
              <w:tcPr>
                <w:tcW w:w="2551" w:type="dxa"/>
              </w:tcPr>
              <w:p w14:paraId="4D8A0767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9C0D1A7823C19D4299BB3DFE6FB7886D"/>
            </w:placeholder>
            <w:text/>
          </w:sdtPr>
          <w:sdtContent>
            <w:tc>
              <w:tcPr>
                <w:tcW w:w="2642" w:type="dxa"/>
              </w:tcPr>
              <w:p w14:paraId="434ADBFA" w14:textId="77777777" w:rsidR="00B574C9" w:rsidRDefault="00483214" w:rsidP="00483214">
                <w:r>
                  <w:t>Soon</w:t>
                </w:r>
              </w:p>
            </w:tc>
          </w:sdtContent>
        </w:sdt>
      </w:tr>
      <w:tr w:rsidR="00B574C9" w14:paraId="2FC8CDAA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FDC896E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3B2E565780B48F438E264A8170CEFF2B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7A9135C5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4E7541FE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586B96A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B277A6DB58FA1A42AE050618EAB928C9"/>
            </w:placeholder>
            <w:showingPlcHdr/>
            <w:text/>
          </w:sdtPr>
          <w:sdtContent>
            <w:tc>
              <w:tcPr>
                <w:tcW w:w="8525" w:type="dxa"/>
                <w:gridSpan w:val="4"/>
              </w:tcPr>
              <w:p w14:paraId="5C83FC5C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03718EAF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3C22D29A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367B8825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64F540A4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D38D6297A9B1B64E88572DDE27B44343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EF62BA6" w14:textId="77777777" w:rsidR="003F0D73" w:rsidRPr="00FB589A" w:rsidRDefault="00483214" w:rsidP="00483214">
                <w:pPr>
                  <w:rPr>
                    <w:b/>
                  </w:rPr>
                </w:pPr>
                <w:r>
                  <w:rPr>
                    <w:b/>
                  </w:rPr>
                  <w:t>Malaysian Abstraction</w:t>
                </w:r>
              </w:p>
            </w:tc>
          </w:sdtContent>
        </w:sdt>
      </w:tr>
      <w:tr w:rsidR="00464699" w14:paraId="1CF199AE" w14:textId="77777777" w:rsidTr="00817C68">
        <w:sdt>
          <w:sdtPr>
            <w:alias w:val="Variant headwords"/>
            <w:tag w:val="variantHeadwords"/>
            <w:id w:val="173464402"/>
            <w:placeholder>
              <w:docPart w:val="A76B064E507ED541A4D306C606E8FE1E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FBDBC67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7B2CDF3D" w14:textId="77777777" w:rsidTr="003F0D73">
        <w:sdt>
          <w:sdtPr>
            <w:alias w:val="Abstract"/>
            <w:tag w:val="abstract"/>
            <w:id w:val="-635871867"/>
            <w:placeholder>
              <w:docPart w:val="98381F9617DCA04095C3BD402B23150D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BA16F04" w14:textId="77777777"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14:paraId="55752C23" w14:textId="77777777" w:rsidTr="003F0D73">
        <w:sdt>
          <w:sdtPr>
            <w:alias w:val="Article text"/>
            <w:tag w:val="articleText"/>
            <w:id w:val="634067588"/>
            <w:placeholder>
              <w:docPart w:val="D8F3F98940B32244AF33B05AC912751D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37D31DB" w14:textId="33316B24" w:rsidR="00483214" w:rsidRDefault="00483214" w:rsidP="00483214">
                <w:pPr>
                  <w:rPr>
                    <w:rFonts w:cs="Arial"/>
                    <w:color w:val="1A1A1A"/>
                    <w:lang w:val="en-US"/>
                  </w:rPr>
                </w:pPr>
                <w:r w:rsidRPr="00D20E8D">
                  <w:rPr>
                    <w:rFonts w:cs="Arial"/>
                    <w:color w:val="1A1A1A"/>
                    <w:lang w:val="en-US"/>
                  </w:rPr>
                  <w:t>Malaysian</w:t>
                </w:r>
                <w:r>
                  <w:rPr>
                    <w:rFonts w:cs="Arial"/>
                    <w:color w:val="1A1A1A"/>
                    <w:lang w:val="en-US"/>
                  </w:rPr>
                  <w:t xml:space="preserve"> abstract</w:t>
                </w:r>
                <w:r w:rsidRPr="00D20E8D">
                  <w:rPr>
                    <w:rFonts w:cs="Arial"/>
                    <w:color w:val="1A1A1A"/>
                    <w:lang w:val="en-US"/>
                  </w:rPr>
                  <w:t xml:space="preserve"> artists</w:t>
                </w:r>
                <w:r>
                  <w:rPr>
                    <w:rFonts w:cs="Arial"/>
                    <w:color w:val="1A1A1A"/>
                    <w:lang w:val="en-US"/>
                  </w:rPr>
                  <w:t xml:space="preserve"> </w:t>
                </w:r>
                <w:r w:rsidRPr="00D20E8D">
                  <w:rPr>
                    <w:rFonts w:cs="Arial"/>
                    <w:color w:val="1A1A1A"/>
                    <w:lang w:val="en-US"/>
                  </w:rPr>
                  <w:t>were an eclectic group</w:t>
                </w:r>
                <w:r w:rsidR="00DF7DCC">
                  <w:rPr>
                    <w:rFonts w:cs="Arial"/>
                    <w:color w:val="1A1A1A"/>
                    <w:lang w:val="en-US"/>
                  </w:rPr>
                  <w:t xml:space="preserve"> in the 1960s who stylistically drew upon </w:t>
                </w:r>
                <w:r w:rsidRPr="00D20E8D">
                  <w:rPr>
                    <w:rFonts w:cs="Arial"/>
                    <w:color w:val="1A1A1A"/>
                    <w:lang w:val="en-US"/>
                  </w:rPr>
                  <w:t>idioms ranging from Cubism, Expressionism, English landscape abstraction</w:t>
                </w:r>
                <w:r>
                  <w:rPr>
                    <w:rFonts w:cs="Arial"/>
                    <w:color w:val="1A1A1A"/>
                    <w:lang w:val="en-US"/>
                  </w:rPr>
                  <w:t>,</w:t>
                </w:r>
                <w:r w:rsidRPr="00D20E8D">
                  <w:rPr>
                    <w:rFonts w:cs="Arial"/>
                    <w:color w:val="1A1A1A"/>
                    <w:lang w:val="en-US"/>
                  </w:rPr>
                  <w:t xml:space="preserve"> and</w:t>
                </w:r>
                <w:r>
                  <w:rPr>
                    <w:rFonts w:cs="Arial"/>
                    <w:color w:val="1A1A1A"/>
                    <w:lang w:val="en-US"/>
                  </w:rPr>
                  <w:t>,</w:t>
                </w:r>
                <w:r w:rsidRPr="00D20E8D">
                  <w:rPr>
                    <w:rFonts w:cs="Arial"/>
                    <w:color w:val="1A1A1A"/>
                    <w:lang w:val="en-US"/>
                  </w:rPr>
                  <w:t xml:space="preserve"> later</w:t>
                </w:r>
                <w:r>
                  <w:rPr>
                    <w:rFonts w:cs="Arial"/>
                    <w:color w:val="1A1A1A"/>
                    <w:lang w:val="en-US"/>
                  </w:rPr>
                  <w:t>,</w:t>
                </w:r>
                <w:r w:rsidRPr="00D20E8D">
                  <w:rPr>
                    <w:rFonts w:cs="Arial"/>
                    <w:color w:val="1A1A1A"/>
                    <w:lang w:val="en-US"/>
                  </w:rPr>
                  <w:t xml:space="preserve"> American </w:t>
                </w:r>
                <w:r>
                  <w:rPr>
                    <w:rFonts w:cs="Arial"/>
                    <w:color w:val="1A1A1A"/>
                    <w:lang w:val="en-US"/>
                  </w:rPr>
                  <w:t>A</w:t>
                </w:r>
                <w:r w:rsidRPr="00D20E8D">
                  <w:rPr>
                    <w:rFonts w:cs="Arial"/>
                    <w:color w:val="1A1A1A"/>
                    <w:lang w:val="en-US"/>
                  </w:rPr>
                  <w:t xml:space="preserve">bstract </w:t>
                </w:r>
                <w:r>
                  <w:rPr>
                    <w:rFonts w:cs="Arial"/>
                    <w:color w:val="1A1A1A"/>
                    <w:lang w:val="en-US"/>
                  </w:rPr>
                  <w:t>E</w:t>
                </w:r>
                <w:r w:rsidRPr="00D20E8D">
                  <w:rPr>
                    <w:rFonts w:cs="Arial"/>
                    <w:color w:val="1A1A1A"/>
                    <w:lang w:val="en-US"/>
                  </w:rPr>
                  <w:t xml:space="preserve">xpressionism. </w:t>
                </w:r>
                <w:r w:rsidR="00DF7DCC">
                  <w:rPr>
                    <w:rFonts w:cs="Arial"/>
                    <w:color w:val="1A1A1A"/>
                    <w:lang w:val="en-US"/>
                  </w:rPr>
                  <w:t>O</w:t>
                </w:r>
                <w:r w:rsidRPr="00D20E8D">
                  <w:rPr>
                    <w:rFonts w:cs="Arial"/>
                    <w:color w:val="1A1A1A"/>
                    <w:lang w:val="en-US"/>
                  </w:rPr>
                  <w:t xml:space="preserve">verseas training </w:t>
                </w:r>
                <w:r>
                  <w:rPr>
                    <w:rFonts w:cs="Arial"/>
                    <w:color w:val="1A1A1A"/>
                    <w:lang w:val="en-US"/>
                  </w:rPr>
                  <w:t xml:space="preserve">introduced </w:t>
                </w:r>
                <w:r w:rsidR="00DF7DCC">
                  <w:rPr>
                    <w:rFonts w:cs="Arial"/>
                    <w:color w:val="1A1A1A"/>
                    <w:lang w:val="en-US"/>
                  </w:rPr>
                  <w:t>the group</w:t>
                </w:r>
                <w:r>
                  <w:rPr>
                    <w:rFonts w:cs="Arial"/>
                    <w:color w:val="1A1A1A"/>
                    <w:lang w:val="en-US"/>
                  </w:rPr>
                  <w:t xml:space="preserve"> to European and American</w:t>
                </w:r>
                <w:r w:rsidRPr="00D20E8D">
                  <w:rPr>
                    <w:rFonts w:cs="Arial"/>
                    <w:color w:val="1A1A1A"/>
                    <w:lang w:val="en-US"/>
                  </w:rPr>
                  <w:t xml:space="preserve"> mainstream art of </w:t>
                </w:r>
                <w:r w:rsidR="00D10996">
                  <w:rPr>
                    <w:rFonts w:cs="Arial"/>
                    <w:color w:val="1A1A1A"/>
                    <w:lang w:val="en-US"/>
                  </w:rPr>
                  <w:t>the</w:t>
                </w:r>
                <w:r w:rsidRPr="00D20E8D">
                  <w:rPr>
                    <w:rFonts w:cs="Arial"/>
                    <w:color w:val="1A1A1A"/>
                    <w:lang w:val="en-US"/>
                  </w:rPr>
                  <w:t xml:space="preserve"> period</w:t>
                </w:r>
                <w:r>
                  <w:rPr>
                    <w:rFonts w:cs="Arial"/>
                    <w:color w:val="1A1A1A"/>
                    <w:lang w:val="en-US"/>
                  </w:rPr>
                  <w:t xml:space="preserve">, and </w:t>
                </w:r>
                <w:r w:rsidRPr="00D20E8D">
                  <w:rPr>
                    <w:rFonts w:cs="Arial"/>
                    <w:color w:val="1A1A1A"/>
                    <w:lang w:val="en-US"/>
                  </w:rPr>
                  <w:t>their anti-naturalistic idiom was a departure from the watercolor tradition introduced by British expatriates</w:t>
                </w:r>
                <w:r w:rsidR="00D10996">
                  <w:rPr>
                    <w:rFonts w:cs="Arial"/>
                    <w:color w:val="1A1A1A"/>
                    <w:lang w:val="en-US"/>
                  </w:rPr>
                  <w:t>,</w:t>
                </w:r>
                <w:r w:rsidRPr="00D20E8D">
                  <w:rPr>
                    <w:rFonts w:cs="Arial"/>
                    <w:color w:val="1A1A1A"/>
                    <w:lang w:val="en-US"/>
                  </w:rPr>
                  <w:t xml:space="preserve"> and the Shanghai school of </w:t>
                </w:r>
                <w:r>
                  <w:rPr>
                    <w:rFonts w:cs="Arial"/>
                    <w:color w:val="1A1A1A"/>
                    <w:lang w:val="en-US"/>
                  </w:rPr>
                  <w:t>P</w:t>
                </w:r>
                <w:r w:rsidRPr="00D20E8D">
                  <w:rPr>
                    <w:rFonts w:cs="Arial"/>
                    <w:color w:val="1A1A1A"/>
                    <w:lang w:val="en-US"/>
                  </w:rPr>
                  <w:t>ost-</w:t>
                </w:r>
                <w:r>
                  <w:rPr>
                    <w:rFonts w:cs="Arial"/>
                    <w:color w:val="1A1A1A"/>
                    <w:lang w:val="en-US"/>
                  </w:rPr>
                  <w:t>I</w:t>
                </w:r>
                <w:r w:rsidRPr="00D20E8D">
                  <w:rPr>
                    <w:rFonts w:cs="Arial"/>
                    <w:color w:val="1A1A1A"/>
                    <w:lang w:val="en-US"/>
                  </w:rPr>
                  <w:t xml:space="preserve">mpressionism and </w:t>
                </w:r>
                <w:r>
                  <w:rPr>
                    <w:rFonts w:cs="Arial"/>
                    <w:color w:val="1A1A1A"/>
                    <w:lang w:val="en-US"/>
                  </w:rPr>
                  <w:t>Cu</w:t>
                </w:r>
                <w:r w:rsidRPr="00D20E8D">
                  <w:rPr>
                    <w:rFonts w:cs="Arial"/>
                    <w:color w:val="1A1A1A"/>
                    <w:lang w:val="en-US"/>
                  </w:rPr>
                  <w:t xml:space="preserve">bism </w:t>
                </w:r>
                <w:r>
                  <w:rPr>
                    <w:rFonts w:cs="Arial"/>
                    <w:color w:val="1A1A1A"/>
                    <w:lang w:val="en-US"/>
                  </w:rPr>
                  <w:t xml:space="preserve">from </w:t>
                </w:r>
                <w:r w:rsidRPr="00D20E8D">
                  <w:rPr>
                    <w:rFonts w:cs="Arial"/>
                    <w:color w:val="1A1A1A"/>
                    <w:lang w:val="en-US"/>
                  </w:rPr>
                  <w:t xml:space="preserve">the </w:t>
                </w:r>
                <w:proofErr w:type="spellStart"/>
                <w:r w:rsidRPr="00D20E8D">
                  <w:rPr>
                    <w:rFonts w:cs="Arial"/>
                    <w:color w:val="1A1A1A"/>
                    <w:lang w:val="en-US"/>
                  </w:rPr>
                  <w:t>Nanyang</w:t>
                </w:r>
                <w:proofErr w:type="spellEnd"/>
                <w:r w:rsidRPr="00D20E8D">
                  <w:rPr>
                    <w:rFonts w:cs="Arial"/>
                    <w:color w:val="1A1A1A"/>
                    <w:lang w:val="en-US"/>
                  </w:rPr>
                  <w:t xml:space="preserve"> Academy of Fine Art in Singapore</w:t>
                </w:r>
                <w:r>
                  <w:rPr>
                    <w:rFonts w:cs="Arial"/>
                    <w:color w:val="1A1A1A"/>
                    <w:lang w:val="en-US"/>
                  </w:rPr>
                  <w:t>.</w:t>
                </w:r>
                <w:r w:rsidRPr="00D20E8D">
                  <w:rPr>
                    <w:rFonts w:cs="Arial"/>
                    <w:color w:val="1A1A1A"/>
                    <w:lang w:val="en-US"/>
                  </w:rPr>
                  <w:t xml:space="preserve"> </w:t>
                </w:r>
                <w:r>
                  <w:rPr>
                    <w:rFonts w:cs="Arial"/>
                    <w:color w:val="1A1A1A"/>
                    <w:lang w:val="en-US"/>
                  </w:rPr>
                  <w:t>T</w:t>
                </w:r>
                <w:r w:rsidRPr="00D20E8D">
                  <w:rPr>
                    <w:rFonts w:cs="Arial"/>
                    <w:color w:val="1A1A1A"/>
                    <w:lang w:val="en-US"/>
                  </w:rPr>
                  <w:t xml:space="preserve">he internationalist and cosmopolitan affectation </w:t>
                </w:r>
                <w:r>
                  <w:rPr>
                    <w:rFonts w:cs="Arial"/>
                    <w:color w:val="1A1A1A"/>
                    <w:lang w:val="en-US"/>
                  </w:rPr>
                  <w:t xml:space="preserve">of these Kuala Lumpur based abstract artists </w:t>
                </w:r>
                <w:r w:rsidRPr="00D20E8D">
                  <w:rPr>
                    <w:rFonts w:cs="Arial"/>
                    <w:color w:val="1A1A1A"/>
                    <w:lang w:val="en-US"/>
                  </w:rPr>
                  <w:t>belie</w:t>
                </w:r>
                <w:r>
                  <w:rPr>
                    <w:rFonts w:cs="Arial"/>
                    <w:color w:val="1A1A1A"/>
                    <w:lang w:val="en-US"/>
                  </w:rPr>
                  <w:t>d</w:t>
                </w:r>
                <w:r w:rsidRPr="00D20E8D">
                  <w:rPr>
                    <w:rFonts w:cs="Arial"/>
                    <w:color w:val="1A1A1A"/>
                    <w:lang w:val="en-US"/>
                  </w:rPr>
                  <w:t xml:space="preserve"> </w:t>
                </w:r>
                <w:r>
                  <w:rPr>
                    <w:rFonts w:cs="Arial"/>
                    <w:color w:val="1A1A1A"/>
                    <w:lang w:val="en-US"/>
                  </w:rPr>
                  <w:t xml:space="preserve">a keen </w:t>
                </w:r>
                <w:r w:rsidRPr="00D20E8D">
                  <w:rPr>
                    <w:rFonts w:cs="Arial"/>
                    <w:color w:val="1A1A1A"/>
                    <w:lang w:val="en-US"/>
                  </w:rPr>
                  <w:t xml:space="preserve">exploration of local subjects and concerns. These include </w:t>
                </w:r>
                <w:r>
                  <w:rPr>
                    <w:rFonts w:cs="Arial"/>
                    <w:color w:val="1A1A1A"/>
                    <w:lang w:val="en-US"/>
                  </w:rPr>
                  <w:t xml:space="preserve">the incorporation of </w:t>
                </w:r>
                <w:proofErr w:type="spellStart"/>
                <w:r w:rsidRPr="00D20E8D">
                  <w:rPr>
                    <w:rFonts w:cs="Arial"/>
                    <w:color w:val="1A1A1A"/>
                    <w:lang w:val="en-US"/>
                  </w:rPr>
                  <w:t>jawi</w:t>
                </w:r>
                <w:proofErr w:type="spellEnd"/>
                <w:r w:rsidRPr="00D20E8D">
                  <w:rPr>
                    <w:rFonts w:cs="Arial"/>
                    <w:color w:val="1A1A1A"/>
                    <w:lang w:val="en-US"/>
                  </w:rPr>
                  <w:t xml:space="preserve"> calligraphy</w:t>
                </w:r>
                <w:r>
                  <w:rPr>
                    <w:rFonts w:cs="Arial"/>
                    <w:color w:val="1A1A1A"/>
                    <w:lang w:val="en-US"/>
                  </w:rPr>
                  <w:t xml:space="preserve"> and pattern</w:t>
                </w:r>
                <w:r w:rsidRPr="00D20E8D">
                  <w:rPr>
                    <w:rFonts w:cs="Arial"/>
                    <w:color w:val="1A1A1A"/>
                    <w:lang w:val="en-US"/>
                  </w:rPr>
                  <w:t xml:space="preserve"> in Syed Ahmad Jamal’s </w:t>
                </w:r>
                <w:proofErr w:type="spellStart"/>
                <w:r w:rsidRPr="008471ED">
                  <w:rPr>
                    <w:rFonts w:cs="Arial"/>
                    <w:i/>
                    <w:color w:val="1A1A1A"/>
                    <w:lang w:val="en-US"/>
                  </w:rPr>
                  <w:t>Tulisan</w:t>
                </w:r>
                <w:proofErr w:type="spellEnd"/>
                <w:r w:rsidRPr="008471ED">
                  <w:rPr>
                    <w:rFonts w:cs="Arial"/>
                    <w:i/>
                    <w:color w:val="1A1A1A"/>
                    <w:lang w:val="en-US"/>
                  </w:rPr>
                  <w:t xml:space="preserve"> </w:t>
                </w:r>
                <w:r w:rsidRPr="00D20E8D">
                  <w:rPr>
                    <w:rFonts w:cs="Arial"/>
                    <w:color w:val="1A1A1A"/>
                    <w:lang w:val="en-US"/>
                  </w:rPr>
                  <w:t>(1961)</w:t>
                </w:r>
                <w:r>
                  <w:rPr>
                    <w:rFonts w:cs="Arial"/>
                    <w:color w:val="1A1A1A"/>
                    <w:lang w:val="en-US"/>
                  </w:rPr>
                  <w:t>;</w:t>
                </w:r>
                <w:r w:rsidRPr="00D20E8D">
                  <w:rPr>
                    <w:rFonts w:cs="Arial"/>
                    <w:color w:val="1A1A1A"/>
                    <w:lang w:val="en-US"/>
                  </w:rPr>
                  <w:t xml:space="preserve"> paddy field landscape in </w:t>
                </w:r>
                <w:proofErr w:type="spellStart"/>
                <w:r w:rsidRPr="00D20E8D">
                  <w:rPr>
                    <w:rFonts w:cs="Arial"/>
                    <w:color w:val="1A1A1A"/>
                    <w:lang w:val="en-US"/>
                  </w:rPr>
                  <w:t>Yeoh</w:t>
                </w:r>
                <w:proofErr w:type="spellEnd"/>
                <w:r w:rsidRPr="00D20E8D">
                  <w:rPr>
                    <w:rFonts w:cs="Arial"/>
                    <w:color w:val="1A1A1A"/>
                    <w:lang w:val="en-US"/>
                  </w:rPr>
                  <w:t xml:space="preserve"> Jin </w:t>
                </w:r>
                <w:proofErr w:type="spellStart"/>
                <w:r w:rsidRPr="00D20E8D">
                  <w:rPr>
                    <w:rFonts w:cs="Arial"/>
                    <w:color w:val="1A1A1A"/>
                    <w:lang w:val="en-US"/>
                  </w:rPr>
                  <w:t>Leng’s</w:t>
                </w:r>
                <w:proofErr w:type="spellEnd"/>
                <w:r w:rsidRPr="00D20E8D">
                  <w:rPr>
                    <w:rFonts w:cs="Arial"/>
                    <w:color w:val="1A1A1A"/>
                    <w:lang w:val="en-US"/>
                  </w:rPr>
                  <w:t xml:space="preserve"> </w:t>
                </w:r>
                <w:proofErr w:type="spellStart"/>
                <w:r w:rsidRPr="008471ED">
                  <w:rPr>
                    <w:rFonts w:cs="Arial"/>
                    <w:i/>
                    <w:color w:val="1A1A1A"/>
                    <w:lang w:val="en-US"/>
                  </w:rPr>
                  <w:t>Sawah</w:t>
                </w:r>
                <w:proofErr w:type="spellEnd"/>
                <w:r w:rsidRPr="008471ED">
                  <w:rPr>
                    <w:rFonts w:cs="Arial"/>
                    <w:i/>
                    <w:color w:val="1A1A1A"/>
                    <w:lang w:val="en-US"/>
                  </w:rPr>
                  <w:t xml:space="preserve"> </w:t>
                </w:r>
                <w:proofErr w:type="spellStart"/>
                <w:r w:rsidRPr="008471ED">
                  <w:rPr>
                    <w:rFonts w:cs="Arial"/>
                    <w:i/>
                    <w:color w:val="1A1A1A"/>
                    <w:lang w:val="en-US"/>
                  </w:rPr>
                  <w:t>Padi</w:t>
                </w:r>
                <w:proofErr w:type="spellEnd"/>
                <w:r w:rsidRPr="00D20E8D">
                  <w:rPr>
                    <w:rFonts w:cs="Arial"/>
                    <w:color w:val="1A1A1A"/>
                    <w:lang w:val="en-US"/>
                  </w:rPr>
                  <w:t xml:space="preserve"> (1963)</w:t>
                </w:r>
                <w:r>
                  <w:rPr>
                    <w:rFonts w:cs="Arial"/>
                    <w:color w:val="1A1A1A"/>
                    <w:lang w:val="en-US"/>
                  </w:rPr>
                  <w:t>;</w:t>
                </w:r>
                <w:r w:rsidRPr="00D20E8D">
                  <w:rPr>
                    <w:rFonts w:cs="Arial"/>
                    <w:color w:val="1A1A1A"/>
                    <w:lang w:val="en-US"/>
                  </w:rPr>
                  <w:t xml:space="preserve"> and </w:t>
                </w:r>
                <w:proofErr w:type="spellStart"/>
                <w:r w:rsidRPr="00D20E8D">
                  <w:rPr>
                    <w:rFonts w:cs="Arial"/>
                    <w:color w:val="1A1A1A"/>
                    <w:lang w:val="en-US"/>
                  </w:rPr>
                  <w:t>Latiff</w:t>
                </w:r>
                <w:proofErr w:type="spellEnd"/>
                <w:r w:rsidRPr="00D20E8D">
                  <w:rPr>
                    <w:rFonts w:cs="Arial"/>
                    <w:color w:val="1A1A1A"/>
                    <w:lang w:val="en-US"/>
                  </w:rPr>
                  <w:t xml:space="preserve"> </w:t>
                </w:r>
                <w:proofErr w:type="spellStart"/>
                <w:r w:rsidRPr="00D20E8D">
                  <w:rPr>
                    <w:rFonts w:cs="Arial"/>
                    <w:color w:val="1A1A1A"/>
                    <w:lang w:val="en-US"/>
                  </w:rPr>
                  <w:t>Mohidin’s</w:t>
                </w:r>
                <w:proofErr w:type="spellEnd"/>
                <w:r w:rsidRPr="00D20E8D">
                  <w:rPr>
                    <w:rFonts w:cs="Arial"/>
                    <w:color w:val="1A1A1A"/>
                    <w:lang w:val="en-US"/>
                  </w:rPr>
                  <w:t xml:space="preserve"> search for a regional motif in his </w:t>
                </w:r>
                <w:r w:rsidRPr="008471ED">
                  <w:rPr>
                    <w:rFonts w:cs="Arial"/>
                    <w:i/>
                    <w:color w:val="1A1A1A"/>
                    <w:lang w:val="en-US"/>
                  </w:rPr>
                  <w:t>Pago-</w:t>
                </w:r>
                <w:proofErr w:type="spellStart"/>
                <w:r w:rsidRPr="008471ED">
                  <w:rPr>
                    <w:rFonts w:cs="Arial"/>
                    <w:i/>
                    <w:color w:val="1A1A1A"/>
                    <w:lang w:val="en-US"/>
                  </w:rPr>
                  <w:t>pago</w:t>
                </w:r>
                <w:proofErr w:type="spellEnd"/>
                <w:r w:rsidRPr="00D20E8D">
                  <w:rPr>
                    <w:rFonts w:cs="Arial"/>
                    <w:color w:val="1A1A1A"/>
                    <w:lang w:val="en-US"/>
                  </w:rPr>
                  <w:t xml:space="preserve"> series. The personal associations and commitment towards exploring highly </w:t>
                </w:r>
                <w:r w:rsidR="00D10996" w:rsidRPr="00D20E8D">
                  <w:rPr>
                    <w:rFonts w:cs="Arial"/>
                    <w:color w:val="1A1A1A"/>
                    <w:lang w:val="en-US"/>
                  </w:rPr>
                  <w:t>individualized</w:t>
                </w:r>
                <w:r w:rsidRPr="00D20E8D">
                  <w:rPr>
                    <w:rFonts w:cs="Arial"/>
                    <w:color w:val="1A1A1A"/>
                    <w:lang w:val="en-US"/>
                  </w:rPr>
                  <w:t xml:space="preserve"> modes of expression culminated in an</w:t>
                </w:r>
                <w:r w:rsidR="00817C68">
                  <w:rPr>
                    <w:rFonts w:cs="Arial"/>
                    <w:color w:val="1A1A1A"/>
                    <w:lang w:val="en-US"/>
                  </w:rPr>
                  <w:t xml:space="preserve"> exhibition titled GRUP in 1967, and t</w:t>
                </w:r>
                <w:r w:rsidRPr="00D20E8D">
                  <w:rPr>
                    <w:rFonts w:cs="Arial"/>
                    <w:color w:val="1A1A1A"/>
                    <w:lang w:val="en-US"/>
                  </w:rPr>
                  <w:t>he event mark</w:t>
                </w:r>
                <w:r w:rsidR="00281CFB">
                  <w:rPr>
                    <w:rFonts w:cs="Arial"/>
                    <w:color w:val="1A1A1A"/>
                    <w:lang w:val="en-US"/>
                  </w:rPr>
                  <w:t>ed</w:t>
                </w:r>
                <w:r w:rsidRPr="00D20E8D">
                  <w:rPr>
                    <w:rFonts w:cs="Arial"/>
                    <w:color w:val="1A1A1A"/>
                    <w:lang w:val="en-US"/>
                  </w:rPr>
                  <w:t xml:space="preserve"> the arrival of abstraction as a force to be reckoned with. In the following year, their show of strength would </w:t>
                </w:r>
                <w:r w:rsidR="004F2BE9" w:rsidRPr="00D20E8D">
                  <w:rPr>
                    <w:rFonts w:cs="Arial"/>
                    <w:color w:val="1A1A1A"/>
                    <w:lang w:val="en-US"/>
                  </w:rPr>
                  <w:t>antagonize</w:t>
                </w:r>
                <w:r w:rsidRPr="00D20E8D">
                  <w:rPr>
                    <w:rFonts w:cs="Arial"/>
                    <w:color w:val="1A1A1A"/>
                    <w:lang w:val="en-US"/>
                  </w:rPr>
                  <w:t xml:space="preserve"> members of </w:t>
                </w:r>
                <w:proofErr w:type="spellStart"/>
                <w:r w:rsidRPr="00D20E8D">
                  <w:rPr>
                    <w:rFonts w:cs="Arial"/>
                    <w:color w:val="1A1A1A"/>
                    <w:lang w:val="en-US"/>
                  </w:rPr>
                  <w:t>Angkatan</w:t>
                </w:r>
                <w:proofErr w:type="spellEnd"/>
                <w:r w:rsidRPr="00D20E8D">
                  <w:rPr>
                    <w:rFonts w:cs="Arial"/>
                    <w:color w:val="1A1A1A"/>
                    <w:lang w:val="en-US"/>
                  </w:rPr>
                  <w:t xml:space="preserve"> </w:t>
                </w:r>
                <w:proofErr w:type="spellStart"/>
                <w:r w:rsidRPr="00D20E8D">
                  <w:rPr>
                    <w:rFonts w:cs="Arial"/>
                    <w:color w:val="1A1A1A"/>
                    <w:lang w:val="en-US"/>
                  </w:rPr>
                  <w:t>Pelukis</w:t>
                </w:r>
                <w:proofErr w:type="spellEnd"/>
                <w:r w:rsidRPr="00D20E8D">
                  <w:rPr>
                    <w:rFonts w:cs="Arial"/>
                    <w:color w:val="1A1A1A"/>
                    <w:lang w:val="en-US"/>
                  </w:rPr>
                  <w:t xml:space="preserve"> Se-Malaysia (APS), who staged a protest and walk out from the Salon Malaysia exhibition following a perceived slight that the competition </w:t>
                </w:r>
                <w:r w:rsidR="004F2BE9" w:rsidRPr="00D20E8D">
                  <w:rPr>
                    <w:rFonts w:cs="Arial"/>
                    <w:color w:val="1A1A1A"/>
                    <w:lang w:val="en-US"/>
                  </w:rPr>
                  <w:t>favored</w:t>
                </w:r>
                <w:r w:rsidRPr="00D20E8D">
                  <w:rPr>
                    <w:rFonts w:cs="Arial"/>
                    <w:color w:val="1A1A1A"/>
                    <w:lang w:val="en-US"/>
                  </w:rPr>
                  <w:t xml:space="preserve"> abstraction over realism. </w:t>
                </w:r>
              </w:p>
              <w:p w14:paraId="74EE5A6C" w14:textId="77777777" w:rsidR="00483214" w:rsidRDefault="00483214" w:rsidP="00483214">
                <w:pPr>
                  <w:rPr>
                    <w:rFonts w:cs="Arial"/>
                    <w:color w:val="1A1A1A"/>
                    <w:lang w:val="en-US"/>
                  </w:rPr>
                </w:pPr>
              </w:p>
              <w:p w14:paraId="770FE674" w14:textId="77777777" w:rsidR="00483214" w:rsidRDefault="00483214" w:rsidP="00C27FAB">
                <w:pPr>
                  <w:rPr>
                    <w:rFonts w:cs="Arial"/>
                    <w:color w:val="1A1A1A"/>
                    <w:lang w:val="en-US"/>
                  </w:rPr>
                </w:pPr>
                <w:r>
                  <w:rPr>
                    <w:rFonts w:cs="Arial"/>
                    <w:color w:val="1A1A1A"/>
                    <w:lang w:val="en-US"/>
                  </w:rPr>
                  <w:t>[Image: PagoPago.jpg]</w:t>
                </w:r>
              </w:p>
              <w:p w14:paraId="3808EED8" w14:textId="77777777" w:rsidR="00483214" w:rsidRDefault="00483214" w:rsidP="00483214">
                <w:pPr>
                  <w:rPr>
                    <w:rFonts w:cs="Arial"/>
                    <w:color w:val="1A1A1A"/>
                    <w:lang w:val="en-US"/>
                  </w:rPr>
                </w:pPr>
                <w:r>
                  <w:rPr>
                    <w:rFonts w:cs="Arial"/>
                    <w:color w:val="1A1A1A"/>
                    <w:lang w:val="en-US"/>
                  </w:rPr>
                  <w:t xml:space="preserve">Caption: Abdul </w:t>
                </w:r>
                <w:proofErr w:type="spellStart"/>
                <w:r>
                  <w:rPr>
                    <w:rFonts w:cs="Arial"/>
                    <w:color w:val="1A1A1A"/>
                    <w:lang w:val="en-US"/>
                  </w:rPr>
                  <w:t>Latiff</w:t>
                </w:r>
                <w:proofErr w:type="spellEnd"/>
                <w:r>
                  <w:rPr>
                    <w:rFonts w:cs="Arial"/>
                    <w:color w:val="1A1A1A"/>
                    <w:lang w:val="en-US"/>
                  </w:rPr>
                  <w:t xml:space="preserve"> </w:t>
                </w:r>
                <w:proofErr w:type="spellStart"/>
                <w:r>
                  <w:rPr>
                    <w:rFonts w:cs="Arial"/>
                    <w:color w:val="1A1A1A"/>
                    <w:lang w:val="en-US"/>
                  </w:rPr>
                  <w:t>Mohidin</w:t>
                </w:r>
                <w:proofErr w:type="spellEnd"/>
                <w:r>
                  <w:rPr>
                    <w:rFonts w:cs="Arial"/>
                    <w:color w:val="1A1A1A"/>
                    <w:lang w:val="en-US"/>
                  </w:rPr>
                  <w:t xml:space="preserve">, </w:t>
                </w:r>
                <w:r>
                  <w:rPr>
                    <w:rFonts w:cs="Arial"/>
                    <w:i/>
                    <w:color w:val="1A1A1A"/>
                    <w:lang w:val="en-US"/>
                  </w:rPr>
                  <w:t>Pago-Pago</w:t>
                </w:r>
                <w:r>
                  <w:rPr>
                    <w:rFonts w:cs="Arial"/>
                    <w:color w:val="1A1A1A"/>
                    <w:lang w:val="en-US"/>
                  </w:rPr>
                  <w:t>, 1964, oil on canvas, 100 x 100.3 cm, Malaysian National Art Gallery Collection.</w:t>
                </w:r>
              </w:p>
              <w:p w14:paraId="6FC4877C" w14:textId="772B2E5C" w:rsidR="00E37B49" w:rsidRDefault="00E37B49" w:rsidP="00483214">
                <w:pPr>
                  <w:rPr>
                    <w:rFonts w:cs="Arial"/>
                    <w:color w:val="1A1A1A"/>
                    <w:lang w:val="en-US"/>
                  </w:rPr>
                </w:pPr>
                <w:r w:rsidRPr="00E37B49">
                  <w:rPr>
                    <w:rFonts w:cs="Arial"/>
                    <w:color w:val="1A1A1A"/>
                    <w:lang w:val="en-US"/>
                  </w:rPr>
                  <w:t>http://www.nationalgallery.sg/collections/featured-artworks/detail/</w:t>
                </w:r>
              </w:p>
              <w:p w14:paraId="49BFB44D" w14:textId="77777777" w:rsidR="00483214" w:rsidRDefault="00483214" w:rsidP="00483214">
                <w:pPr>
                  <w:rPr>
                    <w:rFonts w:cs="Arial"/>
                    <w:color w:val="1A1A1A"/>
                    <w:lang w:val="en-US"/>
                  </w:rPr>
                </w:pPr>
              </w:p>
              <w:p w14:paraId="5A74D406" w14:textId="23F3EC25" w:rsidR="00483214" w:rsidRPr="00D20E8D" w:rsidRDefault="00483214" w:rsidP="00483214">
                <w:pPr>
                  <w:rPr>
                    <w:rFonts w:cs="Arial"/>
                    <w:color w:val="1A1A1A"/>
                    <w:lang w:val="en-US"/>
                  </w:rPr>
                </w:pPr>
                <w:r>
                  <w:rPr>
                    <w:rFonts w:cs="Arial"/>
                    <w:color w:val="1A1A1A"/>
                    <w:lang w:val="en-US"/>
                  </w:rPr>
                  <w:t>In</w:t>
                </w:r>
                <w:r w:rsidRPr="00D20E8D">
                  <w:rPr>
                    <w:rFonts w:cs="Arial"/>
                    <w:color w:val="1A1A1A"/>
                    <w:lang w:val="en-US"/>
                  </w:rPr>
                  <w:t xml:space="preserve"> 1969, a younger group of abstract artists e</w:t>
                </w:r>
                <w:bookmarkStart w:id="0" w:name="_GoBack"/>
                <w:bookmarkEnd w:id="0"/>
                <w:r w:rsidRPr="00D20E8D">
                  <w:rPr>
                    <w:rFonts w:cs="Arial"/>
                    <w:color w:val="1A1A1A"/>
                    <w:lang w:val="en-US"/>
                  </w:rPr>
                  <w:t xml:space="preserve">merged. Unlike the 1960s generation who worked individually without any movement or ideology, artists connected to the 1969 </w:t>
                </w:r>
                <w:r w:rsidRPr="00D20E8D">
                  <w:rPr>
                    <w:rFonts w:cs="Arial"/>
                    <w:i/>
                    <w:color w:val="1A1A1A"/>
                    <w:lang w:val="en-US"/>
                  </w:rPr>
                  <w:t>The New Scene</w:t>
                </w:r>
                <w:r w:rsidRPr="00D20E8D">
                  <w:rPr>
                    <w:rFonts w:cs="Arial"/>
                    <w:color w:val="1A1A1A"/>
                    <w:lang w:val="en-US"/>
                  </w:rPr>
                  <w:t xml:space="preserve"> exhibition championed hard-edge abstraction as a cerebral and analytical form of </w:t>
                </w:r>
                <w:r>
                  <w:rPr>
                    <w:rFonts w:cs="Arial"/>
                    <w:color w:val="1A1A1A"/>
                    <w:lang w:val="en-US"/>
                  </w:rPr>
                  <w:t xml:space="preserve">art </w:t>
                </w:r>
                <w:r w:rsidRPr="00D20E8D">
                  <w:rPr>
                    <w:rFonts w:cs="Arial"/>
                    <w:color w:val="1A1A1A"/>
                    <w:lang w:val="en-US"/>
                  </w:rPr>
                  <w:t xml:space="preserve">practice against what they perceived to be the emotive and gestural inclination of 1960s abstraction. </w:t>
                </w:r>
                <w:r>
                  <w:rPr>
                    <w:rFonts w:cs="Arial"/>
                    <w:color w:val="1A1A1A"/>
                    <w:lang w:val="en-US"/>
                  </w:rPr>
                  <w:t>These practitioners understood Malaysian abstract art as a suitable and cogent artistic vernacular to articulate both national and global character. As</w:t>
                </w:r>
                <w:r w:rsidRPr="00D20E8D">
                  <w:rPr>
                    <w:rFonts w:cs="Arial"/>
                    <w:color w:val="1A1A1A"/>
                    <w:lang w:val="en-US"/>
                  </w:rPr>
                  <w:t xml:space="preserve"> Syed Ahmad Jamal notes, </w:t>
                </w:r>
                <w:r w:rsidR="006750EA">
                  <w:rPr>
                    <w:rFonts w:cs="Arial"/>
                    <w:color w:val="1A1A1A"/>
                    <w:lang w:val="en-US"/>
                  </w:rPr>
                  <w:t>‘</w:t>
                </w:r>
                <w:r w:rsidRPr="00D20E8D">
                  <w:rPr>
                    <w:rFonts w:cs="Arial"/>
                    <w:color w:val="1A1A1A"/>
                    <w:lang w:val="en-US"/>
                  </w:rPr>
                  <w:t>Malaysian artists were not looking back to history. There were no national archetypes to relate to. The art scene was devoid of any awareness as historical stepping-stones</w:t>
                </w:r>
                <w:r w:rsidR="006750EA">
                  <w:rPr>
                    <w:rFonts w:cs="Arial"/>
                    <w:color w:val="1A1A1A"/>
                    <w:lang w:val="en-US"/>
                  </w:rPr>
                  <w:t xml:space="preserve"> </w:t>
                </w:r>
                <w:r w:rsidRPr="00D20E8D">
                  <w:rPr>
                    <w:rFonts w:cs="Arial"/>
                    <w:color w:val="1A1A1A"/>
                    <w:lang w:val="en-US"/>
                  </w:rPr>
                  <w:t>… tradition was being created then and there</w:t>
                </w:r>
                <w:r w:rsidR="00591451">
                  <w:rPr>
                    <w:rFonts w:cs="Arial"/>
                    <w:color w:val="1A1A1A"/>
                    <w:lang w:val="en-US"/>
                  </w:rPr>
                  <w:t xml:space="preserve"> … </w:t>
                </w:r>
                <w:r w:rsidRPr="00D20E8D">
                  <w:rPr>
                    <w:rFonts w:cs="Arial"/>
                    <w:color w:val="1A1A1A"/>
                    <w:lang w:val="en-US"/>
                  </w:rPr>
                  <w:t>The by-word was Malaysian Art starts now.</w:t>
                </w:r>
                <w:r w:rsidR="006750EA">
                  <w:rPr>
                    <w:rFonts w:cs="Arial"/>
                    <w:color w:val="1A1A1A"/>
                    <w:lang w:val="en-US"/>
                  </w:rPr>
                  <w:t>’</w:t>
                </w:r>
              </w:p>
              <w:p w14:paraId="4EF6D327" w14:textId="77777777" w:rsidR="00483214" w:rsidRDefault="00483214" w:rsidP="00483214">
                <w:pPr>
                  <w:rPr>
                    <w:rFonts w:cs="Arial"/>
                    <w:color w:val="1A1A1A"/>
                    <w:lang w:val="en-US"/>
                  </w:rPr>
                </w:pPr>
              </w:p>
              <w:p w14:paraId="6E0F6B5D" w14:textId="1E58A12F" w:rsidR="00483214" w:rsidRPr="00D20E8D" w:rsidRDefault="00483214" w:rsidP="00483214">
                <w:pPr>
                  <w:rPr>
                    <w:rFonts w:cs="Arial"/>
                    <w:color w:val="1A1A1A"/>
                    <w:lang w:val="en-US"/>
                  </w:rPr>
                </w:pPr>
                <w:r>
                  <w:rPr>
                    <w:rFonts w:cs="Arial"/>
                    <w:color w:val="1A1A1A"/>
                    <w:lang w:val="en-US"/>
                  </w:rPr>
                  <w:t>For the foreign trained abstract artists, their facility</w:t>
                </w:r>
                <w:r w:rsidR="00434559">
                  <w:rPr>
                    <w:rFonts w:cs="Arial"/>
                    <w:color w:val="1A1A1A"/>
                    <w:lang w:val="en-US"/>
                  </w:rPr>
                  <w:t xml:space="preserve"> with</w:t>
                </w:r>
                <w:r>
                  <w:rPr>
                    <w:rFonts w:cs="Arial"/>
                    <w:color w:val="1A1A1A"/>
                    <w:lang w:val="en-US"/>
                  </w:rPr>
                  <w:t xml:space="preserve"> </w:t>
                </w:r>
                <w:r w:rsidR="00434559">
                  <w:rPr>
                    <w:rFonts w:cs="Arial"/>
                    <w:color w:val="1A1A1A"/>
                    <w:lang w:val="en-US"/>
                  </w:rPr>
                  <w:t>and connections to</w:t>
                </w:r>
                <w:r>
                  <w:rPr>
                    <w:rFonts w:cs="Arial"/>
                    <w:color w:val="1A1A1A"/>
                    <w:lang w:val="en-US"/>
                  </w:rPr>
                  <w:t xml:space="preserve"> English</w:t>
                </w:r>
                <w:r w:rsidR="00434559">
                  <w:rPr>
                    <w:rFonts w:cs="Arial"/>
                    <w:color w:val="1A1A1A"/>
                    <w:lang w:val="en-US"/>
                  </w:rPr>
                  <w:t>-speaking cultures</w:t>
                </w:r>
                <w:r>
                  <w:rPr>
                    <w:rFonts w:cs="Arial"/>
                    <w:color w:val="1A1A1A"/>
                    <w:lang w:val="en-US"/>
                  </w:rPr>
                  <w:t xml:space="preserve"> set them apart from the largely Malay-speaking </w:t>
                </w:r>
                <w:proofErr w:type="spellStart"/>
                <w:r>
                  <w:rPr>
                    <w:rFonts w:cs="Arial"/>
                    <w:color w:val="1A1A1A"/>
                    <w:lang w:val="en-US"/>
                  </w:rPr>
                  <w:t>Angkatan</w:t>
                </w:r>
                <w:proofErr w:type="spellEnd"/>
                <w:r>
                  <w:rPr>
                    <w:rFonts w:cs="Arial"/>
                    <w:color w:val="1A1A1A"/>
                    <w:lang w:val="en-US"/>
                  </w:rPr>
                  <w:t xml:space="preserve"> </w:t>
                </w:r>
                <w:proofErr w:type="spellStart"/>
                <w:r>
                  <w:rPr>
                    <w:rFonts w:cs="Arial"/>
                    <w:color w:val="1A1A1A"/>
                    <w:lang w:val="en-US"/>
                  </w:rPr>
                  <w:t>Pelukis</w:t>
                </w:r>
                <w:proofErr w:type="spellEnd"/>
                <w:r>
                  <w:rPr>
                    <w:rFonts w:cs="Arial"/>
                    <w:color w:val="1A1A1A"/>
                    <w:lang w:val="en-US"/>
                  </w:rPr>
                  <w:t xml:space="preserve"> Se-Malaysia. In fact, </w:t>
                </w:r>
                <w:r>
                  <w:rPr>
                    <w:rFonts w:cs="Arial"/>
                    <w:color w:val="1A1A1A"/>
                    <w:lang w:val="en-US"/>
                  </w:rPr>
                  <w:lastRenderedPageBreak/>
                  <w:t>throughout</w:t>
                </w:r>
                <w:r w:rsidRPr="00D20E8D">
                  <w:rPr>
                    <w:rFonts w:cs="Arial"/>
                    <w:color w:val="1A1A1A"/>
                    <w:lang w:val="en-US"/>
                  </w:rPr>
                  <w:t xml:space="preserve"> the 1960s, abstract pioneers </w:t>
                </w:r>
                <w:r>
                  <w:rPr>
                    <w:rFonts w:cs="Arial"/>
                    <w:color w:val="1A1A1A"/>
                    <w:lang w:val="en-US"/>
                  </w:rPr>
                  <w:t>came to represent</w:t>
                </w:r>
                <w:r w:rsidRPr="00D20E8D">
                  <w:rPr>
                    <w:rFonts w:cs="Arial"/>
                    <w:color w:val="1A1A1A"/>
                    <w:lang w:val="en-US"/>
                  </w:rPr>
                  <w:t xml:space="preserve"> a</w:t>
                </w:r>
                <w:r>
                  <w:rPr>
                    <w:rFonts w:cs="Arial"/>
                    <w:color w:val="1A1A1A"/>
                    <w:lang w:val="en-US"/>
                  </w:rPr>
                  <w:t xml:space="preserve"> </w:t>
                </w:r>
                <w:r w:rsidRPr="00D20E8D">
                  <w:rPr>
                    <w:rFonts w:cs="Arial"/>
                    <w:color w:val="1A1A1A"/>
                    <w:lang w:val="en-US"/>
                  </w:rPr>
                  <w:t>n</w:t>
                </w:r>
                <w:r>
                  <w:rPr>
                    <w:rFonts w:cs="Arial"/>
                    <w:color w:val="1A1A1A"/>
                    <w:lang w:val="en-US"/>
                  </w:rPr>
                  <w:t>ew</w:t>
                </w:r>
                <w:r w:rsidRPr="00D20E8D">
                  <w:rPr>
                    <w:rFonts w:cs="Arial"/>
                    <w:color w:val="1A1A1A"/>
                    <w:lang w:val="en-US"/>
                  </w:rPr>
                  <w:t xml:space="preserve"> artistic ethos. </w:t>
                </w:r>
                <w:r w:rsidRPr="00D20E8D">
                  <w:t xml:space="preserve">In </w:t>
                </w:r>
                <w:r w:rsidRPr="00703796">
                  <w:rPr>
                    <w:i/>
                  </w:rPr>
                  <w:t>The Disbanded GRUP – Houses, Myths and Art</w:t>
                </w:r>
                <w:r>
                  <w:rPr>
                    <w:i/>
                  </w:rPr>
                  <w:t xml:space="preserve"> (1997)</w:t>
                </w:r>
                <w:r w:rsidRPr="00703796">
                  <w:rPr>
                    <w:i/>
                  </w:rPr>
                  <w:t>,</w:t>
                </w:r>
                <w:r w:rsidRPr="00D20E8D">
                  <w:t xml:space="preserve"> exhibition curator Wong Hoy Cheong elucidates the aura which Malaysia’s first generation of modernists were able to construct around themselves</w:t>
                </w:r>
                <w:r>
                  <w:t>, h</w:t>
                </w:r>
                <w:r w:rsidRPr="00D20E8D">
                  <w:t>ighlight</w:t>
                </w:r>
                <w:r>
                  <w:t>ing</w:t>
                </w:r>
                <w:r w:rsidRPr="00D20E8D">
                  <w:t xml:space="preserve"> the mythical quality that pervade</w:t>
                </w:r>
                <w:r>
                  <w:t>d</w:t>
                </w:r>
                <w:r w:rsidRPr="00D20E8D">
                  <w:t xml:space="preserve"> the modernist artifice with the following observation, </w:t>
                </w:r>
                <w:r w:rsidR="00C9721F">
                  <w:t>‘</w:t>
                </w:r>
                <w:r w:rsidRPr="00D20E8D">
                  <w:t>This myth, functions as an idealised frame for artists and art students to negotiate with and aspire to.</w:t>
                </w:r>
                <w:r w:rsidR="00C9721F">
                  <w:t>’</w:t>
                </w:r>
              </w:p>
              <w:p w14:paraId="6096B3B6" w14:textId="77777777" w:rsidR="00483214" w:rsidRPr="00D20E8D" w:rsidRDefault="00483214" w:rsidP="00483214">
                <w:pPr>
                  <w:rPr>
                    <w:rFonts w:cs="Arial"/>
                    <w:color w:val="1A1A1A"/>
                    <w:lang w:val="en-US"/>
                  </w:rPr>
                </w:pPr>
              </w:p>
              <w:p w14:paraId="3F204EA0" w14:textId="3A464069" w:rsidR="003F0D73" w:rsidRPr="00476718" w:rsidRDefault="00483214" w:rsidP="00596543">
                <w:pPr>
                  <w:rPr>
                    <w:rFonts w:cs="Arial"/>
                    <w:color w:val="1A1A1A"/>
                    <w:lang w:val="en-US"/>
                  </w:rPr>
                </w:pPr>
                <w:r w:rsidRPr="00D20E8D">
                  <w:t xml:space="preserve">What interested Hoy Cheong </w:t>
                </w:r>
                <w:r w:rsidR="00596543">
                  <w:t>were</w:t>
                </w:r>
                <w:r w:rsidRPr="00D20E8D">
                  <w:t xml:space="preserve"> the images that accumulated around the pre-eminence of </w:t>
                </w:r>
                <w:r>
                  <w:t>these artists’</w:t>
                </w:r>
                <w:r w:rsidRPr="00D20E8D">
                  <w:t xml:space="preserve"> stature. On the one hand, the large houses they live</w:t>
                </w:r>
                <w:r>
                  <w:t>d</w:t>
                </w:r>
                <w:r w:rsidRPr="00D20E8D">
                  <w:t xml:space="preserve"> in represented respectability and worldly success. On the other hand, they also projected the artistic life as imbued with mystique and privileged access to creative insight.</w:t>
                </w:r>
                <w:r>
                  <w:t xml:space="preserve"> </w:t>
                </w:r>
                <w:r w:rsidRPr="00D20E8D">
                  <w:t xml:space="preserve">The above instances, Hoy Cheong concludes </w:t>
                </w:r>
                <w:r w:rsidR="00712A4C">
                  <w:t>‘</w:t>
                </w:r>
                <w:r w:rsidRPr="00D20E8D">
                  <w:t>serve as frameworks and entry-points for the Malaysian art community and public. The development and direction of art, even today, is founded on negotiations with and through their art, thoughts and lifestyle.</w:t>
                </w:r>
                <w:r w:rsidR="00712A4C">
                  <w:t>’</w:t>
                </w:r>
              </w:p>
            </w:tc>
          </w:sdtContent>
        </w:sdt>
      </w:tr>
      <w:tr w:rsidR="003235A7" w14:paraId="35B6E092" w14:textId="77777777" w:rsidTr="003235A7">
        <w:tc>
          <w:tcPr>
            <w:tcW w:w="9016" w:type="dxa"/>
          </w:tcPr>
          <w:p w14:paraId="0B2B16A8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53FF6E03D408A64B8ED9E365D55FC4DD"/>
              </w:placeholder>
            </w:sdtPr>
            <w:sdtContent>
              <w:p w14:paraId="0F10D9A4" w14:textId="2F82DB22" w:rsidR="00483214" w:rsidRDefault="00483214" w:rsidP="00483214">
                <w:pPr>
                  <w:rPr>
                    <w:rFonts w:cs="Arial"/>
                    <w:color w:val="1A1A1A"/>
                    <w:lang w:val="en-US"/>
                  </w:rPr>
                </w:pPr>
                <w:proofErr w:type="spellStart"/>
                <w:r w:rsidRPr="00D20E8D">
                  <w:rPr>
                    <w:rFonts w:cs="Arial"/>
                    <w:color w:val="1A1A1A"/>
                    <w:lang w:val="en-US"/>
                  </w:rPr>
                  <w:t>Sabapathy</w:t>
                </w:r>
                <w:proofErr w:type="spellEnd"/>
                <w:r>
                  <w:rPr>
                    <w:rFonts w:cs="Arial"/>
                    <w:color w:val="1A1A1A"/>
                    <w:lang w:val="en-US"/>
                  </w:rPr>
                  <w:t xml:space="preserve">. </w:t>
                </w:r>
                <w:r w:rsidRPr="00D20E8D">
                  <w:rPr>
                    <w:rFonts w:cs="Arial"/>
                    <w:color w:val="1A1A1A"/>
                    <w:lang w:val="en-US"/>
                  </w:rPr>
                  <w:t xml:space="preserve">T.K. ‘ </w:t>
                </w:r>
                <w:proofErr w:type="spellStart"/>
                <w:r w:rsidR="00293DF2">
                  <w:rPr>
                    <w:rFonts w:cs="Arial"/>
                    <w:color w:val="1A1A1A"/>
                    <w:lang w:val="en-US"/>
                  </w:rPr>
                  <w:t>Merdeka</w:t>
                </w:r>
                <w:proofErr w:type="spellEnd"/>
                <w:r w:rsidR="00293DF2">
                  <w:rPr>
                    <w:rFonts w:cs="Arial"/>
                    <w:color w:val="1A1A1A"/>
                    <w:lang w:val="en-US"/>
                  </w:rPr>
                  <w:t xml:space="preserve"> Makes Art, or Does It?’</w:t>
                </w:r>
                <w:r w:rsidRPr="00D20E8D">
                  <w:rPr>
                    <w:rFonts w:cs="Arial"/>
                    <w:color w:val="1A1A1A"/>
                    <w:lang w:val="en-US"/>
                  </w:rPr>
                  <w:t xml:space="preserve"> </w:t>
                </w:r>
                <w:r w:rsidRPr="00D20E8D">
                  <w:rPr>
                    <w:rFonts w:cs="Arial"/>
                    <w:i/>
                    <w:color w:val="1A1A1A"/>
                    <w:lang w:val="en-US"/>
                  </w:rPr>
                  <w:t>Vision and Idea: Relooking Modern Malaysian Art</w:t>
                </w:r>
                <w:r w:rsidR="00293DF2">
                  <w:rPr>
                    <w:rFonts w:cs="Arial"/>
                    <w:color w:val="1A1A1A"/>
                    <w:lang w:val="en-US"/>
                  </w:rPr>
                  <w:t>.</w:t>
                </w:r>
                <w:r w:rsidRPr="00D20E8D">
                  <w:rPr>
                    <w:rFonts w:cs="Arial"/>
                    <w:color w:val="1A1A1A"/>
                    <w:lang w:val="en-US"/>
                  </w:rPr>
                  <w:t xml:space="preserve"> Kuala Lumpur: National Art Gallery</w:t>
                </w:r>
                <w:r w:rsidR="004C6C07">
                  <w:rPr>
                    <w:rFonts w:cs="Arial"/>
                    <w:color w:val="1A1A1A"/>
                    <w:lang w:val="en-US"/>
                  </w:rPr>
                  <w:t xml:space="preserve">, 1994. </w:t>
                </w:r>
              </w:p>
              <w:p w14:paraId="147A1B4F" w14:textId="77777777" w:rsidR="00483214" w:rsidRDefault="00483214" w:rsidP="00483214">
                <w:pPr>
                  <w:rPr>
                    <w:rFonts w:cs="Arial"/>
                    <w:color w:val="1A1A1A"/>
                    <w:lang w:val="en-US"/>
                  </w:rPr>
                </w:pPr>
              </w:p>
              <w:p w14:paraId="2B76580D" w14:textId="0C6DA0A7" w:rsidR="00483214" w:rsidRDefault="00483214" w:rsidP="00483214">
                <w:pPr>
                  <w:rPr>
                    <w:rFonts w:cs="Century Gothic"/>
                    <w:iCs/>
                    <w:lang w:val="en-US"/>
                  </w:rPr>
                </w:pPr>
                <w:proofErr w:type="spellStart"/>
                <w:r w:rsidRPr="00D20E8D">
                  <w:rPr>
                    <w:rFonts w:cs="Arial"/>
                    <w:color w:val="1A1A1A"/>
                    <w:lang w:val="en-US"/>
                  </w:rPr>
                  <w:t>Sabapathy</w:t>
                </w:r>
                <w:proofErr w:type="spellEnd"/>
                <w:r>
                  <w:rPr>
                    <w:rFonts w:cs="Arial"/>
                    <w:color w:val="1A1A1A"/>
                    <w:lang w:val="en-US"/>
                  </w:rPr>
                  <w:t>, T</w:t>
                </w:r>
                <w:r w:rsidR="00E67BA1">
                  <w:rPr>
                    <w:rFonts w:cs="Arial"/>
                    <w:color w:val="1A1A1A"/>
                    <w:lang w:val="en-US"/>
                  </w:rPr>
                  <w:t xml:space="preserve">.K, and </w:t>
                </w:r>
                <w:proofErr w:type="spellStart"/>
                <w:r w:rsidRPr="00D20E8D">
                  <w:rPr>
                    <w:rFonts w:cs="Arial"/>
                    <w:color w:val="1A1A1A"/>
                    <w:lang w:val="en-US"/>
                  </w:rPr>
                  <w:t>Piyadasa</w:t>
                </w:r>
                <w:proofErr w:type="spellEnd"/>
                <w:r>
                  <w:rPr>
                    <w:rFonts w:cs="Arial"/>
                    <w:color w:val="1A1A1A"/>
                    <w:lang w:val="en-US"/>
                  </w:rPr>
                  <w:t xml:space="preserve"> </w:t>
                </w:r>
                <w:proofErr w:type="spellStart"/>
                <w:r w:rsidRPr="00D20E8D">
                  <w:rPr>
                    <w:rFonts w:cs="Arial"/>
                    <w:color w:val="1A1A1A"/>
                    <w:lang w:val="en-US"/>
                  </w:rPr>
                  <w:t>Redza</w:t>
                </w:r>
                <w:proofErr w:type="spellEnd"/>
                <w:r w:rsidR="00207D7E">
                  <w:rPr>
                    <w:rFonts w:cs="Arial"/>
                    <w:color w:val="1A1A1A"/>
                    <w:lang w:val="en-US"/>
                  </w:rPr>
                  <w:t xml:space="preserve">. </w:t>
                </w:r>
                <w:r w:rsidRPr="00D20E8D">
                  <w:rPr>
                    <w:rFonts w:cs="Century Gothic"/>
                    <w:i/>
                    <w:iCs/>
                    <w:lang w:val="en-US"/>
                  </w:rPr>
                  <w:t>Modern Artists of Malaysia</w:t>
                </w:r>
                <w:r w:rsidR="00457205">
                  <w:rPr>
                    <w:rFonts w:cs="Century Gothic"/>
                    <w:iCs/>
                    <w:lang w:val="en-US"/>
                  </w:rPr>
                  <w:t>.</w:t>
                </w:r>
                <w:r w:rsidR="00207D7E">
                  <w:rPr>
                    <w:rFonts w:cs="Century Gothic"/>
                    <w:iCs/>
                    <w:lang w:val="en-US"/>
                  </w:rPr>
                  <w:t xml:space="preserve"> </w:t>
                </w:r>
                <w:proofErr w:type="spellStart"/>
                <w:r w:rsidR="00207D7E">
                  <w:rPr>
                    <w:rFonts w:cs="Century Gothic"/>
                    <w:iCs/>
                    <w:lang w:val="en-US"/>
                  </w:rPr>
                  <w:t>Dewan</w:t>
                </w:r>
                <w:proofErr w:type="spellEnd"/>
                <w:r w:rsidR="00207D7E">
                  <w:rPr>
                    <w:rFonts w:cs="Century Gothic"/>
                    <w:iCs/>
                    <w:lang w:val="en-US"/>
                  </w:rPr>
                  <w:t xml:space="preserve"> </w:t>
                </w:r>
                <w:proofErr w:type="spellStart"/>
                <w:r w:rsidR="00207D7E">
                  <w:rPr>
                    <w:rFonts w:cs="Century Gothic"/>
                    <w:iCs/>
                    <w:lang w:val="en-US"/>
                  </w:rPr>
                  <w:t>Bahasa</w:t>
                </w:r>
                <w:proofErr w:type="spellEnd"/>
                <w:r w:rsidR="00207D7E">
                  <w:rPr>
                    <w:rFonts w:cs="Century Gothic"/>
                    <w:iCs/>
                    <w:lang w:val="en-US"/>
                  </w:rPr>
                  <w:t xml:space="preserve"> </w:t>
                </w:r>
                <w:proofErr w:type="spellStart"/>
                <w:r w:rsidR="00207D7E">
                  <w:rPr>
                    <w:rFonts w:cs="Century Gothic"/>
                    <w:iCs/>
                    <w:lang w:val="en-US"/>
                  </w:rPr>
                  <w:t>dan</w:t>
                </w:r>
                <w:proofErr w:type="spellEnd"/>
                <w:r w:rsidR="00207D7E">
                  <w:rPr>
                    <w:rFonts w:cs="Century Gothic"/>
                    <w:iCs/>
                    <w:lang w:val="en-US"/>
                  </w:rPr>
                  <w:t xml:space="preserve"> </w:t>
                </w:r>
                <w:proofErr w:type="spellStart"/>
                <w:r w:rsidR="00207D7E">
                  <w:rPr>
                    <w:rFonts w:cs="Century Gothic"/>
                    <w:iCs/>
                    <w:lang w:val="en-US"/>
                  </w:rPr>
                  <w:t>Pustaka</w:t>
                </w:r>
                <w:proofErr w:type="spellEnd"/>
                <w:r w:rsidR="00207D7E">
                  <w:rPr>
                    <w:rFonts w:cs="Century Gothic"/>
                    <w:iCs/>
                    <w:lang w:val="en-US"/>
                  </w:rPr>
                  <w:t xml:space="preserve">, 1983. </w:t>
                </w:r>
              </w:p>
              <w:p w14:paraId="761CC6F5" w14:textId="77777777" w:rsidR="00483214" w:rsidRDefault="00483214" w:rsidP="00483214">
                <w:pPr>
                  <w:rPr>
                    <w:rFonts w:cs="Century Gothic"/>
                    <w:iCs/>
                    <w:lang w:val="en-US"/>
                  </w:rPr>
                </w:pPr>
              </w:p>
              <w:p w14:paraId="0FC66E97" w14:textId="03B7518F" w:rsidR="00483214" w:rsidRDefault="00483214" w:rsidP="00483214">
                <w:pPr>
                  <w:rPr>
                    <w:rFonts w:cs="Arial"/>
                    <w:color w:val="1A1A1A"/>
                    <w:lang w:val="en-US"/>
                  </w:rPr>
                </w:pPr>
                <w:proofErr w:type="spellStart"/>
                <w:r w:rsidRPr="00D20E8D">
                  <w:rPr>
                    <w:rFonts w:cs="Arial"/>
                    <w:color w:val="1A1A1A"/>
                    <w:lang w:val="en-US"/>
                  </w:rPr>
                  <w:t>Shahir</w:t>
                </w:r>
                <w:proofErr w:type="spellEnd"/>
                <w:r>
                  <w:rPr>
                    <w:rFonts w:cs="Arial"/>
                    <w:color w:val="1A1A1A"/>
                    <w:lang w:val="en-US"/>
                  </w:rPr>
                  <w:t xml:space="preserve">, </w:t>
                </w:r>
                <w:proofErr w:type="spellStart"/>
                <w:r w:rsidRPr="00D20E8D">
                  <w:rPr>
                    <w:rFonts w:cs="Arial"/>
                    <w:color w:val="1A1A1A"/>
                    <w:lang w:val="en-US"/>
                  </w:rPr>
                  <w:t>Safrizal</w:t>
                </w:r>
                <w:proofErr w:type="spellEnd"/>
                <w:r>
                  <w:rPr>
                    <w:rFonts w:cs="Arial"/>
                    <w:color w:val="1A1A1A"/>
                    <w:lang w:val="en-US"/>
                  </w:rPr>
                  <w:t>. ‘</w:t>
                </w:r>
                <w:r w:rsidRPr="00D20E8D">
                  <w:rPr>
                    <w:rFonts w:cs="Arial"/>
                    <w:color w:val="1A1A1A"/>
                    <w:lang w:val="en-US"/>
                  </w:rPr>
                  <w:t>Abstract Themes and Approaches in Malaysian Modern Art</w:t>
                </w:r>
                <w:r>
                  <w:rPr>
                    <w:rFonts w:cs="Arial"/>
                    <w:color w:val="1A1A1A"/>
                    <w:lang w:val="en-US"/>
                  </w:rPr>
                  <w:t>’</w:t>
                </w:r>
                <w:r w:rsidRPr="00D20E8D">
                  <w:rPr>
                    <w:rFonts w:cs="Arial"/>
                    <w:color w:val="1A1A1A"/>
                    <w:lang w:val="en-US"/>
                  </w:rPr>
                  <w:t xml:space="preserve"> </w:t>
                </w:r>
                <w:r w:rsidR="00925ED9">
                  <w:rPr>
                    <w:rFonts w:cs="Arial"/>
                    <w:i/>
                    <w:color w:val="1A1A1A"/>
                    <w:lang w:val="en-US"/>
                  </w:rPr>
                  <w:t>Narratives in Malaysian Art.</w:t>
                </w:r>
                <w:r w:rsidRPr="00D20E8D">
                  <w:rPr>
                    <w:rFonts w:cs="Arial"/>
                    <w:i/>
                    <w:color w:val="1A1A1A"/>
                    <w:lang w:val="en-US"/>
                  </w:rPr>
                  <w:t xml:space="preserve"> </w:t>
                </w:r>
                <w:r w:rsidRPr="00925ED9">
                  <w:rPr>
                    <w:rFonts w:cs="Arial"/>
                    <w:color w:val="1A1A1A"/>
                    <w:lang w:val="en-US"/>
                  </w:rPr>
                  <w:t>Vol. I</w:t>
                </w:r>
                <w:r w:rsidRPr="00D20E8D">
                  <w:rPr>
                    <w:rFonts w:cs="Arial"/>
                    <w:color w:val="1A1A1A"/>
                    <w:lang w:val="en-US"/>
                  </w:rPr>
                  <w:t xml:space="preserve">, </w:t>
                </w:r>
                <w:r w:rsidR="00925ED9">
                  <w:rPr>
                    <w:rFonts w:cs="Arial"/>
                    <w:color w:val="1A1A1A"/>
                    <w:lang w:val="en-US"/>
                  </w:rPr>
                  <w:t>(2012): Kuala Lumpur,</w:t>
                </w:r>
                <w:r w:rsidRPr="00D20E8D">
                  <w:rPr>
                    <w:rFonts w:cs="Arial"/>
                    <w:color w:val="1A1A1A"/>
                    <w:lang w:val="en-US"/>
                  </w:rPr>
                  <w:t xml:space="preserve"> </w:t>
                </w:r>
                <w:proofErr w:type="spellStart"/>
                <w:r w:rsidRPr="00D20E8D">
                  <w:rPr>
                    <w:rFonts w:cs="Arial"/>
                    <w:color w:val="1A1A1A"/>
                    <w:lang w:val="en-US"/>
                  </w:rPr>
                  <w:t>RogueArt</w:t>
                </w:r>
                <w:proofErr w:type="spellEnd"/>
                <w:r w:rsidR="00925ED9">
                  <w:rPr>
                    <w:rFonts w:cs="Arial"/>
                    <w:color w:val="1A1A1A"/>
                    <w:lang w:val="en-US"/>
                  </w:rPr>
                  <w:t>.</w:t>
                </w:r>
              </w:p>
              <w:p w14:paraId="62D61AF7" w14:textId="77777777" w:rsidR="00925ED9" w:rsidRDefault="00925ED9" w:rsidP="00483214">
                <w:pPr>
                  <w:rPr>
                    <w:rFonts w:cs="Arial"/>
                    <w:color w:val="1A1A1A"/>
                    <w:lang w:val="en-US"/>
                  </w:rPr>
                </w:pPr>
              </w:p>
              <w:p w14:paraId="4A8D58A4" w14:textId="658D9F35" w:rsidR="00483214" w:rsidRPr="00D20E8D" w:rsidRDefault="00483214" w:rsidP="00483214">
                <w:pPr>
                  <w:rPr>
                    <w:rFonts w:cs="Arial"/>
                    <w:color w:val="1A1A1A"/>
                    <w:lang w:val="en-US"/>
                  </w:rPr>
                </w:pPr>
                <w:r w:rsidRPr="00D20E8D">
                  <w:rPr>
                    <w:rFonts w:cs="Arial"/>
                    <w:color w:val="1A1A1A"/>
                    <w:lang w:val="en-US"/>
                  </w:rPr>
                  <w:t>Syed Ahmad Jamal</w:t>
                </w:r>
                <w:proofErr w:type="gramStart"/>
                <w:r w:rsidRPr="00D20E8D">
                  <w:rPr>
                    <w:rFonts w:cs="Arial"/>
                    <w:color w:val="1A1A1A"/>
                    <w:lang w:val="en-US"/>
                  </w:rPr>
                  <w:t>,</w:t>
                </w:r>
                <w:r w:rsidR="00925ED9">
                  <w:rPr>
                    <w:rFonts w:cs="Arial"/>
                    <w:color w:val="1A1A1A"/>
                    <w:lang w:val="en-US"/>
                  </w:rPr>
                  <w:t>.</w:t>
                </w:r>
                <w:proofErr w:type="gramEnd"/>
                <w:r w:rsidR="00925ED9">
                  <w:rPr>
                    <w:rFonts w:cs="Arial"/>
                    <w:color w:val="1A1A1A"/>
                    <w:lang w:val="en-US"/>
                  </w:rPr>
                  <w:t xml:space="preserve"> </w:t>
                </w:r>
                <w:r>
                  <w:rPr>
                    <w:rFonts w:cs="Arial"/>
                    <w:color w:val="1A1A1A"/>
                    <w:lang w:val="en-US"/>
                  </w:rPr>
                  <w:t xml:space="preserve"> </w:t>
                </w:r>
                <w:r w:rsidRPr="00D20E8D">
                  <w:rPr>
                    <w:rFonts w:cs="Arial"/>
                    <w:color w:val="1A1A1A"/>
                    <w:lang w:val="en-US"/>
                  </w:rPr>
                  <w:t xml:space="preserve">‘Malaysian Art 57 – 87’, </w:t>
                </w:r>
                <w:proofErr w:type="spellStart"/>
                <w:r w:rsidRPr="00D20E8D">
                  <w:rPr>
                    <w:rFonts w:cs="Arial"/>
                    <w:i/>
                    <w:color w:val="1A1A1A"/>
                    <w:lang w:val="en-US"/>
                  </w:rPr>
                  <w:t>Seni</w:t>
                </w:r>
                <w:proofErr w:type="spellEnd"/>
                <w:r w:rsidRPr="00D20E8D">
                  <w:rPr>
                    <w:rFonts w:cs="Arial"/>
                    <w:i/>
                    <w:color w:val="1A1A1A"/>
                    <w:lang w:val="en-US"/>
                  </w:rPr>
                  <w:t xml:space="preserve"> </w:t>
                </w:r>
                <w:proofErr w:type="spellStart"/>
                <w:r w:rsidRPr="00D20E8D">
                  <w:rPr>
                    <w:rFonts w:cs="Arial"/>
                    <w:i/>
                    <w:color w:val="1A1A1A"/>
                    <w:lang w:val="en-US"/>
                  </w:rPr>
                  <w:t>Lukis</w:t>
                </w:r>
                <w:proofErr w:type="spellEnd"/>
                <w:r w:rsidRPr="00D20E8D">
                  <w:rPr>
                    <w:rFonts w:cs="Arial"/>
                    <w:i/>
                    <w:color w:val="1A1A1A"/>
                    <w:lang w:val="en-US"/>
                  </w:rPr>
                  <w:t xml:space="preserve"> Malaysia 57-87</w:t>
                </w:r>
                <w:r w:rsidRPr="00D20E8D">
                  <w:rPr>
                    <w:rFonts w:cs="Arial"/>
                    <w:color w:val="1A1A1A"/>
                    <w:lang w:val="en-US"/>
                  </w:rPr>
                  <w:t>, Kual</w:t>
                </w:r>
                <w:r w:rsidR="00925ED9">
                  <w:rPr>
                    <w:rFonts w:cs="Arial"/>
                    <w:color w:val="1A1A1A"/>
                    <w:lang w:val="en-US"/>
                  </w:rPr>
                  <w:t>a Lumpur: National Art Gallery, 1987.</w:t>
                </w:r>
              </w:p>
              <w:p w14:paraId="2B8E77DA" w14:textId="77777777" w:rsidR="00483214" w:rsidRPr="00D20E8D" w:rsidRDefault="00483214" w:rsidP="00483214">
                <w:pPr>
                  <w:rPr>
                    <w:rFonts w:cs="Arial"/>
                    <w:color w:val="1A1A1A"/>
                    <w:lang w:val="en-US"/>
                  </w:rPr>
                </w:pPr>
              </w:p>
              <w:p w14:paraId="1398ABBB" w14:textId="09D7B33E" w:rsidR="00483214" w:rsidRPr="00432EAC" w:rsidRDefault="00483214" w:rsidP="00483214">
                <w:pPr>
                  <w:rPr>
                    <w:lang w:val="en-US"/>
                  </w:rPr>
                </w:pPr>
                <w:r w:rsidRPr="00D20E8D">
                  <w:rPr>
                    <w:lang w:val="en-US"/>
                  </w:rPr>
                  <w:t>Wong Hoy Cheong</w:t>
                </w:r>
                <w:r w:rsidR="00796132">
                  <w:rPr>
                    <w:lang w:val="en-US"/>
                  </w:rPr>
                  <w:t xml:space="preserve">. </w:t>
                </w:r>
                <w:r w:rsidRPr="00D20E8D">
                  <w:rPr>
                    <w:lang w:val="en-US"/>
                  </w:rPr>
                  <w:t>‘The Disbanded</w:t>
                </w:r>
                <w:r w:rsidR="00796132">
                  <w:rPr>
                    <w:lang w:val="en-US"/>
                  </w:rPr>
                  <w:t xml:space="preserve"> GRUP – Houses, Myths and Art’ </w:t>
                </w:r>
                <w:proofErr w:type="spellStart"/>
                <w:r w:rsidRPr="00D20E8D">
                  <w:rPr>
                    <w:i/>
                    <w:lang w:val="en-US"/>
                  </w:rPr>
                  <w:t>reGRUP</w:t>
                </w:r>
                <w:proofErr w:type="spellEnd"/>
                <w:r w:rsidRPr="00D20E8D">
                  <w:rPr>
                    <w:i/>
                    <w:lang w:val="en-US"/>
                  </w:rPr>
                  <w:t>: 30 Years On</w:t>
                </w:r>
                <w:r w:rsidR="00646DAA">
                  <w:rPr>
                    <w:lang w:val="en-US"/>
                  </w:rPr>
                  <w:t>.</w:t>
                </w:r>
                <w:r w:rsidRPr="00D20E8D">
                  <w:rPr>
                    <w:lang w:val="en-US"/>
                  </w:rPr>
                  <w:t xml:space="preserve"> Kuala Lumpur: Valentine Willie Fine Art</w:t>
                </w:r>
                <w:r w:rsidR="00796132">
                  <w:rPr>
                    <w:lang w:val="en-US"/>
                  </w:rPr>
                  <w:t xml:space="preserve">, 1997. </w:t>
                </w:r>
              </w:p>
              <w:p w14:paraId="6300EDFD" w14:textId="77777777" w:rsidR="003235A7" w:rsidRDefault="00E37B49" w:rsidP="00FB11DE"/>
            </w:sdtContent>
          </w:sdt>
        </w:tc>
      </w:tr>
    </w:tbl>
    <w:p w14:paraId="43D21CD4" w14:textId="77777777" w:rsidR="00C27FAB" w:rsidRPr="00F36937" w:rsidRDefault="00C27FAB" w:rsidP="00B33145"/>
    <w:sectPr w:rsidR="00C27FAB" w:rsidRPr="00F3693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13348C4" w14:textId="77777777" w:rsidR="00E37B49" w:rsidRDefault="00E37B49" w:rsidP="007A0D55">
      <w:pPr>
        <w:spacing w:after="0" w:line="240" w:lineRule="auto"/>
      </w:pPr>
      <w:r>
        <w:separator/>
      </w:r>
    </w:p>
  </w:endnote>
  <w:endnote w:type="continuationSeparator" w:id="0">
    <w:p w14:paraId="6030383B" w14:textId="77777777" w:rsidR="00E37B49" w:rsidRDefault="00E37B49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A8B80C" w14:textId="77777777" w:rsidR="00E37B49" w:rsidRDefault="00E37B49" w:rsidP="007A0D55">
      <w:pPr>
        <w:spacing w:after="0" w:line="240" w:lineRule="auto"/>
      </w:pPr>
      <w:r>
        <w:separator/>
      </w:r>
    </w:p>
  </w:footnote>
  <w:footnote w:type="continuationSeparator" w:id="0">
    <w:p w14:paraId="577AAF57" w14:textId="77777777" w:rsidR="00E37B49" w:rsidRDefault="00E37B49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7D910F" w14:textId="77777777" w:rsidR="00E37B49" w:rsidRDefault="00E37B49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30329B35" w14:textId="77777777" w:rsidR="00E37B49" w:rsidRDefault="00E37B4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214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07D7E"/>
    <w:rsid w:val="00210C03"/>
    <w:rsid w:val="002162E2"/>
    <w:rsid w:val="00225C5A"/>
    <w:rsid w:val="00230B10"/>
    <w:rsid w:val="00234353"/>
    <w:rsid w:val="00244BB0"/>
    <w:rsid w:val="00281CFB"/>
    <w:rsid w:val="00293DF2"/>
    <w:rsid w:val="002A0A0D"/>
    <w:rsid w:val="002B0B37"/>
    <w:rsid w:val="0030662D"/>
    <w:rsid w:val="003235A7"/>
    <w:rsid w:val="003677B6"/>
    <w:rsid w:val="003D3579"/>
    <w:rsid w:val="003E2795"/>
    <w:rsid w:val="003F0D73"/>
    <w:rsid w:val="00434559"/>
    <w:rsid w:val="00457205"/>
    <w:rsid w:val="00462DBE"/>
    <w:rsid w:val="00464699"/>
    <w:rsid w:val="00476718"/>
    <w:rsid w:val="00483214"/>
    <w:rsid w:val="00483379"/>
    <w:rsid w:val="00487BC5"/>
    <w:rsid w:val="00496888"/>
    <w:rsid w:val="004A7476"/>
    <w:rsid w:val="004C6C07"/>
    <w:rsid w:val="004E5896"/>
    <w:rsid w:val="004F2BE9"/>
    <w:rsid w:val="00513EE6"/>
    <w:rsid w:val="00534F8F"/>
    <w:rsid w:val="00590035"/>
    <w:rsid w:val="00591451"/>
    <w:rsid w:val="00596543"/>
    <w:rsid w:val="005B177E"/>
    <w:rsid w:val="005B3921"/>
    <w:rsid w:val="005F26D7"/>
    <w:rsid w:val="005F5450"/>
    <w:rsid w:val="00646DAA"/>
    <w:rsid w:val="006750EA"/>
    <w:rsid w:val="006D0412"/>
    <w:rsid w:val="00712A4C"/>
    <w:rsid w:val="007411B9"/>
    <w:rsid w:val="00780D95"/>
    <w:rsid w:val="00780DC7"/>
    <w:rsid w:val="00796132"/>
    <w:rsid w:val="007A0D55"/>
    <w:rsid w:val="007B3377"/>
    <w:rsid w:val="007E5F44"/>
    <w:rsid w:val="00817C68"/>
    <w:rsid w:val="00821DE3"/>
    <w:rsid w:val="00846CE1"/>
    <w:rsid w:val="008A5B87"/>
    <w:rsid w:val="00922950"/>
    <w:rsid w:val="00925ED9"/>
    <w:rsid w:val="009A7264"/>
    <w:rsid w:val="009D1606"/>
    <w:rsid w:val="009E18A1"/>
    <w:rsid w:val="009E73D7"/>
    <w:rsid w:val="00A26949"/>
    <w:rsid w:val="00A27D2C"/>
    <w:rsid w:val="00A76FD9"/>
    <w:rsid w:val="00AB436D"/>
    <w:rsid w:val="00AD2F24"/>
    <w:rsid w:val="00AD4844"/>
    <w:rsid w:val="00B219AE"/>
    <w:rsid w:val="00B33145"/>
    <w:rsid w:val="00B574C9"/>
    <w:rsid w:val="00BA0623"/>
    <w:rsid w:val="00BC39C9"/>
    <w:rsid w:val="00BE5BF7"/>
    <w:rsid w:val="00BF40E1"/>
    <w:rsid w:val="00C27FAB"/>
    <w:rsid w:val="00C358D4"/>
    <w:rsid w:val="00C6296B"/>
    <w:rsid w:val="00C9721F"/>
    <w:rsid w:val="00CC586D"/>
    <w:rsid w:val="00CF1542"/>
    <w:rsid w:val="00CF3EC5"/>
    <w:rsid w:val="00D10996"/>
    <w:rsid w:val="00D656DA"/>
    <w:rsid w:val="00D83300"/>
    <w:rsid w:val="00DC6B48"/>
    <w:rsid w:val="00DF01B0"/>
    <w:rsid w:val="00DF7DCC"/>
    <w:rsid w:val="00E37B49"/>
    <w:rsid w:val="00E67BA1"/>
    <w:rsid w:val="00E85A05"/>
    <w:rsid w:val="00E95829"/>
    <w:rsid w:val="00EA606C"/>
    <w:rsid w:val="00EB0C8C"/>
    <w:rsid w:val="00EB51FD"/>
    <w:rsid w:val="00EB77DB"/>
    <w:rsid w:val="00ED139F"/>
    <w:rsid w:val="00EF74F7"/>
    <w:rsid w:val="00F12741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28C39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483214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214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483214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214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%202:Users:jonolafjohnson:Desktop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BBC1C03B8D17E4998D999C257B5B9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15AF91-D35C-0F42-8C6E-E31556D57079}"/>
      </w:docPartPr>
      <w:docPartBody>
        <w:p w:rsidR="001B1179" w:rsidRDefault="001B1179">
          <w:pPr>
            <w:pStyle w:val="ABBC1C03B8D17E4998D999C257B5B961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B449B8B6E734C9478E71B358D27D51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D78012-4C82-9D43-9136-1369CFB29CF1}"/>
      </w:docPartPr>
      <w:docPartBody>
        <w:p w:rsidR="001B1179" w:rsidRDefault="001B1179">
          <w:pPr>
            <w:pStyle w:val="B449B8B6E734C9478E71B358D27D5150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33557947153B6048821DB8356B3E8B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5DA8E5-C5CC-A144-9EBA-2E18F9AB63A1}"/>
      </w:docPartPr>
      <w:docPartBody>
        <w:p w:rsidR="001B1179" w:rsidRDefault="001B1179">
          <w:pPr>
            <w:pStyle w:val="33557947153B6048821DB8356B3E8BF1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9C0D1A7823C19D4299BB3DFE6FB7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D26FE-90BF-C842-ADC6-AF1290E78ACD}"/>
      </w:docPartPr>
      <w:docPartBody>
        <w:p w:rsidR="001B1179" w:rsidRDefault="001B1179">
          <w:pPr>
            <w:pStyle w:val="9C0D1A7823C19D4299BB3DFE6FB7886D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3B2E565780B48F438E264A8170CEFF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5A6A55-4E08-0042-BDB2-961FE88A6215}"/>
      </w:docPartPr>
      <w:docPartBody>
        <w:p w:rsidR="001B1179" w:rsidRDefault="001B1179">
          <w:pPr>
            <w:pStyle w:val="3B2E565780B48F438E264A8170CEFF2B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B277A6DB58FA1A42AE050618EAB928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5F4446-6B7D-F147-8128-AFE663CEA3A3}"/>
      </w:docPartPr>
      <w:docPartBody>
        <w:p w:rsidR="001B1179" w:rsidRDefault="001B1179">
          <w:pPr>
            <w:pStyle w:val="B277A6DB58FA1A42AE050618EAB928C9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D38D6297A9B1B64E88572DDE27B443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BE671C-DE41-4042-A9AB-2C6AF1BD1EF7}"/>
      </w:docPartPr>
      <w:docPartBody>
        <w:p w:rsidR="001B1179" w:rsidRDefault="001B1179">
          <w:pPr>
            <w:pStyle w:val="D38D6297A9B1B64E88572DDE27B44343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A76B064E507ED541A4D306C606E8FE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570DE3-53E1-DF41-9C3F-BF9167377396}"/>
      </w:docPartPr>
      <w:docPartBody>
        <w:p w:rsidR="001B1179" w:rsidRDefault="001B1179">
          <w:pPr>
            <w:pStyle w:val="A76B064E507ED541A4D306C606E8FE1E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98381F9617DCA04095C3BD402B2315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428F53-72EF-F44D-B9BB-106D8FF7A5F0}"/>
      </w:docPartPr>
      <w:docPartBody>
        <w:p w:rsidR="001B1179" w:rsidRDefault="001B1179">
          <w:pPr>
            <w:pStyle w:val="98381F9617DCA04095C3BD402B23150D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D8F3F98940B32244AF33B05AC91275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C8AD32-D9B5-2A49-9CDA-DAFFAF0EC717}"/>
      </w:docPartPr>
      <w:docPartBody>
        <w:p w:rsidR="001B1179" w:rsidRDefault="001B1179">
          <w:pPr>
            <w:pStyle w:val="D8F3F98940B32244AF33B05AC912751D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53FF6E03D408A64B8ED9E365D55FC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F8E7B1-60A5-EB44-8A79-582A27E8C0AB}"/>
      </w:docPartPr>
      <w:docPartBody>
        <w:p w:rsidR="001B1179" w:rsidRDefault="001B1179">
          <w:pPr>
            <w:pStyle w:val="53FF6E03D408A64B8ED9E365D55FC4DD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179"/>
    <w:rsid w:val="001B1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BBC1C03B8D17E4998D999C257B5B961">
    <w:name w:val="ABBC1C03B8D17E4998D999C257B5B961"/>
  </w:style>
  <w:style w:type="paragraph" w:customStyle="1" w:styleId="B449B8B6E734C9478E71B358D27D5150">
    <w:name w:val="B449B8B6E734C9478E71B358D27D5150"/>
  </w:style>
  <w:style w:type="paragraph" w:customStyle="1" w:styleId="33557947153B6048821DB8356B3E8BF1">
    <w:name w:val="33557947153B6048821DB8356B3E8BF1"/>
  </w:style>
  <w:style w:type="paragraph" w:customStyle="1" w:styleId="9C0D1A7823C19D4299BB3DFE6FB7886D">
    <w:name w:val="9C0D1A7823C19D4299BB3DFE6FB7886D"/>
  </w:style>
  <w:style w:type="paragraph" w:customStyle="1" w:styleId="3B2E565780B48F438E264A8170CEFF2B">
    <w:name w:val="3B2E565780B48F438E264A8170CEFF2B"/>
  </w:style>
  <w:style w:type="paragraph" w:customStyle="1" w:styleId="B277A6DB58FA1A42AE050618EAB928C9">
    <w:name w:val="B277A6DB58FA1A42AE050618EAB928C9"/>
  </w:style>
  <w:style w:type="paragraph" w:customStyle="1" w:styleId="D38D6297A9B1B64E88572DDE27B44343">
    <w:name w:val="D38D6297A9B1B64E88572DDE27B44343"/>
  </w:style>
  <w:style w:type="paragraph" w:customStyle="1" w:styleId="A76B064E507ED541A4D306C606E8FE1E">
    <w:name w:val="A76B064E507ED541A4D306C606E8FE1E"/>
  </w:style>
  <w:style w:type="paragraph" w:customStyle="1" w:styleId="98381F9617DCA04095C3BD402B23150D">
    <w:name w:val="98381F9617DCA04095C3BD402B23150D"/>
  </w:style>
  <w:style w:type="paragraph" w:customStyle="1" w:styleId="D8F3F98940B32244AF33B05AC912751D">
    <w:name w:val="D8F3F98940B32244AF33B05AC912751D"/>
  </w:style>
  <w:style w:type="paragraph" w:customStyle="1" w:styleId="53FF6E03D408A64B8ED9E365D55FC4DD">
    <w:name w:val="53FF6E03D408A64B8ED9E365D55FC4DD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BBC1C03B8D17E4998D999C257B5B961">
    <w:name w:val="ABBC1C03B8D17E4998D999C257B5B961"/>
  </w:style>
  <w:style w:type="paragraph" w:customStyle="1" w:styleId="B449B8B6E734C9478E71B358D27D5150">
    <w:name w:val="B449B8B6E734C9478E71B358D27D5150"/>
  </w:style>
  <w:style w:type="paragraph" w:customStyle="1" w:styleId="33557947153B6048821DB8356B3E8BF1">
    <w:name w:val="33557947153B6048821DB8356B3E8BF1"/>
  </w:style>
  <w:style w:type="paragraph" w:customStyle="1" w:styleId="9C0D1A7823C19D4299BB3DFE6FB7886D">
    <w:name w:val="9C0D1A7823C19D4299BB3DFE6FB7886D"/>
  </w:style>
  <w:style w:type="paragraph" w:customStyle="1" w:styleId="3B2E565780B48F438E264A8170CEFF2B">
    <w:name w:val="3B2E565780B48F438E264A8170CEFF2B"/>
  </w:style>
  <w:style w:type="paragraph" w:customStyle="1" w:styleId="B277A6DB58FA1A42AE050618EAB928C9">
    <w:name w:val="B277A6DB58FA1A42AE050618EAB928C9"/>
  </w:style>
  <w:style w:type="paragraph" w:customStyle="1" w:styleId="D38D6297A9B1B64E88572DDE27B44343">
    <w:name w:val="D38D6297A9B1B64E88572DDE27B44343"/>
  </w:style>
  <w:style w:type="paragraph" w:customStyle="1" w:styleId="A76B064E507ED541A4D306C606E8FE1E">
    <w:name w:val="A76B064E507ED541A4D306C606E8FE1E"/>
  </w:style>
  <w:style w:type="paragraph" w:customStyle="1" w:styleId="98381F9617DCA04095C3BD402B23150D">
    <w:name w:val="98381F9617DCA04095C3BD402B23150D"/>
  </w:style>
  <w:style w:type="paragraph" w:customStyle="1" w:styleId="D8F3F98940B32244AF33B05AC912751D">
    <w:name w:val="D8F3F98940B32244AF33B05AC912751D"/>
  </w:style>
  <w:style w:type="paragraph" w:customStyle="1" w:styleId="53FF6E03D408A64B8ED9E365D55FC4DD">
    <w:name w:val="53FF6E03D408A64B8ED9E365D55FC4D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20</TotalTime>
  <Pages>2</Pages>
  <Words>692</Words>
  <Characters>3947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Johnson</dc:creator>
  <cp:keywords/>
  <dc:description/>
  <cp:lastModifiedBy>Jon Johnson</cp:lastModifiedBy>
  <cp:revision>27</cp:revision>
  <dcterms:created xsi:type="dcterms:W3CDTF">2014-09-05T05:49:00Z</dcterms:created>
  <dcterms:modified xsi:type="dcterms:W3CDTF">2014-09-20T18:08:00Z</dcterms:modified>
</cp:coreProperties>
</file>