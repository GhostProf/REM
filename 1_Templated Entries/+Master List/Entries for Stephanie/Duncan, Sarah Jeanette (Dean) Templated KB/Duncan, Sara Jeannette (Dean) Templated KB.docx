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F306EA" w:rsidTr="00922950">
        <w:tc>
          <w:tcPr>
            <w:tcW w:w="491" w:type="dxa"/>
            <w:vMerge w:val="restart"/>
            <w:shd w:val="clear" w:color="auto" w:fill="A6A6A6" w:themeFill="background1" w:themeFillShade="A6"/>
            <w:textDirection w:val="btLr"/>
          </w:tcPr>
          <w:p w:rsidR="00B574C9" w:rsidRPr="00F306EA" w:rsidRDefault="00B574C9" w:rsidP="00CC586D">
            <w:pPr>
              <w:jc w:val="center"/>
              <w:rPr>
                <w:b/>
                <w:color w:val="FFFFFF" w:themeColor="background1"/>
                <w:lang w:val="en-CA"/>
              </w:rPr>
            </w:pPr>
            <w:r w:rsidRPr="00F306EA">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F306EA" w:rsidRDefault="00B574C9" w:rsidP="00CC586D">
                <w:pPr>
                  <w:jc w:val="center"/>
                  <w:rPr>
                    <w:b/>
                    <w:color w:val="FFFFFF" w:themeColor="background1"/>
                    <w:lang w:val="en-CA"/>
                  </w:rPr>
                </w:pPr>
                <w:r w:rsidRPr="00F306EA">
                  <w:rPr>
                    <w:rStyle w:val="PlaceholderText"/>
                    <w:b/>
                    <w:color w:val="FFFFFF" w:themeColor="background1"/>
                    <w:lang w:val="en-CA"/>
                  </w:rPr>
                  <w:t>[Salutation]</w:t>
                </w:r>
              </w:p>
            </w:tc>
          </w:sdtContent>
        </w:sdt>
        <w:sdt>
          <w:sdtPr>
            <w:rPr>
              <w:lang w:val="en-CA" w:bidi="hi-IN"/>
            </w:rPr>
            <w:alias w:val="First name"/>
            <w:tag w:val="authorFirstName"/>
            <w:id w:val="581645879"/>
            <w:placeholder>
              <w:docPart w:val="9F225D019D1A447387DB1C8BC3790146"/>
            </w:placeholder>
            <w:text/>
          </w:sdtPr>
          <w:sdtContent>
            <w:tc>
              <w:tcPr>
                <w:tcW w:w="2073" w:type="dxa"/>
              </w:tcPr>
              <w:p w:rsidR="00B574C9" w:rsidRPr="00F306EA" w:rsidRDefault="00345B4B" w:rsidP="001306B8">
                <w:pPr>
                  <w:rPr>
                    <w:lang w:val="en-CA"/>
                  </w:rPr>
                </w:pPr>
                <w:proofErr w:type="spellStart"/>
                <w:r w:rsidRPr="00F306EA">
                  <w:rPr>
                    <w:lang w:val="en-CA" w:bidi="hi-IN"/>
                  </w:rPr>
                  <w:t>Misao</w:t>
                </w:r>
                <w:proofErr w:type="spellEnd"/>
              </w:p>
            </w:tc>
          </w:sdtContent>
        </w:sdt>
        <w:sdt>
          <w:sdtPr>
            <w:rPr>
              <w:lang w:val="en-CA"/>
            </w:rPr>
            <w:alias w:val="Middle name"/>
            <w:tag w:val="authorMiddleName"/>
            <w:id w:val="-2076034781"/>
            <w:placeholder>
              <w:docPart w:val="59EF40A0DFDC4AE38922C90B917DAAC5"/>
            </w:placeholder>
            <w:showingPlcHdr/>
            <w:text/>
          </w:sdtPr>
          <w:sdtEndPr/>
          <w:sdtContent>
            <w:tc>
              <w:tcPr>
                <w:tcW w:w="2551" w:type="dxa"/>
              </w:tcPr>
              <w:p w:rsidR="00B574C9" w:rsidRPr="00F306EA" w:rsidRDefault="00B574C9" w:rsidP="00922950">
                <w:pPr>
                  <w:rPr>
                    <w:lang w:val="en-CA"/>
                  </w:rPr>
                </w:pPr>
                <w:r w:rsidRPr="00F306EA">
                  <w:rPr>
                    <w:rStyle w:val="PlaceholderText"/>
                    <w:lang w:val="en-CA"/>
                  </w:rPr>
                  <w:t>[Middle name]</w:t>
                </w:r>
              </w:p>
            </w:tc>
          </w:sdtContent>
        </w:sdt>
        <w:sdt>
          <w:sdtPr>
            <w:rPr>
              <w:lang w:val="en-CA" w:bidi="hi-IN"/>
            </w:rPr>
            <w:alias w:val="Last name"/>
            <w:tag w:val="authorLastName"/>
            <w:id w:val="-1088529830"/>
            <w:placeholder>
              <w:docPart w:val="17F04355D0454FC9A5BA11EEC2FF86DD"/>
            </w:placeholder>
            <w:text/>
          </w:sdtPr>
          <w:sdtEndPr/>
          <w:sdtContent>
            <w:tc>
              <w:tcPr>
                <w:tcW w:w="2642" w:type="dxa"/>
              </w:tcPr>
              <w:p w:rsidR="00B574C9" w:rsidRPr="00F306EA" w:rsidRDefault="00345B4B" w:rsidP="00345B4B">
                <w:pPr>
                  <w:rPr>
                    <w:lang w:val="en-CA"/>
                  </w:rPr>
                </w:pPr>
                <w:r w:rsidRPr="00F306EA">
                  <w:rPr>
                    <w:lang w:val="en-CA" w:bidi="hi-IN"/>
                  </w:rPr>
                  <w:t>Dean</w:t>
                </w:r>
              </w:p>
            </w:tc>
          </w:sdtContent>
        </w:sdt>
      </w:tr>
      <w:tr w:rsidR="00B574C9" w:rsidRPr="00F306EA" w:rsidTr="001A6A06">
        <w:trPr>
          <w:trHeight w:val="986"/>
        </w:trPr>
        <w:tc>
          <w:tcPr>
            <w:tcW w:w="491" w:type="dxa"/>
            <w:vMerge/>
            <w:shd w:val="clear" w:color="auto" w:fill="A6A6A6" w:themeFill="background1" w:themeFillShade="A6"/>
          </w:tcPr>
          <w:p w:rsidR="00B574C9" w:rsidRPr="00F306EA"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25" w:type="dxa"/>
                <w:gridSpan w:val="4"/>
              </w:tcPr>
              <w:p w:rsidR="00B574C9" w:rsidRPr="00F306EA" w:rsidRDefault="00B574C9" w:rsidP="00922950">
                <w:pPr>
                  <w:rPr>
                    <w:lang w:val="en-CA"/>
                  </w:rPr>
                </w:pPr>
                <w:r w:rsidRPr="00F306EA">
                  <w:rPr>
                    <w:rStyle w:val="PlaceholderText"/>
                    <w:lang w:val="en-CA"/>
                  </w:rPr>
                  <w:t>[Enter your biography]</w:t>
                </w:r>
              </w:p>
            </w:tc>
          </w:sdtContent>
        </w:sdt>
      </w:tr>
      <w:tr w:rsidR="00B574C9" w:rsidRPr="00F306EA" w:rsidTr="001A6A06">
        <w:trPr>
          <w:trHeight w:val="986"/>
        </w:trPr>
        <w:tc>
          <w:tcPr>
            <w:tcW w:w="491" w:type="dxa"/>
            <w:vMerge/>
            <w:shd w:val="clear" w:color="auto" w:fill="A6A6A6" w:themeFill="background1" w:themeFillShade="A6"/>
          </w:tcPr>
          <w:p w:rsidR="00B574C9" w:rsidRPr="00F306EA"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text/>
          </w:sdtPr>
          <w:sdtEndPr/>
          <w:sdtContent>
            <w:tc>
              <w:tcPr>
                <w:tcW w:w="8525" w:type="dxa"/>
                <w:gridSpan w:val="4"/>
              </w:tcPr>
              <w:p w:rsidR="00B574C9" w:rsidRPr="00F306EA" w:rsidRDefault="00345B4B" w:rsidP="00345B4B">
                <w:pPr>
                  <w:rPr>
                    <w:lang w:val="en-CA"/>
                  </w:rPr>
                </w:pPr>
                <w:r w:rsidRPr="00F306EA">
                  <w:rPr>
                    <w:lang w:val="en-CA"/>
                  </w:rPr>
                  <w:t>University of Victoria</w:t>
                </w:r>
              </w:p>
            </w:tc>
          </w:sdtContent>
        </w:sdt>
      </w:tr>
    </w:tbl>
    <w:p w:rsidR="003D3579" w:rsidRPr="00F306EA"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306EA" w:rsidTr="00244BB0">
        <w:tc>
          <w:tcPr>
            <w:tcW w:w="9016" w:type="dxa"/>
            <w:shd w:val="clear" w:color="auto" w:fill="A6A6A6" w:themeFill="background1" w:themeFillShade="A6"/>
            <w:tcMar>
              <w:top w:w="113" w:type="dxa"/>
              <w:bottom w:w="113" w:type="dxa"/>
            </w:tcMar>
          </w:tcPr>
          <w:p w:rsidR="00244BB0" w:rsidRPr="00F306EA" w:rsidRDefault="00244BB0" w:rsidP="00244BB0">
            <w:pPr>
              <w:jc w:val="center"/>
              <w:rPr>
                <w:b/>
                <w:color w:val="FFFFFF" w:themeColor="background1"/>
                <w:lang w:val="en-CA"/>
              </w:rPr>
            </w:pPr>
            <w:r w:rsidRPr="00F306EA">
              <w:rPr>
                <w:b/>
                <w:color w:val="FFFFFF" w:themeColor="background1"/>
                <w:lang w:val="en-CA"/>
              </w:rPr>
              <w:t>Your article</w:t>
            </w:r>
          </w:p>
        </w:tc>
      </w:tr>
      <w:tr w:rsidR="003F0D73" w:rsidRPr="00F306EA" w:rsidTr="003F0D73">
        <w:sdt>
          <w:sdtPr>
            <w:rPr>
              <w:lang w:val="en-CA"/>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306EA" w:rsidRDefault="00345B4B" w:rsidP="00345B4B">
                <w:pPr>
                  <w:rPr>
                    <w:lang w:val="en-CA"/>
                  </w:rPr>
                </w:pPr>
                <w:r w:rsidRPr="00F306EA">
                  <w:rPr>
                    <w:lang w:val="en-CA"/>
                  </w:rPr>
                  <w:t>Duncan, S</w:t>
                </w:r>
                <w:r w:rsidRPr="00F306EA">
                  <w:rPr>
                    <w:lang w:val="en-CA"/>
                  </w:rPr>
                  <w:t>ara Jeannette (Cotes) 1861-1922</w:t>
                </w:r>
              </w:p>
            </w:tc>
          </w:sdtContent>
        </w:sdt>
      </w:tr>
      <w:tr w:rsidR="00464699" w:rsidRPr="00F306EA" w:rsidTr="00C91911">
        <w:sdt>
          <w:sdtPr>
            <w:rPr>
              <w:lang w:val="en-CA"/>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Pr="00F306EA" w:rsidRDefault="00464699" w:rsidP="00464699">
                <w:pPr>
                  <w:rPr>
                    <w:lang w:val="en-CA"/>
                  </w:rPr>
                </w:pPr>
                <w:r w:rsidRPr="00F306EA">
                  <w:rPr>
                    <w:rStyle w:val="PlaceholderText"/>
                    <w:b/>
                    <w:lang w:val="en-CA"/>
                  </w:rPr>
                  <w:t xml:space="preserve">[Enter any </w:t>
                </w:r>
                <w:r w:rsidRPr="00F306EA">
                  <w:rPr>
                    <w:rStyle w:val="PlaceholderText"/>
                    <w:b/>
                    <w:i/>
                    <w:lang w:val="en-CA"/>
                  </w:rPr>
                  <w:t>variant forms</w:t>
                </w:r>
                <w:r w:rsidRPr="00F306EA">
                  <w:rPr>
                    <w:rStyle w:val="PlaceholderText"/>
                    <w:b/>
                    <w:lang w:val="en-CA"/>
                  </w:rPr>
                  <w:t xml:space="preserve"> of your headword – OPTIONAL]</w:t>
                </w:r>
              </w:p>
            </w:tc>
          </w:sdtContent>
        </w:sdt>
      </w:tr>
      <w:tr w:rsidR="00E85A05" w:rsidRPr="00F306EA"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F306EA" w:rsidRDefault="00345B4B" w:rsidP="00345B4B">
                <w:pPr>
                  <w:rPr>
                    <w:lang w:val="en-CA"/>
                  </w:rPr>
                </w:pPr>
                <w:r w:rsidRPr="00F306EA">
                  <w:rPr>
                    <w:lang w:val="en-CA"/>
                  </w:rPr>
                  <w:t>Sara Jeannette Duncan was the first modern novelist in Canada. Author of twenty-two books of fiction, many of them international best-sellers, she was born in the small industrial town of Brantford</w:t>
                </w:r>
                <w:r w:rsidRPr="00F306EA">
                  <w:rPr>
                    <w:lang w:val="en-CA"/>
                  </w:rPr>
                  <w:t>,</w:t>
                </w:r>
                <w:r w:rsidRPr="00F306EA">
                  <w:rPr>
                    <w:lang w:val="en-CA"/>
                  </w:rPr>
                  <w:t xml:space="preserve"> Ontario, and later lived in Calcutta, </w:t>
                </w:r>
                <w:proofErr w:type="spellStart"/>
                <w:r w:rsidRPr="00F306EA">
                  <w:rPr>
                    <w:lang w:val="en-CA"/>
                  </w:rPr>
                  <w:t>Simla</w:t>
                </w:r>
                <w:proofErr w:type="spellEnd"/>
                <w:r w:rsidRPr="00F306EA">
                  <w:rPr>
                    <w:lang w:val="en-CA"/>
                  </w:rPr>
                  <w:t xml:space="preserve"> and London. Her work is known for championing the cosmopolitan life of the artist and political idealist in contrast to small-mindedness she identified as characteristic equally of British, Canadian, and Anglo-Indian society. While her early novels were light-hearted best sellers characterized by ironic narration and domestic detail, her later works experimented with point of view and style in a manner influenced by Henry James, like him exploring issues of personal integrity and artistic judgment but often in a colonial context.</w:t>
                </w:r>
              </w:p>
            </w:tc>
          </w:sdtContent>
        </w:sdt>
      </w:tr>
      <w:tr w:rsidR="003F0D73" w:rsidRPr="00F306EA"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345B4B" w:rsidRPr="00F306EA" w:rsidRDefault="00345B4B" w:rsidP="00345B4B">
                    <w:pPr>
                      <w:rPr>
                        <w:lang w:val="en-CA"/>
                      </w:rPr>
                    </w:pPr>
                    <w:r w:rsidRPr="00F306EA">
                      <w:rPr>
                        <w:lang w:val="en-CA"/>
                      </w:rPr>
                      <w:t>Sara Jeannette Duncan was the first modern novelist in Canada. Author of twenty-two books of fiction, many of them international best-sellers, she was born in the small industrial town of Brantford</w:t>
                    </w:r>
                    <w:r w:rsidRPr="00F306EA">
                      <w:rPr>
                        <w:lang w:val="en-CA"/>
                      </w:rPr>
                      <w:t>,</w:t>
                    </w:r>
                    <w:r w:rsidRPr="00F306EA">
                      <w:rPr>
                        <w:lang w:val="en-CA"/>
                      </w:rPr>
                      <w:t xml:space="preserve"> Ontario, and later lived in Calcutta, </w:t>
                    </w:r>
                    <w:proofErr w:type="spellStart"/>
                    <w:r w:rsidRPr="00F306EA">
                      <w:rPr>
                        <w:lang w:val="en-CA"/>
                      </w:rPr>
                      <w:t>Simla</w:t>
                    </w:r>
                    <w:proofErr w:type="spellEnd"/>
                    <w:r w:rsidRPr="00F306EA">
                      <w:rPr>
                        <w:lang w:val="en-CA"/>
                      </w:rPr>
                      <w:t xml:space="preserve"> and London. Her work is known for championing the cosmopolitan life of the artist and political idealist in contrast to small-mindedness she identified as characteristic equally of British, Canadian, and Anglo-Indian society. While her early novels were light-hearted best sellers characterized by ironic narration and domestic detail, her later works experimented with point of view and style in a manner influenced by Henry James, like him exploring issues of personal integrity and artistic judgment but often in a colonial context.</w:t>
                    </w:r>
                  </w:p>
                  <w:p w:rsidR="00345B4B" w:rsidRPr="00F306EA" w:rsidRDefault="00345B4B" w:rsidP="00345B4B">
                    <w:pPr>
                      <w:rPr>
                        <w:lang w:val="en-CA"/>
                      </w:rPr>
                    </w:pPr>
                  </w:p>
                  <w:p w:rsidR="00345B4B" w:rsidRPr="00F306EA" w:rsidRDefault="00345B4B" w:rsidP="00345B4B">
                    <w:pPr>
                      <w:rPr>
                        <w:lang w:val="en-CA"/>
                      </w:rPr>
                    </w:pPr>
                    <w:r w:rsidRPr="00F306EA">
                      <w:rPr>
                        <w:lang w:val="en-CA"/>
                      </w:rPr>
                      <w:t xml:space="preserve">Duncan began her career as a writer by publishing freelance poetry and articles with local newspapers, later joining the editorial staff of the Toronto </w:t>
                    </w:r>
                    <w:r w:rsidRPr="00F306EA">
                      <w:rPr>
                        <w:i/>
                        <w:lang w:val="en-CA"/>
                      </w:rPr>
                      <w:t>Globe</w:t>
                    </w:r>
                    <w:r w:rsidRPr="00F306EA">
                      <w:rPr>
                        <w:lang w:val="en-CA"/>
                      </w:rPr>
                      <w:t xml:space="preserve">, the </w:t>
                    </w:r>
                    <w:r w:rsidRPr="00F306EA">
                      <w:rPr>
                        <w:i/>
                        <w:lang w:val="en-CA"/>
                      </w:rPr>
                      <w:t>Washington Post</w:t>
                    </w:r>
                    <w:r w:rsidRPr="00F306EA">
                      <w:rPr>
                        <w:lang w:val="en-CA"/>
                      </w:rPr>
                      <w:t xml:space="preserve"> and the </w:t>
                    </w:r>
                    <w:r w:rsidRPr="00F306EA">
                      <w:rPr>
                        <w:i/>
                        <w:lang w:val="en-CA"/>
                      </w:rPr>
                      <w:t>Montreal Star</w:t>
                    </w:r>
                    <w:r w:rsidRPr="00F306EA">
                      <w:rPr>
                        <w:lang w:val="en-CA"/>
                      </w:rPr>
                      <w:t xml:space="preserve">. In these early columns and news articles she explored the topics that would become important to her fiction, including contemporary realism, prose style, and women’s education and career opportunities. Her first novel, a fictionalized account of a trip around the world with fellow journalist Lily Lewis, was published in 1890 by </w:t>
                    </w:r>
                    <w:proofErr w:type="spellStart"/>
                    <w:r w:rsidRPr="00F306EA">
                      <w:rPr>
                        <w:lang w:val="en-CA"/>
                      </w:rPr>
                      <w:t>Chatto</w:t>
                    </w:r>
                    <w:proofErr w:type="spellEnd"/>
                    <w:r w:rsidRPr="00F306EA">
                      <w:rPr>
                        <w:lang w:val="en-CA"/>
                      </w:rPr>
                      <w:t xml:space="preserve"> in London. Her marriage in the same year to </w:t>
                    </w:r>
                    <w:proofErr w:type="spellStart"/>
                    <w:r w:rsidRPr="00F306EA">
                      <w:rPr>
                        <w:lang w:val="en-CA"/>
                      </w:rPr>
                      <w:t>Everard</w:t>
                    </w:r>
                    <w:proofErr w:type="spellEnd"/>
                    <w:r w:rsidRPr="00F306EA">
                      <w:rPr>
                        <w:lang w:val="en-CA"/>
                      </w:rPr>
                      <w:t xml:space="preserve"> Charles Cotes, an entomologist employed by the Indian Museum in Calcutta, was the cause of her relocation to India, where she was based first in Calcutta and later in </w:t>
                    </w:r>
                    <w:proofErr w:type="spellStart"/>
                    <w:r w:rsidRPr="00F306EA">
                      <w:rPr>
                        <w:lang w:val="en-CA"/>
                      </w:rPr>
                      <w:t>Simla</w:t>
                    </w:r>
                    <w:proofErr w:type="spellEnd"/>
                    <w:r w:rsidRPr="00F306EA">
                      <w:rPr>
                        <w:lang w:val="en-CA"/>
                      </w:rPr>
                      <w:t xml:space="preserve">, with regular trips to London (where her publishers were based) and to visit family in Canada. </w:t>
                    </w:r>
                  </w:p>
                  <w:p w:rsidR="00345B4B" w:rsidRPr="00F306EA" w:rsidRDefault="00345B4B" w:rsidP="00345B4B">
                    <w:pPr>
                      <w:rPr>
                        <w:lang w:val="en-CA"/>
                      </w:rPr>
                    </w:pPr>
                  </w:p>
                  <w:p w:rsidR="00F306EA" w:rsidRPr="00F306EA" w:rsidRDefault="00F306EA" w:rsidP="00F306EA">
                    <w:pPr>
                      <w:keepNext/>
                      <w:rPr>
                        <w:lang w:val="en-CA"/>
                      </w:rPr>
                    </w:pPr>
                    <w:r w:rsidRPr="00F306EA">
                      <w:rPr>
                        <w:lang w:val="en-CA"/>
                      </w:rPr>
                      <w:t>File: The Simple Adventures of a Memsahib.jpg</w:t>
                    </w:r>
                  </w:p>
                  <w:p w:rsidR="00F306EA" w:rsidRPr="00F306EA" w:rsidRDefault="00F306EA" w:rsidP="00F306EA">
                    <w:pPr>
                      <w:pStyle w:val="Caption"/>
                      <w:rPr>
                        <w:lang w:val="en-CA"/>
                      </w:rPr>
                    </w:pPr>
                    <w:r w:rsidRPr="00F306EA">
                      <w:rPr>
                        <w:lang w:val="en-CA"/>
                      </w:rPr>
                      <w:t xml:space="preserve">The Simple Adventures of a Memsahib </w:t>
                    </w:r>
                    <w:r w:rsidRPr="00F306EA">
                      <w:rPr>
                        <w:lang w:val="en-CA"/>
                      </w:rPr>
                      <w:fldChar w:fldCharType="begin"/>
                    </w:r>
                    <w:r w:rsidRPr="00F306EA">
                      <w:rPr>
                        <w:lang w:val="en-CA"/>
                      </w:rPr>
                      <w:instrText xml:space="preserve"> SEQ The_Simple_Adventures_of_a_Memsahib \* ARABIC </w:instrText>
                    </w:r>
                    <w:r w:rsidRPr="00F306EA">
                      <w:rPr>
                        <w:lang w:val="en-CA"/>
                      </w:rPr>
                      <w:fldChar w:fldCharType="separate"/>
                    </w:r>
                    <w:r w:rsidRPr="00F306EA">
                      <w:rPr>
                        <w:noProof/>
                        <w:lang w:val="en-CA"/>
                      </w:rPr>
                      <w:t>1</w:t>
                    </w:r>
                    <w:r w:rsidRPr="00F306EA">
                      <w:rPr>
                        <w:lang w:val="en-CA"/>
                      </w:rPr>
                      <w:fldChar w:fldCharType="end"/>
                    </w:r>
                  </w:p>
                  <w:p w:rsidR="00F306EA" w:rsidRPr="00F306EA" w:rsidRDefault="00F306EA" w:rsidP="00F306EA">
                    <w:pPr>
                      <w:rPr>
                        <w:lang w:val="en-CA"/>
                      </w:rPr>
                    </w:pPr>
                    <w:r w:rsidRPr="00F306EA">
                      <w:rPr>
                        <w:lang w:val="en-CA"/>
                      </w:rPr>
                      <w:t xml:space="preserve">Source: </w:t>
                    </w:r>
                    <w:r w:rsidRPr="00F306EA">
                      <w:rPr>
                        <w:lang w:val="en-CA"/>
                      </w:rPr>
                      <w:t xml:space="preserve">cover of </w:t>
                    </w:r>
                    <w:r w:rsidRPr="00F306EA">
                      <w:rPr>
                        <w:i/>
                        <w:lang w:val="en-CA"/>
                      </w:rPr>
                      <w:t>The Simple Adventures of a Memsahib</w:t>
                    </w:r>
                    <w:r w:rsidRPr="00F306EA">
                      <w:rPr>
                        <w:lang w:val="en-CA"/>
                      </w:rPr>
                      <w:t>, 1893</w:t>
                    </w:r>
                    <w:r w:rsidRPr="00F306EA">
                      <w:rPr>
                        <w:lang w:val="en-CA"/>
                      </w:rPr>
                      <w:t xml:space="preserve">. Image can be found at </w:t>
                    </w:r>
                    <w:hyperlink r:id="rId9" w:history="1">
                      <w:r w:rsidRPr="00F306EA">
                        <w:rPr>
                          <w:rStyle w:val="Hyperlink"/>
                          <w:lang w:val="en-CA"/>
                        </w:rPr>
                        <w:t>http://www.goantiques.com/simple-adventures-of-2216851</w:t>
                      </w:r>
                    </w:hyperlink>
                  </w:p>
                  <w:p w:rsidR="00F306EA" w:rsidRPr="00F306EA" w:rsidRDefault="00F306EA" w:rsidP="00F306EA">
                    <w:pPr>
                      <w:rPr>
                        <w:lang w:val="en-CA"/>
                      </w:rPr>
                    </w:pPr>
                  </w:p>
                  <w:p w:rsidR="00345B4B" w:rsidRPr="00F306EA" w:rsidRDefault="00345B4B" w:rsidP="00345B4B">
                    <w:pPr>
                      <w:rPr>
                        <w:lang w:val="en-CA"/>
                      </w:rPr>
                    </w:pPr>
                    <w:r w:rsidRPr="00F306EA">
                      <w:rPr>
                        <w:lang w:val="en-CA"/>
                      </w:rPr>
                      <w:t>Duncan’s early fiction continues the strengths of her journalism – close observation, description of manners, and wry humour.</w:t>
                    </w:r>
                    <w:r w:rsidRPr="00F306EA">
                      <w:rPr>
                        <w:lang w:val="en-CA"/>
                      </w:rPr>
                      <w:t xml:space="preserve"> </w:t>
                    </w:r>
                    <w:r w:rsidRPr="00F306EA">
                      <w:rPr>
                        <w:i/>
                        <w:lang w:val="en-CA"/>
                      </w:rPr>
                      <w:t>A Social Departure</w:t>
                    </w:r>
                    <w:r w:rsidRPr="00F306EA">
                      <w:rPr>
                        <w:lang w:val="en-CA"/>
                      </w:rPr>
                      <w:t xml:space="preserve"> (1890) was followed immediately by </w:t>
                    </w:r>
                    <w:r w:rsidRPr="00F306EA">
                      <w:rPr>
                        <w:i/>
                        <w:lang w:val="en-CA"/>
                      </w:rPr>
                      <w:t>An American Girl in London</w:t>
                    </w:r>
                    <w:r w:rsidRPr="00F306EA">
                      <w:rPr>
                        <w:lang w:val="en-CA"/>
                      </w:rPr>
                      <w:t xml:space="preserve"> (1891) and </w:t>
                    </w:r>
                    <w:r w:rsidRPr="00F306EA">
                      <w:rPr>
                        <w:i/>
                        <w:lang w:val="en-CA"/>
                      </w:rPr>
                      <w:t>The Simple Adventures of a Memsahib</w:t>
                    </w:r>
                    <w:r w:rsidRPr="00F306EA">
                      <w:rPr>
                        <w:lang w:val="en-CA"/>
                      </w:rPr>
                      <w:t xml:space="preserve"> (1893); all three rely on the trope of a travelling outsider to create comedic clashes of manners and attitudes. These early successes were popular and commercial, full of ironic humour and some slapstick comedy: another early novel, </w:t>
                    </w:r>
                    <w:r w:rsidRPr="00F306EA">
                      <w:rPr>
                        <w:i/>
                        <w:lang w:val="en-CA"/>
                      </w:rPr>
                      <w:t>Vernon’s Aunt</w:t>
                    </w:r>
                    <w:r w:rsidRPr="00F306EA">
                      <w:rPr>
                        <w:lang w:val="en-CA"/>
                      </w:rPr>
                      <w:t xml:space="preserve"> (1894) was serialized in Robert Barr’s comic paper </w:t>
                    </w:r>
                    <w:r w:rsidRPr="00F306EA">
                      <w:rPr>
                        <w:i/>
                        <w:lang w:val="en-CA"/>
                      </w:rPr>
                      <w:t>The Idler</w:t>
                    </w:r>
                    <w:r w:rsidRPr="00F306EA">
                      <w:rPr>
                        <w:lang w:val="en-CA"/>
                      </w:rPr>
                      <w:t xml:space="preserve">. She continued to write this kind of commercial fiction throughout her career, sometimes under pseudonyms (such as Jane Wintergreen and V. Cecil Cotes). Duncan’s first serious novel, </w:t>
                    </w:r>
                    <w:r w:rsidRPr="00F306EA">
                      <w:rPr>
                        <w:i/>
                        <w:lang w:val="en-CA"/>
                      </w:rPr>
                      <w:t>A Daughter of To-day</w:t>
                    </w:r>
                    <w:r w:rsidRPr="00F306EA">
                      <w:rPr>
                        <w:lang w:val="en-CA"/>
                      </w:rPr>
                      <w:t xml:space="preserve"> (1894), addresses the theme of the </w:t>
                    </w:r>
                    <w:r w:rsidRPr="00F306EA">
                      <w:rPr>
                        <w:lang w:val="en-CA"/>
                      </w:rPr>
                      <w:t>‘</w:t>
                    </w:r>
                    <w:r w:rsidRPr="00F306EA">
                      <w:rPr>
                        <w:lang w:val="en-CA"/>
                      </w:rPr>
                      <w:t>new woman</w:t>
                    </w:r>
                    <w:r w:rsidRPr="00F306EA">
                      <w:rPr>
                        <w:lang w:val="en-CA"/>
                      </w:rPr>
                      <w:t>’</w:t>
                    </w:r>
                    <w:r w:rsidRPr="00F306EA">
                      <w:rPr>
                        <w:lang w:val="en-CA"/>
                      </w:rPr>
                      <w:t xml:space="preserve"> in the character of </w:t>
                    </w:r>
                    <w:proofErr w:type="spellStart"/>
                    <w:r w:rsidRPr="00F306EA">
                      <w:rPr>
                        <w:lang w:val="en-CA"/>
                      </w:rPr>
                      <w:t>Elfrida</w:t>
                    </w:r>
                    <w:proofErr w:type="spellEnd"/>
                    <w:r w:rsidRPr="00F306EA">
                      <w:rPr>
                        <w:lang w:val="en-CA"/>
                      </w:rPr>
                      <w:t xml:space="preserve"> Bell, an aspiring artist who champions the French Naturalists and writes a book based on her experiences as a burlesque dancer. </w:t>
                    </w:r>
                    <w:r w:rsidRPr="00F306EA">
                      <w:rPr>
                        <w:i/>
                        <w:lang w:val="en-CA"/>
                      </w:rPr>
                      <w:t>A Daughter of To-day</w:t>
                    </w:r>
                    <w:r w:rsidRPr="00F306EA">
                      <w:rPr>
                        <w:lang w:val="en-CA"/>
                      </w:rPr>
                      <w:t xml:space="preserve"> inaugurates Duncan’s move into the more serious themes that characterize the rest of her career: the relative importance of morality and aesthetic expression; the relationship between personal integrity and public duty; and the structure of imperial-colonial power in the dying days of the British Empire. </w:t>
                    </w:r>
                    <w:r w:rsidRPr="00F306EA">
                      <w:rPr>
                        <w:i/>
                        <w:lang w:val="en-CA"/>
                      </w:rPr>
                      <w:t xml:space="preserve">Set in Authority </w:t>
                    </w:r>
                    <w:r w:rsidRPr="00F306EA">
                      <w:rPr>
                        <w:lang w:val="en-CA"/>
                      </w:rPr>
                      <w:t xml:space="preserve">(1906) fictionalizes an important political crisis in the British Raj: </w:t>
                    </w:r>
                    <w:r w:rsidRPr="00F306EA">
                      <w:rPr>
                        <w:i/>
                        <w:lang w:val="en-CA"/>
                      </w:rPr>
                      <w:t>The Burnt Offering</w:t>
                    </w:r>
                    <w:r w:rsidRPr="00F306EA">
                      <w:rPr>
                        <w:lang w:val="en-CA"/>
                      </w:rPr>
                      <w:t xml:space="preserve"> (1910) discusses a violent nationalist insurrection in India. Her best known novel, </w:t>
                    </w:r>
                    <w:r w:rsidRPr="00F306EA">
                      <w:rPr>
                        <w:i/>
                        <w:lang w:val="en-CA"/>
                      </w:rPr>
                      <w:t>The Imperialist</w:t>
                    </w:r>
                    <w:r w:rsidRPr="00F306EA">
                      <w:rPr>
                        <w:lang w:val="en-CA"/>
                      </w:rPr>
                      <w:t xml:space="preserve"> (1904), is also the only novel she set in Canada: it follows the career of an idealistic young Canadian who visits England only to discover it is governed by the same provincialism and middle-class insularity that limits Canadian politics.</w:t>
                    </w:r>
                  </w:p>
                  <w:p w:rsidR="00345B4B" w:rsidRPr="00F306EA" w:rsidRDefault="00345B4B" w:rsidP="00345B4B">
                    <w:pPr>
                      <w:rPr>
                        <w:lang w:val="en-CA"/>
                      </w:rPr>
                    </w:pPr>
                  </w:p>
                  <w:p w:rsidR="00345B4B" w:rsidRPr="00F306EA" w:rsidRDefault="00345B4B" w:rsidP="00345B4B">
                    <w:pPr>
                      <w:rPr>
                        <w:lang w:val="en-CA"/>
                      </w:rPr>
                    </w:pPr>
                    <w:r w:rsidRPr="00F306EA">
                      <w:rPr>
                        <w:lang w:val="en-CA"/>
                      </w:rPr>
                      <w:t xml:space="preserve">Duncan’s professional ambition was noticeable from the beginning of her career, when she interviewed prominent women about their working lives for her columns in the Toronto </w:t>
                    </w:r>
                    <w:r w:rsidRPr="00F306EA">
                      <w:rPr>
                        <w:i/>
                        <w:lang w:val="en-CA"/>
                      </w:rPr>
                      <w:t>Globe.</w:t>
                    </w:r>
                    <w:r w:rsidRPr="00F306EA">
                      <w:rPr>
                        <w:lang w:val="en-CA"/>
                      </w:rPr>
                      <w:t xml:space="preserve"> While never a joiner, she advocated for feminist causes such as the vote as early as 1884, advised women not to use diminutive names in their professional lives, and argued for the seriousness and importance of women in fiction. Her later novels represent women who struggle to define themselves as individuals in the c</w:t>
                    </w:r>
                    <w:r w:rsidRPr="00F306EA">
                      <w:rPr>
                        <w:lang w:val="en-CA"/>
                      </w:rPr>
                      <w:t>ontext of heterosexual love:</w:t>
                    </w:r>
                    <w:r w:rsidRPr="00F306EA">
                      <w:rPr>
                        <w:lang w:val="en-CA"/>
                      </w:rPr>
                      <w:t xml:space="preserve"> </w:t>
                    </w:r>
                    <w:r w:rsidRPr="00F306EA">
                      <w:rPr>
                        <w:i/>
                        <w:lang w:val="en-CA"/>
                      </w:rPr>
                      <w:t>The Path of a Star</w:t>
                    </w:r>
                    <w:r w:rsidRPr="00F306EA">
                      <w:rPr>
                        <w:lang w:val="en-CA"/>
                      </w:rPr>
                      <w:t xml:space="preserve"> (1898) features an actress who recognizes that marriage will limit her career prospects, and a missionary who betrays her commitment to helping Indian women to become the conventional wife of a civil servant. In </w:t>
                    </w:r>
                    <w:r w:rsidRPr="00F306EA">
                      <w:rPr>
                        <w:i/>
                        <w:lang w:val="en-CA"/>
                      </w:rPr>
                      <w:t xml:space="preserve">The Pool in the Desert </w:t>
                    </w:r>
                    <w:r w:rsidRPr="00F306EA">
                      <w:rPr>
                        <w:lang w:val="en-CA"/>
                      </w:rPr>
                      <w:t xml:space="preserve">(1902), a collection of short fiction, the main characters search for a romantic partner who will constitute an oasis of sensitivity and intellectual discernment among the bluff, self-satisfied members of the British Raj. </w:t>
                    </w:r>
                    <w:r w:rsidRPr="00F306EA">
                      <w:rPr>
                        <w:i/>
                        <w:lang w:val="en-CA"/>
                      </w:rPr>
                      <w:t xml:space="preserve">Cousin Cinderella </w:t>
                    </w:r>
                    <w:r w:rsidRPr="00F306EA">
                      <w:rPr>
                        <w:lang w:val="en-CA"/>
                      </w:rPr>
                      <w:t>(1908), perhaps her most successful blending of ironic humour and more serious political themes, depicts a Canadian heroine whose happy engagement to an impoverished British lord allegorically represents a political rapprochement between Britain and her colonies.</w:t>
                    </w:r>
                  </w:p>
                  <w:p w:rsidR="00F306EA" w:rsidRPr="00F306EA" w:rsidRDefault="00F306EA" w:rsidP="00345B4B">
                    <w:pPr>
                      <w:rPr>
                        <w:lang w:val="en-CA"/>
                      </w:rPr>
                    </w:pPr>
                  </w:p>
                  <w:p w:rsidR="00F306EA" w:rsidRPr="00F306EA" w:rsidRDefault="00F306EA" w:rsidP="00F306EA">
                    <w:pPr>
                      <w:keepNext/>
                      <w:rPr>
                        <w:lang w:val="en-CA"/>
                      </w:rPr>
                    </w:pPr>
                    <w:r w:rsidRPr="00F306EA">
                      <w:rPr>
                        <w:lang w:val="en-CA"/>
                      </w:rPr>
                      <w:t xml:space="preserve">File: Frontispiece from </w:t>
                    </w:r>
                    <w:r w:rsidRPr="00F306EA">
                      <w:rPr>
                        <w:i/>
                        <w:lang w:val="en-CA"/>
                      </w:rPr>
                      <w:t>Cousin Cinderella</w:t>
                    </w:r>
                    <w:r w:rsidRPr="00F306EA">
                      <w:rPr>
                        <w:lang w:val="en-CA"/>
                      </w:rPr>
                      <w:t>.jpg</w:t>
                    </w:r>
                  </w:p>
                  <w:p w:rsidR="00F306EA" w:rsidRPr="00F306EA" w:rsidRDefault="00F306EA" w:rsidP="00F306EA">
                    <w:pPr>
                      <w:pStyle w:val="Caption"/>
                      <w:rPr>
                        <w:lang w:val="en-CA"/>
                      </w:rPr>
                    </w:pPr>
                    <w:r w:rsidRPr="00F306EA">
                      <w:rPr>
                        <w:lang w:val="en-CA"/>
                      </w:rPr>
                      <w:t xml:space="preserve">Frontispiece from Cousin Cinderella </w:t>
                    </w:r>
                    <w:r w:rsidRPr="00F306EA">
                      <w:rPr>
                        <w:lang w:val="en-CA"/>
                      </w:rPr>
                      <w:fldChar w:fldCharType="begin"/>
                    </w:r>
                    <w:r w:rsidRPr="00F306EA">
                      <w:rPr>
                        <w:lang w:val="en-CA"/>
                      </w:rPr>
                      <w:instrText xml:space="preserve"> SEQ Frontispiece_from_Cousin_Cinderella \* ARABIC </w:instrText>
                    </w:r>
                    <w:r w:rsidRPr="00F306EA">
                      <w:rPr>
                        <w:lang w:val="en-CA"/>
                      </w:rPr>
                      <w:fldChar w:fldCharType="separate"/>
                    </w:r>
                    <w:r w:rsidRPr="00F306EA">
                      <w:rPr>
                        <w:noProof/>
                        <w:lang w:val="en-CA"/>
                      </w:rPr>
                      <w:t>1</w:t>
                    </w:r>
                    <w:r w:rsidRPr="00F306EA">
                      <w:rPr>
                        <w:lang w:val="en-CA"/>
                      </w:rPr>
                      <w:fldChar w:fldCharType="end"/>
                    </w:r>
                  </w:p>
                  <w:p w:rsidR="00F306EA" w:rsidRPr="00F306EA" w:rsidRDefault="00F306EA" w:rsidP="00F306EA">
                    <w:pPr>
                      <w:rPr>
                        <w:lang w:val="en-CA"/>
                      </w:rPr>
                    </w:pPr>
                    <w:r w:rsidRPr="00F306EA">
                      <w:rPr>
                        <w:lang w:val="en-CA"/>
                      </w:rPr>
                      <w:t xml:space="preserve">Source: </w:t>
                    </w:r>
                    <w:r w:rsidRPr="00F306EA">
                      <w:rPr>
                        <w:lang w:val="en-CA"/>
                      </w:rPr>
                      <w:t xml:space="preserve">Frontispiece from </w:t>
                    </w:r>
                    <w:r w:rsidRPr="00F306EA">
                      <w:rPr>
                        <w:i/>
                        <w:lang w:val="en-CA"/>
                      </w:rPr>
                      <w:t>Cousin Cinderella</w:t>
                    </w:r>
                    <w:r w:rsidRPr="00F306EA">
                      <w:rPr>
                        <w:lang w:val="en-CA"/>
                      </w:rPr>
                      <w:t xml:space="preserve"> (1908) representing the protagonists before their trip to London as unsophisticated Canadians.</w:t>
                    </w:r>
                    <w:r w:rsidRPr="00F306EA">
                      <w:rPr>
                        <w:lang w:val="en-CA"/>
                      </w:rPr>
                      <w:t xml:space="preserve"> Cannot find link to image online.</w:t>
                    </w:r>
                  </w:p>
                  <w:p w:rsidR="00345B4B" w:rsidRPr="00F306EA" w:rsidRDefault="00345B4B" w:rsidP="00345B4B">
                    <w:pPr>
                      <w:rPr>
                        <w:i/>
                        <w:lang w:val="en-CA"/>
                      </w:rPr>
                    </w:pPr>
                  </w:p>
                  <w:p w:rsidR="00345B4B" w:rsidRPr="00F306EA" w:rsidRDefault="00345B4B" w:rsidP="00345B4B">
                    <w:pPr>
                      <w:rPr>
                        <w:lang w:val="en-CA"/>
                      </w:rPr>
                    </w:pPr>
                    <w:r w:rsidRPr="00F306EA">
                      <w:rPr>
                        <w:lang w:val="en-CA"/>
                      </w:rPr>
                      <w:t xml:space="preserve">Duncan’s early style was strongly influenced by her admiration for W. D. Howells, and she identified the realist representation of a colonial setting, whether in Canada or India, with stylistic innovation. Despite her critical eye and sharp wit, Duncan came to identify herself with the Anglo-Indians of the Raj, possibly because they shared with Canadians a sense of their marginality within the British empire, and similarly lacked any appreciation of their privilege in it. Her Canadian upbringing and adulthood in India made her sympathetic to the problems of representing the perspectives of the colonized, with the result that her novels foreground the issue of point of view. Her later work experimented with the structure of the sentence, indulging in long periods and convoluted subordinate clauses in a way often deplored by reviewers who admired her early </w:t>
                    </w:r>
                    <w:r w:rsidRPr="00F306EA">
                      <w:rPr>
                        <w:lang w:val="en-CA"/>
                      </w:rPr>
                      <w:lastRenderedPageBreak/>
                      <w:t>work. Her narrative voice is self-conscious and ironic, subverting reader expectations and commenting on plot structure in order to call attention to its artificiality.</w:t>
                    </w:r>
                    <w:r w:rsidRPr="00F306EA">
                      <w:rPr>
                        <w:lang w:val="en-CA"/>
                      </w:rPr>
                      <w:t xml:space="preserve"> </w:t>
                    </w:r>
                    <w:r w:rsidRPr="00F306EA">
                      <w:rPr>
                        <w:lang w:val="en-CA"/>
                      </w:rPr>
                      <w:t xml:space="preserve">She played hostess to E. M. Forster when he visited </w:t>
                    </w:r>
                    <w:proofErr w:type="spellStart"/>
                    <w:r w:rsidRPr="00F306EA">
                      <w:rPr>
                        <w:lang w:val="en-CA"/>
                      </w:rPr>
                      <w:t>Simla</w:t>
                    </w:r>
                    <w:proofErr w:type="spellEnd"/>
                    <w:r w:rsidRPr="00F306EA">
                      <w:rPr>
                        <w:lang w:val="en-CA"/>
                      </w:rPr>
                      <w:t xml:space="preserve"> in 1912, and her description of </w:t>
                    </w:r>
                    <w:proofErr w:type="spellStart"/>
                    <w:r w:rsidRPr="00F306EA">
                      <w:rPr>
                        <w:lang w:val="en-CA"/>
                      </w:rPr>
                      <w:t>Simla</w:t>
                    </w:r>
                    <w:proofErr w:type="spellEnd"/>
                    <w:r w:rsidRPr="00F306EA">
                      <w:rPr>
                        <w:lang w:val="en-CA"/>
                      </w:rPr>
                      <w:t xml:space="preserve"> as </w:t>
                    </w:r>
                    <w:r w:rsidRPr="00F306EA">
                      <w:rPr>
                        <w:lang w:val="en-CA"/>
                      </w:rPr>
                      <w:t>‘</w:t>
                    </w:r>
                    <w:proofErr w:type="spellStart"/>
                    <w:r w:rsidRPr="00F306EA">
                      <w:rPr>
                        <w:lang w:val="en-CA"/>
                      </w:rPr>
                      <w:t>Pilaghur</w:t>
                    </w:r>
                    <w:proofErr w:type="spellEnd"/>
                    <w:r w:rsidRPr="00F306EA">
                      <w:rPr>
                        <w:lang w:val="en-CA"/>
                      </w:rPr>
                      <w:t>’</w:t>
                    </w:r>
                    <w:r w:rsidRPr="00F306EA">
                      <w:rPr>
                        <w:lang w:val="en-CA"/>
                      </w:rPr>
                      <w:t xml:space="preserve"> in </w:t>
                    </w:r>
                    <w:r w:rsidRPr="00F306EA">
                      <w:rPr>
                        <w:i/>
                        <w:lang w:val="en-CA"/>
                      </w:rPr>
                      <w:t>Set in Authority</w:t>
                    </w:r>
                    <w:r w:rsidRPr="00F306EA">
                      <w:rPr>
                        <w:lang w:val="en-CA"/>
                      </w:rPr>
                      <w:t xml:space="preserve"> </w:t>
                    </w:r>
                    <w:r w:rsidRPr="00F306EA">
                      <w:rPr>
                        <w:lang w:val="en-CA"/>
                      </w:rPr>
                      <w:t xml:space="preserve">almost certainly inspired the famous opening description of </w:t>
                    </w:r>
                    <w:proofErr w:type="spellStart"/>
                    <w:r w:rsidRPr="00F306EA">
                      <w:rPr>
                        <w:lang w:val="en-CA"/>
                      </w:rPr>
                      <w:t>Chandrapore</w:t>
                    </w:r>
                    <w:proofErr w:type="spellEnd"/>
                    <w:r w:rsidRPr="00F306EA">
                      <w:rPr>
                        <w:lang w:val="en-CA"/>
                      </w:rPr>
                      <w:t xml:space="preserve"> in </w:t>
                    </w:r>
                    <w:r w:rsidRPr="00F306EA">
                      <w:rPr>
                        <w:i/>
                        <w:lang w:val="en-CA"/>
                      </w:rPr>
                      <w:t>A Passage to India</w:t>
                    </w:r>
                    <w:r w:rsidRPr="00F306EA">
                      <w:rPr>
                        <w:lang w:val="en-CA"/>
                      </w:rPr>
                      <w:t xml:space="preserve">. </w:t>
                    </w:r>
                  </w:p>
                  <w:p w:rsidR="00F306EA" w:rsidRPr="00F306EA" w:rsidRDefault="00F306EA" w:rsidP="00345B4B">
                    <w:pPr>
                      <w:rPr>
                        <w:lang w:val="en-CA"/>
                      </w:rPr>
                    </w:pPr>
                  </w:p>
                  <w:p w:rsidR="00F306EA" w:rsidRPr="00F306EA" w:rsidRDefault="00F306EA" w:rsidP="00F306EA">
                    <w:pPr>
                      <w:keepNext/>
                      <w:rPr>
                        <w:lang w:val="en-CA"/>
                      </w:rPr>
                    </w:pPr>
                    <w:r w:rsidRPr="00F306EA">
                      <w:rPr>
                        <w:lang w:val="en-CA"/>
                      </w:rPr>
                      <w:t xml:space="preserve">File: Biography of Duncan in Morgan’s </w:t>
                    </w:r>
                    <w:r w:rsidRPr="00F306EA">
                      <w:rPr>
                        <w:i/>
                        <w:lang w:val="en-CA"/>
                      </w:rPr>
                      <w:t>Types of Canadian Women</w:t>
                    </w:r>
                    <w:r w:rsidRPr="00F306EA">
                      <w:rPr>
                        <w:lang w:val="en-CA"/>
                      </w:rPr>
                      <w:t>.jpg</w:t>
                    </w:r>
                  </w:p>
                  <w:p w:rsidR="00F306EA" w:rsidRPr="00F306EA" w:rsidRDefault="00F306EA" w:rsidP="00F306EA">
                    <w:pPr>
                      <w:pStyle w:val="Caption"/>
                      <w:rPr>
                        <w:lang w:val="en-CA"/>
                      </w:rPr>
                    </w:pPr>
                    <w:r w:rsidRPr="00F306EA">
                      <w:rPr>
                        <w:lang w:val="en-CA"/>
                      </w:rPr>
                      <w:t xml:space="preserve">Biography of Duncan </w:t>
                    </w:r>
                    <w:r w:rsidRPr="00F306EA">
                      <w:rPr>
                        <w:lang w:val="en-CA"/>
                      </w:rPr>
                      <w:fldChar w:fldCharType="begin"/>
                    </w:r>
                    <w:r w:rsidRPr="00F306EA">
                      <w:rPr>
                        <w:lang w:val="en-CA"/>
                      </w:rPr>
                      <w:instrText xml:space="preserve"> SEQ Biography_of_Duncan \* ARABIC </w:instrText>
                    </w:r>
                    <w:r w:rsidRPr="00F306EA">
                      <w:rPr>
                        <w:lang w:val="en-CA"/>
                      </w:rPr>
                      <w:fldChar w:fldCharType="separate"/>
                    </w:r>
                    <w:r w:rsidRPr="00F306EA">
                      <w:rPr>
                        <w:noProof/>
                        <w:lang w:val="en-CA"/>
                      </w:rPr>
                      <w:t>1</w:t>
                    </w:r>
                    <w:r w:rsidRPr="00F306EA">
                      <w:rPr>
                        <w:lang w:val="en-CA"/>
                      </w:rPr>
                      <w:fldChar w:fldCharType="end"/>
                    </w:r>
                  </w:p>
                  <w:p w:rsidR="00F306EA" w:rsidRPr="00F306EA" w:rsidRDefault="00F306EA" w:rsidP="00F306EA">
                    <w:pPr>
                      <w:rPr>
                        <w:lang w:val="en-CA"/>
                      </w:rPr>
                    </w:pPr>
                    <w:r w:rsidRPr="00F306EA">
                      <w:rPr>
                        <w:lang w:val="en-CA"/>
                      </w:rPr>
                      <w:t xml:space="preserve">Source: </w:t>
                    </w:r>
                    <w:r w:rsidRPr="00F306EA">
                      <w:rPr>
                        <w:lang w:val="en-CA"/>
                      </w:rPr>
                      <w:t xml:space="preserve">Biography of Duncan in Morgan’s </w:t>
                    </w:r>
                    <w:r w:rsidRPr="00F306EA">
                      <w:rPr>
                        <w:i/>
                        <w:lang w:val="en-CA"/>
                      </w:rPr>
                      <w:t>Types of Canadian Women</w:t>
                    </w:r>
                    <w:r w:rsidRPr="00F306EA">
                      <w:rPr>
                        <w:lang w:val="en-CA"/>
                      </w:rPr>
                      <w:t xml:space="preserve"> (Briggs 1903)</w:t>
                    </w:r>
                    <w:r w:rsidRPr="00F306EA">
                      <w:rPr>
                        <w:lang w:val="en-CA"/>
                      </w:rPr>
                      <w:t xml:space="preserve">. In the Public Domain. Image and the book in its entirety can be found at </w:t>
                    </w:r>
                    <w:hyperlink r:id="rId10" w:history="1">
                      <w:r w:rsidRPr="00F306EA">
                        <w:rPr>
                          <w:rStyle w:val="Hyperlink"/>
                          <w:lang w:val="en-CA"/>
                        </w:rPr>
                        <w:t>https://archive.org/stream/typesofcanadianw01morguoft#page/n7/mode/2up</w:t>
                      </w:r>
                    </w:hyperlink>
                  </w:p>
                  <w:p w:rsidR="00345B4B" w:rsidRPr="00F306EA" w:rsidRDefault="00345B4B" w:rsidP="00345B4B">
                    <w:pPr>
                      <w:rPr>
                        <w:lang w:val="en-CA"/>
                      </w:rPr>
                    </w:pPr>
                  </w:p>
                  <w:p w:rsidR="00345B4B" w:rsidRPr="00F306EA" w:rsidRDefault="00345B4B" w:rsidP="00345B4B">
                    <w:pPr>
                      <w:pStyle w:val="Heading1"/>
                      <w:rPr>
                        <w:lang w:val="en-CA"/>
                      </w:rPr>
                    </w:pPr>
                    <w:r w:rsidRPr="00F306EA">
                      <w:rPr>
                        <w:lang w:val="en-CA"/>
                      </w:rPr>
                      <w:t>List of Works</w:t>
                    </w:r>
                  </w:p>
                  <w:p w:rsidR="00345B4B" w:rsidRPr="00F306EA" w:rsidRDefault="00345B4B" w:rsidP="00345B4B">
                    <w:pPr>
                      <w:rPr>
                        <w:lang w:val="en-CA"/>
                      </w:rPr>
                    </w:pPr>
                    <w:r w:rsidRPr="00F306EA">
                      <w:rPr>
                        <w:i/>
                        <w:lang w:val="en-CA"/>
                      </w:rPr>
                      <w:t xml:space="preserve">A Social Departure: How </w:t>
                    </w:r>
                    <w:proofErr w:type="spellStart"/>
                    <w:r w:rsidRPr="00F306EA">
                      <w:rPr>
                        <w:i/>
                        <w:lang w:val="en-CA"/>
                      </w:rPr>
                      <w:t>Orthodocia</w:t>
                    </w:r>
                    <w:proofErr w:type="spellEnd"/>
                    <w:r w:rsidRPr="00F306EA">
                      <w:rPr>
                        <w:i/>
                        <w:lang w:val="en-CA"/>
                      </w:rPr>
                      <w:t xml:space="preserve"> and I Went Round The World by Ourselves</w:t>
                    </w:r>
                    <w:r w:rsidRPr="00F306EA">
                      <w:rPr>
                        <w:lang w:val="en-CA"/>
                      </w:rPr>
                      <w:t xml:space="preserve"> (1890)</w:t>
                    </w:r>
                  </w:p>
                  <w:p w:rsidR="00345B4B" w:rsidRPr="00F306EA" w:rsidRDefault="00345B4B" w:rsidP="00345B4B">
                    <w:pPr>
                      <w:rPr>
                        <w:lang w:val="en-CA"/>
                      </w:rPr>
                    </w:pPr>
                    <w:r w:rsidRPr="00F306EA">
                      <w:rPr>
                        <w:i/>
                        <w:lang w:val="en-CA"/>
                      </w:rPr>
                      <w:t>Two Girls on a Barge</w:t>
                    </w:r>
                    <w:r w:rsidRPr="00F306EA">
                      <w:rPr>
                        <w:lang w:val="en-CA"/>
                      </w:rPr>
                      <w:t xml:space="preserve"> (1891) as V. Cecil Cotes </w:t>
                    </w:r>
                  </w:p>
                  <w:p w:rsidR="00345B4B" w:rsidRPr="00F306EA" w:rsidRDefault="00345B4B" w:rsidP="00345B4B">
                    <w:pPr>
                      <w:rPr>
                        <w:lang w:val="en-CA"/>
                      </w:rPr>
                    </w:pPr>
                    <w:r w:rsidRPr="00F306EA">
                      <w:rPr>
                        <w:i/>
                        <w:lang w:val="en-CA"/>
                      </w:rPr>
                      <w:t xml:space="preserve">An American Girl in London </w:t>
                    </w:r>
                    <w:r w:rsidRPr="00F306EA">
                      <w:rPr>
                        <w:lang w:val="en-CA"/>
                      </w:rPr>
                      <w:t xml:space="preserve">(1891) </w:t>
                    </w:r>
                  </w:p>
                  <w:p w:rsidR="00345B4B" w:rsidRPr="00F306EA" w:rsidRDefault="00345B4B" w:rsidP="00345B4B">
                    <w:pPr>
                      <w:rPr>
                        <w:lang w:val="en-CA"/>
                      </w:rPr>
                    </w:pPr>
                    <w:r w:rsidRPr="00F306EA">
                      <w:rPr>
                        <w:i/>
                        <w:lang w:val="en-CA"/>
                      </w:rPr>
                      <w:t>The Simple Adventures of a Memsahib</w:t>
                    </w:r>
                    <w:r w:rsidRPr="00F306EA">
                      <w:rPr>
                        <w:lang w:val="en-CA"/>
                      </w:rPr>
                      <w:t xml:space="preserve"> (1893) </w:t>
                    </w:r>
                  </w:p>
                  <w:p w:rsidR="00345B4B" w:rsidRPr="00F306EA" w:rsidRDefault="00345B4B" w:rsidP="00345B4B">
                    <w:pPr>
                      <w:rPr>
                        <w:lang w:val="en-CA"/>
                      </w:rPr>
                    </w:pPr>
                    <w:r w:rsidRPr="00F306EA">
                      <w:rPr>
                        <w:i/>
                        <w:lang w:val="en-CA"/>
                      </w:rPr>
                      <w:t>A Daughter of To-day</w:t>
                    </w:r>
                    <w:r w:rsidRPr="00F306EA">
                      <w:rPr>
                        <w:lang w:val="en-CA"/>
                      </w:rPr>
                      <w:t xml:space="preserve"> (1894) </w:t>
                    </w:r>
                  </w:p>
                  <w:p w:rsidR="00345B4B" w:rsidRPr="00F306EA" w:rsidRDefault="00345B4B" w:rsidP="00345B4B">
                    <w:pPr>
                      <w:rPr>
                        <w:lang w:val="en-CA"/>
                      </w:rPr>
                    </w:pPr>
                    <w:r w:rsidRPr="00F306EA">
                      <w:rPr>
                        <w:i/>
                        <w:lang w:val="en-CA"/>
                      </w:rPr>
                      <w:t xml:space="preserve">Vernon's Aunt: Being the Oriental Experiences of Miss Lavinia </w:t>
                    </w:r>
                    <w:proofErr w:type="spellStart"/>
                    <w:r w:rsidRPr="00F306EA">
                      <w:rPr>
                        <w:i/>
                        <w:lang w:val="en-CA"/>
                      </w:rPr>
                      <w:t>Moffat</w:t>
                    </w:r>
                    <w:proofErr w:type="spellEnd"/>
                    <w:r w:rsidRPr="00F306EA">
                      <w:rPr>
                        <w:lang w:val="en-CA"/>
                      </w:rPr>
                      <w:t xml:space="preserve"> (1894) </w:t>
                    </w:r>
                  </w:p>
                  <w:p w:rsidR="00345B4B" w:rsidRPr="00F306EA" w:rsidRDefault="00345B4B" w:rsidP="00345B4B">
                    <w:pPr>
                      <w:rPr>
                        <w:lang w:val="en-CA"/>
                      </w:rPr>
                    </w:pPr>
                    <w:r w:rsidRPr="00F306EA">
                      <w:rPr>
                        <w:i/>
                        <w:lang w:val="en-CA"/>
                      </w:rPr>
                      <w:t>The Story of Sonny Sahib</w:t>
                    </w:r>
                    <w:r w:rsidRPr="00F306EA">
                      <w:rPr>
                        <w:lang w:val="en-CA"/>
                      </w:rPr>
                      <w:t xml:space="preserve"> (1894) </w:t>
                    </w:r>
                  </w:p>
                  <w:p w:rsidR="00345B4B" w:rsidRPr="00F306EA" w:rsidRDefault="00345B4B" w:rsidP="00345B4B">
                    <w:pPr>
                      <w:rPr>
                        <w:lang w:val="en-CA"/>
                      </w:rPr>
                    </w:pPr>
                    <w:r w:rsidRPr="00F306EA">
                      <w:rPr>
                        <w:i/>
                        <w:lang w:val="en-CA"/>
                      </w:rPr>
                      <w:t xml:space="preserve">His Honour and a Lady </w:t>
                    </w:r>
                    <w:r w:rsidRPr="00F306EA">
                      <w:rPr>
                        <w:lang w:val="en-CA"/>
                      </w:rPr>
                      <w:t xml:space="preserve">(1896) </w:t>
                    </w:r>
                  </w:p>
                  <w:p w:rsidR="00345B4B" w:rsidRPr="00F306EA" w:rsidRDefault="00345B4B" w:rsidP="00345B4B">
                    <w:pPr>
                      <w:rPr>
                        <w:lang w:val="en-CA"/>
                      </w:rPr>
                    </w:pPr>
                    <w:r w:rsidRPr="00F306EA">
                      <w:rPr>
                        <w:i/>
                        <w:lang w:val="en-CA"/>
                      </w:rPr>
                      <w:t>A Voyage of Consolation</w:t>
                    </w:r>
                    <w:r w:rsidRPr="00F306EA">
                      <w:rPr>
                        <w:lang w:val="en-CA"/>
                      </w:rPr>
                      <w:t xml:space="preserve"> (being in the nature of a sequel to the experiences of 'An American Girl in London') (1897) </w:t>
                    </w:r>
                  </w:p>
                  <w:p w:rsidR="00345B4B" w:rsidRPr="00F306EA" w:rsidRDefault="00345B4B" w:rsidP="00345B4B">
                    <w:pPr>
                      <w:rPr>
                        <w:lang w:val="en-CA"/>
                      </w:rPr>
                    </w:pPr>
                    <w:r w:rsidRPr="00F306EA">
                      <w:rPr>
                        <w:i/>
                        <w:lang w:val="en-CA"/>
                      </w:rPr>
                      <w:t>Hilda: A Story of Calcutta</w:t>
                    </w:r>
                    <w:r w:rsidRPr="00F306EA">
                      <w:rPr>
                        <w:lang w:val="en-CA"/>
                      </w:rPr>
                      <w:t xml:space="preserve"> (1898) also published as </w:t>
                    </w:r>
                    <w:r w:rsidRPr="00F306EA">
                      <w:rPr>
                        <w:i/>
                        <w:lang w:val="en-CA"/>
                      </w:rPr>
                      <w:t>The Path of a Star</w:t>
                    </w:r>
                    <w:r w:rsidRPr="00F306EA">
                      <w:rPr>
                        <w:lang w:val="en-CA"/>
                      </w:rPr>
                      <w:t xml:space="preserve">. </w:t>
                    </w:r>
                  </w:p>
                  <w:p w:rsidR="00345B4B" w:rsidRPr="00F306EA" w:rsidRDefault="00345B4B" w:rsidP="00345B4B">
                    <w:pPr>
                      <w:rPr>
                        <w:lang w:val="en-CA"/>
                      </w:rPr>
                    </w:pPr>
                    <w:r w:rsidRPr="00F306EA">
                      <w:rPr>
                        <w:i/>
                        <w:lang w:val="en-CA"/>
                      </w:rPr>
                      <w:t>The Crow's Nest</w:t>
                    </w:r>
                    <w:r w:rsidRPr="00F306EA">
                      <w:rPr>
                        <w:lang w:val="en-CA"/>
                      </w:rPr>
                      <w:t xml:space="preserve"> (1901) also published as </w:t>
                    </w:r>
                    <w:r w:rsidRPr="00F306EA">
                      <w:rPr>
                        <w:i/>
                        <w:lang w:val="en-CA"/>
                      </w:rPr>
                      <w:t>On the Other Side of the Latch</w:t>
                    </w:r>
                    <w:r w:rsidRPr="00F306EA">
                      <w:rPr>
                        <w:lang w:val="en-CA"/>
                      </w:rPr>
                      <w:t xml:space="preserve"> (1901)</w:t>
                    </w:r>
                  </w:p>
                  <w:p w:rsidR="00345B4B" w:rsidRPr="00F306EA" w:rsidRDefault="00345B4B" w:rsidP="00345B4B">
                    <w:pPr>
                      <w:rPr>
                        <w:lang w:val="en-CA"/>
                      </w:rPr>
                    </w:pPr>
                    <w:r w:rsidRPr="00F306EA">
                      <w:rPr>
                        <w:i/>
                        <w:lang w:val="en-CA"/>
                      </w:rPr>
                      <w:t>Those Delightful Americans</w:t>
                    </w:r>
                    <w:r w:rsidRPr="00F306EA">
                      <w:rPr>
                        <w:lang w:val="en-CA"/>
                      </w:rPr>
                      <w:t xml:space="preserve"> (1902) </w:t>
                    </w:r>
                  </w:p>
                  <w:p w:rsidR="00345B4B" w:rsidRPr="00F306EA" w:rsidRDefault="00345B4B" w:rsidP="00345B4B">
                    <w:pPr>
                      <w:rPr>
                        <w:lang w:val="en-CA"/>
                      </w:rPr>
                    </w:pPr>
                    <w:r w:rsidRPr="00F306EA">
                      <w:rPr>
                        <w:i/>
                        <w:lang w:val="en-CA"/>
                      </w:rPr>
                      <w:t>The Pool in the Desert</w:t>
                    </w:r>
                    <w:r w:rsidRPr="00F306EA">
                      <w:rPr>
                        <w:lang w:val="en-CA"/>
                      </w:rPr>
                      <w:t xml:space="preserve"> (1903) </w:t>
                    </w:r>
                  </w:p>
                  <w:p w:rsidR="00345B4B" w:rsidRPr="00F306EA" w:rsidRDefault="00345B4B" w:rsidP="00345B4B">
                    <w:pPr>
                      <w:rPr>
                        <w:lang w:val="en-CA"/>
                      </w:rPr>
                    </w:pPr>
                    <w:r w:rsidRPr="00F306EA">
                      <w:rPr>
                        <w:i/>
                        <w:lang w:val="en-CA"/>
                      </w:rPr>
                      <w:t>The Imperialist</w:t>
                    </w:r>
                    <w:r w:rsidRPr="00F306EA">
                      <w:rPr>
                        <w:lang w:val="en-CA"/>
                      </w:rPr>
                      <w:t xml:space="preserve"> (1904) </w:t>
                    </w:r>
                  </w:p>
                  <w:p w:rsidR="00345B4B" w:rsidRPr="00F306EA" w:rsidRDefault="00345B4B" w:rsidP="00345B4B">
                    <w:pPr>
                      <w:rPr>
                        <w:lang w:val="en-CA"/>
                      </w:rPr>
                    </w:pPr>
                    <w:r w:rsidRPr="00F306EA">
                      <w:rPr>
                        <w:i/>
                        <w:lang w:val="en-CA"/>
                      </w:rPr>
                      <w:t>Set in Authority</w:t>
                    </w:r>
                    <w:r w:rsidRPr="00F306EA">
                      <w:rPr>
                        <w:lang w:val="en-CA"/>
                      </w:rPr>
                      <w:t xml:space="preserve"> (1906) </w:t>
                    </w:r>
                  </w:p>
                  <w:p w:rsidR="00345B4B" w:rsidRPr="00F306EA" w:rsidRDefault="00345B4B" w:rsidP="00345B4B">
                    <w:pPr>
                      <w:rPr>
                        <w:lang w:val="en-CA"/>
                      </w:rPr>
                    </w:pPr>
                    <w:r w:rsidRPr="00F306EA">
                      <w:rPr>
                        <w:i/>
                        <w:lang w:val="en-CA"/>
                      </w:rPr>
                      <w:t>Cousin Cinderella</w:t>
                    </w:r>
                    <w:r w:rsidRPr="00F306EA">
                      <w:rPr>
                        <w:lang w:val="en-CA"/>
                      </w:rPr>
                      <w:t xml:space="preserve"> (1908) </w:t>
                    </w:r>
                  </w:p>
                  <w:p w:rsidR="00345B4B" w:rsidRPr="00F306EA" w:rsidRDefault="00345B4B" w:rsidP="00345B4B">
                    <w:pPr>
                      <w:rPr>
                        <w:lang w:val="en-CA"/>
                      </w:rPr>
                    </w:pPr>
                    <w:r w:rsidRPr="00F306EA">
                      <w:rPr>
                        <w:i/>
                        <w:lang w:val="en-CA"/>
                      </w:rPr>
                      <w:t>Two in a Flat</w:t>
                    </w:r>
                    <w:r w:rsidRPr="00F306EA">
                      <w:rPr>
                        <w:lang w:val="en-CA"/>
                      </w:rPr>
                      <w:t xml:space="preserve"> (1908) as Jane Wintergreen</w:t>
                    </w:r>
                  </w:p>
                  <w:p w:rsidR="00345B4B" w:rsidRPr="00F306EA" w:rsidRDefault="00345B4B" w:rsidP="00345B4B">
                    <w:pPr>
                      <w:rPr>
                        <w:lang w:val="en-CA"/>
                      </w:rPr>
                    </w:pPr>
                    <w:r w:rsidRPr="00F306EA">
                      <w:rPr>
                        <w:i/>
                        <w:lang w:val="en-CA"/>
                      </w:rPr>
                      <w:t>The Burnt Offering</w:t>
                    </w:r>
                    <w:r w:rsidRPr="00F306EA">
                      <w:rPr>
                        <w:lang w:val="en-CA"/>
                      </w:rPr>
                      <w:t xml:space="preserve"> (1909) </w:t>
                    </w:r>
                  </w:p>
                  <w:p w:rsidR="00345B4B" w:rsidRPr="00F306EA" w:rsidRDefault="00345B4B" w:rsidP="00345B4B">
                    <w:pPr>
                      <w:rPr>
                        <w:lang w:val="en-CA"/>
                      </w:rPr>
                    </w:pPr>
                    <w:r w:rsidRPr="00F306EA">
                      <w:rPr>
                        <w:i/>
                        <w:lang w:val="en-CA"/>
                      </w:rPr>
                      <w:t>The Consort</w:t>
                    </w:r>
                    <w:r w:rsidRPr="00F306EA">
                      <w:rPr>
                        <w:lang w:val="en-CA"/>
                      </w:rPr>
                      <w:t xml:space="preserve"> (1912)</w:t>
                    </w:r>
                  </w:p>
                  <w:p w:rsidR="00345B4B" w:rsidRPr="00F306EA" w:rsidRDefault="00345B4B" w:rsidP="00345B4B">
                    <w:pPr>
                      <w:rPr>
                        <w:lang w:val="en-CA"/>
                      </w:rPr>
                    </w:pPr>
                    <w:r w:rsidRPr="00F306EA">
                      <w:rPr>
                        <w:i/>
                        <w:lang w:val="en-CA"/>
                      </w:rPr>
                      <w:t>His Royal Happiness</w:t>
                    </w:r>
                    <w:r w:rsidRPr="00F306EA">
                      <w:rPr>
                        <w:lang w:val="en-CA"/>
                      </w:rPr>
                      <w:t xml:space="preserve"> (1914) </w:t>
                    </w:r>
                  </w:p>
                  <w:p w:rsidR="00345B4B" w:rsidRPr="00F306EA" w:rsidRDefault="00345B4B" w:rsidP="00345B4B">
                    <w:pPr>
                      <w:rPr>
                        <w:lang w:val="en-CA"/>
                      </w:rPr>
                    </w:pPr>
                    <w:r w:rsidRPr="00F306EA">
                      <w:rPr>
                        <w:i/>
                        <w:lang w:val="en-CA"/>
                      </w:rPr>
                      <w:t>Title Clear</w:t>
                    </w:r>
                    <w:r w:rsidRPr="00F306EA">
                      <w:rPr>
                        <w:lang w:val="en-CA"/>
                      </w:rPr>
                      <w:t xml:space="preserve"> (1922)</w:t>
                    </w:r>
                  </w:p>
                  <w:p w:rsidR="003F0D73" w:rsidRPr="00F306EA" w:rsidRDefault="00345B4B" w:rsidP="00462B54">
                    <w:pPr>
                      <w:rPr>
                        <w:lang w:val="en-CA"/>
                      </w:rPr>
                    </w:pPr>
                    <w:r w:rsidRPr="00F306EA">
                      <w:rPr>
                        <w:i/>
                        <w:lang w:val="en-CA"/>
                      </w:rPr>
                      <w:t>The Gold Cure</w:t>
                    </w:r>
                    <w:r w:rsidRPr="00F306EA">
                      <w:rPr>
                        <w:lang w:val="en-CA"/>
                      </w:rPr>
                      <w:t xml:space="preserve"> (1924)</w:t>
                    </w:r>
                  </w:p>
                </w:tc>
              </w:sdtContent>
            </w:sdt>
          </w:sdtContent>
        </w:sdt>
      </w:tr>
      <w:tr w:rsidR="003235A7" w:rsidRPr="00F306EA" w:rsidTr="003235A7">
        <w:tc>
          <w:tcPr>
            <w:tcW w:w="9016" w:type="dxa"/>
          </w:tcPr>
          <w:p w:rsidR="003235A7" w:rsidRPr="00F306EA" w:rsidRDefault="003235A7" w:rsidP="001306B8">
            <w:pPr>
              <w:rPr>
                <w:lang w:val="en-CA"/>
              </w:rPr>
            </w:pPr>
            <w:r w:rsidRPr="00F306EA">
              <w:rPr>
                <w:u w:val="single"/>
                <w:lang w:val="en-CA"/>
              </w:rPr>
              <w:lastRenderedPageBreak/>
              <w:t>Further reading</w:t>
            </w:r>
            <w:r w:rsidRPr="00F306EA">
              <w:rPr>
                <w:lang w:val="en-CA"/>
              </w:rPr>
              <w:t>:</w:t>
            </w:r>
          </w:p>
          <w:p w:rsidR="00345B4B" w:rsidRPr="00F306EA" w:rsidRDefault="00345B4B" w:rsidP="001306B8">
            <w:pPr>
              <w:rPr>
                <w:lang w:val="en-CA"/>
              </w:rPr>
            </w:pPr>
            <w:sdt>
              <w:sdtPr>
                <w:rPr>
                  <w:lang w:val="en-CA"/>
                </w:rPr>
                <w:id w:val="-1564171415"/>
                <w:citation/>
              </w:sdtPr>
              <w:sdtContent>
                <w:r w:rsidRPr="00F306EA">
                  <w:rPr>
                    <w:lang w:val="en-CA"/>
                  </w:rPr>
                  <w:fldChar w:fldCharType="begin"/>
                </w:r>
                <w:r w:rsidRPr="00F306EA">
                  <w:rPr>
                    <w:lang w:val="en-CA"/>
                  </w:rPr>
                  <w:instrText xml:space="preserve"> CITATION Dean05 \l 4105 </w:instrText>
                </w:r>
                <w:r w:rsidRPr="00F306EA">
                  <w:rPr>
                    <w:lang w:val="en-CA"/>
                  </w:rPr>
                  <w:fldChar w:fldCharType="separate"/>
                </w:r>
                <w:r w:rsidRPr="00F306EA">
                  <w:rPr>
                    <w:noProof/>
                    <w:lang w:val="en-CA"/>
                  </w:rPr>
                  <w:t>(Dean)</w:t>
                </w:r>
                <w:r w:rsidRPr="00F306EA">
                  <w:rPr>
                    <w:lang w:val="en-CA"/>
                  </w:rPr>
                  <w:fldChar w:fldCharType="end"/>
                </w:r>
              </w:sdtContent>
            </w:sdt>
          </w:p>
          <w:p w:rsidR="001306B8" w:rsidRPr="00F306EA" w:rsidRDefault="00345B4B" w:rsidP="001306B8">
            <w:pPr>
              <w:rPr>
                <w:lang w:val="en-CA"/>
              </w:rPr>
            </w:pPr>
            <w:sdt>
              <w:sdtPr>
                <w:rPr>
                  <w:lang w:val="en-CA"/>
                </w:rPr>
                <w:id w:val="2066912228"/>
                <w:citation/>
              </w:sdtPr>
              <w:sdtContent>
                <w:r w:rsidRPr="00F306EA">
                  <w:rPr>
                    <w:lang w:val="en-CA"/>
                  </w:rPr>
                  <w:fldChar w:fldCharType="begin"/>
                </w:r>
                <w:r w:rsidRPr="00F306EA">
                  <w:rPr>
                    <w:lang w:val="en-CA"/>
                  </w:rPr>
                  <w:instrText xml:space="preserve"> CITATION Willmott02 \l 4105 </w:instrText>
                </w:r>
                <w:r w:rsidRPr="00F306EA">
                  <w:rPr>
                    <w:lang w:val="en-CA"/>
                  </w:rPr>
                  <w:fldChar w:fldCharType="separate"/>
                </w:r>
                <w:r w:rsidRPr="00F306EA">
                  <w:rPr>
                    <w:noProof/>
                    <w:lang w:val="en-CA"/>
                  </w:rPr>
                  <w:t>(Willmott)</w:t>
                </w:r>
                <w:r w:rsidRPr="00F306EA">
                  <w:rPr>
                    <w:lang w:val="en-CA"/>
                  </w:rPr>
                  <w:fldChar w:fldCharType="end"/>
                </w:r>
              </w:sdtContent>
            </w:sdt>
          </w:p>
        </w:tc>
      </w:tr>
    </w:tbl>
    <w:p w:rsidR="00C27FAB" w:rsidRPr="00F306EA" w:rsidRDefault="00C27FAB" w:rsidP="00B33145">
      <w:pPr>
        <w:rPr>
          <w:lang w:val="en-CA"/>
        </w:rPr>
      </w:pPr>
    </w:p>
    <w:sectPr w:rsidR="00C27FAB" w:rsidRPr="00F306E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132" w:rsidRDefault="00741132" w:rsidP="007A0D55">
      <w:pPr>
        <w:spacing w:after="0" w:line="240" w:lineRule="auto"/>
      </w:pPr>
      <w:r>
        <w:separator/>
      </w:r>
    </w:p>
  </w:endnote>
  <w:endnote w:type="continuationSeparator" w:id="0">
    <w:p w:rsidR="00741132" w:rsidRDefault="007411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132" w:rsidRDefault="00741132" w:rsidP="007A0D55">
      <w:pPr>
        <w:spacing w:after="0" w:line="240" w:lineRule="auto"/>
      </w:pPr>
      <w:r>
        <w:separator/>
      </w:r>
    </w:p>
  </w:footnote>
  <w:footnote w:type="continuationSeparator" w:id="0">
    <w:p w:rsidR="00741132" w:rsidRDefault="0074113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306B8"/>
    <w:rsid w:val="0015114C"/>
    <w:rsid w:val="00183016"/>
    <w:rsid w:val="001A21F3"/>
    <w:rsid w:val="001A2537"/>
    <w:rsid w:val="001A6A06"/>
    <w:rsid w:val="001C288D"/>
    <w:rsid w:val="001D47ED"/>
    <w:rsid w:val="00210C03"/>
    <w:rsid w:val="002162E2"/>
    <w:rsid w:val="00225C5A"/>
    <w:rsid w:val="00230B10"/>
    <w:rsid w:val="00234353"/>
    <w:rsid w:val="00244BB0"/>
    <w:rsid w:val="002A0A0D"/>
    <w:rsid w:val="002B0B37"/>
    <w:rsid w:val="002F2D58"/>
    <w:rsid w:val="0030662D"/>
    <w:rsid w:val="003235A7"/>
    <w:rsid w:val="00345B4B"/>
    <w:rsid w:val="00362BC2"/>
    <w:rsid w:val="003677B6"/>
    <w:rsid w:val="003D3579"/>
    <w:rsid w:val="003E2795"/>
    <w:rsid w:val="003F0D73"/>
    <w:rsid w:val="00420202"/>
    <w:rsid w:val="00462B54"/>
    <w:rsid w:val="00462DBE"/>
    <w:rsid w:val="00464699"/>
    <w:rsid w:val="00482461"/>
    <w:rsid w:val="00483379"/>
    <w:rsid w:val="00487BC5"/>
    <w:rsid w:val="00496888"/>
    <w:rsid w:val="004A7476"/>
    <w:rsid w:val="004E5896"/>
    <w:rsid w:val="00513EE6"/>
    <w:rsid w:val="0052030A"/>
    <w:rsid w:val="00534F8F"/>
    <w:rsid w:val="00565074"/>
    <w:rsid w:val="00590035"/>
    <w:rsid w:val="005B177E"/>
    <w:rsid w:val="005B3921"/>
    <w:rsid w:val="005E0090"/>
    <w:rsid w:val="005F26D7"/>
    <w:rsid w:val="005F5450"/>
    <w:rsid w:val="006D0412"/>
    <w:rsid w:val="00714C89"/>
    <w:rsid w:val="00741132"/>
    <w:rsid w:val="007411B9"/>
    <w:rsid w:val="00780D95"/>
    <w:rsid w:val="00780DC7"/>
    <w:rsid w:val="007A0D55"/>
    <w:rsid w:val="007A600A"/>
    <w:rsid w:val="007B3377"/>
    <w:rsid w:val="007E5F44"/>
    <w:rsid w:val="00821DE3"/>
    <w:rsid w:val="00846CE1"/>
    <w:rsid w:val="008A5B87"/>
    <w:rsid w:val="00922950"/>
    <w:rsid w:val="00930332"/>
    <w:rsid w:val="009A7264"/>
    <w:rsid w:val="009D1606"/>
    <w:rsid w:val="009E18A1"/>
    <w:rsid w:val="009E73D7"/>
    <w:rsid w:val="00A27D2C"/>
    <w:rsid w:val="00A56677"/>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4B2C"/>
    <w:rsid w:val="00CC586D"/>
    <w:rsid w:val="00CF1542"/>
    <w:rsid w:val="00CF3EC5"/>
    <w:rsid w:val="00D43B57"/>
    <w:rsid w:val="00D5098A"/>
    <w:rsid w:val="00D656DA"/>
    <w:rsid w:val="00D83300"/>
    <w:rsid w:val="00DC6B48"/>
    <w:rsid w:val="00DF01B0"/>
    <w:rsid w:val="00E85A05"/>
    <w:rsid w:val="00E95829"/>
    <w:rsid w:val="00EA606C"/>
    <w:rsid w:val="00EB0C8C"/>
    <w:rsid w:val="00EB51FD"/>
    <w:rsid w:val="00EB77DB"/>
    <w:rsid w:val="00ED139F"/>
    <w:rsid w:val="00EF74F7"/>
    <w:rsid w:val="00F306EA"/>
    <w:rsid w:val="00F36937"/>
    <w:rsid w:val="00F60F53"/>
    <w:rsid w:val="00F87E5D"/>
    <w:rsid w:val="00FA1925"/>
    <w:rsid w:val="00FB11DE"/>
    <w:rsid w:val="00FB589A"/>
    <w:rsid w:val="00FB6FD2"/>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archive.org/stream/typesofcanadianw01morguoft#page/n7/mode/2up" TargetMode="External"/><Relationship Id="rId4" Type="http://schemas.microsoft.com/office/2007/relationships/stylesWithEffects" Target="stylesWithEffects.xml"/><Relationship Id="rId9" Type="http://schemas.openxmlformats.org/officeDocument/2006/relationships/hyperlink" Target="http://www.goantiques.com/simple-adventures-of-2216851"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3C751B"/>
    <w:rsid w:val="005563BC"/>
    <w:rsid w:val="0057546F"/>
    <w:rsid w:val="00B0741E"/>
    <w:rsid w:val="00B1130A"/>
    <w:rsid w:val="00C3593E"/>
    <w:rsid w:val="00DF3E6F"/>
    <w:rsid w:val="00FB58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Dean05</b:Tag>
    <b:SourceType>BookSection</b:SourceType>
    <b:Guid>{6E3721B9-F8EE-407E-BBEF-9B80BF3F10D5}</b:Guid>
    <b:Title>Introduction</b:Title>
    <b:Year>2005</b:Year>
    <b:Publisher>Broadview Press</b:Publisher>
    <b:Medium>Print</b:Medium>
    <b:Author>
      <b:Author>
        <b:NameList>
          <b:Person>
            <b:Last>Dean</b:Last>
            <b:First>Misao</b:First>
          </b:Person>
        </b:NameList>
      </b:Author>
      <b:BookAuthor>
        <b:NameList>
          <b:Person>
            <b:Last>Duncan</b:Last>
            <b:First>Sarah</b:First>
            <b:Middle>Jeanette</b:Middle>
          </b:Person>
        </b:NameList>
      </b:BookAuthor>
    </b:Author>
    <b:BookTitle>The Imperialist</b:BookTitle>
    <b:RefOrder>1</b:RefOrder>
  </b:Source>
  <b:Source>
    <b:Tag>Willmott02</b:Tag>
    <b:SourceType>Book</b:SourceType>
    <b:Guid>{8823F7DC-7B8F-4D48-AD46-01540B22D869}</b:Guid>
    <b:Author>
      <b:Author>
        <b:NameList>
          <b:Person>
            <b:Last>Willmott</b:Last>
            <b:First>Glenn</b:First>
          </b:Person>
        </b:NameList>
      </b:Author>
    </b:Author>
    <b:Title>Unreal Country: Modernity and the Canadian Novel in English</b:Title>
    <b:Year>2002</b:Year>
    <b:Medium>Print</b:Medium>
    <b:City>Montreal and Kingston</b:City>
    <b:Publisher>McGill-Queen’s University Press</b:Publisher>
    <b:RefOrder>2</b:RefOrder>
  </b:Source>
</b:Sources>
</file>

<file path=customXml/itemProps1.xml><?xml version="1.0" encoding="utf-8"?>
<ds:datastoreItem xmlns:ds="http://schemas.openxmlformats.org/officeDocument/2006/customXml" ds:itemID="{A403FF22-E322-4EA9-8045-2156B759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2016-06-01T04:20:00Z</dcterms:created>
  <dcterms:modified xsi:type="dcterms:W3CDTF">2016-06-01T04:20:00Z</dcterms:modified>
</cp:coreProperties>
</file>