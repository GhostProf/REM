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5"/>
        <w:gridCol w:w="2537"/>
        <w:gridCol w:w="2627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BA9FF4BA2145E08381839B79111A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0F4211D48541B289469D7B0C3CDD64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3B0A20" w:rsidP="003B0A20">
                <w:r>
                  <w:t>Matthew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42FB38161447FF8E5AE0C3EBF14118"/>
            </w:placeholder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3B0A20" w:rsidP="003B0A20">
                <w:r>
                  <w:t>Ryan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E3FFE124C0481FA5B3501C06290147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3B0A20" w:rsidP="003B0A20">
                <w:r>
                  <w:t>Smith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0CBEA8DAA14C2A9D1CDD5BC75B2E95"/>
            </w:placeholder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3B0A20" w:rsidRDefault="003B0A20" w:rsidP="003B0A20">
                <w:proofErr w:type="spellStart"/>
                <w:r>
                  <w:t>Dr.</w:t>
                </w:r>
                <w:proofErr w:type="spellEnd"/>
                <w:r>
                  <w:t xml:space="preserve"> Matthew Ryan Smith – OCADU.</w:t>
                </w:r>
              </w:p>
              <w:p w:rsidR="00B574C9" w:rsidRDefault="003B0A20" w:rsidP="003B0A20">
                <w:r>
                  <w:t>msmith@faculty.ocadu.ca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B0E4C0275D140A1A79EC4922D3234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3B0A20" w:rsidP="003B0A20">
                <w:r>
                  <w:t>OCADU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0584AF727DF4512A2D5C5EF678D1A1B"/>
            </w:placeholder>
            <w15:appearance w15:val="hidden"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B0A20" w:rsidP="003F0D73">
                <w:pPr>
                  <w:rPr>
                    <w:b/>
                  </w:rPr>
                </w:pPr>
                <w:proofErr w:type="spellStart"/>
                <w:r w:rsidRPr="003B0A20">
                  <w:rPr>
                    <w:b/>
                  </w:rPr>
                  <w:t>Borduas</w:t>
                </w:r>
                <w:proofErr w:type="spellEnd"/>
                <w:r w:rsidRPr="003B0A20">
                  <w:rPr>
                    <w:b/>
                  </w:rPr>
                  <w:t>, Paul-</w:t>
                </w:r>
                <w:proofErr w:type="spellStart"/>
                <w:r w:rsidRPr="003B0A20">
                  <w:rPr>
                    <w:b/>
                  </w:rPr>
                  <w:t>Émile</w:t>
                </w:r>
                <w:proofErr w:type="spellEnd"/>
                <w:r w:rsidRPr="003B0A20">
                  <w:rPr>
                    <w:b/>
                  </w:rPr>
                  <w:t xml:space="preserve"> (1905—1960)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010F0C965B44D91801BD60319057B1A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3BB63CA8AA34E93BDF1DDF02FD65C9D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35BF67DAD20454F930B970340E56442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B0A20" w:rsidRDefault="003B0A20" w:rsidP="003B0A2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Paul </w:t>
                </w:r>
                <w:r w:rsidRPr="000141A5">
                  <w:rPr>
                    <w:rFonts w:cs="Times New Roman"/>
                    <w:color w:val="000000"/>
                  </w:rPr>
                  <w:t>É</w:t>
                </w:r>
                <w:r>
                  <w:rPr>
                    <w:lang w:val="en-US"/>
                  </w:rPr>
                  <w:t xml:space="preserve">mile </w:t>
                </w:r>
                <w:proofErr w:type="spellStart"/>
                <w:r>
                  <w:rPr>
                    <w:lang w:val="en-US"/>
                  </w:rPr>
                  <w:t>Borduas</w:t>
                </w:r>
                <w:proofErr w:type="spellEnd"/>
                <w:r>
                  <w:rPr>
                    <w:lang w:val="en-US"/>
                  </w:rPr>
                  <w:t xml:space="preserve"> was a Canadian abstract painter and member of the </w:t>
                </w:r>
                <w:proofErr w:type="spellStart"/>
                <w:r>
                  <w:rPr>
                    <w:lang w:val="en-US"/>
                  </w:rPr>
                  <w:t>Automatiste</w:t>
                </w:r>
                <w:proofErr w:type="spellEnd"/>
                <w:r>
                  <w:rPr>
                    <w:lang w:val="en-US"/>
                  </w:rPr>
                  <w:t xml:space="preserve"> group. </w:t>
                </w:r>
                <w:proofErr w:type="spellStart"/>
                <w:r>
                  <w:rPr>
                    <w:lang w:val="en-US"/>
                  </w:rPr>
                  <w:t>Borduas</w:t>
                </w:r>
                <w:proofErr w:type="spellEnd"/>
                <w:r>
                  <w:rPr>
                    <w:lang w:val="en-US"/>
                  </w:rPr>
                  <w:t xml:space="preserve"> was </w:t>
                </w:r>
                <w:proofErr w:type="spellStart"/>
                <w:r>
                  <w:rPr>
                    <w:lang w:val="en-US"/>
                  </w:rPr>
                  <w:t>appointmed</w:t>
                </w:r>
                <w:proofErr w:type="spellEnd"/>
                <w:r>
                  <w:rPr>
                    <w:lang w:val="en-US"/>
                  </w:rPr>
                  <w:t xml:space="preserve"> as a teacher at the </w:t>
                </w:r>
                <w:r w:rsidRPr="000141A5">
                  <w:rPr>
                    <w:rFonts w:cs="Times New Roman"/>
                    <w:color w:val="000000"/>
                  </w:rPr>
                  <w:t>É</w:t>
                </w:r>
                <w:proofErr w:type="spellStart"/>
                <w:r>
                  <w:rPr>
                    <w:lang w:val="en-US"/>
                  </w:rPr>
                  <w:t>cole</w:t>
                </w:r>
                <w:proofErr w:type="spellEnd"/>
                <w:r>
                  <w:rPr>
                    <w:lang w:val="en-US"/>
                  </w:rPr>
                  <w:t xml:space="preserve"> du </w:t>
                </w:r>
                <w:proofErr w:type="spellStart"/>
                <w:r>
                  <w:rPr>
                    <w:lang w:val="en-US"/>
                  </w:rPr>
                  <w:t>meuble</w:t>
                </w:r>
                <w:proofErr w:type="spellEnd"/>
                <w:r>
                  <w:rPr>
                    <w:lang w:val="en-US"/>
                  </w:rPr>
                  <w:t xml:space="preserve"> in 1937, where he found himself among peers and colleagues his own generation - finding the intellectual stimulation needed to develop his painting practice. His 1942 exhibition in the lobby of the </w:t>
                </w:r>
                <w:proofErr w:type="spellStart"/>
                <w:r>
                  <w:rPr>
                    <w:lang w:val="en-US"/>
                  </w:rPr>
                  <w:t>Th</w:t>
                </w:r>
                <w:r w:rsidRPr="00240CA7">
                  <w:rPr>
                    <w:rFonts w:cs="Times New Roman"/>
                    <w:color w:val="000000"/>
                  </w:rPr>
                  <w:t>é</w:t>
                </w:r>
                <w:r w:rsidRPr="00451420">
                  <w:rPr>
                    <w:rFonts w:cs="Times New Roman"/>
                    <w:color w:val="000000"/>
                  </w:rPr>
                  <w:t>â</w:t>
                </w:r>
                <w:r>
                  <w:rPr>
                    <w:lang w:val="en-US"/>
                  </w:rPr>
                  <w:t>tre</w:t>
                </w:r>
                <w:proofErr w:type="spellEnd"/>
                <w:r>
                  <w:rPr>
                    <w:lang w:val="en-US"/>
                  </w:rPr>
                  <w:t xml:space="preserve"> de </w:t>
                </w:r>
                <w:proofErr w:type="spellStart"/>
                <w:r>
                  <w:rPr>
                    <w:lang w:val="en-US"/>
                  </w:rPr>
                  <w:t>l’Ermitage</w:t>
                </w:r>
                <w:proofErr w:type="spellEnd"/>
                <w:r>
                  <w:rPr>
                    <w:lang w:val="en-US"/>
                  </w:rPr>
                  <w:t xml:space="preserve"> in Montreal is regarded as the beginning of the </w:t>
                </w:r>
                <w:proofErr w:type="spellStart"/>
                <w:r>
                  <w:rPr>
                    <w:lang w:val="en-US"/>
                  </w:rPr>
                  <w:t>Automatiste</w:t>
                </w:r>
                <w:proofErr w:type="spellEnd"/>
                <w:r>
                  <w:rPr>
                    <w:lang w:val="en-US"/>
                  </w:rPr>
                  <w:t xml:space="preserve"> movement. Around that time </w:t>
                </w:r>
                <w:proofErr w:type="spellStart"/>
                <w:r>
                  <w:rPr>
                    <w:lang w:val="en-US"/>
                  </w:rPr>
                  <w:t>Borduas</w:t>
                </w:r>
                <w:proofErr w:type="spellEnd"/>
                <w:r>
                  <w:rPr>
                    <w:lang w:val="en-US"/>
                  </w:rPr>
                  <w:t xml:space="preserve"> discovered the Surrealist ideas of automatic writing and spontaneity, which played out in his painting during the 1940s. </w:t>
                </w:r>
                <w:proofErr w:type="spellStart"/>
                <w:r>
                  <w:rPr>
                    <w:lang w:val="en-US"/>
                  </w:rPr>
                  <w:t>Borduas</w:t>
                </w:r>
                <w:proofErr w:type="spellEnd"/>
                <w:r>
                  <w:rPr>
                    <w:lang w:val="en-US"/>
                  </w:rPr>
                  <w:t xml:space="preserve"> published the </w:t>
                </w:r>
                <w:proofErr w:type="spellStart"/>
                <w:r>
                  <w:rPr>
                    <w:lang w:val="en-US"/>
                  </w:rPr>
                  <w:t>Automatiste</w:t>
                </w:r>
                <w:proofErr w:type="spellEnd"/>
                <w:r>
                  <w:rPr>
                    <w:lang w:val="en-US"/>
                  </w:rPr>
                  <w:t xml:space="preserve"> manifesto </w:t>
                </w:r>
                <w:proofErr w:type="spellStart"/>
                <w:r w:rsidRPr="003B1324">
                  <w:rPr>
                    <w:i/>
                    <w:lang w:val="en-US"/>
                  </w:rPr>
                  <w:t>Refus</w:t>
                </w:r>
                <w:proofErr w:type="spellEnd"/>
                <w:r w:rsidRPr="003B1324">
                  <w:rPr>
                    <w:i/>
                    <w:lang w:val="en-US"/>
                  </w:rPr>
                  <w:t xml:space="preserve"> global</w:t>
                </w:r>
                <w:r>
                  <w:rPr>
                    <w:lang w:val="en-US"/>
                  </w:rPr>
                  <w:t xml:space="preserve"> in 1948 to </w:t>
                </w:r>
                <w:proofErr w:type="spellStart"/>
                <w:r>
                  <w:rPr>
                    <w:lang w:val="en-US"/>
                  </w:rPr>
                  <w:t>criticise</w:t>
                </w:r>
                <w:proofErr w:type="spellEnd"/>
                <w:r>
                  <w:rPr>
                    <w:lang w:val="en-US"/>
                  </w:rPr>
                  <w:t xml:space="preserve"> the Church’s close relationship to the State in Quebec. As a result of the backlash against the text he was fired by the </w:t>
                </w:r>
                <w:r w:rsidRPr="000141A5">
                  <w:rPr>
                    <w:rFonts w:cs="Times New Roman"/>
                    <w:color w:val="000000"/>
                  </w:rPr>
                  <w:t>É</w:t>
                </w:r>
                <w:proofErr w:type="spellStart"/>
                <w:r>
                  <w:rPr>
                    <w:lang w:val="en-US"/>
                  </w:rPr>
                  <w:t>cole</w:t>
                </w:r>
                <w:proofErr w:type="spellEnd"/>
                <w:r>
                  <w:rPr>
                    <w:lang w:val="en-US"/>
                  </w:rPr>
                  <w:t xml:space="preserve"> du </w:t>
                </w:r>
                <w:proofErr w:type="spellStart"/>
                <w:r>
                  <w:rPr>
                    <w:lang w:val="en-US"/>
                  </w:rPr>
                  <w:t>meuble</w:t>
                </w:r>
                <w:proofErr w:type="spellEnd"/>
                <w:r>
                  <w:rPr>
                    <w:lang w:val="en-US"/>
                  </w:rPr>
                  <w:t xml:space="preserve">. In 1953 he moved to Greenwich Village where he was influenced by the Abstract Expressionists. After leaving for Paris in 1955 his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 xml:space="preserve"> palette turned predominantly white and paint was heavily applied in grid-like structures reminiscent of Piet Mondrian. He died of a heart attack in Paris in 1960.</w:t>
                </w:r>
              </w:p>
              <w:p w:rsidR="003F0D73" w:rsidRDefault="003F0D73" w:rsidP="003B0A20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59FE4FE1D2C48D9B720EE583606696B"/>
              </w:placeholder>
            </w:sdtPr>
            <w:sdtEndPr/>
            <w:sdtContent>
              <w:p w:rsidR="003B0A20" w:rsidRDefault="003B0A20" w:rsidP="003B0A20">
                <w:sdt>
                  <w:sdtPr>
                    <w:id w:val="7745271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Gag03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3B0A20">
                      <w:rPr>
                        <w:noProof/>
                        <w:lang w:val="en-CA"/>
                      </w:rPr>
                      <w:t>(Gagnon)</w:t>
                    </w:r>
                    <w:r>
                      <w:fldChar w:fldCharType="end"/>
                    </w:r>
                  </w:sdtContent>
                </w:sdt>
              </w:p>
              <w:p w:rsidR="003B0A20" w:rsidRDefault="003B0A20" w:rsidP="003B0A20"/>
              <w:p w:rsidR="003235A7" w:rsidRDefault="003B0A20" w:rsidP="003B0A20">
                <w:sdt>
                  <w:sdtPr>
                    <w:id w:val="-9661201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Rei12 \l 4105 </w:instrText>
                    </w:r>
                    <w:r>
                      <w:fldChar w:fldCharType="separate"/>
                    </w:r>
                    <w:r w:rsidRPr="003B0A20">
                      <w:rPr>
                        <w:noProof/>
                        <w:lang w:val="en-CA"/>
                      </w:rPr>
                      <w:t>(Reid)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4F" w:rsidRDefault="00FB014F" w:rsidP="007A0D55">
      <w:pPr>
        <w:spacing w:after="0" w:line="240" w:lineRule="auto"/>
      </w:pPr>
      <w:r>
        <w:separator/>
      </w:r>
    </w:p>
  </w:endnote>
  <w:endnote w:type="continuationSeparator" w:id="0">
    <w:p w:rsidR="00FB014F" w:rsidRDefault="00FB01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4F" w:rsidRDefault="00FB014F" w:rsidP="007A0D55">
      <w:pPr>
        <w:spacing w:after="0" w:line="240" w:lineRule="auto"/>
      </w:pPr>
      <w:r>
        <w:separator/>
      </w:r>
    </w:p>
  </w:footnote>
  <w:footnote w:type="continuationSeparator" w:id="0">
    <w:p w:rsidR="00FB014F" w:rsidRDefault="00FB014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0A2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14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71988-48DC-46A8-AFC7-227A8D1B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DirtyDancer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BA9FF4BA2145E08381839B79111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3150F-B1F9-432B-9FF9-944B3315F57E}"/>
      </w:docPartPr>
      <w:docPartBody>
        <w:p w:rsidR="00000000" w:rsidRDefault="00041FFE">
          <w:pPr>
            <w:pStyle w:val="99BA9FF4BA2145E08381839B79111A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0F4211D48541B289469D7B0C3CD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3DEBC-19D1-4A9C-B7F0-434499D39360}"/>
      </w:docPartPr>
      <w:docPartBody>
        <w:p w:rsidR="00000000" w:rsidRDefault="00041FFE">
          <w:pPr>
            <w:pStyle w:val="D10F4211D48541B289469D7B0C3CDD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42FB38161447FF8E5AE0C3EBF1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4670E-DF3C-467E-B0B9-37B78C4B903C}"/>
      </w:docPartPr>
      <w:docPartBody>
        <w:p w:rsidR="00000000" w:rsidRDefault="00041FFE">
          <w:pPr>
            <w:pStyle w:val="1F42FB38161447FF8E5AE0C3EBF1411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E3FFE124C0481FA5B3501C06290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F1072-5095-4813-883E-2839E77C1845}"/>
      </w:docPartPr>
      <w:docPartBody>
        <w:p w:rsidR="00000000" w:rsidRDefault="00041FFE">
          <w:pPr>
            <w:pStyle w:val="23E3FFE124C0481FA5B3501C0629014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70CBEA8DAA14C2A9D1CDD5BC75B2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110D2-8708-433D-AE9D-3565BE9D1E13}"/>
      </w:docPartPr>
      <w:docPartBody>
        <w:p w:rsidR="00000000" w:rsidRDefault="00041FFE">
          <w:pPr>
            <w:pStyle w:val="A70CBEA8DAA14C2A9D1CDD5BC75B2E9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B0E4C0275D140A1A79EC4922D323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A0DB7-E1D4-4AE6-BB26-87A07A60FEA5}"/>
      </w:docPartPr>
      <w:docPartBody>
        <w:p w:rsidR="00000000" w:rsidRDefault="00041FFE">
          <w:pPr>
            <w:pStyle w:val="BB0E4C0275D140A1A79EC4922D3234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0584AF727DF4512A2D5C5EF678D1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2B99F-B641-4987-B362-B8DBDE61951D}"/>
      </w:docPartPr>
      <w:docPartBody>
        <w:p w:rsidR="00000000" w:rsidRDefault="00041FFE">
          <w:pPr>
            <w:pStyle w:val="90584AF727DF4512A2D5C5EF678D1A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10F0C965B44D91801BD60319057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779C2-AFB7-4FD9-B1B3-73DEBADDFB52}"/>
      </w:docPartPr>
      <w:docPartBody>
        <w:p w:rsidR="00000000" w:rsidRDefault="00041FFE">
          <w:pPr>
            <w:pStyle w:val="B010F0C965B44D91801BD60319057B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3BB63CA8AA34E93BDF1DDF02FD65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8375-2D49-48E3-A1CD-9C28A555005C}"/>
      </w:docPartPr>
      <w:docPartBody>
        <w:p w:rsidR="00000000" w:rsidRDefault="00041FFE">
          <w:pPr>
            <w:pStyle w:val="33BB63CA8AA34E93BDF1DDF02FD65C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35BF67DAD20454F930B970340E56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FDA33-7124-4C1B-9678-2E8C075EC94F}"/>
      </w:docPartPr>
      <w:docPartBody>
        <w:p w:rsidR="00000000" w:rsidRDefault="00041FFE">
          <w:pPr>
            <w:pStyle w:val="B35BF67DAD20454F930B970340E564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59FE4FE1D2C48D9B720EE583606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1A2F-424F-4E47-9123-56799E81055B}"/>
      </w:docPartPr>
      <w:docPartBody>
        <w:p w:rsidR="00000000" w:rsidRDefault="00041FFE">
          <w:pPr>
            <w:pStyle w:val="559FE4FE1D2C48D9B720EE583606696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FE"/>
    <w:rsid w:val="000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BA9FF4BA2145E08381839B79111AF6">
    <w:name w:val="99BA9FF4BA2145E08381839B79111AF6"/>
  </w:style>
  <w:style w:type="paragraph" w:customStyle="1" w:styleId="D10F4211D48541B289469D7B0C3CDD64">
    <w:name w:val="D10F4211D48541B289469D7B0C3CDD64"/>
  </w:style>
  <w:style w:type="paragraph" w:customStyle="1" w:styleId="1F42FB38161447FF8E5AE0C3EBF14118">
    <w:name w:val="1F42FB38161447FF8E5AE0C3EBF14118"/>
  </w:style>
  <w:style w:type="paragraph" w:customStyle="1" w:styleId="23E3FFE124C0481FA5B3501C06290147">
    <w:name w:val="23E3FFE124C0481FA5B3501C06290147"/>
  </w:style>
  <w:style w:type="paragraph" w:customStyle="1" w:styleId="A70CBEA8DAA14C2A9D1CDD5BC75B2E95">
    <w:name w:val="A70CBEA8DAA14C2A9D1CDD5BC75B2E95"/>
  </w:style>
  <w:style w:type="paragraph" w:customStyle="1" w:styleId="BB0E4C0275D140A1A79EC4922D3234CF">
    <w:name w:val="BB0E4C0275D140A1A79EC4922D3234CF"/>
  </w:style>
  <w:style w:type="paragraph" w:customStyle="1" w:styleId="90584AF727DF4512A2D5C5EF678D1A1B">
    <w:name w:val="90584AF727DF4512A2D5C5EF678D1A1B"/>
  </w:style>
  <w:style w:type="paragraph" w:customStyle="1" w:styleId="B010F0C965B44D91801BD60319057B1A">
    <w:name w:val="B010F0C965B44D91801BD60319057B1A"/>
  </w:style>
  <w:style w:type="paragraph" w:customStyle="1" w:styleId="33BB63CA8AA34E93BDF1DDF02FD65C9D">
    <w:name w:val="33BB63CA8AA34E93BDF1DDF02FD65C9D"/>
  </w:style>
  <w:style w:type="paragraph" w:customStyle="1" w:styleId="B35BF67DAD20454F930B970340E56442">
    <w:name w:val="B35BF67DAD20454F930B970340E56442"/>
  </w:style>
  <w:style w:type="paragraph" w:customStyle="1" w:styleId="559FE4FE1D2C48D9B720EE583606696B">
    <w:name w:val="559FE4FE1D2C48D9B720EE5836066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Gag03</b:Tag>
    <b:SourceType>Book</b:SourceType>
    <b:Guid>{BC443503-23EA-476B-B75A-5B92E2859A43}</b:Guid>
    <b:Author>
      <b:Author>
        <b:NameList>
          <b:Person>
            <b:Last>Gagnon</b:Last>
            <b:First>François-Marc,</b:First>
            <b:Middle>trans. Peter Feldstein</b:Middle>
          </b:Person>
        </b:NameList>
      </b:Author>
    </b:Author>
    <b:Title>Paul-Émile Borduas: A Critical Biography</b:Title>
    <b:Year>2003</b:Year>
    <b:City>Kingston</b:City>
    <b:Publisher>McGill-Queen's UP</b:Publisher>
    <b:Medium>Print</b:Medium>
    <b:RefOrder>1</b:RefOrder>
  </b:Source>
  <b:Source>
    <b:Tag>Rei12</b:Tag>
    <b:SourceType>Book</b:SourceType>
    <b:Guid>{00C89163-4A98-4150-B78A-736410FA0EA8}</b:Guid>
    <b:Author>
      <b:Author>
        <b:NameList>
          <b:Person>
            <b:Last>Reid</b:Last>
            <b:First>Dennis</b:First>
          </b:Person>
        </b:NameList>
      </b:Author>
    </b:Author>
    <b:Title>A Concise History of Canadian Painting</b:Title>
    <b:Year>2012</b:Year>
    <b:City>Toronto</b:City>
    <b:Publisher>Oxford UP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B3BDB88-FB1F-42A2-8A18-7BE72AE5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2014-09-28T23:20:00Z</dcterms:created>
  <dcterms:modified xsi:type="dcterms:W3CDTF">2014-09-28T23:34:00Z</dcterms:modified>
</cp:coreProperties>
</file>