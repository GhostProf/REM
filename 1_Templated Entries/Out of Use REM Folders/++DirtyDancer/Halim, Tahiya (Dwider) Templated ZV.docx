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B6C631788F4F43A946890A0C3767F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852A53FC8E4911B333BD8489D4826E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:rsidR="00B574C9" w:rsidRDefault="00A2018D" w:rsidP="00A2018D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CCF85C4C6AF4955A9A57B581D4D2887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51AAB3C440489A84F9E7394FF8AB7D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:rsidR="00B574C9" w:rsidRDefault="00A2018D" w:rsidP="00A2018D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EAAAF6C552F4AD7923B18FF9ADF975B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687BD12034C46C496C6A9206408BF8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63E6AF262E948159033E5AAD2626508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2018D" w:rsidP="00A2018D">
                <w:pPr>
                  <w:rPr>
                    <w:b/>
                  </w:rPr>
                </w:pPr>
                <w:r>
                  <w:rPr>
                    <w:b/>
                  </w:rPr>
                  <w:t xml:space="preserve">Halim, </w:t>
                </w:r>
                <w:proofErr w:type="spellStart"/>
                <w:r>
                  <w:rPr>
                    <w:b/>
                  </w:rPr>
                  <w:t>Taheya</w:t>
                </w:r>
                <w:proofErr w:type="spellEnd"/>
                <w:r>
                  <w:rPr>
                    <w:b/>
                  </w:rPr>
                  <w:t xml:space="preserve"> (1919—2003)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EF6C7007A60446E9E560AB652DD2A01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E8C5E8EFB9F448AA3DD658DA30ED293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EB996BD7B68457E91CE5C4B893A4395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2018D" w:rsidRDefault="00A2018D" w:rsidP="00A2018D">
                <w:proofErr w:type="spellStart"/>
                <w:r>
                  <w:t>Taheya</w:t>
                </w:r>
                <w:proofErr w:type="spellEnd"/>
                <w:r>
                  <w:t xml:space="preserve"> Halim began her arts education as a student of the Syrian artist Youssef </w:t>
                </w:r>
                <w:proofErr w:type="spellStart"/>
                <w:r>
                  <w:t>Taraboulsi</w:t>
                </w:r>
                <w:proofErr w:type="spellEnd"/>
                <w:r>
                  <w:t xml:space="preserve">. In 1943, she began working as an apprentice in the studio of the artist </w:t>
                </w:r>
                <w:proofErr w:type="spellStart"/>
                <w:r>
                  <w:t>Hamed</w:t>
                </w:r>
                <w:proofErr w:type="spellEnd"/>
                <w:r>
                  <w:t xml:space="preserve"> Abdallah</w:t>
                </w:r>
                <w:proofErr w:type="gramStart"/>
                <w:r>
                  <w:t>..</w:t>
                </w:r>
                <w:proofErr w:type="gramEnd"/>
                <w:r>
                  <w:t xml:space="preserve"> </w:t>
                </w:r>
                <w:r w:rsidRPr="00795731">
                  <w:t xml:space="preserve">Halim travelled to Paris </w:t>
                </w:r>
                <w:r>
                  <w:t xml:space="preserve">in 1949 </w:t>
                </w:r>
                <w:r w:rsidRPr="00795731">
                  <w:t>to</w:t>
                </w:r>
                <w:r>
                  <w:t xml:space="preserve"> formally study painting at</w:t>
                </w:r>
                <w:r w:rsidRPr="00795731">
                  <w:t xml:space="preserve"> the </w:t>
                </w:r>
                <w:proofErr w:type="spellStart"/>
                <w:r w:rsidRPr="00795731">
                  <w:rPr>
                    <w:rFonts w:eastAsia="Times New Roman"/>
                    <w:bCs/>
                    <w:color w:val="000000"/>
                    <w:shd w:val="clear" w:color="auto" w:fill="FFFFFF"/>
                  </w:rPr>
                  <w:t>Académie</w:t>
                </w:r>
                <w:proofErr w:type="spellEnd"/>
                <w:r w:rsidRPr="00795731">
                  <w:rPr>
                    <w:rFonts w:eastAsia="Times New Roman"/>
                    <w:bCs/>
                    <w:color w:val="000000"/>
                    <w:shd w:val="clear" w:color="auto" w:fill="FFFFFF"/>
                  </w:rPr>
                  <w:t xml:space="preserve"> Julian</w:t>
                </w:r>
                <w:r>
                  <w:rPr>
                    <w:rFonts w:eastAsia="Times New Roman"/>
                    <w:bCs/>
                    <w:color w:val="000000"/>
                    <w:shd w:val="clear" w:color="auto" w:fill="FFFFFF"/>
                  </w:rPr>
                  <w:t>, after which she returned to Egypt in 1951 and continued to work in Cairo.</w:t>
                </w:r>
                <w:r>
                  <w:t xml:space="preserve"> As an artist, </w:t>
                </w:r>
                <w:proofErr w:type="spellStart"/>
                <w:r>
                  <w:t>Taheya</w:t>
                </w:r>
                <w:proofErr w:type="spellEnd"/>
                <w:r>
                  <w:t xml:space="preserve"> Halim had a strong interest in Egyptian folk culture. She made frequent trips to the countryside in Upper Egypt and her paintings reflected Egyptian folk traditions. In 1958, </w:t>
                </w:r>
                <w:proofErr w:type="spellStart"/>
                <w:r>
                  <w:t>Taheya</w:t>
                </w:r>
                <w:proofErr w:type="spellEnd"/>
                <w:r>
                  <w:t xml:space="preserve"> Halim was granted a Guggenheim award for a work entitled </w:t>
                </w:r>
                <w:r>
                  <w:rPr>
                    <w:i/>
                  </w:rPr>
                  <w:t>Pieta</w:t>
                </w:r>
                <w:r>
                  <w:t>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EF6DBB26B99436BAAD417BA5BF17D16"/>
              </w:placeholder>
            </w:sdtPr>
            <w:sdtEndPr/>
            <w:sdtContent>
              <w:p w:rsidR="00A2018D" w:rsidRDefault="00A2018D" w:rsidP="00A2018D">
                <w:sdt>
                  <w:sdtPr>
                    <w:id w:val="90464656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Bil78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A2018D">
                      <w:rPr>
                        <w:noProof/>
                        <w:lang w:val="en-CA"/>
                      </w:rPr>
                      <w:t>(Billops)</w:t>
                    </w:r>
                    <w:r>
                      <w:fldChar w:fldCharType="end"/>
                    </w:r>
                  </w:sdtContent>
                </w:sdt>
              </w:p>
              <w:p w:rsidR="00A2018D" w:rsidRDefault="00A2018D" w:rsidP="00A2018D"/>
              <w:p w:rsidR="00A2018D" w:rsidRDefault="00A2018D" w:rsidP="00A2018D">
                <w:sdt>
                  <w:sdtPr>
                    <w:id w:val="10984560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Rya03 \l 4105 </w:instrText>
                    </w:r>
                    <w:r>
                      <w:fldChar w:fldCharType="separate"/>
                    </w:r>
                    <w:r w:rsidRPr="00A2018D">
                      <w:rPr>
                        <w:noProof/>
                        <w:lang w:val="en-CA"/>
                      </w:rPr>
                      <w:t>(Ryan)</w:t>
                    </w:r>
                    <w:r>
                      <w:fldChar w:fldCharType="end"/>
                    </w:r>
                  </w:sdtContent>
                </w:sdt>
              </w:p>
              <w:p w:rsidR="00A2018D" w:rsidRDefault="00A2018D" w:rsidP="00A2018D"/>
              <w:p w:rsidR="00A2018D" w:rsidRDefault="00A2018D" w:rsidP="00A2018D">
                <w:sdt>
                  <w:sdtPr>
                    <w:id w:val="-9858495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Tah13 \l 4105 </w:instrText>
                    </w:r>
                    <w:r>
                      <w:fldChar w:fldCharType="separate"/>
                    </w:r>
                    <w:r w:rsidRPr="00A2018D">
                      <w:rPr>
                        <w:noProof/>
                        <w:lang w:val="en-CA"/>
                      </w:rPr>
                      <w:t>(Tahiya Mohammed Halim)</w:t>
                    </w:r>
                    <w:r>
                      <w:fldChar w:fldCharType="end"/>
                    </w:r>
                  </w:sdtContent>
                </w:sdt>
              </w:p>
              <w:p w:rsidR="00A2018D" w:rsidRDefault="00A2018D" w:rsidP="00A2018D"/>
              <w:p w:rsidR="003235A7" w:rsidRDefault="006364EF" w:rsidP="00A2018D"/>
            </w:sdtContent>
          </w:sdt>
        </w:tc>
      </w:tr>
    </w:tbl>
    <w:p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4EF" w:rsidRDefault="006364EF" w:rsidP="007A0D55">
      <w:pPr>
        <w:spacing w:after="0" w:line="240" w:lineRule="auto"/>
      </w:pPr>
      <w:r>
        <w:separator/>
      </w:r>
    </w:p>
  </w:endnote>
  <w:endnote w:type="continuationSeparator" w:id="0">
    <w:p w:rsidR="006364EF" w:rsidRDefault="006364E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4EF" w:rsidRDefault="006364EF" w:rsidP="007A0D55">
      <w:pPr>
        <w:spacing w:after="0" w:line="240" w:lineRule="auto"/>
      </w:pPr>
      <w:r>
        <w:separator/>
      </w:r>
    </w:p>
  </w:footnote>
  <w:footnote w:type="continuationSeparator" w:id="0">
    <w:p w:rsidR="006364EF" w:rsidRDefault="006364E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5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64EF"/>
    <w:rsid w:val="00664056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018D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90629-B25F-41C2-AF94-CCAE1851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B6C631788F4F43A946890A0C376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414B4-F2E3-4684-A3C6-6B4D8069F081}"/>
      </w:docPartPr>
      <w:docPartBody>
        <w:p w:rsidR="00000000" w:rsidRDefault="00E57504">
          <w:pPr>
            <w:pStyle w:val="1AB6C631788F4F43A946890A0C3767F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852A53FC8E4911B333BD8489D48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57AD5-99B4-48A5-9C14-2AB7319DFFB5}"/>
      </w:docPartPr>
      <w:docPartBody>
        <w:p w:rsidR="00000000" w:rsidRDefault="00E57504">
          <w:pPr>
            <w:pStyle w:val="49852A53FC8E4911B333BD8489D4826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CCF85C4C6AF4955A9A57B581D4D2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B5742-7569-441F-8364-FF0E018EC17F}"/>
      </w:docPartPr>
      <w:docPartBody>
        <w:p w:rsidR="00000000" w:rsidRDefault="00E57504">
          <w:pPr>
            <w:pStyle w:val="BCCF85C4C6AF4955A9A57B581D4D28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51AAB3C440489A84F9E7394FF8A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F48A8-EFBD-4B6E-A91F-1A168310B341}"/>
      </w:docPartPr>
      <w:docPartBody>
        <w:p w:rsidR="00000000" w:rsidRDefault="00E57504">
          <w:pPr>
            <w:pStyle w:val="6651AAB3C440489A84F9E7394FF8AB7D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4EAAAF6C552F4AD7923B18FF9ADF9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3386C-CE69-4827-94E8-5743B2AF6004}"/>
      </w:docPartPr>
      <w:docPartBody>
        <w:p w:rsidR="00000000" w:rsidRDefault="00E57504">
          <w:pPr>
            <w:pStyle w:val="4EAAAF6C552F4AD7923B18FF9ADF975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687BD12034C46C496C6A9206408B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C9943-830E-43DC-A83E-464A5C68EB95}"/>
      </w:docPartPr>
      <w:docPartBody>
        <w:p w:rsidR="00000000" w:rsidRDefault="00E57504">
          <w:pPr>
            <w:pStyle w:val="3687BD12034C46C496C6A9206408BF8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63E6AF262E948159033E5AAD2626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3C00B-68D3-4582-A687-2E515D2CE386}"/>
      </w:docPartPr>
      <w:docPartBody>
        <w:p w:rsidR="00000000" w:rsidRDefault="00E57504">
          <w:pPr>
            <w:pStyle w:val="263E6AF262E948159033E5AAD262650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EF6C7007A60446E9E560AB652DD2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18A09-7423-4CD9-A939-0430CC0B126D}"/>
      </w:docPartPr>
      <w:docPartBody>
        <w:p w:rsidR="00000000" w:rsidRDefault="00E57504">
          <w:pPr>
            <w:pStyle w:val="0EF6C7007A60446E9E560AB652DD2A0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E8C5E8EFB9F448AA3DD658DA30ED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89435-9B80-4029-B2CC-0691E0E2E3D6}"/>
      </w:docPartPr>
      <w:docPartBody>
        <w:p w:rsidR="00000000" w:rsidRDefault="00E57504">
          <w:pPr>
            <w:pStyle w:val="FE8C5E8EFB9F448AA3DD658DA30ED29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EB996BD7B68457E91CE5C4B893A4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66755-685C-4294-BFB8-216A6110D85F}"/>
      </w:docPartPr>
      <w:docPartBody>
        <w:p w:rsidR="00000000" w:rsidRDefault="00E57504">
          <w:pPr>
            <w:pStyle w:val="CEB996BD7B68457E91CE5C4B893A43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EF6DBB26B99436BAAD417BA5BF17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482B-D785-47C7-A235-02CDC3315D3B}"/>
      </w:docPartPr>
      <w:docPartBody>
        <w:p w:rsidR="00000000" w:rsidRDefault="00E57504">
          <w:pPr>
            <w:pStyle w:val="1EF6DBB26B99436BAAD417BA5BF17D1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04"/>
    <w:rsid w:val="00E5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B6C631788F4F43A946890A0C3767FA">
    <w:name w:val="1AB6C631788F4F43A946890A0C3767FA"/>
  </w:style>
  <w:style w:type="paragraph" w:customStyle="1" w:styleId="49852A53FC8E4911B333BD8489D4826E">
    <w:name w:val="49852A53FC8E4911B333BD8489D4826E"/>
  </w:style>
  <w:style w:type="paragraph" w:customStyle="1" w:styleId="BCCF85C4C6AF4955A9A57B581D4D2887">
    <w:name w:val="BCCF85C4C6AF4955A9A57B581D4D2887"/>
  </w:style>
  <w:style w:type="paragraph" w:customStyle="1" w:styleId="6651AAB3C440489A84F9E7394FF8AB7D">
    <w:name w:val="6651AAB3C440489A84F9E7394FF8AB7D"/>
  </w:style>
  <w:style w:type="paragraph" w:customStyle="1" w:styleId="4EAAAF6C552F4AD7923B18FF9ADF975B">
    <w:name w:val="4EAAAF6C552F4AD7923B18FF9ADF975B"/>
  </w:style>
  <w:style w:type="paragraph" w:customStyle="1" w:styleId="3687BD12034C46C496C6A9206408BF88">
    <w:name w:val="3687BD12034C46C496C6A9206408BF88"/>
  </w:style>
  <w:style w:type="paragraph" w:customStyle="1" w:styleId="263E6AF262E948159033E5AAD2626508">
    <w:name w:val="263E6AF262E948159033E5AAD2626508"/>
  </w:style>
  <w:style w:type="paragraph" w:customStyle="1" w:styleId="0EF6C7007A60446E9E560AB652DD2A01">
    <w:name w:val="0EF6C7007A60446E9E560AB652DD2A01"/>
  </w:style>
  <w:style w:type="paragraph" w:customStyle="1" w:styleId="FE8C5E8EFB9F448AA3DD658DA30ED293">
    <w:name w:val="FE8C5E8EFB9F448AA3DD658DA30ED293"/>
  </w:style>
  <w:style w:type="paragraph" w:customStyle="1" w:styleId="CEB996BD7B68457E91CE5C4B893A4395">
    <w:name w:val="CEB996BD7B68457E91CE5C4B893A4395"/>
  </w:style>
  <w:style w:type="paragraph" w:customStyle="1" w:styleId="1EF6DBB26B99436BAAD417BA5BF17D16">
    <w:name w:val="1EF6DBB26B99436BAAD417BA5BF17D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Bil78</b:Tag>
    <b:SourceType>JournalArticle</b:SourceType>
    <b:Guid>{6C4DE5C0-3581-455E-B00C-204E211685F9}</b:Guid>
    <b:Title>Tahia Halim</b:Title>
    <b:Year>1978</b:Year>
    <b:JournalName>Women's Studies" An Inter-Disciplinary Journal</b:JournalName>
    <b:Author>
      <b:Author>
        <b:NameList>
          <b:Person>
            <b:Last>Billops</b:Last>
            <b:First>Camille</b:First>
          </b:Person>
        </b:NameList>
      </b:Author>
    </b:Author>
    <b:Volume>6</b:Volume>
    <b:Issue>1</b:Issue>
    <b:YearAccessed>2013</b:YearAccessed>
    <b:MonthAccessed>November</b:MonthAccessed>
    <b:DayAccessed>15</b:DayAccessed>
    <b:URL>http://www.tandfonline.com/doi/abs/10.1080/00497878.1978.9978468.</b:URL>
    <b:RefOrder>1</b:RefOrder>
  </b:Source>
  <b:Source>
    <b:Tag>Rya03</b:Tag>
    <b:SourceType>ArticleInAPeriodical</b:SourceType>
    <b:Guid>{97AF7AF9-7A17-4CF3-AABA-C56F441E3C41}</b:Guid>
    <b:Title>Tahiya Halim (1919-2003)</b:Title>
    <b:Year>2003</b:Year>
    <b:PeriodicalTitle>Al-Ahram Weekly Online</b:PeriodicalTitle>
    <b:Month>May</b:Month>
    <b:Day>20</b:Day>
    <b:Author>
      <b:Author>
        <b:NameList>
          <b:Person>
            <b:Last>Ryan</b:Last>
            <b:First>Nigel</b:First>
          </b:Person>
        </b:NameList>
      </b:Author>
    </b:Author>
    <b:City>Cairo</b:City>
    <b:URL>http://weekly.ahram.org.eg/2003/640/cu4.htm</b:URL>
    <b:RefOrder>2</b:RefOrder>
  </b:Source>
  <b:Source>
    <b:Tag>Tah13</b:Tag>
    <b:SourceType>ArticleInAPeriodical</b:SourceType>
    <b:Guid>{2DB230E3-4797-4B6A-AD69-7798553E45F0}</b:Guid>
    <b:Title>Tahiya Mohammed Halim</b:Title>
    <b:PeriodicalTitle>Ministry of Culture: Sector of Fine Arts</b:PeriodicalTitle>
    <b:YearAccessed>2013</b:YearAccessed>
    <b:MonthAccessed>October</b:MonthAccessed>
    <b:DayAccessed>30</b:DayAccessed>
    <b:URL>http://www.fineart.gov.eg/eng/cv/CV.asp?IDS=76</b:URL>
    <b:RefOrder>3</b:RefOrder>
  </b:Source>
</b:Sources>
</file>

<file path=customXml/itemProps1.xml><?xml version="1.0" encoding="utf-8"?>
<ds:datastoreItem xmlns:ds="http://schemas.openxmlformats.org/officeDocument/2006/customXml" ds:itemID="{52DE3B1F-15D0-49C4-BACF-47DFF7D2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Zaqir</cp:lastModifiedBy>
  <cp:revision>1</cp:revision>
  <dcterms:created xsi:type="dcterms:W3CDTF">2014-09-01T02:50:00Z</dcterms:created>
  <dcterms:modified xsi:type="dcterms:W3CDTF">2014-09-01T04:06:00Z</dcterms:modified>
</cp:coreProperties>
</file>