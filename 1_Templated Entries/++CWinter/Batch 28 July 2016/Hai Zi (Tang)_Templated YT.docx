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9"/>
        <w:gridCol w:w="2628"/>
      </w:tblGrid>
      <w:tr w:rsidR="00B574C9" w14:paraId="3AD0DDB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412A7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F2AAF47530EBC45B936DD8BA2F5439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3077E7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14:paraId="718B3D2C" w14:textId="6205AE37" w:rsidR="00B574C9" w:rsidRDefault="00586F2C" w:rsidP="00E35A03">
            <w:r>
              <w:t xml:space="preserve">Yan 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2E20330E34CA5A479D0A8E253DCC1EB4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14:paraId="05B6A5B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405B617095F114BA7088871F6E68A48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14:paraId="4AFF2F92" w14:textId="77777777" w:rsidR="00B574C9" w:rsidRDefault="00586F2C" w:rsidP="00586F2C">
                <w:r>
                  <w:t>Tang</w:t>
                </w:r>
              </w:p>
            </w:tc>
          </w:sdtContent>
        </w:sdt>
      </w:tr>
      <w:tr w:rsidR="00B574C9" w14:paraId="117223C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D587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FA66C6E40730840B4E26EEED66D9F8B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14:paraId="0FAD967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57D53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D36D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7C47687B7DFCB4790EC251804D33BE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412EF90" w14:textId="77777777" w:rsidR="00B574C9" w:rsidRDefault="00586F2C" w:rsidP="00586F2C">
                <w:r>
                  <w:t xml:space="preserve">University of Victoria </w:t>
                </w:r>
              </w:p>
            </w:tc>
          </w:sdtContent>
        </w:sdt>
      </w:tr>
    </w:tbl>
    <w:p w14:paraId="740506A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E4FC00" w14:textId="77777777" w:rsidTr="00C977DB">
        <w:tc>
          <w:tcPr>
            <w:tcW w:w="0" w:type="auto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FDC7E4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B2B178" w14:textId="77777777" w:rsidTr="00C977DB">
        <w:trPr>
          <w:trHeight w:val="380"/>
        </w:trPr>
        <w:sdt>
          <w:sdtPr>
            <w:alias w:val="Article headword"/>
            <w:tag w:val="articleHeadword"/>
            <w:id w:val="-361440020"/>
            <w:placeholder>
              <w:docPart w:val="9D9DFBA3446D7040B81408DBE7B7FACD"/>
            </w:placeholder>
            <w15:appearance w15:val="hidden"/>
            <w:text/>
          </w:sdtPr>
          <w:sdtEndPr/>
          <w:sdtContent>
            <w:tc>
              <w:tcPr>
                <w:tcW w:w="0" w:type="auto"/>
                <w:tcMar>
                  <w:top w:w="113" w:type="dxa"/>
                  <w:bottom w:w="113" w:type="dxa"/>
                </w:tcMar>
              </w:tcPr>
              <w:p w14:paraId="13A46B3D" w14:textId="285607DA" w:rsidR="003F0D73" w:rsidRPr="00FB589A" w:rsidRDefault="00586F2C" w:rsidP="00586F2C">
                <w:pPr>
                  <w:rPr>
                    <w:b/>
                  </w:rPr>
                </w:pPr>
                <w:r w:rsidRPr="00E35A03">
                  <w:t xml:space="preserve">Hai </w:t>
                </w:r>
                <w:proofErr w:type="spellStart"/>
                <w:r w:rsidRPr="00E35A03">
                  <w:t>Zi</w:t>
                </w:r>
                <w:proofErr w:type="spellEnd"/>
                <w:r w:rsidRPr="00E35A03">
                  <w:t xml:space="preserve"> </w:t>
                </w:r>
                <w:r w:rsidR="009B5DF1" w:rsidRPr="00E35A03">
                  <w:rPr>
                    <w:lang w:val="en-US" w:eastAsia="zh-CN"/>
                  </w:rPr>
                  <w:t>海子</w:t>
                </w:r>
                <w:r w:rsidRPr="00E35A03">
                  <w:rPr>
                    <w:lang w:eastAsia="zh-CN"/>
                  </w:rPr>
                  <w:t>(1964 – 1989)</w:t>
                </w:r>
              </w:p>
            </w:tc>
          </w:sdtContent>
        </w:sdt>
      </w:tr>
      <w:tr w:rsidR="00464699" w14:paraId="199EBF67" w14:textId="77777777" w:rsidTr="00C977DB">
        <w:trPr>
          <w:trHeight w:val="394"/>
        </w:trPr>
        <w:sdt>
          <w:sdtPr>
            <w:alias w:val="Variant headwords"/>
            <w:tag w:val="variantHeadwords"/>
            <w:id w:val="173464402"/>
            <w:placeholder>
              <w:docPart w:val="39423B1060C4BC49B9BEC86D5F6E6C97"/>
            </w:placeholder>
            <w15:appearance w15:val="hidden"/>
          </w:sdtPr>
          <w:sdtEndPr/>
          <w:sdtContent>
            <w:tc>
              <w:tcPr>
                <w:tcW w:w="0" w:type="auto"/>
                <w:tcMar>
                  <w:top w:w="113" w:type="dxa"/>
                  <w:bottom w:w="113" w:type="dxa"/>
                </w:tcMar>
              </w:tcPr>
              <w:p w14:paraId="534F05CF" w14:textId="0C0D5BFE" w:rsidR="00464699" w:rsidRDefault="00586F2C" w:rsidP="00586F2C">
                <w:proofErr w:type="spellStart"/>
                <w:r w:rsidRPr="00E35A03">
                  <w:rPr>
                    <w:lang w:eastAsia="zh-CN"/>
                  </w:rPr>
                  <w:t>Zha</w:t>
                </w:r>
                <w:proofErr w:type="spellEnd"/>
                <w:r w:rsidRPr="00E35A03">
                  <w:rPr>
                    <w:lang w:eastAsia="zh-CN"/>
                  </w:rPr>
                  <w:t xml:space="preserve"> </w:t>
                </w:r>
                <w:proofErr w:type="spellStart"/>
                <w:r w:rsidRPr="00E35A03">
                  <w:rPr>
                    <w:lang w:eastAsia="zh-CN"/>
                  </w:rPr>
                  <w:t>Haisheng</w:t>
                </w:r>
                <w:proofErr w:type="spellEnd"/>
                <w:r w:rsidRPr="00E35A03">
                  <w:rPr>
                    <w:lang w:eastAsia="zh-CN"/>
                  </w:rPr>
                  <w:t xml:space="preserve"> </w:t>
                </w:r>
                <w:r w:rsidR="009B5DF1" w:rsidRPr="00E35A03">
                  <w:rPr>
                    <w:rFonts w:ascii="Times New Roman" w:hAnsi="Times New Roman" w:cs="Times New Roman"/>
                    <w:lang w:eastAsia="zh-CN"/>
                  </w:rPr>
                  <w:t>查海生</w:t>
                </w:r>
              </w:p>
            </w:tc>
          </w:sdtContent>
        </w:sdt>
      </w:tr>
      <w:tr w:rsidR="00E85A05" w14:paraId="0428B584" w14:textId="77777777" w:rsidTr="00C977DB">
        <w:trPr>
          <w:trHeight w:val="3385"/>
        </w:trPr>
        <w:tc>
          <w:tcPr>
            <w:tcW w:w="0" w:type="auto"/>
            <w:tcMar>
              <w:top w:w="113" w:type="dxa"/>
              <w:bottom w:w="113" w:type="dxa"/>
            </w:tcMar>
          </w:tcPr>
          <w:p w14:paraId="733CF24F" w14:textId="3F297DA0" w:rsidR="00B430D8" w:rsidRPr="00C977DB" w:rsidRDefault="00B2538E" w:rsidP="00551D5B">
            <w:r>
              <w:t xml:space="preserve"> Hai </w:t>
            </w:r>
            <w:proofErr w:type="spellStart"/>
            <w:r>
              <w:t>Zi</w:t>
            </w:r>
            <w:proofErr w:type="spellEnd"/>
            <w:r w:rsidR="006A1F40">
              <w:t xml:space="preserve"> </w:t>
            </w:r>
            <w:r w:rsidR="00117F33" w:rsidRPr="00C977DB">
              <w:t xml:space="preserve">was one of the most </w:t>
            </w:r>
            <w:r w:rsidR="009F7BA7" w:rsidRPr="00C977DB">
              <w:t xml:space="preserve">important </w:t>
            </w:r>
            <w:r w:rsidR="00117F33" w:rsidRPr="00C977DB">
              <w:t xml:space="preserve">contemporary </w:t>
            </w:r>
            <w:r w:rsidR="009F7BA7" w:rsidRPr="00C977DB">
              <w:t>poets in Mainland China</w:t>
            </w:r>
            <w:r w:rsidR="006A1F40">
              <w:t xml:space="preserve"> in the 1980s</w:t>
            </w:r>
            <w:r w:rsidR="009F7BA7" w:rsidRPr="00C977DB">
              <w:t>. His</w:t>
            </w:r>
            <w:r w:rsidR="00117F33" w:rsidRPr="00C977DB">
              <w:t xml:space="preserve"> first </w:t>
            </w:r>
            <w:r w:rsidR="00C977DB">
              <w:t>publication,</w:t>
            </w:r>
            <w:r w:rsidR="00C977DB">
              <w:rPr>
                <w:lang w:eastAsia="zh-TW"/>
              </w:rPr>
              <w:t>《</w:t>
            </w:r>
            <w:proofErr w:type="spellStart"/>
            <w:r w:rsidR="009B5DF1" w:rsidRPr="00C977DB">
              <w:t>亚洲铜</w:t>
            </w:r>
            <w:proofErr w:type="spellEnd"/>
            <w:r w:rsidR="009B5DF1" w:rsidRPr="00C977DB">
              <w:t>》</w:t>
            </w:r>
            <w:r w:rsidR="00117F33" w:rsidRPr="00C977DB">
              <w:t>(</w:t>
            </w:r>
            <w:r w:rsidR="00E35A03" w:rsidRPr="00C977DB">
              <w:t>‘</w:t>
            </w:r>
            <w:r w:rsidR="00117F33" w:rsidRPr="00C977DB">
              <w:t>Asian Copper</w:t>
            </w:r>
            <w:r w:rsidR="00E35A03" w:rsidRPr="00C977DB">
              <w:t>’,</w:t>
            </w:r>
            <w:r w:rsidR="00117F33" w:rsidRPr="00C977DB">
              <w:t xml:space="preserve"> 1984) and</w:t>
            </w:r>
            <w:r w:rsidR="00117F33" w:rsidRPr="00C977DB">
              <w:t>《</w:t>
            </w:r>
            <w:proofErr w:type="spellStart"/>
            <w:r w:rsidR="00117F33" w:rsidRPr="00C977DB">
              <w:t>阿尔的太阳</w:t>
            </w:r>
            <w:proofErr w:type="spellEnd"/>
            <w:r w:rsidR="00117F33" w:rsidRPr="00C977DB">
              <w:t>》</w:t>
            </w:r>
            <w:r w:rsidR="00117F33" w:rsidRPr="00C977DB">
              <w:t>(</w:t>
            </w:r>
            <w:r w:rsidR="00E35A03" w:rsidRPr="00C977DB">
              <w:t>‘</w:t>
            </w:r>
            <w:r w:rsidR="009F7BA7" w:rsidRPr="00C977DB">
              <w:t>The Sun of Arles</w:t>
            </w:r>
            <w:r w:rsidR="00E35A03" w:rsidRPr="00C977DB">
              <w:t>’</w:t>
            </w:r>
            <w:r w:rsidR="009F7BA7" w:rsidRPr="00C977DB">
              <w:t>,</w:t>
            </w:r>
            <w:r w:rsidR="00117F33" w:rsidRPr="00C977DB">
              <w:t xml:space="preserve"> </w:t>
            </w:r>
            <w:r w:rsidR="009F7BA7" w:rsidRPr="00C977DB">
              <w:t xml:space="preserve">1984), </w:t>
            </w:r>
            <w:r w:rsidR="00AF6FDC">
              <w:rPr>
                <w:lang w:eastAsia="zh-CN"/>
              </w:rPr>
              <w:t xml:space="preserve">impressed the public with </w:t>
            </w:r>
            <w:r w:rsidR="00117F33" w:rsidRPr="00C977DB">
              <w:t xml:space="preserve">refreshing </w:t>
            </w:r>
            <w:r w:rsidR="00AF6FDC">
              <w:t xml:space="preserve">poetic </w:t>
            </w:r>
            <w:r w:rsidR="009F7BA7" w:rsidRPr="00C977DB">
              <w:t>style</w:t>
            </w:r>
            <w:r w:rsidR="00AF6FDC">
              <w:t xml:space="preserve"> and striking imagery</w:t>
            </w:r>
            <w:r w:rsidR="005A7AB6">
              <w:t xml:space="preserve">. </w:t>
            </w:r>
            <w:r w:rsidR="00AF6FDC">
              <w:t xml:space="preserve">Between 1982 and </w:t>
            </w:r>
            <w:r w:rsidR="00117F33" w:rsidRPr="00C977DB">
              <w:t xml:space="preserve">1989, Hai </w:t>
            </w:r>
            <w:proofErr w:type="spellStart"/>
            <w:r w:rsidR="00117F33" w:rsidRPr="00C977DB">
              <w:t>Zi</w:t>
            </w:r>
            <w:proofErr w:type="spellEnd"/>
            <w:r w:rsidR="00117F33" w:rsidRPr="00C977DB">
              <w:t xml:space="preserve"> produced more than two hundred short poems and seven long poems. His m</w:t>
            </w:r>
            <w:r w:rsidR="00C977DB">
              <w:t>ost famous short poems include:</w:t>
            </w:r>
            <w:r w:rsidR="00C977DB">
              <w:t>《</w:t>
            </w:r>
            <w:proofErr w:type="spellStart"/>
            <w:r w:rsidR="009B5DF1" w:rsidRPr="00C977DB">
              <w:t>面朝大海，</w:t>
            </w:r>
            <w:r w:rsidR="00C977DB">
              <w:t>春暖花开</w:t>
            </w:r>
            <w:proofErr w:type="spellEnd"/>
            <w:r w:rsidR="00C977DB">
              <w:t>》</w:t>
            </w:r>
            <w:r w:rsidR="00E35A03" w:rsidRPr="00C977DB">
              <w:t>(‘</w:t>
            </w:r>
            <w:r w:rsidR="00117F33" w:rsidRPr="00C977DB">
              <w:t>Facing the Sea, with Spring Blossoms</w:t>
            </w:r>
            <w:r w:rsidR="00E35A03" w:rsidRPr="00C977DB">
              <w:t>’</w:t>
            </w:r>
            <w:r w:rsidR="009F7BA7" w:rsidRPr="00C977DB">
              <w:t>, 1989</w:t>
            </w:r>
            <w:r w:rsidR="00117F33" w:rsidRPr="00C977DB">
              <w:t xml:space="preserve">), </w:t>
            </w:r>
            <w:r w:rsidR="00117F33" w:rsidRPr="00C977DB">
              <w:t>《</w:t>
            </w:r>
            <w:proofErr w:type="spellStart"/>
            <w:r w:rsidR="00117F33" w:rsidRPr="00C977DB">
              <w:t>黑夜的献</w:t>
            </w:r>
            <w:r w:rsidR="00C977DB">
              <w:t>诗</w:t>
            </w:r>
            <w:proofErr w:type="spellEnd"/>
            <w:r w:rsidR="00C977DB">
              <w:t>》</w:t>
            </w:r>
            <w:r w:rsidR="00117F33" w:rsidRPr="00C977DB">
              <w:t>(</w:t>
            </w:r>
            <w:r w:rsidR="00E35A03" w:rsidRPr="00C977DB">
              <w:t>‘To the Night’</w:t>
            </w:r>
            <w:r w:rsidR="00C977DB">
              <w:t>), and</w:t>
            </w:r>
            <w:r w:rsidR="00117F33" w:rsidRPr="00C977DB">
              <w:t>《</w:t>
            </w:r>
            <w:proofErr w:type="spellStart"/>
            <w:r w:rsidR="00117F33" w:rsidRPr="00C977DB">
              <w:t>麦地</w:t>
            </w:r>
            <w:proofErr w:type="spellEnd"/>
            <w:r w:rsidR="00C977DB">
              <w:rPr>
                <w:lang w:eastAsia="zh-CN"/>
              </w:rPr>
              <w:t>》</w:t>
            </w:r>
            <w:r w:rsidR="005A7AB6">
              <w:rPr>
                <w:lang w:val="en-US" w:eastAsia="zh-CN"/>
              </w:rPr>
              <w:t>(‘Mai Di’, or ‘Cornfield’)</w:t>
            </w:r>
            <w:r w:rsidR="00C977DB">
              <w:rPr>
                <w:lang w:val="en-US"/>
              </w:rPr>
              <w:t xml:space="preserve">. </w:t>
            </w:r>
            <w:r w:rsidR="005A7AB6">
              <w:t xml:space="preserve">Between 1986 and 1988, Hai </w:t>
            </w:r>
            <w:proofErr w:type="spellStart"/>
            <w:r w:rsidR="005A7AB6">
              <w:t>Zi</w:t>
            </w:r>
            <w:proofErr w:type="spellEnd"/>
            <w:r w:rsidR="00117F33" w:rsidRPr="00C977DB">
              <w:t xml:space="preserve"> </w:t>
            </w:r>
            <w:r w:rsidR="00551D5B">
              <w:t>was working on compiling</w:t>
            </w:r>
            <w:r w:rsidR="00117F33" w:rsidRPr="00C977DB">
              <w:t xml:space="preserve"> </w:t>
            </w:r>
            <w:r w:rsidR="00551D5B">
              <w:t xml:space="preserve">an ambitious poetry collection </w:t>
            </w:r>
            <w:r w:rsidR="00A77EA0" w:rsidRPr="00C977DB">
              <w:t>en</w:t>
            </w:r>
            <w:r w:rsidR="00117F33" w:rsidRPr="00C977DB">
              <w:t xml:space="preserve">titled </w:t>
            </w:r>
            <w:r w:rsidR="00117F33" w:rsidRPr="00C977DB">
              <w:t>《</w:t>
            </w:r>
            <w:proofErr w:type="spellStart"/>
            <w:r w:rsidR="00117F33" w:rsidRPr="00C977DB">
              <w:t>太阳</w:t>
            </w:r>
            <w:proofErr w:type="spellEnd"/>
            <w:r w:rsidR="00AF6FDC">
              <w:t xml:space="preserve"> </w:t>
            </w:r>
            <w:r w:rsidR="00117F33" w:rsidRPr="00C977DB">
              <w:t>·</w:t>
            </w:r>
            <w:r w:rsidR="00AF6FDC">
              <w:rPr>
                <w:lang w:eastAsia="zh-CN"/>
              </w:rPr>
              <w:t xml:space="preserve"> </w:t>
            </w:r>
            <w:proofErr w:type="spellStart"/>
            <w:r w:rsidR="00117F33" w:rsidRPr="00C977DB">
              <w:t>七部书</w:t>
            </w:r>
            <w:proofErr w:type="spellEnd"/>
            <w:proofErr w:type="gramStart"/>
            <w:r w:rsidR="00117F33" w:rsidRPr="00C977DB">
              <w:t>》</w:t>
            </w:r>
            <w:r w:rsidR="00117F33" w:rsidRPr="00C977DB">
              <w:t>(</w:t>
            </w:r>
            <w:proofErr w:type="gramEnd"/>
            <w:r w:rsidR="00117F33" w:rsidRPr="00AF6FDC">
              <w:rPr>
                <w:i/>
              </w:rPr>
              <w:t>The Sun: Seven Books</w:t>
            </w:r>
            <w:r w:rsidR="00117F33" w:rsidRPr="00C977DB">
              <w:t xml:space="preserve">), </w:t>
            </w:r>
            <w:r w:rsidR="00A5402B" w:rsidRPr="00C977DB">
              <w:t xml:space="preserve">whose content is </w:t>
            </w:r>
            <w:r w:rsidR="00117F33" w:rsidRPr="00C977DB">
              <w:t xml:space="preserve">heavily informed by Chinese mythology and ancient philosophy, Indian epic poems </w:t>
            </w:r>
            <w:proofErr w:type="spellStart"/>
            <w:r w:rsidR="00117F33" w:rsidRPr="00B2538E">
              <w:rPr>
                <w:i/>
              </w:rPr>
              <w:t>Mahābhārata</w:t>
            </w:r>
            <w:proofErr w:type="spellEnd"/>
            <w:r w:rsidR="00117F33" w:rsidRPr="00C977DB">
              <w:t xml:space="preserve"> and </w:t>
            </w:r>
            <w:proofErr w:type="spellStart"/>
            <w:r w:rsidR="00117F33" w:rsidRPr="00B2538E">
              <w:rPr>
                <w:i/>
              </w:rPr>
              <w:t>Rāmāyaṇa</w:t>
            </w:r>
            <w:proofErr w:type="spellEnd"/>
            <w:r w:rsidR="00117F33" w:rsidRPr="00C977DB">
              <w:t xml:space="preserve">, and Nietzsche’s </w:t>
            </w:r>
            <w:r w:rsidR="00676D40">
              <w:t>Dionysian philosophy</w:t>
            </w:r>
            <w:r w:rsidR="00551D5B">
              <w:t xml:space="preserve">. The collection includes his seven long </w:t>
            </w:r>
            <w:proofErr w:type="gramStart"/>
            <w:r w:rsidR="00551D5B">
              <w:t>poems:</w:t>
            </w:r>
            <w:r w:rsidR="00117F33" w:rsidRPr="00C977DB">
              <w:t>《</w:t>
            </w:r>
            <w:proofErr w:type="spellStart"/>
            <w:proofErr w:type="gramEnd"/>
            <w:r w:rsidR="00117F33" w:rsidRPr="00C977DB">
              <w:t>但是水、水</w:t>
            </w:r>
            <w:proofErr w:type="spellEnd"/>
            <w:r w:rsidR="00117F33" w:rsidRPr="00C977DB">
              <w:t>》</w:t>
            </w:r>
            <w:r w:rsidR="00117F33" w:rsidRPr="00C977DB">
              <w:t>(</w:t>
            </w:r>
            <w:r w:rsidR="00E35A03" w:rsidRPr="00C977DB">
              <w:t>‘</w:t>
            </w:r>
            <w:r w:rsidR="00117F33" w:rsidRPr="00C977DB">
              <w:t>But Water, Water</w:t>
            </w:r>
            <w:r w:rsidR="00E35A03" w:rsidRPr="00C977DB">
              <w:t>’</w:t>
            </w:r>
            <w:r w:rsidR="00117F33" w:rsidRPr="00C977DB">
              <w:t xml:space="preserve">), </w:t>
            </w:r>
            <w:r w:rsidR="00117F33" w:rsidRPr="00C977DB">
              <w:t>《</w:t>
            </w:r>
            <w:proofErr w:type="spellStart"/>
            <w:r w:rsidR="00117F33" w:rsidRPr="00C977DB">
              <w:t>弥赛亚</w:t>
            </w:r>
            <w:proofErr w:type="spellEnd"/>
            <w:r w:rsidR="00117F33" w:rsidRPr="00C977DB">
              <w:t>》</w:t>
            </w:r>
            <w:r w:rsidR="00117F33" w:rsidRPr="00C977DB">
              <w:t>(</w:t>
            </w:r>
            <w:r w:rsidR="00E35A03" w:rsidRPr="00C977DB">
              <w:t>‘</w:t>
            </w:r>
            <w:r w:rsidR="00117F33" w:rsidRPr="00C977DB">
              <w:t>Messiah</w:t>
            </w:r>
            <w:r w:rsidR="00E35A03" w:rsidRPr="00C977DB">
              <w:t>’</w:t>
            </w:r>
            <w:r w:rsidR="00117F33" w:rsidRPr="00C977DB">
              <w:t xml:space="preserve">), </w:t>
            </w:r>
            <w:r w:rsidR="00117F33" w:rsidRPr="00C977DB">
              <w:t>《</w:t>
            </w:r>
            <w:proofErr w:type="spellStart"/>
            <w:r w:rsidR="00117F33" w:rsidRPr="00C977DB">
              <w:t>土地篇</w:t>
            </w:r>
            <w:proofErr w:type="spellEnd"/>
            <w:r w:rsidR="00117F33" w:rsidRPr="00C977DB">
              <w:t>》</w:t>
            </w:r>
            <w:r w:rsidR="00117F33" w:rsidRPr="00C977DB">
              <w:t>(</w:t>
            </w:r>
            <w:r w:rsidR="00E35A03" w:rsidRPr="00C977DB">
              <w:t>‘</w:t>
            </w:r>
            <w:r w:rsidR="00117F33" w:rsidRPr="00C977DB">
              <w:t>The Earth</w:t>
            </w:r>
            <w:r w:rsidR="00E35A03" w:rsidRPr="00C977DB">
              <w:t>’</w:t>
            </w:r>
            <w:r w:rsidR="00117F33" w:rsidRPr="00C977DB">
              <w:t>),</w:t>
            </w:r>
            <w:r w:rsidR="00117F33" w:rsidRPr="00C977DB">
              <w:t>《</w:t>
            </w:r>
            <w:proofErr w:type="spellStart"/>
            <w:r w:rsidR="00117F33" w:rsidRPr="00C977DB">
              <w:t>太阳</w:t>
            </w:r>
            <w:proofErr w:type="spellEnd"/>
            <w:r w:rsidR="00C977DB">
              <w:t>》</w:t>
            </w:r>
            <w:r w:rsidR="00117F33" w:rsidRPr="00C977DB">
              <w:t>(</w:t>
            </w:r>
            <w:r w:rsidR="00E35A03" w:rsidRPr="00C977DB">
              <w:t>‘</w:t>
            </w:r>
            <w:r w:rsidR="00117F33" w:rsidRPr="00C977DB">
              <w:t>The Sun</w:t>
            </w:r>
            <w:r w:rsidR="00E35A03" w:rsidRPr="00C977DB">
              <w:t>’</w:t>
            </w:r>
            <w:r w:rsidR="00117F33" w:rsidRPr="00C977DB">
              <w:t xml:space="preserve">), </w:t>
            </w:r>
            <w:r w:rsidR="00117F33" w:rsidRPr="00C977DB">
              <w:t>《</w:t>
            </w:r>
            <w:proofErr w:type="spellStart"/>
            <w:r w:rsidR="00117F33" w:rsidRPr="00C977DB">
              <w:t>断头篇</w:t>
            </w:r>
            <w:proofErr w:type="spellEnd"/>
            <w:r w:rsidR="00C977DB">
              <w:t>》</w:t>
            </w:r>
            <w:r w:rsidR="00117F33" w:rsidRPr="00C977DB">
              <w:t xml:space="preserve">, </w:t>
            </w:r>
            <w:r w:rsidR="00117F33" w:rsidRPr="00C977DB">
              <w:t>《弑》</w:t>
            </w:r>
            <w:r w:rsidR="00117F33" w:rsidRPr="00C977DB">
              <w:t>,</w:t>
            </w:r>
            <w:r>
              <w:t xml:space="preserve"> and</w:t>
            </w:r>
            <w:r w:rsidR="00117F33" w:rsidRPr="00C977DB">
              <w:t>《</w:t>
            </w:r>
            <w:proofErr w:type="spellStart"/>
            <w:r w:rsidR="00117F33" w:rsidRPr="00C977DB">
              <w:t>你是父亲的好女儿</w:t>
            </w:r>
            <w:proofErr w:type="spellEnd"/>
            <w:r w:rsidR="00C977DB">
              <w:t>》</w:t>
            </w:r>
            <w:r w:rsidR="00117F33" w:rsidRPr="00C977DB">
              <w:t>.</w:t>
            </w:r>
            <w:r>
              <w:t xml:space="preserve"> He </w:t>
            </w:r>
            <w:r w:rsidR="00A5402B" w:rsidRPr="00C977DB">
              <w:t>committed suicide on March 26, 1989</w:t>
            </w:r>
            <w:r>
              <w:t xml:space="preserve">, before he could finish </w:t>
            </w:r>
            <w:r w:rsidRPr="00C977DB">
              <w:t>《</w:t>
            </w:r>
            <w:proofErr w:type="spellStart"/>
            <w:r w:rsidRPr="00C977DB">
              <w:t>太阳</w:t>
            </w:r>
            <w:proofErr w:type="spellEnd"/>
            <w:r>
              <w:t xml:space="preserve"> </w:t>
            </w:r>
            <w:r w:rsidRPr="00C977DB">
              <w:t>·</w:t>
            </w:r>
            <w:r>
              <w:rPr>
                <w:lang w:eastAsia="zh-CN"/>
              </w:rPr>
              <w:t xml:space="preserve"> </w:t>
            </w:r>
            <w:proofErr w:type="spellStart"/>
            <w:r w:rsidRPr="00C977DB">
              <w:t>七部书</w:t>
            </w:r>
            <w:proofErr w:type="spellEnd"/>
            <w:proofErr w:type="gramStart"/>
            <w:r w:rsidRPr="00C977DB">
              <w:t>》</w:t>
            </w:r>
            <w:r>
              <w:rPr>
                <w:lang w:val="en-US"/>
              </w:rPr>
              <w:t>(</w:t>
            </w:r>
            <w:proofErr w:type="gramEnd"/>
            <w:r w:rsidRPr="00AF6FDC">
              <w:rPr>
                <w:i/>
              </w:rPr>
              <w:t>The Sun: Seven Books</w:t>
            </w:r>
            <w:r w:rsidRPr="00B2538E">
              <w:t>)</w:t>
            </w:r>
            <w:r>
              <w:t xml:space="preserve">. </w:t>
            </w:r>
          </w:p>
        </w:tc>
      </w:tr>
      <w:tr w:rsidR="003F0D73" w14:paraId="30A0BA3C" w14:textId="77777777" w:rsidTr="00C977DB">
        <w:sdt>
          <w:sdtPr>
            <w:alias w:val="Article text"/>
            <w:tag w:val="articleText"/>
            <w:id w:val="634067588"/>
            <w:placeholder>
              <w:docPart w:val="4B310BA5DA5C9C4E83985E7B19DD9F6A"/>
            </w:placeholder>
            <w15:appearance w15:val="hidden"/>
          </w:sdtPr>
          <w:sdtEndPr/>
          <w:sdtContent>
            <w:tc>
              <w:tcPr>
                <w:tcW w:w="0" w:type="auto"/>
                <w:tcMar>
                  <w:top w:w="113" w:type="dxa"/>
                  <w:bottom w:w="113" w:type="dxa"/>
                </w:tcMar>
              </w:tcPr>
              <w:p w14:paraId="42837F54" w14:textId="3B7125DB" w:rsidR="00B430D8" w:rsidRDefault="006A1F40" w:rsidP="006709D0">
                <w:pPr>
                  <w:rPr>
                    <w:lang w:eastAsia="zh-CN"/>
                  </w:rPr>
                </w:pPr>
                <w:r>
                  <w:t xml:space="preserve">Hai </w:t>
                </w:r>
                <w:proofErr w:type="spellStart"/>
                <w:r>
                  <w:t>Zi</w:t>
                </w:r>
                <w:proofErr w:type="spellEnd"/>
                <w:r>
                  <w:t xml:space="preserve"> </w:t>
                </w:r>
                <w:r w:rsidR="00CF3E2D">
                  <w:rPr>
                    <w:lang w:eastAsia="zh-CN"/>
                  </w:rPr>
                  <w:t xml:space="preserve">was </w:t>
                </w:r>
                <w:r w:rsidR="00207499">
                  <w:rPr>
                    <w:lang w:eastAsia="zh-CN"/>
                  </w:rPr>
                  <w:t xml:space="preserve">one of the most famous </w:t>
                </w:r>
                <w:r w:rsidR="00CF3E2D">
                  <w:rPr>
                    <w:lang w:eastAsia="zh-CN"/>
                  </w:rPr>
                  <w:t>contemporary poets in Mainland China</w:t>
                </w:r>
                <w:r>
                  <w:rPr>
                    <w:lang w:eastAsia="zh-CN"/>
                  </w:rPr>
                  <w:t xml:space="preserve"> in the 1980s</w:t>
                </w:r>
                <w:r w:rsidR="00207499">
                  <w:rPr>
                    <w:lang w:eastAsia="zh-CN"/>
                  </w:rPr>
                  <w:t>. His first publication,</w:t>
                </w:r>
                <w:r w:rsidR="00207499" w:rsidRPr="00887828">
                  <w:rPr>
                    <w:rFonts w:hint="eastAsia"/>
                    <w:lang w:eastAsia="zh-CN"/>
                  </w:rPr>
                  <w:t>《亚洲铜》</w:t>
                </w:r>
                <w:r w:rsidR="00207499" w:rsidRPr="00887828">
                  <w:rPr>
                    <w:lang w:eastAsia="zh-CN"/>
                  </w:rPr>
                  <w:t>(</w:t>
                </w:r>
                <w:r w:rsidR="00AF6FDC">
                  <w:rPr>
                    <w:lang w:eastAsia="zh-CN"/>
                  </w:rPr>
                  <w:t>‘</w:t>
                </w:r>
                <w:r w:rsidR="00207499" w:rsidRPr="00887828">
                  <w:rPr>
                    <w:lang w:eastAsia="zh-CN"/>
                  </w:rPr>
                  <w:t>Asian Copper</w:t>
                </w:r>
                <w:r w:rsidR="00AF6FDC">
                  <w:rPr>
                    <w:lang w:eastAsia="zh-CN"/>
                  </w:rPr>
                  <w:t>’</w:t>
                </w:r>
                <w:r w:rsidR="00207499" w:rsidRPr="00887828">
                  <w:rPr>
                    <w:lang w:eastAsia="zh-CN"/>
                  </w:rPr>
                  <w:t>, 1984) and</w:t>
                </w:r>
                <w:r w:rsidR="00207499" w:rsidRPr="00887828">
                  <w:rPr>
                    <w:rFonts w:hint="eastAsia"/>
                    <w:lang w:eastAsia="zh-CN"/>
                  </w:rPr>
                  <w:t>《阿尔的太阳》</w:t>
                </w:r>
                <w:r w:rsidR="00207499">
                  <w:rPr>
                    <w:rFonts w:hint="eastAsia"/>
                    <w:lang w:eastAsia="zh-CN"/>
                  </w:rPr>
                  <w:t>(</w:t>
                </w:r>
                <w:r w:rsidR="00AF6FDC">
                  <w:rPr>
                    <w:lang w:eastAsia="zh-CN"/>
                  </w:rPr>
                  <w:t>‘</w:t>
                </w:r>
                <w:r w:rsidR="00207499" w:rsidRPr="00CA7370">
                  <w:rPr>
                    <w:rFonts w:hint="eastAsia"/>
                    <w:lang w:eastAsia="zh-CN"/>
                  </w:rPr>
                  <w:t>The Sun of Arles</w:t>
                </w:r>
                <w:r w:rsidR="00AF6FDC">
                  <w:rPr>
                    <w:lang w:eastAsia="zh-CN"/>
                  </w:rPr>
                  <w:t>‘</w:t>
                </w:r>
                <w:r w:rsidR="00207499" w:rsidRPr="00CA7370">
                  <w:rPr>
                    <w:lang w:eastAsia="zh-CN"/>
                  </w:rPr>
                  <w:t xml:space="preserve">, </w:t>
                </w:r>
                <w:r w:rsidR="00CF3E2D" w:rsidRPr="00CA7370">
                  <w:rPr>
                    <w:lang w:eastAsia="zh-CN"/>
                  </w:rPr>
                  <w:t>1984</w:t>
                </w:r>
                <w:r w:rsidR="00CF3E2D">
                  <w:rPr>
                    <w:lang w:eastAsia="zh-CN"/>
                  </w:rPr>
                  <w:t xml:space="preserve">), impressed the </w:t>
                </w:r>
                <w:r w:rsidR="00CF3E2D">
                  <w:rPr>
                    <w:rFonts w:hint="eastAsia"/>
                    <w:lang w:eastAsia="zh-CN"/>
                  </w:rPr>
                  <w:t xml:space="preserve">public with </w:t>
                </w:r>
                <w:r w:rsidR="00C82079">
                  <w:rPr>
                    <w:rFonts w:hint="eastAsia"/>
                    <w:lang w:eastAsia="zh-CN"/>
                  </w:rPr>
                  <w:t xml:space="preserve">refreshing </w:t>
                </w:r>
                <w:r w:rsidR="00207499">
                  <w:rPr>
                    <w:lang w:eastAsia="zh-CN"/>
                  </w:rPr>
                  <w:t>poetic</w:t>
                </w:r>
                <w:r w:rsidR="00C82079">
                  <w:rPr>
                    <w:rFonts w:hint="eastAsia"/>
                    <w:lang w:eastAsia="zh-CN"/>
                  </w:rPr>
                  <w:t xml:space="preserve"> style</w:t>
                </w:r>
                <w:r w:rsidR="00676D40">
                  <w:rPr>
                    <w:lang w:eastAsia="zh-CN"/>
                  </w:rPr>
                  <w:t xml:space="preserve"> and striking imagery</w:t>
                </w:r>
                <w:r w:rsidR="009F7BA7">
                  <w:rPr>
                    <w:lang w:eastAsia="zh-CN"/>
                  </w:rPr>
                  <w:t>.</w:t>
                </w:r>
                <w:r w:rsidR="00C82079">
                  <w:rPr>
                    <w:rFonts w:hint="eastAsia"/>
                    <w:lang w:eastAsia="zh-CN"/>
                  </w:rPr>
                  <w:t xml:space="preserve"> </w:t>
                </w:r>
                <w:r w:rsidR="00676D40">
                  <w:rPr>
                    <w:lang w:eastAsia="zh-CN"/>
                  </w:rPr>
                  <w:t xml:space="preserve">Between 1982 and </w:t>
                </w:r>
                <w:r w:rsidR="00207499">
                  <w:rPr>
                    <w:lang w:eastAsia="zh-CN"/>
                  </w:rPr>
                  <w:t xml:space="preserve">1989, Hai </w:t>
                </w:r>
                <w:proofErr w:type="spellStart"/>
                <w:r w:rsidR="00207499">
                  <w:rPr>
                    <w:lang w:eastAsia="zh-CN"/>
                  </w:rPr>
                  <w:t>Zi</w:t>
                </w:r>
                <w:proofErr w:type="spellEnd"/>
                <w:r w:rsidR="00207499">
                  <w:rPr>
                    <w:lang w:eastAsia="zh-CN"/>
                  </w:rPr>
                  <w:t xml:space="preserve"> </w:t>
                </w:r>
                <w:r w:rsidR="00A001C3">
                  <w:rPr>
                    <w:lang w:eastAsia="zh-CN"/>
                  </w:rPr>
                  <w:t xml:space="preserve">produced more than two hundred short poems and seven long poems. </w:t>
                </w:r>
                <w:r w:rsidR="00207499">
                  <w:rPr>
                    <w:lang w:eastAsia="zh-CN"/>
                  </w:rPr>
                  <w:t xml:space="preserve">His most famous </w:t>
                </w:r>
                <w:r w:rsidR="00A001C3">
                  <w:rPr>
                    <w:lang w:eastAsia="zh-CN"/>
                  </w:rPr>
                  <w:t xml:space="preserve">short </w:t>
                </w:r>
                <w:r w:rsidR="00207499">
                  <w:rPr>
                    <w:lang w:eastAsia="zh-CN"/>
                  </w:rPr>
                  <w:t xml:space="preserve">poems include: </w:t>
                </w:r>
                <w:r w:rsidR="00207499">
                  <w:rPr>
                    <w:lang w:eastAsia="zh-CN"/>
                  </w:rPr>
                  <w:t>《面朝大海，</w:t>
                </w:r>
                <w:r w:rsidR="00207499">
                  <w:rPr>
                    <w:rFonts w:hint="eastAsia"/>
                    <w:lang w:eastAsia="zh-CN"/>
                  </w:rPr>
                  <w:t>春暖花开</w:t>
                </w:r>
                <w:r w:rsidR="00676D40">
                  <w:rPr>
                    <w:lang w:eastAsia="zh-CN"/>
                  </w:rPr>
                  <w:t>》</w:t>
                </w:r>
                <w:r w:rsidR="00AF6FDC">
                  <w:rPr>
                    <w:lang w:eastAsia="zh-CN"/>
                  </w:rPr>
                  <w:t>(’</w:t>
                </w:r>
                <w:r w:rsidR="00207499" w:rsidRPr="00E06F82">
                  <w:rPr>
                    <w:lang w:eastAsia="zh-CN"/>
                  </w:rPr>
                  <w:t>Facing the Sea, with Spring Blossoms</w:t>
                </w:r>
                <w:r w:rsidR="00AF6FDC">
                  <w:rPr>
                    <w:lang w:eastAsia="zh-CN"/>
                  </w:rPr>
                  <w:t>‘</w:t>
                </w:r>
                <w:r w:rsidR="00A77EA0">
                  <w:rPr>
                    <w:lang w:eastAsia="zh-CN"/>
                  </w:rPr>
                  <w:t>, 1989</w:t>
                </w:r>
                <w:r w:rsidR="00207499">
                  <w:rPr>
                    <w:rFonts w:hint="eastAsia"/>
                    <w:lang w:eastAsia="zh-CN"/>
                  </w:rPr>
                  <w:t>)</w:t>
                </w:r>
                <w:r w:rsidR="00207499">
                  <w:rPr>
                    <w:lang w:eastAsia="zh-CN"/>
                  </w:rPr>
                  <w:t xml:space="preserve">, </w:t>
                </w:r>
                <w:r w:rsidR="00207499">
                  <w:rPr>
                    <w:lang w:eastAsia="zh-CN"/>
                  </w:rPr>
                  <w:t>《</w:t>
                </w:r>
                <w:r w:rsidR="00207499">
                  <w:rPr>
                    <w:rFonts w:hint="eastAsia"/>
                    <w:lang w:eastAsia="zh-CN"/>
                  </w:rPr>
                  <w:t>黑夜的</w:t>
                </w:r>
                <w:r w:rsidR="00207499">
                  <w:rPr>
                    <w:lang w:eastAsia="zh-CN"/>
                  </w:rPr>
                  <w:t>献</w:t>
                </w:r>
                <w:r w:rsidR="00207499">
                  <w:rPr>
                    <w:rFonts w:hint="eastAsia"/>
                    <w:lang w:eastAsia="zh-CN"/>
                  </w:rPr>
                  <w:t>诗》</w:t>
                </w:r>
                <w:r w:rsidR="00207499">
                  <w:rPr>
                    <w:rFonts w:hint="eastAsia"/>
                    <w:lang w:eastAsia="zh-CN"/>
                  </w:rPr>
                  <w:t>(</w:t>
                </w:r>
                <w:r w:rsidR="00AF6FDC">
                  <w:rPr>
                    <w:lang w:eastAsia="zh-CN"/>
                  </w:rPr>
                  <w:t>’To the Night‘</w:t>
                </w:r>
                <w:r w:rsidR="00207499">
                  <w:rPr>
                    <w:lang w:eastAsia="zh-CN"/>
                  </w:rPr>
                  <w:t xml:space="preserve">), and </w:t>
                </w:r>
                <w:r w:rsidR="00207499">
                  <w:rPr>
                    <w:lang w:eastAsia="zh-CN"/>
                  </w:rPr>
                  <w:t>《麦</w:t>
                </w:r>
                <w:r w:rsidR="00207499">
                  <w:rPr>
                    <w:rFonts w:hint="eastAsia"/>
                    <w:lang w:eastAsia="zh-CN"/>
                  </w:rPr>
                  <w:t>地</w:t>
                </w:r>
                <w:r w:rsidR="00676D40">
                  <w:rPr>
                    <w:lang w:eastAsia="zh-CN"/>
                  </w:rPr>
                  <w:t>》</w:t>
                </w:r>
                <w:r w:rsidR="00676D40">
                  <w:rPr>
                    <w:lang w:eastAsia="zh-CN"/>
                  </w:rPr>
                  <w:t>(‘Mai Di’, or ‘Cornfield’)</w:t>
                </w:r>
                <w:r w:rsidR="009E6D29">
                  <w:rPr>
                    <w:lang w:eastAsia="zh-CN"/>
                  </w:rPr>
                  <w:t xml:space="preserve">. </w:t>
                </w:r>
                <w:r w:rsidR="00676D40">
                  <w:rPr>
                    <w:lang w:eastAsia="zh-CN"/>
                  </w:rPr>
                  <w:t xml:space="preserve">Between 1986 </w:t>
                </w:r>
                <w:r w:rsidR="00676D40">
                  <w:rPr>
                    <w:lang w:val="en-US" w:eastAsia="zh-CN"/>
                  </w:rPr>
                  <w:t xml:space="preserve">and </w:t>
                </w:r>
                <w:r w:rsidR="009F7969">
                  <w:rPr>
                    <w:lang w:eastAsia="zh-CN"/>
                  </w:rPr>
                  <w:t xml:space="preserve">1988, he </w:t>
                </w:r>
                <w:r w:rsidR="00551D5B">
                  <w:rPr>
                    <w:lang w:eastAsia="zh-CN"/>
                  </w:rPr>
                  <w:t>was working on compiling</w:t>
                </w:r>
                <w:r w:rsidR="002A05ED">
                  <w:rPr>
                    <w:lang w:eastAsia="zh-CN"/>
                  </w:rPr>
                  <w:t xml:space="preserve"> </w:t>
                </w:r>
                <w:r w:rsidR="00551D5B">
                  <w:rPr>
                    <w:lang w:eastAsia="zh-CN"/>
                  </w:rPr>
                  <w:t xml:space="preserve">an ambitious poetry collection </w:t>
                </w:r>
                <w:r w:rsidR="00A77EA0">
                  <w:rPr>
                    <w:lang w:eastAsia="zh-CN"/>
                  </w:rPr>
                  <w:t>en</w:t>
                </w:r>
                <w:r w:rsidR="00A001C3">
                  <w:rPr>
                    <w:lang w:eastAsia="zh-CN"/>
                  </w:rPr>
                  <w:t xml:space="preserve">titled </w:t>
                </w:r>
                <w:r w:rsidR="00A001C3">
                  <w:rPr>
                    <w:lang w:eastAsia="zh-CN"/>
                  </w:rPr>
                  <w:t>《</w:t>
                </w:r>
                <w:r w:rsidR="00670900" w:rsidRPr="00670900">
                  <w:rPr>
                    <w:rFonts w:hint="eastAsia"/>
                    <w:lang w:eastAsia="zh-CN"/>
                  </w:rPr>
                  <w:t>太阳</w:t>
                </w:r>
                <w:r w:rsidR="00AF6FDC">
                  <w:rPr>
                    <w:lang w:eastAsia="zh-CN"/>
                  </w:rPr>
                  <w:t xml:space="preserve"> </w:t>
                </w:r>
                <w:r w:rsidR="00AF6FDC" w:rsidRPr="00C977DB">
                  <w:t>·</w:t>
                </w:r>
                <w:r w:rsidR="00AF6FDC">
                  <w:rPr>
                    <w:lang w:eastAsia="zh-CN"/>
                  </w:rPr>
                  <w:t xml:space="preserve"> </w:t>
                </w:r>
                <w:r w:rsidR="00670900" w:rsidRPr="00670900">
                  <w:rPr>
                    <w:rFonts w:hint="eastAsia"/>
                    <w:lang w:eastAsia="zh-CN"/>
                  </w:rPr>
                  <w:t>七部书</w:t>
                </w:r>
                <w:r w:rsidR="00A001C3">
                  <w:rPr>
                    <w:lang w:eastAsia="zh-CN"/>
                  </w:rPr>
                  <w:t>》</w:t>
                </w:r>
                <w:r w:rsidR="00A001C3">
                  <w:rPr>
                    <w:lang w:eastAsia="zh-CN"/>
                  </w:rPr>
                  <w:t>(</w:t>
                </w:r>
                <w:r w:rsidR="002A05ED" w:rsidRPr="002A05ED">
                  <w:rPr>
                    <w:i/>
                    <w:lang w:eastAsia="zh-CN"/>
                  </w:rPr>
                  <w:t xml:space="preserve">The </w:t>
                </w:r>
                <w:r w:rsidR="00A001C3" w:rsidRPr="002A05ED">
                  <w:rPr>
                    <w:i/>
                    <w:lang w:eastAsia="zh-CN"/>
                  </w:rPr>
                  <w:t>Sun</w:t>
                </w:r>
                <w:r w:rsidR="00670900" w:rsidRPr="00670900">
                  <w:rPr>
                    <w:i/>
                    <w:lang w:eastAsia="zh-CN"/>
                  </w:rPr>
                  <w:t>: Seven Books</w:t>
                </w:r>
                <w:r w:rsidR="00A001C3">
                  <w:rPr>
                    <w:lang w:eastAsia="zh-CN"/>
                  </w:rPr>
                  <w:t xml:space="preserve">), </w:t>
                </w:r>
                <w:r w:rsidR="00A5402B">
                  <w:rPr>
                    <w:lang w:eastAsia="zh-CN"/>
                  </w:rPr>
                  <w:t>whose content is</w:t>
                </w:r>
                <w:r w:rsidR="002A05ED">
                  <w:rPr>
                    <w:lang w:eastAsia="zh-CN"/>
                  </w:rPr>
                  <w:t xml:space="preserve"> </w:t>
                </w:r>
                <w:r w:rsidR="00670900">
                  <w:rPr>
                    <w:lang w:eastAsia="zh-CN"/>
                  </w:rPr>
                  <w:t xml:space="preserve">heavily informed by Chinese mythology </w:t>
                </w:r>
                <w:r w:rsidR="00670900">
                  <w:rPr>
                    <w:rFonts w:hint="eastAsia"/>
                    <w:lang w:eastAsia="zh-CN"/>
                  </w:rPr>
                  <w:t>and ancient philosophy</w:t>
                </w:r>
                <w:r w:rsidR="00670900">
                  <w:rPr>
                    <w:lang w:eastAsia="zh-CN"/>
                  </w:rPr>
                  <w:t xml:space="preserve">, Indian epic poems </w:t>
                </w:r>
                <w:proofErr w:type="spellStart"/>
                <w:r w:rsidR="00670900" w:rsidRPr="00670900">
                  <w:rPr>
                    <w:i/>
                    <w:lang w:eastAsia="zh-CN"/>
                  </w:rPr>
                  <w:t>Mahābhārata</w:t>
                </w:r>
                <w:proofErr w:type="spellEnd"/>
                <w:r w:rsidR="00670900">
                  <w:rPr>
                    <w:lang w:eastAsia="zh-CN"/>
                  </w:rPr>
                  <w:t xml:space="preserve"> and </w:t>
                </w:r>
                <w:proofErr w:type="spellStart"/>
                <w:r w:rsidR="00670900" w:rsidRPr="00670900">
                  <w:rPr>
                    <w:i/>
                    <w:lang w:eastAsia="zh-CN"/>
                  </w:rPr>
                  <w:t>Rāmāyaṇa</w:t>
                </w:r>
                <w:proofErr w:type="spellEnd"/>
                <w:r w:rsidR="00670900">
                  <w:rPr>
                    <w:lang w:eastAsia="zh-CN"/>
                  </w:rPr>
                  <w:t>, and Nietzsche’</w:t>
                </w:r>
                <w:r w:rsidR="00670900">
                  <w:rPr>
                    <w:rFonts w:hint="eastAsia"/>
                    <w:lang w:eastAsia="zh-CN"/>
                  </w:rPr>
                  <w:t>s</w:t>
                </w:r>
                <w:r w:rsidR="00670900">
                  <w:rPr>
                    <w:lang w:eastAsia="zh-CN"/>
                  </w:rPr>
                  <w:t xml:space="preserve"> </w:t>
                </w:r>
                <w:r w:rsidR="00676D40">
                  <w:rPr>
                    <w:lang w:eastAsia="zh-CN"/>
                  </w:rPr>
                  <w:t xml:space="preserve">Dionysian philosophy. </w:t>
                </w:r>
                <w:r w:rsidR="00670900">
                  <w:rPr>
                    <w:lang w:eastAsia="zh-CN"/>
                  </w:rPr>
                  <w:t xml:space="preserve"> </w:t>
                </w:r>
              </w:p>
              <w:p w14:paraId="306EB86F" w14:textId="77777777" w:rsidR="00E55F52" w:rsidRDefault="00E55F52" w:rsidP="006709D0">
                <w:pPr>
                  <w:rPr>
                    <w:lang w:eastAsia="zh-CN"/>
                  </w:rPr>
                </w:pPr>
              </w:p>
              <w:p w14:paraId="68CC957C" w14:textId="01A2AF34" w:rsidR="00117F33" w:rsidRDefault="00E55F52" w:rsidP="006709D0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 xml:space="preserve">Hai </w:t>
                </w:r>
                <w:proofErr w:type="spellStart"/>
                <w:r>
                  <w:rPr>
                    <w:lang w:eastAsia="zh-CN"/>
                  </w:rPr>
                  <w:t>Zi</w:t>
                </w:r>
                <w:proofErr w:type="spellEnd"/>
                <w:r>
                  <w:rPr>
                    <w:lang w:eastAsia="zh-CN"/>
                  </w:rPr>
                  <w:t xml:space="preserve"> was born to a peasant family in </w:t>
                </w:r>
                <w:proofErr w:type="spellStart"/>
                <w:r>
                  <w:rPr>
                    <w:lang w:eastAsia="zh-CN"/>
                  </w:rPr>
                  <w:t>Anqing</w:t>
                </w:r>
                <w:proofErr w:type="spellEnd"/>
                <w:r>
                  <w:rPr>
                    <w:lang w:eastAsia="zh-CN"/>
                  </w:rPr>
                  <w:t xml:space="preserve">, Anhui Province, in 1964, two years before </w:t>
                </w:r>
                <w:r>
                  <w:rPr>
                    <w:rFonts w:hint="eastAsia"/>
                    <w:lang w:eastAsia="zh-CN"/>
                  </w:rPr>
                  <w:t xml:space="preserve">the </w:t>
                </w:r>
                <w:r>
                  <w:rPr>
                    <w:lang w:eastAsia="zh-CN"/>
                  </w:rPr>
                  <w:t>Cultural Revolution (1966-1976). He spent his childhood in a r</w:t>
                </w:r>
                <w:r w:rsidR="00BB3A52">
                  <w:rPr>
                    <w:lang w:eastAsia="zh-CN"/>
                  </w:rPr>
                  <w:t xml:space="preserve">ural village in </w:t>
                </w:r>
                <w:proofErr w:type="spellStart"/>
                <w:r w:rsidR="00BB3A52">
                  <w:rPr>
                    <w:lang w:eastAsia="zh-CN"/>
                  </w:rPr>
                  <w:t>Huaining</w:t>
                </w:r>
                <w:proofErr w:type="spellEnd"/>
                <w:r w:rsidR="00BB3A52">
                  <w:rPr>
                    <w:lang w:eastAsia="zh-CN"/>
                  </w:rPr>
                  <w:t xml:space="preserve"> County, </w:t>
                </w:r>
                <w:proofErr w:type="spellStart"/>
                <w:r>
                  <w:rPr>
                    <w:lang w:eastAsia="zh-CN"/>
                  </w:rPr>
                  <w:t>Anqing</w:t>
                </w:r>
                <w:proofErr w:type="spellEnd"/>
                <w:r>
                  <w:rPr>
                    <w:lang w:eastAsia="zh-CN"/>
                  </w:rPr>
                  <w:t xml:space="preserve">. </w:t>
                </w:r>
                <w:r w:rsidR="00C82079">
                  <w:rPr>
                    <w:lang w:eastAsia="zh-CN"/>
                  </w:rPr>
                  <w:t xml:space="preserve">In </w:t>
                </w:r>
                <w:r w:rsidR="00C82079">
                  <w:rPr>
                    <w:rFonts w:hint="eastAsia"/>
                    <w:lang w:eastAsia="zh-CN"/>
                  </w:rPr>
                  <w:t xml:space="preserve">1979, </w:t>
                </w:r>
                <w:r w:rsidR="00C82079">
                  <w:rPr>
                    <w:lang w:eastAsia="zh-CN"/>
                  </w:rPr>
                  <w:t>a</w:t>
                </w:r>
                <w:r>
                  <w:rPr>
                    <w:lang w:eastAsia="zh-CN"/>
                  </w:rPr>
                  <w:t xml:space="preserve">t the age of 15, he was </w:t>
                </w:r>
                <w:r w:rsidR="00676D40">
                  <w:rPr>
                    <w:lang w:eastAsia="zh-CN"/>
                  </w:rPr>
                  <w:t xml:space="preserve">accepted by </w:t>
                </w:r>
                <w:r w:rsidR="006A1F40">
                  <w:rPr>
                    <w:lang w:eastAsia="zh-CN"/>
                  </w:rPr>
                  <w:t>the prestigious Law S</w:t>
                </w:r>
                <w:r>
                  <w:rPr>
                    <w:lang w:eastAsia="zh-CN"/>
                  </w:rPr>
                  <w:t>chool at</w:t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 w:rsidR="00676D40">
                  <w:rPr>
                    <w:lang w:eastAsia="zh-CN"/>
                  </w:rPr>
                  <w:t xml:space="preserve">Peking University. He started to write poems </w:t>
                </w:r>
                <w:r w:rsidR="00C16BEE">
                  <w:rPr>
                    <w:lang w:eastAsia="zh-CN"/>
                  </w:rPr>
                  <w:t>while studying at the university,</w:t>
                </w:r>
                <w:r w:rsidR="00676D40">
                  <w:rPr>
                    <w:lang w:eastAsia="zh-CN"/>
                  </w:rPr>
                  <w:t xml:space="preserve"> </w:t>
                </w:r>
                <w:r w:rsidR="00C16BEE">
                  <w:rPr>
                    <w:lang w:eastAsia="zh-CN"/>
                  </w:rPr>
                  <w:t xml:space="preserve">and he continued poetry writing after graduation. In 1983, he began to teach </w:t>
                </w:r>
                <w:r>
                  <w:rPr>
                    <w:lang w:eastAsia="zh-CN"/>
                  </w:rPr>
                  <w:t xml:space="preserve">philosophy </w:t>
                </w:r>
                <w:r w:rsidR="00BB3A52">
                  <w:rPr>
                    <w:lang w:eastAsia="zh-CN"/>
                  </w:rPr>
                  <w:t xml:space="preserve">and aesthetics </w:t>
                </w:r>
                <w:r>
                  <w:rPr>
                    <w:lang w:eastAsia="zh-CN"/>
                  </w:rPr>
                  <w:t>at the China University of Political Science and Law</w:t>
                </w:r>
                <w:r w:rsidR="00C16BEE">
                  <w:rPr>
                    <w:lang w:eastAsia="zh-CN"/>
                  </w:rPr>
                  <w:t xml:space="preserve">. </w:t>
                </w:r>
                <w:r>
                  <w:rPr>
                    <w:lang w:eastAsia="zh-CN"/>
                  </w:rPr>
                  <w:t xml:space="preserve">Besides teaching, Hai </w:t>
                </w:r>
                <w:proofErr w:type="spellStart"/>
                <w:r>
                  <w:rPr>
                    <w:lang w:eastAsia="zh-CN"/>
                  </w:rPr>
                  <w:t>Zi</w:t>
                </w:r>
                <w:proofErr w:type="spellEnd"/>
                <w:r>
                  <w:rPr>
                    <w:lang w:eastAsia="zh-CN"/>
                  </w:rPr>
                  <w:t xml:space="preserve"> isolated himself from</w:t>
                </w:r>
                <w:r w:rsidR="00BB3A52">
                  <w:rPr>
                    <w:lang w:eastAsia="zh-CN"/>
                  </w:rPr>
                  <w:t xml:space="preserve"> social life</w:t>
                </w:r>
                <w:r>
                  <w:rPr>
                    <w:lang w:eastAsia="zh-CN"/>
                  </w:rPr>
                  <w:t xml:space="preserve">, </w:t>
                </w:r>
                <w:r w:rsidR="00C82079">
                  <w:rPr>
                    <w:lang w:eastAsia="zh-CN"/>
                  </w:rPr>
                  <w:t xml:space="preserve">concentrating on </w:t>
                </w:r>
                <w:r>
                  <w:rPr>
                    <w:lang w:eastAsia="zh-CN"/>
                  </w:rPr>
                  <w:t>reading and writing</w:t>
                </w:r>
                <w:r w:rsidR="00C16BEE">
                  <w:rPr>
                    <w:lang w:eastAsia="zh-CN"/>
                  </w:rPr>
                  <w:t xml:space="preserve"> poems feverishly. Between 1982 and </w:t>
                </w:r>
                <w:r>
                  <w:rPr>
                    <w:lang w:eastAsia="zh-CN"/>
                  </w:rPr>
                  <w:t xml:space="preserve">1989, Hai </w:t>
                </w:r>
                <w:proofErr w:type="spellStart"/>
                <w:r>
                  <w:rPr>
                    <w:lang w:eastAsia="zh-CN"/>
                  </w:rPr>
                  <w:t>Zi</w:t>
                </w:r>
                <w:proofErr w:type="spellEnd"/>
                <w:r>
                  <w:rPr>
                    <w:lang w:eastAsia="zh-CN"/>
                  </w:rPr>
                  <w:t xml:space="preserve"> produced more than two hundred short poems and seven long poems. </w:t>
                </w:r>
                <w:r w:rsidR="009E51F6">
                  <w:rPr>
                    <w:lang w:eastAsia="zh-CN"/>
                  </w:rPr>
                  <w:t xml:space="preserve">Hai </w:t>
                </w:r>
                <w:proofErr w:type="spellStart"/>
                <w:r w:rsidR="009E51F6">
                  <w:rPr>
                    <w:lang w:eastAsia="zh-CN"/>
                  </w:rPr>
                  <w:t>Zi’</w:t>
                </w:r>
                <w:r w:rsidR="009E51F6">
                  <w:rPr>
                    <w:rFonts w:hint="eastAsia"/>
                    <w:lang w:eastAsia="zh-CN"/>
                  </w:rPr>
                  <w:t>s</w:t>
                </w:r>
                <w:proofErr w:type="spellEnd"/>
                <w:r>
                  <w:rPr>
                    <w:lang w:eastAsia="zh-CN"/>
                  </w:rPr>
                  <w:t xml:space="preserve"> most famous short poems include: </w:t>
                </w:r>
                <w:r>
                  <w:rPr>
                    <w:lang w:eastAsia="zh-CN"/>
                  </w:rPr>
                  <w:t>《面朝大海，</w:t>
                </w:r>
                <w:r>
                  <w:rPr>
                    <w:rFonts w:hint="eastAsia"/>
                    <w:lang w:eastAsia="zh-CN"/>
                  </w:rPr>
                  <w:t>春暖花开</w:t>
                </w:r>
                <w:r>
                  <w:rPr>
                    <w:lang w:eastAsia="zh-CN"/>
                  </w:rPr>
                  <w:t>》</w:t>
                </w:r>
                <w:r w:rsidR="00AF6FDC">
                  <w:rPr>
                    <w:lang w:eastAsia="zh-CN"/>
                  </w:rPr>
                  <w:t>(’</w:t>
                </w:r>
                <w:r w:rsidRPr="00E06F82">
                  <w:rPr>
                    <w:lang w:eastAsia="zh-CN"/>
                  </w:rPr>
                  <w:t>Facing the Sea, with Spring Blossoms</w:t>
                </w:r>
                <w:r w:rsidR="00AF6FDC">
                  <w:rPr>
                    <w:lang w:eastAsia="zh-CN"/>
                  </w:rPr>
                  <w:t>‘</w:t>
                </w:r>
                <w:r>
                  <w:rPr>
                    <w:rFonts w:hint="eastAsia"/>
                    <w:lang w:eastAsia="zh-CN"/>
                  </w:rPr>
                  <w:t>)</w:t>
                </w:r>
                <w:r>
                  <w:rPr>
                    <w:lang w:eastAsia="zh-CN"/>
                  </w:rPr>
                  <w:t xml:space="preserve">, </w:t>
                </w:r>
                <w:r>
                  <w:rPr>
                    <w:lang w:eastAsia="zh-CN"/>
                  </w:rPr>
                  <w:t>《</w:t>
                </w:r>
                <w:r>
                  <w:rPr>
                    <w:rFonts w:hint="eastAsia"/>
                    <w:lang w:eastAsia="zh-CN"/>
                  </w:rPr>
                  <w:t>黑夜的</w:t>
                </w:r>
                <w:r>
                  <w:rPr>
                    <w:lang w:eastAsia="zh-CN"/>
                  </w:rPr>
                  <w:t>献</w:t>
                </w:r>
                <w:r>
                  <w:rPr>
                    <w:rFonts w:hint="eastAsia"/>
                    <w:lang w:eastAsia="zh-CN"/>
                  </w:rPr>
                  <w:t>诗》</w:t>
                </w:r>
                <w:r>
                  <w:rPr>
                    <w:rFonts w:hint="eastAsia"/>
                    <w:lang w:eastAsia="zh-CN"/>
                  </w:rPr>
                  <w:t>(</w:t>
                </w:r>
                <w:r w:rsidR="00AF6FDC">
                  <w:rPr>
                    <w:lang w:eastAsia="zh-CN"/>
                  </w:rPr>
                  <w:t xml:space="preserve">‘To </w:t>
                </w:r>
                <w:r w:rsidR="00AF6FDC">
                  <w:rPr>
                    <w:lang w:eastAsia="zh-CN"/>
                  </w:rPr>
                  <w:lastRenderedPageBreak/>
                  <w:t>the Night’</w:t>
                </w:r>
                <w:r>
                  <w:rPr>
                    <w:lang w:eastAsia="zh-CN"/>
                  </w:rPr>
                  <w:t xml:space="preserve">), and </w:t>
                </w:r>
                <w:r>
                  <w:rPr>
                    <w:lang w:eastAsia="zh-CN"/>
                  </w:rPr>
                  <w:t>《麦</w:t>
                </w:r>
                <w:r>
                  <w:rPr>
                    <w:rFonts w:hint="eastAsia"/>
                    <w:lang w:eastAsia="zh-CN"/>
                  </w:rPr>
                  <w:t>地</w:t>
                </w:r>
                <w:r w:rsidR="009E6D29">
                  <w:rPr>
                    <w:lang w:eastAsia="zh-CN"/>
                  </w:rPr>
                  <w:t>》</w:t>
                </w:r>
                <w:r w:rsidR="00C16BEE">
                  <w:rPr>
                    <w:lang w:val="en-US" w:eastAsia="zh-CN"/>
                  </w:rPr>
                  <w:t>(‘Mai Di’, or ‘Cornfield’)</w:t>
                </w:r>
                <w:r w:rsidR="009E6D29">
                  <w:rPr>
                    <w:lang w:eastAsia="zh-CN"/>
                  </w:rPr>
                  <w:t>.</w:t>
                </w:r>
                <w:r w:rsidR="00E13403">
                  <w:rPr>
                    <w:lang w:eastAsia="zh-CN"/>
                  </w:rPr>
                  <w:t xml:space="preserve"> </w:t>
                </w:r>
                <w:r w:rsidR="00D51391">
                  <w:rPr>
                    <w:rFonts w:hint="eastAsia"/>
                    <w:lang w:eastAsia="zh-CN"/>
                  </w:rPr>
                  <w:t xml:space="preserve">His </w:t>
                </w:r>
                <w:r w:rsidR="00D51391">
                  <w:rPr>
                    <w:lang w:eastAsia="zh-CN"/>
                  </w:rPr>
                  <w:t xml:space="preserve">short poems can be </w:t>
                </w:r>
                <w:r w:rsidR="00C16BEE">
                  <w:rPr>
                    <w:lang w:eastAsia="zh-CN"/>
                  </w:rPr>
                  <w:t xml:space="preserve">partly </w:t>
                </w:r>
                <w:r w:rsidR="00D51391">
                  <w:rPr>
                    <w:lang w:eastAsia="zh-CN"/>
                  </w:rPr>
                  <w:t xml:space="preserve">associated </w:t>
                </w:r>
                <w:r w:rsidR="00D51391">
                  <w:rPr>
                    <w:rFonts w:hint="eastAsia"/>
                    <w:lang w:eastAsia="zh-CN"/>
                  </w:rPr>
                  <w:t xml:space="preserve">with </w:t>
                </w:r>
                <w:r w:rsidR="00D51391">
                  <w:rPr>
                    <w:lang w:eastAsia="zh-CN"/>
                  </w:rPr>
                  <w:t xml:space="preserve">the works of Chinese Misty Poets such as </w:t>
                </w:r>
                <w:proofErr w:type="spellStart"/>
                <w:r w:rsidR="00D51391">
                  <w:rPr>
                    <w:lang w:eastAsia="zh-CN"/>
                  </w:rPr>
                  <w:t>Bei</w:t>
                </w:r>
                <w:proofErr w:type="spellEnd"/>
                <w:r w:rsidR="00D51391">
                  <w:rPr>
                    <w:lang w:eastAsia="zh-CN"/>
                  </w:rPr>
                  <w:t xml:space="preserve"> Dao and </w:t>
                </w:r>
                <w:proofErr w:type="spellStart"/>
                <w:r w:rsidR="00D51391">
                  <w:rPr>
                    <w:lang w:eastAsia="zh-CN"/>
                  </w:rPr>
                  <w:t>Gu</w:t>
                </w:r>
                <w:proofErr w:type="spellEnd"/>
                <w:r w:rsidR="00D51391">
                  <w:rPr>
                    <w:lang w:eastAsia="zh-CN"/>
                  </w:rPr>
                  <w:t xml:space="preserve"> Cheng in the 1980s</w:t>
                </w:r>
                <w:r w:rsidR="00C16BEE">
                  <w:rPr>
                    <w:lang w:eastAsia="zh-CN"/>
                  </w:rPr>
                  <w:t xml:space="preserve">. </w:t>
                </w:r>
                <w:r w:rsidR="00D93569">
                  <w:rPr>
                    <w:lang w:eastAsia="zh-CN"/>
                  </w:rPr>
                  <w:t>Like Misty Poetry (</w:t>
                </w:r>
                <w:r w:rsidR="00D93569">
                  <w:rPr>
                    <w:lang w:eastAsia="zh-CN"/>
                  </w:rPr>
                  <w:t>朦胧诗</w:t>
                </w:r>
                <w:proofErr w:type="spellStart"/>
                <w:r w:rsidR="00D93569" w:rsidRPr="009E51F6">
                  <w:rPr>
                    <w:lang w:eastAsia="zh-CN"/>
                  </w:rPr>
                  <w:t>menglong</w:t>
                </w:r>
                <w:proofErr w:type="spellEnd"/>
                <w:r w:rsidR="00D93569" w:rsidRPr="009E51F6">
                  <w:rPr>
                    <w:lang w:eastAsia="zh-CN"/>
                  </w:rPr>
                  <w:t xml:space="preserve"> </w:t>
                </w:r>
                <w:proofErr w:type="spellStart"/>
                <w:r w:rsidR="00D93569" w:rsidRPr="009E51F6">
                  <w:rPr>
                    <w:lang w:eastAsia="zh-CN"/>
                  </w:rPr>
                  <w:t>shi</w:t>
                </w:r>
                <w:proofErr w:type="spellEnd"/>
                <w:r w:rsidR="00D93569">
                  <w:rPr>
                    <w:lang w:eastAsia="zh-CN"/>
                  </w:rPr>
                  <w:t xml:space="preserve">), Hai </w:t>
                </w:r>
                <w:proofErr w:type="spellStart"/>
                <w:r w:rsidR="00D93569">
                  <w:rPr>
                    <w:lang w:eastAsia="zh-CN"/>
                  </w:rPr>
                  <w:t>Zi’</w:t>
                </w:r>
                <w:r w:rsidR="00D93569">
                  <w:rPr>
                    <w:rFonts w:hint="eastAsia"/>
                    <w:lang w:eastAsia="zh-CN"/>
                  </w:rPr>
                  <w:t>s</w:t>
                </w:r>
                <w:proofErr w:type="spellEnd"/>
                <w:r w:rsidR="00D93569">
                  <w:rPr>
                    <w:rFonts w:hint="eastAsia"/>
                    <w:lang w:eastAsia="zh-CN"/>
                  </w:rPr>
                  <w:t xml:space="preserve"> poe</w:t>
                </w:r>
                <w:r w:rsidR="00D93569">
                  <w:rPr>
                    <w:lang w:eastAsia="zh-CN"/>
                  </w:rPr>
                  <w:t>ms</w:t>
                </w:r>
                <w:r w:rsidR="00D93569">
                  <w:rPr>
                    <w:rFonts w:hint="eastAsia"/>
                    <w:lang w:eastAsia="zh-CN"/>
                  </w:rPr>
                  <w:t xml:space="preserve"> </w:t>
                </w:r>
                <w:r w:rsidR="00D93569">
                  <w:rPr>
                    <w:lang w:eastAsia="zh-CN"/>
                  </w:rPr>
                  <w:t xml:space="preserve">often </w:t>
                </w:r>
                <w:r w:rsidR="00D51391">
                  <w:rPr>
                    <w:lang w:eastAsia="zh-CN"/>
                  </w:rPr>
                  <w:t>produce obscure and haz</w:t>
                </w:r>
                <w:r w:rsidR="00D93569">
                  <w:rPr>
                    <w:lang w:eastAsia="zh-CN"/>
                  </w:rPr>
                  <w:t>y imagery.</w:t>
                </w:r>
              </w:p>
              <w:p w14:paraId="1F86D282" w14:textId="77777777" w:rsidR="00117F33" w:rsidRDefault="00117F33" w:rsidP="006709D0">
                <w:pPr>
                  <w:rPr>
                    <w:lang w:eastAsia="zh-CN"/>
                  </w:rPr>
                </w:pPr>
              </w:p>
              <w:p w14:paraId="64D89284" w14:textId="102A981A" w:rsidR="009E51F6" w:rsidRDefault="00D93569" w:rsidP="006709D0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 xml:space="preserve">Hai </w:t>
                </w:r>
                <w:proofErr w:type="spellStart"/>
                <w:r>
                  <w:rPr>
                    <w:lang w:eastAsia="zh-CN"/>
                  </w:rPr>
                  <w:t>Zi’s</w:t>
                </w:r>
                <w:proofErr w:type="spellEnd"/>
                <w:r w:rsidR="00E13403">
                  <w:rPr>
                    <w:lang w:eastAsia="zh-CN"/>
                  </w:rPr>
                  <w:t xml:space="preserve"> short yet extremely prolific writing career is indispensable </w:t>
                </w:r>
                <w:r w:rsidR="006A1F40">
                  <w:rPr>
                    <w:rFonts w:hint="eastAsia"/>
                    <w:lang w:eastAsia="zh-CN"/>
                  </w:rPr>
                  <w:t>to</w:t>
                </w:r>
                <w:r w:rsidR="00FB16C0">
                  <w:rPr>
                    <w:rFonts w:hint="eastAsia"/>
                    <w:lang w:eastAsia="zh-CN"/>
                  </w:rPr>
                  <w:t xml:space="preserve"> his </w:t>
                </w:r>
                <w:r w:rsidR="00FB16C0">
                  <w:rPr>
                    <w:lang w:eastAsia="zh-CN"/>
                  </w:rPr>
                  <w:t>anarchism</w:t>
                </w:r>
                <w:r w:rsidR="00FB16C0">
                  <w:rPr>
                    <w:rFonts w:hint="eastAsia"/>
                    <w:lang w:eastAsia="zh-CN"/>
                  </w:rPr>
                  <w:t xml:space="preserve"> </w:t>
                </w:r>
                <w:r w:rsidR="00FB16C0">
                  <w:rPr>
                    <w:lang w:eastAsia="zh-CN"/>
                  </w:rPr>
                  <w:t>–</w:t>
                </w:r>
                <w:r w:rsidR="00BB3A52">
                  <w:rPr>
                    <w:rFonts w:hint="eastAsia"/>
                    <w:lang w:eastAsia="zh-CN"/>
                  </w:rPr>
                  <w:t xml:space="preserve"> self-</w:t>
                </w:r>
                <w:r w:rsidR="00FB16C0">
                  <w:rPr>
                    <w:rFonts w:hint="eastAsia"/>
                    <w:lang w:eastAsia="zh-CN"/>
                  </w:rPr>
                  <w:t xml:space="preserve">exile in </w:t>
                </w:r>
                <w:r>
                  <w:rPr>
                    <w:lang w:eastAsia="zh-CN"/>
                  </w:rPr>
                  <w:t xml:space="preserve">one’s own </w:t>
                </w:r>
                <w:r w:rsidR="00FB16C0">
                  <w:rPr>
                    <w:lang w:eastAsia="zh-CN"/>
                  </w:rPr>
                  <w:t>homeland</w:t>
                </w:r>
                <w:r w:rsidR="00FB16C0">
                  <w:rPr>
                    <w:rFonts w:hint="eastAsia"/>
                    <w:lang w:eastAsia="zh-CN"/>
                  </w:rPr>
                  <w:t xml:space="preserve"> </w:t>
                </w:r>
                <w:r w:rsidR="00FB16C0">
                  <w:rPr>
                    <w:lang w:eastAsia="zh-CN"/>
                  </w:rPr>
                  <w:t>–</w:t>
                </w:r>
                <w:r w:rsidR="00FB16C0">
                  <w:rPr>
                    <w:rFonts w:hint="eastAsia"/>
                    <w:lang w:eastAsia="zh-CN"/>
                  </w:rPr>
                  <w:t xml:space="preserve"> </w:t>
                </w:r>
                <w:r w:rsidR="00E13403">
                  <w:rPr>
                    <w:rFonts w:hint="eastAsia"/>
                    <w:lang w:eastAsia="zh-CN"/>
                  </w:rPr>
                  <w:t xml:space="preserve">and </w:t>
                </w:r>
                <w:r>
                  <w:rPr>
                    <w:lang w:eastAsia="zh-CN"/>
                  </w:rPr>
                  <w:t xml:space="preserve">his </w:t>
                </w:r>
                <w:r w:rsidR="00E13403">
                  <w:rPr>
                    <w:rFonts w:hint="eastAsia"/>
                    <w:lang w:eastAsia="zh-CN"/>
                  </w:rPr>
                  <w:t xml:space="preserve">self-identification with other </w:t>
                </w:r>
                <w:r w:rsidR="008C04E2">
                  <w:rPr>
                    <w:lang w:eastAsia="zh-CN"/>
                  </w:rPr>
                  <w:t xml:space="preserve">radical </w:t>
                </w:r>
                <w:r w:rsidR="006A1F40">
                  <w:rPr>
                    <w:rFonts w:hint="eastAsia"/>
                    <w:lang w:eastAsia="zh-CN"/>
                  </w:rPr>
                  <w:t xml:space="preserve">artists </w:t>
                </w:r>
                <w:r w:rsidR="00E13403">
                  <w:rPr>
                    <w:rFonts w:hint="eastAsia"/>
                    <w:lang w:eastAsia="zh-CN"/>
                  </w:rPr>
                  <w:t xml:space="preserve">such as </w:t>
                </w:r>
                <w:proofErr w:type="spellStart"/>
                <w:r w:rsidR="00E13403" w:rsidRPr="00E13403">
                  <w:rPr>
                    <w:lang w:eastAsia="zh-CN"/>
                  </w:rPr>
                  <w:t>Hölderlin</w:t>
                </w:r>
                <w:proofErr w:type="spellEnd"/>
                <w:r w:rsidR="00E13403">
                  <w:rPr>
                    <w:rFonts w:hint="eastAsia"/>
                    <w:lang w:eastAsia="zh-CN"/>
                  </w:rPr>
                  <w:t xml:space="preserve">, Rimbaud, Pushkin, </w:t>
                </w:r>
                <w:r w:rsidR="00E13403">
                  <w:rPr>
                    <w:lang w:eastAsia="zh-CN"/>
                  </w:rPr>
                  <w:t>Nietzsche, and</w:t>
                </w:r>
                <w:r>
                  <w:rPr>
                    <w:lang w:eastAsia="zh-CN"/>
                  </w:rPr>
                  <w:t xml:space="preserve"> Van Gogh (Hong</w:t>
                </w:r>
                <w:r w:rsidR="00FB16C0">
                  <w:rPr>
                    <w:lang w:eastAsia="zh-CN"/>
                  </w:rPr>
                  <w:t xml:space="preserve"> 68). Hai </w:t>
                </w:r>
                <w:proofErr w:type="spellStart"/>
                <w:r w:rsidR="00FB16C0">
                  <w:rPr>
                    <w:lang w:eastAsia="zh-CN"/>
                  </w:rPr>
                  <w:t>Zi’</w:t>
                </w:r>
                <w:r w:rsidR="00FB16C0">
                  <w:rPr>
                    <w:rFonts w:hint="eastAsia"/>
                    <w:lang w:eastAsia="zh-CN"/>
                  </w:rPr>
                  <w:t>s</w:t>
                </w:r>
                <w:proofErr w:type="spellEnd"/>
                <w:r w:rsidR="00FB16C0">
                  <w:rPr>
                    <w:rFonts w:hint="eastAsia"/>
                    <w:lang w:eastAsia="zh-CN"/>
                  </w:rPr>
                  <w:t xml:space="preserve"> self-</w:t>
                </w:r>
                <w:r w:rsidR="00FB16C0">
                  <w:rPr>
                    <w:lang w:eastAsia="zh-CN"/>
                  </w:rPr>
                  <w:t>identification</w:t>
                </w:r>
                <w:r w:rsidR="00FB16C0">
                  <w:rPr>
                    <w:rFonts w:hint="eastAsia"/>
                    <w:lang w:eastAsia="zh-CN"/>
                  </w:rPr>
                  <w:t xml:space="preserve"> with these artists</w:t>
                </w:r>
                <w:r w:rsidR="00BB3A52">
                  <w:rPr>
                    <w:lang w:eastAsia="zh-CN"/>
                  </w:rPr>
                  <w:t xml:space="preserve"> also </w:t>
                </w:r>
                <w:r>
                  <w:rPr>
                    <w:lang w:eastAsia="zh-CN"/>
                  </w:rPr>
                  <w:t xml:space="preserve">explained his ambition to compile a </w:t>
                </w:r>
                <w:r w:rsidR="00551D5B">
                  <w:rPr>
                    <w:lang w:eastAsia="zh-CN"/>
                  </w:rPr>
                  <w:t xml:space="preserve">poetry collection </w:t>
                </w:r>
                <w:r w:rsidR="00BB3A52">
                  <w:rPr>
                    <w:lang w:eastAsia="zh-CN"/>
                  </w:rPr>
                  <w:t>en</w:t>
                </w:r>
                <w:r w:rsidR="00C82079">
                  <w:rPr>
                    <w:lang w:eastAsia="zh-CN"/>
                  </w:rPr>
                  <w:t xml:space="preserve">titled </w:t>
                </w:r>
                <w:r w:rsidR="00C82079">
                  <w:rPr>
                    <w:lang w:eastAsia="zh-CN"/>
                  </w:rPr>
                  <w:t>《</w:t>
                </w:r>
                <w:r w:rsidR="00C82079" w:rsidRPr="00670900">
                  <w:rPr>
                    <w:rFonts w:hint="eastAsia"/>
                    <w:lang w:eastAsia="zh-CN"/>
                  </w:rPr>
                  <w:t>太阳·七部书</w:t>
                </w:r>
                <w:r w:rsidR="00C82079">
                  <w:rPr>
                    <w:lang w:eastAsia="zh-CN"/>
                  </w:rPr>
                  <w:t>》</w:t>
                </w:r>
                <w:r w:rsidR="00C82079">
                  <w:rPr>
                    <w:lang w:eastAsia="zh-CN"/>
                  </w:rPr>
                  <w:t>(</w:t>
                </w:r>
                <w:r w:rsidR="00C82079" w:rsidRPr="002A05ED">
                  <w:rPr>
                    <w:i/>
                    <w:lang w:eastAsia="zh-CN"/>
                  </w:rPr>
                  <w:t>The Sun</w:t>
                </w:r>
                <w:r w:rsidR="00C82079" w:rsidRPr="00670900">
                  <w:rPr>
                    <w:i/>
                    <w:lang w:eastAsia="zh-CN"/>
                  </w:rPr>
                  <w:t>: Seven Books</w:t>
                </w:r>
                <w:r w:rsidR="00FB16C0">
                  <w:rPr>
                    <w:lang w:eastAsia="zh-CN"/>
                  </w:rPr>
                  <w:t>). T</w:t>
                </w:r>
                <w:r w:rsidR="009F7969">
                  <w:rPr>
                    <w:rFonts w:hint="eastAsia"/>
                    <w:lang w:eastAsia="zh-CN"/>
                  </w:rPr>
                  <w:t xml:space="preserve">he </w:t>
                </w:r>
                <w:r w:rsidR="00551D5B">
                  <w:rPr>
                    <w:lang w:eastAsia="zh-CN"/>
                  </w:rPr>
                  <w:t xml:space="preserve">collection </w:t>
                </w:r>
                <w:r w:rsidR="00E4525C">
                  <w:rPr>
                    <w:lang w:eastAsia="zh-CN"/>
                  </w:rPr>
                  <w:t xml:space="preserve">includes his </w:t>
                </w:r>
                <w:r w:rsidR="00E4525C">
                  <w:rPr>
                    <w:rFonts w:hint="eastAsia"/>
                    <w:lang w:eastAsia="zh-CN"/>
                  </w:rPr>
                  <w:t xml:space="preserve">seven </w:t>
                </w:r>
                <w:r>
                  <w:rPr>
                    <w:lang w:eastAsia="zh-CN"/>
                  </w:rPr>
                  <w:t xml:space="preserve">long </w:t>
                </w:r>
                <w:r w:rsidR="00E4525C">
                  <w:rPr>
                    <w:rFonts w:hint="eastAsia"/>
                    <w:lang w:eastAsia="zh-CN"/>
                  </w:rPr>
                  <w:t>poems</w:t>
                </w:r>
                <w:r w:rsidR="009F7969">
                  <w:rPr>
                    <w:rFonts w:hint="eastAsia"/>
                    <w:lang w:eastAsia="zh-CN"/>
                  </w:rPr>
                  <w:t>:</w:t>
                </w:r>
                <w:r w:rsidR="00FB16C0">
                  <w:rPr>
                    <w:rFonts w:hint="eastAsia"/>
                    <w:lang w:eastAsia="zh-CN"/>
                  </w:rPr>
                  <w:t>《但是水、水》</w:t>
                </w:r>
                <w:r w:rsidR="00FB16C0">
                  <w:rPr>
                    <w:rFonts w:hint="eastAsia"/>
                    <w:lang w:eastAsia="zh-CN"/>
                  </w:rPr>
                  <w:t>(</w:t>
                </w:r>
                <w:r w:rsidR="00AF6FDC">
                  <w:rPr>
                    <w:lang w:eastAsia="zh-CN"/>
                  </w:rPr>
                  <w:t>‘</w:t>
                </w:r>
                <w:r w:rsidR="00FB16C0">
                  <w:rPr>
                    <w:rFonts w:hint="eastAsia"/>
                    <w:lang w:eastAsia="zh-CN"/>
                  </w:rPr>
                  <w:t>But Water, Water</w:t>
                </w:r>
                <w:r w:rsidR="00AF6FDC">
                  <w:rPr>
                    <w:lang w:eastAsia="zh-CN"/>
                  </w:rPr>
                  <w:t>’</w:t>
                </w:r>
                <w:r w:rsidR="00FB16C0">
                  <w:rPr>
                    <w:rFonts w:hint="eastAsia"/>
                    <w:lang w:eastAsia="zh-CN"/>
                  </w:rPr>
                  <w:t xml:space="preserve">), </w:t>
                </w:r>
                <w:r w:rsidR="009F7969">
                  <w:rPr>
                    <w:lang w:eastAsia="zh-CN"/>
                  </w:rPr>
                  <w:t>《弥赛亚》</w:t>
                </w:r>
                <w:r w:rsidR="009F7969">
                  <w:rPr>
                    <w:lang w:eastAsia="zh-CN"/>
                  </w:rPr>
                  <w:t>(</w:t>
                </w:r>
                <w:r w:rsidR="00C977DB">
                  <w:rPr>
                    <w:lang w:eastAsia="zh-CN"/>
                  </w:rPr>
                  <w:t>’</w:t>
                </w:r>
                <w:r w:rsidR="009F7969">
                  <w:rPr>
                    <w:lang w:eastAsia="zh-CN"/>
                  </w:rPr>
                  <w:t>Messiah</w:t>
                </w:r>
                <w:r w:rsidR="00C977DB">
                  <w:rPr>
                    <w:lang w:eastAsia="zh-CN"/>
                  </w:rPr>
                  <w:t>‘</w:t>
                </w:r>
                <w:r w:rsidR="009F7969">
                  <w:rPr>
                    <w:lang w:eastAsia="zh-CN"/>
                  </w:rPr>
                  <w:t xml:space="preserve">), </w:t>
                </w:r>
                <w:r w:rsidR="009F7969">
                  <w:rPr>
                    <w:lang w:eastAsia="zh-CN"/>
                  </w:rPr>
                  <w:t>《</w:t>
                </w:r>
                <w:r w:rsidR="009F7969">
                  <w:rPr>
                    <w:rFonts w:hint="eastAsia"/>
                    <w:lang w:eastAsia="zh-CN"/>
                  </w:rPr>
                  <w:t>土地</w:t>
                </w:r>
                <w:r w:rsidR="009F7969">
                  <w:rPr>
                    <w:lang w:eastAsia="zh-CN"/>
                  </w:rPr>
                  <w:t>篇》</w:t>
                </w:r>
                <w:r w:rsidR="009F7969">
                  <w:rPr>
                    <w:lang w:eastAsia="zh-CN"/>
                  </w:rPr>
                  <w:t>(</w:t>
                </w:r>
                <w:r w:rsidR="00C977DB">
                  <w:rPr>
                    <w:lang w:eastAsia="zh-CN"/>
                  </w:rPr>
                  <w:t>‘</w:t>
                </w:r>
                <w:r w:rsidR="009F7969">
                  <w:rPr>
                    <w:lang w:eastAsia="zh-CN"/>
                  </w:rPr>
                  <w:t>The Earth</w:t>
                </w:r>
                <w:r w:rsidR="00C977DB">
                  <w:rPr>
                    <w:lang w:eastAsia="zh-CN"/>
                  </w:rPr>
                  <w:t>’</w:t>
                </w:r>
                <w:r w:rsidR="009F7969">
                  <w:rPr>
                    <w:rFonts w:hint="eastAsia"/>
                    <w:lang w:eastAsia="zh-CN"/>
                  </w:rPr>
                  <w:t>),</w:t>
                </w:r>
                <w:r w:rsidR="009F7969">
                  <w:rPr>
                    <w:lang w:eastAsia="zh-CN"/>
                  </w:rPr>
                  <w:t>《</w:t>
                </w:r>
                <w:r w:rsidR="009F7969">
                  <w:rPr>
                    <w:rFonts w:hint="eastAsia"/>
                    <w:lang w:eastAsia="zh-CN"/>
                  </w:rPr>
                  <w:t>太阳</w:t>
                </w:r>
                <w:r w:rsidR="009F7969">
                  <w:rPr>
                    <w:lang w:eastAsia="zh-CN"/>
                  </w:rPr>
                  <w:t>》</w:t>
                </w:r>
                <w:r w:rsidR="009F7969">
                  <w:rPr>
                    <w:lang w:eastAsia="zh-CN"/>
                  </w:rPr>
                  <w:t>(</w:t>
                </w:r>
                <w:r w:rsidR="00C977DB">
                  <w:rPr>
                    <w:lang w:eastAsia="zh-CN"/>
                  </w:rPr>
                  <w:t>‘</w:t>
                </w:r>
                <w:r w:rsidR="009F7969">
                  <w:rPr>
                    <w:lang w:eastAsia="zh-CN"/>
                  </w:rPr>
                  <w:t>The Sun</w:t>
                </w:r>
                <w:r w:rsidR="00C977DB">
                  <w:rPr>
                    <w:lang w:eastAsia="zh-CN"/>
                  </w:rPr>
                  <w:t>’</w:t>
                </w:r>
                <w:r w:rsidR="009F7969">
                  <w:rPr>
                    <w:lang w:eastAsia="zh-CN"/>
                  </w:rPr>
                  <w:t xml:space="preserve">), </w:t>
                </w:r>
                <w:r w:rsidR="009F7969">
                  <w:rPr>
                    <w:lang w:eastAsia="zh-CN"/>
                  </w:rPr>
                  <w:t>《</w:t>
                </w:r>
                <w:r w:rsidR="009F7969">
                  <w:rPr>
                    <w:rFonts w:hint="eastAsia"/>
                    <w:lang w:eastAsia="zh-CN"/>
                  </w:rPr>
                  <w:t>断头篇</w:t>
                </w:r>
                <w:r w:rsidR="009F7969">
                  <w:rPr>
                    <w:lang w:eastAsia="zh-CN"/>
                  </w:rPr>
                  <w:t>》</w:t>
                </w:r>
                <w:r w:rsidR="009F7969">
                  <w:rPr>
                    <w:lang w:eastAsia="zh-CN"/>
                  </w:rPr>
                  <w:t xml:space="preserve">, </w:t>
                </w:r>
                <w:r w:rsidR="009F7969">
                  <w:rPr>
                    <w:lang w:eastAsia="zh-CN"/>
                  </w:rPr>
                  <w:t>《</w:t>
                </w:r>
                <w:r w:rsidR="009F7969">
                  <w:rPr>
                    <w:rFonts w:hint="eastAsia"/>
                    <w:lang w:eastAsia="zh-CN"/>
                  </w:rPr>
                  <w:t>弑》</w:t>
                </w:r>
                <w:r w:rsidR="009F7969">
                  <w:rPr>
                    <w:rFonts w:hint="eastAsia"/>
                    <w:lang w:eastAsia="zh-CN"/>
                  </w:rPr>
                  <w:t>,</w:t>
                </w:r>
                <w:r>
                  <w:rPr>
                    <w:lang w:eastAsia="zh-CN"/>
                  </w:rPr>
                  <w:t xml:space="preserve"> and</w:t>
                </w:r>
                <w:r w:rsidR="009F7969">
                  <w:rPr>
                    <w:lang w:eastAsia="zh-CN"/>
                  </w:rPr>
                  <w:t xml:space="preserve"> </w:t>
                </w:r>
                <w:r w:rsidR="009F7969">
                  <w:rPr>
                    <w:lang w:eastAsia="zh-CN"/>
                  </w:rPr>
                  <w:t>《</w:t>
                </w:r>
                <w:r w:rsidR="009F7969">
                  <w:rPr>
                    <w:rFonts w:hint="eastAsia"/>
                    <w:lang w:eastAsia="zh-CN"/>
                  </w:rPr>
                  <w:t>你是</w:t>
                </w:r>
                <w:r w:rsidR="009F7969">
                  <w:rPr>
                    <w:lang w:eastAsia="zh-CN"/>
                  </w:rPr>
                  <w:t>父亲的好女</w:t>
                </w:r>
                <w:r w:rsidR="009F7969">
                  <w:rPr>
                    <w:rFonts w:hint="eastAsia"/>
                    <w:lang w:eastAsia="zh-CN"/>
                  </w:rPr>
                  <w:t>儿</w:t>
                </w:r>
                <w:r w:rsidR="009F7969">
                  <w:rPr>
                    <w:lang w:eastAsia="zh-CN"/>
                  </w:rPr>
                  <w:t>》</w:t>
                </w:r>
                <w:r w:rsidR="009F7969">
                  <w:rPr>
                    <w:lang w:eastAsia="zh-CN"/>
                  </w:rPr>
                  <w:t>.</w:t>
                </w:r>
                <w:r w:rsidR="00117F33">
                  <w:rPr>
                    <w:lang w:eastAsia="zh-CN"/>
                  </w:rPr>
                  <w:t xml:space="preserve"> The</w:t>
                </w:r>
                <w:r w:rsidR="00551D5B">
                  <w:rPr>
                    <w:lang w:eastAsia="zh-CN"/>
                  </w:rPr>
                  <w:t xml:space="preserve"> collection</w:t>
                </w:r>
                <w:r w:rsidR="00117F33">
                  <w:rPr>
                    <w:lang w:eastAsia="zh-CN"/>
                  </w:rPr>
                  <w:t xml:space="preserve"> is </w:t>
                </w:r>
                <w:r w:rsidR="00C82079">
                  <w:rPr>
                    <w:lang w:eastAsia="zh-CN"/>
                  </w:rPr>
                  <w:t xml:space="preserve">heavily informed by Chinese mythology </w:t>
                </w:r>
                <w:r w:rsidR="00C82079">
                  <w:rPr>
                    <w:rFonts w:hint="eastAsia"/>
                    <w:lang w:eastAsia="zh-CN"/>
                  </w:rPr>
                  <w:t>and ancient philosophy</w:t>
                </w:r>
                <w:r w:rsidR="00C82079">
                  <w:rPr>
                    <w:lang w:eastAsia="zh-CN"/>
                  </w:rPr>
                  <w:t xml:space="preserve">, Indian epic poems </w:t>
                </w:r>
                <w:proofErr w:type="spellStart"/>
                <w:r w:rsidR="00C82079" w:rsidRPr="00670900">
                  <w:rPr>
                    <w:i/>
                    <w:lang w:eastAsia="zh-CN"/>
                  </w:rPr>
                  <w:t>Mahābhārata</w:t>
                </w:r>
                <w:proofErr w:type="spellEnd"/>
                <w:r w:rsidR="00C82079">
                  <w:rPr>
                    <w:lang w:eastAsia="zh-CN"/>
                  </w:rPr>
                  <w:t xml:space="preserve"> and </w:t>
                </w:r>
                <w:proofErr w:type="spellStart"/>
                <w:r w:rsidR="00C82079" w:rsidRPr="00670900">
                  <w:rPr>
                    <w:i/>
                    <w:lang w:eastAsia="zh-CN"/>
                  </w:rPr>
                  <w:t>Rāmāyaṇa</w:t>
                </w:r>
                <w:proofErr w:type="spellEnd"/>
                <w:r w:rsidR="00E13403">
                  <w:rPr>
                    <w:lang w:eastAsia="zh-CN"/>
                  </w:rPr>
                  <w:t xml:space="preserve">, </w:t>
                </w:r>
                <w:r w:rsidR="00C82079">
                  <w:rPr>
                    <w:lang w:eastAsia="zh-CN"/>
                  </w:rPr>
                  <w:t>Nietzsche’</w:t>
                </w:r>
                <w:r w:rsidR="00C82079">
                  <w:rPr>
                    <w:rFonts w:hint="eastAsia"/>
                    <w:lang w:eastAsia="zh-CN"/>
                  </w:rPr>
                  <w:t>s</w:t>
                </w:r>
                <w:r w:rsidR="00C82079">
                  <w:rPr>
                    <w:lang w:eastAsia="zh-CN"/>
                  </w:rPr>
                  <w:t xml:space="preserve"> </w:t>
                </w:r>
                <w:r>
                  <w:rPr>
                    <w:lang w:eastAsia="zh-CN"/>
                  </w:rPr>
                  <w:t>Dionysian philosophy</w:t>
                </w:r>
                <w:r w:rsidR="00E13403">
                  <w:rPr>
                    <w:lang w:eastAsia="zh-CN"/>
                  </w:rPr>
                  <w:t xml:space="preserve">, and </w:t>
                </w:r>
                <w:r w:rsidR="00E13403">
                  <w:rPr>
                    <w:rFonts w:hint="eastAsia"/>
                    <w:lang w:eastAsia="zh-CN"/>
                  </w:rPr>
                  <w:t xml:space="preserve">other literary and </w:t>
                </w:r>
                <w:r w:rsidR="00E13403">
                  <w:rPr>
                    <w:lang w:eastAsia="zh-CN"/>
                  </w:rPr>
                  <w:t>philosophical</w:t>
                </w:r>
                <w:r w:rsidR="00E13403">
                  <w:rPr>
                    <w:rFonts w:hint="eastAsia"/>
                    <w:lang w:eastAsia="zh-CN"/>
                  </w:rPr>
                  <w:t xml:space="preserve"> </w:t>
                </w:r>
                <w:r w:rsidR="00E4525C">
                  <w:rPr>
                    <w:rFonts w:hint="eastAsia"/>
                    <w:lang w:eastAsia="zh-CN"/>
                  </w:rPr>
                  <w:t xml:space="preserve">texts. </w:t>
                </w:r>
                <w:r w:rsidR="00E4525C" w:rsidRPr="009E6D29">
                  <w:rPr>
                    <w:rFonts w:hint="eastAsia"/>
                    <w:lang w:eastAsia="zh-CN"/>
                  </w:rPr>
                  <w:t>Although</w:t>
                </w:r>
                <w:r w:rsidR="00117F33" w:rsidRPr="009E6D29">
                  <w:rPr>
                    <w:lang w:eastAsia="zh-CN"/>
                  </w:rPr>
                  <w:t xml:space="preserve"> indebted to</w:t>
                </w:r>
                <w:r w:rsidR="00117F33">
                  <w:rPr>
                    <w:lang w:eastAsia="zh-CN"/>
                  </w:rPr>
                  <w:t xml:space="preserve"> th</w:t>
                </w:r>
                <w:r w:rsidR="00492EC5">
                  <w:rPr>
                    <w:lang w:eastAsia="zh-CN"/>
                  </w:rPr>
                  <w:t xml:space="preserve">ese canonical texts, this </w:t>
                </w:r>
                <w:r w:rsidR="00551D5B">
                  <w:rPr>
                    <w:lang w:eastAsia="zh-CN"/>
                  </w:rPr>
                  <w:t>collection</w:t>
                </w:r>
                <w:r w:rsidR="00492EC5">
                  <w:rPr>
                    <w:lang w:eastAsia="zh-CN"/>
                  </w:rPr>
                  <w:t xml:space="preserve"> demonstrates a </w:t>
                </w:r>
                <w:r w:rsidR="00D51391">
                  <w:rPr>
                    <w:lang w:eastAsia="zh-CN"/>
                  </w:rPr>
                  <w:t>wild cultura</w:t>
                </w:r>
                <w:r w:rsidR="00492EC5">
                  <w:rPr>
                    <w:lang w:eastAsia="zh-CN"/>
                  </w:rPr>
                  <w:t>l and geog</w:t>
                </w:r>
                <w:r w:rsidR="006A1F40">
                  <w:rPr>
                    <w:lang w:eastAsia="zh-CN"/>
                  </w:rPr>
                  <w:t>raphical imagination. Centred around</w:t>
                </w:r>
                <w:r w:rsidR="002C5368">
                  <w:rPr>
                    <w:lang w:eastAsia="zh-CN"/>
                  </w:rPr>
                  <w:t xml:space="preserve"> </w:t>
                </w:r>
                <w:r w:rsidR="00E4525C">
                  <w:rPr>
                    <w:lang w:eastAsia="zh-CN"/>
                  </w:rPr>
                  <w:t xml:space="preserve">the </w:t>
                </w:r>
                <w:r w:rsidR="00492EC5">
                  <w:rPr>
                    <w:lang w:eastAsia="zh-CN"/>
                  </w:rPr>
                  <w:t xml:space="preserve">representation of Egyptian </w:t>
                </w:r>
                <w:r w:rsidR="00117F33">
                  <w:rPr>
                    <w:lang w:eastAsia="zh-CN"/>
                  </w:rPr>
                  <w:t xml:space="preserve">pyramids and </w:t>
                </w:r>
                <w:r w:rsidR="00492EC5">
                  <w:rPr>
                    <w:lang w:eastAsia="zh-CN"/>
                  </w:rPr>
                  <w:t xml:space="preserve">Chinese </w:t>
                </w:r>
                <w:proofErr w:type="spellStart"/>
                <w:r w:rsidR="009E6D29" w:rsidRPr="009E6D29">
                  <w:rPr>
                    <w:lang w:eastAsia="zh-CN"/>
                  </w:rPr>
                  <w:t>Mogao</w:t>
                </w:r>
                <w:proofErr w:type="spellEnd"/>
                <w:r w:rsidR="009E6D29" w:rsidRPr="009E6D29">
                  <w:rPr>
                    <w:lang w:eastAsia="zh-CN"/>
                  </w:rPr>
                  <w:t xml:space="preserve"> Grottoes</w:t>
                </w:r>
                <w:r w:rsidR="00D51391">
                  <w:rPr>
                    <w:lang w:eastAsia="zh-CN"/>
                  </w:rPr>
                  <w:t xml:space="preserve">, the </w:t>
                </w:r>
                <w:r w:rsidR="00492EC5">
                  <w:rPr>
                    <w:lang w:eastAsia="zh-CN"/>
                  </w:rPr>
                  <w:t xml:space="preserve">images in the seven poems render a vast </w:t>
                </w:r>
                <w:r w:rsidR="00D51391">
                  <w:rPr>
                    <w:lang w:eastAsia="zh-CN"/>
                  </w:rPr>
                  <w:t>landscape</w:t>
                </w:r>
                <w:r w:rsidR="00492EC5">
                  <w:rPr>
                    <w:lang w:eastAsia="zh-CN"/>
                  </w:rPr>
                  <w:t xml:space="preserve"> </w:t>
                </w:r>
                <w:r w:rsidR="00D51391">
                  <w:rPr>
                    <w:lang w:eastAsia="zh-CN"/>
                  </w:rPr>
                  <w:t xml:space="preserve">from the </w:t>
                </w:r>
                <w:r w:rsidR="00492EC5">
                  <w:rPr>
                    <w:lang w:eastAsia="zh-CN"/>
                  </w:rPr>
                  <w:t xml:space="preserve">Pacific East Coast </w:t>
                </w:r>
                <w:r w:rsidR="00D51391">
                  <w:rPr>
                    <w:rFonts w:hint="eastAsia"/>
                    <w:lang w:eastAsia="zh-CN"/>
                  </w:rPr>
                  <w:t>to</w:t>
                </w:r>
                <w:r w:rsidR="002C5368">
                  <w:rPr>
                    <w:rFonts w:hint="eastAsia"/>
                    <w:lang w:eastAsia="zh-CN"/>
                  </w:rPr>
                  <w:t xml:space="preserve"> </w:t>
                </w:r>
                <w:r w:rsidR="00492EC5">
                  <w:rPr>
                    <w:lang w:eastAsia="zh-CN"/>
                  </w:rPr>
                  <w:t xml:space="preserve">Mesopotamia (horizontally) </w:t>
                </w:r>
                <w:r>
                  <w:rPr>
                    <w:lang w:eastAsia="zh-CN"/>
                  </w:rPr>
                  <w:t xml:space="preserve">and </w:t>
                </w:r>
                <w:r w:rsidR="00D51391">
                  <w:rPr>
                    <w:lang w:eastAsia="zh-CN"/>
                  </w:rPr>
                  <w:t xml:space="preserve">from the northern Mongolian prairie to </w:t>
                </w:r>
                <w:r w:rsidR="00492EC5">
                  <w:rPr>
                    <w:lang w:eastAsia="zh-CN"/>
                  </w:rPr>
                  <w:t>South India (vertically)</w:t>
                </w:r>
                <w:r w:rsidR="00E4525C">
                  <w:rPr>
                    <w:lang w:eastAsia="zh-CN"/>
                  </w:rPr>
                  <w:t xml:space="preserve">. At the </w:t>
                </w:r>
                <w:r w:rsidR="00E4525C">
                  <w:rPr>
                    <w:rFonts w:hint="eastAsia"/>
                    <w:lang w:eastAsia="zh-CN"/>
                  </w:rPr>
                  <w:t xml:space="preserve">heart of this huge landscape </w:t>
                </w:r>
                <w:r w:rsidR="008C04E2">
                  <w:rPr>
                    <w:lang w:eastAsia="zh-CN"/>
                  </w:rPr>
                  <w:t xml:space="preserve">is </w:t>
                </w:r>
                <w:r w:rsidR="00551D5B">
                  <w:rPr>
                    <w:lang w:eastAsia="zh-CN"/>
                  </w:rPr>
                  <w:t xml:space="preserve">a </w:t>
                </w:r>
                <w:r w:rsidR="008C04E2">
                  <w:rPr>
                    <w:lang w:eastAsia="zh-CN"/>
                  </w:rPr>
                  <w:t xml:space="preserve">symbolic force that produces the dramatic </w:t>
                </w:r>
                <w:r w:rsidR="00117F33">
                  <w:rPr>
                    <w:lang w:eastAsia="zh-CN"/>
                  </w:rPr>
                  <w:t xml:space="preserve">tension between light and darkness, </w:t>
                </w:r>
                <w:r w:rsidR="002C5368">
                  <w:rPr>
                    <w:lang w:eastAsia="zh-CN"/>
                  </w:rPr>
                  <w:t xml:space="preserve">vitality and destruction, peace and violence. </w:t>
                </w:r>
                <w:r w:rsidR="00D51391">
                  <w:rPr>
                    <w:lang w:eastAsia="zh-CN"/>
                  </w:rPr>
                  <w:t xml:space="preserve">However, </w:t>
                </w:r>
                <w:r w:rsidR="009E51F6">
                  <w:rPr>
                    <w:lang w:eastAsia="zh-CN"/>
                  </w:rPr>
                  <w:t xml:space="preserve">Hai </w:t>
                </w:r>
                <w:proofErr w:type="spellStart"/>
                <w:r w:rsidR="009E51F6">
                  <w:rPr>
                    <w:lang w:eastAsia="zh-CN"/>
                  </w:rPr>
                  <w:t>Zi</w:t>
                </w:r>
                <w:proofErr w:type="spellEnd"/>
                <w:r w:rsidR="009E51F6">
                  <w:rPr>
                    <w:lang w:eastAsia="zh-CN"/>
                  </w:rPr>
                  <w:t xml:space="preserve"> left this ambitious book unfinished and committed suicide on March 26, 1989. He died with four books beside him: The Bible, </w:t>
                </w:r>
                <w:r w:rsidR="00492EC5">
                  <w:rPr>
                    <w:lang w:eastAsia="zh-CN"/>
                  </w:rPr>
                  <w:t xml:space="preserve">Joseph </w:t>
                </w:r>
                <w:r w:rsidR="009E51F6">
                  <w:rPr>
                    <w:lang w:eastAsia="zh-CN"/>
                  </w:rPr>
                  <w:t>Conrad’</w:t>
                </w:r>
                <w:r w:rsidR="009E51F6">
                  <w:rPr>
                    <w:rFonts w:hint="eastAsia"/>
                    <w:lang w:eastAsia="zh-CN"/>
                  </w:rPr>
                  <w:t>s</w:t>
                </w:r>
                <w:r w:rsidR="009E51F6">
                  <w:rPr>
                    <w:lang w:eastAsia="zh-CN"/>
                  </w:rPr>
                  <w:t xml:space="preserve"> selected stories</w:t>
                </w:r>
                <w:r w:rsidR="009E51F6">
                  <w:rPr>
                    <w:rFonts w:hint="eastAsia"/>
                    <w:lang w:eastAsia="zh-CN"/>
                  </w:rPr>
                  <w:t>, Henry David Thoreau</w:t>
                </w:r>
                <w:r w:rsidR="009E51F6">
                  <w:rPr>
                    <w:lang w:eastAsia="zh-CN"/>
                  </w:rPr>
                  <w:t>’</w:t>
                </w:r>
                <w:r w:rsidR="009E51F6">
                  <w:rPr>
                    <w:rFonts w:hint="eastAsia"/>
                    <w:lang w:eastAsia="zh-CN"/>
                  </w:rPr>
                  <w:t xml:space="preserve">s </w:t>
                </w:r>
                <w:r w:rsidR="009E51F6" w:rsidRPr="00E06F82">
                  <w:rPr>
                    <w:rFonts w:hint="eastAsia"/>
                    <w:i/>
                    <w:lang w:eastAsia="zh-CN"/>
                  </w:rPr>
                  <w:t>Walden</w:t>
                </w:r>
                <w:r w:rsidR="009E51F6">
                  <w:rPr>
                    <w:rFonts w:hint="eastAsia"/>
                    <w:lang w:eastAsia="zh-CN"/>
                  </w:rPr>
                  <w:t>, and Thor Heyerdahl</w:t>
                </w:r>
                <w:r w:rsidR="009E51F6">
                  <w:rPr>
                    <w:lang w:eastAsia="zh-CN"/>
                  </w:rPr>
                  <w:t>’</w:t>
                </w:r>
                <w:r w:rsidR="009E51F6">
                  <w:rPr>
                    <w:rFonts w:hint="eastAsia"/>
                    <w:lang w:eastAsia="zh-CN"/>
                  </w:rPr>
                  <w:t xml:space="preserve">s </w:t>
                </w:r>
                <w:proofErr w:type="spellStart"/>
                <w:r w:rsidR="009E51F6" w:rsidRPr="00E06F82">
                  <w:rPr>
                    <w:rFonts w:hint="eastAsia"/>
                    <w:i/>
                    <w:lang w:eastAsia="zh-CN"/>
                  </w:rPr>
                  <w:t>Kon-Tiki</w:t>
                </w:r>
                <w:proofErr w:type="spellEnd"/>
                <w:r w:rsidR="009E51F6">
                  <w:rPr>
                    <w:rFonts w:hint="eastAsia"/>
                    <w:lang w:eastAsia="zh-CN"/>
                  </w:rPr>
                  <w:t>.</w:t>
                </w:r>
                <w:r w:rsidR="009E51F6">
                  <w:rPr>
                    <w:lang w:eastAsia="zh-CN"/>
                  </w:rPr>
                  <w:t xml:space="preserve"> </w:t>
                </w:r>
                <w:bookmarkStart w:id="0" w:name="_GoBack"/>
                <w:bookmarkEnd w:id="0"/>
              </w:p>
              <w:p w14:paraId="0B75F14F" w14:textId="77777777" w:rsidR="002A05ED" w:rsidRDefault="002A05ED" w:rsidP="006709D0">
                <w:pPr>
                  <w:rPr>
                    <w:lang w:eastAsia="zh-CN"/>
                  </w:rPr>
                </w:pPr>
              </w:p>
              <w:p w14:paraId="6DCAABB7" w14:textId="77777777" w:rsidR="00BB3A52" w:rsidRDefault="00BB3A52" w:rsidP="006709D0">
                <w:pPr>
                  <w:rPr>
                    <w:lang w:eastAsia="zh-CN"/>
                  </w:rPr>
                </w:pPr>
              </w:p>
              <w:p w14:paraId="430C1620" w14:textId="77777777" w:rsidR="00CF3E2D" w:rsidRPr="009E6D29" w:rsidRDefault="00A77EA0" w:rsidP="006709D0">
                <w:pPr>
                  <w:rPr>
                    <w:lang w:eastAsia="zh-CN"/>
                  </w:rPr>
                </w:pPr>
                <w:r w:rsidRPr="009E6D29">
                  <w:rPr>
                    <w:lang w:eastAsia="zh-CN"/>
                  </w:rPr>
                  <w:t>List of Works</w:t>
                </w:r>
              </w:p>
              <w:p w14:paraId="610CCE02" w14:textId="77777777" w:rsidR="009E6D29" w:rsidRDefault="009E6D29" w:rsidP="006709D0">
                <w:pPr>
                  <w:rPr>
                    <w:lang w:eastAsia="zh-CN"/>
                  </w:rPr>
                </w:pPr>
              </w:p>
              <w:p w14:paraId="319E30A7" w14:textId="1CA02830" w:rsidR="002C5368" w:rsidRDefault="009E6D29" w:rsidP="002C5368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Selected S</w:t>
                </w:r>
                <w:r w:rsidR="00A77EA0">
                  <w:rPr>
                    <w:rFonts w:hint="eastAsia"/>
                    <w:lang w:eastAsia="zh-CN"/>
                  </w:rPr>
                  <w:t>hort Poems</w:t>
                </w:r>
                <w:r w:rsidR="002C5368">
                  <w:rPr>
                    <w:lang w:eastAsia="zh-CN"/>
                  </w:rPr>
                  <w:t xml:space="preserve"> (1983-1986)</w:t>
                </w:r>
              </w:p>
              <w:p w14:paraId="00CF3927" w14:textId="6BBA4A9F" w:rsidR="00A77EA0" w:rsidRDefault="002C5368" w:rsidP="006709D0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>《</w:t>
                </w:r>
                <w:r>
                  <w:rPr>
                    <w:rFonts w:hint="eastAsia"/>
                    <w:lang w:eastAsia="zh-CN"/>
                  </w:rPr>
                  <w:t>亚洲</w:t>
                </w:r>
                <w:r>
                  <w:rPr>
                    <w:lang w:eastAsia="zh-CN"/>
                  </w:rPr>
                  <w:t>铜》</w:t>
                </w:r>
                <w:r w:rsidR="00C977DB">
                  <w:rPr>
                    <w:lang w:eastAsia="zh-CN"/>
                  </w:rPr>
                  <w:t>(’</w:t>
                </w:r>
                <w:r w:rsidR="009E6D29" w:rsidRPr="00CA7370">
                  <w:rPr>
                    <w:lang w:eastAsia="zh-CN"/>
                  </w:rPr>
                  <w:t>Asian Copper</w:t>
                </w:r>
                <w:r w:rsidR="00C977DB">
                  <w:rPr>
                    <w:lang w:eastAsia="zh-CN"/>
                  </w:rPr>
                  <w:t>‘</w:t>
                </w:r>
                <w:r w:rsidR="009E6D29">
                  <w:rPr>
                    <w:rFonts w:hint="eastAsia"/>
                    <w:lang w:eastAsia="zh-CN"/>
                  </w:rPr>
                  <w:t>)</w:t>
                </w:r>
              </w:p>
              <w:p w14:paraId="37C96576" w14:textId="62F35739" w:rsidR="002C5368" w:rsidRDefault="002C5368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《阿尔的</w:t>
                </w:r>
                <w:r>
                  <w:rPr>
                    <w:lang w:eastAsia="zh-CN"/>
                  </w:rPr>
                  <w:t>太阳》</w:t>
                </w:r>
                <w:r w:rsidR="00C977DB">
                  <w:rPr>
                    <w:lang w:eastAsia="zh-CN"/>
                  </w:rPr>
                  <w:t>(‘</w:t>
                </w:r>
                <w:r w:rsidR="00533211">
                  <w:rPr>
                    <w:lang w:eastAsia="zh-CN"/>
                  </w:rPr>
                  <w:t>The Sun of Arles</w:t>
                </w:r>
                <w:r w:rsidR="00C977DB">
                  <w:rPr>
                    <w:lang w:eastAsia="zh-CN"/>
                  </w:rPr>
                  <w:t>’</w:t>
                </w:r>
                <w:r w:rsidR="00533211">
                  <w:rPr>
                    <w:lang w:eastAsia="zh-CN"/>
                  </w:rPr>
                  <w:t>)</w:t>
                </w:r>
              </w:p>
              <w:p w14:paraId="3502381F" w14:textId="1E3BAB51" w:rsidR="002C5368" w:rsidRDefault="002C5368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</w:t>
                </w:r>
                <w:r w:rsidR="009E6D29">
                  <w:rPr>
                    <w:lang w:eastAsia="zh-CN"/>
                  </w:rPr>
                  <w:t>秋天》</w:t>
                </w:r>
              </w:p>
              <w:p w14:paraId="03B3A367" w14:textId="528DB699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《海上婚礼</w:t>
                </w:r>
                <w:r>
                  <w:rPr>
                    <w:lang w:eastAsia="zh-CN"/>
                  </w:rPr>
                  <w:t>》</w:t>
                </w:r>
              </w:p>
              <w:p w14:paraId="1FADC684" w14:textId="3076E057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《河伯</w:t>
                </w:r>
                <w:r>
                  <w:rPr>
                    <w:lang w:eastAsia="zh-CN"/>
                  </w:rPr>
                  <w:t>》</w:t>
                </w:r>
              </w:p>
              <w:p w14:paraId="144174CB" w14:textId="23C58DE0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《夏天</w:t>
                </w:r>
                <w:r>
                  <w:rPr>
                    <w:lang w:eastAsia="zh-CN"/>
                  </w:rPr>
                  <w:t>的太阳》</w:t>
                </w:r>
              </w:p>
              <w:p w14:paraId="2CA86671" w14:textId="37895C61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</w:t>
                </w:r>
                <w:r>
                  <w:rPr>
                    <w:lang w:eastAsia="zh-CN"/>
                  </w:rPr>
                  <w:t>麦</w:t>
                </w:r>
                <w:r>
                  <w:rPr>
                    <w:rFonts w:hint="eastAsia"/>
                    <w:lang w:eastAsia="zh-CN"/>
                  </w:rPr>
                  <w:t>地</w:t>
                </w:r>
                <w:r>
                  <w:rPr>
                    <w:lang w:eastAsia="zh-CN"/>
                  </w:rPr>
                  <w:t>》</w:t>
                </w:r>
              </w:p>
              <w:p w14:paraId="2571D061" w14:textId="7964F296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《幸福</w:t>
                </w:r>
                <w:r>
                  <w:rPr>
                    <w:lang w:eastAsia="zh-CN"/>
                  </w:rPr>
                  <w:t>》</w:t>
                </w:r>
              </w:p>
              <w:p w14:paraId="07A87487" w14:textId="656F5168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《海子</w:t>
                </w:r>
                <w:r>
                  <w:rPr>
                    <w:lang w:eastAsia="zh-CN"/>
                  </w:rPr>
                  <w:t>小夜曲》</w:t>
                </w:r>
              </w:p>
              <w:p w14:paraId="7DB8B692" w14:textId="76961EC2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《敦煌</w:t>
                </w:r>
                <w:r>
                  <w:rPr>
                    <w:lang w:eastAsia="zh-CN"/>
                  </w:rPr>
                  <w:t>》</w:t>
                </w:r>
              </w:p>
              <w:p w14:paraId="5CB66197" w14:textId="1D51A47B" w:rsidR="009E6D29" w:rsidRDefault="009E6D29" w:rsidP="009E6D29">
                <w:pPr>
                  <w:tabs>
                    <w:tab w:val="left" w:pos="2178"/>
                  </w:tabs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《九月</w:t>
                </w:r>
                <w:r>
                  <w:rPr>
                    <w:lang w:eastAsia="zh-CN"/>
                  </w:rPr>
                  <w:t>》</w:t>
                </w:r>
                <w:r>
                  <w:rPr>
                    <w:lang w:eastAsia="zh-CN"/>
                  </w:rPr>
                  <w:tab/>
                </w:r>
              </w:p>
              <w:p w14:paraId="14D09233" w14:textId="77777777" w:rsidR="009E6D29" w:rsidRDefault="009E6D29" w:rsidP="009E6D29">
                <w:pPr>
                  <w:tabs>
                    <w:tab w:val="left" w:pos="2178"/>
                  </w:tabs>
                  <w:rPr>
                    <w:lang w:eastAsia="zh-CN"/>
                  </w:rPr>
                </w:pPr>
              </w:p>
              <w:p w14:paraId="4A704124" w14:textId="77777777" w:rsidR="009E6D29" w:rsidRDefault="009E6D29" w:rsidP="009E6D29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Long Poems (1984-1985)</w:t>
                </w:r>
              </w:p>
              <w:p w14:paraId="4F7FDE77" w14:textId="7C8DF84E" w:rsidR="009E6D29" w:rsidRDefault="009E6D29" w:rsidP="009E6D29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>《</w:t>
                </w:r>
                <w:r>
                  <w:rPr>
                    <w:rFonts w:hint="eastAsia"/>
                    <w:lang w:eastAsia="zh-CN"/>
                  </w:rPr>
                  <w:t>河流</w:t>
                </w:r>
                <w:r>
                  <w:rPr>
                    <w:lang w:eastAsia="zh-CN"/>
                  </w:rPr>
                  <w:t>》</w:t>
                </w:r>
                <w:r w:rsidR="00C977DB">
                  <w:rPr>
                    <w:lang w:eastAsia="zh-CN"/>
                  </w:rPr>
                  <w:t>(‘</w:t>
                </w:r>
                <w:r>
                  <w:rPr>
                    <w:rFonts w:hint="eastAsia"/>
                    <w:lang w:eastAsia="zh-CN"/>
                  </w:rPr>
                  <w:t>The River</w:t>
                </w:r>
                <w:r w:rsidR="00C977DB">
                  <w:rPr>
                    <w:lang w:eastAsia="zh-CN"/>
                  </w:rPr>
                  <w:t>’</w:t>
                </w:r>
                <w:r>
                  <w:rPr>
                    <w:rFonts w:hint="eastAsia"/>
                    <w:lang w:eastAsia="zh-CN"/>
                  </w:rPr>
                  <w:t>)</w:t>
                </w:r>
              </w:p>
              <w:p w14:paraId="778653A5" w14:textId="4D123E0A" w:rsidR="009E6D29" w:rsidRDefault="009E6D29" w:rsidP="009E6D29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《传说</w:t>
                </w:r>
                <w:r>
                  <w:rPr>
                    <w:lang w:eastAsia="zh-CN"/>
                  </w:rPr>
                  <w:t>》</w:t>
                </w:r>
                <w:r w:rsidR="00C977DB">
                  <w:rPr>
                    <w:lang w:eastAsia="zh-CN"/>
                  </w:rPr>
                  <w:t>(’</w:t>
                </w:r>
                <w:r>
                  <w:rPr>
                    <w:rFonts w:hint="eastAsia"/>
                    <w:lang w:eastAsia="zh-CN"/>
                  </w:rPr>
                  <w:t>Legend</w:t>
                </w:r>
                <w:r w:rsidR="00C977DB">
                  <w:rPr>
                    <w:lang w:eastAsia="zh-CN"/>
                  </w:rPr>
                  <w:t>‘</w:t>
                </w:r>
                <w:r>
                  <w:rPr>
                    <w:rFonts w:hint="eastAsia"/>
                    <w:lang w:eastAsia="zh-CN"/>
                  </w:rPr>
                  <w:t>)</w:t>
                </w:r>
              </w:p>
              <w:p w14:paraId="20857AF5" w14:textId="32E79091" w:rsidR="009E6D29" w:rsidRDefault="009E6D29" w:rsidP="009E6D29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《但是水</w:t>
                </w:r>
                <w:r>
                  <w:rPr>
                    <w:lang w:eastAsia="zh-CN"/>
                  </w:rPr>
                  <w:t>，</w:t>
                </w:r>
                <w:r>
                  <w:rPr>
                    <w:rFonts w:hint="eastAsia"/>
                    <w:lang w:eastAsia="zh-CN"/>
                  </w:rPr>
                  <w:t>水</w:t>
                </w:r>
                <w:r>
                  <w:rPr>
                    <w:lang w:eastAsia="zh-CN"/>
                  </w:rPr>
                  <w:t>》</w:t>
                </w:r>
                <w:r w:rsidR="00C977DB">
                  <w:rPr>
                    <w:lang w:eastAsia="zh-CN"/>
                  </w:rPr>
                  <w:t>(‘</w:t>
                </w:r>
                <w:r>
                  <w:rPr>
                    <w:rFonts w:hint="eastAsia"/>
                    <w:lang w:eastAsia="zh-CN"/>
                  </w:rPr>
                  <w:t>But Water, Water</w:t>
                </w:r>
                <w:r w:rsidR="00C977DB">
                  <w:rPr>
                    <w:lang w:eastAsia="zh-CN"/>
                  </w:rPr>
                  <w:t>’</w:t>
                </w:r>
                <w:r>
                  <w:rPr>
                    <w:rFonts w:hint="eastAsia"/>
                    <w:lang w:eastAsia="zh-CN"/>
                  </w:rPr>
                  <w:t>)</w:t>
                </w:r>
              </w:p>
              <w:p w14:paraId="59E5AA45" w14:textId="77777777" w:rsidR="009E6D29" w:rsidRDefault="009E6D29" w:rsidP="006709D0">
                <w:pPr>
                  <w:rPr>
                    <w:lang w:eastAsia="zh-CN"/>
                  </w:rPr>
                </w:pPr>
              </w:p>
              <w:p w14:paraId="7B74F97C" w14:textId="47327C33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 xml:space="preserve">Selected </w:t>
                </w:r>
                <w:r>
                  <w:rPr>
                    <w:rFonts w:hint="eastAsia"/>
                    <w:lang w:eastAsia="zh-CN"/>
                  </w:rPr>
                  <w:t>Short Poems (1987-1989)</w:t>
                </w:r>
              </w:p>
              <w:p w14:paraId="627FA96E" w14:textId="5693DEEA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《冬天</w:t>
                </w:r>
                <w:r>
                  <w:rPr>
                    <w:lang w:eastAsia="zh-CN"/>
                  </w:rPr>
                  <w:t>的</w:t>
                </w:r>
                <w:r>
                  <w:rPr>
                    <w:rFonts w:hint="eastAsia"/>
                    <w:lang w:eastAsia="zh-CN"/>
                  </w:rPr>
                  <w:t>雨</w:t>
                </w:r>
                <w:r>
                  <w:rPr>
                    <w:lang w:eastAsia="zh-CN"/>
                  </w:rPr>
                  <w:t>》</w:t>
                </w:r>
              </w:p>
              <w:p w14:paraId="76D3844B" w14:textId="68322412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《日出</w:t>
                </w:r>
                <w:r>
                  <w:rPr>
                    <w:lang w:eastAsia="zh-CN"/>
                  </w:rPr>
                  <w:t>》</w:t>
                </w:r>
              </w:p>
              <w:p w14:paraId="11C9BEB7" w14:textId="24D0A190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《耶稣</w:t>
                </w:r>
                <w:r>
                  <w:rPr>
                    <w:lang w:eastAsia="zh-CN"/>
                  </w:rPr>
                  <w:t>》</w:t>
                </w:r>
              </w:p>
              <w:p w14:paraId="5E9B8414" w14:textId="16C2BB3C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《北方的</w:t>
                </w:r>
                <w:r>
                  <w:rPr>
                    <w:lang w:eastAsia="zh-CN"/>
                  </w:rPr>
                  <w:t>树木》</w:t>
                </w:r>
              </w:p>
              <w:p w14:paraId="22B99670" w14:textId="38A3C0BC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《月光</w:t>
                </w:r>
                <w:r>
                  <w:rPr>
                    <w:lang w:eastAsia="zh-CN"/>
                  </w:rPr>
                  <w:t>》</w:t>
                </w:r>
              </w:p>
              <w:p w14:paraId="7191B90E" w14:textId="2ACE754E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lastRenderedPageBreak/>
                  <w:t>《</w:t>
                </w:r>
                <w:r>
                  <w:rPr>
                    <w:lang w:eastAsia="zh-CN"/>
                  </w:rPr>
                  <w:t>麦</w:t>
                </w:r>
                <w:r>
                  <w:rPr>
                    <w:rFonts w:hint="eastAsia"/>
                    <w:lang w:eastAsia="zh-CN"/>
                  </w:rPr>
                  <w:t>地</w:t>
                </w:r>
                <w:r>
                  <w:rPr>
                    <w:lang w:eastAsia="zh-CN"/>
                  </w:rPr>
                  <w:t>与诗人》</w:t>
                </w:r>
              </w:p>
              <w:p w14:paraId="62A5D330" w14:textId="40DA980C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《幸福</w:t>
                </w:r>
                <w:r>
                  <w:rPr>
                    <w:lang w:eastAsia="zh-CN"/>
                  </w:rPr>
                  <w:t>的一日》</w:t>
                </w:r>
              </w:p>
              <w:p w14:paraId="1E03BDC5" w14:textId="79867FCE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《祖国</w:t>
                </w:r>
                <w:r>
                  <w:rPr>
                    <w:lang w:eastAsia="zh-CN"/>
                  </w:rPr>
                  <w:t>，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>或</w:t>
                </w:r>
                <w:r>
                  <w:rPr>
                    <w:lang w:eastAsia="zh-CN"/>
                  </w:rPr>
                  <w:t>以</w:t>
                </w:r>
                <w:r>
                  <w:rPr>
                    <w:rFonts w:hint="eastAsia"/>
                    <w:lang w:eastAsia="zh-CN"/>
                  </w:rPr>
                  <w:t>梦</w:t>
                </w:r>
                <w:r>
                  <w:rPr>
                    <w:lang w:eastAsia="zh-CN"/>
                  </w:rPr>
                  <w:t>为马》</w:t>
                </w:r>
                <w:r w:rsidR="00C977DB">
                  <w:rPr>
                    <w:lang w:eastAsia="zh-CN"/>
                  </w:rPr>
                  <w:t>(’</w:t>
                </w:r>
                <w:r w:rsidR="00533211" w:rsidRPr="00533211">
                  <w:rPr>
                    <w:lang w:eastAsia="zh-CN"/>
                  </w:rPr>
                  <w:t>Motherland, or Dream as a Horse</w:t>
                </w:r>
                <w:r w:rsidR="00C977DB">
                  <w:rPr>
                    <w:lang w:eastAsia="zh-CN"/>
                  </w:rPr>
                  <w:t>‘</w:t>
                </w:r>
                <w:r w:rsidR="00533211">
                  <w:rPr>
                    <w:lang w:eastAsia="zh-CN"/>
                  </w:rPr>
                  <w:t>)</w:t>
                </w:r>
              </w:p>
              <w:p w14:paraId="719009A2" w14:textId="73B0C006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《山楂树</w:t>
                </w:r>
                <w:r>
                  <w:rPr>
                    <w:lang w:eastAsia="zh-CN"/>
                  </w:rPr>
                  <w:t>》</w:t>
                </w:r>
              </w:p>
              <w:p w14:paraId="4A7454C7" w14:textId="71CFE97C" w:rsidR="009E6D29" w:rsidRDefault="009E6D29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《面朝大海</w:t>
                </w:r>
                <w:r>
                  <w:rPr>
                    <w:lang w:eastAsia="zh-CN"/>
                  </w:rPr>
                  <w:t>，</w:t>
                </w:r>
                <w:r>
                  <w:rPr>
                    <w:rFonts w:hint="eastAsia"/>
                    <w:lang w:eastAsia="zh-CN"/>
                  </w:rPr>
                  <w:t>春暖花开</w:t>
                </w:r>
                <w:r>
                  <w:rPr>
                    <w:lang w:eastAsia="zh-CN"/>
                  </w:rPr>
                  <w:t>》</w:t>
                </w:r>
                <w:r w:rsidR="00C977DB">
                  <w:rPr>
                    <w:lang w:eastAsia="zh-CN"/>
                  </w:rPr>
                  <w:t>(‘</w:t>
                </w:r>
                <w:r w:rsidRPr="00E06F82">
                  <w:rPr>
                    <w:lang w:eastAsia="zh-CN"/>
                  </w:rPr>
                  <w:t>Facing the Sea, with Spring Blossoms</w:t>
                </w:r>
                <w:r w:rsidR="00C977DB">
                  <w:rPr>
                    <w:lang w:eastAsia="zh-CN"/>
                  </w:rPr>
                  <w:t>’</w:t>
                </w:r>
                <w:r>
                  <w:rPr>
                    <w:rFonts w:hint="eastAsia"/>
                    <w:lang w:eastAsia="zh-CN"/>
                  </w:rPr>
                  <w:t>)</w:t>
                </w:r>
              </w:p>
              <w:p w14:paraId="75E9B47F" w14:textId="77777777" w:rsidR="00533211" w:rsidRDefault="00533211" w:rsidP="006709D0">
                <w:pPr>
                  <w:rPr>
                    <w:lang w:eastAsia="zh-CN"/>
                  </w:rPr>
                </w:pPr>
              </w:p>
              <w:p w14:paraId="21BE5C15" w14:textId="77777777" w:rsidR="00533211" w:rsidRDefault="00533211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Poem Collection (1986-1988)</w:t>
                </w:r>
              </w:p>
              <w:p w14:paraId="0B9EA191" w14:textId="77777777" w:rsidR="00533211" w:rsidRDefault="00533211" w:rsidP="006709D0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>《</w:t>
                </w:r>
                <w:r w:rsidRPr="00670900">
                  <w:rPr>
                    <w:rFonts w:hint="eastAsia"/>
                    <w:lang w:eastAsia="zh-CN"/>
                  </w:rPr>
                  <w:t>太阳·七部书</w:t>
                </w:r>
                <w:r>
                  <w:rPr>
                    <w:lang w:eastAsia="zh-CN"/>
                  </w:rPr>
                  <w:t>》</w:t>
                </w:r>
                <w:r>
                  <w:rPr>
                    <w:lang w:eastAsia="zh-CN"/>
                  </w:rPr>
                  <w:t>(</w:t>
                </w:r>
                <w:r w:rsidRPr="002A05ED">
                  <w:rPr>
                    <w:i/>
                    <w:lang w:eastAsia="zh-CN"/>
                  </w:rPr>
                  <w:t>The Sun</w:t>
                </w:r>
                <w:r w:rsidRPr="00670900">
                  <w:rPr>
                    <w:i/>
                    <w:lang w:eastAsia="zh-CN"/>
                  </w:rPr>
                  <w:t>: Seven Books</w:t>
                </w:r>
                <w:r>
                  <w:rPr>
                    <w:lang w:eastAsia="zh-CN"/>
                  </w:rPr>
                  <w:t xml:space="preserve">) </w:t>
                </w:r>
                <w:r>
                  <w:rPr>
                    <w:rFonts w:hint="eastAsia"/>
                    <w:lang w:eastAsia="zh-CN"/>
                  </w:rPr>
                  <w:t>inc</w:t>
                </w:r>
                <w:r>
                  <w:rPr>
                    <w:lang w:eastAsia="zh-CN"/>
                  </w:rPr>
                  <w:t>ludes:</w:t>
                </w:r>
              </w:p>
              <w:p w14:paraId="6F0720B1" w14:textId="29827460" w:rsidR="00533211" w:rsidRDefault="00533211" w:rsidP="006709D0">
                <w:pPr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《但是水、水》</w:t>
                </w:r>
                <w:r>
                  <w:rPr>
                    <w:rFonts w:hint="eastAsia"/>
                    <w:lang w:eastAsia="zh-CN"/>
                  </w:rPr>
                  <w:t>(</w:t>
                </w:r>
                <w:r w:rsidR="00C977DB">
                  <w:rPr>
                    <w:lang w:eastAsia="zh-CN"/>
                  </w:rPr>
                  <w:t>‘</w:t>
                </w:r>
                <w:r>
                  <w:rPr>
                    <w:rFonts w:hint="eastAsia"/>
                    <w:lang w:eastAsia="zh-CN"/>
                  </w:rPr>
                  <w:t>But Water, Water</w:t>
                </w:r>
                <w:r w:rsidR="00C977DB">
                  <w:rPr>
                    <w:lang w:eastAsia="zh-CN"/>
                  </w:rPr>
                  <w:t>’</w:t>
                </w:r>
                <w:r>
                  <w:rPr>
                    <w:rFonts w:hint="eastAsia"/>
                    <w:lang w:eastAsia="zh-CN"/>
                  </w:rPr>
                  <w:t>)</w:t>
                </w:r>
              </w:p>
              <w:p w14:paraId="211D0823" w14:textId="3BC8D91C" w:rsidR="00533211" w:rsidRDefault="00533211" w:rsidP="006709D0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>《弥赛亚》</w:t>
                </w:r>
                <w:r w:rsidR="00C977DB">
                  <w:rPr>
                    <w:lang w:eastAsia="zh-CN"/>
                  </w:rPr>
                  <w:t>(’Messiah‘</w:t>
                </w:r>
                <w:r>
                  <w:rPr>
                    <w:lang w:eastAsia="zh-CN"/>
                  </w:rPr>
                  <w:t>)</w:t>
                </w:r>
              </w:p>
              <w:p w14:paraId="061DA317" w14:textId="591F2838" w:rsidR="00533211" w:rsidRDefault="00533211" w:rsidP="006709D0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>《</w:t>
                </w:r>
                <w:r>
                  <w:rPr>
                    <w:rFonts w:hint="eastAsia"/>
                    <w:lang w:eastAsia="zh-CN"/>
                  </w:rPr>
                  <w:t>土地</w:t>
                </w:r>
                <w:r>
                  <w:rPr>
                    <w:lang w:eastAsia="zh-CN"/>
                  </w:rPr>
                  <w:t>篇》</w:t>
                </w:r>
                <w:r w:rsidR="00C977DB">
                  <w:rPr>
                    <w:lang w:eastAsia="zh-CN"/>
                  </w:rPr>
                  <w:t>(‘The Earth’</w:t>
                </w:r>
                <w:r>
                  <w:rPr>
                    <w:rFonts w:hint="eastAsia"/>
                    <w:lang w:eastAsia="zh-CN"/>
                  </w:rPr>
                  <w:t>)</w:t>
                </w:r>
              </w:p>
              <w:p w14:paraId="220A1EB5" w14:textId="03882C63" w:rsidR="00533211" w:rsidRDefault="00533211" w:rsidP="006709D0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>《</w:t>
                </w:r>
                <w:r>
                  <w:rPr>
                    <w:rFonts w:hint="eastAsia"/>
                    <w:lang w:eastAsia="zh-CN"/>
                  </w:rPr>
                  <w:t>太阳</w:t>
                </w:r>
                <w:r>
                  <w:rPr>
                    <w:lang w:eastAsia="zh-CN"/>
                  </w:rPr>
                  <w:t>》</w:t>
                </w:r>
                <w:r w:rsidR="00C977DB">
                  <w:rPr>
                    <w:lang w:eastAsia="zh-CN"/>
                  </w:rPr>
                  <w:t>(’The Sun‘</w:t>
                </w:r>
                <w:r>
                  <w:rPr>
                    <w:lang w:eastAsia="zh-CN"/>
                  </w:rPr>
                  <w:t>)</w:t>
                </w:r>
              </w:p>
              <w:p w14:paraId="783B83FA" w14:textId="50650D95" w:rsidR="00533211" w:rsidRDefault="00533211" w:rsidP="006709D0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>《</w:t>
                </w:r>
                <w:r>
                  <w:rPr>
                    <w:rFonts w:hint="eastAsia"/>
                    <w:lang w:eastAsia="zh-CN"/>
                  </w:rPr>
                  <w:t>断头篇</w:t>
                </w:r>
                <w:r>
                  <w:rPr>
                    <w:lang w:eastAsia="zh-CN"/>
                  </w:rPr>
                  <w:t>》</w:t>
                </w:r>
              </w:p>
              <w:p w14:paraId="0F273ACA" w14:textId="5FB4443E" w:rsidR="00533211" w:rsidRDefault="00533211" w:rsidP="006709D0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>《</w:t>
                </w:r>
                <w:r>
                  <w:rPr>
                    <w:rFonts w:hint="eastAsia"/>
                    <w:lang w:eastAsia="zh-CN"/>
                  </w:rPr>
                  <w:t>弑》</w:t>
                </w:r>
              </w:p>
              <w:p w14:paraId="78737B0D" w14:textId="0F92BE08" w:rsidR="009E6D29" w:rsidRDefault="00533211" w:rsidP="006709D0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>《</w:t>
                </w:r>
                <w:r>
                  <w:rPr>
                    <w:rFonts w:hint="eastAsia"/>
                    <w:lang w:eastAsia="zh-CN"/>
                  </w:rPr>
                  <w:t>你是</w:t>
                </w:r>
                <w:r>
                  <w:rPr>
                    <w:lang w:eastAsia="zh-CN"/>
                  </w:rPr>
                  <w:t>父亲的好女</w:t>
                </w:r>
                <w:r>
                  <w:rPr>
                    <w:rFonts w:hint="eastAsia"/>
                    <w:lang w:eastAsia="zh-CN"/>
                  </w:rPr>
                  <w:t>儿</w:t>
                </w:r>
                <w:r>
                  <w:rPr>
                    <w:lang w:eastAsia="zh-CN"/>
                  </w:rPr>
                  <w:t>》</w:t>
                </w:r>
              </w:p>
              <w:p w14:paraId="72AB4C73" w14:textId="49B88215" w:rsidR="003F0D73" w:rsidRDefault="003F0D73" w:rsidP="00C27FAB">
                <w:pPr>
                  <w:rPr>
                    <w:lang w:eastAsia="zh-CN"/>
                  </w:rPr>
                </w:pPr>
              </w:p>
            </w:tc>
          </w:sdtContent>
        </w:sdt>
      </w:tr>
      <w:tr w:rsidR="003235A7" w14:paraId="7922FEC8" w14:textId="77777777" w:rsidTr="00C977DB">
        <w:trPr>
          <w:trHeight w:val="506"/>
        </w:trPr>
        <w:tc>
          <w:tcPr>
            <w:tcW w:w="0" w:type="auto"/>
          </w:tcPr>
          <w:p w14:paraId="21155D5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B34EA1BCDC0EF4281FE5B83540BEF50"/>
              </w:placeholder>
            </w:sdtPr>
            <w:sdtEndPr/>
            <w:sdtContent>
              <w:p w14:paraId="2F93977F" w14:textId="77777777" w:rsidR="00533211" w:rsidRDefault="00AA772C" w:rsidP="00533211">
                <w:sdt>
                  <w:sdtPr>
                    <w:id w:val="-666237486"/>
                    <w:citation/>
                  </w:sdtPr>
                  <w:sdtEndPr/>
                  <w:sdtContent>
                    <w:r w:rsidR="00533211">
                      <w:fldChar w:fldCharType="begin"/>
                    </w:r>
                    <w:r w:rsidR="00533211">
                      <w:rPr>
                        <w:lang w:eastAsia="zh-CN"/>
                      </w:rPr>
                      <w:instrText xml:space="preserve"> </w:instrText>
                    </w:r>
                    <w:r w:rsidR="00533211">
                      <w:rPr>
                        <w:rFonts w:hint="eastAsia"/>
                        <w:lang w:eastAsia="zh-CN"/>
                      </w:rPr>
                      <w:instrText>CITATION Hon10 \l 2052</w:instrText>
                    </w:r>
                    <w:r w:rsidR="00533211">
                      <w:rPr>
                        <w:lang w:eastAsia="zh-CN"/>
                      </w:rPr>
                      <w:instrText xml:space="preserve"> </w:instrText>
                    </w:r>
                    <w:r w:rsidR="00533211">
                      <w:fldChar w:fldCharType="separate"/>
                    </w:r>
                    <w:r w:rsidR="00533211">
                      <w:rPr>
                        <w:rFonts w:hint="eastAsia"/>
                        <w:noProof/>
                        <w:lang w:eastAsia="zh-CN"/>
                      </w:rPr>
                      <w:t xml:space="preserve"> (Hong)</w:t>
                    </w:r>
                    <w:r w:rsidR="00533211">
                      <w:fldChar w:fldCharType="end"/>
                    </w:r>
                  </w:sdtContent>
                </w:sdt>
              </w:p>
              <w:p w14:paraId="4EAE2338" w14:textId="441BDA8B" w:rsidR="008C04E2" w:rsidRDefault="00AA772C" w:rsidP="00533211">
                <w:pPr>
                  <w:rPr>
                    <w:lang w:eastAsia="zh-CN"/>
                  </w:rPr>
                </w:pPr>
                <w:sdt>
                  <w:sdtPr>
                    <w:rPr>
                      <w:lang w:eastAsia="zh-CN"/>
                    </w:rPr>
                    <w:id w:val="22212110"/>
                    <w:citation/>
                  </w:sdtPr>
                  <w:sdtEndPr/>
                  <w:sdtContent>
                    <w:r w:rsidR="008C04E2">
                      <w:rPr>
                        <w:lang w:eastAsia="zh-CN"/>
                      </w:rPr>
                      <w:fldChar w:fldCharType="begin"/>
                    </w:r>
                    <w:r w:rsidR="008C04E2">
                      <w:rPr>
                        <w:lang w:val="en-US" w:eastAsia="zh-CN"/>
                      </w:rPr>
                      <w:instrText xml:space="preserve">CITATION Hon07 \l 1033 </w:instrText>
                    </w:r>
                    <w:r w:rsidR="008C04E2">
                      <w:rPr>
                        <w:lang w:eastAsia="zh-CN"/>
                      </w:rPr>
                      <w:fldChar w:fldCharType="separate"/>
                    </w:r>
                    <w:r w:rsidR="008C04E2" w:rsidRPr="008C04E2">
                      <w:rPr>
                        <w:noProof/>
                        <w:lang w:val="en-US" w:eastAsia="zh-CN"/>
                      </w:rPr>
                      <w:t>(Z. Hong)</w:t>
                    </w:r>
                    <w:r w:rsidR="008C04E2">
                      <w:rPr>
                        <w:lang w:eastAsia="zh-CN"/>
                      </w:rPr>
                      <w:fldChar w:fldCharType="end"/>
                    </w:r>
                  </w:sdtContent>
                </w:sdt>
              </w:p>
              <w:p w14:paraId="4BAAF919" w14:textId="41941D9D" w:rsidR="003235A7" w:rsidRDefault="00AA772C" w:rsidP="00533211">
                <w:sdt>
                  <w:sdtPr>
                    <w:id w:val="120664793"/>
                    <w:citation/>
                  </w:sdtPr>
                  <w:sdtEndPr/>
                  <w:sdtContent>
                    <w:r w:rsidR="00533211">
                      <w:fldChar w:fldCharType="begin"/>
                    </w:r>
                    <w:r w:rsidR="00533211">
                      <w:rPr>
                        <w:lang w:eastAsia="zh-CN"/>
                      </w:rPr>
                      <w:instrText xml:space="preserve"> </w:instrText>
                    </w:r>
                    <w:r w:rsidR="00533211">
                      <w:rPr>
                        <w:rFonts w:hint="eastAsia"/>
                        <w:lang w:eastAsia="zh-CN"/>
                      </w:rPr>
                      <w:instrText>CITATION Rui12 \l 2052</w:instrText>
                    </w:r>
                    <w:r w:rsidR="00533211">
                      <w:rPr>
                        <w:lang w:eastAsia="zh-CN"/>
                      </w:rPr>
                      <w:instrText xml:space="preserve"> </w:instrText>
                    </w:r>
                    <w:r w:rsidR="00533211">
                      <w:fldChar w:fldCharType="separate"/>
                    </w:r>
                    <w:r w:rsidR="00533211">
                      <w:rPr>
                        <w:rFonts w:hint="eastAsia"/>
                        <w:noProof/>
                        <w:lang w:eastAsia="zh-CN"/>
                      </w:rPr>
                      <w:t>(Rui)</w:t>
                    </w:r>
                    <w:r w:rsidR="00533211">
                      <w:fldChar w:fldCharType="end"/>
                    </w:r>
                  </w:sdtContent>
                </w:sdt>
              </w:p>
            </w:sdtContent>
          </w:sdt>
        </w:tc>
      </w:tr>
    </w:tbl>
    <w:p w14:paraId="4E954288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D6A85" w14:textId="77777777" w:rsidR="00AA772C" w:rsidRDefault="00AA772C" w:rsidP="007A0D55">
      <w:pPr>
        <w:spacing w:after="0" w:line="240" w:lineRule="auto"/>
      </w:pPr>
      <w:r>
        <w:separator/>
      </w:r>
    </w:p>
  </w:endnote>
  <w:endnote w:type="continuationSeparator" w:id="0">
    <w:p w14:paraId="79027B4F" w14:textId="77777777" w:rsidR="00AA772C" w:rsidRDefault="00AA772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AFCB8" w14:textId="77777777" w:rsidR="00AA772C" w:rsidRDefault="00AA772C" w:rsidP="007A0D55">
      <w:pPr>
        <w:spacing w:after="0" w:line="240" w:lineRule="auto"/>
      </w:pPr>
      <w:r>
        <w:separator/>
      </w:r>
    </w:p>
  </w:footnote>
  <w:footnote w:type="continuationSeparator" w:id="0">
    <w:p w14:paraId="7B786363" w14:textId="77777777" w:rsidR="00AA772C" w:rsidRDefault="00AA772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641F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42D226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2C"/>
    <w:rsid w:val="00032559"/>
    <w:rsid w:val="00052040"/>
    <w:rsid w:val="000848D6"/>
    <w:rsid w:val="000B25AE"/>
    <w:rsid w:val="000B55AB"/>
    <w:rsid w:val="000D24DC"/>
    <w:rsid w:val="00101B2E"/>
    <w:rsid w:val="0011176B"/>
    <w:rsid w:val="001122C6"/>
    <w:rsid w:val="00116FA0"/>
    <w:rsid w:val="00117F33"/>
    <w:rsid w:val="0015114C"/>
    <w:rsid w:val="00186EB6"/>
    <w:rsid w:val="001A21F3"/>
    <w:rsid w:val="001A2537"/>
    <w:rsid w:val="001A6A06"/>
    <w:rsid w:val="001D1132"/>
    <w:rsid w:val="00207499"/>
    <w:rsid w:val="00210C03"/>
    <w:rsid w:val="002162E2"/>
    <w:rsid w:val="00225C5A"/>
    <w:rsid w:val="00230B10"/>
    <w:rsid w:val="00234353"/>
    <w:rsid w:val="00244BB0"/>
    <w:rsid w:val="002A05ED"/>
    <w:rsid w:val="002A0A0D"/>
    <w:rsid w:val="002B0B37"/>
    <w:rsid w:val="002C5368"/>
    <w:rsid w:val="0030662D"/>
    <w:rsid w:val="003235A7"/>
    <w:rsid w:val="00351B58"/>
    <w:rsid w:val="003677B6"/>
    <w:rsid w:val="003D3579"/>
    <w:rsid w:val="003E2795"/>
    <w:rsid w:val="003E3B54"/>
    <w:rsid w:val="003F0D73"/>
    <w:rsid w:val="00462DBE"/>
    <w:rsid w:val="00464699"/>
    <w:rsid w:val="00483379"/>
    <w:rsid w:val="00487BC5"/>
    <w:rsid w:val="00492EC5"/>
    <w:rsid w:val="00496888"/>
    <w:rsid w:val="004A7476"/>
    <w:rsid w:val="004E5896"/>
    <w:rsid w:val="004F583E"/>
    <w:rsid w:val="00513EE6"/>
    <w:rsid w:val="00533211"/>
    <w:rsid w:val="00534F8F"/>
    <w:rsid w:val="00551D5B"/>
    <w:rsid w:val="00586F2C"/>
    <w:rsid w:val="00590035"/>
    <w:rsid w:val="005A658E"/>
    <w:rsid w:val="005A7AB6"/>
    <w:rsid w:val="005B177E"/>
    <w:rsid w:val="005B3921"/>
    <w:rsid w:val="005F26D7"/>
    <w:rsid w:val="005F5450"/>
    <w:rsid w:val="00670900"/>
    <w:rsid w:val="006709D0"/>
    <w:rsid w:val="00676D40"/>
    <w:rsid w:val="006A1F4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87828"/>
    <w:rsid w:val="00893ADE"/>
    <w:rsid w:val="008A5B87"/>
    <w:rsid w:val="008C04E2"/>
    <w:rsid w:val="008E798A"/>
    <w:rsid w:val="00922950"/>
    <w:rsid w:val="009A7264"/>
    <w:rsid w:val="009B5DF1"/>
    <w:rsid w:val="009C6B40"/>
    <w:rsid w:val="009D1606"/>
    <w:rsid w:val="009E18A1"/>
    <w:rsid w:val="009E51F6"/>
    <w:rsid w:val="009E6D29"/>
    <w:rsid w:val="009E73D7"/>
    <w:rsid w:val="009F7969"/>
    <w:rsid w:val="009F7BA7"/>
    <w:rsid w:val="00A001C3"/>
    <w:rsid w:val="00A27D2C"/>
    <w:rsid w:val="00A5402B"/>
    <w:rsid w:val="00A76FD9"/>
    <w:rsid w:val="00A77EA0"/>
    <w:rsid w:val="00A8576D"/>
    <w:rsid w:val="00AA772C"/>
    <w:rsid w:val="00AB436D"/>
    <w:rsid w:val="00AD2F24"/>
    <w:rsid w:val="00AD4844"/>
    <w:rsid w:val="00AF6FDC"/>
    <w:rsid w:val="00B05040"/>
    <w:rsid w:val="00B219AE"/>
    <w:rsid w:val="00B2538E"/>
    <w:rsid w:val="00B33145"/>
    <w:rsid w:val="00B37EDC"/>
    <w:rsid w:val="00B430D8"/>
    <w:rsid w:val="00B574C9"/>
    <w:rsid w:val="00BB3A52"/>
    <w:rsid w:val="00BC39C9"/>
    <w:rsid w:val="00BE5BF7"/>
    <w:rsid w:val="00BF40E1"/>
    <w:rsid w:val="00C16BEE"/>
    <w:rsid w:val="00C27FAB"/>
    <w:rsid w:val="00C358D4"/>
    <w:rsid w:val="00C6296B"/>
    <w:rsid w:val="00C64EE8"/>
    <w:rsid w:val="00C712E8"/>
    <w:rsid w:val="00C82079"/>
    <w:rsid w:val="00C977DB"/>
    <w:rsid w:val="00CA7370"/>
    <w:rsid w:val="00CC586D"/>
    <w:rsid w:val="00CF1542"/>
    <w:rsid w:val="00CF3E2D"/>
    <w:rsid w:val="00CF3EC5"/>
    <w:rsid w:val="00D31133"/>
    <w:rsid w:val="00D51391"/>
    <w:rsid w:val="00D656DA"/>
    <w:rsid w:val="00D83300"/>
    <w:rsid w:val="00D93569"/>
    <w:rsid w:val="00DC6B48"/>
    <w:rsid w:val="00DF01B0"/>
    <w:rsid w:val="00E06F82"/>
    <w:rsid w:val="00E13403"/>
    <w:rsid w:val="00E35A03"/>
    <w:rsid w:val="00E4525C"/>
    <w:rsid w:val="00E55F52"/>
    <w:rsid w:val="00E85A05"/>
    <w:rsid w:val="00E95829"/>
    <w:rsid w:val="00EA606C"/>
    <w:rsid w:val="00EB0C8C"/>
    <w:rsid w:val="00EB51FD"/>
    <w:rsid w:val="00EB77DB"/>
    <w:rsid w:val="00ED139F"/>
    <w:rsid w:val="00ED5811"/>
    <w:rsid w:val="00EF74F7"/>
    <w:rsid w:val="00F36937"/>
    <w:rsid w:val="00F60F53"/>
    <w:rsid w:val="00FA1925"/>
    <w:rsid w:val="00FB11DE"/>
    <w:rsid w:val="00FB16C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EC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angyan/Desktop/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2AAF47530EBC45B936DD8BA2F54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C65A2-20C1-A24E-8B61-0099FF622CC6}"/>
      </w:docPartPr>
      <w:docPartBody>
        <w:p w:rsidR="00E367AA" w:rsidRDefault="00F9385A">
          <w:pPr>
            <w:pStyle w:val="FF2AAF47530EBC45B936DD8BA2F5439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E20330E34CA5A479D0A8E253DCC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760E8-1C15-8B4D-B2AF-2C85E0A10E19}"/>
      </w:docPartPr>
      <w:docPartBody>
        <w:p w:rsidR="00E367AA" w:rsidRDefault="00F9385A">
          <w:pPr>
            <w:pStyle w:val="2E20330E34CA5A479D0A8E253DCC1EB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405B617095F114BA7088871F6E68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92AB9-BC17-064E-8F08-A471D9D2F3AA}"/>
      </w:docPartPr>
      <w:docPartBody>
        <w:p w:rsidR="00E367AA" w:rsidRDefault="00F9385A">
          <w:pPr>
            <w:pStyle w:val="8405B617095F114BA7088871F6E68A4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FA66C6E40730840B4E26EEED66D9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7B386-C92D-3240-990F-6735B98F043C}"/>
      </w:docPartPr>
      <w:docPartBody>
        <w:p w:rsidR="00E367AA" w:rsidRDefault="00F9385A">
          <w:pPr>
            <w:pStyle w:val="EFA66C6E40730840B4E26EEED66D9F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7C47687B7DFCB4790EC251804D3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39253-DCAE-3545-973C-6BE30C73466A}"/>
      </w:docPartPr>
      <w:docPartBody>
        <w:p w:rsidR="00E367AA" w:rsidRDefault="00F9385A">
          <w:pPr>
            <w:pStyle w:val="07C47687B7DFCB4790EC251804D33BE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D9DFBA3446D7040B81408DBE7B7F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CD713-F23D-8041-81D5-677565A8A447}"/>
      </w:docPartPr>
      <w:docPartBody>
        <w:p w:rsidR="00E367AA" w:rsidRDefault="00F9385A">
          <w:pPr>
            <w:pStyle w:val="9D9DFBA3446D7040B81408DBE7B7FAC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9423B1060C4BC49B9BEC86D5F6E6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F58AC-DFDE-474E-AC5A-9FB9C11836A5}"/>
      </w:docPartPr>
      <w:docPartBody>
        <w:p w:rsidR="00E367AA" w:rsidRDefault="00F9385A">
          <w:pPr>
            <w:pStyle w:val="39423B1060C4BC49B9BEC86D5F6E6C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B310BA5DA5C9C4E83985E7B19DD9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B7748-C16E-794F-BE55-CC3D14A42687}"/>
      </w:docPartPr>
      <w:docPartBody>
        <w:p w:rsidR="00E367AA" w:rsidRDefault="00F9385A">
          <w:pPr>
            <w:pStyle w:val="4B310BA5DA5C9C4E83985E7B19DD9F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B34EA1BCDC0EF4281FE5B83540BE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A3F4-7C9D-B84D-8A00-D57A74B769D7}"/>
      </w:docPartPr>
      <w:docPartBody>
        <w:p w:rsidR="00E367AA" w:rsidRDefault="00F9385A">
          <w:pPr>
            <w:pStyle w:val="CB34EA1BCDC0EF4281FE5B83540BEF5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5A"/>
    <w:rsid w:val="00026AA8"/>
    <w:rsid w:val="00346B73"/>
    <w:rsid w:val="00401F2E"/>
    <w:rsid w:val="00403F94"/>
    <w:rsid w:val="004C7242"/>
    <w:rsid w:val="0057001D"/>
    <w:rsid w:val="007506B9"/>
    <w:rsid w:val="008F7EFB"/>
    <w:rsid w:val="00BC12C8"/>
    <w:rsid w:val="00BD0255"/>
    <w:rsid w:val="00E367AA"/>
    <w:rsid w:val="00F9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F2AAF47530EBC45B936DD8BA2F54398">
    <w:name w:val="FF2AAF47530EBC45B936DD8BA2F54398"/>
  </w:style>
  <w:style w:type="paragraph" w:customStyle="1" w:styleId="B011BD368D25D04DA9DBEA32BD953A3F">
    <w:name w:val="B011BD368D25D04DA9DBEA32BD953A3F"/>
  </w:style>
  <w:style w:type="paragraph" w:customStyle="1" w:styleId="2E20330E34CA5A479D0A8E253DCC1EB4">
    <w:name w:val="2E20330E34CA5A479D0A8E253DCC1EB4"/>
  </w:style>
  <w:style w:type="paragraph" w:customStyle="1" w:styleId="8405B617095F114BA7088871F6E68A48">
    <w:name w:val="8405B617095F114BA7088871F6E68A48"/>
  </w:style>
  <w:style w:type="paragraph" w:customStyle="1" w:styleId="EFA66C6E40730840B4E26EEED66D9F8B">
    <w:name w:val="EFA66C6E40730840B4E26EEED66D9F8B"/>
  </w:style>
  <w:style w:type="paragraph" w:customStyle="1" w:styleId="07C47687B7DFCB4790EC251804D33BEE">
    <w:name w:val="07C47687B7DFCB4790EC251804D33BEE"/>
  </w:style>
  <w:style w:type="paragraph" w:customStyle="1" w:styleId="9D9DFBA3446D7040B81408DBE7B7FACD">
    <w:name w:val="9D9DFBA3446D7040B81408DBE7B7FACD"/>
  </w:style>
  <w:style w:type="paragraph" w:customStyle="1" w:styleId="39423B1060C4BC49B9BEC86D5F6E6C97">
    <w:name w:val="39423B1060C4BC49B9BEC86D5F6E6C97"/>
  </w:style>
  <w:style w:type="paragraph" w:customStyle="1" w:styleId="BA301332CA775B44A250FFE4F66064D2">
    <w:name w:val="BA301332CA775B44A250FFE4F66064D2"/>
  </w:style>
  <w:style w:type="paragraph" w:customStyle="1" w:styleId="4B310BA5DA5C9C4E83985E7B19DD9F6A">
    <w:name w:val="4B310BA5DA5C9C4E83985E7B19DD9F6A"/>
  </w:style>
  <w:style w:type="paragraph" w:customStyle="1" w:styleId="CB34EA1BCDC0EF4281FE5B83540BEF50">
    <w:name w:val="CB34EA1BCDC0EF4281FE5B83540BEF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Hon10</b:Tag>
    <b:SourceType>Book</b:SourceType>
    <b:Guid>{593BBB19-7567-184E-9312-2D5925CE7DFA}</b:Guid>
    <b:Author>
      <b:Author>
        <b:NameList>
          <b:Person>
            <b:Last>Hong</b:Last>
            <b:First>Zeng</b:First>
          </b:Person>
        </b:NameList>
      </b:Author>
    </b:Author>
    <b:Title>The Semiotics of Exile in Literature</b:Title>
    <b:City>New York</b:City>
    <b:Publisher>Palgrave Macmillan</b:Publisher>
    <b:Year>2010</b:Year>
    <b:RefOrder>1</b:RefOrder>
  </b:Source>
  <b:Source>
    <b:Tag>Rui12</b:Tag>
    <b:SourceType>Book</b:SourceType>
    <b:Guid>{6C698D72-E4B5-7541-BE08-32C275A5BE6E}</b:Guid>
    <b:Author>
      <b:Author>
        <b:NameList>
          <b:Person>
            <b:Last>Rui</b:Last>
            <b:First>Kunze</b:First>
          </b:Person>
        </b:NameList>
      </b:Author>
    </b:Author>
    <b:Title>Struggle and Symbiosis: The Canonization of the Poet Haizi and Cultural Discourses in Contemporary China</b:Title>
    <b:City>Bochum</b:City>
    <b:Publisher>Projekt Verlag</b:Publisher>
    <b:Year>2012</b:Year>
    <b:RefOrder>3</b:RefOrder>
  </b:Source>
  <b:Source>
    <b:Tag>Hon07</b:Tag>
    <b:SourceType>Book</b:SourceType>
    <b:Guid>{F71B5851-C97B-A14B-B223-17B01E1A79A9}</b:Guid>
    <b:Title>A History of contemporary Chinese Literature</b:Title>
    <b:City>Leiden</b:City>
    <b:Publisher>Brill</b:Publisher>
    <b:Year>2007</b:Year>
    <b:Author>
      <b:Author>
        <b:NameList>
          <b:Person>
            <b:Last>Hong</b:Last>
            <b:First>Zicheng</b:First>
          </b:Person>
        </b:NameList>
      </b:Author>
      <b:Translator>
        <b:NameList>
          <b:Person>
            <b:Last>Day</b:Last>
            <b:First>Michael</b:First>
            <b:Middle>M.</b:Middle>
          </b:Person>
        </b:NameList>
      </b:Translator>
    </b:Author>
    <b:RefOrder>2</b:RefOrder>
  </b:Source>
</b:Sources>
</file>

<file path=customXml/itemProps1.xml><?xml version="1.0" encoding="utf-8"?>
<ds:datastoreItem xmlns:ds="http://schemas.openxmlformats.org/officeDocument/2006/customXml" ds:itemID="{D9C38F0D-6FAC-664A-99EB-77233833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382</TotalTime>
  <Pages>3</Pages>
  <Words>807</Words>
  <Characters>4552</Characters>
  <Application>Microsoft Macintosh Word</Application>
  <DocSecurity>0</DocSecurity>
  <Lines>74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Tang</dc:creator>
  <cp:keywords/>
  <dc:description/>
  <cp:lastModifiedBy>Yan Tang</cp:lastModifiedBy>
  <cp:revision>11</cp:revision>
  <dcterms:created xsi:type="dcterms:W3CDTF">2015-12-18T23:30:00Z</dcterms:created>
  <dcterms:modified xsi:type="dcterms:W3CDTF">2016-02-20T07:02:00Z</dcterms:modified>
</cp:coreProperties>
</file>