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904E4A" w14:textId="77777777" w:rsidTr="00922950">
        <w:tc>
          <w:tcPr>
            <w:tcW w:w="491" w:type="dxa"/>
            <w:vMerge w:val="restart"/>
            <w:shd w:val="clear" w:color="auto" w:fill="A6A6A6" w:themeFill="background1" w:themeFillShade="A6"/>
            <w:textDirection w:val="btLr"/>
          </w:tcPr>
          <w:p w14:paraId="65F000A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D6878E89206E541BF7A72BBF6C532FE"/>
            </w:placeholder>
            <w:showingPlcHdr/>
            <w:dropDownList>
              <w:listItem w:displayText="Dr." w:value="Dr."/>
              <w:listItem w:displayText="Prof." w:value="Prof."/>
            </w:dropDownList>
          </w:sdtPr>
          <w:sdtContent>
            <w:tc>
              <w:tcPr>
                <w:tcW w:w="1259" w:type="dxa"/>
              </w:tcPr>
              <w:p w14:paraId="435650A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A366F1A77941488BCC6DBBB821CD1D"/>
            </w:placeholder>
            <w:text/>
          </w:sdtPr>
          <w:sdtContent>
            <w:tc>
              <w:tcPr>
                <w:tcW w:w="2073" w:type="dxa"/>
              </w:tcPr>
              <w:p w14:paraId="6161CB4C" w14:textId="77777777" w:rsidR="00B574C9" w:rsidRDefault="007A417B" w:rsidP="007A417B">
                <w:r>
                  <w:t>Jeremy</w:t>
                </w:r>
              </w:p>
            </w:tc>
          </w:sdtContent>
        </w:sdt>
        <w:sdt>
          <w:sdtPr>
            <w:alias w:val="Middle name"/>
            <w:tag w:val="authorMiddleName"/>
            <w:id w:val="-2076034781"/>
            <w:placeholder>
              <w:docPart w:val="82B9D856EEF5F240AC5AB624F93D775E"/>
            </w:placeholder>
            <w:showingPlcHdr/>
            <w:text/>
          </w:sdtPr>
          <w:sdtContent>
            <w:tc>
              <w:tcPr>
                <w:tcW w:w="2551" w:type="dxa"/>
              </w:tcPr>
              <w:p w14:paraId="7FC10343" w14:textId="77777777" w:rsidR="00B574C9" w:rsidRDefault="00B574C9" w:rsidP="00922950">
                <w:r>
                  <w:rPr>
                    <w:rStyle w:val="PlaceholderText"/>
                  </w:rPr>
                  <w:t>[Middle name]</w:t>
                </w:r>
              </w:p>
            </w:tc>
          </w:sdtContent>
        </w:sdt>
        <w:sdt>
          <w:sdtPr>
            <w:alias w:val="Last name"/>
            <w:tag w:val="authorLastName"/>
            <w:id w:val="-1088529830"/>
            <w:placeholder>
              <w:docPart w:val="164E60A52F1A564B83F4BF9CBCEF4846"/>
            </w:placeholder>
            <w:text/>
          </w:sdtPr>
          <w:sdtContent>
            <w:tc>
              <w:tcPr>
                <w:tcW w:w="2642" w:type="dxa"/>
              </w:tcPr>
              <w:p w14:paraId="2AA72DAF" w14:textId="77777777" w:rsidR="00B574C9" w:rsidRDefault="007A417B" w:rsidP="007A417B">
                <w:r>
                  <w:t>Strachan</w:t>
                </w:r>
              </w:p>
            </w:tc>
          </w:sdtContent>
        </w:sdt>
      </w:tr>
      <w:tr w:rsidR="00B574C9" w14:paraId="653A3828" w14:textId="77777777" w:rsidTr="001A6A06">
        <w:trPr>
          <w:trHeight w:val="986"/>
        </w:trPr>
        <w:tc>
          <w:tcPr>
            <w:tcW w:w="491" w:type="dxa"/>
            <w:vMerge/>
            <w:shd w:val="clear" w:color="auto" w:fill="A6A6A6" w:themeFill="background1" w:themeFillShade="A6"/>
          </w:tcPr>
          <w:p w14:paraId="3D18642B" w14:textId="77777777" w:rsidR="00B574C9" w:rsidRPr="001A6A06" w:rsidRDefault="00B574C9" w:rsidP="00CF1542">
            <w:pPr>
              <w:jc w:val="center"/>
              <w:rPr>
                <w:b/>
                <w:color w:val="FFFFFF" w:themeColor="background1"/>
              </w:rPr>
            </w:pPr>
          </w:p>
        </w:tc>
        <w:sdt>
          <w:sdtPr>
            <w:alias w:val="Biography"/>
            <w:tag w:val="authorBiography"/>
            <w:id w:val="938807824"/>
            <w:placeholder>
              <w:docPart w:val="4C59E0BC962E344BAAC9B331FB4D36F8"/>
            </w:placeholder>
            <w:showingPlcHdr/>
          </w:sdtPr>
          <w:sdtContent>
            <w:tc>
              <w:tcPr>
                <w:tcW w:w="8525" w:type="dxa"/>
                <w:gridSpan w:val="4"/>
              </w:tcPr>
              <w:p w14:paraId="6BC7A60D" w14:textId="77777777" w:rsidR="00B574C9" w:rsidRDefault="00B574C9" w:rsidP="00922950">
                <w:r>
                  <w:rPr>
                    <w:rStyle w:val="PlaceholderText"/>
                  </w:rPr>
                  <w:t>[Enter your biography]</w:t>
                </w:r>
              </w:p>
            </w:tc>
          </w:sdtContent>
        </w:sdt>
      </w:tr>
      <w:tr w:rsidR="00B574C9" w14:paraId="4D0CD449" w14:textId="77777777" w:rsidTr="001A6A06">
        <w:trPr>
          <w:trHeight w:val="986"/>
        </w:trPr>
        <w:tc>
          <w:tcPr>
            <w:tcW w:w="491" w:type="dxa"/>
            <w:vMerge/>
            <w:shd w:val="clear" w:color="auto" w:fill="A6A6A6" w:themeFill="background1" w:themeFillShade="A6"/>
          </w:tcPr>
          <w:p w14:paraId="0589450E" w14:textId="77777777" w:rsidR="00B574C9" w:rsidRPr="001A6A06" w:rsidRDefault="00B574C9" w:rsidP="00CF1542">
            <w:pPr>
              <w:jc w:val="center"/>
              <w:rPr>
                <w:b/>
                <w:color w:val="FFFFFF" w:themeColor="background1"/>
              </w:rPr>
            </w:pPr>
          </w:p>
        </w:tc>
        <w:sdt>
          <w:sdtPr>
            <w:alias w:val="Affiliation"/>
            <w:tag w:val="affiliation"/>
            <w:id w:val="2012937915"/>
            <w:placeholder>
              <w:docPart w:val="5F1AC251E5A5BB46A441B2B1174FAE59"/>
            </w:placeholder>
            <w:showingPlcHdr/>
            <w:text/>
          </w:sdtPr>
          <w:sdtContent>
            <w:tc>
              <w:tcPr>
                <w:tcW w:w="8525" w:type="dxa"/>
                <w:gridSpan w:val="4"/>
              </w:tcPr>
              <w:p w14:paraId="7E2ADA7C" w14:textId="77777777" w:rsidR="00B574C9" w:rsidRDefault="00B574C9" w:rsidP="00B574C9">
                <w:r>
                  <w:rPr>
                    <w:rStyle w:val="PlaceholderText"/>
                  </w:rPr>
                  <w:t>[Enter the institution with which you are affiliated]</w:t>
                </w:r>
              </w:p>
            </w:tc>
          </w:sdtContent>
        </w:sdt>
      </w:tr>
    </w:tbl>
    <w:p w14:paraId="0038DD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8FC0D06" w14:textId="77777777" w:rsidTr="00244BB0">
        <w:tc>
          <w:tcPr>
            <w:tcW w:w="9016" w:type="dxa"/>
            <w:shd w:val="clear" w:color="auto" w:fill="A6A6A6" w:themeFill="background1" w:themeFillShade="A6"/>
            <w:tcMar>
              <w:top w:w="113" w:type="dxa"/>
              <w:bottom w:w="113" w:type="dxa"/>
            </w:tcMar>
          </w:tcPr>
          <w:p w14:paraId="209616F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4DA385" w14:textId="77777777" w:rsidTr="003F0D73">
        <w:sdt>
          <w:sdtPr>
            <w:rPr>
              <w:b/>
            </w:rPr>
            <w:alias w:val="Article headword"/>
            <w:tag w:val="articleHeadword"/>
            <w:id w:val="-361440020"/>
            <w:placeholder>
              <w:docPart w:val="3D5C6D9CD8A35841A354F1D80D0AC657"/>
            </w:placeholder>
            <w:text/>
          </w:sdtPr>
          <w:sdtContent>
            <w:tc>
              <w:tcPr>
                <w:tcW w:w="9016" w:type="dxa"/>
                <w:tcMar>
                  <w:top w:w="113" w:type="dxa"/>
                  <w:bottom w:w="113" w:type="dxa"/>
                </w:tcMar>
              </w:tcPr>
              <w:p w14:paraId="388C7ABE" w14:textId="77777777" w:rsidR="003F0D73" w:rsidRPr="00FB589A" w:rsidRDefault="007A417B" w:rsidP="007A417B">
                <w:pPr>
                  <w:rPr>
                    <w:b/>
                  </w:rPr>
                </w:pPr>
                <w:proofErr w:type="spellStart"/>
                <w:r>
                  <w:rPr>
                    <w:b/>
                  </w:rPr>
                  <w:t>Adaskin</w:t>
                </w:r>
                <w:proofErr w:type="spellEnd"/>
                <w:r>
                  <w:rPr>
                    <w:b/>
                  </w:rPr>
                  <w:t>, Murray (1906-2002)</w:t>
                </w:r>
              </w:p>
            </w:tc>
          </w:sdtContent>
        </w:sdt>
      </w:tr>
      <w:tr w:rsidR="00464699" w14:paraId="7671B55C" w14:textId="77777777" w:rsidTr="00C10BB0">
        <w:sdt>
          <w:sdtPr>
            <w:alias w:val="Variant headwords"/>
            <w:tag w:val="variantHeadwords"/>
            <w:id w:val="173464402"/>
            <w:placeholder>
              <w:docPart w:val="7F41F2ED34BFF54B8C36FB26F7B01280"/>
            </w:placeholder>
            <w:showingPlcHdr/>
          </w:sdtPr>
          <w:sdtContent>
            <w:tc>
              <w:tcPr>
                <w:tcW w:w="9016" w:type="dxa"/>
                <w:tcMar>
                  <w:top w:w="113" w:type="dxa"/>
                  <w:bottom w:w="113" w:type="dxa"/>
                </w:tcMar>
              </w:tcPr>
              <w:p w14:paraId="3D86C64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A0594CC" w14:textId="77777777" w:rsidTr="003F0D73">
        <w:sdt>
          <w:sdtPr>
            <w:alias w:val="Abstract"/>
            <w:tag w:val="abstract"/>
            <w:id w:val="-635871867"/>
            <w:placeholder>
              <w:docPart w:val="7C5CED79715BDA48AD2411604C56B548"/>
            </w:placeholder>
          </w:sdtPr>
          <w:sdtContent>
            <w:tc>
              <w:tcPr>
                <w:tcW w:w="9016" w:type="dxa"/>
                <w:tcMar>
                  <w:top w:w="113" w:type="dxa"/>
                  <w:bottom w:w="113" w:type="dxa"/>
                </w:tcMar>
              </w:tcPr>
              <w:p w14:paraId="034786A8" w14:textId="78736FCE" w:rsidR="00E85A05" w:rsidRDefault="00175E4E" w:rsidP="00E85A05">
                <w:r w:rsidRPr="00577A07">
                  <w:t xml:space="preserve">Born at Toronto, Ontario and died at Victoria, British Columbia, Murray </w:t>
                </w:r>
                <w:proofErr w:type="spellStart"/>
                <w:r w:rsidRPr="00577A07">
                  <w:t>Adaskin</w:t>
                </w:r>
                <w:proofErr w:type="spellEnd"/>
                <w:r w:rsidRPr="00577A07">
                  <w:t xml:space="preserve"> was a violinist, composer, and academic whose music was widely performed in Canada. </w:t>
                </w:r>
                <w:proofErr w:type="spellStart"/>
                <w:r w:rsidRPr="00577A07">
                  <w:t>Adaskin</w:t>
                </w:r>
                <w:proofErr w:type="spellEnd"/>
                <w:r w:rsidRPr="00577A07">
                  <w:t xml:space="preserve"> was violinist with the Toronto Symphony Orchestra from 1926-36, and held senior academic and administrative positions at the University of Saskatchewan (1952-73) and the Canada Council for the Arts (1966-69). His compositional style largely avoids allegiance to modern and experimental currents of the twentieth century, and balances conservatism and </w:t>
                </w:r>
                <w:proofErr w:type="spellStart"/>
                <w:r w:rsidRPr="00577A07">
                  <w:t>lyricality</w:t>
                </w:r>
                <w:proofErr w:type="spellEnd"/>
                <w:r w:rsidRPr="00577A07">
                  <w:t xml:space="preserve"> with atonal and folk elements. An expedition to Canada’s arctic to record Inuit singing in 1965 proved influential to </w:t>
                </w:r>
                <w:proofErr w:type="spellStart"/>
                <w:r w:rsidRPr="00577A07">
                  <w:t>Adaskin</w:t>
                </w:r>
                <w:proofErr w:type="spellEnd"/>
                <w:r w:rsidRPr="00577A07">
                  <w:t xml:space="preserve">, and resulted in several works, including </w:t>
                </w:r>
                <w:r w:rsidRPr="00577A07">
                  <w:rPr>
                    <w:i/>
                  </w:rPr>
                  <w:t>QALALA AND NILAULA OF THE NORTH</w:t>
                </w:r>
                <w:r w:rsidRPr="00577A07">
                  <w:t xml:space="preserve">, (1969 for small orchestra), </w:t>
                </w:r>
                <w:r w:rsidRPr="00577A07">
                  <w:rPr>
                    <w:i/>
                  </w:rPr>
                  <w:t>RANKIN INLET</w:t>
                </w:r>
                <w:r w:rsidRPr="00577A07">
                  <w:t xml:space="preserve"> (1978 for piano duo), and </w:t>
                </w:r>
                <w:r w:rsidRPr="00577A07">
                  <w:rPr>
                    <w:i/>
                  </w:rPr>
                  <w:t>ESKIMO MELODIES</w:t>
                </w:r>
                <w:r w:rsidRPr="00577A07">
                  <w:t xml:space="preserve"> (1980 for piano). </w:t>
                </w:r>
                <w:proofErr w:type="spellStart"/>
                <w:r w:rsidRPr="00577A07">
                  <w:t>Adaskin</w:t>
                </w:r>
                <w:proofErr w:type="spellEnd"/>
                <w:r w:rsidRPr="00577A07">
                  <w:t xml:space="preserve"> wrote that he hoped his music would “someday be recognized for its Canadian flavour” and much of his programmatic oeuvre dedicates itself to regional and national topics. His chamber opera based on the Metis fur trader </w:t>
                </w:r>
                <w:r w:rsidRPr="00577A07">
                  <w:rPr>
                    <w:i/>
                  </w:rPr>
                  <w:t>GRANT, WARDEN OF THE PLAINS</w:t>
                </w:r>
                <w:r w:rsidRPr="00577A07">
                  <w:t xml:space="preserve"> was commissioned for Canada’s centenary of 1967. Along with brothers John (1908-1964) and Harry (1901-1994) the </w:t>
                </w:r>
                <w:proofErr w:type="spellStart"/>
                <w:r w:rsidRPr="00577A07">
                  <w:t>Adaskins</w:t>
                </w:r>
                <w:proofErr w:type="spellEnd"/>
                <w:r w:rsidRPr="00577A07">
                  <w:t xml:space="preserve"> were significant influences on the cultivation of art music in Canada during the </w:t>
                </w:r>
                <w:proofErr w:type="spellStart"/>
                <w:r w:rsidRPr="00577A07">
                  <w:t>postwar</w:t>
                </w:r>
                <w:proofErr w:type="spellEnd"/>
                <w:r w:rsidRPr="00577A07">
                  <w:t xml:space="preserve"> period.   </w:t>
                </w:r>
                <w:sdt>
                  <w:sdtPr>
                    <w:id w:val="1004868807"/>
                    <w:citation/>
                  </w:sdtPr>
                  <w:sdtContent>
                    <w:r w:rsidR="00C10BB0">
                      <w:fldChar w:fldCharType="begin"/>
                    </w:r>
                    <w:r w:rsidR="00C10BB0">
                      <w:rPr>
                        <w:lang w:val="en-US"/>
                      </w:rPr>
                      <w:instrText xml:space="preserve"> CITATION Mur15 \l 1033 </w:instrText>
                    </w:r>
                    <w:r w:rsidR="00C10BB0">
                      <w:fldChar w:fldCharType="separate"/>
                    </w:r>
                    <w:r w:rsidR="00C10BB0">
                      <w:rPr>
                        <w:noProof/>
                        <w:lang w:val="en-US"/>
                      </w:rPr>
                      <w:t>(Murray Adaskin)</w:t>
                    </w:r>
                    <w:r w:rsidR="00C10BB0">
                      <w:fldChar w:fldCharType="end"/>
                    </w:r>
                  </w:sdtContent>
                </w:sdt>
                <w:sdt>
                  <w:sdtPr>
                    <w:id w:val="-527110312"/>
                    <w:citation/>
                  </w:sdtPr>
                  <w:sdtContent>
                    <w:r w:rsidR="009E0ABF">
                      <w:fldChar w:fldCharType="begin"/>
                    </w:r>
                    <w:r w:rsidR="009E0ABF">
                      <w:rPr>
                        <w:lang w:val="en-US"/>
                      </w:rPr>
                      <w:instrText xml:space="preserve"> CITATION Laz031 \l 1033 </w:instrText>
                    </w:r>
                    <w:r w:rsidR="009E0ABF">
                      <w:fldChar w:fldCharType="separate"/>
                    </w:r>
                    <w:r w:rsidR="009E0ABF">
                      <w:rPr>
                        <w:noProof/>
                        <w:lang w:val="en-US"/>
                      </w:rPr>
                      <w:t xml:space="preserve"> (Lazarevich and Cathcart, Murray Adaskin: An Annotated Catalogue of His Music: A Unison of Life, Music and the Man)</w:t>
                    </w:r>
                    <w:r w:rsidR="009E0ABF">
                      <w:fldChar w:fldCharType="end"/>
                    </w:r>
                  </w:sdtContent>
                </w:sdt>
              </w:p>
            </w:tc>
          </w:sdtContent>
        </w:sdt>
      </w:tr>
      <w:tr w:rsidR="003F0D73" w14:paraId="36A0D245" w14:textId="77777777" w:rsidTr="003F0D73">
        <w:sdt>
          <w:sdtPr>
            <w:alias w:val="Article text"/>
            <w:tag w:val="articleText"/>
            <w:id w:val="634067588"/>
            <w:placeholder>
              <w:docPart w:val="B94F943A3DDE474C8BBF447533BE0FA1"/>
            </w:placeholder>
          </w:sdtPr>
          <w:sdtContent>
            <w:tc>
              <w:tcPr>
                <w:tcW w:w="9016" w:type="dxa"/>
                <w:tcMar>
                  <w:top w:w="113" w:type="dxa"/>
                  <w:bottom w:w="113" w:type="dxa"/>
                </w:tcMar>
              </w:tcPr>
              <w:p w14:paraId="732A5809" w14:textId="77777777" w:rsidR="007A417B" w:rsidRDefault="007A417B" w:rsidP="007A417B">
                <w:r w:rsidRPr="00577A07">
                  <w:t xml:space="preserve">Born at Toronto, Ontario and died at Victoria, British Columbia, Murray </w:t>
                </w:r>
                <w:proofErr w:type="spellStart"/>
                <w:r w:rsidRPr="00577A07">
                  <w:t>Adaskin</w:t>
                </w:r>
                <w:proofErr w:type="spellEnd"/>
                <w:r w:rsidRPr="00577A07">
                  <w:t xml:space="preserve"> was a violinist, composer, and academic whose music was widely performed in Canada. </w:t>
                </w:r>
                <w:proofErr w:type="spellStart"/>
                <w:r w:rsidRPr="00577A07">
                  <w:t>Adaskin</w:t>
                </w:r>
                <w:proofErr w:type="spellEnd"/>
                <w:r w:rsidRPr="00577A07">
                  <w:t xml:space="preserve"> was violinist with the Toronto Symphony Orchestra from 1926-36, and held senior academic and administrative positions at the University of Saskatchewan (1952-73) and the Canada Council for the Arts (1966-69). His compositional style largely avoids allegiance to modern and experimental currents of the twentieth century, and balances conservatism and </w:t>
                </w:r>
                <w:proofErr w:type="spellStart"/>
                <w:r w:rsidRPr="00577A07">
                  <w:t>lyricality</w:t>
                </w:r>
                <w:proofErr w:type="spellEnd"/>
                <w:r w:rsidRPr="00577A07">
                  <w:t xml:space="preserve"> with atonal and folk elements. An expedition to Canada’s arctic to record Inuit singing in 1965 proved influential to </w:t>
                </w:r>
                <w:proofErr w:type="spellStart"/>
                <w:r w:rsidRPr="00577A07">
                  <w:t>Adaskin</w:t>
                </w:r>
                <w:proofErr w:type="spellEnd"/>
                <w:r w:rsidRPr="00577A07">
                  <w:t xml:space="preserve">, and resulted in several works, including </w:t>
                </w:r>
                <w:r w:rsidRPr="00577A07">
                  <w:rPr>
                    <w:i/>
                  </w:rPr>
                  <w:t>QALALA AND NILAULA OF THE NORTH</w:t>
                </w:r>
                <w:r w:rsidRPr="00577A07">
                  <w:t xml:space="preserve">, (1969 for small orchestra), </w:t>
                </w:r>
                <w:r w:rsidRPr="00577A07">
                  <w:rPr>
                    <w:i/>
                  </w:rPr>
                  <w:t>RANKIN INLET</w:t>
                </w:r>
                <w:r w:rsidRPr="00577A07">
                  <w:t xml:space="preserve"> (1978 for piano duo), and </w:t>
                </w:r>
                <w:r w:rsidRPr="00577A07">
                  <w:rPr>
                    <w:i/>
                  </w:rPr>
                  <w:t>ESKIMO MELODIES</w:t>
                </w:r>
                <w:r w:rsidRPr="00577A07">
                  <w:t xml:space="preserve"> (1980 for piano). </w:t>
                </w:r>
                <w:proofErr w:type="spellStart"/>
                <w:r w:rsidRPr="00577A07">
                  <w:t>Adaskin</w:t>
                </w:r>
                <w:proofErr w:type="spellEnd"/>
                <w:r w:rsidRPr="00577A07">
                  <w:t xml:space="preserve"> wrote that he hoped his music would “someday be recognized for its Canadian flavour” and much of his programmatic oeuvre dedicates itself to regional and national topics. His chamber opera based on the Metis fur trader </w:t>
                </w:r>
                <w:r w:rsidRPr="00577A07">
                  <w:rPr>
                    <w:i/>
                  </w:rPr>
                  <w:t>GRANT, WARDEN OF THE PLAINS</w:t>
                </w:r>
                <w:r w:rsidRPr="00577A07">
                  <w:t xml:space="preserve"> was commissioned for Canada’s centenary of 1967. Along with brothers John (1908-1964) and Harry (1901-1994) the </w:t>
                </w:r>
                <w:proofErr w:type="spellStart"/>
                <w:r w:rsidRPr="00577A07">
                  <w:t>Adaskins</w:t>
                </w:r>
                <w:proofErr w:type="spellEnd"/>
                <w:r w:rsidRPr="00577A07">
                  <w:t xml:space="preserve"> were significant influences on the cultivation of art music in Canada during the </w:t>
                </w:r>
                <w:proofErr w:type="spellStart"/>
                <w:r w:rsidRPr="00577A07">
                  <w:t>postwar</w:t>
                </w:r>
                <w:proofErr w:type="spellEnd"/>
                <w:r w:rsidRPr="00577A07">
                  <w:t xml:space="preserve"> period.   </w:t>
                </w:r>
              </w:p>
              <w:p w14:paraId="3A8040C3" w14:textId="77777777" w:rsidR="00D86557" w:rsidRDefault="00D86557" w:rsidP="007A417B"/>
              <w:p w14:paraId="65415D77" w14:textId="77777777" w:rsidR="00D86557" w:rsidRDefault="00D86557" w:rsidP="007A417B">
                <w:r>
                  <w:t>[File: adaskin.jpg]</w:t>
                </w:r>
              </w:p>
              <w:p w14:paraId="17AB9C43" w14:textId="77777777" w:rsidR="00D86557" w:rsidRDefault="00D86557" w:rsidP="007A417B"/>
              <w:p w14:paraId="2D967DBF" w14:textId="77777777" w:rsidR="00D86557" w:rsidRDefault="00D86557" w:rsidP="00D86557">
                <w:pPr>
                  <w:pStyle w:val="Caption"/>
                  <w:keepNext/>
                </w:pPr>
                <w:r>
                  <w:lastRenderedPageBreak/>
                  <w:t xml:space="preserve">Figure </w:t>
                </w:r>
                <w:fldSimple w:instr=" SEQ Figure \* ARABIC ">
                  <w:r>
                    <w:rPr>
                      <w:noProof/>
                    </w:rPr>
                    <w:t>1</w:t>
                  </w:r>
                </w:fldSimple>
                <w:r>
                  <w:t xml:space="preserve"> Murray </w:t>
                </w:r>
                <w:proofErr w:type="spellStart"/>
                <w:r>
                  <w:t>Adaskin</w:t>
                </w:r>
                <w:proofErr w:type="spellEnd"/>
              </w:p>
              <w:p w14:paraId="0162E633" w14:textId="77777777" w:rsidR="00D86557" w:rsidRPr="00577A07" w:rsidRDefault="00D86557" w:rsidP="007A417B">
                <w:hyperlink r:id="rId9" w:history="1">
                  <w:r w:rsidRPr="00577A07">
                    <w:rPr>
                      <w:rStyle w:val="Hyperlink"/>
                      <w:rFonts w:ascii="Times" w:hAnsi="Times"/>
                    </w:rPr>
                    <w:t>http://dev.musiccentre.ca/sites/www.musiccentre.ca/files/imagecache/showcase_image/resources/images/RSN_headshot2_62183_adaskin_img.jpg</w:t>
                  </w:r>
                </w:hyperlink>
              </w:p>
              <w:p w14:paraId="4A25F5E3" w14:textId="77777777" w:rsidR="007A417B" w:rsidRPr="00577A07" w:rsidRDefault="007A417B" w:rsidP="007A417B"/>
              <w:p w14:paraId="2D56EA9F" w14:textId="77777777" w:rsidR="007A417B" w:rsidRPr="00577A07" w:rsidRDefault="007A417B" w:rsidP="007A417B">
                <w:pPr>
                  <w:pStyle w:val="Heading1"/>
                  <w:outlineLvl w:val="0"/>
                </w:pPr>
                <w:r w:rsidRPr="00577A07">
                  <w:t>Selected Works</w:t>
                </w:r>
              </w:p>
              <w:p w14:paraId="7A739CF1" w14:textId="77777777" w:rsidR="007A417B" w:rsidRPr="00577A07" w:rsidRDefault="007A417B" w:rsidP="007A417B">
                <w:r w:rsidRPr="00577A07">
                  <w:rPr>
                    <w:i/>
                  </w:rPr>
                  <w:t>Sonata For Violin And Piano</w:t>
                </w:r>
                <w:r>
                  <w:t xml:space="preserve"> (</w:t>
                </w:r>
                <w:r w:rsidRPr="00577A07">
                  <w:t>1946</w:t>
                </w:r>
                <w:r>
                  <w:t>)</w:t>
                </w:r>
              </w:p>
              <w:p w14:paraId="4058B8D2" w14:textId="77777777" w:rsidR="007A417B" w:rsidRPr="00577A07" w:rsidRDefault="007A417B" w:rsidP="007A417B">
                <w:r w:rsidRPr="00577A07">
                  <w:rPr>
                    <w:i/>
                  </w:rPr>
                  <w:t>Concerto For Violin And Orchestra</w:t>
                </w:r>
                <w:r>
                  <w:t xml:space="preserve"> (</w:t>
                </w:r>
                <w:r w:rsidRPr="00577A07">
                  <w:t>1956</w:t>
                </w:r>
                <w:r>
                  <w:t>)</w:t>
                </w:r>
              </w:p>
              <w:p w14:paraId="26B72017" w14:textId="77777777" w:rsidR="007A417B" w:rsidRPr="00577A07" w:rsidRDefault="007A417B" w:rsidP="007A417B">
                <w:r w:rsidRPr="00577A07">
                  <w:rPr>
                    <w:i/>
                  </w:rPr>
                  <w:t>Algonquin Symphony</w:t>
                </w:r>
                <w:r w:rsidRPr="00577A07">
                  <w:t xml:space="preserve"> </w:t>
                </w:r>
                <w:r>
                  <w:t>(</w:t>
                </w:r>
                <w:r w:rsidRPr="00577A07">
                  <w:t>1957</w:t>
                </w:r>
                <w:r>
                  <w:t>)</w:t>
                </w:r>
              </w:p>
              <w:p w14:paraId="5A56D6FD" w14:textId="77777777" w:rsidR="007A417B" w:rsidRPr="00577A07" w:rsidRDefault="007A417B" w:rsidP="007A417B">
                <w:proofErr w:type="spellStart"/>
                <w:r w:rsidRPr="00577A07">
                  <w:rPr>
                    <w:i/>
                  </w:rPr>
                  <w:t>Saskatechwan</w:t>
                </w:r>
                <w:proofErr w:type="spellEnd"/>
                <w:r w:rsidRPr="00577A07">
                  <w:rPr>
                    <w:i/>
                  </w:rPr>
                  <w:t xml:space="preserve"> Legend</w:t>
                </w:r>
                <w:r>
                  <w:t xml:space="preserve"> (</w:t>
                </w:r>
                <w:r w:rsidRPr="00577A07">
                  <w:t>1959</w:t>
                </w:r>
                <w:r>
                  <w:t>)</w:t>
                </w:r>
              </w:p>
              <w:p w14:paraId="5082906F" w14:textId="77777777" w:rsidR="007A417B" w:rsidRPr="00577A07" w:rsidRDefault="007A417B" w:rsidP="007A417B">
                <w:r w:rsidRPr="00577A07">
                  <w:rPr>
                    <w:i/>
                  </w:rPr>
                  <w:t>Grant, Warden Of The Plains</w:t>
                </w:r>
                <w:r>
                  <w:t xml:space="preserve"> (</w:t>
                </w:r>
                <w:r w:rsidRPr="00577A07">
                  <w:t>1967</w:t>
                </w:r>
                <w:r>
                  <w:t>)</w:t>
                </w:r>
              </w:p>
              <w:p w14:paraId="3BEBDB13" w14:textId="77777777" w:rsidR="007A417B" w:rsidRPr="00577A07" w:rsidRDefault="007A417B" w:rsidP="007A417B">
                <w:r w:rsidRPr="00577A07">
                  <w:rPr>
                    <w:i/>
                  </w:rPr>
                  <w:t>Of Man And The Universe</w:t>
                </w:r>
                <w:r>
                  <w:t xml:space="preserve"> (</w:t>
                </w:r>
                <w:r w:rsidRPr="00577A07">
                  <w:t>1967</w:t>
                </w:r>
                <w:r>
                  <w:t>)</w:t>
                </w:r>
              </w:p>
              <w:p w14:paraId="62403F31" w14:textId="77777777" w:rsidR="007A417B" w:rsidRPr="00577A07" w:rsidRDefault="007A417B" w:rsidP="007A417B">
                <w:proofErr w:type="spellStart"/>
                <w:r w:rsidRPr="00577A07">
                  <w:rPr>
                    <w:i/>
                  </w:rPr>
                  <w:t>Qalala</w:t>
                </w:r>
                <w:proofErr w:type="spellEnd"/>
                <w:r w:rsidRPr="00577A07">
                  <w:rPr>
                    <w:i/>
                  </w:rPr>
                  <w:t xml:space="preserve"> And </w:t>
                </w:r>
                <w:proofErr w:type="spellStart"/>
                <w:r w:rsidRPr="00577A07">
                  <w:rPr>
                    <w:i/>
                  </w:rPr>
                  <w:t>Nilaula</w:t>
                </w:r>
                <w:proofErr w:type="spellEnd"/>
                <w:r w:rsidRPr="00577A07">
                  <w:rPr>
                    <w:i/>
                  </w:rPr>
                  <w:t xml:space="preserve"> Of The North</w:t>
                </w:r>
                <w:r>
                  <w:t xml:space="preserve"> (</w:t>
                </w:r>
                <w:r w:rsidRPr="00577A07">
                  <w:t>1969</w:t>
                </w:r>
                <w:r>
                  <w:t>)</w:t>
                </w:r>
              </w:p>
              <w:p w14:paraId="55C52C17" w14:textId="77777777" w:rsidR="007A417B" w:rsidRPr="00577A07" w:rsidRDefault="007A417B" w:rsidP="007A417B">
                <w:r w:rsidRPr="00577A07">
                  <w:rPr>
                    <w:i/>
                  </w:rPr>
                  <w:t>There Is My People Sleeping</w:t>
                </w:r>
                <w:r>
                  <w:t xml:space="preserve"> (</w:t>
                </w:r>
                <w:r w:rsidRPr="00577A07">
                  <w:t>1970</w:t>
                </w:r>
                <w:r>
                  <w:t>)</w:t>
                </w:r>
              </w:p>
              <w:p w14:paraId="083960C6" w14:textId="77777777" w:rsidR="007A417B" w:rsidRPr="00577A07" w:rsidRDefault="007A417B" w:rsidP="007A417B">
                <w:r w:rsidRPr="00577A07">
                  <w:rPr>
                    <w:i/>
                  </w:rPr>
                  <w:t>Nootka Ritual</w:t>
                </w:r>
                <w:r>
                  <w:rPr>
                    <w:i/>
                  </w:rPr>
                  <w:t xml:space="preserve"> </w:t>
                </w:r>
                <w:r w:rsidRPr="007A417B">
                  <w:t>(1974)</w:t>
                </w:r>
              </w:p>
              <w:p w14:paraId="1C424D6B" w14:textId="77777777" w:rsidR="003F0D73" w:rsidRPr="007A417B" w:rsidRDefault="007A417B" w:rsidP="007A417B">
                <w:r w:rsidRPr="00577A07">
                  <w:rPr>
                    <w:i/>
                  </w:rPr>
                  <w:t>Duo For Viola And Guitar</w:t>
                </w:r>
                <w:r>
                  <w:t xml:space="preserve"> (</w:t>
                </w:r>
                <w:r w:rsidRPr="00577A07">
                  <w:t>1996</w:t>
                </w:r>
                <w:r>
                  <w:t>)</w:t>
                </w:r>
              </w:p>
            </w:tc>
          </w:sdtContent>
        </w:sdt>
      </w:tr>
      <w:tr w:rsidR="003235A7" w14:paraId="126A3C9C" w14:textId="77777777" w:rsidTr="003235A7">
        <w:tc>
          <w:tcPr>
            <w:tcW w:w="9016" w:type="dxa"/>
          </w:tcPr>
          <w:p w14:paraId="52AF771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ED66B9831FCAF44923E852233D29EC5"/>
              </w:placeholder>
            </w:sdtPr>
            <w:sdtContent>
              <w:p w14:paraId="18EF5471" w14:textId="5C3AF8B8" w:rsidR="00175E4E" w:rsidRDefault="009E0ABF" w:rsidP="009E0ABF">
                <w:sdt>
                  <w:sdtPr>
                    <w:id w:val="2143611440"/>
                    <w:citation/>
                  </w:sdtPr>
                  <w:sdtContent>
                    <w:r>
                      <w:fldChar w:fldCharType="begin"/>
                    </w:r>
                    <w:r>
                      <w:rPr>
                        <w:lang w:val="en-US"/>
                      </w:rPr>
                      <w:instrText xml:space="preserve"> CITATION Can64 \l 1033 </w:instrText>
                    </w:r>
                    <w:r>
                      <w:fldChar w:fldCharType="separate"/>
                    </w:r>
                    <w:r>
                      <w:rPr>
                        <w:noProof/>
                        <w:lang w:val="en-US"/>
                      </w:rPr>
                      <w:t xml:space="preserve"> (Canadian Broadcasting Corporation)</w:t>
                    </w:r>
                    <w:r>
                      <w:fldChar w:fldCharType="end"/>
                    </w:r>
                  </w:sdtContent>
                </w:sdt>
              </w:p>
              <w:p w14:paraId="583FD392" w14:textId="623EF865" w:rsidR="009E0ABF" w:rsidRDefault="009E0ABF" w:rsidP="009E0ABF">
                <w:sdt>
                  <w:sdtPr>
                    <w:id w:val="-2053770172"/>
                    <w:citation/>
                  </w:sdtPr>
                  <w:sdtContent>
                    <w:r>
                      <w:fldChar w:fldCharType="begin"/>
                    </w:r>
                    <w:r>
                      <w:rPr>
                        <w:lang w:val="en-US"/>
                      </w:rPr>
                      <w:instrText xml:space="preserve"> CITATION Laz881 \l 1033 </w:instrText>
                    </w:r>
                    <w:r>
                      <w:fldChar w:fldCharType="separate"/>
                    </w:r>
                    <w:r>
                      <w:rPr>
                        <w:noProof/>
                        <w:lang w:val="en-US"/>
                      </w:rPr>
                      <w:t>(Lazarevich, The Musical Worlds of Frances James and Murray Adaskin)</w:t>
                    </w:r>
                    <w:r>
                      <w:fldChar w:fldCharType="end"/>
                    </w:r>
                  </w:sdtContent>
                </w:sdt>
              </w:p>
              <w:p w14:paraId="24CC1D99" w14:textId="37574384" w:rsidR="009E0ABF" w:rsidRDefault="009E0ABF" w:rsidP="009E0ABF">
                <w:sdt>
                  <w:sdtPr>
                    <w:id w:val="-1923634228"/>
                    <w:citation/>
                  </w:sdtPr>
                  <w:sdtContent>
                    <w:r>
                      <w:fldChar w:fldCharType="begin"/>
                    </w:r>
                    <w:r>
                      <w:rPr>
                        <w:lang w:val="en-US"/>
                      </w:rPr>
                      <w:instrText xml:space="preserve"> CITATION Laz031 \l 1033 </w:instrText>
                    </w:r>
                    <w:r>
                      <w:fldChar w:fldCharType="separate"/>
                    </w:r>
                    <w:r>
                      <w:rPr>
                        <w:noProof/>
                        <w:lang w:val="en-US"/>
                      </w:rPr>
                      <w:t>(Lazarevich and Cathcart, Murray Adaskin: An Annotated Catalogue of His Music: A Unison of Life, Music and the Man)</w:t>
                    </w:r>
                    <w:r>
                      <w:fldChar w:fldCharType="end"/>
                    </w:r>
                  </w:sdtContent>
                </w:sdt>
              </w:p>
              <w:p w14:paraId="10828214" w14:textId="16019FE7" w:rsidR="009E0ABF" w:rsidRDefault="009E0ABF" w:rsidP="009E0ABF">
                <w:sdt>
                  <w:sdtPr>
                    <w:id w:val="-1350252365"/>
                    <w:citation/>
                  </w:sdtPr>
                  <w:sdtContent>
                    <w:r>
                      <w:fldChar w:fldCharType="begin"/>
                    </w:r>
                    <w:r>
                      <w:rPr>
                        <w:lang w:val="en-US"/>
                      </w:rPr>
                      <w:instrText xml:space="preserve"> CITATION Mac752 \l 1033 </w:instrText>
                    </w:r>
                    <w:r>
                      <w:fldChar w:fldCharType="separate"/>
                    </w:r>
                    <w:r>
                      <w:rPr>
                        <w:noProof/>
                        <w:lang w:val="en-US"/>
                      </w:rPr>
                      <w:t>(MacMillan and Beckwith)</w:t>
                    </w:r>
                    <w:r>
                      <w:fldChar w:fldCharType="end"/>
                    </w:r>
                  </w:sdtContent>
                </w:sdt>
              </w:p>
              <w:p w14:paraId="0F50C9DB" w14:textId="4DB6D9C4" w:rsidR="009E0ABF" w:rsidRDefault="009E0ABF" w:rsidP="009E0ABF">
                <w:sdt>
                  <w:sdtPr>
                    <w:id w:val="-1628082200"/>
                    <w:citation/>
                  </w:sdtPr>
                  <w:sdtContent>
                    <w:r>
                      <w:fldChar w:fldCharType="begin"/>
                    </w:r>
                    <w:r>
                      <w:rPr>
                        <w:lang w:val="en-US"/>
                      </w:rPr>
                      <w:instrText xml:space="preserve"> CITATION Mur15 \l 1033 </w:instrText>
                    </w:r>
                    <w:r>
                      <w:fldChar w:fldCharType="separate"/>
                    </w:r>
                    <w:r>
                      <w:rPr>
                        <w:noProof/>
                        <w:lang w:val="en-US"/>
                      </w:rPr>
                      <w:t>(Murray Adaskin)</w:t>
                    </w:r>
                    <w:r>
                      <w:fldChar w:fldCharType="end"/>
                    </w:r>
                  </w:sdtContent>
                </w:sdt>
                <w:bookmarkStart w:id="0" w:name="_GoBack"/>
                <w:bookmarkEnd w:id="0"/>
              </w:p>
              <w:p w14:paraId="30784E8D" w14:textId="50159533" w:rsidR="003235A7" w:rsidRDefault="00C10BB0" w:rsidP="00D86557"/>
            </w:sdtContent>
          </w:sdt>
        </w:tc>
      </w:tr>
    </w:tbl>
    <w:p w14:paraId="10A3E7C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77288" w14:textId="77777777" w:rsidR="00C10BB0" w:rsidRDefault="00C10BB0" w:rsidP="007A0D55">
      <w:pPr>
        <w:spacing w:after="0" w:line="240" w:lineRule="auto"/>
      </w:pPr>
      <w:r>
        <w:separator/>
      </w:r>
    </w:p>
  </w:endnote>
  <w:endnote w:type="continuationSeparator" w:id="0">
    <w:p w14:paraId="616FE7EB" w14:textId="77777777" w:rsidR="00C10BB0" w:rsidRDefault="00C10BB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01648" w14:textId="77777777" w:rsidR="00C10BB0" w:rsidRDefault="00C10BB0" w:rsidP="007A0D55">
      <w:pPr>
        <w:spacing w:after="0" w:line="240" w:lineRule="auto"/>
      </w:pPr>
      <w:r>
        <w:separator/>
      </w:r>
    </w:p>
  </w:footnote>
  <w:footnote w:type="continuationSeparator" w:id="0">
    <w:p w14:paraId="0838411A" w14:textId="77777777" w:rsidR="00C10BB0" w:rsidRDefault="00C10BB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FE015" w14:textId="77777777" w:rsidR="00C10BB0" w:rsidRDefault="00C10BB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544757" w14:textId="77777777" w:rsidR="00C10BB0" w:rsidRDefault="00C10BB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17B"/>
    <w:rsid w:val="00032559"/>
    <w:rsid w:val="00052040"/>
    <w:rsid w:val="000B25AE"/>
    <w:rsid w:val="000B55AB"/>
    <w:rsid w:val="000D24DC"/>
    <w:rsid w:val="00101B2E"/>
    <w:rsid w:val="00116FA0"/>
    <w:rsid w:val="0015114C"/>
    <w:rsid w:val="00175E4E"/>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417B"/>
    <w:rsid w:val="007B3377"/>
    <w:rsid w:val="007E5F44"/>
    <w:rsid w:val="00821DE3"/>
    <w:rsid w:val="00846CE1"/>
    <w:rsid w:val="008A5B87"/>
    <w:rsid w:val="00922950"/>
    <w:rsid w:val="009A7264"/>
    <w:rsid w:val="009D1606"/>
    <w:rsid w:val="009E0ABF"/>
    <w:rsid w:val="009E18A1"/>
    <w:rsid w:val="009E73D7"/>
    <w:rsid w:val="00A27D2C"/>
    <w:rsid w:val="00A76FD9"/>
    <w:rsid w:val="00AA588D"/>
    <w:rsid w:val="00AB436D"/>
    <w:rsid w:val="00AD2F24"/>
    <w:rsid w:val="00AD4844"/>
    <w:rsid w:val="00B219AE"/>
    <w:rsid w:val="00B33145"/>
    <w:rsid w:val="00B574C9"/>
    <w:rsid w:val="00BC39C9"/>
    <w:rsid w:val="00BE5BF7"/>
    <w:rsid w:val="00BF40E1"/>
    <w:rsid w:val="00C10BB0"/>
    <w:rsid w:val="00C27FAB"/>
    <w:rsid w:val="00C358D4"/>
    <w:rsid w:val="00C6296B"/>
    <w:rsid w:val="00CC586D"/>
    <w:rsid w:val="00CF1542"/>
    <w:rsid w:val="00CF3EC5"/>
    <w:rsid w:val="00D656DA"/>
    <w:rsid w:val="00D83300"/>
    <w:rsid w:val="00D86557"/>
    <w:rsid w:val="00DA793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50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41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17B"/>
    <w:rPr>
      <w:rFonts w:ascii="Lucida Grande" w:hAnsi="Lucida Grande" w:cs="Lucida Grande"/>
      <w:sz w:val="18"/>
      <w:szCs w:val="18"/>
    </w:rPr>
  </w:style>
  <w:style w:type="character" w:styleId="Hyperlink">
    <w:name w:val="Hyperlink"/>
    <w:basedOn w:val="DefaultParagraphFont"/>
    <w:uiPriority w:val="99"/>
    <w:unhideWhenUsed/>
    <w:rsid w:val="00D86557"/>
    <w:rPr>
      <w:color w:val="0563C1" w:themeColor="hyperlink"/>
      <w:u w:val="single"/>
    </w:rPr>
  </w:style>
  <w:style w:type="paragraph" w:styleId="Caption">
    <w:name w:val="caption"/>
    <w:basedOn w:val="Normal"/>
    <w:next w:val="Normal"/>
    <w:uiPriority w:val="35"/>
    <w:semiHidden/>
    <w:qFormat/>
    <w:rsid w:val="00D8655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A41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17B"/>
    <w:rPr>
      <w:rFonts w:ascii="Lucida Grande" w:hAnsi="Lucida Grande" w:cs="Lucida Grande"/>
      <w:sz w:val="18"/>
      <w:szCs w:val="18"/>
    </w:rPr>
  </w:style>
  <w:style w:type="character" w:styleId="Hyperlink">
    <w:name w:val="Hyperlink"/>
    <w:basedOn w:val="DefaultParagraphFont"/>
    <w:uiPriority w:val="99"/>
    <w:unhideWhenUsed/>
    <w:rsid w:val="00D86557"/>
    <w:rPr>
      <w:color w:val="0563C1" w:themeColor="hyperlink"/>
      <w:u w:val="single"/>
    </w:rPr>
  </w:style>
  <w:style w:type="paragraph" w:styleId="Caption">
    <w:name w:val="caption"/>
    <w:basedOn w:val="Normal"/>
    <w:next w:val="Normal"/>
    <w:uiPriority w:val="35"/>
    <w:semiHidden/>
    <w:qFormat/>
    <w:rsid w:val="00D8655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ev.musiccentre.ca/sites/www.musiccentre.ca/files/imagecache/showcase_image/resources/images/RSN_headshot2_62183_adaskin_img.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D6878E89206E541BF7A72BBF6C532FE"/>
        <w:category>
          <w:name w:val="General"/>
          <w:gallery w:val="placeholder"/>
        </w:category>
        <w:types>
          <w:type w:val="bbPlcHdr"/>
        </w:types>
        <w:behaviors>
          <w:behavior w:val="content"/>
        </w:behaviors>
        <w:guid w:val="{0FF7D7FE-10E9-FC48-80A2-695DFB34853F}"/>
      </w:docPartPr>
      <w:docPartBody>
        <w:p w:rsidR="00000000" w:rsidRDefault="004E117A">
          <w:pPr>
            <w:pStyle w:val="0D6878E89206E541BF7A72BBF6C532FE"/>
          </w:pPr>
          <w:r w:rsidRPr="00CC586D">
            <w:rPr>
              <w:rStyle w:val="PlaceholderText"/>
              <w:b/>
              <w:color w:val="FFFFFF" w:themeColor="background1"/>
            </w:rPr>
            <w:t>[Salutation]</w:t>
          </w:r>
        </w:p>
      </w:docPartBody>
    </w:docPart>
    <w:docPart>
      <w:docPartPr>
        <w:name w:val="E4A366F1A77941488BCC6DBBB821CD1D"/>
        <w:category>
          <w:name w:val="General"/>
          <w:gallery w:val="placeholder"/>
        </w:category>
        <w:types>
          <w:type w:val="bbPlcHdr"/>
        </w:types>
        <w:behaviors>
          <w:behavior w:val="content"/>
        </w:behaviors>
        <w:guid w:val="{9C6CBBB6-B82F-5A40-B737-A3E88A433954}"/>
      </w:docPartPr>
      <w:docPartBody>
        <w:p w:rsidR="00000000" w:rsidRDefault="004E117A">
          <w:pPr>
            <w:pStyle w:val="E4A366F1A77941488BCC6DBBB821CD1D"/>
          </w:pPr>
          <w:r>
            <w:rPr>
              <w:rStyle w:val="PlaceholderText"/>
            </w:rPr>
            <w:t>[First name]</w:t>
          </w:r>
        </w:p>
      </w:docPartBody>
    </w:docPart>
    <w:docPart>
      <w:docPartPr>
        <w:name w:val="82B9D856EEF5F240AC5AB624F93D775E"/>
        <w:category>
          <w:name w:val="General"/>
          <w:gallery w:val="placeholder"/>
        </w:category>
        <w:types>
          <w:type w:val="bbPlcHdr"/>
        </w:types>
        <w:behaviors>
          <w:behavior w:val="content"/>
        </w:behaviors>
        <w:guid w:val="{6877E86A-AEC0-F94F-A5F7-3EEB99477D4A}"/>
      </w:docPartPr>
      <w:docPartBody>
        <w:p w:rsidR="00000000" w:rsidRDefault="004E117A">
          <w:pPr>
            <w:pStyle w:val="82B9D856EEF5F240AC5AB624F93D775E"/>
          </w:pPr>
          <w:r>
            <w:rPr>
              <w:rStyle w:val="PlaceholderText"/>
            </w:rPr>
            <w:t>[Middle name]</w:t>
          </w:r>
        </w:p>
      </w:docPartBody>
    </w:docPart>
    <w:docPart>
      <w:docPartPr>
        <w:name w:val="164E60A52F1A564B83F4BF9CBCEF4846"/>
        <w:category>
          <w:name w:val="General"/>
          <w:gallery w:val="placeholder"/>
        </w:category>
        <w:types>
          <w:type w:val="bbPlcHdr"/>
        </w:types>
        <w:behaviors>
          <w:behavior w:val="content"/>
        </w:behaviors>
        <w:guid w:val="{3BFBC2B7-6EC7-3E44-B2C6-B8C739E2314B}"/>
      </w:docPartPr>
      <w:docPartBody>
        <w:p w:rsidR="00000000" w:rsidRDefault="004E117A">
          <w:pPr>
            <w:pStyle w:val="164E60A52F1A564B83F4BF9CBCEF4846"/>
          </w:pPr>
          <w:r>
            <w:rPr>
              <w:rStyle w:val="PlaceholderText"/>
            </w:rPr>
            <w:t>[Last name]</w:t>
          </w:r>
        </w:p>
      </w:docPartBody>
    </w:docPart>
    <w:docPart>
      <w:docPartPr>
        <w:name w:val="4C59E0BC962E344BAAC9B331FB4D36F8"/>
        <w:category>
          <w:name w:val="General"/>
          <w:gallery w:val="placeholder"/>
        </w:category>
        <w:types>
          <w:type w:val="bbPlcHdr"/>
        </w:types>
        <w:behaviors>
          <w:behavior w:val="content"/>
        </w:behaviors>
        <w:guid w:val="{F21C0D8F-C219-6241-B5EF-952FF9907420}"/>
      </w:docPartPr>
      <w:docPartBody>
        <w:p w:rsidR="00000000" w:rsidRDefault="004E117A">
          <w:pPr>
            <w:pStyle w:val="4C59E0BC962E344BAAC9B331FB4D36F8"/>
          </w:pPr>
          <w:r>
            <w:rPr>
              <w:rStyle w:val="PlaceholderText"/>
            </w:rPr>
            <w:t>[Enter your biography]</w:t>
          </w:r>
        </w:p>
      </w:docPartBody>
    </w:docPart>
    <w:docPart>
      <w:docPartPr>
        <w:name w:val="5F1AC251E5A5BB46A441B2B1174FAE59"/>
        <w:category>
          <w:name w:val="General"/>
          <w:gallery w:val="placeholder"/>
        </w:category>
        <w:types>
          <w:type w:val="bbPlcHdr"/>
        </w:types>
        <w:behaviors>
          <w:behavior w:val="content"/>
        </w:behaviors>
        <w:guid w:val="{EF7F8E14-8D39-0F45-BCA6-D4707C9A580C}"/>
      </w:docPartPr>
      <w:docPartBody>
        <w:p w:rsidR="00000000" w:rsidRDefault="004E117A">
          <w:pPr>
            <w:pStyle w:val="5F1AC251E5A5BB46A441B2B1174FAE59"/>
          </w:pPr>
          <w:r>
            <w:rPr>
              <w:rStyle w:val="PlaceholderText"/>
            </w:rPr>
            <w:t>[Enter the institution with which you are affiliated]</w:t>
          </w:r>
        </w:p>
      </w:docPartBody>
    </w:docPart>
    <w:docPart>
      <w:docPartPr>
        <w:name w:val="3D5C6D9CD8A35841A354F1D80D0AC657"/>
        <w:category>
          <w:name w:val="General"/>
          <w:gallery w:val="placeholder"/>
        </w:category>
        <w:types>
          <w:type w:val="bbPlcHdr"/>
        </w:types>
        <w:behaviors>
          <w:behavior w:val="content"/>
        </w:behaviors>
        <w:guid w:val="{627413C2-45E2-724D-985B-CEE5245C576B}"/>
      </w:docPartPr>
      <w:docPartBody>
        <w:p w:rsidR="00000000" w:rsidRDefault="004E117A">
          <w:pPr>
            <w:pStyle w:val="3D5C6D9CD8A35841A354F1D80D0AC657"/>
          </w:pPr>
          <w:r w:rsidRPr="00EF74F7">
            <w:rPr>
              <w:b/>
              <w:color w:val="808080" w:themeColor="background1" w:themeShade="80"/>
            </w:rPr>
            <w:t>[Enter the headword for your article]</w:t>
          </w:r>
        </w:p>
      </w:docPartBody>
    </w:docPart>
    <w:docPart>
      <w:docPartPr>
        <w:name w:val="7F41F2ED34BFF54B8C36FB26F7B01280"/>
        <w:category>
          <w:name w:val="General"/>
          <w:gallery w:val="placeholder"/>
        </w:category>
        <w:types>
          <w:type w:val="bbPlcHdr"/>
        </w:types>
        <w:behaviors>
          <w:behavior w:val="content"/>
        </w:behaviors>
        <w:guid w:val="{2FB7F62C-5EA2-704E-BD05-A17AC8DFEFDA}"/>
      </w:docPartPr>
      <w:docPartBody>
        <w:p w:rsidR="00000000" w:rsidRDefault="004E117A">
          <w:pPr>
            <w:pStyle w:val="7F41F2ED34BFF54B8C36FB26F7B012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C5CED79715BDA48AD2411604C56B548"/>
        <w:category>
          <w:name w:val="General"/>
          <w:gallery w:val="placeholder"/>
        </w:category>
        <w:types>
          <w:type w:val="bbPlcHdr"/>
        </w:types>
        <w:behaviors>
          <w:behavior w:val="content"/>
        </w:behaviors>
        <w:guid w:val="{D016754C-3D4A-6E45-A940-D27902F8BAFA}"/>
      </w:docPartPr>
      <w:docPartBody>
        <w:p w:rsidR="00000000" w:rsidRDefault="004E117A">
          <w:pPr>
            <w:pStyle w:val="7C5CED79715BDA48AD2411604C56B54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6878E89206E541BF7A72BBF6C532FE">
    <w:name w:val="0D6878E89206E541BF7A72BBF6C532FE"/>
  </w:style>
  <w:style w:type="paragraph" w:customStyle="1" w:styleId="E4A366F1A77941488BCC6DBBB821CD1D">
    <w:name w:val="E4A366F1A77941488BCC6DBBB821CD1D"/>
  </w:style>
  <w:style w:type="paragraph" w:customStyle="1" w:styleId="82B9D856EEF5F240AC5AB624F93D775E">
    <w:name w:val="82B9D856EEF5F240AC5AB624F93D775E"/>
  </w:style>
  <w:style w:type="paragraph" w:customStyle="1" w:styleId="164E60A52F1A564B83F4BF9CBCEF4846">
    <w:name w:val="164E60A52F1A564B83F4BF9CBCEF4846"/>
  </w:style>
  <w:style w:type="paragraph" w:customStyle="1" w:styleId="4C59E0BC962E344BAAC9B331FB4D36F8">
    <w:name w:val="4C59E0BC962E344BAAC9B331FB4D36F8"/>
  </w:style>
  <w:style w:type="paragraph" w:customStyle="1" w:styleId="5F1AC251E5A5BB46A441B2B1174FAE59">
    <w:name w:val="5F1AC251E5A5BB46A441B2B1174FAE59"/>
  </w:style>
  <w:style w:type="paragraph" w:customStyle="1" w:styleId="3D5C6D9CD8A35841A354F1D80D0AC657">
    <w:name w:val="3D5C6D9CD8A35841A354F1D80D0AC657"/>
  </w:style>
  <w:style w:type="paragraph" w:customStyle="1" w:styleId="7F41F2ED34BFF54B8C36FB26F7B01280">
    <w:name w:val="7F41F2ED34BFF54B8C36FB26F7B01280"/>
  </w:style>
  <w:style w:type="paragraph" w:customStyle="1" w:styleId="7C5CED79715BDA48AD2411604C56B548">
    <w:name w:val="7C5CED79715BDA48AD2411604C56B548"/>
  </w:style>
  <w:style w:type="paragraph" w:customStyle="1" w:styleId="B94F943A3DDE474C8BBF447533BE0FA1">
    <w:name w:val="B94F943A3DDE474C8BBF447533BE0FA1"/>
  </w:style>
  <w:style w:type="paragraph" w:customStyle="1" w:styleId="BED66B9831FCAF44923E852233D29EC5">
    <w:name w:val="BED66B9831FCAF44923E852233D29E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D6878E89206E541BF7A72BBF6C532FE">
    <w:name w:val="0D6878E89206E541BF7A72BBF6C532FE"/>
  </w:style>
  <w:style w:type="paragraph" w:customStyle="1" w:styleId="E4A366F1A77941488BCC6DBBB821CD1D">
    <w:name w:val="E4A366F1A77941488BCC6DBBB821CD1D"/>
  </w:style>
  <w:style w:type="paragraph" w:customStyle="1" w:styleId="82B9D856EEF5F240AC5AB624F93D775E">
    <w:name w:val="82B9D856EEF5F240AC5AB624F93D775E"/>
  </w:style>
  <w:style w:type="paragraph" w:customStyle="1" w:styleId="164E60A52F1A564B83F4BF9CBCEF4846">
    <w:name w:val="164E60A52F1A564B83F4BF9CBCEF4846"/>
  </w:style>
  <w:style w:type="paragraph" w:customStyle="1" w:styleId="4C59E0BC962E344BAAC9B331FB4D36F8">
    <w:name w:val="4C59E0BC962E344BAAC9B331FB4D36F8"/>
  </w:style>
  <w:style w:type="paragraph" w:customStyle="1" w:styleId="5F1AC251E5A5BB46A441B2B1174FAE59">
    <w:name w:val="5F1AC251E5A5BB46A441B2B1174FAE59"/>
  </w:style>
  <w:style w:type="paragraph" w:customStyle="1" w:styleId="3D5C6D9CD8A35841A354F1D80D0AC657">
    <w:name w:val="3D5C6D9CD8A35841A354F1D80D0AC657"/>
  </w:style>
  <w:style w:type="paragraph" w:customStyle="1" w:styleId="7F41F2ED34BFF54B8C36FB26F7B01280">
    <w:name w:val="7F41F2ED34BFF54B8C36FB26F7B01280"/>
  </w:style>
  <w:style w:type="paragraph" w:customStyle="1" w:styleId="7C5CED79715BDA48AD2411604C56B548">
    <w:name w:val="7C5CED79715BDA48AD2411604C56B548"/>
  </w:style>
  <w:style w:type="paragraph" w:customStyle="1" w:styleId="B94F943A3DDE474C8BBF447533BE0FA1">
    <w:name w:val="B94F943A3DDE474C8BBF447533BE0FA1"/>
  </w:style>
  <w:style w:type="paragraph" w:customStyle="1" w:styleId="BED66B9831FCAF44923E852233D29EC5">
    <w:name w:val="BED66B9831FCAF44923E852233D29E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Can64</b:Tag>
    <b:SourceType>Book</b:SourceType>
    <b:Guid>{0870A976-E717-D84D-AEFD-66E0DCD96ED8}</b:Guid>
    <b:Author>
      <b:Author>
        <b:Corporate>Canadian Broadcasting Corporation</b:Corporate>
      </b:Author>
    </b:Author>
    <b:Title>Thirty-Four Biographies of Canadian Composers</b:Title>
    <b:City>Montreal</b:City>
    <b:Publisher>Canadian Broadcasting Corporation</b:Publisher>
    <b:Year>1964</b:Year>
    <b:RefOrder>3</b:RefOrder>
  </b:Source>
  <b:Source>
    <b:Tag>Mac752</b:Tag>
    <b:SourceType>Book</b:SourceType>
    <b:Guid>{E39F357B-2CBA-4C43-9FF9-E0CC4FD65F7B}</b:Guid>
    <b:Title>Contemporary Canadian Composers</b:Title>
    <b:City>Toronto</b:City>
    <b:Publisher>Oxford UP</b:Publisher>
    <b:Year>1975</b:Year>
    <b:Author>
      <b:Editor>
        <b:NameList>
          <b:Person>
            <b:Last>MacMillan</b:Last>
            <b:First>Keith</b:First>
          </b:Person>
          <b:Person>
            <b:Last>Beckwith</b:Last>
            <b:First>John</b:First>
          </b:Person>
        </b:NameList>
      </b:Editor>
    </b:Author>
    <b:RefOrder>5</b:RefOrder>
  </b:Source>
  <b:Source>
    <b:Tag>Laz881</b:Tag>
    <b:SourceType>Book</b:SourceType>
    <b:Guid>{664CA4BA-AB51-2A46-B580-1CC64A292D99}</b:Guid>
    <b:Title>The Musical Worlds of Frances James and Murray Adaskin</b:Title>
    <b:City>Toronto</b:City>
    <b:Publisher>Toronto UP</b:Publisher>
    <b:Year>1988</b:Year>
    <b:Author>
      <b:Author>
        <b:NameList>
          <b:Person>
            <b:Last>Lazarevich</b:Last>
            <b:First>Gordana</b:First>
          </b:Person>
        </b:NameList>
      </b:Author>
    </b:Author>
    <b:RefOrder>4</b:RefOrder>
  </b:Source>
  <b:Source>
    <b:Tag>Mur15</b:Tag>
    <b:SourceType>InternetSite</b:SourceType>
    <b:Guid>{1AF244E2-75B1-1842-96C5-3FBE14EDE736}</b:Guid>
    <b:Title>Murray Adaskin</b:Title>
    <b:InternetSiteTitle>CBC Music</b:InternetSiteTitle>
    <b:URL>http://music.cbc.ca/#!/artists/Murray-Adaskin</b:URL>
    <b:YearAccessed>2015</b:YearAccessed>
    <b:MonthAccessed>04</b:MonthAccessed>
    <b:DayAccessed>05</b:DayAccessed>
    <b:RefOrder>1</b:RefOrder>
  </b:Source>
  <b:Source>
    <b:Tag>Laz031</b:Tag>
    <b:SourceType>Misc</b:SourceType>
    <b:Guid>{83939702-F7BF-6E44-AE6D-26BFAA95D767}</b:Guid>
    <b:Title>Murray Adaskin: An Annotated Catalogue of His Music: A Unison of Life, Music and the Man</b:Title>
    <b:Year>2003</b:Year>
    <b:City>Victoria</b:City>
    <b:Publisher>Dolce Publications</b:Publisher>
    <b:Author>
      <b:Editor>
        <b:NameList>
          <b:Person>
            <b:Last>Lazarevich</b:Last>
            <b:First>Gordana</b:First>
          </b:Person>
          <b:Person>
            <b:Last>Cathcart</b:Last>
            <b:First>Robyn</b:First>
          </b:Person>
        </b:NameList>
      </b:Editor>
    </b:Author>
    <b:RefOrder>2</b:RefOrder>
  </b:Source>
</b:Sources>
</file>

<file path=customXml/itemProps1.xml><?xml version="1.0" encoding="utf-8"?>
<ds:datastoreItem xmlns:ds="http://schemas.openxmlformats.org/officeDocument/2006/customXml" ds:itemID="{28F4C93A-44E0-6449-9EC2-756B4ED70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627</Words>
  <Characters>3576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6</cp:revision>
  <dcterms:created xsi:type="dcterms:W3CDTF">2015-04-14T23:16:00Z</dcterms:created>
  <dcterms:modified xsi:type="dcterms:W3CDTF">2015-04-14T23:33:00Z</dcterms:modified>
</cp:coreProperties>
</file>