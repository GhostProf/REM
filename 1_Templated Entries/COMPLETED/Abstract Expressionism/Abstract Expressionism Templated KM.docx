
<file path=[Content_Types].xml><?xml version="1.0" encoding="utf-8"?>
<Types xmlns="http://schemas.openxmlformats.org/package/2006/content-types">
  <Override PartName="/word/glossary/settings.xml" ContentType="application/vnd.openxmlformats-officedocument.wordprocessingml.setting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glossary/webSettings.xml" ContentType="application/vnd.openxmlformats-officedocument.wordprocessingml.webSettings+xml"/>
  <Default Extension="xml" ContentType="application/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2.xml" ContentType="application/vnd.openxmlformats-officedocument.wordprocessingml.header+xml"/>
  <Override PartName="/word/settings.xml" ContentType="application/vnd.openxmlformats-officedocument.wordprocessingml.settings+xml"/>
  <Default Extension="rels" ContentType="application/vnd.openxmlformats-package.relationships+xml"/>
  <Override PartName="/word/glossary/fontTable.xml" ContentType="application/vnd.openxmlformats-officedocument.wordprocessingml.fontTable+xml"/>
  <Override PartName="/word/styles.xml" ContentType="application/vnd.openxmlformats-officedocument.wordprocessingml.styl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/>
      </w:tblPr>
      <w:tblGrid>
        <w:gridCol w:w="505"/>
        <w:gridCol w:w="1296"/>
        <w:gridCol w:w="2073"/>
        <w:gridCol w:w="2551"/>
        <w:gridCol w:w="2642"/>
      </w:tblGrid>
      <w:tr w:rsidR="001723A3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1723A3" w:rsidRPr="00CC586D" w:rsidRDefault="001723A3" w:rsidP="001723A3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2A206EE2B53844E8DF10D638CECE70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1723A3" w:rsidRPr="00CC586D" w:rsidRDefault="001723A3" w:rsidP="001723A3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DCB20AC128E1740A612B1D515481AB1"/>
            </w:placeholder>
            <w:text/>
          </w:sdtPr>
          <w:sdtContent>
            <w:tc>
              <w:tcPr>
                <w:tcW w:w="2073" w:type="dxa"/>
              </w:tcPr>
              <w:p w:rsidR="001723A3" w:rsidRDefault="003853B8" w:rsidP="003853B8">
                <w:r>
                  <w:t>Maia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2306605C54D8E4388985B3CCC832144"/>
            </w:placeholder>
            <w:showingPlcHdr/>
            <w:text/>
          </w:sdtPr>
          <w:sdtContent>
            <w:tc>
              <w:tcPr>
                <w:tcW w:w="2551" w:type="dxa"/>
              </w:tcPr>
              <w:p w:rsidR="001723A3" w:rsidRDefault="001723A3" w:rsidP="001723A3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93817FCE1B8D7469BB7E51168E7D21F"/>
            </w:placeholder>
            <w:text/>
          </w:sdtPr>
          <w:sdtContent>
            <w:tc>
              <w:tcPr>
                <w:tcW w:w="2642" w:type="dxa"/>
              </w:tcPr>
              <w:p w:rsidR="001723A3" w:rsidRDefault="003853B8" w:rsidP="003853B8">
                <w:proofErr w:type="spellStart"/>
                <w:r>
                  <w:t>Toteva</w:t>
                </w:r>
                <w:proofErr w:type="spellEnd"/>
              </w:p>
            </w:tc>
          </w:sdtContent>
        </w:sdt>
      </w:tr>
      <w:tr w:rsidR="001723A3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1723A3" w:rsidRPr="001A6A06" w:rsidRDefault="001723A3" w:rsidP="001723A3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4CB0E1B8EC7474989C92B2289F21B9D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1723A3" w:rsidRDefault="001723A3" w:rsidP="001723A3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1723A3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1723A3" w:rsidRPr="001A6A06" w:rsidRDefault="001723A3" w:rsidP="001723A3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D17BBEFBEEBC240BFCB29FFF016EA27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:rsidR="001723A3" w:rsidRDefault="001723A3" w:rsidP="001723A3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1723A3" w:rsidRDefault="001723A3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/>
      </w:tblPr>
      <w:tblGrid>
        <w:gridCol w:w="9016"/>
      </w:tblGrid>
      <w:tr w:rsidR="001723A3" w:rsidRP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1723A3" w:rsidRPr="00244BB0" w:rsidRDefault="001723A3" w:rsidP="001723A3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1723A3">
        <w:sdt>
          <w:sdtPr>
            <w:alias w:val="Article headword"/>
            <w:tag w:val="articleHeadword"/>
            <w:id w:val="-361440020"/>
            <w:placeholder>
              <w:docPart w:val="964319027DEE05449507407D61106560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1723A3" w:rsidRPr="00FB589A" w:rsidRDefault="003853B8" w:rsidP="003853B8">
                <w:pPr>
                  <w:pStyle w:val="Heading1"/>
                  <w:outlineLvl w:val="0"/>
                </w:pPr>
                <w:r>
                  <w:t>Abstract Expressionism</w:t>
                </w:r>
                <w:r>
                  <w:tab/>
                </w:r>
              </w:p>
            </w:tc>
          </w:sdtContent>
        </w:sdt>
      </w:tr>
      <w:tr w:rsidR="001723A3">
        <w:sdt>
          <w:sdtPr>
            <w:alias w:val="Variant headwords"/>
            <w:tag w:val="variantHeadwords"/>
            <w:id w:val="173464402"/>
            <w:placeholder>
              <w:docPart w:val="49714DE34D1BEA4CB15FDB1A4581D13B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1723A3" w:rsidRDefault="001723A3" w:rsidP="001723A3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1723A3">
        <w:tc>
          <w:tcPr>
            <w:tcW w:w="9016" w:type="dxa"/>
            <w:tcMar>
              <w:top w:w="113" w:type="dxa"/>
              <w:bottom w:w="113" w:type="dxa"/>
            </w:tcMar>
          </w:tcPr>
          <w:p w:rsidR="001723A3" w:rsidRDefault="003853B8" w:rsidP="003853B8">
            <w:r>
              <w:t>Abstract Expressionism arose from</w:t>
            </w:r>
            <w:r w:rsidRPr="00E90D13">
              <w:t xml:space="preserve"> a group of loosely affiliated artists that came together in the early 1940s, primarily in New York</w:t>
            </w:r>
            <w:r>
              <w:t xml:space="preserve"> City. </w:t>
            </w:r>
            <w:r w:rsidRPr="00E90D13">
              <w:t>Abstract</w:t>
            </w:r>
            <w:r>
              <w:t xml:space="preserve"> E</w:t>
            </w:r>
            <w:r w:rsidRPr="00E90D13">
              <w:t xml:space="preserve">xpressionist artists, such as Jackson Pollock, Willem de </w:t>
            </w:r>
            <w:proofErr w:type="spellStart"/>
            <w:r w:rsidRPr="00E90D13">
              <w:t>Kooning</w:t>
            </w:r>
            <w:proofErr w:type="spellEnd"/>
            <w:r w:rsidRPr="00E90D13">
              <w:t xml:space="preserve">, Franz Kline, Robert Motherwell, Mark Rothko, Barnett Newman, and Lee Krasner, among others, pursued radically new forms to express a </w:t>
            </w:r>
            <w:r>
              <w:t xml:space="preserve">deep sense of meaning. </w:t>
            </w:r>
            <w:r w:rsidRPr="00E90D13">
              <w:t>Flourishing in the 1940s and the 1950s,</w:t>
            </w:r>
            <w:r>
              <w:t xml:space="preserve"> A</w:t>
            </w:r>
            <w:r w:rsidRPr="00E90D13">
              <w:t>bstract</w:t>
            </w:r>
            <w:r>
              <w:t xml:space="preserve"> E</w:t>
            </w:r>
            <w:r w:rsidRPr="00E90D13">
              <w:t>xpressionism gained recognition as the first specifically American movement to achieve an international stature</w:t>
            </w:r>
            <w:r>
              <w:t>, placing</w:t>
            </w:r>
            <w:r w:rsidRPr="00E90D13">
              <w:t xml:space="preserve"> New York</w:t>
            </w:r>
            <w:r>
              <w:t xml:space="preserve"> in the </w:t>
            </w:r>
            <w:proofErr w:type="spellStart"/>
            <w:r>
              <w:t>center</w:t>
            </w:r>
            <w:proofErr w:type="spellEnd"/>
            <w:r>
              <w:t xml:space="preserve"> of the art world, </w:t>
            </w:r>
            <w:r w:rsidRPr="00E90D13">
              <w:t xml:space="preserve">a </w:t>
            </w:r>
            <w:r>
              <w:t>stature</w:t>
            </w:r>
            <w:r w:rsidRPr="00E90D13">
              <w:t xml:space="preserve"> previously reserved for</w:t>
            </w:r>
            <w:r>
              <w:t xml:space="preserve"> Paris. </w:t>
            </w:r>
            <w:r w:rsidRPr="00E90D13">
              <w:t>Since most first-generation</w:t>
            </w:r>
            <w:r>
              <w:t xml:space="preserve"> A</w:t>
            </w:r>
            <w:r w:rsidRPr="00E90D13">
              <w:t>bstract</w:t>
            </w:r>
            <w:r>
              <w:t xml:space="preserve"> E</w:t>
            </w:r>
            <w:r w:rsidRPr="00E90D13">
              <w:t>xpressionists lived in New York</w:t>
            </w:r>
            <w:r>
              <w:t xml:space="preserve"> City</w:t>
            </w:r>
            <w:r w:rsidRPr="00E90D13">
              <w:t xml:space="preserve">, the movement was </w:t>
            </w:r>
            <w:r>
              <w:t>also known as ‘</w:t>
            </w:r>
            <w:r w:rsidRPr="00E90D13">
              <w:t>The New York School</w:t>
            </w:r>
            <w:r>
              <w:t xml:space="preserve">.’ </w:t>
            </w:r>
          </w:p>
        </w:tc>
      </w:tr>
      <w:tr w:rsidR="001723A3">
        <w:sdt>
          <w:sdtPr>
            <w:alias w:val="Article text"/>
            <w:tag w:val="articleText"/>
            <w:id w:val="634067588"/>
            <w:placeholder>
              <w:docPart w:val="9F9328D528E3B14FB57731D01323E8CE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853B8" w:rsidRDefault="003853B8" w:rsidP="003853B8">
                <w:r>
                  <w:t>Abstract Expressionism arose from</w:t>
                </w:r>
                <w:r w:rsidRPr="00E90D13">
                  <w:t xml:space="preserve"> a group of loosely affiliated artists that came together in the early 1940s, primarily in New York</w:t>
                </w:r>
                <w:r>
                  <w:t xml:space="preserve"> City. </w:t>
                </w:r>
                <w:r w:rsidRPr="00E90D13">
                  <w:t>Abstract</w:t>
                </w:r>
                <w:r>
                  <w:t xml:space="preserve"> E</w:t>
                </w:r>
                <w:r w:rsidRPr="00E90D13">
                  <w:t xml:space="preserve">xpressionist artists, such as Jackson Pollock, Willem de </w:t>
                </w:r>
                <w:proofErr w:type="spellStart"/>
                <w:r w:rsidRPr="00E90D13">
                  <w:t>Kooning</w:t>
                </w:r>
                <w:proofErr w:type="spellEnd"/>
                <w:r w:rsidRPr="00E90D13">
                  <w:t xml:space="preserve">, Franz Kline, Robert Motherwell, Mark Rothko, Barnett Newman, and Lee Krasner, among others, pursued radically new forms to express a </w:t>
                </w:r>
                <w:r>
                  <w:t xml:space="preserve">deep sense of meaning. </w:t>
                </w:r>
                <w:r w:rsidRPr="00E90D13">
                  <w:t>Flourishing in the 1940s and the 1950s,</w:t>
                </w:r>
                <w:r>
                  <w:t xml:space="preserve"> A</w:t>
                </w:r>
                <w:r w:rsidRPr="00E90D13">
                  <w:t>bstract</w:t>
                </w:r>
                <w:r>
                  <w:t xml:space="preserve"> E</w:t>
                </w:r>
                <w:r w:rsidRPr="00E90D13">
                  <w:t>xpressionism gained recognition as the first specifically American movement to achieve an international stature</w:t>
                </w:r>
                <w:r>
                  <w:t>, placing</w:t>
                </w:r>
                <w:r w:rsidRPr="00E90D13">
                  <w:t xml:space="preserve"> New York</w:t>
                </w:r>
                <w:r>
                  <w:t xml:space="preserve"> in the </w:t>
                </w:r>
                <w:proofErr w:type="spellStart"/>
                <w:r>
                  <w:t>center</w:t>
                </w:r>
                <w:proofErr w:type="spellEnd"/>
                <w:r>
                  <w:t xml:space="preserve"> of the art world, </w:t>
                </w:r>
                <w:r w:rsidRPr="00E90D13">
                  <w:t xml:space="preserve">a </w:t>
                </w:r>
                <w:r>
                  <w:t>stature</w:t>
                </w:r>
                <w:r w:rsidRPr="00E90D13">
                  <w:t xml:space="preserve"> previously reserved for</w:t>
                </w:r>
                <w:r>
                  <w:t xml:space="preserve"> Paris. </w:t>
                </w:r>
                <w:r w:rsidRPr="00E90D13">
                  <w:t>Since most first-generation</w:t>
                </w:r>
                <w:r>
                  <w:t xml:space="preserve"> A</w:t>
                </w:r>
                <w:r w:rsidRPr="00E90D13">
                  <w:t>bstract</w:t>
                </w:r>
                <w:r>
                  <w:t xml:space="preserve"> E</w:t>
                </w:r>
                <w:r w:rsidRPr="00E90D13">
                  <w:t>xpressionists lived in New York</w:t>
                </w:r>
                <w:r>
                  <w:t xml:space="preserve"> City</w:t>
                </w:r>
                <w:r w:rsidRPr="00E90D13">
                  <w:t xml:space="preserve">, the movement was </w:t>
                </w:r>
                <w:r>
                  <w:t>also known as ‘</w:t>
                </w:r>
                <w:r w:rsidRPr="00E90D13">
                  <w:t>The New York School</w:t>
                </w:r>
                <w:r>
                  <w:t xml:space="preserve">.’ </w:t>
                </w:r>
                <w:r w:rsidRPr="00E90D13">
                  <w:t>The critics Harold Rosenberg and Clement Greenberg preferred the names</w:t>
                </w:r>
                <w:r>
                  <w:t xml:space="preserve"> ‘a</w:t>
                </w:r>
                <w:r w:rsidRPr="00E90D13">
                  <w:t>ction</w:t>
                </w:r>
                <w:r>
                  <w:t xml:space="preserve"> p</w:t>
                </w:r>
                <w:r w:rsidRPr="00E90D13">
                  <w:t>ainting,</w:t>
                </w:r>
                <w:r>
                  <w:t>’ ‘</w:t>
                </w:r>
                <w:r w:rsidRPr="00E90D13">
                  <w:t>American-type</w:t>
                </w:r>
                <w:r>
                  <w:t xml:space="preserve"> p</w:t>
                </w:r>
                <w:r w:rsidRPr="00E90D13">
                  <w:t>ainting</w:t>
                </w:r>
                <w:r>
                  <w:t>’ and ‘</w:t>
                </w:r>
                <w:r w:rsidRPr="00E90D13">
                  <w:t>painterly abstraction.</w:t>
                </w:r>
                <w:r>
                  <w:t>’</w:t>
                </w:r>
                <w:r w:rsidRPr="00E90D13">
                  <w:t xml:space="preserve">  The term</w:t>
                </w:r>
                <w:r>
                  <w:t xml:space="preserve"> ‘A</w:t>
                </w:r>
                <w:r w:rsidRPr="00E90D13">
                  <w:t>bstract</w:t>
                </w:r>
                <w:r>
                  <w:t xml:space="preserve"> Expressionism’</w:t>
                </w:r>
                <w:r w:rsidRPr="00E90D13">
                  <w:t xml:space="preserve"> emerged in Germany in 1919 in reference to German</w:t>
                </w:r>
                <w:r>
                  <w:t xml:space="preserve"> Expressionism. </w:t>
                </w:r>
                <w:r w:rsidRPr="00E90D13">
                  <w:t xml:space="preserve">Alfred Barr used it </w:t>
                </w:r>
                <w:r>
                  <w:t>for the</w:t>
                </w:r>
                <w:r w:rsidRPr="00E90D13">
                  <w:t xml:space="preserve"> first time in the U</w:t>
                </w:r>
                <w:r>
                  <w:t>.</w:t>
                </w:r>
                <w:r w:rsidRPr="00E90D13">
                  <w:t>S</w:t>
                </w:r>
                <w:r>
                  <w:t>.</w:t>
                </w:r>
                <w:r w:rsidRPr="00E90D13">
                  <w:t xml:space="preserve"> in 1929 to describe paintings of </w:t>
                </w:r>
                <w:proofErr w:type="spellStart"/>
                <w:r w:rsidRPr="00E90D13">
                  <w:t>Vasily</w:t>
                </w:r>
                <w:proofErr w:type="spellEnd"/>
                <w:r w:rsidRPr="00E90D13">
                  <w:t xml:space="preserve"> Kandinsky</w:t>
                </w:r>
                <w:r>
                  <w:t xml:space="preserve">. </w:t>
                </w:r>
                <w:r w:rsidRPr="00E90D13">
                  <w:t xml:space="preserve">In 1946, Robert Coates adopted the term to designate contemporary American painting; describing Hans Hofmann as </w:t>
                </w:r>
                <w:r>
                  <w:t>representative ‘</w:t>
                </w:r>
                <w:r w:rsidRPr="00E90D13">
                  <w:t>of what some people call the spatter-and-daub school of painting and I [Coates]… have chri</w:t>
                </w:r>
                <w:r>
                  <w:t xml:space="preserve">stened Abstract Expressionism.’ </w:t>
                </w:r>
                <w:r w:rsidRPr="00E90D13">
                  <w:t>Despite</w:t>
                </w:r>
                <w:r>
                  <w:t xml:space="preserve"> the fact</w:t>
                </w:r>
                <w:r w:rsidRPr="00E90D13">
                  <w:t xml:space="preserve"> that most</w:t>
                </w:r>
                <w:r>
                  <w:t xml:space="preserve"> A</w:t>
                </w:r>
                <w:r w:rsidRPr="00E90D13">
                  <w:t>bstract</w:t>
                </w:r>
                <w:r>
                  <w:t xml:space="preserve"> E</w:t>
                </w:r>
                <w:r w:rsidRPr="00E90D13">
                  <w:t xml:space="preserve">xpressionists rejected labels, the term </w:t>
                </w:r>
                <w:r>
                  <w:t>remained. The phrase served to</w:t>
                </w:r>
                <w:r w:rsidRPr="00E90D13">
                  <w:t xml:space="preserve"> unite </w:t>
                </w:r>
                <w:r>
                  <w:t>the two dominant</w:t>
                </w:r>
                <w:r w:rsidRPr="00E90D13">
                  <w:t xml:space="preserve"> aspects of</w:t>
                </w:r>
                <w:r>
                  <w:t xml:space="preserve"> Abstract Expressionist art: a</w:t>
                </w:r>
                <w:r w:rsidRPr="00E90D13">
                  <w:t xml:space="preserve"> non-figurative </w:t>
                </w:r>
                <w:r>
                  <w:t>commitment</w:t>
                </w:r>
                <w:r w:rsidRPr="00E90D13">
                  <w:t xml:space="preserve"> </w:t>
                </w:r>
                <w:r>
                  <w:t>that reduced</w:t>
                </w:r>
                <w:r w:rsidRPr="00E90D13">
                  <w:t xml:space="preserve"> representational objects down to basic geometric forms (abstraction) and the improvisational brushstrokes expressing emotion or</w:t>
                </w:r>
                <w:r>
                  <w:t xml:space="preserve"> conceptual</w:t>
                </w:r>
                <w:r w:rsidRPr="00E90D13">
                  <w:t xml:space="preserve"> state</w:t>
                </w:r>
                <w:r>
                  <w:t>s (E</w:t>
                </w:r>
                <w:r w:rsidRPr="00E90D13">
                  <w:t xml:space="preserve">xpressionism).  </w:t>
                </w:r>
              </w:p>
              <w:p w:rsidR="003853B8" w:rsidRDefault="003853B8" w:rsidP="003853B8"/>
              <w:p w:rsidR="003853B8" w:rsidRDefault="003853B8" w:rsidP="003853B8">
                <w:pPr>
                  <w:keepNext/>
                </w:pPr>
                <w:r>
                  <w:t>File: expressionism1.jpg</w:t>
                </w:r>
              </w:p>
              <w:p w:rsidR="003853B8" w:rsidRPr="00E90D13" w:rsidRDefault="003853B8" w:rsidP="003853B8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"The </w:t>
                </w:r>
                <w:proofErr w:type="spellStart"/>
                <w:r>
                  <w:t>Irascibles</w:t>
                </w:r>
                <w:proofErr w:type="spellEnd"/>
                <w:r>
                  <w:t xml:space="preserve">," </w:t>
                </w:r>
                <w:r>
                  <w:rPr>
                    <w:i/>
                  </w:rPr>
                  <w:t xml:space="preserve">Life Magazine, </w:t>
                </w:r>
                <w:r>
                  <w:t>1951.</w:t>
                </w:r>
              </w:p>
              <w:p w:rsidR="0032217B" w:rsidRDefault="0032217B" w:rsidP="003853B8">
                <w:r w:rsidRPr="0032217B">
                  <w:t xml:space="preserve">Nina </w:t>
                </w:r>
                <w:proofErr w:type="spellStart"/>
                <w:r w:rsidRPr="0032217B">
                  <w:t>Leen</w:t>
                </w:r>
                <w:proofErr w:type="spellEnd"/>
                <w:r w:rsidRPr="0032217B">
                  <w:t xml:space="preserve"> Time Life Pictures/Getty Images. </w:t>
                </w:r>
                <w:hyperlink r:id="rId8" w:history="1">
                  <w:r w:rsidRPr="0032217B">
                    <w:t>http://life.time.com/photographers/photographer-spotlight-nina-leen/attachment/08_00986802/</w:t>
                  </w:r>
                </w:hyperlink>
              </w:p>
              <w:p w:rsidR="0032217B" w:rsidRDefault="0032217B" w:rsidP="003853B8"/>
              <w:p w:rsidR="003853B8" w:rsidRDefault="003853B8" w:rsidP="003853B8">
                <w:r w:rsidRPr="00E90D13">
                  <w:t>Never a formal affiliation,</w:t>
                </w:r>
                <w:r>
                  <w:t xml:space="preserve"> A</w:t>
                </w:r>
                <w:r w:rsidRPr="00E90D13">
                  <w:t>bstract</w:t>
                </w:r>
                <w:r>
                  <w:t xml:space="preserve"> E</w:t>
                </w:r>
                <w:r w:rsidRPr="00E90D13">
                  <w:t xml:space="preserve">xpressionism encompasses a variety of styles and stands for an artistic attitude, rather than a single </w:t>
                </w:r>
                <w:r>
                  <w:t xml:space="preserve">form of expression. </w:t>
                </w:r>
                <w:r w:rsidRPr="00E90D13">
                  <w:t xml:space="preserve">What unites the distinct personalities within the movement is their rejection of overt political messages, </w:t>
                </w:r>
                <w:r>
                  <w:t xml:space="preserve">a </w:t>
                </w:r>
                <w:r w:rsidRPr="00E90D13">
                  <w:t xml:space="preserve">desire to express emotional and spiritual truths, and </w:t>
                </w:r>
                <w:r>
                  <w:t xml:space="preserve">a </w:t>
                </w:r>
                <w:r w:rsidRPr="00E90D13">
                  <w:t>search for universal or morally significant themes, often implemented on a gran</w:t>
                </w:r>
                <w:r>
                  <w:t xml:space="preserve">d scale. </w:t>
                </w:r>
                <w:r w:rsidRPr="00E90D13">
                  <w:t>Not all works were abstract and emotionally expressive; however, all</w:t>
                </w:r>
                <w:r>
                  <w:t xml:space="preserve"> A</w:t>
                </w:r>
                <w:r w:rsidRPr="00E90D13">
                  <w:t>bstract</w:t>
                </w:r>
                <w:r>
                  <w:t xml:space="preserve"> E</w:t>
                </w:r>
                <w:r w:rsidRPr="00E90D13">
                  <w:t xml:space="preserve">xpressionists valued </w:t>
                </w:r>
                <w:r>
                  <w:t>what was termed ‘</w:t>
                </w:r>
                <w:r w:rsidRPr="00E90D13">
                  <w:t>authentic individuality</w:t>
                </w:r>
                <w:r>
                  <w:t>’</w:t>
                </w:r>
                <w:r w:rsidRPr="00E90D13">
                  <w:t xml:space="preserve"> and</w:t>
                </w:r>
                <w:r>
                  <w:t xml:space="preserve"> improvisation.</w:t>
                </w:r>
                <w:r w:rsidRPr="00E90D13">
                  <w:t xml:space="preserve"> Emblematic </w:t>
                </w:r>
                <w:r>
                  <w:t>of</w:t>
                </w:r>
                <w:r w:rsidRPr="00E90D13">
                  <w:t xml:space="preserve"> their approach are</w:t>
                </w:r>
                <w:r>
                  <w:t xml:space="preserve"> the</w:t>
                </w:r>
                <w:r w:rsidRPr="00E90D13">
                  <w:t xml:space="preserve"> incorporation of chance and accidents that occur during the painting process; </w:t>
                </w:r>
                <w:r>
                  <w:t>an adoption of ‘</w:t>
                </w:r>
                <w:r w:rsidRPr="00E90D13">
                  <w:t>all-over</w:t>
                </w:r>
                <w:r>
                  <w:t>’ compositions</w:t>
                </w:r>
                <w:r w:rsidRPr="00E90D13">
                  <w:t xml:space="preserve"> in which all parts of the canvas are of equal value; </w:t>
                </w:r>
                <w:r>
                  <w:t xml:space="preserve">an </w:t>
                </w:r>
                <w:r w:rsidRPr="00E90D13">
                  <w:t xml:space="preserve">emphasis on the process or act of painting used as a way of communication; and </w:t>
                </w:r>
                <w:r>
                  <w:t xml:space="preserve">the </w:t>
                </w:r>
                <w:r w:rsidRPr="00E90D13">
                  <w:t>focus on the surface of the canvas, where loose strokes, gestural marks, or planes of colo</w:t>
                </w:r>
                <w:r>
                  <w:t>u</w:t>
                </w:r>
                <w:r w:rsidRPr="00E90D13">
                  <w:t>r convey expression</w:t>
                </w:r>
                <w:r>
                  <w:t xml:space="preserve">. </w:t>
                </w:r>
                <w:r w:rsidRPr="00E90D13">
                  <w:t>Commitment to truthfulness, emotion, and profound themes unites diverse artistic approaches ranging from the calligraphic</w:t>
                </w:r>
                <w:r>
                  <w:t>,</w:t>
                </w:r>
                <w:r w:rsidRPr="00E90D13">
                  <w:t xml:space="preserve"> poured </w:t>
                </w:r>
                <w:r>
                  <w:t xml:space="preserve">and dripped </w:t>
                </w:r>
                <w:r w:rsidRPr="00E90D13">
                  <w:t xml:space="preserve">paintings of Jackson Pollock to the soft-edged and meditative rectangles of Mark Rothko.  </w:t>
                </w:r>
              </w:p>
              <w:p w:rsidR="003853B8" w:rsidRDefault="003853B8" w:rsidP="003853B8"/>
              <w:p w:rsidR="003853B8" w:rsidRDefault="003853B8" w:rsidP="003853B8">
                <w:pPr>
                  <w:keepNext/>
                </w:pPr>
                <w:r>
                  <w:t>File: expressionism3.jpg</w:t>
                </w:r>
              </w:p>
              <w:p w:rsidR="003853B8" w:rsidRDefault="003853B8" w:rsidP="003853B8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2</w:t>
                  </w:r>
                </w:fldSimple>
                <w:r>
                  <w:t xml:space="preserve"> Mark Rothko, </w:t>
                </w:r>
                <w:r>
                  <w:rPr>
                    <w:i/>
                  </w:rPr>
                  <w:t>Untitled (Blue, Yellow, Green on Red), 1954. Oil on canvas (197.5 x 166.4 cm).</w:t>
                </w:r>
              </w:p>
              <w:p w:rsidR="003853B8" w:rsidRDefault="003853B8" w:rsidP="003853B8">
                <w:r w:rsidRPr="00D55406">
                  <w:t>Whitney Museum of American Art, New York; gift of The American Contemporary Art Foundation Inc., Leonard A. Lauder, </w:t>
                </w:r>
                <w:proofErr w:type="gramStart"/>
                <w:r w:rsidRPr="00D55406">
                  <w:t>President  2002.261</w:t>
                </w:r>
                <w:proofErr w:type="gramEnd"/>
              </w:p>
              <w:p w:rsidR="003853B8" w:rsidRPr="003853B8" w:rsidRDefault="003853B8" w:rsidP="003853B8">
                <w:hyperlink r:id="rId9" w:history="1">
                  <w:r w:rsidRPr="003853B8">
                    <w:rPr>
                      <w:rStyle w:val="Hyperlink"/>
                      <w:rFonts w:ascii="Times New Roman" w:hAnsi="Times New Roman" w:cs="Times New Roman"/>
                      <w:color w:val="auto"/>
                      <w:sz w:val="24"/>
                      <w:szCs w:val="24"/>
                      <w:u w:val="none"/>
                    </w:rPr>
                    <w:t>http://whitney.org/Collection/MarkRothko/2002261</w:t>
                  </w:r>
                </w:hyperlink>
              </w:p>
              <w:p w:rsidR="003853B8" w:rsidRPr="003853B8" w:rsidRDefault="003853B8" w:rsidP="003853B8"/>
              <w:p w:rsidR="003853B8" w:rsidRDefault="003853B8" w:rsidP="003853B8">
                <w:r w:rsidRPr="00E90D13">
                  <w:t>Based on trends within the movement,</w:t>
                </w:r>
                <w:r>
                  <w:t xml:space="preserve"> A</w:t>
                </w:r>
                <w:r w:rsidRPr="00E90D13">
                  <w:t>bstract</w:t>
                </w:r>
                <w:r>
                  <w:t xml:space="preserve"> E</w:t>
                </w:r>
                <w:r w:rsidRPr="00E90D13">
                  <w:t xml:space="preserve">xpressionism </w:t>
                </w:r>
                <w:r>
                  <w:t>came to be</w:t>
                </w:r>
                <w:r w:rsidRPr="00E90D13">
                  <w:t xml:space="preserve"> divided into two groups:</w:t>
                </w:r>
                <w:r>
                  <w:t xml:space="preserve"> g</w:t>
                </w:r>
                <w:r w:rsidRPr="00E90D13">
                  <w:t xml:space="preserve">estural </w:t>
                </w:r>
                <w:r>
                  <w:t>(a</w:t>
                </w:r>
                <w:r w:rsidRPr="00E90D13">
                  <w:t>ction)</w:t>
                </w:r>
                <w:r>
                  <w:t xml:space="preserve"> p</w:t>
                </w:r>
                <w:r w:rsidRPr="00E90D13">
                  <w:t>ainting and</w:t>
                </w:r>
                <w:r>
                  <w:t xml:space="preserve"> </w:t>
                </w:r>
                <w:proofErr w:type="spellStart"/>
                <w:r>
                  <w:t>c</w:t>
                </w:r>
                <w:r w:rsidRPr="00E90D13">
                  <w:t>olor</w:t>
                </w:r>
                <w:proofErr w:type="spellEnd"/>
                <w:r>
                  <w:t xml:space="preserve"> f</w:t>
                </w:r>
                <w:r w:rsidRPr="00E90D13">
                  <w:t>ield</w:t>
                </w:r>
                <w:r>
                  <w:t xml:space="preserve"> p</w:t>
                </w:r>
                <w:r w:rsidRPr="00E90D13">
                  <w:t>ainting</w:t>
                </w:r>
                <w:r>
                  <w:t xml:space="preserve">. </w:t>
                </w:r>
                <w:r w:rsidRPr="00E90D13">
                  <w:t>Gestural</w:t>
                </w:r>
                <w:r>
                  <w:t xml:space="preserve"> p</w:t>
                </w:r>
                <w:r w:rsidRPr="00E90D13">
                  <w:t xml:space="preserve">ainting includes techniques that use pronounced, often energetic, brushstrokes as a way of expression, such as pouring and dripping thinned paint onto raw canvas laid on the ground (Pollock) or dynamic gestures articulating powerful iconic figures and abstract imagery (De </w:t>
                </w:r>
                <w:proofErr w:type="spellStart"/>
                <w:r w:rsidRPr="00E90D13">
                  <w:t>Kooning</w:t>
                </w:r>
                <w:proofErr w:type="spellEnd"/>
                <w:r w:rsidRPr="00E90D13">
                  <w:t xml:space="preserve">, Franz Kline, and Lee </w:t>
                </w:r>
                <w:r>
                  <w:t xml:space="preserve">Krasner). </w:t>
                </w:r>
                <w:proofErr w:type="spellStart"/>
                <w:r w:rsidRPr="00E90D13">
                  <w:t>Color</w:t>
                </w:r>
                <w:proofErr w:type="spellEnd"/>
                <w:r>
                  <w:t xml:space="preserve"> f</w:t>
                </w:r>
                <w:r w:rsidRPr="00E90D13">
                  <w:t>ield</w:t>
                </w:r>
                <w:r>
                  <w:t xml:space="preserve"> p</w:t>
                </w:r>
                <w:r w:rsidRPr="00E90D13">
                  <w:t>ainting emphasizes the lyrical effects and expressive capacities of colo</w:t>
                </w:r>
                <w:r>
                  <w:t>u</w:t>
                </w:r>
                <w:r w:rsidRPr="00E90D13">
                  <w:t xml:space="preserve">r—often poured or stained </w:t>
                </w:r>
                <w:r>
                  <w:t xml:space="preserve">directly </w:t>
                </w:r>
                <w:r w:rsidRPr="00E90D13">
                  <w:t xml:space="preserve">onto the canvas—to conjecture </w:t>
                </w:r>
                <w:r>
                  <w:t>a vision of the ‘sublime’</w:t>
                </w:r>
                <w:r w:rsidRPr="00E90D13">
                  <w:t xml:space="preserve"> or achieve a cerebral and reflective state of mind</w:t>
                </w:r>
                <w:r>
                  <w:t>. The latter</w:t>
                </w:r>
                <w:r w:rsidRPr="00E90D13">
                  <w:t xml:space="preserve"> group encompasses methods such as the quiescent, intensely </w:t>
                </w:r>
                <w:r w:rsidRPr="00D40156">
                  <w:t>coloured</w:t>
                </w:r>
                <w:r w:rsidRPr="00E90D13">
                  <w:t xml:space="preserve"> landscape-like fields of Mark Rothko or the vast areas of </w:t>
                </w:r>
                <w:proofErr w:type="spellStart"/>
                <w:r w:rsidRPr="00E90D13">
                  <w:t>unmodulated</w:t>
                </w:r>
                <w:proofErr w:type="spellEnd"/>
                <w:r w:rsidRPr="00E90D13">
                  <w:t>, flat, and stained colo</w:t>
                </w:r>
                <w:r>
                  <w:t>u</w:t>
                </w:r>
                <w:r w:rsidRPr="00E90D13">
                  <w:t xml:space="preserve">r of Barnett Newman, Helen Frankenthaler, Kenneth Noland, and </w:t>
                </w:r>
                <w:proofErr w:type="spellStart"/>
                <w:r w:rsidRPr="00E90D13">
                  <w:t>Clyfford</w:t>
                </w:r>
                <w:proofErr w:type="spellEnd"/>
                <w:r w:rsidRPr="00E90D13">
                  <w:t xml:space="preserve"> Still.</w:t>
                </w:r>
              </w:p>
              <w:p w:rsidR="003853B8" w:rsidRDefault="003853B8" w:rsidP="003853B8"/>
              <w:p w:rsidR="003853B8" w:rsidRDefault="003853B8" w:rsidP="003853B8">
                <w:pPr>
                  <w:keepNext/>
                </w:pPr>
                <w:r>
                  <w:t>File: expressionism2.jpg</w:t>
                </w:r>
              </w:p>
              <w:p w:rsidR="003853B8" w:rsidRDefault="003853B8" w:rsidP="003853B8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3</w:t>
                  </w:r>
                </w:fldSimple>
                <w:r>
                  <w:t xml:space="preserve"> Jackson Pollock, </w:t>
                </w:r>
                <w:r>
                  <w:rPr>
                    <w:i/>
                  </w:rPr>
                  <w:t xml:space="preserve">Autumn Rhythm (Number 30), </w:t>
                </w:r>
                <w:r>
                  <w:t>1950. Enamel on canvas (266.7 x 525.8 cm).</w:t>
                </w:r>
              </w:p>
              <w:p w:rsidR="003853B8" w:rsidRPr="003853B8" w:rsidRDefault="003853B8" w:rsidP="003853B8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hyperlink r:id="rId10" w:history="1">
                  <w:r w:rsidRPr="003853B8">
                    <w:rPr>
                      <w:rStyle w:val="Hyperlink"/>
                      <w:rFonts w:ascii="Times New Roman" w:hAnsi="Times New Roman" w:cs="Times New Roman"/>
                      <w:color w:val="auto"/>
                      <w:sz w:val="24"/>
                      <w:szCs w:val="24"/>
                      <w:u w:val="none"/>
                    </w:rPr>
                    <w:t>http://www.metmuseum.org/toah/works-of-art/57.92</w:t>
                  </w:r>
                </w:hyperlink>
                <w:r w:rsidRPr="003853B8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</w:p>
              <w:p w:rsidR="003853B8" w:rsidRPr="003853B8" w:rsidRDefault="003853B8" w:rsidP="003853B8"/>
              <w:p w:rsidR="003853B8" w:rsidRDefault="003853B8" w:rsidP="003853B8">
                <w:r w:rsidRPr="00E90D13">
                  <w:t>Most</w:t>
                </w:r>
                <w:r>
                  <w:t xml:space="preserve"> A</w:t>
                </w:r>
                <w:r w:rsidRPr="00E90D13">
                  <w:t>bstract</w:t>
                </w:r>
                <w:r>
                  <w:t xml:space="preserve"> E</w:t>
                </w:r>
                <w:r w:rsidRPr="00E90D13">
                  <w:t xml:space="preserve">xpressionists began working in the 1930s, so the Great Depression </w:t>
                </w:r>
                <w:r>
                  <w:t>and its afterma</w:t>
                </w:r>
                <w:r w:rsidRPr="00E90D13">
                  <w:t>th are paramount to understanding their artistic choices</w:t>
                </w:r>
                <w:r>
                  <w:t xml:space="preserve">. </w:t>
                </w:r>
                <w:r w:rsidRPr="00E90D13">
                  <w:t>Many met through government relief programs such as the Depression</w:t>
                </w:r>
                <w:r>
                  <w:t>-</w:t>
                </w:r>
                <w:r w:rsidRPr="00E90D13">
                  <w:t xml:space="preserve">era WPA </w:t>
                </w:r>
                <w:r>
                  <w:t>(</w:t>
                </w:r>
                <w:r w:rsidRPr="00E90D13">
                  <w:t>Works Progress Administration</w:t>
                </w:r>
                <w:r>
                  <w:t>)</w:t>
                </w:r>
                <w:r w:rsidRPr="00E90D13">
                  <w:t xml:space="preserve">, which employed artists to paint murals in </w:t>
                </w:r>
                <w:r>
                  <w:t>public spaces</w:t>
                </w:r>
                <w:r w:rsidRPr="00E90D13">
                  <w:t>.</w:t>
                </w:r>
                <w:r>
                  <w:t xml:space="preserve"> </w:t>
                </w:r>
                <w:r w:rsidRPr="00E90D13">
                  <w:t>Although the experience encouraged the future</w:t>
                </w:r>
                <w:r>
                  <w:t xml:space="preserve"> A</w:t>
                </w:r>
                <w:r w:rsidRPr="00E90D13">
                  <w:t>bstract</w:t>
                </w:r>
                <w:r>
                  <w:t xml:space="preserve"> E</w:t>
                </w:r>
                <w:r w:rsidRPr="00E90D13">
                  <w:t>xpressionists to paint on a large scale, the artists abandoned the popular movements of the time—</w:t>
                </w:r>
                <w:r>
                  <w:rPr>
                    <w:b/>
                  </w:rPr>
                  <w:t xml:space="preserve"> </w:t>
                </w:r>
                <w:r>
                  <w:t>R</w:t>
                </w:r>
                <w:r w:rsidRPr="00E90D13">
                  <w:t>egionalism and</w:t>
                </w:r>
                <w:r>
                  <w:t xml:space="preserve"> S</w:t>
                </w:r>
                <w:r w:rsidRPr="00E90D13">
                  <w:t>ocialist</w:t>
                </w:r>
                <w:r>
                  <w:t xml:space="preserve"> R</w:t>
                </w:r>
                <w:r w:rsidRPr="00E90D13">
                  <w:t>ealism—and their corresponding ideologies (</w:t>
                </w:r>
                <w:r>
                  <w:t>Nationalism and S</w:t>
                </w:r>
                <w:r w:rsidRPr="00E90D13">
                  <w:t>ocialism) in search of universal art free of totalitarian gist</w:t>
                </w:r>
                <w:r>
                  <w:t>, overt politics, and p</w:t>
                </w:r>
                <w:r w:rsidRPr="00E90D13">
                  <w:t>rovincialism.  In the eyes</w:t>
                </w:r>
                <w:r>
                  <w:t xml:space="preserve"> of </w:t>
                </w:r>
                <w:proofErr w:type="spellStart"/>
                <w:r>
                  <w:t>post</w:t>
                </w:r>
                <w:r w:rsidRPr="00E90D13">
                  <w:t>war</w:t>
                </w:r>
                <w:proofErr w:type="spellEnd"/>
                <w:r w:rsidRPr="00E90D13">
                  <w:t xml:space="preserve"> and Cold War audiences,</w:t>
                </w:r>
                <w:r>
                  <w:t xml:space="preserve"> A</w:t>
                </w:r>
                <w:r w:rsidRPr="00E90D13">
                  <w:t>bstract</w:t>
                </w:r>
                <w:r>
                  <w:t xml:space="preserve"> E</w:t>
                </w:r>
                <w:r w:rsidRPr="00E90D13">
                  <w:t>xpressionism voiced the inner turmoil and dark mood of the time and embodied the American spirit—monumental, romantic, and symbolic of</w:t>
                </w:r>
                <w:r>
                  <w:t xml:space="preserve"> individual freedom. </w:t>
                </w:r>
                <w:r w:rsidRPr="00E90D13">
                  <w:t>At the same time, the artists enacted a sense of community—redolent of a common philosophy and social responsibility—as they frequented various locales in New York</w:t>
                </w:r>
                <w:r>
                  <w:t xml:space="preserve"> City</w:t>
                </w:r>
                <w:r w:rsidRPr="00E90D13">
                  <w:t xml:space="preserve"> to </w:t>
                </w:r>
                <w:r>
                  <w:t>engage</w:t>
                </w:r>
                <w:r w:rsidRPr="00E90D13">
                  <w:t xml:space="preserve"> each other’s work and discuss topics</w:t>
                </w:r>
                <w:r>
                  <w:t xml:space="preserve"> such as Existentialism, ‘gestalt therapy,’</w:t>
                </w:r>
                <w:r w:rsidRPr="00E90D13">
                  <w:t xml:space="preserve"> and Zen Buddhism.  </w:t>
                </w:r>
              </w:p>
              <w:p w:rsidR="003853B8" w:rsidRPr="00E90D13" w:rsidRDefault="003853B8" w:rsidP="003853B8"/>
              <w:p w:rsidR="003853B8" w:rsidRDefault="003853B8" w:rsidP="003853B8">
                <w:r w:rsidRPr="00E90D13">
                  <w:t>Among various</w:t>
                </w:r>
                <w:r>
                  <w:t xml:space="preserve"> </w:t>
                </w:r>
                <w:proofErr w:type="spellStart"/>
                <w:r>
                  <w:t>postwar</w:t>
                </w:r>
                <w:proofErr w:type="spellEnd"/>
                <w:r w:rsidRPr="00E90D13">
                  <w:t xml:space="preserve"> factors, it was the vibrant New York art scene and the assimilation of European</w:t>
                </w:r>
                <w:r>
                  <w:t xml:space="preserve"> M</w:t>
                </w:r>
                <w:r w:rsidRPr="00E90D13">
                  <w:t>odernism that set the stage for</w:t>
                </w:r>
                <w:r>
                  <w:t xml:space="preserve"> A</w:t>
                </w:r>
                <w:r w:rsidRPr="00E90D13">
                  <w:t>bstract</w:t>
                </w:r>
                <w:r>
                  <w:t xml:space="preserve"> E</w:t>
                </w:r>
                <w:r w:rsidRPr="00E90D13">
                  <w:t>xpressionism’s break with traditional painting</w:t>
                </w:r>
                <w:r>
                  <w:t xml:space="preserve">. </w:t>
                </w:r>
                <w:r w:rsidRPr="00E90D13">
                  <w:t xml:space="preserve">American artists encountered European </w:t>
                </w:r>
                <w:r>
                  <w:t>M</w:t>
                </w:r>
                <w:r w:rsidRPr="00E90D13">
                  <w:t>odernism—particularly,</w:t>
                </w:r>
                <w:r>
                  <w:t xml:space="preserve"> S</w:t>
                </w:r>
                <w:r w:rsidRPr="00E90D13">
                  <w:t>urrealism,</w:t>
                </w:r>
                <w:r>
                  <w:t xml:space="preserve"> C</w:t>
                </w:r>
                <w:r w:rsidRPr="00E90D13">
                  <w:t>ubism,</w:t>
                </w:r>
                <w:r>
                  <w:t xml:space="preserve"> D</w:t>
                </w:r>
                <w:r w:rsidRPr="00E90D13">
                  <w:t>ada, and</w:t>
                </w:r>
                <w:r>
                  <w:t xml:space="preserve"> g</w:t>
                </w:r>
                <w:r w:rsidRPr="00E90D13">
                  <w:t>eometric</w:t>
                </w:r>
                <w:r>
                  <w:t xml:space="preserve"> a</w:t>
                </w:r>
                <w:r w:rsidRPr="00E90D13">
                  <w:t>bstraction—in the galleries of an expanding network of museums such as the Museum of Modern Art</w:t>
                </w:r>
                <w:r>
                  <w:t xml:space="preserve"> and newly established galleries, such as Peggy Guggenheim’s The Art of this Century. </w:t>
                </w:r>
                <w:r w:rsidRPr="00E90D13">
                  <w:t>The primary source of inspiration, however, came with the influx of expatriate artists—</w:t>
                </w:r>
                <w:r w:rsidRPr="00D40156">
                  <w:t>e.g.,</w:t>
                </w:r>
                <w:r w:rsidRPr="00E90D13">
                  <w:t xml:space="preserve"> </w:t>
                </w:r>
                <w:r>
                  <w:t xml:space="preserve">Marcel </w:t>
                </w:r>
                <w:r w:rsidRPr="00E90D13">
                  <w:t xml:space="preserve">Duchamp, </w:t>
                </w:r>
                <w:r>
                  <w:t>Andr</w:t>
                </w:r>
                <w:r w:rsidRPr="00E90D13">
                  <w:t>é</w:t>
                </w:r>
                <w:r>
                  <w:t xml:space="preserve"> </w:t>
                </w:r>
                <w:r w:rsidRPr="00E90D13">
                  <w:t xml:space="preserve">Masson, </w:t>
                </w:r>
                <w:r>
                  <w:t>and Piet Mondrian</w:t>
                </w:r>
                <w:r w:rsidRPr="00E90D13">
                  <w:t>—who crossed the ocean to e</w:t>
                </w:r>
                <w:r>
                  <w:t xml:space="preserve">scape Hitler-dominated Europe. </w:t>
                </w:r>
                <w:r w:rsidRPr="00E90D13">
                  <w:t>Abstract</w:t>
                </w:r>
                <w:r>
                  <w:t xml:space="preserve"> E</w:t>
                </w:r>
                <w:r w:rsidRPr="00E90D13">
                  <w:t>xpressionism benefited particularly from a direct contact with</w:t>
                </w:r>
                <w:r>
                  <w:t xml:space="preserve"> S</w:t>
                </w:r>
                <w:r w:rsidRPr="00E90D13">
                  <w:t xml:space="preserve">urrealism (Max Ernst), </w:t>
                </w:r>
                <w:r w:rsidRPr="008A0B6C">
                  <w:t xml:space="preserve">De </w:t>
                </w:r>
                <w:proofErr w:type="spellStart"/>
                <w:r w:rsidRPr="008A0B6C">
                  <w:t>Stijl</w:t>
                </w:r>
                <w:proofErr w:type="spellEnd"/>
                <w:r w:rsidRPr="008A0B6C">
                  <w:t xml:space="preserve"> </w:t>
                </w:r>
                <w:r w:rsidRPr="00E90D13">
                  <w:t xml:space="preserve">(Mondrian), and artistic philosophies concerned with the physicality of the paint and the possibilities of abstraction (Hans Hofmann and </w:t>
                </w:r>
                <w:proofErr w:type="spellStart"/>
                <w:r>
                  <w:t>Arshile</w:t>
                </w:r>
                <w:proofErr w:type="spellEnd"/>
                <w:r>
                  <w:t xml:space="preserve"> Gorky). </w:t>
                </w:r>
                <w:r w:rsidRPr="00E90D13">
                  <w:t xml:space="preserve">Responding to the </w:t>
                </w:r>
                <w:proofErr w:type="spellStart"/>
                <w:r w:rsidRPr="008A0B6C">
                  <w:t>postwar</w:t>
                </w:r>
                <w:proofErr w:type="spellEnd"/>
                <w:r w:rsidRPr="00E90D13">
                  <w:t xml:space="preserve"> anxiety of psychological battles, </w:t>
                </w:r>
                <w:r>
                  <w:t>S</w:t>
                </w:r>
                <w:r w:rsidRPr="00E90D13">
                  <w:t>urrealism impacted</w:t>
                </w:r>
                <w:r>
                  <w:t xml:space="preserve"> a</w:t>
                </w:r>
                <w:r w:rsidRPr="00E90D13">
                  <w:t>bstract</w:t>
                </w:r>
                <w:r>
                  <w:t xml:space="preserve"> e</w:t>
                </w:r>
                <w:r w:rsidRPr="00E90D13">
                  <w:t xml:space="preserve">xpressionism with its interest in the psychoanalytic theories of Sigmund Freud and Carl Jung, incorporation of chance and improvisation, and use of </w:t>
                </w:r>
                <w:r w:rsidRPr="008A111E">
                  <w:t>automatism</w:t>
                </w:r>
                <w:r w:rsidRPr="00E90D13">
                  <w:t xml:space="preserve"> to tap into </w:t>
                </w:r>
                <w:r w:rsidRPr="00D56E09">
                  <w:t>one’s</w:t>
                </w:r>
                <w:r w:rsidRPr="00E90D13">
                  <w:t xml:space="preserve"> subconscious. </w:t>
                </w:r>
              </w:p>
              <w:p w:rsidR="003853B8" w:rsidRPr="00E90D13" w:rsidRDefault="003853B8" w:rsidP="003853B8"/>
              <w:p w:rsidR="001723A3" w:rsidRDefault="003853B8" w:rsidP="003853B8">
                <w:r w:rsidRPr="00E90D13">
                  <w:t xml:space="preserve">In addition to the </w:t>
                </w:r>
                <w:r w:rsidRPr="00D56E09">
                  <w:t xml:space="preserve">above-mentioned </w:t>
                </w:r>
                <w:r w:rsidRPr="00E90D13">
                  <w:t>male artists,</w:t>
                </w:r>
                <w:r>
                  <w:t xml:space="preserve"> A</w:t>
                </w:r>
                <w:r w:rsidRPr="00E90D13">
                  <w:t>bstract</w:t>
                </w:r>
                <w:r>
                  <w:t xml:space="preserve"> E</w:t>
                </w:r>
                <w:r w:rsidRPr="00E90D13">
                  <w:t xml:space="preserve">xpressionism included notable women such as Lee Krasner, </w:t>
                </w:r>
                <w:proofErr w:type="spellStart"/>
                <w:r>
                  <w:t>Hedda</w:t>
                </w:r>
                <w:proofErr w:type="spellEnd"/>
                <w:r>
                  <w:t xml:space="preserve"> Sterne, </w:t>
                </w:r>
                <w:r w:rsidRPr="00E90D13">
                  <w:t>Joan Mitchell, Helen Frankenthaler</w:t>
                </w:r>
                <w:r>
                  <w:t xml:space="preserve">, </w:t>
                </w:r>
                <w:r w:rsidRPr="00E90D13">
                  <w:t>and Louise Bourgeois.</w:t>
                </w:r>
              </w:p>
            </w:tc>
          </w:sdtContent>
        </w:sdt>
      </w:tr>
      <w:tr w:rsidR="001723A3">
        <w:tc>
          <w:tcPr>
            <w:tcW w:w="9016" w:type="dxa"/>
          </w:tcPr>
          <w:p w:rsidR="001723A3" w:rsidRDefault="001723A3" w:rsidP="001723A3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6BA1E848D4FC7C4DB899688D8070B1FA"/>
              </w:placeholder>
            </w:sdtPr>
            <w:sdtContent>
              <w:p w:rsidR="001723A3" w:rsidRDefault="00F07276" w:rsidP="001723A3">
                <w:sdt>
                  <w:sdtPr>
                    <w:id w:val="159819521"/>
                    <w:citation/>
                  </w:sdtPr>
                  <w:sdtContent>
                    <w:r>
                      <w:fldChar w:fldCharType="begin"/>
                    </w:r>
                    <w:r w:rsidR="001723A3">
                      <w:rPr>
                        <w:lang w:val="en-US"/>
                      </w:rPr>
                      <w:instrText xml:space="preserve"> CITATION Anf90 \l 1033 </w:instrText>
                    </w:r>
                    <w:r>
                      <w:fldChar w:fldCharType="separate"/>
                    </w:r>
                    <w:r w:rsidR="001723A3">
                      <w:rPr>
                        <w:noProof/>
                        <w:lang w:val="en-US"/>
                      </w:rPr>
                      <w:t xml:space="preserve"> </w:t>
                    </w:r>
                    <w:r w:rsidR="001723A3" w:rsidRPr="001723A3">
                      <w:rPr>
                        <w:noProof/>
                        <w:lang w:val="en-US"/>
                      </w:rPr>
                      <w:t>(Anfam)</w:t>
                    </w:r>
                    <w:r>
                      <w:fldChar w:fldCharType="end"/>
                    </w:r>
                  </w:sdtContent>
                </w:sdt>
              </w:p>
              <w:p w:rsidR="001723A3" w:rsidRDefault="001723A3" w:rsidP="001723A3"/>
              <w:p w:rsidR="001723A3" w:rsidRDefault="00F07276" w:rsidP="001723A3">
                <w:sdt>
                  <w:sdtPr>
                    <w:id w:val="159819525"/>
                    <w:citation/>
                  </w:sdtPr>
                  <w:sdtContent>
                    <w:r>
                      <w:fldChar w:fldCharType="begin"/>
                    </w:r>
                    <w:r w:rsidR="001723A3">
                      <w:rPr>
                        <w:lang w:val="en-US"/>
                      </w:rPr>
                      <w:instrText xml:space="preserve"> CITATION Aup87 \l 1033 </w:instrText>
                    </w:r>
                    <w:r>
                      <w:fldChar w:fldCharType="separate"/>
                    </w:r>
                    <w:r w:rsidR="001723A3" w:rsidRPr="001723A3">
                      <w:rPr>
                        <w:noProof/>
                        <w:lang w:val="en-US"/>
                      </w:rPr>
                      <w:t>(Auping)</w:t>
                    </w:r>
                    <w:r>
                      <w:fldChar w:fldCharType="end"/>
                    </w:r>
                  </w:sdtContent>
                </w:sdt>
              </w:p>
              <w:p w:rsidR="001723A3" w:rsidRDefault="001723A3" w:rsidP="001723A3"/>
              <w:p w:rsidR="001723A3" w:rsidRDefault="00F07276" w:rsidP="001723A3">
                <w:sdt>
                  <w:sdtPr>
                    <w:id w:val="159819531"/>
                    <w:citation/>
                  </w:sdtPr>
                  <w:sdtContent>
                    <w:r>
                      <w:fldChar w:fldCharType="begin"/>
                    </w:r>
                    <w:r w:rsidR="001723A3">
                      <w:rPr>
                        <w:lang w:val="en-US"/>
                      </w:rPr>
                      <w:instrText xml:space="preserve"> CITATION Cra99 \l 1033 </w:instrText>
                    </w:r>
                    <w:r>
                      <w:fldChar w:fldCharType="separate"/>
                    </w:r>
                    <w:r w:rsidR="001723A3" w:rsidRPr="001723A3">
                      <w:rPr>
                        <w:noProof/>
                        <w:lang w:val="en-US"/>
                      </w:rPr>
                      <w:t>(Craven)</w:t>
                    </w:r>
                    <w:r>
                      <w:fldChar w:fldCharType="end"/>
                    </w:r>
                  </w:sdtContent>
                </w:sdt>
              </w:p>
              <w:p w:rsidR="001723A3" w:rsidRDefault="001723A3" w:rsidP="001723A3"/>
              <w:p w:rsidR="001723A3" w:rsidRDefault="00F07276" w:rsidP="001723A3">
                <w:sdt>
                  <w:sdtPr>
                    <w:id w:val="159819539"/>
                    <w:citation/>
                  </w:sdtPr>
                  <w:sdtContent>
                    <w:r>
                      <w:fldChar w:fldCharType="begin"/>
                    </w:r>
                    <w:r w:rsidR="001723A3">
                      <w:rPr>
                        <w:lang w:val="en-US"/>
                      </w:rPr>
                      <w:instrText xml:space="preserve"> CITATION Fra85 \l 1033 </w:instrText>
                    </w:r>
                    <w:r>
                      <w:fldChar w:fldCharType="separate"/>
                    </w:r>
                    <w:r w:rsidR="001723A3" w:rsidRPr="001723A3">
                      <w:rPr>
                        <w:noProof/>
                        <w:lang w:val="en-US"/>
                      </w:rPr>
                      <w:t>(Frascina)</w:t>
                    </w:r>
                    <w:r>
                      <w:fldChar w:fldCharType="end"/>
                    </w:r>
                  </w:sdtContent>
                </w:sdt>
              </w:p>
              <w:p w:rsidR="001723A3" w:rsidRDefault="001723A3" w:rsidP="001723A3"/>
              <w:p w:rsidR="001723A3" w:rsidRDefault="00F07276" w:rsidP="001723A3">
                <w:sdt>
                  <w:sdtPr>
                    <w:id w:val="159819549"/>
                    <w:citation/>
                  </w:sdtPr>
                  <w:sdtContent>
                    <w:r>
                      <w:fldChar w:fldCharType="begin"/>
                    </w:r>
                    <w:r w:rsidR="001723A3">
                      <w:rPr>
                        <w:lang w:val="en-US"/>
                      </w:rPr>
                      <w:instrText xml:space="preserve"> CITATION Gib97 \l 1033 </w:instrText>
                    </w:r>
                    <w:r>
                      <w:fldChar w:fldCharType="separate"/>
                    </w:r>
                    <w:r w:rsidR="001723A3" w:rsidRPr="001723A3">
                      <w:rPr>
                        <w:noProof/>
                        <w:lang w:val="en-US"/>
                      </w:rPr>
                      <w:t>(Gibson)</w:t>
                    </w:r>
                    <w:r>
                      <w:fldChar w:fldCharType="end"/>
                    </w:r>
                  </w:sdtContent>
                </w:sdt>
              </w:p>
              <w:p w:rsidR="001723A3" w:rsidRDefault="001723A3" w:rsidP="001723A3"/>
              <w:p w:rsidR="001723A3" w:rsidRDefault="00F07276" w:rsidP="001723A3">
                <w:sdt>
                  <w:sdtPr>
                    <w:id w:val="159819561"/>
                    <w:citation/>
                  </w:sdtPr>
                  <w:sdtContent>
                    <w:r>
                      <w:fldChar w:fldCharType="begin"/>
                    </w:r>
                    <w:r w:rsidR="001723A3">
                      <w:rPr>
                        <w:lang w:val="en-US"/>
                      </w:rPr>
                      <w:instrText xml:space="preserve"> CITATION Gui83 \l 1033 </w:instrText>
                    </w:r>
                    <w:r>
                      <w:fldChar w:fldCharType="separate"/>
                    </w:r>
                    <w:r w:rsidR="001723A3" w:rsidRPr="001723A3">
                      <w:rPr>
                        <w:noProof/>
                        <w:lang w:val="en-US"/>
                      </w:rPr>
                      <w:t>(Guilbaut)</w:t>
                    </w:r>
                    <w:r>
                      <w:fldChar w:fldCharType="end"/>
                    </w:r>
                  </w:sdtContent>
                </w:sdt>
              </w:p>
              <w:p w:rsidR="001723A3" w:rsidRDefault="001723A3" w:rsidP="001723A3"/>
              <w:p w:rsidR="00C102A0" w:rsidRDefault="00C102A0" w:rsidP="001723A3">
                <w:sdt>
                  <w:sdtPr>
                    <w:id w:val="15981956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Pol91 \l 1033 </w:instrText>
                    </w:r>
                    <w:r>
                      <w:fldChar w:fldCharType="separate"/>
                    </w:r>
                    <w:r w:rsidRPr="00C102A0">
                      <w:rPr>
                        <w:noProof/>
                        <w:lang w:val="en-US"/>
                      </w:rPr>
                      <w:t>(Polcari)</w:t>
                    </w:r>
                    <w:r>
                      <w:fldChar w:fldCharType="end"/>
                    </w:r>
                  </w:sdtContent>
                </w:sdt>
              </w:p>
              <w:p w:rsidR="00C102A0" w:rsidRDefault="00C102A0" w:rsidP="001723A3"/>
              <w:p w:rsidR="00C102A0" w:rsidRDefault="00C102A0" w:rsidP="001723A3">
                <w:sdt>
                  <w:sdtPr>
                    <w:id w:val="15981958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San \l 1033 </w:instrText>
                    </w:r>
                    <w:r>
                      <w:fldChar w:fldCharType="separate"/>
                    </w:r>
                    <w:r w:rsidRPr="00C102A0">
                      <w:rPr>
                        <w:noProof/>
                        <w:lang w:val="en-US"/>
                      </w:rPr>
                      <w:t>(Sandler)</w:t>
                    </w:r>
                    <w:r>
                      <w:fldChar w:fldCharType="end"/>
                    </w:r>
                  </w:sdtContent>
                </w:sdt>
              </w:p>
              <w:p w:rsidR="00C102A0" w:rsidRDefault="00C102A0" w:rsidP="001723A3"/>
              <w:p w:rsidR="00C102A0" w:rsidRDefault="00C102A0" w:rsidP="001723A3">
                <w:sdt>
                  <w:sdtPr>
                    <w:id w:val="15981960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Sei83 \l 1033 </w:instrText>
                    </w:r>
                    <w:r>
                      <w:fldChar w:fldCharType="separate"/>
                    </w:r>
                    <w:r w:rsidRPr="00C102A0">
                      <w:rPr>
                        <w:noProof/>
                        <w:lang w:val="en-US"/>
                      </w:rPr>
                      <w:t>(Seitz)</w:t>
                    </w:r>
                    <w:r>
                      <w:fldChar w:fldCharType="end"/>
                    </w:r>
                  </w:sdtContent>
                </w:sdt>
              </w:p>
              <w:p w:rsidR="00C102A0" w:rsidRDefault="00C102A0" w:rsidP="001723A3"/>
              <w:p w:rsidR="001723A3" w:rsidRDefault="00C102A0" w:rsidP="001723A3">
                <w:sdt>
                  <w:sdtPr>
                    <w:id w:val="15981962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Sie11 \l 1033 </w:instrText>
                    </w:r>
                    <w:r>
                      <w:fldChar w:fldCharType="separate"/>
                    </w:r>
                    <w:r w:rsidRPr="00C102A0">
                      <w:rPr>
                        <w:noProof/>
                        <w:lang w:val="en-US"/>
                      </w:rPr>
                      <w:t>(Siegel)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1723A3" w:rsidRPr="00F36937" w:rsidRDefault="001723A3" w:rsidP="001723A3">
      <w:bookmarkStart w:id="0" w:name="_GoBack"/>
      <w:bookmarkEnd w:id="0"/>
    </w:p>
    <w:sectPr w:rsidR="001723A3" w:rsidRPr="00F36937" w:rsidSect="001723A3">
      <w:headerReference w:type="even" r:id="rId11"/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53B8" w:rsidRDefault="003853B8" w:rsidP="001723A3">
      <w:pPr>
        <w:spacing w:after="0" w:line="240" w:lineRule="auto"/>
      </w:pPr>
      <w:r>
        <w:separator/>
      </w:r>
    </w:p>
  </w:endnote>
  <w:endnote w:type="continuationSeparator" w:id="0">
    <w:p w:rsidR="003853B8" w:rsidRDefault="003853B8" w:rsidP="00172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mbria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53B8" w:rsidRDefault="003853B8" w:rsidP="001723A3">
      <w:pPr>
        <w:spacing w:after="0" w:line="240" w:lineRule="auto"/>
      </w:pPr>
      <w:r>
        <w:separator/>
      </w:r>
    </w:p>
  </w:footnote>
  <w:footnote w:type="continuationSeparator" w:id="0">
    <w:p w:rsidR="003853B8" w:rsidRDefault="003853B8" w:rsidP="001723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53B8" w:rsidRDefault="003853B8"/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53B8" w:rsidRDefault="003853B8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3853B8" w:rsidRDefault="003853B8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07276"/>
    <w:rsid w:val="001723A3"/>
    <w:rsid w:val="0032217B"/>
    <w:rsid w:val="003853B8"/>
    <w:rsid w:val="00C102A0"/>
    <w:rsid w:val="00F07276"/>
  </w:rsids>
  <m:mathPr>
    <m:mathFont m:val="@ＭＳ 明朝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76">
    <w:lsdException w:name="Hyperlink" w:uiPriority="99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8D4"/>
  </w:style>
  <w:style w:type="paragraph" w:styleId="Footer">
    <w:name w:val="footer"/>
    <w:basedOn w:val="Normal"/>
    <w:link w:val="FooterChar"/>
    <w:uiPriority w:val="99"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character" w:styleId="Hyperlink">
    <w:name w:val="Hyperlink"/>
    <w:basedOn w:val="DefaultParagraphFont"/>
    <w:uiPriority w:val="99"/>
    <w:unhideWhenUsed/>
    <w:rsid w:val="003853B8"/>
    <w:rPr>
      <w:color w:val="0000FF"/>
      <w:u w:val="single"/>
    </w:rPr>
  </w:style>
  <w:style w:type="character" w:customStyle="1" w:styleId="st">
    <w:name w:val="st"/>
    <w:basedOn w:val="DefaultParagraphFont"/>
    <w:rsid w:val="003853B8"/>
  </w:style>
  <w:style w:type="paragraph" w:styleId="BalloonText">
    <w:name w:val="Balloon Text"/>
    <w:basedOn w:val="Normal"/>
    <w:link w:val="BalloonTextChar"/>
    <w:uiPriority w:val="99"/>
    <w:semiHidden/>
    <w:unhideWhenUsed/>
    <w:rsid w:val="003853B8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3B8"/>
    <w:rPr>
      <w:rFonts w:ascii="Tahoma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853B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53B8"/>
    <w:pPr>
      <w:spacing w:after="200" w:line="240" w:lineRule="auto"/>
    </w:pPr>
    <w:rPr>
      <w:sz w:val="24"/>
      <w:szCs w:val="24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53B8"/>
    <w:rPr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53B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53B8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qFormat/>
    <w:rsid w:val="003853B8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ife.time.com/photographers/photographer-spotlight-nina-leen/attachment/08_00986802/" TargetMode="External"/><Relationship Id="rId9" Type="http://schemas.openxmlformats.org/officeDocument/2006/relationships/hyperlink" Target="http://whitney.org/Collection/MarkRothko/2002261" TargetMode="External"/><Relationship Id="rId10" Type="http://schemas.openxmlformats.org/officeDocument/2006/relationships/hyperlink" Target="http://www.metmuseum.org/toah/works-of-art/57.9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lynmoores:Desktop:REM:++Templated%20Entries:++KMoores%20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2A206EE2B53844E8DF10D638CECE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FBE7A-21CD-EC46-890F-56BCD289FEA7}"/>
      </w:docPartPr>
      <w:docPartBody>
        <w:p w:rsidR="001E69CE" w:rsidRDefault="001E69CE">
          <w:pPr>
            <w:pStyle w:val="E2A206EE2B53844E8DF10D638CECE70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DCB20AC128E1740A612B1D515481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EFF6E-2213-7D4C-AF79-A2C3B5AF52F5}"/>
      </w:docPartPr>
      <w:docPartBody>
        <w:p w:rsidR="001E69CE" w:rsidRDefault="001E69CE">
          <w:pPr>
            <w:pStyle w:val="7DCB20AC128E1740A612B1D515481AB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2306605C54D8E4388985B3CCC832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238C7-C821-F04D-A8C8-FEC71244DA17}"/>
      </w:docPartPr>
      <w:docPartBody>
        <w:p w:rsidR="001E69CE" w:rsidRDefault="001E69CE">
          <w:pPr>
            <w:pStyle w:val="E2306605C54D8E4388985B3CCC83214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93817FCE1B8D7469BB7E51168E7D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69581-C055-FE45-9B74-8F8C3E8F3356}"/>
      </w:docPartPr>
      <w:docPartBody>
        <w:p w:rsidR="001E69CE" w:rsidRDefault="001E69CE">
          <w:pPr>
            <w:pStyle w:val="493817FCE1B8D7469BB7E51168E7D21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4CB0E1B8EC7474989C92B2289F21B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54CEC-0DB0-0049-9DC7-DB4979F2E174}"/>
      </w:docPartPr>
      <w:docPartBody>
        <w:p w:rsidR="001E69CE" w:rsidRDefault="001E69CE">
          <w:pPr>
            <w:pStyle w:val="94CB0E1B8EC7474989C92B2289F21B9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D17BBEFBEEBC240BFCB29FFF016EA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EEF94-E400-E643-BB33-44D7866F964D}"/>
      </w:docPartPr>
      <w:docPartBody>
        <w:p w:rsidR="001E69CE" w:rsidRDefault="001E69CE">
          <w:pPr>
            <w:pStyle w:val="0D17BBEFBEEBC240BFCB29FFF016EA2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64319027DEE05449507407D61106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71EE9-F376-0742-A99A-18111282E74E}"/>
      </w:docPartPr>
      <w:docPartBody>
        <w:p w:rsidR="001E69CE" w:rsidRDefault="001E69CE">
          <w:pPr>
            <w:pStyle w:val="964319027DEE05449507407D6110656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9714DE34D1BEA4CB15FDB1A4581D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B344D-37E6-304D-A5E3-20A93910927F}"/>
      </w:docPartPr>
      <w:docPartBody>
        <w:p w:rsidR="001E69CE" w:rsidRDefault="001E69CE">
          <w:pPr>
            <w:pStyle w:val="49714DE34D1BEA4CB15FDB1A4581D13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E6258916F69D04CB8EA26804F225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A757F-3198-064B-A95E-11836E0DBFE4}"/>
      </w:docPartPr>
      <w:docPartBody>
        <w:p w:rsidR="001E69CE" w:rsidRDefault="001E69CE">
          <w:pPr>
            <w:pStyle w:val="AE6258916F69D04CB8EA26804F225BC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F9328D528E3B14FB57731D01323E8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954F6-AC18-D745-BCD6-016873853ABB}"/>
      </w:docPartPr>
      <w:docPartBody>
        <w:p w:rsidR="001E69CE" w:rsidRDefault="001E69CE">
          <w:pPr>
            <w:pStyle w:val="9F9328D528E3B14FB57731D01323E8C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6BA1E848D4FC7C4DB899688D8070B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01B3C-2058-0741-B461-D87F96C68B98}"/>
      </w:docPartPr>
      <w:docPartBody>
        <w:p w:rsidR="001E69CE" w:rsidRDefault="001E69CE">
          <w:pPr>
            <w:pStyle w:val="6BA1E848D4FC7C4DB899688D8070B1FA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mbria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1E69CE"/>
    <w:rsid w:val="001E69CE"/>
  </w:rsids>
  <m:mathPr>
    <m:mathFont m:val="@ＭＳ 明朝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9C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PlaceholderText">
    <w:name w:val="Placeholder Text"/>
    <w:basedOn w:val="DefaultParagraphFont"/>
    <w:uiPriority w:val="99"/>
    <w:semiHidden/>
    <w:rsid w:val="001E69CE"/>
    <w:rPr>
      <w:color w:val="808080"/>
    </w:rPr>
  </w:style>
  <w:style w:type="paragraph" w:customStyle="1" w:styleId="E2A206EE2B53844E8DF10D638CECE705">
    <w:name w:val="E2A206EE2B53844E8DF10D638CECE705"/>
    <w:rsid w:val="001E69CE"/>
  </w:style>
  <w:style w:type="paragraph" w:customStyle="1" w:styleId="7DCB20AC128E1740A612B1D515481AB1">
    <w:name w:val="7DCB20AC128E1740A612B1D515481AB1"/>
    <w:rsid w:val="001E69CE"/>
  </w:style>
  <w:style w:type="paragraph" w:customStyle="1" w:styleId="E2306605C54D8E4388985B3CCC832144">
    <w:name w:val="E2306605C54D8E4388985B3CCC832144"/>
    <w:rsid w:val="001E69CE"/>
  </w:style>
  <w:style w:type="paragraph" w:customStyle="1" w:styleId="493817FCE1B8D7469BB7E51168E7D21F">
    <w:name w:val="493817FCE1B8D7469BB7E51168E7D21F"/>
    <w:rsid w:val="001E69CE"/>
  </w:style>
  <w:style w:type="paragraph" w:customStyle="1" w:styleId="94CB0E1B8EC7474989C92B2289F21B9D">
    <w:name w:val="94CB0E1B8EC7474989C92B2289F21B9D"/>
    <w:rsid w:val="001E69CE"/>
  </w:style>
  <w:style w:type="paragraph" w:customStyle="1" w:styleId="0D17BBEFBEEBC240BFCB29FFF016EA27">
    <w:name w:val="0D17BBEFBEEBC240BFCB29FFF016EA27"/>
    <w:rsid w:val="001E69CE"/>
  </w:style>
  <w:style w:type="paragraph" w:customStyle="1" w:styleId="964319027DEE05449507407D61106560">
    <w:name w:val="964319027DEE05449507407D61106560"/>
    <w:rsid w:val="001E69CE"/>
  </w:style>
  <w:style w:type="paragraph" w:customStyle="1" w:styleId="49714DE34D1BEA4CB15FDB1A4581D13B">
    <w:name w:val="49714DE34D1BEA4CB15FDB1A4581D13B"/>
    <w:rsid w:val="001E69CE"/>
  </w:style>
  <w:style w:type="paragraph" w:customStyle="1" w:styleId="AE6258916F69D04CB8EA26804F225BCD">
    <w:name w:val="AE6258916F69D04CB8EA26804F225BCD"/>
    <w:rsid w:val="001E69CE"/>
  </w:style>
  <w:style w:type="paragraph" w:customStyle="1" w:styleId="9F9328D528E3B14FB57731D01323E8CE">
    <w:name w:val="9F9328D528E3B14FB57731D01323E8CE"/>
    <w:rsid w:val="001E69CE"/>
  </w:style>
  <w:style w:type="paragraph" w:customStyle="1" w:styleId="6BA1E848D4FC7C4DB899688D8070B1FA">
    <w:name w:val="6BA1E848D4FC7C4DB899688D8070B1FA"/>
    <w:rsid w:val="001E69C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a="http://schemas.openxmlformats.org/drawingml/2006/main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Anf90</b:Tag>
    <b:SourceType>Book</b:SourceType>
    <b:Guid>{8EC8CA71-18CB-8247-AC6D-C42502D876A0}</b:Guid>
    <b:LCID>2115</b:LCID>
    <b:Author>
      <b:Author>
        <b:NameList>
          <b:Person>
            <b:Last>Anfam</b:Last>
            <b:First>D.</b:First>
          </b:Person>
        </b:NameList>
      </b:Author>
    </b:Author>
    <b:Title>Abstract Expressionism</b:Title>
    <b:Publisher>Thames and Hudson</b:Publisher>
    <b:City>London</b:City>
    <b:Year>1990</b:Year>
    <b:CountryRegion>England</b:CountryRegion>
    <b:RefOrder>1</b:RefOrder>
  </b:Source>
  <b:Source>
    <b:Tag>Aup87</b:Tag>
    <b:SourceType>Book</b:SourceType>
    <b:Guid>{6CE25C23-411B-384A-9868-6EB56C5756CD}</b:Guid>
    <b:LCID>2115</b:LCID>
    <b:Author>
      <b:Author>
        <b:NameList>
          <b:Person>
            <b:Last>Auping</b:Last>
            <b:First>M.</b:First>
          </b:Person>
        </b:NameList>
      </b:Author>
    </b:Author>
    <b:Title>Abstract Expressionism: the Critical Developments</b:Title>
    <b:City>New York</b:City>
    <b:CountryRegion>United States of America</b:CountryRegion>
    <b:Publisher>Abrams</b:Publisher>
    <b:Year>1987</b:Year>
    <b:RefOrder>2</b:RefOrder>
  </b:Source>
  <b:Source>
    <b:Tag>Cra99</b:Tag>
    <b:SourceType>Book</b:SourceType>
    <b:Guid>{CC04E81F-E2D0-4645-BF92-05B424B6EBD5}</b:Guid>
    <b:LCID>2115</b:LCID>
    <b:Author>
      <b:Author>
        <b:NameList>
          <b:Person>
            <b:Last>Craven</b:Last>
            <b:First>D.</b:First>
          </b:Person>
        </b:NameList>
      </b:Author>
    </b:Author>
    <b:Title>Abstract Expressionism as Cultural Critique</b:Title>
    <b:City>Cambridge</b:City>
    <b:CountryRegion>England</b:CountryRegion>
    <b:Publisher>Cambridge University Press</b:Publisher>
    <b:Year>1999</b:Year>
    <b:RefOrder>3</b:RefOrder>
  </b:Source>
  <b:Source>
    <b:Tag>Fra85</b:Tag>
    <b:SourceType>Book</b:SourceType>
    <b:Guid>{7A98B603-8060-7B42-8E4C-9D6DFEB3F046}</b:Guid>
    <b:LCID>2115</b:LCID>
    <b:Author>
      <b:Editor>
        <b:NameList>
          <b:Person>
            <b:Last>Frascina</b:Last>
            <b:First>F</b:First>
          </b:Person>
        </b:NameList>
      </b:Editor>
    </b:Author>
    <b:Title>Pollock and After</b:Title>
    <b:City>London</b:City>
    <b:CountryRegion>England</b:CountryRegion>
    <b:Publisher>Harper and Row</b:Publisher>
    <b:Year>1985</b:Year>
    <b:RefOrder>4</b:RefOrder>
  </b:Source>
  <b:Source>
    <b:Tag>Gib97</b:Tag>
    <b:SourceType>Book</b:SourceType>
    <b:Guid>{76C71947-CF17-BF45-A643-C633F8A0E338}</b:Guid>
    <b:LCID>2115</b:LCID>
    <b:Author>
      <b:Author>
        <b:NameList>
          <b:Person>
            <b:Last>Gibson</b:Last>
            <b:First>A.</b:First>
            <b:Middle>E.</b:Middle>
          </b:Person>
        </b:NameList>
      </b:Author>
    </b:Author>
    <b:Title>Abstract Expressionism: Other Politics</b:Title>
    <b:City>New Haven</b:City>
    <b:Publisher>Yale University Press</b:Publisher>
    <b:Year>1997</b:Year>
    <b:RefOrder>5</b:RefOrder>
  </b:Source>
  <b:Source>
    <b:Tag>Gui83</b:Tag>
    <b:SourceType>Book</b:SourceType>
    <b:Guid>{645986F1-0E83-524A-B293-486105269675}</b:Guid>
    <b:LCID>2115</b:LCID>
    <b:Author>
      <b:Author>
        <b:NameList>
          <b:Person>
            <b:Last>Guilbaut</b:Last>
            <b:First>S.</b:First>
          </b:Person>
        </b:NameList>
      </b:Author>
    </b:Author>
    <b:Title>How New York Stole the Idea of Modern Art</b:Title>
    <b:City>Chicago</b:City>
    <b:CountryRegion>United States of America</b:CountryRegion>
    <b:Publisher>University of Chicago Press</b:Publisher>
    <b:Year>1983</b:Year>
    <b:RefOrder>6</b:RefOrder>
  </b:Source>
  <b:Source>
    <b:Tag>Pol91</b:Tag>
    <b:SourceType>Book</b:SourceType>
    <b:Guid>{62611BC2-0D35-CC42-B8E9-3F003A9C9613}</b:Guid>
    <b:LCID>0</b:LCID>
    <b:Author>
      <b:Author>
        <b:NameList>
          <b:Person>
            <b:Last>Polcari</b:Last>
            <b:First>S.</b:First>
          </b:Person>
        </b:NameList>
      </b:Author>
    </b:Author>
    <b:Title>Abstract Expressionism and the Modern Experience</b:Title>
    <b:City>Cambridge</b:City>
    <b:CountryRegion>England</b:CountryRegion>
    <b:Publisher>Cambridge University Press</b:Publisher>
    <b:Year>1991</b:Year>
    <b:RefOrder>7</b:RefOrder>
  </b:Source>
  <b:Source>
    <b:Tag>San</b:Tag>
    <b:SourceType>Book</b:SourceType>
    <b:Guid>{0E5B1C24-CE05-F842-B9C9-09CB2CB591AD}</b:Guid>
    <b:LCID>0</b:LCID>
    <b:Author>
      <b:Author>
        <b:NameList>
          <b:Person>
            <b:Last>Sandler</b:Last>
            <b:First>I.</b:First>
          </b:Person>
        </b:NameList>
      </b:Author>
    </b:Author>
    <b:Title>Abstract Expressionism and the American Experience: A Reevaluation.</b:Title>
    <b:City>Lenox</b:City>
    <b:CountryRegion>United States of America</b:CountryRegion>
    <b:Publisher>Hard Press</b:Publisher>
    <b:RefOrder>8</b:RefOrder>
  </b:Source>
  <b:Source>
    <b:Tag>Sei83</b:Tag>
    <b:SourceType>Book</b:SourceType>
    <b:Guid>{90521AF2-215F-F94C-879E-696A6FE3BE55}</b:Guid>
    <b:LCID>0</b:LCID>
    <b:Author>
      <b:Author>
        <b:NameList>
          <b:Person>
            <b:Last>Seitz</b:Last>
            <b:First>W.</b:First>
            <b:Middle>C.</b:Middle>
          </b:Person>
        </b:NameList>
      </b:Author>
    </b:Author>
    <b:Title>Abstract Expressionist Painting in America</b:Title>
    <b:City>Cambridge</b:City>
    <b:CountryRegion>England</b:CountryRegion>
    <b:Publisher>Harvard University Press</b:Publisher>
    <b:Year>1983</b:Year>
    <b:RefOrder>9</b:RefOrder>
  </b:Source>
  <b:Source>
    <b:Tag>Sie11</b:Tag>
    <b:SourceType>Book</b:SourceType>
    <b:Guid>{6F7343F5-8D3F-E64D-BA2D-0CC79153F3E6}</b:Guid>
    <b:LCID>0</b:LCID>
    <b:Author>
      <b:Author>
        <b:NameList>
          <b:Person>
            <b:Last>Siegel</b:Last>
            <b:First>K.</b:First>
          </b:Person>
        </b:NameList>
      </b:Author>
    </b:Author>
    <b:Title>Abstract Expressionism</b:Title>
    <b:City>London</b:City>
    <b:CountryRegion>England</b:CountryRegion>
    <b:Publisher>Phaidon Press</b:Publisher>
    <b:Year>2011</b:Year>
    <b:RefOrder>10</b:RefOrder>
  </b:Source>
</b:Sources>
</file>

<file path=customXml/itemProps1.xml><?xml version="1.0" encoding="utf-8"?>
<ds:datastoreItem xmlns:ds="http://schemas.openxmlformats.org/officeDocument/2006/customXml" ds:itemID="{7F4CEDCA-37A6-6C4C-926A-27217D00A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3</Pages>
  <Words>1247</Words>
  <Characters>7112</Characters>
  <Application>Microsoft Macintosh Word</Application>
  <DocSecurity>0</DocSecurity>
  <Lines>59</Lines>
  <Paragraphs>14</Paragraphs>
  <ScaleCrop>false</ScaleCrop>
  <Company/>
  <LinksUpToDate>false</LinksUpToDate>
  <CharactersWithSpaces>8734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Moores</dc:creator>
  <cp:keywords/>
  <dc:description/>
  <cp:lastModifiedBy>Katelyn Moores</cp:lastModifiedBy>
  <cp:revision>2</cp:revision>
  <dcterms:created xsi:type="dcterms:W3CDTF">2014-10-30T23:26:00Z</dcterms:created>
  <dcterms:modified xsi:type="dcterms:W3CDTF">2014-10-30T23:26:00Z</dcterms:modified>
</cp:coreProperties>
</file>