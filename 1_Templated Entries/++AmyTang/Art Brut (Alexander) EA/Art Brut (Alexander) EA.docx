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4953C24" w:rsidR="00E85A05" w:rsidRDefault="00CA7A7E" w:rsidP="00313D44">
                <w:r w:rsidRPr="009917C9">
                  <w:t>Art brut</w:t>
                </w:r>
                <w:r>
                  <w:t xml:space="preserve"> is a te</w:t>
                </w:r>
                <w:r w:rsidR="00313D44">
                  <w:t>rm and phenomenon created by</w:t>
                </w:r>
                <w:r>
                  <w:t xml:space="preserve"> French artist and writer Jean Dubuffet (1901-1985</w:t>
                </w:r>
                <w:r w:rsidR="00313D44">
                  <w:t>;</w:t>
                </w:r>
                <w:r>
                  <w:t xml:space="preserve"> </w:t>
                </w:r>
                <w:r w:rsidR="00313D44">
                  <w:t xml:space="preserve">it </w:t>
                </w:r>
                <w:r>
                  <w:t xml:space="preserve">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translates to “raw art,” as Dubuffet viewed this kind of art to be “uncooked” by culture.</w:t>
                </w:r>
              </w:p>
            </w:tc>
          </w:sdtContent>
        </w:sdt>
      </w:tr>
      <w:tr w:rsidR="003F0D73" w14:paraId="63D8B75E" w14:textId="77777777" w:rsidTr="003F0D73">
        <w:tc>
          <w:tcPr>
            <w:tcW w:w="9016" w:type="dxa"/>
            <w:tcMar>
              <w:top w:w="113" w:type="dxa"/>
              <w:bottom w:w="113" w:type="dxa"/>
            </w:tcMar>
          </w:tcPr>
          <w:p w14:paraId="38D91316" w14:textId="379E2DC9" w:rsidR="00682B59" w:rsidRDefault="00682B59" w:rsidP="00621179">
            <w:r w:rsidRPr="009917C9">
              <w:t>Art brut</w:t>
            </w:r>
            <w:r>
              <w:t xml:space="preserve"> is a term and phenomenon created by French artist and w</w:t>
            </w:r>
            <w:r w:rsidR="00313D44">
              <w:t>riter Jean Dubuffet (1901-1985); it</w:t>
            </w:r>
            <w:r>
              <w:t xml:space="preserve"> 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 xml:space="preserve">translates to “raw art,” as Dubuffet viewed this kind of art to be “uncooked” by culture. As he stated, he looked for works which owed “nothing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CA7A7E">
              <w:t>Art brut</w:t>
            </w:r>
            <w:r>
              <w:rPr>
                <w:i/>
              </w:rPr>
              <w:t xml:space="preserve"> </w:t>
            </w:r>
            <w:r>
              <w:t>artists were often eccentric personalities, psychiatric patients, non-professional artists, and prisoners.</w:t>
            </w:r>
            <w:r>
              <w:rPr>
                <w:color w:val="FF0000"/>
              </w:rPr>
              <w:t xml:space="preserve"> </w:t>
            </w:r>
            <w:r>
              <w:t>Most importantly, t</w:t>
            </w:r>
            <w:r w:rsidR="00EB4BEF">
              <w:t>hese artists created works that</w:t>
            </w:r>
            <w:r w:rsidR="002A7014">
              <w:t xml:space="preserve"> aimed to express</w:t>
            </w:r>
            <w:r>
              <w:t xml:space="preserve"> the maker’s pure, unmediated vision, without any knowledge or regard for previous traditions. Therefore, </w:t>
            </w:r>
            <w:r w:rsidRPr="00CA7A7E">
              <w:t>art brut</w:t>
            </w:r>
            <w:r>
              <w:rPr>
                <w:i/>
              </w:rPr>
              <w:t xml:space="preserve"> </w:t>
            </w:r>
            <w:r>
              <w:t>creations are not unified in terms of formal qualities or medium, but rather the status of the creator.</w:t>
            </w:r>
          </w:p>
          <w:p w14:paraId="7ABE166B" w14:textId="77777777" w:rsidR="00682B59" w:rsidRDefault="00682B59" w:rsidP="009917C9"/>
          <w:p w14:paraId="1FB8B57F" w14:textId="26F87F17" w:rsidR="00621179" w:rsidRDefault="00682B59" w:rsidP="009917C9">
            <w:r>
              <w:t xml:space="preserve">Jean Dubuffet first began formulating the concept of </w:t>
            </w:r>
            <w:r w:rsidRPr="0059156B">
              <w:t>art brut</w:t>
            </w:r>
            <w:r>
              <w:t xml:space="preserve"> in the summer of 1945</w:t>
            </w:r>
            <w:r w:rsidR="0059156B">
              <w:t>,</w:t>
            </w:r>
            <w:r>
              <w:t xml:space="preserve"> when he began travelling through Switzerland and France. Dubuffet was deeply impacted by the work of the Swiss psychiatrist and art historian Hans </w:t>
            </w:r>
            <w:proofErr w:type="spellStart"/>
            <w:r>
              <w:t>Prinzhorn</w:t>
            </w:r>
            <w:proofErr w:type="spellEnd"/>
            <w:r>
              <w:t xml:space="preserve"> (1886-1993)</w:t>
            </w:r>
            <w:r w:rsidR="0059156B">
              <w:t>,</w:t>
            </w:r>
            <w:r>
              <w:t xml:space="preserve"> who collected work made by psychiatric patients. This collection led to </w:t>
            </w:r>
            <w:proofErr w:type="spellStart"/>
            <w:r>
              <w:t>Prinzhorn</w:t>
            </w:r>
            <w:proofErr w:type="spellEnd"/>
            <w:r>
              <w:t xml:space="preserve"> writing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 starting point from which Dubuffet could begin conceptualizing the beginnings of </w:t>
            </w:r>
            <w:r w:rsidRPr="00246AD8">
              <w:t>art brut</w:t>
            </w:r>
            <w:r>
              <w:rPr>
                <w:i/>
              </w:rPr>
              <w:t xml:space="preserve">. </w:t>
            </w:r>
            <w:r>
              <w:t xml:space="preserve">It was during these trips </w:t>
            </w:r>
            <w:r w:rsidR="00B700ED">
              <w:t xml:space="preserve">that </w:t>
            </w:r>
            <w:r>
              <w:t xml:space="preserve">Dubuffet became acquainted with artists who would later become important characters to </w:t>
            </w:r>
            <w:r w:rsidRPr="00B700E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 </w:t>
            </w:r>
          </w:p>
          <w:p w14:paraId="4E961715" w14:textId="77777777" w:rsidR="0082273A" w:rsidRDefault="0082273A" w:rsidP="009917C9"/>
          <w:p w14:paraId="7F1C81C9" w14:textId="7AFD6660" w:rsidR="00621179" w:rsidRDefault="0082273A" w:rsidP="009917C9">
            <w:r>
              <w:t>File: London-North.pdf</w:t>
            </w:r>
          </w:p>
          <w:p w14:paraId="77E0E97C" w14:textId="3AAFADA2" w:rsidR="00621179" w:rsidRDefault="00A30B0D" w:rsidP="00646335">
            <w:pPr>
              <w:pStyle w:val="Caption"/>
            </w:pPr>
            <w:r>
              <w:fldChar w:fldCharType="begin"/>
            </w:r>
            <w:r>
              <w:instrText xml:space="preserve"> SEQ Figure \* ARABIC </w:instrText>
            </w:r>
            <w:r>
              <w:fldChar w:fldCharType="separate"/>
            </w:r>
            <w:r w:rsidR="00EE09F2">
              <w:rPr>
                <w:noProof/>
              </w:rPr>
              <w:t>1</w:t>
            </w:r>
            <w:r>
              <w:rPr>
                <w:noProof/>
              </w:rPr>
              <w:fldChar w:fldCharType="end"/>
            </w:r>
            <w:r w:rsidR="002D338B">
              <w:t xml:space="preserve"> </w:t>
            </w:r>
            <w:r w:rsidR="0082273A">
              <w:t xml:space="preserve">Adolf </w:t>
            </w:r>
            <w:proofErr w:type="spellStart"/>
            <w:r w:rsidR="0082273A">
              <w:t>Wölfli</w:t>
            </w:r>
            <w:proofErr w:type="spellEnd"/>
            <w:r w:rsidR="0082273A">
              <w:t xml:space="preserve">. </w:t>
            </w:r>
            <w:r w:rsidR="0082273A">
              <w:rPr>
                <w:i/>
              </w:rPr>
              <w:t>London-North</w:t>
            </w:r>
            <w:r w:rsidR="0082273A">
              <w:t xml:space="preserve">, 1911. Graphite and </w:t>
            </w:r>
            <w:proofErr w:type="spellStart"/>
            <w:r w:rsidR="0082273A">
              <w:t>colored</w:t>
            </w:r>
            <w:proofErr w:type="spellEnd"/>
            <w:r w:rsidR="0082273A">
              <w:t xml:space="preserve"> pencil on paper. Adolf </w:t>
            </w:r>
            <w:proofErr w:type="spellStart"/>
            <w:r w:rsidR="0082273A">
              <w:t>Wölfli</w:t>
            </w:r>
            <w:proofErr w:type="spellEnd"/>
            <w:r w:rsidR="0082273A">
              <w:t xml:space="preserve"> Foundation, Museum of Fine </w:t>
            </w:r>
            <w:r w:rsidR="0082273A">
              <w:lastRenderedPageBreak/>
              <w:t>Arts, Bern, Switzerland.</w:t>
            </w:r>
            <w:r w:rsidR="002D338B">
              <w:t xml:space="preserve"> </w:t>
            </w:r>
            <w:hyperlink r:id="rId9">
              <w:r w:rsidR="0082273A">
                <w:rPr>
                  <w:color w:val="1155CC"/>
                  <w:u w:val="single"/>
                </w:rPr>
                <w:t>http://www.adolfwoelfli.ch/index.php?c=showPic&amp;lang=e&amp;level=17&amp;sublevel=0&amp;id=129&amp;parent_id=43</w:t>
              </w:r>
            </w:hyperlink>
            <w:hyperlink r:id="rId10">
              <w:r w:rsidR="0082273A" w:rsidRPr="00D26707">
                <w:rPr>
                  <w:rStyle w:val="Hyperlink"/>
                  <w:szCs w:val="22"/>
                </w:rPr>
                <w:t>http://www.adolfwoelfli.ch/index.php?c=showPic&amp;lang=e&amp;level=17&amp;sublevel=0&amp;id=129&amp;parent_id=43</w:t>
              </w:r>
            </w:hyperlink>
          </w:p>
          <w:p w14:paraId="696F087F" w14:textId="20E03C34" w:rsidR="00682B59" w:rsidRDefault="00682B59" w:rsidP="009917C9">
            <w:pPr>
              <w:rPr>
                <w:i/>
              </w:rPr>
            </w:pPr>
            <w:r>
              <w:t xml:space="preserve">He also formed important friendships with various figures </w:t>
            </w:r>
            <w:proofErr w:type="gramStart"/>
            <w:r>
              <w:t>who</w:t>
            </w:r>
            <w:proofErr w:type="gramEnd"/>
            <w:r>
              <w:t xml:space="preserve"> </w:t>
            </w:r>
            <w:r w:rsidR="00B700ED">
              <w:t xml:space="preserve">later </w:t>
            </w:r>
            <w:r>
              <w:t xml:space="preserve">became collaborators and facilitators. Dubuffet conducted most of his research from 1945-1947. He then returned to Paris and founded the </w:t>
            </w:r>
            <w:r w:rsidRPr="00CF238E">
              <w:t xml:space="preserve">Foyer de </w:t>
            </w:r>
            <w:proofErr w:type="spellStart"/>
            <w:r w:rsidRPr="00CF238E">
              <w:t>l’Art</w:t>
            </w:r>
            <w:proofErr w:type="spellEnd"/>
            <w:r w:rsidRPr="00CF238E">
              <w:t xml:space="preserve"> Brut</w:t>
            </w:r>
            <w:r>
              <w:t xml:space="preserve"> in the basement of </w:t>
            </w:r>
            <w:proofErr w:type="spellStart"/>
            <w:r w:rsidRPr="00CF238E">
              <w:t>Galerie</w:t>
            </w:r>
            <w:proofErr w:type="spellEnd"/>
            <w:r w:rsidRPr="00CF238E">
              <w:t xml:space="preserve"> René </w:t>
            </w:r>
            <w:proofErr w:type="spellStart"/>
            <w:r w:rsidRPr="00CF238E">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who was known for mou</w:t>
            </w:r>
            <w:r w:rsidR="003F0FC8">
              <w:t>nting exhibitions of</w:t>
            </w:r>
            <w:r>
              <w:t xml:space="preserve"> little known artists</w:t>
            </w:r>
            <w:r w:rsidR="003F0FC8">
              <w:t>,</w:t>
            </w:r>
            <w:r>
              <w:t xml:space="preserve"> such as </w:t>
            </w:r>
            <w:proofErr w:type="spellStart"/>
            <w:r>
              <w:t>Wassily</w:t>
            </w:r>
            <w:proofErr w:type="spellEnd"/>
            <w:r>
              <w:t xml:space="preserve"> Kandinsky and Georges Rouault, was the first person to exhibit works by </w:t>
            </w:r>
            <w:r w:rsidRPr="003A4CE9">
              <w:t>art brut</w:t>
            </w:r>
            <w:r>
              <w:t xml:space="preserve"> artists. In addition, Dubuffet wanted to publish a journal of his findings, </w:t>
            </w:r>
            <w:proofErr w:type="spellStart"/>
            <w:r>
              <w:rPr>
                <w:i/>
              </w:rPr>
              <w:t>L’Art</w:t>
            </w:r>
            <w:proofErr w:type="spellEnd"/>
            <w:r>
              <w:rPr>
                <w:i/>
              </w:rPr>
              <w:t xml:space="preserve"> Brut</w:t>
            </w:r>
            <w:r>
              <w:t>, but only one issue was ever printed, and it was never distributed. In 1948</w:t>
            </w:r>
            <w:r w:rsidR="00E9180F">
              <w:t>,</w:t>
            </w:r>
            <w:r>
              <w:t xml:space="preserve"> he founded the more formal venture, the </w:t>
            </w:r>
            <w:proofErr w:type="spellStart"/>
            <w:r w:rsidRPr="00E9180F">
              <w:t>Compagnie</w:t>
            </w:r>
            <w:proofErr w:type="spellEnd"/>
            <w:r w:rsidRPr="00E9180F">
              <w:t xml:space="preserve"> de </w:t>
            </w:r>
            <w:proofErr w:type="spellStart"/>
            <w:r w:rsidRPr="00E9180F">
              <w:t>l’Art</w:t>
            </w:r>
            <w:proofErr w:type="spellEnd"/>
            <w:r w:rsidRPr="00E9180F">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E9180F">
              <w:t>art brut</w:t>
            </w:r>
            <w:r>
              <w:rPr>
                <w:i/>
              </w:rPr>
              <w:t>.</w:t>
            </w:r>
          </w:p>
          <w:p w14:paraId="635820E7" w14:textId="77777777" w:rsidR="00646335" w:rsidRDefault="00646335" w:rsidP="009917C9">
            <w:pPr>
              <w:rPr>
                <w:i/>
              </w:rPr>
            </w:pPr>
          </w:p>
          <w:p w14:paraId="4670C763" w14:textId="6F9E004F" w:rsidR="006C6896" w:rsidRDefault="006C6896" w:rsidP="006C6896">
            <w:pPr>
              <w:tabs>
                <w:tab w:val="left" w:pos="3133"/>
              </w:tabs>
            </w:pPr>
            <w:r w:rsidRPr="006C6896">
              <w:t xml:space="preserve">File: Joe </w:t>
            </w:r>
            <w:proofErr w:type="spellStart"/>
            <w:r w:rsidRPr="006C6896">
              <w:t>Bousquet</w:t>
            </w:r>
            <w:proofErr w:type="spellEnd"/>
            <w:r w:rsidRPr="006C6896">
              <w:t xml:space="preserve"> in Bed</w:t>
            </w:r>
            <w:r>
              <w:t>.pdf</w:t>
            </w:r>
            <w:r>
              <w:tab/>
            </w:r>
          </w:p>
          <w:p w14:paraId="63A5D344" w14:textId="7DA98E66" w:rsidR="00682B59" w:rsidRDefault="00A30B0D" w:rsidP="00F13505">
            <w:pPr>
              <w:pStyle w:val="Caption"/>
            </w:pPr>
            <w:r>
              <w:fldChar w:fldCharType="begin"/>
            </w:r>
            <w:r>
              <w:instrText xml:space="preserve"> SEQ Figure \* ARABIC </w:instrText>
            </w:r>
            <w:r>
              <w:fldChar w:fldCharType="separate"/>
            </w:r>
            <w:r w:rsidR="00EE09F2">
              <w:rPr>
                <w:noProof/>
              </w:rPr>
              <w:t>2</w:t>
            </w:r>
            <w:r>
              <w:rPr>
                <w:noProof/>
              </w:rPr>
              <w:fldChar w:fldCharType="end"/>
            </w:r>
            <w:r w:rsidR="006C6896">
              <w:t xml:space="preserve"> </w:t>
            </w:r>
            <w:r w:rsidR="00646335">
              <w:t xml:space="preserve">Jean Dubuffet. </w:t>
            </w:r>
            <w:r w:rsidR="00646335">
              <w:rPr>
                <w:i/>
              </w:rPr>
              <w:t xml:space="preserve">Joe </w:t>
            </w:r>
            <w:proofErr w:type="spellStart"/>
            <w:r w:rsidR="00646335">
              <w:rPr>
                <w:i/>
              </w:rPr>
              <w:t>Bousquet</w:t>
            </w:r>
            <w:proofErr w:type="spellEnd"/>
            <w:r w:rsidR="00646335">
              <w:rPr>
                <w:i/>
              </w:rPr>
              <w:t xml:space="preserve"> in Bed</w:t>
            </w:r>
            <w:r w:rsidR="00646335">
              <w:t>, 1947. Oi</w:t>
            </w:r>
            <w:r w:rsidR="00156AF7">
              <w:t xml:space="preserve">l emulsion and water on canvas, </w:t>
            </w:r>
            <w:r w:rsidR="00646335" w:rsidRPr="00F13505">
              <w:rPr>
                <w:highlight w:val="white"/>
              </w:rPr>
              <w:t xml:space="preserve">57 5/8 x 44 7/8" (146.3 x 114 cm). Museum of Modern Art, New York; </w:t>
            </w:r>
            <w:proofErr w:type="spellStart"/>
            <w:r w:rsidR="00646335" w:rsidRPr="00F13505">
              <w:rPr>
                <w:highlight w:val="white"/>
              </w:rPr>
              <w:t>Mrs.</w:t>
            </w:r>
            <w:proofErr w:type="spellEnd"/>
            <w:r w:rsidR="00646335" w:rsidRPr="00F13505">
              <w:rPr>
                <w:highlight w:val="white"/>
              </w:rPr>
              <w:t xml:space="preserve"> Simon Guggenheim Fund.</w:t>
            </w:r>
          </w:p>
          <w:p w14:paraId="6BA6BD74" w14:textId="4A407AEE" w:rsidR="00682B59" w:rsidRPr="000477F6" w:rsidRDefault="00682B59" w:rsidP="009917C9">
            <w:r>
              <w:t xml:space="preserve">Despite these efforts, the </w:t>
            </w:r>
            <w:proofErr w:type="spellStart"/>
            <w:r w:rsidRPr="00787DDC">
              <w:t>Compagnie</w:t>
            </w:r>
            <w:proofErr w:type="spellEnd"/>
            <w:r w:rsidRPr="00787DDC">
              <w:t xml:space="preserve"> de </w:t>
            </w:r>
            <w:proofErr w:type="spellStart"/>
            <w:r w:rsidRPr="00787DDC">
              <w:t>l’Art</w:t>
            </w:r>
            <w:proofErr w:type="spellEnd"/>
            <w:r w:rsidRPr="00787DDC">
              <w:t xml:space="preserve"> Brut</w:t>
            </w:r>
            <w:r>
              <w:rPr>
                <w:i/>
              </w:rPr>
              <w:t xml:space="preserve"> </w:t>
            </w:r>
            <w:r>
              <w:t xml:space="preserve">more or less dissolved in 1951, and </w:t>
            </w:r>
            <w:r w:rsidRPr="00787DDC">
              <w:t>art brut</w:t>
            </w:r>
            <w:r>
              <w:rPr>
                <w:i/>
              </w:rPr>
              <w:t xml:space="preserve"> </w:t>
            </w:r>
            <w:r>
              <w:t xml:space="preserve">became primarily Dubuffet’s personal obsession. Over time, Dubuffet relaxed his initial definition of </w:t>
            </w:r>
            <w:r w:rsidRPr="00735F81">
              <w:t>art brut</w:t>
            </w:r>
            <w:r w:rsidR="00735F81">
              <w:rPr>
                <w:i/>
              </w:rPr>
              <w:t>,</w:t>
            </w:r>
            <w:r>
              <w:rPr>
                <w:i/>
              </w:rPr>
              <w:t xml:space="preserve"> </w:t>
            </w:r>
            <w:r>
              <w:t>whic</w:t>
            </w:r>
            <w:r w:rsidR="00735F81">
              <w:t xml:space="preserve">h stipulated that authentic </w:t>
            </w:r>
            <w:proofErr w:type="spellStart"/>
            <w:r w:rsidR="00735F81">
              <w:t>arti</w:t>
            </w:r>
            <w:r>
              <w:t>facts</w:t>
            </w:r>
            <w:proofErr w:type="spellEnd"/>
            <w:r>
              <w:t xml:space="preserve"> must be made by creators completely isolated from outside</w:t>
            </w:r>
            <w:r w:rsidR="00463DF4">
              <w:t xml:space="preserve"> cultural</w:t>
            </w:r>
            <w:r>
              <w:t xml:space="preserve"> influence</w:t>
            </w:r>
            <w:r w:rsidR="00463DF4">
              <w:t>s</w:t>
            </w:r>
            <w:r>
              <w:t>. Dubuffet realized that no person could be positioned as totally outside of culture or impervious to the external world. In 1971</w:t>
            </w:r>
            <w:r w:rsidR="00735F81">
              <w:t>,</w:t>
            </w:r>
            <w:r>
              <w:t xml:space="preserve"> he donated his collection, around 5,000 objects, to the city of Lausanne, Switzerland. </w:t>
            </w:r>
            <w:r w:rsidR="000477F6">
              <w:t>The collection was opened to the public</w:t>
            </w:r>
            <w:r>
              <w:t xml:space="preserve"> in 1976 as the </w:t>
            </w:r>
            <w:r w:rsidRPr="000477F6">
              <w:t xml:space="preserve">Collection de </w:t>
            </w:r>
            <w:proofErr w:type="spellStart"/>
            <w:r w:rsidRPr="000477F6">
              <w:t>l’Art</w:t>
            </w:r>
            <w:proofErr w:type="spellEnd"/>
            <w:r w:rsidRPr="000477F6">
              <w:t xml:space="preserve"> Brut</w:t>
            </w:r>
            <w:r>
              <w:t xml:space="preserve"> at the Chateau de Beaulieu. The </w:t>
            </w:r>
            <w:r w:rsidRPr="000477F6">
              <w:t xml:space="preserve">Collection </w:t>
            </w:r>
            <w:r>
              <w:t xml:space="preserve">remains at this location and is open to the public, serving as an important research </w:t>
            </w:r>
            <w:proofErr w:type="spellStart"/>
            <w:r>
              <w:t>center</w:t>
            </w:r>
            <w:proofErr w:type="spellEnd"/>
            <w:r>
              <w:t xml:space="preserve"> for the study and display of </w:t>
            </w:r>
            <w:r w:rsidRPr="000477F6">
              <w:t>art brut.</w:t>
            </w:r>
          </w:p>
          <w:p w14:paraId="76BEFE9A" w14:textId="77777777" w:rsidR="00682B59" w:rsidRDefault="00682B59" w:rsidP="009917C9"/>
          <w:p w14:paraId="183A56B4" w14:textId="47EB812D" w:rsidR="00682B59" w:rsidRDefault="00682B59" w:rsidP="009917C9">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sidRPr="000477F6">
              <w:t>Compagnie</w:t>
            </w:r>
            <w:proofErr w:type="spellEnd"/>
            <w:r>
              <w:rPr>
                <w:i/>
              </w:rPr>
              <w:t xml:space="preserve"> </w:t>
            </w:r>
            <w:r>
              <w:t xml:space="preserve">and the </w:t>
            </w:r>
            <w:r w:rsidRPr="000477F6">
              <w:t>Collection</w:t>
            </w:r>
            <w:r>
              <w:rPr>
                <w:i/>
              </w:rPr>
              <w:t xml:space="preserve"> </w:t>
            </w:r>
            <w:r>
              <w:t xml:space="preserve">resulted in the assimilation of </w:t>
            </w:r>
            <w:r w:rsidRPr="000477F6">
              <w:t>art brut</w:t>
            </w:r>
            <w:r>
              <w:rPr>
                <w:i/>
              </w:rPr>
              <w:t xml:space="preserve"> </w:t>
            </w:r>
            <w:r>
              <w:t>into the very</w:t>
            </w:r>
            <w:r>
              <w:rPr>
                <w:color w:val="FF0000"/>
              </w:rPr>
              <w:t xml:space="preserve"> </w:t>
            </w:r>
            <w:r>
              <w:t xml:space="preserve">art world Dubuffet had fought against. In addition, </w:t>
            </w:r>
            <w:r w:rsidRPr="000477F6">
              <w:t>art brut</w:t>
            </w:r>
            <w:r>
              <w:t xml:space="preserve"> has been the focus of many exhibitions at esteemed art institutions</w:t>
            </w:r>
            <w:r w:rsidR="000477F6">
              <w:t>,</w:t>
            </w:r>
            <w:r>
              <w:t xml:space="preserve">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One of the other political issues concerning </w:t>
            </w:r>
            <w:r w:rsidRPr="000477F6">
              <w:t>art brut</w:t>
            </w:r>
            <w:r>
              <w:t xml:space="preserve"> is that it necessitates validation from an agent within the art world, such as Dubuffet. </w:t>
            </w:r>
            <w:r w:rsidRPr="000477F6">
              <w:t>Art brut</w:t>
            </w:r>
            <w:r>
              <w:t xml:space="preserve"> artists cannot be so self-aware that they recognize their production as art, because to do so would destroy the myth of authentic creation. Furthermore, </w:t>
            </w:r>
            <w:r w:rsidRPr="000477F6">
              <w:t>art brut</w:t>
            </w:r>
            <w:r>
              <w:t xml:space="preserve"> can be seen as one manifestation of the modernist project to find the primitive or pure origins of art</w:t>
            </w:r>
            <w:r w:rsidR="00941850">
              <w:t xml:space="preserve"> </w:t>
            </w:r>
            <w:r>
              <w:t>making. This desire to find the supposed authentic source of art necessitated searching for artists who were perceived as being devoid of cu</w:t>
            </w:r>
            <w:r w:rsidR="00941850">
              <w:t>lture, whether those artists are</w:t>
            </w:r>
            <w:r>
              <w:t xml:space="preserve"> from so-called primitive societies to mentally ill characters marginalized within the borders of civilization. The birth of </w:t>
            </w:r>
            <w:r w:rsidRPr="00941850">
              <w:t>art brut</w:t>
            </w:r>
            <w:r>
              <w:t xml:space="preserve"> can also</w:t>
            </w:r>
            <w:r w:rsidR="00941850">
              <w:t xml:space="preserve"> be understood as a response to, </w:t>
            </w:r>
            <w:r>
              <w:t>and rejection of</w:t>
            </w:r>
            <w:r w:rsidR="00941850">
              <w:t>,</w:t>
            </w:r>
            <w:r>
              <w:t xml:space="preserve"> modernization and industrialization, as these artists often crafted objects by hand out of the most basic materials: rocks, shells, wood,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1D842E6B" w14:textId="77777777" w:rsidR="00EE09F2" w:rsidRDefault="00EE09F2" w:rsidP="009917C9"/>
          <w:p w14:paraId="72F58E84" w14:textId="77777777" w:rsidR="00EE09F2" w:rsidRDefault="00EE09F2" w:rsidP="009917C9">
            <w:r>
              <w:t>File: Untitled.pdf</w:t>
            </w:r>
          </w:p>
          <w:p w14:paraId="111CFB81" w14:textId="5534612C" w:rsidR="00682B59" w:rsidRDefault="00A30B0D" w:rsidP="00EE09F2">
            <w:pPr>
              <w:pStyle w:val="Caption"/>
            </w:pPr>
            <w:r>
              <w:fldChar w:fldCharType="begin"/>
            </w:r>
            <w:r>
              <w:instrText xml:space="preserve"> SEQ Figure \* ARABIC </w:instrText>
            </w:r>
            <w:r>
              <w:fldChar w:fldCharType="separate"/>
            </w:r>
            <w:r w:rsidR="00EE09F2">
              <w:rPr>
                <w:noProof/>
              </w:rPr>
              <w:t>3</w:t>
            </w:r>
            <w:r>
              <w:rPr>
                <w:noProof/>
              </w:rPr>
              <w:fldChar w:fldCharType="end"/>
            </w:r>
            <w:proofErr w:type="gramStart"/>
            <w:r w:rsidR="00EE09F2">
              <w:t xml:space="preserve">  Madge</w:t>
            </w:r>
            <w:proofErr w:type="gramEnd"/>
            <w:r w:rsidR="00EE09F2">
              <w:t xml:space="preserve"> Gill, </w:t>
            </w:r>
            <w:r w:rsidR="00EE09F2">
              <w:rPr>
                <w:i/>
              </w:rPr>
              <w:t xml:space="preserve">Untitled, </w:t>
            </w:r>
            <w:r w:rsidR="00EE09F2">
              <w:t xml:space="preserve">undated. </w:t>
            </w:r>
            <w:proofErr w:type="gramStart"/>
            <w:r w:rsidR="00EE09F2">
              <w:rPr>
                <w:highlight w:val="white"/>
              </w:rPr>
              <w:t>dress</w:t>
            </w:r>
            <w:proofErr w:type="gramEnd"/>
            <w:r w:rsidR="00EE09F2">
              <w:rPr>
                <w:highlight w:val="white"/>
              </w:rPr>
              <w:t xml:space="preserve"> embroidered with mercerized cotton thread and wool enriched with cotton voile, height 93 cm. </w:t>
            </w:r>
            <w:r w:rsidR="00EE09F2">
              <w:rPr>
                <w:i/>
                <w:highlight w:val="white"/>
              </w:rPr>
              <w:t xml:space="preserve">Collection de </w:t>
            </w:r>
            <w:proofErr w:type="spellStart"/>
            <w:r w:rsidR="00EE09F2">
              <w:rPr>
                <w:i/>
                <w:highlight w:val="white"/>
              </w:rPr>
              <w:t>L’Art</w:t>
            </w:r>
            <w:proofErr w:type="spellEnd"/>
            <w:r w:rsidR="00EE09F2">
              <w:rPr>
                <w:i/>
                <w:highlight w:val="white"/>
              </w:rPr>
              <w:t xml:space="preserve"> Brut</w:t>
            </w:r>
            <w:r w:rsidR="00EE09F2">
              <w:rPr>
                <w:highlight w:val="white"/>
              </w:rPr>
              <w:t>, Lausanne, Switzerland.</w:t>
            </w:r>
            <w:r w:rsidR="00EE09F2">
              <w:tab/>
            </w:r>
          </w:p>
          <w:p w14:paraId="1ED4C6BB" w14:textId="618344F9" w:rsidR="00D26707" w:rsidRPr="00000B0D" w:rsidRDefault="00682B59" w:rsidP="00EE09F2">
            <w:r>
              <w:t>In 1972</w:t>
            </w:r>
            <w:r w:rsidR="007D199C">
              <w:t>,</w:t>
            </w:r>
            <w:r>
              <w:t xml:space="preserve"> the British art historian Roger Cardinal coined the term “outsider art” as an English-language translation for </w:t>
            </w:r>
            <w:r w:rsidRPr="008D6632">
              <w:t>art brut</w:t>
            </w:r>
            <w:r>
              <w:t xml:space="preserve">. Though initially seen as a translation or synonym, outsider art is </w:t>
            </w:r>
            <w:r>
              <w:lastRenderedPageBreak/>
              <w:t xml:space="preserve">phenomenon distinct from </w:t>
            </w:r>
            <w:r w:rsidRPr="008D6632">
              <w:t>art brut</w:t>
            </w:r>
            <w:r>
              <w:t xml:space="preserve">, and thus it may be more appropriate to view </w:t>
            </w:r>
            <w:r w:rsidRPr="008D6632">
              <w:t>art brut</w:t>
            </w:r>
            <w:r>
              <w:t xml:space="preserve"> as its historical </w:t>
            </w:r>
            <w:r w:rsidR="008D6632">
              <w:t>forbearer</w:t>
            </w:r>
            <w:r>
              <w:t xml:space="preserve">. </w:t>
            </w:r>
            <w:r w:rsidRPr="008D6632">
              <w:t>Art brut</w:t>
            </w:r>
            <w:r>
              <w:t xml:space="preserve"> set the precedent for the collection and exhibition o</w:t>
            </w:r>
            <w:r w:rsidR="00A30B0D">
              <w:t>f outsider art in the twentieth</w:t>
            </w:r>
            <w:r>
              <w:t xml:space="preserve"> and twenty-first centuries, which has now gained increasing popularity and sustains its own set of collectors, markets, and institutions. However, the boundaries between outsider art and </w:t>
            </w:r>
            <w:r w:rsidRPr="00A30B0D">
              <w:t>art brut</w:t>
            </w:r>
            <w:r>
              <w:t xml:space="preserve"> remain unclear, as many </w:t>
            </w:r>
            <w:r w:rsidRPr="00A30B0D">
              <w:t>art brut</w:t>
            </w:r>
            <w:r>
              <w:t xml:space="preserve"> artists are classified as outsiders and vice-versa.</w:t>
            </w:r>
          </w:p>
        </w:tc>
      </w:tr>
      <w:tr w:rsidR="003235A7" w14:paraId="323C43D7" w14:textId="77777777" w:rsidTr="003235A7">
        <w:tc>
          <w:tcPr>
            <w:tcW w:w="9016" w:type="dxa"/>
          </w:tcPr>
          <w:p w14:paraId="3F7F4108" w14:textId="5A11E5B8" w:rsidR="00596AA5" w:rsidRPr="00593437" w:rsidRDefault="003235A7" w:rsidP="00593437">
            <w:r w:rsidRPr="0015114C">
              <w:rPr>
                <w:u w:val="single"/>
              </w:rPr>
              <w:lastRenderedPageBreak/>
              <w:t>Further reading</w:t>
            </w:r>
            <w:r>
              <w:t>:</w:t>
            </w:r>
          </w:p>
          <w:p w14:paraId="3B7E889D" w14:textId="2AD03A85" w:rsidR="00682B59" w:rsidRDefault="00A30B0D"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2848601C" w14:textId="3E22DD86" w:rsidR="00682B59" w:rsidRDefault="00A30B0D"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0C860920" w14:textId="4AB24E54" w:rsidR="00682B59" w:rsidRDefault="00A30B0D"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A53092E" w14:textId="5489DA62" w:rsidR="00682B59" w:rsidRDefault="00A30B0D" w:rsidP="00593437">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7BC41325" w14:textId="6F571878" w:rsidR="00682B59" w:rsidRDefault="00A30B0D"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56D6EE65" w14:textId="46BECBBC" w:rsidR="002D7C3C" w:rsidRDefault="00A30B0D"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664F7955" w14:textId="6A223C24" w:rsidR="00432DAF" w:rsidRDefault="00A30B0D"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bookmarkStart w:id="0" w:name="_GoBack"/>
                <w:bookmarkEnd w:id="0"/>
              </w:sdtContent>
            </w:sdt>
          </w:p>
          <w:p w14:paraId="6B8333D1" w14:textId="147704B6" w:rsidR="00432DAF" w:rsidRDefault="00A30B0D"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63759E06" w14:textId="41000170" w:rsidR="002A756B" w:rsidRPr="004966DC" w:rsidRDefault="00A30B0D"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432DAF" w:rsidRDefault="00432DAF" w:rsidP="007A0D55">
      <w:pPr>
        <w:spacing w:after="0" w:line="240" w:lineRule="auto"/>
      </w:pPr>
      <w:r>
        <w:separator/>
      </w:r>
    </w:p>
  </w:endnote>
  <w:endnote w:type="continuationSeparator" w:id="0">
    <w:p w14:paraId="378E258A" w14:textId="77777777" w:rsidR="00432DAF" w:rsidRDefault="00432D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432DAF" w:rsidRDefault="00432DAF" w:rsidP="007A0D55">
      <w:pPr>
        <w:spacing w:after="0" w:line="240" w:lineRule="auto"/>
      </w:pPr>
      <w:r>
        <w:separator/>
      </w:r>
    </w:p>
  </w:footnote>
  <w:footnote w:type="continuationSeparator" w:id="0">
    <w:p w14:paraId="5FEA30A3" w14:textId="77777777" w:rsidR="00432DAF" w:rsidRDefault="00432D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432DAF" w:rsidRDefault="00432D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32DAF" w:rsidRDefault="00432D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D24DC"/>
    <w:rsid w:val="000F721C"/>
    <w:rsid w:val="00101B2E"/>
    <w:rsid w:val="00116FA0"/>
    <w:rsid w:val="0015114C"/>
    <w:rsid w:val="00156AF7"/>
    <w:rsid w:val="001A21F3"/>
    <w:rsid w:val="001A2537"/>
    <w:rsid w:val="001A6A06"/>
    <w:rsid w:val="00210C03"/>
    <w:rsid w:val="002162E2"/>
    <w:rsid w:val="00225C5A"/>
    <w:rsid w:val="00230B10"/>
    <w:rsid w:val="00234353"/>
    <w:rsid w:val="00244BB0"/>
    <w:rsid w:val="00246AD8"/>
    <w:rsid w:val="002A0A0D"/>
    <w:rsid w:val="002A7014"/>
    <w:rsid w:val="002A756B"/>
    <w:rsid w:val="002B0B37"/>
    <w:rsid w:val="002C7DA5"/>
    <w:rsid w:val="002D338B"/>
    <w:rsid w:val="002D7C3C"/>
    <w:rsid w:val="0030662D"/>
    <w:rsid w:val="00313D44"/>
    <w:rsid w:val="003235A7"/>
    <w:rsid w:val="003677B6"/>
    <w:rsid w:val="003A4CE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436D"/>
    <w:rsid w:val="00AD2F24"/>
    <w:rsid w:val="00AD4844"/>
    <w:rsid w:val="00B219AE"/>
    <w:rsid w:val="00B33145"/>
    <w:rsid w:val="00B574C9"/>
    <w:rsid w:val="00B700ED"/>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6707"/>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dolfwoelfli.ch/index.php?c=showPic&amp;lang=e&amp;level=17&amp;sublevel=0&amp;id=129&amp;parent_id=43" TargetMode="External"/><Relationship Id="rId10" Type="http://schemas.openxmlformats.org/officeDocument/2006/relationships/hyperlink" Target="http://www.adolfwoelfli.ch/index.php?c=showPic&amp;lang=e&amp;level=17&amp;sublevel=0&amp;id=129&amp;parent_id=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D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2DC8D047-E4A3-E841-97FC-AA6A0F5E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1307</Words>
  <Characters>7452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47</cp:revision>
  <dcterms:created xsi:type="dcterms:W3CDTF">2014-06-15T04:19:00Z</dcterms:created>
  <dcterms:modified xsi:type="dcterms:W3CDTF">2014-06-22T05:42:00Z</dcterms:modified>
</cp:coreProperties>
</file>