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805C3D028C2904BA74D4E7719691DD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B1601EF93FCA34D89E8E106512A4E4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05876" w:rsidP="00605876">
                <w:r>
                  <w:t>Christopher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0BE89DFE6C944C9A93842E0E24050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1F29191DD68D14BB994E31B444F7C9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05876" w:rsidP="00605876">
                <w:proofErr w:type="spellStart"/>
                <w:r>
                  <w:t>Bradd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3B152893BC2E0439C679852E4A358E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207DAFF0A7AA448BAFDDAF037557BF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605876" w:rsidP="00605876">
                <w:r>
                  <w:t>York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7DEFFAA307DEE048A4AF5A95BC1D8D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05876" w:rsidP="00605876">
                <w:pPr>
                  <w:rPr>
                    <w:b/>
                  </w:rPr>
                </w:pPr>
                <w:proofErr w:type="spellStart"/>
                <w:r w:rsidRPr="00605876">
                  <w:t>Vitalism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37699B32DD3A6547AA68C391447774D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4ED9D14C58BF44921B3106E32565C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605876" w:rsidP="00E85A05">
                <w:pPr>
                  <w:contextualSpacing/>
                </w:pPr>
                <w:proofErr w:type="spellStart"/>
                <w:r>
                  <w:t>Vitalism</w:t>
                </w:r>
                <w:proofErr w:type="spellEnd"/>
                <w:r>
                  <w:t xml:space="preserve"> is a philosophy of life that ascribes a vital principle or animating </w:t>
                </w:r>
                <w:proofErr w:type="gramStart"/>
                <w:r>
                  <w:t>life-force</w:t>
                </w:r>
                <w:proofErr w:type="gramEnd"/>
                <w:r>
                  <w:t xml:space="preserve"> to the processes of living organisms. Against the assertions of </w:t>
                </w:r>
                <w:r w:rsidRPr="006254D1">
                  <w:t>mechanistic thought</w:t>
                </w:r>
                <w:r>
                  <w:t xml:space="preserve">, which held that the processes of living organisms could be explained by the chemical or mechanical interaction of their associative parts, </w:t>
                </w:r>
                <w:proofErr w:type="spellStart"/>
                <w:r>
                  <w:t>vitalist</w:t>
                </w:r>
                <w:proofErr w:type="spellEnd"/>
                <w:r>
                  <w:t xml:space="preserve"> discourse, in the seventeenth century, reasserted the ancient and irreducible distinction between living and non-living beings. </w:t>
                </w:r>
                <w:r w:rsidRPr="00286F78">
                  <w:t>In the nineteenth century</w:t>
                </w:r>
                <w:r>
                  <w:t>,</w:t>
                </w:r>
                <w:r>
                  <w:rPr>
                    <w:b/>
                  </w:rPr>
                  <w:t xml:space="preserve"> </w:t>
                </w:r>
                <w:r>
                  <w:t xml:space="preserve">the doctrine was given metaphysical expression in the work of Herbert Spencer and later by </w:t>
                </w:r>
                <w:r w:rsidRPr="00BF24A8">
                  <w:t>Friedrich</w:t>
                </w:r>
                <w:r>
                  <w:t xml:space="preserve"> Nietzsche, </w:t>
                </w:r>
                <w:r w:rsidRPr="00286F78">
                  <w:t xml:space="preserve">who </w:t>
                </w:r>
                <w:r w:rsidRPr="001B39F8">
                  <w:t>proclaimed</w:t>
                </w:r>
                <w:r>
                  <w:t xml:space="preserve"> that art was ‘the great stimulant of life’ (Nietzsche 452). With an aesthetic resurgence in the Romantic tradition, exemplified by Mary Shelley’s </w:t>
                </w:r>
                <w:r w:rsidRPr="001B39F8">
                  <w:rPr>
                    <w:i/>
                  </w:rPr>
                  <w:t>Frankenstein</w:t>
                </w:r>
                <w:r>
                  <w:t xml:space="preserve">, </w:t>
                </w:r>
                <w:proofErr w:type="spellStart"/>
                <w:r>
                  <w:t>vitalist</w:t>
                </w:r>
                <w:proofErr w:type="spellEnd"/>
                <w:r>
                  <w:t xml:space="preserve"> sensibility was expressed in many modernist forms, from D. H. Lawrence’s pulsating prose of a  ‘living universe’ (Lawrence 55), to the colours and textures of Cézanne’s affective forms and Nietzsche’s Dionysian influence on the images of Otto Dix. It was, however, the </w:t>
                </w:r>
                <w:r>
                  <w:rPr>
                    <w:i/>
                  </w:rPr>
                  <w:t xml:space="preserve">élan vital </w:t>
                </w:r>
                <w:r>
                  <w:t xml:space="preserve">of Henri Bergson’s philosophy of duration and creative evolution that thrust the </w:t>
                </w:r>
                <w:proofErr w:type="spellStart"/>
                <w:r>
                  <w:t>vitalist</w:t>
                </w:r>
                <w:proofErr w:type="spellEnd"/>
                <w:r>
                  <w:t xml:space="preserve"> sensibility most powerfully into the twentieth century. His method of ‘philosophical intuition’ for apprehending the true nature of time and uncovering the pulsating ‘intensity’ of a seemingly stable world exerted a broad cultural influence, notably inspiring Italian Futurists F. T. Marinetti and Umberto Boccioni.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31B6BA77AD57243B458F077BB0054C0"/>
            </w:placeholder>
          </w:sdtPr>
          <w:sdtEndPr/>
          <w:sdtContent>
            <w:sdt>
              <w:sdtPr>
                <w:alias w:val="Abstract"/>
                <w:tag w:val="abstract"/>
                <w:id w:val="-1450159675"/>
                <w:placeholder>
                  <w:docPart w:val="91ECEF8CFA9630409B507701872935E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3F0D73" w:rsidRDefault="00605876" w:rsidP="00C27FAB">
                    <w:proofErr w:type="spellStart"/>
                    <w:r>
                      <w:t>Vitalism</w:t>
                    </w:r>
                    <w:proofErr w:type="spellEnd"/>
                    <w:r>
                      <w:t xml:space="preserve"> is a philosophy of life that ascribes a vital principle or animating </w:t>
                    </w:r>
                    <w:proofErr w:type="gramStart"/>
                    <w:r>
                      <w:t>life-force</w:t>
                    </w:r>
                    <w:proofErr w:type="gramEnd"/>
                    <w:r>
                      <w:t xml:space="preserve"> to the processes of living organisms. Against the assertions of </w:t>
                    </w:r>
                    <w:r w:rsidRPr="006254D1">
                      <w:t>mechanistic thought</w:t>
                    </w:r>
                    <w:r>
                      <w:t xml:space="preserve">, which held that the processes of living organisms could be explained by the chemical or mechanical interaction of their associative parts, </w:t>
                    </w:r>
                    <w:proofErr w:type="spellStart"/>
                    <w:r>
                      <w:t>vitalist</w:t>
                    </w:r>
                    <w:proofErr w:type="spellEnd"/>
                    <w:r>
                      <w:t xml:space="preserve"> discourse, in the seventeenth century, reasserted the ancient and irreducible distinction between living and non-living beings. </w:t>
                    </w:r>
                    <w:r w:rsidRPr="00286F78">
                      <w:t>In the nineteenth century</w:t>
                    </w:r>
                    <w:r>
                      <w:t>,</w:t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 xml:space="preserve">the doctrine was given metaphysical expression in the work of Herbert Spencer and later by </w:t>
                    </w:r>
                    <w:r w:rsidRPr="00BF24A8">
                      <w:t>Friedrich</w:t>
                    </w:r>
                    <w:r>
                      <w:t xml:space="preserve"> Nietzsche, </w:t>
                    </w:r>
                    <w:r w:rsidRPr="00286F78">
                      <w:t xml:space="preserve">who </w:t>
                    </w:r>
                    <w:r w:rsidRPr="001B39F8">
                      <w:t>proclaimed</w:t>
                    </w:r>
                    <w:r>
                      <w:t xml:space="preserve"> that art was ‘the great stimulant of life’ (Nietzsche 452). With an aesthetic resurgence in the Romantic tradition, exemplified by Mary Shelley’s </w:t>
                    </w:r>
                    <w:r w:rsidRPr="001B39F8">
                      <w:rPr>
                        <w:i/>
                      </w:rPr>
                      <w:t>Frankenstein</w:t>
                    </w:r>
                    <w:r>
                      <w:t xml:space="preserve">, </w:t>
                    </w:r>
                    <w:proofErr w:type="spellStart"/>
                    <w:r>
                      <w:t>vitalist</w:t>
                    </w:r>
                    <w:proofErr w:type="spellEnd"/>
                    <w:r>
                      <w:t xml:space="preserve"> sensibility was expressed in many modernist forms, from D. H. Lawrence’s pulsating prose of a  ‘living universe’ (Lawrence 55), to the colours and textures of Cézanne’s affective forms and Nietzsche’s Dionysian influence on the images of Otto Dix. It was, however, the </w:t>
                    </w:r>
                    <w:r>
                      <w:rPr>
                        <w:i/>
                      </w:rPr>
                      <w:t xml:space="preserve">élan vital </w:t>
                    </w:r>
                    <w:r>
                      <w:t xml:space="preserve">of Henri Bergson’s philosophy of duration and creative evolution that thrust the </w:t>
                    </w:r>
                    <w:proofErr w:type="spellStart"/>
                    <w:r>
                      <w:t>vitalist</w:t>
                    </w:r>
                    <w:proofErr w:type="spellEnd"/>
                    <w:r>
                      <w:t xml:space="preserve"> sensibility most powerfully into the twentieth century. His method of ‘philosophical intuition’ for apprehending the true nature of time and uncovering the pulsating ‘intensity’ of a seemingly stable world exerted a broad cultural influence, notably inspiring Italian Futurists F. T. Marinetti and Umberto Boccioni.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EF4ADFB254DB74099113AD069916977"/>
              </w:placeholder>
            </w:sdtPr>
            <w:sdtEndPr/>
            <w:sdtContent>
              <w:p w:rsidR="00605876" w:rsidRDefault="00605876" w:rsidP="00605876"/>
              <w:p w:rsidR="00605876" w:rsidRDefault="00605876" w:rsidP="00605876">
                <w:sdt>
                  <w:sdtPr>
                    <w:id w:val="-4052276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Ber11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(Bergson)</w:t>
                    </w:r>
                    <w:r>
                      <w:fldChar w:fldCharType="end"/>
                    </w:r>
                  </w:sdtContent>
                </w:sdt>
              </w:p>
              <w:p w:rsidR="00605876" w:rsidRDefault="00605876" w:rsidP="00605876"/>
              <w:p w:rsidR="00605876" w:rsidRDefault="00605876" w:rsidP="00605876">
                <w:sdt>
                  <w:sdtPr>
                    <w:id w:val="-16571461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Law28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(Lawrence)</w:t>
                    </w:r>
                    <w:r>
                      <w:fldChar w:fldCharType="end"/>
                    </w:r>
                  </w:sdtContent>
                </w:sdt>
              </w:p>
              <w:p w:rsidR="00605876" w:rsidRDefault="00605876" w:rsidP="00605876"/>
              <w:p w:rsidR="00605876" w:rsidRDefault="00605876" w:rsidP="00605876">
                <w:sdt>
                  <w:sdtPr>
                    <w:id w:val="11975023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Lof05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(Lofthouse)</w:t>
                    </w:r>
                    <w:r>
                      <w:fldChar w:fldCharType="end"/>
                    </w:r>
                  </w:sdtContent>
                </w:sdt>
              </w:p>
              <w:p w:rsidR="00605876" w:rsidRDefault="00605876" w:rsidP="00605876"/>
              <w:p w:rsidR="00605876" w:rsidRDefault="00605876" w:rsidP="00605876">
                <w:sdt>
                  <w:sdtPr>
                    <w:id w:val="5067106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Mar08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(Marinetti)</w:t>
                    </w:r>
                    <w:r>
                      <w:fldChar w:fldCharType="end"/>
                    </w:r>
                  </w:sdtContent>
                </w:sdt>
              </w:p>
              <w:p w:rsidR="00605876" w:rsidRDefault="00605876" w:rsidP="00605876"/>
              <w:p w:rsidR="00605876" w:rsidRDefault="00605876" w:rsidP="00605876">
                <w:sdt>
                  <w:sdtPr>
                    <w:id w:val="109536325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Nie68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(Nietzsche)</w:t>
                    </w:r>
                    <w:r>
                      <w:fldChar w:fldCharType="end"/>
                    </w:r>
                  </w:sdtContent>
                </w:sdt>
              </w:p>
              <w:p w:rsidR="00605876" w:rsidRDefault="00605876" w:rsidP="00605876"/>
              <w:p w:rsidR="003235A7" w:rsidRDefault="00605876" w:rsidP="00605876">
                <w:sdt>
                  <w:sdtPr>
                    <w:id w:val="-204304548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She18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(Shelley)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876" w:rsidRDefault="00605876" w:rsidP="007A0D55">
      <w:pPr>
        <w:spacing w:after="0" w:line="240" w:lineRule="auto"/>
      </w:pPr>
      <w:r>
        <w:separator/>
      </w:r>
    </w:p>
  </w:endnote>
  <w:endnote w:type="continuationSeparator" w:id="0">
    <w:p w:rsidR="00605876" w:rsidRDefault="0060587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876" w:rsidRDefault="00605876" w:rsidP="007A0D55">
      <w:pPr>
        <w:spacing w:after="0" w:line="240" w:lineRule="auto"/>
      </w:pPr>
      <w:r>
        <w:separator/>
      </w:r>
    </w:p>
  </w:footnote>
  <w:footnote w:type="continuationSeparator" w:id="0">
    <w:p w:rsidR="00605876" w:rsidRDefault="0060587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7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5876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58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58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05C3D028C2904BA74D4E771969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D2BC2-BE59-0E46-9FE2-81F4DA5265A6}"/>
      </w:docPartPr>
      <w:docPartBody>
        <w:p w:rsidR="00000000" w:rsidRDefault="00F7234F">
          <w:pPr>
            <w:pStyle w:val="2805C3D028C2904BA74D4E7719691DD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B1601EF93FCA34D89E8E106512A4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BF59-EB47-A146-A81F-39DF59A56430}"/>
      </w:docPartPr>
      <w:docPartBody>
        <w:p w:rsidR="00000000" w:rsidRDefault="00F7234F">
          <w:pPr>
            <w:pStyle w:val="FB1601EF93FCA34D89E8E106512A4E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0BE89DFE6C944C9A93842E0E240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23563-1569-E348-835A-3CF7AE12968C}"/>
      </w:docPartPr>
      <w:docPartBody>
        <w:p w:rsidR="00000000" w:rsidRDefault="00F7234F">
          <w:pPr>
            <w:pStyle w:val="610BE89DFE6C944C9A93842E0E24050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1F29191DD68D14BB994E31B444F7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29B8E-F156-2346-85EC-AB4A806E0460}"/>
      </w:docPartPr>
      <w:docPartBody>
        <w:p w:rsidR="00000000" w:rsidRDefault="00F7234F">
          <w:pPr>
            <w:pStyle w:val="C1F29191DD68D14BB994E31B444F7C9A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D3B152893BC2E0439C679852E4A35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9A23A-7CF8-9F43-A036-2E4D07650014}"/>
      </w:docPartPr>
      <w:docPartBody>
        <w:p w:rsidR="00000000" w:rsidRDefault="00F7234F">
          <w:pPr>
            <w:pStyle w:val="D3B152893BC2E0439C679852E4A358E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207DAFF0A7AA448BAFDDAF037557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A476D-3FCB-5443-A583-0E3E59736B18}"/>
      </w:docPartPr>
      <w:docPartBody>
        <w:p w:rsidR="00000000" w:rsidRDefault="00F7234F">
          <w:pPr>
            <w:pStyle w:val="B207DAFF0A7AA448BAFDDAF037557BF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DEFFAA307DEE048A4AF5A95BC1D8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FF3F-2B1E-8E4F-9D09-EAD7B7996DD0}"/>
      </w:docPartPr>
      <w:docPartBody>
        <w:p w:rsidR="00000000" w:rsidRDefault="00F7234F">
          <w:pPr>
            <w:pStyle w:val="7DEFFAA307DEE048A4AF5A95BC1D8D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7699B32DD3A6547AA68C39144777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CB08A-C50C-F744-8793-804824BFB093}"/>
      </w:docPartPr>
      <w:docPartBody>
        <w:p w:rsidR="00000000" w:rsidRDefault="00F7234F">
          <w:pPr>
            <w:pStyle w:val="37699B32DD3A6547AA68C391447774D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4ED9D14C58BF44921B3106E3256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E7973-0397-8B48-9DA0-AD3AC634DDFC}"/>
      </w:docPartPr>
      <w:docPartBody>
        <w:p w:rsidR="00000000" w:rsidRDefault="00F7234F">
          <w:pPr>
            <w:pStyle w:val="744ED9D14C58BF44921B3106E32565C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1B6BA77AD57243B458F077BB005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58D1C-FD06-A049-BB3D-C3BF29813130}"/>
      </w:docPartPr>
      <w:docPartBody>
        <w:p w:rsidR="00000000" w:rsidRDefault="00F7234F">
          <w:pPr>
            <w:pStyle w:val="A31B6BA77AD57243B458F077BB0054C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EF4ADFB254DB74099113AD069916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F726C-CF25-074D-8F1B-D2255098FF30}"/>
      </w:docPartPr>
      <w:docPartBody>
        <w:p w:rsidR="00000000" w:rsidRDefault="00F7234F">
          <w:pPr>
            <w:pStyle w:val="4EF4ADFB254DB74099113AD06991697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1ECEF8CFA9630409B50770187293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8E8E-D332-3043-B474-D64460E7A184}"/>
      </w:docPartPr>
      <w:docPartBody>
        <w:p w:rsidR="00000000" w:rsidRDefault="00F7234F" w:rsidP="00F7234F">
          <w:pPr>
            <w:pStyle w:val="91ECEF8CFA9630409B507701872935E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4F"/>
    <w:rsid w:val="00F7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34F"/>
    <w:rPr>
      <w:color w:val="808080"/>
    </w:rPr>
  </w:style>
  <w:style w:type="paragraph" w:customStyle="1" w:styleId="2805C3D028C2904BA74D4E7719691DDB">
    <w:name w:val="2805C3D028C2904BA74D4E7719691DDB"/>
  </w:style>
  <w:style w:type="paragraph" w:customStyle="1" w:styleId="FB1601EF93FCA34D89E8E106512A4E47">
    <w:name w:val="FB1601EF93FCA34D89E8E106512A4E47"/>
  </w:style>
  <w:style w:type="paragraph" w:customStyle="1" w:styleId="610BE89DFE6C944C9A93842E0E240506">
    <w:name w:val="610BE89DFE6C944C9A93842E0E240506"/>
  </w:style>
  <w:style w:type="paragraph" w:customStyle="1" w:styleId="C1F29191DD68D14BB994E31B444F7C9A">
    <w:name w:val="C1F29191DD68D14BB994E31B444F7C9A"/>
  </w:style>
  <w:style w:type="paragraph" w:customStyle="1" w:styleId="D3B152893BC2E0439C679852E4A358E9">
    <w:name w:val="D3B152893BC2E0439C679852E4A358E9"/>
  </w:style>
  <w:style w:type="paragraph" w:customStyle="1" w:styleId="B207DAFF0A7AA448BAFDDAF037557BF2">
    <w:name w:val="B207DAFF0A7AA448BAFDDAF037557BF2"/>
  </w:style>
  <w:style w:type="paragraph" w:customStyle="1" w:styleId="7DEFFAA307DEE048A4AF5A95BC1D8DC6">
    <w:name w:val="7DEFFAA307DEE048A4AF5A95BC1D8DC6"/>
  </w:style>
  <w:style w:type="paragraph" w:customStyle="1" w:styleId="37699B32DD3A6547AA68C391447774D8">
    <w:name w:val="37699B32DD3A6547AA68C391447774D8"/>
  </w:style>
  <w:style w:type="paragraph" w:customStyle="1" w:styleId="744ED9D14C58BF44921B3106E32565C8">
    <w:name w:val="744ED9D14C58BF44921B3106E32565C8"/>
  </w:style>
  <w:style w:type="paragraph" w:customStyle="1" w:styleId="A31B6BA77AD57243B458F077BB0054C0">
    <w:name w:val="A31B6BA77AD57243B458F077BB0054C0"/>
  </w:style>
  <w:style w:type="paragraph" w:customStyle="1" w:styleId="4EF4ADFB254DB74099113AD069916977">
    <w:name w:val="4EF4ADFB254DB74099113AD069916977"/>
  </w:style>
  <w:style w:type="paragraph" w:customStyle="1" w:styleId="91ECEF8CFA9630409B507701872935E2">
    <w:name w:val="91ECEF8CFA9630409B507701872935E2"/>
    <w:rsid w:val="00F7234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34F"/>
    <w:rPr>
      <w:color w:val="808080"/>
    </w:rPr>
  </w:style>
  <w:style w:type="paragraph" w:customStyle="1" w:styleId="2805C3D028C2904BA74D4E7719691DDB">
    <w:name w:val="2805C3D028C2904BA74D4E7719691DDB"/>
  </w:style>
  <w:style w:type="paragraph" w:customStyle="1" w:styleId="FB1601EF93FCA34D89E8E106512A4E47">
    <w:name w:val="FB1601EF93FCA34D89E8E106512A4E47"/>
  </w:style>
  <w:style w:type="paragraph" w:customStyle="1" w:styleId="610BE89DFE6C944C9A93842E0E240506">
    <w:name w:val="610BE89DFE6C944C9A93842E0E240506"/>
  </w:style>
  <w:style w:type="paragraph" w:customStyle="1" w:styleId="C1F29191DD68D14BB994E31B444F7C9A">
    <w:name w:val="C1F29191DD68D14BB994E31B444F7C9A"/>
  </w:style>
  <w:style w:type="paragraph" w:customStyle="1" w:styleId="D3B152893BC2E0439C679852E4A358E9">
    <w:name w:val="D3B152893BC2E0439C679852E4A358E9"/>
  </w:style>
  <w:style w:type="paragraph" w:customStyle="1" w:styleId="B207DAFF0A7AA448BAFDDAF037557BF2">
    <w:name w:val="B207DAFF0A7AA448BAFDDAF037557BF2"/>
  </w:style>
  <w:style w:type="paragraph" w:customStyle="1" w:styleId="7DEFFAA307DEE048A4AF5A95BC1D8DC6">
    <w:name w:val="7DEFFAA307DEE048A4AF5A95BC1D8DC6"/>
  </w:style>
  <w:style w:type="paragraph" w:customStyle="1" w:styleId="37699B32DD3A6547AA68C391447774D8">
    <w:name w:val="37699B32DD3A6547AA68C391447774D8"/>
  </w:style>
  <w:style w:type="paragraph" w:customStyle="1" w:styleId="744ED9D14C58BF44921B3106E32565C8">
    <w:name w:val="744ED9D14C58BF44921B3106E32565C8"/>
  </w:style>
  <w:style w:type="paragraph" w:customStyle="1" w:styleId="A31B6BA77AD57243B458F077BB0054C0">
    <w:name w:val="A31B6BA77AD57243B458F077BB0054C0"/>
  </w:style>
  <w:style w:type="paragraph" w:customStyle="1" w:styleId="4EF4ADFB254DB74099113AD069916977">
    <w:name w:val="4EF4ADFB254DB74099113AD069916977"/>
  </w:style>
  <w:style w:type="paragraph" w:customStyle="1" w:styleId="91ECEF8CFA9630409B507701872935E2">
    <w:name w:val="91ECEF8CFA9630409B507701872935E2"/>
    <w:rsid w:val="00F723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Ber11</b:Tag>
    <b:SourceType>Book</b:SourceType>
    <b:Guid>{84902BC7-DA8C-8048-92B6-D6F88C8446D0}</b:Guid>
    <b:Author>
      <b:Author>
        <b:NameList>
          <b:Person>
            <b:Last>Bergson</b:Last>
            <b:First>H.</b:First>
          </b:Person>
        </b:NameList>
      </b:Author>
      <b:Translator>
        <b:NameList>
          <b:Person>
            <b:Last>Mitchell</b:Last>
            <b:First>A.</b:First>
          </b:Person>
        </b:NameList>
      </b:Translator>
    </b:Author>
    <b:Title>L’Évolution créatrice [Creative Evolution]</b:Title>
    <b:City>London</b:City>
    <b:Publisher>Macmillan</b:Publisher>
    <b:Year>1911</b:Year>
    <b:RefOrder>1</b:RefOrder>
  </b:Source>
  <b:Source>
    <b:Tag>Law28</b:Tag>
    <b:SourceType>BookSection</b:SourceType>
    <b:Guid>{B369B244-73A3-CB4E-A1A8-B644663C8F43}</b:Guid>
    <b:Author>
      <b:Author>
        <b:NameList>
          <b:Person>
            <b:Last>Lawrence</b:Last>
            <b:First>D.</b:First>
            <b:Middle>H.</b:Middle>
          </b:Person>
        </b:NameList>
      </b:Author>
      <b:Editor>
        <b:NameList>
          <b:Person>
            <b:Last>Rickword</b:Last>
            <b:First>E.</b:First>
          </b:Person>
        </b:NameList>
      </b:Editor>
    </b:Author>
    <b:Title>John Galsworthy</b:Title>
    <b:City>London</b:City>
    <b:Publisher>Wishart &amp; Company</b:Publisher>
    <b:Year>1928</b:Year>
    <b:BookTitle>Scrutinies</b:BookTitle>
    <b:RefOrder>2</b:RefOrder>
  </b:Source>
  <b:Source>
    <b:Tag>Lof05</b:Tag>
    <b:SourceType>Book</b:SourceType>
    <b:Guid>{C4760DF0-9015-0C4A-BA04-95DD7BC91A4B}</b:Guid>
    <b:Title>Vitalism in Modern Art, c. 1900-1950: Otto Dix, Stanley Spencer, Max Beckmann, and Jacob Epstein</b:Title>
    <b:City>Lampeter</b:City>
    <b:Publisher>The Edwin Mellen Press</b:Publisher>
    <b:Year>2005</b:Year>
    <b:Author>
      <b:Author>
        <b:NameList>
          <b:Person>
            <b:Last>Lofthouse</b:Last>
            <b:First>R.</b:First>
            <b:Middle>A.</b:Middle>
          </b:Person>
        </b:NameList>
      </b:Author>
    </b:Author>
    <b:RefOrder>3</b:RefOrder>
  </b:Source>
  <b:Source>
    <b:Tag>Mar08</b:Tag>
    <b:SourceType>Book</b:SourceType>
    <b:Guid>{111F511C-1175-744E-85E7-6FC390E2C118}</b:Guid>
    <b:Author>
      <b:Author>
        <b:NameList>
          <b:Person>
            <b:Last>Marinetti</b:Last>
            <b:First>R.</b:First>
            <b:Middle>T.</b:Middle>
          </b:Person>
        </b:NameList>
      </b:Author>
      <b:Editor>
        <b:NameList>
          <b:Person>
            <b:Last>Berghaus</b:Last>
            <b:First>G.</b:First>
          </b:Person>
        </b:NameList>
      </b:Editor>
    </b:Author>
    <b:Title>Critical Writings: New Edition</b:Title>
    <b:City>New York</b:City>
    <b:Publisher>Farrar, Straus and Giroux</b:Publisher>
    <b:Year>2008</b:Year>
    <b:RefOrder>4</b:RefOrder>
  </b:Source>
  <b:Source>
    <b:Tag>Nie68</b:Tag>
    <b:SourceType>Book</b:SourceType>
    <b:Guid>{641D3D97-6EE1-B84F-A19C-D15AD666F63C}</b:Guid>
    <b:Author>
      <b:Author>
        <b:NameList>
          <b:Person>
            <b:Last>Nietzsche</b:Last>
            <b:First>F.</b:First>
          </b:Person>
        </b:NameList>
      </b:Author>
      <b:Editor>
        <b:NameList>
          <b:Person>
            <b:Last>Kaufmann</b:Last>
            <b:First>W.</b:First>
          </b:Person>
        </b:NameList>
      </b:Editor>
    </b:Author>
    <b:Title>The Will to Power</b:Title>
    <b:City>New York</b:City>
    <b:Publisher>Vintage Books</b:Publisher>
    <b:Year>1968</b:Year>
    <b:RefOrder>5</b:RefOrder>
  </b:Source>
  <b:Source>
    <b:Tag>She18</b:Tag>
    <b:SourceType>Book</b:SourceType>
    <b:Guid>{937C89C5-65C6-3A4F-9E49-37187C98B57E}</b:Guid>
    <b:Author>
      <b:Author>
        <b:NameList>
          <b:Person>
            <b:Last>Shelley</b:Last>
            <b:First>M.</b:First>
          </b:Person>
        </b:NameList>
      </b:Author>
    </b:Author>
    <b:Title>Frankenstein; or, The Modern Prometheus</b:Title>
    <b:City>London</b:City>
    <b:Publisher>Backington, Hughes, Mavor and Jones</b:Publisher>
    <b:Year>1818</b:Year>
    <b:RefOrder>6</b:RefOrder>
  </b:Source>
</b:Sources>
</file>

<file path=customXml/itemProps1.xml><?xml version="1.0" encoding="utf-8"?>
<ds:datastoreItem xmlns:ds="http://schemas.openxmlformats.org/officeDocument/2006/customXml" ds:itemID="{B210FF45-FEBD-314E-B9F3-76259E2A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500</Words>
  <Characters>2889</Characters>
  <Application>Microsoft Macintosh Word</Application>
  <DocSecurity>0</DocSecurity>
  <Lines>50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2016-01-14T05:51:00Z</dcterms:created>
  <dcterms:modified xsi:type="dcterms:W3CDTF">2016-01-14T06:00:00Z</dcterms:modified>
</cp:coreProperties>
</file>