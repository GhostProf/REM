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0C40" w14:paraId="3C6DBA7E" w14:textId="77777777" w:rsidTr="00922950">
        <w:tc>
          <w:tcPr>
            <w:tcW w:w="491" w:type="dxa"/>
            <w:vMerge w:val="restart"/>
            <w:shd w:val="clear" w:color="auto" w:fill="A6A6A6" w:themeFill="background1" w:themeFillShade="A6"/>
            <w:textDirection w:val="btLr"/>
          </w:tcPr>
          <w:p w14:paraId="1925F6E5" w14:textId="77777777" w:rsidR="00B574C9" w:rsidRPr="00EC0C40" w:rsidRDefault="00B574C9" w:rsidP="00CC586D">
            <w:pPr>
              <w:jc w:val="center"/>
              <w:rPr>
                <w:b/>
                <w:color w:val="FFFFFF" w:themeColor="background1"/>
              </w:rPr>
            </w:pPr>
            <w:r w:rsidRPr="00EC0C40">
              <w:rPr>
                <w:b/>
                <w:color w:val="FFFFFF" w:themeColor="background1"/>
              </w:rPr>
              <w:t>About you</w:t>
            </w:r>
          </w:p>
        </w:tc>
        <w:sdt>
          <w:sdtPr>
            <w:rPr>
              <w:b/>
              <w:color w:val="FFFFFF" w:themeColor="background1"/>
            </w:rPr>
            <w:alias w:val="Salutation"/>
            <w:tag w:val="salutation"/>
            <w:id w:val="-1659997262"/>
            <w:placeholder>
              <w:docPart w:val="CB6E9D3568C2B84BB6806BF785EC20FA"/>
            </w:placeholder>
            <w:showingPlcHdr/>
            <w:dropDownList>
              <w:listItem w:displayText="Dr." w:value="Dr."/>
              <w:listItem w:displayText="Prof." w:value="Prof."/>
            </w:dropDownList>
          </w:sdtPr>
          <w:sdtEndPr/>
          <w:sdtContent>
            <w:tc>
              <w:tcPr>
                <w:tcW w:w="1259" w:type="dxa"/>
              </w:tcPr>
              <w:p w14:paraId="607D7493" w14:textId="77777777" w:rsidR="00B574C9" w:rsidRPr="00EC0C40" w:rsidRDefault="00B574C9" w:rsidP="00CC586D">
                <w:pPr>
                  <w:jc w:val="center"/>
                  <w:rPr>
                    <w:b/>
                    <w:color w:val="FFFFFF" w:themeColor="background1"/>
                  </w:rPr>
                </w:pPr>
                <w:r w:rsidRPr="00EC0C40">
                  <w:rPr>
                    <w:rStyle w:val="PlaceholderText"/>
                    <w:b/>
                    <w:color w:val="FFFFFF" w:themeColor="background1"/>
                  </w:rPr>
                  <w:t>[Salutation]</w:t>
                </w:r>
              </w:p>
            </w:tc>
          </w:sdtContent>
        </w:sdt>
        <w:sdt>
          <w:sdtPr>
            <w:alias w:val="First name"/>
            <w:tag w:val="authorFirstName"/>
            <w:id w:val="581645879"/>
            <w:placeholder>
              <w:docPart w:val="4F52542EB7BCBD42B34E27233B631E13"/>
            </w:placeholder>
            <w:text/>
          </w:sdtPr>
          <w:sdtEndPr/>
          <w:sdtContent>
            <w:tc>
              <w:tcPr>
                <w:tcW w:w="2073" w:type="dxa"/>
              </w:tcPr>
              <w:p w14:paraId="47EE0CE2" w14:textId="77777777" w:rsidR="00B574C9" w:rsidRPr="00EC0C40" w:rsidRDefault="00EC0C40" w:rsidP="00EC0C40">
                <w:r w:rsidRPr="00EC0C40">
                  <w:t>Mark</w:t>
                </w:r>
              </w:p>
            </w:tc>
          </w:sdtContent>
        </w:sdt>
        <w:sdt>
          <w:sdtPr>
            <w:alias w:val="Middle name"/>
            <w:tag w:val="authorMiddleName"/>
            <w:id w:val="-2076034781"/>
            <w:placeholder>
              <w:docPart w:val="4957EC5D2C379B42A7CB25C6F221DD0A"/>
            </w:placeholder>
            <w:showingPlcHdr/>
            <w:text/>
          </w:sdtPr>
          <w:sdtEndPr/>
          <w:sdtContent>
            <w:tc>
              <w:tcPr>
                <w:tcW w:w="2551" w:type="dxa"/>
              </w:tcPr>
              <w:p w14:paraId="12712002" w14:textId="77777777" w:rsidR="00B574C9" w:rsidRPr="00EC0C40" w:rsidRDefault="00B574C9" w:rsidP="00922950">
                <w:r w:rsidRPr="00EC0C40">
                  <w:rPr>
                    <w:rStyle w:val="PlaceholderText"/>
                  </w:rPr>
                  <w:t>[Middle name]</w:t>
                </w:r>
              </w:p>
            </w:tc>
          </w:sdtContent>
        </w:sdt>
        <w:sdt>
          <w:sdtPr>
            <w:alias w:val="Last name"/>
            <w:tag w:val="authorLastName"/>
            <w:id w:val="-1088529830"/>
            <w:placeholder>
              <w:docPart w:val="70702BFB039E44499529F3471D240B33"/>
            </w:placeholder>
            <w:text/>
          </w:sdtPr>
          <w:sdtEndPr/>
          <w:sdtContent>
            <w:tc>
              <w:tcPr>
                <w:tcW w:w="2642" w:type="dxa"/>
              </w:tcPr>
              <w:p w14:paraId="18E5A167" w14:textId="77777777" w:rsidR="00B574C9" w:rsidRPr="00EC0C40" w:rsidRDefault="00EC0C40" w:rsidP="00EC0C40">
                <w:r w:rsidRPr="00EC0C40">
                  <w:t>Pickens</w:t>
                </w:r>
              </w:p>
            </w:tc>
          </w:sdtContent>
        </w:sdt>
      </w:tr>
      <w:tr w:rsidR="00B574C9" w:rsidRPr="00EC0C40" w14:paraId="41CE7B0E" w14:textId="77777777" w:rsidTr="001A6A06">
        <w:trPr>
          <w:trHeight w:val="986"/>
        </w:trPr>
        <w:tc>
          <w:tcPr>
            <w:tcW w:w="491" w:type="dxa"/>
            <w:vMerge/>
            <w:shd w:val="clear" w:color="auto" w:fill="A6A6A6" w:themeFill="background1" w:themeFillShade="A6"/>
          </w:tcPr>
          <w:p w14:paraId="589857F4" w14:textId="77777777" w:rsidR="00B574C9" w:rsidRPr="00EC0C40" w:rsidRDefault="00B574C9" w:rsidP="00CF1542">
            <w:pPr>
              <w:jc w:val="center"/>
              <w:rPr>
                <w:b/>
                <w:color w:val="FFFFFF" w:themeColor="background1"/>
              </w:rPr>
            </w:pPr>
          </w:p>
        </w:tc>
        <w:sdt>
          <w:sdtPr>
            <w:alias w:val="Biography"/>
            <w:tag w:val="authorBiography"/>
            <w:id w:val="938807824"/>
            <w:placeholder>
              <w:docPart w:val="78232220DB6C5F4C88F9A57D44141257"/>
            </w:placeholder>
            <w:showingPlcHdr/>
          </w:sdtPr>
          <w:sdtEndPr/>
          <w:sdtContent>
            <w:tc>
              <w:tcPr>
                <w:tcW w:w="8525" w:type="dxa"/>
                <w:gridSpan w:val="4"/>
              </w:tcPr>
              <w:p w14:paraId="6772FFDC" w14:textId="77777777" w:rsidR="00B574C9" w:rsidRPr="00EC0C40" w:rsidRDefault="00B574C9" w:rsidP="00922950">
                <w:r w:rsidRPr="00EC0C40">
                  <w:rPr>
                    <w:rStyle w:val="PlaceholderText"/>
                  </w:rPr>
                  <w:t>[Enter your biography]</w:t>
                </w:r>
              </w:p>
            </w:tc>
          </w:sdtContent>
        </w:sdt>
      </w:tr>
      <w:tr w:rsidR="00B574C9" w:rsidRPr="00EC0C40" w14:paraId="60312C71" w14:textId="77777777" w:rsidTr="001A6A06">
        <w:trPr>
          <w:trHeight w:val="986"/>
        </w:trPr>
        <w:tc>
          <w:tcPr>
            <w:tcW w:w="491" w:type="dxa"/>
            <w:vMerge/>
            <w:shd w:val="clear" w:color="auto" w:fill="A6A6A6" w:themeFill="background1" w:themeFillShade="A6"/>
          </w:tcPr>
          <w:p w14:paraId="2953A3A6" w14:textId="77777777" w:rsidR="00B574C9" w:rsidRPr="00EC0C40" w:rsidRDefault="00B574C9" w:rsidP="00CF1542">
            <w:pPr>
              <w:jc w:val="center"/>
              <w:rPr>
                <w:b/>
                <w:color w:val="FFFFFF" w:themeColor="background1"/>
              </w:rPr>
            </w:pPr>
          </w:p>
        </w:tc>
        <w:sdt>
          <w:sdtPr>
            <w:alias w:val="Affiliation"/>
            <w:tag w:val="affiliation"/>
            <w:id w:val="2012937915"/>
            <w:placeholder>
              <w:docPart w:val="1453945CA85E34499816934AA4B825E3"/>
            </w:placeholder>
            <w:text/>
          </w:sdtPr>
          <w:sdtEndPr/>
          <w:sdtContent>
            <w:tc>
              <w:tcPr>
                <w:tcW w:w="8525" w:type="dxa"/>
                <w:gridSpan w:val="4"/>
              </w:tcPr>
              <w:p w14:paraId="08B9EFCC" w14:textId="77777777" w:rsidR="00B574C9" w:rsidRPr="00EC0C40" w:rsidRDefault="00EC0C40" w:rsidP="00EC0C40">
                <w:r w:rsidRPr="00EC0C40">
                  <w:t>University of Oklahoma</w:t>
                </w:r>
              </w:p>
            </w:tc>
          </w:sdtContent>
        </w:sdt>
      </w:tr>
    </w:tbl>
    <w:p w14:paraId="5982C1E4" w14:textId="77777777" w:rsidR="003D3579" w:rsidRPr="00EC0C4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0C40" w14:paraId="47F8EC43" w14:textId="77777777" w:rsidTr="00244BB0">
        <w:tc>
          <w:tcPr>
            <w:tcW w:w="9016" w:type="dxa"/>
            <w:shd w:val="clear" w:color="auto" w:fill="A6A6A6" w:themeFill="background1" w:themeFillShade="A6"/>
            <w:tcMar>
              <w:top w:w="113" w:type="dxa"/>
              <w:bottom w:w="113" w:type="dxa"/>
            </w:tcMar>
          </w:tcPr>
          <w:p w14:paraId="085535AD" w14:textId="77777777" w:rsidR="00244BB0" w:rsidRPr="00EC0C40" w:rsidRDefault="00244BB0" w:rsidP="00244BB0">
            <w:pPr>
              <w:jc w:val="center"/>
              <w:rPr>
                <w:b/>
                <w:color w:val="FFFFFF" w:themeColor="background1"/>
              </w:rPr>
            </w:pPr>
            <w:r w:rsidRPr="00EC0C40">
              <w:rPr>
                <w:b/>
                <w:color w:val="FFFFFF" w:themeColor="background1"/>
              </w:rPr>
              <w:t>Your article</w:t>
            </w:r>
          </w:p>
        </w:tc>
      </w:tr>
      <w:tr w:rsidR="003F0D73" w:rsidRPr="00EC0C40" w14:paraId="36AD2214" w14:textId="77777777" w:rsidTr="003F0D73">
        <w:sdt>
          <w:sdtPr>
            <w:rPr>
              <w:b/>
            </w:rPr>
            <w:alias w:val="Article headword"/>
            <w:tag w:val="articleHeadword"/>
            <w:id w:val="-361440020"/>
            <w:placeholder>
              <w:docPart w:val="F690539EE3418449873556BD42A5B6A7"/>
            </w:placeholder>
            <w:text/>
          </w:sdtPr>
          <w:sdtEndPr/>
          <w:sdtContent>
            <w:tc>
              <w:tcPr>
                <w:tcW w:w="9016" w:type="dxa"/>
                <w:tcMar>
                  <w:top w:w="113" w:type="dxa"/>
                  <w:bottom w:w="113" w:type="dxa"/>
                </w:tcMar>
              </w:tcPr>
              <w:p w14:paraId="338CABF2" w14:textId="77777777" w:rsidR="003F0D73" w:rsidRPr="00EC0C40" w:rsidRDefault="00EC0C40" w:rsidP="003F0D73">
                <w:pPr>
                  <w:rPr>
                    <w:b/>
                  </w:rPr>
                </w:pPr>
                <w:r w:rsidRPr="00EC0C40">
                  <w:rPr>
                    <w:rFonts w:eastAsiaTheme="minorEastAsia" w:cs="Times New Roman"/>
                    <w:lang w:val="en-CA" w:eastAsia="ja-JP"/>
                  </w:rPr>
                  <w:t xml:space="preserve">Garvey, Marcus </w:t>
                </w:r>
                <w:proofErr w:type="spellStart"/>
                <w:r w:rsidRPr="00EC0C40">
                  <w:rPr>
                    <w:rFonts w:eastAsiaTheme="minorEastAsia" w:cs="Times New Roman"/>
                    <w:lang w:val="en-CA" w:eastAsia="ja-JP"/>
                  </w:rPr>
                  <w:t>Mosiah</w:t>
                </w:r>
                <w:proofErr w:type="spellEnd"/>
                <w:r w:rsidRPr="00EC0C40">
                  <w:rPr>
                    <w:rFonts w:eastAsiaTheme="minorEastAsia" w:cs="Times New Roman"/>
                    <w:lang w:val="en-CA" w:eastAsia="ja-JP"/>
                  </w:rPr>
                  <w:t xml:space="preserve"> Jr., (17 August 1887 – 10 June 1940)</w:t>
                </w:r>
              </w:p>
            </w:tc>
          </w:sdtContent>
        </w:sdt>
      </w:tr>
      <w:tr w:rsidR="00464699" w:rsidRPr="00EC0C40" w14:paraId="68C77C55" w14:textId="77777777" w:rsidTr="007821B0">
        <w:sdt>
          <w:sdtPr>
            <w:alias w:val="Variant headwords"/>
            <w:tag w:val="variantHeadwords"/>
            <w:id w:val="173464402"/>
            <w:placeholder>
              <w:docPart w:val="5056988D0FC90840A6CD225BFD2A5972"/>
            </w:placeholder>
            <w:showingPlcHdr/>
          </w:sdtPr>
          <w:sdtEndPr/>
          <w:sdtContent>
            <w:tc>
              <w:tcPr>
                <w:tcW w:w="9016" w:type="dxa"/>
                <w:tcMar>
                  <w:top w:w="113" w:type="dxa"/>
                  <w:bottom w:w="113" w:type="dxa"/>
                </w:tcMar>
              </w:tcPr>
              <w:p w14:paraId="2B0137D4" w14:textId="77777777" w:rsidR="00464699" w:rsidRPr="00EC0C40" w:rsidRDefault="00464699" w:rsidP="00464699">
                <w:r w:rsidRPr="00EC0C40">
                  <w:rPr>
                    <w:rStyle w:val="PlaceholderText"/>
                    <w:b/>
                  </w:rPr>
                  <w:t xml:space="preserve">[Enter any </w:t>
                </w:r>
                <w:r w:rsidRPr="00EC0C40">
                  <w:rPr>
                    <w:rStyle w:val="PlaceholderText"/>
                    <w:b/>
                    <w:i/>
                  </w:rPr>
                  <w:t>variant forms</w:t>
                </w:r>
                <w:r w:rsidRPr="00EC0C40">
                  <w:rPr>
                    <w:rStyle w:val="PlaceholderText"/>
                    <w:b/>
                  </w:rPr>
                  <w:t xml:space="preserve"> of your headword – OPTIONAL]</w:t>
                </w:r>
              </w:p>
            </w:tc>
          </w:sdtContent>
        </w:sdt>
      </w:tr>
      <w:tr w:rsidR="00E85A05" w:rsidRPr="00EC0C40" w14:paraId="50290FE7" w14:textId="77777777" w:rsidTr="003F0D73">
        <w:sdt>
          <w:sdtPr>
            <w:alias w:val="Abstract"/>
            <w:tag w:val="abstract"/>
            <w:id w:val="-635871867"/>
            <w:placeholder>
              <w:docPart w:val="4E4C8DAB92C8604F814A03A8E22D2C3E"/>
            </w:placeholder>
          </w:sdtPr>
          <w:sdtEndPr/>
          <w:sdtContent>
            <w:tc>
              <w:tcPr>
                <w:tcW w:w="9016" w:type="dxa"/>
                <w:tcMar>
                  <w:top w:w="113" w:type="dxa"/>
                  <w:bottom w:w="113" w:type="dxa"/>
                </w:tcMar>
              </w:tcPr>
              <w:p w14:paraId="47F9AB2F" w14:textId="77777777" w:rsidR="00E85A05" w:rsidRPr="00EC0C40" w:rsidRDefault="00EC0C40" w:rsidP="00E85A05">
                <w:pPr>
                  <w:rPr>
                    <w:rFonts w:cs="Times New Roman"/>
                  </w:rPr>
                </w:pPr>
                <w:r w:rsidRPr="00EC0C40">
                  <w:rPr>
                    <w:rFonts w:cs="Times New Roman"/>
                  </w:rPr>
                  <w:t>Marcus Garvey was a Jamaican political leader and a prominent figure in promoting Pan-Africanism. His work as a public speaker, publisher, and entrepreneur earned him a central role in the back-to-Africa movement of the 1920s. Garvey organized the Universal Negro Improvement Association and African Communities (Imperial) League in Jamaica in 1914 and shortly thereafter came to the US, where he established the Negro World newspaper. He became President of the short-lived Black Star line, an all-black shipping company operating from 1919-1922 with the goal of facilitating trade and transportation for black Americans to and from the African continent. Another venture, the Negro Factories Corporation, manufactured commodities to create and sustain the economic viability of the African diaspora in the global economy. With Liberia as a primary focus, Garvey pushed for the repatriation of Africa. While this project achieved mixed success and some controversy, the symbolic import of the UNIA-ACL cannot be overstated. It exemplified the strength of early Black Nationalism and the resolve of those struggling to address racial inequality and assert African identity.</w:t>
                </w:r>
              </w:p>
            </w:tc>
          </w:sdtContent>
        </w:sdt>
      </w:tr>
      <w:tr w:rsidR="003F0D73" w:rsidRPr="00EC0C40" w14:paraId="7784901A" w14:textId="77777777" w:rsidTr="003F0D73">
        <w:sdt>
          <w:sdtPr>
            <w:alias w:val="Article text"/>
            <w:tag w:val="articleText"/>
            <w:id w:val="634067588"/>
            <w:placeholder>
              <w:docPart w:val="4808503767C41C40AC0AD81FEB207B67"/>
            </w:placeholder>
          </w:sdtPr>
          <w:sdtEndPr/>
          <w:sdtContent>
            <w:tc>
              <w:tcPr>
                <w:tcW w:w="9016" w:type="dxa"/>
                <w:tcMar>
                  <w:top w:w="113" w:type="dxa"/>
                  <w:bottom w:w="113" w:type="dxa"/>
                </w:tcMar>
              </w:tcPr>
              <w:p w14:paraId="5253E4FD" w14:textId="77777777" w:rsidR="003F0D73" w:rsidRPr="00EC0C40" w:rsidRDefault="00EC0C40" w:rsidP="00C27FAB">
                <w:pPr>
                  <w:rPr>
                    <w:rFonts w:cs="Times New Roman"/>
                  </w:rPr>
                </w:pPr>
                <w:r w:rsidRPr="00EC0C40">
                  <w:rPr>
                    <w:rFonts w:cs="Times New Roman"/>
                  </w:rPr>
                  <w:t>Marcus Garvey was a Jamaican political leader and a prominent figure in promoting Pan-Africanism. His work as a public speaker, publisher, and entrepreneur earned him a central role in the back-to-Africa movement of the 1920s. Garvey organized the Universal Negro Improvement Association and African Communities (Imperial) League in Jamaica in 1914 and shortly thereafter came to the US, where he established the Negro World newspaper. He became President of the short-lived Black Star line, an all-black shipping company operating from 1919-1922 with the goal of facilitating trade and transportation for black Americans to and from the African continent. Another venture, the Negro Factories Corporation, manufactured commodities to create and sustain the economic viability of the African diaspora in the global economy. With Liberia as a primary focus, Garvey pushed for the repatriation of Africa. While this project achieved mixed success and some controversy, the symbolic import of the UNIA-ACL cannot be overstated. It exemplified the strength of early Black Nationalism an</w:t>
                </w:r>
                <w:bookmarkStart w:id="0" w:name="_GoBack"/>
                <w:bookmarkEnd w:id="0"/>
                <w:r w:rsidRPr="00EC0C40">
                  <w:rPr>
                    <w:rFonts w:cs="Times New Roman"/>
                  </w:rPr>
                  <w:t>d the resolve of those struggling to address racial inequality and assert African identity.</w:t>
                </w:r>
              </w:p>
            </w:tc>
          </w:sdtContent>
        </w:sdt>
      </w:tr>
      <w:tr w:rsidR="003235A7" w:rsidRPr="00EC0C40" w14:paraId="408CA2D0" w14:textId="77777777" w:rsidTr="003235A7">
        <w:tc>
          <w:tcPr>
            <w:tcW w:w="9016" w:type="dxa"/>
          </w:tcPr>
          <w:p w14:paraId="33993F9D" w14:textId="77777777" w:rsidR="003235A7" w:rsidRPr="00EC0C40" w:rsidRDefault="003235A7" w:rsidP="008A5B87">
            <w:r w:rsidRPr="00EC0C40">
              <w:rPr>
                <w:u w:val="single"/>
              </w:rPr>
              <w:t>Further reading</w:t>
            </w:r>
            <w:r w:rsidRPr="00EC0C40">
              <w:t>:</w:t>
            </w:r>
          </w:p>
          <w:sdt>
            <w:sdtPr>
              <w:alias w:val="Further reading"/>
              <w:tag w:val="furtherReading"/>
              <w:id w:val="-1516217107"/>
              <w:placeholder>
                <w:docPart w:val="29490F90A8299C449C9974F9B41797B3"/>
              </w:placeholder>
            </w:sdtPr>
            <w:sdtEndPr/>
            <w:sdtContent>
              <w:p w14:paraId="192A41C7" w14:textId="77777777" w:rsidR="00EC0C40" w:rsidRPr="00EC0C40" w:rsidRDefault="00EC0C40" w:rsidP="00EC0C40"/>
              <w:p w14:paraId="052A3DAC" w14:textId="77777777" w:rsidR="003235A7" w:rsidRPr="00EC0C40" w:rsidRDefault="00BE77B6" w:rsidP="00EC0C40">
                <w:sdt>
                  <w:sdtPr>
                    <w:id w:val="149027017"/>
                    <w:citation/>
                  </w:sdtPr>
                  <w:sdtEndPr/>
                  <w:sdtContent>
                    <w:r w:rsidR="00EC0C40" w:rsidRPr="00EC0C40">
                      <w:fldChar w:fldCharType="begin"/>
                    </w:r>
                    <w:r w:rsidR="00EC0C40" w:rsidRPr="00EC0C40">
                      <w:rPr>
                        <w:lang w:val="en-US"/>
                      </w:rPr>
                      <w:instrText xml:space="preserve"> CITATION Gra08 \l 1033 </w:instrText>
                    </w:r>
                    <w:r w:rsidR="00EC0C40" w:rsidRPr="00EC0C40">
                      <w:fldChar w:fldCharType="separate"/>
                    </w:r>
                    <w:r w:rsidR="00C1428C" w:rsidRPr="00C1428C">
                      <w:rPr>
                        <w:noProof/>
                        <w:lang w:val="en-US"/>
                      </w:rPr>
                      <w:t>(Grant)</w:t>
                    </w:r>
                    <w:r w:rsidR="00EC0C40" w:rsidRPr="00EC0C40">
                      <w:fldChar w:fldCharType="end"/>
                    </w:r>
                  </w:sdtContent>
                </w:sdt>
              </w:p>
            </w:sdtContent>
          </w:sdt>
        </w:tc>
      </w:tr>
    </w:tbl>
    <w:p w14:paraId="6E4EC94C" w14:textId="77777777" w:rsidR="00C27FAB" w:rsidRPr="00EC0C40" w:rsidRDefault="00C27FAB" w:rsidP="00B33145"/>
    <w:sectPr w:rsidR="00C27FAB" w:rsidRPr="00EC0C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60883" w14:textId="77777777" w:rsidR="00BE77B6" w:rsidRDefault="00BE77B6" w:rsidP="007A0D55">
      <w:pPr>
        <w:spacing w:after="0" w:line="240" w:lineRule="auto"/>
      </w:pPr>
      <w:r>
        <w:separator/>
      </w:r>
    </w:p>
  </w:endnote>
  <w:endnote w:type="continuationSeparator" w:id="0">
    <w:p w14:paraId="3057CA88" w14:textId="77777777" w:rsidR="00BE77B6" w:rsidRDefault="00BE77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5C375" w14:textId="77777777" w:rsidR="00BE77B6" w:rsidRDefault="00BE77B6" w:rsidP="007A0D55">
      <w:pPr>
        <w:spacing w:after="0" w:line="240" w:lineRule="auto"/>
      </w:pPr>
      <w:r>
        <w:separator/>
      </w:r>
    </w:p>
  </w:footnote>
  <w:footnote w:type="continuationSeparator" w:id="0">
    <w:p w14:paraId="7C399674" w14:textId="77777777" w:rsidR="00BE77B6" w:rsidRDefault="00BE77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156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47817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4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77B6"/>
    <w:rsid w:val="00BF40E1"/>
    <w:rsid w:val="00C1428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C4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5D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0C4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0C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4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E9D3568C2B84BB6806BF785EC20FA"/>
        <w:category>
          <w:name w:val="General"/>
          <w:gallery w:val="placeholder"/>
        </w:category>
        <w:types>
          <w:type w:val="bbPlcHdr"/>
        </w:types>
        <w:behaviors>
          <w:behavior w:val="content"/>
        </w:behaviors>
        <w:guid w:val="{8DF33E6B-8D63-7B43-9979-F808D45A9990}"/>
      </w:docPartPr>
      <w:docPartBody>
        <w:p w:rsidR="00803E54" w:rsidRDefault="00015D5E">
          <w:pPr>
            <w:pStyle w:val="CB6E9D3568C2B84BB6806BF785EC20FA"/>
          </w:pPr>
          <w:r w:rsidRPr="00CC586D">
            <w:rPr>
              <w:rStyle w:val="PlaceholderText"/>
              <w:b/>
              <w:color w:val="FFFFFF" w:themeColor="background1"/>
            </w:rPr>
            <w:t>[Salutation]</w:t>
          </w:r>
        </w:p>
      </w:docPartBody>
    </w:docPart>
    <w:docPart>
      <w:docPartPr>
        <w:name w:val="4F52542EB7BCBD42B34E27233B631E13"/>
        <w:category>
          <w:name w:val="General"/>
          <w:gallery w:val="placeholder"/>
        </w:category>
        <w:types>
          <w:type w:val="bbPlcHdr"/>
        </w:types>
        <w:behaviors>
          <w:behavior w:val="content"/>
        </w:behaviors>
        <w:guid w:val="{22FFB353-E4BD-7149-AD5D-A6641632A0D1}"/>
      </w:docPartPr>
      <w:docPartBody>
        <w:p w:rsidR="00803E54" w:rsidRDefault="00015D5E">
          <w:pPr>
            <w:pStyle w:val="4F52542EB7BCBD42B34E27233B631E13"/>
          </w:pPr>
          <w:r>
            <w:rPr>
              <w:rStyle w:val="PlaceholderText"/>
            </w:rPr>
            <w:t>[First name]</w:t>
          </w:r>
        </w:p>
      </w:docPartBody>
    </w:docPart>
    <w:docPart>
      <w:docPartPr>
        <w:name w:val="4957EC5D2C379B42A7CB25C6F221DD0A"/>
        <w:category>
          <w:name w:val="General"/>
          <w:gallery w:val="placeholder"/>
        </w:category>
        <w:types>
          <w:type w:val="bbPlcHdr"/>
        </w:types>
        <w:behaviors>
          <w:behavior w:val="content"/>
        </w:behaviors>
        <w:guid w:val="{F31A0D0E-21B8-4643-A9CF-CC32F52A16BE}"/>
      </w:docPartPr>
      <w:docPartBody>
        <w:p w:rsidR="00803E54" w:rsidRDefault="00015D5E">
          <w:pPr>
            <w:pStyle w:val="4957EC5D2C379B42A7CB25C6F221DD0A"/>
          </w:pPr>
          <w:r>
            <w:rPr>
              <w:rStyle w:val="PlaceholderText"/>
            </w:rPr>
            <w:t>[Middle name]</w:t>
          </w:r>
        </w:p>
      </w:docPartBody>
    </w:docPart>
    <w:docPart>
      <w:docPartPr>
        <w:name w:val="70702BFB039E44499529F3471D240B33"/>
        <w:category>
          <w:name w:val="General"/>
          <w:gallery w:val="placeholder"/>
        </w:category>
        <w:types>
          <w:type w:val="bbPlcHdr"/>
        </w:types>
        <w:behaviors>
          <w:behavior w:val="content"/>
        </w:behaviors>
        <w:guid w:val="{8D706C0C-BA8B-1E4A-B7E9-D9B0985D2F97}"/>
      </w:docPartPr>
      <w:docPartBody>
        <w:p w:rsidR="00803E54" w:rsidRDefault="00015D5E">
          <w:pPr>
            <w:pStyle w:val="70702BFB039E44499529F3471D240B33"/>
          </w:pPr>
          <w:r>
            <w:rPr>
              <w:rStyle w:val="PlaceholderText"/>
            </w:rPr>
            <w:t>[Last name]</w:t>
          </w:r>
        </w:p>
      </w:docPartBody>
    </w:docPart>
    <w:docPart>
      <w:docPartPr>
        <w:name w:val="78232220DB6C5F4C88F9A57D44141257"/>
        <w:category>
          <w:name w:val="General"/>
          <w:gallery w:val="placeholder"/>
        </w:category>
        <w:types>
          <w:type w:val="bbPlcHdr"/>
        </w:types>
        <w:behaviors>
          <w:behavior w:val="content"/>
        </w:behaviors>
        <w:guid w:val="{0515F38F-2D81-B74F-8946-42E4EAC59EAC}"/>
      </w:docPartPr>
      <w:docPartBody>
        <w:p w:rsidR="00803E54" w:rsidRDefault="00015D5E">
          <w:pPr>
            <w:pStyle w:val="78232220DB6C5F4C88F9A57D44141257"/>
          </w:pPr>
          <w:r>
            <w:rPr>
              <w:rStyle w:val="PlaceholderText"/>
            </w:rPr>
            <w:t>[Enter your biography]</w:t>
          </w:r>
        </w:p>
      </w:docPartBody>
    </w:docPart>
    <w:docPart>
      <w:docPartPr>
        <w:name w:val="1453945CA85E34499816934AA4B825E3"/>
        <w:category>
          <w:name w:val="General"/>
          <w:gallery w:val="placeholder"/>
        </w:category>
        <w:types>
          <w:type w:val="bbPlcHdr"/>
        </w:types>
        <w:behaviors>
          <w:behavior w:val="content"/>
        </w:behaviors>
        <w:guid w:val="{9C6028B2-B0DE-8943-AA39-02787C3CB233}"/>
      </w:docPartPr>
      <w:docPartBody>
        <w:p w:rsidR="00803E54" w:rsidRDefault="00015D5E">
          <w:pPr>
            <w:pStyle w:val="1453945CA85E34499816934AA4B825E3"/>
          </w:pPr>
          <w:r>
            <w:rPr>
              <w:rStyle w:val="PlaceholderText"/>
            </w:rPr>
            <w:t>[Enter the institution with which you are affiliated]</w:t>
          </w:r>
        </w:p>
      </w:docPartBody>
    </w:docPart>
    <w:docPart>
      <w:docPartPr>
        <w:name w:val="F690539EE3418449873556BD42A5B6A7"/>
        <w:category>
          <w:name w:val="General"/>
          <w:gallery w:val="placeholder"/>
        </w:category>
        <w:types>
          <w:type w:val="bbPlcHdr"/>
        </w:types>
        <w:behaviors>
          <w:behavior w:val="content"/>
        </w:behaviors>
        <w:guid w:val="{FA857AE4-4B8F-9A47-8940-97D7E009755C}"/>
      </w:docPartPr>
      <w:docPartBody>
        <w:p w:rsidR="00803E54" w:rsidRDefault="00015D5E">
          <w:pPr>
            <w:pStyle w:val="F690539EE3418449873556BD42A5B6A7"/>
          </w:pPr>
          <w:r w:rsidRPr="00EF74F7">
            <w:rPr>
              <w:b/>
              <w:color w:val="808080" w:themeColor="background1" w:themeShade="80"/>
            </w:rPr>
            <w:t>[Enter the headword for your article]</w:t>
          </w:r>
        </w:p>
      </w:docPartBody>
    </w:docPart>
    <w:docPart>
      <w:docPartPr>
        <w:name w:val="5056988D0FC90840A6CD225BFD2A5972"/>
        <w:category>
          <w:name w:val="General"/>
          <w:gallery w:val="placeholder"/>
        </w:category>
        <w:types>
          <w:type w:val="bbPlcHdr"/>
        </w:types>
        <w:behaviors>
          <w:behavior w:val="content"/>
        </w:behaviors>
        <w:guid w:val="{078CE402-C85B-DA49-8A52-183FBA342766}"/>
      </w:docPartPr>
      <w:docPartBody>
        <w:p w:rsidR="00803E54" w:rsidRDefault="00015D5E">
          <w:pPr>
            <w:pStyle w:val="5056988D0FC90840A6CD225BFD2A59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4C8DAB92C8604F814A03A8E22D2C3E"/>
        <w:category>
          <w:name w:val="General"/>
          <w:gallery w:val="placeholder"/>
        </w:category>
        <w:types>
          <w:type w:val="bbPlcHdr"/>
        </w:types>
        <w:behaviors>
          <w:behavior w:val="content"/>
        </w:behaviors>
        <w:guid w:val="{2D5AD364-A096-D249-8F02-35042CD52C62}"/>
      </w:docPartPr>
      <w:docPartBody>
        <w:p w:rsidR="00803E54" w:rsidRDefault="00015D5E">
          <w:pPr>
            <w:pStyle w:val="4E4C8DAB92C8604F814A03A8E22D2C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08503767C41C40AC0AD81FEB207B67"/>
        <w:category>
          <w:name w:val="General"/>
          <w:gallery w:val="placeholder"/>
        </w:category>
        <w:types>
          <w:type w:val="bbPlcHdr"/>
        </w:types>
        <w:behaviors>
          <w:behavior w:val="content"/>
        </w:behaviors>
        <w:guid w:val="{3D767F35-16B7-3542-9EB1-FEAEBCD7D67D}"/>
      </w:docPartPr>
      <w:docPartBody>
        <w:p w:rsidR="00803E54" w:rsidRDefault="00015D5E">
          <w:pPr>
            <w:pStyle w:val="4808503767C41C40AC0AD81FEB207B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490F90A8299C449C9974F9B41797B3"/>
        <w:category>
          <w:name w:val="General"/>
          <w:gallery w:val="placeholder"/>
        </w:category>
        <w:types>
          <w:type w:val="bbPlcHdr"/>
        </w:types>
        <w:behaviors>
          <w:behavior w:val="content"/>
        </w:behaviors>
        <w:guid w:val="{B0FE3EA5-285A-A04E-8E11-0CB1DB7D1C7C}"/>
      </w:docPartPr>
      <w:docPartBody>
        <w:p w:rsidR="00803E54" w:rsidRDefault="00015D5E">
          <w:pPr>
            <w:pStyle w:val="29490F90A8299C449C9974F9B41797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E54"/>
    <w:rsid w:val="00015D5E"/>
    <w:rsid w:val="00803E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9D3568C2B84BB6806BF785EC20FA">
    <w:name w:val="CB6E9D3568C2B84BB6806BF785EC20FA"/>
  </w:style>
  <w:style w:type="paragraph" w:customStyle="1" w:styleId="4F52542EB7BCBD42B34E27233B631E13">
    <w:name w:val="4F52542EB7BCBD42B34E27233B631E13"/>
  </w:style>
  <w:style w:type="paragraph" w:customStyle="1" w:styleId="4957EC5D2C379B42A7CB25C6F221DD0A">
    <w:name w:val="4957EC5D2C379B42A7CB25C6F221DD0A"/>
  </w:style>
  <w:style w:type="paragraph" w:customStyle="1" w:styleId="70702BFB039E44499529F3471D240B33">
    <w:name w:val="70702BFB039E44499529F3471D240B33"/>
  </w:style>
  <w:style w:type="paragraph" w:customStyle="1" w:styleId="78232220DB6C5F4C88F9A57D44141257">
    <w:name w:val="78232220DB6C5F4C88F9A57D44141257"/>
  </w:style>
  <w:style w:type="paragraph" w:customStyle="1" w:styleId="1453945CA85E34499816934AA4B825E3">
    <w:name w:val="1453945CA85E34499816934AA4B825E3"/>
  </w:style>
  <w:style w:type="paragraph" w:customStyle="1" w:styleId="F690539EE3418449873556BD42A5B6A7">
    <w:name w:val="F690539EE3418449873556BD42A5B6A7"/>
  </w:style>
  <w:style w:type="paragraph" w:customStyle="1" w:styleId="5056988D0FC90840A6CD225BFD2A5972">
    <w:name w:val="5056988D0FC90840A6CD225BFD2A5972"/>
  </w:style>
  <w:style w:type="paragraph" w:customStyle="1" w:styleId="4E4C8DAB92C8604F814A03A8E22D2C3E">
    <w:name w:val="4E4C8DAB92C8604F814A03A8E22D2C3E"/>
  </w:style>
  <w:style w:type="paragraph" w:customStyle="1" w:styleId="4808503767C41C40AC0AD81FEB207B67">
    <w:name w:val="4808503767C41C40AC0AD81FEB207B67"/>
  </w:style>
  <w:style w:type="paragraph" w:customStyle="1" w:styleId="29490F90A8299C449C9974F9B41797B3">
    <w:name w:val="29490F90A8299C449C9974F9B4179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Gra08</b:Tag>
    <b:SourceType>Book</b:SourceType>
    <b:Guid>{EB3DBD15-B893-5C4C-8098-CEB3B0E5004C}</b:Guid>
    <b:Author>
      <b:Author>
        <b:NameList>
          <b:Person>
            <b:Last>Grant</b:Last>
            <b:First>Colin</b:First>
          </b:Person>
        </b:NameList>
      </b:Author>
    </b:Author>
    <b:Title>Negro with a Hat: The Rise and Fall of Marcus Garvey</b:Title>
    <b:City>Oxford</b:City>
    <b:Publisher>Oxford UP</b:Publisher>
    <b:Year>2008</b:Year>
    <b:RefOrder>1</b:RefOrder>
  </b:Source>
</b:Sources>
</file>

<file path=customXml/itemProps1.xml><?xml version="1.0" encoding="utf-8"?>
<ds:datastoreItem xmlns:ds="http://schemas.openxmlformats.org/officeDocument/2006/customXml" ds:itemID="{BD84C2B4-43E1-A546-BB65-A4A013EB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TotalTime>
  <Pages>1</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2015-10-26T04:58:00Z</dcterms:created>
  <dcterms:modified xsi:type="dcterms:W3CDTF">2016-01-04T05:20:00Z</dcterms:modified>
</cp:coreProperties>
</file>