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BC5ADDD" w14:textId="77777777" w:rsidTr="00922950">
        <w:tc>
          <w:tcPr>
            <w:tcW w:w="491" w:type="dxa"/>
            <w:vMerge w:val="restart"/>
            <w:shd w:val="clear" w:color="auto" w:fill="A6A6A6" w:themeFill="background1" w:themeFillShade="A6"/>
            <w:textDirection w:val="btLr"/>
          </w:tcPr>
          <w:p w14:paraId="0B0AF60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A24105F57C1A441B49099EA04977163"/>
            </w:placeholder>
            <w:showingPlcHdr/>
            <w:dropDownList>
              <w:listItem w:displayText="Dr." w:value="Dr."/>
              <w:listItem w:displayText="Prof." w:value="Prof."/>
            </w:dropDownList>
          </w:sdtPr>
          <w:sdtEndPr/>
          <w:sdtContent>
            <w:tc>
              <w:tcPr>
                <w:tcW w:w="1259" w:type="dxa"/>
              </w:tcPr>
              <w:p w14:paraId="3E8D520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37EF60F1FF91B4CB2C6D1C91D3F604A"/>
            </w:placeholder>
            <w:text/>
          </w:sdtPr>
          <w:sdtEndPr/>
          <w:sdtContent>
            <w:tc>
              <w:tcPr>
                <w:tcW w:w="2073" w:type="dxa"/>
              </w:tcPr>
              <w:p w14:paraId="4E905DBC" w14:textId="77777777" w:rsidR="00B574C9" w:rsidRDefault="00D44270" w:rsidP="00D44270">
                <w:r>
                  <w:t>Dorian</w:t>
                </w:r>
              </w:p>
            </w:tc>
          </w:sdtContent>
        </w:sdt>
        <w:sdt>
          <w:sdtPr>
            <w:alias w:val="Middle name"/>
            <w:tag w:val="authorMiddleName"/>
            <w:id w:val="-2076034781"/>
            <w:placeholder>
              <w:docPart w:val="9236B643B3FC0E4C9A014F157A8A88A2"/>
            </w:placeholder>
            <w:showingPlcHdr/>
            <w:text/>
          </w:sdtPr>
          <w:sdtEndPr/>
          <w:sdtContent>
            <w:tc>
              <w:tcPr>
                <w:tcW w:w="2551" w:type="dxa"/>
              </w:tcPr>
              <w:p w14:paraId="1368DFEC" w14:textId="77777777" w:rsidR="00B574C9" w:rsidRDefault="00B574C9" w:rsidP="00922950">
                <w:r>
                  <w:rPr>
                    <w:rStyle w:val="PlaceholderText"/>
                  </w:rPr>
                  <w:t>[Middle name]</w:t>
                </w:r>
              </w:p>
            </w:tc>
          </w:sdtContent>
        </w:sdt>
        <w:sdt>
          <w:sdtPr>
            <w:alias w:val="Last name"/>
            <w:tag w:val="authorLastName"/>
            <w:id w:val="-1088529830"/>
            <w:placeholder>
              <w:docPart w:val="75415F0F95430849B2161EE3B9D750A8"/>
            </w:placeholder>
            <w:text/>
          </w:sdtPr>
          <w:sdtEndPr/>
          <w:sdtContent>
            <w:tc>
              <w:tcPr>
                <w:tcW w:w="2642" w:type="dxa"/>
              </w:tcPr>
              <w:p w14:paraId="3963266B" w14:textId="77777777" w:rsidR="00B574C9" w:rsidRDefault="00D44270" w:rsidP="00D44270">
                <w:proofErr w:type="spellStart"/>
                <w:r>
                  <w:t>Stuber</w:t>
                </w:r>
                <w:proofErr w:type="spellEnd"/>
              </w:p>
            </w:tc>
          </w:sdtContent>
        </w:sdt>
      </w:tr>
      <w:tr w:rsidR="00B574C9" w14:paraId="53C5F773" w14:textId="77777777" w:rsidTr="001A6A06">
        <w:trPr>
          <w:trHeight w:val="986"/>
        </w:trPr>
        <w:tc>
          <w:tcPr>
            <w:tcW w:w="491" w:type="dxa"/>
            <w:vMerge/>
            <w:shd w:val="clear" w:color="auto" w:fill="A6A6A6" w:themeFill="background1" w:themeFillShade="A6"/>
          </w:tcPr>
          <w:p w14:paraId="59ABCCB4" w14:textId="77777777" w:rsidR="00B574C9" w:rsidRPr="001A6A06" w:rsidRDefault="00B574C9" w:rsidP="00CF1542">
            <w:pPr>
              <w:jc w:val="center"/>
              <w:rPr>
                <w:b/>
                <w:color w:val="FFFFFF" w:themeColor="background1"/>
              </w:rPr>
            </w:pPr>
          </w:p>
        </w:tc>
        <w:sdt>
          <w:sdtPr>
            <w:alias w:val="Biography"/>
            <w:tag w:val="authorBiography"/>
            <w:id w:val="938807824"/>
            <w:placeholder>
              <w:docPart w:val="08B958F636F6E24497C8A8CA1CE8EE16"/>
            </w:placeholder>
            <w:showingPlcHdr/>
          </w:sdtPr>
          <w:sdtEndPr/>
          <w:sdtContent>
            <w:tc>
              <w:tcPr>
                <w:tcW w:w="8525" w:type="dxa"/>
                <w:gridSpan w:val="4"/>
              </w:tcPr>
              <w:p w14:paraId="2ED8F1EE" w14:textId="77777777" w:rsidR="00B574C9" w:rsidRDefault="00B574C9" w:rsidP="00922950">
                <w:r>
                  <w:rPr>
                    <w:rStyle w:val="PlaceholderText"/>
                  </w:rPr>
                  <w:t>[Enter your biography]</w:t>
                </w:r>
              </w:p>
            </w:tc>
          </w:sdtContent>
        </w:sdt>
      </w:tr>
      <w:tr w:rsidR="00B574C9" w14:paraId="232EA427" w14:textId="77777777" w:rsidTr="001A6A06">
        <w:trPr>
          <w:trHeight w:val="986"/>
        </w:trPr>
        <w:tc>
          <w:tcPr>
            <w:tcW w:w="491" w:type="dxa"/>
            <w:vMerge/>
            <w:shd w:val="clear" w:color="auto" w:fill="A6A6A6" w:themeFill="background1" w:themeFillShade="A6"/>
          </w:tcPr>
          <w:p w14:paraId="6CB2D542" w14:textId="77777777" w:rsidR="00B574C9" w:rsidRPr="001A6A06" w:rsidRDefault="00B574C9" w:rsidP="00CF1542">
            <w:pPr>
              <w:jc w:val="center"/>
              <w:rPr>
                <w:b/>
                <w:color w:val="FFFFFF" w:themeColor="background1"/>
              </w:rPr>
            </w:pPr>
          </w:p>
        </w:tc>
        <w:sdt>
          <w:sdtPr>
            <w:alias w:val="Affiliation"/>
            <w:tag w:val="affiliation"/>
            <w:id w:val="2012937915"/>
            <w:placeholder>
              <w:docPart w:val="8D33F115DEEF074491D3FE63B0419868"/>
            </w:placeholder>
            <w:text/>
          </w:sdtPr>
          <w:sdtEndPr/>
          <w:sdtContent>
            <w:tc>
              <w:tcPr>
                <w:tcW w:w="8525" w:type="dxa"/>
                <w:gridSpan w:val="4"/>
              </w:tcPr>
              <w:p w14:paraId="23AC470E" w14:textId="77777777" w:rsidR="00B574C9" w:rsidRDefault="00D44270" w:rsidP="00D44270">
                <w:r>
                  <w:t>Hendrix College</w:t>
                </w:r>
              </w:p>
            </w:tc>
          </w:sdtContent>
        </w:sdt>
      </w:tr>
    </w:tbl>
    <w:p w14:paraId="4F5C2B4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243537A" w14:textId="77777777" w:rsidTr="00244BB0">
        <w:tc>
          <w:tcPr>
            <w:tcW w:w="9016" w:type="dxa"/>
            <w:shd w:val="clear" w:color="auto" w:fill="A6A6A6" w:themeFill="background1" w:themeFillShade="A6"/>
            <w:tcMar>
              <w:top w:w="113" w:type="dxa"/>
              <w:bottom w:w="113" w:type="dxa"/>
            </w:tcMar>
          </w:tcPr>
          <w:p w14:paraId="1DF45A9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DC7ED9A" w14:textId="77777777" w:rsidTr="003F0D73">
        <w:sdt>
          <w:sdtPr>
            <w:rPr>
              <w:b/>
            </w:rPr>
            <w:alias w:val="Article headword"/>
            <w:tag w:val="articleHeadword"/>
            <w:id w:val="-361440020"/>
            <w:placeholder>
              <w:docPart w:val="ED7622F33094BE429753F015ECA47141"/>
            </w:placeholder>
            <w:text/>
          </w:sdtPr>
          <w:sdtEndPr/>
          <w:sdtContent>
            <w:tc>
              <w:tcPr>
                <w:tcW w:w="9016" w:type="dxa"/>
                <w:tcMar>
                  <w:top w:w="113" w:type="dxa"/>
                  <w:bottom w:w="113" w:type="dxa"/>
                </w:tcMar>
              </w:tcPr>
              <w:p w14:paraId="2BE65141" w14:textId="77777777" w:rsidR="003F0D73" w:rsidRPr="00FB589A" w:rsidRDefault="00D44270" w:rsidP="003F0D73">
                <w:pPr>
                  <w:rPr>
                    <w:b/>
                  </w:rPr>
                </w:pPr>
                <w:r w:rsidRPr="00D44270">
                  <w:rPr>
                    <w:lang w:val="en-US"/>
                  </w:rPr>
                  <w:t>White, Patrick (1912-1990)</w:t>
                </w:r>
              </w:p>
            </w:tc>
          </w:sdtContent>
        </w:sdt>
      </w:tr>
      <w:tr w:rsidR="00464699" w14:paraId="37D1874D" w14:textId="77777777" w:rsidTr="007821B0">
        <w:sdt>
          <w:sdtPr>
            <w:alias w:val="Variant headwords"/>
            <w:tag w:val="variantHeadwords"/>
            <w:id w:val="173464402"/>
            <w:placeholder>
              <w:docPart w:val="900066D63DC14E48A2F0CDA56E888633"/>
            </w:placeholder>
            <w:showingPlcHdr/>
          </w:sdtPr>
          <w:sdtEndPr/>
          <w:sdtContent>
            <w:tc>
              <w:tcPr>
                <w:tcW w:w="9016" w:type="dxa"/>
                <w:tcMar>
                  <w:top w:w="113" w:type="dxa"/>
                  <w:bottom w:w="113" w:type="dxa"/>
                </w:tcMar>
              </w:tcPr>
              <w:p w14:paraId="39F2EF4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D4A05DB" w14:textId="77777777" w:rsidTr="003F0D73">
        <w:sdt>
          <w:sdtPr>
            <w:alias w:val="Abstract"/>
            <w:tag w:val="abstract"/>
            <w:id w:val="-635871867"/>
            <w:placeholder>
              <w:docPart w:val="A92B73D952441C4085B30896D77B9E5F"/>
            </w:placeholder>
          </w:sdtPr>
          <w:sdtEndPr/>
          <w:sdtContent>
            <w:tc>
              <w:tcPr>
                <w:tcW w:w="9016" w:type="dxa"/>
                <w:tcMar>
                  <w:top w:w="113" w:type="dxa"/>
                  <w:bottom w:w="113" w:type="dxa"/>
                </w:tcMar>
              </w:tcPr>
              <w:p w14:paraId="7C406405" w14:textId="77777777" w:rsidR="00E85A05" w:rsidRDefault="00D44270" w:rsidP="00E85A05">
                <w:r>
                  <w:t xml:space="preserve">Born in London to parents from established Australian families, Patrick White became one of Australia’s most influential writers, culminating in his receipt of the Nobel Prize for Literature in 1973. After a sickly Australian childhood, he was sent to England in his early teens to attend boarding school, where he felt ostracized due to his colonial upbringing and his nascent homosexuality. After two years as a stockman on a ranch in Australia, White returned to England to attend Cambridge from 1932-35, where he published his first works.  He served in the Royal </w:t>
                </w:r>
                <w:proofErr w:type="spellStart"/>
                <w:r>
                  <w:t>Airforce</w:t>
                </w:r>
                <w:proofErr w:type="spellEnd"/>
                <w:r>
                  <w:t xml:space="preserve"> during the war.  While stationed in Egypt, White met a Greek army officer named </w:t>
                </w:r>
                <w:proofErr w:type="spellStart"/>
                <w:r>
                  <w:t>Manoly</w:t>
                </w:r>
                <w:proofErr w:type="spellEnd"/>
                <w:r>
                  <w:t xml:space="preserve"> </w:t>
                </w:r>
                <w:proofErr w:type="spellStart"/>
                <w:r>
                  <w:t>Lascaris</w:t>
                </w:r>
                <w:proofErr w:type="spellEnd"/>
                <w:r>
                  <w:t xml:space="preserve">, who became his lifelong companion.  After the war, White returned permanently to Australia. White’s work was often better received abroad than at home. One such example is his brilliant early novel </w:t>
                </w:r>
                <w:r w:rsidRPr="00050C1A">
                  <w:rPr>
                    <w:i/>
                    <w:iCs/>
                  </w:rPr>
                  <w:t>The Aunt’s Story</w:t>
                </w:r>
                <w:r>
                  <w:t xml:space="preserve"> (1948), about a sensitive, unmarried woman liberated by the death of her mother to travel through Europe, but who descends into madness via her struggle to relate self to other. The novel is inspired by Woolf in its preoccupations and play with narrative structure. Its modernist weaving of past and present is also evident in the later novels, including </w:t>
                </w:r>
                <w:r w:rsidRPr="000D558E">
                  <w:rPr>
                    <w:i/>
                    <w:iCs/>
                  </w:rPr>
                  <w:t>The Eye of the Storm</w:t>
                </w:r>
                <w:r>
                  <w:t xml:space="preserve"> (1973), the story of the estranged adult children who attend the deathbed of their formidable matriarch. Despite much incomprehension by Australian readers, White won the Miles Franklin award twice, for </w:t>
                </w:r>
                <w:r w:rsidRPr="000D558E">
                  <w:rPr>
                    <w:i/>
                    <w:iCs/>
                  </w:rPr>
                  <w:t>Voss</w:t>
                </w:r>
                <w:r>
                  <w:t xml:space="preserve"> (1957) and </w:t>
                </w:r>
                <w:r w:rsidRPr="00C14293">
                  <w:rPr>
                    <w:i/>
                    <w:iCs/>
                  </w:rPr>
                  <w:t>Riders in the Chariot</w:t>
                </w:r>
                <w:r>
                  <w:t xml:space="preserve"> (1961).  Other important works include </w:t>
                </w:r>
                <w:r w:rsidRPr="00C14293">
                  <w:rPr>
                    <w:i/>
                    <w:iCs/>
                  </w:rPr>
                  <w:t>T</w:t>
                </w:r>
                <w:r>
                  <w:rPr>
                    <w:i/>
                    <w:iCs/>
                  </w:rPr>
                  <w:t>he Tree of Man</w:t>
                </w:r>
                <w:r>
                  <w:t xml:space="preserve"> (1955) and </w:t>
                </w:r>
                <w:r w:rsidRPr="00C14293">
                  <w:rPr>
                    <w:i/>
                    <w:iCs/>
                  </w:rPr>
                  <w:t xml:space="preserve">The </w:t>
                </w:r>
                <w:proofErr w:type="spellStart"/>
                <w:r w:rsidRPr="00C14293">
                  <w:rPr>
                    <w:i/>
                    <w:iCs/>
                  </w:rPr>
                  <w:t>Vivisector</w:t>
                </w:r>
                <w:proofErr w:type="spellEnd"/>
                <w:r>
                  <w:t xml:space="preserve"> (1970). White’s dense, difficult works are concerned with the relations between reality and illusion, madness and sanity, spirituality and ordinariness. </w:t>
                </w:r>
              </w:p>
            </w:tc>
          </w:sdtContent>
        </w:sdt>
      </w:tr>
      <w:tr w:rsidR="003F0D73" w14:paraId="27E79F72" w14:textId="77777777" w:rsidTr="003F0D73">
        <w:sdt>
          <w:sdtPr>
            <w:alias w:val="Article text"/>
            <w:tag w:val="articleText"/>
            <w:id w:val="634067588"/>
            <w:placeholder>
              <w:docPart w:val="DED2C2F8D37F794391B9643B2C222B66"/>
            </w:placeholder>
          </w:sdtPr>
          <w:sdtEndPr/>
          <w:sdtContent>
            <w:tc>
              <w:tcPr>
                <w:tcW w:w="9016" w:type="dxa"/>
                <w:tcMar>
                  <w:top w:w="113" w:type="dxa"/>
                  <w:bottom w:w="113" w:type="dxa"/>
                </w:tcMar>
              </w:tcPr>
              <w:p w14:paraId="2BCF8E15" w14:textId="77777777" w:rsidR="00211918" w:rsidRDefault="00D44270" w:rsidP="00C27FAB">
                <w:r>
                  <w:t xml:space="preserve">Born in London to parents from established Australian families, Patrick White became one of Australia’s most influential writers, culminating in his receipt of the Nobel Prize for Literature in 1973. After a sickly Australian childhood, he was sent to England in his early teens to attend boarding school, where he felt ostracized due to his colonial upbringing and his nascent homosexuality. After two years as a stockman on a ranch in Australia, White returned to England to attend Cambridge from 1932-35, where he published his first works.  He served in the Royal </w:t>
                </w:r>
                <w:proofErr w:type="spellStart"/>
                <w:r>
                  <w:t>Airforce</w:t>
                </w:r>
                <w:proofErr w:type="spellEnd"/>
                <w:r>
                  <w:t xml:space="preserve"> during the war.  While stationed in Egypt, White met a Greek army officer named </w:t>
                </w:r>
                <w:proofErr w:type="spellStart"/>
                <w:r>
                  <w:t>Manoly</w:t>
                </w:r>
                <w:proofErr w:type="spellEnd"/>
                <w:r>
                  <w:t xml:space="preserve"> </w:t>
                </w:r>
                <w:proofErr w:type="spellStart"/>
                <w:r>
                  <w:t>Lascaris</w:t>
                </w:r>
                <w:proofErr w:type="spellEnd"/>
                <w:r>
                  <w:t xml:space="preserve">, who became his lifelong companion.  After the war, White returned permanently to Australia. White’s work was often better received abroad than at home. One such example is his brilliant early novel </w:t>
                </w:r>
                <w:r w:rsidRPr="00050C1A">
                  <w:rPr>
                    <w:i/>
                    <w:iCs/>
                  </w:rPr>
                  <w:t>The Aunt’s Story</w:t>
                </w:r>
                <w:r>
                  <w:t xml:space="preserve"> (1948), about a sensitive, unmarried woman liberated by the death of her mother to travel through Europe, but who descends into madness via her struggle to relate self to other. The novel is inspired by Woolf in its preoccupations and play with narrative structure. Its modernist weaving of past and present is also evident in the later novels, including </w:t>
                </w:r>
                <w:r w:rsidRPr="000D558E">
                  <w:rPr>
                    <w:i/>
                    <w:iCs/>
                  </w:rPr>
                  <w:t>The Eye of the Storm</w:t>
                </w:r>
                <w:r>
                  <w:t xml:space="preserve"> (1973), the story of the estranged adult children who attend the deathbed of their formidable matriarch. Despite much incomprehension by Australian readers, White won the </w:t>
                </w:r>
                <w:r>
                  <w:lastRenderedPageBreak/>
                  <w:t xml:space="preserve">Miles Franklin award twice, for </w:t>
                </w:r>
                <w:r w:rsidRPr="000D558E">
                  <w:rPr>
                    <w:i/>
                    <w:iCs/>
                  </w:rPr>
                  <w:t>Voss</w:t>
                </w:r>
                <w:r>
                  <w:t xml:space="preserve"> (1957) and </w:t>
                </w:r>
                <w:r w:rsidRPr="00C14293">
                  <w:rPr>
                    <w:i/>
                    <w:iCs/>
                  </w:rPr>
                  <w:t>Riders in the Chariot</w:t>
                </w:r>
                <w:r>
                  <w:t xml:space="preserve"> (1961).  Other important works include </w:t>
                </w:r>
                <w:r w:rsidRPr="00C14293">
                  <w:rPr>
                    <w:i/>
                    <w:iCs/>
                  </w:rPr>
                  <w:t>T</w:t>
                </w:r>
                <w:r>
                  <w:rPr>
                    <w:i/>
                    <w:iCs/>
                  </w:rPr>
                  <w:t>he Tree of Man</w:t>
                </w:r>
                <w:r>
                  <w:t xml:space="preserve"> (1955) and </w:t>
                </w:r>
                <w:r w:rsidRPr="00C14293">
                  <w:rPr>
                    <w:i/>
                    <w:iCs/>
                  </w:rPr>
                  <w:t xml:space="preserve">The </w:t>
                </w:r>
                <w:proofErr w:type="spellStart"/>
                <w:r w:rsidRPr="00C14293">
                  <w:rPr>
                    <w:i/>
                    <w:iCs/>
                  </w:rPr>
                  <w:t>Vivisector</w:t>
                </w:r>
                <w:proofErr w:type="spellEnd"/>
                <w:r>
                  <w:t xml:space="preserve"> (1970). White’s dense, difficult works are concerned with the relations between reality and illusion, madness and sanity, spirituality and ordinariness. </w:t>
                </w:r>
              </w:p>
              <w:p w14:paraId="548A8834" w14:textId="77777777" w:rsidR="00211918" w:rsidRDefault="00211918" w:rsidP="00C27FAB"/>
              <w:p w14:paraId="61982528" w14:textId="77777777" w:rsidR="00211918" w:rsidRDefault="00211918" w:rsidP="00211918">
                <w:pPr>
                  <w:pStyle w:val="Heading1"/>
                </w:pPr>
                <w:r>
                  <w:t>Some sites to contextualize White:</w:t>
                </w:r>
                <w:bookmarkStart w:id="0" w:name="_GoBack"/>
                <w:bookmarkEnd w:id="0"/>
              </w:p>
              <w:p w14:paraId="24D64972" w14:textId="77777777" w:rsidR="00211918" w:rsidRDefault="00211918" w:rsidP="00211918"/>
              <w:p w14:paraId="4BCC730E" w14:textId="77777777" w:rsidR="00211918" w:rsidRDefault="00211918" w:rsidP="00211918">
                <w:hyperlink r:id="rId7" w:history="1">
                  <w:r w:rsidRPr="00BD2AC1">
                    <w:rPr>
                      <w:rStyle w:val="Hyperlink"/>
                    </w:rPr>
                    <w:t>http://www.complete-review.com/authors/</w:t>
                  </w:r>
                  <w:r w:rsidRPr="00BD2AC1">
                    <w:rPr>
                      <w:rStyle w:val="Hyperlink"/>
                    </w:rPr>
                    <w:t>w</w:t>
                  </w:r>
                  <w:r w:rsidRPr="00BD2AC1">
                    <w:rPr>
                      <w:rStyle w:val="Hyperlink"/>
                    </w:rPr>
                    <w:t>hitep.htm</w:t>
                  </w:r>
                </w:hyperlink>
              </w:p>
              <w:p w14:paraId="7D66B55A" w14:textId="77777777" w:rsidR="00211918" w:rsidRDefault="00211918" w:rsidP="00211918"/>
              <w:p w14:paraId="684832A8" w14:textId="77777777" w:rsidR="00211918" w:rsidRDefault="00211918" w:rsidP="00211918">
                <w:hyperlink r:id="rId8" w:history="1">
                  <w:r w:rsidRPr="00BD2AC1">
                    <w:rPr>
                      <w:rStyle w:val="Hyperlink"/>
                    </w:rPr>
                    <w:t>http://www.nobelprize.org/nobel_prizes/literature/laureates/1973/</w:t>
                  </w:r>
                </w:hyperlink>
              </w:p>
              <w:p w14:paraId="34CC45B4" w14:textId="77777777" w:rsidR="00211918" w:rsidRDefault="00211918" w:rsidP="00211918"/>
              <w:p w14:paraId="1B9AC8BC" w14:textId="77777777" w:rsidR="00211918" w:rsidRDefault="00211918" w:rsidP="00211918">
                <w:hyperlink r:id="rId9" w:history="1">
                  <w:r w:rsidRPr="00BD2AC1">
                    <w:rPr>
                      <w:rStyle w:val="Hyperlink"/>
                    </w:rPr>
                    <w:t>http://www.sl.nsw.gov.au/events/exhibitions/2012/patrick_white/index.html</w:t>
                  </w:r>
                </w:hyperlink>
              </w:p>
              <w:p w14:paraId="1C138C92" w14:textId="77777777" w:rsidR="00211918" w:rsidRDefault="00211918" w:rsidP="00211918"/>
              <w:p w14:paraId="35048053" w14:textId="77777777" w:rsidR="00211918" w:rsidRDefault="00211918" w:rsidP="00211918">
                <w:hyperlink r:id="rId10" w:history="1">
                  <w:r w:rsidRPr="00BD2AC1">
                    <w:rPr>
                      <w:rStyle w:val="Hyperlink"/>
                    </w:rPr>
                    <w:t>http://www.abc.net.au/arts/white/default.htm</w:t>
                  </w:r>
                </w:hyperlink>
              </w:p>
              <w:p w14:paraId="08BBCE57" w14:textId="77777777" w:rsidR="003F0D73" w:rsidRDefault="003F0D73" w:rsidP="00C27FAB"/>
            </w:tc>
          </w:sdtContent>
        </w:sdt>
      </w:tr>
      <w:tr w:rsidR="003235A7" w14:paraId="5F1A349D" w14:textId="77777777" w:rsidTr="003235A7">
        <w:tc>
          <w:tcPr>
            <w:tcW w:w="9016" w:type="dxa"/>
          </w:tcPr>
          <w:p w14:paraId="7BDCA8F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B6E101BA326534E9998A1E26935F5DC"/>
              </w:placeholder>
              <w:showingPlcHdr/>
            </w:sdtPr>
            <w:sdtEndPr/>
            <w:sdtContent>
              <w:p w14:paraId="5B4AC952"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0B616579"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6487FB" w14:textId="77777777" w:rsidR="00FD618B" w:rsidRDefault="00FD618B" w:rsidP="007A0D55">
      <w:pPr>
        <w:spacing w:after="0" w:line="240" w:lineRule="auto"/>
      </w:pPr>
      <w:r>
        <w:separator/>
      </w:r>
    </w:p>
  </w:endnote>
  <w:endnote w:type="continuationSeparator" w:id="0">
    <w:p w14:paraId="3050C64B" w14:textId="77777777" w:rsidR="00FD618B" w:rsidRDefault="00FD618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D2CA2E" w14:textId="77777777" w:rsidR="00FD618B" w:rsidRDefault="00FD618B" w:rsidP="007A0D55">
      <w:pPr>
        <w:spacing w:after="0" w:line="240" w:lineRule="auto"/>
      </w:pPr>
      <w:r>
        <w:separator/>
      </w:r>
    </w:p>
  </w:footnote>
  <w:footnote w:type="continuationSeparator" w:id="0">
    <w:p w14:paraId="4D3B91DC" w14:textId="77777777" w:rsidR="00FD618B" w:rsidRDefault="00FD618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D2D82"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BE7C6F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354B6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270"/>
    <w:rsid w:val="00032559"/>
    <w:rsid w:val="00052040"/>
    <w:rsid w:val="000B25AE"/>
    <w:rsid w:val="000B55AB"/>
    <w:rsid w:val="000D24DC"/>
    <w:rsid w:val="00101B2E"/>
    <w:rsid w:val="00116FA0"/>
    <w:rsid w:val="0015114C"/>
    <w:rsid w:val="001A21F3"/>
    <w:rsid w:val="001A2537"/>
    <w:rsid w:val="001A6A06"/>
    <w:rsid w:val="00210C03"/>
    <w:rsid w:val="00211918"/>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44270"/>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D618B"/>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92EB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4427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4270"/>
    <w:rPr>
      <w:rFonts w:ascii="Lucida Grande" w:hAnsi="Lucida Grande" w:cs="Lucida Grande"/>
      <w:sz w:val="18"/>
      <w:szCs w:val="18"/>
    </w:rPr>
  </w:style>
  <w:style w:type="character" w:styleId="CommentReference">
    <w:name w:val="annotation reference"/>
    <w:basedOn w:val="DefaultParagraphFont"/>
    <w:uiPriority w:val="99"/>
    <w:semiHidden/>
    <w:unhideWhenUsed/>
    <w:rsid w:val="00D44270"/>
    <w:rPr>
      <w:sz w:val="18"/>
      <w:szCs w:val="18"/>
    </w:rPr>
  </w:style>
  <w:style w:type="paragraph" w:styleId="CommentText">
    <w:name w:val="annotation text"/>
    <w:basedOn w:val="Normal"/>
    <w:link w:val="CommentTextChar"/>
    <w:uiPriority w:val="99"/>
    <w:semiHidden/>
    <w:unhideWhenUsed/>
    <w:rsid w:val="00D44270"/>
    <w:pPr>
      <w:spacing w:after="0" w:line="240" w:lineRule="auto"/>
    </w:pPr>
    <w:rPr>
      <w:sz w:val="24"/>
      <w:szCs w:val="24"/>
      <w:lang w:val="en-US"/>
    </w:rPr>
  </w:style>
  <w:style w:type="character" w:customStyle="1" w:styleId="CommentTextChar">
    <w:name w:val="Comment Text Char"/>
    <w:basedOn w:val="DefaultParagraphFont"/>
    <w:link w:val="CommentText"/>
    <w:uiPriority w:val="99"/>
    <w:semiHidden/>
    <w:rsid w:val="00D44270"/>
    <w:rPr>
      <w:sz w:val="24"/>
      <w:szCs w:val="24"/>
      <w:lang w:val="en-US"/>
    </w:rPr>
  </w:style>
  <w:style w:type="paragraph" w:styleId="CommentSubject">
    <w:name w:val="annotation subject"/>
    <w:basedOn w:val="CommentText"/>
    <w:next w:val="CommentText"/>
    <w:link w:val="CommentSubjectChar"/>
    <w:uiPriority w:val="99"/>
    <w:semiHidden/>
    <w:rsid w:val="00D44270"/>
    <w:pPr>
      <w:spacing w:after="160"/>
    </w:pPr>
    <w:rPr>
      <w:b/>
      <w:bCs/>
      <w:sz w:val="20"/>
      <w:szCs w:val="20"/>
      <w:lang w:val="en-GB"/>
    </w:rPr>
  </w:style>
  <w:style w:type="character" w:customStyle="1" w:styleId="CommentSubjectChar">
    <w:name w:val="Comment Subject Char"/>
    <w:basedOn w:val="CommentTextChar"/>
    <w:link w:val="CommentSubject"/>
    <w:uiPriority w:val="99"/>
    <w:semiHidden/>
    <w:rsid w:val="00D44270"/>
    <w:rPr>
      <w:b/>
      <w:bCs/>
      <w:sz w:val="20"/>
      <w:szCs w:val="20"/>
      <w:lang w:val="en-US"/>
    </w:rPr>
  </w:style>
  <w:style w:type="character" w:styleId="Hyperlink">
    <w:name w:val="Hyperlink"/>
    <w:basedOn w:val="DefaultParagraphFont"/>
    <w:uiPriority w:val="99"/>
    <w:semiHidden/>
    <w:unhideWhenUsed/>
    <w:rsid w:val="00211918"/>
    <w:rPr>
      <w:color w:val="0563C1" w:themeColor="hyperlink"/>
      <w:u w:val="single"/>
    </w:rPr>
  </w:style>
  <w:style w:type="character" w:styleId="FollowedHyperlink">
    <w:name w:val="FollowedHyperlink"/>
    <w:basedOn w:val="DefaultParagraphFont"/>
    <w:uiPriority w:val="99"/>
    <w:semiHidden/>
    <w:rsid w:val="002119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complete-review.com/authors/whitep.htm" TargetMode="External"/><Relationship Id="rId8" Type="http://schemas.openxmlformats.org/officeDocument/2006/relationships/hyperlink" Target="http://www.nobelprize.org/nobel_prizes/literature/laureates/1973/" TargetMode="External"/><Relationship Id="rId9" Type="http://schemas.openxmlformats.org/officeDocument/2006/relationships/hyperlink" Target="http://www.sl.nsw.gov.au/events/exhibitions/2012/patrick_white/index.html" TargetMode="External"/><Relationship Id="rId10" Type="http://schemas.openxmlformats.org/officeDocument/2006/relationships/hyperlink" Target="http://www.abc.net.au/arts/white/default.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A24105F57C1A441B49099EA04977163"/>
        <w:category>
          <w:name w:val="General"/>
          <w:gallery w:val="placeholder"/>
        </w:category>
        <w:types>
          <w:type w:val="bbPlcHdr"/>
        </w:types>
        <w:behaviors>
          <w:behavior w:val="content"/>
        </w:behaviors>
        <w:guid w:val="{D2A8F389-4B6B-594D-B380-78FBB2AE0D6E}"/>
      </w:docPartPr>
      <w:docPartBody>
        <w:p w:rsidR="001E72C2" w:rsidRDefault="00D35191">
          <w:pPr>
            <w:pStyle w:val="8A24105F57C1A441B49099EA04977163"/>
          </w:pPr>
          <w:r w:rsidRPr="00CC586D">
            <w:rPr>
              <w:rStyle w:val="PlaceholderText"/>
              <w:b/>
              <w:color w:val="FFFFFF" w:themeColor="background1"/>
            </w:rPr>
            <w:t>[Salutation]</w:t>
          </w:r>
        </w:p>
      </w:docPartBody>
    </w:docPart>
    <w:docPart>
      <w:docPartPr>
        <w:name w:val="E37EF60F1FF91B4CB2C6D1C91D3F604A"/>
        <w:category>
          <w:name w:val="General"/>
          <w:gallery w:val="placeholder"/>
        </w:category>
        <w:types>
          <w:type w:val="bbPlcHdr"/>
        </w:types>
        <w:behaviors>
          <w:behavior w:val="content"/>
        </w:behaviors>
        <w:guid w:val="{5871317B-5401-D641-82D1-69546857950B}"/>
      </w:docPartPr>
      <w:docPartBody>
        <w:p w:rsidR="001E72C2" w:rsidRDefault="00D35191">
          <w:pPr>
            <w:pStyle w:val="E37EF60F1FF91B4CB2C6D1C91D3F604A"/>
          </w:pPr>
          <w:r>
            <w:rPr>
              <w:rStyle w:val="PlaceholderText"/>
            </w:rPr>
            <w:t>[First name]</w:t>
          </w:r>
        </w:p>
      </w:docPartBody>
    </w:docPart>
    <w:docPart>
      <w:docPartPr>
        <w:name w:val="9236B643B3FC0E4C9A014F157A8A88A2"/>
        <w:category>
          <w:name w:val="General"/>
          <w:gallery w:val="placeholder"/>
        </w:category>
        <w:types>
          <w:type w:val="bbPlcHdr"/>
        </w:types>
        <w:behaviors>
          <w:behavior w:val="content"/>
        </w:behaviors>
        <w:guid w:val="{62F588FF-77BE-C440-A78F-7D06F017B03A}"/>
      </w:docPartPr>
      <w:docPartBody>
        <w:p w:rsidR="001E72C2" w:rsidRDefault="00D35191">
          <w:pPr>
            <w:pStyle w:val="9236B643B3FC0E4C9A014F157A8A88A2"/>
          </w:pPr>
          <w:r>
            <w:rPr>
              <w:rStyle w:val="PlaceholderText"/>
            </w:rPr>
            <w:t>[Middle name]</w:t>
          </w:r>
        </w:p>
      </w:docPartBody>
    </w:docPart>
    <w:docPart>
      <w:docPartPr>
        <w:name w:val="75415F0F95430849B2161EE3B9D750A8"/>
        <w:category>
          <w:name w:val="General"/>
          <w:gallery w:val="placeholder"/>
        </w:category>
        <w:types>
          <w:type w:val="bbPlcHdr"/>
        </w:types>
        <w:behaviors>
          <w:behavior w:val="content"/>
        </w:behaviors>
        <w:guid w:val="{51552293-1427-C14D-BBB7-6FB2647C415F}"/>
      </w:docPartPr>
      <w:docPartBody>
        <w:p w:rsidR="001E72C2" w:rsidRDefault="00D35191">
          <w:pPr>
            <w:pStyle w:val="75415F0F95430849B2161EE3B9D750A8"/>
          </w:pPr>
          <w:r>
            <w:rPr>
              <w:rStyle w:val="PlaceholderText"/>
            </w:rPr>
            <w:t>[Last name]</w:t>
          </w:r>
        </w:p>
      </w:docPartBody>
    </w:docPart>
    <w:docPart>
      <w:docPartPr>
        <w:name w:val="08B958F636F6E24497C8A8CA1CE8EE16"/>
        <w:category>
          <w:name w:val="General"/>
          <w:gallery w:val="placeholder"/>
        </w:category>
        <w:types>
          <w:type w:val="bbPlcHdr"/>
        </w:types>
        <w:behaviors>
          <w:behavior w:val="content"/>
        </w:behaviors>
        <w:guid w:val="{62D88B85-EF14-8349-BA3F-D0FE088196FC}"/>
      </w:docPartPr>
      <w:docPartBody>
        <w:p w:rsidR="001E72C2" w:rsidRDefault="00D35191">
          <w:pPr>
            <w:pStyle w:val="08B958F636F6E24497C8A8CA1CE8EE16"/>
          </w:pPr>
          <w:r>
            <w:rPr>
              <w:rStyle w:val="PlaceholderText"/>
            </w:rPr>
            <w:t>[Enter your biography]</w:t>
          </w:r>
        </w:p>
      </w:docPartBody>
    </w:docPart>
    <w:docPart>
      <w:docPartPr>
        <w:name w:val="8D33F115DEEF074491D3FE63B0419868"/>
        <w:category>
          <w:name w:val="General"/>
          <w:gallery w:val="placeholder"/>
        </w:category>
        <w:types>
          <w:type w:val="bbPlcHdr"/>
        </w:types>
        <w:behaviors>
          <w:behavior w:val="content"/>
        </w:behaviors>
        <w:guid w:val="{B71629F8-B047-F347-9849-8FD7E8F36496}"/>
      </w:docPartPr>
      <w:docPartBody>
        <w:p w:rsidR="001E72C2" w:rsidRDefault="00D35191">
          <w:pPr>
            <w:pStyle w:val="8D33F115DEEF074491D3FE63B0419868"/>
          </w:pPr>
          <w:r>
            <w:rPr>
              <w:rStyle w:val="PlaceholderText"/>
            </w:rPr>
            <w:t>[Enter the institution with which you are affiliated]</w:t>
          </w:r>
        </w:p>
      </w:docPartBody>
    </w:docPart>
    <w:docPart>
      <w:docPartPr>
        <w:name w:val="ED7622F33094BE429753F015ECA47141"/>
        <w:category>
          <w:name w:val="General"/>
          <w:gallery w:val="placeholder"/>
        </w:category>
        <w:types>
          <w:type w:val="bbPlcHdr"/>
        </w:types>
        <w:behaviors>
          <w:behavior w:val="content"/>
        </w:behaviors>
        <w:guid w:val="{95A8D5CD-5344-3A4A-A844-0F5ACBCEE705}"/>
      </w:docPartPr>
      <w:docPartBody>
        <w:p w:rsidR="001E72C2" w:rsidRDefault="00D35191">
          <w:pPr>
            <w:pStyle w:val="ED7622F33094BE429753F015ECA47141"/>
          </w:pPr>
          <w:r w:rsidRPr="00EF74F7">
            <w:rPr>
              <w:b/>
              <w:color w:val="808080" w:themeColor="background1" w:themeShade="80"/>
            </w:rPr>
            <w:t>[Enter the headword for your article]</w:t>
          </w:r>
        </w:p>
      </w:docPartBody>
    </w:docPart>
    <w:docPart>
      <w:docPartPr>
        <w:name w:val="900066D63DC14E48A2F0CDA56E888633"/>
        <w:category>
          <w:name w:val="General"/>
          <w:gallery w:val="placeholder"/>
        </w:category>
        <w:types>
          <w:type w:val="bbPlcHdr"/>
        </w:types>
        <w:behaviors>
          <w:behavior w:val="content"/>
        </w:behaviors>
        <w:guid w:val="{6962787C-4638-9048-B438-E505D921E82D}"/>
      </w:docPartPr>
      <w:docPartBody>
        <w:p w:rsidR="001E72C2" w:rsidRDefault="00D35191">
          <w:pPr>
            <w:pStyle w:val="900066D63DC14E48A2F0CDA56E88863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92B73D952441C4085B30896D77B9E5F"/>
        <w:category>
          <w:name w:val="General"/>
          <w:gallery w:val="placeholder"/>
        </w:category>
        <w:types>
          <w:type w:val="bbPlcHdr"/>
        </w:types>
        <w:behaviors>
          <w:behavior w:val="content"/>
        </w:behaviors>
        <w:guid w:val="{033900F8-3D3E-D549-A53C-EF90C64644BC}"/>
      </w:docPartPr>
      <w:docPartBody>
        <w:p w:rsidR="001E72C2" w:rsidRDefault="00D35191">
          <w:pPr>
            <w:pStyle w:val="A92B73D952441C4085B30896D77B9E5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ED2C2F8D37F794391B9643B2C222B66"/>
        <w:category>
          <w:name w:val="General"/>
          <w:gallery w:val="placeholder"/>
        </w:category>
        <w:types>
          <w:type w:val="bbPlcHdr"/>
        </w:types>
        <w:behaviors>
          <w:behavior w:val="content"/>
        </w:behaviors>
        <w:guid w:val="{06BCF53D-E681-F742-84E9-D677638F8D9A}"/>
      </w:docPartPr>
      <w:docPartBody>
        <w:p w:rsidR="001E72C2" w:rsidRDefault="00D35191">
          <w:pPr>
            <w:pStyle w:val="DED2C2F8D37F794391B9643B2C222B6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B6E101BA326534E9998A1E26935F5DC"/>
        <w:category>
          <w:name w:val="General"/>
          <w:gallery w:val="placeholder"/>
        </w:category>
        <w:types>
          <w:type w:val="bbPlcHdr"/>
        </w:types>
        <w:behaviors>
          <w:behavior w:val="content"/>
        </w:behaviors>
        <w:guid w:val="{B8BAAA3E-1A13-4E4B-A57C-2B42621CE20A}"/>
      </w:docPartPr>
      <w:docPartBody>
        <w:p w:rsidR="001E72C2" w:rsidRDefault="00D35191">
          <w:pPr>
            <w:pStyle w:val="2B6E101BA326534E9998A1E26935F5D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2C2"/>
    <w:rsid w:val="001E72C2"/>
    <w:rsid w:val="00D3519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A24105F57C1A441B49099EA04977163">
    <w:name w:val="8A24105F57C1A441B49099EA04977163"/>
  </w:style>
  <w:style w:type="paragraph" w:customStyle="1" w:styleId="E37EF60F1FF91B4CB2C6D1C91D3F604A">
    <w:name w:val="E37EF60F1FF91B4CB2C6D1C91D3F604A"/>
  </w:style>
  <w:style w:type="paragraph" w:customStyle="1" w:styleId="9236B643B3FC0E4C9A014F157A8A88A2">
    <w:name w:val="9236B643B3FC0E4C9A014F157A8A88A2"/>
  </w:style>
  <w:style w:type="paragraph" w:customStyle="1" w:styleId="75415F0F95430849B2161EE3B9D750A8">
    <w:name w:val="75415F0F95430849B2161EE3B9D750A8"/>
  </w:style>
  <w:style w:type="paragraph" w:customStyle="1" w:styleId="08B958F636F6E24497C8A8CA1CE8EE16">
    <w:name w:val="08B958F636F6E24497C8A8CA1CE8EE16"/>
  </w:style>
  <w:style w:type="paragraph" w:customStyle="1" w:styleId="8D33F115DEEF074491D3FE63B0419868">
    <w:name w:val="8D33F115DEEF074491D3FE63B0419868"/>
  </w:style>
  <w:style w:type="paragraph" w:customStyle="1" w:styleId="ED7622F33094BE429753F015ECA47141">
    <w:name w:val="ED7622F33094BE429753F015ECA47141"/>
  </w:style>
  <w:style w:type="paragraph" w:customStyle="1" w:styleId="900066D63DC14E48A2F0CDA56E888633">
    <w:name w:val="900066D63DC14E48A2F0CDA56E888633"/>
  </w:style>
  <w:style w:type="paragraph" w:customStyle="1" w:styleId="A92B73D952441C4085B30896D77B9E5F">
    <w:name w:val="A92B73D952441C4085B30896D77B9E5F"/>
  </w:style>
  <w:style w:type="paragraph" w:customStyle="1" w:styleId="DED2C2F8D37F794391B9643B2C222B66">
    <w:name w:val="DED2C2F8D37F794391B9643B2C222B66"/>
  </w:style>
  <w:style w:type="paragraph" w:customStyle="1" w:styleId="2B6E101BA326534E9998A1E26935F5DC">
    <w:name w:val="2B6E101BA326534E9998A1E26935F5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5</TotalTime>
  <Pages>2</Pages>
  <Words>647</Words>
  <Characters>3693</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Amy Tang</cp:lastModifiedBy>
  <cp:revision>2</cp:revision>
  <dcterms:created xsi:type="dcterms:W3CDTF">2016-01-14T06:25:00Z</dcterms:created>
  <dcterms:modified xsi:type="dcterms:W3CDTF">2016-04-11T04:34:00Z</dcterms:modified>
</cp:coreProperties>
</file>