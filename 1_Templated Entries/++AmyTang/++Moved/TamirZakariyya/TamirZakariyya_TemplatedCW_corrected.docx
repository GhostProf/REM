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A5E34" w14:paraId="6667319C" w14:textId="77777777" w:rsidTr="00922950">
        <w:tc>
          <w:tcPr>
            <w:tcW w:w="491" w:type="dxa"/>
            <w:vMerge w:val="restart"/>
            <w:shd w:val="clear" w:color="auto" w:fill="A6A6A6" w:themeFill="background1" w:themeFillShade="A6"/>
            <w:textDirection w:val="btLr"/>
          </w:tcPr>
          <w:p w14:paraId="7AF5E3A0" w14:textId="77777777" w:rsidR="00B574C9" w:rsidRPr="001A5E34" w:rsidRDefault="00B574C9" w:rsidP="00CC586D">
            <w:pPr>
              <w:jc w:val="center"/>
              <w:rPr>
                <w:b/>
                <w:color w:val="FFFFFF" w:themeColor="background1"/>
              </w:rPr>
            </w:pPr>
            <w:r w:rsidRPr="001A5E34">
              <w:rPr>
                <w:b/>
                <w:color w:val="FFFFFF" w:themeColor="background1"/>
              </w:rPr>
              <w:t>About you</w:t>
            </w:r>
          </w:p>
        </w:tc>
        <w:sdt>
          <w:sdtPr>
            <w:rPr>
              <w:b/>
              <w:color w:val="FFFFFF" w:themeColor="background1"/>
            </w:rPr>
            <w:alias w:val="Salutation"/>
            <w:tag w:val="salutation"/>
            <w:id w:val="-1659997262"/>
            <w:placeholder>
              <w:docPart w:val="613DD3ADFC3B8A4EBDC0132E317A452A"/>
            </w:placeholder>
            <w:showingPlcHdr/>
            <w:dropDownList>
              <w:listItem w:displayText="Dr." w:value="Dr."/>
              <w:listItem w:displayText="Prof." w:value="Prof."/>
            </w:dropDownList>
          </w:sdtPr>
          <w:sdtEndPr/>
          <w:sdtContent>
            <w:tc>
              <w:tcPr>
                <w:tcW w:w="1259" w:type="dxa"/>
              </w:tcPr>
              <w:p w14:paraId="462A5F1F" w14:textId="77777777" w:rsidR="00B574C9" w:rsidRPr="001A5E34" w:rsidRDefault="00B574C9" w:rsidP="00CC586D">
                <w:pPr>
                  <w:jc w:val="center"/>
                  <w:rPr>
                    <w:b/>
                    <w:color w:val="FFFFFF" w:themeColor="background1"/>
                  </w:rPr>
                </w:pPr>
                <w:r w:rsidRPr="001A5E34">
                  <w:rPr>
                    <w:rStyle w:val="PlaceholderText"/>
                    <w:b/>
                    <w:color w:val="FFFFFF" w:themeColor="background1"/>
                  </w:rPr>
                  <w:t>[Salutation]</w:t>
                </w:r>
              </w:p>
            </w:tc>
          </w:sdtContent>
        </w:sdt>
        <w:sdt>
          <w:sdtPr>
            <w:alias w:val="First name"/>
            <w:tag w:val="authorFirstName"/>
            <w:id w:val="581645879"/>
            <w:placeholder>
              <w:docPart w:val="D972AA87D63C864CA2EF78FE452CA439"/>
            </w:placeholder>
            <w:text/>
          </w:sdtPr>
          <w:sdtEndPr/>
          <w:sdtContent>
            <w:tc>
              <w:tcPr>
                <w:tcW w:w="2073" w:type="dxa"/>
              </w:tcPr>
              <w:p w14:paraId="628FF49D" w14:textId="08E529E5" w:rsidR="00B574C9" w:rsidRPr="001A5E34" w:rsidRDefault="009B53D4" w:rsidP="009B53D4">
                <w:r w:rsidRPr="001A5E34">
                  <w:t>Alessandro</w:t>
                </w:r>
              </w:p>
            </w:tc>
          </w:sdtContent>
        </w:sdt>
        <w:sdt>
          <w:sdtPr>
            <w:alias w:val="Middle name"/>
            <w:tag w:val="authorMiddleName"/>
            <w:id w:val="-2076034781"/>
            <w:placeholder>
              <w:docPart w:val="B08F5C76C89C7E4099808E6AD0E8F98D"/>
            </w:placeholder>
            <w:showingPlcHdr/>
            <w:text/>
          </w:sdtPr>
          <w:sdtEndPr/>
          <w:sdtContent>
            <w:tc>
              <w:tcPr>
                <w:tcW w:w="2551" w:type="dxa"/>
              </w:tcPr>
              <w:p w14:paraId="47A80865" w14:textId="77777777" w:rsidR="00B574C9" w:rsidRPr="001A5E34" w:rsidRDefault="00B574C9" w:rsidP="00922950">
                <w:r w:rsidRPr="001A5E34">
                  <w:rPr>
                    <w:rStyle w:val="PlaceholderText"/>
                  </w:rPr>
                  <w:t>[Middle name]</w:t>
                </w:r>
              </w:p>
            </w:tc>
          </w:sdtContent>
        </w:sdt>
        <w:sdt>
          <w:sdtPr>
            <w:alias w:val="Last name"/>
            <w:tag w:val="authorLastName"/>
            <w:id w:val="-1088529830"/>
            <w:placeholder>
              <w:docPart w:val="8DE5D16F87BB3D4F8DFF1FCD9F53A694"/>
            </w:placeholder>
            <w:text/>
          </w:sdtPr>
          <w:sdtEndPr/>
          <w:sdtContent>
            <w:tc>
              <w:tcPr>
                <w:tcW w:w="2642" w:type="dxa"/>
              </w:tcPr>
              <w:p w14:paraId="1456F0F9" w14:textId="39020B6A" w:rsidR="00B574C9" w:rsidRPr="001A5E34" w:rsidRDefault="009B53D4" w:rsidP="009B53D4">
                <w:proofErr w:type="spellStart"/>
                <w:r w:rsidRPr="001A5E34">
                  <w:t>Columbu</w:t>
                </w:r>
                <w:proofErr w:type="spellEnd"/>
              </w:p>
            </w:tc>
          </w:sdtContent>
        </w:sdt>
      </w:tr>
      <w:tr w:rsidR="00B574C9" w:rsidRPr="001A5E34" w14:paraId="128340FC" w14:textId="77777777" w:rsidTr="001A6A06">
        <w:trPr>
          <w:trHeight w:val="986"/>
        </w:trPr>
        <w:tc>
          <w:tcPr>
            <w:tcW w:w="491" w:type="dxa"/>
            <w:vMerge/>
            <w:shd w:val="clear" w:color="auto" w:fill="A6A6A6" w:themeFill="background1" w:themeFillShade="A6"/>
          </w:tcPr>
          <w:p w14:paraId="1FE70D82" w14:textId="77777777" w:rsidR="00B574C9" w:rsidRPr="001A5E34" w:rsidRDefault="00B574C9" w:rsidP="00CF1542">
            <w:pPr>
              <w:jc w:val="center"/>
              <w:rPr>
                <w:b/>
                <w:color w:val="FFFFFF" w:themeColor="background1"/>
              </w:rPr>
            </w:pPr>
          </w:p>
        </w:tc>
        <w:sdt>
          <w:sdtPr>
            <w:alias w:val="Biography"/>
            <w:tag w:val="authorBiography"/>
            <w:id w:val="938807824"/>
            <w:placeholder>
              <w:docPart w:val="F524F1F95530594B9000F80AF8275B49"/>
            </w:placeholder>
            <w:showingPlcHdr/>
          </w:sdtPr>
          <w:sdtEndPr/>
          <w:sdtContent>
            <w:tc>
              <w:tcPr>
                <w:tcW w:w="8525" w:type="dxa"/>
                <w:gridSpan w:val="4"/>
              </w:tcPr>
              <w:p w14:paraId="7DFDF3EA" w14:textId="77777777" w:rsidR="00B574C9" w:rsidRPr="001A5E34" w:rsidRDefault="00B574C9" w:rsidP="00922950">
                <w:r w:rsidRPr="001A5E34">
                  <w:rPr>
                    <w:rStyle w:val="PlaceholderText"/>
                  </w:rPr>
                  <w:t>[Enter your biography]</w:t>
                </w:r>
              </w:p>
            </w:tc>
          </w:sdtContent>
        </w:sdt>
      </w:tr>
      <w:tr w:rsidR="00B574C9" w:rsidRPr="001A5E34" w14:paraId="7C076FAF" w14:textId="77777777" w:rsidTr="001A6A06">
        <w:trPr>
          <w:trHeight w:val="986"/>
        </w:trPr>
        <w:tc>
          <w:tcPr>
            <w:tcW w:w="491" w:type="dxa"/>
            <w:vMerge/>
            <w:shd w:val="clear" w:color="auto" w:fill="A6A6A6" w:themeFill="background1" w:themeFillShade="A6"/>
          </w:tcPr>
          <w:p w14:paraId="5060C974" w14:textId="77777777" w:rsidR="00B574C9" w:rsidRPr="001A5E34" w:rsidRDefault="00B574C9" w:rsidP="00CF1542">
            <w:pPr>
              <w:jc w:val="center"/>
              <w:rPr>
                <w:b/>
                <w:color w:val="FFFFFF" w:themeColor="background1"/>
              </w:rPr>
            </w:pPr>
          </w:p>
        </w:tc>
        <w:sdt>
          <w:sdtPr>
            <w:alias w:val="Affiliation"/>
            <w:tag w:val="affiliation"/>
            <w:id w:val="2012937915"/>
            <w:placeholder>
              <w:docPart w:val="E57B54E50F7AEF43810BF4DD953E00CC"/>
            </w:placeholder>
            <w:text/>
          </w:sdtPr>
          <w:sdtEndPr/>
          <w:sdtContent>
            <w:tc>
              <w:tcPr>
                <w:tcW w:w="8525" w:type="dxa"/>
                <w:gridSpan w:val="4"/>
              </w:tcPr>
              <w:p w14:paraId="2C1D530A" w14:textId="5B04E8C6" w:rsidR="00B574C9" w:rsidRPr="001A5E34" w:rsidRDefault="009B53D4" w:rsidP="009B53D4">
                <w:r w:rsidRPr="001A5E34">
                  <w:rPr>
                    <w:rFonts w:cs="Courier"/>
                    <w:sz w:val="20"/>
                    <w:szCs w:val="20"/>
                  </w:rPr>
                  <w:t>University of Edinburgh</w:t>
                </w:r>
              </w:p>
            </w:tc>
          </w:sdtContent>
        </w:sdt>
      </w:tr>
    </w:tbl>
    <w:p w14:paraId="44549099" w14:textId="77777777" w:rsidR="003D3579" w:rsidRPr="001A5E3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A5E34" w14:paraId="4BABD849" w14:textId="77777777" w:rsidTr="001A5E34">
        <w:tc>
          <w:tcPr>
            <w:tcW w:w="9016" w:type="dxa"/>
            <w:shd w:val="clear" w:color="auto" w:fill="A6A6A6" w:themeFill="background1" w:themeFillShade="A6"/>
            <w:tcMar>
              <w:top w:w="113" w:type="dxa"/>
              <w:bottom w:w="113" w:type="dxa"/>
            </w:tcMar>
          </w:tcPr>
          <w:p w14:paraId="7B3C1984" w14:textId="77777777" w:rsidR="00244BB0" w:rsidRPr="001A5E34" w:rsidRDefault="00244BB0" w:rsidP="00244BB0">
            <w:pPr>
              <w:jc w:val="center"/>
              <w:rPr>
                <w:b/>
                <w:color w:val="FFFFFF" w:themeColor="background1"/>
              </w:rPr>
            </w:pPr>
            <w:r w:rsidRPr="001A5E34">
              <w:rPr>
                <w:b/>
                <w:color w:val="FFFFFF" w:themeColor="background1"/>
              </w:rPr>
              <w:t>Your article</w:t>
            </w:r>
          </w:p>
        </w:tc>
      </w:tr>
      <w:tr w:rsidR="003F0D73" w:rsidRPr="001A5E34" w14:paraId="6B089620" w14:textId="77777777" w:rsidTr="001A5E34">
        <w:sdt>
          <w:sdtPr>
            <w:alias w:val="Article headword"/>
            <w:tag w:val="articleHeadword"/>
            <w:id w:val="-361440020"/>
            <w:placeholder>
              <w:docPart w:val="E50999FDFF4772468B32717BCD31ABE5"/>
            </w:placeholder>
            <w:text/>
          </w:sdtPr>
          <w:sdtEndPr/>
          <w:sdtContent>
            <w:tc>
              <w:tcPr>
                <w:tcW w:w="9016" w:type="dxa"/>
                <w:tcMar>
                  <w:top w:w="113" w:type="dxa"/>
                  <w:bottom w:w="113" w:type="dxa"/>
                </w:tcMar>
              </w:tcPr>
              <w:p w14:paraId="1A9541C3" w14:textId="78BDD574" w:rsidR="003F0D73" w:rsidRPr="001A5E34" w:rsidRDefault="00B422F6" w:rsidP="000F7C16">
                <w:proofErr w:type="spellStart"/>
                <w:r w:rsidRPr="001A5E34">
                  <w:t>Tāmir</w:t>
                </w:r>
                <w:proofErr w:type="spellEnd"/>
                <w:r w:rsidR="004C6A73" w:rsidRPr="001A5E34">
                  <w:t xml:space="preserve">, </w:t>
                </w:r>
                <w:proofErr w:type="spellStart"/>
                <w:r w:rsidR="004C6A73" w:rsidRPr="001A5E34">
                  <w:t>Zakariyyā</w:t>
                </w:r>
                <w:proofErr w:type="spellEnd"/>
                <w:r w:rsidR="000F7C16" w:rsidRPr="001A5E34">
                  <w:t xml:space="preserve"> (1931– )</w:t>
                </w:r>
              </w:p>
            </w:tc>
          </w:sdtContent>
        </w:sdt>
      </w:tr>
      <w:tr w:rsidR="00464699" w:rsidRPr="001A5E34" w14:paraId="5E60E5D9" w14:textId="77777777" w:rsidTr="001A5E34">
        <w:sdt>
          <w:sdtPr>
            <w:alias w:val="Variant headwords"/>
            <w:tag w:val="variantHeadwords"/>
            <w:id w:val="173464402"/>
            <w:placeholder>
              <w:docPart w:val="DCCC22E5B424CC4FA8537D02A06885FD"/>
            </w:placeholder>
          </w:sdtPr>
          <w:sdtEndPr/>
          <w:sdtContent>
            <w:tc>
              <w:tcPr>
                <w:tcW w:w="9016" w:type="dxa"/>
                <w:tcMar>
                  <w:top w:w="113" w:type="dxa"/>
                  <w:bottom w:w="113" w:type="dxa"/>
                </w:tcMar>
              </w:tcPr>
              <w:p w14:paraId="437443FC" w14:textId="77777777" w:rsidR="00464699" w:rsidRPr="001A5E34" w:rsidRDefault="000F7C16" w:rsidP="000F7C16">
                <w:r w:rsidRPr="001A5E34">
                  <w:t xml:space="preserve">Tamer, </w:t>
                </w:r>
                <w:proofErr w:type="spellStart"/>
                <w:r w:rsidRPr="001A5E34">
                  <w:t>Zakaria</w:t>
                </w:r>
                <w:proofErr w:type="spellEnd"/>
              </w:p>
            </w:tc>
          </w:sdtContent>
        </w:sdt>
      </w:tr>
      <w:tr w:rsidR="00E85A05" w:rsidRPr="001A5E34" w14:paraId="37E246D1" w14:textId="77777777" w:rsidTr="001A5E34">
        <w:sdt>
          <w:sdtPr>
            <w:alias w:val="Abstract"/>
            <w:tag w:val="abstract"/>
            <w:id w:val="-635871867"/>
            <w:placeholder>
              <w:docPart w:val="88AD8C68C4FE5D49B87BEF4BCC5C2CB9"/>
            </w:placeholder>
          </w:sdtPr>
          <w:sdtEndPr/>
          <w:sdtContent>
            <w:tc>
              <w:tcPr>
                <w:tcW w:w="9016" w:type="dxa"/>
                <w:tcMar>
                  <w:top w:w="113" w:type="dxa"/>
                  <w:bottom w:w="113" w:type="dxa"/>
                </w:tcMar>
              </w:tcPr>
              <w:p w14:paraId="465EA4BA" w14:textId="28FD4E16" w:rsidR="00E85A05" w:rsidRPr="001A5E34" w:rsidRDefault="002F04FE" w:rsidP="00E85A05">
                <w:r w:rsidRPr="001A5E34">
                  <w:t xml:space="preserve">Born in Damascus in 1931, </w:t>
                </w:r>
                <w:proofErr w:type="spellStart"/>
                <w:r w:rsidRPr="001A5E34">
                  <w:t>Zakariyya</w:t>
                </w:r>
                <w:proofErr w:type="spellEnd"/>
                <w:r w:rsidRPr="001A5E34">
                  <w:t xml:space="preserve"> </w:t>
                </w:r>
                <w:proofErr w:type="spellStart"/>
                <w:r w:rsidR="00B422F6" w:rsidRPr="001A5E34">
                  <w:t>Tāmir</w:t>
                </w:r>
                <w:proofErr w:type="spellEnd"/>
                <w:r w:rsidRPr="001A5E34">
                  <w:t xml:space="preserve"> (Arabic [</w:t>
                </w:r>
                <w:r w:rsidRPr="001A5E34">
                  <w:rPr>
                    <w:rtl/>
                  </w:rPr>
                  <w:t>زكريا تامر</w:t>
                </w:r>
                <w:r w:rsidRPr="001A5E34">
                  <w:t xml:space="preserve">] also transliterated </w:t>
                </w:r>
                <w:proofErr w:type="spellStart"/>
                <w:r w:rsidRPr="001A5E34">
                  <w:t>Zakaria</w:t>
                </w:r>
                <w:proofErr w:type="spellEnd"/>
                <w:r w:rsidRPr="001A5E34">
                  <w:t xml:space="preserve"> Tamer) is a renowned Syrian short-story writer, columnist and the author of numerous books for children. He grew up in the </w:t>
                </w:r>
                <w:r w:rsidR="00555B72" w:rsidRPr="001A5E34">
                  <w:rPr>
                    <w:i/>
                  </w:rPr>
                  <w:t>al-</w:t>
                </w:r>
                <w:proofErr w:type="spellStart"/>
                <w:r w:rsidR="00555B72" w:rsidRPr="001A5E34">
                  <w:rPr>
                    <w:i/>
                  </w:rPr>
                  <w:t>Baḥṣa</w:t>
                </w:r>
                <w:proofErr w:type="spellEnd"/>
                <w:r w:rsidR="00555B72" w:rsidRPr="001A5E34">
                  <w:t xml:space="preserve"> </w:t>
                </w:r>
                <w:r w:rsidRPr="001A5E34">
                  <w:t>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w:t>
                </w:r>
                <w:r w:rsidR="00196A32">
                  <w:t xml:space="preserve">g the 1950s and 1960s, </w:t>
                </w:r>
                <w:proofErr w:type="spellStart"/>
                <w:r w:rsidR="00196A32">
                  <w:t>Zakariyyā</w:t>
                </w:r>
                <w:proofErr w:type="spellEnd"/>
                <w:r w:rsidRPr="001A5E34">
                  <w:t xml:space="preserve"> </w:t>
                </w:r>
                <w:proofErr w:type="spellStart"/>
                <w:r w:rsidR="00B422F6" w:rsidRPr="001A5E34">
                  <w:t>Tāmir</w:t>
                </w:r>
                <w:proofErr w:type="spellEnd"/>
                <w:r w:rsidRPr="001A5E34">
                  <w:t xml:space="preserve"> emerged as a short-story writer in the second half of the 1950s when he began publishing his novellas in </w:t>
                </w:r>
                <w:r w:rsidR="00B20E2A">
                  <w:rPr>
                    <w:i/>
                  </w:rPr>
                  <w:t>al-</w:t>
                </w:r>
                <w:proofErr w:type="spellStart"/>
                <w:r w:rsidR="00B20E2A">
                  <w:rPr>
                    <w:i/>
                  </w:rPr>
                  <w:t>Nuqqā</w:t>
                </w:r>
                <w:r w:rsidRPr="001A5E34">
                  <w:rPr>
                    <w:i/>
                  </w:rPr>
                  <w:t>d</w:t>
                </w:r>
                <w:proofErr w:type="spellEnd"/>
                <w:r w:rsidRPr="001A5E34">
                  <w:t xml:space="preserve">, a Damascene literary magazine run by </w:t>
                </w:r>
                <w:proofErr w:type="spellStart"/>
                <w:proofErr w:type="gramStart"/>
                <w:r w:rsidRPr="001A5E34">
                  <w:t>Sa</w:t>
                </w:r>
                <w:r w:rsidR="00B20E2A" w:rsidRPr="001A5E34">
                  <w:rPr>
                    <w:i/>
                  </w:rPr>
                  <w:t>‘</w:t>
                </w:r>
                <w:proofErr w:type="gramEnd"/>
                <w:r w:rsidRPr="001A5E34">
                  <w:t>id</w:t>
                </w:r>
                <w:proofErr w:type="spellEnd"/>
                <w:r w:rsidRPr="001A5E34">
                  <w:t xml:space="preserve"> al-</w:t>
                </w:r>
                <w:proofErr w:type="spellStart"/>
                <w:r w:rsidRPr="001A5E34">
                  <w:t>Jaza’iri</w:t>
                </w:r>
                <w:proofErr w:type="spellEnd"/>
                <w:r w:rsidRPr="001A5E34">
                  <w:t xml:space="preserve">. The literary and cultural renaissance (known in Arabic as </w:t>
                </w:r>
                <w:r w:rsidR="00B54D0E" w:rsidRPr="001A5E34">
                  <w:rPr>
                    <w:i/>
                  </w:rPr>
                  <w:t>al-</w:t>
                </w:r>
                <w:proofErr w:type="spellStart"/>
                <w:r w:rsidR="00B54D0E" w:rsidRPr="001A5E34">
                  <w:rPr>
                    <w:i/>
                  </w:rPr>
                  <w:t>nah</w:t>
                </w:r>
                <w:r w:rsidR="00B54D0E" w:rsidRPr="001A5E34">
                  <w:rPr>
                    <w:rFonts w:cstheme="majorBidi"/>
                    <w:i/>
                  </w:rPr>
                  <w:t>ḍ</w:t>
                </w:r>
                <w:r w:rsidR="00B54D0E" w:rsidRPr="001A5E34">
                  <w:rPr>
                    <w:i/>
                  </w:rPr>
                  <w:t>a</w:t>
                </w:r>
                <w:proofErr w:type="spellEnd"/>
                <w:r w:rsidR="00B54D0E" w:rsidRPr="001A5E34">
                  <w:rPr>
                    <w:i/>
                  </w:rPr>
                  <w:t xml:space="preserve"> al-‘</w:t>
                </w:r>
                <w:proofErr w:type="spellStart"/>
                <w:r w:rsidR="00B54D0E" w:rsidRPr="001A5E34">
                  <w:rPr>
                    <w:i/>
                  </w:rPr>
                  <w:t>arabiyya</w:t>
                </w:r>
                <w:proofErr w:type="spellEnd"/>
                <w:r w:rsidRPr="001A5E34">
                  <w:t>) that the Arab world had witnessed since the late eighteenth century had been hitherto represented almost exclusively by male writers coming from urban upper class settings.</w:t>
                </w:r>
              </w:p>
            </w:tc>
          </w:sdtContent>
        </w:sdt>
      </w:tr>
      <w:tr w:rsidR="003F0D73" w:rsidRPr="001A5E34" w14:paraId="3FEEE8BD" w14:textId="77777777" w:rsidTr="001A5E34">
        <w:sdt>
          <w:sdtPr>
            <w:alias w:val="Article text"/>
            <w:tag w:val="articleText"/>
            <w:id w:val="634067588"/>
            <w:placeholder>
              <w:docPart w:val="708ED23F7A63BC4A8B55E377878331AB"/>
            </w:placeholder>
          </w:sdtPr>
          <w:sdtEndPr/>
          <w:sdtContent>
            <w:tc>
              <w:tcPr>
                <w:tcW w:w="9016" w:type="dxa"/>
                <w:tcMar>
                  <w:top w:w="113" w:type="dxa"/>
                  <w:bottom w:w="113" w:type="dxa"/>
                </w:tcMar>
              </w:tcPr>
              <w:p w14:paraId="7EC39232" w14:textId="647C8233" w:rsidR="000F7C16" w:rsidRPr="001A5E34" w:rsidRDefault="000F7C16" w:rsidP="000F7C16">
                <w:r w:rsidRPr="001A5E34">
                  <w:t xml:space="preserve">Born in Damascus in 1931, </w:t>
                </w:r>
                <w:proofErr w:type="spellStart"/>
                <w:r w:rsidR="00C777AF" w:rsidRPr="001A5E34">
                  <w:t>Zakariyyā</w:t>
                </w:r>
                <w:proofErr w:type="spellEnd"/>
                <w:r w:rsidRPr="001A5E34">
                  <w:t xml:space="preserve"> </w:t>
                </w:r>
                <w:proofErr w:type="spellStart"/>
                <w:r w:rsidR="00B422F6" w:rsidRPr="001A5E34">
                  <w:t>Tāmir</w:t>
                </w:r>
                <w:proofErr w:type="spellEnd"/>
                <w:r w:rsidRPr="001A5E34">
                  <w:t xml:space="preserve"> (Arabic [</w:t>
                </w:r>
                <w:r w:rsidRPr="001A5E34">
                  <w:rPr>
                    <w:rtl/>
                  </w:rPr>
                  <w:t>زكريا تامر</w:t>
                </w:r>
                <w:r w:rsidRPr="001A5E34">
                  <w:t xml:space="preserve">] also transliterated </w:t>
                </w:r>
                <w:proofErr w:type="spellStart"/>
                <w:r w:rsidRPr="001A5E34">
                  <w:t>Zakaria</w:t>
                </w:r>
                <w:proofErr w:type="spellEnd"/>
                <w:r w:rsidRPr="001A5E34">
                  <w:t xml:space="preserve"> Tamer) is a renowned Syrian short-story writer, columnist and the author of numerous books for children. He grew up in the </w:t>
                </w:r>
                <w:r w:rsidR="00C777AF" w:rsidRPr="001A5E34">
                  <w:rPr>
                    <w:i/>
                  </w:rPr>
                  <w:t>al-</w:t>
                </w:r>
                <w:proofErr w:type="spellStart"/>
                <w:r w:rsidR="00C777AF" w:rsidRPr="001A5E34">
                  <w:rPr>
                    <w:i/>
                  </w:rPr>
                  <w:t>Baḥṣ</w:t>
                </w:r>
                <w:r w:rsidRPr="001A5E34">
                  <w:rPr>
                    <w:i/>
                  </w:rPr>
                  <w:t>a</w:t>
                </w:r>
                <w:proofErr w:type="spellEnd"/>
                <w:r w:rsidRPr="001A5E34">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w:t>
                </w:r>
                <w:proofErr w:type="spellStart"/>
                <w:r w:rsidRPr="001A5E34">
                  <w:t>Zakariyya</w:t>
                </w:r>
                <w:proofErr w:type="spellEnd"/>
                <w:r w:rsidRPr="001A5E34">
                  <w:t xml:space="preserve"> </w:t>
                </w:r>
                <w:proofErr w:type="spellStart"/>
                <w:r w:rsidR="00B422F6" w:rsidRPr="001A5E34">
                  <w:t>Tāmir</w:t>
                </w:r>
                <w:proofErr w:type="spellEnd"/>
                <w:r w:rsidRPr="001A5E34">
                  <w:t xml:space="preserve"> emerged as a short-story writer in the second half of the 1950s when he began publishing his novellas in </w:t>
                </w:r>
                <w:r w:rsidR="00365C3F" w:rsidRPr="001A5E34">
                  <w:rPr>
                    <w:i/>
                  </w:rPr>
                  <w:t>al-</w:t>
                </w:r>
                <w:proofErr w:type="spellStart"/>
                <w:r w:rsidR="00365C3F" w:rsidRPr="001A5E34">
                  <w:rPr>
                    <w:i/>
                  </w:rPr>
                  <w:t>Nuqqā</w:t>
                </w:r>
                <w:r w:rsidRPr="001A5E34">
                  <w:rPr>
                    <w:i/>
                  </w:rPr>
                  <w:t>d</w:t>
                </w:r>
                <w:proofErr w:type="spellEnd"/>
                <w:r w:rsidRPr="001A5E34">
                  <w:t xml:space="preserve">, a Damascene literary magazine run by </w:t>
                </w:r>
                <w:proofErr w:type="spellStart"/>
                <w:proofErr w:type="gramStart"/>
                <w:r w:rsidR="00897819" w:rsidRPr="001A5E34">
                  <w:t>Sa</w:t>
                </w:r>
                <w:r w:rsidR="00897819" w:rsidRPr="001A5E34">
                  <w:rPr>
                    <w:i/>
                  </w:rPr>
                  <w:t>‘</w:t>
                </w:r>
                <w:proofErr w:type="gramEnd"/>
                <w:r w:rsidR="00897819" w:rsidRPr="001A5E34">
                  <w:t>id</w:t>
                </w:r>
                <w:proofErr w:type="spellEnd"/>
                <w:r w:rsidR="00897819" w:rsidRPr="001A5E34">
                  <w:t xml:space="preserve"> al-</w:t>
                </w:r>
                <w:proofErr w:type="spellStart"/>
                <w:r w:rsidR="00897819" w:rsidRPr="001A5E34">
                  <w:t>Jaza’iri</w:t>
                </w:r>
                <w:proofErr w:type="spellEnd"/>
                <w:r w:rsidRPr="001A5E34">
                  <w:t xml:space="preserve">. The literary and cultural renaissance (known in Arabic as </w:t>
                </w:r>
                <w:r w:rsidRPr="001A5E34">
                  <w:rPr>
                    <w:i/>
                  </w:rPr>
                  <w:t>al-</w:t>
                </w:r>
                <w:proofErr w:type="spellStart"/>
                <w:r w:rsidRPr="001A5E34">
                  <w:rPr>
                    <w:i/>
                  </w:rPr>
                  <w:t>nah</w:t>
                </w:r>
                <w:r w:rsidR="005C504E" w:rsidRPr="001A5E34">
                  <w:rPr>
                    <w:rFonts w:cstheme="majorBidi"/>
                    <w:i/>
                  </w:rPr>
                  <w:t>ḍ</w:t>
                </w:r>
                <w:r w:rsidRPr="001A5E34">
                  <w:rPr>
                    <w:i/>
                  </w:rPr>
                  <w:t>a</w:t>
                </w:r>
                <w:proofErr w:type="spellEnd"/>
                <w:r w:rsidRPr="001A5E34">
                  <w:rPr>
                    <w:i/>
                  </w:rPr>
                  <w:t xml:space="preserve"> al</w:t>
                </w:r>
                <w:proofErr w:type="gramStart"/>
                <w:r w:rsidRPr="001A5E34">
                  <w:rPr>
                    <w:i/>
                  </w:rPr>
                  <w:t>-‘</w:t>
                </w:r>
                <w:proofErr w:type="spellStart"/>
                <w:proofErr w:type="gramEnd"/>
                <w:r w:rsidRPr="001A5E34">
                  <w:rPr>
                    <w:i/>
                  </w:rPr>
                  <w:t>arabiyya</w:t>
                </w:r>
                <w:proofErr w:type="spellEnd"/>
                <w:r w:rsidRPr="001A5E34">
                  <w:t>) that the Arab world had witnessed since the late eighteenth century had been hitherto represented almost exclusively by male writers coming from urban upper class settings. In this context the self-taught, unus</w:t>
                </w:r>
                <w:r w:rsidR="006043D8">
                  <w:t xml:space="preserve">ual literary figure of </w:t>
                </w:r>
                <w:proofErr w:type="spellStart"/>
                <w:r w:rsidR="006043D8">
                  <w:t>Zakariyyā</w:t>
                </w:r>
                <w:proofErr w:type="spellEnd"/>
                <w:r w:rsidRPr="001A5E34">
                  <w:t xml:space="preserve"> </w:t>
                </w:r>
                <w:proofErr w:type="spellStart"/>
                <w:r w:rsidR="00B422F6" w:rsidRPr="001A5E34">
                  <w:t>Tāmir</w:t>
                </w:r>
                <w:proofErr w:type="spellEnd"/>
                <w:r w:rsidRPr="001A5E34">
                  <w:t xml:space="preserve"> gained prominence in the Syrian literary scene with works that since the outset have been characterised by a close focus on the vicissitudes of solitary individuals, and their struggle against social constraints. </w:t>
                </w:r>
              </w:p>
              <w:p w14:paraId="2FCC72F0" w14:textId="77777777" w:rsidR="000F7C16" w:rsidRPr="001A5E34" w:rsidRDefault="000F7C16" w:rsidP="000F7C16">
                <w:pPr>
                  <w:rPr>
                    <w:rFonts w:asciiTheme="majorHAnsi" w:hAnsiTheme="majorHAnsi"/>
                  </w:rPr>
                </w:pPr>
              </w:p>
              <w:p w14:paraId="516234E2" w14:textId="553A4295" w:rsidR="000F7C16" w:rsidRPr="001A5E34" w:rsidRDefault="00B422F6" w:rsidP="000F7C16">
                <w:proofErr w:type="spellStart"/>
                <w:r w:rsidRPr="001A5E34">
                  <w:t>Tāmir</w:t>
                </w:r>
                <w:r w:rsidR="000F7C16" w:rsidRPr="001A5E34">
                  <w:t>’s</w:t>
                </w:r>
                <w:proofErr w:type="spellEnd"/>
                <w:r w:rsidR="000F7C16" w:rsidRPr="001A5E34">
                  <w:t xml:space="preserve"> first collection, </w:t>
                </w:r>
                <w:proofErr w:type="spellStart"/>
                <w:r w:rsidR="00D549B8" w:rsidRPr="001A5E34">
                  <w:rPr>
                    <w:rFonts w:cstheme="majorBidi"/>
                    <w:i/>
                    <w:iCs/>
                  </w:rPr>
                  <w:t>Ṣ</w:t>
                </w:r>
                <w:r w:rsidR="00D549B8" w:rsidRPr="001A5E34">
                  <w:rPr>
                    <w:rFonts w:cstheme="majorBidi"/>
                    <w:i/>
                  </w:rPr>
                  <w:t>ahīl</w:t>
                </w:r>
                <w:proofErr w:type="spellEnd"/>
                <w:r w:rsidR="00D549B8" w:rsidRPr="001A5E34">
                  <w:rPr>
                    <w:rFonts w:cstheme="majorBidi"/>
                    <w:i/>
                  </w:rPr>
                  <w:t xml:space="preserve"> al- </w:t>
                </w:r>
                <w:proofErr w:type="spellStart"/>
                <w:r w:rsidR="00D549B8" w:rsidRPr="001A5E34">
                  <w:rPr>
                    <w:rFonts w:cstheme="majorBidi"/>
                    <w:i/>
                  </w:rPr>
                  <w:t>ǧawād</w:t>
                </w:r>
                <w:proofErr w:type="spellEnd"/>
                <w:r w:rsidR="00D549B8" w:rsidRPr="001A5E34">
                  <w:rPr>
                    <w:rFonts w:cstheme="majorBidi"/>
                    <w:i/>
                  </w:rPr>
                  <w:t xml:space="preserve"> al-</w:t>
                </w:r>
                <w:proofErr w:type="spellStart"/>
                <w:r w:rsidR="00D549B8" w:rsidRPr="001A5E34">
                  <w:rPr>
                    <w:rFonts w:cstheme="majorBidi"/>
                    <w:i/>
                  </w:rPr>
                  <w:t>abyaḍ</w:t>
                </w:r>
                <w:proofErr w:type="spellEnd"/>
                <w:r w:rsidR="00D549B8" w:rsidRPr="001A5E34">
                  <w:rPr>
                    <w:sz w:val="21"/>
                    <w:szCs w:val="21"/>
                  </w:rPr>
                  <w:t xml:space="preserve"> </w:t>
                </w:r>
                <w:r w:rsidR="000F7C16" w:rsidRPr="001A5E34">
                  <w:t>(</w:t>
                </w:r>
                <w:r w:rsidR="000F7C16" w:rsidRPr="001A5E34">
                  <w:rPr>
                    <w:i/>
                  </w:rPr>
                  <w:t>The Neighing of the White Steed</w:t>
                </w:r>
                <w:r w:rsidR="000F7C16" w:rsidRPr="001A5E34">
                  <w:t xml:space="preserve">), was published in Beirut in 1960 and since then he has published ten compilations of short stories, three collections of satirical articles and various pieces in Arab periodicals. In the 1960s he actively participated in the establishment of the Arab Writers’ Union, was appointed editor of the literary magazine </w:t>
                </w:r>
                <w:r w:rsidR="000F7C16" w:rsidRPr="001A5E34">
                  <w:rPr>
                    <w:i/>
                  </w:rPr>
                  <w:t>al-</w:t>
                </w:r>
                <w:proofErr w:type="spellStart"/>
                <w:r w:rsidR="000F7C16" w:rsidRPr="001A5E34">
                  <w:rPr>
                    <w:i/>
                  </w:rPr>
                  <w:t>Mawqif</w:t>
                </w:r>
                <w:proofErr w:type="spellEnd"/>
                <w:r w:rsidR="000F7C16" w:rsidRPr="001A5E34">
                  <w:rPr>
                    <w:i/>
                  </w:rPr>
                  <w:t xml:space="preserve"> al-</w:t>
                </w:r>
                <w:proofErr w:type="spellStart"/>
                <w:r w:rsidR="000F7C16" w:rsidRPr="001A5E34">
                  <w:rPr>
                    <w:i/>
                  </w:rPr>
                  <w:t>Adab</w:t>
                </w:r>
                <w:r w:rsidR="0007583A" w:rsidRPr="001A5E34">
                  <w:rPr>
                    <w:i/>
                  </w:rPr>
                  <w:t>ī</w:t>
                </w:r>
                <w:proofErr w:type="spellEnd"/>
                <w:r w:rsidR="000F7C16" w:rsidRPr="001A5E34">
                  <w:t xml:space="preserve"> and worked for the Syrian Ministry of Culture, as well as for the Syrian state television and the Saudi Arabian channel </w:t>
                </w:r>
                <w:proofErr w:type="spellStart"/>
                <w:r w:rsidR="000F7C16" w:rsidRPr="001A5E34">
                  <w:t>Jedda</w:t>
                </w:r>
                <w:proofErr w:type="spellEnd"/>
                <w:r w:rsidR="000F7C16" w:rsidRPr="001A5E34">
                  <w:t xml:space="preserve"> TV.</w:t>
                </w:r>
                <w:r w:rsidR="000F7C16" w:rsidRPr="001A5E34">
                  <w:br/>
                </w:r>
              </w:p>
              <w:p w14:paraId="3F9397D2" w14:textId="73A9FD84" w:rsidR="000F7C16" w:rsidRPr="001A5E34" w:rsidRDefault="000F7C16" w:rsidP="000F7C16">
                <w:r w:rsidRPr="001A5E34">
                  <w:t xml:space="preserve">He gained international acclaim as a writer in the 1970s with his two most celebrated collections, </w:t>
                </w:r>
                <w:proofErr w:type="spellStart"/>
                <w:r w:rsidR="005A0483" w:rsidRPr="001A5E34">
                  <w:rPr>
                    <w:rFonts w:cstheme="majorBidi"/>
                    <w:i/>
                    <w:iCs/>
                  </w:rPr>
                  <w:lastRenderedPageBreak/>
                  <w:t>Dimašq</w:t>
                </w:r>
                <w:proofErr w:type="spellEnd"/>
                <w:r w:rsidR="005A0483" w:rsidRPr="001A5E34">
                  <w:rPr>
                    <w:rFonts w:cstheme="majorBidi"/>
                    <w:i/>
                    <w:iCs/>
                  </w:rPr>
                  <w:t xml:space="preserve"> al-</w:t>
                </w:r>
                <w:proofErr w:type="spellStart"/>
                <w:r w:rsidR="005A0483" w:rsidRPr="001A5E34">
                  <w:rPr>
                    <w:i/>
                    <w:iCs/>
                  </w:rPr>
                  <w:t>Ḥarā’iq</w:t>
                </w:r>
                <w:proofErr w:type="spellEnd"/>
                <w:r w:rsidR="005A0483" w:rsidRPr="001A5E34">
                  <w:rPr>
                    <w:sz w:val="24"/>
                    <w:szCs w:val="24"/>
                  </w:rPr>
                  <w:t xml:space="preserve"> </w:t>
                </w:r>
                <w:r w:rsidRPr="001A5E34">
                  <w:t>(</w:t>
                </w:r>
                <w:r w:rsidRPr="001A5E34">
                  <w:rPr>
                    <w:i/>
                  </w:rPr>
                  <w:t>Damascus of Fires</w:t>
                </w:r>
                <w:r w:rsidRPr="001A5E34">
                  <w:t xml:space="preserve">, 1973) and </w:t>
                </w:r>
                <w:r w:rsidR="007E12DA" w:rsidRPr="001A5E34">
                  <w:rPr>
                    <w:rFonts w:cstheme="majorBidi"/>
                    <w:i/>
                  </w:rPr>
                  <w:t>al-</w:t>
                </w:r>
                <w:proofErr w:type="spellStart"/>
                <w:r w:rsidR="007E12DA" w:rsidRPr="001A5E34">
                  <w:rPr>
                    <w:rFonts w:cstheme="majorBidi"/>
                    <w:i/>
                  </w:rPr>
                  <w:t>Numūr</w:t>
                </w:r>
                <w:proofErr w:type="spellEnd"/>
                <w:r w:rsidR="007E12DA" w:rsidRPr="001A5E34">
                  <w:rPr>
                    <w:rFonts w:cstheme="majorBidi"/>
                    <w:i/>
                  </w:rPr>
                  <w:t xml:space="preserve"> fi al- </w:t>
                </w:r>
                <w:proofErr w:type="spellStart"/>
                <w:r w:rsidR="007E12DA" w:rsidRPr="001A5E34">
                  <w:rPr>
                    <w:rFonts w:cstheme="majorBidi"/>
                    <w:i/>
                  </w:rPr>
                  <w:t>yaūm</w:t>
                </w:r>
                <w:proofErr w:type="spellEnd"/>
                <w:r w:rsidR="007E12DA" w:rsidRPr="001A5E34">
                  <w:rPr>
                    <w:rFonts w:cstheme="majorBidi"/>
                    <w:i/>
                  </w:rPr>
                  <w:t xml:space="preserve"> al- </w:t>
                </w:r>
                <w:r w:rsidR="007E12DA" w:rsidRPr="001A5E34">
                  <w:rPr>
                    <w:rFonts w:cstheme="majorBidi"/>
                  </w:rPr>
                  <w:t>‘</w:t>
                </w:r>
                <w:proofErr w:type="spellStart"/>
                <w:r w:rsidR="007E12DA" w:rsidRPr="001A5E34">
                  <w:rPr>
                    <w:rFonts w:cstheme="majorBidi"/>
                    <w:i/>
                  </w:rPr>
                  <w:t>āshir</w:t>
                </w:r>
                <w:proofErr w:type="spellEnd"/>
                <w:r w:rsidR="007E12DA" w:rsidRPr="001A5E34">
                  <w:t xml:space="preserve"> </w:t>
                </w:r>
                <w:r w:rsidRPr="001A5E34">
                  <w:t>(</w:t>
                </w:r>
                <w:r w:rsidR="00FC33CD" w:rsidRPr="00464D57">
                  <w:rPr>
                    <w:i/>
                    <w:iCs/>
                  </w:rPr>
                  <w:t>The</w:t>
                </w:r>
                <w:r w:rsidR="00FC33CD">
                  <w:t xml:space="preserve"> </w:t>
                </w:r>
                <w:r w:rsidRPr="001A5E34">
                  <w:rPr>
                    <w:i/>
                  </w:rPr>
                  <w:t>Tigers on the Tenth Day</w:t>
                </w:r>
                <w:r w:rsidRPr="001A5E34">
                  <w:t xml:space="preserve">, 1978) which are both characterised by vivid and evocative allegorical depictions of life under dictatorship and authoritarianism. </w:t>
                </w:r>
              </w:p>
              <w:p w14:paraId="1C342557" w14:textId="77777777" w:rsidR="000F7C16" w:rsidRPr="001A5E34" w:rsidRDefault="000F7C16" w:rsidP="000F7C16">
                <w:pPr>
                  <w:rPr>
                    <w:rFonts w:asciiTheme="majorHAnsi" w:hAnsiTheme="majorHAnsi"/>
                  </w:rPr>
                </w:pPr>
              </w:p>
              <w:p w14:paraId="17892A1D" w14:textId="77777777" w:rsidR="000F7C16" w:rsidRPr="001A5E34" w:rsidRDefault="000F7C16" w:rsidP="000F7C16">
                <w:r w:rsidRPr="001A5E34">
                  <w:t>File: al-Numur.jpg</w:t>
                </w:r>
              </w:p>
              <w:p w14:paraId="04215429" w14:textId="77777777" w:rsidR="000F7C16" w:rsidRDefault="000F7C16" w:rsidP="000F7C16">
                <w:pPr>
                  <w:pStyle w:val="Caption"/>
                </w:pPr>
                <w:r w:rsidRPr="001A5E34">
                  <w:t xml:space="preserve">Figure </w:t>
                </w:r>
                <w:fldSimple w:instr=" SEQ Figure \* ARABIC ">
                  <w:r w:rsidRPr="001A5E34">
                    <w:rPr>
                      <w:noProof/>
                    </w:rPr>
                    <w:t>1</w:t>
                  </w:r>
                </w:fldSimple>
                <w:r w:rsidRPr="001A5E34">
                  <w:rPr>
                    <w:rFonts w:asciiTheme="majorHAnsi" w:hAnsiTheme="majorHAnsi"/>
                  </w:rPr>
                  <w:t xml:space="preserve"> </w:t>
                </w:r>
                <w:r w:rsidRPr="001A5E34">
                  <w:t>Cover of al-</w:t>
                </w:r>
                <w:proofErr w:type="spellStart"/>
                <w:r w:rsidRPr="001A5E34">
                  <w:t>Numur</w:t>
                </w:r>
                <w:proofErr w:type="spellEnd"/>
                <w:r w:rsidRPr="001A5E34">
                  <w:t xml:space="preserve"> fi al-</w:t>
                </w:r>
                <w:proofErr w:type="spellStart"/>
                <w:r w:rsidRPr="001A5E34">
                  <w:t>Yawm</w:t>
                </w:r>
                <w:proofErr w:type="spellEnd"/>
                <w:r w:rsidRPr="001A5E34">
                  <w:t xml:space="preserve"> al-‘</w:t>
                </w:r>
                <w:proofErr w:type="spellStart"/>
                <w:r w:rsidRPr="001A5E34">
                  <w:t>Ashir</w:t>
                </w:r>
                <w:proofErr w:type="spellEnd"/>
                <w:r w:rsidRPr="001A5E34">
                  <w:t xml:space="preserve"> (</w:t>
                </w:r>
                <w:r w:rsidRPr="001A5E34">
                  <w:rPr>
                    <w:i/>
                  </w:rPr>
                  <w:t>Tigers on the Tenth Day</w:t>
                </w:r>
                <w:r w:rsidRPr="001A5E34">
                  <w:t>, 1978)</w:t>
                </w:r>
              </w:p>
              <w:p w14:paraId="48E5E61A" w14:textId="310C900F" w:rsidR="00A23D03" w:rsidRDefault="00A23D03" w:rsidP="00A23D03">
                <w:pPr>
                  <w:rPr>
                    <w:lang w:val="en-US"/>
                  </w:rPr>
                </w:pPr>
                <w:r>
                  <w:t xml:space="preserve">Source: </w:t>
                </w:r>
                <w:r w:rsidRPr="00A23D03">
                  <w:rPr>
                    <w:lang w:val="en-US"/>
                  </w:rPr>
                  <w:t>reproduced with permission of the author</w:t>
                </w:r>
              </w:p>
              <w:p w14:paraId="1A217873" w14:textId="77777777" w:rsidR="00A23D03" w:rsidRPr="00A23D03" w:rsidRDefault="00A23D03" w:rsidP="00A23D03">
                <w:bookmarkStart w:id="0" w:name="_GoBack"/>
                <w:bookmarkEnd w:id="0"/>
              </w:p>
              <w:p w14:paraId="0DA65029" w14:textId="707F7453" w:rsidR="000F7C16" w:rsidRPr="001A5E34" w:rsidRDefault="000F7C16" w:rsidP="007B72B4">
                <w:r w:rsidRPr="001A5E34">
                  <w:rPr>
                    <w:rFonts w:cstheme="majorBidi"/>
                  </w:rPr>
                  <w:t xml:space="preserve">His oeuvre is characterised by a </w:t>
                </w:r>
                <w:r w:rsidRPr="001A5E34">
                  <w:t xml:space="preserve">highly experimental linguistic style and an innovative blend of classical Arabic with popular and dialectical elements. </w:t>
                </w:r>
                <w:proofErr w:type="spellStart"/>
                <w:r w:rsidR="00B422F6" w:rsidRPr="001A5E34">
                  <w:t>Tāmir</w:t>
                </w:r>
                <w:r w:rsidRPr="001A5E34">
                  <w:t>’s</w:t>
                </w:r>
                <w:proofErr w:type="spellEnd"/>
                <w:r w:rsidRPr="001A5E34">
                  <w:t xml:space="preserve"> language often mixes prose and poetry, and the Syrian dialect frequently appears. He writes in a simple </w:t>
                </w:r>
                <w:proofErr w:type="spellStart"/>
                <w:r w:rsidR="001666ED" w:rsidRPr="001A5E34">
                  <w:rPr>
                    <w:i/>
                    <w:iCs/>
                  </w:rPr>
                  <w:t>fu</w:t>
                </w:r>
                <w:r w:rsidR="00B3286E" w:rsidRPr="001A5E34">
                  <w:rPr>
                    <w:i/>
                  </w:rPr>
                  <w:t>ṣḥ</w:t>
                </w:r>
                <w:r w:rsidRPr="001A5E34">
                  <w:rPr>
                    <w:i/>
                    <w:iCs/>
                  </w:rPr>
                  <w:t>a</w:t>
                </w:r>
                <w:proofErr w:type="spellEnd"/>
                <w:r w:rsidRPr="001A5E34">
                  <w:t xml:space="preserve"> coloured with an identifiable local touch. Maintaining this balance, he has participated in shaping modern Arabic literature while expressing a distinctive Syrian national character. </w:t>
                </w:r>
              </w:p>
              <w:p w14:paraId="405DEF44" w14:textId="77777777" w:rsidR="000F7C16" w:rsidRPr="001A5E34" w:rsidRDefault="000F7C16" w:rsidP="000F7C16">
                <w:pPr>
                  <w:rPr>
                    <w:rFonts w:asciiTheme="majorHAnsi" w:hAnsiTheme="majorHAnsi"/>
                  </w:rPr>
                </w:pPr>
              </w:p>
              <w:p w14:paraId="1790D403" w14:textId="77777777" w:rsidR="00D95A6C" w:rsidRDefault="000F7C16" w:rsidP="001A5E34">
                <w:r w:rsidRPr="001A5E34">
                  <w:t>Between the 1970s and 1980s,</w:t>
                </w:r>
                <w:r w:rsidR="00B422F6" w:rsidRPr="001A5E34">
                  <w:t xml:space="preserve"> </w:t>
                </w:r>
                <w:proofErr w:type="spellStart"/>
                <w:r w:rsidR="00B422F6" w:rsidRPr="001A5E34">
                  <w:t>Tā</w:t>
                </w:r>
                <w:r w:rsidRPr="001A5E34">
                  <w:t>mir’s</w:t>
                </w:r>
                <w:proofErr w:type="spellEnd"/>
                <w:r w:rsidRPr="001A5E34">
                  <w:t xml:space="preserve"> works were circulated widely across Europe, and translations into Russian, Italian, Spanish, French, English and German were published, often accompanied by introductions containing bright albeit brief insights into his style and the significance of his short stories. In the early 1980s, during a period of huge political turmoil in Syria, the state’s censorship of his satirical articles and a general feeling of estrangement from the environment in Damascus made him take the unexpected decision to leave Syria. In 1981 he left Damascus with his family</w:t>
                </w:r>
                <w:r w:rsidR="001A5E34">
                  <w:t xml:space="preserve"> and</w:t>
                </w:r>
                <w:r w:rsidRPr="001A5E34">
                  <w:t xml:space="preserve"> moved to London, where he has worked for various literary magazines of the Arab diaspora such as </w:t>
                </w:r>
                <w:r w:rsidR="00365C3F" w:rsidRPr="001A5E34">
                  <w:rPr>
                    <w:i/>
                  </w:rPr>
                  <w:t>al-</w:t>
                </w:r>
                <w:proofErr w:type="spellStart"/>
                <w:r w:rsidR="00365C3F" w:rsidRPr="001A5E34">
                  <w:rPr>
                    <w:i/>
                  </w:rPr>
                  <w:t>Taḍā</w:t>
                </w:r>
                <w:r w:rsidR="00584D42" w:rsidRPr="001A5E34">
                  <w:rPr>
                    <w:i/>
                  </w:rPr>
                  <w:t>mu</w:t>
                </w:r>
                <w:r w:rsidRPr="001A5E34">
                  <w:rPr>
                    <w:i/>
                  </w:rPr>
                  <w:t>n</w:t>
                </w:r>
                <w:proofErr w:type="spellEnd"/>
                <w:r w:rsidRPr="001A5E34">
                  <w:t xml:space="preserve">, </w:t>
                </w:r>
                <w:r w:rsidR="00365C3F" w:rsidRPr="001A5E34">
                  <w:rPr>
                    <w:i/>
                  </w:rPr>
                  <w:t>al-</w:t>
                </w:r>
                <w:proofErr w:type="spellStart"/>
                <w:r w:rsidR="00365C3F" w:rsidRPr="001A5E34">
                  <w:rPr>
                    <w:i/>
                  </w:rPr>
                  <w:t>Dustū</w:t>
                </w:r>
                <w:r w:rsidRPr="001A5E34">
                  <w:rPr>
                    <w:i/>
                  </w:rPr>
                  <w:t>r</w:t>
                </w:r>
                <w:proofErr w:type="spellEnd"/>
                <w:r w:rsidRPr="001A5E34">
                  <w:t xml:space="preserve"> and </w:t>
                </w:r>
                <w:r w:rsidR="00365C3F" w:rsidRPr="001A5E34">
                  <w:rPr>
                    <w:i/>
                  </w:rPr>
                  <w:t>al-</w:t>
                </w:r>
                <w:proofErr w:type="spellStart"/>
                <w:r w:rsidR="00365C3F" w:rsidRPr="001A5E34">
                  <w:rPr>
                    <w:i/>
                  </w:rPr>
                  <w:t>Nā</w:t>
                </w:r>
                <w:r w:rsidRPr="001A5E34">
                  <w:rPr>
                    <w:i/>
                  </w:rPr>
                  <w:t>qid</w:t>
                </w:r>
                <w:proofErr w:type="spellEnd"/>
                <w:r w:rsidRPr="001A5E34">
                  <w:t xml:space="preserve">. </w:t>
                </w:r>
              </w:p>
              <w:p w14:paraId="7C6E86D8" w14:textId="77777777" w:rsidR="00D95A6C" w:rsidRDefault="00D95A6C" w:rsidP="001A5E34"/>
              <w:p w14:paraId="6EB0CA48" w14:textId="2CC74094" w:rsidR="000F7C16" w:rsidRPr="001A5E34" w:rsidRDefault="000F7C16" w:rsidP="00E67E46">
                <w:r w:rsidRPr="001A5E34">
                  <w:t xml:space="preserve">A 16-year-long literary silence followed </w:t>
                </w:r>
                <w:proofErr w:type="spellStart"/>
                <w:r w:rsidR="00B422F6" w:rsidRPr="001A5E34">
                  <w:t>Tāmir</w:t>
                </w:r>
                <w:r w:rsidRPr="001A5E34">
                  <w:t>’s</w:t>
                </w:r>
                <w:proofErr w:type="spellEnd"/>
                <w:r w:rsidRPr="001A5E34">
                  <w:t xml:space="preserve"> first years in England and it was only in 1994 that he returned to the scene with </w:t>
                </w:r>
                <w:proofErr w:type="spellStart"/>
                <w:r w:rsidR="00584D42" w:rsidRPr="001A5E34">
                  <w:rPr>
                    <w:rFonts w:ascii="Calibri" w:hAnsi="Calibri" w:cstheme="majorBidi"/>
                    <w:i/>
                  </w:rPr>
                  <w:t>Nidā</w:t>
                </w:r>
                <w:proofErr w:type="spellEnd"/>
                <w:r w:rsidR="00584D42" w:rsidRPr="001A5E34">
                  <w:rPr>
                    <w:rFonts w:ascii="Calibri" w:hAnsi="Calibri" w:cstheme="majorBidi"/>
                    <w:i/>
                  </w:rPr>
                  <w:t xml:space="preserve">’ </w:t>
                </w:r>
                <w:proofErr w:type="spellStart"/>
                <w:r w:rsidR="00584D42" w:rsidRPr="001A5E34">
                  <w:rPr>
                    <w:rFonts w:ascii="Calibri" w:hAnsi="Calibri" w:cstheme="majorBidi"/>
                    <w:i/>
                  </w:rPr>
                  <w:t>Nū</w:t>
                </w:r>
                <w:r w:rsidR="00584D42" w:rsidRPr="001A5E34">
                  <w:rPr>
                    <w:i/>
                  </w:rPr>
                  <w:t>ḥ</w:t>
                </w:r>
                <w:proofErr w:type="spellEnd"/>
                <w:r w:rsidR="00584D42" w:rsidRPr="001A5E34">
                  <w:t xml:space="preserve"> </w:t>
                </w:r>
                <w:r w:rsidRPr="001A5E34">
                  <w:t>(</w:t>
                </w:r>
                <w:r w:rsidRPr="001A5E34">
                  <w:rPr>
                    <w:i/>
                  </w:rPr>
                  <w:t>Noah’s Summon</w:t>
                </w:r>
                <w:r w:rsidRPr="001A5E34">
                  <w:t xml:space="preserve">), a compilation of thirty-six new short stories followed by </w:t>
                </w:r>
                <w:r w:rsidR="00584D42" w:rsidRPr="001A5E34">
                  <w:rPr>
                    <w:i/>
                    <w:iCs/>
                  </w:rPr>
                  <w:t>Sa-</w:t>
                </w:r>
                <w:proofErr w:type="spellStart"/>
                <w:r w:rsidR="00584D42" w:rsidRPr="001A5E34">
                  <w:rPr>
                    <w:i/>
                    <w:iCs/>
                  </w:rPr>
                  <w:t>naḍḥak</w:t>
                </w:r>
                <w:proofErr w:type="spellEnd"/>
                <w:r w:rsidR="00584D42" w:rsidRPr="001A5E34">
                  <w:t xml:space="preserve"> </w:t>
                </w:r>
                <w:r w:rsidRPr="001A5E34">
                  <w:t>(</w:t>
                </w:r>
                <w:r w:rsidRPr="001A5E34">
                  <w:rPr>
                    <w:i/>
                  </w:rPr>
                  <w:t>We Shall Laugh</w:t>
                </w:r>
                <w:r w:rsidRPr="001A5E34">
                  <w:t xml:space="preserve">) in 1998, </w:t>
                </w:r>
                <w:r w:rsidR="00584D42" w:rsidRPr="001A5E34">
                  <w:rPr>
                    <w:rFonts w:ascii="Calibri" w:hAnsi="Calibri" w:cstheme="majorBidi"/>
                    <w:i/>
                    <w:lang w:bidi="ar-SY"/>
                  </w:rPr>
                  <w:t>al-</w:t>
                </w:r>
                <w:proofErr w:type="spellStart"/>
                <w:r w:rsidR="00584D42" w:rsidRPr="001A5E34">
                  <w:rPr>
                    <w:i/>
                  </w:rPr>
                  <w:t>Ḥ</w:t>
                </w:r>
                <w:r w:rsidR="00584D42" w:rsidRPr="001A5E34">
                  <w:rPr>
                    <w:rFonts w:ascii="Calibri" w:hAnsi="Calibri" w:cstheme="majorBidi"/>
                    <w:i/>
                    <w:lang w:bidi="ar-SY"/>
                  </w:rPr>
                  <w:t>i</w:t>
                </w:r>
                <w:r w:rsidR="00584D42" w:rsidRPr="001A5E34">
                  <w:rPr>
                    <w:i/>
                  </w:rPr>
                  <w:t>ṣ</w:t>
                </w:r>
                <w:r w:rsidR="00584D42" w:rsidRPr="001A5E34">
                  <w:rPr>
                    <w:rFonts w:ascii="Calibri" w:hAnsi="Calibri" w:cstheme="majorBidi"/>
                    <w:i/>
                    <w:lang w:bidi="ar-SY"/>
                  </w:rPr>
                  <w:t>rim</w:t>
                </w:r>
                <w:proofErr w:type="spellEnd"/>
                <w:r w:rsidR="00584D42" w:rsidRPr="001A5E34">
                  <w:t xml:space="preserve"> </w:t>
                </w:r>
                <w:r w:rsidRPr="001A5E34">
                  <w:t>(</w:t>
                </w:r>
                <w:r w:rsidRPr="001A5E34">
                  <w:rPr>
                    <w:i/>
                  </w:rPr>
                  <w:t>Sour Grapes</w:t>
                </w:r>
                <w:r w:rsidRPr="001A5E34">
                  <w:t xml:space="preserve">) in 2000, </w:t>
                </w:r>
                <w:proofErr w:type="spellStart"/>
                <w:r w:rsidR="00584D42" w:rsidRPr="001A5E34">
                  <w:rPr>
                    <w:i/>
                  </w:rPr>
                  <w:t>Taksīr</w:t>
                </w:r>
                <w:proofErr w:type="spellEnd"/>
                <w:r w:rsidR="00584D42" w:rsidRPr="001A5E34">
                  <w:rPr>
                    <w:i/>
                  </w:rPr>
                  <w:t xml:space="preserve"> </w:t>
                </w:r>
                <w:proofErr w:type="spellStart"/>
                <w:r w:rsidR="00584D42" w:rsidRPr="001A5E34">
                  <w:rPr>
                    <w:i/>
                  </w:rPr>
                  <w:t>Rukab</w:t>
                </w:r>
                <w:proofErr w:type="spellEnd"/>
                <w:r w:rsidR="00584D42" w:rsidRPr="001A5E34">
                  <w:t xml:space="preserve"> </w:t>
                </w:r>
                <w:r w:rsidRPr="001A5E34">
                  <w:t>(</w:t>
                </w:r>
                <w:r w:rsidRPr="001A5E34">
                  <w:rPr>
                    <w:i/>
                  </w:rPr>
                  <w:t>Breaking Knees</w:t>
                </w:r>
                <w:r w:rsidRPr="001A5E34">
                  <w:t xml:space="preserve">) in 2002 and </w:t>
                </w:r>
                <w:r w:rsidR="00584D42" w:rsidRPr="001A5E34">
                  <w:rPr>
                    <w:rFonts w:ascii="Calibri" w:hAnsi="Calibri" w:cstheme="majorBidi"/>
                    <w:i/>
                    <w:lang w:bidi="ar-SY"/>
                  </w:rPr>
                  <w:t>al-</w:t>
                </w:r>
                <w:proofErr w:type="spellStart"/>
                <w:r w:rsidR="00584D42" w:rsidRPr="001A5E34">
                  <w:rPr>
                    <w:rFonts w:ascii="Calibri" w:hAnsi="Calibri" w:cstheme="majorBidi"/>
                    <w:i/>
                    <w:lang w:bidi="ar-SY"/>
                  </w:rPr>
                  <w:t>Qunfu</w:t>
                </w:r>
                <w:r w:rsidR="00584D42" w:rsidRPr="001A5E34">
                  <w:rPr>
                    <w:i/>
                  </w:rPr>
                  <w:t>ḏ</w:t>
                </w:r>
                <w:proofErr w:type="spellEnd"/>
                <w:r w:rsidR="00584D42" w:rsidRPr="001A5E34">
                  <w:rPr>
                    <w:rFonts w:ascii="Calibri" w:hAnsi="Calibri" w:cstheme="majorBidi"/>
                    <w:iCs/>
                    <w:lang w:bidi="ar-SY"/>
                  </w:rPr>
                  <w:t>,</w:t>
                </w:r>
                <w:r w:rsidR="00584D42" w:rsidRPr="001A5E34">
                  <w:rPr>
                    <w:rFonts w:ascii="Calibri" w:hAnsi="Calibri" w:cstheme="majorBidi"/>
                    <w:i/>
                    <w:iCs/>
                    <w:lang w:bidi="ar-SY"/>
                  </w:rPr>
                  <w:t xml:space="preserve"> </w:t>
                </w:r>
                <w:r w:rsidRPr="001A5E34">
                  <w:t>(</w:t>
                </w:r>
                <w:r w:rsidRPr="001A5E34">
                  <w:rPr>
                    <w:i/>
                  </w:rPr>
                  <w:t>The Hedgehog</w:t>
                </w:r>
                <w:r w:rsidRPr="001A5E34">
                  <w:t xml:space="preserve">) in 2005, all of which were published for the Lebanese London-based </w:t>
                </w:r>
                <w:proofErr w:type="spellStart"/>
                <w:r w:rsidRPr="001A5E34">
                  <w:t>Riyad</w:t>
                </w:r>
                <w:proofErr w:type="spellEnd"/>
                <w:r w:rsidRPr="001A5E34">
                  <w:t xml:space="preserve"> el-</w:t>
                </w:r>
                <w:proofErr w:type="spellStart"/>
                <w:r w:rsidRPr="001A5E34">
                  <w:t>Rayyes</w:t>
                </w:r>
                <w:proofErr w:type="spellEnd"/>
                <w:r w:rsidRPr="001A5E34">
                  <w:t xml:space="preserve"> Books. For the same house he has also published </w:t>
                </w:r>
                <w:proofErr w:type="spellStart"/>
                <w:r w:rsidR="00B422F6" w:rsidRPr="001A5E34">
                  <w:rPr>
                    <w:i/>
                  </w:rPr>
                  <w:t>Haja</w:t>
                </w:r>
                <w:proofErr w:type="spellEnd"/>
                <w:r w:rsidR="00B422F6" w:rsidRPr="001A5E34">
                  <w:rPr>
                    <w:i/>
                  </w:rPr>
                  <w:t>’ al-</w:t>
                </w:r>
                <w:proofErr w:type="spellStart"/>
                <w:r w:rsidR="00B422F6" w:rsidRPr="001A5E34">
                  <w:rPr>
                    <w:i/>
                  </w:rPr>
                  <w:t>Qatī</w:t>
                </w:r>
                <w:r w:rsidRPr="001A5E34">
                  <w:rPr>
                    <w:i/>
                  </w:rPr>
                  <w:t>l</w:t>
                </w:r>
                <w:proofErr w:type="spellEnd"/>
                <w:r w:rsidRPr="001A5E34">
                  <w:rPr>
                    <w:i/>
                  </w:rPr>
                  <w:t xml:space="preserve"> ‘</w:t>
                </w:r>
                <w:proofErr w:type="spellStart"/>
                <w:r w:rsidRPr="001A5E34">
                  <w:rPr>
                    <w:i/>
                  </w:rPr>
                  <w:t>ala</w:t>
                </w:r>
                <w:proofErr w:type="spellEnd"/>
                <w:r w:rsidRPr="001A5E34">
                  <w:rPr>
                    <w:i/>
                  </w:rPr>
                  <w:t xml:space="preserve"> </w:t>
                </w:r>
                <w:proofErr w:type="spellStart"/>
                <w:r w:rsidRPr="001A5E34">
                  <w:rPr>
                    <w:i/>
                  </w:rPr>
                  <w:t>Qatili</w:t>
                </w:r>
                <w:proofErr w:type="spellEnd"/>
                <w:r w:rsidRPr="001A5E34">
                  <w:rPr>
                    <w:i/>
                  </w:rPr>
                  <w:t>-hi</w:t>
                </w:r>
                <w:r w:rsidRPr="001A5E34">
                  <w:t xml:space="preserve"> (</w:t>
                </w:r>
                <w:r w:rsidRPr="001A5E34">
                  <w:rPr>
                    <w:i/>
                  </w:rPr>
                  <w:t>The Victim’s Satire of His Killer</w:t>
                </w:r>
                <w:r w:rsidRPr="001A5E34">
                  <w:t xml:space="preserve">) a collection of satirical articles that appeared in 2003. He has lived in Oxford since the late 1990s and until 2011 he visited Syria every year. In 2012, at the age of 81, </w:t>
                </w:r>
                <w:proofErr w:type="spellStart"/>
                <w:r w:rsidR="00B422F6" w:rsidRPr="001A5E34">
                  <w:t>Tāmir</w:t>
                </w:r>
                <w:proofErr w:type="spellEnd"/>
                <w:r w:rsidRPr="001A5E34">
                  <w:t xml:space="preserve"> symbolically joined the Syrian revol</w:t>
                </w:r>
                <w:r w:rsidR="00D95A6C">
                  <w:t>ution against the regime of Bash</w:t>
                </w:r>
                <w:r w:rsidRPr="001A5E34">
                  <w:t xml:space="preserve">ar al-Assad with a Facebook page called </w:t>
                </w:r>
                <w:r w:rsidR="00C777AF" w:rsidRPr="001A5E34">
                  <w:rPr>
                    <w:i/>
                  </w:rPr>
                  <w:t>al-</w:t>
                </w:r>
                <w:proofErr w:type="spellStart"/>
                <w:r w:rsidR="00C777AF" w:rsidRPr="001A5E34">
                  <w:rPr>
                    <w:i/>
                  </w:rPr>
                  <w:t>Mihmā</w:t>
                </w:r>
                <w:r w:rsidRPr="001A5E34">
                  <w:rPr>
                    <w:i/>
                  </w:rPr>
                  <w:t>z</w:t>
                </w:r>
                <w:proofErr w:type="spellEnd"/>
                <w:r w:rsidRPr="001A5E34">
                  <w:t xml:space="preserve"> (Arabic for ‘the spur’) </w:t>
                </w:r>
                <w:r w:rsidRPr="001A5E34">
                  <w:rPr>
                    <w:rFonts w:cstheme="majorBidi"/>
                  </w:rPr>
                  <w:t xml:space="preserve">where he publishes very short stories and brief comments not only satirising the government </w:t>
                </w:r>
                <w:r w:rsidR="00A831C2">
                  <w:rPr>
                    <w:rFonts w:cstheme="majorBidi"/>
                  </w:rPr>
                  <w:t xml:space="preserve">and the opposition </w:t>
                </w:r>
                <w:r w:rsidRPr="001A5E34">
                  <w:rPr>
                    <w:rFonts w:cstheme="majorBidi"/>
                  </w:rPr>
                  <w:t xml:space="preserve">with metaphors and allegories, but also mentioning its members, the Syrian president and other key figures explicitly. </w:t>
                </w:r>
                <w:r w:rsidRPr="001A5E34">
                  <w:t xml:space="preserve">His last book </w:t>
                </w:r>
                <w:r w:rsidR="00E67E46" w:rsidRPr="001A5E34">
                  <w:t>is</w:t>
                </w:r>
                <w:r w:rsidR="00E67E46" w:rsidRPr="001A5E34">
                  <w:rPr>
                    <w:i/>
                  </w:rPr>
                  <w:t xml:space="preserve"> </w:t>
                </w:r>
                <w:proofErr w:type="spellStart"/>
                <w:r w:rsidRPr="001A5E34">
                  <w:rPr>
                    <w:i/>
                  </w:rPr>
                  <w:t>Ard</w:t>
                </w:r>
                <w:proofErr w:type="spellEnd"/>
                <w:r w:rsidRPr="001A5E34">
                  <w:rPr>
                    <w:i/>
                  </w:rPr>
                  <w:t xml:space="preserve"> al-Wail</w:t>
                </w:r>
                <w:r w:rsidRPr="001A5E34">
                  <w:t xml:space="preserve"> (</w:t>
                </w:r>
                <w:r w:rsidRPr="001A5E34">
                  <w:rPr>
                    <w:i/>
                  </w:rPr>
                  <w:t>The Land of Misery</w:t>
                </w:r>
                <w:r w:rsidRPr="001A5E34">
                  <w:t xml:space="preserve">) </w:t>
                </w:r>
                <w:r w:rsidR="00E67E46" w:rsidRPr="001A5E34">
                  <w:t xml:space="preserve">a collection of satirical articles </w:t>
                </w:r>
                <w:r w:rsidRPr="001A5E34">
                  <w:t xml:space="preserve">published for </w:t>
                </w:r>
                <w:proofErr w:type="spellStart"/>
                <w:r w:rsidRPr="001A5E34">
                  <w:t>Jadawel</w:t>
                </w:r>
                <w:proofErr w:type="spellEnd"/>
                <w:r w:rsidRPr="001A5E34">
                  <w:t xml:space="preserve"> in 2015.</w:t>
                </w:r>
              </w:p>
              <w:p w14:paraId="0F4D3068" w14:textId="77777777" w:rsidR="000F7C16" w:rsidRPr="001A5E34" w:rsidRDefault="000F7C16" w:rsidP="000F7C16">
                <w:pPr>
                  <w:rPr>
                    <w:rFonts w:ascii="Calibri" w:hAnsi="Calibri"/>
                  </w:rPr>
                </w:pPr>
              </w:p>
              <w:p w14:paraId="1F46D030" w14:textId="77777777" w:rsidR="000F7C16" w:rsidRPr="001A5E34" w:rsidRDefault="000F7C16" w:rsidP="000F7C16">
                <w:pPr>
                  <w:keepNext/>
                  <w:spacing w:line="360" w:lineRule="auto"/>
                  <w:rPr>
                    <w:rFonts w:ascii="Calibri" w:hAnsi="Calibri"/>
                    <w:noProof/>
                  </w:rPr>
                </w:pPr>
                <w:r w:rsidRPr="001A5E34">
                  <w:rPr>
                    <w:rFonts w:ascii="Calibri" w:hAnsi="Calibri"/>
                    <w:noProof/>
                  </w:rPr>
                  <w:t>File: stamp.jpg</w:t>
                </w:r>
              </w:p>
              <w:p w14:paraId="502B3940" w14:textId="795CB40C" w:rsidR="0099190E" w:rsidRPr="001A5E34" w:rsidRDefault="000F7C16" w:rsidP="000F7C16">
                <w:pPr>
                  <w:pStyle w:val="Caption"/>
                </w:pPr>
                <w:r w:rsidRPr="001A5E34">
                  <w:t xml:space="preserve">Figure </w:t>
                </w:r>
                <w:fldSimple w:instr=" SEQ Figure \* ARABIC ">
                  <w:r w:rsidRPr="001A5E34">
                    <w:rPr>
                      <w:noProof/>
                    </w:rPr>
                    <w:t>2</w:t>
                  </w:r>
                </w:fldSimple>
                <w:r w:rsidRPr="001A5E34">
                  <w:rPr>
                    <w:rFonts w:ascii="Calibri" w:hAnsi="Calibri"/>
                    <w:sz w:val="20"/>
                  </w:rPr>
                  <w:t xml:space="preserve"> </w:t>
                </w:r>
                <w:r w:rsidRPr="001A5E34">
                  <w:t xml:space="preserve">Stamp of the Syrian revolution dedicated to </w:t>
                </w:r>
                <w:proofErr w:type="spellStart"/>
                <w:r w:rsidRPr="001A5E34">
                  <w:t>Zakariyya</w:t>
                </w:r>
                <w:proofErr w:type="spellEnd"/>
                <w:r w:rsidRPr="001A5E34">
                  <w:t xml:space="preserve"> </w:t>
                </w:r>
                <w:proofErr w:type="spellStart"/>
                <w:r w:rsidR="00B422F6" w:rsidRPr="001A5E34">
                  <w:t>Tāmir</w:t>
                </w:r>
                <w:r w:rsidRPr="001A5E34">
                  <w:t>’s</w:t>
                </w:r>
                <w:proofErr w:type="spellEnd"/>
                <w:r w:rsidRPr="001A5E34">
                  <w:t xml:space="preserve"> </w:t>
                </w:r>
                <w:r w:rsidRPr="001A5E34">
                  <w:rPr>
                    <w:i/>
                  </w:rPr>
                  <w:t>al-</w:t>
                </w:r>
                <w:proofErr w:type="spellStart"/>
                <w:r w:rsidRPr="001A5E34">
                  <w:rPr>
                    <w:i/>
                  </w:rPr>
                  <w:t>Mihmaz</w:t>
                </w:r>
                <w:proofErr w:type="spellEnd"/>
                <w:r w:rsidRPr="001A5E34">
                  <w:t>, by the Syrian art</w:t>
                </w:r>
                <w:r w:rsidR="0099190E" w:rsidRPr="001A5E34">
                  <w:t xml:space="preserve">ist </w:t>
                </w:r>
                <w:proofErr w:type="spellStart"/>
                <w:r w:rsidR="0099190E" w:rsidRPr="001A5E34">
                  <w:t>Ammar</w:t>
                </w:r>
                <w:proofErr w:type="spellEnd"/>
                <w:r w:rsidR="0099190E" w:rsidRPr="001A5E34">
                  <w:t xml:space="preserve"> al-</w:t>
                </w:r>
                <w:proofErr w:type="spellStart"/>
                <w:r w:rsidR="0099190E" w:rsidRPr="001A5E34">
                  <w:t>Beik</w:t>
                </w:r>
                <w:proofErr w:type="spellEnd"/>
                <w:r w:rsidR="0099190E" w:rsidRPr="001A5E34">
                  <w:t>, published on:</w:t>
                </w:r>
              </w:p>
              <w:p w14:paraId="7AAD8312" w14:textId="5A0AB0C1" w:rsidR="000F7C16" w:rsidRPr="001A5E34" w:rsidRDefault="00B77D73" w:rsidP="0099190E">
                <w:hyperlink r:id="rId8" w:history="1">
                  <w:r w:rsidR="0099190E" w:rsidRPr="001A5E34">
                    <w:rPr>
                      <w:rStyle w:val="Hyperlink"/>
                    </w:rPr>
                    <w:t>http://www.creativememory.org</w:t>
                  </w:r>
                </w:hyperlink>
              </w:p>
              <w:p w14:paraId="4DAC43A9" w14:textId="77777777" w:rsidR="0099190E" w:rsidRPr="001A5E34" w:rsidRDefault="0099190E" w:rsidP="0099190E"/>
              <w:p w14:paraId="6D8A4E3C" w14:textId="77777777" w:rsidR="000F7C16" w:rsidRPr="001A5E34" w:rsidRDefault="000F7C16" w:rsidP="000F7C16">
                <w:pPr>
                  <w:pStyle w:val="Heading1"/>
                  <w:outlineLvl w:val="0"/>
                  <w:rPr>
                    <w:szCs w:val="22"/>
                  </w:rPr>
                </w:pPr>
                <w:r w:rsidRPr="001A5E34">
                  <w:t>List of Works</w:t>
                </w:r>
              </w:p>
              <w:p w14:paraId="6DE84802" w14:textId="77777777" w:rsidR="000F7C16" w:rsidRPr="001A5E34" w:rsidRDefault="000F7C16" w:rsidP="000F7C16">
                <w:pPr>
                  <w:pStyle w:val="Heading2"/>
                  <w:outlineLvl w:val="1"/>
                </w:pPr>
                <w:r w:rsidRPr="001A5E34">
                  <w:t>Collections of short stories</w:t>
                </w:r>
              </w:p>
              <w:p w14:paraId="031F6A71" w14:textId="3B3BCFAC" w:rsidR="000F7C16" w:rsidRPr="001A5E34" w:rsidRDefault="00B422F6" w:rsidP="000F7C16">
                <w:pPr>
                  <w:pStyle w:val="NormalfollowingH2"/>
                  <w:rPr>
                    <w:lang w:bidi="ar-SY"/>
                  </w:rPr>
                </w:pPr>
                <w:proofErr w:type="spellStart"/>
                <w:r w:rsidRPr="001A5E34">
                  <w:rPr>
                    <w:rFonts w:cstheme="majorBidi"/>
                    <w:i/>
                  </w:rPr>
                  <w:t>Ṣahīl</w:t>
                </w:r>
                <w:proofErr w:type="spellEnd"/>
                <w:r w:rsidRPr="001A5E34">
                  <w:rPr>
                    <w:rFonts w:cstheme="majorBidi"/>
                    <w:i/>
                  </w:rPr>
                  <w:t xml:space="preserve"> al- </w:t>
                </w:r>
                <w:proofErr w:type="spellStart"/>
                <w:r w:rsidRPr="001A5E34">
                  <w:rPr>
                    <w:rFonts w:cstheme="majorBidi"/>
                    <w:i/>
                  </w:rPr>
                  <w:t>ǧawād</w:t>
                </w:r>
                <w:proofErr w:type="spellEnd"/>
                <w:r w:rsidRPr="001A5E34">
                  <w:rPr>
                    <w:rFonts w:cstheme="majorBidi"/>
                    <w:i/>
                  </w:rPr>
                  <w:t xml:space="preserve"> al-</w:t>
                </w:r>
                <w:proofErr w:type="spellStart"/>
                <w:r w:rsidRPr="001A5E34">
                  <w:rPr>
                    <w:rFonts w:cstheme="majorBidi"/>
                    <w:i/>
                  </w:rPr>
                  <w:t>abyaḍ</w:t>
                </w:r>
                <w:proofErr w:type="spellEnd"/>
                <w:r w:rsidR="000F7C16" w:rsidRPr="001A5E34">
                  <w:rPr>
                    <w:i/>
                  </w:rPr>
                  <w:t xml:space="preserve">, </w:t>
                </w:r>
                <w:r w:rsidR="000F7C16" w:rsidRPr="001A5E34">
                  <w:t>(</w:t>
                </w:r>
                <w:r w:rsidR="000F7C16" w:rsidRPr="001A5E34">
                  <w:rPr>
                    <w:i/>
                    <w:iCs/>
                    <w:lang w:bidi="ar-SY"/>
                  </w:rPr>
                  <w:t>The Neighing of the White Steed</w:t>
                </w:r>
                <w:r w:rsidR="000F7C16" w:rsidRPr="001A5E34">
                  <w:rPr>
                    <w:iCs/>
                    <w:lang w:bidi="ar-SY"/>
                  </w:rPr>
                  <w:t>)</w:t>
                </w:r>
                <w:r w:rsidR="000F7C16" w:rsidRPr="001A5E34">
                  <w:rPr>
                    <w:lang w:bidi="ar-SY"/>
                  </w:rPr>
                  <w:t xml:space="preserve">, </w:t>
                </w:r>
                <w:proofErr w:type="spellStart"/>
                <w:r w:rsidR="000F7C16" w:rsidRPr="001A5E34">
                  <w:rPr>
                    <w:lang w:bidi="ar-SY"/>
                  </w:rPr>
                  <w:t>Dār</w:t>
                </w:r>
                <w:proofErr w:type="spellEnd"/>
                <w:r w:rsidR="000F7C16" w:rsidRPr="001A5E34">
                  <w:rPr>
                    <w:lang w:bidi="ar-SY"/>
                  </w:rPr>
                  <w:t xml:space="preserve"> </w:t>
                </w:r>
                <w:proofErr w:type="spellStart"/>
                <w:r w:rsidR="000F7C16" w:rsidRPr="001A5E34">
                  <w:rPr>
                    <w:lang w:bidi="ar-SY"/>
                  </w:rPr>
                  <w:t>Majallat</w:t>
                </w:r>
                <w:proofErr w:type="spellEnd"/>
                <w:r w:rsidR="000F7C16" w:rsidRPr="001A5E34">
                  <w:rPr>
                    <w:lang w:bidi="ar-SY"/>
                  </w:rPr>
                  <w:t xml:space="preserve"> </w:t>
                </w:r>
                <w:proofErr w:type="spellStart"/>
                <w:r w:rsidR="000F7C16" w:rsidRPr="001A5E34">
                  <w:rPr>
                    <w:lang w:bidi="ar-SY"/>
                  </w:rPr>
                  <w:t>Shi</w:t>
                </w:r>
                <w:r w:rsidR="000F7C16" w:rsidRPr="001A5E34">
                  <w:rPr>
                    <w:rFonts w:cs="Cambria Math"/>
                    <w:lang w:bidi="ar-SY"/>
                  </w:rPr>
                  <w:t>ʻ</w:t>
                </w:r>
                <w:r w:rsidR="000F7C16" w:rsidRPr="001A5E34">
                  <w:rPr>
                    <w:lang w:bidi="ar-SY"/>
                  </w:rPr>
                  <w:t>r</w:t>
                </w:r>
                <w:proofErr w:type="spellEnd"/>
                <w:r w:rsidR="000F7C16" w:rsidRPr="001A5E34">
                  <w:rPr>
                    <w:lang w:bidi="ar-SY"/>
                  </w:rPr>
                  <w:t>, Beirut, 1960 (</w:t>
                </w:r>
                <w:r w:rsidR="000F7C16" w:rsidRPr="001A5E34">
                  <w:rPr>
                    <w:rFonts w:eastAsia="Times New Roman"/>
                    <w:rtl/>
                  </w:rPr>
                  <w:t>صهيل الجواد الأبيض</w:t>
                </w:r>
                <w:r w:rsidR="000F7C16" w:rsidRPr="001A5E34">
                  <w:rPr>
                    <w:lang w:bidi="ar-SY"/>
                  </w:rPr>
                  <w:t>)</w:t>
                </w:r>
              </w:p>
              <w:p w14:paraId="67433250" w14:textId="69BB2E3E" w:rsidR="000F7C16" w:rsidRPr="001A5E34" w:rsidRDefault="00B422F6" w:rsidP="000F7C16">
                <w:pPr>
                  <w:pStyle w:val="NormalfollowingH2"/>
                </w:pPr>
                <w:proofErr w:type="spellStart"/>
                <w:r w:rsidRPr="001A5E34">
                  <w:rPr>
                    <w:rFonts w:cs="Times New Roman"/>
                    <w:i/>
                    <w:iCs/>
                  </w:rPr>
                  <w:t>Rabī</w:t>
                </w:r>
                <w:proofErr w:type="spellEnd"/>
                <w:r w:rsidRPr="001A5E34">
                  <w:rPr>
                    <w:rFonts w:cs="Times New Roman"/>
                    <w:i/>
                    <w:iCs/>
                  </w:rPr>
                  <w:t>’ fi al-</w:t>
                </w:r>
                <w:proofErr w:type="spellStart"/>
                <w:r w:rsidRPr="001A5E34">
                  <w:rPr>
                    <w:rFonts w:cs="Times New Roman"/>
                    <w:i/>
                    <w:iCs/>
                  </w:rPr>
                  <w:t>Ramād</w:t>
                </w:r>
                <w:proofErr w:type="spellEnd"/>
                <w:r w:rsidR="000F7C16" w:rsidRPr="001A5E34">
                  <w:t>,</w:t>
                </w:r>
                <w:r w:rsidR="000F7C16" w:rsidRPr="001A5E34">
                  <w:rPr>
                    <w:lang w:bidi="ar-SY"/>
                  </w:rPr>
                  <w:t xml:space="preserve"> (</w:t>
                </w:r>
                <w:r w:rsidR="000F7C16" w:rsidRPr="001A5E34">
                  <w:rPr>
                    <w:i/>
                    <w:iCs/>
                    <w:lang w:bidi="ar-SY"/>
                  </w:rPr>
                  <w:t>A Spring in the Ashes</w:t>
                </w:r>
                <w:r w:rsidR="000F7C16" w:rsidRPr="001A5E34">
                  <w:rPr>
                    <w:iCs/>
                    <w:lang w:bidi="ar-SY"/>
                  </w:rPr>
                  <w:t>)</w:t>
                </w:r>
                <w:r w:rsidR="000F7C16" w:rsidRPr="001A5E34">
                  <w:rPr>
                    <w:i/>
                    <w:iCs/>
                    <w:lang w:bidi="ar-SY"/>
                  </w:rPr>
                  <w:t xml:space="preserve">, </w:t>
                </w:r>
                <w:proofErr w:type="spellStart"/>
                <w:r w:rsidR="000F7C16" w:rsidRPr="001A5E34">
                  <w:rPr>
                    <w:lang w:bidi="ar-SY"/>
                  </w:rPr>
                  <w:t>Maktaba</w:t>
                </w:r>
                <w:proofErr w:type="spellEnd"/>
                <w:r w:rsidR="000F7C16" w:rsidRPr="001A5E34">
                  <w:rPr>
                    <w:lang w:bidi="ar-SY"/>
                  </w:rPr>
                  <w:t xml:space="preserve"> al-Nuri, Damascus, 1963 </w:t>
                </w:r>
              </w:p>
              <w:p w14:paraId="17EE08ED" w14:textId="77777777" w:rsidR="000F7C16" w:rsidRPr="001A5E34" w:rsidRDefault="000F7C16" w:rsidP="000F7C16">
                <w:pPr>
                  <w:pStyle w:val="NormalfollowingH2"/>
                  <w:rPr>
                    <w:rFonts w:ascii="Calibri" w:hAnsi="Calibri"/>
                  </w:rPr>
                </w:pPr>
                <w:r w:rsidRPr="001A5E34">
                  <w:rPr>
                    <w:rFonts w:ascii="Calibri" w:hAnsi="Calibri" w:cstheme="majorBidi"/>
                    <w:lang w:bidi="ar-SY"/>
                  </w:rPr>
                  <w:lastRenderedPageBreak/>
                  <w:t>(</w:t>
                </w:r>
                <w:r w:rsidRPr="001A5E34">
                  <w:rPr>
                    <w:rFonts w:ascii="Calibri" w:eastAsia="Times New Roman" w:hAnsi="Calibri"/>
                    <w:rtl/>
                  </w:rPr>
                  <w:t>ربيع في الرماد</w:t>
                </w:r>
                <w:r w:rsidRPr="001A5E34">
                  <w:rPr>
                    <w:rFonts w:ascii="Calibri" w:hAnsi="Calibri" w:cstheme="majorBidi"/>
                    <w:lang w:bidi="ar-SY"/>
                  </w:rPr>
                  <w:t>)</w:t>
                </w:r>
              </w:p>
              <w:p w14:paraId="21D918C2" w14:textId="7DD25112" w:rsidR="000F7C16" w:rsidRPr="001A5E34" w:rsidRDefault="00B422F6" w:rsidP="000F7C16">
                <w:pPr>
                  <w:pStyle w:val="NormalfollowingH2"/>
                  <w:rPr>
                    <w:rFonts w:ascii="Calibri" w:hAnsi="Calibri" w:cs="Times New Roman"/>
                    <w:rtl/>
                  </w:rPr>
                </w:pPr>
                <w:r w:rsidRPr="001A5E34">
                  <w:rPr>
                    <w:rFonts w:cstheme="majorBidi"/>
                    <w:i/>
                  </w:rPr>
                  <w:t>Al-</w:t>
                </w:r>
                <w:proofErr w:type="spellStart"/>
                <w:proofErr w:type="gramStart"/>
                <w:r w:rsidRPr="001A5E34">
                  <w:rPr>
                    <w:rFonts w:cstheme="majorBidi"/>
                    <w:i/>
                  </w:rPr>
                  <w:t>Ra‘</w:t>
                </w:r>
                <w:proofErr w:type="gramEnd"/>
                <w:r w:rsidRPr="001A5E34">
                  <w:rPr>
                    <w:rFonts w:cstheme="majorBidi"/>
                    <w:i/>
                  </w:rPr>
                  <w:t>d</w:t>
                </w:r>
                <w:proofErr w:type="spellEnd"/>
                <w:r w:rsidR="000F7C16" w:rsidRPr="001A5E34">
                  <w:rPr>
                    <w:rFonts w:ascii="Calibri" w:hAnsi="Calibri" w:cstheme="majorBidi"/>
                    <w:lang w:bidi="ar-SY"/>
                  </w:rPr>
                  <w:t>, (</w:t>
                </w:r>
                <w:r w:rsidR="000F7C16" w:rsidRPr="001A5E34">
                  <w:rPr>
                    <w:rFonts w:ascii="Calibri" w:hAnsi="Calibri" w:cstheme="majorBidi"/>
                    <w:i/>
                    <w:iCs/>
                    <w:lang w:bidi="ar-SY"/>
                  </w:rPr>
                  <w:t>the Thunder</w:t>
                </w:r>
                <w:r w:rsidR="000F7C16" w:rsidRPr="001A5E34">
                  <w:rPr>
                    <w:rFonts w:ascii="Calibri" w:hAnsi="Calibri" w:cstheme="majorBidi"/>
                    <w:iCs/>
                    <w:lang w:bidi="ar-SY"/>
                  </w:rPr>
                  <w:t>), the Arab Writers’ Union, Damascus, 1970</w:t>
                </w:r>
                <w:r w:rsidR="000F7C16" w:rsidRPr="001A5E34">
                  <w:rPr>
                    <w:rFonts w:ascii="Calibri" w:hAnsi="Calibri" w:cstheme="majorBidi"/>
                    <w:rtl/>
                    <w:lang w:bidi="ar-SY"/>
                  </w:rPr>
                  <w:t xml:space="preserve"> (</w:t>
                </w:r>
                <w:r w:rsidR="000F7C16" w:rsidRPr="001A5E34">
                  <w:rPr>
                    <w:rtl/>
                  </w:rPr>
                  <w:t>الرعد</w:t>
                </w:r>
                <w:r w:rsidR="000F7C16" w:rsidRPr="001A5E34">
                  <w:rPr>
                    <w:rFonts w:ascii="Calibri" w:hAnsi="Calibri" w:cstheme="majorBidi"/>
                    <w:rtl/>
                    <w:lang w:bidi="ar-SY"/>
                  </w:rPr>
                  <w:t xml:space="preserve">) </w:t>
                </w:r>
              </w:p>
              <w:p w14:paraId="209787D8" w14:textId="6AC04440" w:rsidR="000F7C16" w:rsidRPr="001A5E34" w:rsidRDefault="00A739A0" w:rsidP="000F7C16">
                <w:pPr>
                  <w:pStyle w:val="NormalfollowingH2"/>
                  <w:rPr>
                    <w:rFonts w:ascii="Calibri" w:hAnsi="Calibri" w:cstheme="majorBidi"/>
                    <w:lang w:bidi="ar-SY"/>
                  </w:rPr>
                </w:pPr>
                <w:proofErr w:type="spellStart"/>
                <w:r w:rsidRPr="001A5E34">
                  <w:rPr>
                    <w:rFonts w:cstheme="majorBidi"/>
                    <w:i/>
                    <w:iCs/>
                  </w:rPr>
                  <w:t>Dimašq</w:t>
                </w:r>
                <w:proofErr w:type="spellEnd"/>
                <w:r w:rsidRPr="001A5E34">
                  <w:rPr>
                    <w:rFonts w:cstheme="majorBidi"/>
                    <w:i/>
                    <w:iCs/>
                  </w:rPr>
                  <w:t xml:space="preserve"> al-</w:t>
                </w:r>
                <w:proofErr w:type="spellStart"/>
                <w:r w:rsidRPr="001A5E34">
                  <w:rPr>
                    <w:i/>
                    <w:iCs/>
                  </w:rPr>
                  <w:t>Ḥarā’iq</w:t>
                </w:r>
                <w:proofErr w:type="spellEnd"/>
                <w:r w:rsidR="000F7C16" w:rsidRPr="001A5E34">
                  <w:rPr>
                    <w:rFonts w:ascii="Calibri" w:hAnsi="Calibri" w:cstheme="majorBidi"/>
                    <w:i/>
                    <w:iCs/>
                    <w:lang w:bidi="ar-SY"/>
                  </w:rPr>
                  <w:t xml:space="preserve">, </w:t>
                </w:r>
                <w:r w:rsidR="000F7C16" w:rsidRPr="001A5E34">
                  <w:rPr>
                    <w:rFonts w:ascii="Calibri" w:hAnsi="Calibri" w:cstheme="majorBidi"/>
                    <w:iCs/>
                    <w:lang w:bidi="ar-SY"/>
                  </w:rPr>
                  <w:t>(</w:t>
                </w:r>
                <w:r w:rsidR="000F7C16" w:rsidRPr="001A5E34">
                  <w:rPr>
                    <w:rFonts w:ascii="Calibri" w:hAnsi="Calibri" w:cstheme="majorBidi"/>
                    <w:i/>
                    <w:iCs/>
                    <w:lang w:bidi="ar-SY"/>
                  </w:rPr>
                  <w:t>Damascus of fires</w:t>
                </w:r>
                <w:r w:rsidR="000F7C16" w:rsidRPr="001A5E34">
                  <w:rPr>
                    <w:rFonts w:ascii="Calibri" w:hAnsi="Calibri" w:cstheme="majorBidi"/>
                    <w:iCs/>
                    <w:lang w:bidi="ar-SY"/>
                  </w:rPr>
                  <w:t>)</w:t>
                </w:r>
                <w:r w:rsidR="000F7C16" w:rsidRPr="001A5E34">
                  <w:rPr>
                    <w:rFonts w:ascii="Calibri" w:hAnsi="Calibri" w:cstheme="majorBidi"/>
                    <w:i/>
                    <w:iCs/>
                    <w:lang w:bidi="ar-SY"/>
                  </w:rPr>
                  <w:t xml:space="preserve">, </w:t>
                </w:r>
                <w:proofErr w:type="spellStart"/>
                <w:r w:rsidR="000F7C16" w:rsidRPr="001A5E34">
                  <w:rPr>
                    <w:rFonts w:ascii="Calibri" w:hAnsi="Calibri" w:cstheme="majorBidi"/>
                    <w:lang w:bidi="ar-SY"/>
                  </w:rPr>
                  <w:t>Maktaba</w:t>
                </w:r>
                <w:proofErr w:type="spellEnd"/>
                <w:r w:rsidR="000F7C16" w:rsidRPr="001A5E34">
                  <w:rPr>
                    <w:rFonts w:ascii="Calibri" w:hAnsi="Calibri" w:cstheme="majorBidi"/>
                    <w:lang w:bidi="ar-SY"/>
                  </w:rPr>
                  <w:t xml:space="preserve"> al-Nuri, Damascus, 1973</w:t>
                </w:r>
              </w:p>
              <w:p w14:paraId="70433A3D" w14:textId="77777777" w:rsidR="000F7C16" w:rsidRPr="001A5E34" w:rsidRDefault="000F7C16" w:rsidP="000F7C16">
                <w:pPr>
                  <w:pStyle w:val="NormalfollowingH2"/>
                  <w:rPr>
                    <w:rFonts w:ascii="Calibri" w:hAnsi="Calibri" w:cstheme="majorBidi"/>
                    <w:lang w:bidi="ar-SY"/>
                  </w:rPr>
                </w:pPr>
                <w:r w:rsidRPr="001A5E34">
                  <w:rPr>
                    <w:rFonts w:ascii="Calibri" w:hAnsi="Calibri" w:cstheme="majorBidi"/>
                    <w:rtl/>
                    <w:lang w:bidi="ar-SY"/>
                  </w:rPr>
                  <w:t>دمشق الحرائق)</w:t>
                </w:r>
                <w:r w:rsidRPr="001A5E34">
                  <w:rPr>
                    <w:rFonts w:ascii="Calibri" w:hAnsi="Calibri" w:cstheme="majorBidi"/>
                    <w:lang w:bidi="ar-SY"/>
                  </w:rPr>
                  <w:t>)</w:t>
                </w:r>
              </w:p>
              <w:p w14:paraId="636B8F3F" w14:textId="77777777" w:rsidR="00D95A6C" w:rsidRDefault="00A739A0" w:rsidP="000F7C16">
                <w:pPr>
                  <w:pStyle w:val="NormalfollowingH2"/>
                  <w:rPr>
                    <w:rFonts w:ascii="Calibri" w:hAnsi="Calibri" w:cstheme="majorBidi"/>
                    <w:lang w:bidi="ar-SY"/>
                  </w:rPr>
                </w:pPr>
                <w:r w:rsidRPr="001A5E34">
                  <w:rPr>
                    <w:rFonts w:cstheme="majorBidi"/>
                    <w:i/>
                  </w:rPr>
                  <w:t>al-</w:t>
                </w:r>
                <w:proofErr w:type="spellStart"/>
                <w:r w:rsidRPr="001A5E34">
                  <w:rPr>
                    <w:rFonts w:cstheme="majorBidi"/>
                    <w:i/>
                  </w:rPr>
                  <w:t>Numūr</w:t>
                </w:r>
                <w:proofErr w:type="spellEnd"/>
                <w:r w:rsidRPr="001A5E34">
                  <w:rPr>
                    <w:rFonts w:cstheme="majorBidi"/>
                    <w:i/>
                  </w:rPr>
                  <w:t xml:space="preserve"> fi al- </w:t>
                </w:r>
                <w:proofErr w:type="spellStart"/>
                <w:r w:rsidRPr="001A5E34">
                  <w:rPr>
                    <w:rFonts w:cstheme="majorBidi"/>
                    <w:i/>
                  </w:rPr>
                  <w:t>yaūm</w:t>
                </w:r>
                <w:proofErr w:type="spellEnd"/>
                <w:r w:rsidRPr="001A5E34">
                  <w:rPr>
                    <w:rFonts w:cstheme="majorBidi"/>
                    <w:i/>
                  </w:rPr>
                  <w:t xml:space="preserve"> al- </w:t>
                </w:r>
                <w:r w:rsidRPr="001A5E34">
                  <w:rPr>
                    <w:rFonts w:cstheme="majorBidi"/>
                  </w:rPr>
                  <w:t>‘</w:t>
                </w:r>
                <w:proofErr w:type="spellStart"/>
                <w:r w:rsidRPr="001A5E34">
                  <w:rPr>
                    <w:rFonts w:cstheme="majorBidi"/>
                    <w:i/>
                  </w:rPr>
                  <w:t>āshir</w:t>
                </w:r>
                <w:proofErr w:type="spellEnd"/>
                <w:r w:rsidR="000F7C16" w:rsidRPr="001A5E34">
                  <w:rPr>
                    <w:rFonts w:ascii="Calibri" w:hAnsi="Calibri" w:cstheme="majorBidi"/>
                    <w:iCs/>
                    <w:lang w:bidi="ar-SY"/>
                  </w:rPr>
                  <w:t>, (</w:t>
                </w:r>
                <w:r w:rsidR="000F7C16" w:rsidRPr="001A5E34">
                  <w:rPr>
                    <w:rFonts w:ascii="Calibri" w:hAnsi="Calibri" w:cstheme="majorBidi"/>
                    <w:i/>
                    <w:iCs/>
                    <w:lang w:bidi="ar-SY"/>
                  </w:rPr>
                  <w:t>Tigers on the Tenth Day</w:t>
                </w:r>
                <w:r w:rsidR="000F7C16" w:rsidRPr="001A5E34">
                  <w:rPr>
                    <w:rFonts w:ascii="Calibri" w:hAnsi="Calibri" w:cstheme="majorBidi"/>
                    <w:iCs/>
                    <w:lang w:bidi="ar-SY"/>
                  </w:rPr>
                  <w:t>),</w:t>
                </w:r>
                <w:r w:rsidR="000F7C16" w:rsidRPr="001A5E34">
                  <w:rPr>
                    <w:rFonts w:ascii="Calibri" w:hAnsi="Calibri" w:cstheme="majorBidi"/>
                    <w:i/>
                    <w:iCs/>
                    <w:lang w:bidi="ar-SY"/>
                  </w:rPr>
                  <w:t xml:space="preserve"> </w:t>
                </w:r>
                <w:r w:rsidR="000F7C16" w:rsidRPr="001A5E34">
                  <w:rPr>
                    <w:rFonts w:ascii="Calibri" w:hAnsi="Calibri" w:cstheme="majorBidi"/>
                    <w:lang w:bidi="ar-SY"/>
                  </w:rPr>
                  <w:t>1978, Dar al-</w:t>
                </w:r>
                <w:proofErr w:type="spellStart"/>
                <w:r w:rsidR="000F7C16" w:rsidRPr="001A5E34">
                  <w:rPr>
                    <w:rFonts w:ascii="Calibri" w:hAnsi="Calibri" w:cstheme="majorBidi"/>
                    <w:lang w:bidi="ar-SY"/>
                  </w:rPr>
                  <w:t>Aadab</w:t>
                </w:r>
                <w:proofErr w:type="spellEnd"/>
                <w:r w:rsidR="000F7C16" w:rsidRPr="001A5E34">
                  <w:rPr>
                    <w:rFonts w:ascii="Calibri" w:hAnsi="Calibri" w:cstheme="majorBidi"/>
                    <w:lang w:bidi="ar-SY"/>
                  </w:rPr>
                  <w:t>, Beirut</w:t>
                </w:r>
                <w:r w:rsidR="000F7C16" w:rsidRPr="001A5E34">
                  <w:rPr>
                    <w:rFonts w:ascii="Calibri" w:hAnsi="Calibri" w:cstheme="majorBidi"/>
                    <w:rtl/>
                    <w:lang w:bidi="ar-SY"/>
                  </w:rPr>
                  <w:t xml:space="preserve"> اليوم العاشر)</w:t>
                </w:r>
              </w:p>
              <w:p w14:paraId="5E1E2F05" w14:textId="30635E78" w:rsidR="000F7C16" w:rsidRPr="001A5E34" w:rsidRDefault="000F7C16" w:rsidP="000F7C16">
                <w:pPr>
                  <w:pStyle w:val="NormalfollowingH2"/>
                  <w:rPr>
                    <w:rFonts w:ascii="Calibri" w:hAnsi="Calibri" w:cstheme="majorBidi"/>
                    <w:lang w:bidi="ar-SY"/>
                  </w:rPr>
                </w:pPr>
                <w:r w:rsidRPr="001A5E34">
                  <w:rPr>
                    <w:rFonts w:ascii="Calibri" w:hAnsi="Calibri" w:cstheme="majorBidi"/>
                    <w:rtl/>
                    <w:lang w:bidi="ar-SY"/>
                  </w:rPr>
                  <w:t xml:space="preserve"> </w:t>
                </w:r>
                <w:r w:rsidRPr="001A5E34">
                  <w:rPr>
                    <w:rFonts w:ascii="Calibri" w:hAnsi="Calibri" w:cstheme="majorBidi"/>
                    <w:lang w:bidi="ar-SY"/>
                  </w:rPr>
                  <w:t xml:space="preserve"> </w:t>
                </w:r>
                <w:r w:rsidRPr="001A5E34">
                  <w:rPr>
                    <w:rFonts w:ascii="Calibri" w:hAnsi="Calibri" w:cstheme="majorBidi"/>
                    <w:rtl/>
                    <w:lang w:bidi="ar-SY"/>
                  </w:rPr>
                  <w:t>النمور في</w:t>
                </w:r>
                <w:r w:rsidRPr="001A5E34">
                  <w:rPr>
                    <w:rFonts w:ascii="Calibri" w:hAnsi="Calibri" w:cstheme="majorBidi"/>
                    <w:lang w:bidi="ar-SY"/>
                  </w:rPr>
                  <w:t>)</w:t>
                </w:r>
              </w:p>
              <w:p w14:paraId="46FEAC35" w14:textId="44023F77" w:rsidR="000F7C16" w:rsidRPr="001A5E34" w:rsidRDefault="00A739A0" w:rsidP="00A739A0">
                <w:pPr>
                  <w:pStyle w:val="NormalfollowingH2"/>
                  <w:rPr>
                    <w:rFonts w:ascii="Calibri" w:hAnsi="Calibri" w:cstheme="majorBidi"/>
                  </w:rPr>
                </w:pPr>
                <w:proofErr w:type="spellStart"/>
                <w:r w:rsidRPr="001A5E34">
                  <w:rPr>
                    <w:rFonts w:ascii="Calibri" w:hAnsi="Calibri" w:cstheme="majorBidi"/>
                    <w:i/>
                  </w:rPr>
                  <w:t>Nidā</w:t>
                </w:r>
                <w:proofErr w:type="spellEnd"/>
                <w:r w:rsidR="000F7C16" w:rsidRPr="001A5E34">
                  <w:rPr>
                    <w:rFonts w:ascii="Calibri" w:hAnsi="Calibri" w:cstheme="majorBidi"/>
                    <w:i/>
                  </w:rPr>
                  <w:t xml:space="preserve">’ </w:t>
                </w:r>
                <w:proofErr w:type="spellStart"/>
                <w:r w:rsidR="000F7C16" w:rsidRPr="001A5E34">
                  <w:rPr>
                    <w:rFonts w:ascii="Calibri" w:hAnsi="Calibri" w:cstheme="majorBidi"/>
                    <w:i/>
                  </w:rPr>
                  <w:t>N</w:t>
                </w:r>
                <w:r w:rsidRPr="001A5E34">
                  <w:rPr>
                    <w:rFonts w:ascii="Calibri" w:hAnsi="Calibri" w:cstheme="majorBidi"/>
                    <w:i/>
                  </w:rPr>
                  <w:t>ū</w:t>
                </w:r>
                <w:r w:rsidRPr="001A5E34">
                  <w:rPr>
                    <w:i/>
                  </w:rPr>
                  <w:t>ḥ</w:t>
                </w:r>
                <w:proofErr w:type="spellEnd"/>
                <w:r w:rsidR="000F7C16" w:rsidRPr="001A5E34">
                  <w:rPr>
                    <w:rFonts w:ascii="Calibri" w:hAnsi="Calibri" w:cstheme="majorBidi"/>
                    <w:iCs/>
                  </w:rPr>
                  <w:t>,</w:t>
                </w:r>
                <w:r w:rsidR="000F7C16" w:rsidRPr="001A5E34">
                  <w:rPr>
                    <w:rFonts w:ascii="Calibri" w:hAnsi="Calibri" w:cstheme="majorBidi"/>
                    <w:i/>
                    <w:iCs/>
                  </w:rPr>
                  <w:t xml:space="preserve"> </w:t>
                </w:r>
                <w:r w:rsidR="000F7C16" w:rsidRPr="001A5E34">
                  <w:rPr>
                    <w:rFonts w:ascii="Calibri" w:hAnsi="Calibri" w:cstheme="majorBidi"/>
                    <w:iCs/>
                  </w:rPr>
                  <w:t>(</w:t>
                </w:r>
                <w:r w:rsidR="000F7C16" w:rsidRPr="001A5E34">
                  <w:rPr>
                    <w:rFonts w:ascii="Calibri" w:hAnsi="Calibri" w:cstheme="majorBidi"/>
                    <w:i/>
                    <w:iCs/>
                  </w:rPr>
                  <w:t>Noah’s Summons</w:t>
                </w:r>
                <w:r w:rsidR="000F7C16" w:rsidRPr="001A5E34">
                  <w:rPr>
                    <w:rFonts w:ascii="Calibri" w:hAnsi="Calibri" w:cstheme="majorBidi"/>
                    <w:iCs/>
                  </w:rPr>
                  <w:t>)</w:t>
                </w:r>
                <w:r w:rsidR="000F7C16" w:rsidRPr="001A5E34">
                  <w:rPr>
                    <w:rFonts w:ascii="Calibri" w:hAnsi="Calibri" w:cstheme="majorBidi"/>
                  </w:rPr>
                  <w:t xml:space="preserve">, </w:t>
                </w:r>
                <w:proofErr w:type="spellStart"/>
                <w:r w:rsidR="000F7C16" w:rsidRPr="001A5E34">
                  <w:rPr>
                    <w:rFonts w:ascii="Calibri" w:hAnsi="Calibri" w:cstheme="majorBidi"/>
                  </w:rPr>
                  <w:t>Riyad</w:t>
                </w:r>
                <w:proofErr w:type="spellEnd"/>
                <w:r w:rsidR="000F7C16" w:rsidRPr="001A5E34">
                  <w:rPr>
                    <w:rFonts w:ascii="Calibri" w:hAnsi="Calibri" w:cstheme="majorBidi"/>
                  </w:rPr>
                  <w:t xml:space="preserve"> el-</w:t>
                </w:r>
                <w:proofErr w:type="spellStart"/>
                <w:r w:rsidR="000F7C16" w:rsidRPr="001A5E34">
                  <w:rPr>
                    <w:rFonts w:ascii="Calibri" w:hAnsi="Calibri" w:cstheme="majorBidi"/>
                  </w:rPr>
                  <w:t>Rayyes</w:t>
                </w:r>
                <w:proofErr w:type="spellEnd"/>
                <w:r w:rsidR="000F7C16" w:rsidRPr="001A5E34">
                  <w:rPr>
                    <w:rFonts w:ascii="Calibri" w:hAnsi="Calibri" w:cstheme="majorBidi"/>
                  </w:rPr>
                  <w:t xml:space="preserve"> Books, Beirut, 1994 </w:t>
                </w:r>
                <w:r w:rsidR="000F7C16" w:rsidRPr="001A5E34">
                  <w:rPr>
                    <w:rFonts w:ascii="Calibri" w:hAnsi="Calibri" w:cstheme="majorBidi"/>
                    <w:rtl/>
                  </w:rPr>
                  <w:t>نداء نوح</w:t>
                </w:r>
                <w:proofErr w:type="gramStart"/>
                <w:r w:rsidR="000F7C16" w:rsidRPr="001A5E34">
                  <w:rPr>
                    <w:rFonts w:ascii="Calibri" w:hAnsi="Calibri" w:cstheme="majorBidi"/>
                    <w:rtl/>
                  </w:rPr>
                  <w:t xml:space="preserve">) </w:t>
                </w:r>
                <w:r w:rsidR="000F7C16" w:rsidRPr="001A5E34">
                  <w:rPr>
                    <w:rFonts w:ascii="Calibri" w:hAnsi="Calibri" w:cstheme="majorBidi"/>
                  </w:rPr>
                  <w:t>)</w:t>
                </w:r>
                <w:proofErr w:type="gramEnd"/>
              </w:p>
              <w:p w14:paraId="33213B7B" w14:textId="0B8DDB0F" w:rsidR="000F7C16" w:rsidRPr="001A5E34" w:rsidRDefault="00A739A0" w:rsidP="000F7C16">
                <w:pPr>
                  <w:pStyle w:val="NormalfollowingH2"/>
                  <w:rPr>
                    <w:rFonts w:ascii="Calibri" w:hAnsi="Calibri" w:cstheme="majorBidi"/>
                  </w:rPr>
                </w:pPr>
                <w:r w:rsidRPr="001A5E34">
                  <w:rPr>
                    <w:i/>
                    <w:iCs/>
                  </w:rPr>
                  <w:t>Sa-</w:t>
                </w:r>
                <w:proofErr w:type="spellStart"/>
                <w:r w:rsidRPr="001A5E34">
                  <w:rPr>
                    <w:i/>
                    <w:iCs/>
                  </w:rPr>
                  <w:t>naḍḥak</w:t>
                </w:r>
                <w:proofErr w:type="spellEnd"/>
                <w:r w:rsidR="000F7C16" w:rsidRPr="001A5E34">
                  <w:rPr>
                    <w:rFonts w:ascii="Calibri" w:hAnsi="Calibri" w:cstheme="majorBidi"/>
                    <w:i/>
                    <w:iCs/>
                    <w:lang w:bidi="ar-SY"/>
                  </w:rPr>
                  <w:t xml:space="preserve">, </w:t>
                </w:r>
                <w:r w:rsidR="000F7C16" w:rsidRPr="001A5E34">
                  <w:rPr>
                    <w:rFonts w:ascii="Calibri" w:hAnsi="Calibri" w:cstheme="majorBidi"/>
                    <w:iCs/>
                    <w:lang w:bidi="ar-SY"/>
                  </w:rPr>
                  <w:t>(</w:t>
                </w:r>
                <w:r w:rsidR="000F7C16" w:rsidRPr="001A5E34">
                  <w:rPr>
                    <w:rFonts w:ascii="Calibri" w:hAnsi="Calibri" w:cstheme="majorBidi"/>
                    <w:i/>
                    <w:iCs/>
                    <w:lang w:bidi="ar-SY"/>
                  </w:rPr>
                  <w:t>We Shall Laugh</w:t>
                </w:r>
                <w:r w:rsidR="000F7C16" w:rsidRPr="001A5E34">
                  <w:rPr>
                    <w:rFonts w:ascii="Calibri" w:hAnsi="Calibri" w:cstheme="majorBidi"/>
                    <w:iCs/>
                    <w:lang w:bidi="ar-SY"/>
                  </w:rPr>
                  <w:t>)</w:t>
                </w:r>
                <w:r w:rsidR="000F7C16" w:rsidRPr="001A5E34">
                  <w:rPr>
                    <w:rFonts w:ascii="Calibri" w:hAnsi="Calibri" w:cstheme="majorBidi"/>
                    <w:lang w:bidi="ar-SY"/>
                  </w:rPr>
                  <w:t xml:space="preserve">, </w:t>
                </w:r>
                <w:proofErr w:type="spellStart"/>
                <w:r w:rsidR="000F7C16" w:rsidRPr="001A5E34">
                  <w:rPr>
                    <w:rFonts w:ascii="Calibri" w:hAnsi="Calibri" w:cstheme="majorBidi"/>
                  </w:rPr>
                  <w:t>Riyad</w:t>
                </w:r>
                <w:proofErr w:type="spellEnd"/>
                <w:r w:rsidR="000F7C16" w:rsidRPr="001A5E34">
                  <w:rPr>
                    <w:rFonts w:ascii="Calibri" w:hAnsi="Calibri" w:cstheme="majorBidi"/>
                  </w:rPr>
                  <w:t xml:space="preserve"> el-</w:t>
                </w:r>
                <w:proofErr w:type="spellStart"/>
                <w:r w:rsidR="000F7C16" w:rsidRPr="001A5E34">
                  <w:rPr>
                    <w:rFonts w:ascii="Calibri" w:hAnsi="Calibri" w:cstheme="majorBidi"/>
                  </w:rPr>
                  <w:t>Rayyes</w:t>
                </w:r>
                <w:proofErr w:type="spellEnd"/>
                <w:r w:rsidR="000F7C16" w:rsidRPr="001A5E34">
                  <w:rPr>
                    <w:rFonts w:ascii="Calibri" w:hAnsi="Calibri" w:cstheme="majorBidi"/>
                  </w:rPr>
                  <w:t xml:space="preserve"> Books</w:t>
                </w:r>
                <w:r w:rsidR="000F7C16" w:rsidRPr="001A5E34">
                  <w:rPr>
                    <w:rFonts w:ascii="Calibri" w:hAnsi="Calibri" w:cstheme="majorBidi"/>
                    <w:lang w:bidi="ar-SY"/>
                  </w:rPr>
                  <w:t>, Beirut, 1998 (</w:t>
                </w:r>
                <w:r w:rsidR="000F7C16" w:rsidRPr="001A5E34">
                  <w:rPr>
                    <w:rFonts w:ascii="Calibri" w:hAnsi="Calibri" w:cstheme="majorBidi"/>
                    <w:rtl/>
                    <w:lang w:bidi="ar-SY"/>
                  </w:rPr>
                  <w:t>سنضحك</w:t>
                </w:r>
                <w:r w:rsidR="000F7C16" w:rsidRPr="001A5E34">
                  <w:rPr>
                    <w:rFonts w:ascii="Calibri" w:hAnsi="Calibri" w:cstheme="majorBidi"/>
                    <w:lang w:bidi="ar-SY"/>
                  </w:rPr>
                  <w:t>)</w:t>
                </w:r>
              </w:p>
              <w:p w14:paraId="1CF3A970" w14:textId="7A790865" w:rsidR="000F7C16" w:rsidRPr="001A5E34" w:rsidRDefault="00B422F6" w:rsidP="000F7C16">
                <w:pPr>
                  <w:pStyle w:val="NormalfollowingH2"/>
                  <w:rPr>
                    <w:rFonts w:ascii="Calibri" w:hAnsi="Calibri" w:cstheme="majorBidi"/>
                  </w:rPr>
                </w:pPr>
                <w:r w:rsidRPr="001A5E34">
                  <w:rPr>
                    <w:rFonts w:ascii="Calibri" w:hAnsi="Calibri" w:cstheme="majorBidi"/>
                    <w:i/>
                    <w:lang w:bidi="ar-SY"/>
                  </w:rPr>
                  <w:t>al-</w:t>
                </w:r>
                <w:proofErr w:type="spellStart"/>
                <w:r w:rsidRPr="001A5E34">
                  <w:rPr>
                    <w:i/>
                  </w:rPr>
                  <w:t>Ḥ</w:t>
                </w:r>
                <w:r w:rsidRPr="001A5E34">
                  <w:rPr>
                    <w:rFonts w:ascii="Calibri" w:hAnsi="Calibri" w:cstheme="majorBidi"/>
                    <w:i/>
                    <w:lang w:bidi="ar-SY"/>
                  </w:rPr>
                  <w:t>i</w:t>
                </w:r>
                <w:r w:rsidRPr="001A5E34">
                  <w:rPr>
                    <w:i/>
                  </w:rPr>
                  <w:t>ṣ</w:t>
                </w:r>
                <w:r w:rsidR="000F7C16" w:rsidRPr="001A5E34">
                  <w:rPr>
                    <w:rFonts w:ascii="Calibri" w:hAnsi="Calibri" w:cstheme="majorBidi"/>
                    <w:i/>
                    <w:lang w:bidi="ar-SY"/>
                  </w:rPr>
                  <w:t>rim</w:t>
                </w:r>
                <w:proofErr w:type="spellEnd"/>
                <w:r w:rsidR="000F7C16" w:rsidRPr="001A5E34">
                  <w:rPr>
                    <w:rFonts w:ascii="Calibri" w:hAnsi="Calibri" w:cstheme="majorBidi"/>
                    <w:iCs/>
                    <w:lang w:bidi="ar-SY"/>
                  </w:rPr>
                  <w:t>,</w:t>
                </w:r>
                <w:r w:rsidR="000F7C16" w:rsidRPr="001A5E34">
                  <w:rPr>
                    <w:rFonts w:ascii="Calibri" w:hAnsi="Calibri" w:cstheme="majorBidi"/>
                    <w:i/>
                    <w:iCs/>
                    <w:lang w:bidi="ar-SY"/>
                  </w:rPr>
                  <w:t xml:space="preserve"> </w:t>
                </w:r>
                <w:r w:rsidR="000F7C16" w:rsidRPr="001A5E34">
                  <w:rPr>
                    <w:rFonts w:ascii="Calibri" w:hAnsi="Calibri" w:cstheme="majorBidi"/>
                    <w:iCs/>
                    <w:lang w:bidi="ar-SY"/>
                  </w:rPr>
                  <w:t>(</w:t>
                </w:r>
                <w:r w:rsidR="000F7C16" w:rsidRPr="001A5E34">
                  <w:rPr>
                    <w:rFonts w:ascii="Calibri" w:hAnsi="Calibri" w:cstheme="majorBidi"/>
                    <w:i/>
                    <w:iCs/>
                    <w:lang w:bidi="ar-SY"/>
                  </w:rPr>
                  <w:t>Sour Grapes</w:t>
                </w:r>
                <w:r w:rsidR="000F7C16" w:rsidRPr="001A5E34">
                  <w:rPr>
                    <w:rFonts w:ascii="Calibri" w:hAnsi="Calibri" w:cstheme="majorBidi"/>
                    <w:iCs/>
                    <w:lang w:bidi="ar-SY"/>
                  </w:rPr>
                  <w:t>)</w:t>
                </w:r>
                <w:r w:rsidR="000F7C16" w:rsidRPr="001A5E34">
                  <w:rPr>
                    <w:rFonts w:ascii="Calibri" w:hAnsi="Calibri" w:cstheme="majorBidi"/>
                    <w:lang w:bidi="ar-SY"/>
                  </w:rPr>
                  <w:t xml:space="preserve">, </w:t>
                </w:r>
                <w:proofErr w:type="spellStart"/>
                <w:r w:rsidR="000F7C16" w:rsidRPr="001A5E34">
                  <w:rPr>
                    <w:rFonts w:ascii="Calibri" w:hAnsi="Calibri" w:cstheme="majorBidi"/>
                  </w:rPr>
                  <w:t>Riyad</w:t>
                </w:r>
                <w:proofErr w:type="spellEnd"/>
                <w:r w:rsidR="000F7C16" w:rsidRPr="001A5E34">
                  <w:rPr>
                    <w:rFonts w:ascii="Calibri" w:hAnsi="Calibri" w:cstheme="majorBidi"/>
                  </w:rPr>
                  <w:t xml:space="preserve"> el-</w:t>
                </w:r>
                <w:proofErr w:type="spellStart"/>
                <w:r w:rsidR="000F7C16" w:rsidRPr="001A5E34">
                  <w:rPr>
                    <w:rFonts w:ascii="Calibri" w:hAnsi="Calibri" w:cstheme="majorBidi"/>
                  </w:rPr>
                  <w:t>Rayyes</w:t>
                </w:r>
                <w:proofErr w:type="spellEnd"/>
                <w:r w:rsidR="000F7C16" w:rsidRPr="001A5E34">
                  <w:rPr>
                    <w:rFonts w:ascii="Calibri" w:hAnsi="Calibri" w:cstheme="majorBidi"/>
                  </w:rPr>
                  <w:t xml:space="preserve"> Books</w:t>
                </w:r>
                <w:r w:rsidR="000F7C16" w:rsidRPr="001A5E34">
                  <w:rPr>
                    <w:rFonts w:ascii="Calibri" w:hAnsi="Calibri" w:cstheme="majorBidi"/>
                    <w:lang w:bidi="ar-SY"/>
                  </w:rPr>
                  <w:t xml:space="preserve">, Beirut, </w:t>
                </w:r>
                <w:r w:rsidR="008E730C" w:rsidRPr="001A5E34">
                  <w:rPr>
                    <w:rFonts w:ascii="Calibri" w:hAnsi="Calibri" w:cstheme="majorBidi"/>
                    <w:lang w:bidi="ar-SY"/>
                  </w:rPr>
                  <w:t xml:space="preserve">2000 </w:t>
                </w:r>
                <w:r w:rsidR="008E730C" w:rsidRPr="001A5E34">
                  <w:rPr>
                    <w:rFonts w:ascii="Calibri" w:hAnsi="Calibri" w:cstheme="majorBidi" w:hint="cs"/>
                    <w:rtl/>
                    <w:lang w:bidi="ar-SY"/>
                  </w:rPr>
                  <w:t>(</w:t>
                </w:r>
                <w:r w:rsidR="000F7C16" w:rsidRPr="001A5E34">
                  <w:rPr>
                    <w:rFonts w:ascii="Calibri" w:hAnsi="Calibri" w:cstheme="majorBidi"/>
                    <w:rtl/>
                    <w:lang w:bidi="ar-SY"/>
                  </w:rPr>
                  <w:t xml:space="preserve">الحصرم) </w:t>
                </w:r>
              </w:p>
              <w:p w14:paraId="4AB7F9AA" w14:textId="753194AA" w:rsidR="000F7C16" w:rsidRPr="001A5E34" w:rsidRDefault="00B422F6" w:rsidP="000F7C16">
                <w:pPr>
                  <w:pStyle w:val="NormalfollowingH2"/>
                  <w:rPr>
                    <w:rFonts w:ascii="Calibri" w:hAnsi="Calibri" w:cstheme="majorBidi"/>
                    <w:lang w:bidi="ar-SY"/>
                  </w:rPr>
                </w:pPr>
                <w:proofErr w:type="spellStart"/>
                <w:r w:rsidRPr="001A5E34">
                  <w:rPr>
                    <w:i/>
                  </w:rPr>
                  <w:t>Taksīr</w:t>
                </w:r>
                <w:proofErr w:type="spellEnd"/>
                <w:r w:rsidRPr="001A5E34">
                  <w:rPr>
                    <w:i/>
                  </w:rPr>
                  <w:t xml:space="preserve"> </w:t>
                </w:r>
                <w:proofErr w:type="spellStart"/>
                <w:r w:rsidRPr="001A5E34">
                  <w:rPr>
                    <w:i/>
                  </w:rPr>
                  <w:t>Rukab</w:t>
                </w:r>
                <w:proofErr w:type="spellEnd"/>
                <w:r w:rsidR="000F7C16" w:rsidRPr="001A5E34">
                  <w:rPr>
                    <w:rFonts w:ascii="Calibri" w:hAnsi="Calibri" w:cstheme="majorBidi"/>
                    <w:iCs/>
                    <w:lang w:bidi="ar-SY"/>
                  </w:rPr>
                  <w:t>,</w:t>
                </w:r>
                <w:r w:rsidR="000F7C16" w:rsidRPr="001A5E34">
                  <w:rPr>
                    <w:rFonts w:ascii="Calibri" w:hAnsi="Calibri" w:cstheme="majorBidi"/>
                    <w:i/>
                    <w:iCs/>
                    <w:lang w:bidi="ar-SY"/>
                  </w:rPr>
                  <w:t xml:space="preserve"> </w:t>
                </w:r>
                <w:r w:rsidR="000F7C16" w:rsidRPr="001A5E34">
                  <w:rPr>
                    <w:rFonts w:ascii="Calibri" w:hAnsi="Calibri" w:cstheme="majorBidi"/>
                    <w:iCs/>
                    <w:lang w:bidi="ar-SY"/>
                  </w:rPr>
                  <w:t>(</w:t>
                </w:r>
                <w:r w:rsidR="000F7C16" w:rsidRPr="001A5E34">
                  <w:rPr>
                    <w:rFonts w:ascii="Calibri" w:hAnsi="Calibri" w:cstheme="majorBidi"/>
                    <w:i/>
                    <w:iCs/>
                    <w:lang w:bidi="ar-SY"/>
                  </w:rPr>
                  <w:t>Breaking Knees</w:t>
                </w:r>
                <w:r w:rsidR="000F7C16" w:rsidRPr="001A5E34">
                  <w:rPr>
                    <w:rFonts w:ascii="Calibri" w:hAnsi="Calibri" w:cstheme="majorBidi"/>
                    <w:iCs/>
                    <w:lang w:bidi="ar-SY"/>
                  </w:rPr>
                  <w:t>)</w:t>
                </w:r>
                <w:r w:rsidR="000F7C16" w:rsidRPr="001A5E34">
                  <w:rPr>
                    <w:rFonts w:ascii="Calibri" w:hAnsi="Calibri" w:cstheme="majorBidi"/>
                    <w:lang w:bidi="ar-SY"/>
                  </w:rPr>
                  <w:t xml:space="preserve">, </w:t>
                </w:r>
                <w:proofErr w:type="spellStart"/>
                <w:r w:rsidR="000F7C16" w:rsidRPr="001A5E34">
                  <w:rPr>
                    <w:rFonts w:ascii="Calibri" w:hAnsi="Calibri" w:cstheme="majorBidi"/>
                  </w:rPr>
                  <w:t>Riyad</w:t>
                </w:r>
                <w:proofErr w:type="spellEnd"/>
                <w:r w:rsidR="000F7C16" w:rsidRPr="001A5E34">
                  <w:rPr>
                    <w:rFonts w:ascii="Calibri" w:hAnsi="Calibri" w:cstheme="majorBidi"/>
                  </w:rPr>
                  <w:t xml:space="preserve"> el-</w:t>
                </w:r>
                <w:proofErr w:type="spellStart"/>
                <w:r w:rsidR="000F7C16" w:rsidRPr="001A5E34">
                  <w:rPr>
                    <w:rFonts w:ascii="Calibri" w:hAnsi="Calibri" w:cstheme="majorBidi"/>
                  </w:rPr>
                  <w:t>Rayyes</w:t>
                </w:r>
                <w:proofErr w:type="spellEnd"/>
                <w:r w:rsidR="000F7C16" w:rsidRPr="001A5E34">
                  <w:rPr>
                    <w:rFonts w:ascii="Calibri" w:hAnsi="Calibri" w:cstheme="majorBidi"/>
                  </w:rPr>
                  <w:t xml:space="preserve"> Books</w:t>
                </w:r>
                <w:r w:rsidR="000F7C16" w:rsidRPr="001A5E34">
                  <w:rPr>
                    <w:rFonts w:ascii="Calibri" w:hAnsi="Calibri" w:cstheme="majorBidi"/>
                    <w:lang w:bidi="ar-SY"/>
                  </w:rPr>
                  <w:t>, Beirut, 2002 (</w:t>
                </w:r>
                <w:r w:rsidR="000F7C16" w:rsidRPr="001A5E34">
                  <w:rPr>
                    <w:rFonts w:ascii="Calibri" w:hAnsi="Calibri" w:cstheme="majorBidi"/>
                    <w:rtl/>
                    <w:lang w:bidi="ar-SY"/>
                  </w:rPr>
                  <w:t>تكسير ركب</w:t>
                </w:r>
                <w:r w:rsidR="000F7C16" w:rsidRPr="001A5E34">
                  <w:rPr>
                    <w:rFonts w:ascii="Calibri" w:hAnsi="Calibri" w:cstheme="majorBidi"/>
                    <w:lang w:bidi="ar-SY"/>
                  </w:rPr>
                  <w:t>)</w:t>
                </w:r>
              </w:p>
              <w:p w14:paraId="0EF1CFA5" w14:textId="6DC64927" w:rsidR="000F7C16" w:rsidRPr="001A5E34" w:rsidRDefault="000F7C16" w:rsidP="000F7C16">
                <w:pPr>
                  <w:pStyle w:val="NormalfollowingH2"/>
                  <w:rPr>
                    <w:rFonts w:ascii="Calibri" w:hAnsi="Calibri" w:cstheme="majorBidi"/>
                    <w:lang w:bidi="ar-SY"/>
                  </w:rPr>
                </w:pPr>
                <w:r w:rsidRPr="001A5E34">
                  <w:rPr>
                    <w:rFonts w:ascii="Calibri" w:hAnsi="Calibri" w:cstheme="majorBidi"/>
                    <w:i/>
                    <w:lang w:bidi="ar-SY"/>
                  </w:rPr>
                  <w:t>a</w:t>
                </w:r>
                <w:r w:rsidR="00B422F6" w:rsidRPr="001A5E34">
                  <w:rPr>
                    <w:rFonts w:ascii="Calibri" w:hAnsi="Calibri" w:cstheme="majorBidi"/>
                    <w:i/>
                    <w:lang w:bidi="ar-SY"/>
                  </w:rPr>
                  <w:t>l-</w:t>
                </w:r>
                <w:proofErr w:type="spellStart"/>
                <w:r w:rsidR="00B422F6" w:rsidRPr="001A5E34">
                  <w:rPr>
                    <w:rFonts w:ascii="Calibri" w:hAnsi="Calibri" w:cstheme="majorBidi"/>
                    <w:i/>
                    <w:lang w:bidi="ar-SY"/>
                  </w:rPr>
                  <w:t>Qunfu</w:t>
                </w:r>
                <w:r w:rsidR="00B422F6" w:rsidRPr="001A5E34">
                  <w:rPr>
                    <w:i/>
                  </w:rPr>
                  <w:t>ḏ</w:t>
                </w:r>
                <w:proofErr w:type="spellEnd"/>
                <w:r w:rsidRPr="001A5E34">
                  <w:rPr>
                    <w:rFonts w:ascii="Calibri" w:hAnsi="Calibri" w:cstheme="majorBidi"/>
                    <w:iCs/>
                    <w:lang w:bidi="ar-SY"/>
                  </w:rPr>
                  <w:t>,</w:t>
                </w:r>
                <w:r w:rsidRPr="001A5E34">
                  <w:rPr>
                    <w:rFonts w:ascii="Calibri" w:hAnsi="Calibri" w:cstheme="majorBidi"/>
                    <w:i/>
                    <w:iCs/>
                    <w:lang w:bidi="ar-SY"/>
                  </w:rPr>
                  <w:t xml:space="preserve"> </w:t>
                </w:r>
                <w:r w:rsidRPr="001A5E34">
                  <w:rPr>
                    <w:rFonts w:ascii="Calibri" w:hAnsi="Calibri" w:cstheme="majorBidi"/>
                    <w:iCs/>
                    <w:lang w:bidi="ar-SY"/>
                  </w:rPr>
                  <w:t>(</w:t>
                </w:r>
                <w:r w:rsidRPr="001A5E34">
                  <w:rPr>
                    <w:rFonts w:ascii="Calibri" w:hAnsi="Calibri" w:cstheme="majorBidi"/>
                    <w:i/>
                    <w:iCs/>
                    <w:lang w:bidi="ar-SY"/>
                  </w:rPr>
                  <w:t>The Hedgehog</w:t>
                </w:r>
                <w:r w:rsidRPr="001A5E34">
                  <w:rPr>
                    <w:rFonts w:ascii="Calibri" w:hAnsi="Calibri" w:cstheme="majorBidi"/>
                    <w:iCs/>
                    <w:lang w:bidi="ar-SY"/>
                  </w:rPr>
                  <w:t>)</w:t>
                </w:r>
                <w:r w:rsidRPr="001A5E34">
                  <w:rPr>
                    <w:rFonts w:ascii="Calibri" w:hAnsi="Calibri" w:cstheme="majorBidi"/>
                    <w:lang w:bidi="ar-SY"/>
                  </w:rPr>
                  <w:t xml:space="preserve">, </w:t>
                </w:r>
                <w:proofErr w:type="spellStart"/>
                <w:r w:rsidRPr="001A5E34">
                  <w:rPr>
                    <w:rFonts w:ascii="Calibri" w:hAnsi="Calibri" w:cstheme="majorBidi"/>
                  </w:rPr>
                  <w:t>Riyad</w:t>
                </w:r>
                <w:proofErr w:type="spellEnd"/>
                <w:r w:rsidRPr="001A5E34">
                  <w:rPr>
                    <w:rFonts w:ascii="Calibri" w:hAnsi="Calibri" w:cstheme="majorBidi"/>
                  </w:rPr>
                  <w:t xml:space="preserve"> el-</w:t>
                </w:r>
                <w:proofErr w:type="spellStart"/>
                <w:r w:rsidRPr="001A5E34">
                  <w:rPr>
                    <w:rFonts w:ascii="Calibri" w:hAnsi="Calibri" w:cstheme="majorBidi"/>
                  </w:rPr>
                  <w:t>Rayyes</w:t>
                </w:r>
                <w:proofErr w:type="spellEnd"/>
                <w:r w:rsidRPr="001A5E34">
                  <w:rPr>
                    <w:rFonts w:ascii="Calibri" w:hAnsi="Calibri" w:cstheme="majorBidi"/>
                  </w:rPr>
                  <w:t xml:space="preserve"> Books</w:t>
                </w:r>
                <w:r w:rsidRPr="001A5E34">
                  <w:rPr>
                    <w:rFonts w:ascii="Calibri" w:hAnsi="Calibri" w:cstheme="majorBidi"/>
                    <w:lang w:bidi="ar-SY"/>
                  </w:rPr>
                  <w:t>, Beirut, 2005 (</w:t>
                </w:r>
                <w:r w:rsidRPr="001A5E34">
                  <w:rPr>
                    <w:rFonts w:ascii="Calibri" w:hAnsi="Calibri" w:cstheme="majorBidi"/>
                    <w:rtl/>
                    <w:lang w:bidi="ar-SY"/>
                  </w:rPr>
                  <w:t>القنفذ</w:t>
                </w:r>
                <w:r w:rsidRPr="001A5E34">
                  <w:rPr>
                    <w:rFonts w:ascii="Calibri" w:hAnsi="Calibri" w:cstheme="majorBidi"/>
                    <w:lang w:bidi="ar-SY"/>
                  </w:rPr>
                  <w:t>)</w:t>
                </w:r>
                <w:r w:rsidRPr="001A5E34">
                  <w:rPr>
                    <w:rFonts w:ascii="Calibri" w:hAnsi="Calibri" w:cstheme="majorBidi"/>
                    <w:rtl/>
                    <w:lang w:bidi="ar-SY"/>
                  </w:rPr>
                  <w:t xml:space="preserve"> </w:t>
                </w:r>
              </w:p>
              <w:p w14:paraId="6DB79B18" w14:textId="77777777" w:rsidR="000F7C16" w:rsidRPr="001A5E34" w:rsidRDefault="000F7C16" w:rsidP="000F7C16">
                <w:pPr>
                  <w:pStyle w:val="Default"/>
                  <w:rPr>
                    <w:rFonts w:ascii="Calibri" w:hAnsi="Calibri" w:cstheme="majorBidi"/>
                    <w:iCs/>
                    <w:sz w:val="22"/>
                    <w:szCs w:val="22"/>
                    <w:lang w:bidi="ar-SY"/>
                  </w:rPr>
                </w:pPr>
              </w:p>
              <w:p w14:paraId="37C5E3BA" w14:textId="77777777" w:rsidR="000F7C16" w:rsidRPr="001A5E34" w:rsidRDefault="000F7C16" w:rsidP="000F7C16">
                <w:pPr>
                  <w:pStyle w:val="Default"/>
                  <w:rPr>
                    <w:rFonts w:ascii="Calibri" w:hAnsi="Calibri" w:cstheme="majorBidi"/>
                    <w:iCs/>
                    <w:sz w:val="22"/>
                    <w:szCs w:val="22"/>
                    <w:lang w:bidi="ar-SY"/>
                  </w:rPr>
                </w:pPr>
              </w:p>
              <w:p w14:paraId="3DBE21B9" w14:textId="77777777" w:rsidR="000F7C16" w:rsidRPr="001A5E34" w:rsidRDefault="000F7C16" w:rsidP="004C2B77">
                <w:pPr>
                  <w:pStyle w:val="Heading2"/>
                  <w:outlineLvl w:val="1"/>
                  <w:rPr>
                    <w:rFonts w:ascii="Calibri" w:hAnsi="Calibri"/>
                    <w:iCs/>
                    <w:szCs w:val="22"/>
                    <w:lang w:bidi="ar-SY"/>
                  </w:rPr>
                </w:pPr>
                <w:r w:rsidRPr="001A5E34">
                  <w:rPr>
                    <w:lang w:bidi="ar-SY"/>
                  </w:rPr>
                  <w:t>Compilations of satirical articles</w:t>
                </w:r>
              </w:p>
              <w:p w14:paraId="4220972A" w14:textId="79717512" w:rsidR="000F7C16" w:rsidRPr="001A5E34" w:rsidRDefault="00C777AF" w:rsidP="004C2B77">
                <w:pPr>
                  <w:pStyle w:val="NormalfollowingH2"/>
                  <w:rPr>
                    <w:lang w:bidi="ar-SY"/>
                  </w:rPr>
                </w:pPr>
                <w:proofErr w:type="spellStart"/>
                <w:r w:rsidRPr="001A5E34">
                  <w:rPr>
                    <w:lang w:bidi="ar-SY"/>
                  </w:rPr>
                  <w:t>Amjād</w:t>
                </w:r>
                <w:proofErr w:type="spellEnd"/>
                <w:r w:rsidRPr="001A5E34">
                  <w:rPr>
                    <w:lang w:bidi="ar-SY"/>
                  </w:rPr>
                  <w:t xml:space="preserve">, </w:t>
                </w:r>
                <w:proofErr w:type="spellStart"/>
                <w:r w:rsidRPr="001A5E34">
                  <w:rPr>
                    <w:lang w:bidi="ar-SY"/>
                  </w:rPr>
                  <w:t>ya</w:t>
                </w:r>
                <w:proofErr w:type="spellEnd"/>
                <w:r w:rsidRPr="001A5E34">
                  <w:rPr>
                    <w:lang w:bidi="ar-SY"/>
                  </w:rPr>
                  <w:t xml:space="preserve"> ‘Arab, </w:t>
                </w:r>
                <w:proofErr w:type="spellStart"/>
                <w:r w:rsidRPr="001A5E34">
                  <w:rPr>
                    <w:lang w:bidi="ar-SY"/>
                  </w:rPr>
                  <w:t>Amjā</w:t>
                </w:r>
                <w:r w:rsidR="000F7C16" w:rsidRPr="001A5E34">
                  <w:rPr>
                    <w:lang w:bidi="ar-SY"/>
                  </w:rPr>
                  <w:t>d</w:t>
                </w:r>
                <w:proofErr w:type="spellEnd"/>
                <w:r w:rsidR="000F7C16" w:rsidRPr="001A5E34">
                  <w:rPr>
                    <w:lang w:bidi="ar-SY"/>
                  </w:rPr>
                  <w:t>,</w:t>
                </w:r>
                <w:r w:rsidR="000F7C16" w:rsidRPr="001A5E34">
                  <w:rPr>
                    <w:i/>
                    <w:lang w:bidi="ar-SY"/>
                  </w:rPr>
                  <w:t xml:space="preserve"> (Glories, Arabs, Glories)</w:t>
                </w:r>
                <w:r w:rsidR="000F7C16" w:rsidRPr="001A5E34">
                  <w:rPr>
                    <w:lang w:bidi="ar-SY"/>
                  </w:rPr>
                  <w:t>, 1986 (</w:t>
                </w:r>
                <w:r w:rsidR="000F7C16" w:rsidRPr="001A5E34">
                  <w:rPr>
                    <w:rFonts w:eastAsia="Times New Roman"/>
                    <w:rtl/>
                  </w:rPr>
                  <w:t>أمجاد يا عرب أمجاد</w:t>
                </w:r>
                <w:r w:rsidR="000F7C16" w:rsidRPr="001A5E34">
                  <w:rPr>
                    <w:lang w:bidi="ar-SY"/>
                  </w:rPr>
                  <w:t>)</w:t>
                </w:r>
              </w:p>
              <w:p w14:paraId="775401BE" w14:textId="1EA6711F" w:rsidR="000F7C16" w:rsidRPr="001A5E34" w:rsidRDefault="004C6A73" w:rsidP="004C2B77">
                <w:pPr>
                  <w:pStyle w:val="NormalfollowingH2"/>
                  <w:rPr>
                    <w:lang w:bidi="ar-SY"/>
                  </w:rPr>
                </w:pPr>
                <w:proofErr w:type="spellStart"/>
                <w:r w:rsidRPr="001A5E34">
                  <w:rPr>
                    <w:lang w:bidi="ar-SY"/>
                  </w:rPr>
                  <w:t>Haja</w:t>
                </w:r>
                <w:proofErr w:type="spellEnd"/>
                <w:r w:rsidRPr="001A5E34">
                  <w:rPr>
                    <w:lang w:bidi="ar-SY"/>
                  </w:rPr>
                  <w:t>’ al-</w:t>
                </w:r>
                <w:proofErr w:type="spellStart"/>
                <w:r w:rsidRPr="001A5E34">
                  <w:rPr>
                    <w:lang w:bidi="ar-SY"/>
                  </w:rPr>
                  <w:t>Qatīl</w:t>
                </w:r>
                <w:proofErr w:type="spellEnd"/>
                <w:r w:rsidRPr="001A5E34">
                  <w:rPr>
                    <w:lang w:bidi="ar-SY"/>
                  </w:rPr>
                  <w:t xml:space="preserve"> ‘</w:t>
                </w:r>
                <w:proofErr w:type="spellStart"/>
                <w:r w:rsidRPr="001A5E34">
                  <w:rPr>
                    <w:lang w:bidi="ar-SY"/>
                  </w:rPr>
                  <w:t>alà</w:t>
                </w:r>
                <w:proofErr w:type="spellEnd"/>
                <w:r w:rsidR="00C777AF" w:rsidRPr="001A5E34">
                  <w:rPr>
                    <w:lang w:bidi="ar-SY"/>
                  </w:rPr>
                  <w:t xml:space="preserve"> </w:t>
                </w:r>
                <w:proofErr w:type="spellStart"/>
                <w:r w:rsidR="00C777AF" w:rsidRPr="001A5E34">
                  <w:rPr>
                    <w:lang w:bidi="ar-SY"/>
                  </w:rPr>
                  <w:t>Qā</w:t>
                </w:r>
                <w:r w:rsidR="000F7C16" w:rsidRPr="001A5E34">
                  <w:rPr>
                    <w:lang w:bidi="ar-SY"/>
                  </w:rPr>
                  <w:t>tili</w:t>
                </w:r>
                <w:proofErr w:type="spellEnd"/>
                <w:r w:rsidR="000F7C16" w:rsidRPr="001A5E34">
                  <w:rPr>
                    <w:lang w:bidi="ar-SY"/>
                  </w:rPr>
                  <w:t>-hi, (</w:t>
                </w:r>
                <w:r w:rsidR="000F7C16" w:rsidRPr="001A5E34">
                  <w:rPr>
                    <w:i/>
                    <w:lang w:bidi="ar-SY"/>
                  </w:rPr>
                  <w:t>The Victim’s Satire of his Killer</w:t>
                </w:r>
                <w:r w:rsidR="000F7C16" w:rsidRPr="001A5E34">
                  <w:rPr>
                    <w:lang w:bidi="ar-SY"/>
                  </w:rPr>
                  <w:t xml:space="preserve">), </w:t>
                </w:r>
                <w:proofErr w:type="spellStart"/>
                <w:r w:rsidR="000F7C16" w:rsidRPr="001A5E34">
                  <w:t>Riyad</w:t>
                </w:r>
                <w:proofErr w:type="spellEnd"/>
                <w:r w:rsidR="000F7C16" w:rsidRPr="001A5E34">
                  <w:t xml:space="preserve"> el- </w:t>
                </w:r>
                <w:proofErr w:type="spellStart"/>
                <w:r w:rsidR="000F7C16" w:rsidRPr="001A5E34">
                  <w:t>Rayyes</w:t>
                </w:r>
                <w:proofErr w:type="spellEnd"/>
                <w:r w:rsidR="000F7C16" w:rsidRPr="001A5E34">
                  <w:t xml:space="preserve"> Books</w:t>
                </w:r>
                <w:r w:rsidR="000F7C16" w:rsidRPr="001A5E34">
                  <w:rPr>
                    <w:lang w:bidi="ar-SY"/>
                  </w:rPr>
                  <w:t>, Beirut, 2003 (</w:t>
                </w:r>
                <w:r w:rsidR="000F7C16" w:rsidRPr="001A5E34">
                  <w:rPr>
                    <w:rFonts w:eastAsia="Times New Roman"/>
                    <w:rtl/>
                  </w:rPr>
                  <w:t>هجاء القتيل على قاتله</w:t>
                </w:r>
                <w:r w:rsidR="000F7C16" w:rsidRPr="001A5E34">
                  <w:rPr>
                    <w:lang w:bidi="ar-SY"/>
                  </w:rPr>
                  <w:t>)</w:t>
                </w:r>
              </w:p>
              <w:p w14:paraId="6CD3CDE8" w14:textId="762AC6DB" w:rsidR="000F7C16" w:rsidRPr="001A5E34" w:rsidRDefault="00B83B73" w:rsidP="004C2B77">
                <w:pPr>
                  <w:pStyle w:val="NormalfollowingH2"/>
                  <w:rPr>
                    <w:iCs/>
                    <w:lang w:bidi="ar-SY"/>
                  </w:rPr>
                </w:pPr>
                <w:proofErr w:type="spellStart"/>
                <w:r w:rsidRPr="001A5E34">
                  <w:rPr>
                    <w:i/>
                    <w:lang w:bidi="ar-SY"/>
                  </w:rPr>
                  <w:t>Ar</w:t>
                </w:r>
                <w:r w:rsidRPr="001A5E34">
                  <w:rPr>
                    <w:i/>
                  </w:rPr>
                  <w:t>ḍ</w:t>
                </w:r>
                <w:proofErr w:type="spellEnd"/>
                <w:r w:rsidR="00C777AF" w:rsidRPr="001A5E34">
                  <w:rPr>
                    <w:i/>
                    <w:lang w:bidi="ar-SY"/>
                  </w:rPr>
                  <w:t xml:space="preserve"> al-</w:t>
                </w:r>
                <w:proofErr w:type="spellStart"/>
                <w:r w:rsidR="00C777AF" w:rsidRPr="001A5E34">
                  <w:rPr>
                    <w:i/>
                    <w:lang w:bidi="ar-SY"/>
                  </w:rPr>
                  <w:t>Way</w:t>
                </w:r>
                <w:r w:rsidR="000F7C16" w:rsidRPr="001A5E34">
                  <w:rPr>
                    <w:i/>
                    <w:lang w:bidi="ar-SY"/>
                  </w:rPr>
                  <w:t>l</w:t>
                </w:r>
                <w:proofErr w:type="spellEnd"/>
                <w:r w:rsidR="000F7C16" w:rsidRPr="001A5E34">
                  <w:rPr>
                    <w:iCs/>
                    <w:lang w:bidi="ar-SY"/>
                  </w:rPr>
                  <w:t>, (</w:t>
                </w:r>
                <w:r w:rsidR="000F7C16" w:rsidRPr="001A5E34">
                  <w:rPr>
                    <w:i/>
                    <w:iCs/>
                    <w:lang w:bidi="ar-SY"/>
                  </w:rPr>
                  <w:t>The Land of Misery</w:t>
                </w:r>
                <w:r w:rsidR="000F7C16" w:rsidRPr="001A5E34">
                  <w:rPr>
                    <w:iCs/>
                    <w:lang w:bidi="ar-SY"/>
                  </w:rPr>
                  <w:t xml:space="preserve">), </w:t>
                </w:r>
                <w:proofErr w:type="spellStart"/>
                <w:r w:rsidR="000F7C16" w:rsidRPr="001A5E34">
                  <w:rPr>
                    <w:iCs/>
                    <w:lang w:bidi="ar-SY"/>
                  </w:rPr>
                  <w:t>Jadawel</w:t>
                </w:r>
                <w:proofErr w:type="spellEnd"/>
                <w:r w:rsidR="000F7C16" w:rsidRPr="001A5E34">
                  <w:rPr>
                    <w:iCs/>
                    <w:lang w:bidi="ar-SY"/>
                  </w:rPr>
                  <w:t>, Beirut, 2015 (</w:t>
                </w:r>
                <w:r w:rsidR="000F7C16" w:rsidRPr="001A5E34">
                  <w:rPr>
                    <w:rFonts w:eastAsia="Times New Roman"/>
                    <w:rtl/>
                  </w:rPr>
                  <w:t>أرض الويل</w:t>
                </w:r>
                <w:r w:rsidR="000F7C16" w:rsidRPr="001A5E34">
                  <w:rPr>
                    <w:iCs/>
                    <w:lang w:bidi="ar-SY"/>
                  </w:rPr>
                  <w:t>)</w:t>
                </w:r>
              </w:p>
              <w:p w14:paraId="148F2F1A" w14:textId="77777777" w:rsidR="000F7C16" w:rsidRPr="001A5E34" w:rsidRDefault="000F7C16" w:rsidP="000F7C16">
                <w:pPr>
                  <w:pStyle w:val="Default"/>
                  <w:rPr>
                    <w:rFonts w:ascii="Calibri" w:hAnsi="Calibri" w:cstheme="majorBidi"/>
                    <w:iCs/>
                    <w:sz w:val="22"/>
                    <w:szCs w:val="22"/>
                    <w:lang w:bidi="ar-SY"/>
                  </w:rPr>
                </w:pPr>
              </w:p>
              <w:p w14:paraId="540EA8A0" w14:textId="77777777" w:rsidR="000F7C16" w:rsidRPr="001A5E34" w:rsidRDefault="000F7C16" w:rsidP="004C2B77">
                <w:pPr>
                  <w:pStyle w:val="Heading2"/>
                  <w:outlineLvl w:val="1"/>
                  <w:rPr>
                    <w:lang w:bidi="ar-SY"/>
                  </w:rPr>
                </w:pPr>
                <w:r w:rsidRPr="001A5E34">
                  <w:rPr>
                    <w:lang w:bidi="ar-SY"/>
                  </w:rPr>
                  <w:t>Translations in English</w:t>
                </w:r>
              </w:p>
              <w:p w14:paraId="5167D419" w14:textId="77777777" w:rsidR="000F7C16" w:rsidRPr="001A5E34" w:rsidRDefault="000F7C16" w:rsidP="004C2B77">
                <w:pPr>
                  <w:pStyle w:val="NormalfollowingH2"/>
                  <w:rPr>
                    <w:lang w:bidi="ar-SY"/>
                  </w:rPr>
                </w:pPr>
                <w:proofErr w:type="spellStart"/>
                <w:r w:rsidRPr="001A5E34">
                  <w:rPr>
                    <w:lang w:bidi="ar-SY"/>
                  </w:rPr>
                  <w:t>Zakaria</w:t>
                </w:r>
                <w:proofErr w:type="spellEnd"/>
                <w:r w:rsidRPr="001A5E34">
                  <w:rPr>
                    <w:lang w:bidi="ar-SY"/>
                  </w:rPr>
                  <w:t xml:space="preserve"> Tamer, </w:t>
                </w:r>
                <w:r w:rsidRPr="001A5E34">
                  <w:rPr>
                    <w:i/>
                    <w:lang w:bidi="ar-SY"/>
                  </w:rPr>
                  <w:t>Tigers on the Tenth Day and other stories</w:t>
                </w:r>
                <w:r w:rsidRPr="001A5E34">
                  <w:rPr>
                    <w:lang w:bidi="ar-SY"/>
                  </w:rPr>
                  <w:t>, trans. by Denys Johnson-Davies, Quartet, 1985</w:t>
                </w:r>
              </w:p>
              <w:p w14:paraId="174091FC" w14:textId="77777777" w:rsidR="000F7C16" w:rsidRPr="001A5E34" w:rsidRDefault="000F7C16" w:rsidP="004C2B77">
                <w:pPr>
                  <w:pStyle w:val="NormalfollowingH2"/>
                  <w:rPr>
                    <w:lang w:bidi="ar-SY"/>
                  </w:rPr>
                </w:pPr>
                <w:proofErr w:type="spellStart"/>
                <w:r w:rsidRPr="001A5E34">
                  <w:rPr>
                    <w:lang w:bidi="ar-SY"/>
                  </w:rPr>
                  <w:t>Zakaria</w:t>
                </w:r>
                <w:proofErr w:type="spellEnd"/>
                <w:r w:rsidRPr="001A5E34">
                  <w:rPr>
                    <w:lang w:bidi="ar-SY"/>
                  </w:rPr>
                  <w:t xml:space="preserve"> Tamer, </w:t>
                </w:r>
                <w:r w:rsidRPr="001A5E34">
                  <w:rPr>
                    <w:i/>
                    <w:lang w:bidi="ar-SY"/>
                  </w:rPr>
                  <w:t>Breaking Knees</w:t>
                </w:r>
                <w:r w:rsidRPr="001A5E34">
                  <w:rPr>
                    <w:lang w:bidi="ar-SY"/>
                  </w:rPr>
                  <w:t xml:space="preserve">, trans. by Ibrahim </w:t>
                </w:r>
                <w:proofErr w:type="spellStart"/>
                <w:r w:rsidRPr="001A5E34">
                  <w:rPr>
                    <w:lang w:bidi="ar-SY"/>
                  </w:rPr>
                  <w:t>Muhawi</w:t>
                </w:r>
                <w:proofErr w:type="spellEnd"/>
                <w:r w:rsidRPr="001A5E34">
                  <w:rPr>
                    <w:lang w:bidi="ar-SY"/>
                  </w:rPr>
                  <w:t>, Garnet, 2008</w:t>
                </w:r>
              </w:p>
              <w:p w14:paraId="232D2E4A" w14:textId="77777777" w:rsidR="000F7C16" w:rsidRPr="001A5E34" w:rsidRDefault="000F7C16" w:rsidP="004C2B77">
                <w:pPr>
                  <w:pStyle w:val="NormalfollowingH2"/>
                  <w:rPr>
                    <w:lang w:bidi="ar-SY"/>
                  </w:rPr>
                </w:pPr>
                <w:proofErr w:type="spellStart"/>
                <w:r w:rsidRPr="001A5E34">
                  <w:rPr>
                    <w:lang w:bidi="ar-SY"/>
                  </w:rPr>
                  <w:t>Zakaria</w:t>
                </w:r>
                <w:proofErr w:type="spellEnd"/>
                <w:r w:rsidRPr="001A5E34">
                  <w:rPr>
                    <w:lang w:bidi="ar-SY"/>
                  </w:rPr>
                  <w:t xml:space="preserve"> Tamer, </w:t>
                </w:r>
                <w:r w:rsidRPr="001A5E34">
                  <w:rPr>
                    <w:i/>
                    <w:lang w:bidi="ar-SY"/>
                  </w:rPr>
                  <w:t>The Hedgehog</w:t>
                </w:r>
                <w:r w:rsidRPr="001A5E34">
                  <w:rPr>
                    <w:lang w:bidi="ar-SY"/>
                  </w:rPr>
                  <w:t>, trans. by Brian O’Rourke and Denys Johnson-Davies, American University in Cairo Press, 2009</w:t>
                </w:r>
              </w:p>
              <w:p w14:paraId="17559A23" w14:textId="77777777" w:rsidR="004C2B77" w:rsidRPr="001A5E34" w:rsidRDefault="004C2B77" w:rsidP="004C2B77">
                <w:pPr>
                  <w:pStyle w:val="NormalfollowingH2"/>
                  <w:rPr>
                    <w:lang w:bidi="ar-SY"/>
                  </w:rPr>
                </w:pPr>
              </w:p>
              <w:p w14:paraId="4A06EE9B" w14:textId="77777777" w:rsidR="000F7C16" w:rsidRPr="001A5E34" w:rsidRDefault="004C2B77" w:rsidP="004C2B77">
                <w:pPr>
                  <w:pStyle w:val="Heading2"/>
                  <w:outlineLvl w:val="1"/>
                </w:pPr>
                <w:r w:rsidRPr="001A5E34">
                  <w:t>Online Resources</w:t>
                </w:r>
              </w:p>
              <w:p w14:paraId="06FC8B80" w14:textId="2F6A4432" w:rsidR="004C2B77" w:rsidRPr="001A5E34" w:rsidRDefault="00B422F6" w:rsidP="004C2B77">
                <w:r w:rsidRPr="001A5E34">
                  <w:t xml:space="preserve">Lecture by </w:t>
                </w:r>
                <w:proofErr w:type="spellStart"/>
                <w:r w:rsidRPr="001A5E34">
                  <w:t>Zakariyyā</w:t>
                </w:r>
                <w:proofErr w:type="spellEnd"/>
                <w:r w:rsidRPr="001A5E34">
                  <w:t xml:space="preserve"> </w:t>
                </w:r>
                <w:proofErr w:type="spellStart"/>
                <w:r w:rsidRPr="001A5E34">
                  <w:t>Tāmi</w:t>
                </w:r>
                <w:r w:rsidR="000F7C16" w:rsidRPr="001A5E34">
                  <w:t>r</w:t>
                </w:r>
                <w:proofErr w:type="spellEnd"/>
                <w:r w:rsidR="000F7C16" w:rsidRPr="001A5E34">
                  <w:t xml:space="preserve"> at the French Institute of the Near East, Damascus </w:t>
                </w:r>
                <w:bookmarkStart w:id="1" w:name="OLE_LINK16"/>
                <w:bookmarkStart w:id="2" w:name="OLE_LINK17"/>
              </w:p>
              <w:p w14:paraId="00D5B8FD" w14:textId="475E7923" w:rsidR="0099190E" w:rsidRPr="001A5E34" w:rsidRDefault="00B77D73" w:rsidP="004C2B77">
                <w:pPr>
                  <w:rPr>
                    <w:color w:val="0000FF"/>
                    <w:u w:val="single"/>
                  </w:rPr>
                </w:pPr>
                <w:hyperlink r:id="rId9" w:history="1">
                  <w:r w:rsidR="0099190E" w:rsidRPr="001A5E34">
                    <w:rPr>
                      <w:rStyle w:val="Hyperlink"/>
                    </w:rPr>
                    <w:t>https://goo.gl/ZrjxWe</w:t>
                  </w:r>
                </w:hyperlink>
                <w:bookmarkEnd w:id="1"/>
                <w:bookmarkEnd w:id="2"/>
              </w:p>
              <w:p w14:paraId="556884BE" w14:textId="77777777" w:rsidR="004C2B77" w:rsidRPr="001A5E34" w:rsidRDefault="004C2B77" w:rsidP="004C2B77">
                <w:pPr>
                  <w:pStyle w:val="Default"/>
                  <w:rPr>
                    <w:rFonts w:ascii="Calibri" w:hAnsi="Calibri"/>
                    <w:sz w:val="22"/>
                    <w:szCs w:val="22"/>
                  </w:rPr>
                </w:pPr>
              </w:p>
              <w:p w14:paraId="25B941FE" w14:textId="00D69389" w:rsidR="004C2B77" w:rsidRPr="001A5E34" w:rsidRDefault="004C2B77" w:rsidP="004C2B77">
                <w:r w:rsidRPr="001A5E34">
                  <w:t xml:space="preserve">Talk by </w:t>
                </w:r>
                <w:proofErr w:type="spellStart"/>
                <w:r w:rsidRPr="001A5E34">
                  <w:t>Zakariy</w:t>
                </w:r>
                <w:r w:rsidR="004C6A73" w:rsidRPr="001A5E34">
                  <w:t>yā</w:t>
                </w:r>
                <w:proofErr w:type="spellEnd"/>
                <w:r w:rsidR="004C6A73" w:rsidRPr="001A5E34">
                  <w:t xml:space="preserve"> </w:t>
                </w:r>
                <w:proofErr w:type="spellStart"/>
                <w:r w:rsidR="004C6A73" w:rsidRPr="001A5E34">
                  <w:t>Tāmi</w:t>
                </w:r>
                <w:r w:rsidRPr="001A5E34">
                  <w:t>r</w:t>
                </w:r>
                <w:proofErr w:type="spellEnd"/>
                <w:r w:rsidRPr="001A5E34">
                  <w:t xml:space="preserve"> on Reality and Fiction</w:t>
                </w:r>
              </w:p>
              <w:p w14:paraId="4F25865D" w14:textId="79E38A57" w:rsidR="000F7C16" w:rsidRPr="001A5E34" w:rsidRDefault="00B77D73" w:rsidP="004C2B77">
                <w:pPr>
                  <w:pStyle w:val="Default"/>
                  <w:rPr>
                    <w:rStyle w:val="Hyperlink"/>
                  </w:rPr>
                </w:pPr>
                <w:hyperlink r:id="rId10" w:history="1">
                  <w:r w:rsidR="000F7C16" w:rsidRPr="001A5E34">
                    <w:rPr>
                      <w:rStyle w:val="Hyperlink"/>
                    </w:rPr>
                    <w:t>https://archive.org/details/zakariya-tamer-realite-lundis-litteraires-ifpo-5</w:t>
                  </w:r>
                </w:hyperlink>
                <w:r w:rsidR="0099190E" w:rsidRPr="001A5E34">
                  <w:rPr>
                    <w:rStyle w:val="Hyperlink"/>
                  </w:rPr>
                  <w:t>.</w:t>
                </w:r>
              </w:p>
              <w:p w14:paraId="6DA0767F" w14:textId="77777777" w:rsidR="003F0D73" w:rsidRPr="001A5E34" w:rsidRDefault="003F0D73" w:rsidP="00C27FAB"/>
            </w:tc>
          </w:sdtContent>
        </w:sdt>
      </w:tr>
      <w:tr w:rsidR="003235A7" w:rsidRPr="001A5E34" w14:paraId="585BEA2B" w14:textId="77777777" w:rsidTr="001A5E34">
        <w:tc>
          <w:tcPr>
            <w:tcW w:w="9016" w:type="dxa"/>
          </w:tcPr>
          <w:p w14:paraId="4B636537" w14:textId="77777777" w:rsidR="003235A7" w:rsidRPr="001A5E34" w:rsidRDefault="003235A7" w:rsidP="008A5B87">
            <w:r w:rsidRPr="001A5E34">
              <w:rPr>
                <w:u w:val="single"/>
              </w:rPr>
              <w:lastRenderedPageBreak/>
              <w:t>Further reading</w:t>
            </w:r>
            <w:r w:rsidRPr="001A5E34">
              <w:t>:</w:t>
            </w:r>
          </w:p>
          <w:sdt>
            <w:sdtPr>
              <w:alias w:val="Further reading"/>
              <w:tag w:val="furtherReading"/>
              <w:id w:val="-1516217107"/>
              <w:placeholder>
                <w:docPart w:val="FCC226FC66671341B07B05C0630B6DA2"/>
              </w:placeholder>
            </w:sdtPr>
            <w:sdtEndPr/>
            <w:sdtContent>
              <w:p w14:paraId="3F2EBE8E" w14:textId="77777777" w:rsidR="004C2B77" w:rsidRPr="001A5E34" w:rsidRDefault="00B77D73" w:rsidP="004C2B77">
                <w:sdt>
                  <w:sdtPr>
                    <w:id w:val="508411326"/>
                    <w:citation/>
                  </w:sdtPr>
                  <w:sdtEndPr/>
                  <w:sdtContent>
                    <w:r w:rsidR="004C2B77" w:rsidRPr="001A5E34">
                      <w:fldChar w:fldCharType="begin"/>
                    </w:r>
                    <w:r w:rsidR="004C2B77" w:rsidRPr="001A5E34">
                      <w:instrText xml:space="preserve"> CITATION alJ11 \l 1033 </w:instrText>
                    </w:r>
                    <w:r w:rsidR="004C2B77" w:rsidRPr="001A5E34">
                      <w:fldChar w:fldCharType="separate"/>
                    </w:r>
                    <w:r w:rsidR="0099190E" w:rsidRPr="001A5E34">
                      <w:rPr>
                        <w:noProof/>
                      </w:rPr>
                      <w:t xml:space="preserve"> (al-Jaradi)</w:t>
                    </w:r>
                    <w:r w:rsidR="004C2B77" w:rsidRPr="001A5E34">
                      <w:fldChar w:fldCharType="end"/>
                    </w:r>
                  </w:sdtContent>
                </w:sdt>
              </w:p>
              <w:p w14:paraId="7F5123AD" w14:textId="77777777" w:rsidR="004C2B77" w:rsidRPr="001A5E34" w:rsidRDefault="00B77D73" w:rsidP="004C2B77">
                <w:sdt>
                  <w:sdtPr>
                    <w:id w:val="1005944952"/>
                    <w:citation/>
                  </w:sdtPr>
                  <w:sdtEndPr/>
                  <w:sdtContent>
                    <w:r w:rsidR="004C2B77" w:rsidRPr="001A5E34">
                      <w:fldChar w:fldCharType="begin"/>
                    </w:r>
                    <w:r w:rsidR="004C2B77" w:rsidRPr="001A5E34">
                      <w:instrText xml:space="preserve"> CITATION asS95 \l 1033 </w:instrText>
                    </w:r>
                    <w:r w:rsidR="004C2B77" w:rsidRPr="001A5E34">
                      <w:fldChar w:fldCharType="separate"/>
                    </w:r>
                    <w:r w:rsidR="0099190E" w:rsidRPr="001A5E34">
                      <w:rPr>
                        <w:noProof/>
                      </w:rPr>
                      <w:t>(as-Samadi)</w:t>
                    </w:r>
                    <w:r w:rsidR="004C2B77" w:rsidRPr="001A5E34">
                      <w:fldChar w:fldCharType="end"/>
                    </w:r>
                  </w:sdtContent>
                </w:sdt>
              </w:p>
              <w:p w14:paraId="66D298BC" w14:textId="77777777" w:rsidR="004C2B77" w:rsidRPr="001A5E34" w:rsidRDefault="00B77D73" w:rsidP="004C2B77">
                <w:sdt>
                  <w:sdtPr>
                    <w:id w:val="-1062010772"/>
                    <w:citation/>
                  </w:sdtPr>
                  <w:sdtEndPr/>
                  <w:sdtContent>
                    <w:r w:rsidR="004C2B77" w:rsidRPr="001A5E34">
                      <w:fldChar w:fldCharType="begin"/>
                    </w:r>
                    <w:r w:rsidR="004C2B77" w:rsidRPr="001A5E34">
                      <w:instrText xml:space="preserve">CITATION Aff98 \l 1033 </w:instrText>
                    </w:r>
                    <w:r w:rsidR="004C2B77" w:rsidRPr="001A5E34">
                      <w:fldChar w:fldCharType="separate"/>
                    </w:r>
                    <w:r w:rsidR="0099190E" w:rsidRPr="001A5E34">
                      <w:rPr>
                        <w:noProof/>
                      </w:rPr>
                      <w:t>(Aff! Zakariyyā Tāmir – Mukhtārāt qisasiyyah)</w:t>
                    </w:r>
                    <w:r w:rsidR="004C2B77" w:rsidRPr="001A5E34">
                      <w:fldChar w:fldCharType="end"/>
                    </w:r>
                  </w:sdtContent>
                </w:sdt>
              </w:p>
              <w:p w14:paraId="383A4BEC" w14:textId="77777777" w:rsidR="004C2B77" w:rsidRPr="001A5E34" w:rsidRDefault="00B77D73" w:rsidP="004C2B77">
                <w:sdt>
                  <w:sdtPr>
                    <w:id w:val="110714239"/>
                    <w:citation/>
                  </w:sdtPr>
                  <w:sdtEndPr/>
                  <w:sdtContent>
                    <w:r w:rsidR="004C2B77" w:rsidRPr="001A5E34">
                      <w:fldChar w:fldCharType="begin"/>
                    </w:r>
                    <w:r w:rsidR="004C2B77" w:rsidRPr="001A5E34">
                      <w:instrText xml:space="preserve"> CITATION Gau10 \l 1033 </w:instrText>
                    </w:r>
                    <w:r w:rsidR="004C2B77" w:rsidRPr="001A5E34">
                      <w:fldChar w:fldCharType="separate"/>
                    </w:r>
                    <w:r w:rsidR="0099190E" w:rsidRPr="001A5E34">
                      <w:rPr>
                        <w:noProof/>
                      </w:rPr>
                      <w:t>(Gautier)</w:t>
                    </w:r>
                    <w:r w:rsidR="004C2B77" w:rsidRPr="001A5E34">
                      <w:fldChar w:fldCharType="end"/>
                    </w:r>
                  </w:sdtContent>
                </w:sdt>
              </w:p>
              <w:p w14:paraId="2F7F7E98" w14:textId="77777777" w:rsidR="004C2B77" w:rsidRPr="001A5E34" w:rsidRDefault="00B77D73" w:rsidP="004C2B77">
                <w:sdt>
                  <w:sdtPr>
                    <w:id w:val="-481929735"/>
                    <w:citation/>
                  </w:sdtPr>
                  <w:sdtEndPr/>
                  <w:sdtContent>
                    <w:r w:rsidR="004C2B77" w:rsidRPr="001A5E34">
                      <w:fldChar w:fldCharType="begin"/>
                    </w:r>
                    <w:r w:rsidR="004C2B77" w:rsidRPr="001A5E34">
                      <w:instrText xml:space="preserve"> CITATION Wes00 \l 1033 </w:instrText>
                    </w:r>
                    <w:r w:rsidR="004C2B77" w:rsidRPr="001A5E34">
                      <w:fldChar w:fldCharType="separate"/>
                    </w:r>
                    <w:r w:rsidR="0099190E" w:rsidRPr="001A5E34">
                      <w:rPr>
                        <w:noProof/>
                      </w:rPr>
                      <w:t>(Westney)</w:t>
                    </w:r>
                    <w:r w:rsidR="004C2B77" w:rsidRPr="001A5E34">
                      <w:fldChar w:fldCharType="end"/>
                    </w:r>
                  </w:sdtContent>
                </w:sdt>
              </w:p>
              <w:p w14:paraId="4928493C" w14:textId="77777777" w:rsidR="002F04FE" w:rsidRPr="001A5E34" w:rsidRDefault="00B77D73" w:rsidP="004C2B77">
                <w:sdt>
                  <w:sdtPr>
                    <w:id w:val="2145764299"/>
                    <w:citation/>
                  </w:sdtPr>
                  <w:sdtEndPr/>
                  <w:sdtContent>
                    <w:r w:rsidR="004C2B77" w:rsidRPr="001A5E34">
                      <w:fldChar w:fldCharType="begin"/>
                    </w:r>
                    <w:r w:rsidR="004C2B77" w:rsidRPr="001A5E34">
                      <w:instrText xml:space="preserve"> CITATION Hue98 \l 1033 </w:instrText>
                    </w:r>
                    <w:r w:rsidR="004C2B77" w:rsidRPr="001A5E34">
                      <w:fldChar w:fldCharType="separate"/>
                    </w:r>
                    <w:r w:rsidR="0099190E" w:rsidRPr="001A5E34">
                      <w:rPr>
                        <w:noProof/>
                      </w:rPr>
                      <w:t>(Huerta, El rio esta muerto de Zakariya Tamir)</w:t>
                    </w:r>
                    <w:r w:rsidR="004C2B77" w:rsidRPr="001A5E34">
                      <w:fldChar w:fldCharType="end"/>
                    </w:r>
                  </w:sdtContent>
                </w:sdt>
                <w:sdt>
                  <w:sdtPr>
                    <w:id w:val="-1892649602"/>
                    <w:citation/>
                  </w:sdtPr>
                  <w:sdtEndPr/>
                  <w:sdtContent>
                    <w:r w:rsidR="002F04FE" w:rsidRPr="001A5E34">
                      <w:fldChar w:fldCharType="begin"/>
                    </w:r>
                    <w:r w:rsidR="002F04FE" w:rsidRPr="001A5E34">
                      <w:instrText xml:space="preserve"> CITATION Ram03 \l 1033 </w:instrText>
                    </w:r>
                    <w:r w:rsidR="002F04FE" w:rsidRPr="001A5E34">
                      <w:fldChar w:fldCharType="separate"/>
                    </w:r>
                    <w:r w:rsidR="0099190E" w:rsidRPr="001A5E34">
                      <w:rPr>
                        <w:noProof/>
                      </w:rPr>
                      <w:t xml:space="preserve"> (Ramirez del Rio)</w:t>
                    </w:r>
                    <w:r w:rsidR="002F04FE" w:rsidRPr="001A5E34">
                      <w:fldChar w:fldCharType="end"/>
                    </w:r>
                  </w:sdtContent>
                </w:sdt>
                <w:sdt>
                  <w:sdtPr>
                    <w:id w:val="-1683586119"/>
                    <w:citation/>
                  </w:sdtPr>
                  <w:sdtEndPr/>
                  <w:sdtContent>
                    <w:r w:rsidR="002F04FE" w:rsidRPr="001A5E34">
                      <w:fldChar w:fldCharType="begin"/>
                    </w:r>
                    <w:r w:rsidR="002F04FE" w:rsidRPr="001A5E34">
                      <w:instrText xml:space="preserve"> CITATION Hue011 \l 1033 </w:instrText>
                    </w:r>
                    <w:r w:rsidR="002F04FE" w:rsidRPr="001A5E34">
                      <w:fldChar w:fldCharType="separate"/>
                    </w:r>
                    <w:r w:rsidR="0099190E" w:rsidRPr="001A5E34">
                      <w:rPr>
                        <w:noProof/>
                      </w:rPr>
                      <w:t xml:space="preserve"> (Huerta, Un hombra para una muier unica)</w:t>
                    </w:r>
                    <w:r w:rsidR="002F04FE" w:rsidRPr="001A5E34">
                      <w:fldChar w:fldCharType="end"/>
                    </w:r>
                  </w:sdtContent>
                </w:sdt>
              </w:p>
              <w:p w14:paraId="298E6F98" w14:textId="77777777" w:rsidR="003235A7" w:rsidRPr="001A5E34" w:rsidRDefault="00B77D73" w:rsidP="004C2B77"/>
            </w:sdtContent>
          </w:sdt>
        </w:tc>
      </w:tr>
    </w:tbl>
    <w:p w14:paraId="59334631" w14:textId="77777777" w:rsidR="00C27FAB" w:rsidRPr="001A5E34" w:rsidRDefault="00C27FAB" w:rsidP="00B33145"/>
    <w:sectPr w:rsidR="00C27FAB" w:rsidRPr="001A5E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17AA6" w14:textId="77777777" w:rsidR="00B77D73" w:rsidRDefault="00B77D73" w:rsidP="007A0D55">
      <w:pPr>
        <w:spacing w:after="0" w:line="240" w:lineRule="auto"/>
      </w:pPr>
      <w:r>
        <w:separator/>
      </w:r>
    </w:p>
  </w:endnote>
  <w:endnote w:type="continuationSeparator" w:id="0">
    <w:p w14:paraId="6D523DF4" w14:textId="77777777" w:rsidR="00B77D73" w:rsidRDefault="00B77D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BF6F9" w14:textId="77777777" w:rsidR="00B77D73" w:rsidRDefault="00B77D73" w:rsidP="007A0D55">
      <w:pPr>
        <w:spacing w:after="0" w:line="240" w:lineRule="auto"/>
      </w:pPr>
      <w:r>
        <w:separator/>
      </w:r>
    </w:p>
  </w:footnote>
  <w:footnote w:type="continuationSeparator" w:id="0">
    <w:p w14:paraId="347CA6B5" w14:textId="77777777" w:rsidR="00B77D73" w:rsidRDefault="00B77D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2BD2D" w14:textId="77777777" w:rsidR="004C2B77" w:rsidRDefault="004C2B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D058A4" w14:textId="77777777" w:rsidR="004C2B77" w:rsidRDefault="004C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C2F4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9D187D"/>
    <w:multiLevelType w:val="hybridMultilevel"/>
    <w:tmpl w:val="49DE2274"/>
    <w:lvl w:ilvl="0" w:tplc="9C68C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A1"/>
    <w:rsid w:val="00032559"/>
    <w:rsid w:val="00052040"/>
    <w:rsid w:val="0007583A"/>
    <w:rsid w:val="000B25AE"/>
    <w:rsid w:val="000B55AB"/>
    <w:rsid w:val="000D24DC"/>
    <w:rsid w:val="000F7C16"/>
    <w:rsid w:val="00101B2E"/>
    <w:rsid w:val="00116FA0"/>
    <w:rsid w:val="0015114C"/>
    <w:rsid w:val="001666ED"/>
    <w:rsid w:val="00196A32"/>
    <w:rsid w:val="001A21F3"/>
    <w:rsid w:val="001A2537"/>
    <w:rsid w:val="001A5E34"/>
    <w:rsid w:val="001A6A06"/>
    <w:rsid w:val="001D1DA1"/>
    <w:rsid w:val="00210C03"/>
    <w:rsid w:val="002162E2"/>
    <w:rsid w:val="00225C5A"/>
    <w:rsid w:val="00230B10"/>
    <w:rsid w:val="00234353"/>
    <w:rsid w:val="00244BB0"/>
    <w:rsid w:val="002A0A0D"/>
    <w:rsid w:val="002B0B37"/>
    <w:rsid w:val="002F04FE"/>
    <w:rsid w:val="0030662D"/>
    <w:rsid w:val="003235A7"/>
    <w:rsid w:val="00365C3F"/>
    <w:rsid w:val="003677B6"/>
    <w:rsid w:val="003D3579"/>
    <w:rsid w:val="003E2795"/>
    <w:rsid w:val="003F0D73"/>
    <w:rsid w:val="00424A51"/>
    <w:rsid w:val="0043291D"/>
    <w:rsid w:val="00462DBE"/>
    <w:rsid w:val="00464699"/>
    <w:rsid w:val="00464D57"/>
    <w:rsid w:val="00483379"/>
    <w:rsid w:val="00487BC5"/>
    <w:rsid w:val="00496888"/>
    <w:rsid w:val="004A7476"/>
    <w:rsid w:val="004C2B77"/>
    <w:rsid w:val="004C6A73"/>
    <w:rsid w:val="004E5896"/>
    <w:rsid w:val="004E7A1D"/>
    <w:rsid w:val="00513EE6"/>
    <w:rsid w:val="00534F8F"/>
    <w:rsid w:val="00555B72"/>
    <w:rsid w:val="00584D42"/>
    <w:rsid w:val="00590035"/>
    <w:rsid w:val="005A0483"/>
    <w:rsid w:val="005B1098"/>
    <w:rsid w:val="005B177E"/>
    <w:rsid w:val="005B3921"/>
    <w:rsid w:val="005C504E"/>
    <w:rsid w:val="005F26D7"/>
    <w:rsid w:val="005F5450"/>
    <w:rsid w:val="006043D8"/>
    <w:rsid w:val="00637B0D"/>
    <w:rsid w:val="00645633"/>
    <w:rsid w:val="006D0412"/>
    <w:rsid w:val="007411B9"/>
    <w:rsid w:val="00780D95"/>
    <w:rsid w:val="00780DC7"/>
    <w:rsid w:val="007A0D55"/>
    <w:rsid w:val="007B3377"/>
    <w:rsid w:val="007B72B4"/>
    <w:rsid w:val="007E12DA"/>
    <w:rsid w:val="007E5F44"/>
    <w:rsid w:val="00821DE3"/>
    <w:rsid w:val="00846CE1"/>
    <w:rsid w:val="00897819"/>
    <w:rsid w:val="008A5B87"/>
    <w:rsid w:val="008E730C"/>
    <w:rsid w:val="00906680"/>
    <w:rsid w:val="00920F7D"/>
    <w:rsid w:val="00922950"/>
    <w:rsid w:val="00983F2E"/>
    <w:rsid w:val="0099190E"/>
    <w:rsid w:val="009A7264"/>
    <w:rsid w:val="009B53D4"/>
    <w:rsid w:val="009D1606"/>
    <w:rsid w:val="009E18A1"/>
    <w:rsid w:val="009E73D7"/>
    <w:rsid w:val="00A23D03"/>
    <w:rsid w:val="00A27D2C"/>
    <w:rsid w:val="00A47816"/>
    <w:rsid w:val="00A739A0"/>
    <w:rsid w:val="00A76FD9"/>
    <w:rsid w:val="00A831C2"/>
    <w:rsid w:val="00AB436D"/>
    <w:rsid w:val="00AD2F24"/>
    <w:rsid w:val="00AD4844"/>
    <w:rsid w:val="00B20E2A"/>
    <w:rsid w:val="00B219AE"/>
    <w:rsid w:val="00B3286E"/>
    <w:rsid w:val="00B33145"/>
    <w:rsid w:val="00B422F6"/>
    <w:rsid w:val="00B54D0E"/>
    <w:rsid w:val="00B574C9"/>
    <w:rsid w:val="00B77D73"/>
    <w:rsid w:val="00B83B73"/>
    <w:rsid w:val="00BC39C9"/>
    <w:rsid w:val="00BE5BF7"/>
    <w:rsid w:val="00BF40E1"/>
    <w:rsid w:val="00C27FAB"/>
    <w:rsid w:val="00C358D4"/>
    <w:rsid w:val="00C6296B"/>
    <w:rsid w:val="00C777AF"/>
    <w:rsid w:val="00CC586D"/>
    <w:rsid w:val="00CF1542"/>
    <w:rsid w:val="00CF3EC5"/>
    <w:rsid w:val="00D549B8"/>
    <w:rsid w:val="00D656DA"/>
    <w:rsid w:val="00D83300"/>
    <w:rsid w:val="00D95A6C"/>
    <w:rsid w:val="00DC6B48"/>
    <w:rsid w:val="00DF01B0"/>
    <w:rsid w:val="00E67E4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3C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B2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1D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DA1"/>
    <w:rPr>
      <w:rFonts w:ascii="Lucida Grande" w:hAnsi="Lucida Grande" w:cs="Lucida Grande"/>
      <w:sz w:val="18"/>
      <w:szCs w:val="18"/>
    </w:rPr>
  </w:style>
  <w:style w:type="paragraph" w:styleId="FootnoteText">
    <w:name w:val="footnote text"/>
    <w:basedOn w:val="Normal"/>
    <w:link w:val="FootnoteTextChar"/>
    <w:uiPriority w:val="99"/>
    <w:unhideWhenUsed/>
    <w:rsid w:val="000F7C16"/>
    <w:pPr>
      <w:spacing w:before="120" w:after="120" w:line="240" w:lineRule="auto"/>
    </w:pPr>
    <w:rPr>
      <w:rFonts w:asciiTheme="majorHAnsi" w:eastAsiaTheme="minorEastAsia" w:hAnsiTheme="majorHAnsi"/>
      <w:sz w:val="20"/>
      <w:szCs w:val="20"/>
      <w:lang w:eastAsia="zh-CN"/>
    </w:rPr>
  </w:style>
  <w:style w:type="character" w:customStyle="1" w:styleId="FootnoteTextChar">
    <w:name w:val="Footnote Text Char"/>
    <w:basedOn w:val="DefaultParagraphFont"/>
    <w:link w:val="FootnoteText"/>
    <w:uiPriority w:val="99"/>
    <w:rsid w:val="000F7C16"/>
    <w:rPr>
      <w:rFonts w:asciiTheme="majorHAnsi" w:eastAsiaTheme="minorEastAsia" w:hAnsiTheme="majorHAnsi"/>
      <w:sz w:val="20"/>
      <w:szCs w:val="20"/>
      <w:lang w:eastAsia="zh-CN"/>
    </w:rPr>
  </w:style>
  <w:style w:type="paragraph" w:customStyle="1" w:styleId="Default">
    <w:name w:val="Default"/>
    <w:rsid w:val="000F7C1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7C16"/>
    <w:rPr>
      <w:color w:val="0000FF"/>
      <w:u w:val="single"/>
    </w:rPr>
  </w:style>
  <w:style w:type="paragraph" w:customStyle="1" w:styleId="western">
    <w:name w:val="western"/>
    <w:basedOn w:val="Normal"/>
    <w:rsid w:val="000F7C16"/>
    <w:pPr>
      <w:spacing w:before="100" w:beforeAutospacing="1" w:after="119" w:line="240" w:lineRule="auto"/>
    </w:pPr>
    <w:rPr>
      <w:rFonts w:ascii="Times" w:eastAsiaTheme="minorEastAsia" w:hAnsi="Times"/>
      <w:sz w:val="20"/>
      <w:szCs w:val="20"/>
    </w:rPr>
  </w:style>
  <w:style w:type="paragraph" w:styleId="Caption">
    <w:name w:val="caption"/>
    <w:basedOn w:val="Normal"/>
    <w:next w:val="Normal"/>
    <w:uiPriority w:val="35"/>
    <w:semiHidden/>
    <w:qFormat/>
    <w:rsid w:val="000F7C1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9190E"/>
    <w:rPr>
      <w:color w:val="954F72" w:themeColor="followedHyperlink"/>
      <w:u w:val="single"/>
    </w:rPr>
  </w:style>
  <w:style w:type="character" w:styleId="CommentReference">
    <w:name w:val="annotation reference"/>
    <w:basedOn w:val="DefaultParagraphFont"/>
    <w:uiPriority w:val="99"/>
    <w:semiHidden/>
    <w:unhideWhenUsed/>
    <w:rsid w:val="0099190E"/>
    <w:rPr>
      <w:sz w:val="18"/>
      <w:szCs w:val="18"/>
    </w:rPr>
  </w:style>
  <w:style w:type="paragraph" w:styleId="CommentText">
    <w:name w:val="annotation text"/>
    <w:basedOn w:val="Normal"/>
    <w:link w:val="CommentTextChar"/>
    <w:uiPriority w:val="99"/>
    <w:semiHidden/>
    <w:unhideWhenUsed/>
    <w:rsid w:val="0099190E"/>
    <w:pPr>
      <w:spacing w:line="240" w:lineRule="auto"/>
    </w:pPr>
    <w:rPr>
      <w:sz w:val="24"/>
      <w:szCs w:val="24"/>
    </w:rPr>
  </w:style>
  <w:style w:type="character" w:customStyle="1" w:styleId="CommentTextChar">
    <w:name w:val="Comment Text Char"/>
    <w:basedOn w:val="DefaultParagraphFont"/>
    <w:link w:val="CommentText"/>
    <w:uiPriority w:val="99"/>
    <w:semiHidden/>
    <w:rsid w:val="0099190E"/>
    <w:rPr>
      <w:sz w:val="24"/>
      <w:szCs w:val="24"/>
    </w:rPr>
  </w:style>
  <w:style w:type="paragraph" w:styleId="CommentSubject">
    <w:name w:val="annotation subject"/>
    <w:basedOn w:val="CommentText"/>
    <w:next w:val="CommentText"/>
    <w:link w:val="CommentSubjectChar"/>
    <w:uiPriority w:val="99"/>
    <w:semiHidden/>
    <w:unhideWhenUsed/>
    <w:rsid w:val="0099190E"/>
    <w:rPr>
      <w:b/>
      <w:bCs/>
      <w:sz w:val="20"/>
      <w:szCs w:val="20"/>
    </w:rPr>
  </w:style>
  <w:style w:type="character" w:customStyle="1" w:styleId="CommentSubjectChar">
    <w:name w:val="Comment Subject Char"/>
    <w:basedOn w:val="CommentTextChar"/>
    <w:link w:val="CommentSubject"/>
    <w:uiPriority w:val="99"/>
    <w:semiHidden/>
    <w:rsid w:val="009919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239826154">
      <w:bodyDiv w:val="1"/>
      <w:marLeft w:val="0"/>
      <w:marRight w:val="0"/>
      <w:marTop w:val="0"/>
      <w:marBottom w:val="0"/>
      <w:divBdr>
        <w:top w:val="none" w:sz="0" w:space="0" w:color="auto"/>
        <w:left w:val="none" w:sz="0" w:space="0" w:color="auto"/>
        <w:bottom w:val="none" w:sz="0" w:space="0" w:color="auto"/>
        <w:right w:val="none" w:sz="0" w:space="0" w:color="auto"/>
      </w:divBdr>
    </w:div>
    <w:div w:id="304244603">
      <w:bodyDiv w:val="1"/>
      <w:marLeft w:val="0"/>
      <w:marRight w:val="0"/>
      <w:marTop w:val="0"/>
      <w:marBottom w:val="0"/>
      <w:divBdr>
        <w:top w:val="none" w:sz="0" w:space="0" w:color="auto"/>
        <w:left w:val="none" w:sz="0" w:space="0" w:color="auto"/>
        <w:bottom w:val="none" w:sz="0" w:space="0" w:color="auto"/>
        <w:right w:val="none" w:sz="0" w:space="0" w:color="auto"/>
      </w:divBdr>
    </w:div>
    <w:div w:id="915942091">
      <w:bodyDiv w:val="1"/>
      <w:marLeft w:val="0"/>
      <w:marRight w:val="0"/>
      <w:marTop w:val="0"/>
      <w:marBottom w:val="0"/>
      <w:divBdr>
        <w:top w:val="none" w:sz="0" w:space="0" w:color="auto"/>
        <w:left w:val="none" w:sz="0" w:space="0" w:color="auto"/>
        <w:bottom w:val="none" w:sz="0" w:space="0" w:color="auto"/>
        <w:right w:val="none" w:sz="0" w:space="0" w:color="auto"/>
      </w:divBdr>
    </w:div>
    <w:div w:id="1055200986">
      <w:bodyDiv w:val="1"/>
      <w:marLeft w:val="0"/>
      <w:marRight w:val="0"/>
      <w:marTop w:val="0"/>
      <w:marBottom w:val="0"/>
      <w:divBdr>
        <w:top w:val="none" w:sz="0" w:space="0" w:color="auto"/>
        <w:left w:val="none" w:sz="0" w:space="0" w:color="auto"/>
        <w:bottom w:val="none" w:sz="0" w:space="0" w:color="auto"/>
        <w:right w:val="none" w:sz="0" w:space="0" w:color="auto"/>
      </w:divBdr>
    </w:div>
    <w:div w:id="1264260801">
      <w:bodyDiv w:val="1"/>
      <w:marLeft w:val="0"/>
      <w:marRight w:val="0"/>
      <w:marTop w:val="0"/>
      <w:marBottom w:val="0"/>
      <w:divBdr>
        <w:top w:val="none" w:sz="0" w:space="0" w:color="auto"/>
        <w:left w:val="none" w:sz="0" w:space="0" w:color="auto"/>
        <w:bottom w:val="none" w:sz="0" w:space="0" w:color="auto"/>
        <w:right w:val="none" w:sz="0" w:space="0" w:color="auto"/>
      </w:divBdr>
    </w:div>
    <w:div w:id="1368872053">
      <w:bodyDiv w:val="1"/>
      <w:marLeft w:val="0"/>
      <w:marRight w:val="0"/>
      <w:marTop w:val="0"/>
      <w:marBottom w:val="0"/>
      <w:divBdr>
        <w:top w:val="none" w:sz="0" w:space="0" w:color="auto"/>
        <w:left w:val="none" w:sz="0" w:space="0" w:color="auto"/>
        <w:bottom w:val="none" w:sz="0" w:space="0" w:color="auto"/>
        <w:right w:val="none" w:sz="0" w:space="0" w:color="auto"/>
      </w:divBdr>
    </w:div>
    <w:div w:id="2091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reativememory.org" TargetMode="External"/><Relationship Id="rId9" Type="http://schemas.openxmlformats.org/officeDocument/2006/relationships/hyperlink" Target="https://goo.gl/ZrjxWe" TargetMode="External"/><Relationship Id="rId10" Type="http://schemas.openxmlformats.org/officeDocument/2006/relationships/hyperlink" Target="https://archive.org/details/zakariya-tamer-realite-lundis-litteraires-ifpo-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DD3ADFC3B8A4EBDC0132E317A452A"/>
        <w:category>
          <w:name w:val="General"/>
          <w:gallery w:val="placeholder"/>
        </w:category>
        <w:types>
          <w:type w:val="bbPlcHdr"/>
        </w:types>
        <w:behaviors>
          <w:behavior w:val="content"/>
        </w:behaviors>
        <w:guid w:val="{55779018-B41E-E94D-9312-D3A74726644D}"/>
      </w:docPartPr>
      <w:docPartBody>
        <w:p w:rsidR="0076347F" w:rsidRDefault="0076347F">
          <w:pPr>
            <w:pStyle w:val="613DD3ADFC3B8A4EBDC0132E317A452A"/>
          </w:pPr>
          <w:r w:rsidRPr="00CC586D">
            <w:rPr>
              <w:rStyle w:val="PlaceholderText"/>
              <w:b/>
              <w:color w:val="FFFFFF" w:themeColor="background1"/>
            </w:rPr>
            <w:t>[Salutation]</w:t>
          </w:r>
        </w:p>
      </w:docPartBody>
    </w:docPart>
    <w:docPart>
      <w:docPartPr>
        <w:name w:val="D972AA87D63C864CA2EF78FE452CA439"/>
        <w:category>
          <w:name w:val="General"/>
          <w:gallery w:val="placeholder"/>
        </w:category>
        <w:types>
          <w:type w:val="bbPlcHdr"/>
        </w:types>
        <w:behaviors>
          <w:behavior w:val="content"/>
        </w:behaviors>
        <w:guid w:val="{C6239155-B738-8544-B5B7-B0BC681BFE78}"/>
      </w:docPartPr>
      <w:docPartBody>
        <w:p w:rsidR="0076347F" w:rsidRDefault="0076347F">
          <w:pPr>
            <w:pStyle w:val="D972AA87D63C864CA2EF78FE452CA439"/>
          </w:pPr>
          <w:r>
            <w:rPr>
              <w:rStyle w:val="PlaceholderText"/>
            </w:rPr>
            <w:t>[First name]</w:t>
          </w:r>
        </w:p>
      </w:docPartBody>
    </w:docPart>
    <w:docPart>
      <w:docPartPr>
        <w:name w:val="B08F5C76C89C7E4099808E6AD0E8F98D"/>
        <w:category>
          <w:name w:val="General"/>
          <w:gallery w:val="placeholder"/>
        </w:category>
        <w:types>
          <w:type w:val="bbPlcHdr"/>
        </w:types>
        <w:behaviors>
          <w:behavior w:val="content"/>
        </w:behaviors>
        <w:guid w:val="{8C316393-9409-874D-B86B-4CE62928B5E7}"/>
      </w:docPartPr>
      <w:docPartBody>
        <w:p w:rsidR="0076347F" w:rsidRDefault="0076347F">
          <w:pPr>
            <w:pStyle w:val="B08F5C76C89C7E4099808E6AD0E8F98D"/>
          </w:pPr>
          <w:r>
            <w:rPr>
              <w:rStyle w:val="PlaceholderText"/>
            </w:rPr>
            <w:t>[Middle name]</w:t>
          </w:r>
        </w:p>
      </w:docPartBody>
    </w:docPart>
    <w:docPart>
      <w:docPartPr>
        <w:name w:val="8DE5D16F87BB3D4F8DFF1FCD9F53A694"/>
        <w:category>
          <w:name w:val="General"/>
          <w:gallery w:val="placeholder"/>
        </w:category>
        <w:types>
          <w:type w:val="bbPlcHdr"/>
        </w:types>
        <w:behaviors>
          <w:behavior w:val="content"/>
        </w:behaviors>
        <w:guid w:val="{8B063C62-3570-8847-B80E-AA8BB41132AF}"/>
      </w:docPartPr>
      <w:docPartBody>
        <w:p w:rsidR="0076347F" w:rsidRDefault="0076347F">
          <w:pPr>
            <w:pStyle w:val="8DE5D16F87BB3D4F8DFF1FCD9F53A694"/>
          </w:pPr>
          <w:r>
            <w:rPr>
              <w:rStyle w:val="PlaceholderText"/>
            </w:rPr>
            <w:t>[Last name]</w:t>
          </w:r>
        </w:p>
      </w:docPartBody>
    </w:docPart>
    <w:docPart>
      <w:docPartPr>
        <w:name w:val="F524F1F95530594B9000F80AF8275B49"/>
        <w:category>
          <w:name w:val="General"/>
          <w:gallery w:val="placeholder"/>
        </w:category>
        <w:types>
          <w:type w:val="bbPlcHdr"/>
        </w:types>
        <w:behaviors>
          <w:behavior w:val="content"/>
        </w:behaviors>
        <w:guid w:val="{919B3B93-6950-B044-A8D9-D36824586727}"/>
      </w:docPartPr>
      <w:docPartBody>
        <w:p w:rsidR="0076347F" w:rsidRDefault="0076347F">
          <w:pPr>
            <w:pStyle w:val="F524F1F95530594B9000F80AF8275B49"/>
          </w:pPr>
          <w:r>
            <w:rPr>
              <w:rStyle w:val="PlaceholderText"/>
            </w:rPr>
            <w:t>[Enter your biography]</w:t>
          </w:r>
        </w:p>
      </w:docPartBody>
    </w:docPart>
    <w:docPart>
      <w:docPartPr>
        <w:name w:val="E57B54E50F7AEF43810BF4DD953E00CC"/>
        <w:category>
          <w:name w:val="General"/>
          <w:gallery w:val="placeholder"/>
        </w:category>
        <w:types>
          <w:type w:val="bbPlcHdr"/>
        </w:types>
        <w:behaviors>
          <w:behavior w:val="content"/>
        </w:behaviors>
        <w:guid w:val="{EC620C63-F460-FA46-880C-14E67E022085}"/>
      </w:docPartPr>
      <w:docPartBody>
        <w:p w:rsidR="0076347F" w:rsidRDefault="0076347F">
          <w:pPr>
            <w:pStyle w:val="E57B54E50F7AEF43810BF4DD953E00CC"/>
          </w:pPr>
          <w:r>
            <w:rPr>
              <w:rStyle w:val="PlaceholderText"/>
            </w:rPr>
            <w:t>[Enter the institution with which you are affiliated]</w:t>
          </w:r>
        </w:p>
      </w:docPartBody>
    </w:docPart>
    <w:docPart>
      <w:docPartPr>
        <w:name w:val="E50999FDFF4772468B32717BCD31ABE5"/>
        <w:category>
          <w:name w:val="General"/>
          <w:gallery w:val="placeholder"/>
        </w:category>
        <w:types>
          <w:type w:val="bbPlcHdr"/>
        </w:types>
        <w:behaviors>
          <w:behavior w:val="content"/>
        </w:behaviors>
        <w:guid w:val="{EE96B5A7-1786-C34E-A888-562E92F507A9}"/>
      </w:docPartPr>
      <w:docPartBody>
        <w:p w:rsidR="0076347F" w:rsidRDefault="0076347F">
          <w:pPr>
            <w:pStyle w:val="E50999FDFF4772468B32717BCD31ABE5"/>
          </w:pPr>
          <w:r w:rsidRPr="00EF74F7">
            <w:rPr>
              <w:b/>
              <w:color w:val="808080" w:themeColor="background1" w:themeShade="80"/>
            </w:rPr>
            <w:t>[Enter the headword for your article]</w:t>
          </w:r>
        </w:p>
      </w:docPartBody>
    </w:docPart>
    <w:docPart>
      <w:docPartPr>
        <w:name w:val="DCCC22E5B424CC4FA8537D02A06885FD"/>
        <w:category>
          <w:name w:val="General"/>
          <w:gallery w:val="placeholder"/>
        </w:category>
        <w:types>
          <w:type w:val="bbPlcHdr"/>
        </w:types>
        <w:behaviors>
          <w:behavior w:val="content"/>
        </w:behaviors>
        <w:guid w:val="{3917DE47-F3DF-C140-B950-DA9958254181}"/>
      </w:docPartPr>
      <w:docPartBody>
        <w:p w:rsidR="0076347F" w:rsidRDefault="0076347F">
          <w:pPr>
            <w:pStyle w:val="DCCC22E5B424CC4FA8537D02A06885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D8C68C4FE5D49B87BEF4BCC5C2CB9"/>
        <w:category>
          <w:name w:val="General"/>
          <w:gallery w:val="placeholder"/>
        </w:category>
        <w:types>
          <w:type w:val="bbPlcHdr"/>
        </w:types>
        <w:behaviors>
          <w:behavior w:val="content"/>
        </w:behaviors>
        <w:guid w:val="{E03483C4-96A5-734F-A1E7-559CC0E2E884}"/>
      </w:docPartPr>
      <w:docPartBody>
        <w:p w:rsidR="0076347F" w:rsidRDefault="0076347F">
          <w:pPr>
            <w:pStyle w:val="88AD8C68C4FE5D49B87BEF4BCC5C2C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ED23F7A63BC4A8B55E377878331AB"/>
        <w:category>
          <w:name w:val="General"/>
          <w:gallery w:val="placeholder"/>
        </w:category>
        <w:types>
          <w:type w:val="bbPlcHdr"/>
        </w:types>
        <w:behaviors>
          <w:behavior w:val="content"/>
        </w:behaviors>
        <w:guid w:val="{FEBE9010-9E97-6547-B74C-1AC320EFD59C}"/>
      </w:docPartPr>
      <w:docPartBody>
        <w:p w:rsidR="0076347F" w:rsidRDefault="0076347F">
          <w:pPr>
            <w:pStyle w:val="708ED23F7A63BC4A8B55E377878331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C226FC66671341B07B05C0630B6DA2"/>
        <w:category>
          <w:name w:val="General"/>
          <w:gallery w:val="placeholder"/>
        </w:category>
        <w:types>
          <w:type w:val="bbPlcHdr"/>
        </w:types>
        <w:behaviors>
          <w:behavior w:val="content"/>
        </w:behaviors>
        <w:guid w:val="{14717851-9817-964C-854C-07A013865A2C}"/>
      </w:docPartPr>
      <w:docPartBody>
        <w:p w:rsidR="0076347F" w:rsidRDefault="0076347F">
          <w:pPr>
            <w:pStyle w:val="FCC226FC66671341B07B05C0630B6D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7F"/>
    <w:rsid w:val="001F66FD"/>
    <w:rsid w:val="00327812"/>
    <w:rsid w:val="006C258D"/>
    <w:rsid w:val="0076347F"/>
    <w:rsid w:val="00767864"/>
    <w:rsid w:val="00F6086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DD3ADFC3B8A4EBDC0132E317A452A">
    <w:name w:val="613DD3ADFC3B8A4EBDC0132E317A452A"/>
  </w:style>
  <w:style w:type="paragraph" w:customStyle="1" w:styleId="D972AA87D63C864CA2EF78FE452CA439">
    <w:name w:val="D972AA87D63C864CA2EF78FE452CA439"/>
  </w:style>
  <w:style w:type="paragraph" w:customStyle="1" w:styleId="B08F5C76C89C7E4099808E6AD0E8F98D">
    <w:name w:val="B08F5C76C89C7E4099808E6AD0E8F98D"/>
  </w:style>
  <w:style w:type="paragraph" w:customStyle="1" w:styleId="8DE5D16F87BB3D4F8DFF1FCD9F53A694">
    <w:name w:val="8DE5D16F87BB3D4F8DFF1FCD9F53A694"/>
  </w:style>
  <w:style w:type="paragraph" w:customStyle="1" w:styleId="F524F1F95530594B9000F80AF8275B49">
    <w:name w:val="F524F1F95530594B9000F80AF8275B49"/>
  </w:style>
  <w:style w:type="paragraph" w:customStyle="1" w:styleId="E57B54E50F7AEF43810BF4DD953E00CC">
    <w:name w:val="E57B54E50F7AEF43810BF4DD953E00CC"/>
  </w:style>
  <w:style w:type="paragraph" w:customStyle="1" w:styleId="E50999FDFF4772468B32717BCD31ABE5">
    <w:name w:val="E50999FDFF4772468B32717BCD31ABE5"/>
  </w:style>
  <w:style w:type="paragraph" w:customStyle="1" w:styleId="DCCC22E5B424CC4FA8537D02A06885FD">
    <w:name w:val="DCCC22E5B424CC4FA8537D02A06885FD"/>
  </w:style>
  <w:style w:type="paragraph" w:customStyle="1" w:styleId="88AD8C68C4FE5D49B87BEF4BCC5C2CB9">
    <w:name w:val="88AD8C68C4FE5D49B87BEF4BCC5C2CB9"/>
  </w:style>
  <w:style w:type="paragraph" w:customStyle="1" w:styleId="708ED23F7A63BC4A8B55E377878331AB">
    <w:name w:val="708ED23F7A63BC4A8B55E377878331AB"/>
  </w:style>
  <w:style w:type="paragraph" w:customStyle="1" w:styleId="FCC226FC66671341B07B05C0630B6DA2">
    <w:name w:val="FCC226FC66671341B07B05C0630B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alJ11</b:Tag>
    <b:SourceType>Book</b:SourceType>
    <b:Guid>{E3E29A80-06FE-0546-A9B7-41DA12996A65}</b:Guid>
    <b:Title>Zakariyya Tamir: masamir fi khashab al-tawabit</b:Title>
    <b:City>Damascus</b:City>
    <b:Publisher>The Arab Writers' Union</b:Publisher>
    <b:Year>2011</b:Year>
    <b:Author>
      <b:Editor>
        <b:NameList>
          <b:Person>
            <b:Last>al-Jaradi</b:Last>
          </b:Person>
        </b:NameList>
      </b:Editor>
    </b:Author>
    <b:RefOrder>1</b:RefOrder>
  </b:Source>
  <b:Source>
    <b:Tag>asS95</b:Tag>
    <b:SourceType>Book</b:SourceType>
    <b:Guid>{1865F17B-5310-F249-84F1-6964B445B07B}</b:Guid>
    <b:Author>
      <b:Author>
        <b:NameList>
          <b:Person>
            <b:Last>as-Samadi</b:Last>
            <b:First>Imtinan</b:First>
            <b:Middle>'Uthman</b:Middle>
          </b:Person>
        </b:NameList>
      </b:Author>
    </b:Author>
    <b:Title>Zakarya Tamir wa-al-gissah al-gasirah</b:Title>
    <b:City>Wizarat al-Thagafa</b:City>
    <b:Publisher>Amman</b:Publisher>
    <b:Year>1995</b:Year>
    <b:RefOrder>2</b:RefOrder>
  </b:Source>
  <b:Source>
    <b:Tag>Aff98</b:Tag>
    <b:SourceType>Book</b:SourceType>
    <b:Guid>{AC78CFD5-124B-284D-BC07-0E6513B7D2E0}</b:Guid>
    <b:Title>Aff! Zakariyyā Tāmir – Mukhtārāt qisasiyyah</b:Title>
    <b:City>Cairo</b:City>
    <b:Publisher>Al-hay’a al-ʽāmma la-quṣūrath-thaqāfa</b:Publisher>
    <b:Year>1998</b:Year>
    <b:Comments>Afterword by Sabry Hafiz</b:Comments>
    <b:RefOrder>3</b:RefOrder>
  </b:Source>
  <b:Source>
    <b:Tag>Gau10</b:Tag>
    <b:SourceType>BookSection</b:SourceType>
    <b:Guid>{84340AF1-5DA1-DA41-A3CB-C55C31966B97}</b:Guid>
    <b:Title>La femme envie de Zakira Tamir</b:Title>
    <b:City>Sindbad-ActesSud</b:City>
    <b:Publisher>Arles</b:Publisher>
    <b:Year>2010</b:Year>
    <b:Author>
      <b:Author>
        <b:NameList>
          <b:Person>
            <b:Last>Gautier</b:Last>
            <b:First>Eric</b:First>
          </b:Person>
        </b:NameList>
      </b:Author>
      <b:Editor>
        <b:NameList>
          <b:Person>
            <b:Last>Dupret</b:Last>
            <b:First>Baudouin,</b:First>
            <b:Middle>Ghazzal, Zouhair, Courbage, Youssef, al-Dbiyat, Mohammed</b:Middle>
          </b:Person>
        </b:NameList>
      </b:Editor>
    </b:Author>
    <b:BookTitle>La Syrie au présent: reflets d'une société</b:BookTitle>
    <b:RefOrder>4</b:RefOrder>
  </b:Source>
  <b:Source>
    <b:Tag>Wes00</b:Tag>
    <b:SourceType>BookSection</b:SourceType>
    <b:Guid>{081A53C4-2163-A942-889A-1F19C0FAE8C3}</b:Guid>
    <b:Author>
      <b:Author>
        <b:NameList>
          <b:Person>
            <b:Last>Westney</b:Last>
            <b:First>Emma</b:First>
          </b:Person>
        </b:NameList>
      </b:Author>
    </b:Author>
    <b:Title>Individuation and Literature: Zakariyya Tamir and his Café Man</b:Title>
    <b:BookTitle>Marginal Voices in Literature and Society: Individual and Society in the Mediterranean Muslim World</b:BookTitle>
    <b:City>Aix-en-Provence; Strasbourg</b:City>
    <b:Publisher>European Science Foundation (ESF); Maison Méditerranénne des Sciences de l'Hommed</b:Publisher>
    <b:Year>2000</b:Year>
    <b:RefOrder>5</b:RefOrder>
  </b:Source>
  <b:Source>
    <b:Tag>Hue98</b:Tag>
    <b:SourceType>JournalArticle</b:SourceType>
    <b:Guid>{43CBA5A1-E7A7-4548-B6AF-DB7400AB4E41}</b:Guid>
    <b:Author>
      <b:Author>
        <b:NameList>
          <b:Person>
            <b:Last>Huerta</b:Last>
            <b:First>Mercedes</b:First>
            <b:Middle>Aragon</b:Middle>
          </b:Person>
        </b:NameList>
      </b:Author>
    </b:Author>
    <b:Title>El rio esta muerto de Zakariya Tamir</b:Title>
    <b:Year>1998</b:Year>
    <b:Volume>3</b:Volume>
    <b:JournalName>Al-Andalus-Magreb</b:JournalName>
    <b:Issue>1995</b:Issue>
    <b:RefOrder>6</b:RefOrder>
  </b:Source>
  <b:Source>
    <b:Tag>Ram03</b:Tag>
    <b:SourceType>JournalArticle</b:SourceType>
    <b:Guid>{24145524-9E22-2F4D-9E6A-345F8CCA14CA}</b:Guid>
    <b:Author>
      <b:Author>
        <b:NameList>
          <b:Person>
            <b:Last>Ramirez del Rio</b:Last>
            <b:First>Jose</b:First>
          </b:Person>
        </b:NameList>
      </b:Author>
    </b:Author>
    <b:Title>Notas acerca de la narrativa breve de Zakariya Tamir</b:Title>
    <b:JournalName>Miscelanea de estudios arabes y hebraicos: seccion de arabe</b:JournalName>
    <b:Year>2003</b:Year>
    <b:Volume>52</b:Volume>
    <b:RefOrder>7</b:RefOrder>
  </b:Source>
  <b:Source>
    <b:Tag>Hue011</b:Tag>
    <b:SourceType>JournalArticle</b:SourceType>
    <b:Guid>{126FED95-C66E-D34F-A3AA-99161059EB97}</b:Guid>
    <b:Author>
      <b:Author>
        <b:NameList>
          <b:Person>
            <b:Last>Huerta</b:Last>
            <b:First>Mercedes</b:First>
            <b:Middle>Aragon</b:Middle>
          </b:Person>
        </b:NameList>
      </b:Author>
    </b:Author>
    <b:Title>Un hombra para una muier unica</b:Title>
    <b:JournalName>Anaquel de estudios arabes</b:JournalName>
    <b:Year>2001</b:Year>
    <b:Volume>11</b:Volume>
    <b:RefOrder>8</b:RefOrder>
  </b:Source>
</b:Sources>
</file>

<file path=customXml/itemProps1.xml><?xml version="1.0" encoding="utf-8"?>
<ds:datastoreItem xmlns:ds="http://schemas.openxmlformats.org/officeDocument/2006/customXml" ds:itemID="{082E20BD-463C-8E4C-A717-AC8D696D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0</TotalTime>
  <Pages>3</Pages>
  <Words>1289</Words>
  <Characters>7350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2</cp:revision>
  <dcterms:created xsi:type="dcterms:W3CDTF">2016-06-06T05:29:00Z</dcterms:created>
  <dcterms:modified xsi:type="dcterms:W3CDTF">2016-06-06T05:29:00Z</dcterms:modified>
</cp:coreProperties>
</file>