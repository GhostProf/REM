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9B9AC1" w14:textId="77777777" w:rsidTr="00922950">
        <w:tc>
          <w:tcPr>
            <w:tcW w:w="491" w:type="dxa"/>
            <w:vMerge w:val="restart"/>
            <w:shd w:val="clear" w:color="auto" w:fill="A6A6A6" w:themeFill="background1" w:themeFillShade="A6"/>
            <w:textDirection w:val="btLr"/>
          </w:tcPr>
          <w:p w14:paraId="6F58AF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DBFD8606A7CEB41A32DD547C7C4B9C1"/>
            </w:placeholder>
            <w:showingPlcHdr/>
            <w:dropDownList>
              <w:listItem w:displayText="Dr." w:value="Dr."/>
              <w:listItem w:displayText="Prof." w:value="Prof."/>
            </w:dropDownList>
          </w:sdtPr>
          <w:sdtEndPr/>
          <w:sdtContent>
            <w:tc>
              <w:tcPr>
                <w:tcW w:w="1259" w:type="dxa"/>
              </w:tcPr>
              <w:p w14:paraId="38495D5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4A1F01638E834CBD09C12027B0A0F4"/>
            </w:placeholder>
            <w:text/>
          </w:sdtPr>
          <w:sdtEndPr/>
          <w:sdtContent>
            <w:tc>
              <w:tcPr>
                <w:tcW w:w="2073" w:type="dxa"/>
              </w:tcPr>
              <w:p w14:paraId="718F642A" w14:textId="77777777" w:rsidR="00B574C9" w:rsidRDefault="00AC434E" w:rsidP="00AC434E">
                <w:proofErr w:type="spellStart"/>
                <w:r>
                  <w:t>Assaf</w:t>
                </w:r>
                <w:proofErr w:type="spellEnd"/>
              </w:p>
            </w:tc>
          </w:sdtContent>
        </w:sdt>
        <w:sdt>
          <w:sdtPr>
            <w:alias w:val="Middle name"/>
            <w:tag w:val="authorMiddleName"/>
            <w:id w:val="-2076034781"/>
            <w:placeholder>
              <w:docPart w:val="52D9692CD07DF447ADF09BF3865A8A01"/>
            </w:placeholder>
            <w:showingPlcHdr/>
            <w:text/>
          </w:sdtPr>
          <w:sdtEndPr/>
          <w:sdtContent>
            <w:tc>
              <w:tcPr>
                <w:tcW w:w="2551" w:type="dxa"/>
              </w:tcPr>
              <w:p w14:paraId="2502A5FB" w14:textId="77777777" w:rsidR="00B574C9" w:rsidRDefault="00B574C9" w:rsidP="00922950">
                <w:r>
                  <w:rPr>
                    <w:rStyle w:val="PlaceholderText"/>
                  </w:rPr>
                  <w:t>[Middle name]</w:t>
                </w:r>
              </w:p>
            </w:tc>
          </w:sdtContent>
        </w:sdt>
        <w:sdt>
          <w:sdtPr>
            <w:alias w:val="Last name"/>
            <w:tag w:val="authorLastName"/>
            <w:id w:val="-1088529830"/>
            <w:placeholder>
              <w:docPart w:val="431138BB45C08A448BBB35BCF9BD1ADF"/>
            </w:placeholder>
            <w:text/>
          </w:sdtPr>
          <w:sdtEndPr/>
          <w:sdtContent>
            <w:tc>
              <w:tcPr>
                <w:tcW w:w="2642" w:type="dxa"/>
              </w:tcPr>
              <w:p w14:paraId="71A6586F" w14:textId="77777777" w:rsidR="00B574C9" w:rsidRDefault="00AC434E" w:rsidP="00AC434E">
                <w:proofErr w:type="spellStart"/>
                <w:r>
                  <w:t>Shelleg</w:t>
                </w:r>
                <w:proofErr w:type="spellEnd"/>
              </w:p>
            </w:tc>
          </w:sdtContent>
        </w:sdt>
      </w:tr>
      <w:tr w:rsidR="00B574C9" w14:paraId="6AA77CA0" w14:textId="77777777" w:rsidTr="001A6A06">
        <w:trPr>
          <w:trHeight w:val="986"/>
        </w:trPr>
        <w:tc>
          <w:tcPr>
            <w:tcW w:w="491" w:type="dxa"/>
            <w:vMerge/>
            <w:shd w:val="clear" w:color="auto" w:fill="A6A6A6" w:themeFill="background1" w:themeFillShade="A6"/>
          </w:tcPr>
          <w:p w14:paraId="0D8C9E7B" w14:textId="77777777" w:rsidR="00B574C9" w:rsidRPr="001A6A06" w:rsidRDefault="00B574C9" w:rsidP="00CF1542">
            <w:pPr>
              <w:jc w:val="center"/>
              <w:rPr>
                <w:b/>
                <w:color w:val="FFFFFF" w:themeColor="background1"/>
              </w:rPr>
            </w:pPr>
          </w:p>
        </w:tc>
        <w:sdt>
          <w:sdtPr>
            <w:alias w:val="Biography"/>
            <w:tag w:val="authorBiography"/>
            <w:id w:val="938807824"/>
            <w:placeholder>
              <w:docPart w:val="EFAD117C99D9594487EE416931E3BD4F"/>
            </w:placeholder>
            <w:showingPlcHdr/>
          </w:sdtPr>
          <w:sdtEndPr/>
          <w:sdtContent>
            <w:tc>
              <w:tcPr>
                <w:tcW w:w="8525" w:type="dxa"/>
                <w:gridSpan w:val="4"/>
              </w:tcPr>
              <w:p w14:paraId="66A88948" w14:textId="77777777" w:rsidR="00B574C9" w:rsidRDefault="00B574C9" w:rsidP="00922950">
                <w:r>
                  <w:rPr>
                    <w:rStyle w:val="PlaceholderText"/>
                  </w:rPr>
                  <w:t>[Enter your biography]</w:t>
                </w:r>
              </w:p>
            </w:tc>
          </w:sdtContent>
        </w:sdt>
      </w:tr>
      <w:tr w:rsidR="00B574C9" w14:paraId="13C095B5" w14:textId="77777777" w:rsidTr="001A6A06">
        <w:trPr>
          <w:trHeight w:val="986"/>
        </w:trPr>
        <w:tc>
          <w:tcPr>
            <w:tcW w:w="491" w:type="dxa"/>
            <w:vMerge/>
            <w:shd w:val="clear" w:color="auto" w:fill="A6A6A6" w:themeFill="background1" w:themeFillShade="A6"/>
          </w:tcPr>
          <w:p w14:paraId="3664EE6D" w14:textId="77777777" w:rsidR="00B574C9" w:rsidRPr="001A6A06" w:rsidRDefault="00B574C9" w:rsidP="00CF1542">
            <w:pPr>
              <w:jc w:val="center"/>
              <w:rPr>
                <w:b/>
                <w:color w:val="FFFFFF" w:themeColor="background1"/>
              </w:rPr>
            </w:pPr>
          </w:p>
        </w:tc>
        <w:sdt>
          <w:sdtPr>
            <w:alias w:val="Affiliation"/>
            <w:tag w:val="affiliation"/>
            <w:id w:val="2012937915"/>
            <w:placeholder>
              <w:docPart w:val="DF8B45B44F2D1B49A6A8714123C08344"/>
            </w:placeholder>
            <w:showingPlcHdr/>
            <w:text/>
          </w:sdtPr>
          <w:sdtEndPr/>
          <w:sdtContent>
            <w:tc>
              <w:tcPr>
                <w:tcW w:w="8525" w:type="dxa"/>
                <w:gridSpan w:val="4"/>
              </w:tcPr>
              <w:p w14:paraId="591B9F71" w14:textId="77777777" w:rsidR="00B574C9" w:rsidRDefault="00B574C9" w:rsidP="00B574C9">
                <w:r>
                  <w:rPr>
                    <w:rStyle w:val="PlaceholderText"/>
                  </w:rPr>
                  <w:t>[Enter the institution with which you are affiliated]</w:t>
                </w:r>
              </w:p>
            </w:tc>
          </w:sdtContent>
        </w:sdt>
      </w:tr>
    </w:tbl>
    <w:p w14:paraId="5E3C0A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333219D" w14:textId="77777777" w:rsidTr="00244BB0">
        <w:tc>
          <w:tcPr>
            <w:tcW w:w="9016" w:type="dxa"/>
            <w:shd w:val="clear" w:color="auto" w:fill="A6A6A6" w:themeFill="background1" w:themeFillShade="A6"/>
            <w:tcMar>
              <w:top w:w="113" w:type="dxa"/>
              <w:bottom w:w="113" w:type="dxa"/>
            </w:tcMar>
          </w:tcPr>
          <w:p w14:paraId="406DE6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A523D4" w14:textId="77777777" w:rsidTr="003F0D73">
        <w:sdt>
          <w:sdtPr>
            <w:alias w:val="Article headword"/>
            <w:tag w:val="articleHeadword"/>
            <w:id w:val="-361440020"/>
            <w:placeholder>
              <w:docPart w:val="A6B96FACC142B24EBAE570A12A47B0F2"/>
            </w:placeholder>
            <w:text/>
          </w:sdtPr>
          <w:sdtEndPr/>
          <w:sdtContent>
            <w:tc>
              <w:tcPr>
                <w:tcW w:w="9016" w:type="dxa"/>
                <w:tcMar>
                  <w:top w:w="113" w:type="dxa"/>
                  <w:bottom w:w="113" w:type="dxa"/>
                </w:tcMar>
              </w:tcPr>
              <w:p w14:paraId="6B9D752D" w14:textId="77777777" w:rsidR="003F0D73" w:rsidRPr="00FB589A" w:rsidRDefault="00AC434E" w:rsidP="00CE345A">
                <w:r>
                  <w:t>Israeli Art Music</w:t>
                </w:r>
                <w:r w:rsidR="00CE345A">
                  <w:tab/>
                </w:r>
              </w:p>
            </w:tc>
          </w:sdtContent>
        </w:sdt>
      </w:tr>
      <w:tr w:rsidR="00464699" w14:paraId="42EF5FE8" w14:textId="77777777" w:rsidTr="00CE345A">
        <w:sdt>
          <w:sdtPr>
            <w:alias w:val="Variant headwords"/>
            <w:tag w:val="variantHeadwords"/>
            <w:id w:val="173464402"/>
            <w:placeholder>
              <w:docPart w:val="AE1E7D26C3EE3E4A98DF7D3602E7483E"/>
            </w:placeholder>
            <w:showingPlcHdr/>
          </w:sdtPr>
          <w:sdtEndPr/>
          <w:sdtContent>
            <w:tc>
              <w:tcPr>
                <w:tcW w:w="9016" w:type="dxa"/>
                <w:tcMar>
                  <w:top w:w="113" w:type="dxa"/>
                  <w:bottom w:w="113" w:type="dxa"/>
                </w:tcMar>
              </w:tcPr>
              <w:p w14:paraId="645C45D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C3F57D" w14:textId="77777777" w:rsidTr="003F0D73">
        <w:sdt>
          <w:sdtPr>
            <w:alias w:val="Abstract"/>
            <w:tag w:val="abstract"/>
            <w:id w:val="-635871867"/>
            <w:placeholder>
              <w:docPart w:val="2E3FA6194F53ED46B4E241B0CE123D0F"/>
            </w:placeholder>
          </w:sdtPr>
          <w:sdtEndPr/>
          <w:sdtContent>
            <w:tc>
              <w:tcPr>
                <w:tcW w:w="9016" w:type="dxa"/>
                <w:tcMar>
                  <w:top w:w="113" w:type="dxa"/>
                  <w:bottom w:w="113" w:type="dxa"/>
                </w:tcMar>
              </w:tcPr>
              <w:p w14:paraId="743F2038" w14:textId="349F5A1F" w:rsidR="00E85A05" w:rsidRDefault="004654F9" w:rsidP="00E85A05">
                <w:r>
                  <w:t>Israeli Art M</w:t>
                </w:r>
                <w:r w:rsidRPr="006B72C1">
                  <w:t xml:space="preserve">usic </w:t>
                </w:r>
                <w:r>
                  <w:t xml:space="preserve">concerns the study of art music penned in the Jewish community of mandatory Palestine, which since 14 May 1948 is the State of Israel. Having emerged before the year of statehood, the term “Israeli art music” is therefore a misnomer — the result of a national historical back shadowing attesting to its post-statehood coinage. Indeed, from a cultural-historical perspective, the emergence of art music in mandatory Palestine and later Israel involves larger confluences: the rise of Zionism, the political achievements of the Jewish community in Palestine, the Nazis ascent to power in the 1930s, and the various musical schools dislocated to Palestine during the different waves of immigrations to the country. Thus, the story of Israeli art music begins from the middle: it opens in the 1930s with the arrival of a critical mass of emigrant composers whose importations of a variety of twentieth-century compositional approaches triggered vast cultural chain reactions beyond the earmarks of a nationalistic style. The home of more than seventy nationalities, Israel’s most important cultural asset is its ethnic proximities. Using the melodic and harmonic characteristics of mostly non-western Jewish and non-Jewish oral musical traditions available in this region, composers have been able to re-localize universal compositional devices and create new musical hybrids that resist a fixed musical definition. Indeed, the constant proliferation of styles suggests that perhaps the procedure of local hybridization itself, beyond specific </w:t>
                </w:r>
                <w:proofErr w:type="spellStart"/>
                <w:r>
                  <w:t>folkish</w:t>
                </w:r>
                <w:proofErr w:type="spellEnd"/>
                <w:r>
                  <w:t xml:space="preserve"> or liturgical citations, is the very definition of Israeli art music. </w:t>
                </w:r>
              </w:p>
            </w:tc>
          </w:sdtContent>
        </w:sdt>
      </w:tr>
      <w:tr w:rsidR="003F0D73" w14:paraId="362EA6D1" w14:textId="77777777" w:rsidTr="003F0D73">
        <w:sdt>
          <w:sdtPr>
            <w:alias w:val="Article text"/>
            <w:tag w:val="articleText"/>
            <w:id w:val="634067588"/>
            <w:placeholder>
              <w:docPart w:val="3664C908408E40449220676D0789DA66"/>
            </w:placeholder>
          </w:sdtPr>
          <w:sdtEndPr/>
          <w:sdtContent>
            <w:tc>
              <w:tcPr>
                <w:tcW w:w="9016" w:type="dxa"/>
                <w:tcMar>
                  <w:top w:w="113" w:type="dxa"/>
                  <w:bottom w:w="113" w:type="dxa"/>
                </w:tcMar>
              </w:tcPr>
              <w:p w14:paraId="5CAD7AAD" w14:textId="15C208B2" w:rsidR="00AC434E" w:rsidRDefault="00844F2F" w:rsidP="00CE345A">
                <w:r>
                  <w:t>Israeli Art M</w:t>
                </w:r>
                <w:r w:rsidR="00AC434E" w:rsidRPr="006B72C1">
                  <w:t xml:space="preserve">usic </w:t>
                </w:r>
                <w:r w:rsidR="00AC434E">
                  <w:t>concerns the study of art music penned in the Jewish community of mandatory Palestine, which since 14 May 1948 is the State of Israel. Having emerged before the year of statehood, the term “Israeli art music” is therefore a misnomer</w:t>
                </w:r>
                <w:r>
                  <w:t xml:space="preserve"> </w:t>
                </w:r>
                <w:r w:rsidR="00AC434E">
                  <w:t>—</w:t>
                </w:r>
                <w:r>
                  <w:t xml:space="preserve"> </w:t>
                </w:r>
                <w:r w:rsidR="00AC434E">
                  <w:t xml:space="preserve">the result of a national historical </w:t>
                </w:r>
                <w:r>
                  <w:t>back shadowing</w:t>
                </w:r>
                <w:r w:rsidR="00AC434E">
                  <w:t xml:space="preserve"> attesting to its post-statehood coinage. Indeed, from a cultural-historical perspective, the emergence of art music in mandatory Palestine and later Israel involves larger confluences: the rise of Zionism, the political achievements of the Jewish community in Palestine, the Nazis ascent to power in the 1930s, and the various musical schools dislocated to Palestine during the different waves of immigrations to the country. Thus, the story of Israeli art music begins from the middle: it opens in the 1930s with the arrival of a critical mass of emigrant composers whose importations of a variety of twentieth-century compositional approaches triggered vast cultural chain reactions beyond the earmarks of a nationalistic style. The home of more than seventy nationalities, Israel’s most important cultural asset is its ethnic proximities. Using the melodic and harmonic characteristics of mostly non-western Jewish and non-Jewish oral musical traditions available in this region, composers have been able to re</w:t>
                </w:r>
                <w:r w:rsidR="005528C7">
                  <w:t>-</w:t>
                </w:r>
                <w:r w:rsidR="00AC434E">
                  <w:t xml:space="preserve">localize universal compositional devices and create new musical hybrids that resist a fixed musical definition. Indeed, the constant proliferation of styles suggests that perhaps the procedure of local </w:t>
                </w:r>
                <w:r w:rsidR="00AC434E">
                  <w:lastRenderedPageBreak/>
                  <w:t xml:space="preserve">hybridization itself, beyond specific </w:t>
                </w:r>
                <w:proofErr w:type="spellStart"/>
                <w:r w:rsidR="00AC434E">
                  <w:t>folkish</w:t>
                </w:r>
                <w:proofErr w:type="spellEnd"/>
                <w:r w:rsidR="00AC434E">
                  <w:t xml:space="preserve"> or liturgical citations, is the very definition of Israeli art music. </w:t>
                </w:r>
              </w:p>
              <w:p w14:paraId="06481685" w14:textId="77777777" w:rsidR="00CE345A" w:rsidRDefault="00CE345A" w:rsidP="00CE345A"/>
              <w:p w14:paraId="16948D5D" w14:textId="77777777" w:rsidR="00AC434E" w:rsidRDefault="00AC434E" w:rsidP="00CE345A">
                <w:r w:rsidRPr="006B72C1">
                  <w:t xml:space="preserve">The institutionalization of Israeli art music was made possible in the 1930s following </w:t>
                </w:r>
                <w:r>
                  <w:t xml:space="preserve">the Nazi rise to power. A critical mass of </w:t>
                </w:r>
                <w:r w:rsidRPr="006B72C1">
                  <w:t>composers, instrumentalists, critics, musi</w:t>
                </w:r>
                <w:r>
                  <w:t>cologists, and audiences arrived in Mandatory Palestine and infused its musical life. Not unconnectedly, the Palestine Orchestra (later, The Israeli Philharmonic Orchestra) and the Palestine Broadcast Service were both established in 1936, with the latter transmitting most of its music live by studio players who in 1938 expanded to become the Palestine Broadcast Service Orchestra. Coming from</w:t>
                </w:r>
                <w:r w:rsidRPr="006B72C1">
                  <w:t xml:space="preserve"> </w:t>
                </w:r>
                <w:r>
                  <w:t>different</w:t>
                </w:r>
                <w:r w:rsidRPr="006B72C1">
                  <w:t xml:space="preserve"> </w:t>
                </w:r>
                <w:r>
                  <w:t>European</w:t>
                </w:r>
                <w:r w:rsidRPr="006B72C1">
                  <w:t xml:space="preserve"> schools</w:t>
                </w:r>
                <w:r>
                  <w:t>,</w:t>
                </w:r>
                <w:r w:rsidRPr="006B72C1">
                  <w:t xml:space="preserve"> </w:t>
                </w:r>
                <w:r>
                  <w:t xml:space="preserve">a cluster of emigrant composers </w:t>
                </w:r>
                <w:r w:rsidRPr="006B72C1">
                  <w:t>fo</w:t>
                </w:r>
                <w:r>
                  <w:t xml:space="preserve">rmed a group of individuals from the very emergence of what is now considered Israeli art music. Consequently, the variety of styles did not mirror any shared aesthetic or ideological goals as much as they reflected composers’ </w:t>
                </w:r>
                <w:r w:rsidRPr="00595934">
                  <w:t>relative degrees of isolation from or interaction</w:t>
                </w:r>
                <w:r>
                  <w:t xml:space="preserve"> from the Zionist Project. Composers like Paul Ben-Haim and Marc </w:t>
                </w:r>
                <w:proofErr w:type="spellStart"/>
                <w:r>
                  <w:t>Lavry</w:t>
                </w:r>
                <w:proofErr w:type="spellEnd"/>
                <w:r>
                  <w:t>, whose music had probably been the most accessible in the Jewish community of Palestine, relied on citations of identifiable folksongs or Jewish liturgical music which they filtered through their European musical vocabulary. Whereas Ben-Haim’s exotic portrayals resembled post-impressionist styles (</w:t>
                </w:r>
                <w:r>
                  <w:rPr>
                    <w:i/>
                  </w:rPr>
                  <w:t>Piano Pieces</w:t>
                </w:r>
                <w:r>
                  <w:t xml:space="preserve">, 1943), </w:t>
                </w:r>
                <w:proofErr w:type="spellStart"/>
                <w:r>
                  <w:t>Lavry</w:t>
                </w:r>
                <w:proofErr w:type="spellEnd"/>
                <w:r>
                  <w:t xml:space="preserve"> advocated melodiousness that at once promoted Zionist symbols of collectivism and secularized biblical motifs, and blurred the demarcation between art and folk music (</w:t>
                </w:r>
                <w:proofErr w:type="spellStart"/>
                <w:r>
                  <w:rPr>
                    <w:i/>
                  </w:rPr>
                  <w:t>Emek</w:t>
                </w:r>
                <w:proofErr w:type="spellEnd"/>
                <w:r>
                  <w:t xml:space="preserve">, 1938). For some composers, Eurocentric exoticism and </w:t>
                </w:r>
                <w:proofErr w:type="spellStart"/>
                <w:r w:rsidRPr="006B72C1">
                  <w:t>folkish</w:t>
                </w:r>
                <w:proofErr w:type="spellEnd"/>
                <w:r w:rsidRPr="006B72C1">
                  <w:t xml:space="preserve"> </w:t>
                </w:r>
                <w:r>
                  <w:t xml:space="preserve">allusions were considered an anachronistic insufficient portrayal of the east they had encountered in Palestine. Trying to locate common melodic and textural properties of Arab or non-western Jewish musical traditions they imitated Arab melodic scales which they translated into melodic cells (Stefan </w:t>
                </w:r>
                <w:proofErr w:type="spellStart"/>
                <w:r>
                  <w:t>Wolpe</w:t>
                </w:r>
                <w:proofErr w:type="spellEnd"/>
                <w:r>
                  <w:t xml:space="preserve">, </w:t>
                </w:r>
                <w:r>
                  <w:rPr>
                    <w:i/>
                  </w:rPr>
                  <w:t xml:space="preserve">Dance in the Form of </w:t>
                </w:r>
                <w:r w:rsidRPr="00C6270E">
                  <w:rPr>
                    <w:i/>
                  </w:rPr>
                  <w:t>Chaconne</w:t>
                </w:r>
                <w:r>
                  <w:t xml:space="preserve">, 1938) or experimented with two-part thin </w:t>
                </w:r>
                <w:proofErr w:type="spellStart"/>
                <w:r>
                  <w:t>heterophonic</w:t>
                </w:r>
                <w:proofErr w:type="spellEnd"/>
                <w:r>
                  <w:t xml:space="preserve"> textures in lieu of western vertical harmony (Alexander </w:t>
                </w:r>
                <w:proofErr w:type="spellStart"/>
                <w:r>
                  <w:t>Boskovich</w:t>
                </w:r>
                <w:proofErr w:type="spellEnd"/>
                <w:r>
                  <w:t xml:space="preserve">, </w:t>
                </w:r>
                <w:r>
                  <w:rPr>
                    <w:i/>
                  </w:rPr>
                  <w:t>Semitic Suite</w:t>
                </w:r>
                <w:r>
                  <w:t xml:space="preserve">, 1945). More often than not, however, what seemed to be syntactically as avant-garde remained attentive to the texts and sounds produced in mandatory Palestine: Josef Tal, who studied under Hindemith at the </w:t>
                </w:r>
                <w:r w:rsidRPr="00660A8F">
                  <w:t xml:space="preserve">Staatliche </w:t>
                </w:r>
                <w:proofErr w:type="spellStart"/>
                <w:r w:rsidRPr="00660A8F">
                  <w:t>Akademische</w:t>
                </w:r>
                <w:proofErr w:type="spellEnd"/>
                <w:r w:rsidRPr="00660A8F">
                  <w:t xml:space="preserve"> </w:t>
                </w:r>
                <w:proofErr w:type="spellStart"/>
                <w:r w:rsidRPr="00660A8F">
                  <w:t>Hochschule</w:t>
                </w:r>
                <w:proofErr w:type="spellEnd"/>
                <w:r w:rsidRPr="00660A8F">
                  <w:t xml:space="preserve"> </w:t>
                </w:r>
                <w:proofErr w:type="spellStart"/>
                <w:r w:rsidRPr="00660A8F">
                  <w:t>für</w:t>
                </w:r>
                <w:proofErr w:type="spellEnd"/>
                <w:r w:rsidRPr="00660A8F">
                  <w:t xml:space="preserve"> </w:t>
                </w:r>
                <w:proofErr w:type="spellStart"/>
                <w:r w:rsidRPr="00660A8F">
                  <w:t>Musik</w:t>
                </w:r>
                <w:proofErr w:type="spellEnd"/>
                <w:r>
                  <w:t>, set poems by the national poetesses Rachel</w:t>
                </w:r>
                <w:r w:rsidRPr="00B40237">
                  <w:t xml:space="preserve"> </w:t>
                </w:r>
                <w:proofErr w:type="spellStart"/>
                <w:r w:rsidRPr="00B40237">
                  <w:t>Bluwstein</w:t>
                </w:r>
                <w:proofErr w:type="spellEnd"/>
                <w:r>
                  <w:t xml:space="preserve"> to music (</w:t>
                </w:r>
                <w:r w:rsidRPr="00660A8F">
                  <w:rPr>
                    <w:i/>
                  </w:rPr>
                  <w:t>On the Way</w:t>
                </w:r>
                <w:r>
                  <w:t xml:space="preserve">, 1936) and </w:t>
                </w:r>
                <w:proofErr w:type="spellStart"/>
                <w:r>
                  <w:t>reharmonized</w:t>
                </w:r>
                <w:proofErr w:type="spellEnd"/>
                <w:r>
                  <w:t xml:space="preserve"> an extremely popular folksong which originally had been a setting of one of Rachel’s poems (</w:t>
                </w:r>
                <w:r>
                  <w:rPr>
                    <w:i/>
                  </w:rPr>
                  <w:t>Piano Sonata</w:t>
                </w:r>
                <w:r>
                  <w:t xml:space="preserve">, 1950). Rather than focusing on Tal’s atonal syntax or his reading of cell harmony, such compositions should be seen as commentaries on the aesthetic confines of Eurocentric national music as well as an alternative to composers’ quoting of </w:t>
                </w:r>
                <w:r w:rsidRPr="000C0212">
                  <w:t xml:space="preserve">liturgical and </w:t>
                </w:r>
                <w:proofErr w:type="spellStart"/>
                <w:r w:rsidRPr="000C0212">
                  <w:t>paraliturgical</w:t>
                </w:r>
                <w:proofErr w:type="spellEnd"/>
                <w:r w:rsidRPr="000C0212">
                  <w:t xml:space="preserve"> melodies from Arab Jewish musical traditions as mere ornaments</w:t>
                </w:r>
                <w:r>
                  <w:t xml:space="preserve"> grafted on a tonal</w:t>
                </w:r>
                <w:r w:rsidRPr="000C0212">
                  <w:t xml:space="preserve"> infrastructure</w:t>
                </w:r>
                <w:r>
                  <w:t>.</w:t>
                </w:r>
                <w:r w:rsidRPr="000C0212">
                  <w:t xml:space="preserve"> </w:t>
                </w:r>
              </w:p>
              <w:p w14:paraId="5BFFE03B" w14:textId="77777777" w:rsidR="00CE345A" w:rsidRDefault="00CE345A" w:rsidP="00CE345A"/>
              <w:p w14:paraId="024A2129" w14:textId="77777777" w:rsidR="00AC434E" w:rsidRDefault="00AC434E" w:rsidP="00CE345A">
                <w:pPr>
                  <w:rPr>
                    <w:i/>
                  </w:rPr>
                </w:pPr>
                <w:r>
                  <w:t xml:space="preserve">After statehood, </w:t>
                </w:r>
                <w:r w:rsidRPr="00CB2C21">
                  <w:rPr>
                    <w:rFonts w:cstheme="majorBidi"/>
                  </w:rPr>
                  <w:t xml:space="preserve">Orphic and otherworldly symbolisms </w:t>
                </w:r>
                <w:r>
                  <w:rPr>
                    <w:rFonts w:cstheme="majorBidi"/>
                  </w:rPr>
                  <w:t>had been</w:t>
                </w:r>
                <w:r w:rsidRPr="00CB2C21">
                  <w:rPr>
                    <w:rFonts w:cstheme="majorBidi"/>
                  </w:rPr>
                  <w:t xml:space="preserve"> </w:t>
                </w:r>
                <w:r>
                  <w:rPr>
                    <w:rFonts w:cstheme="majorBidi"/>
                  </w:rPr>
                  <w:t xml:space="preserve">gradually </w:t>
                </w:r>
                <w:r w:rsidRPr="00CB2C21">
                  <w:rPr>
                    <w:rFonts w:cstheme="majorBidi"/>
                  </w:rPr>
                  <w:t xml:space="preserve">rejected in </w:t>
                </w:r>
                <w:proofErr w:type="spellStart"/>
                <w:r w:rsidRPr="00CB2C21">
                  <w:rPr>
                    <w:rFonts w:cstheme="majorBidi"/>
                  </w:rPr>
                  <w:t>favor</w:t>
                </w:r>
                <w:proofErr w:type="spellEnd"/>
                <w:r w:rsidRPr="00CB2C21">
                  <w:rPr>
                    <w:rFonts w:cstheme="majorBidi"/>
                  </w:rPr>
                  <w:t xml:space="preserve"> of anti-</w:t>
                </w:r>
                <w:r>
                  <w:rPr>
                    <w:rFonts w:cstheme="majorBidi"/>
                  </w:rPr>
                  <w:t xml:space="preserve">romanticist </w:t>
                </w:r>
                <w:r w:rsidRPr="00CB2C21">
                  <w:rPr>
                    <w:rFonts w:cstheme="majorBidi"/>
                  </w:rPr>
                  <w:t xml:space="preserve">messages that reached a climax in the </w:t>
                </w:r>
                <w:r>
                  <w:rPr>
                    <w:rFonts w:cstheme="majorBidi"/>
                  </w:rPr>
                  <w:t>late</w:t>
                </w:r>
                <w:r w:rsidRPr="00CB2C21">
                  <w:rPr>
                    <w:rFonts w:cstheme="majorBidi"/>
                  </w:rPr>
                  <w:t xml:space="preserve"> 1950s</w:t>
                </w:r>
                <w:r>
                  <w:rPr>
                    <w:rFonts w:cstheme="majorBidi"/>
                  </w:rPr>
                  <w:t xml:space="preserve">. A growing disillusionment with romanticist Zionism had been recorded in the works of both emigrant composers and the first emerging cohort of native Israeli composers as </w:t>
                </w:r>
                <w:r>
                  <w:t xml:space="preserve">pre-statehood socialist ideals became </w:t>
                </w:r>
                <w:r w:rsidRPr="00B712E0">
                  <w:t>a utopian rhetoric</w:t>
                </w:r>
                <w:r>
                  <w:t>,</w:t>
                </w:r>
                <w:r w:rsidRPr="00B712E0">
                  <w:t xml:space="preserve"> </w:t>
                </w:r>
                <w:r>
                  <w:t>while</w:t>
                </w:r>
                <w:r w:rsidRPr="00B712E0">
                  <w:t xml:space="preserve"> </w:t>
                </w:r>
                <w:proofErr w:type="spellStart"/>
                <w:r w:rsidRPr="00B712E0">
                  <w:t>Statism</w:t>
                </w:r>
                <w:proofErr w:type="spellEnd"/>
                <w:r w:rsidRPr="00B712E0">
                  <w:t xml:space="preserve"> became the core of national inspiration</w:t>
                </w:r>
                <w:r>
                  <w:t xml:space="preserve">. The </w:t>
                </w:r>
                <w:r w:rsidRPr="00B712E0">
                  <w:t xml:space="preserve">massive immigration of </w:t>
                </w:r>
                <w:r>
                  <w:t>Jews from Arab countries</w:t>
                </w:r>
                <w:r w:rsidRPr="00B712E0">
                  <w:t xml:space="preserve"> had interfered the cultural space in which the veteran society and its governmental institutio</w:t>
                </w:r>
                <w:r>
                  <w:t>ns had existed and consolidated, and post-statehood neo-decadent poetry had been anti romantic in its</w:t>
                </w:r>
                <w:r w:rsidRPr="00B712E0">
                  <w:t xml:space="preserve"> attitude to political nationa</w:t>
                </w:r>
                <w:r>
                  <w:t xml:space="preserve">lism, gradually </w:t>
                </w:r>
                <w:r w:rsidRPr="00B712E0">
                  <w:t>sever</w:t>
                </w:r>
                <w:r>
                  <w:t>ing</w:t>
                </w:r>
                <w:r w:rsidRPr="00B712E0">
                  <w:t xml:space="preserve"> art from its n</w:t>
                </w:r>
                <w:r>
                  <w:t xml:space="preserve">ational and social functions. Already in the early 1950s Israeli composers had realized that local art music must be freed from German spiritual colonialism if it wants to articulate its present. With the dissemination of post-World War II compositional devices, composers turned to the properties of non-western Jewish liturgical music rather than the melodies that in pre-statehood </w:t>
                </w:r>
                <w:proofErr w:type="spellStart"/>
                <w:r>
                  <w:t>ewsulted</w:t>
                </w:r>
                <w:proofErr w:type="spellEnd"/>
                <w:r>
                  <w:t xml:space="preserve"> in western metaphors of the east. As a result, </w:t>
                </w:r>
                <w:proofErr w:type="spellStart"/>
                <w:r>
                  <w:t>heterophonic</w:t>
                </w:r>
                <w:proofErr w:type="spellEnd"/>
                <w:r>
                  <w:t xml:space="preserve"> textures and melodic layering became the most important poetic emphases as they converged with the linear properties of a wide range of serial compositional approaches from Schoenberg to Boulez (Josef Tal, Symphony no. 1, 1951;</w:t>
                </w:r>
                <w:r>
                  <w:rPr>
                    <w:i/>
                  </w:rPr>
                  <w:t xml:space="preserve"> </w:t>
                </w:r>
                <w:r>
                  <w:t xml:space="preserve">Abel Ehrlich, </w:t>
                </w:r>
                <w:proofErr w:type="spellStart"/>
                <w:r>
                  <w:rPr>
                    <w:i/>
                  </w:rPr>
                  <w:t>Bashrav</w:t>
                </w:r>
                <w:proofErr w:type="spellEnd"/>
                <w:r>
                  <w:t>,</w:t>
                </w:r>
                <w:r>
                  <w:rPr>
                    <w:i/>
                  </w:rPr>
                  <w:t xml:space="preserve"> </w:t>
                </w:r>
                <w:r>
                  <w:t xml:space="preserve">1953; Mordecai </w:t>
                </w:r>
                <w:proofErr w:type="spellStart"/>
                <w:r>
                  <w:t>Seter</w:t>
                </w:r>
                <w:proofErr w:type="spellEnd"/>
                <w:r>
                  <w:t xml:space="preserve">, </w:t>
                </w:r>
                <w:proofErr w:type="spellStart"/>
                <w:r>
                  <w:rPr>
                    <w:i/>
                  </w:rPr>
                  <w:t>Ricercar</w:t>
                </w:r>
                <w:proofErr w:type="spellEnd"/>
                <w:r>
                  <w:t xml:space="preserve">, 1953-62; </w:t>
                </w:r>
                <w:r>
                  <w:lastRenderedPageBreak/>
                  <w:t xml:space="preserve">Alexander </w:t>
                </w:r>
                <w:proofErr w:type="spellStart"/>
                <w:r>
                  <w:t>Boskovich</w:t>
                </w:r>
                <w:proofErr w:type="spellEnd"/>
                <w:r>
                  <w:t xml:space="preserve">, </w:t>
                </w:r>
                <w:r>
                  <w:rPr>
                    <w:i/>
                  </w:rPr>
                  <w:t>Ornaments</w:t>
                </w:r>
                <w:r>
                  <w:t>, 1964)</w:t>
                </w:r>
                <w:r>
                  <w:rPr>
                    <w:i/>
                  </w:rPr>
                  <w:t xml:space="preserve">. </w:t>
                </w:r>
              </w:p>
              <w:p w14:paraId="70E6E0AF" w14:textId="77777777" w:rsidR="00CE345A" w:rsidRPr="00267298" w:rsidRDefault="00CE345A" w:rsidP="00CE345A"/>
              <w:p w14:paraId="64467BA8" w14:textId="77777777" w:rsidR="00AC434E" w:rsidRDefault="00AC434E" w:rsidP="00CE345A">
                <w:r>
                  <w:t xml:space="preserve">The deconstruction of various Jewish musical traditions paved the road toward a dialectic return to musical Judaism in the late 1960s and the 1970s. Composers have attempted to address wider Jewish topoi that transcended the national allegory through a reintroduction of eastern European Jewish music, which had been considered exilic during earlier pre- and early post-statehood years. Such ghostly voices were now filtered through contemporary compositional practices imported by those who left for graduate schools in the USA or Europe during the 60s. </w:t>
                </w:r>
                <w:proofErr w:type="spellStart"/>
                <w:r>
                  <w:t>Tzvi</w:t>
                </w:r>
                <w:proofErr w:type="spellEnd"/>
                <w:r>
                  <w:t xml:space="preserve"> </w:t>
                </w:r>
                <w:proofErr w:type="spellStart"/>
                <w:r>
                  <w:t>Avni</w:t>
                </w:r>
                <w:proofErr w:type="spellEnd"/>
                <w:r>
                  <w:t xml:space="preserve">, for example, cited the opening of the Yiddish song “Die </w:t>
                </w:r>
                <w:proofErr w:type="spellStart"/>
                <w:r>
                  <w:t>alte</w:t>
                </w:r>
                <w:proofErr w:type="spellEnd"/>
                <w:r>
                  <w:t xml:space="preserve"> </w:t>
                </w:r>
                <w:proofErr w:type="spellStart"/>
                <w:r>
                  <w:t>kasche</w:t>
                </w:r>
                <w:proofErr w:type="spellEnd"/>
                <w:r>
                  <w:t xml:space="preserve">,” while projecting it through eastern European </w:t>
                </w:r>
                <w:proofErr w:type="spellStart"/>
                <w:r>
                  <w:t>aleatoricism</w:t>
                </w:r>
                <w:proofErr w:type="spellEnd"/>
                <w:r>
                  <w:t xml:space="preserve"> </w:t>
                </w:r>
                <w:r w:rsidRPr="00B37D9F">
                  <w:t xml:space="preserve">à </w:t>
                </w:r>
                <w:r>
                  <w:t xml:space="preserve">la </w:t>
                </w:r>
                <w:proofErr w:type="spellStart"/>
                <w:r w:rsidRPr="00620093">
                  <w:t>Lutos</w:t>
                </w:r>
                <w:r w:rsidRPr="00620093">
                  <w:rPr>
                    <w:rFonts w:ascii="Times New Roman" w:hAnsi="Times New Roman" w:cs="Times New Roman"/>
                  </w:rPr>
                  <w:t>ł</w:t>
                </w:r>
                <w:r w:rsidRPr="00620093">
                  <w:t>awski</w:t>
                </w:r>
                <w:proofErr w:type="spellEnd"/>
                <w:r>
                  <w:t xml:space="preserve"> (</w:t>
                </w:r>
                <w:r>
                  <w:rPr>
                    <w:i/>
                  </w:rPr>
                  <w:t>Five Pantomimes</w:t>
                </w:r>
                <w:r>
                  <w:t xml:space="preserve">, 1968). By the mid 1970s, having consolidated his musical language, </w:t>
                </w:r>
                <w:proofErr w:type="spellStart"/>
                <w:r>
                  <w:t>Avni</w:t>
                </w:r>
                <w:proofErr w:type="spellEnd"/>
                <w:r>
                  <w:t xml:space="preserve"> constructed a synthesized mode in which eastern European Jewish musical markers were embedded; this mode was then used for his Second Piano Sonata (</w:t>
                </w:r>
                <w:r>
                  <w:rPr>
                    <w:i/>
                  </w:rPr>
                  <w:t>Epitaph</w:t>
                </w:r>
                <w:r>
                  <w:t xml:space="preserve">, 1974-9) which he composed after one of Rabbi </w:t>
                </w:r>
                <w:proofErr w:type="spellStart"/>
                <w:r>
                  <w:t>Nachman’s</w:t>
                </w:r>
                <w:proofErr w:type="spellEnd"/>
                <w:r>
                  <w:t xml:space="preserve"> tales. Mark </w:t>
                </w:r>
                <w:proofErr w:type="spellStart"/>
                <w:r w:rsidRPr="005E57D4">
                  <w:t>Kopyt</w:t>
                </w:r>
                <w:r>
                  <w:t>man</w:t>
                </w:r>
                <w:proofErr w:type="spellEnd"/>
                <w:r>
                  <w:t xml:space="preserve">, who immigrated to Israel in 1972 </w:t>
                </w:r>
                <w:r w:rsidRPr="005E57D4">
                  <w:t>from the Soviet Union, introduced principles of Yemenite heterophony into his scores through compositional devices influenc</w:t>
                </w:r>
                <w:r>
                  <w:t>ed by Polish and Russian avant-</w:t>
                </w:r>
                <w:r w:rsidRPr="005E57D4">
                  <w:t xml:space="preserve">garde music. </w:t>
                </w:r>
                <w:r>
                  <w:t xml:space="preserve">In his </w:t>
                </w:r>
                <w:r>
                  <w:rPr>
                    <w:i/>
                  </w:rPr>
                  <w:t>About an Old Tune</w:t>
                </w:r>
                <w:r>
                  <w:t xml:space="preserve"> (1977) he used </w:t>
                </w:r>
                <w:proofErr w:type="spellStart"/>
                <w:r>
                  <w:t>heterophonic</w:t>
                </w:r>
                <w:proofErr w:type="spellEnd"/>
                <w:r>
                  <w:t xml:space="preserve"> principles drawn on Yemenites liturgy to steer allusions to eastern European Jewish melody-types. Concomitantly, </w:t>
                </w:r>
                <w:proofErr w:type="spellStart"/>
                <w:r>
                  <w:t>Kopytman</w:t>
                </w:r>
                <w:proofErr w:type="spellEnd"/>
                <w:r>
                  <w:t xml:space="preserve"> </w:t>
                </w:r>
                <w:proofErr w:type="spellStart"/>
                <w:r>
                  <w:t>channeled</w:t>
                </w:r>
                <w:proofErr w:type="spellEnd"/>
                <w:r>
                  <w:t xml:space="preserve"> his approach to politically comment on the aftermath of the Yom-Kippur War (</w:t>
                </w:r>
                <w:r>
                  <w:rPr>
                    <w:i/>
                  </w:rPr>
                  <w:t>October Sun</w:t>
                </w:r>
                <w:r>
                  <w:t xml:space="preserve">, 1974) while Tal was revisiting Zionist myths such as a story of </w:t>
                </w:r>
                <w:r w:rsidRPr="00B30777">
                  <w:t>Masada</w:t>
                </w:r>
                <w:r>
                  <w:rPr>
                    <w:i/>
                  </w:rPr>
                  <w:t xml:space="preserve"> </w:t>
                </w:r>
                <w:r>
                  <w:t>in what was the first electronic opera to be written in the country (</w:t>
                </w:r>
                <w:proofErr w:type="spellStart"/>
                <w:r w:rsidRPr="006E527B">
                  <w:rPr>
                    <w:i/>
                  </w:rPr>
                  <w:t>Massada</w:t>
                </w:r>
                <w:proofErr w:type="spellEnd"/>
                <w:r w:rsidRPr="006E527B">
                  <w:rPr>
                    <w:i/>
                  </w:rPr>
                  <w:t xml:space="preserve"> 967</w:t>
                </w:r>
                <w:r>
                  <w:t xml:space="preserve">, 1972). </w:t>
                </w:r>
              </w:p>
              <w:p w14:paraId="7F02C3F4" w14:textId="77777777" w:rsidR="00AC434E" w:rsidRDefault="00AC434E" w:rsidP="00CE345A">
                <w:r>
                  <w:t xml:space="preserve">With the permeation of postmodernist trends since the 1980s Israeli composers have furthered the above listed compositional attitudes, attempting at the same time to write nationally indifferent music. In addition to those who remained active throughout the late twentieth and early twenty-first centuries, a young cohort of native composers who received their graduate education in the USA and Europe were now consciously addressing international audiences in additional to the Israeli one. Mixing political commentaries, Jewish musical traditions, setting recent Hebrew literary and poetic texts to music, reviving (and simultaneously revising) older national styles, and criticizing contemporary Israeli society, this cohort had produced a staggering display of musical styles. </w:t>
                </w:r>
                <w:r w:rsidRPr="00DE67B6">
                  <w:t xml:space="preserve">Betty </w:t>
                </w:r>
                <w:proofErr w:type="spellStart"/>
                <w:r w:rsidRPr="00DE67B6">
                  <w:t>Olivero</w:t>
                </w:r>
                <w:proofErr w:type="spellEnd"/>
                <w:r w:rsidRPr="00DE67B6">
                  <w:t xml:space="preserve"> (b. 1954), for example, imbibes from the textures, sounds, and timbers of European, Near Eastern, and North-African Jewish musical traditions; she dissolves these sonorities through revised tonal tools and creates a solution of musical syntaxes that intertw</w:t>
                </w:r>
                <w:r>
                  <w:t>ine the histories of w</w:t>
                </w:r>
                <w:r w:rsidRPr="00DE67B6">
                  <w:t xml:space="preserve">estern </w:t>
                </w:r>
                <w:r>
                  <w:t xml:space="preserve">art music </w:t>
                </w:r>
                <w:r w:rsidRPr="00DE67B6">
                  <w:t xml:space="preserve">and </w:t>
                </w:r>
                <w:r>
                  <w:t xml:space="preserve">non-western liturgical </w:t>
                </w:r>
                <w:r w:rsidRPr="00DE67B6">
                  <w:t xml:space="preserve">Jewish </w:t>
                </w:r>
                <w:proofErr w:type="spellStart"/>
                <w:r w:rsidRPr="00DE67B6">
                  <w:t>musics</w:t>
                </w:r>
                <w:proofErr w:type="spellEnd"/>
                <w:r w:rsidRPr="00DE67B6">
                  <w:t xml:space="preserve">. By </w:t>
                </w:r>
                <w:r>
                  <w:t>dissolving</w:t>
                </w:r>
                <w:r w:rsidRPr="00DE67B6">
                  <w:t xml:space="preserve"> different musical styles, </w:t>
                </w:r>
                <w:proofErr w:type="spellStart"/>
                <w:r w:rsidRPr="00DE67B6">
                  <w:t>Olivero</w:t>
                </w:r>
                <w:proofErr w:type="spellEnd"/>
                <w:r w:rsidRPr="00DE67B6">
                  <w:t xml:space="preserve"> displaces national or historical associations and undermines the </w:t>
                </w:r>
                <w:r>
                  <w:t xml:space="preserve">validity of </w:t>
                </w:r>
                <w:r w:rsidRPr="00DE67B6">
                  <w:t>stereotypes associate</w:t>
                </w:r>
                <w:r>
                  <w:t>d</w:t>
                </w:r>
                <w:r w:rsidRPr="00DE67B6">
                  <w:t xml:space="preserve"> with Jewish music</w:t>
                </w:r>
                <w:r>
                  <w:t xml:space="preserve"> (</w:t>
                </w:r>
                <w:proofErr w:type="spellStart"/>
                <w:r w:rsidRPr="002115EF">
                  <w:rPr>
                    <w:i/>
                  </w:rPr>
                  <w:t>Bakash'ot</w:t>
                </w:r>
                <w:proofErr w:type="spellEnd"/>
                <w:r>
                  <w:t xml:space="preserve">, 1996; </w:t>
                </w:r>
                <w:proofErr w:type="spellStart"/>
                <w:r w:rsidRPr="002115EF">
                  <w:rPr>
                    <w:i/>
                  </w:rPr>
                  <w:t>Krio't</w:t>
                </w:r>
                <w:proofErr w:type="spellEnd"/>
                <w:r>
                  <w:t xml:space="preserve">, 2008). Toward the turn of the twentieth century Ron </w:t>
                </w:r>
                <w:proofErr w:type="spellStart"/>
                <w:r>
                  <w:t>Weidberg</w:t>
                </w:r>
                <w:proofErr w:type="spellEnd"/>
                <w:r>
                  <w:t xml:space="preserve"> completed a cycle of twenty four preludes and fugues for piano solo (</w:t>
                </w:r>
                <w:r w:rsidRPr="00B565CE">
                  <w:rPr>
                    <w:i/>
                  </w:rPr>
                  <w:t>Voyage to the End of the Millennium</w:t>
                </w:r>
                <w:r>
                  <w:t xml:space="preserve">, 1997-8) in which neo-tonality was used as a homage to Bach, Shostakovich, as well as other composers whose works are alluded to through particular keys and textures associated with their works. Among these various references to a polyphony of musical styles (passacaglias, chorales, a boogie-woogie fugue, and an abundance of </w:t>
                </w:r>
                <w:proofErr w:type="spellStart"/>
                <w:r>
                  <w:t>baroquian</w:t>
                </w:r>
                <w:proofErr w:type="spellEnd"/>
                <w:r>
                  <w:t xml:space="preserve"> instrumental figurations), </w:t>
                </w:r>
                <w:proofErr w:type="spellStart"/>
                <w:r>
                  <w:t>Weidberg’s</w:t>
                </w:r>
                <w:proofErr w:type="spellEnd"/>
                <w:r>
                  <w:t xml:space="preserve"> themes tend to reproduce the melodic and modal character of pre-statehood folk and popular Israeli music; rather than cite any particular sources, however, these references appear as faded cultural allusions submerged by opulent polyphonic neo-tonal textures. Other resurfacing pasts juxtaposed German music with the holocaust. In his electronic work, </w:t>
                </w:r>
                <w:proofErr w:type="spellStart"/>
                <w:r w:rsidRPr="00E46FF1">
                  <w:rPr>
                    <w:bCs/>
                    <w:i/>
                    <w:iCs/>
                  </w:rPr>
                  <w:t>Schneewittchen</w:t>
                </w:r>
                <w:proofErr w:type="spellEnd"/>
                <w:r w:rsidRPr="00E46FF1">
                  <w:rPr>
                    <w:bCs/>
                    <w:i/>
                    <w:iCs/>
                  </w:rPr>
                  <w:t xml:space="preserve"> und die </w:t>
                </w:r>
                <w:proofErr w:type="spellStart"/>
                <w:r w:rsidRPr="00E46FF1">
                  <w:rPr>
                    <w:bCs/>
                    <w:i/>
                    <w:iCs/>
                  </w:rPr>
                  <w:t>vier</w:t>
                </w:r>
                <w:proofErr w:type="spellEnd"/>
                <w:r w:rsidRPr="00E46FF1">
                  <w:rPr>
                    <w:bCs/>
                    <w:i/>
                    <w:iCs/>
                  </w:rPr>
                  <w:t xml:space="preserve"> </w:t>
                </w:r>
                <w:proofErr w:type="spellStart"/>
                <w:r w:rsidRPr="00E46FF1">
                  <w:rPr>
                    <w:bCs/>
                    <w:i/>
                    <w:iCs/>
                  </w:rPr>
                  <w:t>Bären</w:t>
                </w:r>
                <w:proofErr w:type="spellEnd"/>
                <w:r w:rsidRPr="00E46FF1">
                  <w:t xml:space="preserve"> (2007</w:t>
                </w:r>
                <w:r>
                  <w:t xml:space="preserve">), </w:t>
                </w:r>
                <w:proofErr w:type="spellStart"/>
                <w:r>
                  <w:t>Arik</w:t>
                </w:r>
                <w:proofErr w:type="spellEnd"/>
                <w:r>
                  <w:t xml:space="preserve"> </w:t>
                </w:r>
                <w:proofErr w:type="spellStart"/>
                <w:r>
                  <w:t>Shapira</w:t>
                </w:r>
                <w:proofErr w:type="spellEnd"/>
                <w:r>
                  <w:t xml:space="preserve">, a second-generation holocaust survivor, has </w:t>
                </w:r>
                <w:r w:rsidRPr="008E5479">
                  <w:t xml:space="preserve">synthesized </w:t>
                </w:r>
                <w:r>
                  <w:t xml:space="preserve">and distorted </w:t>
                </w:r>
                <w:r w:rsidRPr="008E5479">
                  <w:t>motifs from</w:t>
                </w:r>
                <w:r>
                  <w:t xml:space="preserve"> Wagner’s</w:t>
                </w:r>
                <w:r w:rsidRPr="008E5479">
                  <w:t xml:space="preserve"> </w:t>
                </w:r>
                <w:proofErr w:type="spellStart"/>
                <w:r w:rsidRPr="008E5479">
                  <w:rPr>
                    <w:i/>
                  </w:rPr>
                  <w:t>Götterdämmerung</w:t>
                </w:r>
                <w:proofErr w:type="spellEnd"/>
                <w:r>
                  <w:t xml:space="preserve">, </w:t>
                </w:r>
                <w:r w:rsidRPr="008E5479">
                  <w:t xml:space="preserve">Bruckner’s </w:t>
                </w:r>
                <w:r>
                  <w:t xml:space="preserve">Fourth Symphony, </w:t>
                </w:r>
                <w:r w:rsidRPr="008E5479">
                  <w:t xml:space="preserve">Brahms’ </w:t>
                </w:r>
                <w:r w:rsidRPr="008E5479">
                  <w:rPr>
                    <w:i/>
                  </w:rPr>
                  <w:t>German Requiem</w:t>
                </w:r>
                <w:r>
                  <w:t>, and</w:t>
                </w:r>
                <w:r w:rsidRPr="008E5479">
                  <w:t xml:space="preserve"> Karl Orff’s </w:t>
                </w:r>
                <w:proofErr w:type="spellStart"/>
                <w:r w:rsidRPr="008E5479">
                  <w:rPr>
                    <w:i/>
                  </w:rPr>
                  <w:t>Carmina</w:t>
                </w:r>
                <w:proofErr w:type="spellEnd"/>
                <w:r w:rsidRPr="008E5479">
                  <w:rPr>
                    <w:i/>
                  </w:rPr>
                  <w:t xml:space="preserve"> </w:t>
                </w:r>
                <w:proofErr w:type="spellStart"/>
                <w:r w:rsidRPr="008E5479">
                  <w:rPr>
                    <w:i/>
                  </w:rPr>
                  <w:t>Burana</w:t>
                </w:r>
                <w:proofErr w:type="spellEnd"/>
                <w:r>
                  <w:t xml:space="preserve"> in an attempt to both ridicule what he perceives as the core of German culture and commemorate his parental grandparents who were murdered at the Ninth Fort in Kaunas, Lithuania. </w:t>
                </w:r>
              </w:p>
              <w:p w14:paraId="2824655F" w14:textId="77777777" w:rsidR="00CE345A" w:rsidRDefault="00CE345A" w:rsidP="00CE345A"/>
              <w:p w14:paraId="1751BF90" w14:textId="77777777" w:rsidR="003F0D73" w:rsidRDefault="00AC434E" w:rsidP="00C27FAB">
                <w:r>
                  <w:t xml:space="preserve">Numerous other examples penned by older and younger cohorts continue to demonstrate that </w:t>
                </w:r>
                <w:r>
                  <w:lastRenderedPageBreak/>
                  <w:t xml:space="preserve">diversity, </w:t>
                </w:r>
                <w:proofErr w:type="spellStart"/>
                <w:r>
                  <w:t>relocalization</w:t>
                </w:r>
                <w:proofErr w:type="spellEnd"/>
                <w:r>
                  <w:t>, and the country’s ethnic proximities have always been at the foundations of Israeli art music.</w:t>
                </w:r>
              </w:p>
            </w:tc>
          </w:sdtContent>
        </w:sdt>
      </w:tr>
      <w:tr w:rsidR="003235A7" w14:paraId="72186D0D" w14:textId="77777777" w:rsidTr="003235A7">
        <w:tc>
          <w:tcPr>
            <w:tcW w:w="9016" w:type="dxa"/>
          </w:tcPr>
          <w:p w14:paraId="36C27FE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ECCC02A4C5244428A5C95890378497C"/>
              </w:placeholder>
            </w:sdtPr>
            <w:sdtEndPr/>
            <w:sdtContent>
              <w:p w14:paraId="690FADE9" w14:textId="77777777" w:rsidR="00580AAA" w:rsidRDefault="000D7D97" w:rsidP="00580AAA">
                <w:sdt>
                  <w:sdtPr>
                    <w:id w:val="10886675"/>
                    <w:citation/>
                  </w:sdtPr>
                  <w:sdtEndPr/>
                  <w:sdtContent>
                    <w:r w:rsidR="00580AAA">
                      <w:fldChar w:fldCharType="begin"/>
                    </w:r>
                    <w:r w:rsidR="00580AAA">
                      <w:rPr>
                        <w:lang w:val="en-US"/>
                      </w:rPr>
                      <w:instrText xml:space="preserve"> CITATION Ale63 \l 1033 </w:instrText>
                    </w:r>
                    <w:r w:rsidR="00580AAA">
                      <w:fldChar w:fldCharType="separate"/>
                    </w:r>
                    <w:r w:rsidR="00C371F0">
                      <w:rPr>
                        <w:noProof/>
                        <w:lang w:val="en-US"/>
                      </w:rPr>
                      <w:t xml:space="preserve"> </w:t>
                    </w:r>
                    <w:r w:rsidR="00C371F0" w:rsidRPr="00C371F0">
                      <w:rPr>
                        <w:noProof/>
                        <w:lang w:val="en-US"/>
                      </w:rPr>
                      <w:t>(Alexander)</w:t>
                    </w:r>
                    <w:r w:rsidR="00580AAA">
                      <w:fldChar w:fldCharType="end"/>
                    </w:r>
                  </w:sdtContent>
                </w:sdt>
              </w:p>
              <w:p w14:paraId="5998F0EB" w14:textId="77777777" w:rsidR="00580AAA" w:rsidRDefault="000D7D97" w:rsidP="00580AAA">
                <w:sdt>
                  <w:sdtPr>
                    <w:id w:val="-1551217804"/>
                    <w:citation/>
                  </w:sdtPr>
                  <w:sdtEndPr/>
                  <w:sdtContent>
                    <w:r w:rsidR="00580AAA">
                      <w:fldChar w:fldCharType="begin"/>
                    </w:r>
                    <w:r w:rsidR="00580AAA">
                      <w:rPr>
                        <w:lang w:val="en-US"/>
                      </w:rPr>
                      <w:instrText xml:space="preserve"> CITATION Avn87 \l 1033 </w:instrText>
                    </w:r>
                    <w:r w:rsidR="00580AAA">
                      <w:fldChar w:fldCharType="separate"/>
                    </w:r>
                    <w:r w:rsidR="00C371F0" w:rsidRPr="00C371F0">
                      <w:rPr>
                        <w:noProof/>
                        <w:lang w:val="en-US"/>
                      </w:rPr>
                      <w:t>(Avni)</w:t>
                    </w:r>
                    <w:r w:rsidR="00580AAA">
                      <w:fldChar w:fldCharType="end"/>
                    </w:r>
                  </w:sdtContent>
                </w:sdt>
              </w:p>
              <w:p w14:paraId="6C2DB7C8" w14:textId="77777777" w:rsidR="00580AAA" w:rsidRDefault="000D7D97" w:rsidP="00580AAA">
                <w:sdt>
                  <w:sdtPr>
                    <w:id w:val="1291716850"/>
                    <w:citation/>
                  </w:sdtPr>
                  <w:sdtEndPr/>
                  <w:sdtContent>
                    <w:r w:rsidR="00580AAA">
                      <w:fldChar w:fldCharType="begin"/>
                    </w:r>
                    <w:r w:rsidR="00580AAA">
                      <w:rPr>
                        <w:lang w:val="en-US"/>
                      </w:rPr>
                      <w:instrText xml:space="preserve"> CITATION Boh89 \l 1033 </w:instrText>
                    </w:r>
                    <w:r w:rsidR="00580AAA">
                      <w:fldChar w:fldCharType="separate"/>
                    </w:r>
                    <w:r w:rsidR="00C371F0" w:rsidRPr="00C371F0">
                      <w:rPr>
                        <w:noProof/>
                        <w:lang w:val="en-US"/>
                      </w:rPr>
                      <w:t>(P. V. Bohlman)</w:t>
                    </w:r>
                    <w:r w:rsidR="00580AAA">
                      <w:fldChar w:fldCharType="end"/>
                    </w:r>
                  </w:sdtContent>
                </w:sdt>
              </w:p>
              <w:p w14:paraId="040B8808" w14:textId="77777777" w:rsidR="00580AAA" w:rsidRDefault="000D7D97" w:rsidP="00580AAA">
                <w:sdt>
                  <w:sdtPr>
                    <w:id w:val="-1063248155"/>
                    <w:citation/>
                  </w:sdtPr>
                  <w:sdtEndPr/>
                  <w:sdtContent>
                    <w:r w:rsidR="00580AAA">
                      <w:fldChar w:fldCharType="begin"/>
                    </w:r>
                    <w:r w:rsidR="00580AAA">
                      <w:rPr>
                        <w:lang w:val="en-US"/>
                      </w:rPr>
                      <w:instrText xml:space="preserve"> CITATION Boh86 \l 1033 </w:instrText>
                    </w:r>
                    <w:r w:rsidR="00580AAA">
                      <w:fldChar w:fldCharType="separate"/>
                    </w:r>
                    <w:r w:rsidR="00C371F0" w:rsidRPr="00C371F0">
                      <w:rPr>
                        <w:noProof/>
                        <w:lang w:val="en-US"/>
                      </w:rPr>
                      <w:t>(P. V. Bohlman)</w:t>
                    </w:r>
                    <w:r w:rsidR="00580AAA">
                      <w:fldChar w:fldCharType="end"/>
                    </w:r>
                  </w:sdtContent>
                </w:sdt>
              </w:p>
              <w:p w14:paraId="487EDA7F" w14:textId="77777777" w:rsidR="00580AAA" w:rsidRDefault="000D7D97" w:rsidP="00580AAA">
                <w:sdt>
                  <w:sdtPr>
                    <w:id w:val="-1435974866"/>
                    <w:citation/>
                  </w:sdtPr>
                  <w:sdtEndPr/>
                  <w:sdtContent>
                    <w:r w:rsidR="00580AAA">
                      <w:fldChar w:fldCharType="begin"/>
                    </w:r>
                    <w:r w:rsidR="00580AAA">
                      <w:rPr>
                        <w:lang w:val="en-US"/>
                      </w:rPr>
                      <w:instrText xml:space="preserve"> CITATION Bos53 \l 1033 </w:instrText>
                    </w:r>
                    <w:r w:rsidR="00580AAA">
                      <w:fldChar w:fldCharType="separate"/>
                    </w:r>
                    <w:r w:rsidR="00C371F0" w:rsidRPr="00C371F0">
                      <w:rPr>
                        <w:noProof/>
                        <w:lang w:val="en-US"/>
                      </w:rPr>
                      <w:t>(Boskovich)</w:t>
                    </w:r>
                    <w:r w:rsidR="00580AAA">
                      <w:fldChar w:fldCharType="end"/>
                    </w:r>
                  </w:sdtContent>
                </w:sdt>
              </w:p>
              <w:p w14:paraId="7CE66945" w14:textId="77777777" w:rsidR="00580AAA" w:rsidRDefault="000D7D97" w:rsidP="00580AAA">
                <w:sdt>
                  <w:sdtPr>
                    <w:id w:val="315234500"/>
                    <w:citation/>
                  </w:sdtPr>
                  <w:sdtEndPr/>
                  <w:sdtContent>
                    <w:r w:rsidR="00580AAA">
                      <w:fldChar w:fldCharType="begin"/>
                    </w:r>
                    <w:r w:rsidR="00580AAA">
                      <w:rPr>
                        <w:lang w:val="en-US"/>
                      </w:rPr>
                      <w:instrText xml:space="preserve"> CITATION Bro51 \l 1033 </w:instrText>
                    </w:r>
                    <w:r w:rsidR="00580AAA">
                      <w:fldChar w:fldCharType="separate"/>
                    </w:r>
                    <w:r w:rsidR="00C371F0" w:rsidRPr="00C371F0">
                      <w:rPr>
                        <w:noProof/>
                        <w:lang w:val="en-US"/>
                      </w:rPr>
                      <w:t>(Brod)</w:t>
                    </w:r>
                    <w:r w:rsidR="00580AAA">
                      <w:fldChar w:fldCharType="end"/>
                    </w:r>
                  </w:sdtContent>
                </w:sdt>
              </w:p>
              <w:p w14:paraId="4DBF18EE" w14:textId="77777777" w:rsidR="00580AAA" w:rsidRDefault="000D7D97" w:rsidP="00580AAA">
                <w:sdt>
                  <w:sdtPr>
                    <w:id w:val="534324372"/>
                    <w:citation/>
                  </w:sdtPr>
                  <w:sdtEndPr/>
                  <w:sdtContent>
                    <w:r w:rsidR="00580AAA">
                      <w:fldChar w:fldCharType="begin"/>
                    </w:r>
                    <w:r w:rsidR="00580AAA">
                      <w:rPr>
                        <w:lang w:val="en-US"/>
                      </w:rPr>
                      <w:instrText xml:space="preserve"> CITATION Fle97 \l 1033 </w:instrText>
                    </w:r>
                    <w:r w:rsidR="00580AAA">
                      <w:fldChar w:fldCharType="separate"/>
                    </w:r>
                    <w:r w:rsidR="00C371F0" w:rsidRPr="00C371F0">
                      <w:rPr>
                        <w:noProof/>
                        <w:lang w:val="en-US"/>
                      </w:rPr>
                      <w:t>(Fleisher)</w:t>
                    </w:r>
                    <w:r w:rsidR="00580AAA">
                      <w:fldChar w:fldCharType="end"/>
                    </w:r>
                  </w:sdtContent>
                </w:sdt>
              </w:p>
              <w:p w14:paraId="5420CE0A" w14:textId="77777777" w:rsidR="00580AAA" w:rsidRDefault="000D7D97" w:rsidP="00580AAA">
                <w:sdt>
                  <w:sdtPr>
                    <w:id w:val="1100300064"/>
                    <w:citation/>
                  </w:sdtPr>
                  <w:sdtEndPr/>
                  <w:sdtContent>
                    <w:r w:rsidR="00580AAA">
                      <w:fldChar w:fldCharType="begin"/>
                    </w:r>
                    <w:r w:rsidR="00580AAA">
                      <w:rPr>
                        <w:lang w:val="en-US"/>
                      </w:rPr>
                      <w:instrText xml:space="preserve"> CITATION Gra96 \l 1033 </w:instrText>
                    </w:r>
                    <w:r w:rsidR="00580AAA">
                      <w:fldChar w:fldCharType="separate"/>
                    </w:r>
                    <w:r w:rsidR="00C371F0" w:rsidRPr="00C371F0">
                      <w:rPr>
                        <w:noProof/>
                        <w:lang w:val="en-US"/>
                      </w:rPr>
                      <w:t>(Gradenwitz)</w:t>
                    </w:r>
                    <w:r w:rsidR="00580AAA">
                      <w:fldChar w:fldCharType="end"/>
                    </w:r>
                  </w:sdtContent>
                </w:sdt>
              </w:p>
              <w:p w14:paraId="04F668A8" w14:textId="77777777" w:rsidR="00580AAA" w:rsidRDefault="000D7D97" w:rsidP="00580AAA">
                <w:sdt>
                  <w:sdtPr>
                    <w:id w:val="-25724284"/>
                    <w:citation/>
                  </w:sdtPr>
                  <w:sdtEndPr/>
                  <w:sdtContent>
                    <w:r w:rsidR="00580AAA">
                      <w:fldChar w:fldCharType="begin"/>
                    </w:r>
                    <w:r w:rsidR="00580AAA">
                      <w:rPr>
                        <w:lang w:val="en-US"/>
                      </w:rPr>
                      <w:instrText xml:space="preserve"> CITATION Hir03 \l 1033 </w:instrText>
                    </w:r>
                    <w:r w:rsidR="00580AAA">
                      <w:fldChar w:fldCharType="separate"/>
                    </w:r>
                    <w:r w:rsidR="00C371F0" w:rsidRPr="00C371F0">
                      <w:rPr>
                        <w:noProof/>
                        <w:lang w:val="en-US"/>
                      </w:rPr>
                      <w:t>(Hirshberg, A Modernist Composer in an Immigrant Community : The Quest for Status and National Ideology)</w:t>
                    </w:r>
                    <w:r w:rsidR="00580AAA">
                      <w:fldChar w:fldCharType="end"/>
                    </w:r>
                  </w:sdtContent>
                </w:sdt>
              </w:p>
              <w:p w14:paraId="4D1DEDFB" w14:textId="77777777" w:rsidR="00580AAA" w:rsidRDefault="000D7D97" w:rsidP="00580AAA">
                <w:sdt>
                  <w:sdtPr>
                    <w:id w:val="-147434872"/>
                    <w:citation/>
                  </w:sdtPr>
                  <w:sdtEndPr/>
                  <w:sdtContent>
                    <w:r w:rsidR="00580AAA">
                      <w:fldChar w:fldCharType="begin"/>
                    </w:r>
                    <w:r w:rsidR="00580AAA">
                      <w:rPr>
                        <w:lang w:val="en-US"/>
                      </w:rPr>
                      <w:instrText xml:space="preserve"> CITATION Hir96 \l 1033 </w:instrText>
                    </w:r>
                    <w:r w:rsidR="00580AAA">
                      <w:fldChar w:fldCharType="separate"/>
                    </w:r>
                    <w:r w:rsidR="00C371F0" w:rsidRPr="00C371F0">
                      <w:rPr>
                        <w:noProof/>
                        <w:lang w:val="en-US"/>
                      </w:rPr>
                      <w:t>(Hirshberg, Music in the Jewish Community of Palestine 1880-1948: A Social History)</w:t>
                    </w:r>
                    <w:r w:rsidR="00580AAA">
                      <w:fldChar w:fldCharType="end"/>
                    </w:r>
                  </w:sdtContent>
                </w:sdt>
              </w:p>
              <w:p w14:paraId="4ECEBA16" w14:textId="77777777" w:rsidR="00580AAA" w:rsidRDefault="000D7D97" w:rsidP="00580AAA">
                <w:sdt>
                  <w:sdtPr>
                    <w:id w:val="1140455452"/>
                    <w:citation/>
                  </w:sdtPr>
                  <w:sdtEndPr/>
                  <w:sdtContent>
                    <w:r w:rsidR="00580AAA">
                      <w:fldChar w:fldCharType="begin"/>
                    </w:r>
                    <w:r w:rsidR="00580AAA">
                      <w:rPr>
                        <w:lang w:val="en-US"/>
                      </w:rPr>
                      <w:instrText xml:space="preserve"> CITATION Ker80 \l 1033 </w:instrText>
                    </w:r>
                    <w:r w:rsidR="00580AAA">
                      <w:fldChar w:fldCharType="separate"/>
                    </w:r>
                    <w:r w:rsidR="00C371F0" w:rsidRPr="00C371F0">
                      <w:rPr>
                        <w:noProof/>
                        <w:lang w:val="en-US"/>
                      </w:rPr>
                      <w:t>(Keren)</w:t>
                    </w:r>
                    <w:r w:rsidR="00580AAA">
                      <w:fldChar w:fldCharType="end"/>
                    </w:r>
                  </w:sdtContent>
                </w:sdt>
              </w:p>
              <w:p w14:paraId="7AA6392C" w14:textId="77777777" w:rsidR="00580AAA" w:rsidRDefault="000D7D97" w:rsidP="00580AAA">
                <w:sdt>
                  <w:sdtPr>
                    <w:id w:val="944657259"/>
                    <w:citation/>
                  </w:sdtPr>
                  <w:sdtEndPr/>
                  <w:sdtContent>
                    <w:r w:rsidR="00580AAA">
                      <w:fldChar w:fldCharType="begin"/>
                    </w:r>
                    <w:r w:rsidR="00580AAA">
                      <w:rPr>
                        <w:lang w:val="en-US"/>
                      </w:rPr>
                      <w:instrText xml:space="preserve"> CITATION Kre08 \l 1033 </w:instrText>
                    </w:r>
                    <w:r w:rsidR="00580AAA">
                      <w:fldChar w:fldCharType="separate"/>
                    </w:r>
                    <w:r w:rsidR="00C371F0" w:rsidRPr="00C371F0">
                      <w:rPr>
                        <w:noProof/>
                        <w:lang w:val="en-US"/>
                      </w:rPr>
                      <w:t>(Kreinin)</w:t>
                    </w:r>
                    <w:r w:rsidR="00580AAA">
                      <w:fldChar w:fldCharType="end"/>
                    </w:r>
                  </w:sdtContent>
                </w:sdt>
              </w:p>
              <w:p w14:paraId="0259A0FD" w14:textId="77777777" w:rsidR="00580AAA" w:rsidRDefault="000D7D97" w:rsidP="00580AAA">
                <w:sdt>
                  <w:sdtPr>
                    <w:id w:val="318927492"/>
                    <w:citation/>
                  </w:sdtPr>
                  <w:sdtEndPr/>
                  <w:sdtContent>
                    <w:r w:rsidR="00580AAA">
                      <w:fldChar w:fldCharType="begin"/>
                    </w:r>
                    <w:r w:rsidR="00580AAA">
                      <w:rPr>
                        <w:lang w:val="en-US"/>
                      </w:rPr>
                      <w:instrText xml:space="preserve"> CITATION Rin65 \l 1033 </w:instrText>
                    </w:r>
                    <w:r w:rsidR="00580AAA">
                      <w:fldChar w:fldCharType="separate"/>
                    </w:r>
                    <w:r w:rsidR="00C371F0" w:rsidRPr="00C371F0">
                      <w:rPr>
                        <w:noProof/>
                        <w:lang w:val="en-US"/>
                      </w:rPr>
                      <w:t>(Ringer)</w:t>
                    </w:r>
                    <w:r w:rsidR="00580AAA">
                      <w:fldChar w:fldCharType="end"/>
                    </w:r>
                  </w:sdtContent>
                </w:sdt>
              </w:p>
              <w:p w14:paraId="6779FB90" w14:textId="77777777" w:rsidR="00580AAA" w:rsidRDefault="000D7D97" w:rsidP="00580AAA">
                <w:sdt>
                  <w:sdtPr>
                    <w:id w:val="1628424271"/>
                    <w:citation/>
                  </w:sdtPr>
                  <w:sdtEndPr/>
                  <w:sdtContent>
                    <w:r w:rsidR="00580AAA">
                      <w:fldChar w:fldCharType="begin"/>
                    </w:r>
                    <w:r w:rsidR="00580AAA">
                      <w:rPr>
                        <w:lang w:val="en-US"/>
                      </w:rPr>
                      <w:instrText xml:space="preserve"> CITATION Ser \l 1033 </w:instrText>
                    </w:r>
                    <w:r w:rsidR="00580AAA">
                      <w:fldChar w:fldCharType="separate"/>
                    </w:r>
                    <w:r w:rsidR="00C371F0" w:rsidRPr="00C371F0">
                      <w:rPr>
                        <w:noProof/>
                        <w:lang w:val="en-US"/>
                      </w:rPr>
                      <w:t>(Seroussi)</w:t>
                    </w:r>
                    <w:r w:rsidR="00580AAA">
                      <w:fldChar w:fldCharType="end"/>
                    </w:r>
                  </w:sdtContent>
                </w:sdt>
              </w:p>
              <w:p w14:paraId="24EB705E" w14:textId="77777777" w:rsidR="00580AAA" w:rsidRDefault="000D7D97" w:rsidP="00580AAA">
                <w:sdt>
                  <w:sdtPr>
                    <w:id w:val="-1992157372"/>
                    <w:citation/>
                  </w:sdtPr>
                  <w:sdtEndPr/>
                  <w:sdtContent>
                    <w:r w:rsidR="00580AAA">
                      <w:fldChar w:fldCharType="begin"/>
                    </w:r>
                    <w:r w:rsidR="00580AAA">
                      <w:rPr>
                        <w:lang w:val="en-US"/>
                      </w:rPr>
                      <w:instrText xml:space="preserve"> CITATION She12 \l 1033 </w:instrText>
                    </w:r>
                    <w:r w:rsidR="00580AAA">
                      <w:fldChar w:fldCharType="separate"/>
                    </w:r>
                    <w:r w:rsidR="00C371F0" w:rsidRPr="00C371F0">
                      <w:rPr>
                        <w:noProof/>
                        <w:lang w:val="en-US"/>
                      </w:rPr>
                      <w:t>(Shelleg)</w:t>
                    </w:r>
                    <w:r w:rsidR="00580AAA">
                      <w:fldChar w:fldCharType="end"/>
                    </w:r>
                  </w:sdtContent>
                </w:sdt>
              </w:p>
              <w:p w14:paraId="593E049D" w14:textId="77777777" w:rsidR="00580AAA" w:rsidRDefault="000D7D97" w:rsidP="00580AAA">
                <w:sdt>
                  <w:sdtPr>
                    <w:id w:val="1171678784"/>
                    <w:citation/>
                  </w:sdtPr>
                  <w:sdtEndPr/>
                  <w:sdtContent>
                    <w:r w:rsidR="00580AAA">
                      <w:fldChar w:fldCharType="begin"/>
                    </w:r>
                    <w:r w:rsidR="00580AAA">
                      <w:rPr>
                        <w:lang w:val="en-US"/>
                      </w:rPr>
                      <w:instrText xml:space="preserve"> CITATION Tal05 \l 1033 </w:instrText>
                    </w:r>
                    <w:r w:rsidR="00580AAA">
                      <w:fldChar w:fldCharType="separate"/>
                    </w:r>
                    <w:r w:rsidR="00C371F0" w:rsidRPr="00C371F0">
                      <w:rPr>
                        <w:noProof/>
                        <w:lang w:val="en-US"/>
                      </w:rPr>
                      <w:t>(Tal and Eckhardt)</w:t>
                    </w:r>
                    <w:r w:rsidR="00580AAA">
                      <w:fldChar w:fldCharType="end"/>
                    </w:r>
                  </w:sdtContent>
                </w:sdt>
              </w:p>
              <w:p w14:paraId="6835C6CC" w14:textId="7B781A4C" w:rsidR="003235A7" w:rsidRDefault="000D7D97" w:rsidP="00580AAA">
                <w:sdt>
                  <w:sdtPr>
                    <w:id w:val="-1549603154"/>
                    <w:citation/>
                  </w:sdtPr>
                  <w:sdtEndPr/>
                  <w:sdtContent>
                    <w:r w:rsidR="00580AAA">
                      <w:fldChar w:fldCharType="begin"/>
                    </w:r>
                    <w:r w:rsidR="00580AAA">
                      <w:rPr>
                        <w:lang w:val="en-US"/>
                      </w:rPr>
                      <w:instrText xml:space="preserve"> CITATION Tis88 \l 1033 </w:instrText>
                    </w:r>
                    <w:r w:rsidR="00580AAA">
                      <w:fldChar w:fldCharType="separate"/>
                    </w:r>
                    <w:r w:rsidR="00C371F0" w:rsidRPr="00C371F0">
                      <w:rPr>
                        <w:noProof/>
                        <w:lang w:val="en-US"/>
                      </w:rPr>
                      <w:t>(Tischler)</w:t>
                    </w:r>
                    <w:r w:rsidR="00580AAA">
                      <w:fldChar w:fldCharType="end"/>
                    </w:r>
                  </w:sdtContent>
                </w:sdt>
              </w:p>
            </w:sdtContent>
          </w:sdt>
        </w:tc>
      </w:tr>
    </w:tbl>
    <w:p w14:paraId="2E1C8FF9" w14:textId="77777777" w:rsidR="00C27FAB" w:rsidRPr="00F36937" w:rsidRDefault="00C27FAB" w:rsidP="00B33145">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BB4DF" w14:textId="77777777" w:rsidR="000D7D97" w:rsidRDefault="000D7D97" w:rsidP="007A0D55">
      <w:pPr>
        <w:spacing w:after="0" w:line="240" w:lineRule="auto"/>
      </w:pPr>
      <w:r>
        <w:separator/>
      </w:r>
    </w:p>
  </w:endnote>
  <w:endnote w:type="continuationSeparator" w:id="0">
    <w:p w14:paraId="00E12AA2" w14:textId="77777777" w:rsidR="000D7D97" w:rsidRDefault="000D7D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C48F4" w14:textId="77777777" w:rsidR="000D7D97" w:rsidRDefault="000D7D97" w:rsidP="007A0D55">
      <w:pPr>
        <w:spacing w:after="0" w:line="240" w:lineRule="auto"/>
      </w:pPr>
      <w:r>
        <w:separator/>
      </w:r>
    </w:p>
  </w:footnote>
  <w:footnote w:type="continuationSeparator" w:id="0">
    <w:p w14:paraId="1A904741" w14:textId="77777777" w:rsidR="000D7D97" w:rsidRDefault="000D7D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66DF" w14:textId="77777777" w:rsidR="005528C7" w:rsidRDefault="005528C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9338DA" w14:textId="77777777" w:rsidR="005528C7" w:rsidRDefault="005528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34E"/>
    <w:rsid w:val="00032559"/>
    <w:rsid w:val="0003693D"/>
    <w:rsid w:val="00052040"/>
    <w:rsid w:val="000B25AE"/>
    <w:rsid w:val="000B55AB"/>
    <w:rsid w:val="000D24DC"/>
    <w:rsid w:val="000D7D97"/>
    <w:rsid w:val="00101B2E"/>
    <w:rsid w:val="00116FA0"/>
    <w:rsid w:val="0015114C"/>
    <w:rsid w:val="001A21F3"/>
    <w:rsid w:val="001A2537"/>
    <w:rsid w:val="001A6A06"/>
    <w:rsid w:val="001D1805"/>
    <w:rsid w:val="00210C03"/>
    <w:rsid w:val="002162E2"/>
    <w:rsid w:val="00225C5A"/>
    <w:rsid w:val="00230B10"/>
    <w:rsid w:val="00234353"/>
    <w:rsid w:val="00244BB0"/>
    <w:rsid w:val="00270F7F"/>
    <w:rsid w:val="002A0A0D"/>
    <w:rsid w:val="002B0B37"/>
    <w:rsid w:val="0030662D"/>
    <w:rsid w:val="003235A7"/>
    <w:rsid w:val="003677B6"/>
    <w:rsid w:val="003D3579"/>
    <w:rsid w:val="003E2795"/>
    <w:rsid w:val="003F0D73"/>
    <w:rsid w:val="00462DBE"/>
    <w:rsid w:val="00464699"/>
    <w:rsid w:val="004654F9"/>
    <w:rsid w:val="00483379"/>
    <w:rsid w:val="00487BC5"/>
    <w:rsid w:val="00496888"/>
    <w:rsid w:val="004A7476"/>
    <w:rsid w:val="004B3EF3"/>
    <w:rsid w:val="004E5896"/>
    <w:rsid w:val="00513EE6"/>
    <w:rsid w:val="0051427C"/>
    <w:rsid w:val="00534F8F"/>
    <w:rsid w:val="005528C7"/>
    <w:rsid w:val="00580AAA"/>
    <w:rsid w:val="00590035"/>
    <w:rsid w:val="005B177E"/>
    <w:rsid w:val="005B3921"/>
    <w:rsid w:val="005F26D7"/>
    <w:rsid w:val="005F5450"/>
    <w:rsid w:val="006D0412"/>
    <w:rsid w:val="007411B9"/>
    <w:rsid w:val="00780D95"/>
    <w:rsid w:val="00780DC7"/>
    <w:rsid w:val="007A0D55"/>
    <w:rsid w:val="007B3377"/>
    <w:rsid w:val="007E5F44"/>
    <w:rsid w:val="00821DE3"/>
    <w:rsid w:val="00844F2F"/>
    <w:rsid w:val="00846CE1"/>
    <w:rsid w:val="008A5B87"/>
    <w:rsid w:val="00922950"/>
    <w:rsid w:val="009A7264"/>
    <w:rsid w:val="009D1606"/>
    <w:rsid w:val="009E18A1"/>
    <w:rsid w:val="009E73D7"/>
    <w:rsid w:val="00A27D2C"/>
    <w:rsid w:val="00A76FD9"/>
    <w:rsid w:val="00AB436D"/>
    <w:rsid w:val="00AC434E"/>
    <w:rsid w:val="00AD2F24"/>
    <w:rsid w:val="00AD4844"/>
    <w:rsid w:val="00AF2D4D"/>
    <w:rsid w:val="00B219AE"/>
    <w:rsid w:val="00B33145"/>
    <w:rsid w:val="00B574C9"/>
    <w:rsid w:val="00BC39C9"/>
    <w:rsid w:val="00BE5BF7"/>
    <w:rsid w:val="00BF40E1"/>
    <w:rsid w:val="00C27FAB"/>
    <w:rsid w:val="00C358D4"/>
    <w:rsid w:val="00C371F0"/>
    <w:rsid w:val="00C5187D"/>
    <w:rsid w:val="00C6296B"/>
    <w:rsid w:val="00CC586D"/>
    <w:rsid w:val="00CD42B3"/>
    <w:rsid w:val="00CE345A"/>
    <w:rsid w:val="00CF1542"/>
    <w:rsid w:val="00CF3EC5"/>
    <w:rsid w:val="00D32144"/>
    <w:rsid w:val="00D656DA"/>
    <w:rsid w:val="00D83300"/>
    <w:rsid w:val="00DC6B48"/>
    <w:rsid w:val="00DF01B0"/>
    <w:rsid w:val="00E626A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61C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27B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43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3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824515">
      <w:bodyDiv w:val="1"/>
      <w:marLeft w:val="0"/>
      <w:marRight w:val="0"/>
      <w:marTop w:val="0"/>
      <w:marBottom w:val="0"/>
      <w:divBdr>
        <w:top w:val="none" w:sz="0" w:space="0" w:color="auto"/>
        <w:left w:val="none" w:sz="0" w:space="0" w:color="auto"/>
        <w:bottom w:val="none" w:sz="0" w:space="0" w:color="auto"/>
        <w:right w:val="none" w:sz="0" w:space="0" w:color="auto"/>
      </w:divBdr>
    </w:div>
    <w:div w:id="504395722">
      <w:bodyDiv w:val="1"/>
      <w:marLeft w:val="0"/>
      <w:marRight w:val="0"/>
      <w:marTop w:val="0"/>
      <w:marBottom w:val="0"/>
      <w:divBdr>
        <w:top w:val="none" w:sz="0" w:space="0" w:color="auto"/>
        <w:left w:val="none" w:sz="0" w:space="0" w:color="auto"/>
        <w:bottom w:val="none" w:sz="0" w:space="0" w:color="auto"/>
        <w:right w:val="none" w:sz="0" w:space="0" w:color="auto"/>
      </w:divBdr>
    </w:div>
    <w:div w:id="792093031">
      <w:bodyDiv w:val="1"/>
      <w:marLeft w:val="0"/>
      <w:marRight w:val="0"/>
      <w:marTop w:val="0"/>
      <w:marBottom w:val="0"/>
      <w:divBdr>
        <w:top w:val="none" w:sz="0" w:space="0" w:color="auto"/>
        <w:left w:val="none" w:sz="0" w:space="0" w:color="auto"/>
        <w:bottom w:val="none" w:sz="0" w:space="0" w:color="auto"/>
        <w:right w:val="none" w:sz="0" w:space="0" w:color="auto"/>
      </w:divBdr>
    </w:div>
    <w:div w:id="808012195">
      <w:bodyDiv w:val="1"/>
      <w:marLeft w:val="0"/>
      <w:marRight w:val="0"/>
      <w:marTop w:val="0"/>
      <w:marBottom w:val="0"/>
      <w:divBdr>
        <w:top w:val="none" w:sz="0" w:space="0" w:color="auto"/>
        <w:left w:val="none" w:sz="0" w:space="0" w:color="auto"/>
        <w:bottom w:val="none" w:sz="0" w:space="0" w:color="auto"/>
        <w:right w:val="none" w:sz="0" w:space="0" w:color="auto"/>
      </w:divBdr>
    </w:div>
    <w:div w:id="877427853">
      <w:bodyDiv w:val="1"/>
      <w:marLeft w:val="0"/>
      <w:marRight w:val="0"/>
      <w:marTop w:val="0"/>
      <w:marBottom w:val="0"/>
      <w:divBdr>
        <w:top w:val="none" w:sz="0" w:space="0" w:color="auto"/>
        <w:left w:val="none" w:sz="0" w:space="0" w:color="auto"/>
        <w:bottom w:val="none" w:sz="0" w:space="0" w:color="auto"/>
        <w:right w:val="none" w:sz="0" w:space="0" w:color="auto"/>
      </w:divBdr>
    </w:div>
    <w:div w:id="878054675">
      <w:bodyDiv w:val="1"/>
      <w:marLeft w:val="0"/>
      <w:marRight w:val="0"/>
      <w:marTop w:val="0"/>
      <w:marBottom w:val="0"/>
      <w:divBdr>
        <w:top w:val="none" w:sz="0" w:space="0" w:color="auto"/>
        <w:left w:val="none" w:sz="0" w:space="0" w:color="auto"/>
        <w:bottom w:val="none" w:sz="0" w:space="0" w:color="auto"/>
        <w:right w:val="none" w:sz="0" w:space="0" w:color="auto"/>
      </w:divBdr>
    </w:div>
    <w:div w:id="1011956724">
      <w:bodyDiv w:val="1"/>
      <w:marLeft w:val="0"/>
      <w:marRight w:val="0"/>
      <w:marTop w:val="0"/>
      <w:marBottom w:val="0"/>
      <w:divBdr>
        <w:top w:val="none" w:sz="0" w:space="0" w:color="auto"/>
        <w:left w:val="none" w:sz="0" w:space="0" w:color="auto"/>
        <w:bottom w:val="none" w:sz="0" w:space="0" w:color="auto"/>
        <w:right w:val="none" w:sz="0" w:space="0" w:color="auto"/>
      </w:divBdr>
    </w:div>
    <w:div w:id="1028410595">
      <w:bodyDiv w:val="1"/>
      <w:marLeft w:val="0"/>
      <w:marRight w:val="0"/>
      <w:marTop w:val="0"/>
      <w:marBottom w:val="0"/>
      <w:divBdr>
        <w:top w:val="none" w:sz="0" w:space="0" w:color="auto"/>
        <w:left w:val="none" w:sz="0" w:space="0" w:color="auto"/>
        <w:bottom w:val="none" w:sz="0" w:space="0" w:color="auto"/>
        <w:right w:val="none" w:sz="0" w:space="0" w:color="auto"/>
      </w:divBdr>
    </w:div>
    <w:div w:id="1035884335">
      <w:bodyDiv w:val="1"/>
      <w:marLeft w:val="0"/>
      <w:marRight w:val="0"/>
      <w:marTop w:val="0"/>
      <w:marBottom w:val="0"/>
      <w:divBdr>
        <w:top w:val="none" w:sz="0" w:space="0" w:color="auto"/>
        <w:left w:val="none" w:sz="0" w:space="0" w:color="auto"/>
        <w:bottom w:val="none" w:sz="0" w:space="0" w:color="auto"/>
        <w:right w:val="none" w:sz="0" w:space="0" w:color="auto"/>
      </w:divBdr>
    </w:div>
    <w:div w:id="1049720236">
      <w:bodyDiv w:val="1"/>
      <w:marLeft w:val="0"/>
      <w:marRight w:val="0"/>
      <w:marTop w:val="0"/>
      <w:marBottom w:val="0"/>
      <w:divBdr>
        <w:top w:val="none" w:sz="0" w:space="0" w:color="auto"/>
        <w:left w:val="none" w:sz="0" w:space="0" w:color="auto"/>
        <w:bottom w:val="none" w:sz="0" w:space="0" w:color="auto"/>
        <w:right w:val="none" w:sz="0" w:space="0" w:color="auto"/>
      </w:divBdr>
    </w:div>
    <w:div w:id="1075052851">
      <w:bodyDiv w:val="1"/>
      <w:marLeft w:val="0"/>
      <w:marRight w:val="0"/>
      <w:marTop w:val="0"/>
      <w:marBottom w:val="0"/>
      <w:divBdr>
        <w:top w:val="none" w:sz="0" w:space="0" w:color="auto"/>
        <w:left w:val="none" w:sz="0" w:space="0" w:color="auto"/>
        <w:bottom w:val="none" w:sz="0" w:space="0" w:color="auto"/>
        <w:right w:val="none" w:sz="0" w:space="0" w:color="auto"/>
      </w:divBdr>
    </w:div>
    <w:div w:id="1520658624">
      <w:bodyDiv w:val="1"/>
      <w:marLeft w:val="0"/>
      <w:marRight w:val="0"/>
      <w:marTop w:val="0"/>
      <w:marBottom w:val="0"/>
      <w:divBdr>
        <w:top w:val="none" w:sz="0" w:space="0" w:color="auto"/>
        <w:left w:val="none" w:sz="0" w:space="0" w:color="auto"/>
        <w:bottom w:val="none" w:sz="0" w:space="0" w:color="auto"/>
        <w:right w:val="none" w:sz="0" w:space="0" w:color="auto"/>
      </w:divBdr>
    </w:div>
    <w:div w:id="1768383190">
      <w:bodyDiv w:val="1"/>
      <w:marLeft w:val="0"/>
      <w:marRight w:val="0"/>
      <w:marTop w:val="0"/>
      <w:marBottom w:val="0"/>
      <w:divBdr>
        <w:top w:val="none" w:sz="0" w:space="0" w:color="auto"/>
        <w:left w:val="none" w:sz="0" w:space="0" w:color="auto"/>
        <w:bottom w:val="none" w:sz="0" w:space="0" w:color="auto"/>
        <w:right w:val="none" w:sz="0" w:space="0" w:color="auto"/>
      </w:divBdr>
    </w:div>
    <w:div w:id="1785155468">
      <w:bodyDiv w:val="1"/>
      <w:marLeft w:val="0"/>
      <w:marRight w:val="0"/>
      <w:marTop w:val="0"/>
      <w:marBottom w:val="0"/>
      <w:divBdr>
        <w:top w:val="none" w:sz="0" w:space="0" w:color="auto"/>
        <w:left w:val="none" w:sz="0" w:space="0" w:color="auto"/>
        <w:bottom w:val="none" w:sz="0" w:space="0" w:color="auto"/>
        <w:right w:val="none" w:sz="0" w:space="0" w:color="auto"/>
      </w:divBdr>
    </w:div>
    <w:div w:id="1871868182">
      <w:bodyDiv w:val="1"/>
      <w:marLeft w:val="0"/>
      <w:marRight w:val="0"/>
      <w:marTop w:val="0"/>
      <w:marBottom w:val="0"/>
      <w:divBdr>
        <w:top w:val="none" w:sz="0" w:space="0" w:color="auto"/>
        <w:left w:val="none" w:sz="0" w:space="0" w:color="auto"/>
        <w:bottom w:val="none" w:sz="0" w:space="0" w:color="auto"/>
        <w:right w:val="none" w:sz="0" w:space="0" w:color="auto"/>
      </w:divBdr>
    </w:div>
    <w:div w:id="2018917054">
      <w:bodyDiv w:val="1"/>
      <w:marLeft w:val="0"/>
      <w:marRight w:val="0"/>
      <w:marTop w:val="0"/>
      <w:marBottom w:val="0"/>
      <w:divBdr>
        <w:top w:val="none" w:sz="0" w:space="0" w:color="auto"/>
        <w:left w:val="none" w:sz="0" w:space="0" w:color="auto"/>
        <w:bottom w:val="none" w:sz="0" w:space="0" w:color="auto"/>
        <w:right w:val="none" w:sz="0" w:space="0" w:color="auto"/>
      </w:divBdr>
    </w:div>
    <w:div w:id="207146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BFD8606A7CEB41A32DD547C7C4B9C1"/>
        <w:category>
          <w:name w:val="General"/>
          <w:gallery w:val="placeholder"/>
        </w:category>
        <w:types>
          <w:type w:val="bbPlcHdr"/>
        </w:types>
        <w:behaviors>
          <w:behavior w:val="content"/>
        </w:behaviors>
        <w:guid w:val="{FDECABC5-C33C-9C42-B825-43744CC3A501}"/>
      </w:docPartPr>
      <w:docPartBody>
        <w:p w:rsidR="001A04BE" w:rsidRDefault="001A04BE">
          <w:pPr>
            <w:pStyle w:val="4DBFD8606A7CEB41A32DD547C7C4B9C1"/>
          </w:pPr>
          <w:r w:rsidRPr="00CC586D">
            <w:rPr>
              <w:rStyle w:val="PlaceholderText"/>
              <w:b/>
              <w:color w:val="FFFFFF" w:themeColor="background1"/>
            </w:rPr>
            <w:t>[Salutation]</w:t>
          </w:r>
        </w:p>
      </w:docPartBody>
    </w:docPart>
    <w:docPart>
      <w:docPartPr>
        <w:name w:val="814A1F01638E834CBD09C12027B0A0F4"/>
        <w:category>
          <w:name w:val="General"/>
          <w:gallery w:val="placeholder"/>
        </w:category>
        <w:types>
          <w:type w:val="bbPlcHdr"/>
        </w:types>
        <w:behaviors>
          <w:behavior w:val="content"/>
        </w:behaviors>
        <w:guid w:val="{9BAE3F13-F85B-7648-B02F-A04AC1DF8D49}"/>
      </w:docPartPr>
      <w:docPartBody>
        <w:p w:rsidR="001A04BE" w:rsidRDefault="001A04BE">
          <w:pPr>
            <w:pStyle w:val="814A1F01638E834CBD09C12027B0A0F4"/>
          </w:pPr>
          <w:r>
            <w:rPr>
              <w:rStyle w:val="PlaceholderText"/>
            </w:rPr>
            <w:t>[First name]</w:t>
          </w:r>
        </w:p>
      </w:docPartBody>
    </w:docPart>
    <w:docPart>
      <w:docPartPr>
        <w:name w:val="52D9692CD07DF447ADF09BF3865A8A01"/>
        <w:category>
          <w:name w:val="General"/>
          <w:gallery w:val="placeholder"/>
        </w:category>
        <w:types>
          <w:type w:val="bbPlcHdr"/>
        </w:types>
        <w:behaviors>
          <w:behavior w:val="content"/>
        </w:behaviors>
        <w:guid w:val="{E80CCD61-F4A1-C647-A550-069B5B27055F}"/>
      </w:docPartPr>
      <w:docPartBody>
        <w:p w:rsidR="001A04BE" w:rsidRDefault="001A04BE">
          <w:pPr>
            <w:pStyle w:val="52D9692CD07DF447ADF09BF3865A8A01"/>
          </w:pPr>
          <w:r>
            <w:rPr>
              <w:rStyle w:val="PlaceholderText"/>
            </w:rPr>
            <w:t>[Middle name]</w:t>
          </w:r>
        </w:p>
      </w:docPartBody>
    </w:docPart>
    <w:docPart>
      <w:docPartPr>
        <w:name w:val="431138BB45C08A448BBB35BCF9BD1ADF"/>
        <w:category>
          <w:name w:val="General"/>
          <w:gallery w:val="placeholder"/>
        </w:category>
        <w:types>
          <w:type w:val="bbPlcHdr"/>
        </w:types>
        <w:behaviors>
          <w:behavior w:val="content"/>
        </w:behaviors>
        <w:guid w:val="{68A97490-04CF-A24C-B6A9-0737047FE53F}"/>
      </w:docPartPr>
      <w:docPartBody>
        <w:p w:rsidR="001A04BE" w:rsidRDefault="001A04BE">
          <w:pPr>
            <w:pStyle w:val="431138BB45C08A448BBB35BCF9BD1ADF"/>
          </w:pPr>
          <w:r>
            <w:rPr>
              <w:rStyle w:val="PlaceholderText"/>
            </w:rPr>
            <w:t>[Last name]</w:t>
          </w:r>
        </w:p>
      </w:docPartBody>
    </w:docPart>
    <w:docPart>
      <w:docPartPr>
        <w:name w:val="EFAD117C99D9594487EE416931E3BD4F"/>
        <w:category>
          <w:name w:val="General"/>
          <w:gallery w:val="placeholder"/>
        </w:category>
        <w:types>
          <w:type w:val="bbPlcHdr"/>
        </w:types>
        <w:behaviors>
          <w:behavior w:val="content"/>
        </w:behaviors>
        <w:guid w:val="{78FA7EF5-FE58-9C47-8093-9C074FD4A09F}"/>
      </w:docPartPr>
      <w:docPartBody>
        <w:p w:rsidR="001A04BE" w:rsidRDefault="001A04BE">
          <w:pPr>
            <w:pStyle w:val="EFAD117C99D9594487EE416931E3BD4F"/>
          </w:pPr>
          <w:r>
            <w:rPr>
              <w:rStyle w:val="PlaceholderText"/>
            </w:rPr>
            <w:t>[Enter your biography]</w:t>
          </w:r>
        </w:p>
      </w:docPartBody>
    </w:docPart>
    <w:docPart>
      <w:docPartPr>
        <w:name w:val="DF8B45B44F2D1B49A6A8714123C08344"/>
        <w:category>
          <w:name w:val="General"/>
          <w:gallery w:val="placeholder"/>
        </w:category>
        <w:types>
          <w:type w:val="bbPlcHdr"/>
        </w:types>
        <w:behaviors>
          <w:behavior w:val="content"/>
        </w:behaviors>
        <w:guid w:val="{5B6151A9-4817-254B-A2FD-72C96225BCC8}"/>
      </w:docPartPr>
      <w:docPartBody>
        <w:p w:rsidR="001A04BE" w:rsidRDefault="001A04BE">
          <w:pPr>
            <w:pStyle w:val="DF8B45B44F2D1B49A6A8714123C08344"/>
          </w:pPr>
          <w:r>
            <w:rPr>
              <w:rStyle w:val="PlaceholderText"/>
            </w:rPr>
            <w:t>[Enter the institution with which you are affiliated]</w:t>
          </w:r>
        </w:p>
      </w:docPartBody>
    </w:docPart>
    <w:docPart>
      <w:docPartPr>
        <w:name w:val="A6B96FACC142B24EBAE570A12A47B0F2"/>
        <w:category>
          <w:name w:val="General"/>
          <w:gallery w:val="placeholder"/>
        </w:category>
        <w:types>
          <w:type w:val="bbPlcHdr"/>
        </w:types>
        <w:behaviors>
          <w:behavior w:val="content"/>
        </w:behaviors>
        <w:guid w:val="{9393F839-CF2B-104E-87DE-1ABA19A3E8A9}"/>
      </w:docPartPr>
      <w:docPartBody>
        <w:p w:rsidR="001A04BE" w:rsidRDefault="001A04BE">
          <w:pPr>
            <w:pStyle w:val="A6B96FACC142B24EBAE570A12A47B0F2"/>
          </w:pPr>
          <w:r w:rsidRPr="00EF74F7">
            <w:rPr>
              <w:b/>
              <w:color w:val="808080" w:themeColor="background1" w:themeShade="80"/>
            </w:rPr>
            <w:t>[Enter the headword for your article]</w:t>
          </w:r>
        </w:p>
      </w:docPartBody>
    </w:docPart>
    <w:docPart>
      <w:docPartPr>
        <w:name w:val="AE1E7D26C3EE3E4A98DF7D3602E7483E"/>
        <w:category>
          <w:name w:val="General"/>
          <w:gallery w:val="placeholder"/>
        </w:category>
        <w:types>
          <w:type w:val="bbPlcHdr"/>
        </w:types>
        <w:behaviors>
          <w:behavior w:val="content"/>
        </w:behaviors>
        <w:guid w:val="{4D7A77BB-FCA4-7048-BCCD-28A6D1ABF494}"/>
      </w:docPartPr>
      <w:docPartBody>
        <w:p w:rsidR="001A04BE" w:rsidRDefault="001A04BE">
          <w:pPr>
            <w:pStyle w:val="AE1E7D26C3EE3E4A98DF7D3602E748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3FA6194F53ED46B4E241B0CE123D0F"/>
        <w:category>
          <w:name w:val="General"/>
          <w:gallery w:val="placeholder"/>
        </w:category>
        <w:types>
          <w:type w:val="bbPlcHdr"/>
        </w:types>
        <w:behaviors>
          <w:behavior w:val="content"/>
        </w:behaviors>
        <w:guid w:val="{6B51E365-12C9-C549-8AEF-2E552070F95E}"/>
      </w:docPartPr>
      <w:docPartBody>
        <w:p w:rsidR="001A04BE" w:rsidRDefault="001A04BE">
          <w:pPr>
            <w:pStyle w:val="2E3FA6194F53ED46B4E241B0CE123D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64C908408E40449220676D0789DA66"/>
        <w:category>
          <w:name w:val="General"/>
          <w:gallery w:val="placeholder"/>
        </w:category>
        <w:types>
          <w:type w:val="bbPlcHdr"/>
        </w:types>
        <w:behaviors>
          <w:behavior w:val="content"/>
        </w:behaviors>
        <w:guid w:val="{1E6A18D7-64F5-B34D-937B-F340B4178FD8}"/>
      </w:docPartPr>
      <w:docPartBody>
        <w:p w:rsidR="001A04BE" w:rsidRDefault="001A04BE">
          <w:pPr>
            <w:pStyle w:val="3664C908408E40449220676D0789DA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CCC02A4C5244428A5C95890378497C"/>
        <w:category>
          <w:name w:val="General"/>
          <w:gallery w:val="placeholder"/>
        </w:category>
        <w:types>
          <w:type w:val="bbPlcHdr"/>
        </w:types>
        <w:behaviors>
          <w:behavior w:val="content"/>
        </w:behaviors>
        <w:guid w:val="{39D224ED-754B-1540-901B-A405C0A57D24}"/>
      </w:docPartPr>
      <w:docPartBody>
        <w:p w:rsidR="001A04BE" w:rsidRDefault="001A04BE">
          <w:pPr>
            <w:pStyle w:val="3ECCC02A4C5244428A5C95890378497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BE"/>
    <w:rsid w:val="001A04BE"/>
    <w:rsid w:val="001D5B9E"/>
    <w:rsid w:val="002C39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BFD8606A7CEB41A32DD547C7C4B9C1">
    <w:name w:val="4DBFD8606A7CEB41A32DD547C7C4B9C1"/>
  </w:style>
  <w:style w:type="paragraph" w:customStyle="1" w:styleId="814A1F01638E834CBD09C12027B0A0F4">
    <w:name w:val="814A1F01638E834CBD09C12027B0A0F4"/>
  </w:style>
  <w:style w:type="paragraph" w:customStyle="1" w:styleId="52D9692CD07DF447ADF09BF3865A8A01">
    <w:name w:val="52D9692CD07DF447ADF09BF3865A8A01"/>
  </w:style>
  <w:style w:type="paragraph" w:customStyle="1" w:styleId="431138BB45C08A448BBB35BCF9BD1ADF">
    <w:name w:val="431138BB45C08A448BBB35BCF9BD1ADF"/>
  </w:style>
  <w:style w:type="paragraph" w:customStyle="1" w:styleId="EFAD117C99D9594487EE416931E3BD4F">
    <w:name w:val="EFAD117C99D9594487EE416931E3BD4F"/>
  </w:style>
  <w:style w:type="paragraph" w:customStyle="1" w:styleId="DF8B45B44F2D1B49A6A8714123C08344">
    <w:name w:val="DF8B45B44F2D1B49A6A8714123C08344"/>
  </w:style>
  <w:style w:type="paragraph" w:customStyle="1" w:styleId="A6B96FACC142B24EBAE570A12A47B0F2">
    <w:name w:val="A6B96FACC142B24EBAE570A12A47B0F2"/>
  </w:style>
  <w:style w:type="paragraph" w:customStyle="1" w:styleId="AE1E7D26C3EE3E4A98DF7D3602E7483E">
    <w:name w:val="AE1E7D26C3EE3E4A98DF7D3602E7483E"/>
  </w:style>
  <w:style w:type="paragraph" w:customStyle="1" w:styleId="2E3FA6194F53ED46B4E241B0CE123D0F">
    <w:name w:val="2E3FA6194F53ED46B4E241B0CE123D0F"/>
  </w:style>
  <w:style w:type="paragraph" w:customStyle="1" w:styleId="3664C908408E40449220676D0789DA66">
    <w:name w:val="3664C908408E40449220676D0789DA66"/>
  </w:style>
  <w:style w:type="paragraph" w:customStyle="1" w:styleId="3ECCC02A4C5244428A5C95890378497C">
    <w:name w:val="3ECCC02A4C5244428A5C958903784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Avn87</b:Tag>
    <b:SourceType>JournalArticle</b:SourceType>
    <b:Guid>{48B04D51-5E98-484B-95FA-2E7EC8DA5538}</b:Guid>
    <b:Title>Currents in Contemporary Israeli Music</b:Title>
    <b:Year>1987</b:Year>
    <b:Author>
      <b:Author>
        <b:NameList>
          <b:Person>
            <b:Last>Avni</b:Last>
            <b:First>Tzvi</b:First>
          </b:Person>
        </b:NameList>
      </b:Author>
    </b:Author>
    <b:JournalName>Ariel</b:JournalName>
    <b:Volume>68</b:Volume>
    <b:Pages>82-91</b:Pages>
    <b:RefOrder>2</b:RefOrder>
  </b:Source>
  <b:Source>
    <b:Tag>Boh89</b:Tag>
    <b:SourceType>Book</b:SourceType>
    <b:Guid>{ABBE9560-BECE-FA4B-9FD5-37D9069D8269}</b:Guid>
    <b:Title>'The Land Where Two Streams Flow': Music in the German-Jewish Community of Israel</b:Title>
    <b:Publisher>Illinois UP</b:Publisher>
    <b:City>Urbana</b:City>
    <b:Year>1989</b:Year>
    <b:Author>
      <b:Author>
        <b:NameList>
          <b:Person>
            <b:Last>Bohlman</b:Last>
            <b:Middle>V</b:Middle>
            <b:First>Philip</b:First>
          </b:Person>
        </b:NameList>
      </b:Author>
    </b:Author>
    <b:RefOrder>3</b:RefOrder>
  </b:Source>
  <b:Source>
    <b:Tag>Boh86</b:Tag>
    <b:SourceType>JournalArticle</b:SourceType>
    <b:Guid>{E51A2CA0-F83D-6E4A-A156-5D904C1FDD88}</b:Guid>
    <b:Title>The Immigrant Composer in Palestine, 1933-1948: Stranger in a Strange Land</b:Title>
    <b:Year>1986</b:Year>
    <b:Volume>17</b:Volume>
    <b:Pages>147-67</b:Pages>
    <b:Author>
      <b:Author>
        <b:NameList>
          <b:Person>
            <b:Last>Bohlman</b:Last>
            <b:Middle>V.</b:Middle>
            <b:First>Philip</b:First>
          </b:Person>
        </b:NameList>
      </b:Author>
    </b:Author>
    <b:JournalName>Asian Music</b:JournalName>
    <b:RefOrder>4</b:RefOrder>
  </b:Source>
  <b:Source>
    <b:Tag>Bos53</b:Tag>
    <b:SourceType>JournalArticle</b:SourceType>
    <b:Guid>{02A44D5B-E497-7C4F-AE3F-1776B1127859}</b:Guid>
    <b:Title>The Problems of Original Music in Israel</b:Title>
    <b:JournalName>Orlogin</b:JournalName>
    <b:Year>1953</b:Year>
    <b:Volume>9</b:Volume>
    <b:Pages>280-94</b:Pages>
    <b:Comments>Hebrew</b:Comments>
    <b:Author>
      <b:Author>
        <b:NameList>
          <b:Person>
            <b:Last>Boskovich</b:Last>
            <b:First>Alexander</b:First>
          </b:Person>
        </b:NameList>
      </b:Author>
    </b:Author>
    <b:RefOrder>5</b:RefOrder>
  </b:Source>
  <b:Source>
    <b:Tag>Ale63</b:Tag>
    <b:SourceType>JournalArticle</b:SourceType>
    <b:Guid>{0FBBC2E4-E580-B543-AADB-7699175EF14D}</b:Guid>
    <b:Title>La Musique Israélienne Contemporaine Et Les Traditions Ethniques</b:Title>
    <b:JournalName>International Folk Music Journal</b:JournalName>
    <b:Year>1963</b:Year>
    <b:Volume>16</b:Volume>
    <b:Pages>39-42</b:Pages>
    <b:Comments>French</b:Comments>
    <b:Author>
      <b:Author>
        <b:NameList>
          <b:Person>
            <b:Last>Alexander</b:Last>
            <b:First>Boskovich</b:First>
          </b:Person>
        </b:NameList>
      </b:Author>
    </b:Author>
    <b:RefOrder>1</b:RefOrder>
  </b:Source>
  <b:Source>
    <b:Tag>Bro51</b:Tag>
    <b:SourceType>Book</b:SourceType>
    <b:Guid>{73EEFA9B-7E06-2B46-A2A2-94684E225188}</b:Guid>
    <b:Title>Israel's Music</b:Title>
    <b:Publisher>Sefer Press</b:Publisher>
    <b:City>Tel-Aviv</b:City>
    <b:Year>1951</b:Year>
    <b:Author>
      <b:Author>
        <b:NameList>
          <b:Person>
            <b:Last>Brod</b:Last>
            <b:First>Max</b:First>
          </b:Person>
        </b:NameList>
      </b:Author>
    </b:Author>
    <b:RefOrder>6</b:RefOrder>
  </b:Source>
  <b:Source>
    <b:Tag>Rin65</b:Tag>
    <b:SourceType>JournalArticle</b:SourceType>
    <b:Guid>{008BB770-9EE4-F346-BEFA-2664FE371D47}</b:Guid>
    <b:Title>Musical Composition in Modern Israel</b:Title>
    <b:Year>1965</b:Year>
    <b:Pages>282-297</b:Pages>
    <b:Author>
      <b:Author>
        <b:NameList>
          <b:Person>
            <b:Last>Ringer</b:Last>
            <b:Middle>L.</b:Middle>
            <b:First>Alexander</b:First>
          </b:Person>
        </b:NameList>
      </b:Author>
    </b:Author>
    <b:JournalName>The Musical Quarterly</b:JournalName>
    <b:RefOrder>13</b:RefOrder>
  </b:Source>
  <b:Source>
    <b:Tag>Fle97</b:Tag>
    <b:SourceType>Book</b:SourceType>
    <b:Guid>{C8D57CFB-4B7D-DC48-8A9B-57C232DEEE9A}</b:Guid>
    <b:Title>Twenty Israeli Composers: Voices of a Culture</b:Title>
    <b:Publisher>Wayne State UP</b:Publisher>
    <b:City>Detroit</b:City>
    <b:Year>1997</b:Year>
    <b:Author>
      <b:Author>
        <b:NameList>
          <b:Person>
            <b:Last>Fleisher</b:Last>
            <b:First>Robert</b:First>
          </b:Person>
        </b:NameList>
      </b:Author>
    </b:Author>
    <b:RefOrder>7</b:RefOrder>
  </b:Source>
  <b:Source>
    <b:Tag>Gra96</b:Tag>
    <b:SourceType>Book</b:SourceType>
    <b:Guid>{AD0EBCCC-610F-7E4B-BEF7-4657514FB069}</b:Guid>
    <b:Title>The Music of Israel: From the Biblical Era to Modern Times</b:Title>
    <b:City>Portland</b:City>
    <b:Publisher>Amadeus Press</b:Publisher>
    <b:Year>1996</b:Year>
    <b:Author>
      <b:Author>
        <b:NameList>
          <b:Person>
            <b:Last>Gradenwitz</b:Last>
            <b:First>Peter</b:First>
          </b:Person>
        </b:NameList>
      </b:Author>
    </b:Author>
    <b:RefOrder>8</b:RefOrder>
  </b:Source>
  <b:Source>
    <b:Tag>Hir96</b:Tag>
    <b:SourceType>Book</b:SourceType>
    <b:Guid>{A75280A1-090C-4F4C-A4BB-B127095BF45D}</b:Guid>
    <b:Title>Music in the Jewish Community of Palestine 1880-1948: A Social History</b:Title>
    <b:City>Oxford</b:City>
    <b:Publisher>Clarendon Press</b:Publisher>
    <b:Year>1996</b:Year>
    <b:Comments>Internet Resource</b:Comments>
    <b:Author>
      <b:Author>
        <b:NameList>
          <b:Person>
            <b:Last>Hirshberg</b:Last>
            <b:First>Jehoash</b:First>
          </b:Person>
        </b:NameList>
      </b:Author>
    </b:Author>
    <b:RefOrder>10</b:RefOrder>
  </b:Source>
  <b:Source>
    <b:Tag>Hir03</b:Tag>
    <b:SourceType>BookSection</b:SourceType>
    <b:Guid>{F4CB26BD-DAA6-8344-A0B1-AAA00A97F3C2}</b:Guid>
    <b:Title>A Modernist Composer in an Immigrant Community : The Quest for Status and National Ideology</b:Title>
    <b:City>Hillsdale</b:City>
    <b:Publisher>Pendragon Press</b:Publisher>
    <b:Year>2003</b:Year>
    <b:Author>
      <b:Author>
        <b:NameList>
          <b:Person>
            <b:Last>Hirshberg</b:Last>
            <b:First>Jehoash </b:First>
          </b:Person>
        </b:NameList>
      </b:Author>
      <b:Editor>
        <b:NameList>
          <b:Person>
            <b:Last>Clarkson</b:Last>
            <b:First>Austin</b:First>
          </b:Person>
        </b:NameList>
      </b:Editor>
    </b:Author>
    <b:BookTitle>On the Music of Stefan Wolpe: Essays and Recollections</b:BookTitle>
    <b:Pages>75–94</b:Pages>
    <b:RefOrder>9</b:RefOrder>
  </b:Source>
  <b:Source>
    <b:Tag>Ker80</b:Tag>
    <b:SourceType>Book</b:SourceType>
    <b:Guid>{916AD23B-B677-9A4D-9025-8AF6FC795C85}</b:Guid>
    <b:Title>Contemporary Israeli Music: Its Sources and Stylistic Development</b:Title>
    <b:City>Ramat-Gan</b:City>
    <b:Publisher>Bar IIan UP</b:Publisher>
    <b:Year>1980</b:Year>
    <b:Author>
      <b:Author>
        <b:NameList>
          <b:Person>
            <b:Last>Keren</b:Last>
            <b:First>Zvi</b:First>
          </b:Person>
        </b:NameList>
      </b:Author>
    </b:Author>
    <b:RefOrder>11</b:RefOrder>
  </b:Source>
  <b:Source>
    <b:Tag>Kre08</b:Tag>
    <b:SourceType>Book</b:SourceType>
    <b:Guid>{C1D5AB9D-7437-6C4D-A11B-1A9590279036}</b:Guid>
    <b:Title>The Music of Mark Kopytman: Echoes of Imaginary Lines</b:Title>
    <b:City>Berlin</b:City>
    <b:Publisher>Kuhn</b:Publisher>
    <b:Year>2008</b:Year>
    <b:Author>
      <b:Author>
        <b:NameList>
          <b:Person>
            <b:Last>Kreinin</b:Last>
            <b:First>Yulia</b:First>
          </b:Person>
        </b:NameList>
      </b:Author>
    </b:Author>
    <b:RefOrder>12</b:RefOrder>
  </b:Source>
  <b:Source>
    <b:Tag>Ser</b:Tag>
    <b:SourceType>BookSection</b:SourceType>
    <b:Guid>{B6F63D5F-82BD-AF4C-A09A-ED220F0150CF}</b:Guid>
    <b:Title>Yam Tikhoniyut Transformations of Mediterraneanism in Israeli Music</b:Title>
    <b:City>Hoboken</b:City>
    <b:Publisher>Taylor and Francis</b:Publisher>
    <b:Pages>179–98</b:Pages>
    <b:Author>
      <b:Editor>
        <b:NameList>
          <b:Person>
            <b:Last>Plastino</b:Last>
            <b:First>Goffredo</b:First>
          </b:Person>
        </b:NameList>
      </b:Editor>
      <b:Author>
        <b:NameList>
          <b:Person>
            <b:Last>Seroussi</b:Last>
            <b:First>Edwin</b:First>
          </b:Person>
        </b:NameList>
      </b:Author>
    </b:Author>
    <b:BookTitle>Mediterranean Mosaic: Popular Music and Global Sounds</b:BookTitle>
    <b:Year>2013</b:Year>
    <b:RefOrder>14</b:RefOrder>
  </b:Source>
  <b:Source>
    <b:Tag>She12</b:Tag>
    <b:SourceType>JournalArticle</b:SourceType>
    <b:Guid>{AFD25588-0963-AD44-8D61-C1CD6222E669}</b:Guid>
    <b:Title>Israeli Art Music: a Reintroduction</b:Title>
    <b:Year>2012</b:Year>
    <b:Volume>17</b:Volume>
    <b:Pages>119-149</b:Pages>
    <b:Author>
      <b:Author>
        <b:NameList>
          <b:Person>
            <b:Last>Shelleg</b:Last>
            <b:First>Assaf</b:First>
          </b:Person>
        </b:NameList>
      </b:Author>
    </b:Author>
    <b:JournalName>Israel Studies</b:JournalName>
    <b:Issue>3</b:Issue>
    <b:RefOrder>15</b:RefOrder>
  </b:Source>
  <b:Source>
    <b:Tag>Tal05</b:Tag>
    <b:SourceType>Book</b:SourceType>
    <b:Guid>{635CC35D-DA5D-A14D-AD3F-CB38341050B5}</b:Guid>
    <b:Title>Tonspur: auf der Suche nach dem Klang des Lebens, Autobiografie</b:Title>
    <b:Publisher>Henschel</b:Publisher>
    <b:City>Berlin</b:City>
    <b:Year>2005</b:Year>
    <b:Author>
      <b:Author>
        <b:NameList>
          <b:Person>
            <b:Last>Tal</b:Last>
            <b:First>Josef</b:First>
          </b:Person>
          <b:Person>
            <b:Last>Eckhardt</b:Last>
            <b:First>Ulrich</b:First>
          </b:Person>
        </b:NameList>
      </b:Author>
    </b:Author>
    <b:RefOrder>16</b:RefOrder>
  </b:Source>
  <b:Source>
    <b:Tag>Tis88</b:Tag>
    <b:SourceType>Book</b:SourceType>
    <b:Guid>{B7C203B9-A280-E046-B7EB-0567A4385613}</b:Guid>
    <b:Title>A Descriptive Bibliography of Art Music by Israeli Composers</b:Title>
    <b:City>Warren</b:City>
    <b:Publisher>Harmonie Park Press</b:Publisher>
    <b:Year>1988</b:Year>
    <b:Author>
      <b:Author>
        <b:NameList>
          <b:Person>
            <b:Last>Tischler</b:Last>
            <b:First>Alice</b:First>
          </b:Person>
        </b:NameList>
      </b:Author>
    </b:Author>
    <b:RefOrder>17</b:RefOrder>
  </b:Source>
</b:Sources>
</file>

<file path=customXml/itemProps1.xml><?xml version="1.0" encoding="utf-8"?>
<ds:datastoreItem xmlns:ds="http://schemas.openxmlformats.org/officeDocument/2006/customXml" ds:itemID="{5B1EE008-5E8E-1040-8A58-2446E7731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59</TotalTime>
  <Pages>4</Pages>
  <Words>1985</Words>
  <Characters>11316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6</cp:revision>
  <dcterms:created xsi:type="dcterms:W3CDTF">2015-02-13T08:46:00Z</dcterms:created>
  <dcterms:modified xsi:type="dcterms:W3CDTF">2016-01-05T01:12:00Z</dcterms:modified>
</cp:coreProperties>
</file>