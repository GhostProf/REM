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E6F577F" w14:textId="77777777" w:rsidTr="00922950">
        <w:tc>
          <w:tcPr>
            <w:tcW w:w="491" w:type="dxa"/>
            <w:vMerge w:val="restart"/>
            <w:shd w:val="clear" w:color="auto" w:fill="A6A6A6" w:themeFill="background1" w:themeFillShade="A6"/>
            <w:textDirection w:val="btLr"/>
          </w:tcPr>
          <w:p w14:paraId="6E70389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FEA3F85A7F0184DA07740BC60513E76"/>
            </w:placeholder>
            <w:showingPlcHdr/>
            <w:dropDownList>
              <w:listItem w:displayText="Dr." w:value="Dr."/>
              <w:listItem w:displayText="Prof." w:value="Prof."/>
            </w:dropDownList>
          </w:sdtPr>
          <w:sdtEndPr/>
          <w:sdtContent>
            <w:tc>
              <w:tcPr>
                <w:tcW w:w="1259" w:type="dxa"/>
              </w:tcPr>
              <w:p w14:paraId="6238F48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B12B3099D70DA4E9B04B9CB8CDD1563"/>
            </w:placeholder>
            <w:text/>
          </w:sdtPr>
          <w:sdtEndPr/>
          <w:sdtContent>
            <w:tc>
              <w:tcPr>
                <w:tcW w:w="2073" w:type="dxa"/>
              </w:tcPr>
              <w:p w14:paraId="3E09542E" w14:textId="77777777" w:rsidR="00B574C9" w:rsidRDefault="0024062D" w:rsidP="0024062D">
                <w:r>
                  <w:t>Gay</w:t>
                </w:r>
              </w:p>
            </w:tc>
          </w:sdtContent>
        </w:sdt>
        <w:sdt>
          <w:sdtPr>
            <w:alias w:val="Middle name"/>
            <w:tag w:val="authorMiddleName"/>
            <w:id w:val="-2076034781"/>
            <w:placeholder>
              <w:docPart w:val="1C455EB11E0FDD4593A83456CACF314E"/>
            </w:placeholder>
            <w:showingPlcHdr/>
            <w:text/>
          </w:sdtPr>
          <w:sdtEndPr/>
          <w:sdtContent>
            <w:tc>
              <w:tcPr>
                <w:tcW w:w="2551" w:type="dxa"/>
              </w:tcPr>
              <w:p w14:paraId="06EF3597" w14:textId="77777777" w:rsidR="00B574C9" w:rsidRDefault="00B574C9" w:rsidP="00922950">
                <w:r>
                  <w:rPr>
                    <w:rStyle w:val="PlaceholderText"/>
                  </w:rPr>
                  <w:t>[Middle name]</w:t>
                </w:r>
              </w:p>
            </w:tc>
          </w:sdtContent>
        </w:sdt>
        <w:sdt>
          <w:sdtPr>
            <w:alias w:val="Last name"/>
            <w:tag w:val="authorLastName"/>
            <w:id w:val="-1088529830"/>
            <w:placeholder>
              <w:docPart w:val="C5F35D5899D3AD41ACC3D0913CBEF13F"/>
            </w:placeholder>
            <w:text/>
          </w:sdtPr>
          <w:sdtEndPr/>
          <w:sdtContent>
            <w:tc>
              <w:tcPr>
                <w:tcW w:w="2642" w:type="dxa"/>
              </w:tcPr>
              <w:p w14:paraId="21E7A345" w14:textId="77777777" w:rsidR="00B574C9" w:rsidRDefault="0024062D" w:rsidP="0024062D">
                <w:r>
                  <w:t>Morris</w:t>
                </w:r>
              </w:p>
            </w:tc>
          </w:sdtContent>
        </w:sdt>
      </w:tr>
      <w:tr w:rsidR="00B574C9" w14:paraId="1976E6BA" w14:textId="77777777" w:rsidTr="001A6A06">
        <w:trPr>
          <w:trHeight w:val="986"/>
        </w:trPr>
        <w:tc>
          <w:tcPr>
            <w:tcW w:w="491" w:type="dxa"/>
            <w:vMerge/>
            <w:shd w:val="clear" w:color="auto" w:fill="A6A6A6" w:themeFill="background1" w:themeFillShade="A6"/>
          </w:tcPr>
          <w:p w14:paraId="207C7D47" w14:textId="77777777" w:rsidR="00B574C9" w:rsidRPr="001A6A06" w:rsidRDefault="00B574C9" w:rsidP="00CF1542">
            <w:pPr>
              <w:jc w:val="center"/>
              <w:rPr>
                <w:b/>
                <w:color w:val="FFFFFF" w:themeColor="background1"/>
              </w:rPr>
            </w:pPr>
          </w:p>
        </w:tc>
        <w:sdt>
          <w:sdtPr>
            <w:alias w:val="Biography"/>
            <w:tag w:val="authorBiography"/>
            <w:id w:val="938807824"/>
            <w:placeholder>
              <w:docPart w:val="55D930949D087B419077058B5604EFEA"/>
            </w:placeholder>
            <w:showingPlcHdr/>
          </w:sdtPr>
          <w:sdtEndPr/>
          <w:sdtContent>
            <w:tc>
              <w:tcPr>
                <w:tcW w:w="8525" w:type="dxa"/>
                <w:gridSpan w:val="4"/>
              </w:tcPr>
              <w:p w14:paraId="62DED3F9" w14:textId="77777777" w:rsidR="00B574C9" w:rsidRDefault="00B574C9" w:rsidP="00922950">
                <w:r>
                  <w:rPr>
                    <w:rStyle w:val="PlaceholderText"/>
                  </w:rPr>
                  <w:t>[Enter your biography]</w:t>
                </w:r>
              </w:p>
            </w:tc>
          </w:sdtContent>
        </w:sdt>
      </w:tr>
      <w:tr w:rsidR="00B574C9" w14:paraId="69E84C13" w14:textId="77777777" w:rsidTr="001A6A06">
        <w:trPr>
          <w:trHeight w:val="986"/>
        </w:trPr>
        <w:tc>
          <w:tcPr>
            <w:tcW w:w="491" w:type="dxa"/>
            <w:vMerge/>
            <w:shd w:val="clear" w:color="auto" w:fill="A6A6A6" w:themeFill="background1" w:themeFillShade="A6"/>
          </w:tcPr>
          <w:p w14:paraId="017E3D4C" w14:textId="77777777" w:rsidR="00B574C9" w:rsidRPr="001A6A06" w:rsidRDefault="00B574C9" w:rsidP="00CF1542">
            <w:pPr>
              <w:jc w:val="center"/>
              <w:rPr>
                <w:b/>
                <w:color w:val="FFFFFF" w:themeColor="background1"/>
              </w:rPr>
            </w:pPr>
          </w:p>
        </w:tc>
        <w:sdt>
          <w:sdtPr>
            <w:alias w:val="Affiliation"/>
            <w:tag w:val="affiliation"/>
            <w:id w:val="2012937915"/>
            <w:placeholder>
              <w:docPart w:val="86418F0952CF80488D5DBBE7E748DA7A"/>
            </w:placeholder>
            <w:showingPlcHdr/>
            <w:text/>
          </w:sdtPr>
          <w:sdtEndPr/>
          <w:sdtContent>
            <w:tc>
              <w:tcPr>
                <w:tcW w:w="8525" w:type="dxa"/>
                <w:gridSpan w:val="4"/>
              </w:tcPr>
              <w:p w14:paraId="63024A46" w14:textId="77777777" w:rsidR="00B574C9" w:rsidRDefault="00B574C9" w:rsidP="00B574C9">
                <w:r>
                  <w:rPr>
                    <w:rStyle w:val="PlaceholderText"/>
                  </w:rPr>
                  <w:t>[Enter the institution with which you are affiliated]</w:t>
                </w:r>
              </w:p>
            </w:tc>
          </w:sdtContent>
        </w:sdt>
      </w:tr>
    </w:tbl>
    <w:p w14:paraId="0FBB68B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3B2E1D" w14:textId="77777777" w:rsidTr="00244BB0">
        <w:tc>
          <w:tcPr>
            <w:tcW w:w="9016" w:type="dxa"/>
            <w:shd w:val="clear" w:color="auto" w:fill="A6A6A6" w:themeFill="background1" w:themeFillShade="A6"/>
            <w:tcMar>
              <w:top w:w="113" w:type="dxa"/>
              <w:bottom w:w="113" w:type="dxa"/>
            </w:tcMar>
          </w:tcPr>
          <w:p w14:paraId="23AE13D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7B1F6DB" w14:textId="77777777" w:rsidTr="003F0D73">
        <w:sdt>
          <w:sdtPr>
            <w:alias w:val="Article headword"/>
            <w:tag w:val="articleHeadword"/>
            <w:id w:val="-361440020"/>
            <w:placeholder>
              <w:docPart w:val="DDB483823B70B1449E761E97132CCA06"/>
            </w:placeholder>
            <w:text/>
          </w:sdtPr>
          <w:sdtEndPr/>
          <w:sdtContent>
            <w:tc>
              <w:tcPr>
                <w:tcW w:w="9016" w:type="dxa"/>
                <w:tcMar>
                  <w:top w:w="113" w:type="dxa"/>
                  <w:bottom w:w="113" w:type="dxa"/>
                </w:tcMar>
              </w:tcPr>
              <w:p w14:paraId="4164EBAC" w14:textId="77777777" w:rsidR="003F0D73" w:rsidRPr="00FB589A" w:rsidRDefault="0024062D" w:rsidP="0024062D">
                <w:pPr>
                  <w:rPr>
                    <w:b/>
                  </w:rPr>
                </w:pPr>
                <w:r w:rsidRPr="0024062D">
                  <w:rPr>
                    <w:lang w:val="en-US" w:eastAsia="ja-JP"/>
                  </w:rPr>
                  <w:t>Hawkins, Erick (1909</w:t>
                </w:r>
                <w:r>
                  <w:rPr>
                    <w:lang w:val="en-US" w:eastAsia="ja-JP"/>
                  </w:rPr>
                  <w:t>-</w:t>
                </w:r>
                <w:r w:rsidRPr="0024062D">
                  <w:rPr>
                    <w:lang w:val="en-US" w:eastAsia="ja-JP"/>
                  </w:rPr>
                  <w:t xml:space="preserve"> 1994)</w:t>
                </w:r>
              </w:p>
            </w:tc>
          </w:sdtContent>
        </w:sdt>
      </w:tr>
      <w:tr w:rsidR="00464699" w14:paraId="0AEE8E67" w14:textId="77777777" w:rsidTr="00873EBF">
        <w:sdt>
          <w:sdtPr>
            <w:alias w:val="Variant headwords"/>
            <w:tag w:val="variantHeadwords"/>
            <w:id w:val="173464402"/>
            <w:placeholder>
              <w:docPart w:val="73CE31BD914352438C62A73BD3F97E03"/>
            </w:placeholder>
            <w:showingPlcHdr/>
          </w:sdtPr>
          <w:sdtEndPr/>
          <w:sdtContent>
            <w:tc>
              <w:tcPr>
                <w:tcW w:w="9016" w:type="dxa"/>
                <w:tcMar>
                  <w:top w:w="113" w:type="dxa"/>
                  <w:bottom w:w="113" w:type="dxa"/>
                </w:tcMar>
              </w:tcPr>
              <w:p w14:paraId="6158137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54115C3" w14:textId="77777777" w:rsidTr="003F0D73">
        <w:sdt>
          <w:sdtPr>
            <w:alias w:val="Abstract"/>
            <w:tag w:val="abstract"/>
            <w:id w:val="-635871867"/>
            <w:placeholder>
              <w:docPart w:val="587CF688F2DFB947AD6DC31AC1C79B65"/>
            </w:placeholder>
          </w:sdtPr>
          <w:sdtEndPr/>
          <w:sdtContent>
            <w:tc>
              <w:tcPr>
                <w:tcW w:w="9016" w:type="dxa"/>
                <w:tcMar>
                  <w:top w:w="113" w:type="dxa"/>
                  <w:bottom w:w="113" w:type="dxa"/>
                </w:tcMar>
              </w:tcPr>
              <w:p w14:paraId="7CD9A94E" w14:textId="39F500F0" w:rsidR="00E85A05" w:rsidRDefault="00B60EB8" w:rsidP="00E85A05">
                <w:r w:rsidRPr="001B3E89">
                  <w:t xml:space="preserve">Erick Hawkins was a major twentieth-century American choreographer who created a poetic form of modern dance based on free-flowing movement. He also was an early proponent of objectivist or </w:t>
                </w:r>
                <w:proofErr w:type="spellStart"/>
                <w:r w:rsidRPr="001B3E89">
                  <w:t>plotless</w:t>
                </w:r>
                <w:proofErr w:type="spellEnd"/>
                <w:r w:rsidRPr="001B3E89">
                  <w:t xml:space="preserve"> dances </w:t>
                </w:r>
                <w:r>
                  <w:t>that</w:t>
                </w:r>
                <w:r w:rsidRPr="001B3E89">
                  <w:t xml:space="preserve"> did not attempt to express an emotion or intellectual concept, but existed for their own sake. Hawkins had three distinct phases to his career, the first in ballet as a dancer and fledgling choreographer with Lincoln Kirstein’s inter-war American Ballet and Ballet Caravan, then between 1939 and 1950 as a dancer </w:t>
                </w:r>
                <w:bookmarkStart w:id="0" w:name="_GoBack"/>
                <w:bookmarkEnd w:id="0"/>
                <w:r w:rsidRPr="001B3E89">
                  <w:t xml:space="preserve">and choreographer with the Martha Graham Company, and finally, from the 1950s onward as a dancer, choreographer and director of his own company and school. It was in this final and longest phase of his career that Hawkins created a personal movement vocabulary and a sensuous dance whose goal was </w:t>
                </w:r>
                <w:r>
                  <w:t xml:space="preserve">direct, unmediated experience. </w:t>
                </w:r>
              </w:p>
            </w:tc>
          </w:sdtContent>
        </w:sdt>
      </w:tr>
      <w:tr w:rsidR="003F0D73" w14:paraId="6F680B3C" w14:textId="77777777" w:rsidTr="003F0D73">
        <w:sdt>
          <w:sdtPr>
            <w:alias w:val="Article text"/>
            <w:tag w:val="articleText"/>
            <w:id w:val="634067588"/>
            <w:placeholder>
              <w:docPart w:val="B2818C7F37CC9647A6A9CA1CCADC8A49"/>
            </w:placeholder>
          </w:sdtPr>
          <w:sdtEndPr/>
          <w:sdtContent>
            <w:tc>
              <w:tcPr>
                <w:tcW w:w="9016" w:type="dxa"/>
                <w:tcMar>
                  <w:top w:w="113" w:type="dxa"/>
                  <w:bottom w:w="113" w:type="dxa"/>
                </w:tcMar>
              </w:tcPr>
              <w:p w14:paraId="28763BD6" w14:textId="2523B668" w:rsidR="0024062D" w:rsidRPr="0086019E" w:rsidRDefault="0024062D" w:rsidP="0024062D">
                <w:pPr>
                  <w:rPr>
                    <w:rFonts w:asciiTheme="majorHAnsi" w:eastAsiaTheme="majorEastAsia" w:hAnsiTheme="majorHAnsi" w:cstheme="majorBidi"/>
                    <w:b/>
                    <w:color w:val="595959" w:themeColor="text1" w:themeTint="A6"/>
                    <w:szCs w:val="32"/>
                  </w:rPr>
                </w:pPr>
                <w:r w:rsidRPr="001B3E89">
                  <w:t xml:space="preserve">Erick Hawkins was a major twentieth-century American choreographer who created a poetic form of modern dance based on free-flowing movement. He also was an early proponent of objectivist or </w:t>
                </w:r>
                <w:proofErr w:type="spellStart"/>
                <w:r w:rsidRPr="001B3E89">
                  <w:t>plotless</w:t>
                </w:r>
                <w:proofErr w:type="spellEnd"/>
                <w:r w:rsidRPr="001B3E89">
                  <w:t xml:space="preserve"> dances </w:t>
                </w:r>
                <w:r>
                  <w:t>that</w:t>
                </w:r>
                <w:r w:rsidRPr="001B3E89">
                  <w:t xml:space="preserve"> did not attempt to express an emotion or intellectual concept, but existed for their own sake. Hawkins had three distinct phases to his career, the first in ballet as a dancer and fledgling choreographer with Lincoln Kirstein’s inter-war American Ballet and Ballet Caravan, then between 1939 and 1950 as a dancer and choreographer with the Martha Graham Company, and finally, from the 1950s onward as a dancer, choreographer and director of his own company and school. It was in this final and longest phase of his career that Hawkins created a personal movement vocabulary and a sensuous dance whose goal was direct, unmediated experience. </w:t>
                </w:r>
              </w:p>
              <w:p w14:paraId="5AE2509D" w14:textId="77777777" w:rsidR="0024062D" w:rsidRPr="001B3E89" w:rsidRDefault="0024062D" w:rsidP="0024062D"/>
              <w:p w14:paraId="373B8900" w14:textId="77777777" w:rsidR="0024062D" w:rsidRPr="001B3E89" w:rsidRDefault="0024062D" w:rsidP="0024062D">
                <w:pPr>
                  <w:pStyle w:val="Heading1"/>
                  <w:outlineLvl w:val="0"/>
                </w:pPr>
                <w:r w:rsidRPr="001B3E89">
                  <w:t xml:space="preserve">Training and Early Career </w:t>
                </w:r>
              </w:p>
              <w:p w14:paraId="0203A968" w14:textId="77777777" w:rsidR="0024062D" w:rsidRPr="001B3E89" w:rsidRDefault="0024062D" w:rsidP="0024062D">
                <w:r w:rsidRPr="001B3E89">
                  <w:t xml:space="preserve">Erick Hawkins was born in Trinidad, Colorado, and at the age of eight moved with his family to Kansas City, Missouri. An excellent student, he won a scholarship to Harvard where he majored in </w:t>
                </w:r>
                <w:r>
                  <w:t>C</w:t>
                </w:r>
                <w:r w:rsidRPr="001B3E89">
                  <w:t>lassics. While at university</w:t>
                </w:r>
                <w:r>
                  <w:t>,</w:t>
                </w:r>
                <w:r w:rsidRPr="001B3E89">
                  <w:t xml:space="preserve"> he attended a concert by German modern dancers </w:t>
                </w:r>
                <w:proofErr w:type="spellStart"/>
                <w:r w:rsidRPr="001B3E89">
                  <w:t>Harald</w:t>
                </w:r>
                <w:proofErr w:type="spellEnd"/>
                <w:r w:rsidRPr="001B3E89">
                  <w:t xml:space="preserve"> </w:t>
                </w:r>
                <w:proofErr w:type="spellStart"/>
                <w:r w:rsidRPr="001B3E89">
                  <w:t>Kreutzberg</w:t>
                </w:r>
                <w:proofErr w:type="spellEnd"/>
                <w:r w:rsidRPr="001B3E89">
                  <w:t xml:space="preserve"> and Yvonne </w:t>
                </w:r>
                <w:proofErr w:type="spellStart"/>
                <w:r w:rsidRPr="001B3E89">
                  <w:t>Georgi</w:t>
                </w:r>
                <w:proofErr w:type="spellEnd"/>
                <w:r w:rsidRPr="001B3E89">
                  <w:t>, an experience that convinced him dance would be his career. After graduating from Harvard in 1930</w:t>
                </w:r>
                <w:r>
                  <w:t>,</w:t>
                </w:r>
                <w:r w:rsidRPr="001B3E89">
                  <w:t xml:space="preserve"> he trave</w:t>
                </w:r>
                <w:r>
                  <w:t>l</w:t>
                </w:r>
                <w:r w:rsidRPr="001B3E89">
                  <w:t xml:space="preserve">led to Salzburg, Austria, where he studied with </w:t>
                </w:r>
                <w:proofErr w:type="spellStart"/>
                <w:r w:rsidRPr="001B3E89">
                  <w:t>Kreutzberg</w:t>
                </w:r>
                <w:proofErr w:type="spellEnd"/>
                <w:r w:rsidRPr="001B3E89">
                  <w:t xml:space="preserve"> for several months. He moved to New York in 1934, enrolling in the School of American Ballet, founded that year by George Balanchine and Lincoln Kirstein. </w:t>
                </w:r>
              </w:p>
              <w:p w14:paraId="6186BD8A" w14:textId="77777777" w:rsidR="0024062D" w:rsidRPr="001B3E89" w:rsidRDefault="0024062D" w:rsidP="0024062D"/>
              <w:p w14:paraId="09225146" w14:textId="77777777" w:rsidR="0024062D" w:rsidRPr="001B3E89" w:rsidRDefault="0024062D" w:rsidP="0024062D">
                <w:r w:rsidRPr="001B3E89">
                  <w:t>Hawkins began his professional career in 1935 as a member of Kirstein’s American Ballet, dancing works primarily by Balanchine. In 1936</w:t>
                </w:r>
                <w:r>
                  <w:t>,</w:t>
                </w:r>
                <w:r w:rsidRPr="001B3E89">
                  <w:t xml:space="preserve"> he joined Ballet Caravan, another Kirstein enterprise, which specialized in works by emerging choreographers, including Eugene </w:t>
                </w:r>
                <w:proofErr w:type="spellStart"/>
                <w:r w:rsidRPr="001B3E89">
                  <w:t>Loring</w:t>
                </w:r>
                <w:proofErr w:type="spellEnd"/>
                <w:r w:rsidRPr="001B3E89">
                  <w:t xml:space="preserve"> and Lew Christensen. It was for this group that Hawkins created his first ballet. Entitled </w:t>
                </w:r>
                <w:r w:rsidRPr="001B3E89">
                  <w:rPr>
                    <w:i/>
                  </w:rPr>
                  <w:t>Show Piece</w:t>
                </w:r>
                <w:r>
                  <w:t xml:space="preserve"> (1937)</w:t>
                </w:r>
                <w:r w:rsidRPr="001B3E89">
                  <w:t xml:space="preserve">, it was a </w:t>
                </w:r>
                <w:proofErr w:type="spellStart"/>
                <w:r w:rsidRPr="001B3E89">
                  <w:t>plotless</w:t>
                </w:r>
                <w:proofErr w:type="spellEnd"/>
                <w:r w:rsidRPr="001B3E89">
                  <w:t xml:space="preserve"> work meant to show off the virtuosity of the dancers.</w:t>
                </w:r>
              </w:p>
              <w:p w14:paraId="04949165" w14:textId="77777777" w:rsidR="0024062D" w:rsidRPr="001B3E89" w:rsidRDefault="0024062D" w:rsidP="0024062D"/>
              <w:p w14:paraId="529A948D" w14:textId="77777777" w:rsidR="0024062D" w:rsidRPr="001B3E89" w:rsidRDefault="0024062D" w:rsidP="0024062D">
                <w:pPr>
                  <w:pStyle w:val="Heading1"/>
                  <w:outlineLvl w:val="0"/>
                </w:pPr>
                <w:r w:rsidRPr="001B3E89">
                  <w:t xml:space="preserve">Working with Martha Graham </w:t>
                </w:r>
              </w:p>
              <w:p w14:paraId="0F41BC4B" w14:textId="77777777" w:rsidR="0024062D" w:rsidRPr="001B3E89" w:rsidRDefault="0024062D" w:rsidP="0024062D">
                <w:r w:rsidRPr="001B3E89">
                  <w:t xml:space="preserve">During the summer of 1938, while Ballet Caravan was at the Bennington Festival in Vermont, Hawkins saw and was seen by Martha Graham. She asked him to become her partner and he joined her company in 1939 as its first male dancer. Hawkins spent the next decade with Graham as her partner in private and professional life. He created a number of leading roles in Graham ballets including </w:t>
                </w:r>
                <w:r w:rsidRPr="001B3E89">
                  <w:rPr>
                    <w:i/>
                  </w:rPr>
                  <w:t>American Document</w:t>
                </w:r>
                <w:r w:rsidRPr="001B3E89">
                  <w:t xml:space="preserve"> (1938), </w:t>
                </w:r>
                <w:r w:rsidRPr="001B3E89">
                  <w:rPr>
                    <w:i/>
                  </w:rPr>
                  <w:t>Deaths and Entrances</w:t>
                </w:r>
                <w:r w:rsidRPr="001B3E89">
                  <w:t xml:space="preserve"> (1943), </w:t>
                </w:r>
                <w:r w:rsidRPr="001B3E89">
                  <w:rPr>
                    <w:i/>
                  </w:rPr>
                  <w:t>Appalachian Spring</w:t>
                </w:r>
                <w:r w:rsidRPr="001B3E89">
                  <w:t xml:space="preserve"> (1944), and </w:t>
                </w:r>
                <w:r w:rsidRPr="001B3E89">
                  <w:rPr>
                    <w:i/>
                  </w:rPr>
                  <w:t>Night Journey</w:t>
                </w:r>
                <w:r w:rsidRPr="001B3E89">
                  <w:t xml:space="preserve"> (1947). He also made dances of his own for the company. His best-known works during this time included </w:t>
                </w:r>
                <w:r w:rsidRPr="001B3E89">
                  <w:rPr>
                    <w:i/>
                  </w:rPr>
                  <w:t>John Brown</w:t>
                </w:r>
                <w:r w:rsidRPr="001B3E89">
                  <w:t xml:space="preserve"> (1945), in which he depicted the famous abolitionist; </w:t>
                </w:r>
                <w:r w:rsidRPr="001B3E89">
                  <w:rPr>
                    <w:i/>
                  </w:rPr>
                  <w:t>Stephen Acrobat</w:t>
                </w:r>
                <w:r w:rsidRPr="001B3E89">
                  <w:t xml:space="preserve"> (1947) that dealt with lost innocence; and </w:t>
                </w:r>
                <w:r w:rsidRPr="001B3E89">
                  <w:rPr>
                    <w:i/>
                  </w:rPr>
                  <w:t>The Strangler</w:t>
                </w:r>
                <w:r w:rsidRPr="001B3E89">
                  <w:t xml:space="preserve"> (1948), centring on the Oedipus myth. All three of these dances included spoken word as well as dramatic movement. The New York critics were often negative in their assessments of Hawkins’s dances, perhaps influenced by loyalty to Graham and a feeling that Hawkins’s works had no place in her repertory. Reviews outside New York generally were more positive. During these years, Hawkins did more than dance and choreograph works, often managing the Graham company and raising funds for it. For example, he obtained the commission for Aaron Copland to compose the score for </w:t>
                </w:r>
                <w:r w:rsidRPr="001B3E89">
                  <w:rPr>
                    <w:i/>
                  </w:rPr>
                  <w:t>Appalachian Spring</w:t>
                </w:r>
                <w:r w:rsidRPr="001B3E89">
                  <w:t>. He also introduced ballet classes to the Graham school. The Hawkins/Graham partnership was always stormy; they married in 1948, but in 1950 Hawkins left the company and Graham for good.</w:t>
                </w:r>
              </w:p>
              <w:p w14:paraId="67E13F44" w14:textId="77777777" w:rsidR="0024062D" w:rsidRPr="001B3E89" w:rsidRDefault="0024062D" w:rsidP="0024062D"/>
              <w:p w14:paraId="4745127B" w14:textId="77777777" w:rsidR="0024062D" w:rsidRPr="001B3E89" w:rsidRDefault="0024062D" w:rsidP="0024062D">
                <w:pPr>
                  <w:pStyle w:val="Heading1"/>
                  <w:outlineLvl w:val="0"/>
                </w:pPr>
                <w:r w:rsidRPr="001B3E89">
                  <w:t xml:space="preserve">On His Own </w:t>
                </w:r>
              </w:p>
              <w:p w14:paraId="3FE2DF69" w14:textId="77777777" w:rsidR="0024062D" w:rsidRPr="001B3E89" w:rsidRDefault="0024062D" w:rsidP="0024062D">
                <w:r w:rsidRPr="001B3E89">
                  <w:t>In striking out on his own, Hawkins took a path that in many ways was opposed to Graham’s. Instead of works that stressed emotional essences, he emphasi</w:t>
                </w:r>
                <w:r>
                  <w:t>s</w:t>
                </w:r>
                <w:r w:rsidRPr="001B3E89">
                  <w:t>ed what he called a dance of pure fact that needed no narrative or intellectual concept but existed simply for the wonderment it evoked. Instead of a vocabulary based on percussiveness and the tension of contraction, he developed one of free-flowing movement that he felt had less chance of injuring the performer. This he codified into a technique that anticipated the kinds of release techniques used by a number of postmodern dancers. Hawkins emphasi</w:t>
                </w:r>
                <w:r>
                  <w:t>s</w:t>
                </w:r>
                <w:r w:rsidRPr="001B3E89">
                  <w:t>ed the sensuousness of the body as a positive moral force, as well as a direct experience of dance, without mediation</w:t>
                </w:r>
                <w:r>
                  <w:t xml:space="preserve"> –</w:t>
                </w:r>
                <w:r w:rsidRPr="001B3E89">
                  <w:t xml:space="preserve"> a principle found in Zen Buddhism. </w:t>
                </w:r>
              </w:p>
              <w:p w14:paraId="7DA19A1B" w14:textId="77777777" w:rsidR="0024062D" w:rsidRPr="001B3E89" w:rsidRDefault="0024062D" w:rsidP="0024062D"/>
              <w:p w14:paraId="3BA1EB48" w14:textId="77777777" w:rsidR="0024062D" w:rsidRPr="001B3E89" w:rsidRDefault="0024062D" w:rsidP="0024062D">
                <w:r w:rsidRPr="001B3E89">
                  <w:t xml:space="preserve">Although the majority of Hawkins’s dances were </w:t>
                </w:r>
                <w:proofErr w:type="spellStart"/>
                <w:r w:rsidRPr="001B3E89">
                  <w:t>plotless</w:t>
                </w:r>
                <w:proofErr w:type="spellEnd"/>
                <w:r w:rsidRPr="001B3E89">
                  <w:t xml:space="preserve">, they often included metaphoric references, particularly to nature. So, for example, the dances in </w:t>
                </w:r>
                <w:r w:rsidRPr="001B3E89">
                  <w:rPr>
                    <w:i/>
                  </w:rPr>
                  <w:t>Geography of Noon</w:t>
                </w:r>
                <w:r w:rsidRPr="001B3E89">
                  <w:t xml:space="preserve"> (1964) were named for butterflies, those in </w:t>
                </w:r>
                <w:r w:rsidRPr="001B3E89">
                  <w:rPr>
                    <w:i/>
                  </w:rPr>
                  <w:t>Black Lake</w:t>
                </w:r>
                <w:r w:rsidRPr="001B3E89">
                  <w:t xml:space="preserve"> (1969) for elements of the heavens. </w:t>
                </w:r>
                <w:r w:rsidRPr="001B3E89">
                  <w:rPr>
                    <w:i/>
                  </w:rPr>
                  <w:t>8 Clear Places</w:t>
                </w:r>
                <w:r w:rsidRPr="001B3E89">
                  <w:t xml:space="preserve"> (1960) included dances dedicated to a pine tree, rain, and, humorously, a squash.  </w:t>
                </w:r>
              </w:p>
              <w:p w14:paraId="4DCBEB2B" w14:textId="77777777" w:rsidR="0024062D" w:rsidRPr="001B3E89" w:rsidRDefault="0024062D" w:rsidP="0024062D"/>
              <w:p w14:paraId="2309AB70" w14:textId="77777777" w:rsidR="0024062D" w:rsidRPr="001B3E89" w:rsidRDefault="0024062D" w:rsidP="0024062D">
                <w:r w:rsidRPr="001B3E89">
                  <w:t xml:space="preserve">Hawkins also examined America throughout his career, from his solo, </w:t>
                </w:r>
                <w:r w:rsidRPr="001B3E89">
                  <w:rPr>
                    <w:i/>
                  </w:rPr>
                  <w:t xml:space="preserve">Yankee </w:t>
                </w:r>
                <w:proofErr w:type="spellStart"/>
                <w:r w:rsidRPr="001B3E89">
                  <w:rPr>
                    <w:i/>
                  </w:rPr>
                  <w:t>Bluebritches</w:t>
                </w:r>
                <w:proofErr w:type="spellEnd"/>
                <w:r w:rsidRPr="001B3E89">
                  <w:rPr>
                    <w:i/>
                  </w:rPr>
                  <w:t xml:space="preserve"> </w:t>
                </w:r>
                <w:r w:rsidRPr="001B3E89">
                  <w:t>(1940)</w:t>
                </w:r>
                <w:r w:rsidRPr="001B3E89">
                  <w:rPr>
                    <w:i/>
                  </w:rPr>
                  <w:t xml:space="preserve"> to </w:t>
                </w:r>
                <w:proofErr w:type="spellStart"/>
                <w:r w:rsidRPr="001B3E89">
                  <w:rPr>
                    <w:i/>
                  </w:rPr>
                  <w:t>Ahad</w:t>
                </w:r>
                <w:proofErr w:type="spellEnd"/>
                <w:r w:rsidRPr="001B3E89">
                  <w:rPr>
                    <w:i/>
                  </w:rPr>
                  <w:t xml:space="preserve"> </w:t>
                </w:r>
                <w:r w:rsidRPr="001B3E89">
                  <w:t>(1986),</w:t>
                </w:r>
                <w:r w:rsidRPr="001B3E89">
                  <w:rPr>
                    <w:i/>
                  </w:rPr>
                  <w:t xml:space="preserve"> </w:t>
                </w:r>
                <w:r w:rsidRPr="001B3E89">
                  <w:t xml:space="preserve">the latter inspired by the Herman Melville character in </w:t>
                </w:r>
                <w:r w:rsidRPr="001B3E89">
                  <w:rPr>
                    <w:i/>
                  </w:rPr>
                  <w:t>Moby Dick</w:t>
                </w:r>
                <w:r w:rsidRPr="001B3E89">
                  <w:t xml:space="preserve">. References to America in his choreography were as varied as </w:t>
                </w:r>
                <w:r w:rsidRPr="001B3E89">
                  <w:rPr>
                    <w:i/>
                  </w:rPr>
                  <w:t>Plains Daybreak</w:t>
                </w:r>
                <w:r w:rsidRPr="001B3E89">
                  <w:t xml:space="preserve"> (1979), which resembled a ritualized Native American origin myth, and </w:t>
                </w:r>
                <w:r w:rsidRPr="001B3E89">
                  <w:rPr>
                    <w:i/>
                  </w:rPr>
                  <w:t>Hurrah!</w:t>
                </w:r>
                <w:r w:rsidRPr="001B3E89">
                  <w:t xml:space="preserve"> (1975), which looked back to Midwestern Independence Day celebrations. Other recurring references in his work were to ancient Greece and Asia, particularly Japanese Noh theatr</w:t>
                </w:r>
                <w:r>
                  <w:t>e</w:t>
                </w:r>
                <w:r w:rsidRPr="001B3E89">
                  <w:t>.</w:t>
                </w:r>
              </w:p>
              <w:p w14:paraId="4502A0DC" w14:textId="77777777" w:rsidR="0024062D" w:rsidRPr="001B3E89" w:rsidRDefault="0024062D" w:rsidP="0024062D"/>
              <w:p w14:paraId="10E1E21B" w14:textId="77777777" w:rsidR="0024062D" w:rsidRPr="001B3E89" w:rsidRDefault="0024062D" w:rsidP="0024062D">
                <w:r w:rsidRPr="001B3E89">
                  <w:t xml:space="preserve">Hawkins always used live music, feeling that recorded music dulled the senses. He commissioned scores from composers such as </w:t>
                </w:r>
                <w:proofErr w:type="spellStart"/>
                <w:r w:rsidRPr="001B3E89">
                  <w:t>Bohuslav</w:t>
                </w:r>
                <w:proofErr w:type="spellEnd"/>
                <w:r w:rsidRPr="001B3E89">
                  <w:t xml:space="preserve"> </w:t>
                </w:r>
                <w:proofErr w:type="spellStart"/>
                <w:r w:rsidRPr="001B3E89">
                  <w:t>Martinu</w:t>
                </w:r>
                <w:proofErr w:type="spellEnd"/>
                <w:r w:rsidRPr="001B3E89">
                  <w:t xml:space="preserve">, Henry Cowell, Toru </w:t>
                </w:r>
                <w:proofErr w:type="spellStart"/>
                <w:r w:rsidRPr="001B3E89">
                  <w:t>Takemitsu</w:t>
                </w:r>
                <w:proofErr w:type="spellEnd"/>
                <w:r w:rsidRPr="001B3E89">
                  <w:t xml:space="preserve">, Lew Harrison, and Virgil Thomson, but his major collaborator was Lucia </w:t>
                </w:r>
                <w:proofErr w:type="spellStart"/>
                <w:r w:rsidRPr="001B3E89">
                  <w:t>Dlugoszewski</w:t>
                </w:r>
                <w:proofErr w:type="spellEnd"/>
                <w:r w:rsidRPr="001B3E89">
                  <w:t>, his second wife. They began working together shortly after he left the Graham company, continuing their partnership until his death. In the 1970s</w:t>
                </w:r>
                <w:r>
                  <w:t>,</w:t>
                </w:r>
                <w:r w:rsidRPr="001B3E89">
                  <w:t xml:space="preserve"> Hawkins began to collaborate with symphony orchestras in an unusual arrangement in which he placed the orchestra and conductor on stage with the dancers </w:t>
                </w:r>
                <w:r w:rsidRPr="001B3E89">
                  <w:lastRenderedPageBreak/>
                  <w:t xml:space="preserve">performing in front of them. Among the major orchestras he worked with were the Detroit, San Francisco, Cleveland, Baltimore and St. Louis symphonies. </w:t>
                </w:r>
              </w:p>
              <w:p w14:paraId="44ABD28A" w14:textId="77777777" w:rsidR="0024062D" w:rsidRPr="001B3E89" w:rsidRDefault="0024062D" w:rsidP="0024062D"/>
              <w:p w14:paraId="0EB8E2D6" w14:textId="77777777" w:rsidR="0024062D" w:rsidRPr="001B3E89" w:rsidRDefault="0024062D" w:rsidP="0024062D">
                <w:r w:rsidRPr="001B3E89">
                  <w:t xml:space="preserve">Hawkins also was known for making imaginative use of masks, sculptural sets, and costumes, many of them created by artist Ralph </w:t>
                </w:r>
                <w:proofErr w:type="spellStart"/>
                <w:r w:rsidRPr="001B3E89">
                  <w:t>Dorazio</w:t>
                </w:r>
                <w:proofErr w:type="spellEnd"/>
                <w:r w:rsidRPr="001B3E89">
                  <w:t xml:space="preserve">. Among Hawkins’s most controversial moves was introducing near nudity into some of his dances. In works such as </w:t>
                </w:r>
                <w:r w:rsidRPr="001B3E89">
                  <w:rPr>
                    <w:i/>
                  </w:rPr>
                  <w:t>Of Love</w:t>
                </w:r>
                <w:r w:rsidRPr="001B3E89">
                  <w:t xml:space="preserve"> (1971), </w:t>
                </w:r>
                <w:r w:rsidRPr="001B3E89">
                  <w:rPr>
                    <w:i/>
                  </w:rPr>
                  <w:t>Angels of the Inmost Heaven</w:t>
                </w:r>
                <w:r w:rsidRPr="001B3E89">
                  <w:t xml:space="preserve"> (1972) and </w:t>
                </w:r>
                <w:r w:rsidRPr="001B3E89">
                  <w:rPr>
                    <w:i/>
                  </w:rPr>
                  <w:t>Greek Dreams, with Flute</w:t>
                </w:r>
                <w:r w:rsidRPr="001B3E89">
                  <w:t xml:space="preserve"> (1973), the women and men wore only </w:t>
                </w:r>
                <w:proofErr w:type="spellStart"/>
                <w:r w:rsidRPr="001B3E89">
                  <w:t>g-strings</w:t>
                </w:r>
                <w:proofErr w:type="spellEnd"/>
                <w:r w:rsidRPr="001B3E89">
                  <w:t xml:space="preserve">. </w:t>
                </w:r>
              </w:p>
              <w:p w14:paraId="65E2D207" w14:textId="77777777" w:rsidR="0024062D" w:rsidRPr="001B3E89" w:rsidRDefault="0024062D" w:rsidP="0024062D"/>
              <w:p w14:paraId="49A04FC7" w14:textId="77777777" w:rsidR="0024062D" w:rsidRPr="001B3E89" w:rsidRDefault="0024062D" w:rsidP="0024062D">
                <w:pPr>
                  <w:pStyle w:val="Heading1"/>
                  <w:outlineLvl w:val="0"/>
                </w:pPr>
                <w:r w:rsidRPr="001B3E89">
                  <w:t>Legacy</w:t>
                </w:r>
              </w:p>
              <w:p w14:paraId="26215B16" w14:textId="77777777" w:rsidR="0024062D" w:rsidRPr="001B3E89" w:rsidRDefault="0024062D" w:rsidP="0024062D">
                <w:r w:rsidRPr="001B3E89">
                  <w:t xml:space="preserve">Hawkins created a modern dance that was objectivist and hence at the forefront of the field at a time when the mainstream was devoted to expressing emotional essences. This placed him in line with other vanguard modernist choreographers in the 1950s, such as </w:t>
                </w:r>
                <w:proofErr w:type="spellStart"/>
                <w:r w:rsidRPr="001B3E89">
                  <w:t>Merce</w:t>
                </w:r>
                <w:proofErr w:type="spellEnd"/>
                <w:r w:rsidRPr="001B3E89">
                  <w:t xml:space="preserve"> Cunningham and </w:t>
                </w:r>
                <w:proofErr w:type="spellStart"/>
                <w:r w:rsidRPr="001B3E89">
                  <w:t>Alwin</w:t>
                </w:r>
                <w:proofErr w:type="spellEnd"/>
                <w:r w:rsidRPr="001B3E89">
                  <w:t xml:space="preserve"> </w:t>
                </w:r>
                <w:proofErr w:type="spellStart"/>
                <w:r w:rsidRPr="001B3E89">
                  <w:t>Nikolais</w:t>
                </w:r>
                <w:proofErr w:type="spellEnd"/>
                <w:r w:rsidRPr="001B3E89">
                  <w:t xml:space="preserve">, who rejected an expressional model for one that </w:t>
                </w:r>
                <w:proofErr w:type="spellStart"/>
                <w:r w:rsidRPr="001B3E89">
                  <w:t>favored</w:t>
                </w:r>
                <w:proofErr w:type="spellEnd"/>
                <w:r w:rsidRPr="001B3E89">
                  <w:t xml:space="preserve"> dance for its own sake.  In addition, Hawkins developed a vocabulary and form that no longer defined American modern dance in terms of bodily and emotional tension, but in terms of sensuousness and spiritual harmony. </w:t>
                </w:r>
              </w:p>
              <w:p w14:paraId="68B03401" w14:textId="77777777" w:rsidR="0024062D" w:rsidRDefault="0024062D" w:rsidP="0024062D">
                <w:pPr>
                  <w:rPr>
                    <w:rFonts w:ascii="Times New Roman" w:hAnsi="Times New Roman" w:cs="Times New Roman"/>
                  </w:rPr>
                </w:pPr>
              </w:p>
              <w:p w14:paraId="1001973C" w14:textId="77777777" w:rsidR="008B4EB3" w:rsidRDefault="008B4EB3" w:rsidP="0024062D">
                <w:pPr>
                  <w:rPr>
                    <w:rFonts w:ascii="Times New Roman" w:hAnsi="Times New Roman" w:cs="Times New Roman"/>
                  </w:rPr>
                </w:pPr>
                <w:r>
                  <w:rPr>
                    <w:rFonts w:ascii="Times New Roman" w:hAnsi="Times New Roman" w:cs="Times New Roman"/>
                  </w:rPr>
                  <w:t>[File: Spring.jpg]</w:t>
                </w:r>
              </w:p>
              <w:p w14:paraId="38066489" w14:textId="77777777" w:rsidR="008B4EB3" w:rsidRDefault="008B4EB3" w:rsidP="0024062D">
                <w:pPr>
                  <w:rPr>
                    <w:rFonts w:ascii="Times New Roman" w:hAnsi="Times New Roman" w:cs="Times New Roman"/>
                  </w:rPr>
                </w:pPr>
              </w:p>
              <w:p w14:paraId="1C59048D" w14:textId="7E86BD64" w:rsidR="008B4EB3" w:rsidRDefault="008B4EB3" w:rsidP="008B4EB3">
                <w:pPr>
                  <w:pStyle w:val="Caption"/>
                  <w:keepNext/>
                </w:pPr>
                <w:r>
                  <w:t xml:space="preserve">Figure </w:t>
                </w:r>
                <w:r w:rsidR="00C43804">
                  <w:fldChar w:fldCharType="begin"/>
                </w:r>
                <w:r w:rsidR="00C43804">
                  <w:instrText xml:space="preserve"> SEQ Figure \* ARABIC </w:instrText>
                </w:r>
                <w:r w:rsidR="00C43804">
                  <w:fldChar w:fldCharType="separate"/>
                </w:r>
                <w:r w:rsidR="001E1A86">
                  <w:rPr>
                    <w:noProof/>
                  </w:rPr>
                  <w:t>1</w:t>
                </w:r>
                <w:r w:rsidR="00C43804">
                  <w:rPr>
                    <w:noProof/>
                  </w:rPr>
                  <w:fldChar w:fldCharType="end"/>
                </w:r>
                <w:r>
                  <w:t xml:space="preserve"> </w:t>
                </w:r>
                <w:r w:rsidRPr="001B3E89">
                  <w:t>Erick Hawkins in the first production of Appalachian Spring. In the background, left to right: the four Followers, Martha Graham, May O'Donnell, 1944. (Library of Congress)</w:t>
                </w:r>
              </w:p>
              <w:p w14:paraId="1590FEDC" w14:textId="77777777" w:rsidR="008B4EB3" w:rsidRDefault="008B4EB3" w:rsidP="008B4EB3">
                <w:pPr>
                  <w:rPr>
                    <w:rFonts w:ascii="Times New Roman" w:eastAsia="Times New Roman" w:hAnsi="Times New Roman" w:cs="Times New Roman"/>
                  </w:rPr>
                </w:pPr>
              </w:p>
              <w:p w14:paraId="07F59C40" w14:textId="77777777" w:rsidR="008B4EB3" w:rsidRPr="001B3E89" w:rsidRDefault="008B4EB3" w:rsidP="008B4EB3">
                <w:pPr>
                  <w:rPr>
                    <w:rFonts w:ascii="Times New Roman" w:eastAsia="Times New Roman" w:hAnsi="Times New Roman" w:cs="Times New Roman"/>
                  </w:rPr>
                </w:pPr>
                <w:hyperlink r:id="rId8" w:tgtFrame="_blank" w:history="1">
                  <w:r w:rsidRPr="001B3E89">
                    <w:rPr>
                      <w:rFonts w:ascii="Times New Roman" w:eastAsia="Times New Roman" w:hAnsi="Times New Roman" w:cs="Times New Roman"/>
                      <w:color w:val="0000FF"/>
                      <w:u w:val="single"/>
                    </w:rPr>
                    <w:t>http://www.loc.gov/item/copland.p</w:t>
                  </w:r>
                  <w:r w:rsidRPr="001B3E89">
                    <w:rPr>
                      <w:rFonts w:ascii="Times New Roman" w:eastAsia="Times New Roman" w:hAnsi="Times New Roman" w:cs="Times New Roman"/>
                      <w:color w:val="0000FF"/>
                      <w:u w:val="single"/>
                    </w:rPr>
                    <w:t>h</w:t>
                  </w:r>
                  <w:r w:rsidRPr="001B3E89">
                    <w:rPr>
                      <w:rFonts w:ascii="Times New Roman" w:eastAsia="Times New Roman" w:hAnsi="Times New Roman" w:cs="Times New Roman"/>
                      <w:color w:val="0000FF"/>
                      <w:u w:val="single"/>
                    </w:rPr>
                    <w:t>ot0117</w:t>
                  </w:r>
                </w:hyperlink>
              </w:p>
              <w:p w14:paraId="4F73542D" w14:textId="77777777" w:rsidR="008B4EB3" w:rsidRDefault="008B4EB3" w:rsidP="008B4EB3">
                <w:pPr>
                  <w:rPr>
                    <w:rFonts w:ascii="Times New Roman" w:eastAsia="Times New Roman" w:hAnsi="Times New Roman" w:cs="Times New Roman"/>
                  </w:rPr>
                </w:pPr>
              </w:p>
              <w:p w14:paraId="0DBA5830" w14:textId="77777777" w:rsidR="001E1A86" w:rsidRDefault="001E1A86" w:rsidP="008B4EB3">
                <w:r>
                  <w:t>[File: Floating.jpg]</w:t>
                </w:r>
              </w:p>
              <w:p w14:paraId="6597850D" w14:textId="77777777" w:rsidR="001E1A86" w:rsidRDefault="001E1A86" w:rsidP="008B4EB3"/>
              <w:p w14:paraId="3E415336" w14:textId="2E17D546" w:rsidR="008B4EB3" w:rsidRPr="001E1A86" w:rsidRDefault="001E1A86" w:rsidP="001E1A86">
                <w:pPr>
                  <w:pStyle w:val="Caption"/>
                  <w:keepNext/>
                </w:pPr>
                <w:r>
                  <w:t xml:space="preserve">Figure </w:t>
                </w:r>
                <w:r w:rsidR="00C43804">
                  <w:fldChar w:fldCharType="begin"/>
                </w:r>
                <w:r w:rsidR="00C43804">
                  <w:instrText xml:space="preserve"> SEQ Figure \* ARABIC </w:instrText>
                </w:r>
                <w:r w:rsidR="00C43804">
                  <w:fldChar w:fldCharType="separate"/>
                </w:r>
                <w:r>
                  <w:rPr>
                    <w:noProof/>
                  </w:rPr>
                  <w:t>2</w:t>
                </w:r>
                <w:r w:rsidR="00C43804">
                  <w:rPr>
                    <w:noProof/>
                  </w:rPr>
                  <w:fldChar w:fldCharType="end"/>
                </w:r>
                <w:r>
                  <w:t xml:space="preserve"> </w:t>
                </w:r>
                <w:r w:rsidR="008B4EB3" w:rsidRPr="001B3E89">
                  <w:t xml:space="preserve">Erick Hawkins in </w:t>
                </w:r>
                <w:r w:rsidR="008B4EB3" w:rsidRPr="001B3E89">
                  <w:rPr>
                    <w:i/>
                  </w:rPr>
                  <w:t>Early Floating</w:t>
                </w:r>
                <w:r w:rsidR="008B4EB3" w:rsidRPr="001B3E89">
                  <w:t xml:space="preserve"> (1961), from iconography file for Erick Hawkins *MGZEA at New York Public Library for the Performing Arts (NYPL-PA); see image here, but note that image must be ordered from NYPL-PA</w:t>
                </w:r>
              </w:p>
              <w:p w14:paraId="54C8CADD" w14:textId="3ED35882" w:rsidR="008B4EB3" w:rsidRDefault="00C43804" w:rsidP="008B4EB3">
                <w:hyperlink r:id="rId9" w:history="1">
                  <w:r w:rsidR="001E1A86" w:rsidRPr="00FF08B8">
                    <w:rPr>
                      <w:rStyle w:val="Hyperlink"/>
                    </w:rPr>
                    <w:t>http://www.dance-teacher.com/wp-content/uploads/2014/10/Early-Floating-1968-courtesy-DMA_R1.jpg</w:t>
                  </w:r>
                </w:hyperlink>
              </w:p>
              <w:p w14:paraId="64BC4EA9" w14:textId="77777777" w:rsidR="008B4EB3" w:rsidRPr="001B3E89" w:rsidRDefault="008B4EB3" w:rsidP="0024062D">
                <w:pPr>
                  <w:rPr>
                    <w:rFonts w:ascii="Times New Roman" w:hAnsi="Times New Roman" w:cs="Times New Roman"/>
                  </w:rPr>
                </w:pPr>
              </w:p>
              <w:p w14:paraId="4AC80279" w14:textId="77777777" w:rsidR="00880DF9" w:rsidRPr="001B3E89" w:rsidRDefault="00880DF9" w:rsidP="00880DF9">
                <w:pPr>
                  <w:pStyle w:val="Heading1"/>
                  <w:outlineLvl w:val="0"/>
                </w:pPr>
                <w:r w:rsidRPr="001B3E89">
                  <w:t>Selected Works</w:t>
                </w:r>
              </w:p>
              <w:p w14:paraId="7613BC50" w14:textId="77777777" w:rsidR="00880DF9" w:rsidRPr="001B3E89" w:rsidRDefault="00880DF9" w:rsidP="00880DF9">
                <w:r w:rsidRPr="001B3E89">
                  <w:rPr>
                    <w:i/>
                  </w:rPr>
                  <w:t xml:space="preserve">Show Piece (Ballet Workout in One Act) </w:t>
                </w:r>
                <w:r w:rsidRPr="001B3E89">
                  <w:t>(1937)</w:t>
                </w:r>
              </w:p>
              <w:p w14:paraId="6E2C3987" w14:textId="77777777" w:rsidR="00880DF9" w:rsidRPr="001B3E89" w:rsidRDefault="00880DF9" w:rsidP="00880DF9">
                <w:pPr>
                  <w:rPr>
                    <w:i/>
                  </w:rPr>
                </w:pPr>
                <w:r w:rsidRPr="001B3E89">
                  <w:rPr>
                    <w:i/>
                  </w:rPr>
                  <w:t xml:space="preserve">Yankee </w:t>
                </w:r>
                <w:proofErr w:type="spellStart"/>
                <w:r w:rsidRPr="001B3E89">
                  <w:rPr>
                    <w:i/>
                  </w:rPr>
                  <w:t>Bluebritches</w:t>
                </w:r>
                <w:proofErr w:type="spellEnd"/>
                <w:r w:rsidRPr="001B3E89">
                  <w:rPr>
                    <w:i/>
                  </w:rPr>
                  <w:t xml:space="preserve"> </w:t>
                </w:r>
                <w:r w:rsidRPr="001B3E89">
                  <w:t>(1940)</w:t>
                </w:r>
              </w:p>
              <w:p w14:paraId="31A7E29C" w14:textId="77777777" w:rsidR="00880DF9" w:rsidRPr="001B3E89" w:rsidRDefault="00880DF9" w:rsidP="00880DF9">
                <w:r w:rsidRPr="001B3E89">
                  <w:rPr>
                    <w:i/>
                  </w:rPr>
                  <w:t xml:space="preserve">Trickster Coyote </w:t>
                </w:r>
                <w:r w:rsidRPr="001B3E89">
                  <w:t>(1941, revised 1983)</w:t>
                </w:r>
              </w:p>
              <w:p w14:paraId="10AD4A2D" w14:textId="77777777" w:rsidR="00880DF9" w:rsidRPr="001B3E89" w:rsidRDefault="00880DF9" w:rsidP="00880DF9">
                <w:r w:rsidRPr="001B3E89">
                  <w:rPr>
                    <w:i/>
                  </w:rPr>
                  <w:t xml:space="preserve">Liberty Tree </w:t>
                </w:r>
                <w:r w:rsidRPr="001B3E89">
                  <w:t>(1945)</w:t>
                </w:r>
              </w:p>
              <w:p w14:paraId="6303491B" w14:textId="77777777" w:rsidR="00880DF9" w:rsidRPr="001B3E89" w:rsidRDefault="00880DF9" w:rsidP="00880DF9">
                <w:r w:rsidRPr="001B3E89">
                  <w:rPr>
                    <w:i/>
                  </w:rPr>
                  <w:t>John Brown,</w:t>
                </w:r>
                <w:r w:rsidRPr="001B3E89">
                  <w:t xml:space="preserve"> later titled </w:t>
                </w:r>
                <w:r w:rsidRPr="001B3E89">
                  <w:rPr>
                    <w:i/>
                  </w:rPr>
                  <w:t>God’s Angry Man</w:t>
                </w:r>
                <w:r w:rsidRPr="001B3E89">
                  <w:t xml:space="preserve"> (1945)</w:t>
                </w:r>
              </w:p>
              <w:p w14:paraId="101889D2" w14:textId="77777777" w:rsidR="00880DF9" w:rsidRPr="001B3E89" w:rsidRDefault="00880DF9" w:rsidP="00880DF9">
                <w:r w:rsidRPr="001B3E89">
                  <w:rPr>
                    <w:i/>
                  </w:rPr>
                  <w:t>Stephen Acrobat</w:t>
                </w:r>
                <w:r w:rsidRPr="001B3E89">
                  <w:t xml:space="preserve"> (1947)</w:t>
                </w:r>
              </w:p>
              <w:p w14:paraId="186BFE2E" w14:textId="77777777" w:rsidR="00880DF9" w:rsidRPr="001B3E89" w:rsidRDefault="00880DF9" w:rsidP="00880DF9">
                <w:r w:rsidRPr="001B3E89">
                  <w:rPr>
                    <w:i/>
                  </w:rPr>
                  <w:t>The Strangler</w:t>
                </w:r>
                <w:r w:rsidRPr="001B3E89">
                  <w:t xml:space="preserve"> (1948)</w:t>
                </w:r>
              </w:p>
              <w:p w14:paraId="0202E9BB" w14:textId="77777777" w:rsidR="00880DF9" w:rsidRPr="001B3E89" w:rsidRDefault="00880DF9" w:rsidP="00880DF9">
                <w:r w:rsidRPr="001B3E89">
                  <w:rPr>
                    <w:i/>
                  </w:rPr>
                  <w:t>Openings of the (Eye)</w:t>
                </w:r>
                <w:r w:rsidRPr="001B3E89">
                  <w:t xml:space="preserve"> (1952)</w:t>
                </w:r>
              </w:p>
              <w:p w14:paraId="44CD5531" w14:textId="77777777" w:rsidR="00880DF9" w:rsidRPr="001B3E89" w:rsidRDefault="00880DF9" w:rsidP="00880DF9">
                <w:r w:rsidRPr="001B3E89">
                  <w:rPr>
                    <w:i/>
                  </w:rPr>
                  <w:t xml:space="preserve">Here and Now with Watchers </w:t>
                </w:r>
                <w:r w:rsidRPr="001B3E89">
                  <w:t>(1957)</w:t>
                </w:r>
              </w:p>
              <w:p w14:paraId="144A23BB" w14:textId="77777777" w:rsidR="00880DF9" w:rsidRPr="001B3E89" w:rsidRDefault="00880DF9" w:rsidP="00880DF9">
                <w:pPr>
                  <w:rPr>
                    <w:i/>
                  </w:rPr>
                </w:pPr>
                <w:r w:rsidRPr="001B3E89">
                  <w:rPr>
                    <w:i/>
                  </w:rPr>
                  <w:t>8 Clear Places (1960)</w:t>
                </w:r>
              </w:p>
              <w:p w14:paraId="7B4968C3" w14:textId="77777777" w:rsidR="00880DF9" w:rsidRPr="001B3E89" w:rsidRDefault="00880DF9" w:rsidP="00880DF9">
                <w:r w:rsidRPr="001B3E89">
                  <w:rPr>
                    <w:i/>
                  </w:rPr>
                  <w:t>Sudden Snake Bird</w:t>
                </w:r>
                <w:r w:rsidRPr="001B3E89">
                  <w:t xml:space="preserve"> (1961)</w:t>
                </w:r>
              </w:p>
              <w:p w14:paraId="4A450B02" w14:textId="77777777" w:rsidR="00880DF9" w:rsidRPr="001B3E89" w:rsidRDefault="00880DF9" w:rsidP="00880DF9">
                <w:r w:rsidRPr="001B3E89">
                  <w:rPr>
                    <w:i/>
                  </w:rPr>
                  <w:t xml:space="preserve">Early Floating </w:t>
                </w:r>
                <w:r w:rsidRPr="001B3E89">
                  <w:t>(1961)</w:t>
                </w:r>
              </w:p>
              <w:p w14:paraId="55C42377" w14:textId="77777777" w:rsidR="00880DF9" w:rsidRPr="001B3E89" w:rsidRDefault="00880DF9" w:rsidP="00880DF9">
                <w:r w:rsidRPr="001B3E89">
                  <w:rPr>
                    <w:i/>
                  </w:rPr>
                  <w:t>Spring Azure</w:t>
                </w:r>
                <w:r w:rsidRPr="001B3E89">
                  <w:t xml:space="preserve"> (1962)</w:t>
                </w:r>
              </w:p>
              <w:p w14:paraId="609180F8" w14:textId="77777777" w:rsidR="00880DF9" w:rsidRPr="001B3E89" w:rsidRDefault="00880DF9" w:rsidP="00880DF9">
                <w:r w:rsidRPr="001B3E89">
                  <w:rPr>
                    <w:i/>
                  </w:rPr>
                  <w:t>Cantilever</w:t>
                </w:r>
                <w:r w:rsidRPr="001B3E89">
                  <w:t xml:space="preserve"> (1963)</w:t>
                </w:r>
              </w:p>
              <w:p w14:paraId="490D83C8" w14:textId="77777777" w:rsidR="00880DF9" w:rsidRPr="001B3E89" w:rsidRDefault="00880DF9" w:rsidP="00880DF9">
                <w:r w:rsidRPr="001B3E89">
                  <w:rPr>
                    <w:i/>
                  </w:rPr>
                  <w:t>Geography of Noon</w:t>
                </w:r>
                <w:r w:rsidRPr="001B3E89">
                  <w:t xml:space="preserve"> (1964)</w:t>
                </w:r>
              </w:p>
              <w:p w14:paraId="268579C2" w14:textId="77777777" w:rsidR="00880DF9" w:rsidRPr="001B3E89" w:rsidRDefault="00880DF9" w:rsidP="00880DF9">
                <w:r w:rsidRPr="001B3E89">
                  <w:rPr>
                    <w:i/>
                  </w:rPr>
                  <w:t xml:space="preserve">To Everybody Out There </w:t>
                </w:r>
                <w:r w:rsidRPr="001B3E89">
                  <w:t>(1964)</w:t>
                </w:r>
              </w:p>
              <w:p w14:paraId="699CC2BE" w14:textId="77777777" w:rsidR="00880DF9" w:rsidRPr="001B3E89" w:rsidRDefault="00880DF9" w:rsidP="00880DF9">
                <w:r w:rsidRPr="001B3E89">
                  <w:rPr>
                    <w:i/>
                  </w:rPr>
                  <w:lastRenderedPageBreak/>
                  <w:t xml:space="preserve">Naked Leopard </w:t>
                </w:r>
                <w:r w:rsidRPr="001B3E89">
                  <w:t>(1965)</w:t>
                </w:r>
              </w:p>
              <w:p w14:paraId="3DE7E6DD" w14:textId="77777777" w:rsidR="00880DF9" w:rsidRPr="001B3E89" w:rsidRDefault="00880DF9" w:rsidP="00880DF9">
                <w:pPr>
                  <w:rPr>
                    <w:vertAlign w:val="superscript"/>
                  </w:rPr>
                </w:pPr>
                <w:r w:rsidRPr="001B3E89">
                  <w:rPr>
                    <w:i/>
                  </w:rPr>
                  <w:t xml:space="preserve">Lords of Persia </w:t>
                </w:r>
                <w:r w:rsidRPr="001B3E89">
                  <w:t>(1965)</w:t>
                </w:r>
              </w:p>
              <w:p w14:paraId="04907F16" w14:textId="77777777" w:rsidR="00880DF9" w:rsidRPr="001B3E89" w:rsidRDefault="00880DF9" w:rsidP="00880DF9">
                <w:r w:rsidRPr="001B3E89">
                  <w:rPr>
                    <w:i/>
                  </w:rPr>
                  <w:t xml:space="preserve">Dazzle on a Knife’s Edge </w:t>
                </w:r>
                <w:r w:rsidRPr="001B3E89">
                  <w:t>(1966)</w:t>
                </w:r>
              </w:p>
              <w:p w14:paraId="36681774" w14:textId="77777777" w:rsidR="00880DF9" w:rsidRPr="001B3E89" w:rsidRDefault="00880DF9" w:rsidP="00880DF9">
                <w:r w:rsidRPr="001B3E89">
                  <w:rPr>
                    <w:i/>
                  </w:rPr>
                  <w:t>Tightrope</w:t>
                </w:r>
                <w:r w:rsidRPr="001B3E89">
                  <w:t xml:space="preserve"> (1968)</w:t>
                </w:r>
              </w:p>
              <w:p w14:paraId="52589A47" w14:textId="77777777" w:rsidR="00880DF9" w:rsidRPr="001B3E89" w:rsidRDefault="00880DF9" w:rsidP="00880DF9">
                <w:r w:rsidRPr="001B3E89">
                  <w:rPr>
                    <w:i/>
                  </w:rPr>
                  <w:t xml:space="preserve">Black Lake </w:t>
                </w:r>
                <w:r w:rsidRPr="001B3E89">
                  <w:t>(1969)</w:t>
                </w:r>
              </w:p>
              <w:p w14:paraId="2C23672B" w14:textId="77777777" w:rsidR="00880DF9" w:rsidRPr="001B3E89" w:rsidRDefault="00880DF9" w:rsidP="00880DF9">
                <w:r w:rsidRPr="001B3E89">
                  <w:rPr>
                    <w:i/>
                  </w:rPr>
                  <w:t>Of Love</w:t>
                </w:r>
                <w:r w:rsidRPr="001B3E89">
                  <w:t xml:space="preserve"> (1971)</w:t>
                </w:r>
              </w:p>
              <w:p w14:paraId="65399A23" w14:textId="77777777" w:rsidR="00880DF9" w:rsidRPr="001B3E89" w:rsidRDefault="00880DF9" w:rsidP="00880DF9">
                <w:r w:rsidRPr="001B3E89">
                  <w:rPr>
                    <w:i/>
                  </w:rPr>
                  <w:t>Angels of the Inmost Heaven</w:t>
                </w:r>
                <w:r w:rsidRPr="001B3E89">
                  <w:t xml:space="preserve"> (1971)</w:t>
                </w:r>
              </w:p>
              <w:p w14:paraId="6DDB0F6C" w14:textId="77777777" w:rsidR="00880DF9" w:rsidRPr="001B3E89" w:rsidRDefault="00880DF9" w:rsidP="00880DF9">
                <w:r w:rsidRPr="001B3E89">
                  <w:rPr>
                    <w:i/>
                  </w:rPr>
                  <w:t xml:space="preserve">Classic Kite Tails </w:t>
                </w:r>
                <w:r w:rsidRPr="001B3E89">
                  <w:t>(1972)</w:t>
                </w:r>
              </w:p>
              <w:p w14:paraId="07EB92DB" w14:textId="77777777" w:rsidR="00880DF9" w:rsidRPr="001B3E89" w:rsidRDefault="00880DF9" w:rsidP="00880DF9">
                <w:r w:rsidRPr="001B3E89">
                  <w:rPr>
                    <w:i/>
                  </w:rPr>
                  <w:t xml:space="preserve">Dawn Dazzled Door </w:t>
                </w:r>
                <w:r w:rsidRPr="001B3E89">
                  <w:t>(1972)</w:t>
                </w:r>
              </w:p>
              <w:p w14:paraId="736D8F55" w14:textId="77777777" w:rsidR="00880DF9" w:rsidRPr="001B3E89" w:rsidRDefault="00880DF9" w:rsidP="00880DF9">
                <w:r w:rsidRPr="001B3E89">
                  <w:rPr>
                    <w:i/>
                  </w:rPr>
                  <w:t xml:space="preserve">Meditation on Orpheus </w:t>
                </w:r>
                <w:r w:rsidRPr="001B3E89">
                  <w:t>(1974)</w:t>
                </w:r>
              </w:p>
              <w:p w14:paraId="4D209D6C" w14:textId="77777777" w:rsidR="00880DF9" w:rsidRPr="001B3E89" w:rsidRDefault="00880DF9" w:rsidP="00880DF9">
                <w:r w:rsidRPr="001B3E89">
                  <w:rPr>
                    <w:i/>
                  </w:rPr>
                  <w:t>Death Is the Hunter</w:t>
                </w:r>
                <w:r w:rsidRPr="001B3E89">
                  <w:t xml:space="preserve"> (1975)</w:t>
                </w:r>
              </w:p>
              <w:p w14:paraId="774427A6" w14:textId="77777777" w:rsidR="00880DF9" w:rsidRPr="001B3E89" w:rsidRDefault="00880DF9" w:rsidP="00880DF9">
                <w:r w:rsidRPr="001B3E89">
                  <w:t>P</w:t>
                </w:r>
                <w:r w:rsidRPr="001B3E89">
                  <w:rPr>
                    <w:i/>
                  </w:rPr>
                  <w:t xml:space="preserve">arson Weems and the Cherry Tree </w:t>
                </w:r>
                <w:r w:rsidRPr="001B3E89">
                  <w:t>(1975)</w:t>
                </w:r>
              </w:p>
              <w:p w14:paraId="0CB20F55" w14:textId="77777777" w:rsidR="00880DF9" w:rsidRPr="001B3E89" w:rsidRDefault="00880DF9" w:rsidP="00880DF9">
                <w:r w:rsidRPr="001B3E89">
                  <w:rPr>
                    <w:i/>
                  </w:rPr>
                  <w:t>Hurrah!</w:t>
                </w:r>
                <w:r w:rsidRPr="001B3E89">
                  <w:t xml:space="preserve"> (1975)</w:t>
                </w:r>
              </w:p>
              <w:p w14:paraId="2602E574" w14:textId="77777777" w:rsidR="00880DF9" w:rsidRPr="001B3E89" w:rsidRDefault="00880DF9" w:rsidP="00880DF9">
                <w:proofErr w:type="spellStart"/>
                <w:r w:rsidRPr="001B3E89">
                  <w:rPr>
                    <w:i/>
                  </w:rPr>
                  <w:t>Agathlon</w:t>
                </w:r>
                <w:proofErr w:type="spellEnd"/>
                <w:r w:rsidRPr="001B3E89">
                  <w:rPr>
                    <w:i/>
                  </w:rPr>
                  <w:t xml:space="preserve"> </w:t>
                </w:r>
                <w:r w:rsidRPr="001B3E89">
                  <w:t>(1979)</w:t>
                </w:r>
              </w:p>
              <w:p w14:paraId="5829681C" w14:textId="77777777" w:rsidR="00880DF9" w:rsidRPr="001B3E89" w:rsidRDefault="00880DF9" w:rsidP="00880DF9">
                <w:r w:rsidRPr="001B3E89">
                  <w:rPr>
                    <w:i/>
                  </w:rPr>
                  <w:t>Plains Daybreak</w:t>
                </w:r>
                <w:r w:rsidRPr="001B3E89">
                  <w:t xml:space="preserve"> (1979)</w:t>
                </w:r>
              </w:p>
              <w:p w14:paraId="478BD343" w14:textId="77777777" w:rsidR="00880DF9" w:rsidRPr="001B3E89" w:rsidRDefault="00880DF9" w:rsidP="00880DF9">
                <w:r w:rsidRPr="001B3E89">
                  <w:rPr>
                    <w:i/>
                  </w:rPr>
                  <w:t>Avanti</w:t>
                </w:r>
                <w:r w:rsidRPr="001B3E89">
                  <w:t xml:space="preserve"> (1980)</w:t>
                </w:r>
              </w:p>
              <w:p w14:paraId="5A348A0E" w14:textId="77777777" w:rsidR="00880DF9" w:rsidRPr="001B3E89" w:rsidRDefault="00880DF9" w:rsidP="00880DF9">
                <w:proofErr w:type="spellStart"/>
                <w:r w:rsidRPr="001B3E89">
                  <w:rPr>
                    <w:i/>
                  </w:rPr>
                  <w:t>Heyoka</w:t>
                </w:r>
                <w:proofErr w:type="spellEnd"/>
                <w:r w:rsidRPr="001B3E89">
                  <w:t xml:space="preserve"> (1981)</w:t>
                </w:r>
              </w:p>
              <w:p w14:paraId="2CA11753" w14:textId="77777777" w:rsidR="00880DF9" w:rsidRPr="001B3E89" w:rsidRDefault="00880DF9" w:rsidP="00880DF9">
                <w:r w:rsidRPr="001B3E89">
                  <w:rPr>
                    <w:i/>
                  </w:rPr>
                  <w:t xml:space="preserve">Summer-Clouds People </w:t>
                </w:r>
                <w:r w:rsidRPr="001B3E89">
                  <w:t>(1983)</w:t>
                </w:r>
              </w:p>
              <w:p w14:paraId="3B0895A2" w14:textId="77777777" w:rsidR="00880DF9" w:rsidRPr="001B3E89" w:rsidRDefault="00880DF9" w:rsidP="00880DF9">
                <w:pPr>
                  <w:rPr>
                    <w:i/>
                  </w:rPr>
                </w:pPr>
                <w:r w:rsidRPr="001B3E89">
                  <w:rPr>
                    <w:i/>
                  </w:rPr>
                  <w:t>The Joshua Tree, Or Three Outlaws (1983)</w:t>
                </w:r>
              </w:p>
              <w:p w14:paraId="53613075" w14:textId="77777777" w:rsidR="00880DF9" w:rsidRPr="001B3E89" w:rsidRDefault="00880DF9" w:rsidP="00880DF9">
                <w:pPr>
                  <w:rPr>
                    <w:i/>
                  </w:rPr>
                </w:pPr>
                <w:r w:rsidRPr="001B3E89">
                  <w:rPr>
                    <w:i/>
                  </w:rPr>
                  <w:t>Ahab (1986)</w:t>
                </w:r>
              </w:p>
              <w:p w14:paraId="528CD2B7" w14:textId="77777777" w:rsidR="00880DF9" w:rsidRPr="001B3E89" w:rsidRDefault="00880DF9" w:rsidP="00880DF9">
                <w:pPr>
                  <w:rPr>
                    <w:i/>
                  </w:rPr>
                </w:pPr>
                <w:r w:rsidRPr="001B3E89">
                  <w:rPr>
                    <w:i/>
                  </w:rPr>
                  <w:t xml:space="preserve">Today, with Dragon </w:t>
                </w:r>
                <w:r w:rsidRPr="001B3E89">
                  <w:t>(1986)</w:t>
                </w:r>
                <w:r w:rsidRPr="001B3E89">
                  <w:rPr>
                    <w:i/>
                  </w:rPr>
                  <w:t xml:space="preserve"> </w:t>
                </w:r>
              </w:p>
              <w:p w14:paraId="7F7CAAFE" w14:textId="77777777" w:rsidR="00880DF9" w:rsidRPr="001B3E89" w:rsidRDefault="00880DF9" w:rsidP="00880DF9">
                <w:r w:rsidRPr="001B3E89">
                  <w:rPr>
                    <w:i/>
                  </w:rPr>
                  <w:t>God the Reveller</w:t>
                </w:r>
                <w:r w:rsidRPr="001B3E89">
                  <w:t xml:space="preserve"> (1987)</w:t>
                </w:r>
              </w:p>
              <w:p w14:paraId="6CB8BD6B" w14:textId="77777777" w:rsidR="00880DF9" w:rsidRPr="001B3E89" w:rsidRDefault="00880DF9" w:rsidP="00880DF9">
                <w:r w:rsidRPr="001B3E89">
                  <w:rPr>
                    <w:i/>
                  </w:rPr>
                  <w:t xml:space="preserve">Cantilever Two </w:t>
                </w:r>
                <w:r w:rsidRPr="001B3E89">
                  <w:t>(1988)</w:t>
                </w:r>
              </w:p>
              <w:p w14:paraId="0647A87D" w14:textId="77777777" w:rsidR="00880DF9" w:rsidRPr="001B3E89" w:rsidRDefault="00880DF9" w:rsidP="00880DF9">
                <w:r w:rsidRPr="001B3E89">
                  <w:rPr>
                    <w:i/>
                  </w:rPr>
                  <w:t>New Moon</w:t>
                </w:r>
                <w:r w:rsidRPr="001B3E89">
                  <w:t xml:space="preserve"> (1989)</w:t>
                </w:r>
              </w:p>
              <w:p w14:paraId="06176535" w14:textId="77777777" w:rsidR="00880DF9" w:rsidRPr="001B3E89" w:rsidRDefault="00880DF9" w:rsidP="00880DF9">
                <w:r w:rsidRPr="001B3E89">
                  <w:rPr>
                    <w:i/>
                  </w:rPr>
                  <w:t>Killer of Enemies: The Divine Hero</w:t>
                </w:r>
                <w:r w:rsidRPr="001B3E89">
                  <w:t xml:space="preserve"> (1991)</w:t>
                </w:r>
              </w:p>
              <w:p w14:paraId="4A9252A8" w14:textId="77777777" w:rsidR="00880DF9" w:rsidRPr="001B3E89" w:rsidRDefault="00880DF9" w:rsidP="00880DF9">
                <w:r w:rsidRPr="001B3E89">
                  <w:rPr>
                    <w:i/>
                  </w:rPr>
                  <w:t>Intensities of Space, and Wind</w:t>
                </w:r>
                <w:r w:rsidRPr="001B3E89">
                  <w:t xml:space="preserve"> (1991)</w:t>
                </w:r>
              </w:p>
              <w:p w14:paraId="6A79DDE8" w14:textId="77777777" w:rsidR="00880DF9" w:rsidRPr="001B3E89" w:rsidRDefault="00880DF9" w:rsidP="00880DF9">
                <w:r w:rsidRPr="001B3E89">
                  <w:rPr>
                    <w:i/>
                  </w:rPr>
                  <w:t xml:space="preserve">Each Time You Carry Me This Way </w:t>
                </w:r>
                <w:r w:rsidRPr="001B3E89">
                  <w:t>(1993)</w:t>
                </w:r>
              </w:p>
              <w:p w14:paraId="6042F62E" w14:textId="77777777" w:rsidR="00880DF9" w:rsidRPr="001B3E89" w:rsidRDefault="00880DF9" w:rsidP="00880DF9">
                <w:pPr>
                  <w:rPr>
                    <w:i/>
                  </w:rPr>
                </w:pPr>
                <w:r w:rsidRPr="001B3E89">
                  <w:rPr>
                    <w:i/>
                  </w:rPr>
                  <w:t>Many Thanks</w:t>
                </w:r>
                <w:r w:rsidRPr="001B3E89">
                  <w:t xml:space="preserve"> (1994)</w:t>
                </w:r>
                <w:r w:rsidRPr="001B3E89">
                  <w:rPr>
                    <w:i/>
                  </w:rPr>
                  <w:t xml:space="preserve"> </w:t>
                </w:r>
              </w:p>
              <w:p w14:paraId="03EB27F1" w14:textId="77777777" w:rsidR="003F0D73" w:rsidRDefault="003F0D73" w:rsidP="00C27FAB"/>
            </w:tc>
          </w:sdtContent>
        </w:sdt>
      </w:tr>
      <w:tr w:rsidR="003235A7" w14:paraId="6B6618C4" w14:textId="77777777" w:rsidTr="003235A7">
        <w:tc>
          <w:tcPr>
            <w:tcW w:w="9016" w:type="dxa"/>
          </w:tcPr>
          <w:p w14:paraId="0583EFF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A961AD17DDB9044AE40B583860506AF"/>
              </w:placeholder>
            </w:sdtPr>
            <w:sdtEndPr/>
            <w:sdtContent>
              <w:p w14:paraId="61D259DA" w14:textId="322C4BE3" w:rsidR="008252F3" w:rsidRDefault="00C43804" w:rsidP="008252F3">
                <w:sdt>
                  <w:sdtPr>
                    <w:id w:val="-2119057637"/>
                    <w:citation/>
                  </w:sdtPr>
                  <w:sdtEndPr/>
                  <w:sdtContent>
                    <w:r w:rsidR="008252F3">
                      <w:fldChar w:fldCharType="begin"/>
                    </w:r>
                    <w:r w:rsidR="008252F3">
                      <w:rPr>
                        <w:lang w:val="en-US"/>
                      </w:rPr>
                      <w:instrText xml:space="preserve"> CITATION Cel00 \l 1033 </w:instrText>
                    </w:r>
                    <w:r w:rsidR="008252F3">
                      <w:fldChar w:fldCharType="separate"/>
                    </w:r>
                    <w:r w:rsidR="0086019E">
                      <w:rPr>
                        <w:noProof/>
                        <w:lang w:val="en-US"/>
                      </w:rPr>
                      <w:t xml:space="preserve"> </w:t>
                    </w:r>
                    <w:r w:rsidR="0086019E" w:rsidRPr="0086019E">
                      <w:rPr>
                        <w:noProof/>
                        <w:lang w:val="en-US"/>
                      </w:rPr>
                      <w:t>(Celichowska)</w:t>
                    </w:r>
                    <w:r w:rsidR="008252F3">
                      <w:fldChar w:fldCharType="end"/>
                    </w:r>
                  </w:sdtContent>
                </w:sdt>
              </w:p>
              <w:p w14:paraId="6ACFDA9E" w14:textId="3DB1E960" w:rsidR="008252F3" w:rsidRDefault="00C43804" w:rsidP="008252F3">
                <w:sdt>
                  <w:sdtPr>
                    <w:id w:val="1701117921"/>
                    <w:citation/>
                  </w:sdtPr>
                  <w:sdtEndPr/>
                  <w:sdtContent>
                    <w:r w:rsidR="008252F3">
                      <w:fldChar w:fldCharType="begin"/>
                    </w:r>
                    <w:r w:rsidR="008252F3">
                      <w:rPr>
                        <w:lang w:val="en-US"/>
                      </w:rPr>
                      <w:instrText xml:space="preserve"> CITATION Eri92 \l 1033 </w:instrText>
                    </w:r>
                    <w:r w:rsidR="008252F3">
                      <w:fldChar w:fldCharType="separate"/>
                    </w:r>
                    <w:r w:rsidR="0086019E" w:rsidRPr="0086019E">
                      <w:rPr>
                        <w:noProof/>
                        <w:lang w:val="en-US"/>
                      </w:rPr>
                      <w:t>(Company)</w:t>
                    </w:r>
                    <w:r w:rsidR="008252F3">
                      <w:fldChar w:fldCharType="end"/>
                    </w:r>
                  </w:sdtContent>
                </w:sdt>
              </w:p>
              <w:p w14:paraId="552DFCA4" w14:textId="7E0A1882" w:rsidR="008252F3" w:rsidRDefault="00C43804" w:rsidP="008252F3">
                <w:sdt>
                  <w:sdtPr>
                    <w:id w:val="1740836279"/>
                    <w:citation/>
                  </w:sdtPr>
                  <w:sdtEndPr/>
                  <w:sdtContent>
                    <w:r w:rsidR="008252F3">
                      <w:fldChar w:fldCharType="begin"/>
                    </w:r>
                    <w:r w:rsidR="008252F3">
                      <w:rPr>
                        <w:lang w:val="en-US"/>
                      </w:rPr>
                      <w:instrText xml:space="preserve"> CITATION Fra12 \l 1033 </w:instrText>
                    </w:r>
                    <w:r w:rsidR="008252F3">
                      <w:fldChar w:fldCharType="separate"/>
                    </w:r>
                    <w:r w:rsidR="0086019E" w:rsidRPr="0086019E">
                      <w:rPr>
                        <w:noProof/>
                        <w:lang w:val="en-US"/>
                      </w:rPr>
                      <w:t>(Franko)</w:t>
                    </w:r>
                    <w:r w:rsidR="008252F3">
                      <w:fldChar w:fldCharType="end"/>
                    </w:r>
                  </w:sdtContent>
                </w:sdt>
              </w:p>
              <w:p w14:paraId="2E658B0E" w14:textId="4DFFB456" w:rsidR="008252F3" w:rsidRDefault="00C43804" w:rsidP="008252F3">
                <w:sdt>
                  <w:sdtPr>
                    <w:id w:val="1493602605"/>
                    <w:citation/>
                  </w:sdtPr>
                  <w:sdtEndPr/>
                  <w:sdtContent>
                    <w:r w:rsidR="008252F3">
                      <w:fldChar w:fldCharType="begin"/>
                    </w:r>
                    <w:r w:rsidR="008252F3">
                      <w:rPr>
                        <w:lang w:val="en-US"/>
                      </w:rPr>
                      <w:instrText xml:space="preserve"> CITATION Haw93 \l 1033 </w:instrText>
                    </w:r>
                    <w:r w:rsidR="008252F3">
                      <w:fldChar w:fldCharType="separate"/>
                    </w:r>
                    <w:r w:rsidR="0086019E" w:rsidRPr="0086019E">
                      <w:rPr>
                        <w:noProof/>
                        <w:lang w:val="en-US"/>
                      </w:rPr>
                      <w:t>(Hawkins, Machines Versus Tools)</w:t>
                    </w:r>
                    <w:r w:rsidR="008252F3">
                      <w:fldChar w:fldCharType="end"/>
                    </w:r>
                  </w:sdtContent>
                </w:sdt>
              </w:p>
              <w:p w14:paraId="51676342" w14:textId="2E65CA21" w:rsidR="008252F3" w:rsidRDefault="00C43804" w:rsidP="008252F3">
                <w:sdt>
                  <w:sdtPr>
                    <w:id w:val="-451470621"/>
                    <w:citation/>
                  </w:sdtPr>
                  <w:sdtEndPr/>
                  <w:sdtContent>
                    <w:r w:rsidR="008252F3">
                      <w:fldChar w:fldCharType="begin"/>
                    </w:r>
                    <w:r w:rsidR="008252F3">
                      <w:rPr>
                        <w:lang w:val="en-US"/>
                      </w:rPr>
                      <w:instrText xml:space="preserve"> CITATION Haw69 \l 1033 </w:instrText>
                    </w:r>
                    <w:r w:rsidR="008252F3">
                      <w:fldChar w:fldCharType="separate"/>
                    </w:r>
                    <w:r w:rsidR="0086019E" w:rsidRPr="0086019E">
                      <w:rPr>
                        <w:noProof/>
                        <w:lang w:val="en-US"/>
                      </w:rPr>
                      <w:t>(Hawkins, Pure Poetry)</w:t>
                    </w:r>
                    <w:r w:rsidR="008252F3">
                      <w:fldChar w:fldCharType="end"/>
                    </w:r>
                  </w:sdtContent>
                </w:sdt>
              </w:p>
              <w:p w14:paraId="5D9F63A5" w14:textId="154E148A" w:rsidR="008252F3" w:rsidRDefault="00C43804" w:rsidP="008252F3">
                <w:sdt>
                  <w:sdtPr>
                    <w:id w:val="-1304239476"/>
                    <w:citation/>
                  </w:sdtPr>
                  <w:sdtEndPr/>
                  <w:sdtContent>
                    <w:r w:rsidR="008252F3">
                      <w:fldChar w:fldCharType="begin"/>
                    </w:r>
                    <w:r w:rsidR="008252F3">
                      <w:rPr>
                        <w:lang w:val="en-US"/>
                      </w:rPr>
                      <w:instrText xml:space="preserve"> CITATION Haw92 \l 1033 </w:instrText>
                    </w:r>
                    <w:r w:rsidR="008252F3">
                      <w:fldChar w:fldCharType="separate"/>
                    </w:r>
                    <w:r w:rsidR="0086019E" w:rsidRPr="0086019E">
                      <w:rPr>
                        <w:noProof/>
                        <w:lang w:val="en-US"/>
                      </w:rPr>
                      <w:t>(Hawkins, The Body Is a Clear Place and Other Statements on Dance)</w:t>
                    </w:r>
                    <w:r w:rsidR="008252F3">
                      <w:fldChar w:fldCharType="end"/>
                    </w:r>
                  </w:sdtContent>
                </w:sdt>
              </w:p>
              <w:p w14:paraId="31999140" w14:textId="629E2CC2" w:rsidR="003235A7" w:rsidRDefault="00C43804" w:rsidP="00880DF9">
                <w:sdt>
                  <w:sdtPr>
                    <w:id w:val="-2022393775"/>
                    <w:citation/>
                  </w:sdtPr>
                  <w:sdtEndPr/>
                  <w:sdtContent>
                    <w:r w:rsidR="008252F3">
                      <w:fldChar w:fldCharType="begin"/>
                    </w:r>
                    <w:r w:rsidR="008252F3">
                      <w:rPr>
                        <w:lang w:val="en-US"/>
                      </w:rPr>
                      <w:instrText xml:space="preserve"> CITATION Mas93 \l 1033 </w:instrText>
                    </w:r>
                    <w:r w:rsidR="008252F3">
                      <w:fldChar w:fldCharType="separate"/>
                    </w:r>
                    <w:r w:rsidR="0086019E" w:rsidRPr="0086019E">
                      <w:rPr>
                        <w:noProof/>
                        <w:lang w:val="en-US"/>
                      </w:rPr>
                      <w:t>(Mason)</w:t>
                    </w:r>
                    <w:r w:rsidR="008252F3">
                      <w:fldChar w:fldCharType="end"/>
                    </w:r>
                  </w:sdtContent>
                </w:sdt>
              </w:p>
            </w:sdtContent>
          </w:sdt>
        </w:tc>
      </w:tr>
    </w:tbl>
    <w:p w14:paraId="46D11336"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294A6E" w14:textId="77777777" w:rsidR="00C43804" w:rsidRDefault="00C43804" w:rsidP="007A0D55">
      <w:pPr>
        <w:spacing w:after="0" w:line="240" w:lineRule="auto"/>
      </w:pPr>
      <w:r>
        <w:separator/>
      </w:r>
    </w:p>
  </w:endnote>
  <w:endnote w:type="continuationSeparator" w:id="0">
    <w:p w14:paraId="175AD647" w14:textId="77777777" w:rsidR="00C43804" w:rsidRDefault="00C4380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A7B756" w14:textId="77777777" w:rsidR="00C43804" w:rsidRDefault="00C43804" w:rsidP="007A0D55">
      <w:pPr>
        <w:spacing w:after="0" w:line="240" w:lineRule="auto"/>
      </w:pPr>
      <w:r>
        <w:separator/>
      </w:r>
    </w:p>
  </w:footnote>
  <w:footnote w:type="continuationSeparator" w:id="0">
    <w:p w14:paraId="797B23BB" w14:textId="77777777" w:rsidR="00C43804" w:rsidRDefault="00C4380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413F6" w14:textId="77777777" w:rsidR="001E1A86" w:rsidRDefault="001E1A8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7CE6F14" w14:textId="77777777" w:rsidR="001E1A86" w:rsidRDefault="001E1A8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62D"/>
    <w:rsid w:val="00032559"/>
    <w:rsid w:val="00052040"/>
    <w:rsid w:val="000B25AE"/>
    <w:rsid w:val="000B55AB"/>
    <w:rsid w:val="000D24DC"/>
    <w:rsid w:val="00101B2E"/>
    <w:rsid w:val="00116FA0"/>
    <w:rsid w:val="0015114C"/>
    <w:rsid w:val="001A21F3"/>
    <w:rsid w:val="001A2537"/>
    <w:rsid w:val="001A6A06"/>
    <w:rsid w:val="001E1A86"/>
    <w:rsid w:val="00210C03"/>
    <w:rsid w:val="002162E2"/>
    <w:rsid w:val="00225C5A"/>
    <w:rsid w:val="00230B10"/>
    <w:rsid w:val="00234353"/>
    <w:rsid w:val="0024062D"/>
    <w:rsid w:val="00244BB0"/>
    <w:rsid w:val="002A0A0D"/>
    <w:rsid w:val="002B0B37"/>
    <w:rsid w:val="0030662D"/>
    <w:rsid w:val="003235A7"/>
    <w:rsid w:val="003677B6"/>
    <w:rsid w:val="003B0634"/>
    <w:rsid w:val="003D3579"/>
    <w:rsid w:val="003E2795"/>
    <w:rsid w:val="003F0D73"/>
    <w:rsid w:val="00445CB7"/>
    <w:rsid w:val="00447BDB"/>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477C"/>
    <w:rsid w:val="006D0412"/>
    <w:rsid w:val="007411B9"/>
    <w:rsid w:val="00780D95"/>
    <w:rsid w:val="00780DC7"/>
    <w:rsid w:val="007A0D55"/>
    <w:rsid w:val="007B3377"/>
    <w:rsid w:val="007E5F44"/>
    <w:rsid w:val="00821DE3"/>
    <w:rsid w:val="008252F3"/>
    <w:rsid w:val="00846CE1"/>
    <w:rsid w:val="0086019E"/>
    <w:rsid w:val="00873EBF"/>
    <w:rsid w:val="00880DF9"/>
    <w:rsid w:val="008A5B87"/>
    <w:rsid w:val="008B4EB3"/>
    <w:rsid w:val="00922950"/>
    <w:rsid w:val="009A7264"/>
    <w:rsid w:val="009D1606"/>
    <w:rsid w:val="009E18A1"/>
    <w:rsid w:val="009E73D7"/>
    <w:rsid w:val="00A27D2C"/>
    <w:rsid w:val="00A76FD9"/>
    <w:rsid w:val="00AB436D"/>
    <w:rsid w:val="00AD2F24"/>
    <w:rsid w:val="00AD4844"/>
    <w:rsid w:val="00B219AE"/>
    <w:rsid w:val="00B33145"/>
    <w:rsid w:val="00B574C9"/>
    <w:rsid w:val="00B60EB8"/>
    <w:rsid w:val="00BC39C9"/>
    <w:rsid w:val="00BE5BF7"/>
    <w:rsid w:val="00BF40E1"/>
    <w:rsid w:val="00C27FAB"/>
    <w:rsid w:val="00C358D4"/>
    <w:rsid w:val="00C43804"/>
    <w:rsid w:val="00C6296B"/>
    <w:rsid w:val="00CC586D"/>
    <w:rsid w:val="00CF1542"/>
    <w:rsid w:val="00CF3EC5"/>
    <w:rsid w:val="00D656DA"/>
    <w:rsid w:val="00D83300"/>
    <w:rsid w:val="00DC6B48"/>
    <w:rsid w:val="00DD115C"/>
    <w:rsid w:val="00DE242B"/>
    <w:rsid w:val="00DF01B0"/>
    <w:rsid w:val="00E4582A"/>
    <w:rsid w:val="00E85A05"/>
    <w:rsid w:val="00E95829"/>
    <w:rsid w:val="00EA606C"/>
    <w:rsid w:val="00EB0C8C"/>
    <w:rsid w:val="00EB51FD"/>
    <w:rsid w:val="00EB77DB"/>
    <w:rsid w:val="00ED139F"/>
    <w:rsid w:val="00EF74F7"/>
    <w:rsid w:val="00F2721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999F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406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62D"/>
    <w:rPr>
      <w:rFonts w:ascii="Lucida Grande" w:hAnsi="Lucida Grande" w:cs="Lucida Grande"/>
      <w:sz w:val="18"/>
      <w:szCs w:val="18"/>
    </w:rPr>
  </w:style>
  <w:style w:type="paragraph" w:styleId="Caption">
    <w:name w:val="caption"/>
    <w:basedOn w:val="Normal"/>
    <w:next w:val="Normal"/>
    <w:uiPriority w:val="35"/>
    <w:semiHidden/>
    <w:qFormat/>
    <w:rsid w:val="008B4EB3"/>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8B4EB3"/>
    <w:rPr>
      <w:color w:val="0000FF"/>
      <w:u w:val="single"/>
    </w:rPr>
  </w:style>
  <w:style w:type="character" w:styleId="FollowedHyperlink">
    <w:name w:val="FollowedHyperlink"/>
    <w:basedOn w:val="DefaultParagraphFont"/>
    <w:uiPriority w:val="99"/>
    <w:semiHidden/>
    <w:rsid w:val="001E1A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355028">
      <w:bodyDiv w:val="1"/>
      <w:marLeft w:val="0"/>
      <w:marRight w:val="0"/>
      <w:marTop w:val="0"/>
      <w:marBottom w:val="0"/>
      <w:divBdr>
        <w:top w:val="none" w:sz="0" w:space="0" w:color="auto"/>
        <w:left w:val="none" w:sz="0" w:space="0" w:color="auto"/>
        <w:bottom w:val="none" w:sz="0" w:space="0" w:color="auto"/>
        <w:right w:val="none" w:sz="0" w:space="0" w:color="auto"/>
      </w:divBdr>
    </w:div>
    <w:div w:id="1173765535">
      <w:bodyDiv w:val="1"/>
      <w:marLeft w:val="0"/>
      <w:marRight w:val="0"/>
      <w:marTop w:val="0"/>
      <w:marBottom w:val="0"/>
      <w:divBdr>
        <w:top w:val="none" w:sz="0" w:space="0" w:color="auto"/>
        <w:left w:val="none" w:sz="0" w:space="0" w:color="auto"/>
        <w:bottom w:val="none" w:sz="0" w:space="0" w:color="auto"/>
        <w:right w:val="none" w:sz="0" w:space="0" w:color="auto"/>
      </w:divBdr>
    </w:div>
    <w:div w:id="1199273821">
      <w:bodyDiv w:val="1"/>
      <w:marLeft w:val="0"/>
      <w:marRight w:val="0"/>
      <w:marTop w:val="0"/>
      <w:marBottom w:val="0"/>
      <w:divBdr>
        <w:top w:val="none" w:sz="0" w:space="0" w:color="auto"/>
        <w:left w:val="none" w:sz="0" w:space="0" w:color="auto"/>
        <w:bottom w:val="none" w:sz="0" w:space="0" w:color="auto"/>
        <w:right w:val="none" w:sz="0" w:space="0" w:color="auto"/>
      </w:divBdr>
    </w:div>
    <w:div w:id="1815414090">
      <w:bodyDiv w:val="1"/>
      <w:marLeft w:val="0"/>
      <w:marRight w:val="0"/>
      <w:marTop w:val="0"/>
      <w:marBottom w:val="0"/>
      <w:divBdr>
        <w:top w:val="none" w:sz="0" w:space="0" w:color="auto"/>
        <w:left w:val="none" w:sz="0" w:space="0" w:color="auto"/>
        <w:bottom w:val="none" w:sz="0" w:space="0" w:color="auto"/>
        <w:right w:val="none" w:sz="0" w:space="0" w:color="auto"/>
      </w:divBdr>
    </w:div>
    <w:div w:id="2018532442">
      <w:bodyDiv w:val="1"/>
      <w:marLeft w:val="0"/>
      <w:marRight w:val="0"/>
      <w:marTop w:val="0"/>
      <w:marBottom w:val="0"/>
      <w:divBdr>
        <w:top w:val="none" w:sz="0" w:space="0" w:color="auto"/>
        <w:left w:val="none" w:sz="0" w:space="0" w:color="auto"/>
        <w:bottom w:val="none" w:sz="0" w:space="0" w:color="auto"/>
        <w:right w:val="none" w:sz="0" w:space="0" w:color="auto"/>
      </w:divBdr>
    </w:div>
    <w:div w:id="2121299382">
      <w:bodyDiv w:val="1"/>
      <w:marLeft w:val="0"/>
      <w:marRight w:val="0"/>
      <w:marTop w:val="0"/>
      <w:marBottom w:val="0"/>
      <w:divBdr>
        <w:top w:val="none" w:sz="0" w:space="0" w:color="auto"/>
        <w:left w:val="none" w:sz="0" w:space="0" w:color="auto"/>
        <w:bottom w:val="none" w:sz="0" w:space="0" w:color="auto"/>
        <w:right w:val="none" w:sz="0" w:space="0" w:color="auto"/>
      </w:divBdr>
    </w:div>
    <w:div w:id="213158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ollaborate.northwestern.edu/owa/redir.aspx?C=V-DTn9yoTEiM-137Ss0Gfb_uaY0W2dAIspzjJ7mM8Cv9QzdbBnAtl9HZJ1COQz5Ei5ADs3gVktQ.&amp;URL=http%3a%2f%2fwww.loc.gov%2fitem%2fcopland.phot0117" TargetMode="External"/><Relationship Id="rId9" Type="http://schemas.openxmlformats.org/officeDocument/2006/relationships/hyperlink" Target="http://www.dance-teacher.com/wp-content/uploads/2014/10/Early-Floating-1968-courtesy-DMA_R1.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EA3F85A7F0184DA07740BC60513E76"/>
        <w:category>
          <w:name w:val="General"/>
          <w:gallery w:val="placeholder"/>
        </w:category>
        <w:types>
          <w:type w:val="bbPlcHdr"/>
        </w:types>
        <w:behaviors>
          <w:behavior w:val="content"/>
        </w:behaviors>
        <w:guid w:val="{89BF80CA-55F2-E246-ADF5-EA5230AF6771}"/>
      </w:docPartPr>
      <w:docPartBody>
        <w:p w:rsidR="00924740" w:rsidRDefault="00DB7DE9">
          <w:pPr>
            <w:pStyle w:val="9FEA3F85A7F0184DA07740BC60513E76"/>
          </w:pPr>
          <w:r w:rsidRPr="00CC586D">
            <w:rPr>
              <w:rStyle w:val="PlaceholderText"/>
              <w:b/>
              <w:color w:val="FFFFFF" w:themeColor="background1"/>
            </w:rPr>
            <w:t>[Salutation]</w:t>
          </w:r>
        </w:p>
      </w:docPartBody>
    </w:docPart>
    <w:docPart>
      <w:docPartPr>
        <w:name w:val="3B12B3099D70DA4E9B04B9CB8CDD1563"/>
        <w:category>
          <w:name w:val="General"/>
          <w:gallery w:val="placeholder"/>
        </w:category>
        <w:types>
          <w:type w:val="bbPlcHdr"/>
        </w:types>
        <w:behaviors>
          <w:behavior w:val="content"/>
        </w:behaviors>
        <w:guid w:val="{774E894D-55EF-2C4C-A881-B7F310C066E0}"/>
      </w:docPartPr>
      <w:docPartBody>
        <w:p w:rsidR="00924740" w:rsidRDefault="00DB7DE9">
          <w:pPr>
            <w:pStyle w:val="3B12B3099D70DA4E9B04B9CB8CDD1563"/>
          </w:pPr>
          <w:r>
            <w:rPr>
              <w:rStyle w:val="PlaceholderText"/>
            </w:rPr>
            <w:t>[First name]</w:t>
          </w:r>
        </w:p>
      </w:docPartBody>
    </w:docPart>
    <w:docPart>
      <w:docPartPr>
        <w:name w:val="1C455EB11E0FDD4593A83456CACF314E"/>
        <w:category>
          <w:name w:val="General"/>
          <w:gallery w:val="placeholder"/>
        </w:category>
        <w:types>
          <w:type w:val="bbPlcHdr"/>
        </w:types>
        <w:behaviors>
          <w:behavior w:val="content"/>
        </w:behaviors>
        <w:guid w:val="{F0A0C290-1FED-7943-8F4F-EB29B4C378D1}"/>
      </w:docPartPr>
      <w:docPartBody>
        <w:p w:rsidR="00924740" w:rsidRDefault="00DB7DE9">
          <w:pPr>
            <w:pStyle w:val="1C455EB11E0FDD4593A83456CACF314E"/>
          </w:pPr>
          <w:r>
            <w:rPr>
              <w:rStyle w:val="PlaceholderText"/>
            </w:rPr>
            <w:t>[Middle name]</w:t>
          </w:r>
        </w:p>
      </w:docPartBody>
    </w:docPart>
    <w:docPart>
      <w:docPartPr>
        <w:name w:val="C5F35D5899D3AD41ACC3D0913CBEF13F"/>
        <w:category>
          <w:name w:val="General"/>
          <w:gallery w:val="placeholder"/>
        </w:category>
        <w:types>
          <w:type w:val="bbPlcHdr"/>
        </w:types>
        <w:behaviors>
          <w:behavior w:val="content"/>
        </w:behaviors>
        <w:guid w:val="{F493100E-FE87-9B47-9A3C-A17041E7C548}"/>
      </w:docPartPr>
      <w:docPartBody>
        <w:p w:rsidR="00924740" w:rsidRDefault="00DB7DE9">
          <w:pPr>
            <w:pStyle w:val="C5F35D5899D3AD41ACC3D0913CBEF13F"/>
          </w:pPr>
          <w:r>
            <w:rPr>
              <w:rStyle w:val="PlaceholderText"/>
            </w:rPr>
            <w:t>[Last name]</w:t>
          </w:r>
        </w:p>
      </w:docPartBody>
    </w:docPart>
    <w:docPart>
      <w:docPartPr>
        <w:name w:val="55D930949D087B419077058B5604EFEA"/>
        <w:category>
          <w:name w:val="General"/>
          <w:gallery w:val="placeholder"/>
        </w:category>
        <w:types>
          <w:type w:val="bbPlcHdr"/>
        </w:types>
        <w:behaviors>
          <w:behavior w:val="content"/>
        </w:behaviors>
        <w:guid w:val="{F5C14DA3-F1EE-D745-B7ED-93554429FFB6}"/>
      </w:docPartPr>
      <w:docPartBody>
        <w:p w:rsidR="00924740" w:rsidRDefault="00DB7DE9">
          <w:pPr>
            <w:pStyle w:val="55D930949D087B419077058B5604EFEA"/>
          </w:pPr>
          <w:r>
            <w:rPr>
              <w:rStyle w:val="PlaceholderText"/>
            </w:rPr>
            <w:t>[Enter your biography]</w:t>
          </w:r>
        </w:p>
      </w:docPartBody>
    </w:docPart>
    <w:docPart>
      <w:docPartPr>
        <w:name w:val="86418F0952CF80488D5DBBE7E748DA7A"/>
        <w:category>
          <w:name w:val="General"/>
          <w:gallery w:val="placeholder"/>
        </w:category>
        <w:types>
          <w:type w:val="bbPlcHdr"/>
        </w:types>
        <w:behaviors>
          <w:behavior w:val="content"/>
        </w:behaviors>
        <w:guid w:val="{E33A1190-EACA-124E-902E-27E6C7511C80}"/>
      </w:docPartPr>
      <w:docPartBody>
        <w:p w:rsidR="00924740" w:rsidRDefault="00DB7DE9">
          <w:pPr>
            <w:pStyle w:val="86418F0952CF80488D5DBBE7E748DA7A"/>
          </w:pPr>
          <w:r>
            <w:rPr>
              <w:rStyle w:val="PlaceholderText"/>
            </w:rPr>
            <w:t>[Enter the institution with which you are affiliated]</w:t>
          </w:r>
        </w:p>
      </w:docPartBody>
    </w:docPart>
    <w:docPart>
      <w:docPartPr>
        <w:name w:val="DDB483823B70B1449E761E97132CCA06"/>
        <w:category>
          <w:name w:val="General"/>
          <w:gallery w:val="placeholder"/>
        </w:category>
        <w:types>
          <w:type w:val="bbPlcHdr"/>
        </w:types>
        <w:behaviors>
          <w:behavior w:val="content"/>
        </w:behaviors>
        <w:guid w:val="{063927AE-5B27-6146-AA00-B17A01D09D99}"/>
      </w:docPartPr>
      <w:docPartBody>
        <w:p w:rsidR="00924740" w:rsidRDefault="00DB7DE9">
          <w:pPr>
            <w:pStyle w:val="DDB483823B70B1449E761E97132CCA06"/>
          </w:pPr>
          <w:r w:rsidRPr="00EF74F7">
            <w:rPr>
              <w:b/>
              <w:color w:val="808080" w:themeColor="background1" w:themeShade="80"/>
            </w:rPr>
            <w:t>[Enter the headword for your article]</w:t>
          </w:r>
        </w:p>
      </w:docPartBody>
    </w:docPart>
    <w:docPart>
      <w:docPartPr>
        <w:name w:val="73CE31BD914352438C62A73BD3F97E03"/>
        <w:category>
          <w:name w:val="General"/>
          <w:gallery w:val="placeholder"/>
        </w:category>
        <w:types>
          <w:type w:val="bbPlcHdr"/>
        </w:types>
        <w:behaviors>
          <w:behavior w:val="content"/>
        </w:behaviors>
        <w:guid w:val="{4E7E5603-AA60-4942-91F7-D1178293D647}"/>
      </w:docPartPr>
      <w:docPartBody>
        <w:p w:rsidR="00924740" w:rsidRDefault="00DB7DE9">
          <w:pPr>
            <w:pStyle w:val="73CE31BD914352438C62A73BD3F97E0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87CF688F2DFB947AD6DC31AC1C79B65"/>
        <w:category>
          <w:name w:val="General"/>
          <w:gallery w:val="placeholder"/>
        </w:category>
        <w:types>
          <w:type w:val="bbPlcHdr"/>
        </w:types>
        <w:behaviors>
          <w:behavior w:val="content"/>
        </w:behaviors>
        <w:guid w:val="{9C800542-C98A-9B46-BF0C-B998EC704A79}"/>
      </w:docPartPr>
      <w:docPartBody>
        <w:p w:rsidR="00924740" w:rsidRDefault="00DB7DE9">
          <w:pPr>
            <w:pStyle w:val="587CF688F2DFB947AD6DC31AC1C79B6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2818C7F37CC9647A6A9CA1CCADC8A49"/>
        <w:category>
          <w:name w:val="General"/>
          <w:gallery w:val="placeholder"/>
        </w:category>
        <w:types>
          <w:type w:val="bbPlcHdr"/>
        </w:types>
        <w:behaviors>
          <w:behavior w:val="content"/>
        </w:behaviors>
        <w:guid w:val="{E00371A3-651C-2C48-AA1A-D0F4BCCA135A}"/>
      </w:docPartPr>
      <w:docPartBody>
        <w:p w:rsidR="00924740" w:rsidRDefault="00DB7DE9">
          <w:pPr>
            <w:pStyle w:val="B2818C7F37CC9647A6A9CA1CCADC8A4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A961AD17DDB9044AE40B583860506AF"/>
        <w:category>
          <w:name w:val="General"/>
          <w:gallery w:val="placeholder"/>
        </w:category>
        <w:types>
          <w:type w:val="bbPlcHdr"/>
        </w:types>
        <w:behaviors>
          <w:behavior w:val="content"/>
        </w:behaviors>
        <w:guid w:val="{6514831B-CD03-8548-AAD1-F0132B3335FE}"/>
      </w:docPartPr>
      <w:docPartBody>
        <w:p w:rsidR="00924740" w:rsidRDefault="00DB7DE9">
          <w:pPr>
            <w:pStyle w:val="0A961AD17DDB9044AE40B583860506A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740"/>
    <w:rsid w:val="00924740"/>
    <w:rsid w:val="00DB7D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EA3F85A7F0184DA07740BC60513E76">
    <w:name w:val="9FEA3F85A7F0184DA07740BC60513E76"/>
  </w:style>
  <w:style w:type="paragraph" w:customStyle="1" w:styleId="3B12B3099D70DA4E9B04B9CB8CDD1563">
    <w:name w:val="3B12B3099D70DA4E9B04B9CB8CDD1563"/>
  </w:style>
  <w:style w:type="paragraph" w:customStyle="1" w:styleId="1C455EB11E0FDD4593A83456CACF314E">
    <w:name w:val="1C455EB11E0FDD4593A83456CACF314E"/>
  </w:style>
  <w:style w:type="paragraph" w:customStyle="1" w:styleId="C5F35D5899D3AD41ACC3D0913CBEF13F">
    <w:name w:val="C5F35D5899D3AD41ACC3D0913CBEF13F"/>
  </w:style>
  <w:style w:type="paragraph" w:customStyle="1" w:styleId="55D930949D087B419077058B5604EFEA">
    <w:name w:val="55D930949D087B419077058B5604EFEA"/>
  </w:style>
  <w:style w:type="paragraph" w:customStyle="1" w:styleId="86418F0952CF80488D5DBBE7E748DA7A">
    <w:name w:val="86418F0952CF80488D5DBBE7E748DA7A"/>
  </w:style>
  <w:style w:type="paragraph" w:customStyle="1" w:styleId="DDB483823B70B1449E761E97132CCA06">
    <w:name w:val="DDB483823B70B1449E761E97132CCA06"/>
  </w:style>
  <w:style w:type="paragraph" w:customStyle="1" w:styleId="73CE31BD914352438C62A73BD3F97E03">
    <w:name w:val="73CE31BD914352438C62A73BD3F97E03"/>
  </w:style>
  <w:style w:type="paragraph" w:customStyle="1" w:styleId="587CF688F2DFB947AD6DC31AC1C79B65">
    <w:name w:val="587CF688F2DFB947AD6DC31AC1C79B65"/>
  </w:style>
  <w:style w:type="paragraph" w:customStyle="1" w:styleId="B2818C7F37CC9647A6A9CA1CCADC8A49">
    <w:name w:val="B2818C7F37CC9647A6A9CA1CCADC8A49"/>
  </w:style>
  <w:style w:type="paragraph" w:customStyle="1" w:styleId="0A961AD17DDB9044AE40B583860506AF">
    <w:name w:val="0A961AD17DDB9044AE40B583860506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Fra12</b:Tag>
    <b:SourceType>Book</b:SourceType>
    <b:Guid>{D161A5CA-B7F7-314B-B3C1-AEA30D6122AC}</b:Guid>
    <b:Title>Martha Graham in Love and War</b:Title>
    <b:Year>2012</b:Year>
    <b:City>New York</b:City>
    <b:Publisher>Oxford UP</b:Publisher>
    <b:Author>
      <b:Author>
        <b:NameList>
          <b:Person>
            <b:Last>Franko</b:Last>
            <b:First>Mark</b:First>
          </b:Person>
        </b:NameList>
      </b:Author>
    </b:Author>
    <b:RefOrder>3</b:RefOrder>
  </b:Source>
  <b:Source>
    <b:Tag>Haw69</b:Tag>
    <b:SourceType>BookSection</b:SourceType>
    <b:Guid>{47D8D8C2-433A-0642-A890-CAD2BABBEF2A}</b:Guid>
    <b:Title>Pure Poetry</b:Title>
    <b:City>Middletown</b:City>
    <b:Publisher>Wesleyan UP</b:Publisher>
    <b:Year>1969</b:Year>
    <b:BookTitle>The Modern Dance: Seven Statements of Belief</b:BookTitle>
    <b:Author>
      <b:Editor>
        <b:NameList>
          <b:Person>
            <b:Last>Cohen</b:Last>
            <b:Middle>J.</b:Middle>
            <b:First>Selma</b:First>
          </b:Person>
        </b:NameList>
      </b:Editor>
      <b:Author>
        <b:NameList>
          <b:Person>
            <b:Last>Hawkins</b:Last>
            <b:First>Erick</b:First>
          </b:Person>
        </b:NameList>
      </b:Author>
    </b:Author>
    <b:RefOrder>5</b:RefOrder>
  </b:Source>
  <b:Source>
    <b:Tag>Haw92</b:Tag>
    <b:SourceType>Book</b:SourceType>
    <b:Guid>{2676C0D4-720E-314D-993E-C7940F6D3FE4}</b:Guid>
    <b:Title>The Body Is a Clear Place and Other Statements on Dance</b:Title>
    <b:City>Pennington</b:City>
    <b:Publisher>Princeton Book Co.</b:Publisher>
    <b:Year>1992</b:Year>
    <b:Author>
      <b:Author>
        <b:NameList>
          <b:Person>
            <b:Last>Hawkins</b:Last>
            <b:First>Erick</b:First>
          </b:Person>
        </b:NameList>
      </b:Author>
    </b:Author>
    <b:RefOrder>6</b:RefOrder>
  </b:Source>
  <b:Source>
    <b:Tag>Haw93</b:Tag>
    <b:SourceType>JournalArticle</b:SourceType>
    <b:Guid>{523965FF-EB89-3040-AE82-BB6397389BDC}</b:Guid>
    <b:Title>Machines Versus Tools</b:Title>
    <b:Year>1993</b:Year>
    <b:Volume>21</b:Volume>
    <b:Pages>54-59</b:Pages>
    <b:JournalName>Ballet Review</b:JournalName>
    <b:Issue>4</b:Issue>
    <b:Author>
      <b:Author>
        <b:NameList>
          <b:Person>
            <b:Last>Hawkins</b:Last>
            <b:First>Erick</b:First>
          </b:Person>
        </b:NameList>
      </b:Author>
    </b:Author>
    <b:RefOrder>4</b:RefOrder>
  </b:Source>
  <b:Source>
    <b:Tag>Mas93</b:Tag>
    <b:SourceType>JournalArticle</b:SourceType>
    <b:Guid>{30C9424A-73C4-C644-A15A-FE56A83AE80F}</b:Guid>
    <b:Title>A Conversation with Erick Hawkins and Lucia Dlugoszewski</b:Title>
    <b:JournalName>Ballet Review</b:JournalName>
    <b:Year>1993</b:Year>
    <b:Volume>21</b:Volume>
    <b:Issue>4</b:Issue>
    <b:Pages>47-53</b:Pages>
    <b:Author>
      <b:Author>
        <b:NameList>
          <b:Person>
            <b:Last>Mason</b:Last>
            <b:First>Francis</b:First>
          </b:Person>
        </b:NameList>
      </b:Author>
    </b:Author>
    <b:RefOrder>7</b:RefOrder>
  </b:Source>
  <b:Source>
    <b:Tag>Eri92</b:Tag>
    <b:SourceType>Film</b:SourceType>
    <b:Guid>{10A96D58-75F8-0747-9E25-AD3A7FA99558}</b:Guid>
    <b:Title>Erick Hawkins' America</b:Title>
    <b:Year>1992</b:Year>
    <b:Author>
      <b:Performer>
        <b:NameList>
          <b:Person>
            <b:Last>Company</b:Last>
            <b:First>Erick</b:First>
            <b:Middle>Hawkins Dance</b:Middle>
          </b:Person>
        </b:NameList>
      </b:Performer>
    </b:Author>
    <b:Medium>VHS Video</b:Medium>
    <b:Distributor>Dance Horizons</b:Distributor>
    <b:RefOrder>2</b:RefOrder>
  </b:Source>
  <b:Source>
    <b:Tag>Cel00</b:Tag>
    <b:SourceType>Film</b:SourceType>
    <b:Guid>{D00D1F75-78F0-B24B-B7E8-782890E25AEB}</b:Guid>
    <b:Title>The Erick Hawkins Modern Dance Technique</b:Title>
    <b:Year>2000</b:Year>
    <b:Distributor>DVD Dance Horizons</b:Distributor>
    <b:Author>
      <b:Director>
        <b:NameList>
          <b:Person>
            <b:Last>Celichowska</b:Last>
            <b:First>Renata</b:First>
          </b:Person>
        </b:NameList>
      </b:Director>
    </b:Author>
    <b:RefOrder>1</b:RefOrder>
  </b:Source>
</b:Sources>
</file>

<file path=customXml/itemProps1.xml><?xml version="1.0" encoding="utf-8"?>
<ds:datastoreItem xmlns:ds="http://schemas.openxmlformats.org/officeDocument/2006/customXml" ds:itemID="{4D31EC70-4674-0040-A965-E663D4A1A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11</TotalTime>
  <Pages>4</Pages>
  <Words>1557</Words>
  <Characters>8880</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14</cp:revision>
  <dcterms:created xsi:type="dcterms:W3CDTF">2015-03-19T21:35:00Z</dcterms:created>
  <dcterms:modified xsi:type="dcterms:W3CDTF">2016-01-05T00:17:00Z</dcterms:modified>
</cp:coreProperties>
</file>