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CDB73E1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D038F06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E198EFD0F94665429F8D12A9F855FF8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C92A190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1345A5C115A6EE438CC40F4FE0B7D366"/>
            </w:placeholder>
            <w:text/>
          </w:sdtPr>
          <w:sdtEndPr/>
          <w:sdtContent>
            <w:tc>
              <w:tcPr>
                <w:tcW w:w="2073" w:type="dxa"/>
              </w:tcPr>
              <w:p w14:paraId="104CD6A0" w14:textId="77777777" w:rsidR="00B574C9" w:rsidRDefault="00364B87" w:rsidP="00364B87">
                <w:proofErr w:type="spellStart"/>
                <w:r>
                  <w:t>Oleh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72B644F9B1D8B41893B7A595A559AA1"/>
            </w:placeholder>
            <w:text/>
          </w:sdtPr>
          <w:sdtEndPr/>
          <w:sdtContent>
            <w:tc>
              <w:tcPr>
                <w:tcW w:w="2551" w:type="dxa"/>
              </w:tcPr>
              <w:p w14:paraId="6ED26C46" w14:textId="77777777" w:rsidR="00B574C9" w:rsidRDefault="00364B87" w:rsidP="00364B87">
                <w:r>
                  <w:t>S.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D1D4E182E4C4A54FB0BF39C078D8B5B7"/>
            </w:placeholder>
            <w:text/>
          </w:sdtPr>
          <w:sdtEndPr/>
          <w:sdtContent>
            <w:tc>
              <w:tcPr>
                <w:tcW w:w="2642" w:type="dxa"/>
              </w:tcPr>
              <w:p w14:paraId="1990A375" w14:textId="77777777" w:rsidR="00B574C9" w:rsidRDefault="00364B87" w:rsidP="00364B87">
                <w:proofErr w:type="spellStart"/>
                <w:r>
                  <w:t>Ilnytzkyj</w:t>
                </w:r>
                <w:proofErr w:type="spellEnd"/>
              </w:p>
            </w:tc>
          </w:sdtContent>
        </w:sdt>
      </w:tr>
      <w:tr w:rsidR="00B574C9" w14:paraId="48BF54E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9F9574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A8190D3009594428A0DC2FAB71C3199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D9719A3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00D34C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2A430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5C3A02FDC93584598CFB713CA31B6E0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35ADE41" w14:textId="77777777" w:rsidR="00B574C9" w:rsidRDefault="00364B87" w:rsidP="00364B87">
                <w:r>
                  <w:t>University of Alberta</w:t>
                </w:r>
              </w:p>
            </w:tc>
          </w:sdtContent>
        </w:sdt>
      </w:tr>
    </w:tbl>
    <w:p w14:paraId="65ADEBD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679B759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C3C75A2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D40B83F" w14:textId="77777777" w:rsidTr="003F0D73">
        <w:sdt>
          <w:sdtPr>
            <w:alias w:val="Article headword"/>
            <w:tag w:val="articleHeadword"/>
            <w:id w:val="-361440020"/>
            <w:placeholder>
              <w:docPart w:val="2A0C4ED80F4A9B4CA097300C6ED7F878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67B8F99" w14:textId="77777777" w:rsidR="003F0D73" w:rsidRPr="00FB589A" w:rsidRDefault="00364B87" w:rsidP="00364B87">
                <w:proofErr w:type="spellStart"/>
                <w:r w:rsidRPr="003F6855">
                  <w:rPr>
                    <w:lang w:val="en-US" w:eastAsia="ja-JP"/>
                  </w:rPr>
                  <w:t>Skrypnyk</w:t>
                </w:r>
                <w:proofErr w:type="spellEnd"/>
                <w:r w:rsidRPr="003F6855">
                  <w:rPr>
                    <w:lang w:val="en-US" w:eastAsia="ja-JP"/>
                  </w:rPr>
                  <w:t>, Leonid (1893-1929)</w:t>
                </w:r>
              </w:p>
            </w:tc>
          </w:sdtContent>
        </w:sdt>
      </w:tr>
      <w:tr w:rsidR="00464699" w14:paraId="0BE2A8D8" w14:textId="77777777" w:rsidTr="005A0572">
        <w:sdt>
          <w:sdtPr>
            <w:alias w:val="Variant headwords"/>
            <w:tag w:val="variantHeadwords"/>
            <w:id w:val="173464402"/>
            <w:placeholder>
              <w:docPart w:val="122A1950852BCD4783B581673F3DEAF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6E936A9" w14:textId="77777777" w:rsidR="00464699" w:rsidRDefault="00364B87" w:rsidP="00364B87">
                <w:proofErr w:type="spellStart"/>
                <w:r w:rsidRPr="003F6855">
                  <w:rPr>
                    <w:lang w:val="en-US" w:eastAsia="ja-JP"/>
                  </w:rPr>
                  <w:t>Скрипник</w:t>
                </w:r>
                <w:proofErr w:type="spellEnd"/>
                <w:r w:rsidRPr="003F6855">
                  <w:rPr>
                    <w:lang w:val="en-US" w:eastAsia="ja-JP"/>
                  </w:rPr>
                  <w:t xml:space="preserve">, </w:t>
                </w:r>
                <w:proofErr w:type="spellStart"/>
                <w:r w:rsidRPr="003F6855">
                  <w:rPr>
                    <w:lang w:val="en-US" w:eastAsia="ja-JP"/>
                  </w:rPr>
                  <w:t>Леонід</w:t>
                </w:r>
                <w:proofErr w:type="spellEnd"/>
              </w:p>
            </w:tc>
          </w:sdtContent>
        </w:sdt>
      </w:tr>
      <w:tr w:rsidR="00E85A05" w14:paraId="30758F2C" w14:textId="77777777" w:rsidTr="003F0D73">
        <w:sdt>
          <w:sdtPr>
            <w:alias w:val="Abstract"/>
            <w:tag w:val="abstract"/>
            <w:id w:val="-635871867"/>
            <w:placeholder>
              <w:docPart w:val="DD4541821D7B8D48B9AD84E43BBBEB8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17429D5" w14:textId="52FB2B66" w:rsidR="00E85A05" w:rsidRDefault="006E5AF2" w:rsidP="00E85A05">
                <w:r>
                  <w:t xml:space="preserve">Major Ukrainian futurist prose writer, literary and cultural theoretician, photographer, a close collaborator of </w:t>
                </w:r>
                <w:proofErr w:type="spellStart"/>
                <w:r w:rsidR="00F91E3B">
                  <w:t>Mykhail</w:t>
                </w:r>
                <w:proofErr w:type="spellEnd"/>
                <w:r w:rsidR="00F91E3B">
                  <w:t xml:space="preserve">' </w:t>
                </w:r>
                <w:proofErr w:type="spellStart"/>
                <w:r w:rsidR="00F91E3B">
                  <w:t>Semenko</w:t>
                </w:r>
                <w:proofErr w:type="spellEnd"/>
                <w:r w:rsidR="00F91E3B">
                  <w:t xml:space="preserve"> </w:t>
                </w:r>
                <w:r>
                  <w:t xml:space="preserve">and the </w:t>
                </w:r>
                <w:r w:rsidR="00F91E3B">
                  <w:t xml:space="preserve">Futurist </w:t>
                </w:r>
                <w:proofErr w:type="gramStart"/>
                <w:r>
                  <w:t>journal</w:t>
                </w:r>
                <w:proofErr w:type="gramEnd"/>
                <w:r>
                  <w:t xml:space="preserve"> </w:t>
                </w:r>
                <w:r w:rsidRPr="00BC6CF6">
                  <w:rPr>
                    <w:i/>
                  </w:rPr>
                  <w:t xml:space="preserve">Nova </w:t>
                </w:r>
                <w:proofErr w:type="spellStart"/>
                <w:r w:rsidRPr="00BC6CF6">
                  <w:rPr>
                    <w:i/>
                  </w:rPr>
                  <w:t>generatsiia</w:t>
                </w:r>
                <w:proofErr w:type="spellEnd"/>
                <w:r>
                  <w:t xml:space="preserve"> (</w:t>
                </w:r>
                <w:r w:rsidR="00F91E3B">
                  <w:t xml:space="preserve">New Generation, </w:t>
                </w:r>
                <w:r>
                  <w:t>1927-1930). He died prematurely from tubercul</w:t>
                </w:r>
                <w:bookmarkStart w:id="0" w:name="_GoBack"/>
                <w:bookmarkEnd w:id="0"/>
                <w:r>
                  <w:t xml:space="preserve">osis. </w:t>
                </w:r>
                <w:proofErr w:type="spellStart"/>
                <w:r>
                  <w:t>Skrypnyk</w:t>
                </w:r>
                <w:proofErr w:type="spellEnd"/>
                <w:r>
                  <w:t xml:space="preserve"> came to literature and art with an engineering and aviation background, having also worked in the Ukrainian film industry, bringing a rational, analytical and anti-sentimental attitude to his writings. He published on photography, film, and cultural theory, contributing to the theory of </w:t>
                </w:r>
                <w:proofErr w:type="spellStart"/>
                <w:r>
                  <w:t>Panfuturism</w:t>
                </w:r>
                <w:proofErr w:type="spellEnd"/>
                <w:r>
                  <w:t xml:space="preserve">. </w:t>
                </w:r>
                <w:proofErr w:type="spellStart"/>
                <w:r w:rsidRPr="00966CE0">
                  <w:t>Skrypnyk's</w:t>
                </w:r>
                <w:proofErr w:type="spellEnd"/>
                <w:r w:rsidRPr="00966CE0">
                  <w:t xml:space="preserve"> prose legacy </w:t>
                </w:r>
                <w:r>
                  <w:t>is small but important, consisting of a</w:t>
                </w:r>
                <w:r w:rsidRPr="00966CE0">
                  <w:t xml:space="preserve"> novel, </w:t>
                </w:r>
                <w:r>
                  <w:t>a short story</w:t>
                </w:r>
                <w:r w:rsidRPr="00966CE0">
                  <w:t xml:space="preserve"> and two fragments from an incomplete novel</w:t>
                </w:r>
                <w:r>
                  <w:t>.</w:t>
                </w:r>
                <w:r w:rsidRPr="00966CE0">
                  <w:t xml:space="preserve"> </w:t>
                </w:r>
                <w:r>
                  <w:t>His major work—</w:t>
                </w:r>
                <w:r w:rsidRPr="00317A7F">
                  <w:rPr>
                    <w:i/>
                  </w:rPr>
                  <w:t xml:space="preserve">The </w:t>
                </w:r>
                <w:r>
                  <w:rPr>
                    <w:i/>
                  </w:rPr>
                  <w:t>Intellectual. A Screened N</w:t>
                </w:r>
                <w:r w:rsidRPr="00317A7F">
                  <w:rPr>
                    <w:i/>
                  </w:rPr>
                  <w:t xml:space="preserve">ovel in </w:t>
                </w:r>
                <w:r>
                  <w:rPr>
                    <w:i/>
                  </w:rPr>
                  <w:t>S</w:t>
                </w:r>
                <w:r w:rsidRPr="00317A7F">
                  <w:rPr>
                    <w:i/>
                  </w:rPr>
                  <w:t>ix part</w:t>
                </w:r>
                <w:r>
                  <w:rPr>
                    <w:i/>
                  </w:rPr>
                  <w:t>s</w:t>
                </w:r>
                <w:r w:rsidRPr="00317A7F">
                  <w:rPr>
                    <w:i/>
                  </w:rPr>
                  <w:t xml:space="preserve"> with a </w:t>
                </w:r>
                <w:r>
                  <w:rPr>
                    <w:i/>
                  </w:rPr>
                  <w:t>P</w:t>
                </w:r>
                <w:r w:rsidRPr="00317A7F">
                  <w:rPr>
                    <w:i/>
                  </w:rPr>
                  <w:t xml:space="preserve">rologue and </w:t>
                </w:r>
                <w:r>
                  <w:rPr>
                    <w:i/>
                  </w:rPr>
                  <w:t>E</w:t>
                </w:r>
                <w:r w:rsidRPr="00317A7F">
                  <w:rPr>
                    <w:i/>
                  </w:rPr>
                  <w:t>pilogue</w:t>
                </w:r>
                <w:r>
                  <w:t xml:space="preserve">—was a hybrid, so-called, </w:t>
                </w:r>
                <w:r w:rsidR="00F91E3B">
                  <w:t>‘</w:t>
                </w:r>
                <w:r>
                  <w:t>destructive</w:t>
                </w:r>
                <w:r w:rsidR="00F91E3B">
                  <w:t>’</w:t>
                </w:r>
                <w:r>
                  <w:t xml:space="preserve"> genre combining a screenplay and novel, complemented by </w:t>
                </w:r>
                <w:r w:rsidR="00F91E3B">
                  <w:t>‘</w:t>
                </w:r>
                <w:r>
                  <w:t>authorial</w:t>
                </w:r>
                <w:r w:rsidR="00F91E3B">
                  <w:t>’</w:t>
                </w:r>
                <w:r>
                  <w:t xml:space="preserve"> comments, and printed with visual typographic effects. </w:t>
                </w:r>
                <w:r w:rsidRPr="00317A7F">
                  <w:rPr>
                    <w:i/>
                  </w:rPr>
                  <w:t xml:space="preserve">The </w:t>
                </w:r>
                <w:r>
                  <w:rPr>
                    <w:i/>
                  </w:rPr>
                  <w:t>Intellectual</w:t>
                </w:r>
                <w:r>
                  <w:t xml:space="preserve"> is a cerebral dissection of </w:t>
                </w:r>
                <w:r w:rsidR="00F91E3B">
                  <w:t>‘</w:t>
                </w:r>
                <w:r>
                  <w:t>bourgeois</w:t>
                </w:r>
                <w:r w:rsidR="00F91E3B">
                  <w:t>’</w:t>
                </w:r>
                <w:r>
                  <w:t xml:space="preserve"> mores as they </w:t>
                </w:r>
                <w:proofErr w:type="spellStart"/>
                <w:r>
                  <w:t>reemerged</w:t>
                </w:r>
                <w:proofErr w:type="spellEnd"/>
                <w:r>
                  <w:t xml:space="preserve"> in the post-revolutionary period. In his cultural theory </w:t>
                </w:r>
                <w:proofErr w:type="spellStart"/>
                <w:r>
                  <w:t>Skrypnyk</w:t>
                </w:r>
                <w:proofErr w:type="spellEnd"/>
                <w:r>
                  <w:t xml:space="preserve"> took the radical futurist position that most traditional arts were antiquated and should be destroyed or changed through experimentation. Some of his works appeared under the</w:t>
                </w:r>
                <w:r w:rsidRPr="00E3523C">
                  <w:t xml:space="preserve"> pseudonyms </w:t>
                </w:r>
                <w:r w:rsidR="00F91E3B">
                  <w:t>‘</w:t>
                </w:r>
                <w:r w:rsidRPr="00E3523C">
                  <w:t xml:space="preserve">M. </w:t>
                </w:r>
                <w:proofErr w:type="spellStart"/>
                <w:r w:rsidRPr="00E3523C">
                  <w:t>Lans'kyi</w:t>
                </w:r>
                <w:proofErr w:type="spellEnd"/>
                <w:r w:rsidR="00F91E3B">
                  <w:t>’</w:t>
                </w:r>
                <w:r w:rsidRPr="00E3523C">
                  <w:t xml:space="preserve"> and </w:t>
                </w:r>
                <w:r w:rsidR="00F91E3B">
                  <w:t>‘</w:t>
                </w:r>
                <w:proofErr w:type="spellStart"/>
                <w:r w:rsidR="00F91E3B">
                  <w:t>Levon</w:t>
                </w:r>
                <w:proofErr w:type="spellEnd"/>
                <w:r w:rsidR="00F91E3B">
                  <w:t xml:space="preserve"> Lain’.</w:t>
                </w:r>
              </w:p>
            </w:tc>
          </w:sdtContent>
        </w:sdt>
      </w:tr>
      <w:tr w:rsidR="003F0D73" w14:paraId="330B2106" w14:textId="77777777" w:rsidTr="003F0D73">
        <w:sdt>
          <w:sdtPr>
            <w:alias w:val="Article text"/>
            <w:tag w:val="articleText"/>
            <w:id w:val="634067588"/>
            <w:placeholder>
              <w:docPart w:val="8C593532CDFF6A44A8E464DCA597363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718096926"/>
                  <w:placeholder>
                    <w:docPart w:val="A4BE58FC9704E645A2760FCB5A162FDA"/>
                  </w:placeholder>
                </w:sdtPr>
                <w:sdtContent>
                  <w:p w14:paraId="25752EA6" w14:textId="77777777" w:rsidR="00F91E3B" w:rsidRDefault="00F91E3B" w:rsidP="00C27FAB">
                    <w:r>
                      <w:t xml:space="preserve">Major Ukrainian futurist prose writer, literary and cultural theoretician, photographer, a close collaborator of </w:t>
                    </w:r>
                    <w:proofErr w:type="spellStart"/>
                    <w:r>
                      <w:t>Mykhail</w:t>
                    </w:r>
                    <w:proofErr w:type="spellEnd"/>
                    <w:r>
                      <w:t xml:space="preserve">' </w:t>
                    </w:r>
                    <w:proofErr w:type="spellStart"/>
                    <w:r>
                      <w:t>Semenko</w:t>
                    </w:r>
                    <w:proofErr w:type="spellEnd"/>
                    <w:r>
                      <w:t xml:space="preserve"> and the Futurist </w:t>
                    </w:r>
                    <w:proofErr w:type="gramStart"/>
                    <w:r>
                      <w:t>journal</w:t>
                    </w:r>
                    <w:proofErr w:type="gramEnd"/>
                    <w:r>
                      <w:t xml:space="preserve"> </w:t>
                    </w:r>
                    <w:r w:rsidRPr="00BC6CF6">
                      <w:rPr>
                        <w:i/>
                      </w:rPr>
                      <w:t xml:space="preserve">Nova </w:t>
                    </w:r>
                    <w:proofErr w:type="spellStart"/>
                    <w:r w:rsidRPr="00BC6CF6">
                      <w:rPr>
                        <w:i/>
                      </w:rPr>
                      <w:t>generatsiia</w:t>
                    </w:r>
                    <w:proofErr w:type="spellEnd"/>
                    <w:r>
                      <w:t xml:space="preserve"> (New Generation, 1927-1930). He died prematurely from tuberculosis. </w:t>
                    </w:r>
                    <w:proofErr w:type="spellStart"/>
                    <w:r>
                      <w:t>Skrypnyk</w:t>
                    </w:r>
                    <w:proofErr w:type="spellEnd"/>
                    <w:r>
                      <w:t xml:space="preserve"> came to literature and art with an engineering and aviation background, having also worked in the Ukrainian film industry, bringing a rational, analytical and anti-sentimental attitude to his writings. He published on photography, film, and cultural theory, contributing to the theory of </w:t>
                    </w:r>
                    <w:proofErr w:type="spellStart"/>
                    <w:r>
                      <w:t>Panfuturism</w:t>
                    </w:r>
                    <w:proofErr w:type="spellEnd"/>
                    <w:r>
                      <w:t xml:space="preserve">. </w:t>
                    </w:r>
                    <w:proofErr w:type="spellStart"/>
                    <w:r w:rsidRPr="00966CE0">
                      <w:t>Skrypnyk's</w:t>
                    </w:r>
                    <w:proofErr w:type="spellEnd"/>
                    <w:r w:rsidRPr="00966CE0">
                      <w:t xml:space="preserve"> prose legacy </w:t>
                    </w:r>
                    <w:r>
                      <w:t>is small but important, consisting of a</w:t>
                    </w:r>
                    <w:r w:rsidRPr="00966CE0">
                      <w:t xml:space="preserve"> novel, </w:t>
                    </w:r>
                    <w:r>
                      <w:t>a short story</w:t>
                    </w:r>
                    <w:r w:rsidRPr="00966CE0">
                      <w:t xml:space="preserve"> and two fragments from an incomplete novel</w:t>
                    </w:r>
                    <w:r>
                      <w:t>.</w:t>
                    </w:r>
                    <w:r w:rsidRPr="00966CE0">
                      <w:t xml:space="preserve"> </w:t>
                    </w:r>
                    <w:r>
                      <w:t>His major work—</w:t>
                    </w:r>
                    <w:r w:rsidRPr="00317A7F">
                      <w:rPr>
                        <w:i/>
                      </w:rPr>
                      <w:t xml:space="preserve">The </w:t>
                    </w:r>
                    <w:r>
                      <w:rPr>
                        <w:i/>
                      </w:rPr>
                      <w:t>Intellectual. A Screened N</w:t>
                    </w:r>
                    <w:r w:rsidRPr="00317A7F">
                      <w:rPr>
                        <w:i/>
                      </w:rPr>
                      <w:t xml:space="preserve">ovel in </w:t>
                    </w:r>
                    <w:r>
                      <w:rPr>
                        <w:i/>
                      </w:rPr>
                      <w:t>S</w:t>
                    </w:r>
                    <w:r w:rsidRPr="00317A7F">
                      <w:rPr>
                        <w:i/>
                      </w:rPr>
                      <w:t>ix part</w:t>
                    </w:r>
                    <w:r>
                      <w:rPr>
                        <w:i/>
                      </w:rPr>
                      <w:t>s</w:t>
                    </w:r>
                    <w:r w:rsidRPr="00317A7F">
                      <w:rPr>
                        <w:i/>
                      </w:rPr>
                      <w:t xml:space="preserve"> with a </w:t>
                    </w:r>
                    <w:r>
                      <w:rPr>
                        <w:i/>
                      </w:rPr>
                      <w:t>P</w:t>
                    </w:r>
                    <w:r w:rsidRPr="00317A7F">
                      <w:rPr>
                        <w:i/>
                      </w:rPr>
                      <w:t xml:space="preserve">rologue and </w:t>
                    </w:r>
                    <w:r>
                      <w:rPr>
                        <w:i/>
                      </w:rPr>
                      <w:t>E</w:t>
                    </w:r>
                    <w:r w:rsidRPr="00317A7F">
                      <w:rPr>
                        <w:i/>
                      </w:rPr>
                      <w:t>pilogue</w:t>
                    </w:r>
                    <w:r>
                      <w:t xml:space="preserve">—was a hybrid, so-called, ‘destructive’ genre combining a screenplay and novel, complemented by ‘authorial’ comments, and printed with visual typographic effects. </w:t>
                    </w:r>
                    <w:r w:rsidRPr="00317A7F">
                      <w:rPr>
                        <w:i/>
                      </w:rPr>
                      <w:t xml:space="preserve">The </w:t>
                    </w:r>
                    <w:r>
                      <w:rPr>
                        <w:i/>
                      </w:rPr>
                      <w:t>Intellectual</w:t>
                    </w:r>
                    <w:r>
                      <w:t xml:space="preserve"> is a cerebral dissection of ‘bourgeois’ mores as they </w:t>
                    </w:r>
                    <w:proofErr w:type="spellStart"/>
                    <w:r>
                      <w:t>reemerged</w:t>
                    </w:r>
                    <w:proofErr w:type="spellEnd"/>
                    <w:r>
                      <w:t xml:space="preserve"> in the post-revolutionary period. In his cultural theory </w:t>
                    </w:r>
                    <w:proofErr w:type="spellStart"/>
                    <w:r>
                      <w:t>Skrypnyk</w:t>
                    </w:r>
                    <w:proofErr w:type="spellEnd"/>
                    <w:r>
                      <w:t xml:space="preserve"> took the radical futurist position that most traditional arts were antiquated and should be destroyed or changed through experimentation. Some of his works appeared under the</w:t>
                    </w:r>
                    <w:r w:rsidRPr="00E3523C">
                      <w:t xml:space="preserve"> pseudonyms </w:t>
                    </w:r>
                    <w:r>
                      <w:t>‘</w:t>
                    </w:r>
                    <w:r w:rsidRPr="00E3523C">
                      <w:t xml:space="preserve">M. </w:t>
                    </w:r>
                    <w:proofErr w:type="spellStart"/>
                    <w:r w:rsidRPr="00E3523C">
                      <w:t>Lans'kyi</w:t>
                    </w:r>
                    <w:proofErr w:type="spellEnd"/>
                    <w:r>
                      <w:t>’</w:t>
                    </w:r>
                    <w:r w:rsidRPr="00E3523C">
                      <w:t xml:space="preserve"> and </w:t>
                    </w:r>
                    <w:r>
                      <w:t>‘</w:t>
                    </w:r>
                    <w:proofErr w:type="spellStart"/>
                    <w:r>
                      <w:t>Levon</w:t>
                    </w:r>
                    <w:proofErr w:type="spellEnd"/>
                    <w:r>
                      <w:t xml:space="preserve"> Lain’.</w:t>
                    </w:r>
                  </w:p>
                  <w:p w14:paraId="575F3850" w14:textId="1B8B5A58" w:rsidR="00364B87" w:rsidRDefault="00F91E3B" w:rsidP="00C27FAB"/>
                </w:sdtContent>
              </w:sdt>
              <w:p w14:paraId="7B00357E" w14:textId="3D94EF9A" w:rsidR="00364B87" w:rsidRDefault="00F91E3B" w:rsidP="00C27FAB">
                <w:r>
                  <w:t>(</w:t>
                </w:r>
                <w:r w:rsidR="00364B87">
                  <w:t>File: leonid.jpg</w:t>
                </w:r>
                <w:r>
                  <w:t>)</w:t>
                </w:r>
              </w:p>
              <w:p w14:paraId="52111A35" w14:textId="77777777" w:rsidR="00364B87" w:rsidRDefault="00364B87" w:rsidP="00C27FAB"/>
              <w:p w14:paraId="752751C5" w14:textId="77777777" w:rsidR="00364B87" w:rsidRDefault="00364B87" w:rsidP="00364B87">
                <w:pPr>
                  <w:pStyle w:val="Caption"/>
                  <w:keepNext/>
                </w:pPr>
                <w:r>
                  <w:t xml:space="preserve">Figure </w:t>
                </w:r>
                <w:r w:rsidR="00382F41">
                  <w:fldChar w:fldCharType="begin"/>
                </w:r>
                <w:r w:rsidR="00382F41">
                  <w:instrText xml:space="preserve"> SEQ Figure \* ARABIC </w:instrText>
                </w:r>
                <w:r w:rsidR="00382F41">
                  <w:fldChar w:fldCharType="separate"/>
                </w:r>
                <w:r>
                  <w:rPr>
                    <w:noProof/>
                  </w:rPr>
                  <w:t>1</w:t>
                </w:r>
                <w:r w:rsidR="00382F41">
                  <w:rPr>
                    <w:noProof/>
                  </w:rPr>
                  <w:fldChar w:fldCharType="end"/>
                </w:r>
                <w:r>
                  <w:t xml:space="preserve"> Leonid </w:t>
                </w:r>
                <w:proofErr w:type="spellStart"/>
                <w:r>
                  <w:t>Skrypnyk</w:t>
                </w:r>
                <w:proofErr w:type="spellEnd"/>
              </w:p>
              <w:p w14:paraId="0078EFB3" w14:textId="77777777" w:rsidR="00364B87" w:rsidRDefault="00364B87" w:rsidP="00C27FAB"/>
              <w:p w14:paraId="3A9066B1" w14:textId="77777777" w:rsidR="00364B87" w:rsidRDefault="00382F41" w:rsidP="00C27FAB">
                <w:hyperlink r:id="rId8" w:history="1">
                  <w:r w:rsidR="00364B87" w:rsidRPr="00AD5CED">
                    <w:rPr>
                      <w:rStyle w:val="Hyperlink"/>
                    </w:rPr>
                    <w:t>http://elib.nplu.org/view.html?id=11</w:t>
                  </w:r>
                  <w:r w:rsidR="00364B87" w:rsidRPr="00AD5CED">
                    <w:rPr>
                      <w:rStyle w:val="Hyperlink"/>
                    </w:rPr>
                    <w:t>3</w:t>
                  </w:r>
                  <w:r w:rsidR="00364B87" w:rsidRPr="00AD5CED">
                    <w:rPr>
                      <w:rStyle w:val="Hyperlink"/>
                    </w:rPr>
                    <w:t>4</w:t>
                  </w:r>
                </w:hyperlink>
              </w:p>
              <w:p w14:paraId="50C064C6" w14:textId="77777777" w:rsidR="00E95867" w:rsidRDefault="00E95867" w:rsidP="00C27FAB"/>
              <w:p w14:paraId="7FE6E860" w14:textId="77777777" w:rsidR="00E95867" w:rsidRDefault="00E95867" w:rsidP="00E95867">
                <w:pPr>
                  <w:ind w:left="360" w:hanging="360"/>
                </w:pPr>
                <w:r w:rsidRPr="00E95867">
                  <w:rPr>
                    <w:rStyle w:val="Heading1Char"/>
                  </w:rPr>
                  <w:t>Major works</w:t>
                </w:r>
              </w:p>
              <w:p w14:paraId="586DB305" w14:textId="77777777" w:rsidR="00E95867" w:rsidRDefault="00E95867" w:rsidP="00E95867">
                <w:pPr>
                  <w:ind w:left="360" w:hanging="360"/>
                </w:pPr>
              </w:p>
              <w:p w14:paraId="0379A24F" w14:textId="6C7808CD" w:rsidR="00E95867" w:rsidRPr="00BB6F97" w:rsidRDefault="00E95867" w:rsidP="00E95867">
                <w:proofErr w:type="spellStart"/>
                <w:r w:rsidRPr="00184CA0">
                  <w:rPr>
                    <w:i/>
                  </w:rPr>
                  <w:t>Poradnyk</w:t>
                </w:r>
                <w:proofErr w:type="spellEnd"/>
                <w:r w:rsidRPr="00184CA0">
                  <w:rPr>
                    <w:i/>
                  </w:rPr>
                  <w:t xml:space="preserve"> </w:t>
                </w:r>
                <w:proofErr w:type="spellStart"/>
                <w:r w:rsidRPr="00184CA0">
                  <w:rPr>
                    <w:i/>
                  </w:rPr>
                  <w:t>fotohrafa</w:t>
                </w:r>
                <w:proofErr w:type="spellEnd"/>
                <w:r>
                  <w:t xml:space="preserve"> </w:t>
                </w:r>
                <w:r w:rsidR="00F91E3B">
                  <w:t>(</w:t>
                </w:r>
                <w:r>
                  <w:t>Photographer’s Guide</w:t>
                </w:r>
                <w:r w:rsidR="00F91E3B">
                  <w:t>)</w:t>
                </w:r>
                <w:r w:rsidRPr="00BB6F97">
                  <w:t xml:space="preserve">. </w:t>
                </w:r>
                <w:proofErr w:type="spellStart"/>
                <w:r w:rsidRPr="00BB6F97">
                  <w:t>Kharkiv</w:t>
                </w:r>
                <w:proofErr w:type="spellEnd"/>
                <w:r w:rsidRPr="00BB6F97">
                  <w:t>: DVU</w:t>
                </w:r>
                <w:r>
                  <w:t xml:space="preserve">, </w:t>
                </w:r>
                <w:r w:rsidRPr="00BB6F97">
                  <w:t>1927.</w:t>
                </w:r>
              </w:p>
              <w:p w14:paraId="6C545BDB" w14:textId="3440240C" w:rsidR="00E95867" w:rsidRPr="00BB6F97" w:rsidRDefault="00E95867" w:rsidP="00E95867">
                <w:proofErr w:type="spellStart"/>
                <w:r w:rsidRPr="00184CA0">
                  <w:rPr>
                    <w:i/>
                  </w:rPr>
                  <w:t>Narysy</w:t>
                </w:r>
                <w:proofErr w:type="spellEnd"/>
                <w:r w:rsidRPr="00184CA0">
                  <w:rPr>
                    <w:i/>
                  </w:rPr>
                  <w:t xml:space="preserve"> z </w:t>
                </w:r>
                <w:proofErr w:type="spellStart"/>
                <w:r w:rsidRPr="00184CA0">
                  <w:rPr>
                    <w:i/>
                  </w:rPr>
                  <w:t>teoriï</w:t>
                </w:r>
                <w:proofErr w:type="spellEnd"/>
                <w:r w:rsidRPr="00184CA0">
                  <w:rPr>
                    <w:i/>
                  </w:rPr>
                  <w:t xml:space="preserve"> </w:t>
                </w:r>
                <w:proofErr w:type="spellStart"/>
                <w:r w:rsidRPr="00184CA0">
                  <w:rPr>
                    <w:i/>
                  </w:rPr>
                  <w:t>mystetstva</w:t>
                </w:r>
                <w:proofErr w:type="spellEnd"/>
                <w:r w:rsidRPr="00184CA0">
                  <w:rPr>
                    <w:i/>
                  </w:rPr>
                  <w:t xml:space="preserve"> </w:t>
                </w:r>
                <w:proofErr w:type="spellStart"/>
                <w:r w:rsidRPr="00184CA0">
                  <w:rPr>
                    <w:i/>
                  </w:rPr>
                  <w:t>kino</w:t>
                </w:r>
                <w:proofErr w:type="spellEnd"/>
                <w:r w:rsidRPr="00BB6F97">
                  <w:t>.</w:t>
                </w:r>
                <w:r>
                  <w:t xml:space="preserve"> </w:t>
                </w:r>
                <w:r w:rsidR="00F91E3B">
                  <w:t>(</w:t>
                </w:r>
                <w:r>
                  <w:t>Essays in the Theory of Cinema</w:t>
                </w:r>
                <w:r w:rsidR="00F91E3B">
                  <w:t>)</w:t>
                </w:r>
                <w:r w:rsidRPr="00BB6F97">
                  <w:t xml:space="preserve"> </w:t>
                </w:r>
                <w:proofErr w:type="spellStart"/>
                <w:r w:rsidRPr="00BB6F97">
                  <w:t>Kharkiv</w:t>
                </w:r>
                <w:proofErr w:type="spellEnd"/>
                <w:r w:rsidRPr="00BB6F97">
                  <w:t>: DVU</w:t>
                </w:r>
                <w:r>
                  <w:t xml:space="preserve">, </w:t>
                </w:r>
                <w:r w:rsidRPr="00BB6F97">
                  <w:t>1929.</w:t>
                </w:r>
              </w:p>
              <w:p w14:paraId="7B54D25F" w14:textId="5582D029" w:rsidR="00E95867" w:rsidRPr="00BB6F97" w:rsidRDefault="00E95867" w:rsidP="00E95867">
                <w:proofErr w:type="spellStart"/>
                <w:r w:rsidRPr="003D496B">
                  <w:rPr>
                    <w:i/>
                  </w:rPr>
                  <w:t>Intelihent</w:t>
                </w:r>
                <w:proofErr w:type="spellEnd"/>
                <w:r w:rsidRPr="003D496B">
                  <w:rPr>
                    <w:i/>
                  </w:rPr>
                  <w:t xml:space="preserve">. </w:t>
                </w:r>
                <w:proofErr w:type="spellStart"/>
                <w:r w:rsidRPr="003D496B">
                  <w:rPr>
                    <w:i/>
                  </w:rPr>
                  <w:t>Ekranizovanyi</w:t>
                </w:r>
                <w:proofErr w:type="spellEnd"/>
                <w:r w:rsidRPr="003D496B">
                  <w:rPr>
                    <w:i/>
                  </w:rPr>
                  <w:t xml:space="preserve"> roman </w:t>
                </w:r>
                <w:proofErr w:type="spellStart"/>
                <w:r w:rsidRPr="003D496B">
                  <w:rPr>
                    <w:i/>
                  </w:rPr>
                  <w:t>na</w:t>
                </w:r>
                <w:proofErr w:type="spellEnd"/>
                <w:r w:rsidRPr="003D496B">
                  <w:rPr>
                    <w:i/>
                  </w:rPr>
                  <w:t xml:space="preserve"> </w:t>
                </w:r>
                <w:proofErr w:type="spellStart"/>
                <w:r w:rsidRPr="003D496B">
                  <w:rPr>
                    <w:i/>
                  </w:rPr>
                  <w:t>shist</w:t>
                </w:r>
                <w:proofErr w:type="spellEnd"/>
                <w:r w:rsidRPr="003D496B">
                  <w:rPr>
                    <w:i/>
                  </w:rPr>
                  <w:t xml:space="preserve">' </w:t>
                </w:r>
                <w:proofErr w:type="spellStart"/>
                <w:r w:rsidRPr="003D496B">
                  <w:rPr>
                    <w:i/>
                  </w:rPr>
                  <w:t>chastyn</w:t>
                </w:r>
                <w:proofErr w:type="spellEnd"/>
                <w:r w:rsidRPr="003D496B">
                  <w:rPr>
                    <w:i/>
                  </w:rPr>
                  <w:t xml:space="preserve"> z </w:t>
                </w:r>
                <w:proofErr w:type="spellStart"/>
                <w:r w:rsidRPr="003D496B">
                  <w:rPr>
                    <w:i/>
                  </w:rPr>
                  <w:t>prolohom</w:t>
                </w:r>
                <w:proofErr w:type="spellEnd"/>
                <w:r w:rsidRPr="003D496B">
                  <w:rPr>
                    <w:i/>
                  </w:rPr>
                  <w:t xml:space="preserve"> ta </w:t>
                </w:r>
                <w:proofErr w:type="spellStart"/>
                <w:r w:rsidRPr="003D496B">
                  <w:rPr>
                    <w:i/>
                  </w:rPr>
                  <w:t>epilohom</w:t>
                </w:r>
                <w:proofErr w:type="spellEnd"/>
                <w:r w:rsidRPr="00BB6F97">
                  <w:t xml:space="preserve">. </w:t>
                </w:r>
                <w:r w:rsidR="00F91E3B">
                  <w:t>(</w:t>
                </w:r>
                <w:r w:rsidRPr="00317A7F">
                  <w:rPr>
                    <w:i/>
                  </w:rPr>
                  <w:t xml:space="preserve">The </w:t>
                </w:r>
                <w:r>
                  <w:rPr>
                    <w:i/>
                  </w:rPr>
                  <w:t>Intellectual. A Screened N</w:t>
                </w:r>
                <w:r w:rsidRPr="00317A7F">
                  <w:rPr>
                    <w:i/>
                  </w:rPr>
                  <w:t xml:space="preserve">ovel in </w:t>
                </w:r>
                <w:r>
                  <w:rPr>
                    <w:i/>
                  </w:rPr>
                  <w:t>S</w:t>
                </w:r>
                <w:r w:rsidRPr="00317A7F">
                  <w:rPr>
                    <w:i/>
                  </w:rPr>
                  <w:t xml:space="preserve">ix part with a </w:t>
                </w:r>
                <w:r>
                  <w:rPr>
                    <w:i/>
                  </w:rPr>
                  <w:t>P</w:t>
                </w:r>
                <w:r w:rsidRPr="00317A7F">
                  <w:rPr>
                    <w:i/>
                  </w:rPr>
                  <w:t xml:space="preserve">rologue and </w:t>
                </w:r>
                <w:r>
                  <w:rPr>
                    <w:i/>
                  </w:rPr>
                  <w:t>E</w:t>
                </w:r>
                <w:r w:rsidRPr="00317A7F">
                  <w:rPr>
                    <w:i/>
                  </w:rPr>
                  <w:t>pilogue</w:t>
                </w:r>
                <w:r w:rsidR="00F91E3B">
                  <w:t>)</w:t>
                </w:r>
                <w:r>
                  <w:t xml:space="preserve"> </w:t>
                </w:r>
                <w:proofErr w:type="spellStart"/>
                <w:r w:rsidRPr="00BB6F97">
                  <w:t>Kharkiv</w:t>
                </w:r>
                <w:proofErr w:type="spellEnd"/>
                <w:r w:rsidRPr="00BB6F97">
                  <w:t xml:space="preserve">: </w:t>
                </w:r>
                <w:proofErr w:type="spellStart"/>
                <w:r w:rsidRPr="00BB6F97">
                  <w:t>Proletarii</w:t>
                </w:r>
                <w:proofErr w:type="spellEnd"/>
                <w:r>
                  <w:t xml:space="preserve">, </w:t>
                </w:r>
                <w:r w:rsidRPr="00BB6F97">
                  <w:t>1929.</w:t>
                </w:r>
              </w:p>
              <w:p w14:paraId="0017836C" w14:textId="2B13E7F1" w:rsidR="00E95867" w:rsidRPr="00BB6F97" w:rsidRDefault="00E95867" w:rsidP="00E95867">
                <w:r w:rsidRPr="00BB6F97">
                  <w:t xml:space="preserve"> </w:t>
                </w:r>
                <w:r>
                  <w:t xml:space="preserve">‘Ivan </w:t>
                </w:r>
                <w:proofErr w:type="spellStart"/>
                <w:r>
                  <w:t>Petrovych</w:t>
                </w:r>
                <w:proofErr w:type="spellEnd"/>
                <w:r>
                  <w:t xml:space="preserve"> </w:t>
                </w:r>
                <w:proofErr w:type="spellStart"/>
                <w:r>
                  <w:t>i</w:t>
                </w:r>
                <w:proofErr w:type="spellEnd"/>
                <w:r>
                  <w:t xml:space="preserve"> </w:t>
                </w:r>
                <w:proofErr w:type="spellStart"/>
                <w:r>
                  <w:t>Felis</w:t>
                </w:r>
                <w:proofErr w:type="spellEnd"/>
                <w:r>
                  <w:t>.’</w:t>
                </w:r>
                <w:r w:rsidRPr="00BB6F97">
                  <w:t xml:space="preserve"> </w:t>
                </w:r>
                <w:r w:rsidR="00F91E3B">
                  <w:t>(</w:t>
                </w:r>
                <w:r>
                  <w:t xml:space="preserve">Ivan </w:t>
                </w:r>
                <w:proofErr w:type="spellStart"/>
                <w:r>
                  <w:t>Petrovych</w:t>
                </w:r>
                <w:proofErr w:type="spellEnd"/>
                <w:r>
                  <w:t xml:space="preserve"> and Phyllis. From the novel </w:t>
                </w:r>
                <w:r w:rsidR="00F91E3B">
                  <w:t>‘</w:t>
                </w:r>
                <w:r w:rsidRPr="00966CE0">
                  <w:t>Episodes from the Life of a Strange Person</w:t>
                </w:r>
                <w:r w:rsidR="00F91E3B">
                  <w:t>’)</w:t>
                </w:r>
                <w:r>
                  <w:t xml:space="preserve"> </w:t>
                </w:r>
                <w:proofErr w:type="spellStart"/>
                <w:r w:rsidRPr="003D496B">
                  <w:rPr>
                    <w:i/>
                  </w:rPr>
                  <w:t>Chervonyi</w:t>
                </w:r>
                <w:proofErr w:type="spellEnd"/>
                <w:r w:rsidRPr="003D496B">
                  <w:rPr>
                    <w:i/>
                  </w:rPr>
                  <w:t xml:space="preserve"> </w:t>
                </w:r>
                <w:proofErr w:type="spellStart"/>
                <w:r w:rsidRPr="003D496B">
                  <w:rPr>
                    <w:i/>
                  </w:rPr>
                  <w:t>shliakh</w:t>
                </w:r>
                <w:proofErr w:type="spellEnd"/>
                <w:r w:rsidRPr="00BB6F97">
                  <w:t xml:space="preserve"> 11</w:t>
                </w:r>
                <w:r>
                  <w:t xml:space="preserve"> (</w:t>
                </w:r>
                <w:r w:rsidRPr="00BB6F97">
                  <w:t>1928</w:t>
                </w:r>
                <w:r>
                  <w:t>)</w:t>
                </w:r>
                <w:r w:rsidRPr="00BB6F97">
                  <w:t>: 7–31.</w:t>
                </w:r>
              </w:p>
              <w:p w14:paraId="211971EB" w14:textId="1DB80822" w:rsidR="00E95867" w:rsidRPr="00BB6F97" w:rsidRDefault="00E95867" w:rsidP="00E95867">
                <w:r>
                  <w:t>‘</w:t>
                </w:r>
                <w:proofErr w:type="spellStart"/>
                <w:r w:rsidRPr="00BB6F97">
                  <w:t>Materiialy</w:t>
                </w:r>
                <w:proofErr w:type="spellEnd"/>
                <w:r w:rsidRPr="00BB6F97">
                  <w:t xml:space="preserve"> do </w:t>
                </w:r>
                <w:proofErr w:type="spellStart"/>
                <w:r w:rsidRPr="00BB6F97">
                  <w:t>b</w:t>
                </w:r>
                <w:r>
                  <w:t>iohrafiï</w:t>
                </w:r>
                <w:proofErr w:type="spellEnd"/>
                <w:r>
                  <w:t xml:space="preserve"> </w:t>
                </w:r>
                <w:proofErr w:type="spellStart"/>
                <w:r>
                  <w:t>pys'mennyka</w:t>
                </w:r>
                <w:proofErr w:type="spellEnd"/>
                <w:r>
                  <w:t xml:space="preserve"> </w:t>
                </w:r>
                <w:proofErr w:type="spellStart"/>
                <w:r>
                  <w:t>Loputs'ky</w:t>
                </w:r>
                <w:proofErr w:type="spellEnd"/>
                <w:r>
                  <w:t xml:space="preserve">.’ </w:t>
                </w:r>
                <w:r w:rsidR="00F91E3B">
                  <w:t>(</w:t>
                </w:r>
                <w:r w:rsidRPr="00966CE0">
                  <w:t xml:space="preserve">Materials Toward a Biography of the Writer </w:t>
                </w:r>
                <w:proofErr w:type="spellStart"/>
                <w:proofErr w:type="gramStart"/>
                <w:r w:rsidRPr="00966CE0">
                  <w:t>Loputs'ka</w:t>
                </w:r>
                <w:proofErr w:type="spellEnd"/>
                <w:r w:rsidR="00F91E3B">
                  <w:t>)</w:t>
                </w:r>
                <w:r>
                  <w:t xml:space="preserve"> </w:t>
                </w:r>
                <w:r w:rsidRPr="00BB6F97">
                  <w:t xml:space="preserve"> </w:t>
                </w:r>
                <w:r w:rsidRPr="003D496B">
                  <w:rPr>
                    <w:i/>
                  </w:rPr>
                  <w:t>Nova</w:t>
                </w:r>
                <w:proofErr w:type="gramEnd"/>
                <w:r w:rsidRPr="003D496B">
                  <w:rPr>
                    <w:i/>
                  </w:rPr>
                  <w:t xml:space="preserve"> </w:t>
                </w:r>
                <w:proofErr w:type="spellStart"/>
                <w:r w:rsidRPr="003D496B">
                  <w:rPr>
                    <w:i/>
                  </w:rPr>
                  <w:t>generatsiia</w:t>
                </w:r>
                <w:proofErr w:type="spellEnd"/>
                <w:r w:rsidRPr="00BB6F97">
                  <w:t xml:space="preserve"> 11</w:t>
                </w:r>
                <w:r>
                  <w:t xml:space="preserve"> (1928)</w:t>
                </w:r>
                <w:r w:rsidRPr="00BB6F97">
                  <w:t>: 293–303.</w:t>
                </w:r>
              </w:p>
              <w:p w14:paraId="68341A3D" w14:textId="40B8775A" w:rsidR="00E95867" w:rsidRPr="00BB6F97" w:rsidRDefault="00E95867" w:rsidP="00E95867">
                <w:r>
                  <w:t>‘</w:t>
                </w:r>
                <w:proofErr w:type="spellStart"/>
                <w:r w:rsidRPr="00BB6F97">
                  <w:t>Pershe</w:t>
                </w:r>
                <w:proofErr w:type="spellEnd"/>
                <w:r w:rsidRPr="00BB6F97">
                  <w:t xml:space="preserve"> </w:t>
                </w:r>
                <w:proofErr w:type="spellStart"/>
                <w:r w:rsidRPr="00BB6F97">
                  <w:t>kokhannia</w:t>
                </w:r>
                <w:proofErr w:type="spellEnd"/>
                <w:r w:rsidRPr="00BB6F97">
                  <w:t xml:space="preserve"> Ivana </w:t>
                </w:r>
                <w:proofErr w:type="spellStart"/>
                <w:r w:rsidRPr="00BB6F97">
                  <w:t>Petrovycha</w:t>
                </w:r>
                <w:proofErr w:type="spellEnd"/>
                <w:r w:rsidRPr="00BB6F97">
                  <w:t>.</w:t>
                </w:r>
                <w:r>
                  <w:t xml:space="preserve"> Z </w:t>
                </w:r>
                <w:proofErr w:type="spellStart"/>
                <w:r>
                  <w:t>romanu</w:t>
                </w:r>
                <w:proofErr w:type="spellEnd"/>
                <w:r>
                  <w:t xml:space="preserve"> ‘</w:t>
                </w:r>
                <w:proofErr w:type="spellStart"/>
                <w:r>
                  <w:t>Epizody</w:t>
                </w:r>
                <w:proofErr w:type="spellEnd"/>
                <w:r>
                  <w:t xml:space="preserve"> z </w:t>
                </w:r>
                <w:proofErr w:type="spellStart"/>
                <w:r>
                  <w:t>zhyttia</w:t>
                </w:r>
                <w:proofErr w:type="spellEnd"/>
                <w:r>
                  <w:t xml:space="preserve"> </w:t>
                </w:r>
                <w:proofErr w:type="spellStart"/>
                <w:r>
                  <w:t>chudnoi</w:t>
                </w:r>
                <w:proofErr w:type="spellEnd"/>
                <w:r>
                  <w:t xml:space="preserve"> </w:t>
                </w:r>
                <w:proofErr w:type="spellStart"/>
                <w:r>
                  <w:t>liudyny</w:t>
                </w:r>
                <w:proofErr w:type="spellEnd"/>
                <w:r>
                  <w:t xml:space="preserve">’’ </w:t>
                </w:r>
                <w:r w:rsidR="00F91E3B">
                  <w:t>(</w:t>
                </w:r>
                <w:r>
                  <w:t xml:space="preserve">Ivan </w:t>
                </w:r>
                <w:proofErr w:type="spellStart"/>
                <w:r>
                  <w:t>Petrovych’s</w:t>
                </w:r>
                <w:proofErr w:type="spellEnd"/>
                <w:r>
                  <w:t xml:space="preserve"> First Love. From the novel </w:t>
                </w:r>
                <w:r w:rsidR="00F91E3B">
                  <w:t>‘</w:t>
                </w:r>
                <w:r w:rsidRPr="00966CE0">
                  <w:t>Episodes from the Life of a Strange Person</w:t>
                </w:r>
                <w:r w:rsidR="00F91E3B">
                  <w:t>’)</w:t>
                </w:r>
                <w:r>
                  <w:t xml:space="preserve"> </w:t>
                </w:r>
                <w:proofErr w:type="spellStart"/>
                <w:r w:rsidRPr="003D496B">
                  <w:rPr>
                    <w:i/>
                  </w:rPr>
                  <w:t>Zhyttia</w:t>
                </w:r>
                <w:proofErr w:type="spellEnd"/>
                <w:r w:rsidRPr="003D496B">
                  <w:rPr>
                    <w:i/>
                  </w:rPr>
                  <w:t xml:space="preserve"> </w:t>
                </w:r>
                <w:proofErr w:type="spellStart"/>
                <w:r w:rsidRPr="003D496B">
                  <w:rPr>
                    <w:i/>
                  </w:rPr>
                  <w:t>i</w:t>
                </w:r>
                <w:proofErr w:type="spellEnd"/>
                <w:r w:rsidRPr="003D496B">
                  <w:rPr>
                    <w:i/>
                  </w:rPr>
                  <w:t xml:space="preserve"> </w:t>
                </w:r>
                <w:proofErr w:type="spellStart"/>
                <w:r w:rsidRPr="003D496B">
                  <w:rPr>
                    <w:i/>
                  </w:rPr>
                  <w:t>revoliutsiia</w:t>
                </w:r>
                <w:proofErr w:type="spellEnd"/>
                <w:r w:rsidRPr="00BB6F97">
                  <w:t xml:space="preserve"> 10</w:t>
                </w:r>
                <w:r>
                  <w:t xml:space="preserve"> (1928)</w:t>
                </w:r>
                <w:r w:rsidRPr="00BB6F97">
                  <w:t>: 39–42.</w:t>
                </w:r>
              </w:p>
              <w:p w14:paraId="31DF83C8" w14:textId="4DABCE8E" w:rsidR="00E95867" w:rsidRPr="00BB6F97" w:rsidRDefault="00E95867" w:rsidP="00E95867">
                <w:r>
                  <w:t xml:space="preserve"> ‘</w:t>
                </w:r>
                <w:proofErr w:type="spellStart"/>
                <w:r>
                  <w:t>Livyi</w:t>
                </w:r>
                <w:proofErr w:type="spellEnd"/>
                <w:r>
                  <w:t xml:space="preserve"> roman.’</w:t>
                </w:r>
                <w:r w:rsidRPr="00BB6F97">
                  <w:t xml:space="preserve"> </w:t>
                </w:r>
                <w:r w:rsidR="00F91E3B">
                  <w:t>(</w:t>
                </w:r>
                <w:r>
                  <w:t>The Left Novel</w:t>
                </w:r>
                <w:r w:rsidR="00F91E3B">
                  <w:t>)</w:t>
                </w:r>
                <w:r>
                  <w:t xml:space="preserve"> </w:t>
                </w:r>
                <w:r w:rsidRPr="003D496B">
                  <w:rPr>
                    <w:i/>
                  </w:rPr>
                  <w:t xml:space="preserve">Nova </w:t>
                </w:r>
                <w:proofErr w:type="spellStart"/>
                <w:r w:rsidRPr="003D496B">
                  <w:rPr>
                    <w:i/>
                  </w:rPr>
                  <w:t>generatsiia</w:t>
                </w:r>
                <w:proofErr w:type="spellEnd"/>
                <w:r w:rsidRPr="00BB6F97">
                  <w:t xml:space="preserve"> 2</w:t>
                </w:r>
                <w:r>
                  <w:t xml:space="preserve"> (</w:t>
                </w:r>
                <w:r w:rsidRPr="00BB6F97">
                  <w:t>1927</w:t>
                </w:r>
                <w:r>
                  <w:t>)</w:t>
                </w:r>
                <w:r w:rsidRPr="00BB6F97">
                  <w:t>: 34–38.</w:t>
                </w:r>
                <w:r w:rsidRPr="003D496B">
                  <w:t xml:space="preserve"> </w:t>
                </w:r>
                <w:r w:rsidR="00F91E3B">
                  <w:t>(</w:t>
                </w:r>
                <w:r>
                  <w:t xml:space="preserve">Under the pseudonym M. </w:t>
                </w:r>
                <w:proofErr w:type="spellStart"/>
                <w:r>
                  <w:t>Lans'kyi</w:t>
                </w:r>
                <w:proofErr w:type="spellEnd"/>
                <w:r w:rsidR="00F91E3B">
                  <w:t>)</w:t>
                </w:r>
              </w:p>
              <w:p w14:paraId="66CF5F87" w14:textId="0F15C33C" w:rsidR="00E95867" w:rsidRDefault="00F91E3B" w:rsidP="00E95867">
                <w:r>
                  <w:t>‘</w:t>
                </w:r>
                <w:proofErr w:type="spellStart"/>
                <w:r w:rsidR="00E95867" w:rsidRPr="00BB6F97">
                  <w:t>Teatr</w:t>
                </w:r>
                <w:proofErr w:type="spellEnd"/>
                <w:r w:rsidR="00E95867" w:rsidRPr="00BB6F97">
                  <w:t xml:space="preserve">, </w:t>
                </w:r>
                <w:proofErr w:type="spellStart"/>
                <w:r w:rsidR="00E95867" w:rsidRPr="00BB6F97">
                  <w:t>tsyrk</w:t>
                </w:r>
                <w:proofErr w:type="spellEnd"/>
                <w:r w:rsidR="00E95867" w:rsidRPr="00BB6F97">
                  <w:t xml:space="preserve">, opera, </w:t>
                </w:r>
                <w:proofErr w:type="spellStart"/>
                <w:r w:rsidR="00E95867" w:rsidRPr="00BB6F97">
                  <w:t>tanok</w:t>
                </w:r>
                <w:proofErr w:type="spellEnd"/>
                <w:r w:rsidR="00E95867" w:rsidRPr="00BB6F97">
                  <w:t xml:space="preserve">, </w:t>
                </w:r>
                <w:proofErr w:type="spellStart"/>
                <w:r w:rsidR="00E95867" w:rsidRPr="00BB6F97">
                  <w:t>muzyka</w:t>
                </w:r>
                <w:proofErr w:type="spellEnd"/>
                <w:r w:rsidR="00E95867" w:rsidRPr="00BB6F97">
                  <w:t>.</w:t>
                </w:r>
                <w:r>
                  <w:t>’</w:t>
                </w:r>
                <w:r w:rsidR="00E95867" w:rsidRPr="00BB6F97">
                  <w:t xml:space="preserve"> </w:t>
                </w:r>
                <w:r>
                  <w:t>(</w:t>
                </w:r>
                <w:r w:rsidR="00E95867">
                  <w:t>Theatre, Circus, Opera, Dance Music</w:t>
                </w:r>
                <w:r>
                  <w:t>)</w:t>
                </w:r>
                <w:r w:rsidR="00E95867">
                  <w:t xml:space="preserve"> </w:t>
                </w:r>
                <w:r w:rsidR="00E95867" w:rsidRPr="003D496B">
                  <w:rPr>
                    <w:i/>
                  </w:rPr>
                  <w:t xml:space="preserve">Nova </w:t>
                </w:r>
                <w:proofErr w:type="spellStart"/>
                <w:r w:rsidR="00E95867" w:rsidRPr="003D496B">
                  <w:rPr>
                    <w:i/>
                  </w:rPr>
                  <w:t>generatsiia</w:t>
                </w:r>
                <w:proofErr w:type="spellEnd"/>
                <w:r w:rsidR="00E95867" w:rsidRPr="00BB6F97">
                  <w:t xml:space="preserve"> 4</w:t>
                </w:r>
                <w:r w:rsidR="00E95867">
                  <w:t xml:space="preserve"> (</w:t>
                </w:r>
                <w:r w:rsidR="00E95867" w:rsidRPr="00BB6F97">
                  <w:t>1929</w:t>
                </w:r>
                <w:r w:rsidR="00E95867">
                  <w:t xml:space="preserve">): </w:t>
                </w:r>
                <w:r w:rsidR="00E95867" w:rsidRPr="00BB6F97">
                  <w:t>41–50.</w:t>
                </w:r>
              </w:p>
              <w:p w14:paraId="3C90B002" w14:textId="117C6965" w:rsidR="00E95867" w:rsidRPr="00BB6F97" w:rsidRDefault="00E95867" w:rsidP="00E95867">
                <w:r>
                  <w:t>‘</w:t>
                </w:r>
                <w:proofErr w:type="spellStart"/>
                <w:r>
                  <w:t>Literatura</w:t>
                </w:r>
                <w:proofErr w:type="spellEnd"/>
                <w:r>
                  <w:t>.’</w:t>
                </w:r>
                <w:r w:rsidRPr="00BB6F97">
                  <w:t xml:space="preserve"> </w:t>
                </w:r>
                <w:r w:rsidR="00F91E3B">
                  <w:t>(</w:t>
                </w:r>
                <w:r>
                  <w:t>Literature</w:t>
                </w:r>
                <w:r w:rsidR="00F91E3B">
                  <w:t>)</w:t>
                </w:r>
                <w:r>
                  <w:t xml:space="preserve"> </w:t>
                </w:r>
                <w:r w:rsidRPr="003D496B">
                  <w:rPr>
                    <w:i/>
                  </w:rPr>
                  <w:t xml:space="preserve">Nova </w:t>
                </w:r>
                <w:proofErr w:type="spellStart"/>
                <w:r w:rsidRPr="003D496B">
                  <w:rPr>
                    <w:i/>
                  </w:rPr>
                  <w:t>generatsiia</w:t>
                </w:r>
                <w:proofErr w:type="spellEnd"/>
                <w:r w:rsidRPr="00BB6F97">
                  <w:t xml:space="preserve"> 5</w:t>
                </w:r>
                <w:r>
                  <w:t xml:space="preserve"> (</w:t>
                </w:r>
                <w:r w:rsidRPr="00BB6F97">
                  <w:t>1929</w:t>
                </w:r>
                <w:r>
                  <w:t>)</w:t>
                </w:r>
                <w:r w:rsidRPr="00BB6F97">
                  <w:t>: 34–40.</w:t>
                </w:r>
              </w:p>
              <w:p w14:paraId="15BD2122" w14:textId="049CCA77" w:rsidR="00E95867" w:rsidRPr="00BB6F97" w:rsidRDefault="00E95867" w:rsidP="00E95867">
                <w:r>
                  <w:t xml:space="preserve"> ‘</w:t>
                </w:r>
                <w:proofErr w:type="spellStart"/>
                <w:r>
                  <w:t>Poeziia</w:t>
                </w:r>
                <w:proofErr w:type="spellEnd"/>
                <w:r>
                  <w:t xml:space="preserve">.’ </w:t>
                </w:r>
                <w:r w:rsidR="00F91E3B">
                  <w:t>(</w:t>
                </w:r>
                <w:r>
                  <w:t>Poetry</w:t>
                </w:r>
                <w:r w:rsidR="00F91E3B">
                  <w:t>)</w:t>
                </w:r>
                <w:r w:rsidRPr="00BB6F97">
                  <w:t xml:space="preserve"> </w:t>
                </w:r>
                <w:r w:rsidRPr="003D496B">
                  <w:rPr>
                    <w:i/>
                  </w:rPr>
                  <w:t xml:space="preserve">Nova </w:t>
                </w:r>
                <w:proofErr w:type="spellStart"/>
                <w:r w:rsidRPr="003D496B">
                  <w:rPr>
                    <w:i/>
                  </w:rPr>
                  <w:t>generatsiia</w:t>
                </w:r>
                <w:proofErr w:type="spellEnd"/>
                <w:r w:rsidRPr="00BB6F97">
                  <w:t xml:space="preserve"> 9</w:t>
                </w:r>
                <w:r>
                  <w:t xml:space="preserve"> (</w:t>
                </w:r>
                <w:r w:rsidRPr="00BB6F97">
                  <w:t>1929</w:t>
                </w:r>
                <w:r>
                  <w:t>)</w:t>
                </w:r>
                <w:r w:rsidRPr="00BB6F97">
                  <w:t>: 17–22.</w:t>
                </w:r>
              </w:p>
              <w:p w14:paraId="13ACD81E" w14:textId="77777777" w:rsidR="00E95867" w:rsidRPr="00BB6F97" w:rsidRDefault="00E95867" w:rsidP="00E95867">
                <w:r>
                  <w:t>‘</w:t>
                </w:r>
                <w:proofErr w:type="spellStart"/>
                <w:r w:rsidRPr="00BB6F97">
                  <w:t>Asotsii</w:t>
                </w:r>
                <w:r>
                  <w:t>al'ni</w:t>
                </w:r>
                <w:proofErr w:type="spellEnd"/>
                <w:r>
                  <w:t xml:space="preserve"> </w:t>
                </w:r>
                <w:proofErr w:type="spellStart"/>
                <w:r>
                  <w:t>i</w:t>
                </w:r>
                <w:proofErr w:type="spellEnd"/>
                <w:r>
                  <w:t xml:space="preserve"> </w:t>
                </w:r>
                <w:proofErr w:type="spellStart"/>
                <w:r>
                  <w:t>sotsiial'ni</w:t>
                </w:r>
                <w:proofErr w:type="spellEnd"/>
                <w:r>
                  <w:t xml:space="preserve"> </w:t>
                </w:r>
                <w:proofErr w:type="spellStart"/>
                <w:r>
                  <w:t>mystetstva</w:t>
                </w:r>
                <w:proofErr w:type="spellEnd"/>
                <w:r>
                  <w:t>.’</w:t>
                </w:r>
                <w:r w:rsidRPr="00BB6F97">
                  <w:t xml:space="preserve"> </w:t>
                </w:r>
                <w:r w:rsidRPr="003D496B">
                  <w:rPr>
                    <w:i/>
                  </w:rPr>
                  <w:t xml:space="preserve">Nova </w:t>
                </w:r>
                <w:proofErr w:type="spellStart"/>
                <w:r w:rsidRPr="003D496B">
                  <w:rPr>
                    <w:i/>
                  </w:rPr>
                  <w:t>generatsiia</w:t>
                </w:r>
                <w:proofErr w:type="spellEnd"/>
                <w:r w:rsidRPr="00BB6F97">
                  <w:t xml:space="preserve"> 11</w:t>
                </w:r>
                <w:r>
                  <w:t xml:space="preserve"> (1929): </w:t>
                </w:r>
                <w:r w:rsidRPr="00BB6F97">
                  <w:t>26–33.</w:t>
                </w:r>
              </w:p>
              <w:p w14:paraId="68EBA44E" w14:textId="1321F9A3" w:rsidR="003F0D73" w:rsidRDefault="00E95867" w:rsidP="00C27FAB">
                <w:r>
                  <w:t>‘</w:t>
                </w:r>
                <w:proofErr w:type="spellStart"/>
                <w:r w:rsidRPr="00BB6F97">
                  <w:t>Mystets</w:t>
                </w:r>
                <w:r>
                  <w:t>tva</w:t>
                </w:r>
                <w:proofErr w:type="spellEnd"/>
                <w:r>
                  <w:t xml:space="preserve"> </w:t>
                </w:r>
                <w:proofErr w:type="spellStart"/>
                <w:r>
                  <w:t>sotsiial'ni</w:t>
                </w:r>
                <w:proofErr w:type="spellEnd"/>
                <w:r>
                  <w:t xml:space="preserve"> </w:t>
                </w:r>
                <w:proofErr w:type="spellStart"/>
                <w:r>
                  <w:t>i</w:t>
                </w:r>
                <w:proofErr w:type="spellEnd"/>
                <w:r>
                  <w:t xml:space="preserve"> </w:t>
                </w:r>
                <w:proofErr w:type="spellStart"/>
                <w:r>
                  <w:t>asotsiial'ni</w:t>
                </w:r>
                <w:proofErr w:type="spellEnd"/>
                <w:r>
                  <w:t>.’</w:t>
                </w:r>
                <w:r w:rsidRPr="00BB6F97">
                  <w:t xml:space="preserve"> </w:t>
                </w:r>
                <w:r w:rsidR="00F91E3B">
                  <w:t>(</w:t>
                </w:r>
                <w:r>
                  <w:t>Social and Asocial Arts</w:t>
                </w:r>
                <w:r w:rsidR="00F91E3B">
                  <w:t>)</w:t>
                </w:r>
                <w:r>
                  <w:t xml:space="preserve"> </w:t>
                </w:r>
                <w:r w:rsidRPr="003D496B">
                  <w:rPr>
                    <w:i/>
                  </w:rPr>
                  <w:t xml:space="preserve">Nova </w:t>
                </w:r>
                <w:proofErr w:type="spellStart"/>
                <w:r w:rsidRPr="003D496B">
                  <w:rPr>
                    <w:i/>
                  </w:rPr>
                  <w:t>generatsiia</w:t>
                </w:r>
                <w:proofErr w:type="spellEnd"/>
                <w:r w:rsidRPr="00BB6F97">
                  <w:t xml:space="preserve"> 12</w:t>
                </w:r>
                <w:r>
                  <w:t xml:space="preserve"> (1929): </w:t>
                </w:r>
                <w:r w:rsidRPr="00BB6F97">
                  <w:t>25–29.</w:t>
                </w:r>
              </w:p>
            </w:tc>
          </w:sdtContent>
        </w:sdt>
      </w:tr>
      <w:tr w:rsidR="003235A7" w14:paraId="7D62E22E" w14:textId="77777777" w:rsidTr="003235A7">
        <w:tc>
          <w:tcPr>
            <w:tcW w:w="9016" w:type="dxa"/>
          </w:tcPr>
          <w:p w14:paraId="4CFEB11B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89BCCC495794C448BDF5F1F28F5BF735"/>
              </w:placeholder>
            </w:sdtPr>
            <w:sdtEndPr/>
            <w:sdtContent>
              <w:p w14:paraId="6CE9DD79" w14:textId="77777777" w:rsidR="003C68E2" w:rsidRDefault="00382F41" w:rsidP="00836AA9">
                <w:sdt>
                  <w:sdtPr>
                    <w:id w:val="228649840"/>
                    <w:citation/>
                  </w:sdtPr>
                  <w:sdtEndPr/>
                  <w:sdtContent>
                    <w:r w:rsidR="003C68E2">
                      <w:fldChar w:fldCharType="begin"/>
                    </w:r>
                    <w:r w:rsidR="003C68E2">
                      <w:rPr>
                        <w:lang w:val="en-US"/>
                      </w:rPr>
                      <w:instrText xml:space="preserve"> CITATION Ell03 \l 1033 </w:instrText>
                    </w:r>
                    <w:r w:rsidR="003C68E2">
                      <w:fldChar w:fldCharType="separate"/>
                    </w:r>
                    <w:r w:rsidR="003C68E2">
                      <w:rPr>
                        <w:noProof/>
                        <w:lang w:val="en-US"/>
                      </w:rPr>
                      <w:t xml:space="preserve"> </w:t>
                    </w:r>
                    <w:r w:rsidR="003C68E2" w:rsidRPr="003C68E2">
                      <w:rPr>
                        <w:noProof/>
                        <w:lang w:val="en-US"/>
                      </w:rPr>
                      <w:t>(Elliott)</w:t>
                    </w:r>
                    <w:r w:rsidR="003C68E2">
                      <w:fldChar w:fldCharType="end"/>
                    </w:r>
                  </w:sdtContent>
                </w:sdt>
              </w:p>
              <w:p w14:paraId="16635DBD" w14:textId="77777777" w:rsidR="003C68E2" w:rsidRDefault="00382F41" w:rsidP="00836AA9">
                <w:sdt>
                  <w:sdtPr>
                    <w:id w:val="-604886445"/>
                    <w:citation/>
                  </w:sdtPr>
                  <w:sdtEndPr/>
                  <w:sdtContent>
                    <w:r w:rsidR="003C68E2">
                      <w:fldChar w:fldCharType="begin"/>
                    </w:r>
                    <w:r w:rsidR="003C68E2">
                      <w:rPr>
                        <w:lang w:val="en-US"/>
                      </w:rPr>
                      <w:instrText xml:space="preserve"> CITATION Iln97 \l 1033 </w:instrText>
                    </w:r>
                    <w:r w:rsidR="003C68E2">
                      <w:fldChar w:fldCharType="separate"/>
                    </w:r>
                    <w:r w:rsidR="003C68E2" w:rsidRPr="003C68E2">
                      <w:rPr>
                        <w:noProof/>
                        <w:lang w:val="en-US"/>
                      </w:rPr>
                      <w:t>(Ilnytzkyj, Ukrainian Futurism: A Historical and Critical Study)</w:t>
                    </w:r>
                    <w:r w:rsidR="003C68E2">
                      <w:fldChar w:fldCharType="end"/>
                    </w:r>
                  </w:sdtContent>
                </w:sdt>
              </w:p>
              <w:p w14:paraId="7791BCA4" w14:textId="77777777" w:rsidR="003C68E2" w:rsidRDefault="00382F41" w:rsidP="00836AA9">
                <w:sdt>
                  <w:sdtPr>
                    <w:id w:val="628592034"/>
                    <w:citation/>
                  </w:sdtPr>
                  <w:sdtEndPr/>
                  <w:sdtContent>
                    <w:r w:rsidR="003C68E2">
                      <w:fldChar w:fldCharType="begin"/>
                    </w:r>
                    <w:r w:rsidR="003C68E2">
                      <w:rPr>
                        <w:lang w:val="en-US"/>
                      </w:rPr>
                      <w:instrText xml:space="preserve"> CITATION Iln13 \l 1033 </w:instrText>
                    </w:r>
                    <w:r w:rsidR="003C68E2">
                      <w:fldChar w:fldCharType="separate"/>
                    </w:r>
                    <w:r w:rsidR="003C68E2" w:rsidRPr="003C68E2">
                      <w:rPr>
                        <w:noProof/>
                        <w:lang w:val="en-US"/>
                      </w:rPr>
                      <w:t>(Ilnytzkyj, Under Imperial Eyes: Ukrainian Modernist and Avant-Garde Publications)</w:t>
                    </w:r>
                    <w:r w:rsidR="003C68E2">
                      <w:fldChar w:fldCharType="end"/>
                    </w:r>
                  </w:sdtContent>
                </w:sdt>
              </w:p>
              <w:p w14:paraId="12109D9C" w14:textId="77777777" w:rsidR="003C68E2" w:rsidRDefault="00382F41" w:rsidP="00836AA9">
                <w:sdt>
                  <w:sdtPr>
                    <w:id w:val="230736353"/>
                    <w:citation/>
                  </w:sdtPr>
                  <w:sdtEndPr/>
                  <w:sdtContent>
                    <w:r w:rsidR="003C68E2">
                      <w:fldChar w:fldCharType="begin"/>
                    </w:r>
                    <w:r w:rsidR="003C68E2">
                      <w:rPr>
                        <w:lang w:val="en-US"/>
                      </w:rPr>
                      <w:instrText xml:space="preserve"> CITATION Neb \l 1033 </w:instrText>
                    </w:r>
                    <w:r w:rsidR="003C68E2">
                      <w:fldChar w:fldCharType="separate"/>
                    </w:r>
                    <w:r w:rsidR="003C68E2" w:rsidRPr="003C68E2">
                      <w:rPr>
                        <w:noProof/>
                        <w:lang w:val="en-US"/>
                      </w:rPr>
                      <w:t>(Nebesio)</w:t>
                    </w:r>
                    <w:r w:rsidR="003C68E2">
                      <w:fldChar w:fldCharType="end"/>
                    </w:r>
                  </w:sdtContent>
                </w:sdt>
              </w:p>
              <w:p w14:paraId="57D4BF55" w14:textId="77777777" w:rsidR="003C68E2" w:rsidRDefault="00382F41" w:rsidP="00836AA9">
                <w:sdt>
                  <w:sdtPr>
                    <w:id w:val="947507601"/>
                    <w:citation/>
                  </w:sdtPr>
                  <w:sdtEndPr/>
                  <w:sdtContent>
                    <w:r w:rsidR="003C68E2">
                      <w:fldChar w:fldCharType="begin"/>
                    </w:r>
                    <w:r w:rsidR="003C68E2">
                      <w:rPr>
                        <w:lang w:val="en-US"/>
                      </w:rPr>
                      <w:instrText xml:space="preserve"> CITATION Sky29 \l 1033 </w:instrText>
                    </w:r>
                    <w:r w:rsidR="003C68E2">
                      <w:fldChar w:fldCharType="separate"/>
                    </w:r>
                    <w:r w:rsidR="003C68E2" w:rsidRPr="003C68E2">
                      <w:rPr>
                        <w:noProof/>
                        <w:lang w:val="en-US"/>
                      </w:rPr>
                      <w:t>(Skyrpnyk, Leonid)</w:t>
                    </w:r>
                    <w:r w:rsidR="003C68E2">
                      <w:fldChar w:fldCharType="end"/>
                    </w:r>
                  </w:sdtContent>
                </w:sdt>
              </w:p>
              <w:p w14:paraId="61DD2F0D" w14:textId="5A92EF3E" w:rsidR="003235A7" w:rsidRDefault="00382F41" w:rsidP="00836AA9">
                <w:sdt>
                  <w:sdtPr>
                    <w:id w:val="-227534382"/>
                    <w:citation/>
                  </w:sdtPr>
                  <w:sdtEndPr/>
                  <w:sdtContent>
                    <w:r w:rsidR="003C68E2">
                      <w:fldChar w:fldCharType="begin"/>
                    </w:r>
                    <w:r w:rsidR="003C68E2">
                      <w:rPr>
                        <w:lang w:val="en-US"/>
                      </w:rPr>
                      <w:instrText xml:space="preserve"> CITATION Sky291 \l 1033 </w:instrText>
                    </w:r>
                    <w:r w:rsidR="003C68E2">
                      <w:fldChar w:fldCharType="separate"/>
                    </w:r>
                    <w:r w:rsidR="003C68E2" w:rsidRPr="003C68E2">
                      <w:rPr>
                        <w:noProof/>
                        <w:lang w:val="en-US"/>
                      </w:rPr>
                      <w:t>(Skyrpnyk, Leonid)</w:t>
                    </w:r>
                    <w:r w:rsidR="003C68E2">
                      <w:fldChar w:fldCharType="end"/>
                    </w:r>
                  </w:sdtContent>
                </w:sdt>
              </w:p>
            </w:sdtContent>
          </w:sdt>
        </w:tc>
      </w:tr>
    </w:tbl>
    <w:p w14:paraId="558C0475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ABA967" w14:textId="77777777" w:rsidR="00382F41" w:rsidRDefault="00382F41" w:rsidP="007A0D55">
      <w:pPr>
        <w:spacing w:after="0" w:line="240" w:lineRule="auto"/>
      </w:pPr>
      <w:r>
        <w:separator/>
      </w:r>
    </w:p>
  </w:endnote>
  <w:endnote w:type="continuationSeparator" w:id="0">
    <w:p w14:paraId="45BD62CC" w14:textId="77777777" w:rsidR="00382F41" w:rsidRDefault="00382F4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27B59E" w14:textId="77777777" w:rsidR="00382F41" w:rsidRDefault="00382F41" w:rsidP="007A0D55">
      <w:pPr>
        <w:spacing w:after="0" w:line="240" w:lineRule="auto"/>
      </w:pPr>
      <w:r>
        <w:separator/>
      </w:r>
    </w:p>
  </w:footnote>
  <w:footnote w:type="continuationSeparator" w:id="0">
    <w:p w14:paraId="3259ACB9" w14:textId="77777777" w:rsidR="00382F41" w:rsidRDefault="00382F4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6F8865" w14:textId="77777777" w:rsidR="005A0572" w:rsidRDefault="005A0572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CD057A5" w14:textId="77777777" w:rsidR="005A0572" w:rsidRDefault="005A057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B87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4B87"/>
    <w:rsid w:val="003677B6"/>
    <w:rsid w:val="00382F41"/>
    <w:rsid w:val="003B7C8C"/>
    <w:rsid w:val="003C68E2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A0572"/>
    <w:rsid w:val="005B177E"/>
    <w:rsid w:val="005B3921"/>
    <w:rsid w:val="005F26D7"/>
    <w:rsid w:val="005F5450"/>
    <w:rsid w:val="006D0412"/>
    <w:rsid w:val="006E5AF2"/>
    <w:rsid w:val="007411B9"/>
    <w:rsid w:val="00780D95"/>
    <w:rsid w:val="00780DC7"/>
    <w:rsid w:val="007A0D55"/>
    <w:rsid w:val="007B3377"/>
    <w:rsid w:val="007E5F44"/>
    <w:rsid w:val="00821DE3"/>
    <w:rsid w:val="00836AA9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A1FCC"/>
    <w:rsid w:val="00BC39C9"/>
    <w:rsid w:val="00BE5BF7"/>
    <w:rsid w:val="00BF40E1"/>
    <w:rsid w:val="00C27FAB"/>
    <w:rsid w:val="00C358D4"/>
    <w:rsid w:val="00C6296B"/>
    <w:rsid w:val="00CB4555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95867"/>
    <w:rsid w:val="00EA606C"/>
    <w:rsid w:val="00EB0C8C"/>
    <w:rsid w:val="00EB51FD"/>
    <w:rsid w:val="00EB77DB"/>
    <w:rsid w:val="00ED139F"/>
    <w:rsid w:val="00EF74F7"/>
    <w:rsid w:val="00F36937"/>
    <w:rsid w:val="00F60F53"/>
    <w:rsid w:val="00F91E3B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D8664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64B8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B87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364B87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364B87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rsid w:val="00F91E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elib.nplu.org/view.html?id=1134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198EFD0F94665429F8D12A9F855FF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24F652-5FDA-6847-8E52-6F5236900BB3}"/>
      </w:docPartPr>
      <w:docPartBody>
        <w:p w:rsidR="000A5B67" w:rsidRDefault="00831E23">
          <w:pPr>
            <w:pStyle w:val="E198EFD0F94665429F8D12A9F855FF8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345A5C115A6EE438CC40F4FE0B7D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F039D-50F7-DE4A-9FC4-2F37ACD50A4B}"/>
      </w:docPartPr>
      <w:docPartBody>
        <w:p w:rsidR="000A5B67" w:rsidRDefault="00831E23">
          <w:pPr>
            <w:pStyle w:val="1345A5C115A6EE438CC40F4FE0B7D36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72B644F9B1D8B41893B7A595A559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5E2DC-AC00-C34F-9E0D-20B8DB05CD74}"/>
      </w:docPartPr>
      <w:docPartBody>
        <w:p w:rsidR="000A5B67" w:rsidRDefault="00831E23">
          <w:pPr>
            <w:pStyle w:val="B72B644F9B1D8B41893B7A595A559AA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D1D4E182E4C4A54FB0BF39C078D8B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2DDCE3-B27A-7147-9036-8B45539C3CB4}"/>
      </w:docPartPr>
      <w:docPartBody>
        <w:p w:rsidR="000A5B67" w:rsidRDefault="00831E23">
          <w:pPr>
            <w:pStyle w:val="D1D4E182E4C4A54FB0BF39C078D8B5B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A8190D3009594428A0DC2FAB71C3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B1B65-E4D6-0F45-A3FE-72C3C2E5BF88}"/>
      </w:docPartPr>
      <w:docPartBody>
        <w:p w:rsidR="000A5B67" w:rsidRDefault="00831E23">
          <w:pPr>
            <w:pStyle w:val="6A8190D3009594428A0DC2FAB71C3199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5C3A02FDC93584598CFB713CA31B6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7FB55-BACD-C147-9DC4-BA4EE7268310}"/>
      </w:docPartPr>
      <w:docPartBody>
        <w:p w:rsidR="000A5B67" w:rsidRDefault="00831E23">
          <w:pPr>
            <w:pStyle w:val="85C3A02FDC93584598CFB713CA31B6E0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2A0C4ED80F4A9B4CA097300C6ED7F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5926D9-875E-ED4D-8003-27583E6A6524}"/>
      </w:docPartPr>
      <w:docPartBody>
        <w:p w:rsidR="000A5B67" w:rsidRDefault="00831E23">
          <w:pPr>
            <w:pStyle w:val="2A0C4ED80F4A9B4CA097300C6ED7F87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22A1950852BCD4783B581673F3DE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5F6238-4D0A-E747-9299-C75D3CBA1C98}"/>
      </w:docPartPr>
      <w:docPartBody>
        <w:p w:rsidR="000A5B67" w:rsidRDefault="00831E23">
          <w:pPr>
            <w:pStyle w:val="122A1950852BCD4783B581673F3DEAF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D4541821D7B8D48B9AD84E43BBBE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EE2E53-DB94-F04F-B43B-9DF1B02885E5}"/>
      </w:docPartPr>
      <w:docPartBody>
        <w:p w:rsidR="000A5B67" w:rsidRDefault="00831E23">
          <w:pPr>
            <w:pStyle w:val="DD4541821D7B8D48B9AD84E43BBBEB8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C593532CDFF6A44A8E464DCA5973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7B660-308E-564B-BB67-6D60F74A21B0}"/>
      </w:docPartPr>
      <w:docPartBody>
        <w:p w:rsidR="000A5B67" w:rsidRDefault="00831E23">
          <w:pPr>
            <w:pStyle w:val="8C593532CDFF6A44A8E464DCA597363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9BCCC495794C448BDF5F1F28F5BF7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DFB00C-D988-7145-80CF-3DF7F37AB688}"/>
      </w:docPartPr>
      <w:docPartBody>
        <w:p w:rsidR="000A5B67" w:rsidRDefault="00831E23">
          <w:pPr>
            <w:pStyle w:val="89BCCC495794C448BDF5F1F28F5BF735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A4BE58FC9704E645A2760FCB5A162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3263B0-6E60-6549-A11D-361DB71C17FC}"/>
      </w:docPartPr>
      <w:docPartBody>
        <w:p w:rsidR="00000000" w:rsidRDefault="000A5B67" w:rsidP="000A5B67">
          <w:pPr>
            <w:pStyle w:val="A4BE58FC9704E645A2760FCB5A162FD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B67"/>
    <w:rsid w:val="000A5B67"/>
    <w:rsid w:val="0083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5B67"/>
    <w:rPr>
      <w:color w:val="808080"/>
    </w:rPr>
  </w:style>
  <w:style w:type="paragraph" w:customStyle="1" w:styleId="E198EFD0F94665429F8D12A9F855FF83">
    <w:name w:val="E198EFD0F94665429F8D12A9F855FF83"/>
  </w:style>
  <w:style w:type="paragraph" w:customStyle="1" w:styleId="1345A5C115A6EE438CC40F4FE0B7D366">
    <w:name w:val="1345A5C115A6EE438CC40F4FE0B7D366"/>
  </w:style>
  <w:style w:type="paragraph" w:customStyle="1" w:styleId="B72B644F9B1D8B41893B7A595A559AA1">
    <w:name w:val="B72B644F9B1D8B41893B7A595A559AA1"/>
  </w:style>
  <w:style w:type="paragraph" w:customStyle="1" w:styleId="D1D4E182E4C4A54FB0BF39C078D8B5B7">
    <w:name w:val="D1D4E182E4C4A54FB0BF39C078D8B5B7"/>
  </w:style>
  <w:style w:type="paragraph" w:customStyle="1" w:styleId="6A8190D3009594428A0DC2FAB71C3199">
    <w:name w:val="6A8190D3009594428A0DC2FAB71C3199"/>
  </w:style>
  <w:style w:type="paragraph" w:customStyle="1" w:styleId="85C3A02FDC93584598CFB713CA31B6E0">
    <w:name w:val="85C3A02FDC93584598CFB713CA31B6E0"/>
  </w:style>
  <w:style w:type="paragraph" w:customStyle="1" w:styleId="2A0C4ED80F4A9B4CA097300C6ED7F878">
    <w:name w:val="2A0C4ED80F4A9B4CA097300C6ED7F878"/>
  </w:style>
  <w:style w:type="paragraph" w:customStyle="1" w:styleId="122A1950852BCD4783B581673F3DEAFB">
    <w:name w:val="122A1950852BCD4783B581673F3DEAFB"/>
  </w:style>
  <w:style w:type="paragraph" w:customStyle="1" w:styleId="DD4541821D7B8D48B9AD84E43BBBEB8F">
    <w:name w:val="DD4541821D7B8D48B9AD84E43BBBEB8F"/>
  </w:style>
  <w:style w:type="paragraph" w:customStyle="1" w:styleId="8C593532CDFF6A44A8E464DCA5973637">
    <w:name w:val="8C593532CDFF6A44A8E464DCA5973637"/>
  </w:style>
  <w:style w:type="paragraph" w:customStyle="1" w:styleId="89BCCC495794C448BDF5F1F28F5BF735">
    <w:name w:val="89BCCC495794C448BDF5F1F28F5BF735"/>
  </w:style>
  <w:style w:type="paragraph" w:customStyle="1" w:styleId="A4BE58FC9704E645A2760FCB5A162FDA">
    <w:name w:val="A4BE58FC9704E645A2760FCB5A162FDA"/>
    <w:rsid w:val="000A5B67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Ell03</b:Tag>
    <b:SourceType>Book</b:SourceType>
    <b:Guid>{F0C9E44C-0C4C-1F41-AEF9-101A94566730}</b:Guid>
    <b:Title>Rethinking the Novel/Film Debate</b:Title>
    <b:Year>2003</b:Year>
    <b:Publisher>Cambridge UP</b:Publisher>
    <b:Pages>83</b:Pages>
    <b:City>Cambrdige</b:City>
    <b:Author>
      <b:Interviewee>
        <b:NameList>
          <b:Person>
            <b:Last>Elliott</b:Last>
            <b:First>Kamilla</b:First>
          </b:Person>
        </b:NameList>
      </b:Interviewee>
      <b:Author>
        <b:NameList>
          <b:Person>
            <b:Last>Elliott</b:Last>
            <b:First>Kamilla</b:First>
          </b:Person>
        </b:NameList>
      </b:Author>
    </b:Author>
    <b:RefOrder>1</b:RefOrder>
  </b:Source>
  <b:Source>
    <b:Tag>Iln13</b:Tag>
    <b:SourceType>BookSection</b:SourceType>
    <b:Guid>{372EC5D2-75B9-3D44-BEB4-300AF33EFD73}</b:Guid>
    <b:Title>Under Imperial Eyes: Ukrainian Modernist and Avant-Garde Publications</b:Title>
    <b:City>Oxford</b:City>
    <b:Publisher>Oxford UP</b:Publisher>
    <b:Year>2013</b:Year>
    <b:Pages>1341-1362</b:Pages>
    <b:Author>
      <b:Author>
        <b:NameList>
          <b:Person>
            <b:Last>Ilnytzkyj</b:Last>
            <b:Middle>S.</b:Middle>
            <b:First>Oleh</b:First>
          </b:Person>
        </b:NameList>
      </b:Author>
      <b:Editor>
        <b:NameList>
          <b:Person>
            <b:Last>Thacker</b:Last>
            <b:First>Andrew</b:First>
          </b:Person>
          <b:Person>
            <b:Last>Weikop</b:Last>
            <b:First>Christian</b:First>
          </b:Person>
        </b:NameList>
      </b:Editor>
    </b:Author>
    <b:BookTitle>Modernist Magazines: A Critical and Cultural History. Volme 3, Part II: Europe 1880-1940</b:BookTitle>
    <b:RefOrder>3</b:RefOrder>
  </b:Source>
  <b:Source>
    <b:Tag>Iln97</b:Tag>
    <b:SourceType>Book</b:SourceType>
    <b:Guid>{E8F13177-F7D3-8B4D-8480-48D6D6F5695F}</b:Guid>
    <b:Title>Ukrainian Futurism: A Historical and Critical Study</b:Title>
    <b:City>Cambridge</b:City>
    <b:Publisher>Harvard UP; Ukrainian Research Institute</b:Publisher>
    <b:Year>1997</b:Year>
    <b:Author>
      <b:Author>
        <b:NameList>
          <b:Person>
            <b:Last>Ilnytzkyj</b:Last>
            <b:Middle>S.</b:Middle>
            <b:First>Oleh</b:First>
          </b:Person>
        </b:NameList>
      </b:Author>
    </b:Author>
    <b:RefOrder>2</b:RefOrder>
  </b:Source>
  <b:Source>
    <b:Tag>Neb</b:Tag>
    <b:SourceType>InternetSite</b:SourceType>
    <b:Guid>{366A54CB-8095-1149-A150-8B6820DE09E2}</b:Guid>
    <b:Title>Panfuturists and the Ukrainian Film Culture of the 1920s</b:Title>
    <b:Author>
      <b:Author>
        <b:NameList>
          <b:Person>
            <b:Last>Nebesio</b:Last>
            <b:Middle>Y.</b:Middle>
            <b:First>Bohdan</b:First>
          </b:Person>
        </b:NameList>
      </b:Author>
    </b:Author>
    <b:URL>http://www.kinokultura.com/specials/9/nebesio.shtml</b:URL>
    <b:InternetSiteTitle>KinoKultura</b:InternetSiteTitle>
    <b:Year>2009</b:Year>
    <b:Month>01</b:Month>
    <b:Day>10</b:Day>
    <b:YearAccessed>2015</b:YearAccessed>
    <b:MonthAccessed>03</b:MonthAccessed>
    <b:DayAccessed>18</b:DayAccessed>
    <b:RefOrder>4</b:RefOrder>
  </b:Source>
  <b:Source>
    <b:Tag>Sky29</b:Tag>
    <b:SourceType>JournalArticle</b:SourceType>
    <b:Guid>{0225C3D2-6FB8-2C40-9958-F0460472DB6A}</b:Guid>
    <b:Title>Skyrpnyk, Leonid</b:Title>
    <b:Year>1929</b:Year>
    <b:JournalName>Nova generatsiia </b:JournalName>
    <b:Volume>3</b:Volume>
    <b:Pages>5</b:Pages>
    <b:RefOrder>5</b:RefOrder>
  </b:Source>
  <b:Source>
    <b:Tag>Sky291</b:Tag>
    <b:SourceType>JournalArticle</b:SourceType>
    <b:Guid>{435A0B5D-3101-5D46-8505-007AF2BB0E0E}</b:Guid>
    <b:Title>Skyrpnyk, Leonid</b:Title>
    <b:JournalName>Krytyka</b:JournalName>
    <b:Year>1929</b:Year>
    <b:Volume>3</b:Volume>
    <b:Pages>125</b:Pages>
    <b:RefOrder>6</b:RefOrder>
  </b:Source>
</b:Sources>
</file>

<file path=customXml/itemProps1.xml><?xml version="1.0" encoding="utf-8"?>
<ds:datastoreItem xmlns:ds="http://schemas.openxmlformats.org/officeDocument/2006/customXml" ds:itemID="{783C2A8B-08FF-074D-8140-CED18D171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 2:Users:jonolafjohnson:Desktop:REM:++Templated Entries:++JNie:Routledge Enyclopedia of Modernism Word Template.dotx</Template>
  <TotalTime>14</TotalTime>
  <Pages>2</Pages>
  <Words>700</Words>
  <Characters>3996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Yan Tang</cp:lastModifiedBy>
  <cp:revision>9</cp:revision>
  <dcterms:created xsi:type="dcterms:W3CDTF">2015-03-19T23:01:00Z</dcterms:created>
  <dcterms:modified xsi:type="dcterms:W3CDTF">2016-02-27T07:51:00Z</dcterms:modified>
</cp:coreProperties>
</file>