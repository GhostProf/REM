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de-DE" w:eastAsia="de-DE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Content>
            <w:tc>
              <w:tcPr>
                <w:tcW w:w="2073" w:type="dxa"/>
              </w:tcPr>
              <w:p w:rsidR="00B574C9" w:rsidRDefault="004204FB" w:rsidP="004204FB">
                <w:r>
                  <w:rPr>
                    <w:lang w:val="de-DE" w:eastAsia="de-DE"/>
                  </w:rPr>
                  <w:t>Konstantin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bookmarkStart w:id="0" w:name="_GoBack" w:displacedByCustomXml="next"/>
        <w:sdt>
          <w:sdtPr>
            <w:rPr>
              <w:lang w:val="de-DE" w:eastAsia="de-DE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Content>
            <w:tc>
              <w:tcPr>
                <w:tcW w:w="2642" w:type="dxa"/>
              </w:tcPr>
              <w:p w:rsidR="00B574C9" w:rsidRDefault="004204FB" w:rsidP="001306B8">
                <w:r w:rsidRPr="00A01BC4">
                  <w:rPr>
                    <w:lang w:val="de-DE" w:eastAsia="de-DE"/>
                  </w:rPr>
                  <w:t>von Freytag-</w:t>
                </w:r>
                <w:r w:rsidRPr="004204FB">
                  <w:rPr>
                    <w:lang w:val="de-DE" w:eastAsia="de-DE"/>
                  </w:rPr>
                  <w:t xml:space="preserve"> </w:t>
                </w:r>
                <w:r w:rsidRPr="004204FB">
                  <w:rPr>
                    <w:lang w:val="de-DE" w:eastAsia="de-DE"/>
                  </w:rPr>
                  <w:t>Loringhoven</w:t>
                </w:r>
              </w:p>
            </w:tc>
          </w:sdtContent>
        </w:sdt>
        <w:bookmarkEnd w:id="0" w:displacedByCustomXml="prev"/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de-DE" w:eastAsia="de-DE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204FB" w:rsidP="001306B8">
                <w:r w:rsidRPr="004204FB">
                  <w:rPr>
                    <w:lang w:val="de-DE" w:eastAsia="de-DE"/>
                  </w:rPr>
                  <w:t>Universität Rostock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 w:eastAsia="de-DE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A54D30" w:rsidP="00A54D30">
                <w:proofErr w:type="spellStart"/>
                <w:r w:rsidRPr="00A54D30">
                  <w:rPr>
                    <w:lang w:val="en-US" w:eastAsia="de-DE"/>
                  </w:rPr>
                  <w:t>Dilthey</w:t>
                </w:r>
                <w:proofErr w:type="spellEnd"/>
                <w:r w:rsidRPr="00A54D30">
                  <w:rPr>
                    <w:lang w:val="en-US" w:eastAsia="de-DE"/>
                  </w:rPr>
                  <w:t>, Wilhelm (1833-1911)</w:t>
                </w:r>
              </w:p>
            </w:tc>
          </w:sdtContent>
        </w:sdt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204FB" w:rsidP="001306B8">
                <w:r w:rsidRPr="001C03A4">
                  <w:t xml:space="preserve">Born in </w:t>
                </w:r>
                <w:proofErr w:type="spellStart"/>
                <w:r w:rsidRPr="001C03A4">
                  <w:t>Biebrich</w:t>
                </w:r>
                <w:proofErr w:type="spellEnd"/>
                <w:r w:rsidRPr="001C03A4">
                  <w:t>, Rhineland</w:t>
                </w:r>
                <w:r w:rsidRPr="001C03A4">
                  <w:rPr>
                    <w:bCs/>
                  </w:rPr>
                  <w:t xml:space="preserve"> (now Hesse, Germany), </w:t>
                </w:r>
                <w:r>
                  <w:rPr>
                    <w:bCs/>
                  </w:rPr>
                  <w:t>t</w:t>
                </w:r>
                <w:r w:rsidRPr="001C03A4">
                  <w:rPr>
                    <w:bCs/>
                  </w:rPr>
                  <w:t xml:space="preserve">he </w:t>
                </w:r>
                <w:r w:rsidRPr="001C03A4">
                  <w:t>German philosopher and psychologist</w:t>
                </w:r>
                <w:r w:rsidRPr="001C03A4">
                  <w:rPr>
                    <w:bCs/>
                  </w:rPr>
                  <w:t xml:space="preserve"> Wilhelm Christian Ludwig </w:t>
                </w:r>
                <w:proofErr w:type="spellStart"/>
                <w:r w:rsidRPr="001C03A4">
                  <w:rPr>
                    <w:bCs/>
                  </w:rPr>
                  <w:t>Dilthey</w:t>
                </w:r>
                <w:proofErr w:type="spellEnd"/>
                <w:r>
                  <w:t xml:space="preserve"> </w:t>
                </w:r>
                <w:r w:rsidRPr="001C03A4">
                  <w:t xml:space="preserve">founded the German school of philosophy called </w:t>
                </w:r>
                <w:proofErr w:type="spellStart"/>
                <w:r w:rsidRPr="001C03A4">
                  <w:rPr>
                    <w:i/>
                  </w:rPr>
                  <w:t>Lebensphilosophie</w:t>
                </w:r>
                <w:proofErr w:type="spellEnd"/>
                <w:r w:rsidRPr="001C03A4">
                  <w:t xml:space="preserve"> (philosophy of life). </w:t>
                </w:r>
                <w:r>
                  <w:t xml:space="preserve">He </w:t>
                </w:r>
                <w:r w:rsidRPr="001C03A4">
                  <w:t xml:space="preserve">studied theology, history and philosophy in Heidelberg and </w:t>
                </w:r>
                <w:r>
                  <w:t>Berlin and i</w:t>
                </w:r>
                <w:r w:rsidRPr="001C03A4">
                  <w:t>n</w:t>
                </w:r>
                <w:r>
                  <w:rPr>
                    <w:lang w:val="en-US"/>
                  </w:rPr>
                  <w:t xml:space="preserve"> 1864</w:t>
                </w:r>
                <w:r w:rsidRPr="001C03A4">
                  <w:rPr>
                    <w:lang w:val="en-US"/>
                  </w:rPr>
                  <w:t xml:space="preserve"> he was awarded a doctorate for his dissertation on the ethics of Friedrich Schleiermacher (1768-1834)</w:t>
                </w:r>
                <w:r>
                  <w:rPr>
                    <w:lang w:val="en-US"/>
                  </w:rPr>
                  <w:t>.</w:t>
                </w:r>
              </w:p>
            </w:tc>
          </w:sdtContent>
        </w:sdt>
      </w:tr>
      <w:tr w:rsidR="003F0D73" w:rsidRPr="00AE64D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4204FB" w:rsidRDefault="00A54D30" w:rsidP="00A54D30">
                    <w:r w:rsidRPr="001C03A4">
                      <w:t>Born in Biebrich, Rhineland</w:t>
                    </w:r>
                    <w:r w:rsidRPr="001C03A4">
                      <w:rPr>
                        <w:bCs/>
                      </w:rPr>
                      <w:t xml:space="preserve"> (now Hesse, Germany), </w:t>
                    </w:r>
                    <w:r>
                      <w:rPr>
                        <w:bCs/>
                      </w:rPr>
                      <w:t>t</w:t>
                    </w:r>
                    <w:r w:rsidRPr="001C03A4">
                      <w:rPr>
                        <w:bCs/>
                      </w:rPr>
                      <w:t xml:space="preserve">he </w:t>
                    </w:r>
                    <w:r w:rsidRPr="001C03A4">
                      <w:t>German philosopher and psychologist</w:t>
                    </w:r>
                    <w:r w:rsidRPr="001C03A4">
                      <w:rPr>
                        <w:bCs/>
                      </w:rPr>
                      <w:t xml:space="preserve"> Wilhelm Christian Ludwig Dilthey</w:t>
                    </w:r>
                    <w:r>
                      <w:t xml:space="preserve"> </w:t>
                    </w:r>
                    <w:r w:rsidRPr="001C03A4">
                      <w:t xml:space="preserve">founded the German school of philosophy called </w:t>
                    </w:r>
                    <w:r w:rsidRPr="001C03A4">
                      <w:rPr>
                        <w:i/>
                      </w:rPr>
                      <w:t>Lebensphilosophie</w:t>
                    </w:r>
                    <w:r w:rsidRPr="001C03A4">
                      <w:t xml:space="preserve"> (philosophy of life). </w:t>
                    </w:r>
                    <w:r>
                      <w:t xml:space="preserve">He </w:t>
                    </w:r>
                    <w:r w:rsidRPr="001C03A4">
                      <w:t xml:space="preserve">studied theology, history and philosophy in Heidelberg and </w:t>
                    </w:r>
                    <w:r>
                      <w:t>Berlin and i</w:t>
                    </w:r>
                    <w:r w:rsidRPr="001C03A4">
                      <w:t>n</w:t>
                    </w:r>
                    <w:r>
                      <w:rPr>
                        <w:lang w:val="en-US"/>
                      </w:rPr>
                      <w:t xml:space="preserve"> 1864</w:t>
                    </w:r>
                    <w:r w:rsidRPr="001C03A4">
                      <w:rPr>
                        <w:lang w:val="en-US"/>
                      </w:rPr>
                      <w:t xml:space="preserve"> he was awarded a doctorate for his dissertation on the ethics of Friedrich Schleiermacher (1768-1834)</w:t>
                    </w:r>
                    <w:r>
                      <w:rPr>
                        <w:lang w:val="en-US"/>
                      </w:rPr>
                      <w:t xml:space="preserve">. </w:t>
                    </w:r>
                    <w:r w:rsidRPr="001C03A4">
                      <w:t>After holding professorships in Basel, Kiel and Breslau, he became a professor of philosophy at the University of Berlin in 1882</w:t>
                    </w:r>
                    <w:r>
                      <w:t xml:space="preserve">. </w:t>
                    </w:r>
                    <w:r w:rsidRPr="001C03A4">
                      <w:t xml:space="preserve">In his </w:t>
                    </w:r>
                    <w:proofErr w:type="spellStart"/>
                    <w:r w:rsidRPr="001C03A4">
                      <w:rPr>
                        <w:i/>
                        <w:iCs/>
                      </w:rPr>
                      <w:t>Einleitung</w:t>
                    </w:r>
                    <w:proofErr w:type="spellEnd"/>
                    <w:r w:rsidRPr="001C03A4">
                      <w:rPr>
                        <w:i/>
                        <w:iCs/>
                      </w:rPr>
                      <w:t xml:space="preserve"> in die </w:t>
                    </w:r>
                    <w:proofErr w:type="spellStart"/>
                    <w:r w:rsidRPr="001C03A4">
                      <w:rPr>
                        <w:i/>
                        <w:iCs/>
                      </w:rPr>
                      <w:t>Geisteswissenschaften</w:t>
                    </w:r>
                    <w:proofErr w:type="spellEnd"/>
                    <w:r w:rsidRPr="001C03A4">
                      <w:t xml:space="preserve"> (</w:t>
                    </w:r>
                    <w:r>
                      <w:t>v</w:t>
                    </w:r>
                    <w:r w:rsidRPr="001C03A4">
                      <w:t>ol. 1, 1883</w:t>
                    </w:r>
                    <w:r>
                      <w:t xml:space="preserve">; </w:t>
                    </w:r>
                    <w:r w:rsidRPr="001C03A4">
                      <w:rPr>
                        <w:i/>
                        <w:iCs/>
                      </w:rPr>
                      <w:t>Introduction to the Human Sciences</w:t>
                    </w:r>
                    <w:r w:rsidRPr="001C03A4">
                      <w:t xml:space="preserve">), he defined the </w:t>
                    </w:r>
                    <w:r w:rsidRPr="001C03A4">
                      <w:rPr>
                        <w:color w:val="000000"/>
                      </w:rPr>
                      <w:t>common method of</w:t>
                    </w:r>
                    <w:r>
                      <w:rPr>
                        <w:color w:val="000000"/>
                      </w:rPr>
                      <w:t xml:space="preserve"> the</w:t>
                    </w:r>
                    <w:r w:rsidRPr="001C03A4">
                      <w:rPr>
                        <w:color w:val="000000"/>
                      </w:rPr>
                      <w:t xml:space="preserve"> human</w:t>
                    </w:r>
                    <w:r w:rsidR="004204FB">
                      <w:rPr>
                        <w:color w:val="000000"/>
                      </w:rPr>
                      <w:t>i</w:t>
                    </w:r>
                    <w:r w:rsidRPr="001C03A4">
                      <w:rPr>
                        <w:color w:val="000000"/>
                      </w:rPr>
                      <w:t>ties</w:t>
                    </w:r>
                    <w:r w:rsidRPr="001C03A4">
                      <w:t xml:space="preserve">. Dilthey attempted to establish a theoretical and methodological foundation for the </w:t>
                    </w:r>
                    <w:r>
                      <w:t>human sciences</w:t>
                    </w:r>
                    <w:r w:rsidRPr="001C03A4">
                      <w:t xml:space="preserve"> (</w:t>
                    </w:r>
                    <w:r w:rsidRPr="001C03A4">
                      <w:rPr>
                        <w:i/>
                      </w:rPr>
                      <w:t>Geisteswissenschaften</w:t>
                    </w:r>
                    <w:r w:rsidRPr="001C03A4">
                      <w:t>), distinct from, but following the scientific model of the natural sciences (</w:t>
                    </w:r>
                    <w:r w:rsidRPr="001C03A4">
                      <w:rPr>
                        <w:i/>
                      </w:rPr>
                      <w:t>Naturwissenschaften</w:t>
                    </w:r>
                    <w:r w:rsidRPr="001C03A4">
                      <w:t>). He argued that in natural sciences we seek to explain phenomena in terms of cause and effect</w:t>
                    </w:r>
                    <w:r>
                      <w:t xml:space="preserve"> </w:t>
                    </w:r>
                    <w:r w:rsidRPr="001C03A4">
                      <w:t>(</w:t>
                    </w:r>
                    <w:r w:rsidRPr="001C03A4">
                      <w:rPr>
                        <w:i/>
                      </w:rPr>
                      <w:t xml:space="preserve">Erklärung, </w:t>
                    </w:r>
                    <w:r w:rsidRPr="001C03A4">
                      <w:t xml:space="preserve">explanation), whereas in the humanities we seek to </w:t>
                    </w:r>
                    <w:r w:rsidRPr="001C03A4">
                      <w:rPr>
                        <w:iCs/>
                      </w:rPr>
                      <w:t>understand</w:t>
                    </w:r>
                    <w:r w:rsidRPr="001C03A4">
                      <w:t xml:space="preserve"> or interpret </w:t>
                    </w:r>
                    <w:r w:rsidRPr="001C03A4">
                      <w:rPr>
                        <w:i/>
                      </w:rPr>
                      <w:t>(Verstehen</w:t>
                    </w:r>
                    <w:r w:rsidRPr="001C03A4">
                      <w:t xml:space="preserve">, understanding). On the basis of Schleiermacher’s hermeneutics, Dilthey developed his typology of life, in which individual experience is necessarily tied to its social-historical contexts. Dilthey’s hermeneutics had a strong impact on Martin Heidegger and Hans-Georg Gadamer and his analyses of the human consciousness influenced Edmund Husserl. He died October 1, 1911 in Seis am </w:t>
                    </w:r>
                    <w:proofErr w:type="spellStart"/>
                    <w:r w:rsidRPr="001C03A4">
                      <w:t>Schlern</w:t>
                    </w:r>
                    <w:proofErr w:type="spellEnd"/>
                    <w:r w:rsidRPr="001C03A4">
                      <w:t>, South Tyrol.</w:t>
                    </w:r>
                  </w:p>
                  <w:p w:rsidR="004204FB" w:rsidRPr="004204FB" w:rsidRDefault="004204FB" w:rsidP="004204FB"/>
                  <w:p w:rsidR="004204FB" w:rsidRPr="004204FB" w:rsidRDefault="004204FB" w:rsidP="004204FB">
                    <w:pPr>
                      <w:pStyle w:val="Heading1"/>
                    </w:pPr>
                    <w:r>
                      <w:t>List of W</w:t>
                    </w:r>
                    <w:r w:rsidRPr="004204FB">
                      <w:t>orks</w:t>
                    </w:r>
                  </w:p>
                  <w:p w:rsidR="004204FB" w:rsidRPr="004204FB" w:rsidRDefault="004204FB" w:rsidP="004204FB">
                    <w:bookmarkStart w:id="1" w:name="DC020WKENT1"/>
                    <w:proofErr w:type="spellStart"/>
                    <w:r>
                      <w:t>Dilthey</w:t>
                    </w:r>
                    <w:proofErr w:type="spellEnd"/>
                    <w:r>
                      <w:t xml:space="preserve">, </w:t>
                    </w:r>
                    <w:r w:rsidRPr="00A54D30">
                      <w:rPr>
                        <w:lang w:val="en-US" w:eastAsia="de-DE"/>
                      </w:rPr>
                      <w:t>Wilhelm</w:t>
                    </w:r>
                    <w:r w:rsidRPr="004204FB">
                      <w:t xml:space="preserve"> (1914–90) </w:t>
                    </w:r>
                    <w:proofErr w:type="spellStart"/>
                    <w:r w:rsidRPr="004204FB">
                      <w:rPr>
                        <w:rStyle w:val="b-title"/>
                        <w:i/>
                        <w:iCs/>
                      </w:rPr>
                      <w:t>Gesammelte</w:t>
                    </w:r>
                    <w:proofErr w:type="spellEnd"/>
                    <w:r w:rsidRPr="004204FB">
                      <w:rPr>
                        <w:rStyle w:val="b-title"/>
                        <w:i/>
                        <w:iCs/>
                      </w:rPr>
                      <w:t xml:space="preserve"> </w:t>
                    </w:r>
                    <w:proofErr w:type="spellStart"/>
                    <w:r w:rsidRPr="004204FB">
                      <w:rPr>
                        <w:rStyle w:val="b-title"/>
                        <w:i/>
                        <w:iCs/>
                      </w:rPr>
                      <w:t>Schriften</w:t>
                    </w:r>
                    <w:proofErr w:type="spellEnd"/>
                    <w:r w:rsidRPr="004204FB">
                      <w:t xml:space="preserve">, </w:t>
                    </w:r>
                    <w:proofErr w:type="spellStart"/>
                    <w:r w:rsidRPr="004204FB">
                      <w:t>Göttingen</w:t>
                    </w:r>
                    <w:proofErr w:type="spellEnd"/>
                    <w:r w:rsidRPr="004204FB">
                      <w:t xml:space="preserve">: </w:t>
                    </w:r>
                    <w:proofErr w:type="spellStart"/>
                    <w:r w:rsidRPr="004204FB">
                      <w:t>Vandenhoeck</w:t>
                    </w:r>
                    <w:proofErr w:type="spellEnd"/>
                    <w:r w:rsidRPr="004204FB">
                      <w:t xml:space="preserve"> &amp; </w:t>
                    </w:r>
                    <w:proofErr w:type="spellStart"/>
                    <w:r w:rsidRPr="004204FB">
                      <w:t>Ruprecht</w:t>
                    </w:r>
                    <w:proofErr w:type="spellEnd"/>
                    <w:r w:rsidRPr="004204FB">
                      <w:t>, 20 vols.</w:t>
                    </w:r>
                    <w:bookmarkEnd w:id="1"/>
                    <w:r w:rsidRPr="004204FB">
                      <w:t xml:space="preserve"> (German-language version of </w:t>
                    </w:r>
                    <w:proofErr w:type="spellStart"/>
                    <w:r w:rsidRPr="004204FB">
                      <w:t>Dilthey’s</w:t>
                    </w:r>
                    <w:proofErr w:type="spellEnd"/>
                    <w:r w:rsidRPr="004204FB">
                      <w:t xml:space="preserve"> </w:t>
                    </w:r>
                    <w:r w:rsidRPr="004204FB">
                      <w:rPr>
                        <w:i/>
                      </w:rPr>
                      <w:t>Collected Works</w:t>
                    </w:r>
                    <w:r w:rsidRPr="004204FB">
                      <w:t>.)</w:t>
                    </w:r>
                  </w:p>
                  <w:p w:rsidR="003F0D73" w:rsidRPr="00A54D30" w:rsidRDefault="004204FB" w:rsidP="004204FB">
                    <w:r w:rsidRPr="004204FB">
                      <w:rPr>
                        <w:bCs/>
                        <w:lang w:eastAsia="de-DE"/>
                      </w:rPr>
                      <w:t xml:space="preserve">------ (1985--) </w:t>
                    </w:r>
                    <w:r w:rsidRPr="004204FB">
                      <w:rPr>
                        <w:bCs/>
                        <w:i/>
                        <w:lang w:eastAsia="de-DE"/>
                      </w:rPr>
                      <w:t>Selected Works</w:t>
                    </w:r>
                    <w:r w:rsidRPr="004204FB">
                      <w:rPr>
                        <w:lang w:eastAsia="de-DE"/>
                      </w:rPr>
                      <w:t xml:space="preserve">, ed. R. A. </w:t>
                    </w:r>
                    <w:proofErr w:type="spellStart"/>
                    <w:r w:rsidRPr="004204FB">
                      <w:rPr>
                        <w:lang w:eastAsia="de-DE"/>
                      </w:rPr>
                      <w:t>Makkreel</w:t>
                    </w:r>
                    <w:proofErr w:type="spellEnd"/>
                    <w:r w:rsidRPr="004204FB">
                      <w:rPr>
                        <w:lang w:eastAsia="de-DE"/>
                      </w:rPr>
                      <w:t xml:space="preserve"> and F. </w:t>
                    </w:r>
                    <w:proofErr w:type="spellStart"/>
                    <w:r w:rsidRPr="004204FB">
                      <w:rPr>
                        <w:lang w:eastAsia="de-DE"/>
                      </w:rPr>
                      <w:t>Rodi</w:t>
                    </w:r>
                    <w:proofErr w:type="spellEnd"/>
                    <w:r w:rsidRPr="004204FB">
                      <w:rPr>
                        <w:lang w:eastAsia="de-DE"/>
                      </w:rPr>
                      <w:t>, Princeton: Princeton University Press, 6 vols.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1306B8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:rsidR="004204FB" w:rsidRDefault="004204FB" w:rsidP="004204FB">
            <w:pPr>
              <w:rPr>
                <w:lang w:eastAsia="de-DE"/>
              </w:rPr>
            </w:pPr>
            <w:sdt>
              <w:sdtPr>
                <w:rPr>
                  <w:lang w:eastAsia="de-DE"/>
                </w:rPr>
                <w:id w:val="-277791452"/>
                <w:citation/>
              </w:sdtPr>
              <w:sdtContent>
                <w:r>
                  <w:rPr>
                    <w:lang w:eastAsia="de-DE"/>
                  </w:rPr>
                  <w:fldChar w:fldCharType="begin"/>
                </w:r>
                <w:r>
                  <w:rPr>
                    <w:lang w:val="en-CA" w:eastAsia="de-DE"/>
                  </w:rPr>
                  <w:instrText xml:space="preserve"> CITATION Makkreel92 \l 4105 </w:instrText>
                </w:r>
                <w:r>
                  <w:rPr>
                    <w:lang w:eastAsia="de-DE"/>
                  </w:rPr>
                  <w:fldChar w:fldCharType="separate"/>
                </w:r>
                <w:r w:rsidRPr="004204FB">
                  <w:rPr>
                    <w:noProof/>
                    <w:lang w:val="en-CA" w:eastAsia="de-DE"/>
                  </w:rPr>
                  <w:t>(Makkreel)</w:t>
                </w:r>
                <w:r>
                  <w:rPr>
                    <w:lang w:eastAsia="de-DE"/>
                  </w:rPr>
                  <w:fldChar w:fldCharType="end"/>
                </w:r>
              </w:sdtContent>
            </w:sdt>
          </w:p>
          <w:p w:rsidR="001306B8" w:rsidRDefault="004204FB" w:rsidP="001306B8">
            <w:sdt>
              <w:sdtPr>
                <w:id w:val="1873727476"/>
                <w:citation/>
              </w:sdtPr>
              <w:sdtContent>
                <w:r>
                  <w:fldChar w:fldCharType="begin"/>
                </w:r>
                <w:r>
                  <w:rPr>
                    <w:lang w:val="en-CA" w:eastAsia="de-DE"/>
                  </w:rPr>
                  <w:instrText xml:space="preserve"> CITATION deMul04 \l 4105 </w:instrText>
                </w:r>
                <w:r>
                  <w:fldChar w:fldCharType="separate"/>
                </w:r>
                <w:r w:rsidRPr="004204FB">
                  <w:rPr>
                    <w:noProof/>
                    <w:lang w:val="en-CA" w:eastAsia="de-DE"/>
                  </w:rPr>
                  <w:t>(de Mul)</w:t>
                </w:r>
                <w:r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869" w:rsidRDefault="00823869" w:rsidP="007A0D55">
      <w:pPr>
        <w:spacing w:after="0" w:line="240" w:lineRule="auto"/>
      </w:pPr>
      <w:r>
        <w:separator/>
      </w:r>
    </w:p>
  </w:endnote>
  <w:endnote w:type="continuationSeparator" w:id="0">
    <w:p w:rsidR="00823869" w:rsidRDefault="0082386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869" w:rsidRDefault="00823869" w:rsidP="007A0D55">
      <w:pPr>
        <w:spacing w:after="0" w:line="240" w:lineRule="auto"/>
      </w:pPr>
      <w:r>
        <w:separator/>
      </w:r>
    </w:p>
  </w:footnote>
  <w:footnote w:type="continuationSeparator" w:id="0">
    <w:p w:rsidR="00823869" w:rsidRDefault="0082386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4D30" w:rsidRDefault="00A54D3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A54D30" w:rsidRDefault="00A54D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306B8"/>
    <w:rsid w:val="0015114C"/>
    <w:rsid w:val="00183016"/>
    <w:rsid w:val="001A21F3"/>
    <w:rsid w:val="001A2537"/>
    <w:rsid w:val="001A6A06"/>
    <w:rsid w:val="001C288D"/>
    <w:rsid w:val="001D47E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2BC2"/>
    <w:rsid w:val="003677B6"/>
    <w:rsid w:val="003D3579"/>
    <w:rsid w:val="003E2795"/>
    <w:rsid w:val="003F0D73"/>
    <w:rsid w:val="004204FB"/>
    <w:rsid w:val="00462DBE"/>
    <w:rsid w:val="00464699"/>
    <w:rsid w:val="00482461"/>
    <w:rsid w:val="00483379"/>
    <w:rsid w:val="00487BC5"/>
    <w:rsid w:val="00496888"/>
    <w:rsid w:val="004A7476"/>
    <w:rsid w:val="004E5896"/>
    <w:rsid w:val="00513EE6"/>
    <w:rsid w:val="0052030A"/>
    <w:rsid w:val="00534F8F"/>
    <w:rsid w:val="00565074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A600A"/>
    <w:rsid w:val="007B3377"/>
    <w:rsid w:val="007E5F44"/>
    <w:rsid w:val="00821DE3"/>
    <w:rsid w:val="00823869"/>
    <w:rsid w:val="00846CE1"/>
    <w:rsid w:val="008A5B87"/>
    <w:rsid w:val="00922950"/>
    <w:rsid w:val="00930332"/>
    <w:rsid w:val="009A7264"/>
    <w:rsid w:val="009D1606"/>
    <w:rsid w:val="009E18A1"/>
    <w:rsid w:val="009E73D7"/>
    <w:rsid w:val="00A27D2C"/>
    <w:rsid w:val="00A54D30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4B2C"/>
    <w:rsid w:val="00CC586D"/>
    <w:rsid w:val="00CF1542"/>
    <w:rsid w:val="00CF3EC5"/>
    <w:rsid w:val="00D43B57"/>
    <w:rsid w:val="00D5098A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6FD2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183016"/>
  </w:style>
  <w:style w:type="paragraph" w:customStyle="1" w:styleId="Default">
    <w:name w:val="Default"/>
    <w:rsid w:val="00183016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rsid w:val="00A5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-title">
    <w:name w:val="b-title"/>
    <w:uiPriority w:val="99"/>
    <w:rsid w:val="004204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183016"/>
  </w:style>
  <w:style w:type="paragraph" w:customStyle="1" w:styleId="Default">
    <w:name w:val="Default"/>
    <w:rsid w:val="00183016"/>
    <w:pPr>
      <w:autoSpaceDE w:val="0"/>
      <w:autoSpaceDN w:val="0"/>
      <w:adjustRightInd w:val="0"/>
      <w:spacing w:after="0" w:line="240" w:lineRule="auto"/>
    </w:pPr>
    <w:rPr>
      <w:rFonts w:ascii="Code" w:eastAsiaTheme="minorEastAsia" w:hAnsi="Code" w:cs="Code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rsid w:val="00A5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b-title">
    <w:name w:val="b-title"/>
    <w:uiPriority w:val="99"/>
    <w:rsid w:val="00420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B0741E"/>
    <w:rsid w:val="00C3593E"/>
    <w:rsid w:val="00D31533"/>
    <w:rsid w:val="00DF3E6F"/>
    <w:rsid w:val="00FB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Makkreel92</b:Tag>
    <b:SourceType>Book</b:SourceType>
    <b:Guid>{44B8667F-36CE-46BA-B03F-1ADD561C82F9}</b:Guid>
    <b:Author>
      <b:Author>
        <b:NameList>
          <b:Person>
            <b:Last>Makkreel</b:Last>
            <b:First>Rudolf</b:First>
            <b:Middle>A.</b:Middle>
          </b:Person>
        </b:NameList>
      </b:Author>
    </b:Author>
    <b:Title>Dilthey: Philosopher of the Human Studies</b:Title>
    <b:Year>1992</b:Year>
    <b:City>Princeton</b:City>
    <b:Publisher>Princeton University Press</b:Publisher>
    <b:Medium>Print</b:Medium>
    <b:RefOrder>1</b:RefOrder>
  </b:Source>
  <b:Source>
    <b:Tag>deMul04</b:Tag>
    <b:SourceType>Book</b:SourceType>
    <b:Guid>{2E0019FF-3F02-452F-A064-F1F6A792A1E8}</b:Guid>
    <b:Author>
      <b:Author>
        <b:NameList>
          <b:Person>
            <b:Last>de Mul</b:Last>
            <b:First>Jos</b:First>
          </b:Person>
        </b:NameList>
      </b:Author>
    </b:Author>
    <b:Title>The Tragedy of Finitude: Dilthey's Hermeneutics of Life</b:Title>
    <b:Year>2004</b:Year>
    <b:City>New Haven</b:City>
    <b:Publisher>Yale University Press</b:Publisher>
    <b:Medium>Print</b:Medium>
    <b:RefOrder>2</b:RefOrder>
  </b:Source>
</b:Sources>
</file>

<file path=customXml/itemProps1.xml><?xml version="1.0" encoding="utf-8"?>
<ds:datastoreItem xmlns:ds="http://schemas.openxmlformats.org/officeDocument/2006/customXml" ds:itemID="{AC93FA9D-A3D8-434C-9389-A981A8BC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2016-05-10T15:37:00Z</dcterms:created>
  <dcterms:modified xsi:type="dcterms:W3CDTF">2016-05-10T15:37:00Z</dcterms:modified>
</cp:coreProperties>
</file>