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5CEE27" w14:textId="77777777" w:rsidTr="00922950">
        <w:tc>
          <w:tcPr>
            <w:tcW w:w="491" w:type="dxa"/>
            <w:vMerge w:val="restart"/>
            <w:shd w:val="clear" w:color="auto" w:fill="A6A6A6" w:themeFill="background1" w:themeFillShade="A6"/>
            <w:textDirection w:val="btLr"/>
          </w:tcPr>
          <w:p w14:paraId="09311A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FBFB09B64FAA44891F383135A490F1"/>
            </w:placeholder>
            <w:showingPlcHdr/>
            <w:dropDownList>
              <w:listItem w:displayText="Dr." w:value="Dr."/>
              <w:listItem w:displayText="Prof." w:value="Prof."/>
            </w:dropDownList>
          </w:sdtPr>
          <w:sdtEndPr/>
          <w:sdtContent>
            <w:tc>
              <w:tcPr>
                <w:tcW w:w="1259" w:type="dxa"/>
              </w:tcPr>
              <w:p w14:paraId="3BCD32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5AF63B86198E478F51F820207F5C7F"/>
            </w:placeholder>
            <w:text/>
          </w:sdtPr>
          <w:sdtEndPr/>
          <w:sdtContent>
            <w:tc>
              <w:tcPr>
                <w:tcW w:w="2073" w:type="dxa"/>
              </w:tcPr>
              <w:p w14:paraId="4A24E9ED" w14:textId="77777777" w:rsidR="00B574C9" w:rsidRPr="00202A8A" w:rsidRDefault="008D5514" w:rsidP="00922950">
                <w:r w:rsidRPr="00202A8A">
                  <w:rPr>
                    <w:rFonts w:eastAsiaTheme="minorEastAsia"/>
                    <w:color w:val="262626"/>
                    <w:sz w:val="24"/>
                    <w:szCs w:val="24"/>
                    <w:lang w:val="en-CA" w:eastAsia="ja-JP"/>
                  </w:rPr>
                  <w:t>Linda-Denise</w:t>
                </w:r>
              </w:p>
            </w:tc>
          </w:sdtContent>
        </w:sdt>
        <w:sdt>
          <w:sdtPr>
            <w:alias w:val="Middle name"/>
            <w:tag w:val="authorMiddleName"/>
            <w:id w:val="-2076034781"/>
            <w:placeholder>
              <w:docPart w:val="E1A44DA046A4724EB50529F6F5A0487A"/>
            </w:placeholder>
            <w:showingPlcHdr/>
            <w:text/>
          </w:sdtPr>
          <w:sdtEndPr/>
          <w:sdtContent>
            <w:tc>
              <w:tcPr>
                <w:tcW w:w="2551" w:type="dxa"/>
              </w:tcPr>
              <w:p w14:paraId="052F184C" w14:textId="77777777" w:rsidR="00B574C9" w:rsidRPr="00202A8A" w:rsidRDefault="00B574C9" w:rsidP="00922950">
                <w:r w:rsidRPr="00202A8A">
                  <w:rPr>
                    <w:rStyle w:val="PlaceholderText"/>
                  </w:rPr>
                  <w:t>[Middle name]</w:t>
                </w:r>
              </w:p>
            </w:tc>
          </w:sdtContent>
        </w:sdt>
        <w:sdt>
          <w:sdtPr>
            <w:alias w:val="Last name"/>
            <w:tag w:val="authorLastName"/>
            <w:id w:val="-1088529830"/>
            <w:placeholder>
              <w:docPart w:val="429266BFA5C17F4DAB827605F05021D7"/>
            </w:placeholder>
            <w:text/>
          </w:sdtPr>
          <w:sdtEndPr/>
          <w:sdtContent>
            <w:tc>
              <w:tcPr>
                <w:tcW w:w="2642" w:type="dxa"/>
              </w:tcPr>
              <w:p w14:paraId="7AC3BE00" w14:textId="77777777" w:rsidR="00B574C9" w:rsidRPr="00202A8A" w:rsidRDefault="008D5514" w:rsidP="00922950">
                <w:r w:rsidRPr="00202A8A">
                  <w:rPr>
                    <w:rFonts w:eastAsia="ＭＳ 明朝" w:cs="Times New Roman"/>
                    <w:color w:val="262626"/>
                    <w:sz w:val="24"/>
                    <w:szCs w:val="24"/>
                    <w:lang w:val="en-US"/>
                  </w:rPr>
                  <w:t>Fisher-Harrell</w:t>
                </w:r>
              </w:p>
            </w:tc>
          </w:sdtContent>
        </w:sdt>
      </w:tr>
      <w:tr w:rsidR="00B574C9" w14:paraId="158F3D50" w14:textId="77777777" w:rsidTr="001A6A06">
        <w:trPr>
          <w:trHeight w:val="986"/>
        </w:trPr>
        <w:tc>
          <w:tcPr>
            <w:tcW w:w="491" w:type="dxa"/>
            <w:vMerge/>
            <w:shd w:val="clear" w:color="auto" w:fill="A6A6A6" w:themeFill="background1" w:themeFillShade="A6"/>
          </w:tcPr>
          <w:p w14:paraId="0229143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065A36B342446A1DC1F715DA428CF"/>
            </w:placeholder>
            <w:showingPlcHdr/>
          </w:sdtPr>
          <w:sdtEndPr/>
          <w:sdtContent>
            <w:tc>
              <w:tcPr>
                <w:tcW w:w="8525" w:type="dxa"/>
                <w:gridSpan w:val="4"/>
              </w:tcPr>
              <w:p w14:paraId="7CF9C889" w14:textId="77777777" w:rsidR="00B574C9" w:rsidRDefault="00B574C9" w:rsidP="00922950">
                <w:r>
                  <w:rPr>
                    <w:rStyle w:val="PlaceholderText"/>
                  </w:rPr>
                  <w:t>[Enter your biography]</w:t>
                </w:r>
              </w:p>
            </w:tc>
          </w:sdtContent>
        </w:sdt>
      </w:tr>
      <w:tr w:rsidR="00B574C9" w14:paraId="5F2F73FD" w14:textId="77777777" w:rsidTr="001A6A06">
        <w:trPr>
          <w:trHeight w:val="986"/>
        </w:trPr>
        <w:tc>
          <w:tcPr>
            <w:tcW w:w="491" w:type="dxa"/>
            <w:vMerge/>
            <w:shd w:val="clear" w:color="auto" w:fill="A6A6A6" w:themeFill="background1" w:themeFillShade="A6"/>
          </w:tcPr>
          <w:p w14:paraId="332FF51D" w14:textId="77777777" w:rsidR="00B574C9" w:rsidRPr="001A6A06" w:rsidRDefault="00B574C9" w:rsidP="00CF1542">
            <w:pPr>
              <w:jc w:val="center"/>
              <w:rPr>
                <w:b/>
                <w:color w:val="FFFFFF" w:themeColor="background1"/>
              </w:rPr>
            </w:pPr>
          </w:p>
        </w:tc>
        <w:sdt>
          <w:sdtPr>
            <w:alias w:val="Affiliation"/>
            <w:tag w:val="affiliation"/>
            <w:id w:val="2012937915"/>
            <w:placeholder>
              <w:docPart w:val="2407252961DC924ABE2DB86D8965DCA8"/>
            </w:placeholder>
            <w:showingPlcHdr/>
            <w:text/>
          </w:sdtPr>
          <w:sdtEndPr/>
          <w:sdtContent>
            <w:tc>
              <w:tcPr>
                <w:tcW w:w="8525" w:type="dxa"/>
                <w:gridSpan w:val="4"/>
              </w:tcPr>
              <w:p w14:paraId="51DB2536" w14:textId="77777777" w:rsidR="00B574C9" w:rsidRDefault="00B574C9" w:rsidP="00B574C9">
                <w:r>
                  <w:rPr>
                    <w:rStyle w:val="PlaceholderText"/>
                  </w:rPr>
                  <w:t>[Enter the institution with which you are affiliated]</w:t>
                </w:r>
              </w:p>
            </w:tc>
          </w:sdtContent>
        </w:sdt>
      </w:tr>
    </w:tbl>
    <w:p w14:paraId="3A8195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35DF55" w14:textId="77777777" w:rsidTr="00244BB0">
        <w:tc>
          <w:tcPr>
            <w:tcW w:w="9016" w:type="dxa"/>
            <w:shd w:val="clear" w:color="auto" w:fill="A6A6A6" w:themeFill="background1" w:themeFillShade="A6"/>
            <w:tcMar>
              <w:top w:w="113" w:type="dxa"/>
              <w:bottom w:w="113" w:type="dxa"/>
            </w:tcMar>
          </w:tcPr>
          <w:p w14:paraId="186106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872F6E" w14:textId="77777777" w:rsidTr="003F0D73">
        <w:sdt>
          <w:sdtPr>
            <w:rPr>
              <w:b/>
            </w:rPr>
            <w:alias w:val="Article headword"/>
            <w:tag w:val="articleHeadword"/>
            <w:id w:val="-361440020"/>
            <w:placeholder>
              <w:docPart w:val="0E5AA275A58E2C46A91A889D7D345834"/>
            </w:placeholder>
            <w:text/>
          </w:sdtPr>
          <w:sdtEndPr/>
          <w:sdtContent>
            <w:tc>
              <w:tcPr>
                <w:tcW w:w="9016" w:type="dxa"/>
                <w:tcMar>
                  <w:top w:w="113" w:type="dxa"/>
                  <w:bottom w:w="113" w:type="dxa"/>
                </w:tcMar>
              </w:tcPr>
              <w:p w14:paraId="76C59F8F" w14:textId="633F3316" w:rsidR="003F0D73" w:rsidRPr="00FB589A" w:rsidRDefault="00202A8A" w:rsidP="00202A8A">
                <w:pPr>
                  <w:rPr>
                    <w:b/>
                  </w:rPr>
                </w:pPr>
                <w:r w:rsidRPr="00202A8A">
                  <w:rPr>
                    <w:rFonts w:eastAsia="ＭＳ 明朝" w:cs="Times New Roman"/>
                    <w:sz w:val="24"/>
                    <w:szCs w:val="24"/>
                    <w:lang w:val="en-US"/>
                  </w:rPr>
                  <w:t>Ailey, Alvin (1931 – 1989</w:t>
                </w:r>
                <w:r w:rsidR="008D5514" w:rsidRPr="00202A8A">
                  <w:rPr>
                    <w:rFonts w:eastAsia="ＭＳ 明朝" w:cs="Times New Roman"/>
                    <w:sz w:val="24"/>
                    <w:szCs w:val="24"/>
                    <w:lang w:val="en-US"/>
                  </w:rPr>
                  <w:t>)</w:t>
                </w:r>
              </w:p>
            </w:tc>
          </w:sdtContent>
        </w:sdt>
      </w:tr>
      <w:tr w:rsidR="00464699" w14:paraId="5C096C02" w14:textId="77777777" w:rsidTr="007821B0">
        <w:sdt>
          <w:sdtPr>
            <w:alias w:val="Variant headwords"/>
            <w:tag w:val="variantHeadwords"/>
            <w:id w:val="173464402"/>
            <w:placeholder>
              <w:docPart w:val="1C0B33EFF7424A488275267323247B3B"/>
            </w:placeholder>
            <w:showingPlcHdr/>
          </w:sdtPr>
          <w:sdtEndPr/>
          <w:sdtContent>
            <w:tc>
              <w:tcPr>
                <w:tcW w:w="9016" w:type="dxa"/>
                <w:tcMar>
                  <w:top w:w="113" w:type="dxa"/>
                  <w:bottom w:w="113" w:type="dxa"/>
                </w:tcMar>
              </w:tcPr>
              <w:p w14:paraId="5B3359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EF1743" w14:textId="77777777" w:rsidTr="003F0D73">
        <w:sdt>
          <w:sdtPr>
            <w:alias w:val="Abstract"/>
            <w:tag w:val="abstract"/>
            <w:id w:val="-635871867"/>
            <w:placeholder>
              <w:docPart w:val="1050F6D173D89D458696378920DF024B"/>
            </w:placeholder>
          </w:sdtPr>
          <w:sdtEndPr/>
          <w:sdtContent>
            <w:tc>
              <w:tcPr>
                <w:tcW w:w="9016" w:type="dxa"/>
                <w:tcMar>
                  <w:top w:w="113" w:type="dxa"/>
                  <w:bottom w:w="113" w:type="dxa"/>
                </w:tcMar>
              </w:tcPr>
              <w:p w14:paraId="708174B2" w14:textId="77777777" w:rsidR="008D5514" w:rsidRPr="00202A8A" w:rsidRDefault="008D5514" w:rsidP="008D5514">
                <w:r w:rsidRPr="00202A8A">
                  <w:t xml:space="preserve">Alvin Ailey counts among the most significant American choreographers of the second half of the twentieth century, and his company the Alvin Ailey American Dance </w:t>
                </w:r>
                <w:proofErr w:type="spellStart"/>
                <w:r w:rsidRPr="00202A8A">
                  <w:t>Theater</w:t>
                </w:r>
                <w:proofErr w:type="spellEnd"/>
                <w:r w:rsidRPr="00202A8A">
                  <w:t xml:space="preserve"> (AAADT) as one of the most widely known companies both nationally and internationally. Initially established in 1958 as a small pick-up company of black dancers, AAADT quickly developed into a multiracial company that not only served as a platform for Ailey’s works but also became a repository for works by many different choreographers in a wide variety of styles. Communicating to a broad audience base, Ailey made the black dancing body integral to modern dance. In the tradition of the Lester Horton Dance </w:t>
                </w:r>
                <w:proofErr w:type="spellStart"/>
                <w:r w:rsidRPr="00202A8A">
                  <w:t>Theater</w:t>
                </w:r>
                <w:proofErr w:type="spellEnd"/>
                <w:r w:rsidRPr="00202A8A">
                  <w:t xml:space="preserve">, Ailey stressed ethnic diversity and a broad artistic range. AAADT remains a primarily black yet multiracial company that continues the heritage of American modern dance while preserving the uniqueness of the African-American cultural experience. </w:t>
                </w:r>
              </w:p>
              <w:p w14:paraId="3166C70D" w14:textId="77777777" w:rsidR="00E85A05" w:rsidRDefault="00E85A05" w:rsidP="00E85A05"/>
            </w:tc>
          </w:sdtContent>
        </w:sdt>
      </w:tr>
      <w:tr w:rsidR="003F0D73" w14:paraId="41EDA92F" w14:textId="77777777" w:rsidTr="003F0D73">
        <w:sdt>
          <w:sdtPr>
            <w:alias w:val="Article text"/>
            <w:tag w:val="articleText"/>
            <w:id w:val="634067588"/>
            <w:placeholder>
              <w:docPart w:val="83F03D998D88C9448BA71EE222CE4988"/>
            </w:placeholder>
          </w:sdtPr>
          <w:sdtEndPr/>
          <w:sdtContent>
            <w:tc>
              <w:tcPr>
                <w:tcW w:w="9016" w:type="dxa"/>
                <w:tcMar>
                  <w:top w:w="113" w:type="dxa"/>
                  <w:bottom w:w="113" w:type="dxa"/>
                </w:tcMar>
              </w:tcPr>
              <w:p w14:paraId="455C4180" w14:textId="77777777" w:rsidR="008D5514" w:rsidRPr="000501AA" w:rsidRDefault="008D5514" w:rsidP="00202A8A">
                <w:pPr>
                  <w:rPr>
                    <w:rFonts w:asciiTheme="majorHAnsi" w:eastAsiaTheme="majorEastAsia" w:hAnsiTheme="majorHAnsi" w:cstheme="majorBidi"/>
                    <w:b/>
                    <w:color w:val="595959" w:themeColor="text1" w:themeTint="A6"/>
                    <w:szCs w:val="32"/>
                  </w:rPr>
                </w:pPr>
                <w:r>
                  <w:t xml:space="preserve">Alvin Ailey counts among the most significant American choreographers of the second half of the twentieth century, and his company the Alvin Ailey American Dance </w:t>
                </w:r>
                <w:proofErr w:type="spellStart"/>
                <w:r>
                  <w:t>Theater</w:t>
                </w:r>
                <w:proofErr w:type="spellEnd"/>
                <w:r>
                  <w:t xml:space="preserve"> (AAADT) as one of the most widely known companies both nationally and internationally. </w:t>
                </w:r>
                <w:r w:rsidRPr="00B43F91">
                  <w:t xml:space="preserve">Initially established </w:t>
                </w:r>
                <w:r>
                  <w:t xml:space="preserve">in 1958 </w:t>
                </w:r>
                <w:r w:rsidRPr="00B43F91">
                  <w:t>as a small pick</w:t>
                </w:r>
                <w:r>
                  <w:t>-</w:t>
                </w:r>
                <w:r w:rsidRPr="00B43F91">
                  <w:t>up company of black dancers</w:t>
                </w:r>
                <w:r>
                  <w:t xml:space="preserve">, AAADT </w:t>
                </w:r>
                <w:r w:rsidRPr="00B43F91">
                  <w:t>qui</w:t>
                </w:r>
                <w:r>
                  <w:t>ckly</w:t>
                </w:r>
                <w:r w:rsidRPr="00B43F91">
                  <w:t xml:space="preserve"> developed into a m</w:t>
                </w:r>
                <w:r>
                  <w:t xml:space="preserve">ultiracial </w:t>
                </w:r>
                <w:r w:rsidRPr="00B43F91">
                  <w:t xml:space="preserve">company that not only served as a platform for </w:t>
                </w:r>
                <w:r>
                  <w:t>Ailey’s</w:t>
                </w:r>
                <w:r w:rsidRPr="00B43F91">
                  <w:t xml:space="preserve"> works but also became a repository for works by many different choreographers in a wide variety of styles</w:t>
                </w:r>
                <w:r>
                  <w:t xml:space="preserve">. </w:t>
                </w:r>
                <w:r w:rsidRPr="00B43F91">
                  <w:t>Communicating to a broad audience base, Ailey made the black dancing body in</w:t>
                </w:r>
                <w:r>
                  <w:t xml:space="preserve">tegral to modern dance. </w:t>
                </w:r>
                <w:r w:rsidRPr="00B43F91">
                  <w:t xml:space="preserve">In the tradition of the Lester Horton Dance </w:t>
                </w:r>
                <w:proofErr w:type="spellStart"/>
                <w:r w:rsidRPr="00B43F91">
                  <w:t>Theater</w:t>
                </w:r>
                <w:proofErr w:type="spellEnd"/>
                <w:r w:rsidRPr="00B43F91">
                  <w:t>, Ailey stressed ethnic diversi</w:t>
                </w:r>
                <w:r>
                  <w:t xml:space="preserve">ty and a broad artistic range. AAADT </w:t>
                </w:r>
                <w:r w:rsidRPr="00B43F91">
                  <w:t xml:space="preserve">remains </w:t>
                </w:r>
                <w:r>
                  <w:t>a primarily black yet multiracial</w:t>
                </w:r>
                <w:r w:rsidRPr="00B43F91">
                  <w:t xml:space="preserve"> company </w:t>
                </w:r>
                <w:r>
                  <w:t>that continues</w:t>
                </w:r>
                <w:r w:rsidRPr="00B43F91">
                  <w:t xml:space="preserve"> the heritage of American modern dance while preserving the uniqueness of the African-Americ</w:t>
                </w:r>
                <w:r>
                  <w:t xml:space="preserve">an cultural experience. </w:t>
                </w:r>
              </w:p>
              <w:p w14:paraId="7F49B55F" w14:textId="77777777" w:rsidR="008D5514" w:rsidRDefault="008D5514" w:rsidP="00202A8A"/>
              <w:p w14:paraId="49BFF09A" w14:textId="77777777" w:rsidR="008D5514" w:rsidRDefault="008D5514" w:rsidP="00202A8A">
                <w:r>
                  <w:t xml:space="preserve">File: </w:t>
                </w:r>
                <w:r w:rsidRPr="008D5514">
                  <w:t>ailey572.jpg</w:t>
                </w:r>
              </w:p>
              <w:p w14:paraId="637E1DC8" w14:textId="77777777" w:rsidR="008D5514" w:rsidRDefault="008D5514" w:rsidP="008D5514">
                <w:pPr>
                  <w:pStyle w:val="Caption"/>
                </w:pPr>
                <w:r>
                  <w:t xml:space="preserve">Figure </w:t>
                </w:r>
                <w:r w:rsidR="003F4F0A">
                  <w:fldChar w:fldCharType="begin"/>
                </w:r>
                <w:r w:rsidR="003F4F0A">
                  <w:instrText xml:space="preserve"> SEQ Figure \* ARABIC </w:instrText>
                </w:r>
                <w:r w:rsidR="003F4F0A">
                  <w:fldChar w:fldCharType="separate"/>
                </w:r>
                <w:r>
                  <w:rPr>
                    <w:noProof/>
                  </w:rPr>
                  <w:t>1</w:t>
                </w:r>
                <w:r w:rsidR="003F4F0A">
                  <w:rPr>
                    <w:noProof/>
                  </w:rPr>
                  <w:fldChar w:fldCharType="end"/>
                </w:r>
                <w:r>
                  <w:t xml:space="preserve"> Photograph of a young Alvin Ailey, by John Lindquist </w:t>
                </w:r>
              </w:p>
              <w:p w14:paraId="784979B0" w14:textId="77777777" w:rsidR="008D5514" w:rsidRPr="00202A8A" w:rsidRDefault="008D5514" w:rsidP="00202A8A">
                <w:pPr>
                  <w:rPr>
                    <w:color w:val="262626"/>
                  </w:rPr>
                </w:pPr>
                <w:r w:rsidRPr="00202A8A">
                  <w:t xml:space="preserve">Source: </w:t>
                </w:r>
                <w:hyperlink r:id="rId8" w:history="1">
                  <w:r w:rsidRPr="00202A8A">
                    <w:rPr>
                      <w:rStyle w:val="Hyperlink"/>
                    </w:rPr>
                    <w:t>http://www.danceheritage.org/ailey.html</w:t>
                  </w:r>
                </w:hyperlink>
              </w:p>
              <w:p w14:paraId="35CE54B1" w14:textId="77777777" w:rsidR="008D5514" w:rsidRDefault="008D5514" w:rsidP="00202A8A">
                <w:pPr>
                  <w:rPr>
                    <w:rFonts w:ascii="Times New Roman" w:hAnsi="Times New Roman"/>
                  </w:rPr>
                </w:pPr>
              </w:p>
              <w:p w14:paraId="4793D89A" w14:textId="77777777" w:rsidR="008D5514" w:rsidRPr="00B43F91" w:rsidRDefault="008D5514" w:rsidP="00202A8A">
                <w:pPr>
                  <w:pStyle w:val="Heading1"/>
                </w:pPr>
              </w:p>
              <w:p w14:paraId="0DE95EAB" w14:textId="77777777" w:rsidR="008D5514" w:rsidRPr="00223FC1" w:rsidRDefault="008D5514" w:rsidP="00202A8A">
                <w:pPr>
                  <w:pStyle w:val="Heading1"/>
                  <w:outlineLvl w:val="0"/>
                </w:pPr>
                <w:r w:rsidRPr="00223FC1">
                  <w:t>Training and Early Career</w:t>
                </w:r>
              </w:p>
              <w:p w14:paraId="4CE18DFA" w14:textId="77777777" w:rsidR="008D5514" w:rsidRDefault="008D5514" w:rsidP="00202A8A">
                <w:r>
                  <w:t xml:space="preserve">At age twelve Ailey moved with his mother from Texas to Los Angeles. There he saw performances by </w:t>
                </w:r>
                <w:r w:rsidRPr="00B43F91">
                  <w:t xml:space="preserve">the Ballet </w:t>
                </w:r>
                <w:proofErr w:type="spellStart"/>
                <w:r w:rsidRPr="00B43F91">
                  <w:t>Russe</w:t>
                </w:r>
                <w:proofErr w:type="spellEnd"/>
                <w:r w:rsidRPr="00B43F91">
                  <w:t xml:space="preserve"> de Monte Carlo and the Katherine Dunham Dance Company</w:t>
                </w:r>
                <w:r>
                  <w:t xml:space="preserve"> that inspired him to dance. He started his formal training in 1949 at the Lester Horton Dance </w:t>
                </w:r>
                <w:proofErr w:type="spellStart"/>
                <w:r>
                  <w:t>Theater</w:t>
                </w:r>
                <w:proofErr w:type="spellEnd"/>
                <w:r>
                  <w:t xml:space="preserve"> and, like all students at the Horton studio, he learned about theatre production and </w:t>
                </w:r>
                <w:r>
                  <w:lastRenderedPageBreak/>
                  <w:t xml:space="preserve">design along with dance technique and composition. He joined the company in 1951 and choreographed his first work two years later, a solo titled </w:t>
                </w:r>
                <w:r w:rsidRPr="008E59F2">
                  <w:rPr>
                    <w:i/>
                  </w:rPr>
                  <w:t>Afternoon Blues</w:t>
                </w:r>
                <w:r>
                  <w:t xml:space="preserve"> (1953) that was inspired by </w:t>
                </w:r>
                <w:proofErr w:type="spellStart"/>
                <w:r>
                  <w:t>Vaslav</w:t>
                </w:r>
                <w:proofErr w:type="spellEnd"/>
                <w:r>
                  <w:t xml:space="preserve"> Nijinsky’s </w:t>
                </w:r>
                <w:r w:rsidRPr="008E59F2">
                  <w:rPr>
                    <w:i/>
                  </w:rPr>
                  <w:t>Afternoon of a Faun</w:t>
                </w:r>
                <w:r>
                  <w:t>. A few months later Horton died suddenly, and the troupe turned to Ailey to take his place. Thus he created his first group works in quick succession in 1954—</w:t>
                </w:r>
                <w:r w:rsidRPr="000636EE">
                  <w:rPr>
                    <w:i/>
                  </w:rPr>
                  <w:t>According to St. Francis</w:t>
                </w:r>
                <w:r>
                  <w:t xml:space="preserve">, </w:t>
                </w:r>
                <w:r w:rsidRPr="000636EE">
                  <w:rPr>
                    <w:i/>
                  </w:rPr>
                  <w:t>Morning Mourning</w:t>
                </w:r>
                <w:r>
                  <w:t xml:space="preserve">, and </w:t>
                </w:r>
                <w:r w:rsidRPr="000636EE">
                  <w:rPr>
                    <w:i/>
                  </w:rPr>
                  <w:t>La Creation du</w:t>
                </w:r>
                <w:r>
                  <w:t xml:space="preserve"> </w:t>
                </w:r>
                <w:r w:rsidRPr="000636EE">
                  <w:rPr>
                    <w:i/>
                  </w:rPr>
                  <w:t>Monde</w:t>
                </w:r>
                <w:r>
                  <w:t xml:space="preserve"> (</w:t>
                </w:r>
                <w:r w:rsidRPr="00C311CA">
                  <w:rPr>
                    <w:i/>
                  </w:rPr>
                  <w:t>Creation of the World</w:t>
                </w:r>
                <w:r>
                  <w:t xml:space="preserve">). From his experience with Lester Horton, Ailey took a foundational movement technique, a theatrical approach to choreography, and a commitment to a multiracial school and company. </w:t>
                </w:r>
              </w:p>
              <w:p w14:paraId="04109115" w14:textId="77777777" w:rsidR="008D5514" w:rsidRDefault="008D5514" w:rsidP="00202A8A"/>
              <w:p w14:paraId="0A9A7D44" w14:textId="77777777" w:rsidR="008D5514" w:rsidRDefault="008D5514" w:rsidP="00202A8A">
                <w:r>
                  <w:t xml:space="preserve">In 1954 Ailey moved to New York to appear in the Broadway musical, </w:t>
                </w:r>
                <w:r w:rsidRPr="00177A14">
                  <w:rPr>
                    <w:i/>
                  </w:rPr>
                  <w:t>House</w:t>
                </w:r>
                <w:r>
                  <w:t xml:space="preserve"> </w:t>
                </w:r>
                <w:r w:rsidRPr="00177A14">
                  <w:rPr>
                    <w:i/>
                  </w:rPr>
                  <w:t>of Flowers</w:t>
                </w:r>
                <w:r>
                  <w:rPr>
                    <w:i/>
                  </w:rPr>
                  <w:t xml:space="preserve">. </w:t>
                </w:r>
                <w:r>
                  <w:t xml:space="preserve">Partnering Carmen de </w:t>
                </w:r>
                <w:proofErr w:type="spellStart"/>
                <w:r>
                  <w:t>Lavallade</w:t>
                </w:r>
                <w:proofErr w:type="spellEnd"/>
                <w:r>
                  <w:t xml:space="preserve">, Ailey met the many talented black dancers in the cast, including Geoffrey Holder and Arthur Mitchell. After the show closed, he remained in New York, studying acting with Stella Adler and ballet with </w:t>
                </w:r>
                <w:proofErr w:type="spellStart"/>
                <w:r>
                  <w:t>Karel</w:t>
                </w:r>
                <w:proofErr w:type="spellEnd"/>
                <w:r>
                  <w:t xml:space="preserve"> Shook, sampling classes with Martha Graham and Doris Humphrey, appearing in works by Anna </w:t>
                </w:r>
                <w:proofErr w:type="spellStart"/>
                <w:r>
                  <w:t>Sokolow</w:t>
                </w:r>
                <w:proofErr w:type="spellEnd"/>
                <w:r>
                  <w:t xml:space="preserve"> and Sophie Maslow, and taking a lead role in Jack Cole’s musical </w:t>
                </w:r>
                <w:r w:rsidRPr="00FE1A92">
                  <w:rPr>
                    <w:i/>
                  </w:rPr>
                  <w:t>Jamaica</w:t>
                </w:r>
                <w:r>
                  <w:t xml:space="preserve">. Seeing that ‘the New York City concert dance scene was basically closed to black dancers,’ he gathered together dancers in an informal company, creating </w:t>
                </w:r>
                <w:r w:rsidRPr="0034524C">
                  <w:rPr>
                    <w:i/>
                  </w:rPr>
                  <w:t>Blues Suite</w:t>
                </w:r>
                <w:r>
                  <w:t xml:space="preserve"> (1958) and </w:t>
                </w:r>
                <w:r w:rsidRPr="0034524C">
                  <w:rPr>
                    <w:i/>
                  </w:rPr>
                  <w:t>Revelations</w:t>
                </w:r>
                <w:r>
                  <w:t xml:space="preserve"> (1960), complementary works that recast autobiography as ‘blood memories,’ the collective memory of African-American culture.</w:t>
                </w:r>
                <w:r>
                  <w:rPr>
                    <w:rStyle w:val="EndnoteReference"/>
                    <w:rFonts w:ascii="Times New Roman" w:hAnsi="Times New Roman"/>
                  </w:rPr>
                  <w:endnoteReference w:id="1"/>
                </w:r>
                <w:r>
                  <w:t xml:space="preserve"> While </w:t>
                </w:r>
                <w:r w:rsidRPr="0034524C">
                  <w:rPr>
                    <w:i/>
                  </w:rPr>
                  <w:t>Blues Suite</w:t>
                </w:r>
                <w:r>
                  <w:t xml:space="preserve"> recalled Saturday-night </w:t>
                </w:r>
                <w:proofErr w:type="spellStart"/>
                <w:r>
                  <w:t>jook</w:t>
                </w:r>
                <w:proofErr w:type="spellEnd"/>
                <w:r>
                  <w:t xml:space="preserve"> joints from his Texas childhood, </w:t>
                </w:r>
                <w:r w:rsidRPr="0034524C">
                  <w:rPr>
                    <w:i/>
                  </w:rPr>
                  <w:t>Revelations</w:t>
                </w:r>
                <w:r>
                  <w:t xml:space="preserve"> recalled Sunday-morning church services. His aim, Ailey later wrote, ‘was to show the coming and the growth and reach of black culture.’</w:t>
                </w:r>
                <w:r>
                  <w:rPr>
                    <w:rStyle w:val="EndnoteReference"/>
                    <w:rFonts w:ascii="Times New Roman" w:hAnsi="Times New Roman"/>
                  </w:rPr>
                  <w:endnoteReference w:id="2"/>
                </w:r>
                <w:r>
                  <w:t xml:space="preserve"> </w:t>
                </w:r>
              </w:p>
              <w:p w14:paraId="63C45ABD" w14:textId="77777777" w:rsidR="008D5514" w:rsidRDefault="008D5514" w:rsidP="00202A8A"/>
              <w:p w14:paraId="7ED9F7F9" w14:textId="77777777" w:rsidR="008D5514" w:rsidRDefault="008D5514" w:rsidP="00202A8A">
                <w:r>
                  <w:t xml:space="preserve">File: </w:t>
                </w:r>
                <w:r w:rsidRPr="008D5514">
                  <w:t>Revelations as a Signature Work.jpg</w:t>
                </w:r>
              </w:p>
              <w:p w14:paraId="0B0AFA34" w14:textId="77777777" w:rsidR="008D5514" w:rsidRDefault="008D5514" w:rsidP="008D5514">
                <w:pPr>
                  <w:pStyle w:val="Caption"/>
                </w:pPr>
                <w:r>
                  <w:t xml:space="preserve">Figure </w:t>
                </w:r>
                <w:r w:rsidR="003F4F0A">
                  <w:fldChar w:fldCharType="begin"/>
                </w:r>
                <w:r w:rsidR="003F4F0A">
                  <w:instrText xml:space="preserve"> SEQ Figure \* ARABIC </w:instrText>
                </w:r>
                <w:r w:rsidR="003F4F0A">
                  <w:fldChar w:fldCharType="separate"/>
                </w:r>
                <w:r>
                  <w:rPr>
                    <w:noProof/>
                  </w:rPr>
                  <w:t>2</w:t>
                </w:r>
                <w:r w:rsidR="003F4F0A">
                  <w:rPr>
                    <w:noProof/>
                  </w:rPr>
                  <w:fldChar w:fldCharType="end"/>
                </w:r>
                <w:r>
                  <w:t xml:space="preserve"> Briana Reed and Amos J. </w:t>
                </w:r>
                <w:proofErr w:type="spellStart"/>
                <w:r>
                  <w:t>Machanic</w:t>
                </w:r>
                <w:proofErr w:type="spellEnd"/>
                <w:r>
                  <w:t>, Jr. in Revelations, 2000</w:t>
                </w:r>
              </w:p>
              <w:p w14:paraId="3F2D6259" w14:textId="77777777" w:rsidR="008D5514" w:rsidRPr="00202A8A" w:rsidRDefault="008D5514" w:rsidP="00202A8A">
                <w:pPr>
                  <w:rPr>
                    <w:rFonts w:eastAsia="Times New Roman"/>
                  </w:rPr>
                </w:pPr>
                <w:r w:rsidRPr="00202A8A">
                  <w:t xml:space="preserve">Source: </w:t>
                </w:r>
                <w:hyperlink r:id="rId9" w:anchor="obj11" w:history="1">
                  <w:r w:rsidRPr="00202A8A">
                    <w:rPr>
                      <w:rStyle w:val="Hyperlink"/>
                      <w:rFonts w:eastAsia="Times New Roman"/>
                    </w:rPr>
                    <w:t>http://www.loc.gov/exhibits/alvin-ailey-american-dance-theater/exhibition-items.html#obj11</w:t>
                  </w:r>
                </w:hyperlink>
              </w:p>
              <w:p w14:paraId="4B22D8C8" w14:textId="77777777" w:rsidR="008D5514" w:rsidRDefault="008D5514" w:rsidP="008D5514">
                <w:pPr>
                  <w:rPr>
                    <w:rFonts w:ascii="Times New Roman" w:hAnsi="Times New Roman"/>
                  </w:rPr>
                </w:pPr>
              </w:p>
              <w:p w14:paraId="12E35271" w14:textId="77777777" w:rsidR="008D5514" w:rsidRDefault="008D5514" w:rsidP="008D5514">
                <w:pPr>
                  <w:rPr>
                    <w:rFonts w:ascii="Times New Roman" w:hAnsi="Times New Roman"/>
                  </w:rPr>
                </w:pPr>
              </w:p>
              <w:p w14:paraId="35DE6E1A" w14:textId="77777777" w:rsidR="008D5514" w:rsidRPr="00CC27A4" w:rsidRDefault="008D5514" w:rsidP="008D5514">
                <w:pPr>
                  <w:pStyle w:val="Heading1"/>
                  <w:outlineLvl w:val="0"/>
                </w:pPr>
                <w:r w:rsidRPr="00CC27A4">
                  <w:t>Major Contributions to the Field and Modernism</w:t>
                </w:r>
              </w:p>
              <w:p w14:paraId="3132A600" w14:textId="77777777" w:rsidR="008D5514" w:rsidRPr="00B43F91" w:rsidRDefault="008D5514" w:rsidP="00202A8A">
                <w:r>
                  <w:t>Over the next thirty years, Ailey created nearly eighty dance works, including contributions to Broadway and opera stages. Overall, h</w:t>
                </w:r>
                <w:r w:rsidRPr="00B43F91">
                  <w:t>is c</w:t>
                </w:r>
                <w:r>
                  <w:t>horeographic style was eclectic:</w:t>
                </w:r>
                <w:r w:rsidRPr="00B43F91">
                  <w:t xml:space="preserve"> influenced greatly by</w:t>
                </w:r>
                <w:r>
                  <w:t xml:space="preserve"> </w:t>
                </w:r>
                <w:r w:rsidRPr="00B43F91">
                  <w:t>Horton</w:t>
                </w:r>
                <w:r>
                  <w:t>,</w:t>
                </w:r>
                <w:r w:rsidRPr="00B43F91">
                  <w:t xml:space="preserve"> </w:t>
                </w:r>
                <w:r>
                  <w:t xml:space="preserve">his style also embodies the later </w:t>
                </w:r>
                <w:r w:rsidRPr="00B43F91">
                  <w:t xml:space="preserve">influences of Graham, Humphrey, </w:t>
                </w:r>
                <w:proofErr w:type="spellStart"/>
                <w:r w:rsidRPr="00B43F91">
                  <w:t>Sokolow</w:t>
                </w:r>
                <w:proofErr w:type="spellEnd"/>
                <w:r w:rsidRPr="00B43F91">
                  <w:t>, Maslow, Dunham</w:t>
                </w:r>
                <w:r>
                  <w:t xml:space="preserve">, and Jack Cole. Works that reveal what Ailey called ‘blood memories’ include—in addition to </w:t>
                </w:r>
                <w:r w:rsidRPr="00B43F91">
                  <w:rPr>
                    <w:i/>
                  </w:rPr>
                  <w:t>Blues Suite</w:t>
                </w:r>
                <w:r>
                  <w:t xml:space="preserve"> </w:t>
                </w:r>
                <w:r w:rsidRPr="00B43F91">
                  <w:t xml:space="preserve">and </w:t>
                </w:r>
                <w:r w:rsidRPr="00B43F91">
                  <w:rPr>
                    <w:i/>
                  </w:rPr>
                  <w:t>Revelations</w:t>
                </w:r>
                <w:r>
                  <w:rPr>
                    <w:i/>
                  </w:rPr>
                  <w:t xml:space="preserve">—Roots of the Blues </w:t>
                </w:r>
                <w:r w:rsidRPr="00DC3C37">
                  <w:t>(1961)</w:t>
                </w:r>
                <w:r>
                  <w:t xml:space="preserve">, </w:t>
                </w:r>
                <w:proofErr w:type="spellStart"/>
                <w:r w:rsidRPr="00B43F91">
                  <w:rPr>
                    <w:i/>
                  </w:rPr>
                  <w:t>Masekela</w:t>
                </w:r>
                <w:proofErr w:type="spellEnd"/>
                <w:r w:rsidRPr="00B43F91">
                  <w:rPr>
                    <w:i/>
                  </w:rPr>
                  <w:t xml:space="preserve"> </w:t>
                </w:r>
                <w:proofErr w:type="spellStart"/>
                <w:r w:rsidRPr="00833893">
                  <w:rPr>
                    <w:i/>
                  </w:rPr>
                  <w:t>Langage</w:t>
                </w:r>
                <w:proofErr w:type="spellEnd"/>
                <w:r w:rsidRPr="00833893">
                  <w:t xml:space="preserve"> </w:t>
                </w:r>
                <w:r>
                  <w:t xml:space="preserve">(1969), a protest against South African apartheid, and the solo </w:t>
                </w:r>
                <w:r w:rsidRPr="00F57651">
                  <w:rPr>
                    <w:i/>
                  </w:rPr>
                  <w:t>Cry</w:t>
                </w:r>
                <w:r>
                  <w:rPr>
                    <w:i/>
                  </w:rPr>
                  <w:t xml:space="preserve"> </w:t>
                </w:r>
                <w:r>
                  <w:t>(1971) ‘dedicated to all B</w:t>
                </w:r>
                <w:r w:rsidRPr="00833893">
                  <w:t>lack women eve</w:t>
                </w:r>
                <w:r>
                  <w:t xml:space="preserve">rywhere, especially our mothers,’ as the program noted. Biographical works dedicated to the memory of the departed include </w:t>
                </w:r>
                <w:r w:rsidRPr="00D255C6">
                  <w:rPr>
                    <w:i/>
                  </w:rPr>
                  <w:t>Flowers</w:t>
                </w:r>
                <w:r>
                  <w:t xml:space="preserve"> (1971) based on the life and death of Janis Joplin, </w:t>
                </w:r>
                <w:proofErr w:type="spellStart"/>
                <w:r>
                  <w:rPr>
                    <w:i/>
                  </w:rPr>
                  <w:t>Memoria</w:t>
                </w:r>
                <w:proofErr w:type="spellEnd"/>
                <w:r>
                  <w:rPr>
                    <w:i/>
                  </w:rPr>
                  <w:t xml:space="preserve"> </w:t>
                </w:r>
                <w:r>
                  <w:t>(1979)</w:t>
                </w:r>
                <w:r>
                  <w:rPr>
                    <w:i/>
                  </w:rPr>
                  <w:t xml:space="preserve"> </w:t>
                </w:r>
                <w:r>
                  <w:t xml:space="preserve">dedicated to fellow Horton dancer Joyce </w:t>
                </w:r>
                <w:proofErr w:type="spellStart"/>
                <w:r>
                  <w:t>Trisler</w:t>
                </w:r>
                <w:proofErr w:type="spellEnd"/>
                <w:r>
                  <w:t>,</w:t>
                </w:r>
                <w:r w:rsidRPr="00B43F91">
                  <w:rPr>
                    <w:i/>
                  </w:rPr>
                  <w:t xml:space="preserve"> </w:t>
                </w:r>
                <w:r>
                  <w:rPr>
                    <w:i/>
                  </w:rPr>
                  <w:t xml:space="preserve">Precipice </w:t>
                </w:r>
                <w:r>
                  <w:t>(1983) inspired by Jim Morrison and Jimi Hendrix, and</w:t>
                </w:r>
                <w:r>
                  <w:rPr>
                    <w:i/>
                  </w:rPr>
                  <w:t xml:space="preserve"> </w:t>
                </w:r>
                <w:proofErr w:type="gramStart"/>
                <w:r w:rsidRPr="00B43F91">
                  <w:rPr>
                    <w:i/>
                  </w:rPr>
                  <w:t>For</w:t>
                </w:r>
                <w:proofErr w:type="gramEnd"/>
                <w:r w:rsidRPr="00B43F91">
                  <w:rPr>
                    <w:i/>
                  </w:rPr>
                  <w:t xml:space="preserve"> Bird</w:t>
                </w:r>
                <w:r>
                  <w:rPr>
                    <w:i/>
                  </w:rPr>
                  <w:t xml:space="preserve">—With </w:t>
                </w:r>
                <w:r w:rsidRPr="00B43F91">
                  <w:rPr>
                    <w:i/>
                  </w:rPr>
                  <w:t>Love</w:t>
                </w:r>
                <w:r>
                  <w:rPr>
                    <w:i/>
                  </w:rPr>
                  <w:t xml:space="preserve"> </w:t>
                </w:r>
                <w:r>
                  <w:t>(1984)</w:t>
                </w:r>
                <w:r w:rsidRPr="00B43F91">
                  <w:rPr>
                    <w:i/>
                  </w:rPr>
                  <w:t xml:space="preserve"> </w:t>
                </w:r>
                <w:r>
                  <w:t xml:space="preserve">based on the life of </w:t>
                </w:r>
                <w:r w:rsidRPr="00B43F91">
                  <w:t>Charlie Parker</w:t>
                </w:r>
                <w:r>
                  <w:t xml:space="preserve">. More classically oriented and abstract works include </w:t>
                </w:r>
                <w:r>
                  <w:rPr>
                    <w:i/>
                  </w:rPr>
                  <w:t xml:space="preserve">Streams </w:t>
                </w:r>
                <w:r>
                  <w:t>(1970)</w:t>
                </w:r>
                <w:r w:rsidRPr="00B43F91">
                  <w:rPr>
                    <w:i/>
                  </w:rPr>
                  <w:t>, The River</w:t>
                </w:r>
                <w:r>
                  <w:rPr>
                    <w:i/>
                  </w:rPr>
                  <w:t xml:space="preserve"> </w:t>
                </w:r>
                <w:r>
                  <w:t xml:space="preserve">(1970), </w:t>
                </w:r>
                <w:r w:rsidRPr="00B43F91">
                  <w:rPr>
                    <w:i/>
                  </w:rPr>
                  <w:t>Archipel</w:t>
                </w:r>
                <w:r>
                  <w:rPr>
                    <w:i/>
                  </w:rPr>
                  <w:t>a</w:t>
                </w:r>
                <w:r w:rsidRPr="00B43F91">
                  <w:rPr>
                    <w:i/>
                  </w:rPr>
                  <w:t>go</w:t>
                </w:r>
                <w:r>
                  <w:rPr>
                    <w:i/>
                  </w:rPr>
                  <w:t xml:space="preserve"> </w:t>
                </w:r>
                <w:r>
                  <w:t>(1971)</w:t>
                </w:r>
                <w:r w:rsidRPr="00B43F91">
                  <w:rPr>
                    <w:i/>
                  </w:rPr>
                  <w:t>,</w:t>
                </w:r>
                <w:r w:rsidRPr="00B43F91">
                  <w:t xml:space="preserve"> </w:t>
                </w:r>
                <w:r>
                  <w:rPr>
                    <w:i/>
                  </w:rPr>
                  <w:t xml:space="preserve">The Lark Ascending </w:t>
                </w:r>
                <w:r>
                  <w:t>(1972), and</w:t>
                </w:r>
                <w:r w:rsidRPr="00B43F91">
                  <w:rPr>
                    <w:i/>
                  </w:rPr>
                  <w:t xml:space="preserve"> Hidden Rites</w:t>
                </w:r>
                <w:r>
                  <w:t xml:space="preserve"> (1973). </w:t>
                </w:r>
              </w:p>
              <w:p w14:paraId="7F171D92" w14:textId="77777777" w:rsidR="008D5514" w:rsidRDefault="008D5514" w:rsidP="00202A8A"/>
              <w:p w14:paraId="34D6667F" w14:textId="77777777" w:rsidR="008D5514" w:rsidRPr="00B43F91" w:rsidRDefault="008D5514" w:rsidP="00202A8A">
                <w:r>
                  <w:t xml:space="preserve">Like Ailey’s choreographic style, his movement style resulted from an </w:t>
                </w:r>
                <w:r w:rsidRPr="00B43F91">
                  <w:t xml:space="preserve">amalgamation of </w:t>
                </w:r>
                <w:r>
                  <w:t>influences, combining t</w:t>
                </w:r>
                <w:r w:rsidRPr="00B43F91">
                  <w:t xml:space="preserve">echniques he learned </w:t>
                </w:r>
                <w:r>
                  <w:t>throughout</w:t>
                </w:r>
                <w:r w:rsidRPr="00B43F91">
                  <w:t xml:space="preserve"> his </w:t>
                </w:r>
                <w:r>
                  <w:t xml:space="preserve">dance </w:t>
                </w:r>
                <w:r w:rsidRPr="00B43F91">
                  <w:t>training</w:t>
                </w:r>
                <w:r>
                  <w:t xml:space="preserve">—Horton, ballet, Graham, Dunham. Music was the </w:t>
                </w:r>
                <w:r w:rsidRPr="00B43F91">
                  <w:t>impetus for</w:t>
                </w:r>
                <w:r>
                  <w:t xml:space="preserve"> movement, in all his works but especially in works created in collaboration with his peers </w:t>
                </w:r>
                <w:r w:rsidRPr="00B43F91">
                  <w:t>Duke Ellington</w:t>
                </w:r>
                <w:r>
                  <w:t xml:space="preserve"> and Max Roach. In rehearsal, Ailey often used imagery. As he once said, ‘d</w:t>
                </w:r>
                <w:r w:rsidRPr="00B43F91">
                  <w:t>ance is a moving painting of life.</w:t>
                </w:r>
                <w:r>
                  <w:t>’</w:t>
                </w:r>
                <w:r w:rsidRPr="00B43F91">
                  <w:rPr>
                    <w:rStyle w:val="EndnoteReference"/>
                    <w:rFonts w:ascii="Times New Roman" w:hAnsi="Times New Roman"/>
                  </w:rPr>
                  <w:endnoteReference w:id="3"/>
                </w:r>
                <w:r w:rsidRPr="00B43F91">
                  <w:t xml:space="preserve"> </w:t>
                </w:r>
                <w:r>
                  <w:t>Feeling and intention were paramount in the performance of his work. ‘Dramatic valu</w:t>
                </w:r>
                <w:bookmarkStart w:id="0" w:name="_GoBack"/>
                <w:bookmarkEnd w:id="0"/>
                <w:r>
                  <w:t>es are as important as the dance values,’ he asserted.</w:t>
                </w:r>
                <w:r>
                  <w:rPr>
                    <w:rStyle w:val="EndnoteReference"/>
                    <w:rFonts w:ascii="Times New Roman" w:hAnsi="Times New Roman"/>
                  </w:rPr>
                  <w:endnoteReference w:id="4"/>
                </w:r>
                <w:r>
                  <w:t xml:space="preserve"> ‘What I like,’</w:t>
                </w:r>
                <w:r w:rsidRPr="00B43F91">
                  <w:t xml:space="preserve"> </w:t>
                </w:r>
                <w:r>
                  <w:t>he elaborated, ‘</w:t>
                </w:r>
                <w:r w:rsidRPr="00B43F91">
                  <w:t xml:space="preserve">is the line and technical range that classical ballet gives to the body. But I still want to project to the audience the expressiveness that only modern dance offers, </w:t>
                </w:r>
                <w:r w:rsidRPr="00B43F91">
                  <w:lastRenderedPageBreak/>
                  <w:t>especially for the inner kind</w:t>
                </w:r>
                <w:r>
                  <w:t>s</w:t>
                </w:r>
                <w:r w:rsidRPr="00B43F91">
                  <w:t xml:space="preserve"> of things</w:t>
                </w:r>
                <w:r>
                  <w:t>.’</w:t>
                </w:r>
                <w:r w:rsidRPr="00B43F91">
                  <w:rPr>
                    <w:rStyle w:val="EndnoteReference"/>
                    <w:rFonts w:ascii="Times New Roman" w:hAnsi="Times New Roman"/>
                  </w:rPr>
                  <w:endnoteReference w:id="5"/>
                </w:r>
              </w:p>
              <w:p w14:paraId="2026E4BD" w14:textId="77777777" w:rsidR="008D5514" w:rsidRDefault="008D5514" w:rsidP="00202A8A"/>
              <w:p w14:paraId="0F21EEE5" w14:textId="77777777" w:rsidR="008D5514" w:rsidRDefault="008D5514" w:rsidP="00202A8A">
                <w:r>
                  <w:t xml:space="preserve">At a time when many choreographers created companies to showcase only their own works, Ailey created a repertory company that presented the works of many other choreographers in addition to his own. Especially significant were the works by other black choreographers—Talley Beatty, Katherine Dunham, Donald </w:t>
                </w:r>
                <w:proofErr w:type="spellStart"/>
                <w:r>
                  <w:t>McKayle</w:t>
                </w:r>
                <w:proofErr w:type="spellEnd"/>
                <w:r>
                  <w:t xml:space="preserve">, and Ulysses Dove. But Ailey also programmed the works of white peers whose theatrical aesthetic complemented his own—Horton’s </w:t>
                </w:r>
                <w:r w:rsidRPr="00EA7962">
                  <w:rPr>
                    <w:i/>
                  </w:rPr>
                  <w:t>Liberian Suite</w:t>
                </w:r>
                <w:r>
                  <w:t xml:space="preserve"> (1952, entered Ailey repertory 1975), </w:t>
                </w:r>
                <w:proofErr w:type="spellStart"/>
                <w:r>
                  <w:t>Trisler’s</w:t>
                </w:r>
                <w:proofErr w:type="spellEnd"/>
                <w:r>
                  <w:t xml:space="preserve"> </w:t>
                </w:r>
                <w:r w:rsidRPr="00EA7962">
                  <w:rPr>
                    <w:i/>
                  </w:rPr>
                  <w:t>The Journey</w:t>
                </w:r>
                <w:r>
                  <w:t xml:space="preserve"> (1958, entered repertory 1964), </w:t>
                </w:r>
                <w:proofErr w:type="spellStart"/>
                <w:r>
                  <w:t>Sokolow’s</w:t>
                </w:r>
                <w:proofErr w:type="spellEnd"/>
                <w:r>
                  <w:t xml:space="preserve"> </w:t>
                </w:r>
                <w:r w:rsidRPr="00EA7962">
                  <w:rPr>
                    <w:i/>
                  </w:rPr>
                  <w:t>Rooms</w:t>
                </w:r>
                <w:r>
                  <w:t xml:space="preserve"> (1954, entered repertory 1964), Lucas </w:t>
                </w:r>
                <w:proofErr w:type="spellStart"/>
                <w:r>
                  <w:t>Hoving’s</w:t>
                </w:r>
                <w:proofErr w:type="spellEnd"/>
                <w:r>
                  <w:t xml:space="preserve"> </w:t>
                </w:r>
                <w:r w:rsidRPr="00EA7962">
                  <w:rPr>
                    <w:i/>
                  </w:rPr>
                  <w:t>Icarus</w:t>
                </w:r>
                <w:r>
                  <w:t xml:space="preserve"> (1964, entered repertory 1969), Limon’s  </w:t>
                </w:r>
                <w:proofErr w:type="spellStart"/>
                <w:r w:rsidRPr="00EA7962">
                  <w:rPr>
                    <w:i/>
                  </w:rPr>
                  <w:t>Missa</w:t>
                </w:r>
                <w:proofErr w:type="spellEnd"/>
                <w:r w:rsidRPr="00EA7962">
                  <w:rPr>
                    <w:i/>
                  </w:rPr>
                  <w:t xml:space="preserve"> Brevis</w:t>
                </w:r>
                <w:r>
                  <w:t xml:space="preserve"> (1958, entered repertory 1973), and Lar </w:t>
                </w:r>
                <w:proofErr w:type="spellStart"/>
                <w:r>
                  <w:t>Lubovitch’s</w:t>
                </w:r>
                <w:proofErr w:type="spellEnd"/>
                <w:r>
                  <w:t xml:space="preserve"> </w:t>
                </w:r>
                <w:r w:rsidRPr="00EA7962">
                  <w:rPr>
                    <w:i/>
                  </w:rPr>
                  <w:t xml:space="preserve">Les </w:t>
                </w:r>
                <w:proofErr w:type="spellStart"/>
                <w:r w:rsidRPr="00EA7962">
                  <w:rPr>
                    <w:i/>
                  </w:rPr>
                  <w:t>Noces</w:t>
                </w:r>
                <w:proofErr w:type="spellEnd"/>
                <w:r>
                  <w:t xml:space="preserve"> (1976, entered repertory 1979).</w:t>
                </w:r>
                <w:r>
                  <w:rPr>
                    <w:rStyle w:val="EndnoteReference"/>
                    <w:rFonts w:ascii="Times New Roman" w:hAnsi="Times New Roman"/>
                  </w:rPr>
                  <w:endnoteReference w:id="6"/>
                </w:r>
                <w:r>
                  <w:t xml:space="preserve"> Rooted in the practice of African-American modern dance, the Ailey company encompasses a range of American choreography. </w:t>
                </w:r>
              </w:p>
              <w:p w14:paraId="23D67E91" w14:textId="77777777" w:rsidR="008D5514" w:rsidRDefault="008D5514" w:rsidP="00202A8A"/>
              <w:p w14:paraId="76C23D11" w14:textId="77777777" w:rsidR="008D5514" w:rsidRDefault="008D5514" w:rsidP="00202A8A">
                <w:r>
                  <w:t xml:space="preserve">From its earliest days, the Alvin Ailey American Dance </w:t>
                </w:r>
                <w:proofErr w:type="spellStart"/>
                <w:r>
                  <w:t>Theater</w:t>
                </w:r>
                <w:proofErr w:type="spellEnd"/>
                <w:r>
                  <w:t xml:space="preserve">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Pr>
                    <w:rStyle w:val="EndnoteReference"/>
                    <w:rFonts w:ascii="Times New Roman" w:hAnsi="Times New Roman"/>
                  </w:rPr>
                  <w:endnoteReference w:id="7"/>
                </w:r>
                <w:r>
                  <w:t xml:space="preserve"> Since then, regular international tours have alternated with steady national touring. The national and international reach of the Alvin Ailey American Dance Theatre cannot be underestimated. </w:t>
                </w:r>
              </w:p>
              <w:p w14:paraId="14AD9E74" w14:textId="77777777" w:rsidR="008D5514" w:rsidRDefault="008D5514" w:rsidP="00202A8A"/>
              <w:p w14:paraId="63A4838F" w14:textId="77777777" w:rsidR="008D5514" w:rsidRDefault="008D5514" w:rsidP="00202A8A">
                <w:r>
                  <w:t xml:space="preserve">File: </w:t>
                </w:r>
                <w:r w:rsidRPr="008D5514">
                  <w:t>aa0027_standard.jpg</w:t>
                </w:r>
              </w:p>
              <w:p w14:paraId="3957E05D" w14:textId="77777777" w:rsidR="008D5514" w:rsidRDefault="008D5514" w:rsidP="008D5514">
                <w:pPr>
                  <w:pStyle w:val="Caption"/>
                </w:pPr>
                <w:r>
                  <w:t xml:space="preserve">Figure </w:t>
                </w:r>
                <w:r w:rsidR="003F4F0A">
                  <w:fldChar w:fldCharType="begin"/>
                </w:r>
                <w:r w:rsidR="003F4F0A">
                  <w:instrText xml:space="preserve"> SEQ Figure \* ARABIC </w:instrText>
                </w:r>
                <w:r w:rsidR="003F4F0A">
                  <w:fldChar w:fldCharType="separate"/>
                </w:r>
                <w:r>
                  <w:rPr>
                    <w:noProof/>
                  </w:rPr>
                  <w:t>3</w:t>
                </w:r>
                <w:r w:rsidR="003F4F0A">
                  <w:rPr>
                    <w:noProof/>
                  </w:rPr>
                  <w:fldChar w:fldCharType="end"/>
                </w:r>
                <w:r>
                  <w:t xml:space="preserve"> For Bird-with Love, Ailey Collection</w:t>
                </w:r>
              </w:p>
              <w:p w14:paraId="7B471A56" w14:textId="77777777" w:rsidR="008D5514" w:rsidRDefault="008D5514" w:rsidP="008D5514">
                <w:pPr>
                  <w:pStyle w:val="bookmark"/>
                </w:pPr>
                <w:r>
                  <w:rPr>
                    <w:rFonts w:ascii="Times New Roman" w:hAnsi="Times New Roman"/>
                  </w:rPr>
                  <w:t xml:space="preserve">Source: </w:t>
                </w:r>
                <w:hyperlink r:id="rId10" w:anchor="obj21" w:history="1">
                  <w:r w:rsidRPr="00023FA5">
                    <w:rPr>
                      <w:rStyle w:val="Hyperlink"/>
                      <w:rFonts w:ascii="Times New Roman" w:hAnsi="Times New Roman"/>
                      <w:sz w:val="24"/>
                      <w:szCs w:val="24"/>
                    </w:rPr>
                    <w:t>http://www.loc.gov/exhibits/alvin-ailey-american-dance-theater/exhibition-items.html#obj21</w:t>
                  </w:r>
                </w:hyperlink>
              </w:p>
              <w:p w14:paraId="71CA4B2D" w14:textId="77777777" w:rsidR="008D5514" w:rsidRDefault="008D5514" w:rsidP="008D5514">
                <w:pPr>
                  <w:rPr>
                    <w:rFonts w:ascii="Times New Roman" w:hAnsi="Times New Roman"/>
                  </w:rPr>
                </w:pPr>
              </w:p>
              <w:p w14:paraId="78B2F9F3" w14:textId="77777777" w:rsidR="008D5514" w:rsidRDefault="008D5514" w:rsidP="008D5514">
                <w:pPr>
                  <w:rPr>
                    <w:rFonts w:ascii="Times New Roman" w:hAnsi="Times New Roman"/>
                  </w:rPr>
                </w:pPr>
              </w:p>
              <w:p w14:paraId="052BE22E" w14:textId="77777777" w:rsidR="008D5514" w:rsidRPr="009E06E1" w:rsidRDefault="008D5514" w:rsidP="008D5514">
                <w:pPr>
                  <w:pStyle w:val="Heading1"/>
                  <w:outlineLvl w:val="0"/>
                </w:pPr>
                <w:r w:rsidRPr="009E06E1">
                  <w:t>Legacy</w:t>
                </w:r>
              </w:p>
              <w:p w14:paraId="7F90BEC5" w14:textId="77777777" w:rsidR="008D5514" w:rsidRDefault="008D5514" w:rsidP="008D5514">
                <w:pPr>
                  <w:rPr>
                    <w:rFonts w:ascii="Times New Roman" w:hAnsi="Times New Roman"/>
                  </w:rPr>
                </w:pPr>
                <w:r>
                  <w:rPr>
                    <w:rFonts w:ascii="Times New Roman" w:hAnsi="Times New Roman"/>
                  </w:rP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rFonts w:ascii="Times New Roman" w:hAnsi="Times New Roman"/>
                    <w:i/>
                  </w:rPr>
                  <w:t>Hymn</w:t>
                </w:r>
                <w:r>
                  <w:rPr>
                    <w:rFonts w:ascii="Times New Roman" w:hAnsi="Times New Roman"/>
                  </w:rPr>
                  <w:t xml:space="preserve"> (1993), a tribute to Ailey with text by Anna </w:t>
                </w:r>
                <w:proofErr w:type="spellStart"/>
                <w:r>
                  <w:rPr>
                    <w:rFonts w:ascii="Times New Roman" w:hAnsi="Times New Roman"/>
                  </w:rPr>
                  <w:t>Deavere</w:t>
                </w:r>
                <w:proofErr w:type="spellEnd"/>
                <w:r>
                  <w:rPr>
                    <w:rFonts w:ascii="Times New Roman" w:hAnsi="Times New Roman"/>
                  </w:rPr>
                  <w:t xml:space="preserve"> Smith. At the same </w:t>
                </w:r>
                <w:proofErr w:type="gramStart"/>
                <w:r>
                  <w:rPr>
                    <w:rFonts w:ascii="Times New Roman" w:hAnsi="Times New Roman"/>
                  </w:rPr>
                  <w:t>time</w:t>
                </w:r>
                <w:proofErr w:type="gramEnd"/>
                <w:r>
                  <w:rPr>
                    <w:rFonts w:ascii="Times New Roman" w:hAnsi="Times New Roman"/>
                  </w:rPr>
                  <w:t xml:space="preserve"> she commissioned new works from an upcoming generation of black choreographers—</w:t>
                </w:r>
                <w:proofErr w:type="spellStart"/>
                <w:r>
                  <w:rPr>
                    <w:rFonts w:ascii="Times New Roman" w:hAnsi="Times New Roman"/>
                  </w:rPr>
                  <w:t>Jawole</w:t>
                </w:r>
                <w:proofErr w:type="spellEnd"/>
                <w:r>
                  <w:rPr>
                    <w:rFonts w:ascii="Times New Roman" w:hAnsi="Times New Roman"/>
                  </w:rPr>
                  <w:t xml:space="preserve"> Willa Jo </w:t>
                </w:r>
                <w:proofErr w:type="spellStart"/>
                <w:r>
                  <w:rPr>
                    <w:rFonts w:ascii="Times New Roman" w:hAnsi="Times New Roman"/>
                  </w:rPr>
                  <w:t>Zollar</w:t>
                </w:r>
                <w:proofErr w:type="spellEnd"/>
                <w:r>
                  <w:rPr>
                    <w:rFonts w:ascii="Times New Roman" w:hAnsi="Times New Roman"/>
                  </w:rPr>
                  <w:t xml:space="preserve">, Donald Byrd, Bill T. Jones, Ronald K. Brown, Alonzo King, Camille Brown, Robert Battle—while also adding classic works by white choreographers—Jerome Robbins, Twyla Tharp, </w:t>
                </w:r>
                <w:proofErr w:type="spellStart"/>
                <w:r>
                  <w:rPr>
                    <w:rFonts w:ascii="Times New Roman" w:hAnsi="Times New Roman"/>
                  </w:rPr>
                  <w:t>Ohad</w:t>
                </w:r>
                <w:proofErr w:type="spellEnd"/>
                <w:r>
                  <w:rPr>
                    <w:rFonts w:ascii="Times New Roman" w:hAnsi="Times New Roman"/>
                  </w:rPr>
                  <w:t xml:space="preserve"> </w:t>
                </w:r>
                <w:proofErr w:type="spellStart"/>
                <w:r>
                  <w:rPr>
                    <w:rFonts w:ascii="Times New Roman" w:hAnsi="Times New Roman"/>
                  </w:rPr>
                  <w:t>Naharin</w:t>
                </w:r>
                <w:proofErr w:type="spellEnd"/>
                <w:r>
                  <w:rPr>
                    <w:rFonts w:ascii="Times New Roman" w:hAnsi="Times New Roman"/>
                  </w:rPr>
                  <w:t xml:space="preserve">. In 2011 Robert Battle took over as artistic director and promised to expand the repertory even further.   </w:t>
                </w:r>
              </w:p>
              <w:p w14:paraId="6EF39761" w14:textId="77777777" w:rsidR="008D5514" w:rsidRDefault="008D5514" w:rsidP="008D5514">
                <w:pPr>
                  <w:rPr>
                    <w:rFonts w:ascii="Times New Roman" w:hAnsi="Times New Roman"/>
                  </w:rPr>
                </w:pPr>
              </w:p>
              <w:p w14:paraId="12036259" w14:textId="77777777" w:rsidR="008D5514" w:rsidRDefault="008D5514" w:rsidP="008D5514">
                <w:pPr>
                  <w:rPr>
                    <w:rFonts w:ascii="Times New Roman" w:hAnsi="Times New Roman"/>
                  </w:rPr>
                </w:pPr>
                <w:r>
                  <w:rPr>
                    <w:rFonts w:ascii="Times New Roman" w:hAnsi="Times New Roman"/>
                  </w:rPr>
                  <w:t xml:space="preserve">Ailey’s model for a repertory company inspired the founding of a number of other companies in the U.S. dedicated to the repertory of black modern dance. In 1970 Joan Myers Brown founded </w:t>
                </w:r>
                <w:proofErr w:type="spellStart"/>
                <w:r>
                  <w:rPr>
                    <w:rFonts w:ascii="Times New Roman" w:hAnsi="Times New Roman"/>
                  </w:rPr>
                  <w:t>Philadanco</w:t>
                </w:r>
                <w:proofErr w:type="spellEnd"/>
                <w:r>
                  <w:rPr>
                    <w:rFonts w:ascii="Times New Roman" w:hAnsi="Times New Roman"/>
                  </w:rPr>
                  <w:t>, following Ailey’s example of featuring her own choreography alongside other black choreographers and a few white choreographers; a number of dancers who started in the company have gone on to join Ailey.</w:t>
                </w:r>
                <w:r>
                  <w:rPr>
                    <w:rStyle w:val="EndnoteReference"/>
                    <w:rFonts w:ascii="Times New Roman" w:hAnsi="Times New Roman"/>
                  </w:rPr>
                  <w:endnoteReference w:id="8"/>
                </w:r>
                <w:r>
                  <w:rPr>
                    <w:rFonts w:ascii="Times New Roman" w:hAnsi="Times New Roman"/>
                  </w:rPr>
                  <w:t xml:space="preserve"> The Dayton Contemporary Dance Company, founded by </w:t>
                </w:r>
                <w:proofErr w:type="spellStart"/>
                <w:r>
                  <w:rPr>
                    <w:rFonts w:ascii="Times New Roman" w:hAnsi="Times New Roman"/>
                  </w:rPr>
                  <w:t>Jeraldyne</w:t>
                </w:r>
                <w:proofErr w:type="spellEnd"/>
                <w:r>
                  <w:rPr>
                    <w:rFonts w:ascii="Times New Roman" w:hAnsi="Times New Roman"/>
                  </w:rPr>
                  <w:t xml:space="preserve"> Blunden in 1968, and the Cleo Parker Robinson Dance Company in Denver, founded by Robinson in1970, have also extended the example of the Alvin Ailey American Dance </w:t>
                </w:r>
                <w:proofErr w:type="spellStart"/>
                <w:r>
                  <w:rPr>
                    <w:rFonts w:ascii="Times New Roman" w:hAnsi="Times New Roman"/>
                  </w:rPr>
                  <w:t>Theater</w:t>
                </w:r>
                <w:proofErr w:type="spellEnd"/>
                <w:r>
                  <w:rPr>
                    <w:rFonts w:ascii="Times New Roman" w:hAnsi="Times New Roman"/>
                  </w:rPr>
                  <w:t xml:space="preserve">. </w:t>
                </w:r>
              </w:p>
              <w:p w14:paraId="26E0986C" w14:textId="77777777" w:rsidR="008D5514" w:rsidRDefault="008D5514" w:rsidP="008D5514">
                <w:pPr>
                  <w:rPr>
                    <w:rFonts w:ascii="Times New Roman" w:hAnsi="Times New Roman"/>
                  </w:rPr>
                </w:pPr>
              </w:p>
              <w:p w14:paraId="11442188" w14:textId="77777777" w:rsidR="008D5514" w:rsidRDefault="008D5514" w:rsidP="008D5514">
                <w:pPr>
                  <w:rPr>
                    <w:rFonts w:ascii="Times New Roman" w:hAnsi="Times New Roman"/>
                  </w:rPr>
                </w:pPr>
                <w:r>
                  <w:rPr>
                    <w:rFonts w:ascii="Times New Roman" w:hAnsi="Times New Roman"/>
                  </w:rPr>
                  <w:t xml:space="preserve">The Ailey School, founded with Graham </w:t>
                </w:r>
                <w:proofErr w:type="gramStart"/>
                <w:r>
                  <w:rPr>
                    <w:rFonts w:ascii="Times New Roman" w:hAnsi="Times New Roman"/>
                  </w:rPr>
                  <w:t>dancer</w:t>
                </w:r>
                <w:proofErr w:type="gramEnd"/>
                <w:r>
                  <w:rPr>
                    <w:rFonts w:ascii="Times New Roman" w:hAnsi="Times New Roman"/>
                  </w:rPr>
                  <w:t xml:space="preserve"> Pearl Lang in 1970, has developed into a leading </w:t>
                </w:r>
                <w:proofErr w:type="spellStart"/>
                <w:r>
                  <w:rPr>
                    <w:rFonts w:ascii="Times New Roman" w:hAnsi="Times New Roman"/>
                  </w:rPr>
                  <w:t>center</w:t>
                </w:r>
                <w:proofErr w:type="spellEnd"/>
                <w:r>
                  <w:rPr>
                    <w:rFonts w:ascii="Times New Roman" w:hAnsi="Times New Roman"/>
                  </w:rPr>
                  <w:t xml:space="preserve"> for dance training in New York City. The school offers training in the range of techniques that impacted Ailey—Horton, Dunham, Graham, ballet, jazz, West African. In 1998 the school </w:t>
                </w:r>
                <w:r>
                  <w:rPr>
                    <w:rFonts w:ascii="Times New Roman" w:hAnsi="Times New Roman"/>
                  </w:rPr>
                  <w:lastRenderedPageBreak/>
                  <w:t xml:space="preserve">launched a BFA program in collaboration with Fordham University, and in 2004 the school moved into a new building that provides not only space for </w:t>
                </w:r>
                <w:proofErr w:type="spellStart"/>
                <w:r>
                  <w:rPr>
                    <w:rFonts w:ascii="Times New Roman" w:hAnsi="Times New Roman"/>
                  </w:rPr>
                  <w:t>preprofessional</w:t>
                </w:r>
                <w:proofErr w:type="spellEnd"/>
                <w:r>
                  <w:rPr>
                    <w:rFonts w:ascii="Times New Roman" w:hAnsi="Times New Roman"/>
                  </w:rPr>
                  <w:t xml:space="preserve"> training but also for a wide array of community classes. As Ailey stated the year before his death: ‘</w:t>
                </w:r>
                <w:r w:rsidRPr="00B43F91">
                  <w:rPr>
                    <w:rFonts w:ascii="Times New Roman" w:hAnsi="Times New Roman"/>
                  </w:rPr>
                  <w:t>I am trying to show the world we are all human beings</w:t>
                </w:r>
                <w:r>
                  <w:rPr>
                    <w:rFonts w:ascii="Times New Roman" w:hAnsi="Times New Roman"/>
                  </w:rPr>
                  <w:t>,</w:t>
                </w:r>
                <w:r w:rsidRPr="00B43F91">
                  <w:rPr>
                    <w:rFonts w:ascii="Times New Roman" w:hAnsi="Times New Roman"/>
                  </w:rPr>
                  <w:t xml:space="preserve"> that </w:t>
                </w:r>
                <w:proofErr w:type="spellStart"/>
                <w:r w:rsidRPr="00B43F91">
                  <w:rPr>
                    <w:rFonts w:ascii="Times New Roman" w:hAnsi="Times New Roman"/>
                  </w:rPr>
                  <w:t>color</w:t>
                </w:r>
                <w:proofErr w:type="spellEnd"/>
                <w:r w:rsidRPr="00B43F91">
                  <w:rPr>
                    <w:rFonts w:ascii="Times New Roman" w:hAnsi="Times New Roman"/>
                  </w:rPr>
                  <w:t xml:space="preserve"> is not important</w:t>
                </w:r>
                <w:r>
                  <w:rPr>
                    <w:rFonts w:ascii="Times New Roman" w:hAnsi="Times New Roman"/>
                  </w:rPr>
                  <w:t>,</w:t>
                </w:r>
                <w:r w:rsidRPr="00B43F91">
                  <w:rPr>
                    <w:rFonts w:ascii="Times New Roman" w:hAnsi="Times New Roman"/>
                  </w:rPr>
                  <w:t xml:space="preserve"> that what is important is the quality of our work</w:t>
                </w:r>
                <w:r>
                  <w:rPr>
                    <w:rFonts w:ascii="Times New Roman" w:hAnsi="Times New Roman"/>
                  </w:rPr>
                  <w:t>,</w:t>
                </w:r>
                <w:r w:rsidRPr="00B43F91">
                  <w:rPr>
                    <w:rFonts w:ascii="Times New Roman" w:hAnsi="Times New Roman"/>
                  </w:rPr>
                  <w:t xml:space="preserve"> of a culture in which the young are not afraid to take chances and can hold onto their values and self-esteem, especially in the arts and in dance</w:t>
                </w:r>
                <w:r>
                  <w:rPr>
                    <w:rFonts w:ascii="Times New Roman" w:hAnsi="Times New Roman"/>
                  </w:rPr>
                  <w:t>.’</w:t>
                </w:r>
                <w:r>
                  <w:rPr>
                    <w:rStyle w:val="EndnoteReference"/>
                    <w:rFonts w:ascii="Times New Roman" w:hAnsi="Times New Roman"/>
                  </w:rPr>
                  <w:endnoteReference w:id="9"/>
                </w:r>
                <w:r>
                  <w:rPr>
                    <w:rFonts w:ascii="Times New Roman" w:hAnsi="Times New Roman"/>
                  </w:rPr>
                  <w:t xml:space="preserve">  </w:t>
                </w:r>
              </w:p>
              <w:p w14:paraId="7DC71E04" w14:textId="77777777" w:rsidR="008D5514" w:rsidRDefault="008D5514" w:rsidP="008D5514">
                <w:pPr>
                  <w:rPr>
                    <w:rFonts w:ascii="Times New Roman" w:hAnsi="Times New Roman"/>
                  </w:rPr>
                </w:pPr>
              </w:p>
              <w:p w14:paraId="5AD787D2" w14:textId="77777777" w:rsidR="008D5514" w:rsidRPr="00355EF6" w:rsidRDefault="008D5514" w:rsidP="008D5514">
                <w:pPr>
                  <w:pStyle w:val="Heading1"/>
                  <w:outlineLvl w:val="0"/>
                </w:pPr>
                <w:r w:rsidRPr="00355EF6">
                  <w:t xml:space="preserve">List of Works </w:t>
                </w:r>
              </w:p>
              <w:p w14:paraId="1982739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14:paraId="3C99E5DD"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14:paraId="77141FF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14:paraId="5A1BD213" w14:textId="77777777" w:rsidR="008D5514" w:rsidRPr="002505DE"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14:paraId="78570056"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11" w:history="1">
                  <w:r w:rsidR="008D5514" w:rsidRPr="002505DE">
                    <w:rPr>
                      <w:rFonts w:ascii="Times New Roman" w:hAnsi="Times New Roman"/>
                      <w:i/>
                    </w:rPr>
                    <w:t>Blues Suite</w:t>
                  </w:r>
                </w:hyperlink>
                <w:r w:rsidR="008D5514">
                  <w:rPr>
                    <w:rFonts w:ascii="Times New Roman" w:hAnsi="Times New Roman"/>
                  </w:rPr>
                  <w:t xml:space="preserve"> (1958)</w:t>
                </w:r>
              </w:p>
              <w:p w14:paraId="3CB4D07D"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12" w:history="1">
                  <w:r w:rsidR="008D5514" w:rsidRPr="002505DE">
                    <w:rPr>
                      <w:rFonts w:ascii="Times New Roman" w:hAnsi="Times New Roman"/>
                      <w:i/>
                    </w:rPr>
                    <w:t>Cinco Latinos</w:t>
                  </w:r>
                </w:hyperlink>
                <w:r w:rsidR="008D5514">
                  <w:rPr>
                    <w:rFonts w:ascii="Times New Roman" w:hAnsi="Times New Roman"/>
                  </w:rPr>
                  <w:t xml:space="preserve"> (1958)</w:t>
                </w:r>
              </w:p>
              <w:p w14:paraId="7FAF1EF4"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3" w:history="1">
                  <w:r w:rsidR="008D5514" w:rsidRPr="002505DE">
                    <w:rPr>
                      <w:rFonts w:ascii="Times New Roman" w:hAnsi="Times New Roman"/>
                      <w:i/>
                    </w:rPr>
                    <w:t>Ode and Homage</w:t>
                  </w:r>
                </w:hyperlink>
                <w:r w:rsidR="008D5514">
                  <w:rPr>
                    <w:rFonts w:ascii="Times New Roman" w:hAnsi="Times New Roman"/>
                  </w:rPr>
                  <w:t xml:space="preserve"> (1958)</w:t>
                </w:r>
              </w:p>
              <w:p w14:paraId="7C4364C8"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14:paraId="407E4D75"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4" w:history="1">
                  <w:proofErr w:type="spellStart"/>
                  <w:r w:rsidR="008D5514" w:rsidRPr="002505DE">
                    <w:rPr>
                      <w:rFonts w:ascii="Times New Roman" w:hAnsi="Times New Roman"/>
                      <w:i/>
                    </w:rPr>
                    <w:t>Ariette</w:t>
                  </w:r>
                  <w:proofErr w:type="spellEnd"/>
                  <w:r w:rsidR="008D5514" w:rsidRPr="002505DE">
                    <w:rPr>
                      <w:rFonts w:ascii="Times New Roman" w:hAnsi="Times New Roman"/>
                      <w:i/>
                    </w:rPr>
                    <w:t xml:space="preserve"> </w:t>
                  </w:r>
                  <w:proofErr w:type="spellStart"/>
                  <w:r w:rsidR="008D5514" w:rsidRPr="002505DE">
                    <w:rPr>
                      <w:rFonts w:ascii="Times New Roman" w:hAnsi="Times New Roman"/>
                      <w:i/>
                    </w:rPr>
                    <w:t>Oubliee</w:t>
                  </w:r>
                  <w:proofErr w:type="spellEnd"/>
                </w:hyperlink>
                <w:r w:rsidR="008D5514" w:rsidRPr="002505DE">
                  <w:rPr>
                    <w:rFonts w:ascii="Times New Roman" w:hAnsi="Times New Roman"/>
                    <w:i/>
                  </w:rPr>
                  <w:t xml:space="preserve"> </w:t>
                </w:r>
                <w:r w:rsidR="008D5514">
                  <w:rPr>
                    <w:rFonts w:ascii="Times New Roman" w:hAnsi="Times New Roman"/>
                  </w:rPr>
                  <w:t>(1959)</w:t>
                </w:r>
              </w:p>
              <w:p w14:paraId="486E64A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14:paraId="4E17809B"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5" w:history="1">
                  <w:r w:rsidR="008D5514" w:rsidRPr="002505DE">
                    <w:rPr>
                      <w:rFonts w:ascii="Times New Roman" w:hAnsi="Times New Roman"/>
                      <w:i/>
                    </w:rPr>
                    <w:t>Knoxville Summer of 1915</w:t>
                  </w:r>
                </w:hyperlink>
                <w:r w:rsidR="008D5514">
                  <w:rPr>
                    <w:rFonts w:ascii="Times New Roman" w:hAnsi="Times New Roman"/>
                  </w:rPr>
                  <w:t xml:space="preserve"> (1960)</w:t>
                </w:r>
              </w:p>
              <w:p w14:paraId="76AD8768"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6" w:history="1">
                  <w:proofErr w:type="spellStart"/>
                  <w:r w:rsidR="008D5514" w:rsidRPr="002505DE">
                    <w:rPr>
                      <w:rFonts w:ascii="Times New Roman" w:hAnsi="Times New Roman"/>
                      <w:i/>
                    </w:rPr>
                    <w:t>Sonera</w:t>
                  </w:r>
                  <w:proofErr w:type="spellEnd"/>
                </w:hyperlink>
                <w:r w:rsidR="008D5514" w:rsidRPr="002505DE">
                  <w:rPr>
                    <w:rFonts w:ascii="Times New Roman" w:hAnsi="Times New Roman"/>
                    <w:i/>
                  </w:rPr>
                  <w:t xml:space="preserve"> </w:t>
                </w:r>
                <w:r w:rsidR="008D5514">
                  <w:rPr>
                    <w:rFonts w:ascii="Times New Roman" w:hAnsi="Times New Roman"/>
                  </w:rPr>
                  <w:t>(1960)</w:t>
                </w:r>
              </w:p>
              <w:p w14:paraId="7A309D75" w14:textId="77777777" w:rsidR="008D5514" w:rsidRPr="00B43F91" w:rsidRDefault="008D5514" w:rsidP="008D5514">
                <w:pPr>
                  <w:pStyle w:val="ListParagraph"/>
                  <w:tabs>
                    <w:tab w:val="left" w:pos="-360"/>
                    <w:tab w:val="left" w:pos="90"/>
                  </w:tabs>
                  <w:ind w:left="0"/>
                  <w:rPr>
                    <w:rFonts w:ascii="Times New Roman" w:hAnsi="Times New Roman"/>
                  </w:rPr>
                </w:pPr>
                <w:r w:rsidRPr="002505DE">
                  <w:rPr>
                    <w:rFonts w:ascii="Times New Roman" w:hAnsi="Times New Roman"/>
                    <w:i/>
                  </w:rPr>
                  <w:t>T</w:t>
                </w:r>
                <w:hyperlink r:id="rId17" w:history="1">
                  <w:r w:rsidRPr="002505DE">
                    <w:rPr>
                      <w:rFonts w:ascii="Times New Roman" w:hAnsi="Times New Roman"/>
                      <w:i/>
                    </w:rPr>
                    <w:t>hree for Now-Modern Jazz Suite</w:t>
                  </w:r>
                </w:hyperlink>
                <w:r>
                  <w:rPr>
                    <w:rFonts w:ascii="Times New Roman" w:hAnsi="Times New Roman"/>
                  </w:rPr>
                  <w:t xml:space="preserve"> (1960)</w:t>
                </w:r>
              </w:p>
              <w:p w14:paraId="36159B4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14:paraId="75F38DF2"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8" w:history="1">
                  <w:r w:rsidR="008D5514" w:rsidRPr="002505DE">
                    <w:rPr>
                      <w:rFonts w:ascii="Times New Roman" w:hAnsi="Times New Roman"/>
                      <w:i/>
                    </w:rPr>
                    <w:t>Revelations</w:t>
                  </w:r>
                </w:hyperlink>
                <w:r w:rsidR="008D5514" w:rsidRPr="002505DE">
                  <w:rPr>
                    <w:rFonts w:ascii="Times New Roman" w:hAnsi="Times New Roman"/>
                    <w:i/>
                  </w:rPr>
                  <w:t xml:space="preserve"> </w:t>
                </w:r>
                <w:r w:rsidR="008D5514">
                  <w:rPr>
                    <w:rFonts w:ascii="Times New Roman" w:hAnsi="Times New Roman"/>
                  </w:rPr>
                  <w:t>(1960)</w:t>
                </w:r>
              </w:p>
              <w:p w14:paraId="1B9966DD"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19" w:history="1">
                  <w:proofErr w:type="spellStart"/>
                  <w:r w:rsidR="008D5514" w:rsidRPr="002505DE">
                    <w:rPr>
                      <w:rFonts w:ascii="Times New Roman" w:hAnsi="Times New Roman"/>
                      <w:i/>
                    </w:rPr>
                    <w:t>Gillespiana</w:t>
                  </w:r>
                  <w:proofErr w:type="spellEnd"/>
                </w:hyperlink>
                <w:r w:rsidR="008D5514" w:rsidRPr="002505DE">
                  <w:rPr>
                    <w:rFonts w:ascii="Times New Roman" w:hAnsi="Times New Roman"/>
                    <w:i/>
                  </w:rPr>
                  <w:t xml:space="preserve"> </w:t>
                </w:r>
                <w:r w:rsidR="008D5514">
                  <w:rPr>
                    <w:rFonts w:ascii="Times New Roman" w:hAnsi="Times New Roman"/>
                  </w:rPr>
                  <w:t>(1961)</w:t>
                </w:r>
              </w:p>
              <w:p w14:paraId="670C0021"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20" w:history="1">
                  <w:r w:rsidR="008D5514" w:rsidRPr="002505DE">
                    <w:rPr>
                      <w:rFonts w:ascii="Times New Roman" w:hAnsi="Times New Roman"/>
                      <w:i/>
                    </w:rPr>
                    <w:t>Hermit Songs</w:t>
                  </w:r>
                </w:hyperlink>
                <w:r w:rsidR="008D5514">
                  <w:rPr>
                    <w:rFonts w:ascii="Times New Roman" w:hAnsi="Times New Roman"/>
                  </w:rPr>
                  <w:t xml:space="preserve"> (1961)</w:t>
                </w:r>
              </w:p>
              <w:p w14:paraId="526DD5A4"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21" w:history="1">
                  <w:r w:rsidR="008D5514" w:rsidRPr="002505DE">
                    <w:rPr>
                      <w:rFonts w:ascii="Times New Roman" w:hAnsi="Times New Roman"/>
                      <w:i/>
                    </w:rPr>
                    <w:t>Roots of the Blues</w:t>
                  </w:r>
                </w:hyperlink>
                <w:r w:rsidR="008D5514">
                  <w:rPr>
                    <w:rFonts w:ascii="Times New Roman" w:hAnsi="Times New Roman"/>
                  </w:rPr>
                  <w:t xml:space="preserve"> (1961)</w:t>
                </w:r>
              </w:p>
              <w:p w14:paraId="5AA9E4BF"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22" w:history="1">
                  <w:r w:rsidR="008D5514" w:rsidRPr="002505DE">
                    <w:rPr>
                      <w:rFonts w:ascii="Times New Roman" w:hAnsi="Times New Roman"/>
                      <w:i/>
                    </w:rPr>
                    <w:t>Labyrinth</w:t>
                  </w:r>
                </w:hyperlink>
                <w:r w:rsidR="008D5514">
                  <w:rPr>
                    <w:rFonts w:ascii="Times New Roman" w:hAnsi="Times New Roman"/>
                  </w:rPr>
                  <w:t xml:space="preserve"> (1962)</w:t>
                </w:r>
              </w:p>
              <w:p w14:paraId="42B94A01"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23" w:history="1">
                  <w:r w:rsidR="008D5514" w:rsidRPr="002505DE">
                    <w:rPr>
                      <w:rFonts w:ascii="Times New Roman" w:hAnsi="Times New Roman"/>
                      <w:i/>
                    </w:rPr>
                    <w:t>Creation of the World</w:t>
                  </w:r>
                  <w:r w:rsidR="008D5514" w:rsidRPr="00B43F91">
                    <w:rPr>
                      <w:rFonts w:ascii="Times New Roman" w:hAnsi="Times New Roman"/>
                    </w:rPr>
                    <w:t xml:space="preserve"> (New Version)</w:t>
                  </w:r>
                </w:hyperlink>
                <w:r w:rsidR="008D5514" w:rsidRPr="00B43F91">
                  <w:rPr>
                    <w:rFonts w:ascii="Times New Roman" w:hAnsi="Times New Roman"/>
                  </w:rPr>
                  <w:t> </w:t>
                </w:r>
                <w:r w:rsidR="008D5514">
                  <w:rPr>
                    <w:rFonts w:ascii="Times New Roman" w:hAnsi="Times New Roman"/>
                  </w:rPr>
                  <w:t>(1962)</w:t>
                </w:r>
              </w:p>
              <w:p w14:paraId="5958E14D"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24" w:history="1">
                  <w:r w:rsidR="008D5514" w:rsidRPr="002505DE">
                    <w:rPr>
                      <w:rFonts w:ascii="Times New Roman" w:hAnsi="Times New Roman"/>
                      <w:i/>
                    </w:rPr>
                    <w:t>Feast of Ashes</w:t>
                  </w:r>
                </w:hyperlink>
                <w:r w:rsidR="008D5514">
                  <w:rPr>
                    <w:rFonts w:ascii="Times New Roman" w:hAnsi="Times New Roman"/>
                  </w:rPr>
                  <w:t xml:space="preserve"> (1962)</w:t>
                </w:r>
              </w:p>
              <w:p w14:paraId="41C8381D"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25" w:history="1">
                  <w:r w:rsidR="008D5514" w:rsidRPr="002505DE">
                    <w:rPr>
                      <w:rFonts w:ascii="Times New Roman" w:hAnsi="Times New Roman"/>
                      <w:i/>
                    </w:rPr>
                    <w:t>Reflections in D</w:t>
                  </w:r>
                </w:hyperlink>
                <w:r w:rsidR="008D5514" w:rsidRPr="002505DE">
                  <w:rPr>
                    <w:rFonts w:ascii="Times New Roman" w:hAnsi="Times New Roman"/>
                    <w:i/>
                  </w:rPr>
                  <w:t xml:space="preserve"> </w:t>
                </w:r>
                <w:r w:rsidR="008D5514">
                  <w:rPr>
                    <w:rFonts w:ascii="Times New Roman" w:hAnsi="Times New Roman"/>
                  </w:rPr>
                  <w:t>(1962)</w:t>
                </w:r>
              </w:p>
              <w:p w14:paraId="391D9504"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26" w:history="1">
                  <w:r w:rsidR="008D5514" w:rsidRPr="002505DE">
                    <w:rPr>
                      <w:rFonts w:ascii="Times New Roman" w:hAnsi="Times New Roman"/>
                      <w:i/>
                    </w:rPr>
                    <w:t>Rivers, Streams, Doors</w:t>
                  </w:r>
                </w:hyperlink>
                <w:r w:rsidR="008D5514">
                  <w:rPr>
                    <w:rFonts w:ascii="Times New Roman" w:hAnsi="Times New Roman"/>
                  </w:rPr>
                  <w:t xml:space="preserve"> (1963)</w:t>
                </w:r>
              </w:p>
              <w:p w14:paraId="3EEA842F"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27" w:history="1">
                  <w:r w:rsidR="008D5514" w:rsidRPr="002505DE">
                    <w:rPr>
                      <w:rFonts w:ascii="Times New Roman" w:hAnsi="Times New Roman"/>
                      <w:i/>
                    </w:rPr>
                    <w:t xml:space="preserve">The Blues </w:t>
                  </w:r>
                  <w:proofErr w:type="spellStart"/>
                  <w:r w:rsidR="008D5514" w:rsidRPr="002505DE">
                    <w:rPr>
                      <w:rFonts w:ascii="Times New Roman" w:hAnsi="Times New Roman"/>
                      <w:i/>
                    </w:rPr>
                    <w:t>Ain't</w:t>
                  </w:r>
                  <w:proofErr w:type="spellEnd"/>
                </w:hyperlink>
                <w:r w:rsidR="008D5514" w:rsidRPr="002505DE">
                  <w:rPr>
                    <w:rFonts w:ascii="Times New Roman" w:hAnsi="Times New Roman"/>
                    <w:i/>
                  </w:rPr>
                  <w:t xml:space="preserve"> </w:t>
                </w:r>
                <w:r w:rsidR="008D5514">
                  <w:rPr>
                    <w:rFonts w:ascii="Times New Roman" w:hAnsi="Times New Roman"/>
                  </w:rPr>
                  <w:t>(1963)</w:t>
                </w:r>
              </w:p>
              <w:p w14:paraId="45DDCEB9"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28" w:history="1">
                  <w:r w:rsidR="008D5514" w:rsidRPr="002505DE">
                    <w:rPr>
                      <w:rFonts w:ascii="Times New Roman" w:hAnsi="Times New Roman"/>
                      <w:i/>
                    </w:rPr>
                    <w:t>First Negro Centennial</w:t>
                  </w:r>
                </w:hyperlink>
                <w:r w:rsidR="008D5514">
                  <w:rPr>
                    <w:rFonts w:ascii="Times New Roman" w:hAnsi="Times New Roman"/>
                  </w:rPr>
                  <w:t xml:space="preserve"> (1963)</w:t>
                </w:r>
              </w:p>
              <w:p w14:paraId="69506C44"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2505DE">
                  <w:rPr>
                    <w:rFonts w:ascii="Times New Roman" w:hAnsi="Times New Roman"/>
                    <w:i/>
                  </w:rPr>
                  <w:t>Jerico</w:t>
                </w:r>
                <w:proofErr w:type="spellEnd"/>
                <w:r w:rsidRPr="002505DE">
                  <w:rPr>
                    <w:rFonts w:ascii="Times New Roman" w:hAnsi="Times New Roman"/>
                    <w:i/>
                  </w:rPr>
                  <w:t>-Jim Crow</w:t>
                </w:r>
                <w:r>
                  <w:rPr>
                    <w:rFonts w:ascii="Times New Roman" w:hAnsi="Times New Roman"/>
                  </w:rPr>
                  <w:t xml:space="preserve"> (1964)</w:t>
                </w:r>
              </w:p>
              <w:p w14:paraId="4D565D78"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29" w:history="1">
                  <w:r w:rsidR="008D5514" w:rsidRPr="002505DE">
                    <w:rPr>
                      <w:rFonts w:ascii="Times New Roman" w:hAnsi="Times New Roman"/>
                      <w:i/>
                    </w:rPr>
                    <w:t>The Twelve Gates</w:t>
                  </w:r>
                </w:hyperlink>
                <w:r w:rsidR="008D5514">
                  <w:rPr>
                    <w:rFonts w:ascii="Times New Roman" w:hAnsi="Times New Roman"/>
                  </w:rPr>
                  <w:t xml:space="preserve"> (1964)</w:t>
                </w:r>
              </w:p>
              <w:p w14:paraId="054CAC99"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0" w:history="1">
                  <w:r w:rsidR="008D5514" w:rsidRPr="00BF14DE">
                    <w:rPr>
                      <w:rFonts w:ascii="Times New Roman" w:hAnsi="Times New Roman"/>
                      <w:i/>
                    </w:rPr>
                    <w:t>Been Here and Gone</w:t>
                  </w:r>
                </w:hyperlink>
                <w:r w:rsidR="008D5514">
                  <w:rPr>
                    <w:rFonts w:ascii="Times New Roman" w:hAnsi="Times New Roman"/>
                  </w:rPr>
                  <w:t xml:space="preserve"> (1964)</w:t>
                </w:r>
                <w:r w:rsidR="008D5514" w:rsidRPr="00B43F91">
                  <w:rPr>
                    <w:rFonts w:ascii="Times New Roman" w:hAnsi="Times New Roman"/>
                  </w:rPr>
                  <w:tab/>
                </w:r>
              </w:p>
              <w:p w14:paraId="6986218D" w14:textId="77777777" w:rsidR="008D5514" w:rsidRPr="0068782D"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14:paraId="59C2125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El </w:t>
                </w:r>
                <w:proofErr w:type="spellStart"/>
                <w:r w:rsidRPr="00BF14DE">
                  <w:rPr>
                    <w:rFonts w:ascii="Times New Roman" w:hAnsi="Times New Roman"/>
                    <w:i/>
                  </w:rPr>
                  <w:t>Armor</w:t>
                </w:r>
                <w:proofErr w:type="spellEnd"/>
                <w:r w:rsidRPr="00BF14DE">
                  <w:rPr>
                    <w:rFonts w:ascii="Times New Roman" w:hAnsi="Times New Roman"/>
                    <w:i/>
                  </w:rPr>
                  <w:t xml:space="preserve"> </w:t>
                </w:r>
                <w:proofErr w:type="spellStart"/>
                <w:r w:rsidRPr="00BF14DE">
                  <w:rPr>
                    <w:rFonts w:ascii="Times New Roman" w:hAnsi="Times New Roman"/>
                    <w:i/>
                  </w:rPr>
                  <w:t>Brujo</w:t>
                </w:r>
                <w:proofErr w:type="spellEnd"/>
                <w:r>
                  <w:rPr>
                    <w:rFonts w:ascii="Times New Roman" w:hAnsi="Times New Roman"/>
                  </w:rPr>
                  <w:t xml:space="preserve"> (1966)</w:t>
                </w:r>
              </w:p>
              <w:p w14:paraId="0547421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BF14DE">
                  <w:rPr>
                    <w:rFonts w:ascii="Times New Roman" w:hAnsi="Times New Roman"/>
                    <w:i/>
                  </w:rPr>
                  <w:t>Macumba</w:t>
                </w:r>
                <w:proofErr w:type="spellEnd"/>
                <w:r>
                  <w:rPr>
                    <w:rFonts w:ascii="Times New Roman" w:hAnsi="Times New Roman"/>
                  </w:rPr>
                  <w:t xml:space="preserve"> (1966)</w:t>
                </w:r>
              </w:p>
              <w:p w14:paraId="19BF5110"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14:paraId="5B958B15"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1" w:history="1">
                  <w:proofErr w:type="spellStart"/>
                  <w:r w:rsidR="008D5514" w:rsidRPr="00BF14DE">
                    <w:rPr>
                      <w:rFonts w:ascii="Times New Roman" w:hAnsi="Times New Roman"/>
                      <w:i/>
                    </w:rPr>
                    <w:t>Riedaiglia</w:t>
                  </w:r>
                  <w:proofErr w:type="spellEnd"/>
                </w:hyperlink>
                <w:r w:rsidR="008D5514">
                  <w:rPr>
                    <w:rFonts w:ascii="Times New Roman" w:hAnsi="Times New Roman"/>
                  </w:rPr>
                  <w:t xml:space="preserve"> (1967)</w:t>
                </w:r>
              </w:p>
              <w:p w14:paraId="13058E48"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2" w:history="1">
                  <w:r w:rsidR="008D5514" w:rsidRPr="00BF14DE">
                    <w:rPr>
                      <w:rFonts w:ascii="Times New Roman" w:hAnsi="Times New Roman"/>
                      <w:i/>
                    </w:rPr>
                    <w:t>Quintet</w:t>
                  </w:r>
                </w:hyperlink>
                <w:r w:rsidR="008D5514">
                  <w:rPr>
                    <w:rFonts w:ascii="Times New Roman" w:hAnsi="Times New Roman"/>
                  </w:rPr>
                  <w:t xml:space="preserve"> (1968)</w:t>
                </w:r>
              </w:p>
              <w:p w14:paraId="573017FA"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La </w:t>
                </w:r>
                <w:proofErr w:type="spellStart"/>
                <w:r w:rsidRPr="00BF14DE">
                  <w:rPr>
                    <w:rFonts w:ascii="Times New Roman" w:hAnsi="Times New Roman"/>
                    <w:i/>
                  </w:rPr>
                  <w:t>Strada</w:t>
                </w:r>
                <w:proofErr w:type="spellEnd"/>
                <w:r>
                  <w:rPr>
                    <w:rFonts w:ascii="Times New Roman" w:hAnsi="Times New Roman"/>
                  </w:rPr>
                  <w:t xml:space="preserve"> (1969)</w:t>
                </w:r>
              </w:p>
              <w:p w14:paraId="6B14B805"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33" w:history="1">
                  <w:proofErr w:type="spellStart"/>
                  <w:r w:rsidR="008D5514" w:rsidRPr="00BF14DE">
                    <w:rPr>
                      <w:rFonts w:ascii="Times New Roman" w:hAnsi="Times New Roman"/>
                      <w:i/>
                    </w:rPr>
                    <w:t>Masekela</w:t>
                  </w:r>
                  <w:proofErr w:type="spellEnd"/>
                  <w:r w:rsidR="008D5514" w:rsidRPr="00BF14DE">
                    <w:rPr>
                      <w:rFonts w:ascii="Times New Roman" w:hAnsi="Times New Roman"/>
                      <w:i/>
                    </w:rPr>
                    <w:t xml:space="preserve"> </w:t>
                  </w:r>
                  <w:proofErr w:type="spellStart"/>
                  <w:r w:rsidR="008D5514" w:rsidRPr="00BF14DE">
                    <w:rPr>
                      <w:rFonts w:ascii="Times New Roman" w:hAnsi="Times New Roman"/>
                      <w:i/>
                    </w:rPr>
                    <w:t>Langage</w:t>
                  </w:r>
                  <w:proofErr w:type="spellEnd"/>
                </w:hyperlink>
                <w:r w:rsidR="008D5514">
                  <w:rPr>
                    <w:rFonts w:ascii="Times New Roman" w:hAnsi="Times New Roman"/>
                  </w:rPr>
                  <w:t xml:space="preserve"> (1969)</w:t>
                </w:r>
              </w:p>
              <w:p w14:paraId="14E48EB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14:paraId="1F44599A"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4" w:history="1">
                  <w:proofErr w:type="spellStart"/>
                  <w:r w:rsidR="008D5514" w:rsidRPr="00BF14DE">
                    <w:rPr>
                      <w:rFonts w:ascii="Times New Roman" w:hAnsi="Times New Roman"/>
                      <w:i/>
                    </w:rPr>
                    <w:t>Gymnopedies</w:t>
                  </w:r>
                  <w:proofErr w:type="spellEnd"/>
                </w:hyperlink>
                <w:r w:rsidR="008D5514">
                  <w:rPr>
                    <w:rFonts w:ascii="Times New Roman" w:hAnsi="Times New Roman"/>
                  </w:rPr>
                  <w:t xml:space="preserve"> (1970)</w:t>
                </w:r>
              </w:p>
              <w:p w14:paraId="1C2E2F3B"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5" w:history="1">
                  <w:r w:rsidR="008D5514" w:rsidRPr="00BF14DE">
                    <w:rPr>
                      <w:rFonts w:ascii="Times New Roman" w:hAnsi="Times New Roman"/>
                      <w:i/>
                    </w:rPr>
                    <w:t>Streams</w:t>
                  </w:r>
                </w:hyperlink>
                <w:r w:rsidR="008D5514" w:rsidRPr="00BF14DE">
                  <w:rPr>
                    <w:rFonts w:ascii="Times New Roman" w:hAnsi="Times New Roman"/>
                    <w:i/>
                  </w:rPr>
                  <w:t xml:space="preserve"> </w:t>
                </w:r>
                <w:r w:rsidR="008D5514">
                  <w:rPr>
                    <w:rFonts w:ascii="Times New Roman" w:hAnsi="Times New Roman"/>
                  </w:rPr>
                  <w:t>(1970)</w:t>
                </w:r>
              </w:p>
              <w:p w14:paraId="32D6AC72"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6" w:history="1">
                  <w:r w:rsidR="008D5514" w:rsidRPr="00BF14DE">
                    <w:rPr>
                      <w:rFonts w:ascii="Times New Roman" w:hAnsi="Times New Roman"/>
                      <w:i/>
                    </w:rPr>
                    <w:t>The River</w:t>
                  </w:r>
                </w:hyperlink>
                <w:r w:rsidR="008D5514">
                  <w:rPr>
                    <w:rFonts w:ascii="Times New Roman" w:hAnsi="Times New Roman"/>
                  </w:rPr>
                  <w:t xml:space="preserve"> (1970)</w:t>
                </w:r>
              </w:p>
              <w:p w14:paraId="70A26C39"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7" w:history="1">
                  <w:r w:rsidR="008D5514" w:rsidRPr="00BF14DE">
                    <w:rPr>
                      <w:rFonts w:ascii="Times New Roman" w:hAnsi="Times New Roman"/>
                      <w:i/>
                    </w:rPr>
                    <w:t>Choral Dances</w:t>
                  </w:r>
                </w:hyperlink>
                <w:r w:rsidR="008D5514">
                  <w:rPr>
                    <w:rFonts w:ascii="Times New Roman" w:hAnsi="Times New Roman"/>
                  </w:rPr>
                  <w:t xml:space="preserve"> (1971)</w:t>
                </w:r>
              </w:p>
              <w:p w14:paraId="221ECC9B"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38" w:history="1">
                  <w:r w:rsidR="008D5514" w:rsidRPr="00BF14DE">
                    <w:rPr>
                      <w:rFonts w:ascii="Times New Roman" w:hAnsi="Times New Roman"/>
                      <w:i/>
                    </w:rPr>
                    <w:t>Cry</w:t>
                  </w:r>
                </w:hyperlink>
                <w:r w:rsidR="008D5514">
                  <w:rPr>
                    <w:rFonts w:ascii="Times New Roman" w:hAnsi="Times New Roman"/>
                  </w:rPr>
                  <w:t xml:space="preserve"> (1971)</w:t>
                </w:r>
              </w:p>
              <w:p w14:paraId="129C2091"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39" w:history="1">
                  <w:r w:rsidR="008D5514" w:rsidRPr="00BF14DE">
                    <w:rPr>
                      <w:rFonts w:ascii="Times New Roman" w:hAnsi="Times New Roman"/>
                      <w:i/>
                    </w:rPr>
                    <w:t>Flowers</w:t>
                  </w:r>
                </w:hyperlink>
                <w:r w:rsidR="008D5514" w:rsidRPr="00BF14DE">
                  <w:rPr>
                    <w:rFonts w:ascii="Times New Roman" w:hAnsi="Times New Roman"/>
                    <w:i/>
                  </w:rPr>
                  <w:t xml:space="preserve"> </w:t>
                </w:r>
                <w:r w:rsidR="008D5514">
                  <w:rPr>
                    <w:rFonts w:ascii="Times New Roman" w:hAnsi="Times New Roman"/>
                  </w:rPr>
                  <w:t>(1971)</w:t>
                </w:r>
              </w:p>
              <w:p w14:paraId="0A9A0E61"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40" w:history="1">
                  <w:r w:rsidR="008D5514" w:rsidRPr="00BF14DE">
                    <w:rPr>
                      <w:rFonts w:ascii="Times New Roman" w:hAnsi="Times New Roman"/>
                      <w:i/>
                    </w:rPr>
                    <w:t>Mary Lou's Mass</w:t>
                  </w:r>
                </w:hyperlink>
                <w:r w:rsidR="008D5514">
                  <w:rPr>
                    <w:rFonts w:ascii="Times New Roman" w:hAnsi="Times New Roman"/>
                  </w:rPr>
                  <w:t xml:space="preserve"> (1971) </w:t>
                </w:r>
              </w:p>
              <w:p w14:paraId="53265F73" w14:textId="77777777" w:rsidR="008D5514" w:rsidRPr="00614206" w:rsidRDefault="008D5514" w:rsidP="008D5514">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xml:space="preserve">- collaboration with Leonard Bernstein for the opening of the John F. Kennedy Center </w:t>
                </w:r>
                <w:r w:rsidRPr="00B43F91">
                  <w:rPr>
                    <w:rFonts w:ascii="Times New Roman" w:hAnsi="Times New Roman"/>
                  </w:rPr>
                  <w:lastRenderedPageBreak/>
                  <w:t>for the Performing Arts in Washington DC</w:t>
                </w:r>
                <w:r>
                  <w:rPr>
                    <w:rFonts w:ascii="Times New Roman" w:hAnsi="Times New Roman"/>
                  </w:rPr>
                  <w:t xml:space="preserve"> (1971)</w:t>
                </w:r>
              </w:p>
              <w:p w14:paraId="0228B22C"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41" w:history="1">
                  <w:r w:rsidR="008D5514" w:rsidRPr="00BF14DE">
                    <w:rPr>
                      <w:rFonts w:ascii="Times New Roman" w:hAnsi="Times New Roman"/>
                      <w:i/>
                    </w:rPr>
                    <w:t>Mingus</w:t>
                  </w:r>
                </w:hyperlink>
                <w:r w:rsidR="008D5514">
                  <w:rPr>
                    <w:rFonts w:ascii="Times New Roman" w:hAnsi="Times New Roman"/>
                  </w:rPr>
                  <w:t xml:space="preserve"> (1971)</w:t>
                </w:r>
              </w:p>
              <w:p w14:paraId="6E47EAF8"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42" w:history="1">
                  <w:r w:rsidR="008D5514" w:rsidRPr="00BF14DE">
                    <w:rPr>
                      <w:rFonts w:ascii="Times New Roman" w:hAnsi="Times New Roman"/>
                      <w:i/>
                    </w:rPr>
                    <w:t>Myth</w:t>
                  </w:r>
                </w:hyperlink>
                <w:r w:rsidR="008D5514">
                  <w:rPr>
                    <w:rFonts w:ascii="Times New Roman" w:hAnsi="Times New Roman"/>
                  </w:rPr>
                  <w:t xml:space="preserve"> (1971)</w:t>
                </w:r>
              </w:p>
              <w:p w14:paraId="580E13A5"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43" w:history="1">
                  <w:r w:rsidR="008D5514" w:rsidRPr="00BF14DE">
                    <w:rPr>
                      <w:rFonts w:ascii="Times New Roman" w:hAnsi="Times New Roman"/>
                      <w:i/>
                    </w:rPr>
                    <w:t>Archipelago</w:t>
                  </w:r>
                </w:hyperlink>
                <w:r w:rsidR="008D5514">
                  <w:rPr>
                    <w:rFonts w:ascii="Times New Roman" w:hAnsi="Times New Roman"/>
                  </w:rPr>
                  <w:t xml:space="preserve"> (1971)</w:t>
                </w:r>
              </w:p>
              <w:p w14:paraId="2F1492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14:paraId="4354B2AF"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44" w:history="1">
                  <w:r w:rsidR="008D5514" w:rsidRPr="00BF14DE">
                    <w:rPr>
                      <w:rFonts w:ascii="Times New Roman" w:hAnsi="Times New Roman"/>
                      <w:i/>
                    </w:rPr>
                    <w:t>Love Songs</w:t>
                  </w:r>
                </w:hyperlink>
                <w:r w:rsidR="008D5514">
                  <w:rPr>
                    <w:rFonts w:ascii="Times New Roman" w:hAnsi="Times New Roman"/>
                  </w:rPr>
                  <w:t xml:space="preserve"> (1972)</w:t>
                </w:r>
              </w:p>
              <w:p w14:paraId="2357CCB3"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Sea Change</w:t>
                </w:r>
                <w:r>
                  <w:rPr>
                    <w:rFonts w:ascii="Times New Roman" w:hAnsi="Times New Roman"/>
                  </w:rPr>
                  <w:t xml:space="preserve"> (1972)</w:t>
                </w:r>
              </w:p>
              <w:p w14:paraId="7A54C2CB"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45" w:history="1">
                  <w:r w:rsidR="008D5514" w:rsidRPr="00BF14DE">
                    <w:rPr>
                      <w:rFonts w:ascii="Times New Roman" w:hAnsi="Times New Roman"/>
                      <w:i/>
                    </w:rPr>
                    <w:t>Shaken Angels</w:t>
                  </w:r>
                </w:hyperlink>
                <w:r w:rsidR="008D5514">
                  <w:rPr>
                    <w:rFonts w:ascii="Times New Roman" w:hAnsi="Times New Roman"/>
                  </w:rPr>
                  <w:t xml:space="preserve"> (1972)</w:t>
                </w:r>
              </w:p>
              <w:p w14:paraId="20C1E8CC"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46" w:history="1">
                  <w:r w:rsidR="008D5514" w:rsidRPr="00BF14DE">
                    <w:rPr>
                      <w:rFonts w:ascii="Times New Roman" w:hAnsi="Times New Roman"/>
                      <w:i/>
                    </w:rPr>
                    <w:t>The Lark Ascending</w:t>
                  </w:r>
                </w:hyperlink>
                <w:r w:rsidR="008D5514">
                  <w:rPr>
                    <w:rFonts w:ascii="Times New Roman" w:hAnsi="Times New Roman"/>
                  </w:rPr>
                  <w:t xml:space="preserve"> (1972)</w:t>
                </w:r>
              </w:p>
              <w:p w14:paraId="4A0CA81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14:paraId="629A176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14:paraId="4C7FE2F1"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47" w:history="1">
                  <w:r w:rsidR="008D5514" w:rsidRPr="00BF14DE">
                    <w:rPr>
                      <w:rFonts w:ascii="Times New Roman" w:hAnsi="Times New Roman"/>
                      <w:i/>
                    </w:rPr>
                    <w:t>Hidden Rites</w:t>
                  </w:r>
                </w:hyperlink>
                <w:r w:rsidR="008D5514">
                  <w:rPr>
                    <w:rFonts w:ascii="Times New Roman" w:hAnsi="Times New Roman"/>
                  </w:rPr>
                  <w:t xml:space="preserve"> (1973)</w:t>
                </w:r>
              </w:p>
              <w:p w14:paraId="6132174F"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48" w:history="1">
                  <w:r w:rsidR="008D5514" w:rsidRPr="004F007B">
                    <w:rPr>
                      <w:rFonts w:ascii="Times New Roman" w:hAnsi="Times New Roman"/>
                      <w:i/>
                    </w:rPr>
                    <w:t>Sacred Concert</w:t>
                  </w:r>
                </w:hyperlink>
                <w:r w:rsidR="008D5514" w:rsidRPr="004F007B">
                  <w:rPr>
                    <w:rFonts w:ascii="Times New Roman" w:hAnsi="Times New Roman"/>
                    <w:i/>
                  </w:rPr>
                  <w:t xml:space="preserve"> </w:t>
                </w:r>
                <w:r w:rsidR="008D5514">
                  <w:rPr>
                    <w:rFonts w:ascii="Times New Roman" w:hAnsi="Times New Roman"/>
                  </w:rPr>
                  <w:t>(1974)</w:t>
                </w:r>
              </w:p>
              <w:p w14:paraId="59B510C8"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49" w:history="1">
                  <w:r w:rsidR="008D5514" w:rsidRPr="004F007B">
                    <w:rPr>
                      <w:rFonts w:ascii="Times New Roman" w:hAnsi="Times New Roman"/>
                      <w:i/>
                    </w:rPr>
                    <w:t>Sonnet for Caesar</w:t>
                  </w:r>
                </w:hyperlink>
                <w:r w:rsidR="008D5514">
                  <w:rPr>
                    <w:rFonts w:ascii="Times New Roman" w:hAnsi="Times New Roman"/>
                  </w:rPr>
                  <w:t xml:space="preserve"> (1974)</w:t>
                </w:r>
              </w:p>
              <w:p w14:paraId="1251B5C1"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50" w:history="1">
                  <w:r w:rsidR="008D5514" w:rsidRPr="004F007B">
                    <w:rPr>
                      <w:rFonts w:ascii="Times New Roman" w:hAnsi="Times New Roman"/>
                      <w:i/>
                    </w:rPr>
                    <w:t>Such Sweet Thunder</w:t>
                  </w:r>
                </w:hyperlink>
                <w:r w:rsidR="008D5514" w:rsidRPr="004F007B">
                  <w:rPr>
                    <w:rFonts w:ascii="Times New Roman" w:hAnsi="Times New Roman"/>
                    <w:i/>
                  </w:rPr>
                  <w:t xml:space="preserve"> </w:t>
                </w:r>
                <w:r w:rsidR="008D5514">
                  <w:rPr>
                    <w:rFonts w:ascii="Times New Roman" w:hAnsi="Times New Roman"/>
                  </w:rPr>
                  <w:t>(1974)</w:t>
                </w:r>
              </w:p>
              <w:p w14:paraId="63B6729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14:paraId="6956337D"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51" w:history="1">
                  <w:r w:rsidR="008D5514" w:rsidRPr="004F007B">
                    <w:rPr>
                      <w:rFonts w:ascii="Times New Roman" w:hAnsi="Times New Roman"/>
                      <w:i/>
                    </w:rPr>
                    <w:t>Night Creature</w:t>
                  </w:r>
                </w:hyperlink>
                <w:r w:rsidR="008D5514">
                  <w:rPr>
                    <w:rFonts w:ascii="Times New Roman" w:hAnsi="Times New Roman"/>
                  </w:rPr>
                  <w:t xml:space="preserve"> (1975)</w:t>
                </w:r>
              </w:p>
              <w:p w14:paraId="2B022431"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2" w:history="1">
                  <w:r w:rsidR="008D5514" w:rsidRPr="004F007B">
                    <w:rPr>
                      <w:rFonts w:ascii="Times New Roman" w:hAnsi="Times New Roman"/>
                      <w:i/>
                    </w:rPr>
                    <w:t xml:space="preserve">The </w:t>
                  </w:r>
                  <w:proofErr w:type="spellStart"/>
                  <w:r w:rsidR="008D5514" w:rsidRPr="004F007B">
                    <w:rPr>
                      <w:rFonts w:ascii="Times New Roman" w:hAnsi="Times New Roman"/>
                      <w:i/>
                    </w:rPr>
                    <w:t>Mooche</w:t>
                  </w:r>
                  <w:proofErr w:type="spellEnd"/>
                </w:hyperlink>
                <w:r w:rsidR="008D5514" w:rsidRPr="004F007B">
                  <w:rPr>
                    <w:rFonts w:ascii="Times New Roman" w:hAnsi="Times New Roman"/>
                    <w:i/>
                  </w:rPr>
                  <w:t xml:space="preserve"> </w:t>
                </w:r>
                <w:r w:rsidR="008D5514">
                  <w:rPr>
                    <w:rFonts w:ascii="Times New Roman" w:hAnsi="Times New Roman"/>
                  </w:rPr>
                  <w:t>(1975)</w:t>
                </w:r>
              </w:p>
              <w:p w14:paraId="0C334737"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53" w:history="1">
                  <w:r w:rsidR="008D5514" w:rsidRPr="004F007B">
                    <w:rPr>
                      <w:rFonts w:ascii="Times New Roman" w:hAnsi="Times New Roman"/>
                      <w:i/>
                    </w:rPr>
                    <w:t>Three Black Kings</w:t>
                  </w:r>
                </w:hyperlink>
                <w:r w:rsidR="008D5514" w:rsidRPr="004F007B">
                  <w:rPr>
                    <w:rFonts w:ascii="Times New Roman" w:hAnsi="Times New Roman"/>
                    <w:i/>
                  </w:rPr>
                  <w:t xml:space="preserve"> </w:t>
                </w:r>
                <w:r w:rsidR="008D5514">
                  <w:rPr>
                    <w:rFonts w:ascii="Times New Roman" w:hAnsi="Times New Roman"/>
                  </w:rPr>
                  <w:t>(1976)</w:t>
                </w:r>
              </w:p>
              <w:p w14:paraId="263FD389"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4" w:history="1">
                  <w:r w:rsidR="008D5514" w:rsidRPr="004F007B">
                    <w:rPr>
                      <w:rFonts w:ascii="Times New Roman" w:hAnsi="Times New Roman"/>
                      <w:i/>
                    </w:rPr>
                    <w:t>Pas de Duke</w:t>
                  </w:r>
                </w:hyperlink>
                <w:r w:rsidR="008D5514" w:rsidRPr="004F007B">
                  <w:rPr>
                    <w:rFonts w:ascii="Times New Roman" w:hAnsi="Times New Roman"/>
                    <w:i/>
                  </w:rPr>
                  <w:t xml:space="preserve"> </w:t>
                </w:r>
                <w:r w:rsidR="008D5514">
                  <w:rPr>
                    <w:rFonts w:ascii="Times New Roman" w:hAnsi="Times New Roman"/>
                  </w:rPr>
                  <w:t>(1976)</w:t>
                </w:r>
              </w:p>
              <w:p w14:paraId="79A2FE57"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5" w:history="1">
                  <w:r w:rsidR="008D5514" w:rsidRPr="004F007B">
                    <w:rPr>
                      <w:rFonts w:ascii="Times New Roman" w:hAnsi="Times New Roman"/>
                      <w:i/>
                    </w:rPr>
                    <w:t>Passage</w:t>
                  </w:r>
                </w:hyperlink>
                <w:r w:rsidR="008D5514" w:rsidRPr="004F007B">
                  <w:rPr>
                    <w:rFonts w:ascii="Times New Roman" w:hAnsi="Times New Roman"/>
                    <w:i/>
                  </w:rPr>
                  <w:t xml:space="preserve"> </w:t>
                </w:r>
                <w:r w:rsidR="008D5514">
                  <w:rPr>
                    <w:rFonts w:ascii="Times New Roman" w:hAnsi="Times New Roman"/>
                  </w:rPr>
                  <w:t>(1978)</w:t>
                </w:r>
              </w:p>
              <w:p w14:paraId="7D044C0F"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Shigaon</w:t>
                </w:r>
                <w:proofErr w:type="spellEnd"/>
                <w:r w:rsidRPr="004F007B">
                  <w:rPr>
                    <w:rFonts w:ascii="Times New Roman" w:hAnsi="Times New Roman"/>
                    <w:i/>
                  </w:rPr>
                  <w:t>! Children of the Diaspora</w:t>
                </w:r>
                <w:r>
                  <w:rPr>
                    <w:rFonts w:ascii="Times New Roman" w:hAnsi="Times New Roman"/>
                  </w:rPr>
                  <w:t xml:space="preserve"> (1978)</w:t>
                </w:r>
              </w:p>
              <w:p w14:paraId="28E6D06A"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14:paraId="39D63AD0"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6" w:history="1">
                  <w:proofErr w:type="spellStart"/>
                  <w:r w:rsidR="008D5514" w:rsidRPr="004F007B">
                    <w:rPr>
                      <w:rFonts w:ascii="Times New Roman" w:hAnsi="Times New Roman"/>
                      <w:i/>
                    </w:rPr>
                    <w:t>Memoria</w:t>
                  </w:r>
                  <w:proofErr w:type="spellEnd"/>
                </w:hyperlink>
                <w:r w:rsidR="008D5514" w:rsidRPr="004F007B">
                  <w:rPr>
                    <w:rFonts w:ascii="Times New Roman" w:hAnsi="Times New Roman"/>
                    <w:i/>
                  </w:rPr>
                  <w:t xml:space="preserve"> </w:t>
                </w:r>
                <w:r w:rsidR="008D5514">
                  <w:rPr>
                    <w:rFonts w:ascii="Times New Roman" w:hAnsi="Times New Roman"/>
                  </w:rPr>
                  <w:t>(1979)</w:t>
                </w:r>
              </w:p>
              <w:p w14:paraId="6A9B2244"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7" w:history="1">
                  <w:r w:rsidR="008D5514" w:rsidRPr="004F007B">
                    <w:rPr>
                      <w:rFonts w:ascii="Times New Roman" w:hAnsi="Times New Roman"/>
                      <w:i/>
                    </w:rPr>
                    <w:t>Phases</w:t>
                  </w:r>
                </w:hyperlink>
                <w:r w:rsidR="008D5514" w:rsidRPr="004F007B">
                  <w:rPr>
                    <w:rFonts w:ascii="Times New Roman" w:hAnsi="Times New Roman"/>
                    <w:i/>
                  </w:rPr>
                  <w:t xml:space="preserve"> </w:t>
                </w:r>
                <w:r w:rsidR="008D5514">
                  <w:rPr>
                    <w:rFonts w:ascii="Times New Roman" w:hAnsi="Times New Roman"/>
                  </w:rPr>
                  <w:t>(1980)</w:t>
                </w:r>
              </w:p>
              <w:p w14:paraId="5C7E6956"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58" w:history="1">
                  <w:r w:rsidR="008D5514" w:rsidRPr="004F007B">
                    <w:rPr>
                      <w:rFonts w:ascii="Times New Roman" w:hAnsi="Times New Roman"/>
                      <w:i/>
                    </w:rPr>
                    <w:t>Spell</w:t>
                  </w:r>
                </w:hyperlink>
                <w:r w:rsidR="008D5514" w:rsidRPr="004F007B">
                  <w:rPr>
                    <w:rFonts w:ascii="Times New Roman" w:hAnsi="Times New Roman"/>
                    <w:i/>
                  </w:rPr>
                  <w:t xml:space="preserve"> </w:t>
                </w:r>
                <w:r w:rsidR="008D5514">
                  <w:rPr>
                    <w:rFonts w:ascii="Times New Roman" w:hAnsi="Times New Roman"/>
                  </w:rPr>
                  <w:t>(1981)</w:t>
                </w:r>
              </w:p>
              <w:p w14:paraId="789BF1E3"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59" w:history="1">
                  <w:r w:rsidR="008D5514" w:rsidRPr="004F007B">
                    <w:rPr>
                      <w:rFonts w:ascii="Times New Roman" w:hAnsi="Times New Roman"/>
                      <w:i/>
                    </w:rPr>
                    <w:t>Landscape</w:t>
                  </w:r>
                </w:hyperlink>
                <w:r w:rsidR="008D5514">
                  <w:rPr>
                    <w:rFonts w:ascii="Times New Roman" w:hAnsi="Times New Roman"/>
                  </w:rPr>
                  <w:t xml:space="preserve"> (1981)</w:t>
                </w:r>
              </w:p>
              <w:p w14:paraId="119B9604"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60" w:history="1">
                  <w:proofErr w:type="spellStart"/>
                  <w:r w:rsidR="008D5514" w:rsidRPr="004F007B">
                    <w:rPr>
                      <w:rFonts w:ascii="Times New Roman" w:hAnsi="Times New Roman"/>
                      <w:i/>
                    </w:rPr>
                    <w:t>Satyriade</w:t>
                  </w:r>
                  <w:proofErr w:type="spellEnd"/>
                </w:hyperlink>
                <w:r w:rsidR="008D5514">
                  <w:rPr>
                    <w:rFonts w:ascii="Times New Roman" w:hAnsi="Times New Roman"/>
                  </w:rPr>
                  <w:t xml:space="preserve"> (1982)</w:t>
                </w:r>
              </w:p>
              <w:p w14:paraId="18D6D75F" w14:textId="77777777" w:rsidR="008D5514" w:rsidRPr="00B43F91" w:rsidRDefault="003F4F0A" w:rsidP="008D5514">
                <w:pPr>
                  <w:widowControl w:val="0"/>
                  <w:tabs>
                    <w:tab w:val="left" w:pos="-360"/>
                    <w:tab w:val="left" w:pos="90"/>
                  </w:tabs>
                  <w:autoSpaceDE w:val="0"/>
                  <w:autoSpaceDN w:val="0"/>
                  <w:adjustRightInd w:val="0"/>
                  <w:rPr>
                    <w:rFonts w:ascii="Times New Roman" w:hAnsi="Times New Roman"/>
                  </w:rPr>
                </w:pPr>
                <w:hyperlink r:id="rId61" w:history="1">
                  <w:r w:rsidR="008D5514" w:rsidRPr="004F007B">
                    <w:rPr>
                      <w:rFonts w:ascii="Times New Roman" w:hAnsi="Times New Roman"/>
                      <w:i/>
                    </w:rPr>
                    <w:t>Precipice</w:t>
                  </w:r>
                </w:hyperlink>
                <w:r w:rsidR="008D5514" w:rsidRPr="004F007B">
                  <w:rPr>
                    <w:rFonts w:ascii="Times New Roman" w:hAnsi="Times New Roman"/>
                    <w:i/>
                  </w:rPr>
                  <w:t xml:space="preserve"> (Au </w:t>
                </w:r>
                <w:proofErr w:type="spellStart"/>
                <w:r w:rsidR="008D5514" w:rsidRPr="004F007B">
                  <w:rPr>
                    <w:rFonts w:ascii="Times New Roman" w:hAnsi="Times New Roman"/>
                    <w:i/>
                  </w:rPr>
                  <w:t>Bord</w:t>
                </w:r>
                <w:proofErr w:type="spellEnd"/>
                <w:r w:rsidR="008D5514" w:rsidRPr="004F007B">
                  <w:rPr>
                    <w:rFonts w:ascii="Times New Roman" w:hAnsi="Times New Roman"/>
                    <w:i/>
                  </w:rPr>
                  <w:t xml:space="preserve"> du Precipice)</w:t>
                </w:r>
                <w:r w:rsidR="008D5514">
                  <w:rPr>
                    <w:rFonts w:ascii="Times New Roman" w:hAnsi="Times New Roman"/>
                  </w:rPr>
                  <w:t xml:space="preserve">  (1983)</w:t>
                </w:r>
              </w:p>
              <w:p w14:paraId="051108AB"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62" w:history="1">
                  <w:proofErr w:type="spellStart"/>
                  <w:r w:rsidR="008D5514" w:rsidRPr="004F007B">
                    <w:rPr>
                      <w:rFonts w:ascii="Times New Roman" w:hAnsi="Times New Roman"/>
                      <w:i/>
                    </w:rPr>
                    <w:t>Isba</w:t>
                  </w:r>
                  <w:proofErr w:type="spellEnd"/>
                </w:hyperlink>
                <w:r w:rsidR="008D5514">
                  <w:rPr>
                    <w:rFonts w:ascii="Times New Roman" w:hAnsi="Times New Roman"/>
                  </w:rPr>
                  <w:t xml:space="preserve"> (1983)</w:t>
                </w:r>
              </w:p>
              <w:p w14:paraId="7986419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14:paraId="2E8F23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14:paraId="44616468" w14:textId="77777777" w:rsidR="008D5514" w:rsidRDefault="003F4F0A" w:rsidP="008D5514">
                <w:pPr>
                  <w:widowControl w:val="0"/>
                  <w:tabs>
                    <w:tab w:val="left" w:pos="-360"/>
                    <w:tab w:val="left" w:pos="90"/>
                  </w:tabs>
                  <w:autoSpaceDE w:val="0"/>
                  <w:autoSpaceDN w:val="0"/>
                  <w:adjustRightInd w:val="0"/>
                  <w:rPr>
                    <w:rFonts w:ascii="Times New Roman" w:hAnsi="Times New Roman"/>
                  </w:rPr>
                </w:pPr>
                <w:hyperlink r:id="rId63" w:history="1">
                  <w:r w:rsidR="008D5514" w:rsidRPr="004F007B">
                    <w:rPr>
                      <w:rFonts w:ascii="Times New Roman" w:hAnsi="Times New Roman"/>
                      <w:i/>
                    </w:rPr>
                    <w:t>For 'Bird' - With Love</w:t>
                  </w:r>
                </w:hyperlink>
                <w:r w:rsidR="008D5514" w:rsidRPr="004F007B">
                  <w:rPr>
                    <w:rFonts w:ascii="Times New Roman" w:hAnsi="Times New Roman"/>
                    <w:i/>
                  </w:rPr>
                  <w:t xml:space="preserve"> </w:t>
                </w:r>
                <w:r w:rsidR="008D5514">
                  <w:rPr>
                    <w:rFonts w:ascii="Times New Roman" w:hAnsi="Times New Roman"/>
                  </w:rPr>
                  <w:t>(1984)</w:t>
                </w:r>
              </w:p>
              <w:p w14:paraId="6755BD8D"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Caverna</w:t>
                </w:r>
                <w:proofErr w:type="spellEnd"/>
                <w:r w:rsidRPr="004F007B">
                  <w:rPr>
                    <w:rFonts w:ascii="Times New Roman" w:hAnsi="Times New Roman"/>
                    <w:i/>
                  </w:rPr>
                  <w:t xml:space="preserve"> </w:t>
                </w:r>
                <w:proofErr w:type="spellStart"/>
                <w:r w:rsidRPr="004F007B">
                  <w:rPr>
                    <w:rFonts w:ascii="Times New Roman" w:hAnsi="Times New Roman"/>
                    <w:i/>
                  </w:rPr>
                  <w:t>Magica</w:t>
                </w:r>
                <w:proofErr w:type="spellEnd"/>
                <w:r>
                  <w:rPr>
                    <w:rFonts w:ascii="Times New Roman" w:hAnsi="Times New Roman"/>
                  </w:rPr>
                  <w:t xml:space="preserve"> (1986)</w:t>
                </w:r>
              </w:p>
              <w:p w14:paraId="5F55A6E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14:paraId="73F10691" w14:textId="77777777" w:rsidR="008D5514" w:rsidRPr="00B43F91" w:rsidRDefault="008D5514" w:rsidP="008D5514">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14:paraId="0095E54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La </w:t>
                </w:r>
                <w:proofErr w:type="spellStart"/>
                <w:r w:rsidRPr="004F007B">
                  <w:rPr>
                    <w:rFonts w:ascii="Times New Roman" w:hAnsi="Times New Roman"/>
                    <w:i/>
                  </w:rPr>
                  <w:t>Dea</w:t>
                </w:r>
                <w:proofErr w:type="spellEnd"/>
                <w:r w:rsidRPr="004F007B">
                  <w:rPr>
                    <w:rFonts w:ascii="Times New Roman" w:hAnsi="Times New Roman"/>
                    <w:i/>
                  </w:rPr>
                  <w:t xml:space="preserve"> </w:t>
                </w:r>
                <w:proofErr w:type="spellStart"/>
                <w:r w:rsidRPr="004F007B">
                  <w:rPr>
                    <w:rFonts w:ascii="Times New Roman" w:hAnsi="Times New Roman"/>
                    <w:i/>
                  </w:rPr>
                  <w:t>della</w:t>
                </w:r>
                <w:proofErr w:type="spellEnd"/>
                <w:r w:rsidRPr="004F007B">
                  <w:rPr>
                    <w:rFonts w:ascii="Times New Roman" w:hAnsi="Times New Roman"/>
                    <w:i/>
                  </w:rPr>
                  <w:t xml:space="preserve"> </w:t>
                </w:r>
                <w:proofErr w:type="spellStart"/>
                <w:r w:rsidRPr="004F007B">
                  <w:rPr>
                    <w:rFonts w:ascii="Times New Roman" w:hAnsi="Times New Roman"/>
                    <w:i/>
                  </w:rPr>
                  <w:t>Acqua</w:t>
                </w:r>
                <w:proofErr w:type="spellEnd"/>
                <w:r>
                  <w:rPr>
                    <w:rFonts w:ascii="Times New Roman" w:hAnsi="Times New Roman"/>
                  </w:rPr>
                  <w:t xml:space="preserve"> (1988)</w:t>
                </w:r>
              </w:p>
              <w:p w14:paraId="1189D7B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Opus </w:t>
                </w:r>
                <w:proofErr w:type="spellStart"/>
                <w:r w:rsidRPr="004F007B">
                  <w:rPr>
                    <w:rFonts w:ascii="Times New Roman" w:hAnsi="Times New Roman"/>
                    <w:i/>
                  </w:rPr>
                  <w:t>McShann</w:t>
                </w:r>
                <w:proofErr w:type="spellEnd"/>
                <w:r>
                  <w:rPr>
                    <w:rFonts w:ascii="Times New Roman" w:hAnsi="Times New Roman"/>
                  </w:rPr>
                  <w:t xml:space="preserve"> (1988)</w:t>
                </w:r>
              </w:p>
              <w:p w14:paraId="702487A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
              <w:p w14:paraId="4474FBA7" w14:textId="77777777" w:rsidR="008D5514" w:rsidRPr="00FE6930" w:rsidRDefault="008D5514" w:rsidP="008D5514">
                <w:pPr>
                  <w:pStyle w:val="Heading1"/>
                  <w:outlineLvl w:val="0"/>
                </w:pPr>
                <w:r w:rsidRPr="00FE6930">
                  <w:t>Artist’s Writings</w:t>
                </w:r>
              </w:p>
              <w:p w14:paraId="56E72024"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14:paraId="7BC8E32F"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rPr>
                </w:pPr>
              </w:p>
              <w:p w14:paraId="64C087AB" w14:textId="77777777" w:rsidR="008D5514" w:rsidRDefault="008D5514" w:rsidP="008D5514">
                <w:pPr>
                  <w:pStyle w:val="Heading1"/>
                  <w:outlineLvl w:val="0"/>
                </w:pPr>
                <w:r w:rsidRPr="00D9706D">
                  <w:t>Film Documentation</w:t>
                </w:r>
              </w:p>
              <w:p w14:paraId="4921A63A" w14:textId="77777777" w:rsidR="008D5514" w:rsidRDefault="008D5514" w:rsidP="008D5514">
                <w:pPr>
                  <w:rPr>
                    <w:rFonts w:ascii="Times New Roman" w:hAnsi="Times New Roman"/>
                    <w:color w:val="262626"/>
                  </w:rPr>
                </w:pPr>
                <w:proofErr w:type="spellStart"/>
                <w:r>
                  <w:rPr>
                    <w:rFonts w:ascii="Times New Roman" w:hAnsi="Times New Roman"/>
                    <w:color w:val="262626"/>
                  </w:rPr>
                  <w:t>Bertelsen</w:t>
                </w:r>
                <w:proofErr w:type="spellEnd"/>
                <w:r>
                  <w:rPr>
                    <w:rFonts w:ascii="Times New Roman" w:hAnsi="Times New Roman"/>
                    <w:color w:val="262626"/>
                  </w:rPr>
                  <w:t xml:space="preserve">, P. (2007) </w:t>
                </w:r>
                <w:r w:rsidRPr="00E02CAC">
                  <w:rPr>
                    <w:rFonts w:ascii="Times New Roman" w:hAnsi="Times New Roman"/>
                    <w:i/>
                    <w:color w:val="262626"/>
                  </w:rPr>
                  <w:t xml:space="preserve">Beyond the Steps: Alvin Ailey American Dance </w:t>
                </w:r>
                <w:proofErr w:type="spellStart"/>
                <w:r w:rsidRPr="00E02CAC">
                  <w:rPr>
                    <w:rFonts w:ascii="Times New Roman" w:hAnsi="Times New Roman"/>
                    <w:i/>
                    <w:color w:val="262626"/>
                  </w:rPr>
                  <w:t>Theater</w:t>
                </w:r>
                <w:proofErr w:type="spellEnd"/>
                <w:r>
                  <w:rPr>
                    <w:rFonts w:ascii="Times New Roman" w:hAnsi="Times New Roman"/>
                    <w:color w:val="262626"/>
                  </w:rPr>
                  <w:t xml:space="preserve">, New York: </w:t>
                </w:r>
                <w:proofErr w:type="spellStart"/>
                <w:r>
                  <w:rPr>
                    <w:rFonts w:ascii="Times New Roman" w:hAnsi="Times New Roman"/>
                    <w:color w:val="262626"/>
                  </w:rPr>
                  <w:t>Docurama</w:t>
                </w:r>
                <w:proofErr w:type="spellEnd"/>
                <w:r>
                  <w:rPr>
                    <w:rFonts w:ascii="Times New Roman" w:hAnsi="Times New Roman"/>
                    <w:color w:val="262626"/>
                  </w:rPr>
                  <w:t xml:space="preserve"> Films. </w:t>
                </w:r>
              </w:p>
              <w:p w14:paraId="2AF2E99F" w14:textId="77777777" w:rsidR="008D5514" w:rsidRDefault="008D5514" w:rsidP="008D5514">
                <w:pPr>
                  <w:rPr>
                    <w:rFonts w:ascii="Times New Roman" w:hAnsi="Times New Roman"/>
                    <w:color w:val="262626"/>
                  </w:rPr>
                </w:pPr>
              </w:p>
              <w:p w14:paraId="43F9377A" w14:textId="77777777" w:rsidR="008D5514" w:rsidRDefault="008D5514" w:rsidP="008D5514">
                <w:pPr>
                  <w:rPr>
                    <w:rFonts w:ascii="Times New Roman" w:hAnsi="Times New Roman"/>
                    <w:color w:val="262626"/>
                  </w:rPr>
                </w:pPr>
                <w:r>
                  <w:rPr>
                    <w:rFonts w:ascii="Times New Roman" w:hAnsi="Times New Roman"/>
                    <w:color w:val="262626"/>
                  </w:rPr>
                  <w:t xml:space="preserve">Grimm, T. (1986) </w:t>
                </w:r>
                <w:r w:rsidRPr="00E02CAC">
                  <w:rPr>
                    <w:rFonts w:ascii="Times New Roman" w:hAnsi="Times New Roman"/>
                    <w:i/>
                    <w:color w:val="262626"/>
                  </w:rPr>
                  <w:t xml:space="preserve">An Evening with Alvin Ailey American Dance </w:t>
                </w:r>
                <w:proofErr w:type="spellStart"/>
                <w:r w:rsidRPr="00E02CAC">
                  <w:rPr>
                    <w:rFonts w:ascii="Times New Roman" w:hAnsi="Times New Roman"/>
                    <w:i/>
                    <w:color w:val="262626"/>
                  </w:rPr>
                  <w:t>Theater</w:t>
                </w:r>
                <w:proofErr w:type="spellEnd"/>
                <w:r>
                  <w:rPr>
                    <w:rFonts w:ascii="Times New Roman" w:hAnsi="Times New Roman"/>
                    <w:color w:val="262626"/>
                  </w:rPr>
                  <w:t>, Chicago: Home Vision.</w:t>
                </w:r>
              </w:p>
              <w:p w14:paraId="4AD21E6F" w14:textId="77777777" w:rsidR="008D5514" w:rsidRDefault="008D5514" w:rsidP="008D5514">
                <w:pPr>
                  <w:rPr>
                    <w:rFonts w:ascii="Times New Roman" w:hAnsi="Times New Roman"/>
                    <w:color w:val="262626"/>
                  </w:rPr>
                </w:pPr>
              </w:p>
              <w:p w14:paraId="79E65D5D" w14:textId="77777777" w:rsidR="008D5514" w:rsidRDefault="008D5514" w:rsidP="008D5514">
                <w:pPr>
                  <w:rPr>
                    <w:rFonts w:ascii="Times New Roman" w:hAnsi="Times New Roman"/>
                    <w:color w:val="262626"/>
                  </w:rPr>
                </w:pPr>
                <w:r>
                  <w:rPr>
                    <w:rFonts w:ascii="Times New Roman" w:hAnsi="Times New Roman"/>
                    <w:color w:val="262626"/>
                  </w:rPr>
                  <w:t xml:space="preserve">Grimm, T. (1990) </w:t>
                </w:r>
                <w:r w:rsidRPr="00E02CAC">
                  <w:rPr>
                    <w:rFonts w:ascii="Times New Roman" w:hAnsi="Times New Roman"/>
                    <w:i/>
                    <w:color w:val="262626"/>
                  </w:rPr>
                  <w:t>A Tribute to Alvin Ailey</w:t>
                </w:r>
                <w:r>
                  <w:rPr>
                    <w:rFonts w:ascii="Times New Roman" w:hAnsi="Times New Roman"/>
                    <w:color w:val="262626"/>
                  </w:rPr>
                  <w:t xml:space="preserve">, Chicago: Home Vision. </w:t>
                </w:r>
              </w:p>
              <w:p w14:paraId="1598BF36" w14:textId="77777777" w:rsidR="008D5514" w:rsidRPr="009349E6" w:rsidRDefault="008D5514" w:rsidP="008D5514">
                <w:pPr>
                  <w:rPr>
                    <w:rFonts w:ascii="Times New Roman" w:hAnsi="Times New Roman"/>
                  </w:rPr>
                </w:pPr>
              </w:p>
              <w:p w14:paraId="1FEC2900" w14:textId="77777777" w:rsidR="003F0D73" w:rsidRDefault="003F0D73" w:rsidP="00C27FAB"/>
            </w:tc>
          </w:sdtContent>
        </w:sdt>
      </w:tr>
      <w:tr w:rsidR="003235A7" w14:paraId="4E5F859B" w14:textId="77777777" w:rsidTr="003235A7">
        <w:tc>
          <w:tcPr>
            <w:tcW w:w="9016" w:type="dxa"/>
          </w:tcPr>
          <w:p w14:paraId="558055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715811F445DD44688B229CB60D09CB4"/>
              </w:placeholder>
            </w:sdtPr>
            <w:sdtEndPr/>
            <w:sdtContent>
              <w:p w14:paraId="374F9448" w14:textId="77777777" w:rsidR="008D5514" w:rsidRDefault="003F4F0A" w:rsidP="008D5514">
                <w:pPr>
                  <w:tabs>
                    <w:tab w:val="left" w:pos="-360"/>
                    <w:tab w:val="left" w:pos="90"/>
                  </w:tabs>
                  <w:rPr>
                    <w:rFonts w:ascii="Times New Roman" w:hAnsi="Times New Roman"/>
                  </w:rPr>
                </w:pPr>
                <w:sdt>
                  <w:sdtPr>
                    <w:id w:val="-285731955"/>
                    <w:citation/>
                  </w:sdtPr>
                  <w:sdtEndPr/>
                  <w:sdtContent>
                    <w:r w:rsidR="008D5514">
                      <w:fldChar w:fldCharType="begin"/>
                    </w:r>
                    <w:r w:rsidR="008D5514">
                      <w:rPr>
                        <w:rFonts w:ascii="Times New Roman" w:hAnsi="Times New Roman"/>
                        <w:lang w:val="en-US"/>
                      </w:rPr>
                      <w:instrText xml:space="preserve"> CITATION DeF041 \l 1033 </w:instrText>
                    </w:r>
                    <w:r w:rsidR="008D5514">
                      <w:fldChar w:fldCharType="separate"/>
                    </w:r>
                    <w:r w:rsidR="008D5514">
                      <w:rPr>
                        <w:rFonts w:ascii="Times New Roman" w:hAnsi="Times New Roman"/>
                        <w:noProof/>
                        <w:lang w:val="en-US"/>
                      </w:rPr>
                      <w:t xml:space="preserve"> </w:t>
                    </w:r>
                    <w:r w:rsidR="008D5514" w:rsidRPr="008D5514">
                      <w:rPr>
                        <w:rFonts w:ascii="Times New Roman" w:hAnsi="Times New Roman"/>
                        <w:noProof/>
                        <w:lang w:val="en-US"/>
                      </w:rPr>
                      <w:t>(DeFrantz)</w:t>
                    </w:r>
                    <w:r w:rsidR="008D5514">
                      <w:fldChar w:fldCharType="end"/>
                    </w:r>
                  </w:sdtContent>
                </w:sdt>
              </w:p>
              <w:p w14:paraId="02F86334" w14:textId="77777777" w:rsidR="008D5514" w:rsidRDefault="003F4F0A" w:rsidP="008D5514">
                <w:pPr>
                  <w:tabs>
                    <w:tab w:val="left" w:pos="-360"/>
                    <w:tab w:val="left" w:pos="90"/>
                  </w:tabs>
                  <w:rPr>
                    <w:rFonts w:ascii="Times New Roman" w:hAnsi="Times New Roman"/>
                  </w:rPr>
                </w:pPr>
                <w:sdt>
                  <w:sdtPr>
                    <w:rPr>
                      <w:rFonts w:ascii="Times New Roman" w:hAnsi="Times New Roman"/>
                    </w:rPr>
                    <w:id w:val="1646312655"/>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Dun961 \l 1033 </w:instrText>
                    </w:r>
                    <w:r w:rsidR="008D5514">
                      <w:rPr>
                        <w:rFonts w:ascii="Times New Roman" w:hAnsi="Times New Roman"/>
                      </w:rPr>
                      <w:fldChar w:fldCharType="separate"/>
                    </w:r>
                    <w:r w:rsidR="008D5514" w:rsidRPr="008D5514">
                      <w:rPr>
                        <w:rFonts w:ascii="Times New Roman" w:hAnsi="Times New Roman"/>
                        <w:noProof/>
                        <w:lang w:val="en-US"/>
                      </w:rPr>
                      <w:t>(Dunning)</w:t>
                    </w:r>
                    <w:r w:rsidR="008D5514">
                      <w:rPr>
                        <w:rFonts w:ascii="Times New Roman" w:hAnsi="Times New Roman"/>
                      </w:rPr>
                      <w:fldChar w:fldCharType="end"/>
                    </w:r>
                  </w:sdtContent>
                </w:sdt>
              </w:p>
              <w:p w14:paraId="0E027B97" w14:textId="77777777" w:rsidR="008D5514" w:rsidRPr="00FE6930" w:rsidRDefault="003F4F0A" w:rsidP="008D5514">
                <w:pPr>
                  <w:tabs>
                    <w:tab w:val="left" w:pos="-360"/>
                    <w:tab w:val="left" w:pos="90"/>
                  </w:tabs>
                  <w:rPr>
                    <w:rFonts w:ascii="Times New Roman" w:hAnsi="Times New Roman"/>
                  </w:rPr>
                </w:pPr>
                <w:sdt>
                  <w:sdtPr>
                    <w:rPr>
                      <w:rFonts w:ascii="Times New Roman" w:hAnsi="Times New Roman"/>
                    </w:rPr>
                    <w:id w:val="-6059887"/>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Jam931 \l 1033 </w:instrText>
                    </w:r>
                    <w:r w:rsidR="008D5514">
                      <w:rPr>
                        <w:rFonts w:ascii="Times New Roman" w:hAnsi="Times New Roman"/>
                      </w:rPr>
                      <w:fldChar w:fldCharType="separate"/>
                    </w:r>
                    <w:r w:rsidR="008D5514" w:rsidRPr="008D5514">
                      <w:rPr>
                        <w:rFonts w:ascii="Times New Roman" w:hAnsi="Times New Roman"/>
                        <w:noProof/>
                        <w:lang w:val="en-US"/>
                      </w:rPr>
                      <w:t>(Jamison)</w:t>
                    </w:r>
                    <w:r w:rsidR="008D5514">
                      <w:rPr>
                        <w:rFonts w:ascii="Times New Roman" w:hAnsi="Times New Roman"/>
                      </w:rPr>
                      <w:fldChar w:fldCharType="end"/>
                    </w:r>
                  </w:sdtContent>
                </w:sdt>
              </w:p>
              <w:p w14:paraId="104BFE18" w14:textId="77777777" w:rsidR="003235A7" w:rsidRDefault="003F4F0A" w:rsidP="00FB11DE">
                <w:sdt>
                  <w:sdtPr>
                    <w:id w:val="1363861201"/>
                    <w:citation/>
                  </w:sdtPr>
                  <w:sdtEndPr/>
                  <w:sdtContent>
                    <w:r w:rsidR="008D5514">
                      <w:fldChar w:fldCharType="begin"/>
                    </w:r>
                    <w:r w:rsidR="008D5514">
                      <w:rPr>
                        <w:rFonts w:ascii="Times New Roman" w:hAnsi="Times New Roman"/>
                        <w:lang w:val="en-US"/>
                      </w:rPr>
                      <w:instrText xml:space="preserve"> CITATION War771 \l 1033 </w:instrText>
                    </w:r>
                    <w:r w:rsidR="008D5514">
                      <w:fldChar w:fldCharType="separate"/>
                    </w:r>
                    <w:r w:rsidR="008D5514" w:rsidRPr="008D5514">
                      <w:rPr>
                        <w:rFonts w:ascii="Times New Roman" w:hAnsi="Times New Roman"/>
                        <w:noProof/>
                        <w:lang w:val="en-US"/>
                      </w:rPr>
                      <w:t>(Warren)</w:t>
                    </w:r>
                    <w:r w:rsidR="008D5514">
                      <w:fldChar w:fldCharType="end"/>
                    </w:r>
                  </w:sdtContent>
                </w:sdt>
              </w:p>
            </w:sdtContent>
          </w:sdt>
        </w:tc>
      </w:tr>
    </w:tbl>
    <w:p w14:paraId="41956F90" w14:textId="77777777" w:rsidR="00C27FAB" w:rsidRPr="00F36937" w:rsidRDefault="00C27FAB" w:rsidP="00B33145"/>
    <w:sectPr w:rsidR="00C27FAB" w:rsidRPr="00F36937">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4D0CA" w14:textId="77777777" w:rsidR="003F4F0A" w:rsidRDefault="003F4F0A" w:rsidP="007A0D55">
      <w:pPr>
        <w:spacing w:after="0" w:line="240" w:lineRule="auto"/>
      </w:pPr>
      <w:r>
        <w:separator/>
      </w:r>
    </w:p>
  </w:endnote>
  <w:endnote w:type="continuationSeparator" w:id="0">
    <w:p w14:paraId="0D7D6BF3" w14:textId="77777777" w:rsidR="003F4F0A" w:rsidRDefault="003F4F0A" w:rsidP="007A0D55">
      <w:pPr>
        <w:spacing w:after="0" w:line="240" w:lineRule="auto"/>
      </w:pPr>
      <w:r>
        <w:continuationSeparator/>
      </w:r>
    </w:p>
  </w:endnote>
  <w:endnote w:id="1">
    <w:p w14:paraId="7C8C1D2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Quoted in S. Manning (2004) </w:t>
      </w:r>
      <w:r w:rsidRPr="00E02CAC">
        <w:rPr>
          <w:rFonts w:ascii="Times New Roman" w:hAnsi="Times New Roman"/>
          <w:i/>
        </w:rPr>
        <w:t>Modern Dance, Negro Dance: Race in Motion</w:t>
      </w:r>
      <w:r w:rsidRPr="00E02CAC">
        <w:rPr>
          <w:rFonts w:ascii="Times New Roman" w:hAnsi="Times New Roman"/>
        </w:rPr>
        <w:t>, Minneapolis: University of Minnesota Press, 179, 210.</w:t>
      </w:r>
    </w:p>
    <w:p w14:paraId="264870EA" w14:textId="77777777" w:rsidR="008D5514" w:rsidRPr="00E02CAC" w:rsidRDefault="008D5514" w:rsidP="008D5514">
      <w:pPr>
        <w:pStyle w:val="EndnoteText"/>
        <w:rPr>
          <w:rFonts w:ascii="Times New Roman" w:hAnsi="Times New Roman"/>
        </w:rPr>
      </w:pPr>
    </w:p>
  </w:endnote>
  <w:endnote w:id="2">
    <w:p w14:paraId="44207695"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A. Ailey with A.P. Bailey (1995) </w:t>
      </w:r>
      <w:r w:rsidRPr="00E02CAC">
        <w:rPr>
          <w:rFonts w:ascii="Times New Roman" w:hAnsi="Times New Roman"/>
          <w:i/>
        </w:rPr>
        <w:t>Revelations: The Autobiography of Alvin Ailey</w:t>
      </w:r>
      <w:r w:rsidRPr="00E02CAC">
        <w:rPr>
          <w:rFonts w:ascii="Times New Roman" w:hAnsi="Times New Roman"/>
        </w:rPr>
        <w:t xml:space="preserve">, New York: Birch Lane Press, 98. </w:t>
      </w:r>
    </w:p>
    <w:p w14:paraId="2C720719" w14:textId="77777777" w:rsidR="008D5514" w:rsidRPr="00E02CAC" w:rsidRDefault="008D5514" w:rsidP="008D5514">
      <w:pPr>
        <w:pStyle w:val="EndnoteText"/>
        <w:rPr>
          <w:rFonts w:ascii="Times New Roman" w:hAnsi="Times New Roman"/>
        </w:rPr>
      </w:pPr>
    </w:p>
  </w:endnote>
  <w:endnote w:id="3">
    <w:p w14:paraId="2D87232C"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Alvin Ailey Dance Foundation Collection, Music Division, Library of Congress; Box 150.</w:t>
      </w:r>
    </w:p>
  </w:endnote>
  <w:endnote w:id="4">
    <w:p w14:paraId="345D27B3" w14:textId="77777777" w:rsidR="008D5514" w:rsidRPr="00E02CAC" w:rsidRDefault="008D5514" w:rsidP="008D5514">
      <w:pPr>
        <w:pStyle w:val="EndnoteText"/>
        <w:rPr>
          <w:rFonts w:ascii="Times New Roman" w:hAnsi="Times New Roman"/>
        </w:rPr>
      </w:pPr>
    </w:p>
    <w:p w14:paraId="74C8DA43"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 xml:space="preserve">Alvin Ailey Dance Foundation Collection, Music Division, Library of Congress; Box 149. </w:t>
      </w:r>
    </w:p>
  </w:endnote>
  <w:endnote w:id="5">
    <w:p w14:paraId="586A2D2E" w14:textId="77777777" w:rsidR="008D5514" w:rsidRPr="00E02CAC" w:rsidRDefault="008D5514" w:rsidP="008D5514">
      <w:pPr>
        <w:pStyle w:val="EndnoteText"/>
        <w:rPr>
          <w:rFonts w:ascii="Times New Roman" w:hAnsi="Times New Roman"/>
        </w:rPr>
      </w:pPr>
    </w:p>
    <w:p w14:paraId="7C542CD4" w14:textId="77777777" w:rsidR="008D5514" w:rsidRPr="00B43F91"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T.F. </w:t>
      </w:r>
      <w:r w:rsidRPr="00B43F91">
        <w:rPr>
          <w:rFonts w:ascii="Times New Roman" w:hAnsi="Times New Roman"/>
        </w:rPr>
        <w:t>DeFrantz</w:t>
      </w:r>
      <w:r>
        <w:rPr>
          <w:rFonts w:ascii="Times New Roman" w:hAnsi="Times New Roman"/>
        </w:rPr>
        <w:t xml:space="preserve"> (2004)</w:t>
      </w:r>
      <w:r w:rsidRPr="00B43F91">
        <w:rPr>
          <w:rFonts w:ascii="Times New Roman" w:hAnsi="Times New Roman"/>
        </w:rPr>
        <w:t xml:space="preserve"> </w:t>
      </w:r>
      <w:r w:rsidRPr="00375F70">
        <w:rPr>
          <w:rFonts w:ascii="Times New Roman" w:hAnsi="Times New Roman"/>
          <w:i/>
        </w:rPr>
        <w:t>Dancing Revelations: Alvin Ailey’s Embodiment of African American Culture</w:t>
      </w:r>
      <w:r w:rsidRPr="00B43F91">
        <w:rPr>
          <w:rFonts w:ascii="Times New Roman" w:hAnsi="Times New Roman"/>
        </w:rPr>
        <w:t xml:space="preserve">, </w:t>
      </w:r>
      <w:r>
        <w:rPr>
          <w:rFonts w:ascii="Times New Roman" w:hAnsi="Times New Roman"/>
        </w:rPr>
        <w:t>New York: Oxford University Press, 136.</w:t>
      </w:r>
    </w:p>
    <w:p w14:paraId="4448A92B" w14:textId="77777777" w:rsidR="008D5514" w:rsidRPr="00E02CAC" w:rsidRDefault="008D5514" w:rsidP="008D5514">
      <w:pPr>
        <w:pStyle w:val="EndnoteText"/>
        <w:rPr>
          <w:rFonts w:ascii="Times New Roman" w:hAnsi="Times New Roman"/>
        </w:rPr>
      </w:pPr>
    </w:p>
  </w:endnote>
  <w:endnote w:id="6">
    <w:p w14:paraId="328E9CA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T. F. DeFrantz (2005) ‘Composite Bodies of Dance: The Repertory of the Alvin Ailey American Dance Theater,’ </w:t>
      </w:r>
      <w:r w:rsidRPr="00E02CAC">
        <w:rPr>
          <w:rFonts w:ascii="Times New Roman" w:hAnsi="Times New Roman"/>
          <w:i/>
        </w:rPr>
        <w:t>Theatre Journal</w:t>
      </w:r>
      <w:r w:rsidRPr="00E02CAC">
        <w:rPr>
          <w:rFonts w:ascii="Times New Roman" w:hAnsi="Times New Roman"/>
        </w:rPr>
        <w:t xml:space="preserve"> 57 (4): 659-78.</w:t>
      </w:r>
    </w:p>
    <w:p w14:paraId="241D92AF" w14:textId="77777777" w:rsidR="008D5514" w:rsidRPr="00E02CAC" w:rsidRDefault="008D5514" w:rsidP="008D5514">
      <w:pPr>
        <w:pStyle w:val="EndnoteText"/>
        <w:rPr>
          <w:rFonts w:ascii="Times New Roman" w:hAnsi="Times New Roman"/>
        </w:rPr>
      </w:pPr>
    </w:p>
  </w:endnote>
  <w:endnote w:id="7">
    <w:p w14:paraId="1D910464"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C. Croft (2015) </w:t>
      </w:r>
      <w:r w:rsidRPr="00E02CAC">
        <w:rPr>
          <w:rFonts w:ascii="Times New Roman" w:hAnsi="Times New Roman"/>
          <w:i/>
        </w:rPr>
        <w:t>Dancers as Diplomats: American Choreography in Cultural Exchange,</w:t>
      </w:r>
      <w:r w:rsidRPr="00E02CAC">
        <w:rPr>
          <w:rFonts w:ascii="Times New Roman" w:hAnsi="Times New Roman"/>
        </w:rPr>
        <w:t xml:space="preserve"> New York: Oxford University Press.</w:t>
      </w:r>
    </w:p>
    <w:p w14:paraId="5F62285F" w14:textId="77777777" w:rsidR="008D5514" w:rsidRPr="00E02CAC" w:rsidRDefault="008D5514" w:rsidP="008D5514">
      <w:pPr>
        <w:pStyle w:val="EndnoteText"/>
        <w:rPr>
          <w:rFonts w:ascii="Times New Roman" w:hAnsi="Times New Roman"/>
        </w:rPr>
      </w:pPr>
    </w:p>
  </w:endnote>
  <w:endnote w:id="8">
    <w:p w14:paraId="53B3BF9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See </w:t>
      </w:r>
      <w:r w:rsidRPr="00E02CAC">
        <w:rPr>
          <w:rFonts w:ascii="Times New Roman" w:hAnsi="Times New Roman"/>
        </w:rPr>
        <w:t xml:space="preserve">B. Dixon </w:t>
      </w:r>
      <w:proofErr w:type="spellStart"/>
      <w:r w:rsidRPr="00E02CAC">
        <w:rPr>
          <w:rFonts w:ascii="Times New Roman" w:hAnsi="Times New Roman"/>
        </w:rPr>
        <w:t>Gottschild</w:t>
      </w:r>
      <w:proofErr w:type="spellEnd"/>
      <w:r w:rsidRPr="00E02CAC">
        <w:rPr>
          <w:rFonts w:ascii="Times New Roman" w:hAnsi="Times New Roman"/>
        </w:rPr>
        <w:t xml:space="preserve"> (2012) </w:t>
      </w:r>
      <w:r w:rsidRPr="00E02CAC">
        <w:rPr>
          <w:rFonts w:ascii="Times New Roman" w:hAnsi="Times New Roman"/>
          <w:i/>
        </w:rPr>
        <w:t xml:space="preserve">Joan Myers Brown &amp; the Audacious Hope of the Black Ballerina: A </w:t>
      </w:r>
      <w:proofErr w:type="spellStart"/>
      <w:r w:rsidRPr="00E02CAC">
        <w:rPr>
          <w:rFonts w:ascii="Times New Roman" w:hAnsi="Times New Roman"/>
          <w:i/>
        </w:rPr>
        <w:t>Biohistory</w:t>
      </w:r>
      <w:proofErr w:type="spellEnd"/>
      <w:r w:rsidRPr="00E02CAC">
        <w:rPr>
          <w:rFonts w:ascii="Times New Roman" w:hAnsi="Times New Roman"/>
          <w:i/>
        </w:rPr>
        <w:t xml:space="preserve"> of American Performance</w:t>
      </w:r>
      <w:r w:rsidRPr="00E02CAC">
        <w:rPr>
          <w:rFonts w:ascii="Times New Roman" w:hAnsi="Times New Roman"/>
        </w:rPr>
        <w:t>, New York: Palgrave Macmillan.</w:t>
      </w:r>
    </w:p>
    <w:p w14:paraId="31CAFAF3" w14:textId="77777777" w:rsidR="008D5514" w:rsidRPr="00E02CAC" w:rsidRDefault="008D5514" w:rsidP="008D5514">
      <w:pPr>
        <w:pStyle w:val="EndnoteText"/>
        <w:rPr>
          <w:rFonts w:ascii="Times New Roman" w:hAnsi="Times New Roman"/>
        </w:rPr>
      </w:pPr>
    </w:p>
  </w:endnote>
  <w:endnote w:id="9">
    <w:p w14:paraId="5309FAFE" w14:textId="77777777" w:rsidR="008D5514" w:rsidRPr="00E02CAC"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A. </w:t>
      </w:r>
      <w:proofErr w:type="spellStart"/>
      <w:r w:rsidRPr="00E02CAC">
        <w:rPr>
          <w:rFonts w:ascii="Times New Roman" w:hAnsi="Times New Roman"/>
        </w:rPr>
        <w:t>Kisslegoff</w:t>
      </w:r>
      <w:proofErr w:type="spellEnd"/>
      <w:r>
        <w:rPr>
          <w:rFonts w:ascii="Times New Roman" w:hAnsi="Times New Roman"/>
        </w:rPr>
        <w:t xml:space="preserve"> (1988), ‘Dancing the Dream,’ </w:t>
      </w:r>
      <w:r w:rsidRPr="00023FA5">
        <w:rPr>
          <w:rFonts w:ascii="Times New Roman" w:hAnsi="Times New Roman"/>
          <w:i/>
        </w:rPr>
        <w:t>New York Times</w:t>
      </w:r>
      <w:r>
        <w:rPr>
          <w:rFonts w:ascii="Times New Roman" w:hAnsi="Times New Roman"/>
        </w:rPr>
        <w:t xml:space="preserve"> (4 December), A1.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2CF6C" w14:textId="77777777" w:rsidR="003F4F0A" w:rsidRDefault="003F4F0A" w:rsidP="007A0D55">
      <w:pPr>
        <w:spacing w:after="0" w:line="240" w:lineRule="auto"/>
      </w:pPr>
      <w:r>
        <w:separator/>
      </w:r>
    </w:p>
  </w:footnote>
  <w:footnote w:type="continuationSeparator" w:id="0">
    <w:p w14:paraId="15015DD2" w14:textId="77777777" w:rsidR="003F4F0A" w:rsidRDefault="003F4F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B6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B01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94B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14"/>
    <w:rsid w:val="00032559"/>
    <w:rsid w:val="000501AA"/>
    <w:rsid w:val="00052040"/>
    <w:rsid w:val="000B25AE"/>
    <w:rsid w:val="000B55AB"/>
    <w:rsid w:val="000D24DC"/>
    <w:rsid w:val="000F4877"/>
    <w:rsid w:val="00101B2E"/>
    <w:rsid w:val="00116FA0"/>
    <w:rsid w:val="0015114C"/>
    <w:rsid w:val="001A21F3"/>
    <w:rsid w:val="001A2537"/>
    <w:rsid w:val="001A6A06"/>
    <w:rsid w:val="00202A8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4F0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5514"/>
    <w:rsid w:val="00922950"/>
    <w:rsid w:val="009A7264"/>
    <w:rsid w:val="009D1606"/>
    <w:rsid w:val="009E18A1"/>
    <w:rsid w:val="009E73D7"/>
    <w:rsid w:val="00A27D2C"/>
    <w:rsid w:val="00A76FD9"/>
    <w:rsid w:val="00AB436D"/>
    <w:rsid w:val="00AD2F24"/>
    <w:rsid w:val="00AD4844"/>
    <w:rsid w:val="00B219AE"/>
    <w:rsid w:val="00B33145"/>
    <w:rsid w:val="00B574C9"/>
    <w:rsid w:val="00B6798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7F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1B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 w:type="character" w:styleId="FollowedHyperlink">
    <w:name w:val="FollowedHyperlink"/>
    <w:basedOn w:val="DefaultParagraphFont"/>
    <w:uiPriority w:val="99"/>
    <w:semiHidden/>
    <w:rsid w:val="00F157FC"/>
    <w:rPr>
      <w:color w:val="954F72" w:themeColor="followedHyperlink"/>
      <w:u w:val="single"/>
    </w:rPr>
  </w:style>
  <w:style w:type="character" w:styleId="CommentReference">
    <w:name w:val="annotation reference"/>
    <w:basedOn w:val="DefaultParagraphFont"/>
    <w:uiPriority w:val="99"/>
    <w:semiHidden/>
    <w:unhideWhenUsed/>
    <w:rsid w:val="00F157FC"/>
    <w:rPr>
      <w:sz w:val="18"/>
      <w:szCs w:val="18"/>
    </w:rPr>
  </w:style>
  <w:style w:type="paragraph" w:styleId="CommentText">
    <w:name w:val="annotation text"/>
    <w:basedOn w:val="Normal"/>
    <w:link w:val="CommentTextChar"/>
    <w:uiPriority w:val="99"/>
    <w:semiHidden/>
    <w:unhideWhenUsed/>
    <w:rsid w:val="00F157FC"/>
    <w:pPr>
      <w:spacing w:line="240" w:lineRule="auto"/>
    </w:pPr>
    <w:rPr>
      <w:sz w:val="24"/>
      <w:szCs w:val="24"/>
    </w:rPr>
  </w:style>
  <w:style w:type="character" w:customStyle="1" w:styleId="CommentTextChar">
    <w:name w:val="Comment Text Char"/>
    <w:basedOn w:val="DefaultParagraphFont"/>
    <w:link w:val="CommentText"/>
    <w:uiPriority w:val="99"/>
    <w:semiHidden/>
    <w:rsid w:val="00F157FC"/>
    <w:rPr>
      <w:sz w:val="24"/>
      <w:szCs w:val="24"/>
    </w:rPr>
  </w:style>
  <w:style w:type="paragraph" w:styleId="CommentSubject">
    <w:name w:val="annotation subject"/>
    <w:basedOn w:val="CommentText"/>
    <w:next w:val="CommentText"/>
    <w:link w:val="CommentSubjectChar"/>
    <w:uiPriority w:val="99"/>
    <w:semiHidden/>
    <w:unhideWhenUsed/>
    <w:rsid w:val="00F157FC"/>
    <w:rPr>
      <w:b/>
      <w:bCs/>
      <w:sz w:val="20"/>
      <w:szCs w:val="20"/>
    </w:rPr>
  </w:style>
  <w:style w:type="character" w:customStyle="1" w:styleId="CommentSubjectChar">
    <w:name w:val="Comment Subject Char"/>
    <w:basedOn w:val="CommentTextChar"/>
    <w:link w:val="CommentSubject"/>
    <w:uiPriority w:val="99"/>
    <w:semiHidden/>
    <w:rsid w:val="00F157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032">
      <w:bodyDiv w:val="1"/>
      <w:marLeft w:val="0"/>
      <w:marRight w:val="0"/>
      <w:marTop w:val="0"/>
      <w:marBottom w:val="0"/>
      <w:divBdr>
        <w:top w:val="none" w:sz="0" w:space="0" w:color="auto"/>
        <w:left w:val="none" w:sz="0" w:space="0" w:color="auto"/>
        <w:bottom w:val="none" w:sz="0" w:space="0" w:color="auto"/>
        <w:right w:val="none" w:sz="0" w:space="0" w:color="auto"/>
      </w:divBdr>
    </w:div>
    <w:div w:id="1709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369/" TargetMode="External"/><Relationship Id="rId14" Type="http://schemas.openxmlformats.org/officeDocument/2006/relationships/hyperlink" Target="http://www.alvinailey.org/node/214/" TargetMode="External"/><Relationship Id="rId15" Type="http://schemas.openxmlformats.org/officeDocument/2006/relationships/hyperlink" Target="http://www.alvinailey.org/node/345/" TargetMode="External"/><Relationship Id="rId16" Type="http://schemas.openxmlformats.org/officeDocument/2006/relationships/hyperlink" Target="http://www.alvinailey.org/node/1176/" TargetMode="External"/><Relationship Id="rId17" Type="http://schemas.openxmlformats.org/officeDocument/2006/relationships/hyperlink" Target="http://www.alvinailey.org/node/434/" TargetMode="External"/><Relationship Id="rId18" Type="http://schemas.openxmlformats.org/officeDocument/2006/relationships/hyperlink" Target="http://www.alvinailey.org/node/161/" TargetMode="External"/><Relationship Id="rId19" Type="http://schemas.openxmlformats.org/officeDocument/2006/relationships/hyperlink" Target="http://www.alvinailey.org/node/325/" TargetMode="External"/><Relationship Id="rId63" Type="http://schemas.openxmlformats.org/officeDocument/2006/relationships/hyperlink" Target="http://www.alvinailey.org/node/317/" TargetMode="External"/><Relationship Id="rId64" Type="http://schemas.openxmlformats.org/officeDocument/2006/relationships/header" Target="header1.xml"/><Relationship Id="rId65" Type="http://schemas.openxmlformats.org/officeDocument/2006/relationships/fontTable" Target="fontTable.xml"/><Relationship Id="rId66" Type="http://schemas.openxmlformats.org/officeDocument/2006/relationships/glossaryDocument" Target="glossary/document.xml"/><Relationship Id="rId67" Type="http://schemas.openxmlformats.org/officeDocument/2006/relationships/theme" Target="theme/theme1.xml"/><Relationship Id="rId50" Type="http://schemas.openxmlformats.org/officeDocument/2006/relationships/hyperlink" Target="http://www.alvinailey.org/node/413/" TargetMode="External"/><Relationship Id="rId51" Type="http://schemas.openxmlformats.org/officeDocument/2006/relationships/hyperlink" Target="http://www.alvinailey.org/node/157/" TargetMode="External"/><Relationship Id="rId52" Type="http://schemas.openxmlformats.org/officeDocument/2006/relationships/hyperlink" Target="http://www.alvinailey.org/node/425/" TargetMode="External"/><Relationship Id="rId53" Type="http://schemas.openxmlformats.org/officeDocument/2006/relationships/hyperlink" Target="http://www.alvinailey.org/node/433/" TargetMode="External"/><Relationship Id="rId54" Type="http://schemas.openxmlformats.org/officeDocument/2006/relationships/hyperlink" Target="http://www.alvinailey.org/node/158/" TargetMode="External"/><Relationship Id="rId55" Type="http://schemas.openxmlformats.org/officeDocument/2006/relationships/hyperlink" Target="http://www.alvinailey.org/node/372/" TargetMode="External"/><Relationship Id="rId56" Type="http://schemas.openxmlformats.org/officeDocument/2006/relationships/hyperlink" Target="http://www.alvinailey.org/node/156/" TargetMode="External"/><Relationship Id="rId57" Type="http://schemas.openxmlformats.org/officeDocument/2006/relationships/hyperlink" Target="http://www.alvinailey.org/node/374/" TargetMode="External"/><Relationship Id="rId58" Type="http://schemas.openxmlformats.org/officeDocument/2006/relationships/hyperlink" Target="http://www.alvinailey.org/node/410/" TargetMode="External"/><Relationship Id="rId59" Type="http://schemas.openxmlformats.org/officeDocument/2006/relationships/hyperlink" Target="http://www.alvinailey.org/node/348/" TargetMode="External"/><Relationship Id="rId40" Type="http://schemas.openxmlformats.org/officeDocument/2006/relationships/hyperlink" Target="http://www.alvinailey.org/node/356/" TargetMode="External"/><Relationship Id="rId41" Type="http://schemas.openxmlformats.org/officeDocument/2006/relationships/hyperlink" Target="http://www.alvinailey.org/node/359/" TargetMode="External"/><Relationship Id="rId42" Type="http://schemas.openxmlformats.org/officeDocument/2006/relationships/hyperlink" Target="http://www.alvinailey.org/node/363/" TargetMode="External"/><Relationship Id="rId43" Type="http://schemas.openxmlformats.org/officeDocument/2006/relationships/hyperlink" Target="http://www.alvinailey.org/node/213/" TargetMode="External"/><Relationship Id="rId44" Type="http://schemas.openxmlformats.org/officeDocument/2006/relationships/hyperlink" Target="http://www.alvinailey.org/node/354/" TargetMode="External"/><Relationship Id="rId45" Type="http://schemas.openxmlformats.org/officeDocument/2006/relationships/hyperlink" Target="http://www.alvinailey.org/node/400/" TargetMode="External"/><Relationship Id="rId46" Type="http://schemas.openxmlformats.org/officeDocument/2006/relationships/hyperlink" Target="http://www.alvinailey.org/node/423/" TargetMode="External"/><Relationship Id="rId47" Type="http://schemas.openxmlformats.org/officeDocument/2006/relationships/hyperlink" Target="http://www.alvinailey.org/node/331/" TargetMode="External"/><Relationship Id="rId48" Type="http://schemas.openxmlformats.org/officeDocument/2006/relationships/hyperlink" Target="http://www.alvinailey.org/node/393/" TargetMode="External"/><Relationship Id="rId49" Type="http://schemas.openxmlformats.org/officeDocument/2006/relationships/hyperlink" Target="http://www.alvinailey.org/node/4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nceheritage.org/ailey.html" TargetMode="External"/><Relationship Id="rId9" Type="http://schemas.openxmlformats.org/officeDocument/2006/relationships/hyperlink" Target="http://www.loc.gov/exhibits/alvin-ailey-american-dance-theater/exhibition-items.html" TargetMode="External"/><Relationship Id="rId30" Type="http://schemas.openxmlformats.org/officeDocument/2006/relationships/hyperlink" Target="http://www.alvinailey.org/node/217/" TargetMode="External"/><Relationship Id="rId31" Type="http://schemas.openxmlformats.org/officeDocument/2006/relationships/hyperlink" Target="http://www.alvinailey.org/node/387/" TargetMode="External"/><Relationship Id="rId32" Type="http://schemas.openxmlformats.org/officeDocument/2006/relationships/hyperlink" Target="http://www.alvinailey.org/node/382/" TargetMode="External"/><Relationship Id="rId33" Type="http://schemas.openxmlformats.org/officeDocument/2006/relationships/hyperlink" Target="http://www.alvinailey.org/node/155/" TargetMode="External"/><Relationship Id="rId34" Type="http://schemas.openxmlformats.org/officeDocument/2006/relationships/hyperlink" Target="http://www.alvinailey.org/node/326/" TargetMode="External"/><Relationship Id="rId35" Type="http://schemas.openxmlformats.org/officeDocument/2006/relationships/hyperlink" Target="http://www.alvinailey.org/node/412/" TargetMode="External"/><Relationship Id="rId36" Type="http://schemas.openxmlformats.org/officeDocument/2006/relationships/hyperlink" Target="http://www.alvinailey.org/node/169/" TargetMode="External"/><Relationship Id="rId37" Type="http://schemas.openxmlformats.org/officeDocument/2006/relationships/hyperlink" Target="http://www.alvinailey.org/node/252/" TargetMode="External"/><Relationship Id="rId38" Type="http://schemas.openxmlformats.org/officeDocument/2006/relationships/hyperlink" Target="http://www.alvinailey.org/node/282/" TargetMode="External"/><Relationship Id="rId39" Type="http://schemas.openxmlformats.org/officeDocument/2006/relationships/hyperlink" Target="http://www.alvinailey.org/node/150/" TargetMode="External"/><Relationship Id="rId20" Type="http://schemas.openxmlformats.org/officeDocument/2006/relationships/hyperlink" Target="http://www.alvinailey.org/node/330/" TargetMode="External"/><Relationship Id="rId21" Type="http://schemas.openxmlformats.org/officeDocument/2006/relationships/hyperlink" Target="http://www.alvinailey.org/node/392/" TargetMode="External"/><Relationship Id="rId22" Type="http://schemas.openxmlformats.org/officeDocument/2006/relationships/hyperlink" Target="http://www.alvinailey.org/node/346/" TargetMode="External"/><Relationship Id="rId23" Type="http://schemas.openxmlformats.org/officeDocument/2006/relationships/hyperlink" Target="http://www.alvinailey.org/node/275/" TargetMode="External"/><Relationship Id="rId24" Type="http://schemas.openxmlformats.org/officeDocument/2006/relationships/hyperlink" Target="http://www.alvinailey.org/node/309/" TargetMode="External"/><Relationship Id="rId25" Type="http://schemas.openxmlformats.org/officeDocument/2006/relationships/hyperlink" Target="http://www.alvinailey.org/node/159/" TargetMode="External"/><Relationship Id="rId26" Type="http://schemas.openxmlformats.org/officeDocument/2006/relationships/hyperlink" Target="http://www.alvinailey.org/node/389/" TargetMode="External"/><Relationship Id="rId27" Type="http://schemas.openxmlformats.org/officeDocument/2006/relationships/hyperlink" Target="http://www.alvinailey.org/node/421/" TargetMode="External"/><Relationship Id="rId28" Type="http://schemas.openxmlformats.org/officeDocument/2006/relationships/hyperlink" Target="http://www.alvinailey.org/node/313/" TargetMode="External"/><Relationship Id="rId29" Type="http://schemas.openxmlformats.org/officeDocument/2006/relationships/hyperlink" Target="http://www.alvinailey.org/node/430/" TargetMode="External"/><Relationship Id="rId60" Type="http://schemas.openxmlformats.org/officeDocument/2006/relationships/hyperlink" Target="http://www.alvinailey.org/node/395/" TargetMode="External"/><Relationship Id="rId61" Type="http://schemas.openxmlformats.org/officeDocument/2006/relationships/hyperlink" Target="http://www.alvinailey.org/node/381/" TargetMode="External"/><Relationship Id="rId62" Type="http://schemas.openxmlformats.org/officeDocument/2006/relationships/hyperlink" Target="http://www.alvinailey.org/node/340/" TargetMode="External"/><Relationship Id="rId10" Type="http://schemas.openxmlformats.org/officeDocument/2006/relationships/hyperlink" Target="http://www.loc.gov/exhibits/alvin-ailey-american-dance-theater/exhibition-items.html" TargetMode="External"/><Relationship Id="rId11" Type="http://schemas.openxmlformats.org/officeDocument/2006/relationships/hyperlink" Target="http://www.alvinailey.org/node/140/" TargetMode="External"/><Relationship Id="rId12" Type="http://schemas.openxmlformats.org/officeDocument/2006/relationships/hyperlink" Target="http://www.alvinailey.org/node/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FBFB09B64FAA44891F383135A490F1"/>
        <w:category>
          <w:name w:val="General"/>
          <w:gallery w:val="placeholder"/>
        </w:category>
        <w:types>
          <w:type w:val="bbPlcHdr"/>
        </w:types>
        <w:behaviors>
          <w:behavior w:val="content"/>
        </w:behaviors>
        <w:guid w:val="{65D291E6-DF61-374D-AA5E-0F67604CDA72}"/>
      </w:docPartPr>
      <w:docPartBody>
        <w:p w:rsidR="006B7845" w:rsidRDefault="006F4A84">
          <w:pPr>
            <w:pStyle w:val="F7FBFB09B64FAA44891F383135A490F1"/>
          </w:pPr>
          <w:r w:rsidRPr="00CC586D">
            <w:rPr>
              <w:rStyle w:val="PlaceholderText"/>
              <w:b/>
              <w:color w:val="FFFFFF" w:themeColor="background1"/>
            </w:rPr>
            <w:t>[Salutation]</w:t>
          </w:r>
        </w:p>
      </w:docPartBody>
    </w:docPart>
    <w:docPart>
      <w:docPartPr>
        <w:name w:val="605AF63B86198E478F51F820207F5C7F"/>
        <w:category>
          <w:name w:val="General"/>
          <w:gallery w:val="placeholder"/>
        </w:category>
        <w:types>
          <w:type w:val="bbPlcHdr"/>
        </w:types>
        <w:behaviors>
          <w:behavior w:val="content"/>
        </w:behaviors>
        <w:guid w:val="{DE619272-3C62-4644-A060-D88A0E1C3387}"/>
      </w:docPartPr>
      <w:docPartBody>
        <w:p w:rsidR="006B7845" w:rsidRDefault="006F4A84">
          <w:pPr>
            <w:pStyle w:val="605AF63B86198E478F51F820207F5C7F"/>
          </w:pPr>
          <w:r>
            <w:rPr>
              <w:rStyle w:val="PlaceholderText"/>
            </w:rPr>
            <w:t>[First name]</w:t>
          </w:r>
        </w:p>
      </w:docPartBody>
    </w:docPart>
    <w:docPart>
      <w:docPartPr>
        <w:name w:val="E1A44DA046A4724EB50529F6F5A0487A"/>
        <w:category>
          <w:name w:val="General"/>
          <w:gallery w:val="placeholder"/>
        </w:category>
        <w:types>
          <w:type w:val="bbPlcHdr"/>
        </w:types>
        <w:behaviors>
          <w:behavior w:val="content"/>
        </w:behaviors>
        <w:guid w:val="{AAC8CBD8-64E8-4347-BFF0-F760545E3B72}"/>
      </w:docPartPr>
      <w:docPartBody>
        <w:p w:rsidR="006B7845" w:rsidRDefault="006F4A84">
          <w:pPr>
            <w:pStyle w:val="E1A44DA046A4724EB50529F6F5A0487A"/>
          </w:pPr>
          <w:r>
            <w:rPr>
              <w:rStyle w:val="PlaceholderText"/>
            </w:rPr>
            <w:t>[Middle name]</w:t>
          </w:r>
        </w:p>
      </w:docPartBody>
    </w:docPart>
    <w:docPart>
      <w:docPartPr>
        <w:name w:val="429266BFA5C17F4DAB827605F05021D7"/>
        <w:category>
          <w:name w:val="General"/>
          <w:gallery w:val="placeholder"/>
        </w:category>
        <w:types>
          <w:type w:val="bbPlcHdr"/>
        </w:types>
        <w:behaviors>
          <w:behavior w:val="content"/>
        </w:behaviors>
        <w:guid w:val="{F1C1CACE-4B42-1C4A-B9F4-6DDA11844EC8}"/>
      </w:docPartPr>
      <w:docPartBody>
        <w:p w:rsidR="006B7845" w:rsidRDefault="006F4A84">
          <w:pPr>
            <w:pStyle w:val="429266BFA5C17F4DAB827605F05021D7"/>
          </w:pPr>
          <w:r>
            <w:rPr>
              <w:rStyle w:val="PlaceholderText"/>
            </w:rPr>
            <w:t>[Last name]</w:t>
          </w:r>
        </w:p>
      </w:docPartBody>
    </w:docPart>
    <w:docPart>
      <w:docPartPr>
        <w:name w:val="FC1065A36B342446A1DC1F715DA428CF"/>
        <w:category>
          <w:name w:val="General"/>
          <w:gallery w:val="placeholder"/>
        </w:category>
        <w:types>
          <w:type w:val="bbPlcHdr"/>
        </w:types>
        <w:behaviors>
          <w:behavior w:val="content"/>
        </w:behaviors>
        <w:guid w:val="{61E331A3-5BD2-B540-AA40-628B8D597CBC}"/>
      </w:docPartPr>
      <w:docPartBody>
        <w:p w:rsidR="006B7845" w:rsidRDefault="006F4A84">
          <w:pPr>
            <w:pStyle w:val="FC1065A36B342446A1DC1F715DA428CF"/>
          </w:pPr>
          <w:r>
            <w:rPr>
              <w:rStyle w:val="PlaceholderText"/>
            </w:rPr>
            <w:t>[Enter your biography]</w:t>
          </w:r>
        </w:p>
      </w:docPartBody>
    </w:docPart>
    <w:docPart>
      <w:docPartPr>
        <w:name w:val="2407252961DC924ABE2DB86D8965DCA8"/>
        <w:category>
          <w:name w:val="General"/>
          <w:gallery w:val="placeholder"/>
        </w:category>
        <w:types>
          <w:type w:val="bbPlcHdr"/>
        </w:types>
        <w:behaviors>
          <w:behavior w:val="content"/>
        </w:behaviors>
        <w:guid w:val="{EE2EF947-C613-7B40-9009-7B5BA8CA7588}"/>
      </w:docPartPr>
      <w:docPartBody>
        <w:p w:rsidR="006B7845" w:rsidRDefault="006F4A84">
          <w:pPr>
            <w:pStyle w:val="2407252961DC924ABE2DB86D8965DCA8"/>
          </w:pPr>
          <w:r>
            <w:rPr>
              <w:rStyle w:val="PlaceholderText"/>
            </w:rPr>
            <w:t>[Enter the institution with which you are affiliated]</w:t>
          </w:r>
        </w:p>
      </w:docPartBody>
    </w:docPart>
    <w:docPart>
      <w:docPartPr>
        <w:name w:val="0E5AA275A58E2C46A91A889D7D345834"/>
        <w:category>
          <w:name w:val="General"/>
          <w:gallery w:val="placeholder"/>
        </w:category>
        <w:types>
          <w:type w:val="bbPlcHdr"/>
        </w:types>
        <w:behaviors>
          <w:behavior w:val="content"/>
        </w:behaviors>
        <w:guid w:val="{2A94E964-9098-0842-87C9-50C4E9BD2E27}"/>
      </w:docPartPr>
      <w:docPartBody>
        <w:p w:rsidR="006B7845" w:rsidRDefault="006F4A84">
          <w:pPr>
            <w:pStyle w:val="0E5AA275A58E2C46A91A889D7D345834"/>
          </w:pPr>
          <w:r w:rsidRPr="00EF74F7">
            <w:rPr>
              <w:b/>
              <w:color w:val="808080" w:themeColor="background1" w:themeShade="80"/>
            </w:rPr>
            <w:t>[Enter the headword for your article]</w:t>
          </w:r>
        </w:p>
      </w:docPartBody>
    </w:docPart>
    <w:docPart>
      <w:docPartPr>
        <w:name w:val="1C0B33EFF7424A488275267323247B3B"/>
        <w:category>
          <w:name w:val="General"/>
          <w:gallery w:val="placeholder"/>
        </w:category>
        <w:types>
          <w:type w:val="bbPlcHdr"/>
        </w:types>
        <w:behaviors>
          <w:behavior w:val="content"/>
        </w:behaviors>
        <w:guid w:val="{F809026F-E339-1940-9845-4D97BEE1FAB0}"/>
      </w:docPartPr>
      <w:docPartBody>
        <w:p w:rsidR="006B7845" w:rsidRDefault="006F4A84">
          <w:pPr>
            <w:pStyle w:val="1C0B33EFF7424A488275267323247B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50F6D173D89D458696378920DF024B"/>
        <w:category>
          <w:name w:val="General"/>
          <w:gallery w:val="placeholder"/>
        </w:category>
        <w:types>
          <w:type w:val="bbPlcHdr"/>
        </w:types>
        <w:behaviors>
          <w:behavior w:val="content"/>
        </w:behaviors>
        <w:guid w:val="{F8C9D110-53E0-B144-AF5D-28DC243E1D00}"/>
      </w:docPartPr>
      <w:docPartBody>
        <w:p w:rsidR="006B7845" w:rsidRDefault="006F4A84">
          <w:pPr>
            <w:pStyle w:val="1050F6D173D89D458696378920DF0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F03D998D88C9448BA71EE222CE4988"/>
        <w:category>
          <w:name w:val="General"/>
          <w:gallery w:val="placeholder"/>
        </w:category>
        <w:types>
          <w:type w:val="bbPlcHdr"/>
        </w:types>
        <w:behaviors>
          <w:behavior w:val="content"/>
        </w:behaviors>
        <w:guid w:val="{5A1D1819-ECB2-A448-ACE0-85779FEAD2F6}"/>
      </w:docPartPr>
      <w:docPartBody>
        <w:p w:rsidR="006B7845" w:rsidRDefault="006F4A84">
          <w:pPr>
            <w:pStyle w:val="83F03D998D88C9448BA71EE222CE49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5811F445DD44688B229CB60D09CB4"/>
        <w:category>
          <w:name w:val="General"/>
          <w:gallery w:val="placeholder"/>
        </w:category>
        <w:types>
          <w:type w:val="bbPlcHdr"/>
        </w:types>
        <w:behaviors>
          <w:behavior w:val="content"/>
        </w:behaviors>
        <w:guid w:val="{2DC7C70D-6F53-254D-B1B0-0357DA08584C}"/>
      </w:docPartPr>
      <w:docPartBody>
        <w:p w:rsidR="006B7845" w:rsidRDefault="006F4A84">
          <w:pPr>
            <w:pStyle w:val="A715811F445DD44688B229CB60D09C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45"/>
    <w:rsid w:val="0033153C"/>
    <w:rsid w:val="005375DF"/>
    <w:rsid w:val="006B7845"/>
    <w:rsid w:val="006F4A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DeF041</b:Tag>
    <b:SourceType>Book</b:SourceType>
    <b:Guid>{09CC6091-CD97-3E42-9C18-794C09A96C1E}</b:Guid>
    <b:Title>Dancing Revelations: Alvin Ailey’s Embodiment of African American Culture</b:Title>
    <b:City>New York</b:City>
    <b:Publisher>Oxford University Press</b:Publisher>
    <b:Year>2004</b:Year>
    <b:Author>
      <b:Author>
        <b:NameList>
          <b:Person>
            <b:Last>DeFrantz</b:Last>
            <b:First>T.</b:First>
            <b:Middle>F.</b:Middle>
          </b:Person>
        </b:NameList>
      </b:Author>
    </b:Author>
    <b:RefOrder>1</b:RefOrder>
  </b:Source>
  <b:Source>
    <b:Tag>Dun961</b:Tag>
    <b:SourceType>Book</b:SourceType>
    <b:Guid>{F8C2A547-EAE0-1549-BA02-343CC363E389}</b:Guid>
    <b:Author>
      <b:Author>
        <b:NameList>
          <b:Person>
            <b:Last>Dunning</b:Last>
            <b:First>J.</b:First>
          </b:Person>
        </b:NameList>
      </b:Author>
    </b:Author>
    <b:Title>Alvin Ailey: A Life in Dance</b:Title>
    <b:City>Reading</b:City>
    <b:Publisher>Addison-Wesley Publishing Company</b:Publisher>
    <b:Year>1996</b:Year>
    <b:RefOrder>2</b:RefOrder>
  </b:Source>
  <b:Source>
    <b:Tag>Jam931</b:Tag>
    <b:SourceType>Book</b:SourceType>
    <b:Guid>{37F4EFE6-F64B-2644-B3A3-0F94E9602AE4}</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War771</b:Tag>
    <b:SourceType>Book</b:SourceType>
    <b:Guid>{7DC7E21C-6088-DC4C-8A70-5B5765E6C4CF}</b:Guid>
    <b:Author>
      <b:Author>
        <b:NameList>
          <b:Person>
            <b:Last>Warren</b:Last>
            <b:First>L.</b:First>
          </b:Person>
        </b:NameList>
      </b:Author>
    </b:Author>
    <b:Title>Lester Horton, Modern Dance Pioneer</b:Title>
    <b:City>New York</b:City>
    <b:Publisher>Marcel Dekker</b:Publisher>
    <b:Year>1977</b:Year>
    <b:RefOrder>4</b:RefOrder>
  </b:Source>
</b:Sources>
</file>

<file path=customXml/itemProps1.xml><?xml version="1.0" encoding="utf-8"?>
<ds:datastoreItem xmlns:ds="http://schemas.openxmlformats.org/officeDocument/2006/customXml" ds:itemID="{6F44F16F-F0D9-C043-965D-C1E6178E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9</TotalTime>
  <Pages>6</Pages>
  <Words>2406</Words>
  <Characters>13717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2015-12-03T23:49:00Z</dcterms:created>
  <dcterms:modified xsi:type="dcterms:W3CDTF">2016-07-13T05:04:00Z</dcterms:modified>
</cp:coreProperties>
</file>