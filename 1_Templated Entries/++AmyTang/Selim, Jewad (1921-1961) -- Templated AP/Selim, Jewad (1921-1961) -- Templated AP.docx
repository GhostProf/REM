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A16BCFC2FCF94F8E078F6C3F3DDFE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A66384B39F844BBE9F095D461ED590"/>
            </w:placeholder>
            <w:text/>
          </w:sdtPr>
          <w:sdtContent>
            <w:tc>
              <w:tcPr>
                <w:tcW w:w="2073" w:type="dxa"/>
              </w:tcPr>
              <w:p w:rsidR="00B574C9" w:rsidRDefault="006E7C5E" w:rsidP="006E7C5E">
                <w:r w:rsidRPr="004513FF">
                  <w:rPr>
                    <w:rFonts w:ascii="Times New Roman" w:eastAsia="Times New Roman" w:hAnsi="Times New Roman" w:cs="Times New Roman"/>
                    <w:sz w:val="24"/>
                    <w:szCs w:val="24"/>
                    <w:lang w:val="en-US"/>
                  </w:rPr>
                  <w:t xml:space="preserve">Nada </w:t>
                </w:r>
              </w:p>
            </w:tc>
          </w:sdtContent>
        </w:sdt>
        <w:sdt>
          <w:sdtPr>
            <w:alias w:val="Middle name"/>
            <w:tag w:val="authorMiddleName"/>
            <w:id w:val="-2076034781"/>
            <w:placeholder>
              <w:docPart w:val="615D73815A0B6C498C167E6EA876EC8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EE8E4B49D3C184A8FC726F303873C5E"/>
            </w:placeholder>
            <w:text/>
          </w:sdtPr>
          <w:sdtContent>
            <w:tc>
              <w:tcPr>
                <w:tcW w:w="2642" w:type="dxa"/>
              </w:tcPr>
              <w:p w:rsidR="00B574C9" w:rsidRDefault="006E7C5E" w:rsidP="006E7C5E">
                <w:proofErr w:type="spellStart"/>
                <w:r w:rsidRPr="007D5240">
                  <w:rPr>
                    <w:rFonts w:ascii="Times New Roman" w:eastAsia="Times New Roman" w:hAnsi="Times New Roman" w:cs="Times New Roman"/>
                    <w:sz w:val="24"/>
                    <w:szCs w:val="24"/>
                    <w:lang w:val="en-US"/>
                  </w:rPr>
                  <w:t>Shabout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EA45F313277A148A2D98CFEA93C7E0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9281474400479EA954E3BAFD032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47696E871A36E4BB4EB77F2F6F58853"/>
            </w:placeholder>
            <w:text/>
          </w:sdtPr>
          <w:sdtContent>
            <w:tc>
              <w:tcPr>
                <w:tcW w:w="9016" w:type="dxa"/>
                <w:tcMar>
                  <w:top w:w="113" w:type="dxa"/>
                  <w:bottom w:w="113" w:type="dxa"/>
                </w:tcMar>
              </w:tcPr>
              <w:p w:rsidR="003F0D73" w:rsidRPr="00FB589A" w:rsidRDefault="006E7C5E" w:rsidP="003F0D73">
                <w:pPr>
                  <w:rPr>
                    <w:b/>
                  </w:rPr>
                </w:pPr>
                <w:proofErr w:type="spellStart"/>
                <w:r w:rsidRPr="005A1720">
                  <w:rPr>
                    <w:rFonts w:ascii="Times New Roman" w:eastAsia="Times New Roman" w:hAnsi="Times New Roman" w:cs="Times New Roman"/>
                    <w:sz w:val="24"/>
                    <w:szCs w:val="24"/>
                    <w:lang w:val="en-US"/>
                  </w:rPr>
                  <w:t>Selim</w:t>
                </w:r>
                <w:proofErr w:type="spellEnd"/>
                <w:r w:rsidRPr="005A1720">
                  <w:rPr>
                    <w:rFonts w:ascii="Times New Roman" w:eastAsia="Times New Roman" w:hAnsi="Times New Roman" w:cs="Times New Roman"/>
                    <w:sz w:val="24"/>
                    <w:szCs w:val="24"/>
                    <w:lang w:val="en-US"/>
                  </w:rPr>
                  <w:t xml:space="preserve">, </w:t>
                </w:r>
                <w:proofErr w:type="spellStart"/>
                <w:r w:rsidRPr="005A1720">
                  <w:rPr>
                    <w:rFonts w:ascii="Times New Roman" w:eastAsia="Times New Roman" w:hAnsi="Times New Roman" w:cs="Times New Roman"/>
                    <w:sz w:val="24"/>
                    <w:szCs w:val="24"/>
                    <w:lang w:val="en-US"/>
                  </w:rPr>
                  <w:t>Jewad</w:t>
                </w:r>
                <w:proofErr w:type="spellEnd"/>
                <w:r w:rsidRPr="005A1720">
                  <w:rPr>
                    <w:rFonts w:ascii="Times New Roman" w:eastAsia="Times New Roman" w:hAnsi="Times New Roman" w:cs="Times New Roman"/>
                    <w:sz w:val="24"/>
                    <w:szCs w:val="24"/>
                    <w:lang w:val="en-US"/>
                  </w:rPr>
                  <w:t xml:space="preserve"> (1921-1961)</w:t>
                </w:r>
              </w:p>
            </w:tc>
          </w:sdtContent>
        </w:sdt>
        <w:bookmarkEnd w:id="0" w:displacedByCustomXml="prev"/>
      </w:tr>
      <w:tr w:rsidR="00464699" w:rsidTr="006E7C5E">
        <w:sdt>
          <w:sdtPr>
            <w:alias w:val="Variant headwords"/>
            <w:tag w:val="variantHeadwords"/>
            <w:id w:val="173464402"/>
            <w:placeholder>
              <w:docPart w:val="8AC1035A8DFCDD449AAB60CBB65B464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85968B7742D04EA8F586B52E5BBDB4"/>
            </w:placeholder>
          </w:sdtPr>
          <w:sdtContent>
            <w:tc>
              <w:tcPr>
                <w:tcW w:w="9016" w:type="dxa"/>
                <w:tcMar>
                  <w:top w:w="113" w:type="dxa"/>
                  <w:bottom w:w="113" w:type="dxa"/>
                </w:tcMar>
              </w:tcPr>
              <w:p w:rsidR="006E7C5E" w:rsidRPr="002D337B" w:rsidRDefault="006E7C5E" w:rsidP="006E7C5E">
                <w:pPr>
                  <w:spacing w:after="120"/>
                </w:pPr>
                <w:r w:rsidRPr="002119B3">
                  <w:t xml:space="preserve">Born </w:t>
                </w:r>
                <w:r>
                  <w:t xml:space="preserve">in </w:t>
                </w:r>
                <w:r w:rsidRPr="002119B3">
                  <w:t xml:space="preserve">Ankara, Turkey, </w:t>
                </w:r>
                <w:proofErr w:type="spellStart"/>
                <w:r>
                  <w:t>Jewad</w:t>
                </w:r>
                <w:proofErr w:type="spellEnd"/>
                <w:r>
                  <w:t xml:space="preserve"> </w:t>
                </w:r>
                <w:proofErr w:type="spellStart"/>
                <w:r w:rsidRPr="002119B3">
                  <w:t>Selim</w:t>
                </w:r>
                <w:proofErr w:type="spellEnd"/>
                <w:r w:rsidRPr="002119B3">
                  <w:t xml:space="preserve"> descended from a</w:t>
                </w:r>
                <w:r>
                  <w:t>n Iraqi family of artists. His father is</w:t>
                </w:r>
                <w:r w:rsidRPr="002D337B">
                  <w:t xml:space="preserve"> Hajj Mohammad </w:t>
                </w:r>
                <w:proofErr w:type="spellStart"/>
                <w:r w:rsidRPr="002D337B">
                  <w:t>Selim</w:t>
                </w:r>
                <w:proofErr w:type="spellEnd"/>
                <w:r w:rsidRPr="002D337B">
                  <w:t xml:space="preserve">, his sister </w:t>
                </w:r>
                <w:proofErr w:type="spellStart"/>
                <w:r w:rsidRPr="002D337B">
                  <w:t>Naziha</w:t>
                </w:r>
                <w:proofErr w:type="spellEnd"/>
                <w:r w:rsidRPr="002D337B">
                  <w:t xml:space="preserve"> </w:t>
                </w:r>
                <w:proofErr w:type="spellStart"/>
                <w:r w:rsidRPr="002D337B">
                  <w:t>Selim</w:t>
                </w:r>
                <w:proofErr w:type="spellEnd"/>
                <w:r w:rsidRPr="002D337B">
                  <w:t xml:space="preserve"> and brothe</w:t>
                </w:r>
                <w:r>
                  <w:t xml:space="preserve">rs </w:t>
                </w:r>
                <w:proofErr w:type="spellStart"/>
                <w:r>
                  <w:t>Suad</w:t>
                </w:r>
                <w:proofErr w:type="spellEnd"/>
                <w:r>
                  <w:t xml:space="preserve"> and </w:t>
                </w:r>
                <w:proofErr w:type="spellStart"/>
                <w:r>
                  <w:t>Nazar</w:t>
                </w:r>
                <w:proofErr w:type="spellEnd"/>
                <w:r>
                  <w:t xml:space="preserve"> </w:t>
                </w:r>
                <w:proofErr w:type="spellStart"/>
                <w:r>
                  <w:t>Selim</w:t>
                </w:r>
                <w:proofErr w:type="spellEnd"/>
                <w:r>
                  <w:t>, each</w:t>
                </w:r>
                <w:r w:rsidRPr="002D337B">
                  <w:t xml:space="preserve"> an accomplished </w:t>
                </w:r>
                <w:r>
                  <w:t>artist</w:t>
                </w:r>
                <w:r w:rsidRPr="002D337B">
                  <w:t xml:space="preserve"> in their own right. One of the most prominent and influential figures in the formation of t</w:t>
                </w:r>
                <w:r>
                  <w:t xml:space="preserve">he Iraqi Modern art movement, </w:t>
                </w:r>
                <w:proofErr w:type="spellStart"/>
                <w:r>
                  <w:t>Selim</w:t>
                </w:r>
                <w:proofErr w:type="spellEnd"/>
                <w:r w:rsidRPr="002D337B">
                  <w:t xml:space="preserve"> was awarded </w:t>
                </w:r>
                <w:proofErr w:type="gramStart"/>
                <w:r>
                  <w:t xml:space="preserve">a </w:t>
                </w:r>
                <w:r w:rsidRPr="002D337B">
                  <w:t>government scholarships</w:t>
                </w:r>
                <w:proofErr w:type="gramEnd"/>
                <w:r w:rsidRPr="002D337B">
                  <w:t xml:space="preserve"> to study sculpture in Paris (1938–39), in Rome (1939–40), and in London at the Slade School of Art (1946–49). In Baghdad, he was a founding member of </w:t>
                </w:r>
                <w:r w:rsidRPr="002D337B">
                  <w:rPr>
                    <w:color w:val="000000"/>
                    <w:lang w:bidi="ar-EG"/>
                  </w:rPr>
                  <w:t>the first art society in Iraq, the Society of the Friends of Art in 1941</w:t>
                </w:r>
                <w:r>
                  <w:rPr>
                    <w:color w:val="000000"/>
                    <w:lang w:bidi="ar-EG"/>
                  </w:rPr>
                  <w:t>,</w:t>
                </w:r>
                <w:r w:rsidRPr="002D337B">
                  <w:t xml:space="preserve"> a founding member of the Institute of Fine Arts in 1949, the Baghdad Group of Modern Art in 1951, and the Society of Iraqi Plastic Artists in 1956. He worked at the Baghdad Museum of Antiquities, where he spent several years restoring Sumerian and Assyrian reliefs. His most mature paintings date from the 1950s, after which he concentrated solely on sculpture. He headed the Department of Sculpture at the Institute of Fine Arts until his death. His style inspired the imagination of virtually an entire generation of younger artists and </w:t>
                </w:r>
                <w:r>
                  <w:t>his influence is still evident</w:t>
                </w:r>
                <w:r w:rsidRPr="002D337B">
                  <w:t xml:space="preserve"> today. </w:t>
                </w:r>
                <w:proofErr w:type="spellStart"/>
                <w:r w:rsidRPr="002D337B">
                  <w:t>Selim’s</w:t>
                </w:r>
                <w:proofErr w:type="spellEnd"/>
                <w:r w:rsidRPr="002D337B">
                  <w:t xml:space="preserve"> work evokes a shared humanity and defines a sense of historical identity and national character, which inspired many Iraqi artists to emulate his artistic methods. </w:t>
                </w:r>
              </w:p>
              <w:p w:rsidR="00E85A05" w:rsidRDefault="00E85A05" w:rsidP="00E85A05"/>
            </w:tc>
          </w:sdtContent>
        </w:sdt>
      </w:tr>
      <w:tr w:rsidR="003F0D73" w:rsidTr="003F0D73">
        <w:sdt>
          <w:sdtPr>
            <w:alias w:val="Article text"/>
            <w:tag w:val="articleText"/>
            <w:id w:val="634067588"/>
            <w:placeholder>
              <w:docPart w:val="50528858566CF1438CDBBF1B83A1C805"/>
            </w:placeholder>
          </w:sdtPr>
          <w:sdtContent>
            <w:tc>
              <w:tcPr>
                <w:tcW w:w="9016" w:type="dxa"/>
                <w:tcMar>
                  <w:top w:w="113" w:type="dxa"/>
                  <w:bottom w:w="113" w:type="dxa"/>
                </w:tcMar>
              </w:tcPr>
              <w:p w:rsidR="006E7C5E" w:rsidRDefault="006E7C5E" w:rsidP="006E7C5E">
                <w:pPr>
                  <w:spacing w:after="120"/>
                </w:pPr>
                <w:r w:rsidRPr="002119B3">
                  <w:t xml:space="preserve">Born </w:t>
                </w:r>
                <w:r>
                  <w:t xml:space="preserve">in </w:t>
                </w:r>
                <w:r w:rsidRPr="002119B3">
                  <w:t xml:space="preserve">Ankara, Turkey, </w:t>
                </w:r>
                <w:proofErr w:type="spellStart"/>
                <w:r>
                  <w:t>Jewad</w:t>
                </w:r>
                <w:proofErr w:type="spellEnd"/>
                <w:r>
                  <w:t xml:space="preserve"> </w:t>
                </w:r>
                <w:proofErr w:type="spellStart"/>
                <w:r w:rsidRPr="002119B3">
                  <w:t>Selim</w:t>
                </w:r>
                <w:proofErr w:type="spellEnd"/>
                <w:r w:rsidRPr="002119B3">
                  <w:t xml:space="preserve"> descended from a</w:t>
                </w:r>
                <w:r>
                  <w:t>n Iraqi family of artists. His father is</w:t>
                </w:r>
                <w:r w:rsidRPr="002D337B">
                  <w:t xml:space="preserve"> Hajj Mohammad </w:t>
                </w:r>
                <w:proofErr w:type="spellStart"/>
                <w:r w:rsidRPr="002D337B">
                  <w:t>Selim</w:t>
                </w:r>
                <w:proofErr w:type="spellEnd"/>
                <w:r w:rsidRPr="002D337B">
                  <w:t xml:space="preserve">, his sister </w:t>
                </w:r>
                <w:proofErr w:type="spellStart"/>
                <w:r w:rsidRPr="002D337B">
                  <w:t>Naziha</w:t>
                </w:r>
                <w:proofErr w:type="spellEnd"/>
                <w:r w:rsidRPr="002D337B">
                  <w:t xml:space="preserve"> </w:t>
                </w:r>
                <w:proofErr w:type="spellStart"/>
                <w:r w:rsidRPr="002D337B">
                  <w:t>Selim</w:t>
                </w:r>
                <w:proofErr w:type="spellEnd"/>
                <w:r w:rsidRPr="002D337B">
                  <w:t xml:space="preserve"> and brothe</w:t>
                </w:r>
                <w:r>
                  <w:t xml:space="preserve">rs </w:t>
                </w:r>
                <w:proofErr w:type="spellStart"/>
                <w:r>
                  <w:t>Suad</w:t>
                </w:r>
                <w:proofErr w:type="spellEnd"/>
                <w:r>
                  <w:t xml:space="preserve"> and </w:t>
                </w:r>
                <w:proofErr w:type="spellStart"/>
                <w:r>
                  <w:t>Nazar</w:t>
                </w:r>
                <w:proofErr w:type="spellEnd"/>
                <w:r>
                  <w:t xml:space="preserve"> </w:t>
                </w:r>
                <w:proofErr w:type="spellStart"/>
                <w:r>
                  <w:t>Selim</w:t>
                </w:r>
                <w:proofErr w:type="spellEnd"/>
                <w:r>
                  <w:t>, each</w:t>
                </w:r>
                <w:r w:rsidRPr="002D337B">
                  <w:t xml:space="preserve"> an accomplished </w:t>
                </w:r>
                <w:r>
                  <w:t>artist</w:t>
                </w:r>
                <w:r w:rsidRPr="002D337B">
                  <w:t xml:space="preserve"> in their own right. One of the most prominent and influential figures in the formation of t</w:t>
                </w:r>
                <w:r>
                  <w:t xml:space="preserve">he Iraqi Modern art movement, </w:t>
                </w:r>
                <w:proofErr w:type="spellStart"/>
                <w:r>
                  <w:t>Selim</w:t>
                </w:r>
                <w:proofErr w:type="spellEnd"/>
                <w:r w:rsidRPr="002D337B">
                  <w:t xml:space="preserve"> was awarded </w:t>
                </w:r>
                <w:proofErr w:type="gramStart"/>
                <w:r>
                  <w:t xml:space="preserve">a </w:t>
                </w:r>
                <w:r w:rsidRPr="002D337B">
                  <w:t>government scholarships</w:t>
                </w:r>
                <w:proofErr w:type="gramEnd"/>
                <w:r w:rsidRPr="002D337B">
                  <w:t xml:space="preserve"> to study sculpture in Paris (1938–39), in Rome (1939–40), and in London at the Slade School of Art (1946–49). In Baghdad, he was a founding member of </w:t>
                </w:r>
                <w:r w:rsidRPr="002D337B">
                  <w:rPr>
                    <w:color w:val="000000"/>
                    <w:lang w:bidi="ar-EG"/>
                  </w:rPr>
                  <w:t>the first art society in Iraq, the Society of the Friends of Art in 1941</w:t>
                </w:r>
                <w:r>
                  <w:rPr>
                    <w:color w:val="000000"/>
                    <w:lang w:bidi="ar-EG"/>
                  </w:rPr>
                  <w:t>,</w:t>
                </w:r>
                <w:r w:rsidRPr="002D337B">
                  <w:t xml:space="preserve"> a founding member of the Institute of Fine Arts in 1949, the Baghdad Group of Modern Art in 1951, and the Society of Iraqi Plastic Artists in 1956. He worked at the Baghdad Museum of Antiquities, where he spent several years restoring Sumerian and Assyrian reliefs. His most mature paintings date from the 1950s, after which he concentrated solely on sculpture. He headed the Department of Sculpture at the Institute of Fine Arts until his death. His style inspired the imagination of virtually an entire generation of younger artists and </w:t>
                </w:r>
                <w:r>
                  <w:t>his influence is still evident</w:t>
                </w:r>
                <w:r w:rsidRPr="002D337B">
                  <w:t xml:space="preserve"> today. </w:t>
                </w:r>
                <w:proofErr w:type="spellStart"/>
                <w:r w:rsidRPr="002D337B">
                  <w:t>Selim’s</w:t>
                </w:r>
                <w:proofErr w:type="spellEnd"/>
                <w:r w:rsidRPr="002D337B">
                  <w:t xml:space="preserve"> work evokes a shared humanity and defines a sense of historical identity and national character, which inspired many Iraqi artists to emulate his artistic methods.</w:t>
                </w:r>
              </w:p>
              <w:p w:rsidR="006E7C5E" w:rsidRDefault="006E7C5E" w:rsidP="006E7C5E">
                <w:pPr>
                  <w:spacing w:after="120"/>
                </w:pPr>
              </w:p>
              <w:p w:rsidR="006E7C5E" w:rsidRDefault="006E7C5E" w:rsidP="006E7C5E">
                <w:pPr>
                  <w:keepNext/>
                  <w:spacing w:after="120"/>
                </w:pPr>
                <w:r>
                  <w:t xml:space="preserve">File: </w:t>
                </w:r>
                <w:r w:rsidRPr="006E7C5E">
                  <w:t>Music in the Street.png</w:t>
                </w:r>
              </w:p>
              <w:p w:rsidR="006E7C5E" w:rsidRPr="006E7C5E" w:rsidRDefault="006E7C5E" w:rsidP="006E7C5E">
                <w:pPr>
                  <w:pStyle w:val="Caption"/>
                  <w:rPr>
                    <w:lang w:val="en-US"/>
                  </w:rPr>
                </w:pPr>
                <w:r>
                  <w:lastRenderedPageBreak/>
                  <w:t xml:space="preserve">Figure </w:t>
                </w:r>
                <w:fldSimple w:instr=" SEQ Figure \* ARABIC ">
                  <w:r>
                    <w:rPr>
                      <w:noProof/>
                    </w:rPr>
                    <w:t>1</w:t>
                  </w:r>
                </w:fldSimple>
                <w:r>
                  <w:t xml:space="preserve"> </w:t>
                </w:r>
                <w:proofErr w:type="spellStart"/>
                <w:r w:rsidRPr="006E7C5E">
                  <w:rPr>
                    <w:lang w:val="en-US"/>
                  </w:rPr>
                  <w:t>Jewad</w:t>
                </w:r>
                <w:proofErr w:type="spellEnd"/>
                <w:r w:rsidRPr="006E7C5E">
                  <w:rPr>
                    <w:lang w:val="en-US"/>
                  </w:rPr>
                  <w:t xml:space="preserve"> </w:t>
                </w:r>
                <w:proofErr w:type="spellStart"/>
                <w:r w:rsidRPr="006E7C5E">
                  <w:rPr>
                    <w:lang w:val="en-US"/>
                  </w:rPr>
                  <w:t>Selim</w:t>
                </w:r>
                <w:proofErr w:type="spellEnd"/>
                <w:r w:rsidRPr="006E7C5E">
                  <w:rPr>
                    <w:lang w:val="en-US"/>
                  </w:rPr>
                  <w:t xml:space="preserve">, </w:t>
                </w:r>
                <w:r w:rsidRPr="006E7C5E">
                  <w:rPr>
                    <w:i/>
                    <w:iCs/>
                    <w:lang w:val="en-US"/>
                  </w:rPr>
                  <w:t>Music in the Street</w:t>
                </w:r>
                <w:r w:rsidRPr="006E7C5E">
                  <w:rPr>
                    <w:lang w:val="en-US"/>
                  </w:rPr>
                  <w:t>, 1956</w:t>
                </w:r>
              </w:p>
              <w:p w:rsidR="006E7C5E" w:rsidRDefault="006E7C5E" w:rsidP="006E7C5E">
                <w:r>
                  <w:t>Source:</w:t>
                </w:r>
                <w:r w:rsidRPr="00F2029A">
                  <w:t xml:space="preserve"> From the looted collection of the Iraqi Museum of Modern Art, Baghdad</w:t>
                </w:r>
              </w:p>
              <w:p w:rsidR="006E7C5E" w:rsidRPr="00F2029A" w:rsidRDefault="006E7C5E" w:rsidP="006E7C5E">
                <w:r w:rsidRPr="006B1234">
                  <w:t>Modern Art Iraq Archive, MAIA (artiraq.org)</w:t>
                </w:r>
                <w:r>
                  <w:t>. Permission granted.</w:t>
                </w:r>
              </w:p>
              <w:p w:rsidR="006E7C5E" w:rsidRDefault="006E7C5E" w:rsidP="006E7C5E"/>
              <w:p w:rsidR="006E7C5E" w:rsidRDefault="006E7C5E" w:rsidP="006E7C5E">
                <w:pPr>
                  <w:spacing w:after="120"/>
                </w:pPr>
              </w:p>
              <w:p w:rsidR="006E7C5E" w:rsidRPr="002D337B" w:rsidRDefault="006E7C5E" w:rsidP="006E7C5E">
                <w:pPr>
                  <w:spacing w:after="120"/>
                </w:pPr>
                <w:r w:rsidRPr="002D337B">
                  <w:t xml:space="preserve"> </w:t>
                </w:r>
              </w:p>
              <w:p w:rsidR="006E7C5E" w:rsidRDefault="006E7C5E" w:rsidP="006E7C5E">
                <w:pPr>
                  <w:spacing w:after="120"/>
                </w:pPr>
                <w:r w:rsidRPr="00F91B13">
                  <w:t xml:space="preserve">A </w:t>
                </w:r>
                <w:r w:rsidRPr="00B95D45">
                  <w:t xml:space="preserve">charming dandy who became a myth after his untimely demise, </w:t>
                </w:r>
                <w:proofErr w:type="spellStart"/>
                <w:r w:rsidRPr="00B95D45">
                  <w:t>Selim</w:t>
                </w:r>
                <w:proofErr w:type="spellEnd"/>
                <w:r w:rsidRPr="00B95D45">
                  <w:t xml:space="preserve"> was a passionate man but an intellectual artist. </w:t>
                </w:r>
                <w:r>
                  <w:t>He</w:t>
                </w:r>
                <w:r w:rsidRPr="00B95D45">
                  <w:t xml:space="preserve"> was as </w:t>
                </w:r>
                <w:r>
                  <w:t xml:space="preserve">pragmatic as he was a romantic, and </w:t>
                </w:r>
                <w:r w:rsidRPr="00B95D45">
                  <w:t xml:space="preserve">an activist, a cultural agent who professed as his duty to exact change. He was a modern artist whose experimentation with form and content did not end till his death. He was continuously in search of possibilities not answers or solutions. Among his key goals </w:t>
                </w:r>
                <w:proofErr w:type="gramStart"/>
                <w:r w:rsidRPr="00B95D45">
                  <w:t>was</w:t>
                </w:r>
                <w:proofErr w:type="gramEnd"/>
                <w:r w:rsidRPr="00B95D45">
                  <w:t xml:space="preserve"> creating an art ed</w:t>
                </w:r>
                <w:r>
                  <w:t>ucated and appreciative culture, and</w:t>
                </w:r>
                <w:r w:rsidRPr="00B95D45">
                  <w:t xml:space="preserve"> an audience that would parallel and reflect the social and artistic </w:t>
                </w:r>
                <w:r>
                  <w:t>change</w:t>
                </w:r>
                <w:r w:rsidRPr="00B95D45">
                  <w:t xml:space="preserve"> of the period. </w:t>
                </w:r>
              </w:p>
              <w:p w:rsidR="006E7C5E" w:rsidRPr="00B95D45" w:rsidRDefault="006E7C5E" w:rsidP="006E7C5E">
                <w:pPr>
                  <w:spacing w:after="120"/>
                </w:pPr>
                <w:r>
                  <w:t>As the leader of the Bagdad Group of Modern Art</w:t>
                </w:r>
                <w:r w:rsidRPr="00B95D45">
                  <w:t>,</w:t>
                </w:r>
                <w:r>
                  <w:t xml:space="preserve"> co-founded with artist </w:t>
                </w:r>
                <w:proofErr w:type="spellStart"/>
                <w:r>
                  <w:t>Shakir</w:t>
                </w:r>
                <w:proofErr w:type="spellEnd"/>
                <w:r>
                  <w:t xml:space="preserve"> Hassan Al Said,</w:t>
                </w:r>
                <w:r w:rsidRPr="00B95D45">
                  <w:t xml:space="preserve"> </w:t>
                </w:r>
                <w:proofErr w:type="spellStart"/>
                <w:r w:rsidRPr="00B95D45">
                  <w:t>Selim</w:t>
                </w:r>
                <w:proofErr w:type="spellEnd"/>
                <w:r w:rsidRPr="00B95D45">
                  <w:t xml:space="preserve"> emphasized and promoted the notion of “</w:t>
                </w:r>
                <w:proofErr w:type="spellStart"/>
                <w:r w:rsidRPr="00B95D45">
                  <w:rPr>
                    <w:i/>
                  </w:rPr>
                  <w:t>istilham</w:t>
                </w:r>
                <w:proofErr w:type="spellEnd"/>
                <w:r w:rsidRPr="00B95D45">
                  <w:rPr>
                    <w:i/>
                  </w:rPr>
                  <w:t xml:space="preserve"> al-</w:t>
                </w:r>
                <w:proofErr w:type="spellStart"/>
                <w:r w:rsidRPr="00B95D45">
                  <w:rPr>
                    <w:i/>
                  </w:rPr>
                  <w:t>turath</w:t>
                </w:r>
                <w:proofErr w:type="spellEnd"/>
                <w:r w:rsidRPr="00B95D45">
                  <w:t xml:space="preserve">,” which translates </w:t>
                </w:r>
                <w:r>
                  <w:t xml:space="preserve">to “seeking inspiration and </w:t>
                </w:r>
                <w:r w:rsidRPr="00B95D45">
                  <w:t xml:space="preserve">motivation from tradition,” and developed an artistic vision, which was equally </w:t>
                </w:r>
                <w:proofErr w:type="spellStart"/>
                <w:r w:rsidRPr="00B95D45">
                  <w:t>historio</w:t>
                </w:r>
                <w:proofErr w:type="spellEnd"/>
                <w:r w:rsidRPr="00B95D45">
                  <w:t xml:space="preserve">-cultural and modern. </w:t>
                </w:r>
                <w:proofErr w:type="spellStart"/>
                <w:r w:rsidRPr="00B95D45">
                  <w:t>Istilham</w:t>
                </w:r>
                <w:proofErr w:type="spellEnd"/>
                <w:r w:rsidRPr="00B95D45">
                  <w:t xml:space="preserve"> is a concept that advocates mediation between the past and the present</w:t>
                </w:r>
                <w:proofErr w:type="gramStart"/>
                <w:r w:rsidRPr="00B95D45">
                  <w:t>;</w:t>
                </w:r>
                <w:proofErr w:type="gramEnd"/>
                <w:r w:rsidRPr="00B95D45">
                  <w:t xml:space="preserve"> a form of a negotiation of heritage and tradition, to project forward and reali</w:t>
                </w:r>
                <w:r>
                  <w:t>ze a new contemporary aesthetic</w:t>
                </w:r>
                <w:r w:rsidRPr="00B95D45">
                  <w:t xml:space="preserve">. </w:t>
                </w:r>
              </w:p>
              <w:p w:rsidR="006E7C5E" w:rsidRDefault="006E7C5E" w:rsidP="006E7C5E">
                <w:pPr>
                  <w:spacing w:after="120"/>
                </w:pPr>
                <w:proofErr w:type="spellStart"/>
                <w:r w:rsidRPr="00B95D45">
                  <w:rPr>
                    <w:color w:val="000000" w:themeColor="text1"/>
                  </w:rPr>
                  <w:t>Selim’s</w:t>
                </w:r>
                <w:proofErr w:type="spellEnd"/>
                <w:r w:rsidRPr="00B95D45">
                  <w:rPr>
                    <w:color w:val="000000" w:themeColor="text1"/>
                  </w:rPr>
                  <w:t xml:space="preserve"> work fluctuated between the local, such as in his </w:t>
                </w:r>
                <w:proofErr w:type="spellStart"/>
                <w:r w:rsidRPr="00B95D45">
                  <w:rPr>
                    <w:color w:val="000000" w:themeColor="text1"/>
                  </w:rPr>
                  <w:t>Baghdadiat</w:t>
                </w:r>
                <w:proofErr w:type="spellEnd"/>
                <w:r w:rsidRPr="00B95D45">
                  <w:rPr>
                    <w:color w:val="000000" w:themeColor="text1"/>
                  </w:rPr>
                  <w:t xml:space="preserve"> series that articulated modern life in Baghdad </w:t>
                </w:r>
                <w:r>
                  <w:rPr>
                    <w:color w:val="000000" w:themeColor="text1"/>
                  </w:rPr>
                  <w:t>portraying</w:t>
                </w:r>
                <w:r w:rsidRPr="00B95D45">
                  <w:rPr>
                    <w:color w:val="000000" w:themeColor="text1"/>
                  </w:rPr>
                  <w:t xml:space="preserve"> scenes of street and domestic </w:t>
                </w:r>
                <w:r>
                  <w:rPr>
                    <w:color w:val="000000" w:themeColor="text1"/>
                  </w:rPr>
                  <w:t>life</w:t>
                </w:r>
                <w:r w:rsidRPr="00B95D45">
                  <w:rPr>
                    <w:color w:val="000000" w:themeColor="text1"/>
                  </w:rPr>
                  <w:t xml:space="preserve">, and the global, transnational themes like motherhood and the political prisoner. </w:t>
                </w:r>
                <w:proofErr w:type="spellStart"/>
                <w:r w:rsidRPr="00B95D45">
                  <w:rPr>
                    <w:color w:val="000000" w:themeColor="text1"/>
                  </w:rPr>
                  <w:t>Selim’s</w:t>
                </w:r>
                <w:proofErr w:type="spellEnd"/>
                <w:r w:rsidRPr="00B95D45">
                  <w:rPr>
                    <w:color w:val="000000" w:themeColor="text1"/>
                  </w:rPr>
                  <w:t xml:space="preserve"> Political Prisoner sculpture was one of the 86 works awarded prizes in the </w:t>
                </w:r>
                <w:proofErr w:type="gramStart"/>
                <w:r w:rsidRPr="00B95D45">
                  <w:rPr>
                    <w:color w:val="000000" w:themeColor="text1"/>
                  </w:rPr>
                  <w:t>world-wide</w:t>
                </w:r>
                <w:proofErr w:type="gramEnd"/>
                <w:r w:rsidRPr="00B95D45">
                  <w:rPr>
                    <w:color w:val="000000" w:themeColor="text1"/>
                  </w:rPr>
                  <w:t xml:space="preserve"> sculpture competition, The Unknown Political Prisoner</w:t>
                </w:r>
                <w:r>
                  <w:rPr>
                    <w:color w:val="000000" w:themeColor="text1"/>
                  </w:rPr>
                  <w:t>,</w:t>
                </w:r>
                <w:r w:rsidRPr="00B95D45">
                  <w:rPr>
                    <w:color w:val="000000" w:themeColor="text1"/>
                  </w:rPr>
                  <w:t xml:space="preserve"> organized by The Institute of Contemporary Arts in London in 1952.</w:t>
                </w:r>
                <w:r w:rsidRPr="00B95D45">
                  <w:t xml:space="preserve"> </w:t>
                </w:r>
              </w:p>
              <w:p w:rsidR="006E7C5E" w:rsidRDefault="006E7C5E" w:rsidP="006E7C5E">
                <w:pPr>
                  <w:spacing w:after="120"/>
                </w:pPr>
              </w:p>
              <w:p w:rsidR="006E7C5E" w:rsidRDefault="006E7C5E" w:rsidP="006E7C5E">
                <w:pPr>
                  <w:keepNext/>
                  <w:spacing w:after="120"/>
                </w:pPr>
                <w:r>
                  <w:t xml:space="preserve">File: </w:t>
                </w:r>
                <w:r w:rsidRPr="006E7C5E">
                  <w:t>Young Man and Wife.png</w:t>
                </w:r>
              </w:p>
              <w:p w:rsidR="006E7C5E" w:rsidRPr="006E7C5E" w:rsidRDefault="006E7C5E" w:rsidP="006E7C5E">
                <w:pPr>
                  <w:pStyle w:val="Caption"/>
                  <w:rPr>
                    <w:lang w:val="en-US"/>
                  </w:rPr>
                </w:pPr>
                <w:r>
                  <w:t xml:space="preserve">Figure </w:t>
                </w:r>
                <w:fldSimple w:instr=" SEQ Figure \* ARABIC ">
                  <w:r>
                    <w:rPr>
                      <w:noProof/>
                    </w:rPr>
                    <w:t>2</w:t>
                  </w:r>
                </w:fldSimple>
                <w:r w:rsidRPr="006E7C5E">
                  <w:rPr>
                    <w:rFonts w:ascii="Times New Roman" w:eastAsia="Times New Roman" w:hAnsi="Times New Roman" w:cs="Times New Roman"/>
                    <w:sz w:val="24"/>
                    <w:szCs w:val="24"/>
                    <w:lang w:val="en-US"/>
                  </w:rPr>
                  <w:t xml:space="preserve"> </w:t>
                </w:r>
                <w:proofErr w:type="spellStart"/>
                <w:r w:rsidRPr="006E7C5E">
                  <w:rPr>
                    <w:lang w:val="en-US"/>
                  </w:rPr>
                  <w:t>Jewad</w:t>
                </w:r>
                <w:proofErr w:type="spellEnd"/>
                <w:r w:rsidRPr="006E7C5E">
                  <w:rPr>
                    <w:lang w:val="en-US"/>
                  </w:rPr>
                  <w:t xml:space="preserve"> </w:t>
                </w:r>
                <w:proofErr w:type="spellStart"/>
                <w:r w:rsidRPr="006E7C5E">
                  <w:rPr>
                    <w:lang w:val="en-US"/>
                  </w:rPr>
                  <w:t>Selim</w:t>
                </w:r>
                <w:proofErr w:type="spellEnd"/>
                <w:r w:rsidRPr="006E7C5E">
                  <w:rPr>
                    <w:lang w:val="en-US"/>
                  </w:rPr>
                  <w:t xml:space="preserve">, </w:t>
                </w:r>
                <w:r w:rsidRPr="006E7C5E">
                  <w:rPr>
                    <w:i/>
                    <w:iCs/>
                    <w:lang w:val="en-US"/>
                  </w:rPr>
                  <w:t xml:space="preserve">Young Man and Wife, 1953 </w:t>
                </w:r>
              </w:p>
              <w:p w:rsidR="006E7C5E" w:rsidRPr="003B5330" w:rsidRDefault="006E7C5E" w:rsidP="006E7C5E">
                <w:r>
                  <w:t>Source:</w:t>
                </w:r>
                <w:r w:rsidRPr="003B5330">
                  <w:t xml:space="preserve"> </w:t>
                </w:r>
                <w:proofErr w:type="spellStart"/>
                <w:r w:rsidRPr="003B5330">
                  <w:t>Mathaf</w:t>
                </w:r>
                <w:proofErr w:type="spellEnd"/>
                <w:r w:rsidRPr="003B5330">
                  <w:t>: Arab Museum of Modern Art</w:t>
                </w:r>
              </w:p>
              <w:p w:rsidR="006E7C5E" w:rsidRDefault="006E7C5E" w:rsidP="006E7C5E">
                <w:pPr>
                  <w:spacing w:after="120"/>
                </w:pPr>
              </w:p>
              <w:p w:rsidR="006E7C5E" w:rsidRDefault="006E7C5E" w:rsidP="006E7C5E">
                <w:pPr>
                  <w:spacing w:after="120"/>
                </w:pPr>
              </w:p>
              <w:p w:rsidR="006E7C5E" w:rsidRPr="00B95D45" w:rsidRDefault="006E7C5E" w:rsidP="006E7C5E">
                <w:pPr>
                  <w:spacing w:after="120"/>
                </w:pPr>
                <w:proofErr w:type="spellStart"/>
                <w:r w:rsidRPr="00B95D45">
                  <w:t>Selim’s</w:t>
                </w:r>
                <w:proofErr w:type="spellEnd"/>
                <w:r w:rsidRPr="00B95D45">
                  <w:t xml:space="preserve"> ideas, exploration and experience culminated in his last masterpiece, which </w:t>
                </w:r>
                <w:r w:rsidRPr="00E90ECE">
                  <w:t xml:space="preserve">became a landmark of and for Baghdad. </w:t>
                </w:r>
                <w:proofErr w:type="spellStart"/>
                <w:r w:rsidRPr="00E90ECE">
                  <w:rPr>
                    <w:i/>
                  </w:rPr>
                  <w:t>Nasb</w:t>
                </w:r>
                <w:proofErr w:type="spellEnd"/>
                <w:r w:rsidRPr="00E90ECE">
                  <w:rPr>
                    <w:i/>
                  </w:rPr>
                  <w:t xml:space="preserve"> al-</w:t>
                </w:r>
                <w:proofErr w:type="spellStart"/>
                <w:r w:rsidRPr="00E90ECE">
                  <w:rPr>
                    <w:i/>
                  </w:rPr>
                  <w:t>Hurriyah</w:t>
                </w:r>
                <w:proofErr w:type="spellEnd"/>
                <w:r w:rsidRPr="00E90ECE">
                  <w:rPr>
                    <w:i/>
                  </w:rPr>
                  <w:t xml:space="preserve">, </w:t>
                </w:r>
                <w:r w:rsidRPr="00E90ECE">
                  <w:t>Monument of Freedom, commissioned by the new Iraqi military regime in 1959 to celebrate the revolution, and was the first public monument in Iraq to be built by an Iraqi artist. A bas-relief mural in bronze (50m x 8m), its twenty-five connected figures, divided in fourteen</w:t>
                </w:r>
                <w:r w:rsidRPr="00B95D45">
                  <w:t xml:space="preserve"> bronze units, visually narrates the revolution and the events that surrounded it. Equally the units resemble the letters of an Arabic ve</w:t>
                </w:r>
                <w:r>
                  <w:t xml:space="preserve">rse in their movement and flow, </w:t>
                </w:r>
                <w:r w:rsidRPr="00B95D45">
                  <w:t>combining the linear quality of Arabic characters and stylized forms of Sumerians and</w:t>
                </w:r>
                <w:r>
                  <w:t xml:space="preserve"> Babylonians with modern European</w:t>
                </w:r>
                <w:r w:rsidRPr="00B95D45">
                  <w:t xml:space="preserve"> styles. The narrative was organized in several interconnected groups, expressing injustice, resistance, solidarity, hope and ambition, and portrayed in a style of symbolic realism. A humanistic composition juxtaposing several familiar concepts in his oeuvre: eternal calamity, motherhood, and fertility. </w:t>
                </w:r>
                <w:proofErr w:type="spellStart"/>
                <w:r w:rsidRPr="00B95D45">
                  <w:t>Selim</w:t>
                </w:r>
                <w:proofErr w:type="spellEnd"/>
                <w:r w:rsidRPr="00B95D45">
                  <w:t xml:space="preserve"> died before it was completed.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9E9F8F0AFD3594090215D7FCC0DF54A"/>
              </w:placeholder>
            </w:sdtPr>
            <w:sdtContent>
              <w:p w:rsidR="006E7C5E" w:rsidRDefault="006E7C5E" w:rsidP="006E7C5E">
                <w:pPr>
                  <w:spacing w:after="120"/>
                  <w:ind w:left="540" w:hanging="540"/>
                </w:pPr>
                <w:sdt>
                  <w:sdtPr>
                    <w:id w:val="1745301694"/>
                    <w:citation/>
                  </w:sdtPr>
                  <w:sdtContent>
                    <w:r>
                      <w:fldChar w:fldCharType="begin"/>
                    </w:r>
                    <w:r>
                      <w:rPr>
                        <w:rFonts w:eastAsia="Calibri"/>
                        <w:lang w:val="en-US"/>
                      </w:rPr>
                      <w:instrText xml:space="preserve"> CITATION Ali971 \l 1033 </w:instrText>
                    </w:r>
                    <w:r>
                      <w:fldChar w:fldCharType="separate"/>
                    </w:r>
                    <w:r>
                      <w:rPr>
                        <w:rFonts w:eastAsia="Calibri"/>
                        <w:noProof/>
                        <w:lang w:val="en-US"/>
                      </w:rPr>
                      <w:t xml:space="preserve"> </w:t>
                    </w:r>
                    <w:r w:rsidRPr="006E7C5E">
                      <w:rPr>
                        <w:rFonts w:eastAsia="Calibri"/>
                        <w:noProof/>
                        <w:lang w:val="en-US"/>
                      </w:rPr>
                      <w:t>(Ali)</w:t>
                    </w:r>
                    <w:r>
                      <w:fldChar w:fldCharType="end"/>
                    </w:r>
                  </w:sdtContent>
                </w:sdt>
              </w:p>
              <w:p w:rsidR="006E7C5E" w:rsidRDefault="006E7C5E" w:rsidP="006E7C5E">
                <w:pPr>
                  <w:spacing w:after="120"/>
                  <w:ind w:left="540" w:hanging="540"/>
                  <w:rPr>
                    <w:rFonts w:eastAsia="Calibri"/>
                  </w:rPr>
                </w:pPr>
                <w:sdt>
                  <w:sdtPr>
                    <w:rPr>
                      <w:rFonts w:eastAsia="Calibri"/>
                    </w:rPr>
                    <w:id w:val="1333879179"/>
                    <w:citation/>
                  </w:sdtPr>
                  <w:sdtContent>
                    <w:r>
                      <w:rPr>
                        <w:rFonts w:eastAsia="Calibri"/>
                      </w:rPr>
                      <w:fldChar w:fldCharType="begin"/>
                    </w:r>
                    <w:r>
                      <w:rPr>
                        <w:rFonts w:eastAsia="Cambria"/>
                        <w:lang w:val="en-US"/>
                      </w:rPr>
                      <w:instrText xml:space="preserve"> CITATION AlS91 \l 1033 </w:instrText>
                    </w:r>
                    <w:r>
                      <w:rPr>
                        <w:rFonts w:eastAsia="Calibri"/>
                      </w:rPr>
                      <w:fldChar w:fldCharType="separate"/>
                    </w:r>
                    <w:r w:rsidRPr="006E7C5E">
                      <w:rPr>
                        <w:rFonts w:eastAsia="Cambria"/>
                        <w:noProof/>
                        <w:lang w:val="en-US"/>
                      </w:rPr>
                      <w:t>(Al Said)</w:t>
                    </w:r>
                    <w:r>
                      <w:rPr>
                        <w:rFonts w:eastAsia="Calibri"/>
                      </w:rPr>
                      <w:fldChar w:fldCharType="end"/>
                    </w:r>
                  </w:sdtContent>
                </w:sdt>
              </w:p>
              <w:p w:rsidR="006E7C5E" w:rsidRPr="00C26754" w:rsidRDefault="006E7C5E" w:rsidP="006E7C5E">
                <w:pPr>
                  <w:spacing w:after="120"/>
                  <w:ind w:left="540" w:hanging="540"/>
                  <w:rPr>
                    <w:rFonts w:eastAsia="Calibri"/>
                  </w:rPr>
                </w:pPr>
                <w:sdt>
                  <w:sdtPr>
                    <w:rPr>
                      <w:rFonts w:eastAsia="Calibri"/>
                    </w:rPr>
                    <w:id w:val="1493450010"/>
                    <w:citation/>
                  </w:sdtPr>
                  <w:sdtContent>
                    <w:r>
                      <w:rPr>
                        <w:rFonts w:eastAsia="Calibri"/>
                      </w:rPr>
                      <w:fldChar w:fldCharType="begin"/>
                    </w:r>
                    <w:r>
                      <w:rPr>
                        <w:rFonts w:eastAsia="Calibri"/>
                        <w:lang w:val="en-US"/>
                      </w:rPr>
                      <w:instrText xml:space="preserve"> CITATION AlB12 \l 1033 </w:instrText>
                    </w:r>
                    <w:r>
                      <w:rPr>
                        <w:rFonts w:eastAsia="Calibri"/>
                      </w:rPr>
                      <w:fldChar w:fldCharType="separate"/>
                    </w:r>
                    <w:r w:rsidRPr="006E7C5E">
                      <w:rPr>
                        <w:rFonts w:eastAsia="Calibri"/>
                        <w:noProof/>
                        <w:lang w:val="en-US"/>
                      </w:rPr>
                      <w:t>(Al-Bahloly)</w:t>
                    </w:r>
                    <w:r>
                      <w:rPr>
                        <w:rFonts w:eastAsia="Calibri"/>
                      </w:rPr>
                      <w:fldChar w:fldCharType="end"/>
                    </w:r>
                  </w:sdtContent>
                </w:sdt>
                <w:r w:rsidRPr="00C26754">
                  <w:rPr>
                    <w:rFonts w:eastAsia="Calibri"/>
                  </w:rPr>
                  <w:t xml:space="preserve"> </w:t>
                </w:r>
              </w:p>
              <w:p w:rsidR="007F30E4" w:rsidRDefault="006E7C5E" w:rsidP="006E7C5E">
                <w:pPr>
                  <w:spacing w:after="120"/>
                  <w:ind w:left="540" w:hanging="540"/>
                  <w:rPr>
                    <w:rFonts w:eastAsia="Calibri"/>
                    <w:i/>
                    <w:iCs/>
                  </w:rPr>
                </w:pPr>
                <w:sdt>
                  <w:sdtPr>
                    <w:rPr>
                      <w:rFonts w:eastAsia="Calibri"/>
                      <w:i/>
                      <w:iCs/>
                    </w:rPr>
                    <w:id w:val="-1044452923"/>
                    <w:citation/>
                  </w:sdtPr>
                  <w:sdtContent>
                    <w:r>
                      <w:rPr>
                        <w:rFonts w:eastAsia="Calibri"/>
                        <w:i/>
                        <w:iCs/>
                      </w:rPr>
                      <w:fldChar w:fldCharType="begin"/>
                    </w:r>
                    <w:r>
                      <w:rPr>
                        <w:rFonts w:eastAsia="Calibri"/>
                        <w:lang w:val="en-US"/>
                      </w:rPr>
                      <w:instrText xml:space="preserve"> CITATION Sha14 \l 1033 </w:instrText>
                    </w:r>
                    <w:r>
                      <w:rPr>
                        <w:rFonts w:eastAsia="Calibri"/>
                        <w:i/>
                        <w:iCs/>
                      </w:rPr>
                      <w:fldChar w:fldCharType="separate"/>
                    </w:r>
                    <w:r w:rsidRPr="006E7C5E">
                      <w:rPr>
                        <w:rFonts w:eastAsia="Calibri"/>
                        <w:noProof/>
                        <w:lang w:val="en-US"/>
                      </w:rPr>
                      <w:t>(Shabout)</w:t>
                    </w:r>
                    <w:r>
                      <w:rPr>
                        <w:rFonts w:eastAsia="Calibri"/>
                        <w:i/>
                        <w:iCs/>
                      </w:rPr>
                      <w:fldChar w:fldCharType="end"/>
                    </w:r>
                  </w:sdtContent>
                </w:sdt>
              </w:p>
              <w:p w:rsidR="006E7C5E" w:rsidRPr="00C26754" w:rsidRDefault="006E7C5E" w:rsidP="006E7C5E">
                <w:pPr>
                  <w:spacing w:after="120"/>
                  <w:ind w:left="540" w:hanging="540"/>
                  <w:rPr>
                    <w:rFonts w:eastAsia="Calibri"/>
                  </w:rPr>
                </w:pPr>
                <w:r>
                  <w:rPr>
                    <w:rFonts w:eastAsia="Calibri"/>
                    <w:i/>
                    <w:iCs/>
                  </w:rPr>
                  <w:t>________</w:t>
                </w:r>
                <w:r>
                  <w:rPr>
                    <w:rFonts w:eastAsia="Calibri"/>
                    <w:iCs/>
                  </w:rPr>
                  <w:t>(2012),</w:t>
                </w:r>
                <w:r>
                  <w:rPr>
                    <w:rFonts w:eastAsia="Calibri"/>
                    <w:i/>
                    <w:iCs/>
                  </w:rPr>
                  <w:t xml:space="preserve"> </w:t>
                </w:r>
                <w:r w:rsidRPr="00C26754">
                  <w:rPr>
                    <w:rFonts w:eastAsia="Calibri"/>
                    <w:i/>
                    <w:iCs/>
                  </w:rPr>
                  <w:t>Forever Now: Five Anecdotes from the Permanent Collection</w:t>
                </w:r>
                <w:r>
                  <w:rPr>
                    <w:rFonts w:eastAsia="Calibri"/>
                  </w:rPr>
                  <w:t>,</w:t>
                </w:r>
                <w:r w:rsidRPr="00C26754">
                  <w:rPr>
                    <w:rFonts w:eastAsia="Calibri"/>
                  </w:rPr>
                  <w:t xml:space="preserve"> </w:t>
                </w:r>
                <w:r w:rsidRPr="00C26754">
                  <w:rPr>
                    <w:rFonts w:eastAsia="Cambria"/>
                  </w:rPr>
                  <w:t>Exhibit</w:t>
                </w:r>
                <w:r>
                  <w:rPr>
                    <w:rFonts w:eastAsia="Cambria"/>
                  </w:rPr>
                  <w:t>ion catalogue</w:t>
                </w:r>
                <w:r w:rsidRPr="00C26754">
                  <w:rPr>
                    <w:rFonts w:eastAsia="Cambria"/>
                  </w:rPr>
                  <w:t xml:space="preserve">, </w:t>
                </w:r>
                <w:proofErr w:type="spellStart"/>
                <w:r w:rsidRPr="00C26754">
                  <w:rPr>
                    <w:rFonts w:eastAsia="Cambria"/>
                  </w:rPr>
                  <w:t>Mathaf</w:t>
                </w:r>
                <w:proofErr w:type="spellEnd"/>
                <w:r w:rsidRPr="00C26754">
                  <w:rPr>
                    <w:rFonts w:eastAsia="Cambria"/>
                  </w:rPr>
                  <w:t>: Arab Museum of Modern Art, Doha, Qatar.</w:t>
                </w:r>
                <w:r w:rsidRPr="00C26754">
                  <w:rPr>
                    <w:rFonts w:eastAsia="Calibri"/>
                  </w:rPr>
                  <w:t xml:space="preserve"> Doha: Bloomsbury Q</w:t>
                </w:r>
                <w:r>
                  <w:rPr>
                    <w:rFonts w:eastAsia="Calibri"/>
                  </w:rPr>
                  <w:t>atar Foundation Publishing</w:t>
                </w:r>
                <w:r w:rsidRPr="00C26754">
                  <w:rPr>
                    <w:rFonts w:eastAsia="Calibri"/>
                  </w:rPr>
                  <w:t>.</w:t>
                </w:r>
              </w:p>
              <w:p w:rsidR="003235A7" w:rsidRDefault="007F30E4" w:rsidP="00FB11DE">
                <w:sdt>
                  <w:sdtPr>
                    <w:id w:val="396087107"/>
                    <w:citation/>
                  </w:sdtPr>
                  <w:sdtContent>
                    <w:r>
                      <w:fldChar w:fldCharType="begin"/>
                    </w:r>
                    <w:r>
                      <w:rPr>
                        <w:rFonts w:eastAsia="Calibri"/>
                        <w:lang w:val="en-US"/>
                      </w:rPr>
                      <w:instrText xml:space="preserve"> CITATION Sha072 \l 1033 </w:instrText>
                    </w:r>
                    <w:r>
                      <w:fldChar w:fldCharType="separate"/>
                    </w:r>
                    <w:r w:rsidRPr="007F30E4">
                      <w:rPr>
                        <w:rFonts w:eastAsia="Calibri"/>
                        <w:noProof/>
                        <w:lang w:val="en-US"/>
                      </w:rPr>
                      <w:t>(Shabout, Modern Arab Art: Formation of Aesthetics)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C5E" w:rsidRDefault="006E7C5E" w:rsidP="007A0D55">
      <w:pPr>
        <w:spacing w:after="0" w:line="240" w:lineRule="auto"/>
      </w:pPr>
      <w:r>
        <w:separator/>
      </w:r>
    </w:p>
  </w:endnote>
  <w:endnote w:type="continuationSeparator" w:id="0">
    <w:p w:rsidR="006E7C5E" w:rsidRDefault="006E7C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C5E" w:rsidRDefault="006E7C5E" w:rsidP="007A0D55">
      <w:pPr>
        <w:spacing w:after="0" w:line="240" w:lineRule="auto"/>
      </w:pPr>
      <w:r>
        <w:separator/>
      </w:r>
    </w:p>
  </w:footnote>
  <w:footnote w:type="continuationSeparator" w:id="0">
    <w:p w:rsidR="006E7C5E" w:rsidRDefault="006E7C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5E" w:rsidRDefault="006E7C5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E7C5E" w:rsidRDefault="006E7C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C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C5E"/>
    <w:rsid w:val="007411B9"/>
    <w:rsid w:val="00780D95"/>
    <w:rsid w:val="00780DC7"/>
    <w:rsid w:val="007A0D55"/>
    <w:rsid w:val="007B3377"/>
    <w:rsid w:val="007E5F44"/>
    <w:rsid w:val="007F30E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7C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C5E"/>
    <w:rPr>
      <w:rFonts w:ascii="Lucida Grande" w:hAnsi="Lucida Grande" w:cs="Lucida Grande"/>
      <w:sz w:val="18"/>
      <w:szCs w:val="18"/>
    </w:rPr>
  </w:style>
  <w:style w:type="paragraph" w:styleId="Caption">
    <w:name w:val="caption"/>
    <w:basedOn w:val="Normal"/>
    <w:next w:val="Normal"/>
    <w:uiPriority w:val="35"/>
    <w:semiHidden/>
    <w:qFormat/>
    <w:rsid w:val="006E7C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7C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C5E"/>
    <w:rPr>
      <w:rFonts w:ascii="Lucida Grande" w:hAnsi="Lucida Grande" w:cs="Lucida Grande"/>
      <w:sz w:val="18"/>
      <w:szCs w:val="18"/>
    </w:rPr>
  </w:style>
  <w:style w:type="paragraph" w:styleId="Caption">
    <w:name w:val="caption"/>
    <w:basedOn w:val="Normal"/>
    <w:next w:val="Normal"/>
    <w:uiPriority w:val="35"/>
    <w:semiHidden/>
    <w:qFormat/>
    <w:rsid w:val="006E7C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A16BCFC2FCF94F8E078F6C3F3DDFEE"/>
        <w:category>
          <w:name w:val="General"/>
          <w:gallery w:val="placeholder"/>
        </w:category>
        <w:types>
          <w:type w:val="bbPlcHdr"/>
        </w:types>
        <w:behaviors>
          <w:behavior w:val="content"/>
        </w:behaviors>
        <w:guid w:val="{8D474EC0-EF61-5A44-88BB-CD44837DD15D}"/>
      </w:docPartPr>
      <w:docPartBody>
        <w:p w:rsidR="00000000" w:rsidRDefault="004E117A">
          <w:pPr>
            <w:pStyle w:val="82A16BCFC2FCF94F8E078F6C3F3DDFEE"/>
          </w:pPr>
          <w:r w:rsidRPr="00CC586D">
            <w:rPr>
              <w:rStyle w:val="PlaceholderText"/>
              <w:b/>
              <w:color w:val="FFFFFF" w:themeColor="background1"/>
            </w:rPr>
            <w:t>[Salutation]</w:t>
          </w:r>
        </w:p>
      </w:docPartBody>
    </w:docPart>
    <w:docPart>
      <w:docPartPr>
        <w:name w:val="98A66384B39F844BBE9F095D461ED590"/>
        <w:category>
          <w:name w:val="General"/>
          <w:gallery w:val="placeholder"/>
        </w:category>
        <w:types>
          <w:type w:val="bbPlcHdr"/>
        </w:types>
        <w:behaviors>
          <w:behavior w:val="content"/>
        </w:behaviors>
        <w:guid w:val="{0EDCDDAF-6196-D543-952A-A05E22AF1891}"/>
      </w:docPartPr>
      <w:docPartBody>
        <w:p w:rsidR="00000000" w:rsidRDefault="004E117A">
          <w:pPr>
            <w:pStyle w:val="98A66384B39F844BBE9F095D461ED590"/>
          </w:pPr>
          <w:r>
            <w:rPr>
              <w:rStyle w:val="PlaceholderText"/>
            </w:rPr>
            <w:t>[First name]</w:t>
          </w:r>
        </w:p>
      </w:docPartBody>
    </w:docPart>
    <w:docPart>
      <w:docPartPr>
        <w:name w:val="615D73815A0B6C498C167E6EA876EC80"/>
        <w:category>
          <w:name w:val="General"/>
          <w:gallery w:val="placeholder"/>
        </w:category>
        <w:types>
          <w:type w:val="bbPlcHdr"/>
        </w:types>
        <w:behaviors>
          <w:behavior w:val="content"/>
        </w:behaviors>
        <w:guid w:val="{BEFFDC2D-488E-004B-8D83-C5A0B25AA47D}"/>
      </w:docPartPr>
      <w:docPartBody>
        <w:p w:rsidR="00000000" w:rsidRDefault="004E117A">
          <w:pPr>
            <w:pStyle w:val="615D73815A0B6C498C167E6EA876EC80"/>
          </w:pPr>
          <w:r>
            <w:rPr>
              <w:rStyle w:val="PlaceholderText"/>
            </w:rPr>
            <w:t>[Middle name]</w:t>
          </w:r>
        </w:p>
      </w:docPartBody>
    </w:docPart>
    <w:docPart>
      <w:docPartPr>
        <w:name w:val="0EE8E4B49D3C184A8FC726F303873C5E"/>
        <w:category>
          <w:name w:val="General"/>
          <w:gallery w:val="placeholder"/>
        </w:category>
        <w:types>
          <w:type w:val="bbPlcHdr"/>
        </w:types>
        <w:behaviors>
          <w:behavior w:val="content"/>
        </w:behaviors>
        <w:guid w:val="{8ACFDA04-06BB-C348-B8DA-C57F6687EC1F}"/>
      </w:docPartPr>
      <w:docPartBody>
        <w:p w:rsidR="00000000" w:rsidRDefault="004E117A">
          <w:pPr>
            <w:pStyle w:val="0EE8E4B49D3C184A8FC726F303873C5E"/>
          </w:pPr>
          <w:r>
            <w:rPr>
              <w:rStyle w:val="PlaceholderText"/>
            </w:rPr>
            <w:t>[Last name]</w:t>
          </w:r>
        </w:p>
      </w:docPartBody>
    </w:docPart>
    <w:docPart>
      <w:docPartPr>
        <w:name w:val="5EA45F313277A148A2D98CFEA93C7E09"/>
        <w:category>
          <w:name w:val="General"/>
          <w:gallery w:val="placeholder"/>
        </w:category>
        <w:types>
          <w:type w:val="bbPlcHdr"/>
        </w:types>
        <w:behaviors>
          <w:behavior w:val="content"/>
        </w:behaviors>
        <w:guid w:val="{4A89F9A8-3565-694B-89F1-953414ADECB7}"/>
      </w:docPartPr>
      <w:docPartBody>
        <w:p w:rsidR="00000000" w:rsidRDefault="004E117A">
          <w:pPr>
            <w:pStyle w:val="5EA45F313277A148A2D98CFEA93C7E09"/>
          </w:pPr>
          <w:r>
            <w:rPr>
              <w:rStyle w:val="PlaceholderText"/>
            </w:rPr>
            <w:t>[Enter your biography]</w:t>
          </w:r>
        </w:p>
      </w:docPartBody>
    </w:docPart>
    <w:docPart>
      <w:docPartPr>
        <w:name w:val="F6DB9281474400479EA954E3BAFD032D"/>
        <w:category>
          <w:name w:val="General"/>
          <w:gallery w:val="placeholder"/>
        </w:category>
        <w:types>
          <w:type w:val="bbPlcHdr"/>
        </w:types>
        <w:behaviors>
          <w:behavior w:val="content"/>
        </w:behaviors>
        <w:guid w:val="{E95866ED-BCF6-5C41-9021-114FA15B8983}"/>
      </w:docPartPr>
      <w:docPartBody>
        <w:p w:rsidR="00000000" w:rsidRDefault="004E117A">
          <w:pPr>
            <w:pStyle w:val="F6DB9281474400479EA954E3BAFD032D"/>
          </w:pPr>
          <w:r>
            <w:rPr>
              <w:rStyle w:val="PlaceholderText"/>
            </w:rPr>
            <w:t>[Enter the institution with which you are affiliated]</w:t>
          </w:r>
        </w:p>
      </w:docPartBody>
    </w:docPart>
    <w:docPart>
      <w:docPartPr>
        <w:name w:val="847696E871A36E4BB4EB77F2F6F58853"/>
        <w:category>
          <w:name w:val="General"/>
          <w:gallery w:val="placeholder"/>
        </w:category>
        <w:types>
          <w:type w:val="bbPlcHdr"/>
        </w:types>
        <w:behaviors>
          <w:behavior w:val="content"/>
        </w:behaviors>
        <w:guid w:val="{B36A741F-A0CF-4744-A693-24B90AC50C46}"/>
      </w:docPartPr>
      <w:docPartBody>
        <w:p w:rsidR="00000000" w:rsidRDefault="004E117A">
          <w:pPr>
            <w:pStyle w:val="847696E871A36E4BB4EB77F2F6F58853"/>
          </w:pPr>
          <w:r w:rsidRPr="00EF74F7">
            <w:rPr>
              <w:b/>
              <w:color w:val="808080" w:themeColor="background1" w:themeShade="80"/>
            </w:rPr>
            <w:t>[Enter the headword for your article]</w:t>
          </w:r>
        </w:p>
      </w:docPartBody>
    </w:docPart>
    <w:docPart>
      <w:docPartPr>
        <w:name w:val="8AC1035A8DFCDD449AAB60CBB65B4642"/>
        <w:category>
          <w:name w:val="General"/>
          <w:gallery w:val="placeholder"/>
        </w:category>
        <w:types>
          <w:type w:val="bbPlcHdr"/>
        </w:types>
        <w:behaviors>
          <w:behavior w:val="content"/>
        </w:behaviors>
        <w:guid w:val="{A302E5F8-FEF3-6340-808F-EC736281A974}"/>
      </w:docPartPr>
      <w:docPartBody>
        <w:p w:rsidR="00000000" w:rsidRDefault="004E117A">
          <w:pPr>
            <w:pStyle w:val="8AC1035A8DFCDD449AAB60CBB65B46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85968B7742D04EA8F586B52E5BBDB4"/>
        <w:category>
          <w:name w:val="General"/>
          <w:gallery w:val="placeholder"/>
        </w:category>
        <w:types>
          <w:type w:val="bbPlcHdr"/>
        </w:types>
        <w:behaviors>
          <w:behavior w:val="content"/>
        </w:behaviors>
        <w:guid w:val="{B17E5A3F-A5A0-DC43-A581-8973A9BFA60C}"/>
      </w:docPartPr>
      <w:docPartBody>
        <w:p w:rsidR="00000000" w:rsidRDefault="004E117A">
          <w:pPr>
            <w:pStyle w:val="8085968B7742D04EA8F586B52E5BBD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528858566CF1438CDBBF1B83A1C805"/>
        <w:category>
          <w:name w:val="General"/>
          <w:gallery w:val="placeholder"/>
        </w:category>
        <w:types>
          <w:type w:val="bbPlcHdr"/>
        </w:types>
        <w:behaviors>
          <w:behavior w:val="content"/>
        </w:behaviors>
        <w:guid w:val="{6970C44F-478B-E94C-B0F0-B4F31E684F5E}"/>
      </w:docPartPr>
      <w:docPartBody>
        <w:p w:rsidR="00000000" w:rsidRDefault="004E117A">
          <w:pPr>
            <w:pStyle w:val="50528858566CF1438CDBBF1B83A1C8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E9F8F0AFD3594090215D7FCC0DF54A"/>
        <w:category>
          <w:name w:val="General"/>
          <w:gallery w:val="placeholder"/>
        </w:category>
        <w:types>
          <w:type w:val="bbPlcHdr"/>
        </w:types>
        <w:behaviors>
          <w:behavior w:val="content"/>
        </w:behaviors>
        <w:guid w:val="{95CD8DF0-607D-A944-9C13-6AFDE701AFE0}"/>
      </w:docPartPr>
      <w:docPartBody>
        <w:p w:rsidR="00000000" w:rsidRDefault="004E117A">
          <w:pPr>
            <w:pStyle w:val="49E9F8F0AFD3594090215D7FCC0DF5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A16BCFC2FCF94F8E078F6C3F3DDFEE">
    <w:name w:val="82A16BCFC2FCF94F8E078F6C3F3DDFEE"/>
  </w:style>
  <w:style w:type="paragraph" w:customStyle="1" w:styleId="98A66384B39F844BBE9F095D461ED590">
    <w:name w:val="98A66384B39F844BBE9F095D461ED590"/>
  </w:style>
  <w:style w:type="paragraph" w:customStyle="1" w:styleId="615D73815A0B6C498C167E6EA876EC80">
    <w:name w:val="615D73815A0B6C498C167E6EA876EC80"/>
  </w:style>
  <w:style w:type="paragraph" w:customStyle="1" w:styleId="0EE8E4B49D3C184A8FC726F303873C5E">
    <w:name w:val="0EE8E4B49D3C184A8FC726F303873C5E"/>
  </w:style>
  <w:style w:type="paragraph" w:customStyle="1" w:styleId="5EA45F313277A148A2D98CFEA93C7E09">
    <w:name w:val="5EA45F313277A148A2D98CFEA93C7E09"/>
  </w:style>
  <w:style w:type="paragraph" w:customStyle="1" w:styleId="F6DB9281474400479EA954E3BAFD032D">
    <w:name w:val="F6DB9281474400479EA954E3BAFD032D"/>
  </w:style>
  <w:style w:type="paragraph" w:customStyle="1" w:styleId="847696E871A36E4BB4EB77F2F6F58853">
    <w:name w:val="847696E871A36E4BB4EB77F2F6F58853"/>
  </w:style>
  <w:style w:type="paragraph" w:customStyle="1" w:styleId="8AC1035A8DFCDD449AAB60CBB65B4642">
    <w:name w:val="8AC1035A8DFCDD449AAB60CBB65B4642"/>
  </w:style>
  <w:style w:type="paragraph" w:customStyle="1" w:styleId="8085968B7742D04EA8F586B52E5BBDB4">
    <w:name w:val="8085968B7742D04EA8F586B52E5BBDB4"/>
  </w:style>
  <w:style w:type="paragraph" w:customStyle="1" w:styleId="50528858566CF1438CDBBF1B83A1C805">
    <w:name w:val="50528858566CF1438CDBBF1B83A1C805"/>
  </w:style>
  <w:style w:type="paragraph" w:customStyle="1" w:styleId="49E9F8F0AFD3594090215D7FCC0DF54A">
    <w:name w:val="49E9F8F0AFD3594090215D7FCC0DF5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A16BCFC2FCF94F8E078F6C3F3DDFEE">
    <w:name w:val="82A16BCFC2FCF94F8E078F6C3F3DDFEE"/>
  </w:style>
  <w:style w:type="paragraph" w:customStyle="1" w:styleId="98A66384B39F844BBE9F095D461ED590">
    <w:name w:val="98A66384B39F844BBE9F095D461ED590"/>
  </w:style>
  <w:style w:type="paragraph" w:customStyle="1" w:styleId="615D73815A0B6C498C167E6EA876EC80">
    <w:name w:val="615D73815A0B6C498C167E6EA876EC80"/>
  </w:style>
  <w:style w:type="paragraph" w:customStyle="1" w:styleId="0EE8E4B49D3C184A8FC726F303873C5E">
    <w:name w:val="0EE8E4B49D3C184A8FC726F303873C5E"/>
  </w:style>
  <w:style w:type="paragraph" w:customStyle="1" w:styleId="5EA45F313277A148A2D98CFEA93C7E09">
    <w:name w:val="5EA45F313277A148A2D98CFEA93C7E09"/>
  </w:style>
  <w:style w:type="paragraph" w:customStyle="1" w:styleId="F6DB9281474400479EA954E3BAFD032D">
    <w:name w:val="F6DB9281474400479EA954E3BAFD032D"/>
  </w:style>
  <w:style w:type="paragraph" w:customStyle="1" w:styleId="847696E871A36E4BB4EB77F2F6F58853">
    <w:name w:val="847696E871A36E4BB4EB77F2F6F58853"/>
  </w:style>
  <w:style w:type="paragraph" w:customStyle="1" w:styleId="8AC1035A8DFCDD449AAB60CBB65B4642">
    <w:name w:val="8AC1035A8DFCDD449AAB60CBB65B4642"/>
  </w:style>
  <w:style w:type="paragraph" w:customStyle="1" w:styleId="8085968B7742D04EA8F586B52E5BBDB4">
    <w:name w:val="8085968B7742D04EA8F586B52E5BBDB4"/>
  </w:style>
  <w:style w:type="paragraph" w:customStyle="1" w:styleId="50528858566CF1438CDBBF1B83A1C805">
    <w:name w:val="50528858566CF1438CDBBF1B83A1C805"/>
  </w:style>
  <w:style w:type="paragraph" w:customStyle="1" w:styleId="49E9F8F0AFD3594090215D7FCC0DF54A">
    <w:name w:val="49E9F8F0AFD3594090215D7FCC0DF5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Ali971</b:Tag>
    <b:SourceType>Book</b:SourceType>
    <b:Guid>{556E9A71-0BDD-6844-A092-6195DFDADBC4}</b:Guid>
    <b:Author>
      <b:Author>
        <b:NameList>
          <b:Person>
            <b:Last>Ali</b:Last>
            <b:First>Wijdan</b:First>
          </b:Person>
        </b:NameList>
      </b:Author>
    </b:Author>
    <b:Title> Modern Islamic Art: Development and Continuity</b:Title>
    <b:City>Gainesville</b:City>
    <b:Publisher> University Press of Florida. </b:Publisher>
    <b:Year>1997</b:Year>
    <b:RefOrder>1</b:RefOrder>
  </b:Source>
  <b:Source>
    <b:Tag>AlS91</b:Tag>
    <b:SourceType>Book</b:SourceType>
    <b:Guid>{82693DAF-99AB-244B-9912-9B63AFE27B03}</b:Guid>
    <b:Author>
      <b:Author>
        <b:NameList>
          <b:Person>
            <b:Last>Al Said</b:Last>
            <b:First>Shaker</b:First>
            <b:Middle>Hassan</b:Middle>
          </b:Person>
        </b:NameList>
      </b:Author>
    </b:Author>
    <b:Title>Jewad Selim: al-fannaan wa al-a’kharoon (Jewad Selim: The Artist and the Others)</b:Title>
    <b:City>Baghdad</b:City>
    <b:Publisher>The General House of Cultural Affairs, Ministry of Culture</b:Publisher>
    <b:Year>1991</b:Year>
    <b:RefOrder>2</b:RefOrder>
  </b:Source>
  <b:Source>
    <b:Tag>AlB12</b:Tag>
    <b:SourceType>JournalArticle</b:SourceType>
    <b:Guid>{416989EA-117B-6649-B66D-50F5F5054CE6}</b:Guid>
    <b:Author>
      <b:Author>
        <b:NameList>
          <b:Person>
            <b:Last>Al-Bahloly</b:Last>
            <b:First>Saleem</b:First>
          </b:Person>
        </b:NameList>
      </b:Author>
    </b:Author>
    <b:Title>Jewad Selim</b:Title>
    <b:City>Abu Dhabi</b:City>
    <b:Publisher>The Publications Department of Meem with Art Advisory Associates Ltd</b:Publisher>
    <b:Year>2012</b:Year>
    <b:Pages>52-57. </b:Pages>
    <b:JournalName>Samar Faruqi, ed., Meem Projects 2012</b:JournalName>
    <b:RefOrder>3</b:RefOrder>
  </b:Source>
  <b:Source>
    <b:Tag>Sha14</b:Tag>
    <b:SourceType>Misc</b:SourceType>
    <b:Guid>{9460D213-7CED-D544-A657-640B6907A383}</b:Guid>
    <b:Author>
      <b:Author>
        <b:NameList>
          <b:Person>
            <b:Last>Shabout</b:Last>
            <b:First>Nada</b:First>
          </b:Person>
        </b:NameList>
      </b:Author>
    </b:Author>
    <b:Title>Whose Space is it</b:Title>
    <b:Year>2014</b:Year>
    <b:Comments>An International Journal of Middle East Studies (IJMES) roundtable on the production of public space</b:Comments>
    <b:PublicationTitle>An International Journal of Middle East Studies (IJMES) roundtable on the production of public space</b:PublicationTitle>
    <b:RefOrder>4</b:RefOrder>
  </b:Source>
  <b:Source>
    <b:Tag>Sha072</b:Tag>
    <b:SourceType>Book</b:SourceType>
    <b:Guid>{24CA41BA-36C2-EB4E-9692-AE4FE660E852}</b:Guid>
    <b:Author>
      <b:Author>
        <b:NameList>
          <b:Person>
            <b:Last>Shabout</b:Last>
            <b:First>Nada</b:First>
          </b:Person>
        </b:NameList>
      </b:Author>
    </b:Author>
    <b:Title>Modern Arab Art: Formation of Aesthetics</b:Title>
    <b:Year>2007</b:Year>
    <b:City>Florida</b:City>
    <b:Publisher>University Press of Florida</b:Publisher>
    <b:RefOrder>5</b:RefOrder>
  </b:Source>
</b:Sources>
</file>

<file path=customXml/itemProps1.xml><?xml version="1.0" encoding="utf-8"?>
<ds:datastoreItem xmlns:ds="http://schemas.openxmlformats.org/officeDocument/2006/customXml" ds:itemID="{B95BCD37-9208-984E-BEF2-D8405259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950</Words>
  <Characters>5418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2016-01-25T07:18:00Z</dcterms:created>
  <dcterms:modified xsi:type="dcterms:W3CDTF">2016-01-25T07:36:00Z</dcterms:modified>
</cp:coreProperties>
</file>