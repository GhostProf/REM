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7BF60620" w14:textId="77777777" w:rsidTr="00922950">
        <w:tc>
          <w:tcPr>
            <w:tcW w:w="491" w:type="dxa"/>
            <w:vMerge w:val="restart"/>
            <w:shd w:val="clear" w:color="auto" w:fill="A6A6A6" w:themeFill="background1" w:themeFillShade="A6"/>
            <w:textDirection w:val="btLr"/>
          </w:tcPr>
          <w:p w14:paraId="785BB7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259" w:type="dxa"/>
              </w:tcPr>
              <w:p w14:paraId="718AF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1A76EF1BF07449E340D81D853F771"/>
            </w:placeholder>
            <w15:appearance w15:val="hidden"/>
            <w:text/>
          </w:sdtPr>
          <w:sdtEndPr/>
          <w:sdtContent>
            <w:tc>
              <w:tcPr>
                <w:tcW w:w="2073" w:type="dxa"/>
              </w:tcPr>
              <w:p w14:paraId="7AA76870" w14:textId="242AC6B9" w:rsidR="00B574C9" w:rsidRDefault="002E5374" w:rsidP="002E5374">
                <w:r>
                  <w:t>J. Matthew</w:t>
                </w:r>
              </w:p>
            </w:tc>
          </w:sdtContent>
        </w:sdt>
        <w:sdt>
          <w:sdtPr>
            <w:alias w:val="Middle name"/>
            <w:tag w:val="authorMiddleName"/>
            <w:id w:val="-2076034781"/>
            <w:placeholder>
              <w:docPart w:val="ED6AAFDF95D46143A7CD01B4D361852F"/>
            </w:placeholder>
            <w:showingPlcHdr/>
            <w15:appearance w15:val="hidden"/>
            <w:text/>
          </w:sdtPr>
          <w:sdtEndPr/>
          <w:sdtContent>
            <w:tc>
              <w:tcPr>
                <w:tcW w:w="2551" w:type="dxa"/>
              </w:tcPr>
              <w:p w14:paraId="035E844E" w14:textId="77777777" w:rsidR="00B574C9" w:rsidRDefault="00B574C9" w:rsidP="00922950">
                <w:r>
                  <w:rPr>
                    <w:rStyle w:val="PlaceholderText"/>
                  </w:rPr>
                  <w:t>[Middle name]</w:t>
                </w:r>
              </w:p>
            </w:tc>
          </w:sdtContent>
        </w:sdt>
        <w:sdt>
          <w:sdtPr>
            <w:alias w:val="Last name"/>
            <w:tag w:val="authorLastName"/>
            <w:id w:val="-1088529830"/>
            <w:placeholder>
              <w:docPart w:val="AD86E2290D6A3E49A693940291FF20F0"/>
            </w:placeholder>
            <w15:appearance w15:val="hidden"/>
            <w:text/>
          </w:sdtPr>
          <w:sdtEndPr/>
          <w:sdtContent>
            <w:tc>
              <w:tcPr>
                <w:tcW w:w="2642" w:type="dxa"/>
              </w:tcPr>
              <w:p w14:paraId="5C06624D" w14:textId="236EEFBD" w:rsidR="00B574C9" w:rsidRDefault="002E5374" w:rsidP="002E5374">
                <w:proofErr w:type="spellStart"/>
                <w:r>
                  <w:t>Huculak</w:t>
                </w:r>
                <w:proofErr w:type="spellEnd"/>
              </w:p>
            </w:tc>
          </w:sdtContent>
        </w:sdt>
      </w:tr>
      <w:tr w:rsidR="00B574C9" w14:paraId="50CF570A" w14:textId="77777777" w:rsidTr="001A6A06">
        <w:trPr>
          <w:trHeight w:val="986"/>
        </w:trPr>
        <w:tc>
          <w:tcPr>
            <w:tcW w:w="491" w:type="dxa"/>
            <w:vMerge/>
            <w:shd w:val="clear" w:color="auto" w:fill="A6A6A6" w:themeFill="background1" w:themeFillShade="A6"/>
          </w:tcPr>
          <w:p w14:paraId="2855F7E2" w14:textId="77777777" w:rsidR="00B574C9" w:rsidRPr="001A6A06" w:rsidRDefault="00B574C9" w:rsidP="00CF1542">
            <w:pPr>
              <w:jc w:val="center"/>
              <w:rPr>
                <w:b/>
                <w:color w:val="FFFFFF" w:themeColor="background1"/>
              </w:rPr>
            </w:pPr>
          </w:p>
        </w:tc>
        <w:tc>
          <w:tcPr>
            <w:tcW w:w="8525" w:type="dxa"/>
            <w:gridSpan w:val="4"/>
          </w:tcPr>
          <w:p w14:paraId="05134F21" w14:textId="12EF53FC" w:rsidR="00B574C9" w:rsidRDefault="00B574C9" w:rsidP="00922950"/>
        </w:tc>
      </w:tr>
      <w:tr w:rsidR="00B574C9" w14:paraId="26C1FA13" w14:textId="77777777" w:rsidTr="001A6A06">
        <w:trPr>
          <w:trHeight w:val="986"/>
        </w:trPr>
        <w:tc>
          <w:tcPr>
            <w:tcW w:w="491" w:type="dxa"/>
            <w:vMerge/>
            <w:shd w:val="clear" w:color="auto" w:fill="A6A6A6" w:themeFill="background1" w:themeFillShade="A6"/>
          </w:tcPr>
          <w:p w14:paraId="3D4B015C" w14:textId="77777777" w:rsidR="00B574C9" w:rsidRPr="001A6A06" w:rsidRDefault="00B574C9" w:rsidP="00CF1542">
            <w:pPr>
              <w:jc w:val="center"/>
              <w:rPr>
                <w:b/>
                <w:color w:val="FFFFFF" w:themeColor="background1"/>
              </w:rPr>
            </w:pPr>
          </w:p>
        </w:tc>
        <w:sdt>
          <w:sdtPr>
            <w:alias w:val="Affiliation"/>
            <w:tag w:val="affiliation"/>
            <w:id w:val="2012937915"/>
            <w:placeholder>
              <w:docPart w:val="722A4116DA490043A796ABA2ADEE5E0F"/>
            </w:placeholder>
            <w:text/>
          </w:sdtPr>
          <w:sdtEndPr/>
          <w:sdtContent>
            <w:tc>
              <w:tcPr>
                <w:tcW w:w="8525" w:type="dxa"/>
                <w:gridSpan w:val="4"/>
              </w:tcPr>
              <w:p w14:paraId="01800164" w14:textId="1B1C5C1E" w:rsidR="00B574C9" w:rsidRDefault="002E5374" w:rsidP="002E5374">
                <w:r>
                  <w:t>The University of Victoria</w:t>
                </w:r>
              </w:p>
            </w:tc>
          </w:sdtContent>
        </w:sdt>
      </w:tr>
    </w:tbl>
    <w:p w14:paraId="7AA36C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F55532" w14:textId="77777777" w:rsidTr="00244BB0">
        <w:tc>
          <w:tcPr>
            <w:tcW w:w="9016" w:type="dxa"/>
            <w:shd w:val="clear" w:color="auto" w:fill="A6A6A6" w:themeFill="background1" w:themeFillShade="A6"/>
            <w:tcMar>
              <w:top w:w="113" w:type="dxa"/>
              <w:bottom w:w="113" w:type="dxa"/>
            </w:tcMar>
          </w:tcPr>
          <w:p w14:paraId="6A9353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B7710" w14:textId="77777777" w:rsidTr="003F0D73">
        <w:sdt>
          <w:sdtPr>
            <w:rPr>
              <w:b/>
            </w:r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4ED220A7" w14:textId="16FA70A8" w:rsidR="003F0D73" w:rsidRPr="00FB589A" w:rsidRDefault="002E5374" w:rsidP="002E5374">
                <w:pPr>
                  <w:rPr>
                    <w:b/>
                  </w:rPr>
                </w:pPr>
                <w:r>
                  <w:rPr>
                    <w:b/>
                  </w:rPr>
                  <w:t>William Butler Yeats</w:t>
                </w:r>
              </w:p>
            </w:tc>
          </w:sdtContent>
        </w:sdt>
      </w:tr>
      <w:tr w:rsidR="00464699" w14:paraId="74C24EB8" w14:textId="77777777" w:rsidTr="007821B0">
        <w:sdt>
          <w:sdtPr>
            <w:alias w:val="Variant headwords"/>
            <w:tag w:val="variantHeadwords"/>
            <w:id w:val="173464402"/>
            <w:placeholder>
              <w:docPart w:val="C13CEEAC7CFD6F46973A8308392AC7CF"/>
            </w:placeholder>
            <w15:appearance w15:val="hidden"/>
          </w:sdtPr>
          <w:sdtEndPr/>
          <w:sdtContent>
            <w:tc>
              <w:tcPr>
                <w:tcW w:w="9016" w:type="dxa"/>
                <w:tcMar>
                  <w:top w:w="113" w:type="dxa"/>
                  <w:bottom w:w="113" w:type="dxa"/>
                </w:tcMar>
              </w:tcPr>
              <w:p w14:paraId="7A539D31" w14:textId="0CE6F54D" w:rsidR="00464699" w:rsidRDefault="002E5374" w:rsidP="002E5374">
                <w:r>
                  <w:t>W. B. Yeats</w:t>
                </w:r>
              </w:p>
            </w:tc>
          </w:sdtContent>
        </w:sdt>
      </w:tr>
      <w:tr w:rsidR="00E85A05" w14:paraId="4DB56648" w14:textId="77777777" w:rsidTr="003F0D73">
        <w:sdt>
          <w:sdt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5D52D4AA" w14:textId="4088FF51" w:rsidR="00E85A05" w:rsidRDefault="002E5374" w:rsidP="00E85A05">
                <w:r w:rsidRPr="008629CF">
                  <w:t xml:space="preserve">Irish </w:t>
                </w:r>
                <w:r>
                  <w:t>poet, playwright, e</w:t>
                </w:r>
                <w:r w:rsidRPr="008629CF">
                  <w:t xml:space="preserve">ditor, </w:t>
                </w:r>
                <w:r>
                  <w:t>w</w:t>
                </w:r>
                <w:r w:rsidRPr="008629CF">
                  <w:t xml:space="preserve">riter, </w:t>
                </w:r>
                <w:r>
                  <w:t>s</w:t>
                </w:r>
                <w:r w:rsidRPr="008629CF">
                  <w:t>enator, William Butler Yeats is among the most accomplished authors of the 20th century; in 1923 he was awa</w:t>
                </w:r>
                <w:r w:rsidR="00C5578E">
                  <w:t>rded Noble Prize in Literature ‘</w:t>
                </w:r>
                <w:r w:rsidRPr="008629CF">
                  <w:t xml:space="preserve">for his always inspired poetry, which in a highly artistic form gives expression </w:t>
                </w:r>
                <w:r w:rsidR="00C5578E">
                  <w:t>to the spirit of a whole nation’</w:t>
                </w:r>
                <w:r w:rsidRPr="008629CF">
                  <w:t xml:space="preserve">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007F55D5">
                  <w:t>('</w:t>
                </w:r>
                <w:r w:rsidRPr="008629CF">
                  <w:t xml:space="preserve">The Nobel Prize in Literature </w:t>
                </w:r>
                <w:r w:rsidR="007F55D5">
                  <w:t>1923'</w:t>
                </w:r>
                <w:r w:rsidRPr="008629CF">
                  <w:t xml:space="preserve">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007F55D5">
                  <w:t xml:space="preserve"> Yeats was ‘</w:t>
                </w:r>
                <w:r w:rsidRPr="008629CF">
                  <w:t>one of those few poets whose history is the history of their own time, who are part of the consciousness of an age which ca</w:t>
                </w:r>
                <w:r w:rsidR="007F55D5">
                  <w:t>nnot be understood without them’</w:t>
                </w:r>
                <w:r w:rsidRPr="008629CF">
                  <w:t xml:space="preserve">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tc>
          </w:sdtContent>
        </w:sdt>
      </w:tr>
      <w:tr w:rsidR="003F0D73" w14:paraId="00F25B94" w14:textId="77777777" w:rsidTr="003F0D73">
        <w:sdt>
          <w:sdtPr>
            <w:alias w:val="Article text"/>
            <w:tag w:val="articleText"/>
            <w:id w:val="634067588"/>
            <w:placeholder>
              <w:docPart w:val="FD1E8315FCEB8C44A327C3145B0C0BE2"/>
            </w:placeholder>
            <w15:appearance w15:val="hidden"/>
          </w:sdtPr>
          <w:sdtEndPr/>
          <w:sdtContent>
            <w:sdt>
              <w:sdtPr>
                <w:alias w:val="Biography"/>
                <w:tag w:val="authorBiography"/>
                <w:id w:val="938807824"/>
                <w:placeholder>
                  <w:docPart w:val="8EF7A2D4D983F046A89A362F9C19F56E"/>
                </w:placeholder>
                <w15:appearance w15:val="hidden"/>
              </w:sdtPr>
              <w:sdtEndPr/>
              <w:sdtContent>
                <w:tc>
                  <w:tcPr>
                    <w:tcW w:w="9016" w:type="dxa"/>
                    <w:tcMar>
                      <w:top w:w="113" w:type="dxa"/>
                      <w:bottom w:w="113" w:type="dxa"/>
                    </w:tcMar>
                  </w:tcPr>
                  <w:p w14:paraId="08CCB526" w14:textId="77777777" w:rsidR="0075755A" w:rsidRPr="008629CF" w:rsidRDefault="0075755A" w:rsidP="0075755A">
                    <w:r w:rsidRPr="008629CF">
                      <w:t>William Butler Yeats</w:t>
                    </w:r>
                  </w:p>
                  <w:p w14:paraId="304E327F" w14:textId="77777777" w:rsidR="0075755A" w:rsidRPr="008629CF" w:rsidRDefault="0075755A" w:rsidP="0075755A">
                    <w:r>
                      <w:t xml:space="preserve">13 June </w:t>
                    </w:r>
                    <w:r w:rsidRPr="008629CF">
                      <w:t>1865–</w:t>
                    </w:r>
                    <w:r>
                      <w:t xml:space="preserve">28 January </w:t>
                    </w:r>
                    <w:r w:rsidRPr="008629CF">
                      <w:t>1939</w:t>
                    </w:r>
                  </w:p>
                  <w:p w14:paraId="42F3F4C0" w14:textId="77777777" w:rsidR="0075755A" w:rsidRPr="008629CF" w:rsidRDefault="0075755A" w:rsidP="0075755A"/>
                  <w:p w14:paraId="24012F96" w14:textId="197E07D6" w:rsidR="0075755A" w:rsidRPr="008629CF" w:rsidRDefault="0075755A" w:rsidP="0075755A">
                    <w:r w:rsidRPr="008629CF">
                      <w:t xml:space="preserve">Irish </w:t>
                    </w:r>
                    <w:r>
                      <w:t>poet, playwright, e</w:t>
                    </w:r>
                    <w:r w:rsidRPr="008629CF">
                      <w:t xml:space="preserve">ditor, </w:t>
                    </w:r>
                    <w:r>
                      <w:t>w</w:t>
                    </w:r>
                    <w:r w:rsidRPr="008629CF">
                      <w:t xml:space="preserve">riter, </w:t>
                    </w:r>
                    <w:r>
                      <w:t>s</w:t>
                    </w:r>
                    <w:r w:rsidRPr="008629CF">
                      <w:t>enator, William Butler Yeats is among the most accomplished authors of the 20th century; in 1923 he was awa</w:t>
                    </w:r>
                    <w:r w:rsidR="007F55D5">
                      <w:t>rded Noble Prize in Literature ‘</w:t>
                    </w:r>
                    <w:r w:rsidRPr="008629CF">
                      <w:t xml:space="preserve">for his always inspired poetry, which in a highly artistic form gives expression </w:t>
                    </w:r>
                    <w:r w:rsidR="007F55D5">
                      <w:t>to the spirit of a whole nation’</w:t>
                    </w:r>
                    <w:r w:rsidRPr="008629CF">
                      <w:t xml:space="preserve">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007F55D5">
                      <w:t>('</w:t>
                    </w:r>
                    <w:r w:rsidRPr="008629CF">
                      <w:t>The</w:t>
                    </w:r>
                    <w:r w:rsidR="007F55D5">
                      <w:t xml:space="preserve"> Nobel Prize in Literature 1923'</w:t>
                    </w:r>
                    <w:r w:rsidRPr="008629CF">
                      <w:t xml:space="preserve">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00325934">
                      <w:t xml:space="preserve"> Yeats was ‘</w:t>
                    </w:r>
                    <w:r w:rsidRPr="008629CF">
                      <w:t>one of those few poets whose history is the history of their own time, who are part of the consciousness of an age which cannot be unde</w:t>
                    </w:r>
                    <w:r w:rsidR="00325934">
                      <w:t>rstood without them’</w:t>
                    </w:r>
                    <w:r w:rsidRPr="008629CF">
                      <w:t xml:space="preserve">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p w14:paraId="5C8B4C0E" w14:textId="77777777" w:rsidR="0075755A" w:rsidRPr="008629CF" w:rsidRDefault="0075755A" w:rsidP="0075755A"/>
                  <w:p w14:paraId="66F1A8A0" w14:textId="27FD8150" w:rsidR="0075755A" w:rsidRDefault="0075755A" w:rsidP="0075755A">
                    <w:r w:rsidRPr="008629CF">
                      <w:t xml:space="preserve">Yeats was born on June 13, 1865 in Dublin to John Butler Yeats (1839-1922) and Susan Mary </w:t>
                    </w:r>
                    <w:proofErr w:type="spellStart"/>
                    <w:r w:rsidRPr="008629CF">
                      <w:t>Pollexfen</w:t>
                    </w:r>
                    <w:proofErr w:type="spellEnd"/>
                    <w:r w:rsidRPr="008629CF">
                      <w:t xml:space="preserve"> (1841-1900), both members of the Irish Protestant middle class. A year after WBY’s birth, John Butler became a barrister-at-law; however, in 1867 he decided to the leave the profession in order to follow his dream of becoming a painter. JBY brought his family to London where he enrolled in art school, a decision that left the family un</w:t>
                    </w:r>
                    <w:r>
                      <w:t xml:space="preserve">der constant financial pressure. </w:t>
                    </w:r>
                    <w:r w:rsidRPr="008629CF">
                      <w:t xml:space="preserve">Susan </w:t>
                    </w:r>
                    <w:proofErr w:type="spellStart"/>
                    <w:r w:rsidRPr="008629CF">
                      <w:t>Pollexfen</w:t>
                    </w:r>
                    <w:proofErr w:type="spellEnd"/>
                    <w:r w:rsidRPr="008629CF">
                      <w:t xml:space="preserve"> was the daughter of prosperous merchants </w:t>
                    </w:r>
                    <w:r>
                      <w:t>in Sligo, where she would bring her children—WBY, S</w:t>
                    </w:r>
                    <w:r w:rsidR="00325934">
                      <w:t xml:space="preserve">usan Mary ‘Lily’ (1866-1949), Elizabeth </w:t>
                    </w:r>
                    <w:proofErr w:type="spellStart"/>
                    <w:r w:rsidR="00325934">
                      <w:t>Corbet</w:t>
                    </w:r>
                    <w:proofErr w:type="spellEnd"/>
                    <w:r w:rsidR="00325934">
                      <w:t xml:space="preserve"> ‘Lolly’ (1868-1940) John Butler ‘Jack’</w:t>
                    </w:r>
                    <w:r>
                      <w:t xml:space="preserve"> Yeats (1871-1957)—for extended stays with her family. The</w:t>
                    </w:r>
                    <w:r w:rsidRPr="008629CF">
                      <w:t xml:space="preserve"> moments among the </w:t>
                    </w:r>
                    <w:proofErr w:type="spellStart"/>
                    <w:r w:rsidRPr="008629CF">
                      <w:t>Pollexfens</w:t>
                    </w:r>
                    <w:proofErr w:type="spellEnd"/>
                    <w:r w:rsidRPr="008629CF">
                      <w:t xml:space="preserve"> on the west coast of Ireland had a profound effect in shaping the young WBY by </w:t>
                    </w:r>
                    <w:r>
                      <w:t xml:space="preserve">cultivating </w:t>
                    </w:r>
                    <w:r w:rsidRPr="008629CF">
                      <w:t>a mythical imagination</w:t>
                    </w:r>
                    <w:r>
                      <w:t xml:space="preserve"> rooted in the Irish countryside and legends of its people. </w:t>
                    </w:r>
                    <w:r w:rsidRPr="008629CF">
                      <w:t xml:space="preserve">Yeats would </w:t>
                    </w:r>
                    <w:r>
                      <w:t>publish some of</w:t>
                    </w:r>
                    <w:r w:rsidRPr="008629CF">
                      <w:t xml:space="preserve"> the </w:t>
                    </w:r>
                    <w:r>
                      <w:t xml:space="preserve">old stories in </w:t>
                    </w:r>
                    <w:r w:rsidRPr="008629CF">
                      <w:t xml:space="preserve">the </w:t>
                    </w:r>
                    <w:r w:rsidRPr="008629CF">
                      <w:rPr>
                        <w:i/>
                      </w:rPr>
                      <w:t>Fairy and Folk Tales of the Irish Peasantry</w:t>
                    </w:r>
                    <w:r w:rsidRPr="008629CF">
                      <w:t xml:space="preserve"> (1888). </w:t>
                    </w:r>
                  </w:p>
                  <w:p w14:paraId="5FDEDF69" w14:textId="77777777" w:rsidR="0075755A" w:rsidRDefault="0075755A" w:rsidP="0075755A"/>
                  <w:p w14:paraId="042D9E75" w14:textId="77777777" w:rsidR="0075755A" w:rsidRDefault="0075755A" w:rsidP="0075755A">
                    <w:r w:rsidRPr="005150C7">
                      <w:t>The 1880s were a seminal time in Yeats’ Life. In 1884</w:t>
                    </w:r>
                    <w:r>
                      <w:t xml:space="preserve"> Yeats’ aunt, Isabella </w:t>
                    </w:r>
                    <w:proofErr w:type="spellStart"/>
                    <w:r>
                      <w:t>Pollexfen</w:t>
                    </w:r>
                    <w:proofErr w:type="spellEnd"/>
                    <w:r>
                      <w:t xml:space="preserve"> Varley, sent him a copy of </w:t>
                    </w:r>
                    <w:r w:rsidRPr="00BB2C2F">
                      <w:t xml:space="preserve">A. P. </w:t>
                    </w:r>
                    <w:proofErr w:type="spellStart"/>
                    <w:r w:rsidRPr="00BB2C2F">
                      <w:t>Sinnett’s</w:t>
                    </w:r>
                    <w:proofErr w:type="spellEnd"/>
                    <w:r w:rsidRPr="00BB2C2F">
                      <w:t xml:space="preserve"> </w:t>
                    </w:r>
                    <w:r w:rsidRPr="00BB2C2F">
                      <w:rPr>
                        <w:i/>
                      </w:rPr>
                      <w:t>Esoteric Buddhism</w:t>
                    </w:r>
                    <w:r>
                      <w:t xml:space="preserve">, which would ignite in Yeats a life-long interest in </w:t>
                    </w:r>
                    <w:r>
                      <w:lastRenderedPageBreak/>
                      <w:t xml:space="preserve">the occult and spiritual practices. Yeats </w:t>
                    </w:r>
                    <w:r w:rsidRPr="005150C7">
                      <w:t>enrolled at the Metropolitan School of Art </w:t>
                    </w:r>
                    <w:r>
                      <w:t xml:space="preserve">in Dublin, where he would befriend George Russell (AE), who shared with Yeats a strong affinity with mysticism; In 1885, Yeats and AE formed </w:t>
                    </w:r>
                    <w:r w:rsidRPr="001928A4">
                      <w:t>the Dublin Lodge of the Hermetic Society</w:t>
                    </w:r>
                    <w:r>
                      <w:t xml:space="preserve"> to explore questions of esoteric philosophy; this is the same year Yeats’ first </w:t>
                    </w:r>
                    <w:r w:rsidRPr="001928A4">
                      <w:t>published</w:t>
                    </w:r>
                    <w:r>
                      <w:t xml:space="preserve"> poems appeared</w:t>
                    </w:r>
                    <w:r w:rsidRPr="001928A4">
                      <w:t xml:space="preserve"> in the </w:t>
                    </w:r>
                    <w:r w:rsidRPr="001E6268">
                      <w:rPr>
                        <w:i/>
                      </w:rPr>
                      <w:t>Dublin University Review</w:t>
                    </w:r>
                    <w:r>
                      <w:t xml:space="preserve">. The extent to which Yeats’ mysticism informed his poetry and poetry his mysticism is studied in Leon Surette’s </w:t>
                    </w:r>
                    <w:r w:rsidRPr="006A6B34">
                      <w:rPr>
                        <w:i/>
                      </w:rPr>
                      <w:t>The Birth of Modernism: Ezra Pound, T.S. Eliot, W.B. Yeats, and the Occult</w:t>
                    </w:r>
                    <w:r>
                      <w:t xml:space="preserve">. </w:t>
                    </w:r>
                  </w:p>
                  <w:p w14:paraId="6524A3C7" w14:textId="77777777" w:rsidR="0075755A" w:rsidRDefault="0075755A" w:rsidP="0075755A"/>
                  <w:p w14:paraId="49ABE8C0" w14:textId="33DC87B7" w:rsidR="0075755A" w:rsidRDefault="0075755A" w:rsidP="0075755A">
                    <w:r>
                      <w:t xml:space="preserve">Yeats’ first collection of poetry, </w:t>
                    </w:r>
                    <w:r w:rsidRPr="004C511A">
                      <w:rPr>
                        <w:i/>
                      </w:rPr>
                      <w:t xml:space="preserve">The Wanderings of </w:t>
                    </w:r>
                    <w:proofErr w:type="spellStart"/>
                    <w:r w:rsidRPr="004C511A">
                      <w:rPr>
                        <w:i/>
                      </w:rPr>
                      <w:t>Oisin</w:t>
                    </w:r>
                    <w:proofErr w:type="spellEnd"/>
                    <w:r w:rsidRPr="004C511A">
                      <w:rPr>
                        <w:i/>
                      </w:rPr>
                      <w:t xml:space="preserve"> and Other Poems</w:t>
                    </w:r>
                    <w:r w:rsidRPr="004C511A">
                      <w:t>,</w:t>
                    </w:r>
                    <w:r>
                      <w:t xml:space="preserve"> was pub</w:t>
                    </w:r>
                    <w:r w:rsidR="00325934">
                      <w:t>lished in 1889, which was also ‘</w:t>
                    </w:r>
                    <w:r>
                      <w:t>the high point of the political ‘Union of Hearts’ between Liberal English society and the Irish nationalism under the new respectable Parnell</w:t>
                    </w:r>
                    <w:r w:rsidR="00325934">
                      <w:t>’</w:t>
                    </w:r>
                    <w:r>
                      <w:t xml:space="preserve"> </w:t>
                    </w:r>
                    <w:r>
                      <w:fldChar w:fldCharType="begin"/>
                    </w:r>
                    <w:r>
                      <w:instrText xml:space="preserve"> ADDIN ZOTERO_ITEM CSL_CITATION {"citationID":"n0A1WrBM","properties":{"formattedCitation":"(Foster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86)</w:t>
                    </w:r>
                    <w:r>
                      <w:fldChar w:fldCharType="end"/>
                    </w:r>
                    <w:r>
                      <w:t xml:space="preserve">. Yeats’ interest in politics was stoked by his meeting of Maud Gonne, an English-born Irish patriot who shared an interest in the occult and with whom Yeats fell passionately in love. Though Gonne rebuffed Yeats’ many marriage proposals for decades, they </w:t>
                    </w:r>
                    <w:r w:rsidR="00325934">
                      <w:t>declared themselves to be in a ‘</w:t>
                    </w:r>
                    <w:r>
                      <w:t>myst</w:t>
                    </w:r>
                    <w:r w:rsidR="00325934">
                      <w:t>ical marriage’</w:t>
                    </w:r>
                    <w:r>
                      <w:t xml:space="preserve">; Gonne remained Yeats’ muse for decades. </w:t>
                    </w:r>
                  </w:p>
                  <w:p w14:paraId="630CF752" w14:textId="77777777" w:rsidR="0075755A" w:rsidRDefault="0075755A" w:rsidP="0075755A"/>
                  <w:p w14:paraId="0379025F" w14:textId="77777777" w:rsidR="0075755A" w:rsidRDefault="0075755A" w:rsidP="0075755A">
                    <w:r>
                      <w:t xml:space="preserve">During the 1890s, Yeats became a seminal figure in the Irish Literary Revival (also known as the Celtic Twilight), a movement championing a distinctly Irish literary identity. Yeats co-founded the Irish Literary Society in London (1891), the National Literary Society in Dublin (1892) and the Irish Literary Theatre (1899). </w:t>
                    </w:r>
                  </w:p>
                  <w:p w14:paraId="545CBA79" w14:textId="77777777" w:rsidR="0075755A" w:rsidRDefault="0075755A" w:rsidP="0075755A"/>
                  <w:p w14:paraId="046A8422" w14:textId="21AAE4A3" w:rsidR="0075755A" w:rsidRDefault="0075755A" w:rsidP="0075755A">
                    <w:r>
                      <w:t xml:space="preserve">In 1896, Yeats began a life-long friendship with </w:t>
                    </w:r>
                    <w:r w:rsidRPr="00862193">
                      <w:t>Lady Augusta Gregory (1852-1932)</w:t>
                    </w:r>
                    <w:r>
                      <w:t>, with whom he would collaborate on establishing the Irish Literary Theatre. In 1897, along Edward Martyn, Yeat</w:t>
                    </w:r>
                    <w:r w:rsidR="00FA0D7F">
                      <w:t>s and Lady Gregory published a ‘</w:t>
                    </w:r>
                    <w:r w:rsidRPr="005A0DE2">
                      <w:t>Manifesto for Irish Literary Theatre</w:t>
                    </w:r>
                    <w:r w:rsidR="00FA0D7F">
                      <w:t>’ (1897) attacking the ‘cold and conventional’ state of theatre that had cut ‘</w:t>
                    </w:r>
                    <w:r>
                      <w:t>its</w:t>
                    </w:r>
                    <w:r w:rsidR="00FA0D7F">
                      <w:t>elf off from the life around it’</w:t>
                    </w:r>
                    <w:r>
                      <w:t xml:space="preserve"> </w:t>
                    </w:r>
                    <w:r>
                      <w:fldChar w:fldCharType="begin"/>
                    </w:r>
                    <w:r>
                      <w:instrText xml:space="preserve"> ADDIN ZOTERO_ITEM CSL_CITATION {"citationID":"UhXHfvjX","properties":{"formattedCitation":"(Foster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206)</w:t>
                    </w:r>
                    <w:r>
                      <w:fldChar w:fldCharType="end"/>
                    </w:r>
                    <w:r>
                      <w:t>. This l</w:t>
                    </w:r>
                    <w:r w:rsidR="00FA0D7F">
                      <w:t>ed to the establishment of the ‘</w:t>
                    </w:r>
                    <w:r w:rsidRPr="005D3666">
                      <w:t>The Irish Literary Theatre</w:t>
                    </w:r>
                    <w:r w:rsidR="00FA0D7F">
                      <w:t>’</w:t>
                    </w:r>
                    <w:r>
                      <w:t xml:space="preserve"> in 1899. Yeats’ career as both a playwright and literary editor began at this time. Yeats play, </w:t>
                    </w:r>
                    <w:r w:rsidRPr="003D4EF8">
                      <w:rPr>
                        <w:i/>
                      </w:rPr>
                      <w:t>The Countess Cathleen</w:t>
                    </w:r>
                    <w:r>
                      <w:t xml:space="preserve">, was chosen for the opening night in May 1899, and he released his first little magazine, </w:t>
                    </w:r>
                    <w:proofErr w:type="spellStart"/>
                    <w:r w:rsidRPr="003D4EF8">
                      <w:rPr>
                        <w:i/>
                      </w:rPr>
                      <w:t>Beltaine</w:t>
                    </w:r>
                    <w:proofErr w:type="spellEnd"/>
                    <w:r>
                      <w:rPr>
                        <w:i/>
                      </w:rPr>
                      <w:t>:</w:t>
                    </w:r>
                    <w:r w:rsidRPr="00C014B0">
                      <w:t xml:space="preserve"> </w:t>
                    </w:r>
                    <w:r w:rsidRPr="00C014B0">
                      <w:rPr>
                        <w:i/>
                      </w:rPr>
                      <w:t>The Organ of the Irish Literary Theatre</w:t>
                    </w:r>
                    <w:r>
                      <w:t xml:space="preserve"> to accompany the performances. After the final issue of </w:t>
                    </w:r>
                    <w:proofErr w:type="spellStart"/>
                    <w:r w:rsidRPr="00B84E0A">
                      <w:rPr>
                        <w:i/>
                      </w:rPr>
                      <w:t>Beltaine</w:t>
                    </w:r>
                    <w:proofErr w:type="spellEnd"/>
                    <w:r>
                      <w:t xml:space="preserve">, Yeats produced </w:t>
                    </w:r>
                    <w:r w:rsidRPr="00C73265">
                      <w:rPr>
                        <w:i/>
                      </w:rPr>
                      <w:t>Samhain</w:t>
                    </w:r>
                    <w:r>
                      <w:t xml:space="preserve"> and </w:t>
                    </w:r>
                    <w:r w:rsidRPr="00C73265">
                      <w:rPr>
                        <w:i/>
                      </w:rPr>
                      <w:t>The Arrow</w:t>
                    </w:r>
                    <w:r w:rsidR="00EC0552">
                      <w:t>, ‘</w:t>
                    </w:r>
                    <w:r>
                      <w:t xml:space="preserve">occasional publications [that] </w:t>
                    </w:r>
                    <w:r w:rsidRPr="00187C0B">
                      <w:rPr>
                        <w:lang w:val="en-US"/>
                      </w:rPr>
                      <w:t>offered eclectic literary and scholarly content, presented an editorial stance challenging dominant culture, and introduced previously unpublished work</w:t>
                    </w:r>
                    <w:r w:rsidR="00EC0552">
                      <w:t>’</w:t>
                    </w:r>
                    <w:r>
                      <w:t xml:space="preserve"> like other modernist magazines </w:t>
                    </w:r>
                    <w:r>
                      <w:fldChar w:fldCharType="begin"/>
                    </w:r>
                    <w:r>
                      <w:instrText xml:space="preserve"> ADDIN ZOTERO_ITEM CSL_CITATION {"citationID":"4LuxtcDM","properties":{"formattedCitation":"(Reynolds 2003)","plainCitation":"(Reynolds 2003)"},"citationItems":[{"id":506,"uris":["http://zotero.org/users/510644/items/TQQIV4C4"],"uri":["http://zotero.org/users/510644/items/TQQIV4C4"],"itemData":{"id":506,"type":"article-journal","title":"Reading Publics, Theater Audiences, and the Little Magazines of the Abbey Theatre","container-title":"New Hibernia Review","page":"63-84","volume":"7","issue":"4","source":"CrossRef","URL":"http://muse.jhu.edu/content/crossref/journals/new_hibernia_review/v007/7.4reynolds.html","DOI":"10.1353/nhr.2004.0011","ISSN":"1534-5815","language":"en","author":[{"family":"Reynolds","given":"Paige"}],"issued":{"date-parts":[["2003"]]},"accessed":{"date-parts":[["2015",7,24]]}}}],"schema":"https://github.com/citation-style-language/schema/raw/master/csl-citation.json"} </w:instrText>
                    </w:r>
                    <w:r>
                      <w:fldChar w:fldCharType="separate"/>
                    </w:r>
                    <w:r>
                      <w:rPr>
                        <w:noProof/>
                      </w:rPr>
                      <w:t>(Reynolds 2003)</w:t>
                    </w:r>
                    <w:r>
                      <w:fldChar w:fldCharType="end"/>
                    </w:r>
                    <w:r>
                      <w:t xml:space="preserve">. After the Irish Literature Theatre ran out of money, </w:t>
                    </w:r>
                    <w:r w:rsidRPr="00D16A4D">
                      <w:t xml:space="preserve">Yeats, Lady Gregory, Martyn, Æ, and John Millington Synge founded the </w:t>
                    </w:r>
                    <w:r w:rsidR="00EC0552">
                      <w:t>‘Irish National Theatre Society’</w:t>
                    </w:r>
                    <w:r w:rsidRPr="00D16A4D">
                      <w:t xml:space="preserve"> in 1903</w:t>
                    </w:r>
                    <w:r>
                      <w:t xml:space="preserve">. The group was offered </w:t>
                    </w:r>
                    <w:r w:rsidRPr="00F901A8">
                      <w:t xml:space="preserve">space in 1904 at the Abbey Theatre, which would become the namesake for the company. In 1907, the performance of John Millington Synge’s </w:t>
                    </w:r>
                    <w:r w:rsidRPr="0086657C">
                      <w:rPr>
                        <w:i/>
                      </w:rPr>
                      <w:t>The Playboy of the Western World</w:t>
                    </w:r>
                    <w:r w:rsidRPr="00F901A8">
                      <w:t xml:space="preserve"> was followed by riots stoked by Irish nationalists who </w:t>
                    </w:r>
                    <w:r>
                      <w:t xml:space="preserve">called the play </w:t>
                    </w:r>
                    <w:r w:rsidR="00463FC2">
                      <w:t>‘</w:t>
                    </w:r>
                    <w:r w:rsidRPr="00F901A8">
                      <w:t>a sordid, squalid and repulsive pictur</w:t>
                    </w:r>
                    <w:r w:rsidR="00463FC2">
                      <w:t>e of Irish life and character’</w:t>
                    </w:r>
                    <w:r>
                      <w:t xml:space="preserve"> </w:t>
                    </w:r>
                    <w:r>
                      <w:fldChar w:fldCharType="begin"/>
                    </w:r>
                    <w:r>
                      <w:instrText xml:space="preserve"> ADDIN ZOTERO_ITEM CSL_CITATION {"citationID":"U1j3fweK","properties":{"formattedCitation":"(Saddlemyer 2013)","plainCitation":"(Saddlemyer 2013)"},"citationItems":[{"id":2648,"uris":["http://zotero.org/users/510644/items/S4HEPWK7"],"uri":["http://zotero.org/users/510644/items/S4HEPWK7"],"itemData":{"id":2648,"type":"webpage","title":"The Playboy Riots of 1907","container-title":"OUPblog","abstract":"By Ann Saddlemyer There had been rumours for months. When Dublin’s Abbey Theatre announced that John Millington Synge’s new play The Playboy of the Western World would be produced on Saturday, 26 January 1907, all were on alert. Controversy had followed Synge since the production of his first Wicklow play, The Shadow of the Glen, in which a bold, young and lonely woman leaves a loveless May/December marriage to go off with a fine-talking Tramp who rhapsodizes over the freedom of the roads. Irish women wouldn’t do that!","URL":"http://blog.oup.com/2013/01/playboy-riots-1907/","author":[{"family":"Saddlemyer","given":"Ann"}],"issued":{"date-parts":[["2013",1,26]]},"accessed":{"date-parts":[["2016",2,29]]}}}],"schema":"https://github.com/citation-style-language/schema/raw/master/csl-citation.json"} </w:instrText>
                    </w:r>
                    <w:r>
                      <w:fldChar w:fldCharType="separate"/>
                    </w:r>
                    <w:r>
                      <w:rPr>
                        <w:noProof/>
                      </w:rPr>
                      <w:t>(Saddlemyer 2013)</w:t>
                    </w:r>
                    <w:r>
                      <w:fldChar w:fldCharType="end"/>
                    </w:r>
                    <w:r>
                      <w:t xml:space="preserve">. Yeats took to the pages of </w:t>
                    </w:r>
                    <w:r w:rsidRPr="009573A8">
                      <w:rPr>
                        <w:i/>
                      </w:rPr>
                      <w:t>Samhain</w:t>
                    </w:r>
                    <w:r>
                      <w:t xml:space="preserve"> and </w:t>
                    </w:r>
                    <w:r w:rsidRPr="007327BB">
                      <w:rPr>
                        <w:i/>
                      </w:rPr>
                      <w:t>The Arrow</w:t>
                    </w:r>
                    <w:r>
                      <w:t xml:space="preserve"> to defend the free expression of art in the</w:t>
                    </w:r>
                    <w:r w:rsidR="00463FC2">
                      <w:t xml:space="preserve"> theatre. Yeats Nobel lecture, ‘</w:t>
                    </w:r>
                    <w:r w:rsidRPr="00EB508E">
                      <w:t>The Irish Dramatic Movement</w:t>
                    </w:r>
                    <w:r w:rsidR="00463FC2">
                      <w:t>,’</w:t>
                    </w:r>
                    <w:r>
                      <w:t xml:space="preserve"> explores the national and literary aspirations of the theatre. </w:t>
                    </w:r>
                  </w:p>
                  <w:p w14:paraId="055BCD78" w14:textId="77777777" w:rsidR="0075755A" w:rsidRDefault="0075755A" w:rsidP="0075755A"/>
                  <w:p w14:paraId="2DE62227" w14:textId="7D07A19F" w:rsidR="0075755A" w:rsidRDefault="0075755A" w:rsidP="0075755A">
                    <w:r>
                      <w:t>In 1908, Ezra Po</w:t>
                    </w:r>
                    <w:r w:rsidR="00CA038A">
                      <w:t>und arrived in England seeking ‘</w:t>
                    </w:r>
                    <w:r>
                      <w:t>the greatest living poet in the Engl</w:t>
                    </w:r>
                    <w:r w:rsidR="00CA038A">
                      <w:t>ish language’</w:t>
                    </w:r>
                    <w:r>
                      <w:t xml:space="preserve">; he settled on Yeats </w:t>
                    </w:r>
                    <w:r>
                      <w:fldChar w:fldCharType="begin"/>
                    </w:r>
                    <w:r>
                      <w:instrText xml:space="preserve"> ADDIN ZOTERO_ITEM CSL_CITATION {"citationID":"EpMIpAts","properties":{"formattedCitation":"(Rees 1975)","plainCitation":"(Rees 1975)"},"citationItems":[{"id":2849,"uris":["http://zotero.org/users/510644/items/D68DADV4"],"uri":["http://zotero.org/users/510644/items/D68DADV4"],"itemData":{"id":2849,"type":"article-journal","title":"Ezra Pound and the Modernization of W. B. Yeats","container-title":"Journal of Modern Literature","page":"574-592","volume":"4","issue":"3","source":"JSTOR","URL":"http://www.jstor.org/stable/3831042","ISSN":"0022-281X","journalAbbreviation":"Journal of Modern Literature","author":[{"family":"Rees","given":"Thomas"}],"issued":{"date-parts":[["1975"]]},"accessed":{"date-parts":[["2016",2,26]]}}}],"schema":"https://github.com/citation-style-language/schema/raw/master/csl-citation.json"} </w:instrText>
                    </w:r>
                    <w:r>
                      <w:fldChar w:fldCharType="separate"/>
                    </w:r>
                    <w:r>
                      <w:rPr>
                        <w:noProof/>
                      </w:rPr>
                      <w:t>(Rees 1975)</w:t>
                    </w:r>
                    <w:r>
                      <w:fldChar w:fldCharType="end"/>
                    </w:r>
                    <w:r>
                      <w:t>. From 1913 to 1916 Yeats and Pound collaborated together while wintering at Stone Cottage, Sussex. Yeats later acknowledged Pound’s influe</w:t>
                    </w:r>
                    <w:r w:rsidR="007A1152">
                      <w:t>nce on his writing in seeking ‘</w:t>
                    </w:r>
                    <w:r>
                      <w:t>the definite and concrete, away</w:t>
                    </w:r>
                    <w:r w:rsidR="007A1152">
                      <w:t xml:space="preserve"> from modern abstractions’</w:t>
                    </w:r>
                    <w:r>
                      <w:t xml:space="preserve"> </w:t>
                    </w:r>
                    <w:r>
                      <w:fldChar w:fldCharType="begin"/>
                    </w:r>
                    <w:r>
                      <w:instrText xml:space="preserve"> ADDIN ZOTERO_ITEM CSL_CITATION {"citationID":"a4OkRk1M","properties":{"formattedCitation":"(Watson 1989)","plainCitation":"(Watson 1989)"},"citationItems":[{"id":2874,"uris":["http://zotero.org/users/510644/items/3B6XVRDB"],"uri":["http://zotero.org/users/510644/items/3B6XVRDB"],"itemData":{"id":2874,"type":"article-journal","title":"The Singular Friendship: Yeats and Pound at Stone Cottage","container-title":"The Hudson Review","page":"421-433","volume":"42","issue":"3","source":"JSTOR","URL":"http://www.jstor.org/stable/3850813","DOI":"10.2307/3850813","ISSN":"0018-702X","shortTitle":"The Singular Friendship","journalAbbreviation":"The Hudson Review","author":[{"family":"Watson","given":"George"}],"issued":{"date-parts":[["1989"]]},"accessed":{"date-parts":[["2016",2,29]]}}}],"schema":"https://github.com/citation-style-language/schema/raw/master/csl-citation.json"} </w:instrText>
                    </w:r>
                    <w:r>
                      <w:fldChar w:fldCharType="separate"/>
                    </w:r>
                    <w:r>
                      <w:rPr>
                        <w:noProof/>
                      </w:rPr>
                      <w:t>(Watson 1989)</w:t>
                    </w:r>
                    <w:r>
                      <w:fldChar w:fldCharType="end"/>
                    </w:r>
                    <w:r>
                      <w:t xml:space="preserve">. Pound also introduced Yeats to Japanese Noh tradition that would influence Yeats’ plays. Ezra Pound served as witness at Yeats marriage to Georgie Hyde-Lees in 1917. </w:t>
                    </w:r>
                  </w:p>
                  <w:p w14:paraId="70B8F66D" w14:textId="77777777" w:rsidR="0075755A" w:rsidRDefault="0075755A" w:rsidP="0075755A"/>
                  <w:p w14:paraId="02D29FA6" w14:textId="3E589434" w:rsidR="0075755A" w:rsidRDefault="0075755A" w:rsidP="0075755A">
                    <w:r>
                      <w:t>Yeats did not take a public stand after the April 1916 Easter rebellion in Ireland; he</w:t>
                    </w:r>
                    <w:r w:rsidR="007A1152">
                      <w:t xml:space="preserve"> wrote ‘Easter 1916’</w:t>
                    </w:r>
                    <w:r>
                      <w:t xml:space="preserve"> in September of that year but did not publish the four-stanza, sixteen-line poem until 1920. Once Ireland gained its independence, Yeats accepted an invitation to serve twice as </w:t>
                    </w:r>
                    <w:r w:rsidRPr="0083791F">
                      <w:t xml:space="preserve">Senator </w:t>
                    </w:r>
                    <w:r w:rsidRPr="0083791F">
                      <w:lastRenderedPageBreak/>
                      <w:t>(1922-1928) for the legislature of the Irish Free State. Yeats continued to write celebrated poetry and prose throughout the</w:t>
                    </w:r>
                    <w:r>
                      <w:t xml:space="preserve"> 1920s and 1930s, and in 1932, he and George Bernard Shaw formed the </w:t>
                    </w:r>
                    <w:r w:rsidRPr="0083791F">
                      <w:t>Irish Academy of Letters</w:t>
                    </w:r>
                    <w:r>
                      <w:t xml:space="preserve">. </w:t>
                    </w:r>
                  </w:p>
                  <w:p w14:paraId="65435415" w14:textId="77777777" w:rsidR="0075755A" w:rsidRPr="0083791F" w:rsidRDefault="0075755A" w:rsidP="0075755A"/>
                  <w:p w14:paraId="4321C0E8" w14:textId="39797A0B" w:rsidR="003F0D73" w:rsidRDefault="0075755A" w:rsidP="0075755A">
                    <w:r>
                      <w:t>Yeats died</w:t>
                    </w:r>
                    <w:r w:rsidRPr="00C365AA">
                      <w:t xml:space="preserve"> </w:t>
                    </w:r>
                    <w:r>
                      <w:t xml:space="preserve">on January 28, 1939 in </w:t>
                    </w:r>
                    <w:proofErr w:type="spellStart"/>
                    <w:r w:rsidRPr="00492DCC">
                      <w:t>Roquebrune</w:t>
                    </w:r>
                    <w:proofErr w:type="spellEnd"/>
                    <w:r w:rsidRPr="00492DCC">
                      <w:t>-Cap-Martin</w:t>
                    </w:r>
                    <w:r>
                      <w:t xml:space="preserve">, where he was buried until 1948, when what were thought at the time to be Yeats’ bones were disinterred and loaded on the Irish Navy corvette, </w:t>
                    </w:r>
                    <w:r w:rsidRPr="008A0FF2">
                      <w:t>L.E. Macha</w:t>
                    </w:r>
                    <w:r>
                      <w:t xml:space="preserve">, bound for Ireland. The bones where laid to rest shortly thereafter in </w:t>
                    </w:r>
                    <w:proofErr w:type="spellStart"/>
                    <w:r>
                      <w:t>Drumcliffe</w:t>
                    </w:r>
                    <w:proofErr w:type="spellEnd"/>
                    <w:r>
                      <w:t xml:space="preserve"> Churchyard in County Sligo under a tombstone engrave</w:t>
                    </w:r>
                    <w:r w:rsidR="000C3C1B">
                      <w:t xml:space="preserve">d with the words from his poem ‘Under Ben </w:t>
                    </w:r>
                    <w:proofErr w:type="spellStart"/>
                    <w:r w:rsidR="000C3C1B">
                      <w:t>Bulben</w:t>
                    </w:r>
                    <w:proofErr w:type="spellEnd"/>
                    <w:r w:rsidR="000C3C1B">
                      <w:t>,’</w:t>
                    </w:r>
                    <w:r>
                      <w:t xml:space="preserve">: </w:t>
                    </w:r>
                    <w:r w:rsidR="000C3C1B">
                      <w:t>‘</w:t>
                    </w:r>
                    <w:r w:rsidRPr="009D206E">
                      <w:t>Cast a cold eye/On lif</w:t>
                    </w:r>
                    <w:r w:rsidR="000C3C1B">
                      <w:t>e, on death</w:t>
                    </w:r>
                    <w:proofErr w:type="gramStart"/>
                    <w:r w:rsidR="000C3C1B">
                      <w:t>./</w:t>
                    </w:r>
                    <w:proofErr w:type="gramEnd"/>
                    <w:r w:rsidR="000C3C1B">
                      <w:t>Horseman, pass by!’</w:t>
                    </w:r>
                  </w:p>
                </w:tc>
              </w:sdtContent>
            </w:sdt>
          </w:sdtContent>
        </w:sdt>
      </w:tr>
      <w:tr w:rsidR="003235A7" w14:paraId="4BDBAEED" w14:textId="77777777" w:rsidTr="003235A7">
        <w:tc>
          <w:tcPr>
            <w:tcW w:w="9016" w:type="dxa"/>
          </w:tcPr>
          <w:p w14:paraId="6CAFE154" w14:textId="77777777" w:rsidR="003235A7" w:rsidRDefault="003235A7" w:rsidP="008A5B87">
            <w:r w:rsidRPr="0015114C">
              <w:rPr>
                <w:u w:val="single"/>
              </w:rPr>
              <w:lastRenderedPageBreak/>
              <w:t>Further reading</w:t>
            </w:r>
            <w:r>
              <w:t>:</w:t>
            </w:r>
          </w:p>
          <w:p w14:paraId="69C24E7D" w14:textId="2E49958F" w:rsidR="001A559F" w:rsidRDefault="001A559F" w:rsidP="008A5B87">
            <w:sdt>
              <w:sdtPr>
                <w:id w:val="2004998195"/>
                <w:citation/>
              </w:sdtPr>
              <w:sdtContent>
                <w:r>
                  <w:fldChar w:fldCharType="begin"/>
                </w:r>
                <w:r>
                  <w:rPr>
                    <w:lang w:val="en-CA"/>
                  </w:rPr>
                  <w:instrText xml:space="preserve"> CITATION Fos89 \l 4105 </w:instrText>
                </w:r>
                <w:r>
                  <w:fldChar w:fldCharType="separate"/>
                </w:r>
                <w:r w:rsidRPr="001A559F">
                  <w:rPr>
                    <w:noProof/>
                    <w:lang w:val="en-CA"/>
                  </w:rPr>
                  <w:t>(Foster)</w:t>
                </w:r>
                <w:r>
                  <w:fldChar w:fldCharType="end"/>
                </w:r>
              </w:sdtContent>
            </w:sdt>
          </w:p>
          <w:p w14:paraId="3A4718D7" w14:textId="3F6F8B68" w:rsidR="001A559F" w:rsidRDefault="00C73E41" w:rsidP="008A5B87">
            <w:sdt>
              <w:sdtPr>
                <w:id w:val="1866487082"/>
                <w:citation/>
              </w:sdtPr>
              <w:sdtContent>
                <w:r>
                  <w:fldChar w:fldCharType="begin"/>
                </w:r>
                <w:r>
                  <w:rPr>
                    <w:lang w:val="en-CA"/>
                  </w:rPr>
                  <w:instrText xml:space="preserve"> CITATION Fos98 \l 4105 </w:instrText>
                </w:r>
                <w:r>
                  <w:fldChar w:fldCharType="separate"/>
                </w:r>
                <w:r w:rsidRPr="00C73E41">
                  <w:rPr>
                    <w:noProof/>
                    <w:lang w:val="en-CA"/>
                  </w:rPr>
                  <w:t>(Foster, W. B. Yeats: A Life. The Apprentice Mage, 1865-1914)</w:t>
                </w:r>
                <w:r>
                  <w:fldChar w:fldCharType="end"/>
                </w:r>
              </w:sdtContent>
            </w:sdt>
          </w:p>
          <w:p w14:paraId="5FBB2C98" w14:textId="59081A33" w:rsidR="00C73E41" w:rsidRDefault="00C73E41" w:rsidP="008A5B87">
            <w:sdt>
              <w:sdtPr>
                <w:id w:val="-1607260818"/>
                <w:citation/>
              </w:sdtPr>
              <w:sdtContent>
                <w:r>
                  <w:fldChar w:fldCharType="begin"/>
                </w:r>
                <w:r>
                  <w:rPr>
                    <w:lang w:val="en-CA"/>
                  </w:rPr>
                  <w:instrText xml:space="preserve"> CITATION Ree75 \l 4105 </w:instrText>
                </w:r>
                <w:r>
                  <w:fldChar w:fldCharType="separate"/>
                </w:r>
                <w:r w:rsidRPr="00C73E41">
                  <w:rPr>
                    <w:noProof/>
                    <w:lang w:val="en-CA"/>
                  </w:rPr>
                  <w:t>(Rees)</w:t>
                </w:r>
                <w:r>
                  <w:fldChar w:fldCharType="end"/>
                </w:r>
              </w:sdtContent>
            </w:sdt>
          </w:p>
          <w:p w14:paraId="790469CD" w14:textId="3E3E7184" w:rsidR="00C73E41" w:rsidRDefault="00C73E41" w:rsidP="008A5B87">
            <w:sdt>
              <w:sdtPr>
                <w:id w:val="1036933849"/>
                <w:citation/>
              </w:sdtPr>
              <w:sdtContent>
                <w:r>
                  <w:fldChar w:fldCharType="begin"/>
                </w:r>
                <w:r>
                  <w:rPr>
                    <w:lang w:val="en-CA"/>
                  </w:rPr>
                  <w:instrText xml:space="preserve"> CITATION Rey03 \l 4105 </w:instrText>
                </w:r>
                <w:r>
                  <w:fldChar w:fldCharType="separate"/>
                </w:r>
                <w:r w:rsidRPr="00C73E41">
                  <w:rPr>
                    <w:noProof/>
                    <w:lang w:val="en-CA"/>
                  </w:rPr>
                  <w:t>(Reynolds)</w:t>
                </w:r>
                <w:r>
                  <w:fldChar w:fldCharType="end"/>
                </w:r>
              </w:sdtContent>
            </w:sdt>
          </w:p>
          <w:p w14:paraId="7C18D842" w14:textId="48C0E486" w:rsidR="00C73E41" w:rsidRDefault="00CB6F2E" w:rsidP="008A5B87">
            <w:sdt>
              <w:sdtPr>
                <w:id w:val="781156199"/>
                <w:citation/>
              </w:sdtPr>
              <w:sdtContent>
                <w:r>
                  <w:fldChar w:fldCharType="begin"/>
                </w:r>
                <w:r>
                  <w:rPr>
                    <w:lang w:val="en-CA"/>
                  </w:rPr>
                  <w:instrText xml:space="preserve"> CITATION Sad13 \l 4105 </w:instrText>
                </w:r>
                <w:r>
                  <w:fldChar w:fldCharType="separate"/>
                </w:r>
                <w:r w:rsidRPr="00CB6F2E">
                  <w:rPr>
                    <w:noProof/>
                    <w:lang w:val="en-CA"/>
                  </w:rPr>
                  <w:t>(Saddlemyer)</w:t>
                </w:r>
                <w:r>
                  <w:fldChar w:fldCharType="end"/>
                </w:r>
              </w:sdtContent>
            </w:sdt>
          </w:p>
          <w:p w14:paraId="0527540F" w14:textId="25D833CF" w:rsidR="00CB6F2E" w:rsidRDefault="00CB6F2E" w:rsidP="008A5B87">
            <w:sdt>
              <w:sdtPr>
                <w:id w:val="557903868"/>
                <w:citation/>
              </w:sdtPr>
              <w:sdtContent>
                <w:r>
                  <w:fldChar w:fldCharType="begin"/>
                </w:r>
                <w:r>
                  <w:rPr>
                    <w:lang w:val="en-CA"/>
                  </w:rPr>
                  <w:instrText xml:space="preserve"> CITATION The161 \l 4105 </w:instrText>
                </w:r>
                <w:r>
                  <w:fldChar w:fldCharType="separate"/>
                </w:r>
                <w:r w:rsidRPr="00CB6F2E">
                  <w:rPr>
                    <w:noProof/>
                    <w:lang w:val="en-CA"/>
                  </w:rPr>
                  <w:t>(The Nobel Prize in Literature 1923)</w:t>
                </w:r>
                <w:r>
                  <w:fldChar w:fldCharType="end"/>
                </w:r>
              </w:sdtContent>
            </w:sdt>
          </w:p>
          <w:p w14:paraId="326445EF" w14:textId="5F3F6626" w:rsidR="003235A7" w:rsidRDefault="00CB6F2E" w:rsidP="002E5374">
            <w:sdt>
              <w:sdtPr>
                <w:id w:val="-1258058386"/>
                <w:citation/>
              </w:sdtPr>
              <w:sdtContent>
                <w:r>
                  <w:fldChar w:fldCharType="begin"/>
                </w:r>
                <w:r>
                  <w:rPr>
                    <w:lang w:val="en-CA"/>
                  </w:rPr>
                  <w:instrText xml:space="preserve"> CITATION Wat89 \l 4105 </w:instrText>
                </w:r>
                <w:r>
                  <w:fldChar w:fldCharType="separate"/>
                </w:r>
                <w:r w:rsidRPr="00CB6F2E">
                  <w:rPr>
                    <w:noProof/>
                    <w:lang w:val="en-CA"/>
                  </w:rPr>
                  <w:t>(Watson)</w:t>
                </w:r>
                <w:r>
                  <w:fldChar w:fldCharType="end"/>
                </w:r>
              </w:sdtContent>
            </w:sdt>
            <w:bookmarkStart w:id="0" w:name="_GoBack"/>
            <w:bookmarkEnd w:id="0"/>
          </w:p>
        </w:tc>
      </w:tr>
    </w:tbl>
    <w:p w14:paraId="45D2906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2A2F4" w14:textId="77777777" w:rsidR="00061F2A" w:rsidRDefault="00061F2A" w:rsidP="007A0D55">
      <w:pPr>
        <w:spacing w:after="0" w:line="240" w:lineRule="auto"/>
      </w:pPr>
      <w:r>
        <w:separator/>
      </w:r>
    </w:p>
  </w:endnote>
  <w:endnote w:type="continuationSeparator" w:id="0">
    <w:p w14:paraId="7A5D4A73" w14:textId="77777777" w:rsidR="00061F2A" w:rsidRDefault="00061F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B7DA8" w14:textId="77777777" w:rsidR="00061F2A" w:rsidRDefault="00061F2A" w:rsidP="007A0D55">
      <w:pPr>
        <w:spacing w:after="0" w:line="240" w:lineRule="auto"/>
      </w:pPr>
      <w:r>
        <w:separator/>
      </w:r>
    </w:p>
  </w:footnote>
  <w:footnote w:type="continuationSeparator" w:id="0">
    <w:p w14:paraId="07B08FB0" w14:textId="77777777" w:rsidR="00061F2A" w:rsidRDefault="00061F2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963125"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32559"/>
    <w:rsid w:val="00052040"/>
    <w:rsid w:val="00061F2A"/>
    <w:rsid w:val="000B25AE"/>
    <w:rsid w:val="000B55AB"/>
    <w:rsid w:val="000C3C1B"/>
    <w:rsid w:val="000D24DC"/>
    <w:rsid w:val="00101B2E"/>
    <w:rsid w:val="00116FA0"/>
    <w:rsid w:val="0015114C"/>
    <w:rsid w:val="001A21F3"/>
    <w:rsid w:val="001A2537"/>
    <w:rsid w:val="001A559F"/>
    <w:rsid w:val="001A6A06"/>
    <w:rsid w:val="00210C03"/>
    <w:rsid w:val="002162E2"/>
    <w:rsid w:val="00225C5A"/>
    <w:rsid w:val="00230B10"/>
    <w:rsid w:val="00234353"/>
    <w:rsid w:val="00244BB0"/>
    <w:rsid w:val="002A0A0D"/>
    <w:rsid w:val="002A616D"/>
    <w:rsid w:val="002B0B37"/>
    <w:rsid w:val="002E5374"/>
    <w:rsid w:val="0030662D"/>
    <w:rsid w:val="003235A7"/>
    <w:rsid w:val="00325934"/>
    <w:rsid w:val="003677B6"/>
    <w:rsid w:val="003D3579"/>
    <w:rsid w:val="003E2795"/>
    <w:rsid w:val="003F0D73"/>
    <w:rsid w:val="00416517"/>
    <w:rsid w:val="00462DBE"/>
    <w:rsid w:val="00463FC2"/>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51E"/>
    <w:rsid w:val="007411B9"/>
    <w:rsid w:val="0075755A"/>
    <w:rsid w:val="00780D95"/>
    <w:rsid w:val="00780DC7"/>
    <w:rsid w:val="007A0D55"/>
    <w:rsid w:val="007A1152"/>
    <w:rsid w:val="007B3377"/>
    <w:rsid w:val="007E5F44"/>
    <w:rsid w:val="007F55D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44FD"/>
    <w:rsid w:val="00B574C9"/>
    <w:rsid w:val="00B840DA"/>
    <w:rsid w:val="00BC39C9"/>
    <w:rsid w:val="00BE5BF7"/>
    <w:rsid w:val="00BF40E1"/>
    <w:rsid w:val="00C27FAB"/>
    <w:rsid w:val="00C358D4"/>
    <w:rsid w:val="00C5578E"/>
    <w:rsid w:val="00C6296B"/>
    <w:rsid w:val="00C73E41"/>
    <w:rsid w:val="00CA038A"/>
    <w:rsid w:val="00CB6F2E"/>
    <w:rsid w:val="00CC586D"/>
    <w:rsid w:val="00CF1542"/>
    <w:rsid w:val="00CF3EC5"/>
    <w:rsid w:val="00D656DA"/>
    <w:rsid w:val="00D83300"/>
    <w:rsid w:val="00DC6B48"/>
    <w:rsid w:val="00DF01B0"/>
    <w:rsid w:val="00E85A05"/>
    <w:rsid w:val="00E95829"/>
    <w:rsid w:val="00EA606C"/>
    <w:rsid w:val="00EB0C8C"/>
    <w:rsid w:val="00EB51FD"/>
    <w:rsid w:val="00EB77DB"/>
    <w:rsid w:val="00EC0552"/>
    <w:rsid w:val="00ED139F"/>
    <w:rsid w:val="00EF74F7"/>
    <w:rsid w:val="00F36937"/>
    <w:rsid w:val="00F60F53"/>
    <w:rsid w:val="00FA0D7F"/>
    <w:rsid w:val="00FA1925"/>
    <w:rsid w:val="00FB11DE"/>
    <w:rsid w:val="00FB589A"/>
    <w:rsid w:val="00FB7317"/>
    <w:rsid w:val="00FE0913"/>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2E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7440">
      <w:bodyDiv w:val="1"/>
      <w:marLeft w:val="0"/>
      <w:marRight w:val="0"/>
      <w:marTop w:val="0"/>
      <w:marBottom w:val="0"/>
      <w:divBdr>
        <w:top w:val="none" w:sz="0" w:space="0" w:color="auto"/>
        <w:left w:val="none" w:sz="0" w:space="0" w:color="auto"/>
        <w:bottom w:val="none" w:sz="0" w:space="0" w:color="auto"/>
        <w:right w:val="none" w:sz="0" w:space="0" w:color="auto"/>
      </w:divBdr>
    </w:div>
    <w:div w:id="722173398">
      <w:bodyDiv w:val="1"/>
      <w:marLeft w:val="0"/>
      <w:marRight w:val="0"/>
      <w:marTop w:val="0"/>
      <w:marBottom w:val="0"/>
      <w:divBdr>
        <w:top w:val="none" w:sz="0" w:space="0" w:color="auto"/>
        <w:left w:val="none" w:sz="0" w:space="0" w:color="auto"/>
        <w:bottom w:val="none" w:sz="0" w:space="0" w:color="auto"/>
        <w:right w:val="none" w:sz="0" w:space="0" w:color="auto"/>
      </w:divBdr>
    </w:div>
    <w:div w:id="735251228">
      <w:bodyDiv w:val="1"/>
      <w:marLeft w:val="0"/>
      <w:marRight w:val="0"/>
      <w:marTop w:val="0"/>
      <w:marBottom w:val="0"/>
      <w:divBdr>
        <w:top w:val="none" w:sz="0" w:space="0" w:color="auto"/>
        <w:left w:val="none" w:sz="0" w:space="0" w:color="auto"/>
        <w:bottom w:val="none" w:sz="0" w:space="0" w:color="auto"/>
        <w:right w:val="none" w:sz="0" w:space="0" w:color="auto"/>
      </w:divBdr>
    </w:div>
    <w:div w:id="893585490">
      <w:bodyDiv w:val="1"/>
      <w:marLeft w:val="0"/>
      <w:marRight w:val="0"/>
      <w:marTop w:val="0"/>
      <w:marBottom w:val="0"/>
      <w:divBdr>
        <w:top w:val="none" w:sz="0" w:space="0" w:color="auto"/>
        <w:left w:val="none" w:sz="0" w:space="0" w:color="auto"/>
        <w:bottom w:val="none" w:sz="0" w:space="0" w:color="auto"/>
        <w:right w:val="none" w:sz="0" w:space="0" w:color="auto"/>
      </w:divBdr>
    </w:div>
    <w:div w:id="1476027074">
      <w:bodyDiv w:val="1"/>
      <w:marLeft w:val="0"/>
      <w:marRight w:val="0"/>
      <w:marTop w:val="0"/>
      <w:marBottom w:val="0"/>
      <w:divBdr>
        <w:top w:val="none" w:sz="0" w:space="0" w:color="auto"/>
        <w:left w:val="none" w:sz="0" w:space="0" w:color="auto"/>
        <w:bottom w:val="none" w:sz="0" w:space="0" w:color="auto"/>
        <w:right w:val="none" w:sz="0" w:space="0" w:color="auto"/>
      </w:divBdr>
    </w:div>
    <w:div w:id="1917279828">
      <w:bodyDiv w:val="1"/>
      <w:marLeft w:val="0"/>
      <w:marRight w:val="0"/>
      <w:marTop w:val="0"/>
      <w:marBottom w:val="0"/>
      <w:divBdr>
        <w:top w:val="none" w:sz="0" w:space="0" w:color="auto"/>
        <w:left w:val="none" w:sz="0" w:space="0" w:color="auto"/>
        <w:bottom w:val="none" w:sz="0" w:space="0" w:color="auto"/>
        <w:right w:val="none" w:sz="0" w:space="0" w:color="auto"/>
      </w:divBdr>
    </w:div>
    <w:div w:id="20900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84567F"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84567F"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84567F"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84567F" w:rsidRDefault="00596ED7">
          <w:pPr>
            <w:pStyle w:val="AD86E2290D6A3E49A693940291FF20F0"/>
          </w:pPr>
          <w:r>
            <w:rPr>
              <w:rStyle w:val="PlaceholderText"/>
            </w:rPr>
            <w:t>[Last name]</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84567F"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84567F"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84567F"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84567F"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84567F"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F7A2D4D983F046A89A362F9C19F56E"/>
        <w:category>
          <w:name w:val="General"/>
          <w:gallery w:val="placeholder"/>
        </w:category>
        <w:types>
          <w:type w:val="bbPlcHdr"/>
        </w:types>
        <w:behaviors>
          <w:behavior w:val="content"/>
        </w:behaviors>
        <w:guid w:val="{E0DE540B-7961-FC4A-A88D-778CAC820D2E}"/>
      </w:docPartPr>
      <w:docPartBody>
        <w:p w:rsidR="009F671F" w:rsidRDefault="00F66D01" w:rsidP="00F66D01">
          <w:pPr>
            <w:pStyle w:val="8EF7A2D4D983F046A89A362F9C19F56E"/>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375272"/>
    <w:rsid w:val="003A0AB1"/>
    <w:rsid w:val="00596ED7"/>
    <w:rsid w:val="0084567F"/>
    <w:rsid w:val="009F671F"/>
    <w:rsid w:val="00A350DB"/>
    <w:rsid w:val="00F66D01"/>
    <w:rsid w:val="00FD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01"/>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8EF7A2D4D983F046A89A362F9C19F56E">
    <w:name w:val="8EF7A2D4D983F046A89A362F9C19F56E"/>
    <w:rsid w:val="00F66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Fos89</b:Tag>
    <b:SourceType>JournalArticle</b:SourceType>
    <b:Guid>{074AA290-309B-4EC5-A17E-249D4C3DB914}</b:Guid>
    <b:Author>
      <b:Author>
        <b:NameList>
          <b:Person>
            <b:Last>Foster</b:Last>
            <b:First>R.</b:First>
            <b:Middle>F.</b:Middle>
          </b:Person>
        </b:NameList>
      </b:Author>
    </b:Author>
    <b:Title>Protestant Magic: W. B. Yeats and the Spell of Irish History</b:Title>
    <b:Year>1989</b:Year>
    <b:JournalName>Proceedings of the British Academy</b:JournalName>
    <b:Pages>243</b:Pages>
    <b:Volume>75</b:Volume>
    <b:RefOrder>1</b:RefOrder>
  </b:Source>
  <b:Source>
    <b:Tag>Fos98</b:Tag>
    <b:SourceType>Book</b:SourceType>
    <b:Guid>{7BA09767-5DFB-4AA7-9604-906EFD57519F}</b:Guid>
    <b:Author>
      <b:Author>
        <b:NameList>
          <b:Person>
            <b:Last>Foster</b:Last>
            <b:First>R.</b:First>
            <b:Middle>F.</b:Middle>
          </b:Person>
        </b:NameList>
      </b:Author>
    </b:Author>
    <b:Title>W. B. Yeats: A Life. The Apprentice Mage, 1865-1914</b:Title>
    <b:Year>1998</b:Year>
    <b:City>Oxford</b:City>
    <b:Publisher>Oxford University Press</b:Publisher>
    <b:RefOrder>2</b:RefOrder>
  </b:Source>
  <b:Source>
    <b:Tag>Ree75</b:Tag>
    <b:SourceType>JournalArticle</b:SourceType>
    <b:Guid>{EEA1CD2F-783D-4F19-84AD-A964D4B9BB33}</b:Guid>
    <b:Title>Ezra Pound and the Modernization of W. B. Yeats</b:Title>
    <b:Year>1975</b:Year>
    <b:Author>
      <b:Author>
        <b:NameList>
          <b:Person>
            <b:Last>Rees</b:Last>
            <b:First>Thomas</b:First>
          </b:Person>
        </b:NameList>
      </b:Author>
    </b:Author>
    <b:JournalName>Journal of Modern Literature</b:JournalName>
    <b:Pages>574-592</b:Pages>
    <b:Volume>4</b:Volume>
    <b:Issue>3</b:Issue>
    <b:RefOrder>3</b:RefOrder>
  </b:Source>
  <b:Source>
    <b:Tag>Rey03</b:Tag>
    <b:SourceType>JournalArticle</b:SourceType>
    <b:Guid>{A6F89611-EAD6-4071-8571-9213A7000D8B}</b:Guid>
    <b:Author>
      <b:Author>
        <b:NameList>
          <b:Person>
            <b:Last>Reynolds</b:Last>
            <b:First>Paige</b:First>
          </b:Person>
        </b:NameList>
      </b:Author>
    </b:Author>
    <b:Title>Reading Publics, Theatre Audiences, and the Little Magazines of the Abbey Theatre</b:Title>
    <b:JournalName>New Hibernia Review</b:JournalName>
    <b:Year>2003</b:Year>
    <b:Pages>63-84</b:Pages>
    <b:Volume>7</b:Volume>
    <b:Issue>4</b:Issue>
    <b:RefOrder>4</b:RefOrder>
  </b:Source>
  <b:Source>
    <b:Tag>Wat89</b:Tag>
    <b:SourceType>JournalArticle</b:SourceType>
    <b:Guid>{59A7F23C-3847-47A0-B1FD-132EA965BF93}</b:Guid>
    <b:Author>
      <b:Author>
        <b:NameList>
          <b:Person>
            <b:Last>Watson</b:Last>
            <b:First>George</b:First>
          </b:Person>
        </b:NameList>
      </b:Author>
    </b:Author>
    <b:Title>The Singular Friendship: Yeats and Pound at Stone Cottage</b:Title>
    <b:JournalName>The Hudson Review</b:JournalName>
    <b:Year>1989</b:Year>
    <b:Pages>421-433</b:Pages>
    <b:RefOrder>7</b:RefOrder>
  </b:Source>
  <b:Source>
    <b:Tag>Sad13</b:Tag>
    <b:SourceType>InternetSite</b:SourceType>
    <b:Guid>{4E427870-4772-4149-A23A-B635F5DAA790}</b:Guid>
    <b:Title>The Playboy Riots of 1907</b:Title>
    <b:Year>2013</b:Year>
    <b:Author>
      <b:Author>
        <b:NameList>
          <b:Person>
            <b:Last>Saddlemyer</b:Last>
            <b:First>Ann</b:First>
          </b:Person>
        </b:NameList>
      </b:Author>
    </b:Author>
    <b:Month>January</b:Month>
    <b:Day>26</b:Day>
    <b:YearAccessed>2016</b:YearAccessed>
    <b:MonthAccessed>April</b:MonthAccessed>
    <b:DayAccessed>5</b:DayAccessed>
    <b:InternetSiteTitle>OUPblog</b:InternetSiteTitle>
    <b:URL>http://blog.oup.com/2013/01/playboy-riots-1907</b:URL>
    <b:RefOrder>5</b:RefOrder>
  </b:Source>
  <b:Source>
    <b:Tag>The161</b:Tag>
    <b:SourceType>InternetSite</b:SourceType>
    <b:Guid>{50B22F54-D3DC-48B8-A89E-5AF533F2AA1F}</b:Guid>
    <b:Title>The Nobel Prize in Literature 1923</b:Title>
    <b:Year>2016</b:Year>
    <b:Month>February</b:Month>
    <b:Day>26</b:Day>
    <b:YearAccessed>2016</b:YearAccessed>
    <b:MonthAccessed>April</b:MonthAccessed>
    <b:DayAccessed>5</b:DayAccessed>
    <b:URL>http://www.nobelprize.org/nobel_prizes/literature/laureates/1923</b:URL>
    <b:RefOrder>6</b:RefOrder>
  </b:Source>
</b:Sources>
</file>

<file path=customXml/itemProps1.xml><?xml version="1.0" encoding="utf-8"?>
<ds:datastoreItem xmlns:ds="http://schemas.openxmlformats.org/officeDocument/2006/customXml" ds:itemID="{D6942D5A-9478-431D-B537-8A265AB7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135</TotalTime>
  <Pages>3</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Rachelle Ann Tan</cp:lastModifiedBy>
  <cp:revision>8</cp:revision>
  <dcterms:created xsi:type="dcterms:W3CDTF">2016-02-29T23:04:00Z</dcterms:created>
  <dcterms:modified xsi:type="dcterms:W3CDTF">2016-04-05T22:50:00Z</dcterms:modified>
</cp:coreProperties>
</file>