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170002" w14:textId="77777777" w:rsidTr="00922950">
        <w:tc>
          <w:tcPr>
            <w:tcW w:w="491" w:type="dxa"/>
            <w:vMerge w:val="restart"/>
            <w:shd w:val="clear" w:color="auto" w:fill="A6A6A6" w:themeFill="background1" w:themeFillShade="A6"/>
            <w:textDirection w:val="btLr"/>
          </w:tcPr>
          <w:p w14:paraId="3424E9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724B8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6BF8638" w14:textId="77777777" w:rsidR="00B574C9" w:rsidRDefault="00605CB8" w:rsidP="00605CB8">
                <w:r>
                  <w:t>Bob</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C8CCBD1"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073D09D" w14:textId="77777777" w:rsidR="00B574C9" w:rsidRDefault="00605CB8" w:rsidP="00605CB8">
                <w:r>
                  <w:t>Perelman</w:t>
                </w:r>
              </w:p>
            </w:tc>
          </w:sdtContent>
        </w:sdt>
      </w:tr>
      <w:tr w:rsidR="00B574C9" w14:paraId="13A638F0" w14:textId="77777777" w:rsidTr="001A6A06">
        <w:trPr>
          <w:trHeight w:val="986"/>
        </w:trPr>
        <w:tc>
          <w:tcPr>
            <w:tcW w:w="491" w:type="dxa"/>
            <w:vMerge/>
            <w:shd w:val="clear" w:color="auto" w:fill="A6A6A6" w:themeFill="background1" w:themeFillShade="A6"/>
          </w:tcPr>
          <w:p w14:paraId="4B6838E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85C9AA9" w14:textId="77777777" w:rsidR="00B574C9" w:rsidRDefault="00B574C9" w:rsidP="00922950">
                <w:r>
                  <w:rPr>
                    <w:rStyle w:val="PlaceholderText"/>
                  </w:rPr>
                  <w:t>[Enter your biography]</w:t>
                </w:r>
              </w:p>
            </w:tc>
          </w:sdtContent>
        </w:sdt>
      </w:tr>
      <w:tr w:rsidR="00B574C9" w14:paraId="57130140" w14:textId="77777777" w:rsidTr="001A6A06">
        <w:trPr>
          <w:trHeight w:val="986"/>
        </w:trPr>
        <w:tc>
          <w:tcPr>
            <w:tcW w:w="491" w:type="dxa"/>
            <w:vMerge/>
            <w:shd w:val="clear" w:color="auto" w:fill="A6A6A6" w:themeFill="background1" w:themeFillShade="A6"/>
          </w:tcPr>
          <w:p w14:paraId="6AE30642"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2273FF39" w14:textId="77777777" w:rsidR="00B574C9" w:rsidRDefault="00605CB8" w:rsidP="00605CB8">
                <w:r w:rsidRPr="00605CB8">
                  <w:rPr>
                    <w:lang w:val="en-US"/>
                  </w:rPr>
                  <w:t>University of Pennsylvania</w:t>
                </w:r>
              </w:p>
            </w:tc>
          </w:sdtContent>
        </w:sdt>
      </w:tr>
    </w:tbl>
    <w:p w14:paraId="0F23E2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CB704E" w14:textId="77777777" w:rsidTr="00244BB0">
        <w:tc>
          <w:tcPr>
            <w:tcW w:w="9016" w:type="dxa"/>
            <w:shd w:val="clear" w:color="auto" w:fill="A6A6A6" w:themeFill="background1" w:themeFillShade="A6"/>
            <w:tcMar>
              <w:top w:w="113" w:type="dxa"/>
              <w:bottom w:w="113" w:type="dxa"/>
            </w:tcMar>
          </w:tcPr>
          <w:p w14:paraId="6EB116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1ECD79"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9A02101" w14:textId="77777777" w:rsidR="003F0D73" w:rsidRPr="00FB589A" w:rsidRDefault="00605CB8" w:rsidP="00605CB8">
                <w:pPr>
                  <w:rPr>
                    <w:b/>
                  </w:rPr>
                </w:pPr>
                <w:r w:rsidRPr="00605CB8">
                  <w:rPr>
                    <w:lang w:val="en-US"/>
                  </w:rPr>
                  <w:t>Stein, Gertrude (1874-1946)</w:t>
                </w:r>
              </w:p>
            </w:tc>
          </w:sdtContent>
        </w:sdt>
      </w:tr>
      <w:tr w:rsidR="00464699" w14:paraId="6EAF4259"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BBD77F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C90C2D"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4913C74" w14:textId="77777777" w:rsidR="00E85A05" w:rsidRDefault="00605CB8" w:rsidP="00E85A05">
                <w:r w:rsidRPr="00605CB8">
                  <w:t xml:space="preserve">Gertrude Stein was a modernist writer of the twentieth century notable for the extremity of her stylistic innovations. During the first half of her career, her radical experimentation made her a target of mockery. In 1933, she published </w:t>
                </w:r>
                <w:r w:rsidRPr="00605CB8">
                  <w:rPr>
                    <w:i/>
                  </w:rPr>
                  <w:t>The Autobiography of Alice B. Toklas</w:t>
                </w:r>
                <w:r w:rsidRPr="00605CB8">
                  <w:t>, a memoir of modernist activity in Paris written in a more accessible style. Intellectually serious but amusing and filled with gossip about charismatic figures (Pablo Picasso and Ernest Hemingway, among others), it was a surprise best-seller in the USA and made Stein a celebrity; she remained an affectionately-regarded public figure for the rest of her life. However, at her death and for decades after, she was not a respectable object of critical attention: to university critics, James Joyce, Ezra Pound, and T. S. Eliot had set the standard for literary achievement; Stein's work seemed a formless self-indulgence. It was not until the latter decades of the twentieth century with the rise of feminist critics and poets, of the USA innovative poetic tendency Language writing, and of post-structuralism generally that Stein began to be taken seriously. In the twenty-first century, while her writing still raises controversy, it is prominent in the modernist canon.</w:t>
                </w:r>
              </w:p>
            </w:tc>
          </w:sdtContent>
        </w:sdt>
      </w:tr>
      <w:tr w:rsidR="003F0D73" w:rsidRPr="00605CB8" w14:paraId="7BF35DFC"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55E4F29D" w14:textId="77777777" w:rsidR="00605CB8" w:rsidRDefault="00605CB8" w:rsidP="00605CB8">
                <w:r w:rsidRPr="00605CB8">
                  <w:t xml:space="preserve">Gertrude Stein was a modernist writer of the twentieth century notable for the extremity of her stylistic innovations. During the first half of her career, her radical experimentation made her a target of mockery. In 1933, she published </w:t>
                </w:r>
                <w:r w:rsidRPr="00605CB8">
                  <w:rPr>
                    <w:i/>
                  </w:rPr>
                  <w:t>The Autobiography of Alice B. Toklas</w:t>
                </w:r>
                <w:r w:rsidRPr="00605CB8">
                  <w:t>, a memoir of modernist activity in Paris written in a more accessible style. Intellectually serious but amusing and filled with gossip about charismatic figures (Pablo Picasso and Ernest Hemingway, among others), it was a surprise best-seller in the USA and made Stein a celebrity; she remained an affectionately-regarded public figure for the rest of her life. However, at her death and for decades after, she was not a respectable object of critical attention: to university critics, James Joyce, Ezra Pound, and T. S. Eliot had set the standard for literary achievement; Stein's work seemed a formless self-indulgence. It was not until the latter decades of the twentieth century with the rise of feminist critics and poets, of the USA innovative poetic tendency Language writing, and of post-structuralism generally that Stein began to be taken seriously. In the twenty-first century, while her writing still raises controversy, it is prominent in the modernist canon.</w:t>
                </w:r>
              </w:p>
              <w:p w14:paraId="4B3C49D3" w14:textId="77777777" w:rsidR="00605CB8" w:rsidRPr="00605CB8" w:rsidRDefault="00605CB8" w:rsidP="00605CB8"/>
              <w:p w14:paraId="62E906DB" w14:textId="77777777" w:rsidR="00605CB8" w:rsidRDefault="00605CB8" w:rsidP="00605CB8">
                <w:r w:rsidRPr="00605CB8">
                  <w:t xml:space="preserve">Stein was born in Allegheny, Pennsylvania, and grew up in California. Intellectually ambitious, she attended Radcliffe College, studying with the psychologist William James, and beginning, in 1897, medical training at Johns Hopkins University. She soon dropped out and travelled to Europe with her brother Leo. They settled in Paris in 1903 where they became interested in post-Impressionist and Cubist art, meeting Picasso and other painters, and amassing a pioneering and influential collection of work. In 1908 she met Alice B. Toklas, who became her lifelong companion. With the exception of a lecture tour in the USA, Stein spent the rest of her life in France, though she wrote </w:t>
                </w:r>
                <w:r w:rsidRPr="00605CB8">
                  <w:lastRenderedPageBreak/>
                  <w:t>almost exclusively in English and strongly self-identified as American. Stein's interest in science, her passion for innovative painting, and the fact of her being lesbian are now seen as key factors in her work.</w:t>
                </w:r>
              </w:p>
              <w:p w14:paraId="20B8EC48" w14:textId="77777777" w:rsidR="00605CB8" w:rsidRPr="00605CB8" w:rsidRDefault="00605CB8" w:rsidP="00605CB8"/>
              <w:p w14:paraId="714D4F22" w14:textId="77777777" w:rsidR="00605CB8" w:rsidRPr="00605CB8" w:rsidRDefault="00605CB8" w:rsidP="00605CB8">
                <w:r w:rsidRPr="00605CB8">
                  <w:t xml:space="preserve">Stein is difficult to categorize: neither high modernist nor avant-garde are fully accurate labels. </w:t>
                </w:r>
                <w:r w:rsidR="00232F23">
                  <w:t>High modernist reading habits –</w:t>
                </w:r>
                <w:r w:rsidRPr="00605CB8">
                  <w:t xml:space="preserve"> where striking imagery, intricate historical and literary reference, economy of phrase, and complexity of procedure are valued -- will find little of interest in her work. And while her writing strikes first-time readers as quite strange, Stein is unlike other avant-garde figures in that provocation was never a primary goal. Rather, she was engaged in a lifelong exploration of her medium (words) with the expectation that public recognition would ensue. W</w:t>
                </w:r>
                <w:r w:rsidR="00633B7E">
                  <w:t>hether through her</w:t>
                </w:r>
                <w:r w:rsidRPr="00605CB8">
                  <w:t xml:space="preserve"> hermetic work of the 1910s and 1920s or </w:t>
                </w:r>
                <w:r w:rsidR="00633B7E">
                  <w:t xml:space="preserve">her </w:t>
                </w:r>
                <w:r w:rsidRPr="00605CB8">
                  <w:t xml:space="preserve">more popular work of the 1930s and 1940s, Stein was not trying to shock the public, but to reach it. </w:t>
                </w:r>
              </w:p>
              <w:p w14:paraId="3DE1C868" w14:textId="77777777" w:rsidR="00605CB8" w:rsidRPr="00605CB8" w:rsidRDefault="00605CB8" w:rsidP="00605CB8">
                <w:pPr>
                  <w:rPr>
                    <w:rFonts w:eastAsia="CG Times" w:cs="CG Times"/>
                    <w:color w:val="000000"/>
                  </w:rPr>
                </w:pPr>
              </w:p>
              <w:p w14:paraId="19D21DC4" w14:textId="77777777" w:rsidR="00605CB8" w:rsidRDefault="00605CB8" w:rsidP="00605CB8">
                <w:pPr>
                  <w:rPr>
                    <w:rFonts w:eastAsia="CG Times" w:cs="CG Times"/>
                    <w:color w:val="000000"/>
                  </w:rPr>
                </w:pPr>
                <w:r w:rsidRPr="00605CB8">
                  <w:rPr>
                    <w:rFonts w:eastAsia="CG Times" w:cs="CG Times"/>
                    <w:color w:val="000000"/>
                  </w:rPr>
                  <w:t xml:space="preserve">Stein's early work reflected the influence of William James. It is nominally fiction, but Stein was more interested in a scientific analysis of character-types than in presenting a compelling narrative arc. </w:t>
                </w:r>
                <w:r w:rsidRPr="00605CB8">
                  <w:rPr>
                    <w:rFonts w:eastAsia="CG Times" w:cs="CG Times"/>
                    <w:i/>
                    <w:iCs/>
                    <w:color w:val="000000"/>
                  </w:rPr>
                  <w:t>Q.E.D.</w:t>
                </w:r>
                <w:r w:rsidRPr="00605CB8">
                  <w:rPr>
                    <w:rFonts w:eastAsia="CG Times" w:cs="CG Times"/>
                    <w:iCs/>
                    <w:color w:val="000000"/>
                  </w:rPr>
                  <w:t xml:space="preserve"> (1905)</w:t>
                </w:r>
                <w:r w:rsidRPr="00605CB8">
                  <w:rPr>
                    <w:rFonts w:eastAsia="CG Times" w:cs="CG Times"/>
                    <w:color w:val="000000"/>
                  </w:rPr>
                  <w:t xml:space="preserve"> is an account of a deadlocked les</w:t>
                </w:r>
                <w:r w:rsidR="00232F23">
                  <w:rPr>
                    <w:rFonts w:eastAsia="CG Times" w:cs="CG Times"/>
                    <w:color w:val="000000"/>
                  </w:rPr>
                  <w:t>bian love-triangle. ‘</w:t>
                </w:r>
                <w:proofErr w:type="spellStart"/>
                <w:r w:rsidR="00232F23">
                  <w:rPr>
                    <w:rFonts w:eastAsia="CG Times" w:cs="CG Times"/>
                    <w:color w:val="000000"/>
                  </w:rPr>
                  <w:t>Melanctha</w:t>
                </w:r>
                <w:proofErr w:type="spellEnd"/>
                <w:r w:rsidR="00232F23">
                  <w:rPr>
                    <w:rFonts w:eastAsia="CG Times" w:cs="CG Times"/>
                    <w:color w:val="000000"/>
                  </w:rPr>
                  <w:t>’,</w:t>
                </w:r>
                <w:r w:rsidRPr="00605CB8">
                  <w:rPr>
                    <w:rFonts w:eastAsia="CG Times" w:cs="CG Times"/>
                    <w:color w:val="000000"/>
                  </w:rPr>
                  <w:t xml:space="preserve"> the central story of </w:t>
                </w:r>
                <w:r w:rsidRPr="00605CB8">
                  <w:rPr>
                    <w:rFonts w:eastAsia="CG Times" w:cs="CG Times"/>
                    <w:i/>
                    <w:iCs/>
                    <w:color w:val="000000"/>
                  </w:rPr>
                  <w:t>Three Lives</w:t>
                </w:r>
                <w:r w:rsidRPr="00605CB8">
                  <w:rPr>
                    <w:rFonts w:eastAsia="CG Times" w:cs="CG Times"/>
                    <w:color w:val="000000"/>
                  </w:rPr>
                  <w:t xml:space="preserve"> (1909) and one of Stein's best-known pieces, is a retelling of </w:t>
                </w:r>
                <w:r w:rsidRPr="00605CB8">
                  <w:rPr>
                    <w:rFonts w:eastAsia="CG Times" w:cs="CG Times"/>
                    <w:i/>
                    <w:color w:val="000000"/>
                  </w:rPr>
                  <w:t>Q.E.D.</w:t>
                </w:r>
                <w:r w:rsidRPr="00605CB8">
                  <w:rPr>
                    <w:rFonts w:eastAsia="CG Times" w:cs="CG Times"/>
                    <w:color w:val="000000"/>
                  </w:rPr>
                  <w:t xml:space="preserve"> using African-American protagonists, one man and two women. It has occasioned critical controversies. Novelist Richard Wright celebrated it as a pioneering effort in presenting African-American characters and language seriously; but others have critiqued it for racist condescension. It has been read as extending the stylistic possibilities of naturalism or as having initiated Stein's turn toward a nonrepresentational, textually-focused writing. Stein's novel </w:t>
                </w:r>
                <w:r w:rsidRPr="00605CB8">
                  <w:rPr>
                    <w:rFonts w:eastAsia="CG Times" w:cs="CG Times"/>
                    <w:i/>
                    <w:iCs/>
                    <w:color w:val="000000"/>
                  </w:rPr>
                  <w:t>The Making of Americans</w:t>
                </w:r>
                <w:r w:rsidRPr="00605CB8">
                  <w:rPr>
                    <w:rFonts w:eastAsia="CG Times" w:cs="CG Times"/>
                    <w:color w:val="000000"/>
                  </w:rPr>
                  <w:t xml:space="preserve"> took this turn toward textuality much farther. A narrative of two families can be discerned in its almost one thousand pages, but what is foregrounded is the increasing stylistic extremity: the simplest words assembled into long, gerund-packed sentences and then into long paragraphs. Careful readers will find continual minute variations of phrase and sentence; however, if one reads for plot, the book will be intolerably repetitious. Stein considered </w:t>
                </w:r>
                <w:r w:rsidRPr="00605CB8">
                  <w:rPr>
                    <w:rFonts w:eastAsia="CG Times" w:cs="CG Times"/>
                    <w:i/>
                    <w:color w:val="000000"/>
                  </w:rPr>
                  <w:t>The Making of Americans</w:t>
                </w:r>
                <w:r w:rsidRPr="00605CB8">
                  <w:rPr>
                    <w:rFonts w:eastAsia="CG Times" w:cs="CG Times"/>
                    <w:color w:val="000000"/>
                  </w:rPr>
                  <w:t xml:space="preserve"> a masterpiece, but, until recently, it has found few readers. </w:t>
                </w:r>
              </w:p>
              <w:p w14:paraId="2CCCB5D5" w14:textId="77777777" w:rsidR="00605CB8" w:rsidRPr="00605CB8" w:rsidRDefault="00605CB8" w:rsidP="00605CB8">
                <w:pPr>
                  <w:rPr>
                    <w:rFonts w:eastAsia="CG Times" w:cs="CG Times"/>
                    <w:color w:val="000000"/>
                  </w:rPr>
                </w:pPr>
              </w:p>
              <w:p w14:paraId="446866C0" w14:textId="77777777" w:rsidR="00605CB8" w:rsidRDefault="00605CB8" w:rsidP="00605CB8">
                <w:pPr>
                  <w:rPr>
                    <w:rFonts w:eastAsia="CG Times" w:cs="CG Times"/>
                    <w:color w:val="000000"/>
                  </w:rPr>
                </w:pPr>
                <w:r w:rsidRPr="00605CB8">
                  <w:rPr>
                    <w:rFonts w:eastAsia="CG Times" w:cs="CG Times"/>
                    <w:color w:val="000000"/>
                  </w:rPr>
                  <w:t xml:space="preserve">From this point on, the categorizing influence of James gave way to writing strategies based on modern painting, with Stein abandoning any gesture toward fiction, and presenting her work as the written </w:t>
                </w:r>
                <w:r w:rsidR="00AD6237" w:rsidRPr="00605CB8">
                  <w:rPr>
                    <w:rFonts w:eastAsia="CG Times" w:cs="CG Times"/>
                    <w:color w:val="000000"/>
                  </w:rPr>
                  <w:t>analogue</w:t>
                </w:r>
                <w:r w:rsidRPr="00605CB8">
                  <w:rPr>
                    <w:rFonts w:eastAsia="CG Times" w:cs="CG Times"/>
                    <w:color w:val="000000"/>
                  </w:rPr>
                  <w:t xml:space="preserve"> of Post-Impressionist and Cubist painting. With </w:t>
                </w:r>
                <w:r w:rsidRPr="00605CB8">
                  <w:rPr>
                    <w:rFonts w:eastAsia="CG Times" w:cs="CG Times"/>
                    <w:i/>
                    <w:iCs/>
                    <w:color w:val="000000"/>
                  </w:rPr>
                  <w:t>Tender Buttons</w:t>
                </w:r>
                <w:r w:rsidRPr="00605CB8">
                  <w:rPr>
                    <w:rFonts w:eastAsia="CG Times" w:cs="CG Times"/>
                    <w:color w:val="000000"/>
                  </w:rPr>
                  <w:t xml:space="preserve"> (1912) and pie</w:t>
                </w:r>
                <w:r w:rsidR="00232F23">
                  <w:rPr>
                    <w:rFonts w:eastAsia="CG Times" w:cs="CG Times"/>
                    <w:color w:val="000000"/>
                  </w:rPr>
                  <w:t>ces that she termed ‘portraits’,</w:t>
                </w:r>
                <w:r w:rsidRPr="00605CB8">
                  <w:rPr>
                    <w:rFonts w:eastAsia="CG Times" w:cs="CG Times"/>
                    <w:color w:val="000000"/>
                  </w:rPr>
                  <w:t xml:space="preserve"> Stein experimented with the basic mechanisms of representation, inventing, according to some, a kind of written Cubism.</w:t>
                </w:r>
              </w:p>
              <w:p w14:paraId="743A9A54" w14:textId="77777777" w:rsidR="00605CB8" w:rsidRPr="00605CB8" w:rsidRDefault="00605CB8" w:rsidP="00605CB8">
                <w:pPr>
                  <w:rPr>
                    <w:rFonts w:eastAsia="CG Times" w:cs="CG Times"/>
                    <w:color w:val="000000"/>
                  </w:rPr>
                </w:pPr>
              </w:p>
              <w:p w14:paraId="073F8CC5" w14:textId="77777777" w:rsidR="00605CB8" w:rsidRPr="00605CB8" w:rsidRDefault="00605CB8" w:rsidP="00605CB8">
                <w:r w:rsidRPr="00605CB8">
                  <w:rPr>
                    <w:rFonts w:eastAsia="CG Times" w:cs="CG Times"/>
                    <w:color w:val="000000"/>
                  </w:rPr>
                  <w:t>She spoke of learning from Cezanne that one should not resolve a painting into subject matter dramatized by distinctions of foreground and background; rather, one should consider every brush stroke of equal importance. The lesson she took from this was to abandon narrative, loosen ordinary syntactic sequence, and to treat words as autonomous entities. Stein spoke of such procedures as ‘the continuous present</w:t>
                </w:r>
                <w:r w:rsidR="00232F23">
                  <w:rPr>
                    <w:rFonts w:eastAsia="CG Times" w:cs="CG Times"/>
                    <w:color w:val="000000"/>
                  </w:rPr>
                  <w:t>’</w:t>
                </w:r>
                <w:r w:rsidRPr="00605CB8">
                  <w:rPr>
                    <w:rFonts w:eastAsia="CG Times" w:cs="CG Times"/>
                    <w:color w:val="000000"/>
                  </w:rPr>
                  <w:t xml:space="preserve">. She </w:t>
                </w:r>
                <w:r w:rsidR="00AD6237">
                  <w:rPr>
                    <w:rFonts w:eastAsia="CG Times" w:cs="CG Times"/>
                    <w:color w:val="000000"/>
                  </w:rPr>
                  <w:t>did no</w:t>
                </w:r>
                <w:r w:rsidRPr="00605CB8">
                  <w:rPr>
                    <w:rFonts w:eastAsia="CG Times" w:cs="CG Times"/>
                    <w:color w:val="000000"/>
                  </w:rPr>
                  <w:t xml:space="preserve">t stop using ordinary diction, but she would also splice phrases together: </w:t>
                </w:r>
                <w:commentRangeStart w:id="0"/>
                <w:r w:rsidRPr="00605CB8">
                  <w:rPr>
                    <w:rFonts w:eastAsia="CG Times" w:cs="CG Times"/>
                    <w:color w:val="000000"/>
                  </w:rPr>
                  <w:t>‘a sentence should be arbitrary it should not please be better’</w:t>
                </w:r>
                <w:commentRangeEnd w:id="0"/>
                <w:r w:rsidR="00232F23">
                  <w:rPr>
                    <w:rStyle w:val="CommentReference"/>
                  </w:rPr>
                  <w:commentReference w:id="0"/>
                </w:r>
                <w:r w:rsidRPr="00605CB8">
                  <w:rPr>
                    <w:rFonts w:eastAsia="CG Times" w:cs="CG Times"/>
                    <w:color w:val="000000"/>
                  </w:rPr>
                  <w:t xml:space="preserve">; and she would use words a-syntactically as if juxtaposed in a Cubist collage: </w:t>
                </w:r>
                <w:commentRangeStart w:id="1"/>
                <w:r w:rsidRPr="00605CB8">
                  <w:rPr>
                    <w:rFonts w:eastAsia="CG Times" w:cs="CG Times"/>
                    <w:color w:val="000000"/>
                  </w:rPr>
                  <w:t>‘B</w:t>
                </w:r>
                <w:r w:rsidR="00232F23">
                  <w:rPr>
                    <w:rFonts w:eastAsia="CG Times" w:cs="CG Times"/>
                    <w:color w:val="000000"/>
                  </w:rPr>
                  <w:t>lack ink best wheel bale brown’</w:t>
                </w:r>
                <w:commentRangeEnd w:id="1"/>
                <w:r w:rsidR="00232F23">
                  <w:rPr>
                    <w:rStyle w:val="CommentReference"/>
                  </w:rPr>
                  <w:commentReference w:id="1"/>
                </w:r>
                <w:r w:rsidR="00232F23">
                  <w:rPr>
                    <w:rFonts w:eastAsia="CG Times" w:cs="CG Times"/>
                    <w:color w:val="000000"/>
                  </w:rPr>
                  <w:t>.</w:t>
                </w:r>
                <w:r w:rsidRPr="00605CB8">
                  <w:rPr>
                    <w:rFonts w:eastAsia="CG Times" w:cs="CG Times"/>
                    <w:color w:val="000000"/>
                  </w:rPr>
                  <w:t xml:space="preserve"> Treating language in what can be termed a painterly fashion allowed Stein to continually play across distinctions of sameness and difference. Her most well-known example is </w:t>
                </w:r>
                <w:commentRangeStart w:id="2"/>
                <w:r w:rsidRPr="00605CB8">
                  <w:rPr>
                    <w:rFonts w:eastAsia="CG Times" w:cs="CG Times"/>
                    <w:color w:val="000000"/>
                  </w:rPr>
                  <w:t xml:space="preserve">‘There is no there there,’ from </w:t>
                </w:r>
                <w:r w:rsidRPr="00605CB8">
                  <w:rPr>
                    <w:rFonts w:eastAsia="CG Times" w:cs="CG Times"/>
                    <w:i/>
                    <w:color w:val="000000"/>
                  </w:rPr>
                  <w:t>Everybody's Autobiography</w:t>
                </w:r>
                <w:r w:rsidRPr="00605CB8">
                  <w:rPr>
                    <w:rFonts w:eastAsia="CG Times" w:cs="CG Times"/>
                    <w:color w:val="000000"/>
                  </w:rPr>
                  <w:t xml:space="preserve"> (1937), where the last two words mean different things. Take the following sentence: ‘I cannot tell you how often like and alike are not alike.’ Here, the second ‘alike’ is used conventionally, but the first used as a unique object, approximately: ‘this instance of the word 'alike.'‘ </w:t>
                </w:r>
                <w:commentRangeEnd w:id="2"/>
                <w:r w:rsidR="00232F23">
                  <w:rPr>
                    <w:rStyle w:val="CommentReference"/>
                  </w:rPr>
                  <w:commentReference w:id="2"/>
                </w:r>
              </w:p>
              <w:p w14:paraId="2C08059C" w14:textId="77777777" w:rsidR="00605CB8" w:rsidRPr="00605CB8" w:rsidRDefault="00605CB8" w:rsidP="00605CB8"/>
              <w:p w14:paraId="4ACBF34F" w14:textId="77777777" w:rsidR="00605CB8" w:rsidRPr="00605CB8" w:rsidRDefault="00605CB8" w:rsidP="00605CB8">
                <w:r w:rsidRPr="00605CB8">
                  <w:t xml:space="preserve">Occasioned by the success of </w:t>
                </w:r>
                <w:r w:rsidRPr="00605CB8">
                  <w:rPr>
                    <w:i/>
                  </w:rPr>
                  <w:t>The Autobiography of Alice B. Toklas</w:t>
                </w:r>
                <w:r w:rsidRPr="00605CB8">
                  <w:t xml:space="preserve">, Stein toured the USA in 1934-5, lecturing on her work. The results, </w:t>
                </w:r>
                <w:r w:rsidRPr="00605CB8">
                  <w:rPr>
                    <w:i/>
                  </w:rPr>
                  <w:t>Lectures in America</w:t>
                </w:r>
                <w:r w:rsidRPr="00605CB8">
                  <w:t>, are a useful primer for readi</w:t>
                </w:r>
                <w:bookmarkStart w:id="3" w:name="_GoBack"/>
                <w:bookmarkEnd w:id="3"/>
                <w:r w:rsidRPr="00605CB8">
                  <w:t xml:space="preserve">ng her </w:t>
                </w:r>
                <w:r w:rsidRPr="00605CB8">
                  <w:lastRenderedPageBreak/>
                  <w:t xml:space="preserve">work, as is an earlier lecture, ‘Composition as Explanation’ (1923). In the last fifteen years of her life, Stein wrote as a public figure, mixing more accessible work such as </w:t>
                </w:r>
                <w:r w:rsidRPr="00605CB8">
                  <w:rPr>
                    <w:i/>
                  </w:rPr>
                  <w:t>Paris France</w:t>
                </w:r>
                <w:r w:rsidRPr="00605CB8">
                  <w:t xml:space="preserve"> (1940)</w:t>
                </w:r>
                <w:r w:rsidRPr="00605CB8">
                  <w:rPr>
                    <w:i/>
                  </w:rPr>
                  <w:t xml:space="preserve"> </w:t>
                </w:r>
                <w:r w:rsidRPr="00605CB8">
                  <w:t xml:space="preserve">and </w:t>
                </w:r>
                <w:r w:rsidRPr="00605CB8">
                  <w:rPr>
                    <w:i/>
                  </w:rPr>
                  <w:t>Wars I Have Seen</w:t>
                </w:r>
                <w:r w:rsidRPr="00605CB8">
                  <w:t xml:space="preserve"> (1945) with more hermetic writing such as </w:t>
                </w:r>
                <w:r w:rsidRPr="00605CB8">
                  <w:rPr>
                    <w:i/>
                  </w:rPr>
                  <w:t>The Geographical History of America</w:t>
                </w:r>
                <w:r w:rsidRPr="00605CB8">
                  <w:t xml:space="preserve"> (1936). Her opera </w:t>
                </w:r>
                <w:r w:rsidRPr="00605CB8">
                  <w:rPr>
                    <w:i/>
                  </w:rPr>
                  <w:t>Four Saints in Three Acts</w:t>
                </w:r>
                <w:r w:rsidRPr="00605CB8">
                  <w:t xml:space="preserve"> (1934) with music by Virgil Thomson, was received enthusiastically.</w:t>
                </w:r>
              </w:p>
              <w:p w14:paraId="0D41FC0A" w14:textId="77777777" w:rsidR="00605CB8" w:rsidRPr="00605CB8" w:rsidRDefault="00605CB8" w:rsidP="00605CB8">
                <w:pPr>
                  <w:rPr>
                    <w:rFonts w:eastAsia="CG Times" w:cs="CG Times"/>
                    <w:color w:val="000000"/>
                  </w:rPr>
                </w:pPr>
              </w:p>
              <w:p w14:paraId="376EB30C" w14:textId="77777777" w:rsidR="00605CB8" w:rsidRPr="00605CB8" w:rsidRDefault="00AD6237" w:rsidP="00605CB8">
                <w:r>
                  <w:t>As both a</w:t>
                </w:r>
                <w:r w:rsidR="00605CB8" w:rsidRPr="00605CB8">
                  <w:t xml:space="preserve"> writer and as a cultural figure, Stein remains a major presence in the twenty-first century. Her reputation and influence are compound matters. Her writing has been </w:t>
                </w:r>
                <w:r w:rsidRPr="00605CB8">
                  <w:t>instigation</w:t>
                </w:r>
                <w:r w:rsidR="00605CB8" w:rsidRPr="00605CB8">
                  <w:t xml:space="preserve"> toward invention for ambitious poets for over half a century: from Robert Duncan and John </w:t>
                </w:r>
                <w:proofErr w:type="spellStart"/>
                <w:r w:rsidR="00605CB8" w:rsidRPr="00605CB8">
                  <w:t>Ashbery</w:t>
                </w:r>
                <w:proofErr w:type="spellEnd"/>
                <w:r w:rsidR="00605CB8" w:rsidRPr="00605CB8">
                  <w:t xml:space="preserve"> in the 1950s to Language writers in the 1970s such as Lyn </w:t>
                </w:r>
                <w:proofErr w:type="spellStart"/>
                <w:r w:rsidR="00605CB8" w:rsidRPr="00605CB8">
                  <w:t>Hejinian</w:t>
                </w:r>
                <w:proofErr w:type="spellEnd"/>
                <w:r w:rsidR="00605CB8" w:rsidRPr="00605CB8">
                  <w:t xml:space="preserve"> to </w:t>
                </w:r>
                <w:proofErr w:type="spellStart"/>
                <w:r w:rsidR="00605CB8" w:rsidRPr="00605CB8">
                  <w:t>proceduralists</w:t>
                </w:r>
                <w:proofErr w:type="spellEnd"/>
                <w:r w:rsidR="00605CB8" w:rsidRPr="00605CB8">
                  <w:t xml:space="preserve"> of the 2010s such as Holly </w:t>
                </w:r>
                <w:proofErr w:type="spellStart"/>
                <w:r w:rsidR="00605CB8" w:rsidRPr="00605CB8">
                  <w:t>Melgard</w:t>
                </w:r>
                <w:proofErr w:type="spellEnd"/>
                <w:r w:rsidR="00605CB8" w:rsidRPr="00605CB8">
                  <w:t xml:space="preserve">. </w:t>
                </w:r>
              </w:p>
              <w:p w14:paraId="2CD79BAB" w14:textId="77777777" w:rsidR="00605CB8" w:rsidRPr="00605CB8" w:rsidRDefault="00605CB8" w:rsidP="00605CB8"/>
              <w:p w14:paraId="667BAD76" w14:textId="77777777" w:rsidR="00605CB8" w:rsidRPr="00605CB8" w:rsidRDefault="00605CB8" w:rsidP="00605CB8">
                <w:r w:rsidRPr="00605CB8">
                  <w:t xml:space="preserve">It is unusual for an artist's work to continue to serve as a mark of newness for such a long time. T.S. Eliot was charismatically new for in the 1920s and 30s, but after World War II had become a classic. For the Objectivists and Language writers in the latter twentieth century Ezra Pound served as a sign of newness, but his work is now primarily the occasion of political debate and, possibly, of nostalgia for the long-gone heyday of high modernism. A figure like Marcel Duchamp makes a better analogy for Stein's continuing avant-garde cachet. But where Duchamp's charisma depends on the scarcity of his art, abundance is Stein's signal feature. Whether we look at a work such as the early </w:t>
                </w:r>
                <w:r w:rsidRPr="00605CB8">
                  <w:rPr>
                    <w:i/>
                  </w:rPr>
                  <w:t>Making of Americans</w:t>
                </w:r>
                <w:r w:rsidRPr="00605CB8">
                  <w:t xml:space="preserve">, a novel of almost 1,000 close-printed pages, or the later </w:t>
                </w:r>
                <w:r w:rsidRPr="00605CB8">
                  <w:rPr>
                    <w:i/>
                  </w:rPr>
                  <w:t>Stanzas in Meditation</w:t>
                </w:r>
                <w:r w:rsidRPr="00605CB8">
                  <w:t>, a 150-page sequence of non</w:t>
                </w:r>
                <w:r w:rsidR="00AD6237">
                  <w:t>-</w:t>
                </w:r>
                <w:r w:rsidRPr="00605CB8">
                  <w:t xml:space="preserve">referential poems, we find a plethora of words. Throughout the variety of her writing practices, Stein is never the tormented artist who produces inspired gems with difficulty; rather, she is an oxymoronic combination: a prolix innovator. She wrote in quite different modes; the surface of her work varies from highly abstract to, in some of her later quasi-journalistic writing like </w:t>
                </w:r>
                <w:r w:rsidRPr="00605CB8">
                  <w:rPr>
                    <w:i/>
                  </w:rPr>
                  <w:t>Paris France</w:t>
                </w:r>
                <w:r w:rsidRPr="00605CB8">
                  <w:t>, chatty; but in each case she found the procedure interesting enough to follow out at length.</w:t>
                </w:r>
              </w:p>
              <w:p w14:paraId="31BA6681" w14:textId="77777777" w:rsidR="00605CB8" w:rsidRPr="00605CB8" w:rsidRDefault="00605CB8" w:rsidP="00605CB8"/>
              <w:p w14:paraId="56FB2626" w14:textId="77777777" w:rsidR="003F0D73" w:rsidRPr="00605CB8" w:rsidRDefault="00605CB8" w:rsidP="00605CB8">
                <w:r w:rsidRPr="00605CB8">
                  <w:t xml:space="preserve">Beyond her complex legacy for innovative writers, Stein continues to resonate as a cultural figure. As a key early collector and promoter of modernist painters </w:t>
                </w:r>
                <w:r>
                  <w:t>including</w:t>
                </w:r>
                <w:r w:rsidRPr="00605CB8">
                  <w:t xml:space="preserve"> Paul Cezanne, Picasso, </w:t>
                </w:r>
                <w:r>
                  <w:t xml:space="preserve">and </w:t>
                </w:r>
                <w:r w:rsidRPr="00605CB8">
                  <w:t xml:space="preserve">Henri </w:t>
                </w:r>
                <w:r>
                  <w:t>Matisse,</w:t>
                </w:r>
                <w:r w:rsidRPr="00605CB8">
                  <w:t xml:space="preserve"> she was an early model for someone like Peggy Guggenheim. Her lifelong partnership with Alice B. Toklas was an example of a traditional marital household, but a lesbian one. This was hardly remarked while she was alive, but now the Stein-Toklas household is regarded as an early, unhidden instance of lesbian domesticity. </w:t>
                </w:r>
                <w:proofErr w:type="spellStart"/>
                <w:r w:rsidRPr="00605CB8">
                  <w:t>Tyrus</w:t>
                </w:r>
                <w:proofErr w:type="spellEnd"/>
                <w:r w:rsidRPr="00605CB8">
                  <w:t xml:space="preserve"> Miller suggests some of her multiple appeal: ‘professional, middle-class householder, celebrity, Jewish, conservative, taste-setting, just-folky, and, yes -- for good measure, also avant-garde, intellectual, innovative, bohemian, cosmopolitan, subcultural, and outlawed.’ The implications of Stein's career, for writers and for the wider public, have not yet settled into a single lesson.</w:t>
                </w:r>
              </w:p>
            </w:tc>
          </w:sdtContent>
        </w:sdt>
      </w:tr>
      <w:tr w:rsidR="003235A7" w:rsidRPr="00605CB8" w14:paraId="67394401" w14:textId="77777777" w:rsidTr="003235A7">
        <w:tc>
          <w:tcPr>
            <w:tcW w:w="9016" w:type="dxa"/>
          </w:tcPr>
          <w:p w14:paraId="4269991D" w14:textId="77777777" w:rsidR="003235A7" w:rsidRPr="00605CB8" w:rsidRDefault="003235A7" w:rsidP="008A5B87">
            <w:r w:rsidRPr="00605CB8">
              <w:rPr>
                <w:u w:val="single"/>
              </w:rPr>
              <w:lastRenderedPageBreak/>
              <w:t>Further reading</w:t>
            </w:r>
            <w:r w:rsidRPr="00605CB8">
              <w:t>:</w:t>
            </w:r>
          </w:p>
          <w:sdt>
            <w:sdtPr>
              <w:alias w:val="Further reading"/>
              <w:tag w:val="furtherReading"/>
              <w:id w:val="-1516217107"/>
              <w:placeholder>
                <w:docPart w:val="EE020CC6EF1144059DB56B6DBA1EE70C"/>
              </w:placeholder>
            </w:sdtPr>
            <w:sdtEndPr/>
            <w:sdtContent>
              <w:p w14:paraId="6823BE15" w14:textId="77777777" w:rsidR="00AD6237" w:rsidRDefault="00327EB9" w:rsidP="00605CB8">
                <w:sdt>
                  <w:sdtPr>
                    <w:id w:val="1994993010"/>
                    <w:citation/>
                  </w:sdtPr>
                  <w:sdtEndPr/>
                  <w:sdtContent>
                    <w:r w:rsidR="00605CB8">
                      <w:fldChar w:fldCharType="begin"/>
                    </w:r>
                    <w:r w:rsidR="00605CB8">
                      <w:rPr>
                        <w:lang w:val="en-CA"/>
                      </w:rPr>
                      <w:instrText xml:space="preserve"> CITATION Stein98 \l 4105 </w:instrText>
                    </w:r>
                    <w:r w:rsidR="00605CB8">
                      <w:fldChar w:fldCharType="separate"/>
                    </w:r>
                    <w:r w:rsidR="00605CB8">
                      <w:rPr>
                        <w:noProof/>
                        <w:lang w:val="en-CA"/>
                      </w:rPr>
                      <w:t xml:space="preserve"> </w:t>
                    </w:r>
                    <w:r w:rsidR="00605CB8" w:rsidRPr="00605CB8">
                      <w:rPr>
                        <w:noProof/>
                        <w:lang w:val="en-CA"/>
                      </w:rPr>
                      <w:t>(Stein)</w:t>
                    </w:r>
                    <w:r w:rsidR="00605CB8">
                      <w:fldChar w:fldCharType="end"/>
                    </w:r>
                  </w:sdtContent>
                </w:sdt>
              </w:p>
              <w:p w14:paraId="3E400F95" w14:textId="77777777" w:rsidR="00AD6237" w:rsidRDefault="00327EB9" w:rsidP="00605CB8">
                <w:sdt>
                  <w:sdtPr>
                    <w:id w:val="1877432649"/>
                    <w:citation/>
                  </w:sdtPr>
                  <w:sdtEndPr/>
                  <w:sdtContent>
                    <w:r w:rsidR="00AD6237">
                      <w:fldChar w:fldCharType="begin"/>
                    </w:r>
                    <w:r w:rsidR="00AD6237">
                      <w:rPr>
                        <w:rFonts w:eastAsia="CG Times" w:cs="CG Times"/>
                        <w:color w:val="000000"/>
                        <w:lang w:val="en-CA"/>
                      </w:rPr>
                      <w:instrText xml:space="preserve"> CITATION Chessman89 \l 4105 </w:instrText>
                    </w:r>
                    <w:r w:rsidR="00AD6237">
                      <w:fldChar w:fldCharType="separate"/>
                    </w:r>
                    <w:r w:rsidR="00AD6237" w:rsidRPr="00AD6237">
                      <w:rPr>
                        <w:rFonts w:eastAsia="CG Times" w:cs="CG Times"/>
                        <w:noProof/>
                        <w:color w:val="000000"/>
                        <w:lang w:val="en-CA"/>
                      </w:rPr>
                      <w:t>(Chessman)</w:t>
                    </w:r>
                    <w:r w:rsidR="00AD6237">
                      <w:fldChar w:fldCharType="end"/>
                    </w:r>
                  </w:sdtContent>
                </w:sdt>
              </w:p>
              <w:p w14:paraId="3AA2ACCF" w14:textId="77777777" w:rsidR="00AD6237" w:rsidRDefault="00327EB9" w:rsidP="00605CB8">
                <w:sdt>
                  <w:sdtPr>
                    <w:id w:val="1973630912"/>
                    <w:citation/>
                  </w:sdtPr>
                  <w:sdtEndPr/>
                  <w:sdtContent>
                    <w:r w:rsidR="00AD6237">
                      <w:fldChar w:fldCharType="begin"/>
                    </w:r>
                    <w:r w:rsidR="00AD6237">
                      <w:rPr>
                        <w:lang w:val="en-CA"/>
                      </w:rPr>
                      <w:instrText xml:space="preserve"> CITATION Corn11 \l 4105 </w:instrText>
                    </w:r>
                    <w:r w:rsidR="00AD6237">
                      <w:fldChar w:fldCharType="separate"/>
                    </w:r>
                    <w:r w:rsidR="00AD6237" w:rsidRPr="00AD6237">
                      <w:rPr>
                        <w:noProof/>
                        <w:lang w:val="en-CA"/>
                      </w:rPr>
                      <w:t>(Corn and Latimer)</w:t>
                    </w:r>
                    <w:r w:rsidR="00AD6237">
                      <w:fldChar w:fldCharType="end"/>
                    </w:r>
                  </w:sdtContent>
                </w:sdt>
              </w:p>
              <w:p w14:paraId="0DCC4756" w14:textId="77777777" w:rsidR="00AD6237" w:rsidRDefault="00327EB9" w:rsidP="00605CB8">
                <w:sdt>
                  <w:sdtPr>
                    <w:id w:val="-1212962075"/>
                    <w:citation/>
                  </w:sdtPr>
                  <w:sdtEndPr/>
                  <w:sdtContent>
                    <w:r w:rsidR="00AD6237">
                      <w:fldChar w:fldCharType="begin"/>
                    </w:r>
                    <w:r w:rsidR="00AD6237">
                      <w:rPr>
                        <w:lang w:val="en-CA"/>
                      </w:rPr>
                      <w:instrText xml:space="preserve"> CITATION DeKoven83 \l 4105 </w:instrText>
                    </w:r>
                    <w:r w:rsidR="00AD6237">
                      <w:fldChar w:fldCharType="separate"/>
                    </w:r>
                    <w:r w:rsidR="00AD6237" w:rsidRPr="00AD6237">
                      <w:rPr>
                        <w:noProof/>
                        <w:lang w:val="en-CA"/>
                      </w:rPr>
                      <w:t>(DeKoven)</w:t>
                    </w:r>
                    <w:r w:rsidR="00AD6237">
                      <w:fldChar w:fldCharType="end"/>
                    </w:r>
                  </w:sdtContent>
                </w:sdt>
              </w:p>
              <w:p w14:paraId="70D96251" w14:textId="77777777" w:rsidR="00AD6237" w:rsidRDefault="00327EB9" w:rsidP="00605CB8">
                <w:sdt>
                  <w:sdtPr>
                    <w:id w:val="-1988244675"/>
                    <w:citation/>
                  </w:sdtPr>
                  <w:sdtEndPr/>
                  <w:sdtContent>
                    <w:r w:rsidR="00AD6237">
                      <w:fldChar w:fldCharType="begin"/>
                    </w:r>
                    <w:r w:rsidR="00AD6237">
                      <w:rPr>
                        <w:lang w:val="en-CA"/>
                      </w:rPr>
                      <w:instrText xml:space="preserve"> CITATION Dydo03 \l 4105 </w:instrText>
                    </w:r>
                    <w:r w:rsidR="00AD6237">
                      <w:fldChar w:fldCharType="separate"/>
                    </w:r>
                    <w:r w:rsidR="00AD6237" w:rsidRPr="00AD6237">
                      <w:rPr>
                        <w:noProof/>
                        <w:lang w:val="en-CA"/>
                      </w:rPr>
                      <w:t>(Dydo)</w:t>
                    </w:r>
                    <w:r w:rsidR="00AD6237">
                      <w:fldChar w:fldCharType="end"/>
                    </w:r>
                  </w:sdtContent>
                </w:sdt>
              </w:p>
              <w:p w14:paraId="5E9DA07B" w14:textId="77777777" w:rsidR="00AD6237" w:rsidRDefault="00327EB9" w:rsidP="00605CB8">
                <w:sdt>
                  <w:sdtPr>
                    <w:id w:val="-1148746253"/>
                    <w:citation/>
                  </w:sdtPr>
                  <w:sdtEndPr/>
                  <w:sdtContent>
                    <w:r w:rsidR="00AD6237">
                      <w:fldChar w:fldCharType="begin"/>
                    </w:r>
                    <w:r w:rsidR="00AD6237">
                      <w:rPr>
                        <w:lang w:val="en-CA"/>
                      </w:rPr>
                      <w:instrText xml:space="preserve">CITATION Mellow74 \l 4105 </w:instrText>
                    </w:r>
                    <w:r w:rsidR="00AD6237">
                      <w:fldChar w:fldCharType="separate"/>
                    </w:r>
                    <w:r w:rsidR="00AD6237" w:rsidRPr="00AD6237">
                      <w:rPr>
                        <w:noProof/>
                        <w:lang w:val="en-CA"/>
                      </w:rPr>
                      <w:t>(Mellow)</w:t>
                    </w:r>
                    <w:r w:rsidR="00AD6237">
                      <w:fldChar w:fldCharType="end"/>
                    </w:r>
                  </w:sdtContent>
                </w:sdt>
              </w:p>
              <w:p w14:paraId="60226D9E" w14:textId="77777777" w:rsidR="00AD6237" w:rsidRDefault="00327EB9" w:rsidP="00605CB8">
                <w:sdt>
                  <w:sdtPr>
                    <w:id w:val="1450896177"/>
                    <w:citation/>
                  </w:sdtPr>
                  <w:sdtEndPr/>
                  <w:sdtContent>
                    <w:r w:rsidR="00AD6237">
                      <w:fldChar w:fldCharType="begin"/>
                    </w:r>
                    <w:r w:rsidR="00AD6237">
                      <w:rPr>
                        <w:lang w:val="en-CA"/>
                      </w:rPr>
                      <w:instrText xml:space="preserve"> CITATION Miller12 \l 4105 </w:instrText>
                    </w:r>
                    <w:r w:rsidR="00AD6237">
                      <w:fldChar w:fldCharType="separate"/>
                    </w:r>
                    <w:r w:rsidR="00AD6237" w:rsidRPr="00AD6237">
                      <w:rPr>
                        <w:noProof/>
                        <w:lang w:val="en-CA"/>
                      </w:rPr>
                      <w:t>(Miller)</w:t>
                    </w:r>
                    <w:r w:rsidR="00AD6237">
                      <w:fldChar w:fldCharType="end"/>
                    </w:r>
                  </w:sdtContent>
                </w:sdt>
              </w:p>
              <w:p w14:paraId="23D4258F" w14:textId="77777777" w:rsidR="00AD6237" w:rsidRDefault="00327EB9" w:rsidP="00FB11DE">
                <w:sdt>
                  <w:sdtPr>
                    <w:id w:val="1632287857"/>
                    <w:citation/>
                  </w:sdtPr>
                  <w:sdtEndPr/>
                  <w:sdtContent>
                    <w:r w:rsidR="00AD6237">
                      <w:fldChar w:fldCharType="begin"/>
                    </w:r>
                    <w:r w:rsidR="00AD6237">
                      <w:rPr>
                        <w:lang w:val="en-CA"/>
                      </w:rPr>
                      <w:instrText xml:space="preserve"> CITATION Ngai03 \l 4105 </w:instrText>
                    </w:r>
                    <w:r w:rsidR="00AD6237">
                      <w:fldChar w:fldCharType="separate"/>
                    </w:r>
                    <w:r w:rsidR="00AD6237" w:rsidRPr="00AD6237">
                      <w:rPr>
                        <w:noProof/>
                        <w:lang w:val="en-CA"/>
                      </w:rPr>
                      <w:t>(Ngai)</w:t>
                    </w:r>
                    <w:r w:rsidR="00AD6237">
                      <w:fldChar w:fldCharType="end"/>
                    </w:r>
                  </w:sdtContent>
                </w:sdt>
              </w:p>
              <w:p w14:paraId="1CB1ACA7" w14:textId="77777777" w:rsidR="003235A7" w:rsidRPr="00605CB8" w:rsidRDefault="00327EB9" w:rsidP="00FB11DE">
                <w:sdt>
                  <w:sdtPr>
                    <w:id w:val="1123575852"/>
                    <w:citation/>
                  </w:sdtPr>
                  <w:sdtEndPr/>
                  <w:sdtContent>
                    <w:r w:rsidR="00AD6237">
                      <w:fldChar w:fldCharType="begin"/>
                    </w:r>
                    <w:r w:rsidR="00AD6237">
                      <w:rPr>
                        <w:lang w:val="en-CA"/>
                      </w:rPr>
                      <w:instrText xml:space="preserve"> CITATION Perelman96 \l 4105 </w:instrText>
                    </w:r>
                    <w:r w:rsidR="00AD6237">
                      <w:fldChar w:fldCharType="separate"/>
                    </w:r>
                    <w:r w:rsidR="00AD6237" w:rsidRPr="00AD6237">
                      <w:rPr>
                        <w:noProof/>
                        <w:lang w:val="en-CA"/>
                      </w:rPr>
                      <w:t>(Perelman)</w:t>
                    </w:r>
                    <w:r w:rsidR="00AD6237">
                      <w:fldChar w:fldCharType="end"/>
                    </w:r>
                  </w:sdtContent>
                </w:sdt>
              </w:p>
            </w:sdtContent>
          </w:sdt>
        </w:tc>
      </w:tr>
    </w:tbl>
    <w:p w14:paraId="1AF2C33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19T22:25:00Z" w:initials="YT">
    <w:p w14:paraId="2B23F44D" w14:textId="77777777" w:rsidR="00232F23" w:rsidRDefault="00232F23">
      <w:pPr>
        <w:pStyle w:val="CommentText"/>
      </w:pPr>
      <w:r>
        <w:rPr>
          <w:rStyle w:val="CommentReference"/>
        </w:rPr>
        <w:annotationRef/>
      </w:r>
      <w:r>
        <w:t>Source and page number?</w:t>
      </w:r>
    </w:p>
  </w:comment>
  <w:comment w:id="1" w:author="Yan Tang" w:date="2016-02-19T22:25:00Z" w:initials="YT">
    <w:p w14:paraId="1D5FF0D0" w14:textId="6A5F387D" w:rsidR="00232F23" w:rsidRDefault="00232F23">
      <w:pPr>
        <w:pStyle w:val="CommentText"/>
      </w:pPr>
      <w:r>
        <w:rPr>
          <w:rStyle w:val="CommentReference"/>
        </w:rPr>
        <w:annotationRef/>
      </w:r>
      <w:r w:rsidR="00B451C2">
        <w:t>Page number?</w:t>
      </w:r>
    </w:p>
  </w:comment>
  <w:comment w:id="2" w:author="Yan Tang" w:date="2016-02-19T22:26:00Z" w:initials="YT">
    <w:p w14:paraId="04A60FF1" w14:textId="62AC2363" w:rsidR="00232F23" w:rsidRDefault="00232F23">
      <w:pPr>
        <w:pStyle w:val="CommentText"/>
      </w:pPr>
      <w:r>
        <w:rPr>
          <w:rStyle w:val="CommentReference"/>
        </w:rPr>
        <w:annotationRef/>
      </w:r>
      <w:r w:rsidR="00B451C2">
        <w:t>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3F44D" w15:done="0"/>
  <w15:commentEx w15:paraId="1D5FF0D0" w15:done="0"/>
  <w15:commentEx w15:paraId="04A60F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394F9" w14:textId="77777777" w:rsidR="00327EB9" w:rsidRDefault="00327EB9" w:rsidP="007A0D55">
      <w:pPr>
        <w:spacing w:after="0" w:line="240" w:lineRule="auto"/>
      </w:pPr>
      <w:r>
        <w:separator/>
      </w:r>
    </w:p>
  </w:endnote>
  <w:endnote w:type="continuationSeparator" w:id="0">
    <w:p w14:paraId="2D767754" w14:textId="77777777" w:rsidR="00327EB9" w:rsidRDefault="00327E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G Times">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E7CFD" w14:textId="77777777" w:rsidR="00327EB9" w:rsidRDefault="00327EB9" w:rsidP="007A0D55">
      <w:pPr>
        <w:spacing w:after="0" w:line="240" w:lineRule="auto"/>
      </w:pPr>
      <w:r>
        <w:separator/>
      </w:r>
    </w:p>
  </w:footnote>
  <w:footnote w:type="continuationSeparator" w:id="0">
    <w:p w14:paraId="64499AD4" w14:textId="77777777" w:rsidR="00327EB9" w:rsidRDefault="00327E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DCCF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5BD36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2F23"/>
    <w:rsid w:val="00234353"/>
    <w:rsid w:val="00244BB0"/>
    <w:rsid w:val="002A0A0D"/>
    <w:rsid w:val="002B0B37"/>
    <w:rsid w:val="002F2D58"/>
    <w:rsid w:val="0030662D"/>
    <w:rsid w:val="003235A7"/>
    <w:rsid w:val="00327EB9"/>
    <w:rsid w:val="003677B6"/>
    <w:rsid w:val="003D3579"/>
    <w:rsid w:val="003E2795"/>
    <w:rsid w:val="003F0D73"/>
    <w:rsid w:val="00462DBE"/>
    <w:rsid w:val="00464699"/>
    <w:rsid w:val="00483379"/>
    <w:rsid w:val="00487BC5"/>
    <w:rsid w:val="00496888"/>
    <w:rsid w:val="004A7476"/>
    <w:rsid w:val="004E0696"/>
    <w:rsid w:val="004E5896"/>
    <w:rsid w:val="00513EE6"/>
    <w:rsid w:val="00534F8F"/>
    <w:rsid w:val="00590035"/>
    <w:rsid w:val="005B177E"/>
    <w:rsid w:val="005B3921"/>
    <w:rsid w:val="005F26D7"/>
    <w:rsid w:val="005F5450"/>
    <w:rsid w:val="00605CB8"/>
    <w:rsid w:val="00633B7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6237"/>
    <w:rsid w:val="00B219AE"/>
    <w:rsid w:val="00B33145"/>
    <w:rsid w:val="00B451C2"/>
    <w:rsid w:val="00B574C9"/>
    <w:rsid w:val="00BC39C9"/>
    <w:rsid w:val="00BE5BF7"/>
    <w:rsid w:val="00BF40E1"/>
    <w:rsid w:val="00C27FAB"/>
    <w:rsid w:val="00C358D4"/>
    <w:rsid w:val="00C6296B"/>
    <w:rsid w:val="00C7148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06F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E3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232F23"/>
    <w:rPr>
      <w:sz w:val="18"/>
      <w:szCs w:val="18"/>
    </w:rPr>
  </w:style>
  <w:style w:type="paragraph" w:styleId="CommentText">
    <w:name w:val="annotation text"/>
    <w:basedOn w:val="Normal"/>
    <w:link w:val="CommentTextChar"/>
    <w:uiPriority w:val="99"/>
    <w:semiHidden/>
    <w:unhideWhenUsed/>
    <w:rsid w:val="00232F23"/>
    <w:pPr>
      <w:spacing w:line="240" w:lineRule="auto"/>
    </w:pPr>
    <w:rPr>
      <w:sz w:val="24"/>
      <w:szCs w:val="24"/>
    </w:rPr>
  </w:style>
  <w:style w:type="character" w:customStyle="1" w:styleId="CommentTextChar">
    <w:name w:val="Comment Text Char"/>
    <w:basedOn w:val="DefaultParagraphFont"/>
    <w:link w:val="CommentText"/>
    <w:uiPriority w:val="99"/>
    <w:semiHidden/>
    <w:rsid w:val="00232F23"/>
    <w:rPr>
      <w:sz w:val="24"/>
      <w:szCs w:val="24"/>
    </w:rPr>
  </w:style>
  <w:style w:type="paragraph" w:styleId="CommentSubject">
    <w:name w:val="annotation subject"/>
    <w:basedOn w:val="CommentText"/>
    <w:next w:val="CommentText"/>
    <w:link w:val="CommentSubjectChar"/>
    <w:uiPriority w:val="99"/>
    <w:semiHidden/>
    <w:unhideWhenUsed/>
    <w:rsid w:val="00232F23"/>
    <w:rPr>
      <w:b/>
      <w:bCs/>
      <w:sz w:val="20"/>
      <w:szCs w:val="20"/>
    </w:rPr>
  </w:style>
  <w:style w:type="character" w:customStyle="1" w:styleId="CommentSubjectChar">
    <w:name w:val="Comment Subject Char"/>
    <w:basedOn w:val="CommentTextChar"/>
    <w:link w:val="CommentSubject"/>
    <w:uiPriority w:val="99"/>
    <w:semiHidden/>
    <w:rsid w:val="00232F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26AB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26AB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26AB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26AB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26AB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26AB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26AB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26AB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26AB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26AB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26AB4"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G Times">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60B0C"/>
    <w:rsid w:val="0057546F"/>
    <w:rsid w:val="00B26AB4"/>
    <w:rsid w:val="00E06C00"/>
    <w:rsid w:val="00F6118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Stein98</b:Tag>
    <b:SourceType>Book</b:SourceType>
    <b:Guid>{796165F1-282F-4D2F-80A3-A07546E6B9C3}</b:Guid>
    <b:Author>
      <b:Author>
        <b:NameList>
          <b:Person>
            <b:Last>Stein</b:Last>
            <b:First>Gertrude</b:First>
          </b:Person>
        </b:NameList>
      </b:Author>
    </b:Author>
    <b:Title>Writings, 1903-1932 and Writings, 1932-1946</b:Title>
    <b:Year>1998</b:Year>
    <b:City>New York</b:City>
    <b:Publisher>Library of America</b:Publisher>
    <b:Medium>Print</b:Medium>
    <b:RefOrder>1</b:RefOrder>
  </b:Source>
  <b:Source>
    <b:Tag>Chessman89</b:Tag>
    <b:SourceType>Book</b:SourceType>
    <b:Guid>{02B190F5-5078-4160-A830-4C83274D15F5}</b:Guid>
    <b:Author>
      <b:Author>
        <b:NameList>
          <b:Person>
            <b:Last>Chessman</b:Last>
            <b:First>Harriet</b:First>
            <b:Middle>Scott</b:Middle>
          </b:Person>
        </b:NameList>
      </b:Author>
    </b:Author>
    <b:Title>The Public Is Invited to Dance</b:Title>
    <b:Year>1989</b:Year>
    <b:City>Stanford</b:City>
    <b:Publisher>Stanford University Press</b:Publisher>
    <b:Medium>Print</b:Medium>
    <b:RefOrder>2</b:RefOrder>
  </b:Source>
  <b:Source>
    <b:Tag>Corn11</b:Tag>
    <b:SourceType>Book</b:SourceType>
    <b:Guid>{3F76F84F-80A4-4FF0-A35B-62838C620F0D}</b:Guid>
    <b:Author>
      <b:Author>
        <b:NameList>
          <b:Person>
            <b:Last>Corn</b:Last>
            <b:First>Wanda</b:First>
          </b:Person>
          <b:Person>
            <b:Last>Latimer</b:Last>
            <b:First>Tirza</b:First>
            <b:Middle>True</b:Middle>
          </b:Person>
        </b:NameList>
      </b:Author>
    </b:Author>
    <b:Title>Seeing Gertrude Stein: Five Stories</b:Title>
    <b:Year>2011</b:Year>
    <b:City>Berkeley</b:City>
    <b:Publisher>University of California Press</b:Publisher>
    <b:Medium>Print</b:Medium>
    <b:RefOrder>3</b:RefOrder>
  </b:Source>
  <b:Source>
    <b:Tag>DeKoven83</b:Tag>
    <b:SourceType>Book</b:SourceType>
    <b:Guid>{B4732206-208C-492A-823C-C0AA47DAC771}</b:Guid>
    <b:Author>
      <b:Author>
        <b:NameList>
          <b:Person>
            <b:Last>DeKoven</b:Last>
            <b:First>Marianne</b:First>
          </b:Person>
        </b:NameList>
      </b:Author>
    </b:Author>
    <b:Title>A Different Language: Gertrude Stein's Experimental Writing</b:Title>
    <b:Year>1983</b:Year>
    <b:City>Madison</b:City>
    <b:Publisher>University of Wisconsin Press</b:Publisher>
    <b:Medium>Print</b:Medium>
    <b:RefOrder>4</b:RefOrder>
  </b:Source>
  <b:Source>
    <b:Tag>Dydo03</b:Tag>
    <b:SourceType>Book</b:SourceType>
    <b:Guid>{3CC6D0F6-167B-4CF6-AF3B-794963FCF89A}</b:Guid>
    <b:Author>
      <b:Author>
        <b:NameList>
          <b:Person>
            <b:Last>Dydo</b:Last>
            <b:First>Ulla</b:First>
            <b:Middle>E.</b:Middle>
          </b:Person>
        </b:NameList>
      </b:Author>
    </b:Author>
    <b:Title>Gertrude Stein: The Language that Rises</b:Title>
    <b:Year>2003</b:Year>
    <b:City>Evanston</b:City>
    <b:Publisher>Northwestern University Press</b:Publisher>
    <b:Medium>Print</b:Medium>
    <b:RefOrder>5</b:RefOrder>
  </b:Source>
  <b:Source>
    <b:Tag>Miller12</b:Tag>
    <b:SourceType>JournalArticle</b:SourceType>
    <b:Guid>{9B7E1C1C-DB05-48A1-9EB6-9485E6E07C72}</b:Guid>
    <b:Author>
      <b:Author>
        <b:NameList>
          <b:Person>
            <b:Last>Miller</b:Last>
            <b:First>Tyrus</b:First>
          </b:Person>
        </b:NameList>
      </b:Author>
    </b:Author>
    <b:Title>Seeing Stein(s) Collect</b:Title>
    <b:Year>Vol. 19, No. 1 (January 2012)</b:Year>
    <b:Medium>Article</b:Medium>
    <b:JournalName>Modernism/Modernity</b:JournalName>
    <b:Pages>185-93</b:Pages>
    <b:RefOrder>7</b:RefOrder>
  </b:Source>
  <b:Source>
    <b:Tag>Ngai03</b:Tag>
    <b:SourceType>Book</b:SourceType>
    <b:Guid>{9FE51628-3B01-463C-A778-D01F4560B8E7}</b:Guid>
    <b:Author>
      <b:Author>
        <b:NameList>
          <b:Person>
            <b:Last>Ngai</b:Last>
            <b:First>Sianne</b:First>
          </b:Person>
        </b:NameList>
      </b:Author>
    </b:Author>
    <b:Title>Ugly Feelings</b:Title>
    <b:JournalName>2003</b:JournalName>
    <b:Year>2003</b:Year>
    <b:Pages>Harvard University Press</b:Pages>
    <b:Medium>Print</b:Medium>
    <b:City>Cambridge</b:City>
    <b:Publisher>Harvard University Press</b:Publisher>
    <b:RefOrder>8</b:RefOrder>
  </b:Source>
  <b:Source>
    <b:Tag>Mellow74</b:Tag>
    <b:SourceType>Book</b:SourceType>
    <b:Guid>{BD98EC94-883E-44C8-A9F5-436E36ED3A3C}</b:Guid>
    <b:Author>
      <b:Author>
        <b:NameList>
          <b:Person>
            <b:Last>Mellow</b:Last>
            <b:First>James</b:First>
            <b:Middle>R.</b:Middle>
          </b:Person>
        </b:NameList>
      </b:Author>
    </b:Author>
    <b:Title>Charmed Circle: Gertrude Stein and her Friends</b:Title>
    <b:Year>1974</b:Year>
    <b:City>New York</b:City>
    <b:Publisher>Praeger</b:Publisher>
    <b:Medium>Print</b:Medium>
    <b:RefOrder>6</b:RefOrder>
  </b:Source>
  <b:Source>
    <b:Tag>Perelman96</b:Tag>
    <b:SourceType>Book</b:SourceType>
    <b:Guid>{016EA353-7DF6-44D8-B728-F1E909215DAC}</b:Guid>
    <b:Author>
      <b:Author>
        <b:NameList>
          <b:Person>
            <b:Last>Perelman</b:Last>
            <b:First>Bob</b:First>
          </b:Person>
        </b:NameList>
      </b:Author>
    </b:Author>
    <b:Title>The Trouble with Genius</b:Title>
    <b:Year>1996</b:Year>
    <b:City>Berkeley</b:City>
    <b:Publisher>University of California Press</b:Publisher>
    <b:Medium>Print</b:Medium>
    <b:RefOrder>9</b:RefOrder>
  </b:Source>
</b:Sources>
</file>

<file path=customXml/itemProps1.xml><?xml version="1.0" encoding="utf-8"?>
<ds:datastoreItem xmlns:ds="http://schemas.openxmlformats.org/officeDocument/2006/customXml" ds:itemID="{15CE1DA1-A656-184E-88A9-D1FDAC250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6</TotalTime>
  <Pages>3</Pages>
  <Words>1654</Words>
  <Characters>9431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4</cp:revision>
  <dcterms:created xsi:type="dcterms:W3CDTF">2016-01-13T04:10:00Z</dcterms:created>
  <dcterms:modified xsi:type="dcterms:W3CDTF">2016-02-27T03:27:00Z</dcterms:modified>
</cp:coreProperties>
</file>