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8B20D3" w14:textId="77777777" w:rsidTr="00922950">
        <w:tc>
          <w:tcPr>
            <w:tcW w:w="491" w:type="dxa"/>
            <w:vMerge w:val="restart"/>
            <w:shd w:val="clear" w:color="auto" w:fill="A6A6A6" w:themeFill="background1" w:themeFillShade="A6"/>
            <w:textDirection w:val="btLr"/>
          </w:tcPr>
          <w:p w14:paraId="465424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6F34A81884E34BB11997FADB8DF969"/>
            </w:placeholder>
            <w:showingPlcHdr/>
            <w:dropDownList>
              <w:listItem w:displayText="Dr." w:value="Dr."/>
              <w:listItem w:displayText="Prof." w:value="Prof."/>
            </w:dropDownList>
          </w:sdtPr>
          <w:sdtEndPr/>
          <w:sdtContent>
            <w:tc>
              <w:tcPr>
                <w:tcW w:w="1259" w:type="dxa"/>
              </w:tcPr>
              <w:p w14:paraId="25192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3F2D480063A94C8A6D13A8F3763132"/>
            </w:placeholder>
            <w:text/>
          </w:sdtPr>
          <w:sdtEndPr/>
          <w:sdtContent>
            <w:tc>
              <w:tcPr>
                <w:tcW w:w="2073" w:type="dxa"/>
              </w:tcPr>
              <w:p w14:paraId="5102F6CC" w14:textId="77777777" w:rsidR="00B574C9" w:rsidRDefault="00F00BB9" w:rsidP="00F00BB9">
                <w:r>
                  <w:t>Connor</w:t>
                </w:r>
              </w:p>
            </w:tc>
          </w:sdtContent>
        </w:sdt>
        <w:sdt>
          <w:sdtPr>
            <w:alias w:val="Middle name"/>
            <w:tag w:val="authorMiddleName"/>
            <w:id w:val="-2076034781"/>
            <w:placeholder>
              <w:docPart w:val="221E4C4E8AB2344A8D944278351251AB"/>
            </w:placeholder>
            <w:showingPlcHdr/>
            <w:text/>
          </w:sdtPr>
          <w:sdtEndPr/>
          <w:sdtContent>
            <w:tc>
              <w:tcPr>
                <w:tcW w:w="2551" w:type="dxa"/>
              </w:tcPr>
              <w:p w14:paraId="79C2CD51" w14:textId="77777777" w:rsidR="00B574C9" w:rsidRDefault="00B574C9" w:rsidP="00922950">
                <w:r>
                  <w:rPr>
                    <w:rStyle w:val="PlaceholderText"/>
                  </w:rPr>
                  <w:t>[Middle name]</w:t>
                </w:r>
              </w:p>
            </w:tc>
          </w:sdtContent>
        </w:sdt>
        <w:sdt>
          <w:sdtPr>
            <w:alias w:val="Last name"/>
            <w:tag w:val="authorLastName"/>
            <w:id w:val="-1088529830"/>
            <w:placeholder>
              <w:docPart w:val="E4B9C330268F8D40B43597DB8CE302A2"/>
            </w:placeholder>
            <w:text/>
          </w:sdtPr>
          <w:sdtEndPr/>
          <w:sdtContent>
            <w:tc>
              <w:tcPr>
                <w:tcW w:w="2642" w:type="dxa"/>
              </w:tcPr>
              <w:p w14:paraId="414B9B21" w14:textId="77777777" w:rsidR="00B574C9" w:rsidRDefault="00F00BB9" w:rsidP="00F00BB9">
                <w:proofErr w:type="spellStart"/>
                <w:r>
                  <w:t>Doak</w:t>
                </w:r>
                <w:proofErr w:type="spellEnd"/>
              </w:p>
            </w:tc>
          </w:sdtContent>
        </w:sdt>
      </w:tr>
      <w:tr w:rsidR="00B574C9" w14:paraId="566F71F6" w14:textId="77777777" w:rsidTr="001A6A06">
        <w:trPr>
          <w:trHeight w:val="986"/>
        </w:trPr>
        <w:tc>
          <w:tcPr>
            <w:tcW w:w="491" w:type="dxa"/>
            <w:vMerge/>
            <w:shd w:val="clear" w:color="auto" w:fill="A6A6A6" w:themeFill="background1" w:themeFillShade="A6"/>
          </w:tcPr>
          <w:p w14:paraId="5076FE57" w14:textId="77777777" w:rsidR="00B574C9" w:rsidRPr="001A6A06" w:rsidRDefault="00B574C9" w:rsidP="00CF1542">
            <w:pPr>
              <w:jc w:val="center"/>
              <w:rPr>
                <w:b/>
                <w:color w:val="FFFFFF" w:themeColor="background1"/>
              </w:rPr>
            </w:pPr>
          </w:p>
        </w:tc>
        <w:sdt>
          <w:sdtPr>
            <w:alias w:val="Biography"/>
            <w:tag w:val="authorBiography"/>
            <w:id w:val="938807824"/>
            <w:placeholder>
              <w:docPart w:val="A3077F402AA6B74197C62B512547FAF1"/>
            </w:placeholder>
            <w:showingPlcHdr/>
          </w:sdtPr>
          <w:sdtEndPr/>
          <w:sdtContent>
            <w:tc>
              <w:tcPr>
                <w:tcW w:w="8525" w:type="dxa"/>
                <w:gridSpan w:val="4"/>
              </w:tcPr>
              <w:p w14:paraId="00083896" w14:textId="77777777" w:rsidR="00B574C9" w:rsidRDefault="00B574C9" w:rsidP="00922950">
                <w:r>
                  <w:rPr>
                    <w:rStyle w:val="PlaceholderText"/>
                  </w:rPr>
                  <w:t>[Enter your biography]</w:t>
                </w:r>
              </w:p>
            </w:tc>
          </w:sdtContent>
        </w:sdt>
      </w:tr>
      <w:tr w:rsidR="00B574C9" w14:paraId="43E01BC5" w14:textId="77777777" w:rsidTr="001A6A06">
        <w:trPr>
          <w:trHeight w:val="986"/>
        </w:trPr>
        <w:tc>
          <w:tcPr>
            <w:tcW w:w="491" w:type="dxa"/>
            <w:vMerge/>
            <w:shd w:val="clear" w:color="auto" w:fill="A6A6A6" w:themeFill="background1" w:themeFillShade="A6"/>
          </w:tcPr>
          <w:p w14:paraId="0C73CF4D" w14:textId="77777777" w:rsidR="00B574C9" w:rsidRPr="001A6A06" w:rsidRDefault="00B574C9" w:rsidP="00CF1542">
            <w:pPr>
              <w:jc w:val="center"/>
              <w:rPr>
                <w:b/>
                <w:color w:val="FFFFFF" w:themeColor="background1"/>
              </w:rPr>
            </w:pPr>
          </w:p>
        </w:tc>
        <w:sdt>
          <w:sdtPr>
            <w:alias w:val="Affiliation"/>
            <w:tag w:val="affiliation"/>
            <w:id w:val="2012937915"/>
            <w:placeholder>
              <w:docPart w:val="1D13F445C472EF4CA43E673653975ACB"/>
            </w:placeholder>
            <w:text/>
          </w:sdtPr>
          <w:sdtEndPr/>
          <w:sdtContent>
            <w:tc>
              <w:tcPr>
                <w:tcW w:w="8525" w:type="dxa"/>
                <w:gridSpan w:val="4"/>
              </w:tcPr>
              <w:p w14:paraId="51E4716C" w14:textId="77777777" w:rsidR="00B574C9" w:rsidRDefault="00F00BB9" w:rsidP="00F00BB9">
                <w:r>
                  <w:t>University of Bristol</w:t>
                </w:r>
              </w:p>
            </w:tc>
          </w:sdtContent>
        </w:sdt>
      </w:tr>
    </w:tbl>
    <w:p w14:paraId="07961E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B1D5162" w14:textId="77777777" w:rsidTr="00244BB0">
        <w:tc>
          <w:tcPr>
            <w:tcW w:w="9016" w:type="dxa"/>
            <w:shd w:val="clear" w:color="auto" w:fill="A6A6A6" w:themeFill="background1" w:themeFillShade="A6"/>
            <w:tcMar>
              <w:top w:w="113" w:type="dxa"/>
              <w:bottom w:w="113" w:type="dxa"/>
            </w:tcMar>
          </w:tcPr>
          <w:p w14:paraId="252658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4C357D" w14:textId="77777777" w:rsidTr="003F0D73">
        <w:sdt>
          <w:sdtPr>
            <w:alias w:val="Article headword"/>
            <w:tag w:val="articleHeadword"/>
            <w:id w:val="-361440020"/>
            <w:placeholder>
              <w:docPart w:val="A42FAD5523F4264086DE40B3FA22DE4B"/>
            </w:placeholder>
            <w:text/>
          </w:sdtPr>
          <w:sdtEndPr/>
          <w:sdtContent>
            <w:tc>
              <w:tcPr>
                <w:tcW w:w="9016" w:type="dxa"/>
                <w:tcMar>
                  <w:top w:w="113" w:type="dxa"/>
                  <w:bottom w:w="113" w:type="dxa"/>
                </w:tcMar>
              </w:tcPr>
              <w:p w14:paraId="3EC7E941" w14:textId="77777777" w:rsidR="003F0D73" w:rsidRPr="00F00BB9" w:rsidRDefault="00F00BB9" w:rsidP="00F00BB9">
                <w:r w:rsidRPr="00F00BB9">
                  <w:t>Russian Futurism</w:t>
                </w:r>
              </w:p>
            </w:tc>
          </w:sdtContent>
        </w:sdt>
      </w:tr>
      <w:tr w:rsidR="00464699" w14:paraId="6F49301E" w14:textId="77777777" w:rsidTr="00F00BB9">
        <w:sdt>
          <w:sdtPr>
            <w:alias w:val="Variant headwords"/>
            <w:tag w:val="variantHeadwords"/>
            <w:id w:val="173464402"/>
            <w:placeholder>
              <w:docPart w:val="2FF1A00267061241A32DD8FA276141E9"/>
            </w:placeholder>
            <w:showingPlcHdr/>
          </w:sdtPr>
          <w:sdtEndPr/>
          <w:sdtContent>
            <w:tc>
              <w:tcPr>
                <w:tcW w:w="9016" w:type="dxa"/>
                <w:tcMar>
                  <w:top w:w="113" w:type="dxa"/>
                  <w:bottom w:w="113" w:type="dxa"/>
                </w:tcMar>
              </w:tcPr>
              <w:p w14:paraId="04ACAB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61829" w14:textId="77777777" w:rsidTr="003F0D73">
        <w:sdt>
          <w:sdtPr>
            <w:alias w:val="Abstract"/>
            <w:tag w:val="abstract"/>
            <w:id w:val="-635871867"/>
            <w:placeholder>
              <w:docPart w:val="6753CF2E66ECF744B7FC1F47E919BAA8"/>
            </w:placeholder>
          </w:sdtPr>
          <w:sdtEndPr/>
          <w:sdtContent>
            <w:tc>
              <w:tcPr>
                <w:tcW w:w="9016" w:type="dxa"/>
                <w:tcMar>
                  <w:top w:w="113" w:type="dxa"/>
                  <w:bottom w:w="113" w:type="dxa"/>
                </w:tcMar>
              </w:tcPr>
              <w:p w14:paraId="65C7E702" w14:textId="09E32440" w:rsidR="00E85A05" w:rsidRDefault="00F00BB9" w:rsidP="00E85A05">
                <w:r w:rsidRPr="00F00BB9">
                  <w:t xml:space="preserve">An avant-garde movement dedicated to radical poetic experimentation to meet the needs of the dynamic modern era.  From obscure beginnings in 1910, Russian Futurism reached its zenith during the years 1912–14, before losing cohesion during the First World War.  After 1917, many Futurists produced literature in service of the Bolshevik revolution, but they became marginalized in the late 1920s as experimental writing fell out of favour.  Several competing groups adopted the name </w:t>
                </w:r>
                <w:r w:rsidR="002F571D">
                  <w:t>‘</w:t>
                </w:r>
                <w:r w:rsidRPr="00F00BB9">
                  <w:t>Futurists</w:t>
                </w:r>
                <w:r w:rsidR="002F571D">
                  <w:t>’,</w:t>
                </w:r>
                <w:r w:rsidRPr="00F00BB9">
                  <w:t xml:space="preserve"> including, in Russia, the Ego-Futurists, </w:t>
                </w:r>
                <w:proofErr w:type="spellStart"/>
                <w:r w:rsidRPr="00F00BB9">
                  <w:t>Hylaea</w:t>
                </w:r>
                <w:proofErr w:type="spellEnd"/>
                <w:r w:rsidRPr="00F00BB9">
                  <w:t xml:space="preserve"> (also known as the </w:t>
                </w:r>
                <w:proofErr w:type="spellStart"/>
                <w:r w:rsidRPr="00F00BB9">
                  <w:t>Cubo</w:t>
                </w:r>
                <w:proofErr w:type="spellEnd"/>
                <w:r w:rsidRPr="00F00BB9">
                  <w:t xml:space="preserve">-Futurists), and the Mezzanine of Poetry.  Of these groups, </w:t>
                </w:r>
                <w:proofErr w:type="spellStart"/>
                <w:r w:rsidRPr="00F00BB9">
                  <w:t>Hylaea</w:t>
                </w:r>
                <w:proofErr w:type="spellEnd"/>
                <w:r w:rsidRPr="00F00BB9">
                  <w:t xml:space="preserve"> produced the most enduring literature.  </w:t>
                </w:r>
                <w:proofErr w:type="spellStart"/>
                <w:r w:rsidRPr="00F00BB9">
                  <w:t>Hylaea</w:t>
                </w:r>
                <w:proofErr w:type="spellEnd"/>
                <w:r w:rsidRPr="00F00BB9">
                  <w:t xml:space="preserve"> included the </w:t>
                </w:r>
                <w:proofErr w:type="spellStart"/>
                <w:r w:rsidRPr="00F00BB9">
                  <w:t>Burliuk</w:t>
                </w:r>
                <w:proofErr w:type="spellEnd"/>
                <w:r w:rsidRPr="00F00BB9">
                  <w:t xml:space="preserve"> brothers (David, Nikolai, and Vladimir), Elena </w:t>
                </w:r>
                <w:proofErr w:type="spellStart"/>
                <w:r w:rsidRPr="00F00BB9">
                  <w:t>Guro</w:t>
                </w:r>
                <w:proofErr w:type="spellEnd"/>
                <w:r w:rsidRPr="00F00BB9">
                  <w:t xml:space="preserve">, </w:t>
                </w:r>
                <w:proofErr w:type="spellStart"/>
                <w:r w:rsidRPr="00F00BB9">
                  <w:t>Velimir</w:t>
                </w:r>
                <w:proofErr w:type="spellEnd"/>
                <w:r w:rsidR="002F571D" w:rsidRPr="00F00BB9">
                  <w:t xml:space="preserve"> </w:t>
                </w:r>
                <w:proofErr w:type="spellStart"/>
                <w:r w:rsidR="002F571D" w:rsidRPr="00F00BB9">
                  <w:t>Khlebnikov</w:t>
                </w:r>
                <w:proofErr w:type="spellEnd"/>
                <w:r w:rsidRPr="00F00BB9">
                  <w:t xml:space="preserve">, </w:t>
                </w:r>
                <w:proofErr w:type="spellStart"/>
                <w:r w:rsidRPr="00F00BB9">
                  <w:t>Vasilii</w:t>
                </w:r>
                <w:proofErr w:type="spellEnd"/>
                <w:r w:rsidRPr="00F00BB9">
                  <w:t xml:space="preserve"> </w:t>
                </w:r>
                <w:proofErr w:type="spellStart"/>
                <w:r w:rsidRPr="00F00BB9">
                  <w:t>Kamenskii</w:t>
                </w:r>
                <w:proofErr w:type="spellEnd"/>
                <w:r w:rsidRPr="00F00BB9">
                  <w:t xml:space="preserve">, </w:t>
                </w:r>
                <w:proofErr w:type="spellStart"/>
                <w:r w:rsidRPr="00F00BB9">
                  <w:t>Aleksei</w:t>
                </w:r>
                <w:proofErr w:type="spellEnd"/>
                <w:r w:rsidRPr="00F00BB9">
                  <w:t xml:space="preserve"> </w:t>
                </w:r>
                <w:proofErr w:type="spellStart"/>
                <w:r w:rsidRPr="00F00BB9">
                  <w:t>Kruchenykh</w:t>
                </w:r>
                <w:proofErr w:type="spellEnd"/>
                <w:r w:rsidRPr="00F00BB9">
                  <w:t xml:space="preserve">, </w:t>
                </w:r>
                <w:proofErr w:type="spellStart"/>
                <w:r w:rsidRPr="00F00BB9">
                  <w:t>Benedikt</w:t>
                </w:r>
                <w:proofErr w:type="spellEnd"/>
                <w:r w:rsidRPr="00F00BB9">
                  <w:t xml:space="preserve"> </w:t>
                </w:r>
                <w:proofErr w:type="spellStart"/>
                <w:r w:rsidRPr="00F00BB9">
                  <w:t>Livshits</w:t>
                </w:r>
                <w:proofErr w:type="spellEnd"/>
                <w:r w:rsidRPr="00F00BB9">
                  <w:t xml:space="preserve">, and Vladimir </w:t>
                </w:r>
                <w:proofErr w:type="spellStart"/>
                <w:r w:rsidR="002F571D" w:rsidRPr="00F00BB9">
                  <w:t>Mayakovsky</w:t>
                </w:r>
                <w:proofErr w:type="spellEnd"/>
                <w:r w:rsidRPr="00F00BB9">
                  <w:t xml:space="preserve">.  </w:t>
                </w:r>
                <w:proofErr w:type="spellStart"/>
                <w:r w:rsidRPr="00F00BB9">
                  <w:t>Khlebnikov</w:t>
                </w:r>
                <w:proofErr w:type="spellEnd"/>
                <w:r w:rsidRPr="00F00BB9">
                  <w:t xml:space="preserve"> and </w:t>
                </w:r>
                <w:proofErr w:type="spellStart"/>
                <w:r w:rsidRPr="00F00BB9">
                  <w:t>Kruchenykh</w:t>
                </w:r>
                <w:proofErr w:type="spellEnd"/>
                <w:r w:rsidRPr="00F00BB9">
                  <w:t xml:space="preserve"> proved the most experimental writers, developing a </w:t>
                </w:r>
                <w:proofErr w:type="spellStart"/>
                <w:r w:rsidRPr="00F00BB9">
                  <w:t>transrational</w:t>
                </w:r>
                <w:proofErr w:type="spellEnd"/>
                <w:r w:rsidRPr="00F00BB9">
                  <w:t xml:space="preserve"> language (</w:t>
                </w:r>
                <w:proofErr w:type="spellStart"/>
                <w:r w:rsidRPr="00F00BB9">
                  <w:rPr>
                    <w:i/>
                  </w:rPr>
                  <w:t>zaum</w:t>
                </w:r>
                <w:proofErr w:type="spellEnd"/>
                <w:r w:rsidRPr="00F00BB9">
                  <w:rPr>
                    <w:i/>
                  </w:rPr>
                  <w:t>’</w:t>
                </w:r>
                <w:r w:rsidRPr="00F00BB9">
                  <w:t xml:space="preserve">) made up of newly-coined words which had no denotative meaning, with their power depending on their sonic and graphic import alone. </w:t>
                </w:r>
                <w:proofErr w:type="spellStart"/>
                <w:r w:rsidRPr="00F00BB9">
                  <w:t>Mayakovsky</w:t>
                </w:r>
                <w:proofErr w:type="spellEnd"/>
                <w:r w:rsidRPr="00F00BB9">
                  <w:t xml:space="preserve"> demonstrated his originality through inventive imagery, a colloquial immediacy, and his creative use of rhyme, rhythm and poetic structures.  While poetry and the manifesto proved the literary forms most conducive to Futurist experimentation, Futurists also wrote drama and prose fiction. </w:t>
                </w:r>
              </w:p>
            </w:tc>
          </w:sdtContent>
        </w:sdt>
      </w:tr>
      <w:tr w:rsidR="003F0D73" w14:paraId="4E0D1C0C" w14:textId="77777777" w:rsidTr="003F0D73">
        <w:sdt>
          <w:sdtPr>
            <w:alias w:val="Article text"/>
            <w:tag w:val="articleText"/>
            <w:id w:val="634067588"/>
            <w:placeholder>
              <w:docPart w:val="81030752505F2D4DADD9E5DEC4F3210F"/>
            </w:placeholder>
          </w:sdtPr>
          <w:sdtEndPr/>
          <w:sdtContent>
            <w:tc>
              <w:tcPr>
                <w:tcW w:w="9016" w:type="dxa"/>
                <w:tcMar>
                  <w:top w:w="113" w:type="dxa"/>
                  <w:bottom w:w="113" w:type="dxa"/>
                </w:tcMar>
              </w:tcPr>
              <w:p w14:paraId="3C09ADF8" w14:textId="23CAD445" w:rsidR="00F00BB9" w:rsidRDefault="00F00BB9" w:rsidP="00F00BB9">
                <w:r w:rsidRPr="00F00BB9">
                  <w:t xml:space="preserve">An avant-garde movement dedicated to radical poetic experimentation to meet the needs of the dynamic modern era.  From obscure beginnings in 1910, Russian Futurism reached its zenith during the years 1912–14, before losing cohesion during the First World War.  After 1917, many Futurists produced literature in service of the Bolshevik revolution, but they became marginalized in the late 1920s as experimental writing fell out of favour.  Several competing groups adopted the name </w:t>
                </w:r>
                <w:r w:rsidR="002F571D">
                  <w:t>‘</w:t>
                </w:r>
                <w:r w:rsidRPr="00F00BB9">
                  <w:t>Futurists</w:t>
                </w:r>
                <w:r w:rsidR="002F571D">
                  <w:t>’,</w:t>
                </w:r>
                <w:r w:rsidRPr="00F00BB9">
                  <w:t xml:space="preserve"> including, in Russia, the Ego-Futurists, </w:t>
                </w:r>
                <w:proofErr w:type="spellStart"/>
                <w:r w:rsidRPr="00F00BB9">
                  <w:t>Hylaea</w:t>
                </w:r>
                <w:proofErr w:type="spellEnd"/>
                <w:r w:rsidRPr="00F00BB9">
                  <w:t xml:space="preserve"> (also known as the </w:t>
                </w:r>
                <w:proofErr w:type="spellStart"/>
                <w:r w:rsidRPr="00F00BB9">
                  <w:t>Cubo</w:t>
                </w:r>
                <w:proofErr w:type="spellEnd"/>
                <w:r w:rsidRPr="00F00BB9">
                  <w:t xml:space="preserve">-Futurists), and the Mezzanine of Poetry.  Of these groups, </w:t>
                </w:r>
                <w:proofErr w:type="spellStart"/>
                <w:r w:rsidRPr="00F00BB9">
                  <w:t>Hylaea</w:t>
                </w:r>
                <w:proofErr w:type="spellEnd"/>
                <w:r w:rsidRPr="00F00BB9">
                  <w:t xml:space="preserve"> produced the most enduring literature.  </w:t>
                </w:r>
                <w:proofErr w:type="spellStart"/>
                <w:r w:rsidRPr="00F00BB9">
                  <w:t>Hylaea</w:t>
                </w:r>
                <w:proofErr w:type="spellEnd"/>
                <w:r w:rsidRPr="00F00BB9">
                  <w:t xml:space="preserve"> included the </w:t>
                </w:r>
                <w:proofErr w:type="spellStart"/>
                <w:r w:rsidRPr="00F00BB9">
                  <w:t>Burliuk</w:t>
                </w:r>
                <w:proofErr w:type="spellEnd"/>
                <w:r w:rsidRPr="00F00BB9">
                  <w:t xml:space="preserve"> brothers (David, Nikolai, and Vladimir), Elena </w:t>
                </w:r>
                <w:proofErr w:type="spellStart"/>
                <w:r w:rsidRPr="00F00BB9">
                  <w:t>Guro</w:t>
                </w:r>
                <w:proofErr w:type="spellEnd"/>
                <w:r w:rsidRPr="00F00BB9">
                  <w:t xml:space="preserve">, </w:t>
                </w:r>
                <w:proofErr w:type="spellStart"/>
                <w:r w:rsidR="002F571D" w:rsidRPr="00F00BB9">
                  <w:t>Velimir</w:t>
                </w:r>
                <w:proofErr w:type="spellEnd"/>
                <w:r w:rsidR="002F571D" w:rsidRPr="00F00BB9">
                  <w:t xml:space="preserve"> </w:t>
                </w:r>
                <w:proofErr w:type="spellStart"/>
                <w:r w:rsidR="002F571D" w:rsidRPr="00F00BB9">
                  <w:t>Khlebnikov</w:t>
                </w:r>
                <w:proofErr w:type="spellEnd"/>
                <w:r w:rsidRPr="00F00BB9">
                  <w:t xml:space="preserve">, </w:t>
                </w:r>
                <w:proofErr w:type="spellStart"/>
                <w:r w:rsidRPr="00F00BB9">
                  <w:t>Vasilii</w:t>
                </w:r>
                <w:proofErr w:type="spellEnd"/>
                <w:r w:rsidRPr="00F00BB9">
                  <w:t xml:space="preserve"> </w:t>
                </w:r>
                <w:proofErr w:type="spellStart"/>
                <w:r w:rsidRPr="00F00BB9">
                  <w:t>Kamenskii</w:t>
                </w:r>
                <w:proofErr w:type="spellEnd"/>
                <w:r w:rsidRPr="00F00BB9">
                  <w:t xml:space="preserve">, </w:t>
                </w:r>
                <w:proofErr w:type="spellStart"/>
                <w:r w:rsidRPr="00F00BB9">
                  <w:t>Aleksei</w:t>
                </w:r>
                <w:proofErr w:type="spellEnd"/>
                <w:r w:rsidRPr="00F00BB9">
                  <w:t xml:space="preserve"> </w:t>
                </w:r>
                <w:proofErr w:type="spellStart"/>
                <w:r w:rsidRPr="00F00BB9">
                  <w:t>Kruchenykh</w:t>
                </w:r>
                <w:proofErr w:type="spellEnd"/>
                <w:r w:rsidRPr="00F00BB9">
                  <w:t xml:space="preserve">, </w:t>
                </w:r>
                <w:proofErr w:type="spellStart"/>
                <w:r w:rsidRPr="00F00BB9">
                  <w:t>Benedikt</w:t>
                </w:r>
                <w:proofErr w:type="spellEnd"/>
                <w:r w:rsidRPr="00F00BB9">
                  <w:t xml:space="preserve"> </w:t>
                </w:r>
                <w:proofErr w:type="spellStart"/>
                <w:r w:rsidRPr="00F00BB9">
                  <w:t>Livshits</w:t>
                </w:r>
                <w:proofErr w:type="spellEnd"/>
                <w:r w:rsidRPr="00F00BB9">
                  <w:t xml:space="preserve">, and Vladimir </w:t>
                </w:r>
                <w:proofErr w:type="spellStart"/>
                <w:r w:rsidR="002F571D" w:rsidRPr="00F00BB9">
                  <w:t>Mayakovsky</w:t>
                </w:r>
                <w:proofErr w:type="spellEnd"/>
                <w:r w:rsidR="002F571D" w:rsidRPr="00F00BB9">
                  <w:t xml:space="preserve">.  </w:t>
                </w:r>
                <w:proofErr w:type="spellStart"/>
                <w:r w:rsidRPr="00F00BB9">
                  <w:t>Khlebnikov</w:t>
                </w:r>
                <w:proofErr w:type="spellEnd"/>
                <w:r w:rsidRPr="00F00BB9">
                  <w:t xml:space="preserve"> and </w:t>
                </w:r>
                <w:proofErr w:type="spellStart"/>
                <w:r w:rsidRPr="00F00BB9">
                  <w:t>Kruchenykh</w:t>
                </w:r>
                <w:proofErr w:type="spellEnd"/>
                <w:r w:rsidRPr="00F00BB9">
                  <w:t xml:space="preserve"> proved the most experimental writers, developing a </w:t>
                </w:r>
                <w:proofErr w:type="spellStart"/>
                <w:r w:rsidRPr="00F00BB9">
                  <w:t>transrational</w:t>
                </w:r>
                <w:proofErr w:type="spellEnd"/>
                <w:r w:rsidRPr="00F00BB9">
                  <w:t xml:space="preserve"> language (</w:t>
                </w:r>
                <w:proofErr w:type="spellStart"/>
                <w:r w:rsidRPr="00F00BB9">
                  <w:rPr>
                    <w:i/>
                  </w:rPr>
                  <w:t>zaum</w:t>
                </w:r>
                <w:proofErr w:type="spellEnd"/>
                <w:r w:rsidRPr="00F00BB9">
                  <w:rPr>
                    <w:i/>
                  </w:rPr>
                  <w:t>’</w:t>
                </w:r>
                <w:r w:rsidRPr="00F00BB9">
                  <w:t xml:space="preserve">) made up of newly-coined words which had no denotative meaning, with their power depending on their sonic and graphic import alone. </w:t>
                </w:r>
                <w:proofErr w:type="spellStart"/>
                <w:r w:rsidRPr="00F00BB9">
                  <w:t>Mayakovsky</w:t>
                </w:r>
                <w:proofErr w:type="spellEnd"/>
                <w:r w:rsidRPr="00F00BB9">
                  <w:t xml:space="preserve"> demonstrated his originality through inventive imagery, a colloquial immediacy, and his creative use of rhyme, rhythm and poetic structures.  While poetry and the manifesto proved the literary forms most conducive to Futurist experimentation, Futurists also wrote drama and prose fiction. </w:t>
                </w:r>
              </w:p>
              <w:p w14:paraId="5A63CB19" w14:textId="77777777" w:rsidR="00F00BB9" w:rsidRDefault="00F00BB9" w:rsidP="00F00BB9"/>
              <w:p w14:paraId="41736D47" w14:textId="77777777" w:rsidR="00F00BB9" w:rsidRDefault="00F00BB9" w:rsidP="00F00BB9">
                <w:r>
                  <w:t>File: GroupOfHylaeaFuturists.jpg</w:t>
                </w:r>
              </w:p>
              <w:p w14:paraId="0434058D" w14:textId="77777777" w:rsidR="00F00BB9" w:rsidRPr="00F36937" w:rsidRDefault="00F00BB9" w:rsidP="00F00BB9">
                <w:pPr>
                  <w:pStyle w:val="Caption"/>
                </w:pPr>
                <w:r>
                  <w:t xml:space="preserve">Figure </w:t>
                </w:r>
                <w:r w:rsidR="00714ED9">
                  <w:fldChar w:fldCharType="begin"/>
                </w:r>
                <w:r w:rsidR="00714ED9">
                  <w:instrText xml:space="preserve"> SEQ Figure \* ARABIC </w:instrText>
                </w:r>
                <w:r w:rsidR="00714ED9">
                  <w:fldChar w:fldCharType="separate"/>
                </w:r>
                <w:r w:rsidR="001A4F80">
                  <w:rPr>
                    <w:noProof/>
                  </w:rPr>
                  <w:t>1</w:t>
                </w:r>
                <w:r w:rsidR="00714ED9">
                  <w:rPr>
                    <w:noProof/>
                  </w:rPr>
                  <w:fldChar w:fldCharType="end"/>
                </w:r>
                <w:r>
                  <w:t xml:space="preserve"> A group of </w:t>
                </w:r>
                <w:proofErr w:type="spellStart"/>
                <w:r>
                  <w:t>Hylaea</w:t>
                </w:r>
                <w:proofErr w:type="spellEnd"/>
                <w:r>
                  <w:t xml:space="preserve"> Futurists in 1912. Standing: N. </w:t>
                </w:r>
                <w:proofErr w:type="spellStart"/>
                <w:r>
                  <w:t>Burliuk</w:t>
                </w:r>
                <w:proofErr w:type="spellEnd"/>
                <w:r>
                  <w:t xml:space="preserve">; Seated, left to right: </w:t>
                </w:r>
                <w:proofErr w:type="spellStart"/>
                <w:r>
                  <w:t>Kruchenykh</w:t>
                </w:r>
                <w:proofErr w:type="spellEnd"/>
                <w:r>
                  <w:t xml:space="preserve">, D. </w:t>
                </w:r>
                <w:proofErr w:type="spellStart"/>
                <w:r>
                  <w:t>Burliuk</w:t>
                </w:r>
                <w:proofErr w:type="spellEnd"/>
                <w:r>
                  <w:t xml:space="preserve">, </w:t>
                </w:r>
                <w:proofErr w:type="spellStart"/>
                <w:r>
                  <w:lastRenderedPageBreak/>
                  <w:t>Mayakovsky</w:t>
                </w:r>
                <w:proofErr w:type="spellEnd"/>
                <w:r>
                  <w:t xml:space="preserve">, </w:t>
                </w:r>
                <w:proofErr w:type="spellStart"/>
                <w:r>
                  <w:t>Livshits</w:t>
                </w:r>
                <w:proofErr w:type="spellEnd"/>
                <w:r>
                  <w:t>.</w:t>
                </w:r>
              </w:p>
              <w:p w14:paraId="5AC5B402" w14:textId="77777777" w:rsidR="00F00BB9" w:rsidRPr="00F00BB9" w:rsidRDefault="00F00BB9" w:rsidP="00F00BB9">
                <w:r>
                  <w:t xml:space="preserve">Source: </w:t>
                </w:r>
                <w:r w:rsidR="001A4F80" w:rsidRPr="001A4F80">
                  <w:t>https://upload.wikimedia.org/wikipedia/commons/thumb/a/a2/Poshechina_obshestvennomu_vkusu.jpg/200px-Poshechina_obshestvennomu_vkusu.jpg</w:t>
                </w:r>
              </w:p>
              <w:p w14:paraId="6D979CFF" w14:textId="77777777" w:rsidR="00F00BB9" w:rsidRPr="00F00BB9" w:rsidRDefault="00F00BB9" w:rsidP="00F00BB9"/>
              <w:p w14:paraId="6C6ECE88" w14:textId="3F118ABD" w:rsidR="00F00BB9" w:rsidRPr="00F00BB9" w:rsidRDefault="00F00BB9" w:rsidP="00F00BB9">
                <w:r w:rsidRPr="00F00BB9">
                  <w:t xml:space="preserve">David </w:t>
                </w:r>
                <w:proofErr w:type="spellStart"/>
                <w:r w:rsidRPr="00F00BB9">
                  <w:t>Burliuk</w:t>
                </w:r>
                <w:proofErr w:type="spellEnd"/>
                <w:r w:rsidRPr="00F00BB9">
                  <w:t xml:space="preserve">, who served as an organizer of the </w:t>
                </w:r>
                <w:proofErr w:type="spellStart"/>
                <w:r w:rsidRPr="00F00BB9">
                  <w:t>Hylaea</w:t>
                </w:r>
                <w:proofErr w:type="spellEnd"/>
                <w:r w:rsidRPr="00F00BB9">
                  <w:t xml:space="preserve"> group, dates the origins of Futurism to the publication of the collection </w:t>
                </w:r>
                <w:proofErr w:type="spellStart"/>
                <w:r w:rsidRPr="00F00BB9">
                  <w:rPr>
                    <w:i/>
                  </w:rPr>
                  <w:t>Sadok</w:t>
                </w:r>
                <w:proofErr w:type="spellEnd"/>
                <w:r w:rsidRPr="00F00BB9">
                  <w:rPr>
                    <w:i/>
                  </w:rPr>
                  <w:t xml:space="preserve"> </w:t>
                </w:r>
                <w:proofErr w:type="spellStart"/>
                <w:r w:rsidRPr="00F00BB9">
                  <w:rPr>
                    <w:i/>
                  </w:rPr>
                  <w:t>sudei</w:t>
                </w:r>
                <w:proofErr w:type="spellEnd"/>
                <w:r w:rsidRPr="00F00BB9">
                  <w:t xml:space="preserve"> (A Trap for Judges) in 1910.  However, as early as 1907-08, </w:t>
                </w:r>
                <w:proofErr w:type="spellStart"/>
                <w:r w:rsidRPr="00F00BB9">
                  <w:t>Khlebnikov's</w:t>
                </w:r>
                <w:proofErr w:type="spellEnd"/>
                <w:r w:rsidRPr="00F00BB9">
                  <w:t xml:space="preserve"> poetry shows the hallmarks of verbal experimentation that would later be labelled Futurist.  Despite the Futurists' frequent denunciations of Russian </w:t>
                </w:r>
                <w:r w:rsidR="002F571D" w:rsidRPr="00F00BB9">
                  <w:t xml:space="preserve">Symbolist </w:t>
                </w:r>
                <w:r w:rsidRPr="00F00BB9">
                  <w:t xml:space="preserve">poetry, the Symbolists undeniably influenced them, especially in their innovative use of poetic forms, their synaesthesia, and their distaste for Realist aesthetics.  However, unlike the Symbolists, who often sought a Neo-Platonic transcendence through poetry, the Futurists rather focused on the intrinsic value of the word.  The best Futurist poetry is characterized by verbal innovation, sound-patterning, and linguistic play, as in the following much-anthologized poem by </w:t>
                </w:r>
                <w:proofErr w:type="spellStart"/>
                <w:r w:rsidRPr="00F00BB9">
                  <w:t>Khlebnikov</w:t>
                </w:r>
                <w:proofErr w:type="spellEnd"/>
                <w:r w:rsidRPr="00F00BB9">
                  <w:t>, written in 1908–09 but not published until 1912:</w:t>
                </w:r>
              </w:p>
              <w:p w14:paraId="71F626D2" w14:textId="77777777" w:rsidR="00F00BB9" w:rsidRPr="00F00BB9" w:rsidRDefault="00F00BB9" w:rsidP="00F00BB9"/>
              <w:p w14:paraId="0B3C4A64" w14:textId="77777777" w:rsidR="00F00BB9" w:rsidRPr="00F00BB9" w:rsidRDefault="00F00BB9" w:rsidP="00F00BB9">
                <w:pPr>
                  <w:tabs>
                    <w:tab w:val="left" w:pos="360"/>
                  </w:tabs>
                </w:pPr>
                <w:r w:rsidRPr="00F00BB9">
                  <w:tab/>
                </w:r>
                <w:proofErr w:type="spellStart"/>
                <w:r w:rsidRPr="00F00BB9">
                  <w:rPr>
                    <w:lang w:val="ru-RU"/>
                  </w:rPr>
                  <w:t>Бобэ</w:t>
                </w:r>
                <w:proofErr w:type="spellEnd"/>
                <w:r w:rsidRPr="00F00BB9">
                  <w:t>ó</w:t>
                </w:r>
                <w:proofErr w:type="spellStart"/>
                <w:r w:rsidRPr="00F00BB9">
                  <w:rPr>
                    <w:lang w:val="ru-RU"/>
                  </w:rPr>
                  <w:t>би</w:t>
                </w:r>
                <w:proofErr w:type="spellEnd"/>
                <w:r w:rsidRPr="00F00BB9">
                  <w:t xml:space="preserve"> </w:t>
                </w:r>
                <w:r w:rsidRPr="00F00BB9">
                  <w:rPr>
                    <w:lang w:val="ru-RU"/>
                  </w:rPr>
                  <w:t>пелись</w:t>
                </w:r>
                <w:r w:rsidRPr="00F00BB9">
                  <w:t xml:space="preserve"> </w:t>
                </w:r>
                <w:r w:rsidRPr="00F00BB9">
                  <w:rPr>
                    <w:lang w:val="ru-RU"/>
                  </w:rPr>
                  <w:t>губы</w:t>
                </w:r>
                <w:r w:rsidRPr="00F00BB9">
                  <w:t>,</w:t>
                </w:r>
                <w:r w:rsidRPr="00F00BB9">
                  <w:tab/>
                </w:r>
                <w:r w:rsidRPr="00F00BB9">
                  <w:tab/>
                </w:r>
                <w:r w:rsidRPr="00F00BB9">
                  <w:tab/>
                </w:r>
                <w:proofErr w:type="spellStart"/>
                <w:r w:rsidRPr="00F00BB9">
                  <w:t>Bobay</w:t>
                </w:r>
                <w:r w:rsidRPr="00F00BB9">
                  <w:rPr>
                    <w:i/>
                  </w:rPr>
                  <w:t>oh</w:t>
                </w:r>
                <w:r w:rsidRPr="00F00BB9">
                  <w:t>bee</w:t>
                </w:r>
                <w:proofErr w:type="spellEnd"/>
                <w:r w:rsidRPr="00F00BB9">
                  <w:t xml:space="preserve"> sang the lips,</w:t>
                </w:r>
              </w:p>
              <w:p w14:paraId="22FE9ACC" w14:textId="77777777" w:rsidR="00F00BB9" w:rsidRPr="00F00BB9" w:rsidRDefault="00F00BB9" w:rsidP="00F00BB9">
                <w:pPr>
                  <w:tabs>
                    <w:tab w:val="left" w:pos="360"/>
                  </w:tabs>
                </w:pPr>
                <w:r w:rsidRPr="00F00BB9">
                  <w:tab/>
                </w:r>
                <w:proofErr w:type="spellStart"/>
                <w:r w:rsidRPr="00F00BB9">
                  <w:rPr>
                    <w:lang w:val="ru-RU"/>
                  </w:rPr>
                  <w:t>Вээ</w:t>
                </w:r>
                <w:proofErr w:type="spellEnd"/>
                <w:r w:rsidRPr="00F00BB9">
                  <w:t>ó</w:t>
                </w:r>
                <w:r w:rsidRPr="00F00BB9">
                  <w:rPr>
                    <w:lang w:val="ru-RU"/>
                  </w:rPr>
                  <w:t>ми</w:t>
                </w:r>
                <w:r w:rsidRPr="00F00BB9">
                  <w:t xml:space="preserve"> </w:t>
                </w:r>
                <w:r w:rsidRPr="00F00BB9">
                  <w:rPr>
                    <w:lang w:val="ru-RU"/>
                  </w:rPr>
                  <w:t>пелись</w:t>
                </w:r>
                <w:r w:rsidRPr="00F00BB9">
                  <w:t xml:space="preserve"> </w:t>
                </w:r>
                <w:r w:rsidRPr="00F00BB9">
                  <w:rPr>
                    <w:lang w:val="ru-RU"/>
                  </w:rPr>
                  <w:t>взоры</w:t>
                </w:r>
                <w:r w:rsidRPr="00F00BB9">
                  <w:t>,</w:t>
                </w:r>
                <w:r w:rsidRPr="00F00BB9">
                  <w:tab/>
                </w:r>
                <w:r w:rsidRPr="00F00BB9">
                  <w:tab/>
                </w:r>
                <w:r w:rsidRPr="00F00BB9">
                  <w:tab/>
                </w:r>
                <w:proofErr w:type="spellStart"/>
                <w:r w:rsidRPr="00F00BB9">
                  <w:t>Vayay</w:t>
                </w:r>
                <w:r w:rsidRPr="00F00BB9">
                  <w:rPr>
                    <w:i/>
                  </w:rPr>
                  <w:t>oh</w:t>
                </w:r>
                <w:r w:rsidRPr="00F00BB9">
                  <w:t>mee</w:t>
                </w:r>
                <w:proofErr w:type="spellEnd"/>
                <w:r w:rsidRPr="00F00BB9">
                  <w:t xml:space="preserve"> sang the glances,</w:t>
                </w:r>
              </w:p>
              <w:p w14:paraId="1C854DFE" w14:textId="77777777" w:rsidR="00F00BB9" w:rsidRPr="00F00BB9" w:rsidRDefault="00F00BB9" w:rsidP="00F00BB9">
                <w:pPr>
                  <w:tabs>
                    <w:tab w:val="left" w:pos="360"/>
                  </w:tabs>
                </w:pPr>
                <w:r w:rsidRPr="00F00BB9">
                  <w:tab/>
                </w:r>
                <w:proofErr w:type="spellStart"/>
                <w:r w:rsidRPr="00F00BB9">
                  <w:rPr>
                    <w:lang w:val="ru-RU"/>
                  </w:rPr>
                  <w:t>Пиээо</w:t>
                </w:r>
                <w:proofErr w:type="spellEnd"/>
                <w:r w:rsidRPr="00F00BB9">
                  <w:t xml:space="preserve"> </w:t>
                </w:r>
                <w:r w:rsidRPr="00F00BB9">
                  <w:rPr>
                    <w:lang w:val="ru-RU"/>
                  </w:rPr>
                  <w:t>пелись</w:t>
                </w:r>
                <w:r w:rsidRPr="00F00BB9">
                  <w:t xml:space="preserve"> </w:t>
                </w:r>
                <w:r w:rsidRPr="00F00BB9">
                  <w:rPr>
                    <w:lang w:val="ru-RU"/>
                  </w:rPr>
                  <w:t>брови</w:t>
                </w:r>
                <w:r w:rsidRPr="00F00BB9">
                  <w:t>,</w:t>
                </w:r>
                <w:r w:rsidRPr="00F00BB9">
                  <w:tab/>
                </w:r>
                <w:r w:rsidRPr="00F00BB9">
                  <w:tab/>
                </w:r>
                <w:r w:rsidRPr="00F00BB9">
                  <w:tab/>
                </w:r>
                <w:proofErr w:type="spellStart"/>
                <w:r w:rsidRPr="00F00BB9">
                  <w:t>Peeayayoh</w:t>
                </w:r>
                <w:proofErr w:type="spellEnd"/>
                <w:r w:rsidRPr="00F00BB9">
                  <w:t xml:space="preserve"> sang the eyebrows,</w:t>
                </w:r>
              </w:p>
              <w:p w14:paraId="410DC07F" w14:textId="77777777" w:rsidR="00F00BB9" w:rsidRPr="00F00BB9" w:rsidRDefault="00F00BB9" w:rsidP="00F00BB9">
                <w:pPr>
                  <w:tabs>
                    <w:tab w:val="left" w:pos="360"/>
                  </w:tabs>
                </w:pPr>
                <w:r w:rsidRPr="00F00BB9">
                  <w:tab/>
                </w:r>
                <w:proofErr w:type="spellStart"/>
                <w:r w:rsidRPr="00F00BB9">
                  <w:rPr>
                    <w:lang w:val="ru-RU"/>
                  </w:rPr>
                  <w:t>Лиэээй</w:t>
                </w:r>
                <w:proofErr w:type="spellEnd"/>
                <w:r w:rsidRPr="00F00BB9">
                  <w:t xml:space="preserve"> — </w:t>
                </w:r>
                <w:r w:rsidRPr="00F00BB9">
                  <w:rPr>
                    <w:lang w:val="ru-RU"/>
                  </w:rPr>
                  <w:t>пелся</w:t>
                </w:r>
                <w:r w:rsidRPr="00F00BB9">
                  <w:t xml:space="preserve"> </w:t>
                </w:r>
                <w:r w:rsidRPr="00F00BB9">
                  <w:rPr>
                    <w:lang w:val="ru-RU"/>
                  </w:rPr>
                  <w:t>облик</w:t>
                </w:r>
                <w:r w:rsidRPr="00F00BB9">
                  <w:t>,</w:t>
                </w:r>
                <w:r w:rsidRPr="00F00BB9">
                  <w:tab/>
                </w:r>
                <w:r w:rsidRPr="00F00BB9">
                  <w:tab/>
                </w:r>
                <w:r w:rsidRPr="00F00BB9">
                  <w:tab/>
                </w:r>
                <w:proofErr w:type="spellStart"/>
                <w:r w:rsidRPr="00F00BB9">
                  <w:t>Leeayayay</w:t>
                </w:r>
                <w:proofErr w:type="spellEnd"/>
                <w:r w:rsidRPr="00F00BB9">
                  <w:t xml:space="preserve"> — sang the visage,</w:t>
                </w:r>
              </w:p>
              <w:p w14:paraId="479E9CF5" w14:textId="1F045971" w:rsidR="00F00BB9" w:rsidRPr="00F00BB9" w:rsidRDefault="00F00BB9" w:rsidP="00F00BB9">
                <w:pPr>
                  <w:tabs>
                    <w:tab w:val="left" w:pos="360"/>
                  </w:tabs>
                </w:pPr>
                <w:r w:rsidRPr="00F00BB9">
                  <w:tab/>
                </w:r>
                <w:proofErr w:type="spellStart"/>
                <w:r w:rsidRPr="00F00BB9">
                  <w:rPr>
                    <w:lang w:val="ru-RU"/>
                  </w:rPr>
                  <w:t>Гзи-гзи-гзэо</w:t>
                </w:r>
                <w:proofErr w:type="spellEnd"/>
                <w:r w:rsidRPr="00F00BB9">
                  <w:rPr>
                    <w:lang w:val="ru-RU"/>
                  </w:rPr>
                  <w:t xml:space="preserve"> пелась цепь.</w:t>
                </w:r>
                <w:r w:rsidRPr="00F00BB9">
                  <w:rPr>
                    <w:lang w:val="ru-RU"/>
                  </w:rPr>
                  <w:tab/>
                </w:r>
                <w:r w:rsidRPr="00F00BB9">
                  <w:rPr>
                    <w:lang w:val="ru-RU"/>
                  </w:rPr>
                  <w:tab/>
                </w:r>
                <w:r w:rsidR="002F571D">
                  <w:rPr>
                    <w:lang w:val="ru-RU"/>
                  </w:rPr>
                  <w:t xml:space="preserve">               </w:t>
                </w:r>
                <w:proofErr w:type="spellStart"/>
                <w:r w:rsidRPr="00F00BB9">
                  <w:t>Gzee-gzee-gzayoh</w:t>
                </w:r>
                <w:proofErr w:type="spellEnd"/>
                <w:r w:rsidRPr="00F00BB9">
                  <w:t xml:space="preserve"> sang the chain.</w:t>
                </w:r>
              </w:p>
              <w:p w14:paraId="2AF82E29" w14:textId="77777777" w:rsidR="00F00BB9" w:rsidRPr="00F00BB9" w:rsidRDefault="00F00BB9" w:rsidP="00F00BB9">
                <w:pPr>
                  <w:tabs>
                    <w:tab w:val="left" w:pos="360"/>
                  </w:tabs>
                </w:pPr>
                <w:r w:rsidRPr="00F00BB9">
                  <w:tab/>
                </w:r>
                <w:r w:rsidRPr="00F00BB9">
                  <w:rPr>
                    <w:lang w:val="ru-RU"/>
                  </w:rPr>
                  <w:t>Так</w:t>
                </w:r>
                <w:r w:rsidRPr="00F00BB9">
                  <w:t xml:space="preserve"> </w:t>
                </w:r>
                <w:r w:rsidRPr="00F00BB9">
                  <w:rPr>
                    <w:lang w:val="ru-RU"/>
                  </w:rPr>
                  <w:t>на</w:t>
                </w:r>
                <w:r w:rsidRPr="00F00BB9">
                  <w:t xml:space="preserve"> </w:t>
                </w:r>
                <w:r w:rsidRPr="00F00BB9">
                  <w:rPr>
                    <w:lang w:val="ru-RU"/>
                  </w:rPr>
                  <w:t>холсте</w:t>
                </w:r>
                <w:r w:rsidRPr="00F00BB9">
                  <w:t xml:space="preserve"> </w:t>
                </w:r>
                <w:r w:rsidRPr="00F00BB9">
                  <w:rPr>
                    <w:lang w:val="ru-RU"/>
                  </w:rPr>
                  <w:t>каких</w:t>
                </w:r>
                <w:r w:rsidRPr="00F00BB9">
                  <w:t>-</w:t>
                </w:r>
                <w:r w:rsidRPr="00F00BB9">
                  <w:rPr>
                    <w:lang w:val="ru-RU"/>
                  </w:rPr>
                  <w:t>то</w:t>
                </w:r>
                <w:r w:rsidRPr="00F00BB9">
                  <w:t xml:space="preserve"> </w:t>
                </w:r>
                <w:r w:rsidRPr="00F00BB9">
                  <w:rPr>
                    <w:lang w:val="ru-RU"/>
                  </w:rPr>
                  <w:t>соответствий</w:t>
                </w:r>
                <w:r w:rsidRPr="00F00BB9">
                  <w:tab/>
                  <w:t>And so on a canvas of certain correspondences</w:t>
                </w:r>
              </w:p>
              <w:p w14:paraId="0E0F957E" w14:textId="77777777" w:rsidR="00F00BB9" w:rsidRPr="00F00BB9" w:rsidRDefault="00F00BB9" w:rsidP="00F00BB9">
                <w:pPr>
                  <w:tabs>
                    <w:tab w:val="left" w:pos="360"/>
                  </w:tabs>
                </w:pPr>
                <w:r w:rsidRPr="00F00BB9">
                  <w:tab/>
                </w:r>
                <w:proofErr w:type="spellStart"/>
                <w:r w:rsidRPr="00F00BB9">
                  <w:t>Вне</w:t>
                </w:r>
                <w:proofErr w:type="spellEnd"/>
                <w:r w:rsidRPr="00F00BB9">
                  <w:t xml:space="preserve"> </w:t>
                </w:r>
                <w:proofErr w:type="spellStart"/>
                <w:r w:rsidRPr="00F00BB9">
                  <w:t>протяжения</w:t>
                </w:r>
                <w:proofErr w:type="spellEnd"/>
                <w:r w:rsidRPr="00F00BB9">
                  <w:t xml:space="preserve"> </w:t>
                </w:r>
                <w:proofErr w:type="spellStart"/>
                <w:r w:rsidRPr="00F00BB9">
                  <w:t>жило</w:t>
                </w:r>
                <w:proofErr w:type="spellEnd"/>
                <w:r w:rsidRPr="00F00BB9">
                  <w:t xml:space="preserve"> </w:t>
                </w:r>
                <w:proofErr w:type="spellStart"/>
                <w:r w:rsidRPr="00F00BB9">
                  <w:t>Лицо</w:t>
                </w:r>
                <w:proofErr w:type="spellEnd"/>
                <w:r w:rsidRPr="00F00BB9">
                  <w:t>.</w:t>
                </w:r>
                <w:r w:rsidRPr="00F00BB9">
                  <w:tab/>
                </w:r>
                <w:r w:rsidRPr="00F00BB9">
                  <w:tab/>
                  <w:t>Outside dimension there lived a Face.</w:t>
                </w:r>
              </w:p>
              <w:p w14:paraId="06E6B7E7" w14:textId="77777777" w:rsidR="00F00BB9" w:rsidRPr="00F00BB9" w:rsidRDefault="00F00BB9" w:rsidP="00F00BB9">
                <w:pPr>
                  <w:tabs>
                    <w:tab w:val="left" w:pos="360"/>
                  </w:tabs>
                </w:pPr>
              </w:p>
              <w:p w14:paraId="5C29C413" w14:textId="77777777" w:rsidR="00F00BB9" w:rsidRPr="00F00BB9" w:rsidRDefault="00F00BB9" w:rsidP="00F00BB9">
                <w:pPr>
                  <w:tabs>
                    <w:tab w:val="left" w:pos="360"/>
                  </w:tabs>
                </w:pPr>
                <w:r w:rsidRPr="00F00BB9">
                  <w:tab/>
                </w:r>
                <w:r w:rsidRPr="00F00BB9">
                  <w:tab/>
                </w:r>
                <w:r w:rsidRPr="00F00BB9">
                  <w:tab/>
                </w:r>
              </w:p>
              <w:p w14:paraId="4953FEB8" w14:textId="0628B913" w:rsidR="00F00BB9" w:rsidRPr="00F00BB9" w:rsidRDefault="00F00BB9" w:rsidP="00F00BB9">
                <w:r w:rsidRPr="00F00BB9">
                  <w:t xml:space="preserve">Like their Italian counterparts, Russian Futurist writers collaborated closely with visual artists.  Indeed, many writers—including </w:t>
                </w:r>
                <w:proofErr w:type="spellStart"/>
                <w:r w:rsidRPr="00F00BB9">
                  <w:t>Guro</w:t>
                </w:r>
                <w:proofErr w:type="spellEnd"/>
                <w:r w:rsidRPr="00F00BB9">
                  <w:t xml:space="preserve">, </w:t>
                </w:r>
                <w:proofErr w:type="spellStart"/>
                <w:r w:rsidRPr="00F00BB9">
                  <w:t>Mayakovsky</w:t>
                </w:r>
                <w:proofErr w:type="spellEnd"/>
                <w:r w:rsidRPr="00F00BB9">
                  <w:t xml:space="preserve"> and </w:t>
                </w:r>
                <w:proofErr w:type="spellStart"/>
                <w:r w:rsidRPr="00F00BB9">
                  <w:t>Kruchenykh</w:t>
                </w:r>
                <w:proofErr w:type="spellEnd"/>
                <w:r w:rsidRPr="00F00BB9">
                  <w:t>—began their careers as painters and translated painterly techniques to the written word.  The Futurists often designed their own books.  Unlike the lavish, gilded volumes of their Symbolist predecessors, early Futurist books were diminutive and ephemeral, often printed on wallpaper, and illustrated with Neo-</w:t>
                </w:r>
                <w:proofErr w:type="spellStart"/>
                <w:r w:rsidRPr="00F00BB9">
                  <w:t>primitivist</w:t>
                </w:r>
                <w:proofErr w:type="spellEnd"/>
                <w:r w:rsidRPr="00F00BB9">
                  <w:t xml:space="preserve"> drawings by artists such as </w:t>
                </w:r>
                <w:proofErr w:type="spellStart"/>
                <w:r w:rsidRPr="00F00BB9">
                  <w:t>Natal’ia</w:t>
                </w:r>
                <w:proofErr w:type="spellEnd"/>
                <w:r w:rsidRPr="00F00BB9">
                  <w:t xml:space="preserve"> </w:t>
                </w:r>
                <w:proofErr w:type="spellStart"/>
                <w:r w:rsidR="002F571D" w:rsidRPr="00F00BB9">
                  <w:t>Goncharova</w:t>
                </w:r>
                <w:proofErr w:type="spellEnd"/>
                <w:r w:rsidR="002F571D" w:rsidRPr="00F00BB9">
                  <w:t xml:space="preserve">, Mikhail </w:t>
                </w:r>
                <w:proofErr w:type="spellStart"/>
                <w:r w:rsidR="002F571D" w:rsidRPr="00F00BB9">
                  <w:t>Larionov</w:t>
                </w:r>
                <w:proofErr w:type="spellEnd"/>
                <w:r w:rsidR="002F571D" w:rsidRPr="00F00BB9">
                  <w:t xml:space="preserve">, </w:t>
                </w:r>
                <w:proofErr w:type="spellStart"/>
                <w:r w:rsidR="002F571D" w:rsidRPr="00F00BB9">
                  <w:t>Kazimir</w:t>
                </w:r>
                <w:proofErr w:type="spellEnd"/>
                <w:r w:rsidR="002F571D" w:rsidRPr="00F00BB9">
                  <w:t xml:space="preserve"> Malevich </w:t>
                </w:r>
                <w:r w:rsidRPr="00F00BB9">
                  <w:t xml:space="preserve">and Olga </w:t>
                </w:r>
                <w:proofErr w:type="spellStart"/>
                <w:r w:rsidRPr="00F00BB9">
                  <w:t>Rozanova</w:t>
                </w:r>
                <w:proofErr w:type="spellEnd"/>
                <w:r w:rsidRPr="00F00BB9">
                  <w:t>.</w:t>
                </w:r>
              </w:p>
              <w:p w14:paraId="365FAF50" w14:textId="77777777" w:rsidR="00F00BB9" w:rsidRDefault="00F00BB9" w:rsidP="00F00BB9">
                <w:pPr>
                  <w:rPr>
                    <w:b/>
                  </w:rPr>
                </w:pPr>
              </w:p>
              <w:p w14:paraId="0FD55B12" w14:textId="77777777" w:rsidR="001A4F80" w:rsidRDefault="001A4F80" w:rsidP="00F00BB9">
                <w:r>
                  <w:t>File: AGameInHellCover.jpg</w:t>
                </w:r>
              </w:p>
              <w:p w14:paraId="07136E33" w14:textId="77777777" w:rsidR="001A4F80" w:rsidRPr="00F36937" w:rsidRDefault="001A4F80" w:rsidP="001A4F80">
                <w:pPr>
                  <w:pStyle w:val="Caption"/>
                </w:pPr>
                <w:r>
                  <w:t xml:space="preserve">Figure </w:t>
                </w:r>
                <w:r w:rsidR="00714ED9">
                  <w:fldChar w:fldCharType="begin"/>
                </w:r>
                <w:r w:rsidR="00714ED9">
                  <w:instrText xml:space="preserve"> SEQ Figure \* ARABIC </w:instrText>
                </w:r>
                <w:r w:rsidR="00714ED9">
                  <w:fldChar w:fldCharType="separate"/>
                </w:r>
                <w:r>
                  <w:rPr>
                    <w:noProof/>
                  </w:rPr>
                  <w:t>2</w:t>
                </w:r>
                <w:r w:rsidR="00714ED9">
                  <w:rPr>
                    <w:noProof/>
                  </w:rPr>
                  <w:fldChar w:fldCharType="end"/>
                </w:r>
                <w:r>
                  <w:t xml:space="preserve"> Cover of </w:t>
                </w:r>
                <w:proofErr w:type="spellStart"/>
                <w:r>
                  <w:t>Khlebnikov</w:t>
                </w:r>
                <w:proofErr w:type="spellEnd"/>
                <w:r>
                  <w:t xml:space="preserve"> and </w:t>
                </w:r>
                <w:proofErr w:type="spellStart"/>
                <w:r>
                  <w:t>Kruchenykh's</w:t>
                </w:r>
                <w:proofErr w:type="spellEnd"/>
                <w:r>
                  <w:t xml:space="preserve"> </w:t>
                </w:r>
                <w:proofErr w:type="spellStart"/>
                <w:r>
                  <w:rPr>
                    <w:i/>
                  </w:rPr>
                  <w:t>Igra</w:t>
                </w:r>
                <w:proofErr w:type="spellEnd"/>
                <w:r>
                  <w:rPr>
                    <w:i/>
                  </w:rPr>
                  <w:t xml:space="preserve"> v </w:t>
                </w:r>
                <w:proofErr w:type="spellStart"/>
                <w:r>
                  <w:rPr>
                    <w:i/>
                  </w:rPr>
                  <w:t>adu</w:t>
                </w:r>
                <w:proofErr w:type="spellEnd"/>
                <w:r>
                  <w:rPr>
                    <w:i/>
                  </w:rPr>
                  <w:t xml:space="preserve">: </w:t>
                </w:r>
                <w:proofErr w:type="spellStart"/>
                <w:r>
                  <w:rPr>
                    <w:i/>
                  </w:rPr>
                  <w:t>Poema</w:t>
                </w:r>
                <w:proofErr w:type="spellEnd"/>
                <w:r>
                  <w:rPr>
                    <w:i/>
                  </w:rPr>
                  <w:t xml:space="preserve"> </w:t>
                </w:r>
                <w:r>
                  <w:t>(</w:t>
                </w:r>
                <w:r>
                  <w:rPr>
                    <w:i/>
                  </w:rPr>
                  <w:t>A Game in Hell: A Poem</w:t>
                </w:r>
                <w:r>
                  <w:t xml:space="preserve">), illustrated by Natalia </w:t>
                </w:r>
                <w:proofErr w:type="spellStart"/>
                <w:r>
                  <w:t>Goncharova</w:t>
                </w:r>
                <w:proofErr w:type="spellEnd"/>
                <w:r>
                  <w:t>, 1912. Such Neo-</w:t>
                </w:r>
                <w:proofErr w:type="spellStart"/>
                <w:r>
                  <w:t>primitivist</w:t>
                </w:r>
                <w:proofErr w:type="spellEnd"/>
                <w:r>
                  <w:t xml:space="preserve"> drawings often accompanied Futurist writings.</w:t>
                </w:r>
              </w:p>
              <w:p w14:paraId="0F7757E6" w14:textId="35CE8801" w:rsidR="001A4F80" w:rsidRDefault="001A4F80" w:rsidP="00F00BB9">
                <w:r>
                  <w:t xml:space="preserve">Source: </w:t>
                </w:r>
                <w:hyperlink r:id="rId8" w:history="1">
                  <w:r w:rsidR="002F571D" w:rsidRPr="00D87A17">
                    <w:rPr>
                      <w:rStyle w:val="Hyperlink"/>
                    </w:rPr>
                    <w:t>http://arttattler.com/commentarytangowithcows.htm</w:t>
                  </w:r>
                  <w:r w:rsidR="002F571D" w:rsidRPr="00D87A17">
                    <w:rPr>
                      <w:rStyle w:val="Hyperlink"/>
                    </w:rPr>
                    <w:t>l</w:t>
                  </w:r>
                </w:hyperlink>
              </w:p>
              <w:p w14:paraId="6350C9D8" w14:textId="77777777" w:rsidR="002F571D" w:rsidRPr="001A4F80" w:rsidRDefault="002F571D" w:rsidP="00F00BB9"/>
              <w:p w14:paraId="7073BCF6" w14:textId="77777777" w:rsidR="001A4F80" w:rsidRPr="00F00BB9" w:rsidRDefault="001A4F80" w:rsidP="00F00BB9">
                <w:pPr>
                  <w:rPr>
                    <w:b/>
                  </w:rPr>
                </w:pPr>
              </w:p>
              <w:p w14:paraId="2325223B" w14:textId="6533648C" w:rsidR="00F00BB9" w:rsidRPr="00F00BB9" w:rsidRDefault="00F00BB9" w:rsidP="00F00BB9">
                <w:r w:rsidRPr="00F00BB9">
                  <w:t xml:space="preserve">While the Italian Futurists, led by Marinetti, celebrated technology, speed, and the modern metropolis, Russian Futurists had a more ambivalent attitude towards modernity and emphasized formal innovation as the key marker of the new poetry.  Moreover, several </w:t>
                </w:r>
                <w:proofErr w:type="spellStart"/>
                <w:r w:rsidRPr="00F00BB9">
                  <w:t>Hylaea</w:t>
                </w:r>
                <w:proofErr w:type="spellEnd"/>
                <w:r w:rsidRPr="00F00BB9">
                  <w:rPr>
                    <w:i/>
                  </w:rPr>
                  <w:t xml:space="preserve"> </w:t>
                </w:r>
                <w:r w:rsidRPr="00F00BB9">
                  <w:t xml:space="preserve">Futurists evinced an interest in primitivism not found among the Italians.  </w:t>
                </w:r>
                <w:proofErr w:type="spellStart"/>
                <w:r w:rsidRPr="00F00BB9">
                  <w:t>Khlebnikov</w:t>
                </w:r>
                <w:proofErr w:type="spellEnd"/>
                <w:r w:rsidRPr="00F00BB9">
                  <w:t xml:space="preserve"> and </w:t>
                </w:r>
                <w:proofErr w:type="spellStart"/>
                <w:r w:rsidRPr="00F00BB9">
                  <w:t>Kruchenykh</w:t>
                </w:r>
                <w:proofErr w:type="spellEnd"/>
                <w:r w:rsidRPr="00F00BB9">
                  <w:t xml:space="preserve"> in particular drew inspiration from Russia's pre-</w:t>
                </w:r>
                <w:proofErr w:type="spellStart"/>
                <w:r w:rsidRPr="00F00BB9">
                  <w:t>Petrine</w:t>
                </w:r>
                <w:proofErr w:type="spellEnd"/>
                <w:r w:rsidRPr="00F00BB9">
                  <w:t xml:space="preserve"> past and their linguistic experiments often evoke an ancient Slavic language free of Western influences.  Indeed, </w:t>
                </w:r>
                <w:proofErr w:type="spellStart"/>
                <w:r w:rsidRPr="00F00BB9">
                  <w:t>Khlebnikov's</w:t>
                </w:r>
                <w:proofErr w:type="spellEnd"/>
                <w:r w:rsidRPr="00F00BB9">
                  <w:t xml:space="preserve"> preferred term for </w:t>
                </w:r>
                <w:r w:rsidR="002F571D">
                  <w:t>‘</w:t>
                </w:r>
                <w:r w:rsidRPr="00F00BB9">
                  <w:t>Futurist</w:t>
                </w:r>
                <w:r w:rsidR="002F571D">
                  <w:t>’</w:t>
                </w:r>
                <w:r w:rsidRPr="00F00BB9">
                  <w:t xml:space="preserve"> was not the Latinate </w:t>
                </w:r>
                <w:r w:rsidRPr="00F00BB9">
                  <w:rPr>
                    <w:i/>
                  </w:rPr>
                  <w:t>futurist</w:t>
                </w:r>
                <w:r w:rsidRPr="00F00BB9">
                  <w:t xml:space="preserve"> imported into Russian, but his own coinage from a Slavic root, </w:t>
                </w:r>
                <w:proofErr w:type="spellStart"/>
                <w:r w:rsidRPr="00F00BB9">
                  <w:rPr>
                    <w:i/>
                  </w:rPr>
                  <w:t>budetlianin</w:t>
                </w:r>
                <w:proofErr w:type="spellEnd"/>
                <w:r w:rsidRPr="00F00BB9">
                  <w:t xml:space="preserve">.  </w:t>
                </w:r>
              </w:p>
              <w:p w14:paraId="629EE475" w14:textId="77777777" w:rsidR="00F00BB9" w:rsidRPr="00F00BB9" w:rsidRDefault="00F00BB9" w:rsidP="00F00BB9"/>
              <w:p w14:paraId="04AF5119" w14:textId="7E3176FF" w:rsidR="00F00BB9" w:rsidRPr="00F00BB9" w:rsidRDefault="00F00BB9" w:rsidP="00F00BB9">
                <w:r w:rsidRPr="00F00BB9">
                  <w:t xml:space="preserve">Yet while the </w:t>
                </w:r>
                <w:proofErr w:type="spellStart"/>
                <w:r w:rsidRPr="00F00BB9">
                  <w:t>Hylaea</w:t>
                </w:r>
                <w:proofErr w:type="spellEnd"/>
                <w:r w:rsidRPr="00F00BB9">
                  <w:t xml:space="preserve"> Futurists firmly protested their independence from Marinetti, he influenced at least the tone of their work, particularly their provocative manifestos. The most famous of these </w:t>
                </w:r>
                <w:r w:rsidRPr="00F00BB9">
                  <w:lastRenderedPageBreak/>
                  <w:t xml:space="preserve">manifestoes was </w:t>
                </w:r>
                <w:r w:rsidR="002F571D">
                  <w:t>‘</w:t>
                </w:r>
                <w:proofErr w:type="spellStart"/>
                <w:r w:rsidRPr="00F00BB9">
                  <w:t>Poshchechina</w:t>
                </w:r>
                <w:proofErr w:type="spellEnd"/>
                <w:r w:rsidRPr="00F00BB9">
                  <w:t xml:space="preserve"> </w:t>
                </w:r>
                <w:proofErr w:type="spellStart"/>
                <w:r w:rsidRPr="00F00BB9">
                  <w:t>obshchestvennomu</w:t>
                </w:r>
                <w:proofErr w:type="spellEnd"/>
                <w:r w:rsidRPr="00F00BB9">
                  <w:t xml:space="preserve"> </w:t>
                </w:r>
                <w:proofErr w:type="spellStart"/>
                <w:r w:rsidRPr="00F00BB9">
                  <w:t>vkusu</w:t>
                </w:r>
                <w:proofErr w:type="spellEnd"/>
                <w:r w:rsidR="002F571D">
                  <w:t>’</w:t>
                </w:r>
                <w:r w:rsidRPr="00F00BB9">
                  <w:t xml:space="preserve"> (</w:t>
                </w:r>
                <w:r w:rsidR="002F571D">
                  <w:t>‘</w:t>
                </w:r>
                <w:r w:rsidRPr="00F00BB9">
                  <w:t>A Slap in the Face of Public Taste</w:t>
                </w:r>
                <w:r w:rsidR="002F571D">
                  <w:t>’</w:t>
                </w:r>
                <w:r w:rsidRPr="00F00BB9">
                  <w:t xml:space="preserve">), which gained the group instant notoriety upon its appearance in December 1912.  Signed by David </w:t>
                </w:r>
                <w:proofErr w:type="spellStart"/>
                <w:r w:rsidRPr="00F00BB9">
                  <w:t>Burliuk</w:t>
                </w:r>
                <w:proofErr w:type="spellEnd"/>
                <w:r w:rsidRPr="00F00BB9">
                  <w:t xml:space="preserve">, </w:t>
                </w:r>
                <w:proofErr w:type="spellStart"/>
                <w:r w:rsidRPr="00F00BB9">
                  <w:t>Mayakovsky</w:t>
                </w:r>
                <w:proofErr w:type="spellEnd"/>
                <w:r w:rsidRPr="00F00BB9">
                  <w:t xml:space="preserve">, </w:t>
                </w:r>
                <w:proofErr w:type="spellStart"/>
                <w:r w:rsidRPr="00F00BB9">
                  <w:t>Khlebnikov</w:t>
                </w:r>
                <w:proofErr w:type="spellEnd"/>
                <w:r w:rsidRPr="00F00BB9">
                  <w:t xml:space="preserve"> and </w:t>
                </w:r>
                <w:proofErr w:type="spellStart"/>
                <w:r w:rsidRPr="00F00BB9">
                  <w:t>Kruchenykh</w:t>
                </w:r>
                <w:proofErr w:type="spellEnd"/>
                <w:r w:rsidRPr="00F00BB9">
                  <w:t xml:space="preserve">, the manifesto urged Russians to </w:t>
                </w:r>
                <w:r w:rsidR="002F571D">
                  <w:t>‘</w:t>
                </w:r>
                <w:r w:rsidRPr="00F00BB9">
                  <w:t>[t]</w:t>
                </w:r>
                <w:proofErr w:type="spellStart"/>
                <w:r w:rsidRPr="00F00BB9">
                  <w:t>hrow</w:t>
                </w:r>
                <w:proofErr w:type="spellEnd"/>
                <w:r w:rsidRPr="00F00BB9">
                  <w:t xml:space="preserve"> </w:t>
                </w:r>
                <w:proofErr w:type="spellStart"/>
                <w:r w:rsidRPr="00F00BB9">
                  <w:t>Puskhin</w:t>
                </w:r>
                <w:proofErr w:type="spellEnd"/>
                <w:r w:rsidRPr="00F00BB9">
                  <w:t>, Dostoevsky, Tolstoy, etc. overboard from the Ship of Modernity</w:t>
                </w:r>
                <w:r w:rsidR="002F571D">
                  <w:t>’</w:t>
                </w:r>
                <w:r w:rsidRPr="00F00BB9">
                  <w:t xml:space="preserve"> and called upon poets to pursue </w:t>
                </w:r>
                <w:r w:rsidR="002F571D">
                  <w:t>‘</w:t>
                </w:r>
                <w:proofErr w:type="spellStart"/>
                <w:r w:rsidRPr="00F00BB9">
                  <w:t>Slovo-novshestvo</w:t>
                </w:r>
                <w:proofErr w:type="spellEnd"/>
                <w:r w:rsidR="002F571D">
                  <w:t>’</w:t>
                </w:r>
                <w:r w:rsidRPr="00F00BB9">
                  <w:t xml:space="preserve"> (</w:t>
                </w:r>
                <w:r w:rsidR="002F571D">
                  <w:t>‘</w:t>
                </w:r>
                <w:r w:rsidRPr="00F00BB9">
                  <w:t>Word-novelty</w:t>
                </w:r>
                <w:r w:rsidR="002F571D">
                  <w:t>’</w:t>
                </w:r>
                <w:r w:rsidRPr="00F00BB9">
                  <w:t>).</w:t>
                </w:r>
              </w:p>
              <w:p w14:paraId="54C6D178" w14:textId="77777777" w:rsidR="00F00BB9" w:rsidRPr="00F00BB9" w:rsidRDefault="00F00BB9" w:rsidP="00F00BB9"/>
              <w:p w14:paraId="6A5EDAEF" w14:textId="6F78647B" w:rsidR="00F00BB9" w:rsidRPr="00F00BB9" w:rsidRDefault="00F00BB9" w:rsidP="00F00BB9">
                <w:r w:rsidRPr="00F00BB9">
                  <w:t xml:space="preserve">The following year, 1913, has been called the </w:t>
                </w:r>
                <w:proofErr w:type="spellStart"/>
                <w:r w:rsidRPr="00F00BB9">
                  <w:rPr>
                    <w:i/>
                  </w:rPr>
                  <w:t>annus</w:t>
                </w:r>
                <w:proofErr w:type="spellEnd"/>
                <w:r w:rsidRPr="00F00BB9">
                  <w:rPr>
                    <w:i/>
                  </w:rPr>
                  <w:t xml:space="preserve"> mirabilis</w:t>
                </w:r>
                <w:r w:rsidRPr="00F00BB9">
                  <w:t xml:space="preserve"> of Russian Futurism.  The </w:t>
                </w:r>
                <w:proofErr w:type="spellStart"/>
                <w:r w:rsidRPr="00F00BB9">
                  <w:t>Hylaea</w:t>
                </w:r>
                <w:proofErr w:type="spellEnd"/>
                <w:r w:rsidRPr="00F00BB9">
                  <w:t xml:space="preserve"> group published a number of miscellanies including </w:t>
                </w:r>
                <w:proofErr w:type="spellStart"/>
                <w:r w:rsidRPr="00F00BB9">
                  <w:rPr>
                    <w:i/>
                  </w:rPr>
                  <w:t>Sadok</w:t>
                </w:r>
                <w:proofErr w:type="spellEnd"/>
                <w:r w:rsidRPr="00F00BB9">
                  <w:rPr>
                    <w:i/>
                  </w:rPr>
                  <w:t xml:space="preserve"> </w:t>
                </w:r>
                <w:proofErr w:type="spellStart"/>
                <w:r w:rsidRPr="00F00BB9">
                  <w:rPr>
                    <w:i/>
                  </w:rPr>
                  <w:t>sudei</w:t>
                </w:r>
                <w:proofErr w:type="spellEnd"/>
                <w:r w:rsidRPr="00F00BB9">
                  <w:rPr>
                    <w:i/>
                  </w:rPr>
                  <w:t xml:space="preserve"> II </w:t>
                </w:r>
                <w:r w:rsidRPr="00F00BB9">
                  <w:t xml:space="preserve">(A Trap for Judges II), </w:t>
                </w:r>
                <w:proofErr w:type="spellStart"/>
                <w:r w:rsidRPr="00F00BB9">
                  <w:rPr>
                    <w:i/>
                  </w:rPr>
                  <w:t>Trebnik</w:t>
                </w:r>
                <w:proofErr w:type="spellEnd"/>
                <w:r w:rsidRPr="00F00BB9">
                  <w:rPr>
                    <w:i/>
                  </w:rPr>
                  <w:t xml:space="preserve"> </w:t>
                </w:r>
                <w:proofErr w:type="spellStart"/>
                <w:r w:rsidRPr="00F00BB9">
                  <w:rPr>
                    <w:i/>
                  </w:rPr>
                  <w:t>troikh</w:t>
                </w:r>
                <w:proofErr w:type="spellEnd"/>
                <w:r w:rsidRPr="00F00BB9">
                  <w:rPr>
                    <w:i/>
                  </w:rPr>
                  <w:t xml:space="preserve"> </w:t>
                </w:r>
                <w:r w:rsidRPr="00F00BB9">
                  <w:t>(</w:t>
                </w:r>
                <w:proofErr w:type="spellStart"/>
                <w:r w:rsidRPr="00F00BB9">
                  <w:t>Prayerbook</w:t>
                </w:r>
                <w:proofErr w:type="spellEnd"/>
                <w:r w:rsidRPr="00F00BB9">
                  <w:t xml:space="preserve"> of Three) and </w:t>
                </w:r>
                <w:proofErr w:type="spellStart"/>
                <w:r w:rsidRPr="00F00BB9">
                  <w:rPr>
                    <w:i/>
                  </w:rPr>
                  <w:t>Dokhlaia</w:t>
                </w:r>
                <w:proofErr w:type="spellEnd"/>
                <w:r w:rsidRPr="00F00BB9">
                  <w:rPr>
                    <w:i/>
                  </w:rPr>
                  <w:t xml:space="preserve"> </w:t>
                </w:r>
                <w:proofErr w:type="spellStart"/>
                <w:r w:rsidRPr="00F00BB9">
                  <w:rPr>
                    <w:i/>
                  </w:rPr>
                  <w:t>luna</w:t>
                </w:r>
                <w:proofErr w:type="spellEnd"/>
                <w:r w:rsidRPr="00F00BB9">
                  <w:t xml:space="preserve"> (The Croaked Moon) among others.  </w:t>
                </w:r>
                <w:proofErr w:type="spellStart"/>
                <w:r w:rsidRPr="00F00BB9">
                  <w:t>Kruchenykh</w:t>
                </w:r>
                <w:proofErr w:type="spellEnd"/>
                <w:r w:rsidRPr="00F00BB9">
                  <w:t xml:space="preserve"> and </w:t>
                </w:r>
                <w:proofErr w:type="spellStart"/>
                <w:r w:rsidRPr="00F00BB9">
                  <w:t>Khlebnikov’s</w:t>
                </w:r>
                <w:proofErr w:type="spellEnd"/>
                <w:r w:rsidRPr="00F00BB9">
                  <w:t xml:space="preserve"> influential booklet </w:t>
                </w:r>
                <w:proofErr w:type="spellStart"/>
                <w:r w:rsidRPr="00F00BB9">
                  <w:rPr>
                    <w:i/>
                  </w:rPr>
                  <w:t>Slovo</w:t>
                </w:r>
                <w:proofErr w:type="spellEnd"/>
                <w:r w:rsidRPr="00F00BB9">
                  <w:rPr>
                    <w:i/>
                  </w:rPr>
                  <w:t xml:space="preserve"> </w:t>
                </w:r>
                <w:proofErr w:type="spellStart"/>
                <w:r w:rsidRPr="00F00BB9">
                  <w:rPr>
                    <w:i/>
                  </w:rPr>
                  <w:t>kak</w:t>
                </w:r>
                <w:proofErr w:type="spellEnd"/>
                <w:r w:rsidRPr="00F00BB9">
                  <w:rPr>
                    <w:i/>
                  </w:rPr>
                  <w:t xml:space="preserve"> </w:t>
                </w:r>
                <w:proofErr w:type="spellStart"/>
                <w:r w:rsidRPr="00F00BB9">
                  <w:rPr>
                    <w:i/>
                  </w:rPr>
                  <w:t>takovoe</w:t>
                </w:r>
                <w:proofErr w:type="spellEnd"/>
                <w:r w:rsidRPr="00F00BB9">
                  <w:t xml:space="preserve"> (The Word as Such) also appeared in 1913, which defended their use of </w:t>
                </w:r>
                <w:r w:rsidR="002F571D">
                  <w:t>‘</w:t>
                </w:r>
                <w:r w:rsidRPr="00F00BB9">
                  <w:t xml:space="preserve">chopped-up words, half-words, and [...] </w:t>
                </w:r>
                <w:proofErr w:type="spellStart"/>
                <w:r w:rsidRPr="00F00BB9">
                  <w:rPr>
                    <w:i/>
                  </w:rPr>
                  <w:t>zaum</w:t>
                </w:r>
                <w:proofErr w:type="spellEnd"/>
                <w:r w:rsidRPr="00F00BB9">
                  <w:rPr>
                    <w:i/>
                  </w:rPr>
                  <w:t>’</w:t>
                </w:r>
                <w:r w:rsidRPr="00F00BB9">
                  <w:t xml:space="preserve"> to create a </w:t>
                </w:r>
                <w:r w:rsidR="002F571D">
                  <w:t>‘</w:t>
                </w:r>
                <w:r w:rsidRPr="00F00BB9">
                  <w:t>swift language of modernity.</w:t>
                </w:r>
                <w:r w:rsidR="002F571D">
                  <w:t>’</w:t>
                </w:r>
                <w:r w:rsidRPr="00F00BB9">
                  <w:t xml:space="preserve">  The Futurists’ approach to the word played an instrumental role in inspiring the Russian Formalists, particularly the work of Viktor </w:t>
                </w:r>
                <w:proofErr w:type="spellStart"/>
                <w:r w:rsidRPr="00F00BB9">
                  <w:t>Shklovsky</w:t>
                </w:r>
                <w:proofErr w:type="spellEnd"/>
                <w:r w:rsidRPr="00F00BB9">
                  <w:t xml:space="preserve"> and Roman </w:t>
                </w:r>
                <w:proofErr w:type="spellStart"/>
                <w:r w:rsidRPr="00F00BB9">
                  <w:t>Jakobson</w:t>
                </w:r>
                <w:proofErr w:type="spellEnd"/>
                <w:r w:rsidRPr="00F00BB9">
                  <w:t xml:space="preserve">, both of whom were close to the </w:t>
                </w:r>
                <w:proofErr w:type="spellStart"/>
                <w:r w:rsidRPr="00F00BB9">
                  <w:t>Hylaea</w:t>
                </w:r>
                <w:proofErr w:type="spellEnd"/>
                <w:r w:rsidRPr="00F00BB9">
                  <w:t xml:space="preserve"> circle in the 1910s.</w:t>
                </w:r>
              </w:p>
              <w:p w14:paraId="5401E3B5" w14:textId="77777777" w:rsidR="00F00BB9" w:rsidRPr="00F00BB9" w:rsidRDefault="00F00BB9" w:rsidP="00F00BB9"/>
              <w:p w14:paraId="67896B45" w14:textId="629FF1EE" w:rsidR="00F00BB9" w:rsidRPr="00F00BB9" w:rsidRDefault="00F00BB9" w:rsidP="00F00BB9">
                <w:r w:rsidRPr="00F00BB9">
                  <w:t xml:space="preserve">The Futurists courted controversy in their public readings, often appearing in face paint and outrageous attire, and making provocative jibes about the audience.  </w:t>
                </w:r>
                <w:proofErr w:type="spellStart"/>
                <w:r w:rsidRPr="00F00BB9">
                  <w:t>Mayakovsky’s</w:t>
                </w:r>
                <w:proofErr w:type="spellEnd"/>
                <w:r w:rsidRPr="00F00BB9">
                  <w:t xml:space="preserve"> stage presence in particular brought him both acclaim and infamy: he became renowned for his trademark yellow blouse and his booming voice, which admirer Elsa </w:t>
                </w:r>
                <w:proofErr w:type="spellStart"/>
                <w:r w:rsidRPr="00F00BB9">
                  <w:t>Triolet</w:t>
                </w:r>
                <w:proofErr w:type="spellEnd"/>
                <w:r w:rsidRPr="00F00BB9">
                  <w:t xml:space="preserve"> described as having </w:t>
                </w:r>
                <w:r w:rsidR="002F571D">
                  <w:t>‘</w:t>
                </w:r>
                <w:r w:rsidRPr="00F00BB9">
                  <w:t>the strength and volume of a cathedral organ.</w:t>
                </w:r>
                <w:r w:rsidR="002F571D">
                  <w:t>’</w:t>
                </w:r>
                <w:r w:rsidRPr="00F00BB9">
                  <w:t xml:space="preserve">   </w:t>
                </w:r>
                <w:proofErr w:type="spellStart"/>
                <w:r w:rsidRPr="00F00BB9">
                  <w:t>Mayakovsky</w:t>
                </w:r>
                <w:proofErr w:type="spellEnd"/>
                <w:r w:rsidRPr="00F00BB9">
                  <w:t xml:space="preserve"> played the role of himself in his experimental play </w:t>
                </w:r>
                <w:r w:rsidRPr="00F00BB9">
                  <w:rPr>
                    <w:i/>
                  </w:rPr>
                  <w:t xml:space="preserve">Vladimir </w:t>
                </w:r>
                <w:proofErr w:type="spellStart"/>
                <w:r w:rsidRPr="00F00BB9">
                  <w:rPr>
                    <w:i/>
                  </w:rPr>
                  <w:t>Maiakovskii</w:t>
                </w:r>
                <w:proofErr w:type="spellEnd"/>
                <w:r w:rsidRPr="00F00BB9">
                  <w:rPr>
                    <w:i/>
                  </w:rPr>
                  <w:t xml:space="preserve">: </w:t>
                </w:r>
                <w:proofErr w:type="spellStart"/>
                <w:r w:rsidRPr="00F00BB9">
                  <w:rPr>
                    <w:i/>
                  </w:rPr>
                  <w:t>Tragediia</w:t>
                </w:r>
                <w:proofErr w:type="spellEnd"/>
                <w:r w:rsidRPr="00F00BB9">
                  <w:t xml:space="preserve"> (Vladimir </w:t>
                </w:r>
                <w:proofErr w:type="spellStart"/>
                <w:r w:rsidRPr="00F00BB9">
                  <w:t>Mayakovsky</w:t>
                </w:r>
                <w:proofErr w:type="spellEnd"/>
                <w:r w:rsidRPr="00F00BB9">
                  <w:t xml:space="preserve">: A Tragedy), which opened alongside </w:t>
                </w:r>
                <w:proofErr w:type="spellStart"/>
                <w:r w:rsidRPr="00F00BB9">
                  <w:t>Kruchenykh’s</w:t>
                </w:r>
                <w:proofErr w:type="spellEnd"/>
                <w:r w:rsidRPr="00F00BB9">
                  <w:t xml:space="preserve"> Futurist opera </w:t>
                </w:r>
                <w:r w:rsidRPr="00F00BB9">
                  <w:rPr>
                    <w:i/>
                  </w:rPr>
                  <w:t xml:space="preserve">Pobeda </w:t>
                </w:r>
                <w:proofErr w:type="spellStart"/>
                <w:r w:rsidRPr="00F00BB9">
                  <w:rPr>
                    <w:i/>
                  </w:rPr>
                  <w:t>nad</w:t>
                </w:r>
                <w:proofErr w:type="spellEnd"/>
                <w:r w:rsidRPr="00F00BB9">
                  <w:rPr>
                    <w:i/>
                  </w:rPr>
                  <w:t xml:space="preserve"> </w:t>
                </w:r>
                <w:proofErr w:type="spellStart"/>
                <w:r w:rsidRPr="00F00BB9">
                  <w:rPr>
                    <w:i/>
                  </w:rPr>
                  <w:t>solntsem</w:t>
                </w:r>
                <w:proofErr w:type="spellEnd"/>
                <w:r w:rsidRPr="00F00BB9">
                  <w:rPr>
                    <w:i/>
                  </w:rPr>
                  <w:t xml:space="preserve"> </w:t>
                </w:r>
                <w:r w:rsidRPr="00F00BB9">
                  <w:t>(Victory Over the Sun)</w:t>
                </w:r>
                <w:r w:rsidRPr="00F00BB9">
                  <w:rPr>
                    <w:i/>
                  </w:rPr>
                  <w:t xml:space="preserve"> </w:t>
                </w:r>
                <w:r w:rsidRPr="00F00BB9">
                  <w:t>in December 1913 to bemused St. Petersburg audiences.</w:t>
                </w:r>
              </w:p>
              <w:p w14:paraId="1DE53213" w14:textId="77777777" w:rsidR="00F00BB9" w:rsidRPr="00F00BB9" w:rsidRDefault="00F00BB9" w:rsidP="00F00BB9"/>
              <w:p w14:paraId="7CBECDFA" w14:textId="2BF1E008" w:rsidR="00F00BB9" w:rsidRPr="00F00BB9" w:rsidRDefault="00F00BB9" w:rsidP="00F00BB9">
                <w:r w:rsidRPr="00F00BB9">
                  <w:t xml:space="preserve">In 1914, the turmoil unleashed by the outbreak of the First World War seemed to vindicate the poetics of dislocation and fragmentation found in the Futurists' writing.  Yet as the Futurists increasingly gained prestige among the literary establishment, their iconoclastic appeal declined.   Moreover, the movement started to lose cohesion as the writers began to publish separately rather than collectively.   However, individual Futurists produced a number of important works during this period: </w:t>
                </w:r>
                <w:proofErr w:type="spellStart"/>
                <w:r w:rsidRPr="00F00BB9">
                  <w:t>Mayakovsky</w:t>
                </w:r>
                <w:proofErr w:type="spellEnd"/>
                <w:r w:rsidRPr="00F00BB9">
                  <w:t xml:space="preserve"> completed long poems such as </w:t>
                </w:r>
                <w:r w:rsidR="002F571D">
                  <w:t>‘</w:t>
                </w:r>
                <w:proofErr w:type="spellStart"/>
                <w:r w:rsidRPr="00F00BB9">
                  <w:t>Oblako</w:t>
                </w:r>
                <w:proofErr w:type="spellEnd"/>
                <w:r w:rsidRPr="00F00BB9">
                  <w:t xml:space="preserve"> v </w:t>
                </w:r>
                <w:proofErr w:type="spellStart"/>
                <w:r w:rsidRPr="00F00BB9">
                  <w:t>shtanakh</w:t>
                </w:r>
                <w:proofErr w:type="spellEnd"/>
                <w:r w:rsidR="002F571D">
                  <w:t>’</w:t>
                </w:r>
                <w:r w:rsidRPr="00F00BB9">
                  <w:rPr>
                    <w:i/>
                  </w:rPr>
                  <w:t xml:space="preserve"> </w:t>
                </w:r>
                <w:r w:rsidRPr="00F00BB9">
                  <w:t>(</w:t>
                </w:r>
                <w:r w:rsidR="002F571D">
                  <w:t>‘</w:t>
                </w:r>
                <w:r w:rsidRPr="00F00BB9">
                  <w:t>Cloud in Trousers</w:t>
                </w:r>
                <w:r w:rsidR="002F571D">
                  <w:t>’</w:t>
                </w:r>
                <w:r w:rsidRPr="00F00BB9">
                  <w:t xml:space="preserve">), </w:t>
                </w:r>
                <w:r w:rsidR="002F571D">
                  <w:t>‘</w:t>
                </w:r>
                <w:proofErr w:type="spellStart"/>
                <w:r w:rsidRPr="00F00BB9">
                  <w:t>Fleita-pozvonochnik</w:t>
                </w:r>
                <w:proofErr w:type="spellEnd"/>
                <w:r w:rsidR="002F571D">
                  <w:t>’</w:t>
                </w:r>
                <w:r w:rsidRPr="00F00BB9">
                  <w:t xml:space="preserve"> (</w:t>
                </w:r>
                <w:r w:rsidR="002F571D">
                  <w:t>‘</w:t>
                </w:r>
                <w:r w:rsidRPr="00F00BB9">
                  <w:t>The Backbone Flute</w:t>
                </w:r>
                <w:r w:rsidR="002F571D">
                  <w:t>’</w:t>
                </w:r>
                <w:r w:rsidRPr="00F00BB9">
                  <w:t xml:space="preserve">), and </w:t>
                </w:r>
                <w:r w:rsidR="002F571D">
                  <w:t>‘</w:t>
                </w:r>
                <w:proofErr w:type="spellStart"/>
                <w:r w:rsidRPr="00F00BB9">
                  <w:t>Voina</w:t>
                </w:r>
                <w:proofErr w:type="spellEnd"/>
                <w:r w:rsidRPr="00F00BB9">
                  <w:t xml:space="preserve"> </w:t>
                </w:r>
                <w:proofErr w:type="spellStart"/>
                <w:r w:rsidRPr="00F00BB9">
                  <w:t>i</w:t>
                </w:r>
                <w:proofErr w:type="spellEnd"/>
                <w:r w:rsidRPr="00F00BB9">
                  <w:t xml:space="preserve"> </w:t>
                </w:r>
                <w:proofErr w:type="spellStart"/>
                <w:r w:rsidRPr="00F00BB9">
                  <w:t>mir</w:t>
                </w:r>
                <w:proofErr w:type="spellEnd"/>
                <w:r w:rsidR="002F571D">
                  <w:t>’</w:t>
                </w:r>
                <w:r w:rsidRPr="00F00BB9">
                  <w:t xml:space="preserve"> (</w:t>
                </w:r>
                <w:r w:rsidR="002F571D">
                  <w:t>‘</w:t>
                </w:r>
                <w:r w:rsidRPr="00F00BB9">
                  <w:t>War and the Universe</w:t>
                </w:r>
                <w:r w:rsidR="002F571D">
                  <w:t>’</w:t>
                </w:r>
                <w:r w:rsidRPr="00F00BB9">
                  <w:t xml:space="preserve">).  </w:t>
                </w:r>
                <w:proofErr w:type="spellStart"/>
                <w:r w:rsidRPr="00F00BB9">
                  <w:t>Khlebnikov’s</w:t>
                </w:r>
                <w:proofErr w:type="spellEnd"/>
                <w:r w:rsidRPr="00F00BB9">
                  <w:t xml:space="preserve"> experimental prose piece </w:t>
                </w:r>
                <w:proofErr w:type="spellStart"/>
                <w:r w:rsidRPr="00F00BB9">
                  <w:rPr>
                    <w:i/>
                  </w:rPr>
                  <w:t>Ka</w:t>
                </w:r>
                <w:proofErr w:type="spellEnd"/>
                <w:r w:rsidRPr="00F00BB9">
                  <w:rPr>
                    <w:i/>
                  </w:rPr>
                  <w:t xml:space="preserve"> </w:t>
                </w:r>
                <w:r w:rsidRPr="00F00BB9">
                  <w:t>was first published in 1916.</w:t>
                </w:r>
              </w:p>
              <w:p w14:paraId="3EF0F02C" w14:textId="77777777" w:rsidR="00F00BB9" w:rsidRPr="00F00BB9" w:rsidRDefault="00F00BB9" w:rsidP="00F00BB9"/>
              <w:p w14:paraId="3C3AA7AB" w14:textId="77777777" w:rsidR="00F00BB9" w:rsidRPr="00F00BB9" w:rsidRDefault="00F00BB9" w:rsidP="00F00BB9">
                <w:r w:rsidRPr="00F00BB9">
                  <w:t xml:space="preserve">Futurist ranks grew thin during the latter years of the war and the subsequent Civil War. Vladimir </w:t>
                </w:r>
                <w:proofErr w:type="spellStart"/>
                <w:r w:rsidRPr="00F00BB9">
                  <w:t>Burliuk</w:t>
                </w:r>
                <w:proofErr w:type="spellEnd"/>
                <w:r w:rsidRPr="00F00BB9">
                  <w:t xml:space="preserve"> was killed in combat in 1917; in 1920, David </w:t>
                </w:r>
                <w:proofErr w:type="spellStart"/>
                <w:r w:rsidRPr="00F00BB9">
                  <w:t>Burliuk</w:t>
                </w:r>
                <w:proofErr w:type="spellEnd"/>
                <w:r w:rsidRPr="00F00BB9">
                  <w:t xml:space="preserve"> emigrated and Nikolai </w:t>
                </w:r>
                <w:proofErr w:type="spellStart"/>
                <w:r w:rsidRPr="00F00BB9">
                  <w:t>Burliuk</w:t>
                </w:r>
                <w:proofErr w:type="spellEnd"/>
                <w:r w:rsidRPr="00F00BB9">
                  <w:t xml:space="preserve"> was executed. </w:t>
                </w:r>
                <w:proofErr w:type="spellStart"/>
                <w:r w:rsidRPr="00F00BB9">
                  <w:t>Khlebnikov</w:t>
                </w:r>
                <w:proofErr w:type="spellEnd"/>
                <w:r w:rsidRPr="00F00BB9">
                  <w:t xml:space="preserve"> died in 1922.  However, Futurism flowered in this period in the city of Tiflis (now Tbilisi) where </w:t>
                </w:r>
                <w:proofErr w:type="spellStart"/>
                <w:r w:rsidRPr="00F00BB9">
                  <w:t>Kruchenykh</w:t>
                </w:r>
                <w:proofErr w:type="spellEnd"/>
                <w:r w:rsidRPr="00F00BB9">
                  <w:t xml:space="preserve"> collaborated with Igor’ </w:t>
                </w:r>
                <w:proofErr w:type="spellStart"/>
                <w:r w:rsidRPr="00F00BB9">
                  <w:t>Terent’ev</w:t>
                </w:r>
                <w:proofErr w:type="spellEnd"/>
                <w:r w:rsidRPr="00F00BB9">
                  <w:t xml:space="preserve"> and </w:t>
                </w:r>
                <w:proofErr w:type="spellStart"/>
                <w:r w:rsidRPr="00F00BB9">
                  <w:t>Il’ia</w:t>
                </w:r>
                <w:proofErr w:type="spellEnd"/>
                <w:r w:rsidRPr="00F00BB9">
                  <w:t xml:space="preserve"> </w:t>
                </w:r>
                <w:proofErr w:type="spellStart"/>
                <w:r w:rsidRPr="00F00BB9">
                  <w:t>Zdanevich</w:t>
                </w:r>
                <w:proofErr w:type="spellEnd"/>
                <w:r w:rsidRPr="00F00BB9">
                  <w:t xml:space="preserve"> to form a new Futurist group, 41°.  As T. </w:t>
                </w:r>
                <w:proofErr w:type="spellStart"/>
                <w:r w:rsidRPr="00F00BB9">
                  <w:t>Nikolskaia</w:t>
                </w:r>
                <w:proofErr w:type="spellEnd"/>
                <w:r w:rsidRPr="00F00BB9">
                  <w:t xml:space="preserve"> notes, their work bore resemblances to DADA in its inclination towards </w:t>
                </w:r>
                <w:proofErr w:type="spellStart"/>
                <w:r w:rsidRPr="00F00BB9">
                  <w:t>alogism</w:t>
                </w:r>
                <w:proofErr w:type="spellEnd"/>
                <w:r w:rsidRPr="00F00BB9">
                  <w:t xml:space="preserve"> and irrationality.  </w:t>
                </w:r>
                <w:proofErr w:type="spellStart"/>
                <w:r w:rsidRPr="00F00BB9">
                  <w:t>Zdanevich</w:t>
                </w:r>
                <w:proofErr w:type="spellEnd"/>
                <w:r w:rsidRPr="00F00BB9">
                  <w:t xml:space="preserve"> became involved in the Paris Dada movement after moving to France in 1921.</w:t>
                </w:r>
              </w:p>
              <w:p w14:paraId="313F233D" w14:textId="77777777" w:rsidR="00F00BB9" w:rsidRPr="00F00BB9" w:rsidRDefault="00F00BB9" w:rsidP="00F00BB9"/>
              <w:p w14:paraId="5E37A603" w14:textId="77777777" w:rsidR="00F00BB9" w:rsidRPr="00F00BB9" w:rsidRDefault="00F00BB9" w:rsidP="00F00BB9">
                <w:pPr>
                  <w:rPr>
                    <w:b/>
                    <w:u w:val="single"/>
                  </w:rPr>
                </w:pPr>
                <w:r w:rsidRPr="00F00BB9">
                  <w:t xml:space="preserve">Following the October Revolution of 1917, a number of Futurists remaining in Russia produced art in support of the Bolshevik cause: in 1919 </w:t>
                </w:r>
                <w:proofErr w:type="spellStart"/>
                <w:r w:rsidRPr="00F00BB9">
                  <w:t>Mayakovsky</w:t>
                </w:r>
                <w:proofErr w:type="spellEnd"/>
                <w:r w:rsidRPr="00F00BB9">
                  <w:t xml:space="preserve"> was involved in the short-lived Communist-Futurist group </w:t>
                </w:r>
                <w:proofErr w:type="spellStart"/>
                <w:r w:rsidRPr="00F00BB9">
                  <w:rPr>
                    <w:i/>
                  </w:rPr>
                  <w:t>Komfut</w:t>
                </w:r>
                <w:proofErr w:type="spellEnd"/>
                <w:r w:rsidRPr="00F00BB9">
                  <w:t xml:space="preserve"> which combined radical Futurist artistic principles with revolutionary politics.  </w:t>
                </w:r>
                <w:proofErr w:type="spellStart"/>
                <w:r w:rsidRPr="00F00BB9">
                  <w:t>Mayakovsky</w:t>
                </w:r>
                <w:proofErr w:type="spellEnd"/>
                <w:r w:rsidRPr="00F00BB9">
                  <w:t xml:space="preserve"> also played an instrumental role in </w:t>
                </w:r>
                <w:r w:rsidRPr="00F00BB9">
                  <w:rPr>
                    <w:i/>
                  </w:rPr>
                  <w:t xml:space="preserve">LEF </w:t>
                </w:r>
                <w:r w:rsidRPr="00F00BB9">
                  <w:t xml:space="preserve">(Left Front of Arts) in the 1920s, where he was joined by </w:t>
                </w:r>
                <w:proofErr w:type="spellStart"/>
                <w:r w:rsidRPr="00F00BB9">
                  <w:t>Kruchenykh</w:t>
                </w:r>
                <w:proofErr w:type="spellEnd"/>
                <w:r w:rsidRPr="00F00BB9">
                  <w:t xml:space="preserve">, but this group endorsing artistic experimentation faced increasing marginalization in the Soviet Union and disbanded in 1929.  </w:t>
                </w:r>
                <w:proofErr w:type="spellStart"/>
                <w:r w:rsidRPr="00F00BB9">
                  <w:t>Mayakovsky</w:t>
                </w:r>
                <w:proofErr w:type="spellEnd"/>
                <w:r w:rsidRPr="00F00BB9">
                  <w:t xml:space="preserve"> committed suicide in 1930; </w:t>
                </w:r>
                <w:proofErr w:type="spellStart"/>
                <w:r w:rsidRPr="00F00BB9">
                  <w:t>Livshits</w:t>
                </w:r>
                <w:proofErr w:type="spellEnd"/>
                <w:r w:rsidRPr="00F00BB9">
                  <w:t xml:space="preserve"> was executed in 1938 for alleged anti-Soviet activity.  </w:t>
                </w:r>
                <w:proofErr w:type="spellStart"/>
                <w:r w:rsidRPr="00F00BB9">
                  <w:t>Kruchenykh</w:t>
                </w:r>
                <w:proofErr w:type="spellEnd"/>
                <w:r w:rsidRPr="00F00BB9">
                  <w:t xml:space="preserve"> died in obscurity in 1968.</w:t>
                </w:r>
              </w:p>
              <w:p w14:paraId="17E8AC8A" w14:textId="77777777" w:rsidR="00F00BB9" w:rsidRPr="00F00BB9" w:rsidRDefault="00F00BB9" w:rsidP="00F00BB9"/>
              <w:p w14:paraId="542FEFBE" w14:textId="63C83038" w:rsidR="003F0D73" w:rsidRPr="00F00BB9" w:rsidRDefault="00F00BB9" w:rsidP="00F00BB9">
                <w:r w:rsidRPr="00F00BB9">
                  <w:t xml:space="preserve">A number of other literary groups identified as </w:t>
                </w:r>
                <w:r w:rsidR="002F571D">
                  <w:t>‘</w:t>
                </w:r>
                <w:r w:rsidRPr="00F00BB9">
                  <w:t>Futurists</w:t>
                </w:r>
                <w:r w:rsidR="002F571D">
                  <w:t>’</w:t>
                </w:r>
                <w:r w:rsidRPr="00F00BB9">
                  <w:t xml:space="preserve"> in Russia. Igor’ </w:t>
                </w:r>
                <w:proofErr w:type="spellStart"/>
                <w:r w:rsidRPr="00F00BB9">
                  <w:t>Severianin</w:t>
                </w:r>
                <w:proofErr w:type="spellEnd"/>
                <w:r w:rsidRPr="00F00BB9">
                  <w:t xml:space="preserve"> was the leading figure of Ego-Futurism, a movement formed in St. Petersburg in 1911.  As the name suggests, Ego-</w:t>
                </w:r>
                <w:r w:rsidRPr="00F00BB9">
                  <w:lastRenderedPageBreak/>
                  <w:t xml:space="preserve">Futurists wrote poetry hyperbolically glorifying the self; their work also reflects an urbanism borrowed from Italian Futurism.  Temporarily allied with the Ego-Futurists was the Moscow-based Mezzanine of Poetry, organized by Vadim </w:t>
                </w:r>
                <w:proofErr w:type="spellStart"/>
                <w:r w:rsidRPr="00F00BB9">
                  <w:t>Shershenevich</w:t>
                </w:r>
                <w:proofErr w:type="spellEnd"/>
                <w:r w:rsidRPr="00F00BB9">
                  <w:t xml:space="preserve"> and the artist Léon Zack.  </w:t>
                </w:r>
                <w:proofErr w:type="spellStart"/>
                <w:r w:rsidRPr="00F00BB9">
                  <w:t>Shershenevich</w:t>
                </w:r>
                <w:proofErr w:type="spellEnd"/>
                <w:r w:rsidRPr="00F00BB9">
                  <w:t xml:space="preserve"> translated Marinetti and his poetry too shows an </w:t>
                </w:r>
                <w:proofErr w:type="spellStart"/>
                <w:r w:rsidRPr="00F00BB9">
                  <w:t>urbanist</w:t>
                </w:r>
                <w:proofErr w:type="spellEnd"/>
                <w:r w:rsidRPr="00F00BB9">
                  <w:t xml:space="preserve"> bent similar to that of the Italian Futurists.  Finally, Sergei </w:t>
                </w:r>
                <w:proofErr w:type="spellStart"/>
                <w:r w:rsidRPr="00F00BB9">
                  <w:t>Bobrov</w:t>
                </w:r>
                <w:proofErr w:type="spellEnd"/>
                <w:r w:rsidRPr="00F00BB9">
                  <w:t xml:space="preserve"> organized the Centrifuge in January 1914.  Although this group rejected the name </w:t>
                </w:r>
                <w:r w:rsidR="002F571D">
                  <w:t>‘</w:t>
                </w:r>
                <w:r w:rsidRPr="00F00BB9">
                  <w:t>Futurists</w:t>
                </w:r>
                <w:r w:rsidR="002F571D">
                  <w:t>’</w:t>
                </w:r>
                <w:r w:rsidRPr="00F00BB9">
                  <w:t xml:space="preserve"> and tended to avoid the more provocative antics associated with the movement, their analytical attitude towards the poetic word and metrical experimentation have led most critics to consider them an offshoot of Russian Futurism.</w:t>
                </w:r>
              </w:p>
            </w:tc>
            <w:bookmarkStart w:id="0" w:name="_GoBack" w:displacedByCustomXml="next"/>
            <w:bookmarkEnd w:id="0" w:displacedByCustomXml="next"/>
          </w:sdtContent>
        </w:sdt>
      </w:tr>
      <w:tr w:rsidR="003235A7" w14:paraId="031D965C" w14:textId="77777777" w:rsidTr="003235A7">
        <w:tc>
          <w:tcPr>
            <w:tcW w:w="9016" w:type="dxa"/>
          </w:tcPr>
          <w:p w14:paraId="67F9D1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9878EF23AA8143AEE31D2A99B7FF55"/>
              </w:placeholder>
            </w:sdtPr>
            <w:sdtEndPr/>
            <w:sdtContent>
              <w:p w14:paraId="331EF51F" w14:textId="77777777" w:rsidR="00942692" w:rsidRDefault="00942692" w:rsidP="00942692">
                <w:pPr>
                  <w:keepNext/>
                </w:pPr>
              </w:p>
              <w:p w14:paraId="3C8877ED" w14:textId="77777777" w:rsidR="00942692" w:rsidRDefault="00714ED9" w:rsidP="00942692">
                <w:pPr>
                  <w:keepNext/>
                </w:pPr>
                <w:sdt>
                  <w:sdtPr>
                    <w:id w:val="-373391910"/>
                    <w:citation/>
                  </w:sdtPr>
                  <w:sdtEndPr/>
                  <w:sdtContent>
                    <w:r w:rsidR="00942692">
                      <w:fldChar w:fldCharType="begin"/>
                    </w:r>
                    <w:r w:rsidR="00942692">
                      <w:rPr>
                        <w:lang w:val="en-US"/>
                      </w:rPr>
                      <w:instrText xml:space="preserve"> CITATION Fol80 \l 1033 </w:instrText>
                    </w:r>
                    <w:r w:rsidR="00942692">
                      <w:fldChar w:fldCharType="separate"/>
                    </w:r>
                    <w:r w:rsidR="00942692">
                      <w:rPr>
                        <w:noProof/>
                        <w:lang w:val="en-US"/>
                      </w:rPr>
                      <w:t>(Folejewski)</w:t>
                    </w:r>
                    <w:r w:rsidR="00942692">
                      <w:fldChar w:fldCharType="end"/>
                    </w:r>
                  </w:sdtContent>
                </w:sdt>
              </w:p>
              <w:p w14:paraId="0F182E19" w14:textId="77777777" w:rsidR="00EC4CDA" w:rsidRDefault="00EC4CDA" w:rsidP="00942692">
                <w:pPr>
                  <w:keepNext/>
                </w:pPr>
              </w:p>
              <w:p w14:paraId="1050F8EE" w14:textId="6AB9BC88" w:rsidR="00EC4CDA" w:rsidRDefault="00714ED9" w:rsidP="00942692">
                <w:pPr>
                  <w:keepNext/>
                </w:pPr>
                <w:sdt>
                  <w:sdtPr>
                    <w:id w:val="-906232061"/>
                    <w:citation/>
                  </w:sdtPr>
                  <w:sdtEndPr/>
                  <w:sdtContent>
                    <w:r w:rsidR="00EC4CDA">
                      <w:fldChar w:fldCharType="begin"/>
                    </w:r>
                    <w:r w:rsidR="00EC4CDA">
                      <w:rPr>
                        <w:lang w:val="en-US"/>
                      </w:rPr>
                      <w:instrText xml:space="preserve"> CITATION Gur12 \l 1033 </w:instrText>
                    </w:r>
                    <w:r w:rsidR="00EC4CDA">
                      <w:fldChar w:fldCharType="separate"/>
                    </w:r>
                    <w:r w:rsidR="00EC4CDA">
                      <w:rPr>
                        <w:noProof/>
                        <w:lang w:val="en-US"/>
                      </w:rPr>
                      <w:t>(Gurianova)</w:t>
                    </w:r>
                    <w:r w:rsidR="00EC4CDA">
                      <w:fldChar w:fldCharType="end"/>
                    </w:r>
                  </w:sdtContent>
                </w:sdt>
              </w:p>
              <w:p w14:paraId="05888941" w14:textId="77777777" w:rsidR="00EC4CDA" w:rsidRDefault="00EC4CDA" w:rsidP="00942692">
                <w:pPr>
                  <w:keepNext/>
                </w:pPr>
              </w:p>
              <w:p w14:paraId="4DC9BB42" w14:textId="5B3D893D" w:rsidR="00EC4CDA" w:rsidRDefault="00714ED9" w:rsidP="00942692">
                <w:pPr>
                  <w:keepNext/>
                </w:pPr>
                <w:sdt>
                  <w:sdtPr>
                    <w:id w:val="-1861427175"/>
                    <w:citation/>
                  </w:sdtPr>
                  <w:sdtEndPr/>
                  <w:sdtContent>
                    <w:r w:rsidR="00EC4CDA">
                      <w:fldChar w:fldCharType="begin"/>
                    </w:r>
                    <w:r w:rsidR="00EC4CDA">
                      <w:rPr>
                        <w:lang w:val="en-US"/>
                      </w:rPr>
                      <w:instrText xml:space="preserve"> CITATION Jak04 \l 1033 </w:instrText>
                    </w:r>
                    <w:r w:rsidR="00EC4CDA">
                      <w:fldChar w:fldCharType="separate"/>
                    </w:r>
                    <w:r w:rsidR="00EC4CDA">
                      <w:rPr>
                        <w:noProof/>
                        <w:lang w:val="en-US"/>
                      </w:rPr>
                      <w:t>(Jakobson)</w:t>
                    </w:r>
                    <w:r w:rsidR="00EC4CDA">
                      <w:fldChar w:fldCharType="end"/>
                    </w:r>
                  </w:sdtContent>
                </w:sdt>
              </w:p>
              <w:p w14:paraId="785C4E77" w14:textId="77777777" w:rsidR="00EC4CDA" w:rsidRDefault="00EC4CDA" w:rsidP="00942692">
                <w:pPr>
                  <w:keepNext/>
                </w:pPr>
              </w:p>
              <w:p w14:paraId="587E7286" w14:textId="488B1E76" w:rsidR="00EC4CDA" w:rsidRDefault="00714ED9" w:rsidP="00942692">
                <w:pPr>
                  <w:keepNext/>
                </w:pPr>
                <w:sdt>
                  <w:sdtPr>
                    <w:id w:val="728032754"/>
                    <w:citation/>
                  </w:sdtPr>
                  <w:sdtEndPr/>
                  <w:sdtContent>
                    <w:r w:rsidR="00EC4CDA">
                      <w:fldChar w:fldCharType="begin"/>
                    </w:r>
                    <w:r w:rsidR="00EC4CDA">
                      <w:rPr>
                        <w:lang w:val="en-US"/>
                      </w:rPr>
                      <w:instrText xml:space="preserve"> CITATION Jan96 \l 1033 </w:instrText>
                    </w:r>
                    <w:r w:rsidR="00EC4CDA">
                      <w:fldChar w:fldCharType="separate"/>
                    </w:r>
                    <w:r w:rsidR="00EC4CDA">
                      <w:rPr>
                        <w:noProof/>
                        <w:lang w:val="en-US"/>
                      </w:rPr>
                      <w:t>(Janecek)</w:t>
                    </w:r>
                    <w:r w:rsidR="00EC4CDA">
                      <w:fldChar w:fldCharType="end"/>
                    </w:r>
                  </w:sdtContent>
                </w:sdt>
              </w:p>
              <w:p w14:paraId="5FC98C4C" w14:textId="77777777" w:rsidR="00EC4CDA" w:rsidRDefault="00EC4CDA" w:rsidP="00942692">
                <w:pPr>
                  <w:keepNext/>
                </w:pPr>
              </w:p>
              <w:p w14:paraId="1C4BCDA9" w14:textId="4011DE28" w:rsidR="00EC4CDA" w:rsidRDefault="00714ED9" w:rsidP="00942692">
                <w:pPr>
                  <w:keepNext/>
                </w:pPr>
                <w:sdt>
                  <w:sdtPr>
                    <w:id w:val="-1503111892"/>
                    <w:citation/>
                  </w:sdtPr>
                  <w:sdtEndPr/>
                  <w:sdtContent>
                    <w:r w:rsidR="00EC4CDA">
                      <w:fldChar w:fldCharType="begin"/>
                    </w:r>
                    <w:r w:rsidR="00EC4CDA">
                      <w:rPr>
                        <w:lang w:val="en-US"/>
                      </w:rPr>
                      <w:instrText xml:space="preserve"> CITATION Kru95 \l 1033 </w:instrText>
                    </w:r>
                    <w:r w:rsidR="00EC4CDA">
                      <w:fldChar w:fldCharType="separate"/>
                    </w:r>
                    <w:r w:rsidR="00EC4CDA">
                      <w:rPr>
                        <w:noProof/>
                        <w:lang w:val="en-US"/>
                      </w:rPr>
                      <w:t>(Kruchenykh)</w:t>
                    </w:r>
                    <w:r w:rsidR="00EC4CDA">
                      <w:fldChar w:fldCharType="end"/>
                    </w:r>
                  </w:sdtContent>
                </w:sdt>
              </w:p>
              <w:p w14:paraId="370A3DF5" w14:textId="77777777" w:rsidR="00942692" w:rsidRDefault="00942692" w:rsidP="00942692">
                <w:pPr>
                  <w:keepNext/>
                </w:pPr>
              </w:p>
              <w:p w14:paraId="3D232BA8" w14:textId="77777777" w:rsidR="00942692" w:rsidRDefault="00714ED9" w:rsidP="00942692">
                <w:pPr>
                  <w:keepNext/>
                </w:pPr>
                <w:sdt>
                  <w:sdtPr>
                    <w:id w:val="1633978022"/>
                    <w:citation/>
                  </w:sdtPr>
                  <w:sdtEndPr/>
                  <w:sdtContent>
                    <w:r w:rsidR="00942692">
                      <w:fldChar w:fldCharType="begin"/>
                    </w:r>
                    <w:r w:rsidR="00942692">
                      <w:rPr>
                        <w:lang w:val="en-US"/>
                      </w:rPr>
                      <w:instrText xml:space="preserve"> CITATION Law04 \l 1033 </w:instrText>
                    </w:r>
                    <w:r w:rsidR="00942692">
                      <w:fldChar w:fldCharType="separate"/>
                    </w:r>
                    <w:r w:rsidR="00942692">
                      <w:rPr>
                        <w:noProof/>
                        <w:lang w:val="en-US"/>
                      </w:rPr>
                      <w:t>(Lawton and Eagle)</w:t>
                    </w:r>
                    <w:r w:rsidR="00942692">
                      <w:fldChar w:fldCharType="end"/>
                    </w:r>
                  </w:sdtContent>
                </w:sdt>
              </w:p>
              <w:p w14:paraId="088469EB" w14:textId="77777777" w:rsidR="00EC4CDA" w:rsidRDefault="00EC4CDA" w:rsidP="00942692">
                <w:pPr>
                  <w:keepNext/>
                </w:pPr>
              </w:p>
              <w:p w14:paraId="10F20611" w14:textId="60E48DC4" w:rsidR="00EC4CDA" w:rsidRDefault="00714ED9" w:rsidP="00942692">
                <w:pPr>
                  <w:keepNext/>
                </w:pPr>
                <w:sdt>
                  <w:sdtPr>
                    <w:id w:val="-1662228461"/>
                    <w:citation/>
                  </w:sdtPr>
                  <w:sdtEndPr/>
                  <w:sdtContent>
                    <w:r w:rsidR="00EC4CDA">
                      <w:fldChar w:fldCharType="begin"/>
                    </w:r>
                    <w:r w:rsidR="00EC4CDA">
                      <w:rPr>
                        <w:lang w:val="en-US"/>
                      </w:rPr>
                      <w:instrText xml:space="preserve"> CITATION Liv04 \l 1033 </w:instrText>
                    </w:r>
                    <w:r w:rsidR="00EC4CDA">
                      <w:fldChar w:fldCharType="separate"/>
                    </w:r>
                    <w:r w:rsidR="00EC4CDA">
                      <w:rPr>
                        <w:noProof/>
                        <w:lang w:val="en-US"/>
                      </w:rPr>
                      <w:t>(Livshits)</w:t>
                    </w:r>
                    <w:r w:rsidR="00EC4CDA">
                      <w:fldChar w:fldCharType="end"/>
                    </w:r>
                  </w:sdtContent>
                </w:sdt>
              </w:p>
              <w:p w14:paraId="5CE11543" w14:textId="77777777" w:rsidR="00EC4CDA" w:rsidRDefault="00EC4CDA" w:rsidP="00942692">
                <w:pPr>
                  <w:keepNext/>
                </w:pPr>
              </w:p>
              <w:p w14:paraId="729A39E6" w14:textId="24EB84C8" w:rsidR="00EC4CDA" w:rsidRDefault="00714ED9" w:rsidP="00942692">
                <w:pPr>
                  <w:keepNext/>
                </w:pPr>
                <w:sdt>
                  <w:sdtPr>
                    <w:id w:val="-1195614367"/>
                    <w:citation/>
                  </w:sdtPr>
                  <w:sdtEndPr/>
                  <w:sdtContent>
                    <w:r w:rsidR="00EC4CDA">
                      <w:fldChar w:fldCharType="begin"/>
                    </w:r>
                    <w:r w:rsidR="00EC4CDA">
                      <w:rPr>
                        <w:lang w:val="en-US"/>
                      </w:rPr>
                      <w:instrText xml:space="preserve"> CITATION Mar681 \l 1033 </w:instrText>
                    </w:r>
                    <w:r w:rsidR="00EC4CDA">
                      <w:fldChar w:fldCharType="separate"/>
                    </w:r>
                    <w:r w:rsidR="00EC4CDA">
                      <w:rPr>
                        <w:noProof/>
                        <w:lang w:val="en-US"/>
                      </w:rPr>
                      <w:t>(Markov)</w:t>
                    </w:r>
                    <w:r w:rsidR="00EC4CDA">
                      <w:fldChar w:fldCharType="end"/>
                    </w:r>
                  </w:sdtContent>
                </w:sdt>
              </w:p>
              <w:p w14:paraId="1400E329" w14:textId="77777777" w:rsidR="00EC4CDA" w:rsidRDefault="00EC4CDA" w:rsidP="00942692">
                <w:pPr>
                  <w:keepNext/>
                </w:pPr>
              </w:p>
              <w:p w14:paraId="1C9CF981" w14:textId="35D9BD37" w:rsidR="00EC4CDA" w:rsidRDefault="00714ED9" w:rsidP="00942692">
                <w:pPr>
                  <w:keepNext/>
                </w:pPr>
                <w:sdt>
                  <w:sdtPr>
                    <w:id w:val="-149518570"/>
                    <w:citation/>
                  </w:sdtPr>
                  <w:sdtEndPr/>
                  <w:sdtContent>
                    <w:r w:rsidR="00EC4CDA">
                      <w:fldChar w:fldCharType="begin"/>
                    </w:r>
                    <w:r w:rsidR="00EC4CDA">
                      <w:rPr>
                        <w:lang w:val="en-US"/>
                      </w:rPr>
                      <w:instrText xml:space="preserve"> CITATION Nik98 \l 1033 </w:instrText>
                    </w:r>
                    <w:r w:rsidR="00EC4CDA">
                      <w:fldChar w:fldCharType="separate"/>
                    </w:r>
                    <w:r w:rsidR="00EC4CDA">
                      <w:rPr>
                        <w:noProof/>
                        <w:lang w:val="en-US"/>
                      </w:rPr>
                      <w:t>(Nikolskaia)</w:t>
                    </w:r>
                    <w:r w:rsidR="00EC4CDA">
                      <w:fldChar w:fldCharType="end"/>
                    </w:r>
                  </w:sdtContent>
                </w:sdt>
              </w:p>
              <w:p w14:paraId="18CFA078" w14:textId="77777777" w:rsidR="00012F9B" w:rsidRDefault="00012F9B" w:rsidP="00942692">
                <w:pPr>
                  <w:keepNext/>
                </w:pPr>
              </w:p>
              <w:p w14:paraId="24C24030" w14:textId="39FF4EAC" w:rsidR="00012F9B" w:rsidRDefault="00714ED9" w:rsidP="00942692">
                <w:pPr>
                  <w:keepNext/>
                </w:pPr>
                <w:sdt>
                  <w:sdtPr>
                    <w:id w:val="-1755584242"/>
                    <w:citation/>
                  </w:sdtPr>
                  <w:sdtEndPr/>
                  <w:sdtContent>
                    <w:r w:rsidR="00012F9B">
                      <w:fldChar w:fldCharType="begin"/>
                    </w:r>
                    <w:r w:rsidR="00012F9B">
                      <w:rPr>
                        <w:lang w:val="en-US"/>
                      </w:rPr>
                      <w:instrText xml:space="preserve"> CITATION Per03 \l 1033 </w:instrText>
                    </w:r>
                    <w:r w:rsidR="00012F9B">
                      <w:fldChar w:fldCharType="separate"/>
                    </w:r>
                    <w:r w:rsidR="00012F9B">
                      <w:rPr>
                        <w:noProof/>
                        <w:lang w:val="en-US"/>
                      </w:rPr>
                      <w:t>(Perloff)</w:t>
                    </w:r>
                    <w:r w:rsidR="00012F9B">
                      <w:fldChar w:fldCharType="end"/>
                    </w:r>
                  </w:sdtContent>
                </w:sdt>
              </w:p>
              <w:p w14:paraId="28669762" w14:textId="77777777" w:rsidR="00942692" w:rsidRDefault="00942692" w:rsidP="00942692">
                <w:pPr>
                  <w:keepNext/>
                </w:pPr>
              </w:p>
              <w:p w14:paraId="10C75BBD" w14:textId="77777777" w:rsidR="00942692" w:rsidRDefault="00714ED9" w:rsidP="00942692">
                <w:pPr>
                  <w:keepNext/>
                </w:pPr>
                <w:sdt>
                  <w:sdtPr>
                    <w:id w:val="1985433917"/>
                    <w:citation/>
                  </w:sdtPr>
                  <w:sdtEndPr/>
                  <w:sdtContent>
                    <w:r w:rsidR="00942692">
                      <w:fldChar w:fldCharType="begin"/>
                    </w:r>
                    <w:r w:rsidR="00942692">
                      <w:rPr>
                        <w:lang w:val="en-US"/>
                      </w:rPr>
                      <w:instrText xml:space="preserve"> CITATION Pro80 \l 1033 </w:instrText>
                    </w:r>
                    <w:r w:rsidR="00942692">
                      <w:fldChar w:fldCharType="separate"/>
                    </w:r>
                    <w:r w:rsidR="00942692">
                      <w:rPr>
                        <w:noProof/>
                        <w:lang w:val="en-US"/>
                      </w:rPr>
                      <w:t>(Proffer and Proffer)</w:t>
                    </w:r>
                    <w:r w:rsidR="00942692">
                      <w:fldChar w:fldCharType="end"/>
                    </w:r>
                  </w:sdtContent>
                </w:sdt>
              </w:p>
              <w:p w14:paraId="505BE855" w14:textId="77777777" w:rsidR="00942692" w:rsidRDefault="00942692" w:rsidP="00942692">
                <w:pPr>
                  <w:keepNext/>
                </w:pPr>
              </w:p>
              <w:p w14:paraId="75F640B7" w14:textId="64E45386" w:rsidR="003235A7" w:rsidRDefault="00714ED9" w:rsidP="00942692">
                <w:pPr>
                  <w:keepNext/>
                </w:pPr>
                <w:sdt>
                  <w:sdtPr>
                    <w:id w:val="984660478"/>
                    <w:citation/>
                  </w:sdtPr>
                  <w:sdtEndPr/>
                  <w:sdtContent>
                    <w:r w:rsidR="00EC4CDA">
                      <w:fldChar w:fldCharType="begin"/>
                    </w:r>
                    <w:r w:rsidR="00EC4CDA">
                      <w:rPr>
                        <w:lang w:val="en-US"/>
                      </w:rPr>
                      <w:instrText xml:space="preserve"> CITATION Tri02 \l 1033 </w:instrText>
                    </w:r>
                    <w:r w:rsidR="00EC4CDA">
                      <w:fldChar w:fldCharType="separate"/>
                    </w:r>
                    <w:r w:rsidR="00EC4CDA">
                      <w:rPr>
                        <w:noProof/>
                        <w:lang w:val="en-US"/>
                      </w:rPr>
                      <w:t>(Triolet)</w:t>
                    </w:r>
                    <w:r w:rsidR="00EC4CDA">
                      <w:fldChar w:fldCharType="end"/>
                    </w:r>
                  </w:sdtContent>
                </w:sdt>
              </w:p>
            </w:sdtContent>
          </w:sdt>
        </w:tc>
      </w:tr>
    </w:tbl>
    <w:p w14:paraId="211DEDDD" w14:textId="77777777" w:rsidR="00C27FAB" w:rsidRPr="00F36937" w:rsidRDefault="00C27FAB" w:rsidP="001A4F8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9EB6E" w14:textId="77777777" w:rsidR="00714ED9" w:rsidRDefault="00714ED9" w:rsidP="007A0D55">
      <w:pPr>
        <w:spacing w:after="0" w:line="240" w:lineRule="auto"/>
      </w:pPr>
      <w:r>
        <w:separator/>
      </w:r>
    </w:p>
  </w:endnote>
  <w:endnote w:type="continuationSeparator" w:id="0">
    <w:p w14:paraId="161B6DD6" w14:textId="77777777" w:rsidR="00714ED9" w:rsidRDefault="00714E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7FDEF" w14:textId="77777777" w:rsidR="00714ED9" w:rsidRDefault="00714ED9" w:rsidP="007A0D55">
      <w:pPr>
        <w:spacing w:after="0" w:line="240" w:lineRule="auto"/>
      </w:pPr>
      <w:r>
        <w:separator/>
      </w:r>
    </w:p>
  </w:footnote>
  <w:footnote w:type="continuationSeparator" w:id="0">
    <w:p w14:paraId="5042F2A2" w14:textId="77777777" w:rsidR="00714ED9" w:rsidRDefault="00714E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397E" w14:textId="77777777" w:rsidR="00EC4CDA" w:rsidRDefault="00EC4C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6C51AB" w14:textId="77777777" w:rsidR="00EC4CDA" w:rsidRDefault="00EC4C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F8"/>
    <w:rsid w:val="00012F9B"/>
    <w:rsid w:val="00032559"/>
    <w:rsid w:val="00052040"/>
    <w:rsid w:val="000B25AE"/>
    <w:rsid w:val="000B55AB"/>
    <w:rsid w:val="000D24DC"/>
    <w:rsid w:val="00101B2E"/>
    <w:rsid w:val="00116FA0"/>
    <w:rsid w:val="0015114C"/>
    <w:rsid w:val="001A21F3"/>
    <w:rsid w:val="001A2537"/>
    <w:rsid w:val="001A4F80"/>
    <w:rsid w:val="001A670C"/>
    <w:rsid w:val="001A6A06"/>
    <w:rsid w:val="00210C03"/>
    <w:rsid w:val="002162E2"/>
    <w:rsid w:val="00225C5A"/>
    <w:rsid w:val="00230B10"/>
    <w:rsid w:val="00234353"/>
    <w:rsid w:val="00244BB0"/>
    <w:rsid w:val="002A0A0D"/>
    <w:rsid w:val="002B0B37"/>
    <w:rsid w:val="002F571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ED9"/>
    <w:rsid w:val="007411B9"/>
    <w:rsid w:val="00780D95"/>
    <w:rsid w:val="00780DC7"/>
    <w:rsid w:val="007A0D55"/>
    <w:rsid w:val="007B3377"/>
    <w:rsid w:val="007E5F44"/>
    <w:rsid w:val="00821DE3"/>
    <w:rsid w:val="00846CE1"/>
    <w:rsid w:val="008A5B87"/>
    <w:rsid w:val="00922950"/>
    <w:rsid w:val="00942692"/>
    <w:rsid w:val="009A7264"/>
    <w:rsid w:val="009D1606"/>
    <w:rsid w:val="009E18A1"/>
    <w:rsid w:val="009E73D7"/>
    <w:rsid w:val="00A263F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CDA"/>
    <w:rsid w:val="00ED139F"/>
    <w:rsid w:val="00EF74F7"/>
    <w:rsid w:val="00F00B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BE4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6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3F8"/>
    <w:rPr>
      <w:rFonts w:ascii="Lucida Grande" w:hAnsi="Lucida Grande" w:cs="Lucida Grande"/>
      <w:sz w:val="18"/>
      <w:szCs w:val="18"/>
    </w:rPr>
  </w:style>
  <w:style w:type="paragraph" w:styleId="Caption">
    <w:name w:val="caption"/>
    <w:basedOn w:val="Normal"/>
    <w:next w:val="Normal"/>
    <w:uiPriority w:val="35"/>
    <w:semiHidden/>
    <w:qFormat/>
    <w:rsid w:val="00F00B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A4F80"/>
    <w:rPr>
      <w:sz w:val="18"/>
      <w:szCs w:val="18"/>
    </w:rPr>
  </w:style>
  <w:style w:type="paragraph" w:styleId="CommentText">
    <w:name w:val="annotation text"/>
    <w:basedOn w:val="Normal"/>
    <w:link w:val="CommentTextChar"/>
    <w:uiPriority w:val="99"/>
    <w:semiHidden/>
    <w:rsid w:val="001A4F80"/>
    <w:pPr>
      <w:spacing w:line="240" w:lineRule="auto"/>
    </w:pPr>
    <w:rPr>
      <w:sz w:val="24"/>
      <w:szCs w:val="24"/>
    </w:rPr>
  </w:style>
  <w:style w:type="character" w:customStyle="1" w:styleId="CommentTextChar">
    <w:name w:val="Comment Text Char"/>
    <w:basedOn w:val="DefaultParagraphFont"/>
    <w:link w:val="CommentText"/>
    <w:uiPriority w:val="99"/>
    <w:semiHidden/>
    <w:rsid w:val="001A4F80"/>
    <w:rPr>
      <w:sz w:val="24"/>
      <w:szCs w:val="24"/>
    </w:rPr>
  </w:style>
  <w:style w:type="paragraph" w:styleId="CommentSubject">
    <w:name w:val="annotation subject"/>
    <w:basedOn w:val="CommentText"/>
    <w:next w:val="CommentText"/>
    <w:link w:val="CommentSubjectChar"/>
    <w:uiPriority w:val="99"/>
    <w:semiHidden/>
    <w:rsid w:val="001A4F80"/>
    <w:rPr>
      <w:b/>
      <w:bCs/>
      <w:sz w:val="20"/>
      <w:szCs w:val="20"/>
    </w:rPr>
  </w:style>
  <w:style w:type="character" w:customStyle="1" w:styleId="CommentSubjectChar">
    <w:name w:val="Comment Subject Char"/>
    <w:basedOn w:val="CommentTextChar"/>
    <w:link w:val="CommentSubject"/>
    <w:uiPriority w:val="99"/>
    <w:semiHidden/>
    <w:rsid w:val="001A4F80"/>
    <w:rPr>
      <w:b/>
      <w:bCs/>
      <w:sz w:val="20"/>
      <w:szCs w:val="20"/>
    </w:rPr>
  </w:style>
  <w:style w:type="character" w:styleId="Hyperlink">
    <w:name w:val="Hyperlink"/>
    <w:basedOn w:val="DefaultParagraphFont"/>
    <w:uiPriority w:val="99"/>
    <w:semiHidden/>
    <w:rsid w:val="002F571D"/>
    <w:rPr>
      <w:color w:val="0563C1" w:themeColor="hyperlink"/>
      <w:u w:val="single"/>
    </w:rPr>
  </w:style>
  <w:style w:type="character" w:styleId="FollowedHyperlink">
    <w:name w:val="FollowedHyperlink"/>
    <w:basedOn w:val="DefaultParagraphFont"/>
    <w:uiPriority w:val="99"/>
    <w:semiHidden/>
    <w:rsid w:val="002F5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tattler.com/commentarytangowithcows.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6F34A81884E34BB11997FADB8DF969"/>
        <w:category>
          <w:name w:val="General"/>
          <w:gallery w:val="placeholder"/>
        </w:category>
        <w:types>
          <w:type w:val="bbPlcHdr"/>
        </w:types>
        <w:behaviors>
          <w:behavior w:val="content"/>
        </w:behaviors>
        <w:guid w:val="{FB8CAD06-B8CE-9345-A7CC-130E0C7E784E}"/>
      </w:docPartPr>
      <w:docPartBody>
        <w:p w:rsidR="00C70037" w:rsidRDefault="00510FD4">
          <w:pPr>
            <w:pStyle w:val="006F34A81884E34BB11997FADB8DF969"/>
          </w:pPr>
          <w:r w:rsidRPr="00CC586D">
            <w:rPr>
              <w:rStyle w:val="PlaceholderText"/>
              <w:b/>
              <w:color w:val="FFFFFF" w:themeColor="background1"/>
            </w:rPr>
            <w:t>[Salutation]</w:t>
          </w:r>
        </w:p>
      </w:docPartBody>
    </w:docPart>
    <w:docPart>
      <w:docPartPr>
        <w:name w:val="563F2D480063A94C8A6D13A8F3763132"/>
        <w:category>
          <w:name w:val="General"/>
          <w:gallery w:val="placeholder"/>
        </w:category>
        <w:types>
          <w:type w:val="bbPlcHdr"/>
        </w:types>
        <w:behaviors>
          <w:behavior w:val="content"/>
        </w:behaviors>
        <w:guid w:val="{129353D4-6D99-1C47-9362-C849855C8526}"/>
      </w:docPartPr>
      <w:docPartBody>
        <w:p w:rsidR="00C70037" w:rsidRDefault="00510FD4">
          <w:pPr>
            <w:pStyle w:val="563F2D480063A94C8A6D13A8F3763132"/>
          </w:pPr>
          <w:r>
            <w:rPr>
              <w:rStyle w:val="PlaceholderText"/>
            </w:rPr>
            <w:t>[First name]</w:t>
          </w:r>
        </w:p>
      </w:docPartBody>
    </w:docPart>
    <w:docPart>
      <w:docPartPr>
        <w:name w:val="221E4C4E8AB2344A8D944278351251AB"/>
        <w:category>
          <w:name w:val="General"/>
          <w:gallery w:val="placeholder"/>
        </w:category>
        <w:types>
          <w:type w:val="bbPlcHdr"/>
        </w:types>
        <w:behaviors>
          <w:behavior w:val="content"/>
        </w:behaviors>
        <w:guid w:val="{F903E6DF-AC15-D54B-AF6A-BB9C586740CC}"/>
      </w:docPartPr>
      <w:docPartBody>
        <w:p w:rsidR="00C70037" w:rsidRDefault="00510FD4">
          <w:pPr>
            <w:pStyle w:val="221E4C4E8AB2344A8D944278351251AB"/>
          </w:pPr>
          <w:r>
            <w:rPr>
              <w:rStyle w:val="PlaceholderText"/>
            </w:rPr>
            <w:t>[Middle name]</w:t>
          </w:r>
        </w:p>
      </w:docPartBody>
    </w:docPart>
    <w:docPart>
      <w:docPartPr>
        <w:name w:val="E4B9C330268F8D40B43597DB8CE302A2"/>
        <w:category>
          <w:name w:val="General"/>
          <w:gallery w:val="placeholder"/>
        </w:category>
        <w:types>
          <w:type w:val="bbPlcHdr"/>
        </w:types>
        <w:behaviors>
          <w:behavior w:val="content"/>
        </w:behaviors>
        <w:guid w:val="{F5C0E6C6-CF23-334E-B6AA-A9CA39D641C4}"/>
      </w:docPartPr>
      <w:docPartBody>
        <w:p w:rsidR="00C70037" w:rsidRDefault="00510FD4">
          <w:pPr>
            <w:pStyle w:val="E4B9C330268F8D40B43597DB8CE302A2"/>
          </w:pPr>
          <w:r>
            <w:rPr>
              <w:rStyle w:val="PlaceholderText"/>
            </w:rPr>
            <w:t>[Last name]</w:t>
          </w:r>
        </w:p>
      </w:docPartBody>
    </w:docPart>
    <w:docPart>
      <w:docPartPr>
        <w:name w:val="A3077F402AA6B74197C62B512547FAF1"/>
        <w:category>
          <w:name w:val="General"/>
          <w:gallery w:val="placeholder"/>
        </w:category>
        <w:types>
          <w:type w:val="bbPlcHdr"/>
        </w:types>
        <w:behaviors>
          <w:behavior w:val="content"/>
        </w:behaviors>
        <w:guid w:val="{599DFF2E-0542-C649-824F-A48519C7F072}"/>
      </w:docPartPr>
      <w:docPartBody>
        <w:p w:rsidR="00C70037" w:rsidRDefault="00510FD4">
          <w:pPr>
            <w:pStyle w:val="A3077F402AA6B74197C62B512547FAF1"/>
          </w:pPr>
          <w:r>
            <w:rPr>
              <w:rStyle w:val="PlaceholderText"/>
            </w:rPr>
            <w:t>[Enter your biography]</w:t>
          </w:r>
        </w:p>
      </w:docPartBody>
    </w:docPart>
    <w:docPart>
      <w:docPartPr>
        <w:name w:val="1D13F445C472EF4CA43E673653975ACB"/>
        <w:category>
          <w:name w:val="General"/>
          <w:gallery w:val="placeholder"/>
        </w:category>
        <w:types>
          <w:type w:val="bbPlcHdr"/>
        </w:types>
        <w:behaviors>
          <w:behavior w:val="content"/>
        </w:behaviors>
        <w:guid w:val="{DC636E58-5A81-5C46-B748-9AA60F6AA4C3}"/>
      </w:docPartPr>
      <w:docPartBody>
        <w:p w:rsidR="00C70037" w:rsidRDefault="00510FD4">
          <w:pPr>
            <w:pStyle w:val="1D13F445C472EF4CA43E673653975ACB"/>
          </w:pPr>
          <w:r>
            <w:rPr>
              <w:rStyle w:val="PlaceholderText"/>
            </w:rPr>
            <w:t>[Enter the institution with which you are affiliated]</w:t>
          </w:r>
        </w:p>
      </w:docPartBody>
    </w:docPart>
    <w:docPart>
      <w:docPartPr>
        <w:name w:val="A42FAD5523F4264086DE40B3FA22DE4B"/>
        <w:category>
          <w:name w:val="General"/>
          <w:gallery w:val="placeholder"/>
        </w:category>
        <w:types>
          <w:type w:val="bbPlcHdr"/>
        </w:types>
        <w:behaviors>
          <w:behavior w:val="content"/>
        </w:behaviors>
        <w:guid w:val="{BE8B3CD8-3197-3146-A1D2-6C3E066ABDA5}"/>
      </w:docPartPr>
      <w:docPartBody>
        <w:p w:rsidR="00C70037" w:rsidRDefault="00510FD4">
          <w:pPr>
            <w:pStyle w:val="A42FAD5523F4264086DE40B3FA22DE4B"/>
          </w:pPr>
          <w:r w:rsidRPr="00EF74F7">
            <w:rPr>
              <w:b/>
              <w:color w:val="808080" w:themeColor="background1" w:themeShade="80"/>
            </w:rPr>
            <w:t>[Enter the headword for your article]</w:t>
          </w:r>
        </w:p>
      </w:docPartBody>
    </w:docPart>
    <w:docPart>
      <w:docPartPr>
        <w:name w:val="2FF1A00267061241A32DD8FA276141E9"/>
        <w:category>
          <w:name w:val="General"/>
          <w:gallery w:val="placeholder"/>
        </w:category>
        <w:types>
          <w:type w:val="bbPlcHdr"/>
        </w:types>
        <w:behaviors>
          <w:behavior w:val="content"/>
        </w:behaviors>
        <w:guid w:val="{07DE407E-856C-C140-ADD4-7A8FA549474F}"/>
      </w:docPartPr>
      <w:docPartBody>
        <w:p w:rsidR="00C70037" w:rsidRDefault="00510FD4">
          <w:pPr>
            <w:pStyle w:val="2FF1A00267061241A32DD8FA276141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753CF2E66ECF744B7FC1F47E919BAA8"/>
        <w:category>
          <w:name w:val="General"/>
          <w:gallery w:val="placeholder"/>
        </w:category>
        <w:types>
          <w:type w:val="bbPlcHdr"/>
        </w:types>
        <w:behaviors>
          <w:behavior w:val="content"/>
        </w:behaviors>
        <w:guid w:val="{7CC47FF8-409F-FB4A-B709-F4279CBBBD19}"/>
      </w:docPartPr>
      <w:docPartBody>
        <w:p w:rsidR="00C70037" w:rsidRDefault="00510FD4">
          <w:pPr>
            <w:pStyle w:val="6753CF2E66ECF744B7FC1F47E919BA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030752505F2D4DADD9E5DEC4F3210F"/>
        <w:category>
          <w:name w:val="General"/>
          <w:gallery w:val="placeholder"/>
        </w:category>
        <w:types>
          <w:type w:val="bbPlcHdr"/>
        </w:types>
        <w:behaviors>
          <w:behavior w:val="content"/>
        </w:behaviors>
        <w:guid w:val="{8217ACC6-E388-574C-905D-B65D0CA3F58B}"/>
      </w:docPartPr>
      <w:docPartBody>
        <w:p w:rsidR="00C70037" w:rsidRDefault="00510FD4">
          <w:pPr>
            <w:pStyle w:val="81030752505F2D4DADD9E5DEC4F321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9878EF23AA8143AEE31D2A99B7FF55"/>
        <w:category>
          <w:name w:val="General"/>
          <w:gallery w:val="placeholder"/>
        </w:category>
        <w:types>
          <w:type w:val="bbPlcHdr"/>
        </w:types>
        <w:behaviors>
          <w:behavior w:val="content"/>
        </w:behaviors>
        <w:guid w:val="{649E57A8-C461-E74B-93FA-D62D3CB7ED30}"/>
      </w:docPartPr>
      <w:docPartBody>
        <w:p w:rsidR="00C70037" w:rsidRDefault="00510FD4">
          <w:pPr>
            <w:pStyle w:val="8F9878EF23AA8143AEE31D2A99B7FF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037"/>
    <w:rsid w:val="00510FD4"/>
    <w:rsid w:val="00C700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6F34A81884E34BB11997FADB8DF969">
    <w:name w:val="006F34A81884E34BB11997FADB8DF969"/>
  </w:style>
  <w:style w:type="paragraph" w:customStyle="1" w:styleId="563F2D480063A94C8A6D13A8F3763132">
    <w:name w:val="563F2D480063A94C8A6D13A8F3763132"/>
  </w:style>
  <w:style w:type="paragraph" w:customStyle="1" w:styleId="221E4C4E8AB2344A8D944278351251AB">
    <w:name w:val="221E4C4E8AB2344A8D944278351251AB"/>
  </w:style>
  <w:style w:type="paragraph" w:customStyle="1" w:styleId="E4B9C330268F8D40B43597DB8CE302A2">
    <w:name w:val="E4B9C330268F8D40B43597DB8CE302A2"/>
  </w:style>
  <w:style w:type="paragraph" w:customStyle="1" w:styleId="A3077F402AA6B74197C62B512547FAF1">
    <w:name w:val="A3077F402AA6B74197C62B512547FAF1"/>
  </w:style>
  <w:style w:type="paragraph" w:customStyle="1" w:styleId="1D13F445C472EF4CA43E673653975ACB">
    <w:name w:val="1D13F445C472EF4CA43E673653975ACB"/>
  </w:style>
  <w:style w:type="paragraph" w:customStyle="1" w:styleId="A42FAD5523F4264086DE40B3FA22DE4B">
    <w:name w:val="A42FAD5523F4264086DE40B3FA22DE4B"/>
  </w:style>
  <w:style w:type="paragraph" w:customStyle="1" w:styleId="2FF1A00267061241A32DD8FA276141E9">
    <w:name w:val="2FF1A00267061241A32DD8FA276141E9"/>
  </w:style>
  <w:style w:type="paragraph" w:customStyle="1" w:styleId="6753CF2E66ECF744B7FC1F47E919BAA8">
    <w:name w:val="6753CF2E66ECF744B7FC1F47E919BAA8"/>
  </w:style>
  <w:style w:type="paragraph" w:customStyle="1" w:styleId="81030752505F2D4DADD9E5DEC4F3210F">
    <w:name w:val="81030752505F2D4DADD9E5DEC4F3210F"/>
  </w:style>
  <w:style w:type="paragraph" w:customStyle="1" w:styleId="8F9878EF23AA8143AEE31D2A99B7FF55">
    <w:name w:val="8F9878EF23AA8143AEE31D2A99B7F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Fol80</b:Tag>
    <b:SourceType>Book</b:SourceType>
    <b:Guid>{A5EDC901-BACC-4D43-BE03-D7477B04DE21}</b:Guid>
    <b:Title>Futurism and its Place in the Development of Modern Poetry: A Comparative Study and Anthology</b:Title>
    <b:City>Ottawa</b:City>
    <b:Publisher>University of Ottawa Press</b:Publisher>
    <b:Year>1980</b:Year>
    <b:Author>
      <b:Editor>
        <b:NameList>
          <b:Person>
            <b:Last>Folejewski</b:Last>
            <b:First>Z.</b:First>
          </b:Person>
        </b:NameList>
      </b:Editor>
    </b:Author>
    <b:RefOrder>1</b:RefOrder>
  </b:Source>
  <b:Source>
    <b:Tag>Law04</b:Tag>
    <b:SourceType>Book</b:SourceType>
    <b:Guid>{6403A37B-60E2-5847-B146-DAE84827D79B}</b:Guid>
    <b:Title>Words in Revolution: Russian Futurist Manifestoes 1912-1928</b:Title>
    <b:City>Washington</b:City>
    <b:StateProvince>DC</b:StateProvince>
    <b:Publisher>New Academia Publishing</b:Publisher>
    <b:Year>2004</b:Year>
    <b:Author>
      <b:Editor>
        <b:NameList>
          <b:Person>
            <b:Last>Lawton</b:Last>
            <b:First>A.</b:First>
          </b:Person>
          <b:Person>
            <b:Last>Eagle</b:Last>
            <b:First>H.</b:First>
          </b:Person>
        </b:NameList>
      </b:Editor>
    </b:Author>
    <b:RefOrder>6</b:RefOrder>
  </b:Source>
  <b:Source>
    <b:Tag>Pro80</b:Tag>
    <b:SourceType>Book</b:SourceType>
    <b:Guid>{9025B993-1A8E-BB40-B2B0-5A9D81FA791D}</b:Guid>
    <b:Title>The Ardis Anthology of Russian Futurism</b:Title>
    <b:City>Ann Arbor</b:City>
    <b:StateProvince>MI</b:StateProvince>
    <b:Publisher>Ardis</b:Publisher>
    <b:Year>1980</b:Year>
    <b:Author>
      <b:Editor>
        <b:NameList>
          <b:Person>
            <b:Last>Proffer</b:Last>
            <b:First>E.</b:First>
          </b:Person>
          <b:Person>
            <b:Last>Proffer</b:Last>
            <b:First>C.R.</b:First>
          </b:Person>
        </b:NameList>
      </b:Editor>
    </b:Author>
    <b:RefOrder>11</b:RefOrder>
  </b:Source>
  <b:Source>
    <b:Tag>Jak04</b:Tag>
    <b:SourceType>Book</b:SourceType>
    <b:Guid>{DD0116DB-796B-C044-B00C-8EC0470B3F4A}</b:Guid>
    <b:Author>
      <b:Author>
        <b:NameList>
          <b:Person>
            <b:Last>Jakobson</b:Last>
            <b:First>R.</b:First>
          </b:Person>
        </b:NameList>
      </b:Author>
      <b:Editor>
        <b:NameList>
          <b:Person>
            <b:Last>Jangfeldt</b:Last>
            <b:First>B.</b:First>
          </b:Person>
        </b:NameList>
      </b:Editor>
      <b:Translator>
        <b:NameList>
          <b:Person>
            <b:Last>Rudy</b:Last>
            <b:First>S.</b:First>
          </b:Person>
        </b:NameList>
      </b:Translator>
    </b:Author>
    <b:Title>My Futurist Years</b:Title>
    <b:City>New York</b:City>
    <b:Publisher>Marsilio Publishers</b:Publisher>
    <b:Year>2004</b:Year>
    <b:RefOrder>3</b:RefOrder>
  </b:Source>
  <b:Source>
    <b:Tag>Kru95</b:Tag>
    <b:SourceType>Book</b:SourceType>
    <b:Guid>{28F0753C-790C-384B-A7FF-DCEE6D849FBC}</b:Guid>
    <b:Author>
      <b:Author>
        <b:NameList>
          <b:Person>
            <b:Last>Kruchenykh</b:Last>
            <b:First>A.</b:First>
          </b:Person>
        </b:NameList>
      </b:Author>
      <b:Editor>
        <b:NameList>
          <b:Person>
            <b:Last>Duganov</b:Last>
            <b:First>R.</b:First>
          </b:Person>
        </b:NameList>
      </b:Editor>
      <b:Translator>
        <b:NameList>
          <b:Person>
            <b:Last>A.</b:Last>
            <b:First>Myers.</b:First>
          </b:Person>
        </b:NameList>
      </b:Translator>
    </b:Author>
    <b:Title>Our Arrival: From the History of Russian Futurism</b:Title>
    <b:City>Moscow</b:City>
    <b:Publisher>RA</b:Publisher>
    <b:Year>1995</b:Year>
    <b:RefOrder>5</b:RefOrder>
  </b:Source>
  <b:Source>
    <b:Tag>Liv04</b:Tag>
    <b:SourceType>Book</b:SourceType>
    <b:Guid>{4735D550-4568-B740-BC32-D65E00AF3E62}</b:Guid>
    <b:Author>
      <b:Author>
        <b:NameList>
          <b:Person>
            <b:Last>Livshits</b:Last>
            <b:First>B.</b:First>
          </b:Person>
        </b:NameList>
      </b:Author>
      <b:Translator>
        <b:NameList>
          <b:Person>
            <b:Last>Bowlt</b:Last>
            <b:First>J.</b:First>
          </b:Person>
        </b:NameList>
      </b:Translator>
    </b:Author>
    <b:Title>The One-and-a-Half-Eyed Archer</b:Title>
    <b:City>St. Petersburg</b:City>
    <b:CountryRegion>Russia</b:CountryRegion>
    <b:Publisher>Palace Editions</b:Publisher>
    <b:Year>2004</b:Year>
    <b:RefOrder>7</b:RefOrder>
  </b:Source>
  <b:Source>
    <b:Tag>Tri02</b:Tag>
    <b:SourceType>Book</b:SourceType>
    <b:Guid>{50D6E0E6-DB31-344F-8561-451F680C71DB}</b:Guid>
    <b:Author>
      <b:Author>
        <b:NameList>
          <b:Person>
            <b:Last>Triolet</b:Last>
            <b:First>E.</b:First>
          </b:Person>
        </b:NameList>
      </b:Author>
      <b:Translator>
        <b:NameList>
          <b:Person>
            <b:Last>De Muth</b:Last>
            <b:First>S.</b:First>
          </b:Person>
        </b:NameList>
      </b:Translator>
    </b:Author>
    <b:Title>Mayakovsky: A Memoir</b:Title>
    <b:City>London</b:City>
    <b:Publisher>Hearing Eye</b:Publisher>
    <b:Year>2002</b:Year>
    <b:RefOrder>12</b:RefOrder>
  </b:Source>
  <b:Source>
    <b:Tag>Gur12</b:Tag>
    <b:SourceType>Book</b:SourceType>
    <b:Guid>{7495ECC5-850D-9441-AB72-487709B17E1F}</b:Guid>
    <b:Author>
      <b:Author>
        <b:NameList>
          <b:Person>
            <b:Last>Gurianova</b:Last>
            <b:First>N.</b:First>
          </b:Person>
        </b:NameList>
      </b:Author>
    </b:Author>
    <b:Title>The Aesthetics of Anarchy: Art and Ideology in the Early Russian Avant- Garde</b:Title>
    <b:City>Berkeley</b:City>
    <b:Publisher>University of California Press</b:Publisher>
    <b:Year>2012</b:Year>
    <b:RefOrder>2</b:RefOrder>
  </b:Source>
  <b:Source>
    <b:Tag>Jan96</b:Tag>
    <b:SourceType>Book</b:SourceType>
    <b:Guid>{CB721CDE-E793-3C4A-8C5B-EFD06D45A891}</b:Guid>
    <b:Author>
      <b:Author>
        <b:NameList>
          <b:Person>
            <b:Last>Janecek</b:Last>
            <b:First>G.</b:First>
          </b:Person>
        </b:NameList>
      </b:Author>
    </b:Author>
    <b:Title>Zaum: the Transrational Poetry of Russian Futurism</b:Title>
    <b:City>San Diego</b:City>
    <b:Publisher>San Diego State University Press</b:Publisher>
    <b:Year>1996</b:Year>
    <b:RefOrder>4</b:RefOrder>
  </b:Source>
  <b:Source>
    <b:Tag>Mar681</b:Tag>
    <b:SourceType>Book</b:SourceType>
    <b:Guid>{7BC448F6-AEE9-0745-9902-6ABDF7802343}</b:Guid>
    <b:Author>
      <b:Author>
        <b:NameList>
          <b:Person>
            <b:Last>Markov</b:Last>
            <b:First>V.</b:First>
          </b:Person>
        </b:NameList>
      </b:Author>
    </b:Author>
    <b:Title>Russian Futurism: A History</b:Title>
    <b:City>Berkeley</b:City>
    <b:Publisher>University of California Press</b:Publisher>
    <b:Year>1968</b:Year>
    <b:RefOrder>8</b:RefOrder>
  </b:Source>
  <b:Source>
    <b:Tag>Nik98</b:Tag>
    <b:SourceType>BookSection</b:SourceType>
    <b:Guid>{98298A12-2732-3045-A9F7-4F69587140C4}</b:Guid>
    <b:Author>
      <b:Author>
        <b:NameList>
          <b:Person>
            <b:Last>Nikolskaia</b:Last>
            <b:First>T.L.</b:First>
          </b:Person>
        </b:NameList>
      </b:Author>
      <b:Editor>
        <b:NameList>
          <b:Person>
            <b:Last>Janecek</b:Last>
            <b:First>G.</b:First>
          </b:Person>
          <b:Person>
            <b:Last>Omuka</b:Last>
            <b:First>T.</b:First>
          </b:Person>
        </b:NameList>
      </b:Editor>
      <b:Translator>
        <b:NameList>
          <b:Person>
            <b:Last>Janecek</b:Last>
            <b:First>G.</b:First>
          </b:Person>
        </b:NameList>
      </b:Translator>
    </b:Author>
    <b:Title>The Reception of Dadaism in Georgia</b:Title>
    <b:City>New York</b:City>
    <b:Publisher>G.K. Hall &amp; Co.</b:Publisher>
    <b:Year>1998</b:Year>
    <b:BookTitle>The Eastern Dada Orbit: Russia, Georgia, Ukraine, Central Europe, and Japan</b:BookTitle>
    <b:RefOrder>9</b:RefOrder>
  </b:Source>
  <b:Source>
    <b:Tag>Per03</b:Tag>
    <b:SourceType>Book</b:SourceType>
    <b:Guid>{98228CAD-8332-F84B-A2D3-5566F0B46DB0}</b:Guid>
    <b:Title>The Futurist Moment: Avant-Garde, Avant-Guerre, and the Language of Rupture</b:Title>
    <b:City>Chicago</b:City>
    <b:Publisher>University of Chicago Press</b:Publisher>
    <b:Year>2003</b:Year>
    <b:Edition>2nd Ed.</b:Edition>
    <b:Author>
      <b:Author>
        <b:NameList>
          <b:Person>
            <b:Last>Perloff</b:Last>
            <b:First>M.</b:First>
          </b:Person>
        </b:NameList>
      </b:Author>
    </b:Author>
    <b:RefOrder>10</b:RefOrder>
  </b:Source>
</b:Sources>
</file>

<file path=customXml/itemProps1.xml><?xml version="1.0" encoding="utf-8"?>
<ds:datastoreItem xmlns:ds="http://schemas.openxmlformats.org/officeDocument/2006/customXml" ds:itemID="{14BF193F-DDE9-594A-9E80-3759929F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24</TotalTime>
  <Pages>4</Pages>
  <Words>1777</Words>
  <Characters>10134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2016-02-27T02:25:00Z</dcterms:created>
  <dcterms:modified xsi:type="dcterms:W3CDTF">2016-02-29T03:45:00Z</dcterms:modified>
</cp:coreProperties>
</file>