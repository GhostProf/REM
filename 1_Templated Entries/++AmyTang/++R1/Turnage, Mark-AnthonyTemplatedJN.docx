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C9614B0" w14:textId="77777777" w:rsidTr="00922950">
        <w:tc>
          <w:tcPr>
            <w:tcW w:w="491" w:type="dxa"/>
            <w:vMerge w:val="restart"/>
            <w:shd w:val="clear" w:color="auto" w:fill="A6A6A6" w:themeFill="background1" w:themeFillShade="A6"/>
            <w:textDirection w:val="btLr"/>
          </w:tcPr>
          <w:p w14:paraId="455534C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0045527C38B4E4E9B030D5276DB77A2"/>
            </w:placeholder>
            <w:showingPlcHdr/>
            <w:dropDownList>
              <w:listItem w:displayText="Dr." w:value="Dr."/>
              <w:listItem w:displayText="Prof." w:value="Prof."/>
            </w:dropDownList>
          </w:sdtPr>
          <w:sdtEndPr/>
          <w:sdtContent>
            <w:tc>
              <w:tcPr>
                <w:tcW w:w="1259" w:type="dxa"/>
              </w:tcPr>
              <w:p w14:paraId="70D7A63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58A1B3A087AC3489CFC1573CCA96ECC"/>
            </w:placeholder>
            <w:text/>
          </w:sdtPr>
          <w:sdtEndPr/>
          <w:sdtContent>
            <w:tc>
              <w:tcPr>
                <w:tcW w:w="2073" w:type="dxa"/>
              </w:tcPr>
              <w:p w14:paraId="1C0F7A19" w14:textId="77777777" w:rsidR="00B574C9" w:rsidRDefault="000A70CB" w:rsidP="000A70CB">
                <w:r>
                  <w:t>Edward</w:t>
                </w:r>
              </w:p>
            </w:tc>
          </w:sdtContent>
        </w:sdt>
        <w:sdt>
          <w:sdtPr>
            <w:alias w:val="Middle name"/>
            <w:tag w:val="authorMiddleName"/>
            <w:id w:val="-2076034781"/>
            <w:placeholder>
              <w:docPart w:val="773A41E3D982AF47B098918D442C8709"/>
            </w:placeholder>
            <w:showingPlcHdr/>
            <w:text/>
          </w:sdtPr>
          <w:sdtEndPr/>
          <w:sdtContent>
            <w:tc>
              <w:tcPr>
                <w:tcW w:w="2551" w:type="dxa"/>
              </w:tcPr>
              <w:p w14:paraId="18CBD1E6" w14:textId="77777777" w:rsidR="00B574C9" w:rsidRDefault="00B574C9" w:rsidP="00922950">
                <w:r>
                  <w:rPr>
                    <w:rStyle w:val="PlaceholderText"/>
                  </w:rPr>
                  <w:t>[Middle name]</w:t>
                </w:r>
              </w:p>
            </w:tc>
          </w:sdtContent>
        </w:sdt>
        <w:sdt>
          <w:sdtPr>
            <w:alias w:val="Last name"/>
            <w:tag w:val="authorLastName"/>
            <w:id w:val="-1088529830"/>
            <w:placeholder>
              <w:docPart w:val="524EA71302EED649B5826EC1308195A4"/>
            </w:placeholder>
            <w:text/>
          </w:sdtPr>
          <w:sdtEndPr/>
          <w:sdtContent>
            <w:tc>
              <w:tcPr>
                <w:tcW w:w="2642" w:type="dxa"/>
              </w:tcPr>
              <w:p w14:paraId="5E401C99" w14:textId="77777777" w:rsidR="00B574C9" w:rsidRDefault="000A70CB" w:rsidP="000A70CB">
                <w:r>
                  <w:t>Venn</w:t>
                </w:r>
              </w:p>
            </w:tc>
          </w:sdtContent>
        </w:sdt>
      </w:tr>
      <w:tr w:rsidR="00B574C9" w14:paraId="35A676BD" w14:textId="77777777" w:rsidTr="001A6A06">
        <w:trPr>
          <w:trHeight w:val="986"/>
        </w:trPr>
        <w:tc>
          <w:tcPr>
            <w:tcW w:w="491" w:type="dxa"/>
            <w:vMerge/>
            <w:shd w:val="clear" w:color="auto" w:fill="A6A6A6" w:themeFill="background1" w:themeFillShade="A6"/>
          </w:tcPr>
          <w:p w14:paraId="04A48E7D" w14:textId="77777777" w:rsidR="00B574C9" w:rsidRPr="001A6A06" w:rsidRDefault="00B574C9" w:rsidP="00CF1542">
            <w:pPr>
              <w:jc w:val="center"/>
              <w:rPr>
                <w:b/>
                <w:color w:val="FFFFFF" w:themeColor="background1"/>
              </w:rPr>
            </w:pPr>
          </w:p>
        </w:tc>
        <w:sdt>
          <w:sdtPr>
            <w:alias w:val="Biography"/>
            <w:tag w:val="authorBiography"/>
            <w:id w:val="938807824"/>
            <w:placeholder>
              <w:docPart w:val="E05B21E4F4635849871B323E95E4560C"/>
            </w:placeholder>
            <w:showingPlcHdr/>
          </w:sdtPr>
          <w:sdtEndPr/>
          <w:sdtContent>
            <w:tc>
              <w:tcPr>
                <w:tcW w:w="8525" w:type="dxa"/>
                <w:gridSpan w:val="4"/>
              </w:tcPr>
              <w:p w14:paraId="37FB1020" w14:textId="77777777" w:rsidR="00B574C9" w:rsidRDefault="00B574C9" w:rsidP="00922950">
                <w:r>
                  <w:rPr>
                    <w:rStyle w:val="PlaceholderText"/>
                  </w:rPr>
                  <w:t>[Enter your biography]</w:t>
                </w:r>
              </w:p>
            </w:tc>
          </w:sdtContent>
        </w:sdt>
      </w:tr>
      <w:tr w:rsidR="00B574C9" w14:paraId="0B58D260" w14:textId="77777777" w:rsidTr="001A6A06">
        <w:trPr>
          <w:trHeight w:val="986"/>
        </w:trPr>
        <w:tc>
          <w:tcPr>
            <w:tcW w:w="491" w:type="dxa"/>
            <w:vMerge/>
            <w:shd w:val="clear" w:color="auto" w:fill="A6A6A6" w:themeFill="background1" w:themeFillShade="A6"/>
          </w:tcPr>
          <w:p w14:paraId="4E2605B4" w14:textId="77777777" w:rsidR="00B574C9" w:rsidRPr="001A6A06" w:rsidRDefault="00B574C9" w:rsidP="00CF1542">
            <w:pPr>
              <w:jc w:val="center"/>
              <w:rPr>
                <w:b/>
                <w:color w:val="FFFFFF" w:themeColor="background1"/>
              </w:rPr>
            </w:pPr>
          </w:p>
        </w:tc>
        <w:sdt>
          <w:sdtPr>
            <w:alias w:val="Affiliation"/>
            <w:tag w:val="affiliation"/>
            <w:id w:val="2012937915"/>
            <w:placeholder>
              <w:docPart w:val="BDF16D341AF57443A5C4F33AFAB93378"/>
            </w:placeholder>
            <w:showingPlcHdr/>
            <w:text/>
          </w:sdtPr>
          <w:sdtEndPr/>
          <w:sdtContent>
            <w:tc>
              <w:tcPr>
                <w:tcW w:w="8525" w:type="dxa"/>
                <w:gridSpan w:val="4"/>
              </w:tcPr>
              <w:p w14:paraId="23B5AA73" w14:textId="77777777" w:rsidR="00B574C9" w:rsidRDefault="00B574C9" w:rsidP="00B574C9">
                <w:r>
                  <w:rPr>
                    <w:rStyle w:val="PlaceholderText"/>
                  </w:rPr>
                  <w:t>[Enter the institution with which you are affiliated]</w:t>
                </w:r>
              </w:p>
            </w:tc>
          </w:sdtContent>
        </w:sdt>
      </w:tr>
    </w:tbl>
    <w:p w14:paraId="698B631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FB8F37E" w14:textId="77777777" w:rsidTr="00244BB0">
        <w:tc>
          <w:tcPr>
            <w:tcW w:w="9016" w:type="dxa"/>
            <w:shd w:val="clear" w:color="auto" w:fill="A6A6A6" w:themeFill="background1" w:themeFillShade="A6"/>
            <w:tcMar>
              <w:top w:w="113" w:type="dxa"/>
              <w:bottom w:w="113" w:type="dxa"/>
            </w:tcMar>
          </w:tcPr>
          <w:p w14:paraId="2366899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C614ED3" w14:textId="77777777" w:rsidTr="003F0D73">
        <w:sdt>
          <w:sdtPr>
            <w:alias w:val="Article headword"/>
            <w:tag w:val="articleHeadword"/>
            <w:id w:val="-361440020"/>
            <w:placeholder>
              <w:docPart w:val="A16345431D771046AC816EF5C18F33DE"/>
            </w:placeholder>
            <w:text/>
          </w:sdtPr>
          <w:sdtEndPr/>
          <w:sdtContent>
            <w:tc>
              <w:tcPr>
                <w:tcW w:w="9016" w:type="dxa"/>
                <w:tcMar>
                  <w:top w:w="113" w:type="dxa"/>
                  <w:bottom w:w="113" w:type="dxa"/>
                </w:tcMar>
              </w:tcPr>
              <w:p w14:paraId="656204DC" w14:textId="77777777" w:rsidR="003F0D73" w:rsidRPr="00FB589A" w:rsidRDefault="000A70CB" w:rsidP="000A70CB">
                <w:proofErr w:type="spellStart"/>
                <w:r>
                  <w:t>Turnage</w:t>
                </w:r>
                <w:proofErr w:type="spellEnd"/>
                <w:r>
                  <w:t xml:space="preserve">, </w:t>
                </w:r>
                <w:r w:rsidRPr="00797548">
                  <w:rPr>
                    <w:rFonts w:eastAsiaTheme="minorEastAsia"/>
                    <w:sz w:val="24"/>
                    <w:szCs w:val="24"/>
                    <w:lang w:val="en-US" w:eastAsia="ja-JP"/>
                  </w:rPr>
                  <w:t xml:space="preserve">Mark-Anthony </w:t>
                </w:r>
                <w:r>
                  <w:t>(1960--</w:t>
                </w:r>
                <w:r w:rsidRPr="00363537">
                  <w:t>)</w:t>
                </w:r>
                <w:r>
                  <w:tab/>
                </w:r>
              </w:p>
            </w:tc>
          </w:sdtContent>
        </w:sdt>
      </w:tr>
      <w:tr w:rsidR="00464699" w14:paraId="497A56D3" w14:textId="77777777" w:rsidTr="007821B0">
        <w:sdt>
          <w:sdtPr>
            <w:alias w:val="Variant headwords"/>
            <w:tag w:val="variantHeadwords"/>
            <w:id w:val="173464402"/>
            <w:placeholder>
              <w:docPart w:val="2CDAE0DE5D09E345B9F1A7DC8AF7671D"/>
            </w:placeholder>
            <w:showingPlcHdr/>
          </w:sdtPr>
          <w:sdtEndPr/>
          <w:sdtContent>
            <w:tc>
              <w:tcPr>
                <w:tcW w:w="9016" w:type="dxa"/>
                <w:tcMar>
                  <w:top w:w="113" w:type="dxa"/>
                  <w:bottom w:w="113" w:type="dxa"/>
                </w:tcMar>
              </w:tcPr>
              <w:p w14:paraId="3C19EBD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FC2D238" w14:textId="77777777" w:rsidTr="003F0D73">
        <w:sdt>
          <w:sdtPr>
            <w:alias w:val="Abstract"/>
            <w:tag w:val="abstract"/>
            <w:id w:val="-635871867"/>
            <w:placeholder>
              <w:docPart w:val="207A0679AB969A418721B10A9F3A98DE"/>
            </w:placeholder>
          </w:sdtPr>
          <w:sdtEndPr/>
          <w:sdtContent>
            <w:tc>
              <w:tcPr>
                <w:tcW w:w="9016" w:type="dxa"/>
                <w:tcMar>
                  <w:top w:w="113" w:type="dxa"/>
                  <w:bottom w:w="113" w:type="dxa"/>
                </w:tcMar>
              </w:tcPr>
              <w:p w14:paraId="7561B8D0" w14:textId="77777777" w:rsidR="000A70CB" w:rsidRPr="009C084D" w:rsidRDefault="000A70CB" w:rsidP="000A70CB">
                <w:r w:rsidRPr="009C084D">
                  <w:t xml:space="preserve">Mark-Anthony </w:t>
                </w:r>
                <w:proofErr w:type="spellStart"/>
                <w:r w:rsidRPr="009C084D">
                  <w:t>Turnage</w:t>
                </w:r>
                <w:proofErr w:type="spellEnd"/>
                <w:r w:rsidRPr="009C084D">
                  <w:t xml:space="preserve"> is one of the leading British composers of the late twentieth and early twenty-first centuries. His </w:t>
                </w:r>
                <w:r>
                  <w:t xml:space="preserve">prolific </w:t>
                </w:r>
                <w:r w:rsidRPr="009C084D">
                  <w:t>output fuses stylistic elements, compositional techniques, and instrumentation from art music, jazz, and popular music, as well as, on occasion, more quotidian material such as football chants. The experience of working with jazz musicians such as Peter Erskine (a regular collaborator) has resulted in a long-standing commitment to improvisation in his music.</w:t>
                </w:r>
              </w:p>
              <w:p w14:paraId="40FBED70" w14:textId="77777777" w:rsidR="000A70CB" w:rsidRPr="009C084D" w:rsidRDefault="000A70CB" w:rsidP="000A70CB"/>
              <w:p w14:paraId="1BD0AE7E" w14:textId="77777777" w:rsidR="00E85A05" w:rsidRDefault="000A70CB" w:rsidP="00E85A05">
                <w:r w:rsidRPr="009C084D">
                  <w:t xml:space="preserve">Born in Essex, 1960, </w:t>
                </w:r>
                <w:proofErr w:type="spellStart"/>
                <w:r w:rsidRPr="009C084D">
                  <w:t>Turnage</w:t>
                </w:r>
                <w:proofErr w:type="spellEnd"/>
                <w:r w:rsidRPr="009C084D">
                  <w:t xml:space="preserve"> encountered a considerable range of art music through his family and, particularly, BBC Radio 3. </w:t>
                </w:r>
                <w:proofErr w:type="spellStart"/>
                <w:r w:rsidRPr="009C084D">
                  <w:t>Turnage</w:t>
                </w:r>
                <w:proofErr w:type="spellEnd"/>
                <w:r w:rsidRPr="009C084D">
                  <w:t xml:space="preserve"> had compositional lessons as a teenager with </w:t>
                </w:r>
                <w:r>
                  <w:t xml:space="preserve">Oliver </w:t>
                </w:r>
                <w:proofErr w:type="spellStart"/>
                <w:r>
                  <w:t>Knussen</w:t>
                </w:r>
                <w:proofErr w:type="spellEnd"/>
                <w:r w:rsidRPr="009C084D">
                  <w:t xml:space="preserve">; </w:t>
                </w:r>
                <w:r>
                  <w:t xml:space="preserve">like </w:t>
                </w:r>
                <w:proofErr w:type="spellStart"/>
                <w:r>
                  <w:t>Knussen</w:t>
                </w:r>
                <w:proofErr w:type="spellEnd"/>
                <w:r>
                  <w:t xml:space="preserve">, </w:t>
                </w:r>
                <w:proofErr w:type="spellStart"/>
                <w:r w:rsidRPr="009C084D">
                  <w:t>Turnage</w:t>
                </w:r>
                <w:proofErr w:type="spellEnd"/>
                <w:r w:rsidRPr="009C084D">
                  <w:t xml:space="preserve"> </w:t>
                </w:r>
                <w:r>
                  <w:t xml:space="preserve">later </w:t>
                </w:r>
                <w:r w:rsidRPr="009C084D">
                  <w:t xml:space="preserve">studied with John Lambert at the Royal College of Music and Gunther </w:t>
                </w:r>
                <w:proofErr w:type="spellStart"/>
                <w:r w:rsidRPr="009C084D">
                  <w:t>Schuller</w:t>
                </w:r>
                <w:proofErr w:type="spellEnd"/>
                <w:r w:rsidRPr="009C084D">
                  <w:t xml:space="preserve"> at </w:t>
                </w:r>
                <w:proofErr w:type="spellStart"/>
                <w:r w:rsidRPr="009C084D">
                  <w:t>Tanglewood</w:t>
                </w:r>
                <w:proofErr w:type="spellEnd"/>
                <w:r w:rsidRPr="009C084D">
                  <w:t xml:space="preserve">. It was during his time at the Royal College that he familiarised himself with jazz and soul; Miles Davis became a particular influence. </w:t>
                </w:r>
              </w:p>
            </w:tc>
          </w:sdtContent>
        </w:sdt>
      </w:tr>
      <w:tr w:rsidR="003F0D73" w14:paraId="58438514" w14:textId="77777777" w:rsidTr="003F0D73">
        <w:sdt>
          <w:sdtPr>
            <w:alias w:val="Article text"/>
            <w:tag w:val="articleText"/>
            <w:id w:val="634067588"/>
            <w:placeholder>
              <w:docPart w:val="5129803CCE06BA4E9D4381C317A7BED3"/>
            </w:placeholder>
          </w:sdtPr>
          <w:sdtEndPr/>
          <w:sdtContent>
            <w:tc>
              <w:tcPr>
                <w:tcW w:w="9016" w:type="dxa"/>
                <w:tcMar>
                  <w:top w:w="113" w:type="dxa"/>
                  <w:bottom w:w="113" w:type="dxa"/>
                </w:tcMar>
              </w:tcPr>
              <w:p w14:paraId="60077BE5" w14:textId="77777777" w:rsidR="000A70CB" w:rsidRPr="009C084D" w:rsidRDefault="000A70CB" w:rsidP="000A70CB">
                <w:r w:rsidRPr="009C084D">
                  <w:t xml:space="preserve">Mark-Anthony </w:t>
                </w:r>
                <w:proofErr w:type="spellStart"/>
                <w:r w:rsidRPr="009C084D">
                  <w:t>Turnage</w:t>
                </w:r>
                <w:proofErr w:type="spellEnd"/>
                <w:r w:rsidRPr="009C084D">
                  <w:t xml:space="preserve"> is one of the leading British composers of the late twentieth and early twenty-first centuries. His </w:t>
                </w:r>
                <w:r>
                  <w:t xml:space="preserve">prolific </w:t>
                </w:r>
                <w:r w:rsidRPr="009C084D">
                  <w:t>output fuses stylistic elements, compositional techniques, and instrumentation from art music, jazz, and popular music, as well as, on occasion, more quotidian material such as football chants. The experience of working with jazz musicians such as Peter Erskine (a regular collaborator) has resulted in a long-standing commitment to improvisation in his music.</w:t>
                </w:r>
              </w:p>
              <w:p w14:paraId="1A28D9F5" w14:textId="77777777" w:rsidR="000A70CB" w:rsidRPr="009C084D" w:rsidRDefault="000A70CB" w:rsidP="000A70CB"/>
              <w:p w14:paraId="2C3E56B5" w14:textId="77777777" w:rsidR="000A70CB" w:rsidRPr="009C084D" w:rsidRDefault="000A70CB" w:rsidP="000A70CB">
                <w:r w:rsidRPr="009C084D">
                  <w:t xml:space="preserve">Born in Essex, 1960, </w:t>
                </w:r>
                <w:proofErr w:type="spellStart"/>
                <w:r w:rsidRPr="009C084D">
                  <w:t>Turnage</w:t>
                </w:r>
                <w:proofErr w:type="spellEnd"/>
                <w:r w:rsidRPr="009C084D">
                  <w:t xml:space="preserve"> encountered a considerable range of art music through his family and, particularly, BBC Radio 3. </w:t>
                </w:r>
                <w:proofErr w:type="spellStart"/>
                <w:r w:rsidRPr="009C084D">
                  <w:t>Turnage</w:t>
                </w:r>
                <w:proofErr w:type="spellEnd"/>
                <w:r w:rsidRPr="009C084D">
                  <w:t xml:space="preserve"> had compositional lessons as a teenager with </w:t>
                </w:r>
                <w:r>
                  <w:t xml:space="preserve">Oliver </w:t>
                </w:r>
                <w:proofErr w:type="spellStart"/>
                <w:r>
                  <w:t>Knussen</w:t>
                </w:r>
                <w:proofErr w:type="spellEnd"/>
                <w:r w:rsidRPr="009C084D">
                  <w:t xml:space="preserve">; </w:t>
                </w:r>
                <w:r>
                  <w:t xml:space="preserve">like </w:t>
                </w:r>
                <w:proofErr w:type="spellStart"/>
                <w:r>
                  <w:t>Knussen</w:t>
                </w:r>
                <w:proofErr w:type="spellEnd"/>
                <w:r>
                  <w:t xml:space="preserve">, </w:t>
                </w:r>
                <w:proofErr w:type="spellStart"/>
                <w:r w:rsidRPr="009C084D">
                  <w:t>Turnage</w:t>
                </w:r>
                <w:proofErr w:type="spellEnd"/>
                <w:r w:rsidRPr="009C084D">
                  <w:t xml:space="preserve"> </w:t>
                </w:r>
                <w:r>
                  <w:t xml:space="preserve">later </w:t>
                </w:r>
                <w:r w:rsidRPr="009C084D">
                  <w:t xml:space="preserve">studied with John Lambert at the Royal College of Music and Gunther </w:t>
                </w:r>
                <w:proofErr w:type="spellStart"/>
                <w:r w:rsidRPr="009C084D">
                  <w:t>Schuller</w:t>
                </w:r>
                <w:proofErr w:type="spellEnd"/>
                <w:r w:rsidRPr="009C084D">
                  <w:t xml:space="preserve"> at </w:t>
                </w:r>
                <w:proofErr w:type="spellStart"/>
                <w:r w:rsidRPr="009C084D">
                  <w:t>Tanglewood</w:t>
                </w:r>
                <w:proofErr w:type="spellEnd"/>
                <w:r w:rsidRPr="009C084D">
                  <w:t xml:space="preserve">. It was during his time at the Royal College that he familiarised himself with jazz and soul; Miles Davis became a particular influence. </w:t>
                </w:r>
              </w:p>
              <w:p w14:paraId="6E913B43" w14:textId="77777777" w:rsidR="000A70CB" w:rsidRPr="009C084D" w:rsidRDefault="000A70CB" w:rsidP="000A70CB"/>
              <w:p w14:paraId="549B6D8D" w14:textId="77777777" w:rsidR="000A70CB" w:rsidRPr="009C084D" w:rsidRDefault="000A70CB" w:rsidP="000A70CB">
                <w:r w:rsidRPr="009C084D">
                  <w:t xml:space="preserve">The classical and jazz elements of </w:t>
                </w:r>
                <w:proofErr w:type="spellStart"/>
                <w:r w:rsidRPr="009C084D">
                  <w:t>Turnage’s</w:t>
                </w:r>
                <w:proofErr w:type="spellEnd"/>
                <w:r w:rsidRPr="009C084D">
                  <w:t xml:space="preserve"> first acknowledged work, </w:t>
                </w:r>
                <w:r w:rsidR="00F549AA">
                  <w:t>Night Dances</w:t>
                </w:r>
                <w:r w:rsidR="00F549AA" w:rsidRPr="009C084D">
                  <w:rPr>
                    <w:i/>
                  </w:rPr>
                  <w:t xml:space="preserve"> </w:t>
                </w:r>
                <w:r w:rsidRPr="009C084D">
                  <w:t>(1981), continued to be explored in subsequent compositions in the 1980s</w:t>
                </w:r>
                <w:r w:rsidR="00F549AA" w:rsidRPr="009C084D">
                  <w:t>: On All Fours</w:t>
                </w:r>
                <w:r w:rsidR="00F549AA" w:rsidRPr="009C084D">
                  <w:rPr>
                    <w:i/>
                  </w:rPr>
                  <w:t xml:space="preserve"> </w:t>
                </w:r>
                <w:r w:rsidRPr="009C084D">
                  <w:t xml:space="preserve">(1985) employed </w:t>
                </w:r>
                <w:proofErr w:type="spellStart"/>
                <w:r w:rsidRPr="009C084D">
                  <w:t>Stravinskian</w:t>
                </w:r>
                <w:proofErr w:type="spellEnd"/>
                <w:r w:rsidRPr="009C084D">
                  <w:t xml:space="preserve"> techniques for developing pitch material, and works such as </w:t>
                </w:r>
                <w:r w:rsidR="00F549AA" w:rsidRPr="00F549AA">
                  <w:t xml:space="preserve">Lament </w:t>
                </w:r>
                <w:proofErr w:type="gramStart"/>
                <w:r w:rsidR="00F549AA" w:rsidRPr="00F549AA">
                  <w:t>For</w:t>
                </w:r>
                <w:proofErr w:type="gramEnd"/>
                <w:r w:rsidR="00F549AA" w:rsidRPr="00F549AA">
                  <w:t xml:space="preserve"> A Hanging Man</w:t>
                </w:r>
                <w:r w:rsidR="00F549AA" w:rsidRPr="009C084D">
                  <w:t xml:space="preserve"> </w:t>
                </w:r>
                <w:r w:rsidRPr="009C084D">
                  <w:t xml:space="preserve">(1983) and </w:t>
                </w:r>
                <w:r w:rsidR="00F549AA">
                  <w:t>Release</w:t>
                </w:r>
                <w:r>
                  <w:t xml:space="preserve"> </w:t>
                </w:r>
                <w:r w:rsidRPr="009C084D">
                  <w:t>(1987) made characteristic use of soprano saxophone and percussion. In his first opera, GREEK</w:t>
                </w:r>
                <w:r>
                  <w:t xml:space="preserve"> (1986-88)</w:t>
                </w:r>
                <w:r w:rsidRPr="009C084D">
                  <w:t xml:space="preserve">, an adaptation of Stephen </w:t>
                </w:r>
                <w:proofErr w:type="spellStart"/>
                <w:r w:rsidRPr="009C084D">
                  <w:t>Berkoff’s</w:t>
                </w:r>
                <w:proofErr w:type="spellEnd"/>
                <w:r w:rsidRPr="009C084D">
                  <w:t xml:space="preserve"> play of the same name, </w:t>
                </w:r>
                <w:proofErr w:type="spellStart"/>
                <w:r w:rsidRPr="009C084D">
                  <w:t>Turnage’s</w:t>
                </w:r>
                <w:proofErr w:type="spellEnd"/>
                <w:r w:rsidRPr="009C084D">
                  <w:t xml:space="preserve"> capacity for extremes of musical violence and lyricism, underpinned by a rhythm from the football terraces, were pressed in the service of a critique of contemporary British politics underpinning a modern retelling of the Oedipus myth.</w:t>
                </w:r>
              </w:p>
              <w:p w14:paraId="69C6AFEF" w14:textId="77777777" w:rsidR="000A70CB" w:rsidRPr="009C084D" w:rsidRDefault="000A70CB" w:rsidP="000A70CB"/>
              <w:p w14:paraId="06584B61" w14:textId="77777777" w:rsidR="000A70CB" w:rsidRDefault="000A70CB" w:rsidP="000A70CB">
                <w:r w:rsidRPr="009C084D">
                  <w:lastRenderedPageBreak/>
                  <w:t>In a s</w:t>
                </w:r>
                <w:r>
                  <w:t>eries</w:t>
                </w:r>
                <w:r w:rsidRPr="009C084D">
                  <w:t xml:space="preserve"> of works written when composer in association with the City of Birmingham Symphony Orchestra, </w:t>
                </w:r>
                <w:proofErr w:type="spellStart"/>
                <w:r w:rsidRPr="009C084D">
                  <w:t>Turnage</w:t>
                </w:r>
                <w:proofErr w:type="spellEnd"/>
                <w:r w:rsidRPr="009C084D">
                  <w:t xml:space="preserve"> explored further the various tendencies present in his early music. Thus </w:t>
                </w:r>
                <w:r w:rsidR="00F549AA" w:rsidRPr="009C084D">
                  <w:t xml:space="preserve">Three Screaming Popes </w:t>
                </w:r>
                <w:r>
                  <w:t xml:space="preserve">(1988-89) </w:t>
                </w:r>
                <w:r w:rsidRPr="009C084D">
                  <w:t xml:space="preserve">took further the expressionist </w:t>
                </w:r>
                <w:proofErr w:type="spellStart"/>
                <w:r w:rsidRPr="009C084D">
                  <w:t>soundworld</w:t>
                </w:r>
                <w:proofErr w:type="spellEnd"/>
                <w:r w:rsidRPr="009C084D">
                  <w:t xml:space="preserve"> of </w:t>
                </w:r>
                <w:r w:rsidR="00F549AA" w:rsidRPr="009C084D">
                  <w:t>Greek</w:t>
                </w:r>
                <w:r>
                  <w:t>;</w:t>
                </w:r>
                <w:r w:rsidRPr="009C084D">
                  <w:t xml:space="preserve"> </w:t>
                </w:r>
                <w:r w:rsidR="00F549AA" w:rsidRPr="009C084D">
                  <w:t>Momentum</w:t>
                </w:r>
                <w:r w:rsidRPr="009C084D">
                  <w:t xml:space="preserve"> </w:t>
                </w:r>
                <w:r>
                  <w:t xml:space="preserve">(1990-91) </w:t>
                </w:r>
                <w:r w:rsidRPr="009C084D">
                  <w:t>was based on football chants familiar to the players of the CBSO</w:t>
                </w:r>
                <w:r>
                  <w:t xml:space="preserve"> and </w:t>
                </w:r>
                <w:r w:rsidRPr="009C084D">
                  <w:t>KAI</w:t>
                </w:r>
                <w:r>
                  <w:t xml:space="preserve"> (1989-90)</w:t>
                </w:r>
                <w:r w:rsidRPr="009C084D">
                  <w:t xml:space="preserve">, a concerto for cello and </w:t>
                </w:r>
                <w:r>
                  <w:t>ensemble</w:t>
                </w:r>
                <w:r w:rsidRPr="009C084D">
                  <w:t>, reworked material originally intended for an opera on Charlie Mingus</w:t>
                </w:r>
                <w:r>
                  <w:t>.</w:t>
                </w:r>
              </w:p>
              <w:p w14:paraId="04507CC4" w14:textId="77777777" w:rsidR="000A70CB" w:rsidRDefault="000A70CB" w:rsidP="000A70CB"/>
              <w:p w14:paraId="1ECF2B58" w14:textId="77777777" w:rsidR="000A70CB" w:rsidRDefault="00F549AA" w:rsidP="000A70CB">
                <w:r w:rsidRPr="009C084D">
                  <w:t xml:space="preserve">Blood On </w:t>
                </w:r>
                <w:proofErr w:type="gramStart"/>
                <w:r w:rsidRPr="009C084D">
                  <w:t>The</w:t>
                </w:r>
                <w:proofErr w:type="gramEnd"/>
                <w:r w:rsidRPr="009C084D">
                  <w:t xml:space="preserve"> Floor</w:t>
                </w:r>
                <w:r>
                  <w:t xml:space="preserve"> </w:t>
                </w:r>
                <w:r w:rsidR="000A70CB">
                  <w:t>(1993-96)</w:t>
                </w:r>
                <w:r w:rsidR="000A70CB" w:rsidRPr="009C084D">
                  <w:t xml:space="preserve">, a 50-minute work for ensemble, </w:t>
                </w:r>
                <w:r w:rsidR="000A70CB">
                  <w:t xml:space="preserve">represents a major milestone in </w:t>
                </w:r>
                <w:proofErr w:type="spellStart"/>
                <w:r w:rsidR="000A70CB">
                  <w:t>Turnage’s</w:t>
                </w:r>
                <w:proofErr w:type="spellEnd"/>
                <w:r w:rsidR="000A70CB">
                  <w:t xml:space="preserve"> development, juxtaposing and integrating jazz soloists (Erskine, Martin Robertson and John </w:t>
                </w:r>
                <w:proofErr w:type="spellStart"/>
                <w:r w:rsidR="000A70CB">
                  <w:t>Scofield</w:t>
                </w:r>
                <w:proofErr w:type="spellEnd"/>
                <w:r w:rsidR="000A70CB">
                  <w:t>, all of whom were frequently called on to improvise) with more ‘classically’ organised material.</w:t>
                </w:r>
                <w:r>
                  <w:t xml:space="preserve"> Scorched </w:t>
                </w:r>
                <w:r w:rsidR="000A70CB">
                  <w:t xml:space="preserve">(1996-2001) explores such means further, re-composing sixteen works by </w:t>
                </w:r>
                <w:proofErr w:type="spellStart"/>
                <w:r w:rsidR="000A70CB">
                  <w:t>Scofield</w:t>
                </w:r>
                <w:proofErr w:type="spellEnd"/>
                <w:r w:rsidR="000A70CB">
                  <w:t xml:space="preserve">. </w:t>
                </w:r>
              </w:p>
              <w:p w14:paraId="0CBE9508" w14:textId="77777777" w:rsidR="000A70CB" w:rsidRDefault="000A70CB" w:rsidP="000A70CB"/>
              <w:p w14:paraId="06680104" w14:textId="77777777" w:rsidR="000A70CB" w:rsidRDefault="000A70CB" w:rsidP="000A70CB">
                <w:r>
                  <w:t xml:space="preserve">The social commitment demonstrated in the subject matter of </w:t>
                </w:r>
                <w:r w:rsidR="00F549AA">
                  <w:t>Greek</w:t>
                </w:r>
                <w:r>
                  <w:t xml:space="preserve"> can be found across much of </w:t>
                </w:r>
                <w:proofErr w:type="spellStart"/>
                <w:r>
                  <w:t>Turnage’s</w:t>
                </w:r>
                <w:proofErr w:type="spellEnd"/>
                <w:r>
                  <w:t xml:space="preserve"> major works. During the composition of </w:t>
                </w:r>
                <w:r w:rsidR="00F549AA">
                  <w:t xml:space="preserve">Blood On </w:t>
                </w:r>
                <w:proofErr w:type="gramStart"/>
                <w:r w:rsidR="00F549AA">
                  <w:t>The</w:t>
                </w:r>
                <w:proofErr w:type="gramEnd"/>
                <w:r w:rsidR="00F549AA">
                  <w:t xml:space="preserve"> Floor</w:t>
                </w:r>
                <w:r>
                  <w:t xml:space="preserve">, his brother died from drugs, and a number of movements reflect this tragedy in both title and content. In the dramatic </w:t>
                </w:r>
                <w:proofErr w:type="spellStart"/>
                <w:r>
                  <w:t>scena</w:t>
                </w:r>
                <w:proofErr w:type="spellEnd"/>
                <w:r>
                  <w:t xml:space="preserve"> </w:t>
                </w:r>
                <w:r w:rsidR="00F549AA">
                  <w:t xml:space="preserve">Twice Through </w:t>
                </w:r>
                <w:proofErr w:type="gramStart"/>
                <w:r w:rsidR="00F549AA">
                  <w:t>The</w:t>
                </w:r>
                <w:proofErr w:type="gramEnd"/>
                <w:r w:rsidR="00F549AA">
                  <w:t xml:space="preserve"> Heart </w:t>
                </w:r>
                <w:r>
                  <w:t xml:space="preserve">(1996), </w:t>
                </w:r>
                <w:proofErr w:type="spellStart"/>
                <w:r>
                  <w:t>Turnage</w:t>
                </w:r>
                <w:proofErr w:type="spellEnd"/>
                <w:r>
                  <w:t xml:space="preserve"> sets poems by Jackie Kay depicting the memories of an abused woman imprisoned for murdering her husband. The lurid life and death of the model Anna-Nicole Smith, depicted in the opera </w:t>
                </w:r>
                <w:r w:rsidR="00F549AA">
                  <w:t xml:space="preserve">Anna Nicole </w:t>
                </w:r>
                <w:r>
                  <w:t xml:space="preserve">(2008-10), is used to comment on contemporary society’s obsession with celebrity. </w:t>
                </w:r>
              </w:p>
              <w:p w14:paraId="5EFBB744" w14:textId="77777777" w:rsidR="000A70CB" w:rsidRDefault="000A70CB" w:rsidP="000A70CB"/>
              <w:p w14:paraId="79B28A1C" w14:textId="77777777" w:rsidR="000A70CB" w:rsidRDefault="000A70CB" w:rsidP="000A70CB">
                <w:proofErr w:type="spellStart"/>
                <w:r>
                  <w:t>Turnage’s</w:t>
                </w:r>
                <w:proofErr w:type="spellEnd"/>
                <w:r>
                  <w:t xml:space="preserve"> idiosyncratic blend of styles and techniques makes easy categorisation of his music difficult, veering as it does from quasi-expressionistic violence through to the </w:t>
                </w:r>
                <w:proofErr w:type="spellStart"/>
                <w:r>
                  <w:t>Beyonce</w:t>
                </w:r>
                <w:proofErr w:type="spellEnd"/>
                <w:r>
                  <w:t xml:space="preserve">-influenced rhythms of </w:t>
                </w:r>
                <w:r w:rsidR="00F549AA">
                  <w:t xml:space="preserve">Hammered Out </w:t>
                </w:r>
                <w:r>
                  <w:t xml:space="preserve">(2009-10). It is in this pluralism, coloured by his ‘urban’ </w:t>
                </w:r>
                <w:proofErr w:type="spellStart"/>
                <w:r>
                  <w:t>soundworld</w:t>
                </w:r>
                <w:proofErr w:type="spellEnd"/>
                <w:r>
                  <w:t xml:space="preserve"> characterised by wind, saxophone, percussion and bass guitar, and his frequent recourse to lamenting genres that his musical personality is most apparent. </w:t>
                </w:r>
              </w:p>
              <w:p w14:paraId="51694F47" w14:textId="77777777" w:rsidR="000A70CB" w:rsidRDefault="000A70CB" w:rsidP="000A70CB"/>
              <w:p w14:paraId="5013416A" w14:textId="77777777" w:rsidR="000A70CB" w:rsidRPr="009C084D" w:rsidRDefault="000A70CB" w:rsidP="000A70CB">
                <w:pPr>
                  <w:pStyle w:val="Heading1"/>
                  <w:outlineLvl w:val="0"/>
                </w:pPr>
                <w:r w:rsidRPr="009C084D">
                  <w:t>CHRONOLOGICAL LIST OF COMPOSITIONS</w:t>
                </w:r>
              </w:p>
              <w:p w14:paraId="0DC16B8F" w14:textId="77777777" w:rsidR="000A70CB" w:rsidRPr="009C084D" w:rsidRDefault="000A70CB" w:rsidP="000A70CB">
                <w:pPr>
                  <w:rPr>
                    <w:rFonts w:eastAsia="Times New Roman" w:cs="Times New Roman"/>
                    <w:color w:val="000000"/>
                  </w:rPr>
                </w:pPr>
                <w:r w:rsidRPr="009C084D">
                  <w:rPr>
                    <w:rFonts w:eastAsia="Times New Roman" w:cs="Times New Roman"/>
                    <w:color w:val="000000"/>
                  </w:rPr>
                  <w:t>And Still a Softer Morning (1978/83; withdrawn)</w:t>
                </w:r>
              </w:p>
              <w:p w14:paraId="5047FD94" w14:textId="77777777" w:rsidR="000A70CB" w:rsidRPr="009C084D" w:rsidRDefault="000A70CB" w:rsidP="000A70CB">
                <w:pPr>
                  <w:rPr>
                    <w:rFonts w:eastAsia="Times New Roman" w:cs="Times New Roman"/>
                    <w:color w:val="000000"/>
                  </w:rPr>
                </w:pPr>
                <w:r w:rsidRPr="009C084D">
                  <w:rPr>
                    <w:rFonts w:eastAsia="Times New Roman" w:cs="Times New Roman"/>
                    <w:color w:val="000000"/>
                  </w:rPr>
                  <w:t>Night Dances (1981)</w:t>
                </w:r>
                <w:r w:rsidRPr="009C084D">
                  <w:rPr>
                    <w:rFonts w:eastAsia="Times New Roman" w:cs="Times New Roman"/>
                    <w:color w:val="000000"/>
                  </w:rPr>
                  <w:tab/>
                </w:r>
              </w:p>
              <w:p w14:paraId="74D7EC2E" w14:textId="77777777" w:rsidR="000A70CB" w:rsidRPr="009C084D" w:rsidRDefault="000A70CB" w:rsidP="000A70CB">
                <w:pPr>
                  <w:rPr>
                    <w:rFonts w:eastAsia="Times New Roman" w:cs="Times New Roman"/>
                    <w:color w:val="000000"/>
                  </w:rPr>
                </w:pPr>
                <w:r w:rsidRPr="009C084D">
                  <w:rPr>
                    <w:rFonts w:eastAsia="Times New Roman" w:cs="Times New Roman"/>
                    <w:color w:val="000000"/>
                  </w:rPr>
                  <w:t>Kind of blue (1982; withdrawn)</w:t>
                </w:r>
              </w:p>
              <w:p w14:paraId="1A8CA39D" w14:textId="77777777" w:rsidR="000A70CB" w:rsidRPr="009C084D" w:rsidRDefault="000A70CB" w:rsidP="000A70CB">
                <w:pPr>
                  <w:rPr>
                    <w:rFonts w:eastAsia="Times New Roman" w:cs="Times New Roman"/>
                    <w:color w:val="000000"/>
                  </w:rPr>
                </w:pPr>
                <w:r w:rsidRPr="009C084D">
                  <w:rPr>
                    <w:rFonts w:eastAsia="Times New Roman" w:cs="Times New Roman"/>
                    <w:color w:val="000000"/>
                  </w:rPr>
                  <w:t>Entranced (1982/86)</w:t>
                </w:r>
                <w:r w:rsidRPr="009C084D">
                  <w:rPr>
                    <w:rFonts w:eastAsia="Times New Roman" w:cs="Times New Roman"/>
                    <w:color w:val="000000"/>
                  </w:rPr>
                  <w:tab/>
                </w:r>
              </w:p>
              <w:p w14:paraId="206D7E1A" w14:textId="77777777" w:rsidR="000A70CB" w:rsidRPr="009C084D" w:rsidRDefault="000A70CB" w:rsidP="000A70CB">
                <w:pPr>
                  <w:rPr>
                    <w:rFonts w:eastAsia="Times New Roman" w:cs="Times New Roman"/>
                    <w:color w:val="000000"/>
                  </w:rPr>
                </w:pPr>
                <w:r w:rsidRPr="009C084D">
                  <w:rPr>
                    <w:rFonts w:eastAsia="Times New Roman" w:cs="Times New Roman"/>
                    <w:color w:val="000000"/>
                  </w:rPr>
                  <w:t>Let us sleep Now (1983; withdrawn)</w:t>
                </w:r>
              </w:p>
              <w:p w14:paraId="238B6A89" w14:textId="77777777" w:rsidR="000A70CB" w:rsidRPr="009C084D" w:rsidRDefault="000A70CB" w:rsidP="000A70CB">
                <w:pPr>
                  <w:rPr>
                    <w:rFonts w:eastAsia="Times New Roman" w:cs="Times New Roman"/>
                    <w:color w:val="000000"/>
                  </w:rPr>
                </w:pPr>
                <w:r w:rsidRPr="009C084D">
                  <w:rPr>
                    <w:rFonts w:eastAsia="Times New Roman" w:cs="Times New Roman"/>
                    <w:color w:val="000000"/>
                  </w:rPr>
                  <w:t>After dark (1982-3; withdrawn)</w:t>
                </w:r>
              </w:p>
              <w:p w14:paraId="3682E15D" w14:textId="77777777" w:rsidR="000A70CB" w:rsidRPr="009C084D" w:rsidRDefault="000A70CB" w:rsidP="000A70CB">
                <w:pPr>
                  <w:rPr>
                    <w:rFonts w:eastAsia="Times New Roman" w:cs="Times New Roman"/>
                    <w:color w:val="000000"/>
                  </w:rPr>
                </w:pPr>
                <w:r w:rsidRPr="009C084D">
                  <w:rPr>
                    <w:rFonts w:eastAsia="Times New Roman" w:cs="Times New Roman"/>
                    <w:color w:val="000000"/>
                  </w:rPr>
                  <w:t>Lament for a hanging man (1983)</w:t>
                </w:r>
              </w:p>
              <w:p w14:paraId="560C6D39" w14:textId="77777777" w:rsidR="000A70CB" w:rsidRPr="009C084D" w:rsidRDefault="000A70CB" w:rsidP="000A70CB">
                <w:pPr>
                  <w:rPr>
                    <w:rFonts w:eastAsia="Times New Roman" w:cs="Times New Roman"/>
                    <w:color w:val="000000"/>
                  </w:rPr>
                </w:pPr>
                <w:proofErr w:type="spellStart"/>
                <w:r w:rsidRPr="009C084D">
                  <w:rPr>
                    <w:rFonts w:eastAsia="Times New Roman" w:cs="Times New Roman"/>
                    <w:color w:val="000000"/>
                  </w:rPr>
                  <w:t>Ekaya</w:t>
                </w:r>
                <w:proofErr w:type="spellEnd"/>
                <w:r w:rsidRPr="009C084D">
                  <w:rPr>
                    <w:rFonts w:eastAsia="Times New Roman" w:cs="Times New Roman"/>
                    <w:color w:val="000000"/>
                  </w:rPr>
                  <w:t xml:space="preserve"> (1984)</w:t>
                </w:r>
                <w:r w:rsidRPr="009C084D">
                  <w:rPr>
                    <w:rFonts w:eastAsia="Times New Roman" w:cs="Times New Roman"/>
                    <w:color w:val="000000"/>
                  </w:rPr>
                  <w:tab/>
                </w:r>
              </w:p>
              <w:p w14:paraId="35C705A4" w14:textId="77777777" w:rsidR="000A70CB" w:rsidRPr="009C084D" w:rsidRDefault="000A70CB" w:rsidP="000A70CB">
                <w:pPr>
                  <w:rPr>
                    <w:rFonts w:eastAsia="Times New Roman" w:cs="Times New Roman"/>
                    <w:color w:val="000000"/>
                  </w:rPr>
                </w:pPr>
                <w:proofErr w:type="spellStart"/>
                <w:r w:rsidRPr="009C084D">
                  <w:rPr>
                    <w:rFonts w:eastAsia="Times New Roman" w:cs="Times New Roman"/>
                    <w:color w:val="000000"/>
                  </w:rPr>
                  <w:t>Sarabande</w:t>
                </w:r>
                <w:proofErr w:type="spellEnd"/>
                <w:r w:rsidRPr="009C084D">
                  <w:rPr>
                    <w:rFonts w:eastAsia="Times New Roman" w:cs="Times New Roman"/>
                    <w:color w:val="000000"/>
                  </w:rPr>
                  <w:t xml:space="preserve"> (1985)</w:t>
                </w:r>
              </w:p>
              <w:p w14:paraId="2F302791" w14:textId="77777777" w:rsidR="000A70CB" w:rsidRPr="009C084D" w:rsidRDefault="000A70CB" w:rsidP="000A70CB">
                <w:pPr>
                  <w:rPr>
                    <w:rFonts w:eastAsia="Times New Roman" w:cs="Times New Roman"/>
                    <w:color w:val="000000"/>
                  </w:rPr>
                </w:pPr>
                <w:r w:rsidRPr="009C084D">
                  <w:rPr>
                    <w:rFonts w:eastAsia="Times New Roman" w:cs="Times New Roman"/>
                    <w:color w:val="000000"/>
                  </w:rPr>
                  <w:t>On All Fours (1985)</w:t>
                </w:r>
              </w:p>
              <w:p w14:paraId="656AA7FC" w14:textId="77777777" w:rsidR="000A70CB" w:rsidRPr="009C084D" w:rsidRDefault="000A70CB" w:rsidP="000A70CB">
                <w:pPr>
                  <w:rPr>
                    <w:rFonts w:eastAsia="Times New Roman" w:cs="Times New Roman"/>
                    <w:color w:val="000000"/>
                  </w:rPr>
                </w:pPr>
                <w:r w:rsidRPr="009C084D">
                  <w:rPr>
                    <w:rFonts w:eastAsia="Times New Roman" w:cs="Times New Roman"/>
                    <w:color w:val="000000"/>
                  </w:rPr>
                  <w:t>One hand in Brooklyn Heights (1986; withdrawn)</w:t>
                </w:r>
              </w:p>
              <w:p w14:paraId="47BB653C" w14:textId="77777777" w:rsidR="000A70CB" w:rsidRPr="009C084D" w:rsidRDefault="000A70CB" w:rsidP="000A70CB">
                <w:pPr>
                  <w:rPr>
                    <w:rFonts w:eastAsia="Times New Roman" w:cs="Times New Roman"/>
                    <w:color w:val="000000"/>
                  </w:rPr>
                </w:pPr>
                <w:r w:rsidRPr="009C084D">
                  <w:rPr>
                    <w:rFonts w:eastAsia="Times New Roman" w:cs="Times New Roman"/>
                    <w:color w:val="000000"/>
                  </w:rPr>
                  <w:t>Beating about the bush (1987)</w:t>
                </w:r>
              </w:p>
              <w:p w14:paraId="7B277DD8" w14:textId="77777777" w:rsidR="000A70CB" w:rsidRPr="009C084D" w:rsidRDefault="000A70CB" w:rsidP="000A70CB">
                <w:pPr>
                  <w:rPr>
                    <w:rFonts w:eastAsia="Times New Roman" w:cs="Times New Roman"/>
                    <w:color w:val="000000"/>
                  </w:rPr>
                </w:pPr>
                <w:r w:rsidRPr="009C084D">
                  <w:rPr>
                    <w:rFonts w:eastAsia="Times New Roman" w:cs="Times New Roman"/>
                    <w:color w:val="000000"/>
                  </w:rPr>
                  <w:t>Gross Intrusion</w:t>
                </w:r>
                <w:r w:rsidRPr="009C084D">
                  <w:rPr>
                    <w:rFonts w:eastAsia="Times New Roman" w:cs="Times New Roman"/>
                    <w:color w:val="000000"/>
                  </w:rPr>
                  <w:tab/>
                  <w:t>(1987)</w:t>
                </w:r>
              </w:p>
              <w:p w14:paraId="3513B983" w14:textId="77777777" w:rsidR="000A70CB" w:rsidRPr="009C084D" w:rsidRDefault="000A70CB" w:rsidP="000A70CB">
                <w:pPr>
                  <w:rPr>
                    <w:rFonts w:eastAsia="Times New Roman" w:cs="Times New Roman"/>
                    <w:color w:val="000000"/>
                  </w:rPr>
                </w:pPr>
                <w:r w:rsidRPr="009C084D">
                  <w:rPr>
                    <w:rFonts w:eastAsia="Times New Roman" w:cs="Times New Roman"/>
                    <w:color w:val="000000"/>
                  </w:rPr>
                  <w:t>Release (1987)</w:t>
                </w:r>
                <w:r w:rsidRPr="009C084D">
                  <w:rPr>
                    <w:rFonts w:eastAsia="Times New Roman" w:cs="Times New Roman"/>
                    <w:color w:val="000000"/>
                  </w:rPr>
                  <w:tab/>
                </w:r>
              </w:p>
              <w:p w14:paraId="50C09BBF" w14:textId="77777777" w:rsidR="000A70CB" w:rsidRPr="009C084D" w:rsidRDefault="000A70CB" w:rsidP="000A70CB">
                <w:pPr>
                  <w:rPr>
                    <w:rFonts w:eastAsia="Times New Roman" w:cs="Times New Roman"/>
                    <w:color w:val="000000"/>
                  </w:rPr>
                </w:pPr>
                <w:r w:rsidRPr="009C084D">
                  <w:rPr>
                    <w:rFonts w:eastAsia="Times New Roman" w:cs="Times New Roman"/>
                    <w:color w:val="000000"/>
                  </w:rPr>
                  <w:t>Greek (1986-88)</w:t>
                </w:r>
              </w:p>
              <w:p w14:paraId="0823E155" w14:textId="77777777" w:rsidR="000A70CB" w:rsidRPr="009C084D" w:rsidRDefault="000A70CB" w:rsidP="000A70CB">
                <w:pPr>
                  <w:rPr>
                    <w:rFonts w:eastAsia="Times New Roman" w:cs="Times New Roman"/>
                    <w:color w:val="000000"/>
                  </w:rPr>
                </w:pPr>
                <w:r w:rsidRPr="009C084D">
                  <w:rPr>
                    <w:rFonts w:eastAsia="Times New Roman" w:cs="Times New Roman"/>
                    <w:color w:val="000000"/>
                  </w:rPr>
                  <w:t>Three Screaming Popes (1988-89)</w:t>
                </w:r>
                <w:r w:rsidRPr="009C084D">
                  <w:rPr>
                    <w:rFonts w:eastAsia="Times New Roman" w:cs="Times New Roman"/>
                    <w:color w:val="000000"/>
                  </w:rPr>
                  <w:tab/>
                </w:r>
              </w:p>
              <w:p w14:paraId="63881F6B" w14:textId="77777777" w:rsidR="000A70CB" w:rsidRPr="009C084D" w:rsidRDefault="000A70CB" w:rsidP="000A70CB">
                <w:pPr>
                  <w:rPr>
                    <w:rFonts w:eastAsia="Times New Roman" w:cs="Times New Roman"/>
                    <w:color w:val="000000"/>
                  </w:rPr>
                </w:pPr>
                <w:r w:rsidRPr="009C084D">
                  <w:rPr>
                    <w:rFonts w:eastAsia="Times New Roman" w:cs="Times New Roman"/>
                    <w:color w:val="000000"/>
                  </w:rPr>
                  <w:t>Greek suite (1989)</w:t>
                </w:r>
              </w:p>
              <w:p w14:paraId="782A25C8" w14:textId="77777777" w:rsidR="000A70CB" w:rsidRPr="009C084D" w:rsidRDefault="000A70CB" w:rsidP="000A70CB">
                <w:pPr>
                  <w:rPr>
                    <w:rFonts w:eastAsia="Times New Roman" w:cs="Times New Roman"/>
                    <w:color w:val="000000"/>
                  </w:rPr>
                </w:pPr>
                <w:r w:rsidRPr="009C084D">
                  <w:rPr>
                    <w:rFonts w:eastAsia="Times New Roman" w:cs="Times New Roman"/>
                    <w:color w:val="000000"/>
                  </w:rPr>
                  <w:t>Some Days  (1989)</w:t>
                </w:r>
              </w:p>
              <w:p w14:paraId="03F868AA" w14:textId="77777777" w:rsidR="000A70CB" w:rsidRPr="009C084D" w:rsidRDefault="000A70CB" w:rsidP="000A70CB">
                <w:pPr>
                  <w:rPr>
                    <w:rFonts w:eastAsia="Times New Roman" w:cs="Times New Roman"/>
                    <w:color w:val="000000"/>
                  </w:rPr>
                </w:pPr>
                <w:r w:rsidRPr="009C084D">
                  <w:rPr>
                    <w:rFonts w:eastAsia="Times New Roman" w:cs="Times New Roman"/>
                    <w:color w:val="000000"/>
                  </w:rPr>
                  <w:t>Kai (1989-90)</w:t>
                </w:r>
              </w:p>
              <w:p w14:paraId="6BD3F0BC" w14:textId="77777777" w:rsidR="000A70CB" w:rsidRPr="009C084D" w:rsidRDefault="000A70CB" w:rsidP="000A70CB">
                <w:pPr>
                  <w:rPr>
                    <w:rFonts w:eastAsia="Times New Roman" w:cs="Times New Roman"/>
                    <w:color w:val="000000"/>
                  </w:rPr>
                </w:pPr>
                <w:r w:rsidRPr="009C084D">
                  <w:rPr>
                    <w:rFonts w:eastAsia="Times New Roman" w:cs="Times New Roman"/>
                    <w:color w:val="000000"/>
                  </w:rPr>
                  <w:t>Three Farewells (1990)</w:t>
                </w:r>
                <w:r w:rsidRPr="009C084D">
                  <w:rPr>
                    <w:rFonts w:eastAsia="Times New Roman" w:cs="Times New Roman"/>
                    <w:color w:val="000000"/>
                  </w:rPr>
                  <w:tab/>
                </w:r>
              </w:p>
              <w:p w14:paraId="3CC7583B" w14:textId="77777777" w:rsidR="000A70CB" w:rsidRPr="009C084D" w:rsidRDefault="000A70CB" w:rsidP="000A70CB">
                <w:pPr>
                  <w:rPr>
                    <w:rFonts w:eastAsia="Times New Roman" w:cs="Times New Roman"/>
                    <w:color w:val="000000"/>
                  </w:rPr>
                </w:pPr>
                <w:r w:rsidRPr="009C084D">
                  <w:rPr>
                    <w:rFonts w:eastAsia="Times New Roman" w:cs="Times New Roman"/>
                    <w:color w:val="000000"/>
                  </w:rPr>
                  <w:t>Momentum (1990-91)</w:t>
                </w:r>
                <w:r w:rsidRPr="009C084D">
                  <w:rPr>
                    <w:rFonts w:eastAsia="Times New Roman" w:cs="Times New Roman"/>
                    <w:color w:val="000000"/>
                  </w:rPr>
                  <w:tab/>
                </w:r>
              </w:p>
              <w:p w14:paraId="469093B1" w14:textId="77777777" w:rsidR="000A70CB" w:rsidRPr="009C084D" w:rsidRDefault="000A70CB" w:rsidP="000A70CB">
                <w:pPr>
                  <w:rPr>
                    <w:rFonts w:eastAsia="Times New Roman" w:cs="Times New Roman"/>
                    <w:color w:val="000000"/>
                  </w:rPr>
                </w:pPr>
                <w:r w:rsidRPr="009C084D">
                  <w:rPr>
                    <w:rFonts w:eastAsia="Times New Roman" w:cs="Times New Roman"/>
                    <w:color w:val="000000"/>
                  </w:rPr>
                  <w:t>Are you sure? (1990-91)</w:t>
                </w:r>
              </w:p>
              <w:p w14:paraId="337ED959" w14:textId="77777777" w:rsidR="000A70CB" w:rsidRPr="009C084D" w:rsidRDefault="000A70CB" w:rsidP="000A70CB">
                <w:pPr>
                  <w:rPr>
                    <w:rFonts w:eastAsia="Times New Roman" w:cs="Times New Roman"/>
                    <w:color w:val="000000"/>
                  </w:rPr>
                </w:pPr>
                <w:r w:rsidRPr="009C084D">
                  <w:rPr>
                    <w:rFonts w:eastAsia="Times New Roman" w:cs="Times New Roman"/>
                    <w:color w:val="000000"/>
                  </w:rPr>
                  <w:lastRenderedPageBreak/>
                  <w:t>Her Anxiety (1991)</w:t>
                </w:r>
              </w:p>
              <w:p w14:paraId="24650253" w14:textId="77777777" w:rsidR="000A70CB" w:rsidRPr="009C084D" w:rsidRDefault="000A70CB" w:rsidP="000A70CB">
                <w:pPr>
                  <w:rPr>
                    <w:rFonts w:eastAsia="Times New Roman" w:cs="Times New Roman"/>
                    <w:color w:val="000000"/>
                  </w:rPr>
                </w:pPr>
                <w:r w:rsidRPr="009C084D">
                  <w:rPr>
                    <w:rFonts w:eastAsia="Times New Roman" w:cs="Times New Roman"/>
                    <w:color w:val="000000"/>
                  </w:rPr>
                  <w:t>Leaving (1990/92)</w:t>
                </w:r>
              </w:p>
              <w:p w14:paraId="5216FF92" w14:textId="77777777" w:rsidR="000A70CB" w:rsidRPr="009C084D" w:rsidRDefault="000A70CB" w:rsidP="000A70CB">
                <w:pPr>
                  <w:rPr>
                    <w:rFonts w:eastAsia="Times New Roman" w:cs="Times New Roman"/>
                    <w:color w:val="000000"/>
                  </w:rPr>
                </w:pPr>
                <w:r w:rsidRPr="009C084D">
                  <w:rPr>
                    <w:rFonts w:eastAsia="Times New Roman" w:cs="Times New Roman"/>
                    <w:color w:val="000000"/>
                  </w:rPr>
                  <w:t>Killing Time (1991; withdrawn)</w:t>
                </w:r>
              </w:p>
              <w:p w14:paraId="57576093" w14:textId="77777777" w:rsidR="000A70CB" w:rsidRPr="009C084D" w:rsidRDefault="000A70CB" w:rsidP="000A70CB">
                <w:pPr>
                  <w:rPr>
                    <w:rFonts w:eastAsia="Times New Roman" w:cs="Times New Roman"/>
                    <w:color w:val="000000"/>
                  </w:rPr>
                </w:pPr>
                <w:r w:rsidRPr="009C084D">
                  <w:rPr>
                    <w:rFonts w:eastAsia="Times New Roman" w:cs="Times New Roman"/>
                    <w:color w:val="000000"/>
                  </w:rPr>
                  <w:t>Forty Bob Fanfare (1992)</w:t>
                </w:r>
                <w:r w:rsidRPr="009C084D">
                  <w:rPr>
                    <w:rFonts w:eastAsia="Times New Roman" w:cs="Times New Roman"/>
                    <w:color w:val="000000"/>
                  </w:rPr>
                  <w:tab/>
                </w:r>
              </w:p>
              <w:p w14:paraId="4E20CDC1" w14:textId="77777777" w:rsidR="000A70CB" w:rsidRPr="009C084D" w:rsidRDefault="000A70CB" w:rsidP="000A70CB">
                <w:pPr>
                  <w:rPr>
                    <w:rFonts w:eastAsia="Times New Roman" w:cs="Times New Roman"/>
                    <w:color w:val="000000"/>
                  </w:rPr>
                </w:pPr>
                <w:r w:rsidRPr="009C084D">
                  <w:rPr>
                    <w:rFonts w:eastAsia="Times New Roman" w:cs="Times New Roman"/>
                    <w:color w:val="000000"/>
                  </w:rPr>
                  <w:t>Sleep On (1992)</w:t>
                </w:r>
              </w:p>
              <w:p w14:paraId="5B824399" w14:textId="77777777" w:rsidR="000A70CB" w:rsidRPr="009C084D" w:rsidRDefault="000A70CB" w:rsidP="000A70CB">
                <w:pPr>
                  <w:rPr>
                    <w:rFonts w:eastAsia="Times New Roman" w:cs="Times New Roman"/>
                    <w:color w:val="000000"/>
                  </w:rPr>
                </w:pPr>
                <w:r w:rsidRPr="009C084D">
                  <w:rPr>
                    <w:rFonts w:eastAsia="Times New Roman" w:cs="Times New Roman"/>
                    <w:color w:val="000000"/>
                  </w:rPr>
                  <w:t>Set To (1992-95)</w:t>
                </w:r>
              </w:p>
              <w:p w14:paraId="2F68204C" w14:textId="77777777" w:rsidR="000A70CB" w:rsidRPr="009C084D" w:rsidRDefault="000A70CB" w:rsidP="000A70CB">
                <w:pPr>
                  <w:rPr>
                    <w:rFonts w:eastAsia="Times New Roman" w:cs="Times New Roman"/>
                    <w:color w:val="000000"/>
                  </w:rPr>
                </w:pPr>
                <w:r w:rsidRPr="009C084D">
                  <w:rPr>
                    <w:rFonts w:eastAsia="Times New Roman" w:cs="Times New Roman"/>
                    <w:color w:val="000000"/>
                  </w:rPr>
                  <w:t>Drowned out (1992-93)</w:t>
                </w:r>
                <w:r w:rsidRPr="009C084D">
                  <w:rPr>
                    <w:rFonts w:eastAsia="Times New Roman" w:cs="Times New Roman"/>
                    <w:color w:val="000000"/>
                  </w:rPr>
                  <w:tab/>
                </w:r>
              </w:p>
              <w:p w14:paraId="48ABC3AC" w14:textId="77777777" w:rsidR="000A70CB" w:rsidRPr="009C084D" w:rsidRDefault="000A70CB" w:rsidP="000A70CB">
                <w:pPr>
                  <w:rPr>
                    <w:rFonts w:eastAsia="Times New Roman" w:cs="Times New Roman"/>
                    <w:color w:val="000000"/>
                  </w:rPr>
                </w:pPr>
                <w:r w:rsidRPr="009C084D">
                  <w:rPr>
                    <w:rFonts w:eastAsia="Times New Roman" w:cs="Times New Roman"/>
                    <w:color w:val="000000"/>
                  </w:rPr>
                  <w:t xml:space="preserve">Your </w:t>
                </w:r>
                <w:proofErr w:type="spellStart"/>
                <w:r w:rsidRPr="009C084D">
                  <w:rPr>
                    <w:rFonts w:eastAsia="Times New Roman" w:cs="Times New Roman"/>
                    <w:color w:val="000000"/>
                  </w:rPr>
                  <w:t>Rockaby</w:t>
                </w:r>
                <w:proofErr w:type="spellEnd"/>
                <w:r w:rsidRPr="009C084D">
                  <w:rPr>
                    <w:rFonts w:eastAsia="Times New Roman" w:cs="Times New Roman"/>
                    <w:color w:val="000000"/>
                  </w:rPr>
                  <w:t xml:space="preserve"> (1992-93)</w:t>
                </w:r>
              </w:p>
              <w:p w14:paraId="007E82F1" w14:textId="77777777" w:rsidR="000A70CB" w:rsidRPr="009C084D" w:rsidRDefault="000A70CB" w:rsidP="000A70CB">
                <w:pPr>
                  <w:rPr>
                    <w:rFonts w:eastAsia="Times New Roman" w:cs="Times New Roman"/>
                    <w:color w:val="000000"/>
                  </w:rPr>
                </w:pPr>
                <w:r w:rsidRPr="009C084D">
                  <w:rPr>
                    <w:rFonts w:eastAsia="Times New Roman" w:cs="Times New Roman"/>
                    <w:color w:val="000000"/>
                  </w:rPr>
                  <w:t>This Silence (1992-93)</w:t>
                </w:r>
                <w:r w:rsidRPr="009C084D">
                  <w:rPr>
                    <w:rFonts w:eastAsia="Times New Roman" w:cs="Times New Roman"/>
                    <w:color w:val="000000"/>
                  </w:rPr>
                  <w:tab/>
                </w:r>
              </w:p>
              <w:p w14:paraId="107208C8" w14:textId="77777777" w:rsidR="000A70CB" w:rsidRPr="009C084D" w:rsidRDefault="000A70CB" w:rsidP="000A70CB">
                <w:pPr>
                  <w:rPr>
                    <w:rFonts w:eastAsia="Times New Roman" w:cs="Times New Roman"/>
                    <w:color w:val="000000"/>
                  </w:rPr>
                </w:pPr>
                <w:r w:rsidRPr="009C084D">
                  <w:rPr>
                    <w:rFonts w:eastAsia="Times New Roman" w:cs="Times New Roman"/>
                    <w:color w:val="000000"/>
                  </w:rPr>
                  <w:t>A Deviant Fantasy (1993)</w:t>
                </w:r>
                <w:r w:rsidRPr="009C084D">
                  <w:rPr>
                    <w:rFonts w:eastAsia="Times New Roman" w:cs="Times New Roman"/>
                    <w:color w:val="000000"/>
                  </w:rPr>
                  <w:tab/>
                </w:r>
              </w:p>
              <w:p w14:paraId="01C7A11A" w14:textId="77777777" w:rsidR="000A70CB" w:rsidRPr="009C084D" w:rsidRDefault="000A70CB" w:rsidP="000A70CB">
                <w:pPr>
                  <w:rPr>
                    <w:rFonts w:eastAsia="Times New Roman" w:cs="Times New Roman"/>
                    <w:color w:val="000000"/>
                  </w:rPr>
                </w:pPr>
                <w:r w:rsidRPr="009C084D">
                  <w:rPr>
                    <w:rFonts w:eastAsia="Times New Roman" w:cs="Times New Roman"/>
                    <w:color w:val="000000"/>
                  </w:rPr>
                  <w:t>Two Elegies framing a shout</w:t>
                </w:r>
                <w:r w:rsidRPr="009C084D">
                  <w:rPr>
                    <w:rFonts w:eastAsia="Times New Roman" w:cs="Times New Roman"/>
                    <w:color w:val="000000"/>
                  </w:rPr>
                  <w:tab/>
                  <w:t>(1994)</w:t>
                </w:r>
              </w:p>
              <w:p w14:paraId="627C0326" w14:textId="77777777" w:rsidR="000A70CB" w:rsidRPr="009C084D" w:rsidRDefault="000A70CB" w:rsidP="000A70CB">
                <w:pPr>
                  <w:rPr>
                    <w:rFonts w:eastAsia="Times New Roman" w:cs="Times New Roman"/>
                    <w:color w:val="000000"/>
                  </w:rPr>
                </w:pPr>
                <w:r w:rsidRPr="009C084D">
                  <w:rPr>
                    <w:rFonts w:eastAsia="Times New Roman" w:cs="Times New Roman"/>
                    <w:color w:val="000000"/>
                  </w:rPr>
                  <w:t>Dispelling the fears (1994-95)</w:t>
                </w:r>
              </w:p>
              <w:p w14:paraId="4A91C0CE" w14:textId="77777777" w:rsidR="000A70CB" w:rsidRPr="009C084D" w:rsidRDefault="000A70CB" w:rsidP="000A70CB">
                <w:pPr>
                  <w:rPr>
                    <w:rFonts w:eastAsia="Times New Roman" w:cs="Times New Roman"/>
                    <w:color w:val="000000"/>
                  </w:rPr>
                </w:pPr>
                <w:r w:rsidRPr="009C084D">
                  <w:rPr>
                    <w:rFonts w:eastAsia="Times New Roman" w:cs="Times New Roman"/>
                    <w:color w:val="000000"/>
                  </w:rPr>
                  <w:t>Barrie's Deviant Fantasy (1995)</w:t>
                </w:r>
              </w:p>
              <w:p w14:paraId="549E7886" w14:textId="77777777" w:rsidR="000A70CB" w:rsidRPr="009C084D" w:rsidRDefault="000A70CB" w:rsidP="000A70CB">
                <w:pPr>
                  <w:rPr>
                    <w:rFonts w:eastAsia="Times New Roman" w:cs="Times New Roman"/>
                    <w:color w:val="000000"/>
                  </w:rPr>
                </w:pPr>
                <w:r w:rsidRPr="009C084D">
                  <w:rPr>
                    <w:rFonts w:eastAsia="Times New Roman" w:cs="Times New Roman"/>
                    <w:color w:val="000000"/>
                  </w:rPr>
                  <w:t>Tune for Toru (1996)</w:t>
                </w:r>
              </w:p>
              <w:p w14:paraId="5E8296C7" w14:textId="77777777" w:rsidR="000A70CB" w:rsidRPr="009C084D" w:rsidRDefault="000A70CB" w:rsidP="000A70CB">
                <w:pPr>
                  <w:rPr>
                    <w:rFonts w:eastAsia="Times New Roman" w:cs="Times New Roman"/>
                    <w:color w:val="000000"/>
                  </w:rPr>
                </w:pPr>
                <w:r w:rsidRPr="009C084D">
                  <w:rPr>
                    <w:rFonts w:eastAsia="Times New Roman" w:cs="Times New Roman"/>
                    <w:color w:val="000000"/>
                  </w:rPr>
                  <w:t>Blood on the Floor (1993-96)</w:t>
                </w:r>
              </w:p>
              <w:p w14:paraId="52DF31EC" w14:textId="77777777" w:rsidR="000A70CB" w:rsidRPr="009C084D" w:rsidRDefault="000A70CB" w:rsidP="000A70CB">
                <w:pPr>
                  <w:rPr>
                    <w:rFonts w:eastAsia="Times New Roman" w:cs="Times New Roman"/>
                    <w:color w:val="000000"/>
                  </w:rPr>
                </w:pPr>
                <w:r w:rsidRPr="009C084D">
                  <w:rPr>
                    <w:rFonts w:eastAsia="Times New Roman" w:cs="Times New Roman"/>
                    <w:color w:val="000000"/>
                  </w:rPr>
                  <w:t>Twice through the heart (1996)</w:t>
                </w:r>
              </w:p>
              <w:p w14:paraId="578B1E93" w14:textId="77777777" w:rsidR="000A70CB" w:rsidRPr="009C084D" w:rsidRDefault="000A70CB" w:rsidP="000A70CB">
                <w:pPr>
                  <w:rPr>
                    <w:rFonts w:eastAsia="Times New Roman" w:cs="Times New Roman"/>
                    <w:color w:val="000000"/>
                  </w:rPr>
                </w:pPr>
                <w:r w:rsidRPr="009C084D">
                  <w:rPr>
                    <w:rFonts w:eastAsia="Times New Roman" w:cs="Times New Roman"/>
                    <w:color w:val="000000"/>
                  </w:rPr>
                  <w:t>Four-horned fandango (1995-96)</w:t>
                </w:r>
              </w:p>
              <w:p w14:paraId="0F20C034" w14:textId="77777777" w:rsidR="000A70CB" w:rsidRPr="009C084D" w:rsidRDefault="000A70CB" w:rsidP="000A70CB">
                <w:pPr>
                  <w:rPr>
                    <w:rFonts w:eastAsia="Times New Roman" w:cs="Times New Roman"/>
                    <w:color w:val="000000"/>
                  </w:rPr>
                </w:pPr>
                <w:r w:rsidRPr="009C084D">
                  <w:rPr>
                    <w:rFonts w:eastAsia="Times New Roman" w:cs="Times New Roman"/>
                    <w:color w:val="000000"/>
                  </w:rPr>
                  <w:t>The Country of the Blind (1997)</w:t>
                </w:r>
              </w:p>
              <w:p w14:paraId="767A3359" w14:textId="77777777" w:rsidR="000A70CB" w:rsidRPr="009C084D" w:rsidRDefault="000A70CB" w:rsidP="000A70CB">
                <w:pPr>
                  <w:rPr>
                    <w:rFonts w:eastAsia="Times New Roman" w:cs="Times New Roman"/>
                    <w:color w:val="000000"/>
                  </w:rPr>
                </w:pPr>
                <w:r w:rsidRPr="009C084D">
                  <w:rPr>
                    <w:rFonts w:eastAsia="Times New Roman" w:cs="Times New Roman"/>
                    <w:color w:val="000000"/>
                  </w:rPr>
                  <w:t>Cortège for Chris (1997)</w:t>
                </w:r>
              </w:p>
              <w:p w14:paraId="4910E0D5" w14:textId="77777777" w:rsidR="000A70CB" w:rsidRPr="009C084D" w:rsidRDefault="000A70CB" w:rsidP="000A70CB">
                <w:pPr>
                  <w:rPr>
                    <w:rFonts w:eastAsia="Times New Roman" w:cs="Times New Roman"/>
                    <w:color w:val="000000"/>
                  </w:rPr>
                </w:pPr>
                <w:r w:rsidRPr="009C084D">
                  <w:rPr>
                    <w:rFonts w:eastAsia="Times New Roman" w:cs="Times New Roman"/>
                    <w:color w:val="000000"/>
                  </w:rPr>
                  <w:t>Three Memorials (1995-97)</w:t>
                </w:r>
              </w:p>
              <w:p w14:paraId="278E1CD4" w14:textId="77777777" w:rsidR="000A70CB" w:rsidRPr="009C084D" w:rsidRDefault="000A70CB" w:rsidP="000A70CB">
                <w:pPr>
                  <w:rPr>
                    <w:rFonts w:eastAsia="Times New Roman" w:cs="Times New Roman"/>
                    <w:color w:val="000000"/>
                  </w:rPr>
                </w:pPr>
                <w:r w:rsidRPr="009C084D">
                  <w:rPr>
                    <w:rFonts w:eastAsia="Times New Roman" w:cs="Times New Roman"/>
                    <w:color w:val="000000"/>
                  </w:rPr>
                  <w:t>Still Sleeping (1997)</w:t>
                </w:r>
                <w:r w:rsidRPr="009C084D">
                  <w:rPr>
                    <w:rFonts w:eastAsia="Times New Roman" w:cs="Times New Roman"/>
                    <w:color w:val="000000"/>
                  </w:rPr>
                  <w:tab/>
                </w:r>
              </w:p>
              <w:p w14:paraId="11F4B581" w14:textId="77777777" w:rsidR="000A70CB" w:rsidRPr="009C084D" w:rsidRDefault="000A70CB" w:rsidP="000A70CB">
                <w:pPr>
                  <w:rPr>
                    <w:rFonts w:eastAsia="Times New Roman" w:cs="Times New Roman"/>
                    <w:color w:val="000000"/>
                  </w:rPr>
                </w:pPr>
                <w:r w:rsidRPr="009C084D">
                  <w:rPr>
                    <w:rFonts w:eastAsia="Times New Roman" w:cs="Times New Roman"/>
                    <w:color w:val="000000"/>
                  </w:rPr>
                  <w:t>Silent Cities (1998)</w:t>
                </w:r>
              </w:p>
              <w:p w14:paraId="73E3CA16" w14:textId="77777777" w:rsidR="000A70CB" w:rsidRPr="009C084D" w:rsidRDefault="000A70CB" w:rsidP="000A70CB">
                <w:pPr>
                  <w:rPr>
                    <w:rFonts w:eastAsia="Times New Roman" w:cs="Times New Roman"/>
                    <w:color w:val="000000"/>
                  </w:rPr>
                </w:pPr>
                <w:r w:rsidRPr="009C084D">
                  <w:rPr>
                    <w:rFonts w:eastAsia="Times New Roman" w:cs="Times New Roman"/>
                    <w:color w:val="000000"/>
                  </w:rPr>
                  <w:t>An Invention on 'Solitude' (1997-99)</w:t>
                </w:r>
              </w:p>
              <w:p w14:paraId="04CC9EFD" w14:textId="77777777" w:rsidR="000A70CB" w:rsidRPr="009C084D" w:rsidRDefault="000A70CB" w:rsidP="000A70CB">
                <w:pPr>
                  <w:rPr>
                    <w:rFonts w:eastAsia="Times New Roman" w:cs="Times New Roman"/>
                    <w:color w:val="000000"/>
                  </w:rPr>
                </w:pPr>
                <w:r w:rsidRPr="009C084D">
                  <w:rPr>
                    <w:rFonts w:eastAsia="Times New Roman" w:cs="Times New Roman"/>
                    <w:color w:val="000000"/>
                  </w:rPr>
                  <w:t xml:space="preserve"> Evening Songs (1998-99)</w:t>
                </w:r>
                <w:r w:rsidRPr="009C084D">
                  <w:rPr>
                    <w:rFonts w:eastAsia="Times New Roman" w:cs="Times New Roman"/>
                    <w:color w:val="000000"/>
                  </w:rPr>
                  <w:tab/>
                </w:r>
              </w:p>
              <w:p w14:paraId="38FC0017" w14:textId="77777777" w:rsidR="000A70CB" w:rsidRPr="009C084D" w:rsidRDefault="000A70CB" w:rsidP="000A70CB">
                <w:pPr>
                  <w:rPr>
                    <w:rFonts w:eastAsia="Times New Roman" w:cs="Times New Roman"/>
                    <w:color w:val="000000"/>
                  </w:rPr>
                </w:pPr>
                <w:r w:rsidRPr="009C084D">
                  <w:rPr>
                    <w:rFonts w:eastAsia="Times New Roman" w:cs="Times New Roman"/>
                    <w:color w:val="000000"/>
                  </w:rPr>
                  <w:t xml:space="preserve">The Silver </w:t>
                </w:r>
                <w:proofErr w:type="spellStart"/>
                <w:r w:rsidRPr="009C084D">
                  <w:rPr>
                    <w:rFonts w:eastAsia="Times New Roman" w:cs="Times New Roman"/>
                    <w:color w:val="000000"/>
                  </w:rPr>
                  <w:t>Tassie</w:t>
                </w:r>
                <w:proofErr w:type="spellEnd"/>
                <w:r w:rsidRPr="009C084D">
                  <w:rPr>
                    <w:rFonts w:eastAsia="Times New Roman" w:cs="Times New Roman"/>
                    <w:color w:val="000000"/>
                  </w:rPr>
                  <w:t xml:space="preserve"> (1997-99)</w:t>
                </w:r>
              </w:p>
              <w:p w14:paraId="369C4454" w14:textId="77777777" w:rsidR="000A70CB" w:rsidRPr="009C084D" w:rsidRDefault="000A70CB" w:rsidP="000A70CB">
                <w:pPr>
                  <w:rPr>
                    <w:rFonts w:eastAsia="Times New Roman" w:cs="Times New Roman"/>
                    <w:color w:val="000000"/>
                  </w:rPr>
                </w:pPr>
                <w:r w:rsidRPr="009C084D">
                  <w:rPr>
                    <w:rFonts w:eastAsia="Times New Roman" w:cs="Times New Roman"/>
                    <w:color w:val="000000"/>
                  </w:rPr>
                  <w:t>Vocalise (1999)</w:t>
                </w:r>
              </w:p>
              <w:p w14:paraId="23F6196B" w14:textId="77777777" w:rsidR="000A70CB" w:rsidRPr="009C084D" w:rsidRDefault="000A70CB" w:rsidP="000A70CB">
                <w:pPr>
                  <w:rPr>
                    <w:rFonts w:eastAsia="Times New Roman" w:cs="Times New Roman"/>
                    <w:color w:val="000000"/>
                  </w:rPr>
                </w:pPr>
                <w:r w:rsidRPr="009C084D">
                  <w:rPr>
                    <w:rFonts w:eastAsia="Times New Roman" w:cs="Times New Roman"/>
                    <w:color w:val="000000"/>
                  </w:rPr>
                  <w:t>True Life Stories (1995-1999)</w:t>
                </w:r>
              </w:p>
              <w:p w14:paraId="3339DB9D" w14:textId="77777777" w:rsidR="000A70CB" w:rsidRPr="009C084D" w:rsidRDefault="000A70CB" w:rsidP="000A70CB">
                <w:pPr>
                  <w:rPr>
                    <w:rFonts w:eastAsia="Times New Roman" w:cs="Times New Roman"/>
                    <w:color w:val="000000"/>
                  </w:rPr>
                </w:pPr>
                <w:r w:rsidRPr="009C084D">
                  <w:rPr>
                    <w:rFonts w:eastAsia="Times New Roman" w:cs="Times New Roman"/>
                    <w:color w:val="000000"/>
                  </w:rPr>
                  <w:t>About Time (1999/2000)</w:t>
                </w:r>
              </w:p>
              <w:p w14:paraId="4DAAE349" w14:textId="77777777" w:rsidR="000A70CB" w:rsidRPr="009C084D" w:rsidRDefault="000A70CB" w:rsidP="000A70CB">
                <w:pPr>
                  <w:rPr>
                    <w:rFonts w:eastAsia="Times New Roman" w:cs="Times New Roman"/>
                    <w:color w:val="000000"/>
                  </w:rPr>
                </w:pPr>
                <w:r w:rsidRPr="009C084D">
                  <w:rPr>
                    <w:rFonts w:eastAsia="Times New Roman" w:cs="Times New Roman"/>
                    <w:color w:val="000000"/>
                  </w:rPr>
                  <w:t>Fractured Lines</w:t>
                </w:r>
                <w:r w:rsidRPr="009C084D">
                  <w:rPr>
                    <w:rFonts w:eastAsia="Times New Roman" w:cs="Times New Roman"/>
                    <w:color w:val="000000"/>
                  </w:rPr>
                  <w:tab/>
                  <w:t>(1999/2000)</w:t>
                </w:r>
              </w:p>
              <w:p w14:paraId="2FDE4BC6" w14:textId="77777777" w:rsidR="000A70CB" w:rsidRPr="009C084D" w:rsidRDefault="000A70CB" w:rsidP="000A70CB">
                <w:pPr>
                  <w:rPr>
                    <w:rFonts w:eastAsia="Times New Roman" w:cs="Times New Roman"/>
                    <w:color w:val="000000"/>
                  </w:rPr>
                </w:pPr>
                <w:r w:rsidRPr="009C084D">
                  <w:rPr>
                    <w:rFonts w:eastAsia="Times New Roman" w:cs="Times New Roman"/>
                    <w:color w:val="000000"/>
                  </w:rPr>
                  <w:t>Another Set To</w:t>
                </w:r>
                <w:r w:rsidRPr="009C084D">
                  <w:rPr>
                    <w:rFonts w:eastAsia="Times New Roman" w:cs="Times New Roman"/>
                    <w:color w:val="000000"/>
                  </w:rPr>
                  <w:tab/>
                  <w:t>(1999/2000)</w:t>
                </w:r>
              </w:p>
              <w:p w14:paraId="7E0DC61D" w14:textId="77777777" w:rsidR="000A70CB" w:rsidRPr="009C084D" w:rsidRDefault="000A70CB" w:rsidP="000A70CB">
                <w:pPr>
                  <w:rPr>
                    <w:rFonts w:eastAsia="Times New Roman" w:cs="Times New Roman"/>
                    <w:color w:val="000000"/>
                  </w:rPr>
                </w:pPr>
                <w:r w:rsidRPr="009C084D">
                  <w:rPr>
                    <w:rFonts w:eastAsia="Times New Roman" w:cs="Times New Roman"/>
                    <w:color w:val="000000"/>
                  </w:rPr>
                  <w:t>Bass Inventions</w:t>
                </w:r>
                <w:r w:rsidRPr="009C084D">
                  <w:rPr>
                    <w:rFonts w:eastAsia="Times New Roman" w:cs="Times New Roman"/>
                    <w:color w:val="000000"/>
                  </w:rPr>
                  <w:tab/>
                  <w:t>(1999/2000)</w:t>
                </w:r>
              </w:p>
              <w:p w14:paraId="717648E8" w14:textId="77777777" w:rsidR="000A70CB" w:rsidRPr="009C084D" w:rsidRDefault="000A70CB" w:rsidP="000A70CB">
                <w:pPr>
                  <w:rPr>
                    <w:rFonts w:eastAsia="Times New Roman" w:cs="Times New Roman"/>
                    <w:color w:val="000000"/>
                  </w:rPr>
                </w:pPr>
                <w:r w:rsidRPr="009C084D">
                  <w:rPr>
                    <w:rFonts w:eastAsia="Times New Roman" w:cs="Times New Roman"/>
                    <w:color w:val="000000"/>
                  </w:rPr>
                  <w:t>Dark Crossing (2000)</w:t>
                </w:r>
              </w:p>
              <w:p w14:paraId="61D7EE94" w14:textId="77777777" w:rsidR="000A70CB" w:rsidRPr="009C084D" w:rsidRDefault="000A70CB" w:rsidP="000A70CB">
                <w:pPr>
                  <w:rPr>
                    <w:rFonts w:eastAsia="Times New Roman" w:cs="Times New Roman"/>
                    <w:color w:val="000000"/>
                  </w:rPr>
                </w:pPr>
                <w:r w:rsidRPr="009C084D">
                  <w:rPr>
                    <w:rFonts w:eastAsia="Times New Roman" w:cs="Times New Roman"/>
                    <w:color w:val="000000"/>
                  </w:rPr>
                  <w:t>Three Songs (2000)</w:t>
                </w:r>
              </w:p>
              <w:p w14:paraId="33E89F2C" w14:textId="77777777" w:rsidR="000A70CB" w:rsidRPr="009C084D" w:rsidRDefault="000A70CB" w:rsidP="000A70CB">
                <w:pPr>
                  <w:rPr>
                    <w:rFonts w:eastAsia="Times New Roman" w:cs="Times New Roman"/>
                    <w:color w:val="000000"/>
                  </w:rPr>
                </w:pPr>
                <w:r w:rsidRPr="009C084D">
                  <w:rPr>
                    <w:rFonts w:eastAsia="Times New Roman" w:cs="Times New Roman"/>
                    <w:color w:val="000000"/>
                  </w:rPr>
                  <w:t>Two Vocalises (2000/2001)</w:t>
                </w:r>
              </w:p>
              <w:p w14:paraId="7E2F3B0A" w14:textId="77777777" w:rsidR="000A70CB" w:rsidRPr="009C084D" w:rsidRDefault="000A70CB" w:rsidP="000A70CB">
                <w:pPr>
                  <w:rPr>
                    <w:rFonts w:eastAsia="Times New Roman" w:cs="Times New Roman"/>
                    <w:color w:val="000000"/>
                  </w:rPr>
                </w:pPr>
                <w:r w:rsidRPr="009C084D">
                  <w:rPr>
                    <w:rFonts w:eastAsia="Times New Roman" w:cs="Times New Roman"/>
                    <w:color w:val="000000"/>
                  </w:rPr>
                  <w:t>On Opened Ground (2000/2001)</w:t>
                </w:r>
              </w:p>
              <w:p w14:paraId="74F8E996" w14:textId="77777777" w:rsidR="000A70CB" w:rsidRPr="009C084D" w:rsidRDefault="000A70CB" w:rsidP="000A70CB">
                <w:pPr>
                  <w:rPr>
                    <w:rFonts w:eastAsia="Times New Roman" w:cs="Times New Roman"/>
                    <w:color w:val="000000"/>
                  </w:rPr>
                </w:pPr>
                <w:r w:rsidRPr="009C084D">
                  <w:rPr>
                    <w:rFonts w:eastAsia="Times New Roman" w:cs="Times New Roman"/>
                    <w:color w:val="000000"/>
                  </w:rPr>
                  <w:t>Scorched (1996/2001)</w:t>
                </w:r>
              </w:p>
              <w:p w14:paraId="0C26228C" w14:textId="77777777" w:rsidR="000A70CB" w:rsidRPr="009C084D" w:rsidRDefault="000A70CB" w:rsidP="000A70CB">
                <w:pPr>
                  <w:rPr>
                    <w:rFonts w:eastAsia="Times New Roman" w:cs="Times New Roman"/>
                    <w:color w:val="000000"/>
                  </w:rPr>
                </w:pPr>
                <w:r w:rsidRPr="009C084D">
                  <w:rPr>
                    <w:rFonts w:eastAsia="Times New Roman" w:cs="Times New Roman"/>
                    <w:color w:val="000000"/>
                  </w:rPr>
                  <w:t>Cantilena (2001)</w:t>
                </w:r>
              </w:p>
              <w:p w14:paraId="2E07FC7F" w14:textId="77777777" w:rsidR="000A70CB" w:rsidRPr="009C084D" w:rsidRDefault="000A70CB" w:rsidP="000A70CB">
                <w:pPr>
                  <w:rPr>
                    <w:rFonts w:eastAsia="Times New Roman" w:cs="Times New Roman"/>
                    <w:color w:val="000000"/>
                  </w:rPr>
                </w:pPr>
                <w:r w:rsidRPr="009C084D">
                  <w:rPr>
                    <w:rFonts w:eastAsia="Times New Roman" w:cs="Times New Roman"/>
                    <w:color w:val="000000"/>
                  </w:rPr>
                  <w:t>When I woke (2001)</w:t>
                </w:r>
              </w:p>
              <w:p w14:paraId="036E715A" w14:textId="77777777" w:rsidR="000A70CB" w:rsidRPr="009C084D" w:rsidRDefault="000A70CB" w:rsidP="000A70CB">
                <w:pPr>
                  <w:rPr>
                    <w:rFonts w:eastAsia="Times New Roman" w:cs="Times New Roman"/>
                    <w:color w:val="000000"/>
                  </w:rPr>
                </w:pPr>
                <w:r w:rsidRPr="009C084D">
                  <w:rPr>
                    <w:rFonts w:eastAsia="Times New Roman" w:cs="Times New Roman"/>
                    <w:color w:val="000000"/>
                  </w:rPr>
                  <w:t>Etudes and Elegies (2000/2002)</w:t>
                </w:r>
                <w:r w:rsidRPr="009C084D">
                  <w:rPr>
                    <w:rFonts w:eastAsia="Times New Roman" w:cs="Times New Roman"/>
                    <w:color w:val="000000"/>
                  </w:rPr>
                  <w:tab/>
                </w:r>
              </w:p>
              <w:p w14:paraId="3EFF3BAC" w14:textId="77777777" w:rsidR="000A70CB" w:rsidRPr="009C084D" w:rsidRDefault="000A70CB" w:rsidP="000A70CB">
                <w:pPr>
                  <w:rPr>
                    <w:rFonts w:eastAsia="Times New Roman" w:cs="Times New Roman"/>
                    <w:color w:val="000000"/>
                  </w:rPr>
                </w:pPr>
                <w:r w:rsidRPr="009C084D">
                  <w:rPr>
                    <w:rFonts w:eastAsia="Times New Roman" w:cs="Times New Roman"/>
                    <w:color w:val="000000"/>
                  </w:rPr>
                  <w:t>The Torn Fields</w:t>
                </w:r>
                <w:r w:rsidRPr="009C084D">
                  <w:rPr>
                    <w:rFonts w:eastAsia="Times New Roman" w:cs="Times New Roman"/>
                    <w:color w:val="000000"/>
                  </w:rPr>
                  <w:tab/>
                  <w:t>(2000/2002)</w:t>
                </w:r>
              </w:p>
              <w:p w14:paraId="60A1153E" w14:textId="77777777" w:rsidR="000A70CB" w:rsidRPr="009C084D" w:rsidRDefault="000A70CB" w:rsidP="000A70CB">
                <w:pPr>
                  <w:rPr>
                    <w:rFonts w:eastAsia="Times New Roman" w:cs="Times New Roman"/>
                    <w:color w:val="000000"/>
                  </w:rPr>
                </w:pPr>
                <w:r w:rsidRPr="009C084D">
                  <w:rPr>
                    <w:rFonts w:eastAsia="Times New Roman" w:cs="Times New Roman"/>
                    <w:color w:val="000000"/>
                  </w:rPr>
                  <w:t>The Game is Over (2001/2002)</w:t>
                </w:r>
              </w:p>
              <w:p w14:paraId="1EB8CA9C" w14:textId="77777777" w:rsidR="000A70CB" w:rsidRPr="009C084D" w:rsidRDefault="000A70CB" w:rsidP="000A70CB">
                <w:pPr>
                  <w:rPr>
                    <w:rFonts w:eastAsia="Times New Roman" w:cs="Times New Roman"/>
                    <w:color w:val="000000"/>
                  </w:rPr>
                </w:pPr>
                <w:r w:rsidRPr="009C084D">
                  <w:rPr>
                    <w:rFonts w:eastAsia="Times New Roman" w:cs="Times New Roman"/>
                    <w:color w:val="000000"/>
                  </w:rPr>
                  <w:t>Slide Stride (2002)</w:t>
                </w:r>
              </w:p>
              <w:p w14:paraId="32418968" w14:textId="77777777" w:rsidR="000A70CB" w:rsidRPr="009C084D" w:rsidRDefault="000A70CB" w:rsidP="000A70CB">
                <w:pPr>
                  <w:rPr>
                    <w:rFonts w:eastAsia="Times New Roman" w:cs="Times New Roman"/>
                    <w:color w:val="000000"/>
                  </w:rPr>
                </w:pPr>
                <w:r w:rsidRPr="009C084D">
                  <w:rPr>
                    <w:rFonts w:eastAsia="Times New Roman" w:cs="Times New Roman"/>
                    <w:color w:val="000000"/>
                  </w:rPr>
                  <w:t>Snapshots (2002)</w:t>
                </w:r>
              </w:p>
              <w:p w14:paraId="1741203E" w14:textId="77777777" w:rsidR="000A70CB" w:rsidRPr="009C084D" w:rsidRDefault="000A70CB" w:rsidP="000A70CB">
                <w:pPr>
                  <w:rPr>
                    <w:rFonts w:eastAsia="Times New Roman" w:cs="Times New Roman"/>
                    <w:color w:val="000000"/>
                  </w:rPr>
                </w:pPr>
                <w:proofErr w:type="spellStart"/>
                <w:r w:rsidRPr="009C084D">
                  <w:rPr>
                    <w:rFonts w:eastAsia="Times New Roman" w:cs="Times New Roman"/>
                    <w:color w:val="000000"/>
                  </w:rPr>
                  <w:t>Calmo</w:t>
                </w:r>
                <w:proofErr w:type="spellEnd"/>
                <w:r w:rsidRPr="009C084D">
                  <w:rPr>
                    <w:rFonts w:eastAsia="Times New Roman" w:cs="Times New Roman"/>
                    <w:color w:val="000000"/>
                  </w:rPr>
                  <w:t xml:space="preserve"> (2003)</w:t>
                </w:r>
              </w:p>
              <w:p w14:paraId="387EAC9C" w14:textId="77777777" w:rsidR="000A70CB" w:rsidRPr="009C084D" w:rsidRDefault="000A70CB" w:rsidP="000A70CB">
                <w:pPr>
                  <w:rPr>
                    <w:rFonts w:eastAsia="Times New Roman" w:cs="Times New Roman"/>
                    <w:color w:val="000000"/>
                  </w:rPr>
                </w:pPr>
                <w:r w:rsidRPr="009C084D">
                  <w:rPr>
                    <w:rFonts w:eastAsia="Times New Roman" w:cs="Times New Roman"/>
                    <w:color w:val="000000"/>
                  </w:rPr>
                  <w:t>Crying Out Loud (2003)</w:t>
                </w:r>
              </w:p>
              <w:p w14:paraId="6EB0BE73" w14:textId="77777777" w:rsidR="000A70CB" w:rsidRPr="009C084D" w:rsidRDefault="000A70CB" w:rsidP="000A70CB">
                <w:pPr>
                  <w:rPr>
                    <w:rFonts w:eastAsia="Times New Roman" w:cs="Times New Roman"/>
                    <w:color w:val="000000"/>
                  </w:rPr>
                </w:pPr>
                <w:r w:rsidRPr="009C084D">
                  <w:rPr>
                    <w:rFonts w:eastAsia="Times New Roman" w:cs="Times New Roman"/>
                    <w:color w:val="000000"/>
                  </w:rPr>
                  <w:t>Eulogy (2003)</w:t>
                </w:r>
              </w:p>
              <w:p w14:paraId="0D87438E" w14:textId="77777777" w:rsidR="000A70CB" w:rsidRPr="009C084D" w:rsidRDefault="000A70CB" w:rsidP="000A70CB">
                <w:pPr>
                  <w:rPr>
                    <w:rFonts w:eastAsia="Times New Roman" w:cs="Times New Roman"/>
                    <w:color w:val="000000"/>
                  </w:rPr>
                </w:pPr>
                <w:r w:rsidRPr="009C084D">
                  <w:rPr>
                    <w:rFonts w:eastAsia="Times New Roman" w:cs="Times New Roman"/>
                    <w:color w:val="000000"/>
                  </w:rPr>
                  <w:t>A Man Descending (2003)</w:t>
                </w:r>
              </w:p>
              <w:p w14:paraId="19376924" w14:textId="77777777" w:rsidR="000A70CB" w:rsidRPr="009C084D" w:rsidRDefault="000A70CB" w:rsidP="000A70CB">
                <w:pPr>
                  <w:rPr>
                    <w:rFonts w:eastAsia="Times New Roman" w:cs="Times New Roman"/>
                    <w:color w:val="000000"/>
                  </w:rPr>
                </w:pPr>
                <w:r w:rsidRPr="009C084D">
                  <w:rPr>
                    <w:rFonts w:eastAsia="Times New Roman" w:cs="Times New Roman"/>
                    <w:color w:val="000000"/>
                  </w:rPr>
                  <w:t>No Let Up (2003)</w:t>
                </w:r>
              </w:p>
              <w:p w14:paraId="7DC959A6" w14:textId="77777777" w:rsidR="000A70CB" w:rsidRPr="009C084D" w:rsidRDefault="000A70CB" w:rsidP="000A70CB">
                <w:pPr>
                  <w:rPr>
                    <w:rFonts w:eastAsia="Times New Roman" w:cs="Times New Roman"/>
                    <w:color w:val="000000"/>
                  </w:rPr>
                </w:pPr>
                <w:r w:rsidRPr="009C084D">
                  <w:rPr>
                    <w:rFonts w:eastAsia="Times New Roman" w:cs="Times New Roman"/>
                    <w:color w:val="000000"/>
                  </w:rPr>
                  <w:t>A Relic of Memory (2003)</w:t>
                </w:r>
              </w:p>
              <w:p w14:paraId="308131C3" w14:textId="77777777" w:rsidR="000A70CB" w:rsidRPr="009C084D" w:rsidRDefault="000A70CB" w:rsidP="000A70CB">
                <w:pPr>
                  <w:rPr>
                    <w:rFonts w:eastAsia="Times New Roman" w:cs="Times New Roman"/>
                    <w:color w:val="000000"/>
                  </w:rPr>
                </w:pPr>
                <w:r w:rsidRPr="009C084D">
                  <w:rPr>
                    <w:rFonts w:eastAsia="Times New Roman" w:cs="Times New Roman"/>
                    <w:color w:val="000000"/>
                  </w:rPr>
                  <w:t>Riffs and Refrains (2003)</w:t>
                </w:r>
              </w:p>
              <w:p w14:paraId="675ED470" w14:textId="77777777" w:rsidR="000A70CB" w:rsidRPr="009C084D" w:rsidRDefault="000A70CB" w:rsidP="000A70CB">
                <w:pPr>
                  <w:rPr>
                    <w:rFonts w:eastAsia="Times New Roman" w:cs="Times New Roman"/>
                    <w:color w:val="000000"/>
                  </w:rPr>
                </w:pPr>
                <w:r w:rsidRPr="009C084D">
                  <w:rPr>
                    <w:rFonts w:eastAsia="Times New Roman" w:cs="Times New Roman"/>
                    <w:color w:val="000000"/>
                  </w:rPr>
                  <w:t>A Short Procession (2003)</w:t>
                </w:r>
              </w:p>
              <w:p w14:paraId="3C08BB48" w14:textId="77777777" w:rsidR="000A70CB" w:rsidRPr="009C084D" w:rsidRDefault="000A70CB" w:rsidP="000A70CB">
                <w:pPr>
                  <w:rPr>
                    <w:rFonts w:eastAsia="Times New Roman" w:cs="Times New Roman"/>
                    <w:color w:val="000000"/>
                  </w:rPr>
                </w:pPr>
                <w:r w:rsidRPr="009C084D">
                  <w:rPr>
                    <w:rFonts w:eastAsia="Times New Roman" w:cs="Times New Roman"/>
                    <w:color w:val="000000"/>
                  </w:rPr>
                  <w:lastRenderedPageBreak/>
                  <w:t>Two Fanfares and a Lament</w:t>
                </w:r>
                <w:r w:rsidRPr="009C084D">
                  <w:rPr>
                    <w:rFonts w:eastAsia="Times New Roman" w:cs="Times New Roman"/>
                    <w:color w:val="000000"/>
                  </w:rPr>
                  <w:tab/>
                  <w:t>(2003)</w:t>
                </w:r>
              </w:p>
              <w:p w14:paraId="360596E4" w14:textId="77777777" w:rsidR="000A70CB" w:rsidRPr="009C084D" w:rsidRDefault="000A70CB" w:rsidP="000A70CB">
                <w:pPr>
                  <w:rPr>
                    <w:rFonts w:eastAsia="Times New Roman" w:cs="Times New Roman"/>
                    <w:color w:val="000000"/>
                  </w:rPr>
                </w:pPr>
                <w:proofErr w:type="spellStart"/>
                <w:r w:rsidRPr="009C084D">
                  <w:rPr>
                    <w:rFonts w:eastAsia="Times New Roman" w:cs="Times New Roman"/>
                    <w:color w:val="000000"/>
                  </w:rPr>
                  <w:t>Scherzoid</w:t>
                </w:r>
                <w:proofErr w:type="spellEnd"/>
                <w:r w:rsidRPr="009C084D">
                  <w:rPr>
                    <w:rFonts w:eastAsia="Times New Roman" w:cs="Times New Roman"/>
                    <w:color w:val="000000"/>
                  </w:rPr>
                  <w:t xml:space="preserve"> (2003-04)</w:t>
                </w:r>
              </w:p>
              <w:p w14:paraId="0F7A8B96" w14:textId="77777777" w:rsidR="000A70CB" w:rsidRPr="009C084D" w:rsidRDefault="000A70CB" w:rsidP="000A70CB">
                <w:pPr>
                  <w:rPr>
                    <w:rFonts w:eastAsia="Times New Roman" w:cs="Times New Roman"/>
                    <w:color w:val="000000"/>
                  </w:rPr>
                </w:pPr>
                <w:r w:rsidRPr="009C084D">
                  <w:rPr>
                    <w:rFonts w:eastAsia="Times New Roman" w:cs="Times New Roman"/>
                    <w:color w:val="000000"/>
                  </w:rPr>
                  <w:t>Two Baudelaire Songs (2003-04)</w:t>
                </w:r>
              </w:p>
              <w:p w14:paraId="6B49BC67" w14:textId="77777777" w:rsidR="000A70CB" w:rsidRPr="009C084D" w:rsidRDefault="000A70CB" w:rsidP="000A70CB">
                <w:pPr>
                  <w:rPr>
                    <w:rFonts w:eastAsia="Times New Roman" w:cs="Times New Roman"/>
                    <w:color w:val="000000"/>
                  </w:rPr>
                </w:pPr>
                <w:r w:rsidRPr="009C084D">
                  <w:rPr>
                    <w:rFonts w:eastAsia="Times New Roman" w:cs="Times New Roman"/>
                    <w:color w:val="000000"/>
                  </w:rPr>
                  <w:t>Yet Another Set To (2004)</w:t>
                </w:r>
              </w:p>
              <w:p w14:paraId="06CD9D21" w14:textId="77777777" w:rsidR="000A70CB" w:rsidRPr="009C084D" w:rsidRDefault="000A70CB" w:rsidP="000A70CB">
                <w:pPr>
                  <w:rPr>
                    <w:rFonts w:eastAsia="Times New Roman" w:cs="Times New Roman"/>
                    <w:color w:val="000000"/>
                  </w:rPr>
                </w:pPr>
                <w:r w:rsidRPr="009C084D">
                  <w:rPr>
                    <w:rFonts w:eastAsia="Times New Roman" w:cs="Times New Roman"/>
                    <w:color w:val="000000"/>
                  </w:rPr>
                  <w:t>An Aria (with dancing) (2004)</w:t>
                </w:r>
              </w:p>
              <w:p w14:paraId="1911A912" w14:textId="77777777" w:rsidR="000A70CB" w:rsidRPr="009C084D" w:rsidRDefault="000A70CB" w:rsidP="000A70CB">
                <w:pPr>
                  <w:rPr>
                    <w:rFonts w:eastAsia="Times New Roman" w:cs="Times New Roman"/>
                    <w:color w:val="000000"/>
                  </w:rPr>
                </w:pPr>
                <w:r w:rsidRPr="009C084D">
                  <w:rPr>
                    <w:rFonts w:eastAsia="Times New Roman" w:cs="Times New Roman"/>
                    <w:color w:val="000000"/>
                  </w:rPr>
                  <w:t>Carnac (2004)</w:t>
                </w:r>
              </w:p>
              <w:p w14:paraId="558FE636" w14:textId="77777777" w:rsidR="000A70CB" w:rsidRPr="009C084D" w:rsidRDefault="000A70CB" w:rsidP="000A70CB">
                <w:pPr>
                  <w:rPr>
                    <w:rFonts w:eastAsia="Times New Roman" w:cs="Times New Roman"/>
                    <w:color w:val="000000"/>
                  </w:rPr>
                </w:pPr>
                <w:r w:rsidRPr="009C084D">
                  <w:rPr>
                    <w:rFonts w:eastAsia="Times New Roman" w:cs="Times New Roman"/>
                    <w:color w:val="000000"/>
                  </w:rPr>
                  <w:t>A Fast Stomp (2004)</w:t>
                </w:r>
              </w:p>
              <w:p w14:paraId="0C7F9B2F" w14:textId="77777777" w:rsidR="000A70CB" w:rsidRPr="009C084D" w:rsidRDefault="000A70CB" w:rsidP="000A70CB">
                <w:pPr>
                  <w:rPr>
                    <w:rFonts w:eastAsia="Times New Roman" w:cs="Times New Roman"/>
                    <w:color w:val="000000"/>
                  </w:rPr>
                </w:pPr>
                <w:r w:rsidRPr="009C084D">
                  <w:rPr>
                    <w:rFonts w:eastAsia="Times New Roman" w:cs="Times New Roman"/>
                    <w:color w:val="000000"/>
                  </w:rPr>
                  <w:t>A Few Serenades (2004)</w:t>
                </w:r>
              </w:p>
              <w:p w14:paraId="16710D54" w14:textId="77777777" w:rsidR="000A70CB" w:rsidRPr="009C084D" w:rsidRDefault="000A70CB" w:rsidP="000A70CB">
                <w:pPr>
                  <w:rPr>
                    <w:rFonts w:eastAsia="Times New Roman" w:cs="Times New Roman"/>
                    <w:color w:val="000000"/>
                  </w:rPr>
                </w:pPr>
                <w:r w:rsidRPr="009C084D">
                  <w:rPr>
                    <w:rFonts w:eastAsia="Times New Roman" w:cs="Times New Roman"/>
                    <w:color w:val="000000"/>
                  </w:rPr>
                  <w:t>From the Wreckage</w:t>
                </w:r>
                <w:r w:rsidRPr="009C084D">
                  <w:rPr>
                    <w:rFonts w:eastAsia="Times New Roman" w:cs="Times New Roman"/>
                    <w:color w:val="000000"/>
                  </w:rPr>
                  <w:tab/>
                  <w:t>(2004)</w:t>
                </w:r>
              </w:p>
              <w:p w14:paraId="0A190C49" w14:textId="77777777" w:rsidR="000A70CB" w:rsidRPr="009C084D" w:rsidRDefault="000A70CB" w:rsidP="000A70CB">
                <w:pPr>
                  <w:rPr>
                    <w:rFonts w:eastAsia="Times New Roman" w:cs="Times New Roman"/>
                    <w:color w:val="000000"/>
                  </w:rPr>
                </w:pPr>
                <w:r w:rsidRPr="009C084D">
                  <w:rPr>
                    <w:rFonts w:eastAsia="Times New Roman" w:cs="Times New Roman"/>
                    <w:color w:val="000000"/>
                  </w:rPr>
                  <w:t>A Soothing Interlude</w:t>
                </w:r>
                <w:r w:rsidRPr="009C084D">
                  <w:rPr>
                    <w:rFonts w:eastAsia="Times New Roman" w:cs="Times New Roman"/>
                    <w:color w:val="000000"/>
                  </w:rPr>
                  <w:tab/>
                  <w:t>(2004)</w:t>
                </w:r>
              </w:p>
              <w:p w14:paraId="7DF90BE8" w14:textId="77777777" w:rsidR="000A70CB" w:rsidRPr="009C084D" w:rsidRDefault="000A70CB" w:rsidP="000A70CB">
                <w:pPr>
                  <w:rPr>
                    <w:rFonts w:eastAsia="Times New Roman" w:cs="Times New Roman"/>
                    <w:color w:val="000000"/>
                  </w:rPr>
                </w:pPr>
                <w:r w:rsidRPr="009C084D">
                  <w:rPr>
                    <w:rFonts w:eastAsia="Times New Roman" w:cs="Times New Roman"/>
                    <w:color w:val="000000"/>
                  </w:rPr>
                  <w:t>Three Trios (2003-05)</w:t>
                </w:r>
                <w:r w:rsidRPr="009C084D">
                  <w:rPr>
                    <w:rFonts w:eastAsia="Times New Roman" w:cs="Times New Roman"/>
                    <w:color w:val="000000"/>
                  </w:rPr>
                  <w:tab/>
                </w:r>
              </w:p>
              <w:p w14:paraId="564AB6BF" w14:textId="77777777" w:rsidR="000A70CB" w:rsidRPr="009C084D" w:rsidRDefault="000A70CB" w:rsidP="000A70CB">
                <w:pPr>
                  <w:rPr>
                    <w:rFonts w:eastAsia="Times New Roman" w:cs="Times New Roman"/>
                    <w:color w:val="000000"/>
                  </w:rPr>
                </w:pPr>
                <w:r w:rsidRPr="009C084D">
                  <w:rPr>
                    <w:rFonts w:eastAsia="Times New Roman" w:cs="Times New Roman"/>
                    <w:color w:val="000000"/>
                  </w:rPr>
                  <w:t xml:space="preserve">A Slow </w:t>
                </w:r>
                <w:proofErr w:type="spellStart"/>
                <w:r w:rsidRPr="009C084D">
                  <w:rPr>
                    <w:rFonts w:eastAsia="Times New Roman" w:cs="Times New Roman"/>
                    <w:color w:val="000000"/>
                  </w:rPr>
                  <w:t>Pavane</w:t>
                </w:r>
                <w:proofErr w:type="spellEnd"/>
                <w:r w:rsidRPr="009C084D">
                  <w:rPr>
                    <w:rFonts w:eastAsia="Times New Roman" w:cs="Times New Roman"/>
                    <w:color w:val="000000"/>
                  </w:rPr>
                  <w:t xml:space="preserve"> (2004-05)</w:t>
                </w:r>
              </w:p>
              <w:p w14:paraId="0B5193C8" w14:textId="77777777" w:rsidR="000A70CB" w:rsidRPr="009C084D" w:rsidRDefault="000A70CB" w:rsidP="000A70CB">
                <w:pPr>
                  <w:rPr>
                    <w:rFonts w:eastAsia="Times New Roman" w:cs="Times New Roman"/>
                    <w:color w:val="000000"/>
                  </w:rPr>
                </w:pPr>
                <w:r w:rsidRPr="009C084D">
                  <w:rPr>
                    <w:rFonts w:eastAsia="Times New Roman" w:cs="Times New Roman"/>
                    <w:color w:val="000000"/>
                  </w:rPr>
                  <w:t>Bleak Moments</w:t>
                </w:r>
                <w:r w:rsidRPr="009C084D">
                  <w:rPr>
                    <w:rFonts w:eastAsia="Times New Roman" w:cs="Times New Roman"/>
                    <w:color w:val="000000"/>
                  </w:rPr>
                  <w:tab/>
                  <w:t xml:space="preserve"> (2005)</w:t>
                </w:r>
              </w:p>
              <w:p w14:paraId="539F23B1" w14:textId="77777777" w:rsidR="000A70CB" w:rsidRPr="009C084D" w:rsidRDefault="000A70CB" w:rsidP="000A70CB">
                <w:pPr>
                  <w:rPr>
                    <w:rFonts w:eastAsia="Times New Roman" w:cs="Times New Roman"/>
                    <w:color w:val="000000"/>
                  </w:rPr>
                </w:pPr>
                <w:r w:rsidRPr="009C084D">
                  <w:rPr>
                    <w:rFonts w:eastAsia="Times New Roman" w:cs="Times New Roman"/>
                    <w:color w:val="000000"/>
                  </w:rPr>
                  <w:t>Ceres (2005)</w:t>
                </w:r>
              </w:p>
              <w:p w14:paraId="1B291472" w14:textId="77777777" w:rsidR="000A70CB" w:rsidRPr="009C084D" w:rsidRDefault="000A70CB" w:rsidP="000A70CB">
                <w:pPr>
                  <w:rPr>
                    <w:rFonts w:eastAsia="Times New Roman" w:cs="Times New Roman"/>
                    <w:color w:val="000000"/>
                  </w:rPr>
                </w:pPr>
                <w:r w:rsidRPr="009C084D">
                  <w:rPr>
                    <w:rFonts w:eastAsia="Times New Roman" w:cs="Times New Roman"/>
                    <w:color w:val="000000"/>
                  </w:rPr>
                  <w:t>Hidden Love Song (2005)</w:t>
                </w:r>
              </w:p>
              <w:p w14:paraId="12021669" w14:textId="77777777" w:rsidR="000A70CB" w:rsidRPr="009C084D" w:rsidRDefault="000A70CB" w:rsidP="000A70CB">
                <w:pPr>
                  <w:rPr>
                    <w:rFonts w:eastAsia="Times New Roman" w:cs="Times New Roman"/>
                    <w:color w:val="000000"/>
                  </w:rPr>
                </w:pPr>
                <w:r w:rsidRPr="009C084D">
                  <w:rPr>
                    <w:rFonts w:eastAsia="Times New Roman" w:cs="Times New Roman"/>
                    <w:color w:val="000000"/>
                  </w:rPr>
                  <w:t>Juno (2005)</w:t>
                </w:r>
              </w:p>
              <w:p w14:paraId="75226813" w14:textId="77777777" w:rsidR="000A70CB" w:rsidRPr="009C084D" w:rsidRDefault="000A70CB" w:rsidP="000A70CB">
                <w:pPr>
                  <w:rPr>
                    <w:rFonts w:eastAsia="Times New Roman" w:cs="Times New Roman"/>
                    <w:color w:val="000000"/>
                  </w:rPr>
                </w:pPr>
                <w:r w:rsidRPr="009C084D">
                  <w:rPr>
                    <w:rFonts w:eastAsia="Times New Roman" w:cs="Times New Roman"/>
                    <w:color w:val="000000"/>
                  </w:rPr>
                  <w:t>Lullaby for Hans (2005)</w:t>
                </w:r>
              </w:p>
              <w:p w14:paraId="43FF8801" w14:textId="77777777" w:rsidR="000A70CB" w:rsidRPr="009C084D" w:rsidRDefault="000A70CB" w:rsidP="000A70CB">
                <w:pPr>
                  <w:rPr>
                    <w:rFonts w:eastAsia="Times New Roman" w:cs="Times New Roman"/>
                    <w:color w:val="000000"/>
                  </w:rPr>
                </w:pPr>
                <w:r w:rsidRPr="009C084D">
                  <w:rPr>
                    <w:rFonts w:eastAsia="Times New Roman" w:cs="Times New Roman"/>
                    <w:color w:val="000000"/>
                  </w:rPr>
                  <w:t>Three Asteroids (2005)</w:t>
                </w:r>
              </w:p>
              <w:p w14:paraId="3D1165CE" w14:textId="77777777" w:rsidR="000A70CB" w:rsidRPr="009C084D" w:rsidRDefault="000A70CB" w:rsidP="000A70CB">
                <w:pPr>
                  <w:rPr>
                    <w:rFonts w:eastAsia="Times New Roman" w:cs="Times New Roman"/>
                    <w:color w:val="000000"/>
                  </w:rPr>
                </w:pPr>
                <w:r w:rsidRPr="009C084D">
                  <w:rPr>
                    <w:rFonts w:eastAsia="Times New Roman" w:cs="Times New Roman"/>
                    <w:color w:val="000000"/>
                  </w:rPr>
                  <w:t>The Torino Scale (2005)</w:t>
                </w:r>
              </w:p>
              <w:p w14:paraId="5F7B68B3" w14:textId="77777777" w:rsidR="000A70CB" w:rsidRPr="009C084D" w:rsidRDefault="000A70CB" w:rsidP="000A70CB">
                <w:pPr>
                  <w:rPr>
                    <w:rFonts w:eastAsia="Times New Roman" w:cs="Times New Roman"/>
                    <w:color w:val="000000"/>
                  </w:rPr>
                </w:pPr>
                <w:r w:rsidRPr="009C084D">
                  <w:rPr>
                    <w:rFonts w:eastAsia="Times New Roman" w:cs="Times New Roman"/>
                    <w:color w:val="000000"/>
                  </w:rPr>
                  <w:t>From all Sides (2005-06)</w:t>
                </w:r>
              </w:p>
              <w:p w14:paraId="1C6C8534" w14:textId="77777777" w:rsidR="000A70CB" w:rsidRPr="009C084D" w:rsidRDefault="000A70CB" w:rsidP="000A70CB">
                <w:pPr>
                  <w:rPr>
                    <w:rFonts w:eastAsia="Times New Roman" w:cs="Times New Roman"/>
                    <w:color w:val="000000"/>
                  </w:rPr>
                </w:pPr>
                <w:r w:rsidRPr="009C084D">
                  <w:rPr>
                    <w:rFonts w:eastAsia="Times New Roman" w:cs="Times New Roman"/>
                    <w:color w:val="000000"/>
                  </w:rPr>
                  <w:t>About Water (2006)</w:t>
                </w:r>
              </w:p>
              <w:p w14:paraId="0A3EDE21" w14:textId="77777777" w:rsidR="000A70CB" w:rsidRPr="009C084D" w:rsidRDefault="000A70CB" w:rsidP="000A70CB">
                <w:pPr>
                  <w:rPr>
                    <w:rFonts w:eastAsia="Times New Roman" w:cs="Times New Roman"/>
                    <w:color w:val="000000"/>
                  </w:rPr>
                </w:pPr>
                <w:r w:rsidRPr="009C084D">
                  <w:rPr>
                    <w:rFonts w:eastAsia="Times New Roman" w:cs="Times New Roman"/>
                    <w:color w:val="000000"/>
                  </w:rPr>
                  <w:t xml:space="preserve">Ah, </w:t>
                </w:r>
                <w:proofErr w:type="spellStart"/>
                <w:r w:rsidRPr="009C084D">
                  <w:rPr>
                    <w:rFonts w:eastAsia="Times New Roman" w:cs="Times New Roman"/>
                    <w:color w:val="000000"/>
                  </w:rPr>
                  <w:t>Quegli</w:t>
                </w:r>
                <w:proofErr w:type="spellEnd"/>
                <w:r w:rsidRPr="009C084D">
                  <w:rPr>
                    <w:rFonts w:eastAsia="Times New Roman" w:cs="Times New Roman"/>
                    <w:color w:val="000000"/>
                  </w:rPr>
                  <w:t xml:space="preserve"> </w:t>
                </w:r>
                <w:proofErr w:type="spellStart"/>
                <w:r w:rsidRPr="009C084D">
                  <w:rPr>
                    <w:rFonts w:eastAsia="Times New Roman" w:cs="Times New Roman"/>
                    <w:color w:val="000000"/>
                  </w:rPr>
                  <w:t>Occhi</w:t>
                </w:r>
                <w:proofErr w:type="spellEnd"/>
                <w:r w:rsidRPr="009C084D">
                  <w:rPr>
                    <w:rFonts w:eastAsia="Times New Roman" w:cs="Times New Roman"/>
                    <w:color w:val="000000"/>
                  </w:rPr>
                  <w:t>! (2006)</w:t>
                </w:r>
              </w:p>
              <w:p w14:paraId="28DC6158" w14:textId="77777777" w:rsidR="000A70CB" w:rsidRPr="009C084D" w:rsidRDefault="000A70CB" w:rsidP="000A70CB">
                <w:pPr>
                  <w:rPr>
                    <w:rFonts w:eastAsia="Times New Roman" w:cs="Times New Roman"/>
                    <w:color w:val="000000"/>
                  </w:rPr>
                </w:pPr>
                <w:r w:rsidRPr="009C084D">
                  <w:rPr>
                    <w:rFonts w:eastAsia="Times New Roman" w:cs="Times New Roman"/>
                    <w:color w:val="000000"/>
                  </w:rPr>
                  <w:t>Christmas Night (2006)</w:t>
                </w:r>
              </w:p>
              <w:p w14:paraId="298F4024" w14:textId="77777777" w:rsidR="000A70CB" w:rsidRPr="009C084D" w:rsidRDefault="000A70CB" w:rsidP="000A70CB">
                <w:pPr>
                  <w:rPr>
                    <w:rFonts w:eastAsia="Times New Roman" w:cs="Times New Roman"/>
                    <w:color w:val="000000"/>
                  </w:rPr>
                </w:pPr>
                <w:r w:rsidRPr="009C084D">
                  <w:rPr>
                    <w:rFonts w:eastAsia="Times New Roman" w:cs="Times New Roman"/>
                    <w:color w:val="000000"/>
                  </w:rPr>
                  <w:t>Claremont Carol (2006)</w:t>
                </w:r>
              </w:p>
              <w:p w14:paraId="779C7061" w14:textId="77777777" w:rsidR="000A70CB" w:rsidRPr="009C084D" w:rsidRDefault="000A70CB" w:rsidP="000A70CB">
                <w:pPr>
                  <w:rPr>
                    <w:rFonts w:eastAsia="Times New Roman" w:cs="Times New Roman"/>
                    <w:color w:val="000000"/>
                  </w:rPr>
                </w:pPr>
                <w:r w:rsidRPr="009C084D">
                  <w:rPr>
                    <w:rFonts w:eastAsia="Times New Roman" w:cs="Times New Roman"/>
                    <w:color w:val="000000"/>
                  </w:rPr>
                  <w:t>Fanfare (from all sides) (2006)</w:t>
                </w:r>
              </w:p>
              <w:p w14:paraId="47902822" w14:textId="77777777" w:rsidR="000A70CB" w:rsidRPr="009C084D" w:rsidRDefault="000A70CB" w:rsidP="000A70CB">
                <w:pPr>
                  <w:rPr>
                    <w:rFonts w:eastAsia="Times New Roman" w:cs="Times New Roman"/>
                    <w:color w:val="000000"/>
                  </w:rPr>
                </w:pPr>
                <w:proofErr w:type="spellStart"/>
                <w:r w:rsidRPr="009C084D">
                  <w:rPr>
                    <w:rFonts w:eastAsia="Times New Roman" w:cs="Times New Roman"/>
                    <w:color w:val="000000"/>
                  </w:rPr>
                  <w:t>Misere</w:t>
                </w:r>
                <w:proofErr w:type="spellEnd"/>
                <w:r w:rsidRPr="009C084D">
                  <w:rPr>
                    <w:rFonts w:eastAsia="Times New Roman" w:cs="Times New Roman"/>
                    <w:color w:val="000000"/>
                  </w:rPr>
                  <w:t xml:space="preserve"> </w:t>
                </w:r>
                <w:proofErr w:type="spellStart"/>
                <w:r w:rsidRPr="009C084D">
                  <w:rPr>
                    <w:rFonts w:eastAsia="Times New Roman" w:cs="Times New Roman"/>
                    <w:color w:val="000000"/>
                  </w:rPr>
                  <w:t>Nobis</w:t>
                </w:r>
                <w:proofErr w:type="spellEnd"/>
                <w:r w:rsidRPr="009C084D">
                  <w:rPr>
                    <w:rFonts w:eastAsia="Times New Roman" w:cs="Times New Roman"/>
                    <w:color w:val="000000"/>
                  </w:rPr>
                  <w:t xml:space="preserve"> (2006)</w:t>
                </w:r>
              </w:p>
              <w:p w14:paraId="0060739A" w14:textId="77777777" w:rsidR="000A70CB" w:rsidRPr="009C084D" w:rsidRDefault="000A70CB" w:rsidP="000A70CB">
                <w:pPr>
                  <w:rPr>
                    <w:rFonts w:eastAsia="Times New Roman" w:cs="Times New Roman"/>
                    <w:color w:val="000000"/>
                  </w:rPr>
                </w:pPr>
                <w:r w:rsidRPr="009C084D">
                  <w:rPr>
                    <w:rFonts w:eastAsia="Times New Roman" w:cs="Times New Roman"/>
                    <w:color w:val="000000"/>
                  </w:rPr>
                  <w:t>Returning (2006)</w:t>
                </w:r>
              </w:p>
              <w:p w14:paraId="0F3F86DB" w14:textId="77777777" w:rsidR="000A70CB" w:rsidRPr="009C084D" w:rsidRDefault="000A70CB" w:rsidP="000A70CB">
                <w:pPr>
                  <w:rPr>
                    <w:rFonts w:eastAsia="Times New Roman" w:cs="Times New Roman"/>
                    <w:color w:val="000000"/>
                  </w:rPr>
                </w:pPr>
                <w:r w:rsidRPr="009C084D">
                  <w:rPr>
                    <w:rFonts w:eastAsia="Times New Roman" w:cs="Times New Roman"/>
                    <w:color w:val="000000"/>
                  </w:rPr>
                  <w:t>Three Night Carols (2006)</w:t>
                </w:r>
              </w:p>
              <w:p w14:paraId="132543F9" w14:textId="77777777" w:rsidR="000A70CB" w:rsidRPr="009C084D" w:rsidRDefault="000A70CB" w:rsidP="000A70CB">
                <w:pPr>
                  <w:rPr>
                    <w:rFonts w:eastAsia="Times New Roman" w:cs="Times New Roman"/>
                    <w:color w:val="000000"/>
                  </w:rPr>
                </w:pPr>
                <w:r w:rsidRPr="009C084D">
                  <w:rPr>
                    <w:rFonts w:eastAsia="Times New Roman" w:cs="Times New Roman"/>
                    <w:color w:val="000000"/>
                  </w:rPr>
                  <w:t>Air with variations (2007)</w:t>
                </w:r>
              </w:p>
              <w:p w14:paraId="17AD6316" w14:textId="77777777" w:rsidR="000A70CB" w:rsidRPr="009C084D" w:rsidRDefault="000A70CB" w:rsidP="000A70CB">
                <w:pPr>
                  <w:rPr>
                    <w:rFonts w:eastAsia="Times New Roman" w:cs="Times New Roman"/>
                    <w:color w:val="000000"/>
                  </w:rPr>
                </w:pPr>
                <w:r w:rsidRPr="009C084D">
                  <w:rPr>
                    <w:rFonts w:eastAsia="Times New Roman" w:cs="Times New Roman"/>
                    <w:color w:val="000000"/>
                  </w:rPr>
                  <w:t>Chicago Remains (2007)</w:t>
                </w:r>
              </w:p>
              <w:p w14:paraId="71BEEE6E" w14:textId="77777777" w:rsidR="000A70CB" w:rsidRPr="009C084D" w:rsidRDefault="000A70CB" w:rsidP="000A70CB">
                <w:pPr>
                  <w:rPr>
                    <w:rFonts w:eastAsia="Times New Roman" w:cs="Times New Roman"/>
                    <w:color w:val="000000"/>
                  </w:rPr>
                </w:pPr>
                <w:r w:rsidRPr="009C084D">
                  <w:rPr>
                    <w:rFonts w:eastAsia="Times New Roman" w:cs="Times New Roman"/>
                    <w:color w:val="000000"/>
                  </w:rPr>
                  <w:t>A Constant Obsession (2007)</w:t>
                </w:r>
              </w:p>
              <w:p w14:paraId="44CDE123" w14:textId="77777777" w:rsidR="000A70CB" w:rsidRPr="009C084D" w:rsidRDefault="000A70CB" w:rsidP="000A70CB">
                <w:pPr>
                  <w:rPr>
                    <w:rFonts w:eastAsia="Times New Roman" w:cs="Times New Roman"/>
                    <w:color w:val="000000"/>
                  </w:rPr>
                </w:pPr>
                <w:r w:rsidRPr="009C084D">
                  <w:rPr>
                    <w:rFonts w:eastAsia="Times New Roman" w:cs="Times New Roman"/>
                    <w:color w:val="000000"/>
                  </w:rPr>
                  <w:t>Five Views of a Mouth (2007)</w:t>
                </w:r>
              </w:p>
              <w:p w14:paraId="2942CC6A" w14:textId="77777777" w:rsidR="000A70CB" w:rsidRPr="009C084D" w:rsidRDefault="000A70CB" w:rsidP="000A70CB">
                <w:pPr>
                  <w:rPr>
                    <w:rFonts w:eastAsia="Times New Roman" w:cs="Times New Roman"/>
                    <w:color w:val="000000"/>
                  </w:rPr>
                </w:pPr>
                <w:r w:rsidRPr="009C084D">
                  <w:rPr>
                    <w:rFonts w:eastAsia="Times New Roman" w:cs="Times New Roman"/>
                    <w:color w:val="000000"/>
                  </w:rPr>
                  <w:t>Mambo, Blues, and Tarantella (2007)</w:t>
                </w:r>
              </w:p>
              <w:p w14:paraId="02A8CA0A" w14:textId="77777777" w:rsidR="000A70CB" w:rsidRPr="009C084D" w:rsidRDefault="000A70CB" w:rsidP="000A70CB">
                <w:pPr>
                  <w:rPr>
                    <w:rFonts w:eastAsia="Times New Roman" w:cs="Times New Roman"/>
                    <w:color w:val="000000"/>
                  </w:rPr>
                </w:pPr>
                <w:r w:rsidRPr="009C084D">
                  <w:rPr>
                    <w:rFonts w:eastAsia="Times New Roman" w:cs="Times New Roman"/>
                    <w:color w:val="000000"/>
                  </w:rPr>
                  <w:t>A Prayer out of Stillness (2007)</w:t>
                </w:r>
              </w:p>
              <w:p w14:paraId="205B98B5" w14:textId="77777777" w:rsidR="000A70CB" w:rsidRPr="009C084D" w:rsidRDefault="000A70CB" w:rsidP="000A70CB">
                <w:pPr>
                  <w:rPr>
                    <w:rFonts w:eastAsia="Times New Roman" w:cs="Times New Roman"/>
                    <w:color w:val="000000"/>
                  </w:rPr>
                </w:pPr>
                <w:r w:rsidRPr="009C084D">
                  <w:rPr>
                    <w:rFonts w:eastAsia="Times New Roman" w:cs="Times New Roman"/>
                    <w:color w:val="000000"/>
                  </w:rPr>
                  <w:t>Tango (2007)</w:t>
                </w:r>
              </w:p>
              <w:p w14:paraId="74FE1EA3" w14:textId="77777777" w:rsidR="000A70CB" w:rsidRPr="009C084D" w:rsidRDefault="000A70CB" w:rsidP="000A70CB">
                <w:pPr>
                  <w:rPr>
                    <w:rFonts w:eastAsia="Times New Roman" w:cs="Times New Roman"/>
                    <w:color w:val="000000"/>
                  </w:rPr>
                </w:pPr>
                <w:r w:rsidRPr="009C084D">
                  <w:rPr>
                    <w:rFonts w:eastAsia="Times New Roman" w:cs="Times New Roman"/>
                    <w:color w:val="000000"/>
                  </w:rPr>
                  <w:t>Out of Black Dust (2007-08)</w:t>
                </w:r>
              </w:p>
              <w:p w14:paraId="53EA3D9D" w14:textId="77777777" w:rsidR="000A70CB" w:rsidRPr="009C084D" w:rsidRDefault="000A70CB" w:rsidP="000A70CB">
                <w:pPr>
                  <w:rPr>
                    <w:rFonts w:eastAsia="Times New Roman" w:cs="Times New Roman"/>
                    <w:color w:val="000000"/>
                  </w:rPr>
                </w:pPr>
                <w:r w:rsidRPr="009C084D">
                  <w:rPr>
                    <w:rFonts w:eastAsia="Times New Roman" w:cs="Times New Roman"/>
                    <w:color w:val="000000"/>
                  </w:rPr>
                  <w:t>Bellamy (2008)</w:t>
                </w:r>
                <w:r w:rsidRPr="009C084D">
                  <w:rPr>
                    <w:rFonts w:eastAsia="Times New Roman" w:cs="Times New Roman"/>
                    <w:color w:val="000000"/>
                  </w:rPr>
                  <w:tab/>
                </w:r>
              </w:p>
              <w:p w14:paraId="5C4A872D" w14:textId="77777777" w:rsidR="000A70CB" w:rsidRPr="009C084D" w:rsidRDefault="000A70CB" w:rsidP="000A70CB">
                <w:pPr>
                  <w:rPr>
                    <w:rFonts w:eastAsia="Times New Roman" w:cs="Times New Roman"/>
                    <w:color w:val="000000"/>
                  </w:rPr>
                </w:pPr>
                <w:r w:rsidRPr="009C084D">
                  <w:rPr>
                    <w:rFonts w:eastAsia="Times New Roman" w:cs="Times New Roman"/>
                    <w:color w:val="000000"/>
                  </w:rPr>
                  <w:t>Five Processionals (2008)</w:t>
                </w:r>
              </w:p>
              <w:p w14:paraId="3230ACB4" w14:textId="77777777" w:rsidR="000A70CB" w:rsidRPr="009C084D" w:rsidRDefault="000A70CB" w:rsidP="000A70CB">
                <w:pPr>
                  <w:rPr>
                    <w:rFonts w:eastAsia="Times New Roman" w:cs="Times New Roman"/>
                    <w:color w:val="000000"/>
                  </w:rPr>
                </w:pPr>
                <w:r w:rsidRPr="009C084D">
                  <w:rPr>
                    <w:rFonts w:eastAsia="Times New Roman" w:cs="Times New Roman"/>
                    <w:color w:val="000000"/>
                  </w:rPr>
                  <w:t>Four Chants (2008)</w:t>
                </w:r>
              </w:p>
              <w:p w14:paraId="105E49B0" w14:textId="77777777" w:rsidR="000A70CB" w:rsidRPr="009C084D" w:rsidRDefault="000A70CB" w:rsidP="000A70CB">
                <w:pPr>
                  <w:rPr>
                    <w:rFonts w:eastAsia="Times New Roman" w:cs="Times New Roman"/>
                    <w:color w:val="000000"/>
                  </w:rPr>
                </w:pPr>
                <w:r w:rsidRPr="009C084D">
                  <w:rPr>
                    <w:rFonts w:eastAsia="Times New Roman" w:cs="Times New Roman"/>
                    <w:color w:val="000000"/>
                  </w:rPr>
                  <w:t>Twisted Blues with Twisted Ballad (2008)</w:t>
                </w:r>
              </w:p>
              <w:p w14:paraId="0C3DA5AE" w14:textId="77777777" w:rsidR="000A70CB" w:rsidRPr="009C084D" w:rsidRDefault="000A70CB" w:rsidP="000A70CB">
                <w:pPr>
                  <w:rPr>
                    <w:rFonts w:eastAsia="Times New Roman" w:cs="Times New Roman"/>
                    <w:color w:val="000000"/>
                  </w:rPr>
                </w:pPr>
                <w:r w:rsidRPr="009C084D">
                  <w:rPr>
                    <w:rFonts w:eastAsia="Times New Roman" w:cs="Times New Roman"/>
                    <w:color w:val="000000"/>
                  </w:rPr>
                  <w:t>Grazioso! (2009)</w:t>
                </w:r>
              </w:p>
              <w:p w14:paraId="3409B54A" w14:textId="77777777" w:rsidR="000A70CB" w:rsidRPr="009C084D" w:rsidRDefault="000A70CB" w:rsidP="000A70CB">
                <w:pPr>
                  <w:rPr>
                    <w:rFonts w:eastAsia="Times New Roman" w:cs="Times New Roman"/>
                    <w:color w:val="000000"/>
                  </w:rPr>
                </w:pPr>
                <w:proofErr w:type="spellStart"/>
                <w:r w:rsidRPr="009C084D">
                  <w:rPr>
                    <w:rFonts w:eastAsia="Times New Roman" w:cs="Times New Roman"/>
                    <w:color w:val="000000"/>
                  </w:rPr>
                  <w:t>Hilaries</w:t>
                </w:r>
                <w:proofErr w:type="spellEnd"/>
                <w:r w:rsidRPr="009C084D">
                  <w:rPr>
                    <w:rFonts w:eastAsia="Times New Roman" w:cs="Times New Roman"/>
                    <w:color w:val="000000"/>
                  </w:rPr>
                  <w:t xml:space="preserve"> Hoedown (2009)</w:t>
                </w:r>
              </w:p>
              <w:p w14:paraId="737CB0BF" w14:textId="77777777" w:rsidR="000A70CB" w:rsidRPr="009C084D" w:rsidRDefault="000A70CB" w:rsidP="000A70CB">
                <w:pPr>
                  <w:rPr>
                    <w:rFonts w:eastAsia="Times New Roman" w:cs="Times New Roman"/>
                    <w:color w:val="000000"/>
                  </w:rPr>
                </w:pPr>
                <w:r w:rsidRPr="009C084D">
                  <w:rPr>
                    <w:rFonts w:eastAsia="Times New Roman" w:cs="Times New Roman"/>
                    <w:color w:val="000000"/>
                  </w:rPr>
                  <w:t>Milo (2009)</w:t>
                </w:r>
              </w:p>
              <w:p w14:paraId="11957990" w14:textId="77777777" w:rsidR="000A70CB" w:rsidRPr="009C084D" w:rsidRDefault="000A70CB" w:rsidP="000A70CB">
                <w:pPr>
                  <w:rPr>
                    <w:rFonts w:eastAsia="Times New Roman" w:cs="Times New Roman"/>
                    <w:color w:val="000000"/>
                  </w:rPr>
                </w:pPr>
                <w:r w:rsidRPr="009C084D">
                  <w:rPr>
                    <w:rFonts w:eastAsia="Times New Roman" w:cs="Times New Roman"/>
                    <w:color w:val="000000"/>
                  </w:rPr>
                  <w:t>Texan Tenebrae (2009)</w:t>
                </w:r>
              </w:p>
              <w:p w14:paraId="2E654BA0" w14:textId="77777777" w:rsidR="000A70CB" w:rsidRPr="009C084D" w:rsidRDefault="000A70CB" w:rsidP="000A70CB">
                <w:pPr>
                  <w:rPr>
                    <w:rFonts w:eastAsia="Times New Roman" w:cs="Times New Roman"/>
                    <w:color w:val="000000"/>
                  </w:rPr>
                </w:pPr>
                <w:r w:rsidRPr="009C084D">
                  <w:rPr>
                    <w:rFonts w:eastAsia="Times New Roman" w:cs="Times New Roman"/>
                    <w:color w:val="000000"/>
                  </w:rPr>
                  <w:t>Anna Nicole (2008-10)</w:t>
                </w:r>
              </w:p>
              <w:p w14:paraId="7F130972" w14:textId="77777777" w:rsidR="000A70CB" w:rsidRPr="009C084D" w:rsidRDefault="000A70CB" w:rsidP="000A70CB">
                <w:pPr>
                  <w:rPr>
                    <w:rFonts w:eastAsia="Times New Roman" w:cs="Times New Roman"/>
                    <w:color w:val="000000"/>
                  </w:rPr>
                </w:pPr>
                <w:r w:rsidRPr="009C084D">
                  <w:rPr>
                    <w:rFonts w:eastAsia="Times New Roman" w:cs="Times New Roman"/>
                    <w:color w:val="000000"/>
                  </w:rPr>
                  <w:t>Hammered Out</w:t>
                </w:r>
                <w:r w:rsidRPr="009C084D">
                  <w:rPr>
                    <w:rFonts w:eastAsia="Times New Roman" w:cs="Times New Roman"/>
                    <w:color w:val="000000"/>
                  </w:rPr>
                  <w:tab/>
                  <w:t xml:space="preserve"> (2009-10)</w:t>
                </w:r>
              </w:p>
              <w:p w14:paraId="185E4FD4" w14:textId="77777777" w:rsidR="000A70CB" w:rsidRPr="009C084D" w:rsidRDefault="000A70CB" w:rsidP="000A70CB">
                <w:pPr>
                  <w:rPr>
                    <w:rFonts w:eastAsia="Times New Roman" w:cs="Times New Roman"/>
                    <w:color w:val="000000"/>
                  </w:rPr>
                </w:pPr>
                <w:r w:rsidRPr="009C084D">
                  <w:rPr>
                    <w:rFonts w:eastAsia="Times New Roman" w:cs="Times New Roman"/>
                    <w:color w:val="000000"/>
                  </w:rPr>
                  <w:t>In the Bleak Midwinter (2010)</w:t>
                </w:r>
              </w:p>
              <w:p w14:paraId="752943C4" w14:textId="77777777" w:rsidR="000A70CB" w:rsidRPr="009C084D" w:rsidRDefault="000A70CB" w:rsidP="000A70CB">
                <w:pPr>
                  <w:rPr>
                    <w:rFonts w:eastAsia="Times New Roman" w:cs="Times New Roman"/>
                    <w:color w:val="000000"/>
                  </w:rPr>
                </w:pPr>
                <w:r w:rsidRPr="009C084D">
                  <w:rPr>
                    <w:rFonts w:eastAsia="Times New Roman" w:cs="Times New Roman"/>
                    <w:color w:val="000000"/>
                  </w:rPr>
                  <w:t>Amelia's March</w:t>
                </w:r>
                <w:r w:rsidRPr="009C084D">
                  <w:rPr>
                    <w:rFonts w:eastAsia="Times New Roman" w:cs="Times New Roman"/>
                    <w:color w:val="000000"/>
                  </w:rPr>
                  <w:tab/>
                  <w:t>(2010)</w:t>
                </w:r>
              </w:p>
              <w:p w14:paraId="4B19A88B" w14:textId="77777777" w:rsidR="000A70CB" w:rsidRPr="009C084D" w:rsidRDefault="000A70CB" w:rsidP="000A70CB">
                <w:pPr>
                  <w:rPr>
                    <w:rFonts w:eastAsia="Times New Roman" w:cs="Times New Roman"/>
                    <w:color w:val="000000"/>
                  </w:rPr>
                </w:pPr>
                <w:r w:rsidRPr="009C084D">
                  <w:rPr>
                    <w:rFonts w:eastAsia="Times New Roman" w:cs="Times New Roman"/>
                    <w:color w:val="000000"/>
                  </w:rPr>
                  <w:t>GG (2010)</w:t>
                </w:r>
              </w:p>
              <w:p w14:paraId="3263BD88" w14:textId="77777777" w:rsidR="000A70CB" w:rsidRPr="009C084D" w:rsidRDefault="000A70CB" w:rsidP="000A70CB">
                <w:pPr>
                  <w:rPr>
                    <w:rFonts w:eastAsia="Times New Roman" w:cs="Times New Roman"/>
                    <w:color w:val="000000"/>
                  </w:rPr>
                </w:pPr>
                <w:r w:rsidRPr="009C084D">
                  <w:rPr>
                    <w:rFonts w:eastAsia="Times New Roman" w:cs="Times New Roman"/>
                    <w:color w:val="000000"/>
                  </w:rPr>
                  <w:t>Leap (2010)</w:t>
                </w:r>
              </w:p>
              <w:p w14:paraId="376AC680" w14:textId="77777777" w:rsidR="000A70CB" w:rsidRPr="009C084D" w:rsidRDefault="000A70CB" w:rsidP="000A70CB">
                <w:pPr>
                  <w:rPr>
                    <w:rFonts w:eastAsia="Times New Roman" w:cs="Times New Roman"/>
                    <w:color w:val="000000"/>
                  </w:rPr>
                </w:pPr>
                <w:r w:rsidRPr="009C084D">
                  <w:rPr>
                    <w:rFonts w:eastAsia="Times New Roman" w:cs="Times New Roman"/>
                    <w:color w:val="000000"/>
                  </w:rPr>
                  <w:t>Three for Two (2010)</w:t>
                </w:r>
              </w:p>
              <w:p w14:paraId="164DE9E7" w14:textId="77777777" w:rsidR="000A70CB" w:rsidRPr="009C084D" w:rsidRDefault="000A70CB" w:rsidP="000A70CB">
                <w:pPr>
                  <w:rPr>
                    <w:rFonts w:eastAsia="Times New Roman" w:cs="Times New Roman"/>
                    <w:color w:val="000000"/>
                  </w:rPr>
                </w:pPr>
                <w:r w:rsidRPr="009C084D">
                  <w:rPr>
                    <w:rFonts w:eastAsia="Times New Roman" w:cs="Times New Roman"/>
                    <w:color w:val="000000"/>
                  </w:rPr>
                  <w:lastRenderedPageBreak/>
                  <w:t>Canon Fever (2011)</w:t>
                </w:r>
              </w:p>
              <w:p w14:paraId="46130EBF" w14:textId="77777777" w:rsidR="000A70CB" w:rsidRPr="009C084D" w:rsidRDefault="000A70CB" w:rsidP="000A70CB">
                <w:pPr>
                  <w:rPr>
                    <w:rFonts w:eastAsia="Times New Roman" w:cs="Times New Roman"/>
                    <w:color w:val="000000"/>
                  </w:rPr>
                </w:pPr>
                <w:r w:rsidRPr="009C084D">
                  <w:rPr>
                    <w:rFonts w:eastAsia="Times New Roman" w:cs="Times New Roman"/>
                    <w:color w:val="000000"/>
                  </w:rPr>
                  <w:t>Johnston (2011)</w:t>
                </w:r>
              </w:p>
              <w:p w14:paraId="64298855" w14:textId="77777777" w:rsidR="000A70CB" w:rsidRPr="009C084D" w:rsidRDefault="000A70CB" w:rsidP="000A70CB">
                <w:pPr>
                  <w:rPr>
                    <w:rFonts w:eastAsia="Times New Roman" w:cs="Times New Roman"/>
                    <w:color w:val="000000"/>
                  </w:rPr>
                </w:pPr>
                <w:r w:rsidRPr="009C084D">
                  <w:rPr>
                    <w:rFonts w:eastAsia="Times New Roman" w:cs="Times New Roman"/>
                    <w:color w:val="000000"/>
                  </w:rPr>
                  <w:t>Trespass (2011)</w:t>
                </w:r>
                <w:r w:rsidRPr="009C084D">
                  <w:rPr>
                    <w:rFonts w:eastAsia="Times New Roman" w:cs="Times New Roman"/>
                    <w:color w:val="000000"/>
                  </w:rPr>
                  <w:tab/>
                </w:r>
              </w:p>
              <w:p w14:paraId="286001A4" w14:textId="77777777" w:rsidR="000A70CB" w:rsidRPr="009C084D" w:rsidRDefault="000A70CB" w:rsidP="000A70CB">
                <w:pPr>
                  <w:rPr>
                    <w:rFonts w:eastAsia="Times New Roman" w:cs="Times New Roman"/>
                    <w:color w:val="000000"/>
                  </w:rPr>
                </w:pPr>
                <w:proofErr w:type="spellStart"/>
                <w:r w:rsidRPr="009C084D">
                  <w:rPr>
                    <w:rFonts w:eastAsia="Times New Roman" w:cs="Times New Roman"/>
                    <w:color w:val="000000"/>
                  </w:rPr>
                  <w:t>Undance</w:t>
                </w:r>
                <w:proofErr w:type="spellEnd"/>
                <w:r w:rsidRPr="009C084D">
                  <w:rPr>
                    <w:rFonts w:eastAsia="Times New Roman" w:cs="Times New Roman"/>
                    <w:color w:val="000000"/>
                  </w:rPr>
                  <w:t xml:space="preserve"> (2011)</w:t>
                </w:r>
                <w:r w:rsidRPr="009C084D">
                  <w:rPr>
                    <w:rFonts w:eastAsia="Times New Roman" w:cs="Times New Roman"/>
                    <w:color w:val="000000"/>
                  </w:rPr>
                  <w:tab/>
                </w:r>
              </w:p>
              <w:p w14:paraId="062BC57A" w14:textId="77777777" w:rsidR="003F0D73" w:rsidRDefault="003F0D73" w:rsidP="00C27FAB"/>
            </w:tc>
          </w:sdtContent>
        </w:sdt>
      </w:tr>
      <w:tr w:rsidR="003235A7" w14:paraId="51E9AE3D" w14:textId="77777777" w:rsidTr="003235A7">
        <w:tc>
          <w:tcPr>
            <w:tcW w:w="9016" w:type="dxa"/>
          </w:tcPr>
          <w:p w14:paraId="31552D1A"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A1C5ACB99EC36849820FE57E20F97773"/>
              </w:placeholder>
            </w:sdtPr>
            <w:sdtEndPr/>
            <w:sdtContent>
              <w:p w14:paraId="2BB01A4F" w14:textId="77777777" w:rsidR="000A70CB" w:rsidRPr="009C084D" w:rsidRDefault="009003FF" w:rsidP="000A70CB">
                <w:pPr>
                  <w:rPr>
                    <w:sz w:val="24"/>
                    <w:szCs w:val="24"/>
                  </w:rPr>
                </w:pPr>
                <w:sdt>
                  <w:sdtPr>
                    <w:id w:val="-1058394730"/>
                    <w:citation/>
                  </w:sdtPr>
                  <w:sdtEndPr/>
                  <w:sdtContent>
                    <w:r w:rsidR="000A70CB">
                      <w:fldChar w:fldCharType="begin"/>
                    </w:r>
                    <w:r w:rsidR="000A70CB">
                      <w:rPr>
                        <w:sz w:val="24"/>
                        <w:szCs w:val="24"/>
                        <w:lang w:val="en-US"/>
                      </w:rPr>
                      <w:instrText xml:space="preserve"> CITATION Cle00 \l 1033 </w:instrText>
                    </w:r>
                    <w:r w:rsidR="000A70CB">
                      <w:fldChar w:fldCharType="separate"/>
                    </w:r>
                    <w:r w:rsidR="00F549AA">
                      <w:rPr>
                        <w:noProof/>
                        <w:sz w:val="24"/>
                        <w:szCs w:val="24"/>
                        <w:lang w:val="en-US"/>
                      </w:rPr>
                      <w:t xml:space="preserve"> </w:t>
                    </w:r>
                    <w:r w:rsidR="00F549AA" w:rsidRPr="00F549AA">
                      <w:rPr>
                        <w:noProof/>
                        <w:sz w:val="24"/>
                        <w:szCs w:val="24"/>
                        <w:lang w:val="en-US"/>
                      </w:rPr>
                      <w:t>(Clements)</w:t>
                    </w:r>
                    <w:bookmarkStart w:id="0" w:name="_GoBack"/>
                    <w:bookmarkEnd w:id="0"/>
                    <w:r w:rsidR="000A70CB">
                      <w:fldChar w:fldCharType="end"/>
                    </w:r>
                  </w:sdtContent>
                </w:sdt>
              </w:p>
              <w:p w14:paraId="1DEE16B4" w14:textId="77777777" w:rsidR="003235A7" w:rsidRDefault="009003FF" w:rsidP="00FB11DE"/>
            </w:sdtContent>
          </w:sdt>
        </w:tc>
      </w:tr>
    </w:tbl>
    <w:p w14:paraId="0CCE3281"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B12767" w14:textId="77777777" w:rsidR="009003FF" w:rsidRDefault="009003FF" w:rsidP="007A0D55">
      <w:pPr>
        <w:spacing w:after="0" w:line="240" w:lineRule="auto"/>
      </w:pPr>
      <w:r>
        <w:separator/>
      </w:r>
    </w:p>
  </w:endnote>
  <w:endnote w:type="continuationSeparator" w:id="0">
    <w:p w14:paraId="2E362644" w14:textId="77777777" w:rsidR="009003FF" w:rsidRDefault="009003F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4AECBA" w14:textId="77777777" w:rsidR="009003FF" w:rsidRDefault="009003FF" w:rsidP="007A0D55">
      <w:pPr>
        <w:spacing w:after="0" w:line="240" w:lineRule="auto"/>
      </w:pPr>
      <w:r>
        <w:separator/>
      </w:r>
    </w:p>
  </w:footnote>
  <w:footnote w:type="continuationSeparator" w:id="0">
    <w:p w14:paraId="70389E2F" w14:textId="77777777" w:rsidR="009003FF" w:rsidRDefault="009003F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74FCDF"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815D4BF"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0CB"/>
    <w:rsid w:val="00032559"/>
    <w:rsid w:val="00052040"/>
    <w:rsid w:val="000A70CB"/>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003FF"/>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549AA"/>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1745D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A70C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A70CB"/>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4259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0045527C38B4E4E9B030D5276DB77A2"/>
        <w:category>
          <w:name w:val="General"/>
          <w:gallery w:val="placeholder"/>
        </w:category>
        <w:types>
          <w:type w:val="bbPlcHdr"/>
        </w:types>
        <w:behaviors>
          <w:behavior w:val="content"/>
        </w:behaviors>
        <w:guid w:val="{7604E8AE-74A8-0446-B9BB-4B8A7A188615}"/>
      </w:docPartPr>
      <w:docPartBody>
        <w:p w:rsidR="00D518F8" w:rsidRDefault="00657AD5">
          <w:pPr>
            <w:pStyle w:val="20045527C38B4E4E9B030D5276DB77A2"/>
          </w:pPr>
          <w:r w:rsidRPr="00CC586D">
            <w:rPr>
              <w:rStyle w:val="PlaceholderText"/>
              <w:b/>
              <w:color w:val="FFFFFF" w:themeColor="background1"/>
            </w:rPr>
            <w:t>[Salutation]</w:t>
          </w:r>
        </w:p>
      </w:docPartBody>
    </w:docPart>
    <w:docPart>
      <w:docPartPr>
        <w:name w:val="258A1B3A087AC3489CFC1573CCA96ECC"/>
        <w:category>
          <w:name w:val="General"/>
          <w:gallery w:val="placeholder"/>
        </w:category>
        <w:types>
          <w:type w:val="bbPlcHdr"/>
        </w:types>
        <w:behaviors>
          <w:behavior w:val="content"/>
        </w:behaviors>
        <w:guid w:val="{AF8AE09A-4631-D549-8F1D-99C6B511376A}"/>
      </w:docPartPr>
      <w:docPartBody>
        <w:p w:rsidR="00D518F8" w:rsidRDefault="00657AD5">
          <w:pPr>
            <w:pStyle w:val="258A1B3A087AC3489CFC1573CCA96ECC"/>
          </w:pPr>
          <w:r>
            <w:rPr>
              <w:rStyle w:val="PlaceholderText"/>
            </w:rPr>
            <w:t>[First name]</w:t>
          </w:r>
        </w:p>
      </w:docPartBody>
    </w:docPart>
    <w:docPart>
      <w:docPartPr>
        <w:name w:val="773A41E3D982AF47B098918D442C8709"/>
        <w:category>
          <w:name w:val="General"/>
          <w:gallery w:val="placeholder"/>
        </w:category>
        <w:types>
          <w:type w:val="bbPlcHdr"/>
        </w:types>
        <w:behaviors>
          <w:behavior w:val="content"/>
        </w:behaviors>
        <w:guid w:val="{375A09F3-4C86-AF41-AAD1-FB833DAE81C6}"/>
      </w:docPartPr>
      <w:docPartBody>
        <w:p w:rsidR="00D518F8" w:rsidRDefault="00657AD5">
          <w:pPr>
            <w:pStyle w:val="773A41E3D982AF47B098918D442C8709"/>
          </w:pPr>
          <w:r>
            <w:rPr>
              <w:rStyle w:val="PlaceholderText"/>
            </w:rPr>
            <w:t>[Middle name]</w:t>
          </w:r>
        </w:p>
      </w:docPartBody>
    </w:docPart>
    <w:docPart>
      <w:docPartPr>
        <w:name w:val="524EA71302EED649B5826EC1308195A4"/>
        <w:category>
          <w:name w:val="General"/>
          <w:gallery w:val="placeholder"/>
        </w:category>
        <w:types>
          <w:type w:val="bbPlcHdr"/>
        </w:types>
        <w:behaviors>
          <w:behavior w:val="content"/>
        </w:behaviors>
        <w:guid w:val="{959D5C3E-00C0-5643-B320-DAFBF393B296}"/>
      </w:docPartPr>
      <w:docPartBody>
        <w:p w:rsidR="00D518F8" w:rsidRDefault="00657AD5">
          <w:pPr>
            <w:pStyle w:val="524EA71302EED649B5826EC1308195A4"/>
          </w:pPr>
          <w:r>
            <w:rPr>
              <w:rStyle w:val="PlaceholderText"/>
            </w:rPr>
            <w:t>[Last name]</w:t>
          </w:r>
        </w:p>
      </w:docPartBody>
    </w:docPart>
    <w:docPart>
      <w:docPartPr>
        <w:name w:val="E05B21E4F4635849871B323E95E4560C"/>
        <w:category>
          <w:name w:val="General"/>
          <w:gallery w:val="placeholder"/>
        </w:category>
        <w:types>
          <w:type w:val="bbPlcHdr"/>
        </w:types>
        <w:behaviors>
          <w:behavior w:val="content"/>
        </w:behaviors>
        <w:guid w:val="{184FA289-F76B-0941-B859-BF7088B137B3}"/>
      </w:docPartPr>
      <w:docPartBody>
        <w:p w:rsidR="00D518F8" w:rsidRDefault="00657AD5">
          <w:pPr>
            <w:pStyle w:val="E05B21E4F4635849871B323E95E4560C"/>
          </w:pPr>
          <w:r>
            <w:rPr>
              <w:rStyle w:val="PlaceholderText"/>
            </w:rPr>
            <w:t>[Enter your biography]</w:t>
          </w:r>
        </w:p>
      </w:docPartBody>
    </w:docPart>
    <w:docPart>
      <w:docPartPr>
        <w:name w:val="BDF16D341AF57443A5C4F33AFAB93378"/>
        <w:category>
          <w:name w:val="General"/>
          <w:gallery w:val="placeholder"/>
        </w:category>
        <w:types>
          <w:type w:val="bbPlcHdr"/>
        </w:types>
        <w:behaviors>
          <w:behavior w:val="content"/>
        </w:behaviors>
        <w:guid w:val="{F0559C50-477D-E840-A5AD-2189749D62F0}"/>
      </w:docPartPr>
      <w:docPartBody>
        <w:p w:rsidR="00D518F8" w:rsidRDefault="00657AD5">
          <w:pPr>
            <w:pStyle w:val="BDF16D341AF57443A5C4F33AFAB93378"/>
          </w:pPr>
          <w:r>
            <w:rPr>
              <w:rStyle w:val="PlaceholderText"/>
            </w:rPr>
            <w:t>[Enter the institution with which you are affiliated]</w:t>
          </w:r>
        </w:p>
      </w:docPartBody>
    </w:docPart>
    <w:docPart>
      <w:docPartPr>
        <w:name w:val="A16345431D771046AC816EF5C18F33DE"/>
        <w:category>
          <w:name w:val="General"/>
          <w:gallery w:val="placeholder"/>
        </w:category>
        <w:types>
          <w:type w:val="bbPlcHdr"/>
        </w:types>
        <w:behaviors>
          <w:behavior w:val="content"/>
        </w:behaviors>
        <w:guid w:val="{D65CA141-2A19-2442-A792-3B641494E797}"/>
      </w:docPartPr>
      <w:docPartBody>
        <w:p w:rsidR="00D518F8" w:rsidRDefault="00657AD5">
          <w:pPr>
            <w:pStyle w:val="A16345431D771046AC816EF5C18F33DE"/>
          </w:pPr>
          <w:r w:rsidRPr="00EF74F7">
            <w:rPr>
              <w:b/>
              <w:color w:val="808080" w:themeColor="background1" w:themeShade="80"/>
            </w:rPr>
            <w:t>[Enter the headword for your article]</w:t>
          </w:r>
        </w:p>
      </w:docPartBody>
    </w:docPart>
    <w:docPart>
      <w:docPartPr>
        <w:name w:val="2CDAE0DE5D09E345B9F1A7DC8AF7671D"/>
        <w:category>
          <w:name w:val="General"/>
          <w:gallery w:val="placeholder"/>
        </w:category>
        <w:types>
          <w:type w:val="bbPlcHdr"/>
        </w:types>
        <w:behaviors>
          <w:behavior w:val="content"/>
        </w:behaviors>
        <w:guid w:val="{0E128FF0-B840-D841-8090-9E16902D1031}"/>
      </w:docPartPr>
      <w:docPartBody>
        <w:p w:rsidR="00D518F8" w:rsidRDefault="00657AD5">
          <w:pPr>
            <w:pStyle w:val="2CDAE0DE5D09E345B9F1A7DC8AF7671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07A0679AB969A418721B10A9F3A98DE"/>
        <w:category>
          <w:name w:val="General"/>
          <w:gallery w:val="placeholder"/>
        </w:category>
        <w:types>
          <w:type w:val="bbPlcHdr"/>
        </w:types>
        <w:behaviors>
          <w:behavior w:val="content"/>
        </w:behaviors>
        <w:guid w:val="{096F11DB-6723-5043-9F6F-501374315B4E}"/>
      </w:docPartPr>
      <w:docPartBody>
        <w:p w:rsidR="00D518F8" w:rsidRDefault="00657AD5">
          <w:pPr>
            <w:pStyle w:val="207A0679AB969A418721B10A9F3A98D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129803CCE06BA4E9D4381C317A7BED3"/>
        <w:category>
          <w:name w:val="General"/>
          <w:gallery w:val="placeholder"/>
        </w:category>
        <w:types>
          <w:type w:val="bbPlcHdr"/>
        </w:types>
        <w:behaviors>
          <w:behavior w:val="content"/>
        </w:behaviors>
        <w:guid w:val="{CA032F2D-8AC2-D949-AE49-0E340748D64C}"/>
      </w:docPartPr>
      <w:docPartBody>
        <w:p w:rsidR="00D518F8" w:rsidRDefault="00657AD5">
          <w:pPr>
            <w:pStyle w:val="5129803CCE06BA4E9D4381C317A7BED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1C5ACB99EC36849820FE57E20F97773"/>
        <w:category>
          <w:name w:val="General"/>
          <w:gallery w:val="placeholder"/>
        </w:category>
        <w:types>
          <w:type w:val="bbPlcHdr"/>
        </w:types>
        <w:behaviors>
          <w:behavior w:val="content"/>
        </w:behaviors>
        <w:guid w:val="{4FF791D2-35A0-3D4C-B798-5067E71306D8}"/>
      </w:docPartPr>
      <w:docPartBody>
        <w:p w:rsidR="00D518F8" w:rsidRDefault="00657AD5">
          <w:pPr>
            <w:pStyle w:val="A1C5ACB99EC36849820FE57E20F9777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8F8"/>
    <w:rsid w:val="00657AD5"/>
    <w:rsid w:val="00D518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0045527C38B4E4E9B030D5276DB77A2">
    <w:name w:val="20045527C38B4E4E9B030D5276DB77A2"/>
  </w:style>
  <w:style w:type="paragraph" w:customStyle="1" w:styleId="258A1B3A087AC3489CFC1573CCA96ECC">
    <w:name w:val="258A1B3A087AC3489CFC1573CCA96ECC"/>
  </w:style>
  <w:style w:type="paragraph" w:customStyle="1" w:styleId="773A41E3D982AF47B098918D442C8709">
    <w:name w:val="773A41E3D982AF47B098918D442C8709"/>
  </w:style>
  <w:style w:type="paragraph" w:customStyle="1" w:styleId="524EA71302EED649B5826EC1308195A4">
    <w:name w:val="524EA71302EED649B5826EC1308195A4"/>
  </w:style>
  <w:style w:type="paragraph" w:customStyle="1" w:styleId="E05B21E4F4635849871B323E95E4560C">
    <w:name w:val="E05B21E4F4635849871B323E95E4560C"/>
  </w:style>
  <w:style w:type="paragraph" w:customStyle="1" w:styleId="BDF16D341AF57443A5C4F33AFAB93378">
    <w:name w:val="BDF16D341AF57443A5C4F33AFAB93378"/>
  </w:style>
  <w:style w:type="paragraph" w:customStyle="1" w:styleId="A16345431D771046AC816EF5C18F33DE">
    <w:name w:val="A16345431D771046AC816EF5C18F33DE"/>
  </w:style>
  <w:style w:type="paragraph" w:customStyle="1" w:styleId="2CDAE0DE5D09E345B9F1A7DC8AF7671D">
    <w:name w:val="2CDAE0DE5D09E345B9F1A7DC8AF7671D"/>
  </w:style>
  <w:style w:type="paragraph" w:customStyle="1" w:styleId="207A0679AB969A418721B10A9F3A98DE">
    <w:name w:val="207A0679AB969A418721B10A9F3A98DE"/>
  </w:style>
  <w:style w:type="paragraph" w:customStyle="1" w:styleId="5129803CCE06BA4E9D4381C317A7BED3">
    <w:name w:val="5129803CCE06BA4E9D4381C317A7BED3"/>
  </w:style>
  <w:style w:type="paragraph" w:customStyle="1" w:styleId="A1C5ACB99EC36849820FE57E20F97773">
    <w:name w:val="A1C5ACB99EC36849820FE57E20F977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Cle00</b:Tag>
    <b:SourceType>Book</b:SourceType>
    <b:Guid>{A85B6467-1B37-3542-9C0B-B82CD4C3A6B8}</b:Guid>
    <b:Title>Mark Anthony Turnage</b:Title>
    <b:City>London</b:City>
    <b:Publisher>Faber</b:Publisher>
    <b:Year>2000</b:Year>
    <b:Author>
      <b:Author>
        <b:NameList>
          <b:Person>
            <b:Last>Clements</b:Last>
            <b:First>Andrew</b:First>
          </b:Person>
        </b:NameList>
      </b:Author>
    </b:Author>
    <b:RefOrder>1</b:RefOrder>
  </b:Source>
</b:Sources>
</file>

<file path=customXml/itemProps1.xml><?xml version="1.0" encoding="utf-8"?>
<ds:datastoreItem xmlns:ds="http://schemas.openxmlformats.org/officeDocument/2006/customXml" ds:itemID="{A0DC3415-7339-BF43-B255-E8A6E3F9D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 2:Users:jonolafjohnson:Desktop:REM:++Templated Entries:++JNie:Routledge Enyclopedia of Modernism Word Template.dotx</Template>
  <TotalTime>3</TotalTime>
  <Pages>5</Pages>
  <Words>1184</Words>
  <Characters>6754</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Yan Tang</cp:lastModifiedBy>
  <cp:revision>2</cp:revision>
  <dcterms:created xsi:type="dcterms:W3CDTF">2015-03-11T17:09:00Z</dcterms:created>
  <dcterms:modified xsi:type="dcterms:W3CDTF">2016-02-28T08:10:00Z</dcterms:modified>
</cp:coreProperties>
</file>