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EFBF17B" w14:textId="77777777" w:rsidTr="00922950">
        <w:tc>
          <w:tcPr>
            <w:tcW w:w="491" w:type="dxa"/>
            <w:vMerge w:val="restart"/>
            <w:shd w:val="clear" w:color="auto" w:fill="A6A6A6" w:themeFill="background1" w:themeFillShade="A6"/>
            <w:textDirection w:val="btLr"/>
          </w:tcPr>
          <w:p w14:paraId="2E5DB19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BF7C53CEFB2FC448060444D6E83D01C"/>
            </w:placeholder>
            <w:showingPlcHdr/>
            <w:dropDownList>
              <w:listItem w:displayText="Dr." w:value="Dr."/>
              <w:listItem w:displayText="Prof." w:value="Prof."/>
            </w:dropDownList>
          </w:sdtPr>
          <w:sdtEndPr/>
          <w:sdtContent>
            <w:tc>
              <w:tcPr>
                <w:tcW w:w="1259" w:type="dxa"/>
              </w:tcPr>
              <w:p w14:paraId="5B731F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4173DD3EC19044D988E1677CE4F1D2B"/>
            </w:placeholder>
            <w:text/>
          </w:sdtPr>
          <w:sdtEndPr/>
          <w:sdtContent>
            <w:tc>
              <w:tcPr>
                <w:tcW w:w="2073" w:type="dxa"/>
              </w:tcPr>
              <w:p w14:paraId="6A8CB1C4" w14:textId="77777777" w:rsidR="00B574C9" w:rsidRDefault="00E51920" w:rsidP="00E51920">
                <w:r>
                  <w:t>Angela</w:t>
                </w:r>
              </w:p>
            </w:tc>
          </w:sdtContent>
        </w:sdt>
        <w:sdt>
          <w:sdtPr>
            <w:alias w:val="Middle name"/>
            <w:tag w:val="authorMiddleName"/>
            <w:id w:val="-2076034781"/>
            <w:placeholder>
              <w:docPart w:val="F52A34A8AC9CE4448790B3BE20320D9F"/>
            </w:placeholder>
            <w:showingPlcHdr/>
            <w:text/>
          </w:sdtPr>
          <w:sdtEndPr/>
          <w:sdtContent>
            <w:tc>
              <w:tcPr>
                <w:tcW w:w="2551" w:type="dxa"/>
              </w:tcPr>
              <w:p w14:paraId="328C897D" w14:textId="77777777" w:rsidR="00B574C9" w:rsidRDefault="00B574C9" w:rsidP="00922950">
                <w:r>
                  <w:rPr>
                    <w:rStyle w:val="PlaceholderText"/>
                  </w:rPr>
                  <w:t>[Middle name]</w:t>
                </w:r>
              </w:p>
            </w:tc>
          </w:sdtContent>
        </w:sdt>
        <w:sdt>
          <w:sdtPr>
            <w:alias w:val="Last name"/>
            <w:tag w:val="authorLastName"/>
            <w:id w:val="-1088529830"/>
            <w:placeholder>
              <w:docPart w:val="466EE8A053901B43BCDFA4BBC8CF6B26"/>
            </w:placeholder>
            <w:text/>
          </w:sdtPr>
          <w:sdtEndPr/>
          <w:sdtContent>
            <w:tc>
              <w:tcPr>
                <w:tcW w:w="2642" w:type="dxa"/>
              </w:tcPr>
              <w:p w14:paraId="54835FB8" w14:textId="77777777" w:rsidR="00B574C9" w:rsidRDefault="00E51920" w:rsidP="00E51920">
                <w:proofErr w:type="spellStart"/>
                <w:r>
                  <w:t>Philp</w:t>
                </w:r>
                <w:proofErr w:type="spellEnd"/>
              </w:p>
            </w:tc>
          </w:sdtContent>
        </w:sdt>
      </w:tr>
      <w:tr w:rsidR="00B574C9" w14:paraId="44BE26E2" w14:textId="77777777" w:rsidTr="001A6A06">
        <w:trPr>
          <w:trHeight w:val="986"/>
        </w:trPr>
        <w:tc>
          <w:tcPr>
            <w:tcW w:w="491" w:type="dxa"/>
            <w:vMerge/>
            <w:shd w:val="clear" w:color="auto" w:fill="A6A6A6" w:themeFill="background1" w:themeFillShade="A6"/>
          </w:tcPr>
          <w:p w14:paraId="326BDB25" w14:textId="77777777" w:rsidR="00B574C9" w:rsidRPr="001A6A06" w:rsidRDefault="00B574C9" w:rsidP="00CF1542">
            <w:pPr>
              <w:jc w:val="center"/>
              <w:rPr>
                <w:b/>
                <w:color w:val="FFFFFF" w:themeColor="background1"/>
              </w:rPr>
            </w:pPr>
          </w:p>
        </w:tc>
        <w:sdt>
          <w:sdtPr>
            <w:alias w:val="Biography"/>
            <w:tag w:val="authorBiography"/>
            <w:id w:val="938807824"/>
            <w:placeholder>
              <w:docPart w:val="C4666B1D9F49FE48A9FB2B2E5FCF3AE8"/>
            </w:placeholder>
            <w:showingPlcHdr/>
          </w:sdtPr>
          <w:sdtEndPr/>
          <w:sdtContent>
            <w:tc>
              <w:tcPr>
                <w:tcW w:w="8525" w:type="dxa"/>
                <w:gridSpan w:val="4"/>
              </w:tcPr>
              <w:p w14:paraId="6EC2DDA6" w14:textId="77777777" w:rsidR="00B574C9" w:rsidRDefault="00B574C9" w:rsidP="00922950">
                <w:r>
                  <w:rPr>
                    <w:rStyle w:val="PlaceholderText"/>
                  </w:rPr>
                  <w:t>[Enter your biography]</w:t>
                </w:r>
              </w:p>
            </w:tc>
          </w:sdtContent>
        </w:sdt>
      </w:tr>
      <w:tr w:rsidR="00B574C9" w14:paraId="1908A40C" w14:textId="77777777" w:rsidTr="001A6A06">
        <w:trPr>
          <w:trHeight w:val="986"/>
        </w:trPr>
        <w:tc>
          <w:tcPr>
            <w:tcW w:w="491" w:type="dxa"/>
            <w:vMerge/>
            <w:shd w:val="clear" w:color="auto" w:fill="A6A6A6" w:themeFill="background1" w:themeFillShade="A6"/>
          </w:tcPr>
          <w:p w14:paraId="4DE6966D" w14:textId="77777777" w:rsidR="00B574C9" w:rsidRPr="001A6A06" w:rsidRDefault="00B574C9" w:rsidP="00CF1542">
            <w:pPr>
              <w:jc w:val="center"/>
              <w:rPr>
                <w:b/>
                <w:color w:val="FFFFFF" w:themeColor="background1"/>
              </w:rPr>
            </w:pPr>
          </w:p>
        </w:tc>
        <w:sdt>
          <w:sdtPr>
            <w:alias w:val="Affiliation"/>
            <w:tag w:val="affiliation"/>
            <w:id w:val="2012937915"/>
            <w:placeholder>
              <w:docPart w:val="0423253E3C6D0E428FBA404CFD10248A"/>
            </w:placeholder>
            <w:showingPlcHdr/>
            <w:text/>
          </w:sdtPr>
          <w:sdtEndPr/>
          <w:sdtContent>
            <w:tc>
              <w:tcPr>
                <w:tcW w:w="8525" w:type="dxa"/>
                <w:gridSpan w:val="4"/>
              </w:tcPr>
              <w:p w14:paraId="2225A3C6" w14:textId="77777777" w:rsidR="00B574C9" w:rsidRDefault="00B574C9" w:rsidP="00B574C9">
                <w:r>
                  <w:rPr>
                    <w:rStyle w:val="PlaceholderText"/>
                  </w:rPr>
                  <w:t>[Enter the institution with which you are affiliated]</w:t>
                </w:r>
              </w:p>
            </w:tc>
          </w:sdtContent>
        </w:sdt>
      </w:tr>
    </w:tbl>
    <w:p w14:paraId="7B8A0DE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D2709C" w14:textId="77777777" w:rsidTr="00244BB0">
        <w:tc>
          <w:tcPr>
            <w:tcW w:w="9016" w:type="dxa"/>
            <w:shd w:val="clear" w:color="auto" w:fill="A6A6A6" w:themeFill="background1" w:themeFillShade="A6"/>
            <w:tcMar>
              <w:top w:w="113" w:type="dxa"/>
              <w:bottom w:w="113" w:type="dxa"/>
            </w:tcMar>
          </w:tcPr>
          <w:p w14:paraId="7A44B4A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2706E05" w14:textId="77777777" w:rsidTr="003F0D73">
        <w:sdt>
          <w:sdtPr>
            <w:alias w:val="Article headword"/>
            <w:tag w:val="articleHeadword"/>
            <w:id w:val="-361440020"/>
            <w:placeholder>
              <w:docPart w:val="FD1F001706059141B4D6CBC607543112"/>
            </w:placeholder>
            <w:text/>
          </w:sdtPr>
          <w:sdtEndPr/>
          <w:sdtContent>
            <w:tc>
              <w:tcPr>
                <w:tcW w:w="9016" w:type="dxa"/>
                <w:tcMar>
                  <w:top w:w="113" w:type="dxa"/>
                  <w:bottom w:w="113" w:type="dxa"/>
                </w:tcMar>
              </w:tcPr>
              <w:p w14:paraId="7C36EEB4" w14:textId="77777777" w:rsidR="003F0D73" w:rsidRPr="00FB589A" w:rsidRDefault="00E51920" w:rsidP="003F0D73">
                <w:pPr>
                  <w:rPr>
                    <w:b/>
                  </w:rPr>
                </w:pPr>
                <w:proofErr w:type="spellStart"/>
                <w:r w:rsidRPr="00E51920">
                  <w:rPr>
                    <w:rFonts w:eastAsiaTheme="minorEastAsia"/>
                    <w:szCs w:val="24"/>
                    <w:lang w:val="en-US" w:eastAsia="ja-JP"/>
                  </w:rPr>
                  <w:t>Cassab</w:t>
                </w:r>
                <w:proofErr w:type="spellEnd"/>
                <w:r w:rsidRPr="00E51920">
                  <w:rPr>
                    <w:rFonts w:eastAsiaTheme="minorEastAsia"/>
                    <w:szCs w:val="24"/>
                    <w:lang w:val="en-US" w:eastAsia="ja-JP"/>
                  </w:rPr>
                  <w:t>, Judy (b. 1920, Vienna--)</w:t>
                </w:r>
              </w:p>
            </w:tc>
          </w:sdtContent>
        </w:sdt>
      </w:tr>
      <w:tr w:rsidR="00464699" w14:paraId="51267341" w14:textId="77777777" w:rsidTr="007821B0">
        <w:sdt>
          <w:sdtPr>
            <w:alias w:val="Variant headwords"/>
            <w:tag w:val="variantHeadwords"/>
            <w:id w:val="173464402"/>
            <w:placeholder>
              <w:docPart w:val="03FF08144D368943A918507C6C67EEEB"/>
            </w:placeholder>
            <w:showingPlcHdr/>
          </w:sdtPr>
          <w:sdtEndPr/>
          <w:sdtContent>
            <w:tc>
              <w:tcPr>
                <w:tcW w:w="9016" w:type="dxa"/>
                <w:tcMar>
                  <w:top w:w="113" w:type="dxa"/>
                  <w:bottom w:w="113" w:type="dxa"/>
                </w:tcMar>
              </w:tcPr>
              <w:p w14:paraId="0E398EC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56C8773" w14:textId="77777777" w:rsidTr="003F0D73">
        <w:sdt>
          <w:sdtPr>
            <w:alias w:val="Abstract"/>
            <w:tag w:val="abstract"/>
            <w:id w:val="-635871867"/>
            <w:placeholder>
              <w:docPart w:val="96EAB1D1B4545742B2E0E5EE2177EDAD"/>
            </w:placeholder>
          </w:sdtPr>
          <w:sdtEndPr/>
          <w:sdtContent>
            <w:tc>
              <w:tcPr>
                <w:tcW w:w="9016" w:type="dxa"/>
                <w:tcMar>
                  <w:top w:w="113" w:type="dxa"/>
                  <w:bottom w:w="113" w:type="dxa"/>
                </w:tcMar>
              </w:tcPr>
              <w:p w14:paraId="4B206917" w14:textId="77777777" w:rsidR="00E85A05" w:rsidRDefault="00E51920" w:rsidP="00E85A05">
                <w:r>
                  <w:t xml:space="preserve">Judy </w:t>
                </w:r>
                <w:proofErr w:type="spellStart"/>
                <w:r>
                  <w:t>Cassab</w:t>
                </w:r>
                <w:proofErr w:type="spellEnd"/>
                <w:r>
                  <w:t xml:space="preserve"> is a celebrated portrait and landscape painter, as well as a printmaker. Painting in her own distinctive expressionist style, her work employs both figurative and abstract elements. Known for her capacity to catch effective likenesses of her sitters, she prefers to dig deeper into character and focus on the psychology of her subject. Once claiming sh</w:t>
                </w:r>
                <w:r w:rsidR="00DC562F">
                  <w:t xml:space="preserve">e wanted to bring the portrait </w:t>
                </w:r>
                <w:r>
                  <w:t>b</w:t>
                </w:r>
                <w:r w:rsidR="00DC562F">
                  <w:t>ack into the twentieth century,</w:t>
                </w:r>
                <w:r>
                  <w:t xml:space="preserve"> she works intuitively, doing very limited sketches before beginning a painting. After making what she calls ‘shorthand notes’ she then focuses on the colour of the painting, what she refers to as the ‘inner colour’ of the sitter, so they might be a ‘blue’ person or a ‘yellow’ person. Rather than starting with a white canvas she uses this ‘inner’ colour as the base and then the portrait itself and other colours are built up over the top, with the base colour setting the unifying rhythm. This way she ensures there is no radical schism between the background or the clothes and the face itself. This technique is evident in her Portrait of Margo </w:t>
                </w:r>
                <w:proofErr w:type="spellStart"/>
                <w:r>
                  <w:t>Lewers</w:t>
                </w:r>
                <w:proofErr w:type="spellEnd"/>
                <w:r>
                  <w:t xml:space="preserve"> from 1967, in which the overall colour unifies the composition.</w:t>
                </w:r>
              </w:p>
            </w:tc>
          </w:sdtContent>
        </w:sdt>
      </w:tr>
      <w:tr w:rsidR="003F0D73" w14:paraId="02D9B7C7" w14:textId="77777777" w:rsidTr="003F0D73">
        <w:sdt>
          <w:sdtPr>
            <w:alias w:val="Article text"/>
            <w:tag w:val="articleText"/>
            <w:id w:val="634067588"/>
            <w:placeholder>
              <w:docPart w:val="E1B3F2667211974DBAEE42DE893FFF2D"/>
            </w:placeholder>
          </w:sdtPr>
          <w:sdtEndPr/>
          <w:sdtContent>
            <w:tc>
              <w:tcPr>
                <w:tcW w:w="9016" w:type="dxa"/>
                <w:tcMar>
                  <w:top w:w="113" w:type="dxa"/>
                  <w:bottom w:w="113" w:type="dxa"/>
                </w:tcMar>
              </w:tcPr>
              <w:p w14:paraId="1F95166E" w14:textId="77777777" w:rsidR="00E51920" w:rsidRDefault="00E51920" w:rsidP="00E51920">
                <w:r>
                  <w:t xml:space="preserve">Judy </w:t>
                </w:r>
                <w:proofErr w:type="spellStart"/>
                <w:r>
                  <w:t>Cassab</w:t>
                </w:r>
                <w:proofErr w:type="spellEnd"/>
                <w:r>
                  <w:t xml:space="preserve"> is a celebrated portrait and landscape painter, as well as a printmaker. Painting in her own distinctive expressionist style, her work employs both figurative and abstract elements. Known for her capacity to catch effective likenesses of her sitters, she prefers to dig deeper into character and focus on the psychology of her subject. Once claiming she wanted to bring t</w:t>
                </w:r>
                <w:r w:rsidR="00DC562F">
                  <w:t>he portrait back into the twentieth century</w:t>
                </w:r>
                <w:r>
                  <w:t xml:space="preserve">, she works intuitively, doing very limited sketches before beginning a painting. After making what she calls ‘shorthand notes’ she then focuses on the colour of the painting, what she refers to as the ‘inner colour’ of the sitter, so they might be a ‘blue’ person or a ‘yellow’ person. Rather than starting with a white canvas she uses this ‘inner’ colour as the base and then the portrait itself and other colours are built up over the top, with the base colour setting the unifying rhythm. This way she ensures there is no radical schism between the background or the clothes and the face itself. This technique is evident in her Portrait of Margo </w:t>
                </w:r>
                <w:proofErr w:type="spellStart"/>
                <w:r>
                  <w:t>Lewers</w:t>
                </w:r>
                <w:proofErr w:type="spellEnd"/>
                <w:r>
                  <w:t xml:space="preserve"> from 1967, in which the overall colour unifies the composition.</w:t>
                </w:r>
              </w:p>
              <w:p w14:paraId="358A30A9" w14:textId="77777777" w:rsidR="00E51920" w:rsidRDefault="00E51920" w:rsidP="00E51920"/>
              <w:p w14:paraId="11798DCD" w14:textId="77777777" w:rsidR="00E51920" w:rsidRDefault="00E51920" w:rsidP="00E51920">
                <w:r>
                  <w:t>File: JudyCassab.jpg</w:t>
                </w:r>
              </w:p>
              <w:p w14:paraId="7F41B31B" w14:textId="77777777" w:rsidR="00E51920" w:rsidRDefault="00E51920" w:rsidP="00E51920">
                <w:pPr>
                  <w:pStyle w:val="Caption"/>
                </w:pPr>
                <w:r>
                  <w:t xml:space="preserve">Figure </w:t>
                </w:r>
                <w:fldSimple w:instr=" SEQ Figure \* ARABIC ">
                  <w:r>
                    <w:rPr>
                      <w:noProof/>
                    </w:rPr>
                    <w:t>1</w:t>
                  </w:r>
                </w:fldSimple>
                <w:r>
                  <w:t xml:space="preserve"> </w:t>
                </w:r>
                <w:r>
                  <w:rPr>
                    <w:i/>
                  </w:rPr>
                  <w:t>Portrait of Margo</w:t>
                </w:r>
                <w:r w:rsidRPr="0013201C">
                  <w:rPr>
                    <w:i/>
                  </w:rPr>
                  <w:t xml:space="preserve"> </w:t>
                </w:r>
                <w:proofErr w:type="spellStart"/>
                <w:r w:rsidRPr="0013201C">
                  <w:rPr>
                    <w:i/>
                  </w:rPr>
                  <w:t>Lewers</w:t>
                </w:r>
                <w:proofErr w:type="spellEnd"/>
                <w:r>
                  <w:rPr>
                    <w:i/>
                  </w:rPr>
                  <w:t xml:space="preserve">, </w:t>
                </w:r>
                <w:r w:rsidRPr="00E51920">
                  <w:t>1967, oil on canvas, 101.5 x 101.5 cm,</w:t>
                </w:r>
                <w:r>
                  <w:t xml:space="preserve"> Collection: AGNSW, Accession No. OA5.1968, Copyright c/- Art Gallery of NSW</w:t>
                </w:r>
              </w:p>
              <w:p w14:paraId="16811782" w14:textId="77777777" w:rsidR="00E51920" w:rsidRDefault="00E51920" w:rsidP="00E51920">
                <w:r>
                  <w:t xml:space="preserve">Source: </w:t>
                </w:r>
                <w:r w:rsidRPr="00E51920">
                  <w:t>http://www.artgallery.nsw.gov.au/collection/works/OA5.1968/</w:t>
                </w:r>
              </w:p>
              <w:p w14:paraId="716FA413" w14:textId="77777777" w:rsidR="00E51920" w:rsidRDefault="00E51920" w:rsidP="00C27FAB"/>
              <w:p w14:paraId="62F6628A" w14:textId="77777777" w:rsidR="00E51920" w:rsidRDefault="00E51920" w:rsidP="00E51920">
                <w:r>
                  <w:t>Living in her parents’ native Hungary from the age of twelve until after the Second World War, she attended classes at the Academy of Art in Prague in 1938. Of Jewish ancestry, she avoided the concentration camps by living under an assumed name and away from her husband John (</w:t>
                </w:r>
                <w:proofErr w:type="spellStart"/>
                <w:r>
                  <w:t>Janesc</w:t>
                </w:r>
                <w:proofErr w:type="spellEnd"/>
                <w:r>
                  <w:t xml:space="preserve">) </w:t>
                </w:r>
                <w:proofErr w:type="spellStart"/>
                <w:r>
                  <w:lastRenderedPageBreak/>
                  <w:t>Kampfner</w:t>
                </w:r>
                <w:proofErr w:type="spellEnd"/>
                <w:r>
                  <w:t xml:space="preserve">.  </w:t>
                </w:r>
                <w:proofErr w:type="spellStart"/>
                <w:r>
                  <w:t>Kampfner</w:t>
                </w:r>
                <w:proofErr w:type="spellEnd"/>
                <w:r>
                  <w:t xml:space="preserve"> had been forced into labour camps and encouraged her to continue her art studies in his absence, which she did with </w:t>
                </w:r>
                <w:proofErr w:type="spellStart"/>
                <w:r>
                  <w:t>Aurel</w:t>
                </w:r>
                <w:proofErr w:type="spellEnd"/>
                <w:r>
                  <w:t xml:space="preserve"> </w:t>
                </w:r>
                <w:proofErr w:type="spellStart"/>
                <w:r>
                  <w:t>Bernth</w:t>
                </w:r>
                <w:proofErr w:type="spellEnd"/>
                <w:r>
                  <w:t xml:space="preserve"> and </w:t>
                </w:r>
                <w:proofErr w:type="spellStart"/>
                <w:r>
                  <w:t>Lipot</w:t>
                </w:r>
                <w:proofErr w:type="spellEnd"/>
                <w:r>
                  <w:t xml:space="preserve"> Hermann at the Budapest Academy (1941). Arriving in Australia in 1951 she quickly established herself as a portrait painter, first approaching Sir Charles Lloyd Jones with a letter of introduction. He was already having his portrait done by William Dobell but he asked </w:t>
                </w:r>
                <w:proofErr w:type="spellStart"/>
                <w:r>
                  <w:t>Cassab</w:t>
                </w:r>
                <w:proofErr w:type="spellEnd"/>
                <w:r>
                  <w:t xml:space="preserve"> to paint his wife, and from then on the commissions flowed. She has painted many well-known people, both in Australia and internationally.</w:t>
                </w:r>
              </w:p>
              <w:p w14:paraId="212F28DE" w14:textId="77777777" w:rsidR="00E51920" w:rsidRDefault="00E51920" w:rsidP="00E51920"/>
              <w:p w14:paraId="293F933C" w14:textId="77777777" w:rsidR="00E51920" w:rsidRDefault="00E51920" w:rsidP="00E51920">
                <w:proofErr w:type="spellStart"/>
                <w:r>
                  <w:t>Cassab</w:t>
                </w:r>
                <w:proofErr w:type="spellEnd"/>
                <w:r>
                  <w:t xml:space="preserve"> made several trips to central Australia, the first to Alice Springs in 1959 where began to work on landscape, particularly images of desert and rocks. She described this first visit as a revelation, saying </w:t>
                </w:r>
                <w:commentRangeStart w:id="0"/>
                <w:r>
                  <w:t>‘</w:t>
                </w:r>
                <w:r w:rsidRPr="003B5704">
                  <w:rPr>
                    <w:i/>
                  </w:rPr>
                  <w:t>now</w:t>
                </w:r>
                <w:r>
                  <w:t xml:space="preserve"> I knew why we had immigrated to Australia. I felt like Ali Baba discovering the treasure cave. I felt greedy. I wanted it all. I began 14 pictures in a week. I have never experienced such colour. It was like a physical force hitting not only from the front, but sideways and from the back as well.’</w:t>
                </w:r>
                <w:commentRangeEnd w:id="0"/>
                <w:r w:rsidR="00DC562F">
                  <w:rPr>
                    <w:rStyle w:val="CommentReference"/>
                  </w:rPr>
                  <w:commentReference w:id="0"/>
                </w:r>
              </w:p>
              <w:p w14:paraId="07001C53" w14:textId="77777777" w:rsidR="00E51920" w:rsidRDefault="00E51920" w:rsidP="00E51920">
                <w:bookmarkStart w:id="1" w:name="_GoBack"/>
                <w:bookmarkEnd w:id="1"/>
              </w:p>
              <w:p w14:paraId="2A4B401F" w14:textId="77777777" w:rsidR="00E51920" w:rsidRDefault="00E51920" w:rsidP="00E51920">
                <w:proofErr w:type="spellStart"/>
                <w:r>
                  <w:t>Cassab</w:t>
                </w:r>
                <w:proofErr w:type="spellEnd"/>
                <w:r>
                  <w:t xml:space="preserve"> has also commented that she never set out to be a commercial portrait painter and was well aware that for a long time it was looked down upon. She described herself as feeling ‘schizophrenic’ when doing a huge body of work that had nothing to do with portraiture.</w:t>
                </w:r>
              </w:p>
              <w:p w14:paraId="23E79FEF" w14:textId="77777777" w:rsidR="00E51920" w:rsidRDefault="00E51920" w:rsidP="00E51920"/>
              <w:p w14:paraId="07EF4FEC" w14:textId="77777777" w:rsidR="003F0D73" w:rsidRDefault="00E51920" w:rsidP="00E51920">
                <w:r>
                  <w:t xml:space="preserve">In 1953 she had her first Australian solo exhibition at Macquarie Galleries, Sydney. She has won many awards including the Australian Women’s Weekly Prize in 1955 and 1956; the Archibald Prize 1961 with a portrait of fellow immigrant Stanislaus </w:t>
                </w:r>
                <w:proofErr w:type="spellStart"/>
                <w:r>
                  <w:t>Rapotec</w:t>
                </w:r>
                <w:proofErr w:type="spellEnd"/>
                <w:r>
                  <w:t xml:space="preserve"> (being the second woman to win); the Archibald Prize again in 1968 for her portrait of artist Margot </w:t>
                </w:r>
                <w:proofErr w:type="spellStart"/>
                <w:r>
                  <w:t>Lewers</w:t>
                </w:r>
                <w:proofErr w:type="spellEnd"/>
                <w:r>
                  <w:t>; the Helena Rubinstein Prize in 1964 and 1965; a CBE (Commander of the Most Excellent Order of the British Empire) in 1969; and an Order of Australia in 1988.</w:t>
                </w:r>
              </w:p>
            </w:tc>
          </w:sdtContent>
        </w:sdt>
      </w:tr>
      <w:tr w:rsidR="003235A7" w14:paraId="52F25A82" w14:textId="77777777" w:rsidTr="003235A7">
        <w:tc>
          <w:tcPr>
            <w:tcW w:w="9016" w:type="dxa"/>
          </w:tcPr>
          <w:p w14:paraId="756BF2C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B6A66DB29935647875629500295D238"/>
              </w:placeholder>
            </w:sdtPr>
            <w:sdtEndPr/>
            <w:sdtContent>
              <w:p w14:paraId="494CCF6D" w14:textId="77777777" w:rsidR="00E51920" w:rsidRDefault="00E51920" w:rsidP="00E51920"/>
              <w:p w14:paraId="22BE5600" w14:textId="77777777" w:rsidR="00E51920" w:rsidRDefault="001B19C9" w:rsidP="00E51920">
                <w:sdt>
                  <w:sdtPr>
                    <w:id w:val="-176433707"/>
                    <w:citation/>
                  </w:sdtPr>
                  <w:sdtEndPr/>
                  <w:sdtContent>
                    <w:r w:rsidR="00E51920">
                      <w:fldChar w:fldCharType="begin"/>
                    </w:r>
                    <w:r w:rsidR="00E51920">
                      <w:rPr>
                        <w:lang w:val="en-US"/>
                      </w:rPr>
                      <w:instrText xml:space="preserve"> CITATION Cas961 \l 1033 </w:instrText>
                    </w:r>
                    <w:r w:rsidR="00E51920">
                      <w:fldChar w:fldCharType="separate"/>
                    </w:r>
                    <w:r w:rsidR="00DC562F" w:rsidRPr="00DC562F">
                      <w:rPr>
                        <w:noProof/>
                        <w:lang w:val="en-US"/>
                      </w:rPr>
                      <w:t>(Cassab)</w:t>
                    </w:r>
                    <w:r w:rsidR="00E51920">
                      <w:fldChar w:fldCharType="end"/>
                    </w:r>
                  </w:sdtContent>
                </w:sdt>
              </w:p>
              <w:p w14:paraId="7AF609D3" w14:textId="77777777" w:rsidR="00E51920" w:rsidRDefault="00E51920" w:rsidP="00E51920"/>
              <w:p w14:paraId="4BE3DCF6" w14:textId="77777777" w:rsidR="00E51920" w:rsidRDefault="001B19C9" w:rsidP="00E51920">
                <w:sdt>
                  <w:sdtPr>
                    <w:id w:val="-2003192186"/>
                    <w:citation/>
                  </w:sdtPr>
                  <w:sdtEndPr/>
                  <w:sdtContent>
                    <w:r w:rsidR="00E51920">
                      <w:fldChar w:fldCharType="begin"/>
                    </w:r>
                    <w:r w:rsidR="00E51920">
                      <w:rPr>
                        <w:lang w:val="en-US"/>
                      </w:rPr>
                      <w:instrText xml:space="preserve"> CITATION Gle78 \l 1033 </w:instrText>
                    </w:r>
                    <w:r w:rsidR="00E51920">
                      <w:fldChar w:fldCharType="separate"/>
                    </w:r>
                    <w:r w:rsidR="00DC562F" w:rsidRPr="00DC562F">
                      <w:rPr>
                        <w:noProof/>
                        <w:lang w:val="en-US"/>
                      </w:rPr>
                      <w:t>(Gleeson)</w:t>
                    </w:r>
                    <w:r w:rsidR="00E51920">
                      <w:fldChar w:fldCharType="end"/>
                    </w:r>
                  </w:sdtContent>
                </w:sdt>
              </w:p>
              <w:p w14:paraId="7FA0A633" w14:textId="77777777" w:rsidR="00E51920" w:rsidRDefault="00E51920" w:rsidP="00E51920"/>
              <w:p w14:paraId="5114F4C1" w14:textId="77777777" w:rsidR="00E51920" w:rsidRDefault="001B19C9" w:rsidP="00E51920">
                <w:sdt>
                  <w:sdtPr>
                    <w:id w:val="-228157517"/>
                    <w:citation/>
                  </w:sdtPr>
                  <w:sdtEndPr/>
                  <w:sdtContent>
                    <w:r w:rsidR="00E51920">
                      <w:fldChar w:fldCharType="begin"/>
                    </w:r>
                    <w:r w:rsidR="00E51920">
                      <w:rPr>
                        <w:lang w:val="en-US"/>
                      </w:rPr>
                      <w:instrText xml:space="preserve"> CITATION Kle88 \l 1033 </w:instrText>
                    </w:r>
                    <w:r w:rsidR="00E51920">
                      <w:fldChar w:fldCharType="separate"/>
                    </w:r>
                    <w:r w:rsidR="00DC562F" w:rsidRPr="00DC562F">
                      <w:rPr>
                        <w:noProof/>
                        <w:lang w:val="en-US"/>
                      </w:rPr>
                      <w:t>(Klepac)</w:t>
                    </w:r>
                    <w:r w:rsidR="00E51920">
                      <w:fldChar w:fldCharType="end"/>
                    </w:r>
                  </w:sdtContent>
                </w:sdt>
              </w:p>
              <w:p w14:paraId="2BFE5E44" w14:textId="77777777" w:rsidR="00E51920" w:rsidRDefault="00E51920" w:rsidP="00E51920"/>
              <w:p w14:paraId="58731B7C" w14:textId="77777777" w:rsidR="003235A7" w:rsidRDefault="001B19C9" w:rsidP="00E51920">
                <w:pPr>
                  <w:keepNext/>
                </w:pPr>
                <w:sdt>
                  <w:sdtPr>
                    <w:id w:val="-1472583113"/>
                    <w:citation/>
                  </w:sdtPr>
                  <w:sdtEndPr/>
                  <w:sdtContent>
                    <w:r w:rsidR="00E51920">
                      <w:fldChar w:fldCharType="begin"/>
                    </w:r>
                    <w:r w:rsidR="00E51920">
                      <w:rPr>
                        <w:lang w:val="en-US"/>
                      </w:rPr>
                      <w:instrText xml:space="preserve"> CITATION Nia05 \l 1033 </w:instrText>
                    </w:r>
                    <w:r w:rsidR="00E51920">
                      <w:fldChar w:fldCharType="separate"/>
                    </w:r>
                    <w:r w:rsidR="00DC562F" w:rsidRPr="00DC562F">
                      <w:rPr>
                        <w:noProof/>
                        <w:lang w:val="en-US"/>
                      </w:rPr>
                      <w:t>(Niall)</w:t>
                    </w:r>
                    <w:r w:rsidR="00E51920">
                      <w:fldChar w:fldCharType="end"/>
                    </w:r>
                  </w:sdtContent>
                </w:sdt>
              </w:p>
            </w:sdtContent>
          </w:sdt>
        </w:tc>
      </w:tr>
    </w:tbl>
    <w:p w14:paraId="36870DBC" w14:textId="77777777" w:rsidR="00C27FAB" w:rsidRPr="00F36937" w:rsidRDefault="00C27FAB" w:rsidP="00E51920">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9T18:20:00Z" w:initials="YT">
    <w:p w14:paraId="2597B0D7" w14:textId="77777777" w:rsidR="00DC562F" w:rsidRDefault="00DC562F">
      <w:pPr>
        <w:pStyle w:val="CommentText"/>
        <w:rPr>
          <w:rFonts w:hint="eastAsia"/>
          <w:lang w:eastAsia="zh-CN"/>
        </w:rPr>
      </w:pPr>
      <w:r>
        <w:rPr>
          <w:rStyle w:val="CommentReference"/>
        </w:rPr>
        <w:annotationRef/>
      </w:r>
      <w:r>
        <w:rPr>
          <w:lang w:eastAsia="zh-CN"/>
        </w:rPr>
        <w:t xml:space="preserve">Source </w:t>
      </w:r>
      <w:r>
        <w:rPr>
          <w:rFonts w:hint="eastAsia"/>
          <w:lang w:eastAsia="zh-CN"/>
        </w:rPr>
        <w:t>and page number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97B0D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22A8A" w14:textId="77777777" w:rsidR="001B19C9" w:rsidRDefault="001B19C9" w:rsidP="007A0D55">
      <w:pPr>
        <w:spacing w:after="0" w:line="240" w:lineRule="auto"/>
      </w:pPr>
      <w:r>
        <w:separator/>
      </w:r>
    </w:p>
  </w:endnote>
  <w:endnote w:type="continuationSeparator" w:id="0">
    <w:p w14:paraId="4ACA4FAB" w14:textId="77777777" w:rsidR="001B19C9" w:rsidRDefault="001B19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4FBD9" w14:textId="77777777" w:rsidR="001B19C9" w:rsidRDefault="001B19C9" w:rsidP="007A0D55">
      <w:pPr>
        <w:spacing w:after="0" w:line="240" w:lineRule="auto"/>
      </w:pPr>
      <w:r>
        <w:separator/>
      </w:r>
    </w:p>
  </w:footnote>
  <w:footnote w:type="continuationSeparator" w:id="0">
    <w:p w14:paraId="36D97600" w14:textId="77777777" w:rsidR="001B19C9" w:rsidRDefault="001B19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2E2D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D36041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920"/>
    <w:rsid w:val="00032559"/>
    <w:rsid w:val="00052040"/>
    <w:rsid w:val="000B25AE"/>
    <w:rsid w:val="000B55AB"/>
    <w:rsid w:val="000D24DC"/>
    <w:rsid w:val="00101B2E"/>
    <w:rsid w:val="00116FA0"/>
    <w:rsid w:val="0015114C"/>
    <w:rsid w:val="001A21F3"/>
    <w:rsid w:val="001A2537"/>
    <w:rsid w:val="001A6A06"/>
    <w:rsid w:val="001B19C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562F"/>
    <w:rsid w:val="00DC6B48"/>
    <w:rsid w:val="00DF01B0"/>
    <w:rsid w:val="00E5192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6A8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19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920"/>
    <w:rPr>
      <w:rFonts w:ascii="Lucida Grande" w:hAnsi="Lucida Grande" w:cs="Lucida Grande"/>
      <w:sz w:val="18"/>
      <w:szCs w:val="18"/>
    </w:rPr>
  </w:style>
  <w:style w:type="paragraph" w:styleId="Caption">
    <w:name w:val="caption"/>
    <w:basedOn w:val="Normal"/>
    <w:next w:val="Normal"/>
    <w:uiPriority w:val="35"/>
    <w:semiHidden/>
    <w:qFormat/>
    <w:rsid w:val="00E5192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DC562F"/>
    <w:rPr>
      <w:sz w:val="18"/>
      <w:szCs w:val="18"/>
    </w:rPr>
  </w:style>
  <w:style w:type="paragraph" w:styleId="CommentText">
    <w:name w:val="annotation text"/>
    <w:basedOn w:val="Normal"/>
    <w:link w:val="CommentTextChar"/>
    <w:uiPriority w:val="99"/>
    <w:semiHidden/>
    <w:unhideWhenUsed/>
    <w:rsid w:val="00DC562F"/>
    <w:pPr>
      <w:spacing w:line="240" w:lineRule="auto"/>
    </w:pPr>
    <w:rPr>
      <w:sz w:val="24"/>
      <w:szCs w:val="24"/>
    </w:rPr>
  </w:style>
  <w:style w:type="character" w:customStyle="1" w:styleId="CommentTextChar">
    <w:name w:val="Comment Text Char"/>
    <w:basedOn w:val="DefaultParagraphFont"/>
    <w:link w:val="CommentText"/>
    <w:uiPriority w:val="99"/>
    <w:semiHidden/>
    <w:rsid w:val="00DC562F"/>
    <w:rPr>
      <w:sz w:val="24"/>
      <w:szCs w:val="24"/>
    </w:rPr>
  </w:style>
  <w:style w:type="paragraph" w:styleId="CommentSubject">
    <w:name w:val="annotation subject"/>
    <w:basedOn w:val="CommentText"/>
    <w:next w:val="CommentText"/>
    <w:link w:val="CommentSubjectChar"/>
    <w:uiPriority w:val="99"/>
    <w:semiHidden/>
    <w:unhideWhenUsed/>
    <w:rsid w:val="00DC562F"/>
    <w:rPr>
      <w:b/>
      <w:bCs/>
      <w:sz w:val="20"/>
      <w:szCs w:val="20"/>
    </w:rPr>
  </w:style>
  <w:style w:type="character" w:customStyle="1" w:styleId="CommentSubjectChar">
    <w:name w:val="Comment Subject Char"/>
    <w:basedOn w:val="CommentTextChar"/>
    <w:link w:val="CommentSubject"/>
    <w:uiPriority w:val="99"/>
    <w:semiHidden/>
    <w:rsid w:val="00DC56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847">
      <w:bodyDiv w:val="1"/>
      <w:marLeft w:val="0"/>
      <w:marRight w:val="0"/>
      <w:marTop w:val="0"/>
      <w:marBottom w:val="0"/>
      <w:divBdr>
        <w:top w:val="none" w:sz="0" w:space="0" w:color="auto"/>
        <w:left w:val="none" w:sz="0" w:space="0" w:color="auto"/>
        <w:bottom w:val="none" w:sz="0" w:space="0" w:color="auto"/>
        <w:right w:val="none" w:sz="0" w:space="0" w:color="auto"/>
      </w:divBdr>
    </w:div>
    <w:div w:id="132061099">
      <w:bodyDiv w:val="1"/>
      <w:marLeft w:val="0"/>
      <w:marRight w:val="0"/>
      <w:marTop w:val="0"/>
      <w:marBottom w:val="0"/>
      <w:divBdr>
        <w:top w:val="none" w:sz="0" w:space="0" w:color="auto"/>
        <w:left w:val="none" w:sz="0" w:space="0" w:color="auto"/>
        <w:bottom w:val="none" w:sz="0" w:space="0" w:color="auto"/>
        <w:right w:val="none" w:sz="0" w:space="0" w:color="auto"/>
      </w:divBdr>
    </w:div>
    <w:div w:id="1508907888">
      <w:bodyDiv w:val="1"/>
      <w:marLeft w:val="0"/>
      <w:marRight w:val="0"/>
      <w:marTop w:val="0"/>
      <w:marBottom w:val="0"/>
      <w:divBdr>
        <w:top w:val="none" w:sz="0" w:space="0" w:color="auto"/>
        <w:left w:val="none" w:sz="0" w:space="0" w:color="auto"/>
        <w:bottom w:val="none" w:sz="0" w:space="0" w:color="auto"/>
        <w:right w:val="none" w:sz="0" w:space="0" w:color="auto"/>
      </w:divBdr>
    </w:div>
    <w:div w:id="172440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F7C53CEFB2FC448060444D6E83D01C"/>
        <w:category>
          <w:name w:val="General"/>
          <w:gallery w:val="placeholder"/>
        </w:category>
        <w:types>
          <w:type w:val="bbPlcHdr"/>
        </w:types>
        <w:behaviors>
          <w:behavior w:val="content"/>
        </w:behaviors>
        <w:guid w:val="{800B760A-1A6B-A04D-B215-9F9EBC916531}"/>
      </w:docPartPr>
      <w:docPartBody>
        <w:p w:rsidR="00C70F03" w:rsidRDefault="001B7CA6">
          <w:pPr>
            <w:pStyle w:val="FBF7C53CEFB2FC448060444D6E83D01C"/>
          </w:pPr>
          <w:r w:rsidRPr="00CC586D">
            <w:rPr>
              <w:rStyle w:val="PlaceholderText"/>
              <w:b/>
              <w:color w:val="FFFFFF" w:themeColor="background1"/>
            </w:rPr>
            <w:t>[Salutation]</w:t>
          </w:r>
        </w:p>
      </w:docPartBody>
    </w:docPart>
    <w:docPart>
      <w:docPartPr>
        <w:name w:val="C4173DD3EC19044D988E1677CE4F1D2B"/>
        <w:category>
          <w:name w:val="General"/>
          <w:gallery w:val="placeholder"/>
        </w:category>
        <w:types>
          <w:type w:val="bbPlcHdr"/>
        </w:types>
        <w:behaviors>
          <w:behavior w:val="content"/>
        </w:behaviors>
        <w:guid w:val="{D0DBF4FA-8DD8-8749-86B3-6E246C7C8307}"/>
      </w:docPartPr>
      <w:docPartBody>
        <w:p w:rsidR="00C70F03" w:rsidRDefault="001B7CA6">
          <w:pPr>
            <w:pStyle w:val="C4173DD3EC19044D988E1677CE4F1D2B"/>
          </w:pPr>
          <w:r>
            <w:rPr>
              <w:rStyle w:val="PlaceholderText"/>
            </w:rPr>
            <w:t>[First name]</w:t>
          </w:r>
        </w:p>
      </w:docPartBody>
    </w:docPart>
    <w:docPart>
      <w:docPartPr>
        <w:name w:val="F52A34A8AC9CE4448790B3BE20320D9F"/>
        <w:category>
          <w:name w:val="General"/>
          <w:gallery w:val="placeholder"/>
        </w:category>
        <w:types>
          <w:type w:val="bbPlcHdr"/>
        </w:types>
        <w:behaviors>
          <w:behavior w:val="content"/>
        </w:behaviors>
        <w:guid w:val="{F5DBE7D8-0AD6-FC4B-B891-3DEB832D5838}"/>
      </w:docPartPr>
      <w:docPartBody>
        <w:p w:rsidR="00C70F03" w:rsidRDefault="001B7CA6">
          <w:pPr>
            <w:pStyle w:val="F52A34A8AC9CE4448790B3BE20320D9F"/>
          </w:pPr>
          <w:r>
            <w:rPr>
              <w:rStyle w:val="PlaceholderText"/>
            </w:rPr>
            <w:t>[Middle name]</w:t>
          </w:r>
        </w:p>
      </w:docPartBody>
    </w:docPart>
    <w:docPart>
      <w:docPartPr>
        <w:name w:val="466EE8A053901B43BCDFA4BBC8CF6B26"/>
        <w:category>
          <w:name w:val="General"/>
          <w:gallery w:val="placeholder"/>
        </w:category>
        <w:types>
          <w:type w:val="bbPlcHdr"/>
        </w:types>
        <w:behaviors>
          <w:behavior w:val="content"/>
        </w:behaviors>
        <w:guid w:val="{20D2ED2B-58B0-1A49-AF1E-AD5D94D71F3A}"/>
      </w:docPartPr>
      <w:docPartBody>
        <w:p w:rsidR="00C70F03" w:rsidRDefault="001B7CA6">
          <w:pPr>
            <w:pStyle w:val="466EE8A053901B43BCDFA4BBC8CF6B26"/>
          </w:pPr>
          <w:r>
            <w:rPr>
              <w:rStyle w:val="PlaceholderText"/>
            </w:rPr>
            <w:t>[Last name]</w:t>
          </w:r>
        </w:p>
      </w:docPartBody>
    </w:docPart>
    <w:docPart>
      <w:docPartPr>
        <w:name w:val="C4666B1D9F49FE48A9FB2B2E5FCF3AE8"/>
        <w:category>
          <w:name w:val="General"/>
          <w:gallery w:val="placeholder"/>
        </w:category>
        <w:types>
          <w:type w:val="bbPlcHdr"/>
        </w:types>
        <w:behaviors>
          <w:behavior w:val="content"/>
        </w:behaviors>
        <w:guid w:val="{FCB9A1E6-984F-3F47-9FDB-53C64CCB9945}"/>
      </w:docPartPr>
      <w:docPartBody>
        <w:p w:rsidR="00C70F03" w:rsidRDefault="001B7CA6">
          <w:pPr>
            <w:pStyle w:val="C4666B1D9F49FE48A9FB2B2E5FCF3AE8"/>
          </w:pPr>
          <w:r>
            <w:rPr>
              <w:rStyle w:val="PlaceholderText"/>
            </w:rPr>
            <w:t>[Enter your biography]</w:t>
          </w:r>
        </w:p>
      </w:docPartBody>
    </w:docPart>
    <w:docPart>
      <w:docPartPr>
        <w:name w:val="0423253E3C6D0E428FBA404CFD10248A"/>
        <w:category>
          <w:name w:val="General"/>
          <w:gallery w:val="placeholder"/>
        </w:category>
        <w:types>
          <w:type w:val="bbPlcHdr"/>
        </w:types>
        <w:behaviors>
          <w:behavior w:val="content"/>
        </w:behaviors>
        <w:guid w:val="{0565B817-9093-7B4D-A3AA-DF3A9516040F}"/>
      </w:docPartPr>
      <w:docPartBody>
        <w:p w:rsidR="00C70F03" w:rsidRDefault="001B7CA6">
          <w:pPr>
            <w:pStyle w:val="0423253E3C6D0E428FBA404CFD10248A"/>
          </w:pPr>
          <w:r>
            <w:rPr>
              <w:rStyle w:val="PlaceholderText"/>
            </w:rPr>
            <w:t>[Enter the institution with which you are affiliated]</w:t>
          </w:r>
        </w:p>
      </w:docPartBody>
    </w:docPart>
    <w:docPart>
      <w:docPartPr>
        <w:name w:val="FD1F001706059141B4D6CBC607543112"/>
        <w:category>
          <w:name w:val="General"/>
          <w:gallery w:val="placeholder"/>
        </w:category>
        <w:types>
          <w:type w:val="bbPlcHdr"/>
        </w:types>
        <w:behaviors>
          <w:behavior w:val="content"/>
        </w:behaviors>
        <w:guid w:val="{402EAD74-AB4F-9945-A056-A544C35E8513}"/>
      </w:docPartPr>
      <w:docPartBody>
        <w:p w:rsidR="00C70F03" w:rsidRDefault="001B7CA6">
          <w:pPr>
            <w:pStyle w:val="FD1F001706059141B4D6CBC607543112"/>
          </w:pPr>
          <w:r w:rsidRPr="00EF74F7">
            <w:rPr>
              <w:b/>
              <w:color w:val="808080" w:themeColor="background1" w:themeShade="80"/>
            </w:rPr>
            <w:t>[Enter the headword for your article]</w:t>
          </w:r>
        </w:p>
      </w:docPartBody>
    </w:docPart>
    <w:docPart>
      <w:docPartPr>
        <w:name w:val="03FF08144D368943A918507C6C67EEEB"/>
        <w:category>
          <w:name w:val="General"/>
          <w:gallery w:val="placeholder"/>
        </w:category>
        <w:types>
          <w:type w:val="bbPlcHdr"/>
        </w:types>
        <w:behaviors>
          <w:behavior w:val="content"/>
        </w:behaviors>
        <w:guid w:val="{7394529E-8A2F-0645-B431-2152C6C34C6D}"/>
      </w:docPartPr>
      <w:docPartBody>
        <w:p w:rsidR="00C70F03" w:rsidRDefault="001B7CA6">
          <w:pPr>
            <w:pStyle w:val="03FF08144D368943A918507C6C67EEE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6EAB1D1B4545742B2E0E5EE2177EDAD"/>
        <w:category>
          <w:name w:val="General"/>
          <w:gallery w:val="placeholder"/>
        </w:category>
        <w:types>
          <w:type w:val="bbPlcHdr"/>
        </w:types>
        <w:behaviors>
          <w:behavior w:val="content"/>
        </w:behaviors>
        <w:guid w:val="{01C38E16-747A-3A48-9EA4-E255C52B8889}"/>
      </w:docPartPr>
      <w:docPartBody>
        <w:p w:rsidR="00C70F03" w:rsidRDefault="001B7CA6">
          <w:pPr>
            <w:pStyle w:val="96EAB1D1B4545742B2E0E5EE2177EDA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1B3F2667211974DBAEE42DE893FFF2D"/>
        <w:category>
          <w:name w:val="General"/>
          <w:gallery w:val="placeholder"/>
        </w:category>
        <w:types>
          <w:type w:val="bbPlcHdr"/>
        </w:types>
        <w:behaviors>
          <w:behavior w:val="content"/>
        </w:behaviors>
        <w:guid w:val="{5D524144-3FB0-8A42-BDA7-EF44D8F91182}"/>
      </w:docPartPr>
      <w:docPartBody>
        <w:p w:rsidR="00C70F03" w:rsidRDefault="001B7CA6">
          <w:pPr>
            <w:pStyle w:val="E1B3F2667211974DBAEE42DE893FFF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6A66DB29935647875629500295D238"/>
        <w:category>
          <w:name w:val="General"/>
          <w:gallery w:val="placeholder"/>
        </w:category>
        <w:types>
          <w:type w:val="bbPlcHdr"/>
        </w:types>
        <w:behaviors>
          <w:behavior w:val="content"/>
        </w:behaviors>
        <w:guid w:val="{B52F4312-FC5F-1A49-9996-CFAE1C506275}"/>
      </w:docPartPr>
      <w:docPartBody>
        <w:p w:rsidR="00C70F03" w:rsidRDefault="001B7CA6">
          <w:pPr>
            <w:pStyle w:val="5B6A66DB29935647875629500295D23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F03"/>
    <w:rsid w:val="001B7CA6"/>
    <w:rsid w:val="00C70F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F7C53CEFB2FC448060444D6E83D01C">
    <w:name w:val="FBF7C53CEFB2FC448060444D6E83D01C"/>
  </w:style>
  <w:style w:type="paragraph" w:customStyle="1" w:styleId="C4173DD3EC19044D988E1677CE4F1D2B">
    <w:name w:val="C4173DD3EC19044D988E1677CE4F1D2B"/>
  </w:style>
  <w:style w:type="paragraph" w:customStyle="1" w:styleId="F52A34A8AC9CE4448790B3BE20320D9F">
    <w:name w:val="F52A34A8AC9CE4448790B3BE20320D9F"/>
  </w:style>
  <w:style w:type="paragraph" w:customStyle="1" w:styleId="466EE8A053901B43BCDFA4BBC8CF6B26">
    <w:name w:val="466EE8A053901B43BCDFA4BBC8CF6B26"/>
  </w:style>
  <w:style w:type="paragraph" w:customStyle="1" w:styleId="C4666B1D9F49FE48A9FB2B2E5FCF3AE8">
    <w:name w:val="C4666B1D9F49FE48A9FB2B2E5FCF3AE8"/>
  </w:style>
  <w:style w:type="paragraph" w:customStyle="1" w:styleId="0423253E3C6D0E428FBA404CFD10248A">
    <w:name w:val="0423253E3C6D0E428FBA404CFD10248A"/>
  </w:style>
  <w:style w:type="paragraph" w:customStyle="1" w:styleId="FD1F001706059141B4D6CBC607543112">
    <w:name w:val="FD1F001706059141B4D6CBC607543112"/>
  </w:style>
  <w:style w:type="paragraph" w:customStyle="1" w:styleId="03FF08144D368943A918507C6C67EEEB">
    <w:name w:val="03FF08144D368943A918507C6C67EEEB"/>
  </w:style>
  <w:style w:type="paragraph" w:customStyle="1" w:styleId="96EAB1D1B4545742B2E0E5EE2177EDAD">
    <w:name w:val="96EAB1D1B4545742B2E0E5EE2177EDAD"/>
  </w:style>
  <w:style w:type="paragraph" w:customStyle="1" w:styleId="E1B3F2667211974DBAEE42DE893FFF2D">
    <w:name w:val="E1B3F2667211974DBAEE42DE893FFF2D"/>
  </w:style>
  <w:style w:type="paragraph" w:customStyle="1" w:styleId="5B6A66DB29935647875629500295D238">
    <w:name w:val="5B6A66DB29935647875629500295D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Cas961</b:Tag>
    <b:SourceType>Book</b:SourceType>
    <b:Guid>{9F750BC3-5FE2-894A-B62A-DD0BFFA3358E}</b:Guid>
    <b:Author>
      <b:Author>
        <b:NameList>
          <b:Person>
            <b:Last>Cassab</b:Last>
            <b:First>Judy</b:First>
          </b:Person>
        </b:NameList>
      </b:Author>
    </b:Author>
    <b:Title>Judy Cassab Diaries</b:Title>
    <b:City>Sydney</b:City>
    <b:Publisher>Random House</b:Publisher>
    <b:Year>1996</b:Year>
    <b:RefOrder>1</b:RefOrder>
  </b:Source>
  <b:Source>
    <b:Tag>Gle78</b:Tag>
    <b:SourceType>Book</b:SourceType>
    <b:Guid>{8B98E74B-4D50-724A-BB6B-827CB1FE1968}</b:Guid>
    <b:Author>
      <b:Author>
        <b:NameList>
          <b:Person>
            <b:Last>Gleeson</b:Last>
            <b:First>James</b:First>
          </b:Person>
        </b:NameList>
      </b:Author>
    </b:Author>
    <b:Title>James Gleeson Oral History Collection, James Gleeson Interviews Judy Cassab</b:Title>
    <b:City>Canberra</b:City>
    <b:Publisher>NGA</b:Publisher>
    <b:Year>1978</b:Year>
    <b:RefOrder>2</b:RefOrder>
  </b:Source>
  <b:Source>
    <b:Tag>Kle88</b:Tag>
    <b:SourceType>Book</b:SourceType>
    <b:Guid>{9B2B235A-AA92-BD4D-B813-4B3500A53184}</b:Guid>
    <b:Author>
      <b:Author>
        <b:NameList>
          <b:Person>
            <b:Last>Klepac</b:Last>
            <b:First>Lou</b:First>
          </b:Person>
        </b:NameList>
      </b:Author>
    </b:Author>
    <b:Title>Judy Cassab: Artists and friends</b:Title>
    <b:City>Sydney</b:City>
    <b:Publisher>Beagle Press</b:Publisher>
    <b:Year>1988</b:Year>
    <b:RefOrder>3</b:RefOrder>
  </b:Source>
  <b:Source>
    <b:Tag>Nia05</b:Tag>
    <b:SourceType>Book</b:SourceType>
    <b:Guid>{8AB028B3-4913-3C4A-AE82-F6689F9CFEC1}</b:Guid>
    <b:Author>
      <b:Author>
        <b:NameList>
          <b:Person>
            <b:Last>Niall</b:Last>
            <b:First>Brenda</b:First>
          </b:Person>
        </b:NameList>
      </b:Author>
    </b:Author>
    <b:Title>Judy Cassab: A Portrait</b:Title>
    <b:City>Sydney</b:City>
    <b:Publisher>Allen and Unwin</b:Publisher>
    <b:Year>2005</b:Year>
    <b:RefOrder>4</b:RefOrder>
  </b:Source>
</b:Sources>
</file>

<file path=customXml/itemProps1.xml><?xml version="1.0" encoding="utf-8"?>
<ds:datastoreItem xmlns:ds="http://schemas.openxmlformats.org/officeDocument/2006/customXml" ds:itemID="{44B70B5E-CD0B-434A-BF10-05E43BCDE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4</TotalTime>
  <Pages>2</Pages>
  <Words>771</Words>
  <Characters>4398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2015-11-24T18:28:00Z</dcterms:created>
  <dcterms:modified xsi:type="dcterms:W3CDTF">2015-12-20T02:20:00Z</dcterms:modified>
</cp:coreProperties>
</file>