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D960B07BC76084BBCC563E03F6AA1F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EC6E6ED3C48E842B5F81950B8BAE2A9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B6784910A934147A6F54279C706162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2A9881ACA9434FAE878757BC84B1E7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3D642C08123AA4C81BA5F7099F7026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8B5D22828506B489E7A5170F26605A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76AA7AFDC1D74429F214280BECF9F56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6D8DB6980E22849A70E57FE9406653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0BBADAD552E84459B575F975FBAC94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D8844A37FAB3944BE44AF76A4F7651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2D77EB72ACCCA49B52C6C89154FDA43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96A" w:rsidRDefault="00FC796A" w:rsidP="007A0D55">
      <w:pPr>
        <w:spacing w:after="0" w:line="240" w:lineRule="auto"/>
      </w:pPr>
      <w:r>
        <w:separator/>
      </w:r>
    </w:p>
  </w:endnote>
  <w:endnote w:type="continuationSeparator" w:id="0">
    <w:p w:rsidR="00FC796A" w:rsidRDefault="00FC79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96A" w:rsidRDefault="00FC796A" w:rsidP="007A0D55">
      <w:pPr>
        <w:spacing w:after="0" w:line="240" w:lineRule="auto"/>
      </w:pPr>
      <w:r>
        <w:separator/>
      </w:r>
    </w:p>
  </w:footnote>
  <w:footnote w:type="continuationSeparator" w:id="0">
    <w:p w:rsidR="00FC796A" w:rsidRDefault="00FC79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796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C79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C79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960B07BC76084BBCC563E03F6AA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B3C91-B4B1-2640-A313-4DD14CBFDC5E}"/>
      </w:docPartPr>
      <w:docPartBody>
        <w:p w:rsidR="00000000" w:rsidRDefault="004E117A">
          <w:pPr>
            <w:pStyle w:val="FD960B07BC76084BBCC563E03F6AA1F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EC6E6ED3C48E842B5F81950B8BAE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3929D-15AA-0E45-9928-2963A99C096C}"/>
      </w:docPartPr>
      <w:docPartBody>
        <w:p w:rsidR="00000000" w:rsidRDefault="004E117A">
          <w:pPr>
            <w:pStyle w:val="AEC6E6ED3C48E842B5F81950B8BAE2A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B6784910A934147A6F54279C7061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4ECFA-17E3-B544-BB53-A45B1FDB50B4}"/>
      </w:docPartPr>
      <w:docPartBody>
        <w:p w:rsidR="00000000" w:rsidRDefault="004E117A">
          <w:pPr>
            <w:pStyle w:val="5B6784910A934147A6F54279C70616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2A9881ACA9434FAE878757BC84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CAD3-48AB-D34B-B47E-0FFA018DF638}"/>
      </w:docPartPr>
      <w:docPartBody>
        <w:p w:rsidR="00000000" w:rsidRDefault="004E117A">
          <w:pPr>
            <w:pStyle w:val="792A9881ACA9434FAE878757BC84B1E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3D642C08123AA4C81BA5F7099F70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2E95D-BAB3-5041-BB14-D91A8BD1A4BC}"/>
      </w:docPartPr>
      <w:docPartBody>
        <w:p w:rsidR="00000000" w:rsidRDefault="004E117A">
          <w:pPr>
            <w:pStyle w:val="E3D642C08123AA4C81BA5F7099F7026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8B5D22828506B489E7A5170F2660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A6B53-B981-2F4D-8FB4-55EF7DB8F049}"/>
      </w:docPartPr>
      <w:docPartBody>
        <w:p w:rsidR="00000000" w:rsidRDefault="004E117A">
          <w:pPr>
            <w:pStyle w:val="68B5D22828506B489E7A5170F26605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6AA7AFDC1D74429F214280BECF9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EAD8E-49F0-FD47-8DC8-F8482E55C68D}"/>
      </w:docPartPr>
      <w:docPartBody>
        <w:p w:rsidR="00000000" w:rsidRDefault="004E117A">
          <w:pPr>
            <w:pStyle w:val="176AA7AFDC1D74429F214280BECF9F5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6D8DB6980E22849A70E57FE94066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FBD0-CBB4-734A-B5A2-EC64FE7FBCD5}"/>
      </w:docPartPr>
      <w:docPartBody>
        <w:p w:rsidR="00000000" w:rsidRDefault="004E117A">
          <w:pPr>
            <w:pStyle w:val="26D8DB6980E22849A70E57FE9406653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BBADAD552E84459B575F975FBAC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85A29-447B-5843-B5AA-A669F5EE445B}"/>
      </w:docPartPr>
      <w:docPartBody>
        <w:p w:rsidR="00000000" w:rsidRDefault="004E117A">
          <w:pPr>
            <w:pStyle w:val="F0BBADAD552E84459B575F975FBAC94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D8844A37FAB3944BE44AF76A4F76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5AB31-86B0-E04C-8333-95406B778143}"/>
      </w:docPartPr>
      <w:docPartBody>
        <w:p w:rsidR="00000000" w:rsidRDefault="004E117A">
          <w:pPr>
            <w:pStyle w:val="2D8844A37FAB3944BE44AF76A4F7651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D77EB72ACCCA49B52C6C89154FD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435FF-7548-D245-A969-765507AF12A3}"/>
      </w:docPartPr>
      <w:docPartBody>
        <w:p w:rsidR="00000000" w:rsidRDefault="004E117A">
          <w:pPr>
            <w:pStyle w:val="D2D77EB72ACCCA49B52C6C89154FDA4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960B07BC76084BBCC563E03F6AA1FE">
    <w:name w:val="FD960B07BC76084BBCC563E03F6AA1FE"/>
  </w:style>
  <w:style w:type="paragraph" w:customStyle="1" w:styleId="AEC6E6ED3C48E842B5F81950B8BAE2A9">
    <w:name w:val="AEC6E6ED3C48E842B5F81950B8BAE2A9"/>
  </w:style>
  <w:style w:type="paragraph" w:customStyle="1" w:styleId="5B6784910A934147A6F54279C706162C">
    <w:name w:val="5B6784910A934147A6F54279C706162C"/>
  </w:style>
  <w:style w:type="paragraph" w:customStyle="1" w:styleId="792A9881ACA9434FAE878757BC84B1E7">
    <w:name w:val="792A9881ACA9434FAE878757BC84B1E7"/>
  </w:style>
  <w:style w:type="paragraph" w:customStyle="1" w:styleId="E3D642C08123AA4C81BA5F7099F7026E">
    <w:name w:val="E3D642C08123AA4C81BA5F7099F7026E"/>
  </w:style>
  <w:style w:type="paragraph" w:customStyle="1" w:styleId="68B5D22828506B489E7A5170F26605A9">
    <w:name w:val="68B5D22828506B489E7A5170F26605A9"/>
  </w:style>
  <w:style w:type="paragraph" w:customStyle="1" w:styleId="176AA7AFDC1D74429F214280BECF9F56">
    <w:name w:val="176AA7AFDC1D74429F214280BECF9F56"/>
  </w:style>
  <w:style w:type="paragraph" w:customStyle="1" w:styleId="26D8DB6980E22849A70E57FE94066532">
    <w:name w:val="26D8DB6980E22849A70E57FE94066532"/>
  </w:style>
  <w:style w:type="paragraph" w:customStyle="1" w:styleId="F0BBADAD552E84459B575F975FBAC94E">
    <w:name w:val="F0BBADAD552E84459B575F975FBAC94E"/>
  </w:style>
  <w:style w:type="paragraph" w:customStyle="1" w:styleId="2D8844A37FAB3944BE44AF76A4F7651D">
    <w:name w:val="2D8844A37FAB3944BE44AF76A4F7651D"/>
  </w:style>
  <w:style w:type="paragraph" w:customStyle="1" w:styleId="D2D77EB72ACCCA49B52C6C89154FDA43">
    <w:name w:val="D2D77EB72ACCCA49B52C6C89154FDA4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960B07BC76084BBCC563E03F6AA1FE">
    <w:name w:val="FD960B07BC76084BBCC563E03F6AA1FE"/>
  </w:style>
  <w:style w:type="paragraph" w:customStyle="1" w:styleId="AEC6E6ED3C48E842B5F81950B8BAE2A9">
    <w:name w:val="AEC6E6ED3C48E842B5F81950B8BAE2A9"/>
  </w:style>
  <w:style w:type="paragraph" w:customStyle="1" w:styleId="5B6784910A934147A6F54279C706162C">
    <w:name w:val="5B6784910A934147A6F54279C706162C"/>
  </w:style>
  <w:style w:type="paragraph" w:customStyle="1" w:styleId="792A9881ACA9434FAE878757BC84B1E7">
    <w:name w:val="792A9881ACA9434FAE878757BC84B1E7"/>
  </w:style>
  <w:style w:type="paragraph" w:customStyle="1" w:styleId="E3D642C08123AA4C81BA5F7099F7026E">
    <w:name w:val="E3D642C08123AA4C81BA5F7099F7026E"/>
  </w:style>
  <w:style w:type="paragraph" w:customStyle="1" w:styleId="68B5D22828506B489E7A5170F26605A9">
    <w:name w:val="68B5D22828506B489E7A5170F26605A9"/>
  </w:style>
  <w:style w:type="paragraph" w:customStyle="1" w:styleId="176AA7AFDC1D74429F214280BECF9F56">
    <w:name w:val="176AA7AFDC1D74429F214280BECF9F56"/>
  </w:style>
  <w:style w:type="paragraph" w:customStyle="1" w:styleId="26D8DB6980E22849A70E57FE94066532">
    <w:name w:val="26D8DB6980E22849A70E57FE94066532"/>
  </w:style>
  <w:style w:type="paragraph" w:customStyle="1" w:styleId="F0BBADAD552E84459B575F975FBAC94E">
    <w:name w:val="F0BBADAD552E84459B575F975FBAC94E"/>
  </w:style>
  <w:style w:type="paragraph" w:customStyle="1" w:styleId="2D8844A37FAB3944BE44AF76A4F7651D">
    <w:name w:val="2D8844A37FAB3944BE44AF76A4F7651D"/>
  </w:style>
  <w:style w:type="paragraph" w:customStyle="1" w:styleId="D2D77EB72ACCCA49B52C6C89154FDA43">
    <w:name w:val="D2D77EB72ACCCA49B52C6C89154FD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1</cp:revision>
  <dcterms:created xsi:type="dcterms:W3CDTF">2016-01-20T21:34:00Z</dcterms:created>
  <dcterms:modified xsi:type="dcterms:W3CDTF">2016-01-20T21:35:00Z</dcterms:modified>
</cp:coreProperties>
</file>