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58A299" w14:textId="77777777" w:rsidTr="00922950">
        <w:tc>
          <w:tcPr>
            <w:tcW w:w="491" w:type="dxa"/>
            <w:vMerge w:val="restart"/>
            <w:shd w:val="clear" w:color="auto" w:fill="A6A6A6" w:themeFill="background1" w:themeFillShade="A6"/>
            <w:textDirection w:val="btLr"/>
          </w:tcPr>
          <w:p w14:paraId="2650A0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9680CED69C45488AB9A2B608921E49"/>
            </w:placeholder>
            <w:showingPlcHdr/>
            <w:dropDownList>
              <w:listItem w:displayText="Dr." w:value="Dr."/>
              <w:listItem w:displayText="Prof." w:value="Prof."/>
            </w:dropDownList>
          </w:sdtPr>
          <w:sdtEndPr/>
          <w:sdtContent>
            <w:tc>
              <w:tcPr>
                <w:tcW w:w="1259" w:type="dxa"/>
              </w:tcPr>
              <w:p w14:paraId="7E16E5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65505FD2C7914F9169209F4B79991B"/>
            </w:placeholder>
            <w:text/>
          </w:sdtPr>
          <w:sdtEndPr/>
          <w:sdtContent>
            <w:tc>
              <w:tcPr>
                <w:tcW w:w="2073" w:type="dxa"/>
              </w:tcPr>
              <w:p w14:paraId="4F7361B2" w14:textId="77777777" w:rsidR="00B574C9" w:rsidRDefault="009C753F" w:rsidP="009C753F">
                <w:r w:rsidRPr="00822FE7">
                  <w:rPr>
                    <w:rFonts w:eastAsiaTheme="minorEastAsia"/>
                    <w:sz w:val="24"/>
                    <w:szCs w:val="24"/>
                    <w:lang w:val="en-CA" w:eastAsia="ja-JP"/>
                  </w:rPr>
                  <w:t xml:space="preserve">Isabel </w:t>
                </w:r>
              </w:p>
            </w:tc>
          </w:sdtContent>
        </w:sdt>
        <w:sdt>
          <w:sdtPr>
            <w:alias w:val="Middle name"/>
            <w:tag w:val="authorMiddleName"/>
            <w:id w:val="-2076034781"/>
            <w:placeholder>
              <w:docPart w:val="8200A916A90AF548855EC159A28BF905"/>
            </w:placeholder>
            <w:showingPlcHdr/>
            <w:text/>
          </w:sdtPr>
          <w:sdtEndPr/>
          <w:sdtContent>
            <w:tc>
              <w:tcPr>
                <w:tcW w:w="2551" w:type="dxa"/>
              </w:tcPr>
              <w:p w14:paraId="1877C335" w14:textId="77777777" w:rsidR="00B574C9" w:rsidRDefault="00B574C9" w:rsidP="00922950">
                <w:r>
                  <w:rPr>
                    <w:rStyle w:val="PlaceholderText"/>
                  </w:rPr>
                  <w:t>[Middle name]</w:t>
                </w:r>
              </w:p>
            </w:tc>
          </w:sdtContent>
        </w:sdt>
        <w:sdt>
          <w:sdtPr>
            <w:alias w:val="Last name"/>
            <w:tag w:val="authorLastName"/>
            <w:id w:val="-1088529830"/>
            <w:placeholder>
              <w:docPart w:val="6158D70874CC144A922239E0E66B0C55"/>
            </w:placeholder>
            <w:text/>
          </w:sdtPr>
          <w:sdtEndPr/>
          <w:sdtContent>
            <w:tc>
              <w:tcPr>
                <w:tcW w:w="2642" w:type="dxa"/>
              </w:tcPr>
              <w:p w14:paraId="45887E0D" w14:textId="77777777" w:rsidR="00B574C9" w:rsidRDefault="009C753F" w:rsidP="00922950">
                <w:proofErr w:type="spellStart"/>
                <w:r w:rsidRPr="0062081A">
                  <w:rPr>
                    <w:rFonts w:eastAsiaTheme="minorEastAsia"/>
                    <w:sz w:val="24"/>
                    <w:szCs w:val="24"/>
                    <w:lang w:val="en-CA" w:eastAsia="ja-JP"/>
                  </w:rPr>
                  <w:t>Wünsche</w:t>
                </w:r>
                <w:proofErr w:type="spellEnd"/>
              </w:p>
            </w:tc>
          </w:sdtContent>
        </w:sdt>
      </w:tr>
      <w:tr w:rsidR="00B574C9" w14:paraId="78E3A3CD" w14:textId="77777777" w:rsidTr="001A6A06">
        <w:trPr>
          <w:trHeight w:val="986"/>
        </w:trPr>
        <w:tc>
          <w:tcPr>
            <w:tcW w:w="491" w:type="dxa"/>
            <w:vMerge/>
            <w:shd w:val="clear" w:color="auto" w:fill="A6A6A6" w:themeFill="background1" w:themeFillShade="A6"/>
          </w:tcPr>
          <w:p w14:paraId="03629450" w14:textId="77777777" w:rsidR="00B574C9" w:rsidRPr="001A6A06" w:rsidRDefault="00B574C9" w:rsidP="00CF1542">
            <w:pPr>
              <w:jc w:val="center"/>
              <w:rPr>
                <w:b/>
                <w:color w:val="FFFFFF" w:themeColor="background1"/>
              </w:rPr>
            </w:pPr>
          </w:p>
        </w:tc>
        <w:sdt>
          <w:sdtPr>
            <w:alias w:val="Biography"/>
            <w:tag w:val="authorBiography"/>
            <w:id w:val="938807824"/>
            <w:placeholder>
              <w:docPart w:val="7A861B5CF0F8F045837CAD27337D3F60"/>
            </w:placeholder>
            <w:showingPlcHdr/>
          </w:sdtPr>
          <w:sdtEndPr/>
          <w:sdtContent>
            <w:tc>
              <w:tcPr>
                <w:tcW w:w="8525" w:type="dxa"/>
                <w:gridSpan w:val="4"/>
              </w:tcPr>
              <w:p w14:paraId="77E07489" w14:textId="77777777" w:rsidR="00B574C9" w:rsidRDefault="00B574C9" w:rsidP="00922950">
                <w:r>
                  <w:rPr>
                    <w:rStyle w:val="PlaceholderText"/>
                  </w:rPr>
                  <w:t>[Enter your biography]</w:t>
                </w:r>
              </w:p>
            </w:tc>
          </w:sdtContent>
        </w:sdt>
      </w:tr>
      <w:tr w:rsidR="00B574C9" w14:paraId="7046AD03" w14:textId="77777777" w:rsidTr="001A6A06">
        <w:trPr>
          <w:trHeight w:val="986"/>
        </w:trPr>
        <w:tc>
          <w:tcPr>
            <w:tcW w:w="491" w:type="dxa"/>
            <w:vMerge/>
            <w:shd w:val="clear" w:color="auto" w:fill="A6A6A6" w:themeFill="background1" w:themeFillShade="A6"/>
          </w:tcPr>
          <w:p w14:paraId="500FEF60" w14:textId="77777777" w:rsidR="00B574C9" w:rsidRPr="001A6A06" w:rsidRDefault="00B574C9" w:rsidP="00CF1542">
            <w:pPr>
              <w:jc w:val="center"/>
              <w:rPr>
                <w:b/>
                <w:color w:val="FFFFFF" w:themeColor="background1"/>
              </w:rPr>
            </w:pPr>
          </w:p>
        </w:tc>
        <w:sdt>
          <w:sdtPr>
            <w:alias w:val="Affiliation"/>
            <w:tag w:val="affiliation"/>
            <w:id w:val="2012937915"/>
            <w:placeholder>
              <w:docPart w:val="6E1FCCE2988C5B4EA4F9421D42F0D7B4"/>
            </w:placeholder>
            <w:showingPlcHdr/>
            <w:text/>
          </w:sdtPr>
          <w:sdtEndPr/>
          <w:sdtContent>
            <w:tc>
              <w:tcPr>
                <w:tcW w:w="8525" w:type="dxa"/>
                <w:gridSpan w:val="4"/>
              </w:tcPr>
              <w:p w14:paraId="0E5F121D" w14:textId="77777777" w:rsidR="00B574C9" w:rsidRDefault="00B574C9" w:rsidP="00B574C9">
                <w:r>
                  <w:rPr>
                    <w:rStyle w:val="PlaceholderText"/>
                  </w:rPr>
                  <w:t>[Enter the institution with which you are affiliated]</w:t>
                </w:r>
              </w:p>
            </w:tc>
          </w:sdtContent>
        </w:sdt>
      </w:tr>
    </w:tbl>
    <w:p w14:paraId="62683B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C08FC7" w14:textId="77777777" w:rsidTr="00244BB0">
        <w:tc>
          <w:tcPr>
            <w:tcW w:w="9016" w:type="dxa"/>
            <w:shd w:val="clear" w:color="auto" w:fill="A6A6A6" w:themeFill="background1" w:themeFillShade="A6"/>
            <w:tcMar>
              <w:top w:w="113" w:type="dxa"/>
              <w:bottom w:w="113" w:type="dxa"/>
            </w:tcMar>
          </w:tcPr>
          <w:p w14:paraId="53AE88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D79643" w14:textId="77777777" w:rsidTr="003F0D73">
        <w:sdt>
          <w:sdtPr>
            <w:rPr>
              <w:rStyle w:val="Heading1Char"/>
            </w:rPr>
            <w:alias w:val="Article headword"/>
            <w:tag w:val="articleHeadword"/>
            <w:id w:val="-361440020"/>
            <w:placeholder>
              <w:docPart w:val="826ED3B99826C34896C229BA05C92016"/>
            </w:placeholder>
            <w:text/>
          </w:sdtPr>
          <w:sdtEndPr>
            <w:rPr>
              <w:rStyle w:val="Heading1Char"/>
            </w:rPr>
          </w:sdtEndPr>
          <w:sdtContent>
            <w:tc>
              <w:tcPr>
                <w:tcW w:w="9016" w:type="dxa"/>
                <w:tcMar>
                  <w:top w:w="113" w:type="dxa"/>
                  <w:bottom w:w="113" w:type="dxa"/>
                </w:tcMar>
              </w:tcPr>
              <w:p w14:paraId="1B58AC52" w14:textId="77777777" w:rsidR="003F0D73" w:rsidRPr="00FB589A" w:rsidRDefault="009C753F" w:rsidP="003F0D73">
                <w:pPr>
                  <w:rPr>
                    <w:b/>
                  </w:rPr>
                </w:pPr>
                <w:proofErr w:type="spellStart"/>
                <w:r w:rsidRPr="00D47AAB">
                  <w:rPr>
                    <w:rStyle w:val="Heading1Char"/>
                  </w:rPr>
                  <w:t>Scheyer</w:t>
                </w:r>
                <w:proofErr w:type="spellEnd"/>
                <w:r w:rsidRPr="00D47AAB">
                  <w:rPr>
                    <w:rStyle w:val="Heading1Char"/>
                  </w:rPr>
                  <w:t xml:space="preserve">, </w:t>
                </w:r>
                <w:proofErr w:type="spellStart"/>
                <w:r w:rsidRPr="00D47AAB">
                  <w:rPr>
                    <w:rStyle w:val="Heading1Char"/>
                  </w:rPr>
                  <w:t>Galka</w:t>
                </w:r>
                <w:proofErr w:type="spellEnd"/>
                <w:r w:rsidRPr="00D47AAB">
                  <w:rPr>
                    <w:rStyle w:val="Heading1Char"/>
                  </w:rPr>
                  <w:t xml:space="preserve"> E.</w:t>
                </w:r>
                <w:r w:rsidR="00D47AAB">
                  <w:rPr>
                    <w:rStyle w:val="Heading1Char"/>
                  </w:rPr>
                  <w:t xml:space="preserve"> (1889—1945)</w:t>
                </w:r>
              </w:p>
            </w:tc>
          </w:sdtContent>
        </w:sdt>
      </w:tr>
      <w:tr w:rsidR="00464699" w14:paraId="20B80AF4" w14:textId="77777777" w:rsidTr="009C753F">
        <w:sdt>
          <w:sdtPr>
            <w:alias w:val="Variant headwords"/>
            <w:tag w:val="variantHeadwords"/>
            <w:id w:val="173464402"/>
            <w:placeholder>
              <w:docPart w:val="1A542CA44BFF624B99B03DA74C93F6C4"/>
            </w:placeholder>
            <w:showingPlcHdr/>
          </w:sdtPr>
          <w:sdtEndPr/>
          <w:sdtContent>
            <w:tc>
              <w:tcPr>
                <w:tcW w:w="9016" w:type="dxa"/>
                <w:tcMar>
                  <w:top w:w="113" w:type="dxa"/>
                  <w:bottom w:w="113" w:type="dxa"/>
                </w:tcMar>
              </w:tcPr>
              <w:p w14:paraId="70AC65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B44DC0" w14:textId="77777777" w:rsidTr="003F0D73">
        <w:sdt>
          <w:sdtPr>
            <w:alias w:val="Abstract"/>
            <w:tag w:val="abstract"/>
            <w:id w:val="-635871867"/>
            <w:placeholder>
              <w:docPart w:val="1940D69D768D414295C2FC5E1E3424EE"/>
            </w:placeholder>
          </w:sdtPr>
          <w:sdtEndPr/>
          <w:sdtContent>
            <w:tc>
              <w:tcPr>
                <w:tcW w:w="9016" w:type="dxa"/>
                <w:tcMar>
                  <w:top w:w="113" w:type="dxa"/>
                  <w:bottom w:w="113" w:type="dxa"/>
                </w:tcMar>
              </w:tcPr>
              <w:p w14:paraId="4F88F866" w14:textId="77777777" w:rsidR="009C753F" w:rsidRPr="00D47AAB" w:rsidRDefault="009C753F" w:rsidP="00D47AAB">
                <w:proofErr w:type="spellStart"/>
                <w:r w:rsidRPr="00D47AAB">
                  <w:t>Galka</w:t>
                </w:r>
                <w:proofErr w:type="spellEnd"/>
                <w:r w:rsidRPr="00D47AAB">
                  <w:t xml:space="preserve"> E. </w:t>
                </w:r>
                <w:proofErr w:type="spellStart"/>
                <w:r w:rsidRPr="00D47AAB">
                  <w:t>Scheyer</w:t>
                </w:r>
                <w:proofErr w:type="spellEnd"/>
                <w:r w:rsidRPr="00D47AAB">
                  <w:t xml:space="preserve"> was a German-American painter, art dealer, art collector, and art teacher. Born into a middle-class Jewish family in </w:t>
                </w:r>
                <w:proofErr w:type="spellStart"/>
                <w:r w:rsidRPr="00D47AAB">
                  <w:t>Braunschweig</w:t>
                </w:r>
                <w:proofErr w:type="spellEnd"/>
                <w:r w:rsidRPr="00D47AAB">
                  <w:t xml:space="preserve">, Germany, </w:t>
                </w:r>
                <w:proofErr w:type="spellStart"/>
                <w:r w:rsidRPr="00D47AAB">
                  <w:t>Scheyer</w:t>
                </w:r>
                <w:proofErr w:type="spellEnd"/>
                <w:r w:rsidRPr="00D47AAB">
                  <w:t xml:space="preserve"> studied painting, sculpture, music, and languages in Munich, London, Paris, and Brussels. In 1916, she became acquainted with Alexei </w:t>
                </w:r>
                <w:proofErr w:type="spellStart"/>
                <w:r w:rsidRPr="00D47AAB">
                  <w:t>Jawlensky’s</w:t>
                </w:r>
                <w:proofErr w:type="spellEnd"/>
                <w:r w:rsidRPr="00D47AAB">
                  <w:t xml:space="preserve"> work at an exhibition in Switzerland. Inspired by </w:t>
                </w:r>
                <w:proofErr w:type="spellStart"/>
                <w:r w:rsidRPr="00D47AAB">
                  <w:t>Jawlen</w:t>
                </w:r>
                <w:r w:rsidR="00D47AAB">
                  <w:t>sky</w:t>
                </w:r>
                <w:proofErr w:type="spellEnd"/>
                <w:r w:rsidR="00D47AAB">
                  <w:t xml:space="preserve"> (who gave her the nickname ‘</w:t>
                </w:r>
                <w:proofErr w:type="spellStart"/>
                <w:r w:rsidR="00D47AAB">
                  <w:t>Galka</w:t>
                </w:r>
                <w:proofErr w:type="spellEnd"/>
                <w:r w:rsidR="00D47AAB">
                  <w:t>’,</w:t>
                </w:r>
                <w:r w:rsidRPr="00D47AAB">
                  <w:t xml:space="preserve"> meaning blackbird), </w:t>
                </w:r>
                <w:proofErr w:type="spellStart"/>
                <w:r w:rsidRPr="00D47AAB">
                  <w:t>Scheyer</w:t>
                </w:r>
                <w:proofErr w:type="spellEnd"/>
                <w:r w:rsidRPr="00D47AAB">
                  <w:t xml:space="preserve"> abandoned her own artistic career to promote his art and between 1919 and 1924 organized a series of travel exhibitions, which she accompanied with lectures, press coverage, an artist’s monograph, and sales of art works. In 1924, at </w:t>
                </w:r>
                <w:proofErr w:type="spellStart"/>
                <w:r w:rsidRPr="00D47AAB">
                  <w:t>Scheyer’s</w:t>
                </w:r>
                <w:proofErr w:type="spellEnd"/>
                <w:r w:rsidRPr="00D47AAB">
                  <w:t xml:space="preserve"> initiative, the artists’ group The Blue Four (</w:t>
                </w:r>
                <w:proofErr w:type="spellStart"/>
                <w:r w:rsidRPr="00D47AAB">
                  <w:t>Lyonel</w:t>
                </w:r>
                <w:proofErr w:type="spellEnd"/>
                <w:r w:rsidRPr="00D47AAB">
                  <w:t xml:space="preserve"> Feininger, Alexei </w:t>
                </w:r>
                <w:proofErr w:type="spellStart"/>
                <w:r w:rsidRPr="00D47AAB">
                  <w:t>Jawlensky</w:t>
                </w:r>
                <w:proofErr w:type="spellEnd"/>
                <w:r w:rsidRPr="00D47AAB">
                  <w:t xml:space="preserve">, </w:t>
                </w:r>
                <w:proofErr w:type="spellStart"/>
                <w:r w:rsidRPr="00D47AAB">
                  <w:t>Wassily</w:t>
                </w:r>
                <w:proofErr w:type="spellEnd"/>
                <w:r w:rsidRPr="00D47AAB">
                  <w:t xml:space="preserve"> Kandinsky and Paul Klee) was founded. It was </w:t>
                </w:r>
                <w:proofErr w:type="spellStart"/>
                <w:r w:rsidRPr="00D47AAB">
                  <w:t>Scheyer’s</w:t>
                </w:r>
                <w:proofErr w:type="spellEnd"/>
                <w:r w:rsidRPr="00D47AAB">
                  <w:t xml:space="preserve"> plan to arrange exhibitions and offer their work for sale while on an extended stay in the United States. Following her arrival in New York in May 1924, </w:t>
                </w:r>
                <w:proofErr w:type="spellStart"/>
                <w:r w:rsidRPr="00D47AAB">
                  <w:t>Scheyer</w:t>
                </w:r>
                <w:proofErr w:type="spellEnd"/>
                <w:r w:rsidRPr="00D47AAB">
                  <w:t xml:space="preserve"> devoted herself to promoting the art of the Blue Four through exhibitions and lectures in New York and later on the West Coast. Between 1925 and 1929, she lived in San Francisco and was part of the modernist art scenes in the Bay Area. </w:t>
                </w:r>
              </w:p>
              <w:p w14:paraId="54AE3F04" w14:textId="77777777" w:rsidR="00E85A05" w:rsidRDefault="00E85A05" w:rsidP="00D47AAB"/>
            </w:tc>
          </w:sdtContent>
        </w:sdt>
      </w:tr>
      <w:tr w:rsidR="003F0D73" w14:paraId="1100F11A" w14:textId="77777777" w:rsidTr="003F0D73">
        <w:sdt>
          <w:sdtPr>
            <w:alias w:val="Article text"/>
            <w:tag w:val="articleText"/>
            <w:id w:val="634067588"/>
            <w:placeholder>
              <w:docPart w:val="7A0CC54F5D333843804C4D4F63687BAE"/>
            </w:placeholder>
          </w:sdtPr>
          <w:sdtEndPr/>
          <w:sdtContent>
            <w:tc>
              <w:tcPr>
                <w:tcW w:w="9016" w:type="dxa"/>
                <w:tcMar>
                  <w:top w:w="113" w:type="dxa"/>
                  <w:bottom w:w="113" w:type="dxa"/>
                </w:tcMar>
              </w:tcPr>
              <w:p w14:paraId="0F179BAA" w14:textId="77777777" w:rsidR="00D47AAB" w:rsidRDefault="00D47AAB" w:rsidP="00D47AAB">
                <w:pPr>
                  <w:spacing w:line="360" w:lineRule="auto"/>
                </w:pPr>
              </w:p>
              <w:p w14:paraId="17BB853A" w14:textId="77777777" w:rsidR="009C753F" w:rsidRPr="00D47AAB" w:rsidRDefault="009C753F" w:rsidP="00D47AAB">
                <w:proofErr w:type="spellStart"/>
                <w:r w:rsidRPr="00D47AAB">
                  <w:t>Galka</w:t>
                </w:r>
                <w:proofErr w:type="spellEnd"/>
                <w:r w:rsidRPr="00D47AAB">
                  <w:t xml:space="preserve"> E. </w:t>
                </w:r>
                <w:proofErr w:type="spellStart"/>
                <w:r w:rsidRPr="00D47AAB">
                  <w:t>Scheyer</w:t>
                </w:r>
                <w:proofErr w:type="spellEnd"/>
                <w:r w:rsidRPr="00D47AAB">
                  <w:t xml:space="preserve"> was a German-American painter, art dealer, art collector, and art teacher. Born into a middle-class Jewish family in </w:t>
                </w:r>
                <w:proofErr w:type="spellStart"/>
                <w:r w:rsidRPr="00D47AAB">
                  <w:t>Braunschweig</w:t>
                </w:r>
                <w:proofErr w:type="spellEnd"/>
                <w:r w:rsidRPr="00D47AAB">
                  <w:t xml:space="preserve">, Germany, </w:t>
                </w:r>
                <w:proofErr w:type="spellStart"/>
                <w:r w:rsidRPr="00D47AAB">
                  <w:t>Scheyer</w:t>
                </w:r>
                <w:proofErr w:type="spellEnd"/>
                <w:r w:rsidRPr="00D47AAB">
                  <w:t xml:space="preserve"> studied painting, sculpture, music, and languages in Munich, London, Paris, and Brussels. In 1916, she became acquainted with Alexei </w:t>
                </w:r>
                <w:proofErr w:type="spellStart"/>
                <w:r w:rsidRPr="00D47AAB">
                  <w:t>Jawlensky’s</w:t>
                </w:r>
                <w:proofErr w:type="spellEnd"/>
                <w:r w:rsidRPr="00D47AAB">
                  <w:t xml:space="preserve"> work at an exhibition in Switzerland. Inspired by </w:t>
                </w:r>
                <w:proofErr w:type="spellStart"/>
                <w:r w:rsidRPr="00D47AAB">
                  <w:t>Jawlen</w:t>
                </w:r>
                <w:r w:rsidR="00D47AAB" w:rsidRPr="00D47AAB">
                  <w:t>sky</w:t>
                </w:r>
                <w:proofErr w:type="spellEnd"/>
                <w:r w:rsidR="00D47AAB" w:rsidRPr="00D47AAB">
                  <w:t xml:space="preserve"> (who gave her the nickname ‘</w:t>
                </w:r>
                <w:proofErr w:type="spellStart"/>
                <w:r w:rsidR="00D47AAB" w:rsidRPr="00D47AAB">
                  <w:t>Galka</w:t>
                </w:r>
                <w:proofErr w:type="spellEnd"/>
                <w:r w:rsidR="00D47AAB" w:rsidRPr="00D47AAB">
                  <w:t>’,</w:t>
                </w:r>
                <w:r w:rsidRPr="00D47AAB">
                  <w:t xml:space="preserve"> meaning blackbird), </w:t>
                </w:r>
                <w:proofErr w:type="spellStart"/>
                <w:r w:rsidRPr="00D47AAB">
                  <w:t>Scheyer</w:t>
                </w:r>
                <w:proofErr w:type="spellEnd"/>
                <w:r w:rsidRPr="00D47AAB">
                  <w:t xml:space="preserve"> abandoned her own artistic career to promote his art and between 1919 and 1924 organized a series of travel exhibitions, which she accompanied with lectures, press coverage, an artist’s monograph, and sales of art works. In 1924, at </w:t>
                </w:r>
                <w:proofErr w:type="spellStart"/>
                <w:r w:rsidRPr="00D47AAB">
                  <w:t>Scheyer’s</w:t>
                </w:r>
                <w:proofErr w:type="spellEnd"/>
                <w:r w:rsidRPr="00D47AAB">
                  <w:t xml:space="preserve"> initiative, the artists’ group The Blue Four (</w:t>
                </w:r>
                <w:proofErr w:type="spellStart"/>
                <w:r w:rsidRPr="00D47AAB">
                  <w:t>Lyonel</w:t>
                </w:r>
                <w:proofErr w:type="spellEnd"/>
                <w:r w:rsidRPr="00D47AAB">
                  <w:t xml:space="preserve"> Feininger, Alexei </w:t>
                </w:r>
                <w:proofErr w:type="spellStart"/>
                <w:r w:rsidRPr="00D47AAB">
                  <w:t>Jawlensky</w:t>
                </w:r>
                <w:proofErr w:type="spellEnd"/>
                <w:r w:rsidRPr="00D47AAB">
                  <w:t xml:space="preserve">, </w:t>
                </w:r>
                <w:proofErr w:type="spellStart"/>
                <w:r w:rsidRPr="00D47AAB">
                  <w:t>Wassily</w:t>
                </w:r>
                <w:proofErr w:type="spellEnd"/>
                <w:r w:rsidRPr="00D47AAB">
                  <w:t xml:space="preserve"> Kandinsky and Paul Klee) was founded. It was </w:t>
                </w:r>
                <w:proofErr w:type="spellStart"/>
                <w:r w:rsidRPr="00D47AAB">
                  <w:t>Scheyer’s</w:t>
                </w:r>
                <w:proofErr w:type="spellEnd"/>
                <w:r w:rsidRPr="00D47AAB">
                  <w:t xml:space="preserve"> plan to arrange exhibitions and offer their work for sale while on an extended stay in the United States. Following her arrival in New York in May 1924, </w:t>
                </w:r>
                <w:proofErr w:type="spellStart"/>
                <w:r w:rsidRPr="00D47AAB">
                  <w:t>Scheyer</w:t>
                </w:r>
                <w:proofErr w:type="spellEnd"/>
                <w:r w:rsidRPr="00D47AAB">
                  <w:t xml:space="preserve"> devoted herself to promoting the art of the Blue Four through exhibitions and lectures in New York and later on the West Coast. Between 1925 and 1929, she lived in San Francisco and was part of the modernist art scenes in the Bay Area. </w:t>
                </w:r>
              </w:p>
              <w:p w14:paraId="0FF2CBF4" w14:textId="77777777" w:rsidR="009C753F" w:rsidRDefault="009C753F" w:rsidP="009C753F">
                <w:pPr>
                  <w:spacing w:line="360" w:lineRule="auto"/>
                </w:pPr>
              </w:p>
              <w:p w14:paraId="708706DC" w14:textId="77777777" w:rsidR="009C753F" w:rsidRDefault="00D47AAB" w:rsidP="00D47AAB">
                <w:proofErr w:type="spellStart"/>
                <w:r>
                  <w:t>Scheyer</w:t>
                </w:r>
                <w:proofErr w:type="spellEnd"/>
                <w:r>
                  <w:t xml:space="preserve"> served as the official ‘</w:t>
                </w:r>
                <w:r w:rsidR="009C753F">
                  <w:t>E</w:t>
                </w:r>
                <w:r>
                  <w:t>uropean representative’</w:t>
                </w:r>
                <w:r w:rsidR="009C753F">
                  <w:t xml:space="preserve"> of the Oakland Art Gallery from 1926 to 1938 and</w:t>
                </w:r>
                <w:r w:rsidR="009C753F" w:rsidRPr="0079549F">
                  <w:t xml:space="preserve"> showed works of the Blue Four as well as of other European modernists in Oakland, San Francisco, Los Angeles, San Diego, </w:t>
                </w:r>
                <w:r w:rsidR="009C753F">
                  <w:t xml:space="preserve">Portland, Spokane, and Seattle. In 1929, </w:t>
                </w:r>
                <w:proofErr w:type="spellStart"/>
                <w:r w:rsidR="009C753F">
                  <w:t>Scheyer</w:t>
                </w:r>
                <w:proofErr w:type="spellEnd"/>
                <w:r w:rsidR="009C753F">
                  <w:t xml:space="preserve"> settled in Hollywood, where she built a small gallery house on Blue Heights Drive, and attempted to interest </w:t>
                </w:r>
                <w:r w:rsidR="009C753F" w:rsidRPr="0079549F">
                  <w:lastRenderedPageBreak/>
                  <w:t xml:space="preserve">affluent members </w:t>
                </w:r>
                <w:r w:rsidR="009C753F">
                  <w:t xml:space="preserve">of the Hollywood film community, among them Josef von Sternberg, Marlene Dietrich, Greta </w:t>
                </w:r>
                <w:proofErr w:type="spellStart"/>
                <w:r w:rsidR="009C753F">
                  <w:t>Garbo</w:t>
                </w:r>
                <w:proofErr w:type="spellEnd"/>
                <w:r w:rsidR="009C753F">
                  <w:t>, Harpo Marx, and the Warner brothers, in European modernist art.</w:t>
                </w:r>
              </w:p>
              <w:p w14:paraId="071F211C" w14:textId="77777777" w:rsidR="009C753F" w:rsidRDefault="009C753F" w:rsidP="009C753F">
                <w:pPr>
                  <w:spacing w:line="360" w:lineRule="auto"/>
                </w:pPr>
              </w:p>
              <w:p w14:paraId="5045D3F6" w14:textId="77777777" w:rsidR="009C753F" w:rsidRDefault="009C753F" w:rsidP="00D47AAB">
                <w:r w:rsidRPr="0079549F">
                  <w:t xml:space="preserve">With her </w:t>
                </w:r>
                <w:proofErr w:type="spellStart"/>
                <w:r w:rsidRPr="0079549F">
                  <w:t>colorful</w:t>
                </w:r>
                <w:proofErr w:type="spellEnd"/>
                <w:r w:rsidRPr="0079549F">
                  <w:t xml:space="preserve"> personality and untiring engagement for European modernism, </w:t>
                </w:r>
                <w:proofErr w:type="spellStart"/>
                <w:r w:rsidRPr="0079549F">
                  <w:t>Scheyer</w:t>
                </w:r>
                <w:proofErr w:type="spellEnd"/>
                <w:r w:rsidRPr="0079549F">
                  <w:t xml:space="preserve"> quickly became known as </w:t>
                </w:r>
                <w:r w:rsidR="00D47AAB">
                  <w:t>the ‘</w:t>
                </w:r>
                <w:r>
                  <w:t>p</w:t>
                </w:r>
                <w:r w:rsidR="00D47AAB">
                  <w:t>rophetess of modern art’.</w:t>
                </w:r>
                <w:r>
                  <w:t xml:space="preserve"> Along with her interest in the </w:t>
                </w:r>
                <w:r w:rsidRPr="0079549F">
                  <w:t>spiritual dimension of modernist art</w:t>
                </w:r>
                <w:r w:rsidRPr="0079549F" w:rsidDel="00445193">
                  <w:t xml:space="preserve">, </w:t>
                </w:r>
                <w:r>
                  <w:t xml:space="preserve">she also focused on the </w:t>
                </w:r>
                <w:r w:rsidRPr="0079549F">
                  <w:t xml:space="preserve">reform </w:t>
                </w:r>
                <w:r>
                  <w:t xml:space="preserve">of children’s art education and </w:t>
                </w:r>
                <w:r w:rsidRPr="0079549F">
                  <w:t xml:space="preserve">was particularly influenced by the work of Franz </w:t>
                </w:r>
                <w:proofErr w:type="spellStart"/>
                <w:r w:rsidRPr="0079549F">
                  <w:t>Cizek</w:t>
                </w:r>
                <w:proofErr w:type="spellEnd"/>
                <w:r w:rsidRPr="0079549F">
                  <w:t xml:space="preserve">, professor at the </w:t>
                </w:r>
                <w:r w:rsidRPr="0079549F">
                  <w:rPr>
                    <w:rFonts w:cs="ArialMT"/>
                    <w:szCs w:val="26"/>
                    <w:lang w:bidi="en-US"/>
                  </w:rPr>
                  <w:t xml:space="preserve">Vienna School of Arts and Crafts. </w:t>
                </w:r>
                <w:r w:rsidRPr="0079549F">
                  <w:t>In California, s</w:t>
                </w:r>
                <w:r w:rsidRPr="0079549F" w:rsidDel="00E73C77">
                  <w:t xml:space="preserve">he </w:t>
                </w:r>
                <w:r w:rsidRPr="0079549F">
                  <w:t xml:space="preserve">continued her artistic work with children at the Anna Head School in Berkeley, 1926-1930, and at the Brentwood Town and Country School, 1936-1945. </w:t>
                </w:r>
                <w:r>
                  <w:t xml:space="preserve">In 1928, she participated in the </w:t>
                </w:r>
                <w:r w:rsidRPr="0079549F">
                  <w:t>International Cong</w:t>
                </w:r>
                <w:r>
                  <w:t>ress for Art Education</w:t>
                </w:r>
                <w:r w:rsidRPr="0079549F">
                  <w:t xml:space="preserve"> in </w:t>
                </w:r>
                <w:r>
                  <w:t xml:space="preserve">Prague, where she served as American delegate, </w:t>
                </w:r>
                <w:r w:rsidRPr="0079549F">
                  <w:t>European representative of the Oakland Art Gallery</w:t>
                </w:r>
                <w:r>
                  <w:t>,</w:t>
                </w:r>
                <w:r w:rsidRPr="0079549F">
                  <w:t xml:space="preserve"> art critic for the </w:t>
                </w:r>
                <w:r w:rsidRPr="0079549F">
                  <w:rPr>
                    <w:i/>
                  </w:rPr>
                  <w:t>San Francisco Examiner</w:t>
                </w:r>
                <w:r>
                  <w:t>,</w:t>
                </w:r>
                <w:r w:rsidRPr="0079549F">
                  <w:t xml:space="preserve"> presented a lecture on </w:t>
                </w:r>
                <w:r>
                  <w:t xml:space="preserve">her main subject, </w:t>
                </w:r>
                <w:r w:rsidR="00D47AAB">
                  <w:t>‘</w:t>
                </w:r>
                <w:r w:rsidRPr="0079549F">
                  <w:t>Free, Imaginative, and Creative Work with Children</w:t>
                </w:r>
                <w:r w:rsidR="00D47AAB">
                  <w:t>’</w:t>
                </w:r>
                <w:r>
                  <w:t>,</w:t>
                </w:r>
                <w:r w:rsidRPr="0079549F">
                  <w:t xml:space="preserve"> and organized an international exhibition of children’s art.</w:t>
                </w:r>
                <w:r>
                  <w:t xml:space="preserve"> </w:t>
                </w:r>
                <w:proofErr w:type="spellStart"/>
                <w:r>
                  <w:t>Scheyer</w:t>
                </w:r>
                <w:proofErr w:type="spellEnd"/>
                <w:r>
                  <w:t xml:space="preserve"> was instrumental in introducing and promoting European modernism to the West Coast; her own modernist art collection is today a part of the Norton Simon Museum in Pasadena.</w:t>
                </w:r>
                <w:bookmarkStart w:id="0" w:name="_GoBack"/>
                <w:bookmarkEnd w:id="0"/>
              </w:p>
              <w:p w14:paraId="21E16554" w14:textId="77777777" w:rsidR="009C753F" w:rsidRPr="00E320EC" w:rsidRDefault="009C753F" w:rsidP="009C753F">
                <w:pPr>
                  <w:spacing w:line="360" w:lineRule="auto"/>
                  <w:rPr>
                    <w:b/>
                    <w:lang w:val="de-DE"/>
                  </w:rPr>
                </w:pPr>
              </w:p>
              <w:p w14:paraId="5EF8FCA3" w14:textId="77777777" w:rsidR="003F0D73" w:rsidRDefault="003F0D73" w:rsidP="00C27FAB"/>
            </w:tc>
          </w:sdtContent>
        </w:sdt>
      </w:tr>
      <w:tr w:rsidR="003235A7" w14:paraId="230B61B8" w14:textId="77777777" w:rsidTr="003235A7">
        <w:tc>
          <w:tcPr>
            <w:tcW w:w="9016" w:type="dxa"/>
          </w:tcPr>
          <w:p w14:paraId="6C2E3D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114E31929837C49943EAFE883CC8458"/>
              </w:placeholder>
            </w:sdtPr>
            <w:sdtEndPr/>
            <w:sdtContent>
              <w:p w14:paraId="45097706" w14:textId="77777777" w:rsidR="009C753F" w:rsidRPr="002D39A2" w:rsidRDefault="00C048CE" w:rsidP="009C753F">
                <w:sdt>
                  <w:sdtPr>
                    <w:id w:val="-2065235531"/>
                    <w:citation/>
                  </w:sdtPr>
                  <w:sdtEndPr/>
                  <w:sdtContent>
                    <w:r w:rsidR="009C753F">
                      <w:fldChar w:fldCharType="begin"/>
                    </w:r>
                    <w:r w:rsidR="009C753F">
                      <w:rPr>
                        <w:lang w:val="en-US"/>
                      </w:rPr>
                      <w:instrText xml:space="preserve"> CITATION EES20 \l 1033 </w:instrText>
                    </w:r>
                    <w:r w:rsidR="009C753F">
                      <w:fldChar w:fldCharType="separate"/>
                    </w:r>
                    <w:r w:rsidR="00D47AAB">
                      <w:rPr>
                        <w:noProof/>
                        <w:lang w:val="en-US"/>
                      </w:rPr>
                      <w:t xml:space="preserve"> </w:t>
                    </w:r>
                    <w:r w:rsidR="00D47AAB" w:rsidRPr="00D47AAB">
                      <w:rPr>
                        <w:noProof/>
                        <w:lang w:val="en-US"/>
                      </w:rPr>
                      <w:t>(E. E. Scheyer)</w:t>
                    </w:r>
                    <w:r w:rsidR="009C753F">
                      <w:fldChar w:fldCharType="end"/>
                    </w:r>
                  </w:sdtContent>
                </w:sdt>
              </w:p>
              <w:p w14:paraId="1727EC56" w14:textId="77777777" w:rsidR="009C753F" w:rsidRDefault="00C048CE" w:rsidP="009C753F">
                <w:sdt>
                  <w:sdtPr>
                    <w:id w:val="-1035035591"/>
                    <w:citation/>
                  </w:sdtPr>
                  <w:sdtEndPr/>
                  <w:sdtContent>
                    <w:r w:rsidR="009C753F">
                      <w:fldChar w:fldCharType="begin"/>
                    </w:r>
                    <w:r w:rsidR="009C753F">
                      <w:rPr>
                        <w:lang w:val="en-US"/>
                      </w:rPr>
                      <w:instrText xml:space="preserve"> CITATION Gal29 \l 1033 </w:instrText>
                    </w:r>
                    <w:r w:rsidR="009C753F">
                      <w:fldChar w:fldCharType="separate"/>
                    </w:r>
                    <w:r w:rsidR="00D47AAB" w:rsidRPr="00D47AAB">
                      <w:rPr>
                        <w:noProof/>
                        <w:lang w:val="en-US"/>
                      </w:rPr>
                      <w:t>(Scheyer, Free, Imaginative and Creative Work)</w:t>
                    </w:r>
                    <w:r w:rsidR="009C753F">
                      <w:fldChar w:fldCharType="end"/>
                    </w:r>
                  </w:sdtContent>
                </w:sdt>
              </w:p>
              <w:p w14:paraId="71A259D5" w14:textId="77777777" w:rsidR="009C753F" w:rsidRPr="002D39A2" w:rsidRDefault="00C048CE" w:rsidP="009C753F">
                <w:sdt>
                  <w:sdtPr>
                    <w:id w:val="-1706714602"/>
                    <w:citation/>
                  </w:sdtPr>
                  <w:sdtEndPr/>
                  <w:sdtContent>
                    <w:r w:rsidR="009C753F">
                      <w:fldChar w:fldCharType="begin"/>
                    </w:r>
                    <w:r w:rsidR="009C753F">
                      <w:rPr>
                        <w:lang w:val="en-US"/>
                      </w:rPr>
                      <w:instrText xml:space="preserve"> CITATION Sch31 \l 1033 </w:instrText>
                    </w:r>
                    <w:r w:rsidR="009C753F">
                      <w:fldChar w:fldCharType="separate"/>
                    </w:r>
                    <w:r w:rsidR="00D47AAB" w:rsidRPr="00D47AAB">
                      <w:rPr>
                        <w:noProof/>
                        <w:lang w:val="en-US"/>
                      </w:rPr>
                      <w:t>(Scheyer, Free Imaginative and Creative Work)</w:t>
                    </w:r>
                    <w:r w:rsidR="009C753F">
                      <w:fldChar w:fldCharType="end"/>
                    </w:r>
                  </w:sdtContent>
                </w:sdt>
              </w:p>
              <w:p w14:paraId="7C5D423A" w14:textId="77777777" w:rsidR="009C753F" w:rsidRPr="002D39A2" w:rsidRDefault="00C048CE" w:rsidP="009C753F">
                <w:sdt>
                  <w:sdtPr>
                    <w:id w:val="1042875769"/>
                    <w:citation/>
                  </w:sdtPr>
                  <w:sdtEndPr/>
                  <w:sdtContent>
                    <w:r w:rsidR="009C753F">
                      <w:fldChar w:fldCharType="begin"/>
                    </w:r>
                    <w:r w:rsidR="009C753F">
                      <w:rPr>
                        <w:lang w:val="en-US"/>
                      </w:rPr>
                      <w:instrText xml:space="preserve"> CITATION Sch41 \l 1033 </w:instrText>
                    </w:r>
                    <w:r w:rsidR="009C753F">
                      <w:fldChar w:fldCharType="separate"/>
                    </w:r>
                    <w:r w:rsidR="00D47AAB" w:rsidRPr="00D47AAB">
                      <w:rPr>
                        <w:noProof/>
                        <w:lang w:val="en-US"/>
                      </w:rPr>
                      <w:t>(Scheyer, Free imaginative, and creative children)</w:t>
                    </w:r>
                    <w:r w:rsidR="009C753F">
                      <w:fldChar w:fldCharType="end"/>
                    </w:r>
                  </w:sdtContent>
                </w:sdt>
              </w:p>
              <w:p w14:paraId="20C2A308" w14:textId="77777777" w:rsidR="009C753F" w:rsidRPr="00E320EC" w:rsidRDefault="00C048CE" w:rsidP="009C753F">
                <w:pPr>
                  <w:rPr>
                    <w:lang w:val="de-DE"/>
                  </w:rPr>
                </w:pPr>
                <w:sdt>
                  <w:sdtPr>
                    <w:rPr>
                      <w:lang w:val="de-DE"/>
                    </w:rPr>
                    <w:id w:val="603843073"/>
                    <w:citation/>
                  </w:sdtPr>
                  <w:sdtEndPr/>
                  <w:sdtContent>
                    <w:r w:rsidR="00DD19FF">
                      <w:rPr>
                        <w:lang w:val="de-DE"/>
                      </w:rPr>
                      <w:fldChar w:fldCharType="begin"/>
                    </w:r>
                    <w:r w:rsidR="00DD19FF">
                      <w:rPr>
                        <w:lang w:val="en-US"/>
                      </w:rPr>
                      <w:instrText xml:space="preserve"> CITATION Emi91 \l 1033 </w:instrText>
                    </w:r>
                    <w:r w:rsidR="00DD19FF">
                      <w:rPr>
                        <w:lang w:val="de-DE"/>
                      </w:rPr>
                      <w:fldChar w:fldCharType="separate"/>
                    </w:r>
                    <w:r w:rsidR="00D47AAB" w:rsidRPr="00D47AAB">
                      <w:rPr>
                        <w:noProof/>
                        <w:lang w:val="en-US"/>
                      </w:rPr>
                      <w:t>(Emilie-Galka-Scheyer, Mäzenin, 1889-1945)</w:t>
                    </w:r>
                    <w:r w:rsidR="00DD19FF">
                      <w:rPr>
                        <w:lang w:val="de-DE"/>
                      </w:rPr>
                      <w:fldChar w:fldCharType="end"/>
                    </w:r>
                  </w:sdtContent>
                </w:sdt>
              </w:p>
              <w:p w14:paraId="65F53C66" w14:textId="77777777" w:rsidR="009C753F" w:rsidRPr="002D39A2" w:rsidRDefault="00C048CE" w:rsidP="009C753F">
                <w:sdt>
                  <w:sdtPr>
                    <w:id w:val="-1212498337"/>
                    <w:citation/>
                  </w:sdtPr>
                  <w:sdtEndPr/>
                  <w:sdtContent>
                    <w:r w:rsidR="00DD19FF">
                      <w:fldChar w:fldCharType="begin"/>
                    </w:r>
                    <w:r w:rsidR="00DD19FF">
                      <w:rPr>
                        <w:rStyle w:val="Strong"/>
                        <w:rFonts w:ascii="Times New Roman" w:eastAsia="Times New Roman" w:hAnsi="Times New Roman" w:cs="Times New Roman"/>
                        <w:b w:val="0"/>
                        <w:sz w:val="24"/>
                        <w:szCs w:val="24"/>
                        <w:lang w:val="en-US"/>
                      </w:rPr>
                      <w:instrText xml:space="preserve"> CITATION Viv97 \l 1033 </w:instrText>
                    </w:r>
                    <w:r w:rsidR="00DD19FF">
                      <w:fldChar w:fldCharType="separate"/>
                    </w:r>
                    <w:r w:rsidR="00D47AAB" w:rsidRPr="00D47AAB">
                      <w:rPr>
                        <w:rFonts w:ascii="Times New Roman" w:eastAsia="Times New Roman" w:hAnsi="Times New Roman" w:cs="Times New Roman"/>
                        <w:noProof/>
                        <w:sz w:val="24"/>
                        <w:szCs w:val="24"/>
                        <w:lang w:val="en-US"/>
                      </w:rPr>
                      <w:t>(Vivian Endicott Barnett)</w:t>
                    </w:r>
                    <w:r w:rsidR="00DD19FF">
                      <w:fldChar w:fldCharType="end"/>
                    </w:r>
                  </w:sdtContent>
                </w:sdt>
              </w:p>
              <w:p w14:paraId="0C1B14BC" w14:textId="77777777" w:rsidR="009C753F" w:rsidRPr="002D39A2" w:rsidRDefault="00C048CE" w:rsidP="009C753F">
                <w:sdt>
                  <w:sdtPr>
                    <w:id w:val="-1151751485"/>
                    <w:citation/>
                  </w:sdtPr>
                  <w:sdtEndPr/>
                  <w:sdtContent>
                    <w:r w:rsidR="00FB73AF">
                      <w:fldChar w:fldCharType="begin"/>
                    </w:r>
                    <w:r w:rsidR="00FB73AF">
                      <w:rPr>
                        <w:lang w:val="en-US"/>
                      </w:rPr>
                      <w:instrText xml:space="preserve"> CITATION Flo92 \l 1033 </w:instrText>
                    </w:r>
                    <w:r w:rsidR="00FB73AF">
                      <w:fldChar w:fldCharType="separate"/>
                    </w:r>
                    <w:r w:rsidR="00D47AAB" w:rsidRPr="00D47AAB">
                      <w:rPr>
                        <w:noProof/>
                        <w:lang w:val="en-US"/>
                      </w:rPr>
                      <w:t>(Flores)</w:t>
                    </w:r>
                    <w:r w:rsidR="00FB73AF">
                      <w:fldChar w:fldCharType="end"/>
                    </w:r>
                  </w:sdtContent>
                </w:sdt>
              </w:p>
              <w:p w14:paraId="05F7378F" w14:textId="77777777" w:rsidR="00D47AAB" w:rsidRPr="00E320EC" w:rsidRDefault="00C048CE" w:rsidP="009C753F">
                <w:pPr>
                  <w:rPr>
                    <w:lang w:val="de-DE"/>
                  </w:rPr>
                </w:pPr>
                <w:sdt>
                  <w:sdtPr>
                    <w:rPr>
                      <w:lang w:val="de-DE"/>
                    </w:rPr>
                    <w:id w:val="838816037"/>
                    <w:citation/>
                  </w:sdtPr>
                  <w:sdtEndPr/>
                  <w:sdtContent>
                    <w:r w:rsidR="00FB73AF">
                      <w:rPr>
                        <w:lang w:val="de-DE"/>
                      </w:rPr>
                      <w:fldChar w:fldCharType="begin"/>
                    </w:r>
                    <w:r w:rsidR="00FB73AF">
                      <w:rPr>
                        <w:lang w:val="en-US"/>
                      </w:rPr>
                      <w:instrText xml:space="preserve"> CITATION Vol04 \l 1033 </w:instrText>
                    </w:r>
                    <w:r w:rsidR="00FB73AF">
                      <w:rPr>
                        <w:lang w:val="de-DE"/>
                      </w:rPr>
                      <w:fldChar w:fldCharType="separate"/>
                    </w:r>
                    <w:r w:rsidR="00D47AAB" w:rsidRPr="00D47AAB">
                      <w:rPr>
                        <w:noProof/>
                        <w:lang w:val="en-US"/>
                      </w:rPr>
                      <w:t>(Volker Rattemeyer)</w:t>
                    </w:r>
                    <w:r w:rsidR="00FB73AF">
                      <w:rPr>
                        <w:lang w:val="de-DE"/>
                      </w:rPr>
                      <w:fldChar w:fldCharType="end"/>
                    </w:r>
                  </w:sdtContent>
                </w:sdt>
              </w:p>
              <w:p w14:paraId="781B1275" w14:textId="77777777" w:rsidR="009C753F" w:rsidRDefault="00C048CE" w:rsidP="009C753F">
                <w:pPr>
                  <w:spacing w:line="360" w:lineRule="auto"/>
                </w:pPr>
                <w:sdt>
                  <w:sdtPr>
                    <w:id w:val="236604382"/>
                    <w:citation/>
                  </w:sdtPr>
                  <w:sdtEndPr/>
                  <w:sdtContent>
                    <w:r w:rsidR="00FB73AF">
                      <w:fldChar w:fldCharType="begin"/>
                    </w:r>
                    <w:r w:rsidR="00FB73AF">
                      <w:rPr>
                        <w:lang w:val="en-US"/>
                      </w:rPr>
                      <w:instrText xml:space="preserve"> CITATION Isa06 \l 1033 </w:instrText>
                    </w:r>
                    <w:r w:rsidR="00FB73AF">
                      <w:fldChar w:fldCharType="separate"/>
                    </w:r>
                    <w:r w:rsidR="00D47AAB" w:rsidRPr="00D47AAB">
                      <w:rPr>
                        <w:noProof/>
                        <w:lang w:val="en-US"/>
                      </w:rPr>
                      <w:t>(Wünsche)</w:t>
                    </w:r>
                    <w:r w:rsidR="00FB73AF">
                      <w:fldChar w:fldCharType="end"/>
                    </w:r>
                  </w:sdtContent>
                </w:sdt>
              </w:p>
              <w:p w14:paraId="41A00478" w14:textId="77777777" w:rsidR="009C753F" w:rsidRDefault="009C753F" w:rsidP="009C753F">
                <w:pPr>
                  <w:spacing w:line="360" w:lineRule="auto"/>
                </w:pPr>
              </w:p>
              <w:p w14:paraId="32D85413" w14:textId="77777777" w:rsidR="009C753F" w:rsidRDefault="009C753F" w:rsidP="009C753F">
                <w:pPr>
                  <w:spacing w:line="360" w:lineRule="auto"/>
                </w:pPr>
              </w:p>
              <w:p w14:paraId="301E26A2" w14:textId="77777777" w:rsidR="009C753F" w:rsidRDefault="009C753F" w:rsidP="009C753F">
                <w:pPr>
                  <w:spacing w:line="360" w:lineRule="auto"/>
                </w:pPr>
              </w:p>
              <w:p w14:paraId="0FBCE481" w14:textId="77777777" w:rsidR="009C753F" w:rsidRDefault="009C753F" w:rsidP="009C753F">
                <w:pPr>
                  <w:spacing w:line="360" w:lineRule="auto"/>
                </w:pPr>
              </w:p>
              <w:p w14:paraId="5C96DF8F" w14:textId="77777777" w:rsidR="003235A7" w:rsidRDefault="00C048CE" w:rsidP="00FB11DE"/>
            </w:sdtContent>
          </w:sdt>
        </w:tc>
      </w:tr>
    </w:tbl>
    <w:p w14:paraId="06B0917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94367" w14:textId="77777777" w:rsidR="00C048CE" w:rsidRDefault="00C048CE" w:rsidP="007A0D55">
      <w:pPr>
        <w:spacing w:after="0" w:line="240" w:lineRule="auto"/>
      </w:pPr>
      <w:r>
        <w:separator/>
      </w:r>
    </w:p>
  </w:endnote>
  <w:endnote w:type="continuationSeparator" w:id="0">
    <w:p w14:paraId="6C525418" w14:textId="77777777" w:rsidR="00C048CE" w:rsidRDefault="00C048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E8DE0" w14:textId="77777777" w:rsidR="00C048CE" w:rsidRDefault="00C048CE" w:rsidP="007A0D55">
      <w:pPr>
        <w:spacing w:after="0" w:line="240" w:lineRule="auto"/>
      </w:pPr>
      <w:r>
        <w:separator/>
      </w:r>
    </w:p>
  </w:footnote>
  <w:footnote w:type="continuationSeparator" w:id="0">
    <w:p w14:paraId="544EE704" w14:textId="77777777" w:rsidR="00C048CE" w:rsidRDefault="00C048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AEEF" w14:textId="77777777" w:rsidR="00DD19FF" w:rsidRDefault="00DD19F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62F3FE" w14:textId="77777777" w:rsidR="00DD19FF" w:rsidRDefault="00DD19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9062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753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48CE"/>
    <w:rsid w:val="00C27FAB"/>
    <w:rsid w:val="00C358D4"/>
    <w:rsid w:val="00C6296B"/>
    <w:rsid w:val="00CC586D"/>
    <w:rsid w:val="00CF1542"/>
    <w:rsid w:val="00CF3EC5"/>
    <w:rsid w:val="00D47AAB"/>
    <w:rsid w:val="00D656DA"/>
    <w:rsid w:val="00D83300"/>
    <w:rsid w:val="00DC6B48"/>
    <w:rsid w:val="00DD19F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3A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B2C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7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53F"/>
    <w:rPr>
      <w:rFonts w:ascii="Lucida Grande" w:hAnsi="Lucida Grande" w:cs="Lucida Grande"/>
      <w:sz w:val="18"/>
      <w:szCs w:val="18"/>
    </w:rPr>
  </w:style>
  <w:style w:type="character" w:styleId="Strong">
    <w:name w:val="Strong"/>
    <w:basedOn w:val="DefaultParagraphFont"/>
    <w:qFormat/>
    <w:rsid w:val="009C753F"/>
    <w:rPr>
      <w:b/>
    </w:rPr>
  </w:style>
  <w:style w:type="paragraph" w:styleId="BodyText">
    <w:name w:val="Body Text"/>
    <w:basedOn w:val="Normal"/>
    <w:link w:val="BodyTextChar"/>
    <w:rsid w:val="009C753F"/>
    <w:pPr>
      <w:spacing w:after="0" w:line="240" w:lineRule="auto"/>
    </w:pPr>
    <w:rPr>
      <w:rFonts w:ascii="Times New Roman" w:eastAsia="Times New Roman" w:hAnsi="Times New Roman" w:cs="Times New Roman"/>
      <w:b/>
      <w:sz w:val="24"/>
      <w:szCs w:val="20"/>
      <w:lang w:val="en-US"/>
    </w:rPr>
  </w:style>
  <w:style w:type="character" w:customStyle="1" w:styleId="BodyTextChar">
    <w:name w:val="Body Text Char"/>
    <w:basedOn w:val="DefaultParagraphFont"/>
    <w:link w:val="BodyText"/>
    <w:rsid w:val="009C753F"/>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6999">
      <w:bodyDiv w:val="1"/>
      <w:marLeft w:val="0"/>
      <w:marRight w:val="0"/>
      <w:marTop w:val="0"/>
      <w:marBottom w:val="0"/>
      <w:divBdr>
        <w:top w:val="none" w:sz="0" w:space="0" w:color="auto"/>
        <w:left w:val="none" w:sz="0" w:space="0" w:color="auto"/>
        <w:bottom w:val="none" w:sz="0" w:space="0" w:color="auto"/>
        <w:right w:val="none" w:sz="0" w:space="0" w:color="auto"/>
      </w:divBdr>
    </w:div>
    <w:div w:id="83306621">
      <w:bodyDiv w:val="1"/>
      <w:marLeft w:val="0"/>
      <w:marRight w:val="0"/>
      <w:marTop w:val="0"/>
      <w:marBottom w:val="0"/>
      <w:divBdr>
        <w:top w:val="none" w:sz="0" w:space="0" w:color="auto"/>
        <w:left w:val="none" w:sz="0" w:space="0" w:color="auto"/>
        <w:bottom w:val="none" w:sz="0" w:space="0" w:color="auto"/>
        <w:right w:val="none" w:sz="0" w:space="0" w:color="auto"/>
      </w:divBdr>
    </w:div>
    <w:div w:id="329405810">
      <w:bodyDiv w:val="1"/>
      <w:marLeft w:val="0"/>
      <w:marRight w:val="0"/>
      <w:marTop w:val="0"/>
      <w:marBottom w:val="0"/>
      <w:divBdr>
        <w:top w:val="none" w:sz="0" w:space="0" w:color="auto"/>
        <w:left w:val="none" w:sz="0" w:space="0" w:color="auto"/>
        <w:bottom w:val="none" w:sz="0" w:space="0" w:color="auto"/>
        <w:right w:val="none" w:sz="0" w:space="0" w:color="auto"/>
      </w:divBdr>
    </w:div>
    <w:div w:id="593171804">
      <w:bodyDiv w:val="1"/>
      <w:marLeft w:val="0"/>
      <w:marRight w:val="0"/>
      <w:marTop w:val="0"/>
      <w:marBottom w:val="0"/>
      <w:divBdr>
        <w:top w:val="none" w:sz="0" w:space="0" w:color="auto"/>
        <w:left w:val="none" w:sz="0" w:space="0" w:color="auto"/>
        <w:bottom w:val="none" w:sz="0" w:space="0" w:color="auto"/>
        <w:right w:val="none" w:sz="0" w:space="0" w:color="auto"/>
      </w:divBdr>
    </w:div>
    <w:div w:id="929586646">
      <w:bodyDiv w:val="1"/>
      <w:marLeft w:val="0"/>
      <w:marRight w:val="0"/>
      <w:marTop w:val="0"/>
      <w:marBottom w:val="0"/>
      <w:divBdr>
        <w:top w:val="none" w:sz="0" w:space="0" w:color="auto"/>
        <w:left w:val="none" w:sz="0" w:space="0" w:color="auto"/>
        <w:bottom w:val="none" w:sz="0" w:space="0" w:color="auto"/>
        <w:right w:val="none" w:sz="0" w:space="0" w:color="auto"/>
      </w:divBdr>
    </w:div>
    <w:div w:id="1064525427">
      <w:bodyDiv w:val="1"/>
      <w:marLeft w:val="0"/>
      <w:marRight w:val="0"/>
      <w:marTop w:val="0"/>
      <w:marBottom w:val="0"/>
      <w:divBdr>
        <w:top w:val="none" w:sz="0" w:space="0" w:color="auto"/>
        <w:left w:val="none" w:sz="0" w:space="0" w:color="auto"/>
        <w:bottom w:val="none" w:sz="0" w:space="0" w:color="auto"/>
        <w:right w:val="none" w:sz="0" w:space="0" w:color="auto"/>
      </w:divBdr>
    </w:div>
    <w:div w:id="1171994825">
      <w:bodyDiv w:val="1"/>
      <w:marLeft w:val="0"/>
      <w:marRight w:val="0"/>
      <w:marTop w:val="0"/>
      <w:marBottom w:val="0"/>
      <w:divBdr>
        <w:top w:val="none" w:sz="0" w:space="0" w:color="auto"/>
        <w:left w:val="none" w:sz="0" w:space="0" w:color="auto"/>
        <w:bottom w:val="none" w:sz="0" w:space="0" w:color="auto"/>
        <w:right w:val="none" w:sz="0" w:space="0" w:color="auto"/>
      </w:divBdr>
    </w:div>
    <w:div w:id="1369183409">
      <w:bodyDiv w:val="1"/>
      <w:marLeft w:val="0"/>
      <w:marRight w:val="0"/>
      <w:marTop w:val="0"/>
      <w:marBottom w:val="0"/>
      <w:divBdr>
        <w:top w:val="none" w:sz="0" w:space="0" w:color="auto"/>
        <w:left w:val="none" w:sz="0" w:space="0" w:color="auto"/>
        <w:bottom w:val="none" w:sz="0" w:space="0" w:color="auto"/>
        <w:right w:val="none" w:sz="0" w:space="0" w:color="auto"/>
      </w:divBdr>
    </w:div>
    <w:div w:id="13705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9680CED69C45488AB9A2B608921E49"/>
        <w:category>
          <w:name w:val="General"/>
          <w:gallery w:val="placeholder"/>
        </w:category>
        <w:types>
          <w:type w:val="bbPlcHdr"/>
        </w:types>
        <w:behaviors>
          <w:behavior w:val="content"/>
        </w:behaviors>
        <w:guid w:val="{DCB47A3B-482F-6245-92D0-BFA22C096CB9}"/>
      </w:docPartPr>
      <w:docPartBody>
        <w:p w:rsidR="003B47A0" w:rsidRDefault="007065B9">
          <w:pPr>
            <w:pStyle w:val="D39680CED69C45488AB9A2B608921E49"/>
          </w:pPr>
          <w:r w:rsidRPr="00CC586D">
            <w:rPr>
              <w:rStyle w:val="PlaceholderText"/>
              <w:b/>
              <w:color w:val="FFFFFF" w:themeColor="background1"/>
            </w:rPr>
            <w:t>[Salutation]</w:t>
          </w:r>
        </w:p>
      </w:docPartBody>
    </w:docPart>
    <w:docPart>
      <w:docPartPr>
        <w:name w:val="B365505FD2C7914F9169209F4B79991B"/>
        <w:category>
          <w:name w:val="General"/>
          <w:gallery w:val="placeholder"/>
        </w:category>
        <w:types>
          <w:type w:val="bbPlcHdr"/>
        </w:types>
        <w:behaviors>
          <w:behavior w:val="content"/>
        </w:behaviors>
        <w:guid w:val="{482C72AC-7EA3-9949-B31E-8801E653675A}"/>
      </w:docPartPr>
      <w:docPartBody>
        <w:p w:rsidR="003B47A0" w:rsidRDefault="007065B9">
          <w:pPr>
            <w:pStyle w:val="B365505FD2C7914F9169209F4B79991B"/>
          </w:pPr>
          <w:r>
            <w:rPr>
              <w:rStyle w:val="PlaceholderText"/>
            </w:rPr>
            <w:t>[First name]</w:t>
          </w:r>
        </w:p>
      </w:docPartBody>
    </w:docPart>
    <w:docPart>
      <w:docPartPr>
        <w:name w:val="8200A916A90AF548855EC159A28BF905"/>
        <w:category>
          <w:name w:val="General"/>
          <w:gallery w:val="placeholder"/>
        </w:category>
        <w:types>
          <w:type w:val="bbPlcHdr"/>
        </w:types>
        <w:behaviors>
          <w:behavior w:val="content"/>
        </w:behaviors>
        <w:guid w:val="{6F332EFE-AE04-BB48-8051-07B3A27BEF58}"/>
      </w:docPartPr>
      <w:docPartBody>
        <w:p w:rsidR="003B47A0" w:rsidRDefault="007065B9">
          <w:pPr>
            <w:pStyle w:val="8200A916A90AF548855EC159A28BF905"/>
          </w:pPr>
          <w:r>
            <w:rPr>
              <w:rStyle w:val="PlaceholderText"/>
            </w:rPr>
            <w:t>[Middle name]</w:t>
          </w:r>
        </w:p>
      </w:docPartBody>
    </w:docPart>
    <w:docPart>
      <w:docPartPr>
        <w:name w:val="6158D70874CC144A922239E0E66B0C55"/>
        <w:category>
          <w:name w:val="General"/>
          <w:gallery w:val="placeholder"/>
        </w:category>
        <w:types>
          <w:type w:val="bbPlcHdr"/>
        </w:types>
        <w:behaviors>
          <w:behavior w:val="content"/>
        </w:behaviors>
        <w:guid w:val="{C68CFA80-C6EE-FE47-B2D3-6566794B2DF9}"/>
      </w:docPartPr>
      <w:docPartBody>
        <w:p w:rsidR="003B47A0" w:rsidRDefault="007065B9">
          <w:pPr>
            <w:pStyle w:val="6158D70874CC144A922239E0E66B0C55"/>
          </w:pPr>
          <w:r>
            <w:rPr>
              <w:rStyle w:val="PlaceholderText"/>
            </w:rPr>
            <w:t>[Last name]</w:t>
          </w:r>
        </w:p>
      </w:docPartBody>
    </w:docPart>
    <w:docPart>
      <w:docPartPr>
        <w:name w:val="7A861B5CF0F8F045837CAD27337D3F60"/>
        <w:category>
          <w:name w:val="General"/>
          <w:gallery w:val="placeholder"/>
        </w:category>
        <w:types>
          <w:type w:val="bbPlcHdr"/>
        </w:types>
        <w:behaviors>
          <w:behavior w:val="content"/>
        </w:behaviors>
        <w:guid w:val="{CA145BB9-A445-D445-A099-5B5AD0AD5D3A}"/>
      </w:docPartPr>
      <w:docPartBody>
        <w:p w:rsidR="003B47A0" w:rsidRDefault="007065B9">
          <w:pPr>
            <w:pStyle w:val="7A861B5CF0F8F045837CAD27337D3F60"/>
          </w:pPr>
          <w:r>
            <w:rPr>
              <w:rStyle w:val="PlaceholderText"/>
            </w:rPr>
            <w:t>[Enter your biography]</w:t>
          </w:r>
        </w:p>
      </w:docPartBody>
    </w:docPart>
    <w:docPart>
      <w:docPartPr>
        <w:name w:val="6E1FCCE2988C5B4EA4F9421D42F0D7B4"/>
        <w:category>
          <w:name w:val="General"/>
          <w:gallery w:val="placeholder"/>
        </w:category>
        <w:types>
          <w:type w:val="bbPlcHdr"/>
        </w:types>
        <w:behaviors>
          <w:behavior w:val="content"/>
        </w:behaviors>
        <w:guid w:val="{599E9404-A984-014C-BFF5-2493A052C542}"/>
      </w:docPartPr>
      <w:docPartBody>
        <w:p w:rsidR="003B47A0" w:rsidRDefault="007065B9">
          <w:pPr>
            <w:pStyle w:val="6E1FCCE2988C5B4EA4F9421D42F0D7B4"/>
          </w:pPr>
          <w:r>
            <w:rPr>
              <w:rStyle w:val="PlaceholderText"/>
            </w:rPr>
            <w:t>[Enter the institution with which you are affiliated]</w:t>
          </w:r>
        </w:p>
      </w:docPartBody>
    </w:docPart>
    <w:docPart>
      <w:docPartPr>
        <w:name w:val="826ED3B99826C34896C229BA05C92016"/>
        <w:category>
          <w:name w:val="General"/>
          <w:gallery w:val="placeholder"/>
        </w:category>
        <w:types>
          <w:type w:val="bbPlcHdr"/>
        </w:types>
        <w:behaviors>
          <w:behavior w:val="content"/>
        </w:behaviors>
        <w:guid w:val="{18153932-A947-CD49-9899-6FBC49D52E84}"/>
      </w:docPartPr>
      <w:docPartBody>
        <w:p w:rsidR="003B47A0" w:rsidRDefault="007065B9">
          <w:pPr>
            <w:pStyle w:val="826ED3B99826C34896C229BA05C92016"/>
          </w:pPr>
          <w:r w:rsidRPr="00EF74F7">
            <w:rPr>
              <w:b/>
              <w:color w:val="808080" w:themeColor="background1" w:themeShade="80"/>
            </w:rPr>
            <w:t>[Enter the headword for your article]</w:t>
          </w:r>
        </w:p>
      </w:docPartBody>
    </w:docPart>
    <w:docPart>
      <w:docPartPr>
        <w:name w:val="1A542CA44BFF624B99B03DA74C93F6C4"/>
        <w:category>
          <w:name w:val="General"/>
          <w:gallery w:val="placeholder"/>
        </w:category>
        <w:types>
          <w:type w:val="bbPlcHdr"/>
        </w:types>
        <w:behaviors>
          <w:behavior w:val="content"/>
        </w:behaviors>
        <w:guid w:val="{92439BFB-0AD0-2C40-8B7C-462D96BB47A1}"/>
      </w:docPartPr>
      <w:docPartBody>
        <w:p w:rsidR="003B47A0" w:rsidRDefault="007065B9">
          <w:pPr>
            <w:pStyle w:val="1A542CA44BFF624B99B03DA74C93F6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40D69D768D414295C2FC5E1E3424EE"/>
        <w:category>
          <w:name w:val="General"/>
          <w:gallery w:val="placeholder"/>
        </w:category>
        <w:types>
          <w:type w:val="bbPlcHdr"/>
        </w:types>
        <w:behaviors>
          <w:behavior w:val="content"/>
        </w:behaviors>
        <w:guid w:val="{10F9E1E3-E242-1141-B92C-22E4CAE0B1B5}"/>
      </w:docPartPr>
      <w:docPartBody>
        <w:p w:rsidR="003B47A0" w:rsidRDefault="007065B9">
          <w:pPr>
            <w:pStyle w:val="1940D69D768D414295C2FC5E1E3424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0CC54F5D333843804C4D4F63687BAE"/>
        <w:category>
          <w:name w:val="General"/>
          <w:gallery w:val="placeholder"/>
        </w:category>
        <w:types>
          <w:type w:val="bbPlcHdr"/>
        </w:types>
        <w:behaviors>
          <w:behavior w:val="content"/>
        </w:behaviors>
        <w:guid w:val="{07A656EB-D21C-434F-AA71-9A1BD6DF5BFE}"/>
      </w:docPartPr>
      <w:docPartBody>
        <w:p w:rsidR="003B47A0" w:rsidRDefault="007065B9">
          <w:pPr>
            <w:pStyle w:val="7A0CC54F5D333843804C4D4F63687B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14E31929837C49943EAFE883CC8458"/>
        <w:category>
          <w:name w:val="General"/>
          <w:gallery w:val="placeholder"/>
        </w:category>
        <w:types>
          <w:type w:val="bbPlcHdr"/>
        </w:types>
        <w:behaviors>
          <w:behavior w:val="content"/>
        </w:behaviors>
        <w:guid w:val="{2E70A048-F5F3-B54E-90F9-C719F5A430C9}"/>
      </w:docPartPr>
      <w:docPartBody>
        <w:p w:rsidR="003B47A0" w:rsidRDefault="007065B9">
          <w:pPr>
            <w:pStyle w:val="3114E31929837C49943EAFE883CC84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A0"/>
    <w:rsid w:val="003B47A0"/>
    <w:rsid w:val="00706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9680CED69C45488AB9A2B608921E49">
    <w:name w:val="D39680CED69C45488AB9A2B608921E49"/>
  </w:style>
  <w:style w:type="paragraph" w:customStyle="1" w:styleId="B365505FD2C7914F9169209F4B79991B">
    <w:name w:val="B365505FD2C7914F9169209F4B79991B"/>
  </w:style>
  <w:style w:type="paragraph" w:customStyle="1" w:styleId="8200A916A90AF548855EC159A28BF905">
    <w:name w:val="8200A916A90AF548855EC159A28BF905"/>
  </w:style>
  <w:style w:type="paragraph" w:customStyle="1" w:styleId="6158D70874CC144A922239E0E66B0C55">
    <w:name w:val="6158D70874CC144A922239E0E66B0C55"/>
  </w:style>
  <w:style w:type="paragraph" w:customStyle="1" w:styleId="7A861B5CF0F8F045837CAD27337D3F60">
    <w:name w:val="7A861B5CF0F8F045837CAD27337D3F60"/>
  </w:style>
  <w:style w:type="paragraph" w:customStyle="1" w:styleId="6E1FCCE2988C5B4EA4F9421D42F0D7B4">
    <w:name w:val="6E1FCCE2988C5B4EA4F9421D42F0D7B4"/>
  </w:style>
  <w:style w:type="paragraph" w:customStyle="1" w:styleId="826ED3B99826C34896C229BA05C92016">
    <w:name w:val="826ED3B99826C34896C229BA05C92016"/>
  </w:style>
  <w:style w:type="paragraph" w:customStyle="1" w:styleId="1A542CA44BFF624B99B03DA74C93F6C4">
    <w:name w:val="1A542CA44BFF624B99B03DA74C93F6C4"/>
  </w:style>
  <w:style w:type="paragraph" w:customStyle="1" w:styleId="1940D69D768D414295C2FC5E1E3424EE">
    <w:name w:val="1940D69D768D414295C2FC5E1E3424EE"/>
  </w:style>
  <w:style w:type="paragraph" w:customStyle="1" w:styleId="7A0CC54F5D333843804C4D4F63687BAE">
    <w:name w:val="7A0CC54F5D333843804C4D4F63687BAE"/>
  </w:style>
  <w:style w:type="paragraph" w:customStyle="1" w:styleId="3114E31929837C49943EAFE883CC8458">
    <w:name w:val="3114E31929837C49943EAFE883CC8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EES20</b:Tag>
    <b:SourceType>JournalArticle</b:SourceType>
    <b:Guid>{88EF778B-B659-6A43-8337-F3BE8C8770E5}</b:Guid>
    <b:Author>
      <b:Author>
        <b:NameList>
          <b:Person>
            <b:Last>E. E. Scheyer</b:Last>
          </b:Person>
        </b:NameList>
      </b:Author>
    </b:Author>
    <b:Title>Alexej von Jawlensky</b:Title>
    <b:Year>1920</b:Year>
    <b:Pages>161-171</b:Pages>
    <b:JournalName>Das Kunstblatt </b:JournalName>
    <b:RefOrder>1</b:RefOrder>
  </b:Source>
  <b:Source>
    <b:Tag>Gal29</b:Tag>
    <b:SourceType>JournalArticle</b:SourceType>
    <b:Guid>{D268BDA0-F405-EE4B-9322-98FCFA62DA98}</b:Guid>
    <b:Author>
      <b:Author>
        <b:NameList>
          <b:Person>
            <b:Last>Scheyer</b:Last>
            <b:First>Galka</b:First>
            <b:Middle>E.</b:Middle>
          </b:Person>
        </b:NameList>
      </b:Author>
    </b:Author>
    <b:Title>Free, Imaginative and Creative Work</b:Title>
    <b:JournalName>Child Culture</b:JournalName>
    <b:Year>1929</b:Year>
    <b:Pages>11-14</b:Pages>
    <b:RefOrder>2</b:RefOrder>
  </b:Source>
  <b:Source>
    <b:Tag>Sch31</b:Tag>
    <b:SourceType>Misc</b:SourceType>
    <b:Guid>{DD51C780-17DC-4B48-B556-AB85C9AB6914}</b:Guid>
    <b:Author>
      <b:Author>
        <b:NameList>
          <b:Person>
            <b:Last>Scheyer</b:Last>
            <b:First>Galka</b:First>
            <b:Middle>E.</b:Middle>
          </b:Person>
        </b:NameList>
      </b:Author>
    </b:Author>
    <b:Title>Free Imaginative and Creative Work</b:Title>
    <b:City>Prague</b:City>
    <b:Year>1931</b:Year>
    <b:Pages>193-197. </b:Pages>
    <b:PublicationTitle>Sixth International Congress for Art Education, Drawing and Art Applied to Industry</b:PublicationTitle>
    <b:RefOrder>3</b:RefOrder>
  </b:Source>
  <b:Source>
    <b:Tag>Sch41</b:Tag>
    <b:SourceType>JournalArticle</b:SourceType>
    <b:Guid>{C0C0D3AC-F18A-A94C-9FC6-7589FEB0CD7B}</b:Guid>
    <b:Author>
      <b:Author>
        <b:NameList>
          <b:Person>
            <b:Last>Scheyer</b:Last>
            <b:First>Galka</b:First>
            <b:Middle>E.</b:Middle>
          </b:Person>
        </b:NameList>
      </b:Author>
    </b:Author>
    <b:Title>Free imaginative, and creative children</b:Title>
    <b:Year>1941</b:Year>
    <b:Pages>20-21. </b:Pages>
    <b:JournalName>California Arts and Architecture</b:JournalName>
    <b:RefOrder>4</b:RefOrder>
  </b:Source>
  <b:Source>
    <b:Tag>Emi91</b:Tag>
    <b:SourceType>BookSection</b:SourceType>
    <b:Guid>{8647601A-52F2-A242-B3EE-7A1C333A9A86}</b:Guid>
    <b:Title>Emilie-Galka-Scheyer, Mäzenin, 1889-1945</b:Title>
    <b:JournalName>Gabriele Armenat (ed.), Frauen aus Braunschweig</b:JournalName>
    <b:Publisher>Stadtbibliothek</b:Publisher>
    <b:City>Braunschweig</b:City>
    <b:Year> 1991</b:Year>
    <b:Pages>136-139</b:Pages>
    <b:BookTitle>Gabriele Armenat (ed.), Frauen aus Braunschweig</b:BookTitle>
    <b:RefOrder>5</b:RefOrder>
  </b:Source>
  <b:Source>
    <b:Tag>Viv97</b:Tag>
    <b:SourceType>Book</b:SourceType>
    <b:Guid>{8FF09864-1709-E64E-A80B-C9CE4D8FF463}</b:Guid>
    <b:Title>The Blue Four: Feininger, Jawlensky, Kandinsky, Klee in the New World</b:Title>
    <b:City>Cologne</b:City>
    <b:Publisher>DuMont</b:Publisher>
    <b:Year>1997</b:Year>
    <b:Author>
      <b:Author>
        <b:NameList>
          <b:Person>
            <b:Last>Vivian Endicott Barnett</b:Last>
            <b:First>Josef</b:First>
            <b:Middle>Helfenstein</b:Middle>
          </b:Person>
        </b:NameList>
      </b:Author>
    </b:Author>
    <b:RefOrder>6</b:RefOrder>
  </b:Source>
  <b:Source>
    <b:Tag>Flo92</b:Tag>
    <b:SourceType>Misc</b:SourceType>
    <b:Guid>{C1D1487D-4B11-6942-A460-2323188D37C8}</b:Guid>
    <b:Author>
      <b:Author>
        <b:NameList>
          <b:Person>
            <b:Last>Flores</b:Last>
            <b:First>Nadine</b:First>
            <b:Middle>Marie</b:Middle>
          </b:Person>
        </b:NameList>
      </b:Author>
    </b:Author>
    <b:Title>Galka E. Scheyer – Agent of the Blue Four: A Cultural and Political Interpretation of the Oakland Art Gallery Years, 1926-1938</b:Title>
    <b:City>UC Riverside</b:City>
    <b:Publisher>unpublished MA Thesis</b:Publisher>
    <b:Year>1992</b:Year>
    <b:RefOrder>7</b:RefOrder>
  </b:Source>
  <b:Source>
    <b:Tag>Vol04</b:Tag>
    <b:SourceType>Book</b:SourceType>
    <b:Guid>{FC00D0A0-CF91-DB46-90DA-7743DE97C991}</b:Guid>
    <b:Title>Jawlensky. Meine liebe Galka! (Jawlensky: My Dear Galka!)</b:Title>
    <b:Year>2004</b:Year>
    <b:City>Wiesbaden</b:City>
    <b:Publisher>Museum Wiesbaden</b:Publisher>
    <b:Author>
      <b:Author>
        <b:NameList>
          <b:Person>
            <b:Last>Volker Rattemeyer</b:Last>
            <b:First>Renate</b:First>
            <b:Middle>Petzinger</b:Middle>
          </b:Person>
        </b:NameList>
      </b:Author>
    </b:Author>
    <b:RefOrder>8</b:RefOrder>
  </b:Source>
  <b:Source>
    <b:Tag>Isa06</b:Tag>
    <b:SourceType>Book</b:SourceType>
    <b:Guid>{D339E6A3-87DA-A943-8A63-A29DBF04633B}</b:Guid>
    <b:Author>
      <b:Author>
        <b:NameList>
          <b:Person>
            <b:Last>Wünsche</b:Last>
            <b:First>Isabel</b:First>
          </b:Person>
        </b:NameList>
      </b:Author>
    </b:Author>
    <b:Title>Galka E. Scheyer &amp; The Blue Four: Correspondence 1924-1945</b:Title>
    <b:City>Berne</b:City>
    <b:Publisher>Benteli</b:Publisher>
    <b:Year>2006</b:Year>
    <b:RefOrder>9</b:RefOrder>
  </b:Source>
</b:Sources>
</file>

<file path=customXml/itemProps1.xml><?xml version="1.0" encoding="utf-8"?>
<ds:datastoreItem xmlns:ds="http://schemas.openxmlformats.org/officeDocument/2006/customXml" ds:itemID="{D2329591-8846-3546-BD08-CAD82389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17</TotalTime>
  <Pages>2</Pages>
  <Words>735</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2016-01-24T23:33:00Z</dcterms:created>
  <dcterms:modified xsi:type="dcterms:W3CDTF">2016-02-27T03:02:00Z</dcterms:modified>
</cp:coreProperties>
</file>