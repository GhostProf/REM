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90656F" w:rsidP="00922950">
                <w:r>
                  <w:t>Fernando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90656F" w:rsidP="00922950">
                <w:r>
                  <w:t>Fonseca Pacheco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90656F" w:rsidP="00B574C9">
                <w:r>
                  <w:t>Pennsylvania State University, University Park</w:t>
                </w:r>
              </w:p>
            </w:tc>
          </w:sdtContent>
        </w:sdt>
        <w:bookmarkStart w:id="0" w:name="_GoBack" w:displacedByCustomXml="prev"/>
        <w:bookmarkEnd w:id="0" w:displacedByCustomXml="prev"/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0656F" w:rsidP="0090656F">
                <w:proofErr w:type="spellStart"/>
                <w:r w:rsidRPr="00F35798">
                  <w:t>Teatro</w:t>
                </w:r>
                <w:proofErr w:type="spellEnd"/>
                <w:r w:rsidRPr="00F35798">
                  <w:t xml:space="preserve"> Prometeo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sdt>
              <w:sdtPr>
                <w:alias w:val="Abstract"/>
                <w:tag w:val="abstract"/>
                <w:id w:val="752084551"/>
                <w:placeholder>
                  <w:docPart w:val="B5C5A99E690A445E84EED6B060B83E9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90656F" w:rsidP="00E85A05">
                    <w:proofErr w:type="spellStart"/>
                    <w:r w:rsidRPr="007226A2">
                      <w:t>Teatro</w:t>
                    </w:r>
                    <w:proofErr w:type="spellEnd"/>
                    <w:r w:rsidRPr="007226A2">
                      <w:t xml:space="preserve"> Prometeo</w:t>
                    </w:r>
                    <w:r>
                      <w:t xml:space="preserve"> (Prometheus Theatre)</w:t>
                    </w:r>
                    <w:r w:rsidRPr="007226A2">
                      <w:t xml:space="preserve"> was founded in Cuba by actor and di</w:t>
                    </w:r>
                    <w:r>
                      <w:t>rector Francisco Morín (1918- </w:t>
                    </w:r>
                    <w:r w:rsidRPr="007226A2">
                      <w:t xml:space="preserve">) in 1948. Prometeo began as a fundraising project for the magazine of the same name, also founded by Morín in 1947, which was encountering financial problems around the occasion of its one-year anniversary. Morín established the </w:t>
                    </w:r>
                    <w:proofErr w:type="spellStart"/>
                    <w:r w:rsidRPr="007226A2">
                      <w:t>Teatro</w:t>
                    </w:r>
                    <w:proofErr w:type="spellEnd"/>
                    <w:r w:rsidRPr="007226A2">
                      <w:t xml:space="preserve"> Prometeo group</w:t>
                    </w:r>
                    <w:r>
                      <w:t xml:space="preserve"> and staged the play </w:t>
                    </w:r>
                    <w:proofErr w:type="spellStart"/>
                    <w:r w:rsidRPr="007A2E41">
                      <w:rPr>
                        <w:i/>
                      </w:rPr>
                      <w:t>Ligados</w:t>
                    </w:r>
                    <w:proofErr w:type="spellEnd"/>
                    <w:r>
                      <w:t xml:space="preserve"> (</w:t>
                    </w:r>
                    <w:r w:rsidRPr="007A2E41">
                      <w:rPr>
                        <w:i/>
                      </w:rPr>
                      <w:t>Welded</w:t>
                    </w:r>
                    <w:r>
                      <w:t xml:space="preserve">) </w:t>
                    </w:r>
                    <w:r w:rsidRPr="007226A2">
                      <w:t>by Eugene O´Neill to raise money to support the magazine. The magazine’s goal</w:t>
                    </w:r>
                    <w:r>
                      <w:t xml:space="preserve"> was to</w:t>
                    </w:r>
                    <w:r w:rsidRPr="007226A2">
                      <w:t xml:space="preserve"> </w:t>
                    </w:r>
                    <w:r>
                      <w:t>foster the culture of theatre in Cuba through the medium of print, so that the public and theatre practitioners could inform and educate themselves. Based on similar premises</w:t>
                    </w:r>
                    <w:r w:rsidRPr="007226A2">
                      <w:t xml:space="preserve">, </w:t>
                    </w:r>
                    <w:proofErr w:type="spellStart"/>
                    <w:r w:rsidRPr="007226A2">
                      <w:t>Teatro</w:t>
                    </w:r>
                    <w:proofErr w:type="spellEnd"/>
                    <w:r w:rsidRPr="007226A2">
                      <w:t xml:space="preserve"> Prometeo aimed to stage plays </w:t>
                    </w:r>
                    <w:r>
                      <w:t xml:space="preserve">by both national and international writers </w:t>
                    </w:r>
                    <w:r w:rsidRPr="007226A2">
                      <w:t xml:space="preserve">that had never before been staged </w:t>
                    </w:r>
                    <w:r>
                      <w:t>in Cuba</w:t>
                    </w:r>
                    <w:r w:rsidRPr="007226A2">
                      <w:t xml:space="preserve">. </w:t>
                    </w:r>
                    <w:proofErr w:type="spellStart"/>
                    <w:r>
                      <w:t>Teatro</w:t>
                    </w:r>
                    <w:proofErr w:type="spellEnd"/>
                    <w:r>
                      <w:t xml:space="preserve"> Prome</w:t>
                    </w:r>
                    <w:r w:rsidRPr="007226A2">
                      <w:t xml:space="preserve">teo </w:t>
                    </w:r>
                    <w:r>
                      <w:t xml:space="preserve">intended to generate national </w:t>
                    </w:r>
                    <w:r w:rsidRPr="000F4906">
                      <w:t>theatrical production</w:t>
                    </w:r>
                    <w:r>
                      <w:t xml:space="preserve"> while also</w:t>
                    </w:r>
                    <w:r w:rsidRPr="007226A2">
                      <w:t xml:space="preserve"> keep</w:t>
                    </w:r>
                    <w:r>
                      <w:t>ing up with international trends in</w:t>
                    </w:r>
                    <w:r w:rsidRPr="007226A2">
                      <w:t xml:space="preserve"> theatre and performance</w:t>
                    </w:r>
                    <w:r>
                      <w:t xml:space="preserve"> by</w:t>
                    </w:r>
                    <w:r w:rsidRPr="00D6571B">
                      <w:t xml:space="preserve"> periodical</w:t>
                    </w:r>
                    <w:r>
                      <w:t xml:space="preserve">ly staging </w:t>
                    </w:r>
                    <w:r w:rsidRPr="00D6571B">
                      <w:t>the m</w:t>
                    </w:r>
                    <w:r>
                      <w:t>ost important plays of world</w:t>
                    </w:r>
                    <w:r w:rsidRPr="00D6571B">
                      <w:t xml:space="preserve"> theatre</w:t>
                    </w:r>
                    <w:r w:rsidRPr="007226A2">
                      <w:t>.</w:t>
                    </w:r>
                  </w:p>
                </w:tc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0656F" w:rsidRDefault="0090656F" w:rsidP="0090656F">
                <w:sdt>
                  <w:sdtPr>
                    <w:alias w:val="Abstract"/>
                    <w:tag w:val="abstract"/>
                    <w:id w:val="-1548829888"/>
                    <w:placeholder>
                      <w:docPart w:val="68C3B8FFF47C48A281289DA14C59D034"/>
                    </w:placeholder>
                  </w:sdtPr>
                  <w:sdtContent>
                    <w:proofErr w:type="spellStart"/>
                    <w:r w:rsidRPr="007226A2">
                      <w:t>Teatro</w:t>
                    </w:r>
                    <w:proofErr w:type="spellEnd"/>
                    <w:r w:rsidRPr="007226A2">
                      <w:t xml:space="preserve"> Prometeo</w:t>
                    </w:r>
                    <w:r>
                      <w:t xml:space="preserve"> (Prometheus Theatre)</w:t>
                    </w:r>
                    <w:r w:rsidRPr="007226A2">
                      <w:t xml:space="preserve"> was founded in Cuba by actor and di</w:t>
                    </w:r>
                    <w:r>
                      <w:t>rector Francisco Morín (1918- </w:t>
                    </w:r>
                    <w:r w:rsidRPr="007226A2">
                      <w:t xml:space="preserve">) in 1948. Prometeo began as a fundraising project for the magazine of the same name, also founded by Morín in 1947, which was encountering financial problems around the occasion of its one-year anniversary. Morín established the </w:t>
                    </w:r>
                    <w:proofErr w:type="spellStart"/>
                    <w:r w:rsidRPr="007226A2">
                      <w:t>Teatro</w:t>
                    </w:r>
                    <w:proofErr w:type="spellEnd"/>
                    <w:r w:rsidRPr="007226A2">
                      <w:t xml:space="preserve"> Prometeo group</w:t>
                    </w:r>
                    <w:r>
                      <w:t xml:space="preserve"> and staged the play </w:t>
                    </w:r>
                    <w:proofErr w:type="spellStart"/>
                    <w:r w:rsidRPr="007A2E41">
                      <w:rPr>
                        <w:i/>
                      </w:rPr>
                      <w:t>Ligados</w:t>
                    </w:r>
                    <w:proofErr w:type="spellEnd"/>
                    <w:r>
                      <w:t xml:space="preserve"> (</w:t>
                    </w:r>
                    <w:r w:rsidRPr="007A2E41">
                      <w:rPr>
                        <w:i/>
                      </w:rPr>
                      <w:t>Welded</w:t>
                    </w:r>
                    <w:r>
                      <w:t xml:space="preserve">) </w:t>
                    </w:r>
                    <w:r w:rsidRPr="007226A2">
                      <w:t>by Eugene O´Neill to raise money to support the magazine. The magazine’s goal</w:t>
                    </w:r>
                    <w:r>
                      <w:t xml:space="preserve"> was to</w:t>
                    </w:r>
                    <w:r w:rsidRPr="007226A2">
                      <w:t xml:space="preserve"> </w:t>
                    </w:r>
                    <w:r>
                      <w:t>foster the culture of theatre in Cuba through the medium of print, so that the public and theatre practitioners could inform and educate themselves. Based on similar premises</w:t>
                    </w:r>
                    <w:r w:rsidRPr="007226A2">
                      <w:t xml:space="preserve">, </w:t>
                    </w:r>
                    <w:proofErr w:type="spellStart"/>
                    <w:r w:rsidRPr="007226A2">
                      <w:t>Teatro</w:t>
                    </w:r>
                    <w:proofErr w:type="spellEnd"/>
                    <w:r w:rsidRPr="007226A2">
                      <w:t xml:space="preserve"> Prometeo aimed to stage plays </w:t>
                    </w:r>
                    <w:r>
                      <w:t xml:space="preserve">by both national and international writers </w:t>
                    </w:r>
                    <w:r w:rsidRPr="007226A2">
                      <w:t xml:space="preserve">that had never before been staged </w:t>
                    </w:r>
                    <w:r>
                      <w:t>in Cuba</w:t>
                    </w:r>
                    <w:r w:rsidRPr="007226A2">
                      <w:t xml:space="preserve">. </w:t>
                    </w:r>
                    <w:proofErr w:type="spellStart"/>
                    <w:r>
                      <w:t>Teatro</w:t>
                    </w:r>
                    <w:proofErr w:type="spellEnd"/>
                    <w:r>
                      <w:t xml:space="preserve"> Prome</w:t>
                    </w:r>
                    <w:r w:rsidRPr="007226A2">
                      <w:t xml:space="preserve">teo </w:t>
                    </w:r>
                    <w:r>
                      <w:t xml:space="preserve">intended to generate national </w:t>
                    </w:r>
                    <w:r w:rsidRPr="000F4906">
                      <w:t>theatrical production</w:t>
                    </w:r>
                    <w:r>
                      <w:t xml:space="preserve"> while also</w:t>
                    </w:r>
                    <w:r w:rsidRPr="007226A2">
                      <w:t xml:space="preserve"> keep</w:t>
                    </w:r>
                    <w:r>
                      <w:t>ing up with international trends in</w:t>
                    </w:r>
                    <w:r w:rsidRPr="007226A2">
                      <w:t xml:space="preserve"> theatre and performance</w:t>
                    </w:r>
                    <w:r>
                      <w:t xml:space="preserve"> by</w:t>
                    </w:r>
                    <w:r w:rsidRPr="00D6571B">
                      <w:t xml:space="preserve"> periodical</w:t>
                    </w:r>
                    <w:r>
                      <w:t xml:space="preserve">ly staging </w:t>
                    </w:r>
                    <w:r w:rsidRPr="00D6571B">
                      <w:t>the m</w:t>
                    </w:r>
                    <w:r>
                      <w:t>ost important plays of world</w:t>
                    </w:r>
                    <w:r w:rsidRPr="00D6571B">
                      <w:t xml:space="preserve"> theatre</w:t>
                    </w:r>
                    <w:r w:rsidRPr="007226A2">
                      <w:t>.</w:t>
                    </w:r>
                  </w:sdtContent>
                </w:sdt>
              </w:p>
              <w:p w:rsidR="0090656F" w:rsidRDefault="0090656F" w:rsidP="0090656F"/>
              <w:p w:rsidR="0090656F" w:rsidRDefault="0090656F" w:rsidP="0090656F">
                <w:pPr>
                  <w:keepNext/>
                </w:pPr>
                <w:r>
                  <w:t xml:space="preserve">File: </w:t>
                </w:r>
                <w:r w:rsidRPr="0090656F">
                  <w:t>Francisco Morín Vidán</w:t>
                </w:r>
                <w:r>
                  <w:t>.jpg</w:t>
                </w:r>
              </w:p>
              <w:p w:rsidR="0090656F" w:rsidRDefault="0090656F" w:rsidP="0090656F">
                <w:pPr>
                  <w:pStyle w:val="Caption"/>
                </w:pPr>
                <w:r>
                  <w:t xml:space="preserve">Francisco Morín </w:t>
                </w:r>
                <w:proofErr w:type="spellStart"/>
                <w:r>
                  <w:t>Vidán</w:t>
                </w:r>
                <w:proofErr w:type="spellEnd"/>
                <w:r>
                  <w:t xml:space="preserve"> </w:t>
                </w:r>
                <w:r>
                  <w:fldChar w:fldCharType="begin"/>
                </w:r>
                <w:r>
                  <w:instrText xml:space="preserve"> SEQ Francisco_Morín_Vidán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</w:p>
              <w:p w:rsidR="0090656F" w:rsidRDefault="0090656F" w:rsidP="0090656F">
                <w:r>
                  <w:t xml:space="preserve">Source: Taken in </w:t>
                </w:r>
                <w:proofErr w:type="spellStart"/>
                <w:r>
                  <w:t>Teatro</w:t>
                </w:r>
                <w:proofErr w:type="spellEnd"/>
                <w:r>
                  <w:t xml:space="preserve">, Cuba; no Photo credit available. Image can be found at </w:t>
                </w:r>
                <w:hyperlink r:id="rId9" w:history="1">
                  <w:r w:rsidRPr="00E54586">
                    <w:rPr>
                      <w:rStyle w:val="Hyperlink"/>
                    </w:rPr>
                    <w:t>http://www.encaribe.org/es/Picture?IdImagen=5270&amp;idRegistro=1470</w:t>
                  </w:r>
                </w:hyperlink>
              </w:p>
              <w:p w:rsidR="0090656F" w:rsidRPr="0090656F" w:rsidRDefault="0090656F" w:rsidP="0090656F"/>
              <w:p w:rsidR="0090656F" w:rsidRDefault="0090656F" w:rsidP="0090656F">
                <w:r w:rsidRPr="007226A2">
                  <w:rPr>
                    <w:rFonts w:eastAsia="Times New Roman"/>
                    <w:color w:val="222222"/>
                  </w:rPr>
                  <w:t>No</w:t>
                </w:r>
                <w:r w:rsidRPr="007226A2">
                  <w:t xml:space="preserve"> other group</w:t>
                </w:r>
                <w:r>
                  <w:t xml:space="preserve"> or company</w:t>
                </w:r>
                <w:r w:rsidRPr="007226A2">
                  <w:t xml:space="preserve"> better illustrates the history of theatre in Cuba in the 1940s, 50s, and 60s than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Prometeo. During the </w:t>
                </w:r>
                <w:r>
                  <w:t xml:space="preserve">late </w:t>
                </w:r>
                <w:r w:rsidRPr="007226A2">
                  <w:t xml:space="preserve">1940s and early 1950s, producing </w:t>
                </w:r>
                <w:r>
                  <w:t xml:space="preserve">modern </w:t>
                </w:r>
                <w:r w:rsidRPr="007226A2">
                  <w:t xml:space="preserve">theatre in Cuba was challenging because there was little funding or audience to support it.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Prometeo’s</w:t>
                </w:r>
                <w:proofErr w:type="spellEnd"/>
                <w:r w:rsidRPr="007226A2">
                  <w:t xml:space="preserve"> earliest productions were staged in borrowed venues throughout Havana during this period. Because of this economic struggle, the magazine </w:t>
                </w:r>
                <w:r w:rsidRPr="007226A2">
                  <w:rPr>
                    <w:i/>
                  </w:rPr>
                  <w:t>Prometeo</w:t>
                </w:r>
                <w:r w:rsidRPr="007226A2">
                  <w:t xml:space="preserve"> reduced</w:t>
                </w:r>
                <w:r>
                  <w:t xml:space="preserve"> the number of issues </w:t>
                </w:r>
                <w:r>
                  <w:lastRenderedPageBreak/>
                  <w:t>it published each year between 1950</w:t>
                </w:r>
                <w:r w:rsidRPr="007226A2">
                  <w:t xml:space="preserve"> </w:t>
                </w:r>
                <w:r>
                  <w:t>and</w:t>
                </w:r>
                <w:r w:rsidRPr="007226A2">
                  <w:t xml:space="preserve"> 1952, and ultimately stopp</w:t>
                </w:r>
                <w:r>
                  <w:t>ed publishing altogether in 1953</w:t>
                </w:r>
                <w:r w:rsidRPr="007226A2">
                  <w:t xml:space="preserve"> due to lack of funding. 1954 marks the beginning of what is known as </w:t>
                </w:r>
                <w:r>
                  <w:t>‘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de </w:t>
                </w:r>
                <w:proofErr w:type="spellStart"/>
                <w:r w:rsidRPr="007226A2">
                  <w:t>salas</w:t>
                </w:r>
                <w:proofErr w:type="spellEnd"/>
                <w:r w:rsidRPr="007226A2">
                  <w:t>,</w:t>
                </w:r>
                <w:r>
                  <w:t>’</w:t>
                </w:r>
                <w:r w:rsidRPr="007226A2">
                  <w:t xml:space="preserve"> or venue theatre,</w:t>
                </w:r>
                <w:r>
                  <w:t xml:space="preserve"> in Cuba, when</w:t>
                </w:r>
                <w:r w:rsidRPr="007226A2">
                  <w:t xml:space="preserve"> groups like Pro</w:t>
                </w:r>
                <w:r>
                  <w:t>meteo acquired their own venues</w:t>
                </w:r>
                <w:r w:rsidRPr="007226A2">
                  <w:t xml:space="preserve"> and staged daily and weekly performances with the aim of attracting a larger audience and becoming more commercial.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Prometeo acquired its first permanent venue, Sala de Prometeo, in 1954 with the help of Morín’s </w:t>
                </w:r>
                <w:r w:rsidRPr="007226A2">
                  <w:t>long-time</w:t>
                </w:r>
                <w:r w:rsidRPr="007226A2">
                  <w:t xml:space="preserve"> collaborator and sponsor, Andrés </w:t>
                </w:r>
                <w:proofErr w:type="spellStart"/>
                <w:r w:rsidRPr="007226A2">
                  <w:t>García</w:t>
                </w:r>
                <w:proofErr w:type="spellEnd"/>
                <w:r w:rsidRPr="007226A2">
                  <w:t xml:space="preserve">, who continued to support </w:t>
                </w:r>
                <w:proofErr w:type="spellStart"/>
                <w:r w:rsidRPr="007226A2">
                  <w:t>Prometeo’s</w:t>
                </w:r>
                <w:proofErr w:type="spellEnd"/>
                <w:r w:rsidRPr="007226A2">
                  <w:t xml:space="preserve"> projects until he left Cuba in </w:t>
                </w:r>
                <w:r w:rsidRPr="006D1C95">
                  <w:t>1964</w:t>
                </w:r>
                <w:r w:rsidRPr="007226A2">
                  <w:t>. In 1956, the group relocated to a new venue at the address Prado 111 in Havana. In 1958, the theatre group moved to its final venue, where its openin</w:t>
                </w:r>
                <w:r>
                  <w:t xml:space="preserve">g production was </w:t>
                </w:r>
                <w:proofErr w:type="spellStart"/>
                <w:r>
                  <w:t>Crommelynck’s</w:t>
                </w:r>
                <w:proofErr w:type="spellEnd"/>
                <w:r>
                  <w:t xml:space="preserve"> </w:t>
                </w:r>
                <w:r w:rsidRPr="000522BB">
                  <w:rPr>
                    <w:i/>
                  </w:rPr>
                  <w:t>Carina</w:t>
                </w:r>
                <w:r w:rsidRPr="007226A2">
                  <w:t xml:space="preserve">, directed by Morín. </w:t>
                </w:r>
              </w:p>
              <w:p w:rsidR="0090656F" w:rsidRDefault="0090656F" w:rsidP="0090656F"/>
              <w:p w:rsidR="0090656F" w:rsidRDefault="0090656F" w:rsidP="0090656F">
                <w:pPr>
                  <w:keepNext/>
                </w:pPr>
                <w:r>
                  <w:t xml:space="preserve">File: </w:t>
                </w:r>
                <w:r w:rsidRPr="0090656F">
                  <w:t>Progra</w:t>
                </w:r>
                <w:r>
                  <w:t xml:space="preserve">m from the first production of </w:t>
                </w:r>
                <w:r w:rsidRPr="0090656F">
                  <w:rPr>
                    <w:rFonts w:cs="Times New Roman"/>
                    <w:bCs/>
                    <w:i/>
                    <w:iCs/>
                  </w:rPr>
                  <w:t xml:space="preserve">Electra </w:t>
                </w:r>
                <w:proofErr w:type="spellStart"/>
                <w:r w:rsidRPr="0090656F">
                  <w:rPr>
                    <w:rFonts w:cs="Times New Roman"/>
                    <w:bCs/>
                    <w:i/>
                    <w:iCs/>
                  </w:rPr>
                  <w:t>Garrigó</w:t>
                </w:r>
                <w:proofErr w:type="spellEnd"/>
                <w:r w:rsidRPr="0090656F">
                  <w:t xml:space="preserve"> by </w:t>
                </w:r>
                <w:proofErr w:type="spellStart"/>
                <w:r w:rsidRPr="0090656F">
                  <w:t>Teatro</w:t>
                </w:r>
                <w:proofErr w:type="spellEnd"/>
                <w:r w:rsidRPr="0090656F">
                  <w:t xml:space="preserve"> Prometeo</w:t>
                </w:r>
                <w:r>
                  <w:t>.jpg</w:t>
                </w:r>
              </w:p>
              <w:p w:rsidR="0090656F" w:rsidRDefault="0090656F" w:rsidP="0090656F">
                <w:pPr>
                  <w:pStyle w:val="Caption"/>
                </w:pPr>
                <w:r>
                  <w:t xml:space="preserve">first production of Electra </w:t>
                </w:r>
                <w:proofErr w:type="spellStart"/>
                <w:r>
                  <w:t>Garrigó</w:t>
                </w:r>
                <w:proofErr w:type="spellEnd"/>
                <w:r>
                  <w:t xml:space="preserve">  </w:t>
                </w:r>
                <w:r>
                  <w:fldChar w:fldCharType="begin"/>
                </w:r>
                <w:r>
                  <w:instrText xml:space="preserve"> SEQ first_production_of_Electra_Garrigó_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</w:p>
              <w:p w:rsidR="0090656F" w:rsidRPr="0090656F" w:rsidRDefault="0090656F" w:rsidP="0090656F">
                <w:pPr>
                  <w:spacing w:line="276" w:lineRule="auto"/>
                  <w:contextualSpacing/>
                </w:pPr>
                <w:r>
                  <w:t xml:space="preserve">Source: </w:t>
                </w:r>
                <w:r w:rsidRPr="0090656F">
                  <w:rPr>
                    <w:rFonts w:cs="Times New Roman"/>
                    <w:bCs/>
                    <w:iCs/>
                  </w:rPr>
                  <w:t xml:space="preserve">From the </w:t>
                </w:r>
                <w:r>
                  <w:rPr>
                    <w:rFonts w:cs="Times New Roman"/>
                    <w:bCs/>
                    <w:iCs/>
                  </w:rPr>
                  <w:t>Theatre</w:t>
                </w:r>
                <w:r w:rsidRPr="0090656F">
                  <w:rPr>
                    <w:rFonts w:cs="Times New Roman"/>
                    <w:bCs/>
                    <w:iCs/>
                  </w:rPr>
                  <w:t xml:space="preserve"> Ephemera Digital Collection at University of Miami. </w:t>
                </w:r>
                <w:r w:rsidRPr="0090656F">
                  <w:rPr>
                    <w:rFonts w:cs="Times New Roman"/>
                    <w:bCs/>
                    <w:iCs/>
                  </w:rPr>
                  <w:t xml:space="preserve">Image </w:t>
                </w:r>
                <w:r>
                  <w:rPr>
                    <w:rFonts w:cs="Times New Roman"/>
                    <w:bCs/>
                    <w:iCs/>
                  </w:rPr>
                  <w:t>c</w:t>
                </w:r>
                <w:r w:rsidRPr="0090656F">
                  <w:rPr>
                    <w:rFonts w:cs="Times New Roman"/>
                    <w:bCs/>
                    <w:iCs/>
                  </w:rPr>
                  <w:t>an be found</w:t>
                </w:r>
                <w:r w:rsidRPr="0090656F">
                  <w:rPr>
                    <w:rFonts w:cs="Times New Roman"/>
                    <w:bCs/>
                    <w:iCs/>
                  </w:rPr>
                  <w:t xml:space="preserve"> at: </w:t>
                </w:r>
                <w:hyperlink r:id="rId10" w:history="1">
                  <w:r w:rsidRPr="0090656F">
                    <w:rPr>
                      <w:rStyle w:val="Hyperlink"/>
                      <w:rFonts w:cs="Times New Roman"/>
                      <w:bCs/>
                      <w:iCs/>
                    </w:rPr>
                    <w:t>http://ctda.library.miami.edu/digitalobject/561</w:t>
                  </w:r>
                </w:hyperlink>
                <w:r w:rsidRPr="0090656F">
                  <w:t>.</w:t>
                </w:r>
              </w:p>
              <w:p w:rsidR="0090656F" w:rsidRDefault="0090656F" w:rsidP="0090656F">
                <w:pPr>
                  <w:spacing w:line="276" w:lineRule="auto"/>
                  <w:contextualSpacing/>
                </w:pPr>
                <w:r w:rsidRPr="0090656F">
                  <w:t xml:space="preserve">Author also notes: </w:t>
                </w:r>
                <w:r w:rsidRPr="0090656F">
                  <w:rPr>
                    <w:rFonts w:cs="Times New Roman"/>
                    <w:bCs/>
                    <w:iCs/>
                  </w:rPr>
                  <w:t xml:space="preserve">This particular item does not appear to be copyrighted. More information about their policy can be found here: </w:t>
                </w:r>
                <w:hyperlink r:id="rId11" w:history="1">
                  <w:r w:rsidRPr="0090656F">
                    <w:rPr>
                      <w:rStyle w:val="Hyperlink"/>
                      <w:rFonts w:cs="Times New Roman"/>
                    </w:rPr>
                    <w:t>University of Miami copyright policy</w:t>
                  </w:r>
                </w:hyperlink>
                <w:r>
                  <w:t>.</w:t>
                </w:r>
              </w:p>
              <w:p w:rsidR="0090656F" w:rsidRPr="0090656F" w:rsidRDefault="0090656F" w:rsidP="0090656F">
                <w:pPr>
                  <w:spacing w:line="276" w:lineRule="auto"/>
                  <w:contextualSpacing/>
                  <w:rPr>
                    <w:rFonts w:cs="Times New Roman"/>
                    <w:bCs/>
                    <w:iCs/>
                    <w:color w:val="0563C1" w:themeColor="hyperlink"/>
                    <w:u w:val="single"/>
                  </w:rPr>
                </w:pPr>
              </w:p>
              <w:p w:rsidR="0090656F" w:rsidRPr="007226A2" w:rsidRDefault="0090656F" w:rsidP="0090656F">
                <w:r w:rsidRPr="007226A2">
                  <w:t>After the success of the Cuban Revolution i</w:t>
                </w:r>
                <w:r>
                  <w:t>n 1959, the theatre and other performing</w:t>
                </w:r>
                <w:r w:rsidRPr="007226A2">
                  <w:t xml:space="preserve"> arts began receiving funding from the government. This afforded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Prometeo financial stability, and resulted in an increase in the production of plays writ</w:t>
                </w:r>
                <w:r>
                  <w:t xml:space="preserve">ten by Cuban writers, such as </w:t>
                </w:r>
                <w:r w:rsidRPr="000522BB">
                  <w:rPr>
                    <w:i/>
                  </w:rPr>
                  <w:t xml:space="preserve">Medea </w:t>
                </w:r>
                <w:proofErr w:type="spellStart"/>
                <w:r w:rsidRPr="000522BB">
                  <w:rPr>
                    <w:i/>
                  </w:rPr>
                  <w:t>en</w:t>
                </w:r>
                <w:proofErr w:type="spellEnd"/>
                <w:r w:rsidRPr="000522BB">
                  <w:rPr>
                    <w:i/>
                  </w:rPr>
                  <w:t xml:space="preserve"> el </w:t>
                </w:r>
                <w:proofErr w:type="spellStart"/>
                <w:r w:rsidRPr="000522BB">
                  <w:rPr>
                    <w:i/>
                  </w:rPr>
                  <w:t>espejo</w:t>
                </w:r>
                <w:proofErr w:type="spellEnd"/>
                <w:r>
                  <w:t xml:space="preserve"> (</w:t>
                </w:r>
                <w:r w:rsidRPr="000522BB">
                  <w:rPr>
                    <w:rFonts w:eastAsia="Times New Roman"/>
                    <w:i/>
                    <w:color w:val="222222"/>
                  </w:rPr>
                  <w:t>Medea in the Mirror</w:t>
                </w:r>
                <w:r>
                  <w:rPr>
                    <w:rFonts w:eastAsia="Times New Roman"/>
                    <w:color w:val="222222"/>
                  </w:rPr>
                  <w:t>)</w:t>
                </w:r>
                <w:r w:rsidRPr="007226A2">
                  <w:rPr>
                    <w:rFonts w:eastAsia="Times New Roman"/>
                    <w:color w:val="222222"/>
                  </w:rPr>
                  <w:t xml:space="preserve"> </w:t>
                </w:r>
                <w:r>
                  <w:t xml:space="preserve">by José </w:t>
                </w:r>
                <w:proofErr w:type="spellStart"/>
                <w:r>
                  <w:t>Triana</w:t>
                </w:r>
                <w:proofErr w:type="spellEnd"/>
                <w:r>
                  <w:t xml:space="preserve"> (1960); </w:t>
                </w:r>
                <w:r w:rsidRPr="000522BB">
                  <w:rPr>
                    <w:i/>
                  </w:rPr>
                  <w:t xml:space="preserve">El vivo al </w:t>
                </w:r>
                <w:proofErr w:type="spellStart"/>
                <w:r w:rsidRPr="000522BB">
                  <w:rPr>
                    <w:i/>
                  </w:rPr>
                  <w:t>pollo</w:t>
                </w:r>
                <w:proofErr w:type="spellEnd"/>
                <w:r>
                  <w:t xml:space="preserve"> (</w:t>
                </w:r>
                <w:r>
                  <w:rPr>
                    <w:i/>
                  </w:rPr>
                  <w:t>To</w:t>
                </w:r>
                <w:r w:rsidRPr="0037515D">
                  <w:rPr>
                    <w:i/>
                  </w:rPr>
                  <w:t xml:space="preserve"> the Living the Chicken</w:t>
                </w:r>
                <w:r>
                  <w:t xml:space="preserve">) by </w:t>
                </w:r>
                <w:proofErr w:type="spellStart"/>
                <w:r>
                  <w:t>Antón</w:t>
                </w:r>
                <w:proofErr w:type="spellEnd"/>
                <w:r>
                  <w:t xml:space="preserve"> </w:t>
                </w:r>
                <w:proofErr w:type="spellStart"/>
                <w:r>
                  <w:t>Arrufat</w:t>
                </w:r>
                <w:proofErr w:type="spellEnd"/>
                <w:r>
                  <w:t xml:space="preserve"> (1961); </w:t>
                </w:r>
                <w:r w:rsidRPr="0037515D">
                  <w:rPr>
                    <w:i/>
                  </w:rPr>
                  <w:t xml:space="preserve">Gas </w:t>
                </w:r>
                <w:proofErr w:type="spellStart"/>
                <w:r w:rsidRPr="0037515D">
                  <w:rPr>
                    <w:i/>
                  </w:rPr>
                  <w:t>en</w:t>
                </w:r>
                <w:proofErr w:type="spellEnd"/>
                <w:r w:rsidRPr="0037515D">
                  <w:rPr>
                    <w:i/>
                  </w:rPr>
                  <w:t xml:space="preserve"> </w:t>
                </w:r>
                <w:proofErr w:type="spellStart"/>
                <w:r w:rsidRPr="0037515D">
                  <w:rPr>
                    <w:i/>
                  </w:rPr>
                  <w:t>los</w:t>
                </w:r>
                <w:proofErr w:type="spellEnd"/>
                <w:r w:rsidRPr="0037515D">
                  <w:rPr>
                    <w:i/>
                  </w:rPr>
                  <w:t xml:space="preserve"> </w:t>
                </w:r>
                <w:proofErr w:type="spellStart"/>
                <w:r w:rsidRPr="0037515D">
                  <w:rPr>
                    <w:i/>
                  </w:rPr>
                  <w:t>poros</w:t>
                </w:r>
                <w:proofErr w:type="spellEnd"/>
                <w:r w:rsidRPr="007226A2">
                  <w:t xml:space="preserve">, </w:t>
                </w:r>
                <w:r>
                  <w:rPr>
                    <w:rFonts w:eastAsia="Times New Roman"/>
                    <w:color w:val="222222"/>
                  </w:rPr>
                  <w:t>(</w:t>
                </w:r>
                <w:r>
                  <w:rPr>
                    <w:rFonts w:eastAsia="Times New Roman"/>
                    <w:i/>
                    <w:color w:val="222222"/>
                  </w:rPr>
                  <w:t>Gas in the P</w:t>
                </w:r>
                <w:r w:rsidRPr="0037515D">
                  <w:rPr>
                    <w:rFonts w:eastAsia="Times New Roman"/>
                    <w:i/>
                    <w:color w:val="222222"/>
                  </w:rPr>
                  <w:t>ores</w:t>
                </w:r>
                <w:r>
                  <w:rPr>
                    <w:rFonts w:eastAsia="Times New Roman"/>
                    <w:color w:val="222222"/>
                  </w:rPr>
                  <w:t>)</w:t>
                </w:r>
                <w:r w:rsidRPr="007226A2">
                  <w:rPr>
                    <w:rFonts w:eastAsia="Times New Roman"/>
                    <w:color w:val="222222"/>
                  </w:rPr>
                  <w:t xml:space="preserve"> </w:t>
                </w:r>
                <w:r w:rsidRPr="007226A2">
                  <w:t xml:space="preserve">by </w:t>
                </w:r>
                <w:proofErr w:type="spellStart"/>
                <w:r w:rsidRPr="007226A2">
                  <w:t>Matí</w:t>
                </w:r>
                <w:r>
                  <w:t>as</w:t>
                </w:r>
                <w:proofErr w:type="spellEnd"/>
                <w:r>
                  <w:t xml:space="preserve"> Montes </w:t>
                </w:r>
                <w:proofErr w:type="spellStart"/>
                <w:r>
                  <w:t>Huidobro</w:t>
                </w:r>
                <w:proofErr w:type="spellEnd"/>
                <w:r>
                  <w:t xml:space="preserve"> (1962); and </w:t>
                </w:r>
                <w:r w:rsidRPr="0037515D">
                  <w:rPr>
                    <w:i/>
                  </w:rPr>
                  <w:t xml:space="preserve">La </w:t>
                </w:r>
                <w:proofErr w:type="spellStart"/>
                <w:r w:rsidRPr="0037515D">
                  <w:rPr>
                    <w:i/>
                  </w:rPr>
                  <w:t>muerte</w:t>
                </w:r>
                <w:proofErr w:type="spellEnd"/>
                <w:r w:rsidRPr="0037515D">
                  <w:rPr>
                    <w:i/>
                  </w:rPr>
                  <w:t xml:space="preserve"> del </w:t>
                </w:r>
                <w:proofErr w:type="spellStart"/>
                <w:r w:rsidRPr="0037515D">
                  <w:rPr>
                    <w:i/>
                  </w:rPr>
                  <w:t>ñeque</w:t>
                </w:r>
                <w:proofErr w:type="spellEnd"/>
                <w:r>
                  <w:rPr>
                    <w:rFonts w:eastAsia="Times New Roman"/>
                    <w:color w:val="222222"/>
                  </w:rPr>
                  <w:t xml:space="preserve"> [</w:t>
                </w:r>
                <w:r>
                  <w:rPr>
                    <w:rFonts w:eastAsia="Times New Roman"/>
                    <w:i/>
                    <w:color w:val="222222"/>
                  </w:rPr>
                  <w:t>D</w:t>
                </w:r>
                <w:r w:rsidRPr="0037515D">
                  <w:rPr>
                    <w:rFonts w:eastAsia="Times New Roman"/>
                    <w:i/>
                    <w:color w:val="222222"/>
                  </w:rPr>
                  <w:t xml:space="preserve">eath of the </w:t>
                </w:r>
                <w:proofErr w:type="spellStart"/>
                <w:r>
                  <w:rPr>
                    <w:rFonts w:eastAsia="Times New Roman"/>
                    <w:i/>
                    <w:color w:val="222222"/>
                  </w:rPr>
                  <w:t>Neque</w:t>
                </w:r>
                <w:proofErr w:type="spellEnd"/>
                <w:r>
                  <w:rPr>
                    <w:rFonts w:eastAsia="Times New Roman"/>
                    <w:i/>
                    <w:color w:val="222222"/>
                  </w:rPr>
                  <w:t xml:space="preserve"> </w:t>
                </w:r>
                <w:r w:rsidRPr="0037515D">
                  <w:rPr>
                    <w:rFonts w:eastAsia="Times New Roman"/>
                    <w:color w:val="222222"/>
                  </w:rPr>
                  <w:t>(the jinxed one)]</w:t>
                </w:r>
                <w:r w:rsidRPr="007226A2">
                  <w:t xml:space="preserve">, also by José </w:t>
                </w:r>
                <w:proofErr w:type="spellStart"/>
                <w:r w:rsidRPr="007226A2">
                  <w:t>Triana</w:t>
                </w:r>
                <w:proofErr w:type="spellEnd"/>
                <w:r w:rsidRPr="007226A2">
                  <w:t xml:space="preserve"> (1963). By 1962, the Cuban </w:t>
                </w:r>
                <w:r>
                  <w:t xml:space="preserve">government had begun </w:t>
                </w:r>
                <w:r w:rsidRPr="007226A2">
                  <w:t>sending police to monitor perf</w:t>
                </w:r>
                <w:r>
                  <w:t>ormances and ultimately put a halt to the entire</w:t>
                </w:r>
                <w:r w:rsidRPr="007226A2">
                  <w:t xml:space="preserve"> season; </w:t>
                </w:r>
                <w:r>
                  <w:t>following these events several artists left</w:t>
                </w:r>
                <w:r w:rsidRPr="007226A2">
                  <w:t xml:space="preserve"> the country. </w:t>
                </w:r>
                <w:r>
                  <w:t xml:space="preserve">Though the theatre </w:t>
                </w:r>
                <w:r w:rsidRPr="007226A2">
                  <w:t>k</w:t>
                </w:r>
                <w:r>
                  <w:t>ept running for a time, in 1967</w:t>
                </w:r>
                <w:r w:rsidRPr="007226A2">
                  <w:t xml:space="preserve"> the government nationalized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Prometeo’s</w:t>
                </w:r>
                <w:proofErr w:type="spellEnd"/>
                <w:r w:rsidRPr="007226A2">
                  <w:t xml:space="preserve"> venue. </w:t>
                </w:r>
                <w:r>
                  <w:t>As a result</w:t>
                </w:r>
                <w:r w:rsidRPr="007226A2">
                  <w:t xml:space="preserve">,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Prometeo was disbanded and Morín decided to leave Cuba in 1970.</w:t>
                </w:r>
              </w:p>
              <w:p w:rsidR="0090656F" w:rsidRPr="007226A2" w:rsidRDefault="0090656F" w:rsidP="0090656F"/>
              <w:p w:rsidR="003F0D73" w:rsidRDefault="0090656F" w:rsidP="0090656F">
                <w:r>
                  <w:t xml:space="preserve">During two decades, </w:t>
                </w:r>
                <w:proofErr w:type="spellStart"/>
                <w:r>
                  <w:t>Teatro</w:t>
                </w:r>
                <w:proofErr w:type="spellEnd"/>
                <w:r>
                  <w:t xml:space="preserve"> Prome</w:t>
                </w:r>
                <w:r w:rsidRPr="007226A2">
                  <w:t>teo had become the hub of theatre in Cuba, not only by promoting and cultivating an a</w:t>
                </w:r>
                <w:r>
                  <w:t xml:space="preserve">pparatus and audience for </w:t>
                </w:r>
                <w:r w:rsidRPr="007226A2">
                  <w:t xml:space="preserve">modern </w:t>
                </w:r>
                <w:r>
                  <w:t xml:space="preserve">Cuban </w:t>
                </w:r>
                <w:r w:rsidRPr="007226A2">
                  <w:t xml:space="preserve">theatre through the </w:t>
                </w:r>
                <w:r>
                  <w:t>group and the publication of its</w:t>
                </w:r>
                <w:r w:rsidRPr="007226A2">
                  <w:t xml:space="preserve"> magazine, but also by providing new writers (e.g. </w:t>
                </w:r>
                <w:proofErr w:type="spellStart"/>
                <w:r w:rsidRPr="007226A2">
                  <w:t>Piñera</w:t>
                </w:r>
                <w:proofErr w:type="spellEnd"/>
                <w:r w:rsidRPr="007226A2">
                  <w:t xml:space="preserve">, </w:t>
                </w:r>
                <w:proofErr w:type="spellStart"/>
                <w:r w:rsidRPr="007226A2">
                  <w:t>Arrufat</w:t>
                </w:r>
                <w:proofErr w:type="spellEnd"/>
                <w:r w:rsidRPr="007226A2">
                  <w:t xml:space="preserve">, </w:t>
                </w:r>
                <w:proofErr w:type="spellStart"/>
                <w:proofErr w:type="gramStart"/>
                <w:r w:rsidRPr="007226A2">
                  <w:t>Triana</w:t>
                </w:r>
                <w:proofErr w:type="spellEnd"/>
                <w:proofErr w:type="gramEnd"/>
                <w:r w:rsidRPr="007226A2">
                  <w:t xml:space="preserve">) with a stage on which to debut their work. Throughout this period </w:t>
                </w:r>
                <w:r>
                  <w:t>many</w:t>
                </w:r>
                <w:r w:rsidRPr="007226A2">
                  <w:t xml:space="preserve"> of Cuba’s most important actors and directors of the 1950s, 60s and 70s worked with the group, including Mario </w:t>
                </w:r>
                <w:proofErr w:type="spellStart"/>
                <w:r w:rsidRPr="007226A2">
                  <w:t>Pajón</w:t>
                </w:r>
                <w:proofErr w:type="spellEnd"/>
                <w:r w:rsidRPr="007226A2">
                  <w:t xml:space="preserve">, Vicente </w:t>
                </w:r>
                <w:proofErr w:type="spellStart"/>
                <w:r w:rsidRPr="007226A2">
                  <w:t>Revueltas</w:t>
                </w:r>
                <w:proofErr w:type="spellEnd"/>
                <w:r w:rsidRPr="007226A2">
                  <w:t xml:space="preserve">, Roberto Blanco, Berta </w:t>
                </w:r>
                <w:proofErr w:type="spellStart"/>
                <w:r w:rsidRPr="007226A2">
                  <w:t>Martínez</w:t>
                </w:r>
                <w:proofErr w:type="spellEnd"/>
                <w:r w:rsidRPr="007226A2">
                  <w:t xml:space="preserve">, and Maria Teresa </w:t>
                </w:r>
                <w:r>
                  <w:t xml:space="preserve">Rojas. After Morín left Cuba, he </w:t>
                </w:r>
                <w:r w:rsidRPr="007226A2">
                  <w:t xml:space="preserve">settled in New York and established a new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Prometeo that was</w:t>
                </w:r>
                <w:r>
                  <w:t xml:space="preserve"> active from 1976</w:t>
                </w:r>
                <w:r w:rsidRPr="007226A2">
                  <w:t xml:space="preserve"> to </w:t>
                </w:r>
                <w:r w:rsidRPr="00F6456F">
                  <w:t>198</w:t>
                </w:r>
                <w:r>
                  <w:t>1</w:t>
                </w:r>
                <w:r w:rsidRPr="007226A2"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sdt>
                <w:sdtPr>
                  <w:alias w:val="Further reading"/>
                  <w:tag w:val="furtherReading"/>
                  <w:id w:val="-1107116069"/>
                  <w:placeholder>
                    <w:docPart w:val="5F65EF291AC342D49AEF617D824C04EA"/>
                  </w:placeholder>
                </w:sdtPr>
                <w:sdtContent>
                  <w:p w:rsidR="0090656F" w:rsidRDefault="0090656F" w:rsidP="0090656F">
                    <w:sdt>
                      <w:sdtPr>
                        <w:id w:val="1006871635"/>
                        <w:citation/>
                      </w:sdtPr>
                      <w:sdtContent>
                        <w:r>
                          <w:fldChar w:fldCharType="begin"/>
                        </w:r>
                        <w:r>
                          <w:rPr>
                            <w:lang w:val="en-CA"/>
                          </w:rPr>
                          <w:instrText xml:space="preserve"> CITATION Boudet10 \l 4105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en-CA"/>
                          </w:rPr>
                          <w:t xml:space="preserve"> </w:t>
                        </w:r>
                        <w:r w:rsidRPr="0090656F">
                          <w:rPr>
                            <w:noProof/>
                            <w:lang w:val="en-CA"/>
                          </w:rPr>
                          <w:t>(Boudet)</w:t>
                        </w:r>
                        <w:r>
                          <w:fldChar w:fldCharType="end"/>
                        </w:r>
                      </w:sdtContent>
                    </w:sdt>
                  </w:p>
                  <w:p w:rsidR="0090656F" w:rsidRDefault="0090656F" w:rsidP="0090656F">
                    <w:pPr>
                      <w:rPr>
                        <w:lang w:val="es-ES"/>
                      </w:rPr>
                    </w:pPr>
                    <w:sdt>
                      <w:sdtPr>
                        <w:rPr>
                          <w:lang w:val="es-ES"/>
                        </w:rPr>
                        <w:id w:val="1364779302"/>
                        <w:citation/>
                      </w:sdtPr>
                      <w:sdtContent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n-CA"/>
                          </w:rPr>
                          <w:instrText xml:space="preserve"> CITATION Boudet14 \l 4105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Pr="0090656F">
                          <w:rPr>
                            <w:noProof/>
                            <w:lang w:val="en-CA"/>
                          </w:rPr>
                          <w:t>(Boudet, El teatro perdido de los 50. Conversaciones con Francisco Morín)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sdtContent>
                    </w:sdt>
                  </w:p>
                  <w:p w:rsidR="0090656F" w:rsidRDefault="0090656F" w:rsidP="0090656F">
                    <w:pPr>
                      <w:rPr>
                        <w:lang w:val="es-ES"/>
                      </w:rPr>
                    </w:pPr>
                    <w:sdt>
                      <w:sdtPr>
                        <w:rPr>
                          <w:lang w:val="es-ES"/>
                        </w:rPr>
                        <w:id w:val="2013412040"/>
                        <w:citation/>
                      </w:sdtPr>
                      <w:sdtContent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n-CA"/>
                          </w:rPr>
                          <w:instrText xml:space="preserve"> CITATION Carrío92 \l 4105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Pr="0090656F">
                          <w:rPr>
                            <w:noProof/>
                            <w:lang w:val="en-CA"/>
                          </w:rPr>
                          <w:t>(Carrío)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sdtContent>
                    </w:sdt>
                  </w:p>
                  <w:p w:rsidR="0090656F" w:rsidRDefault="0090656F" w:rsidP="00FB11DE">
                    <w:pPr>
                      <w:rPr>
                        <w:lang w:val="es-ES"/>
                      </w:rPr>
                    </w:pPr>
                    <w:sdt>
                      <w:sdtPr>
                        <w:rPr>
                          <w:lang w:val="es-ES"/>
                        </w:rPr>
                        <w:id w:val="1314371882"/>
                        <w:citation/>
                      </w:sdtPr>
                      <w:sdtContent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n-CA"/>
                          </w:rPr>
                          <w:instrText xml:space="preserve"> CITATION Morín98 \l 4105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Pr="0090656F">
                          <w:rPr>
                            <w:noProof/>
                            <w:lang w:val="en-CA"/>
                          </w:rPr>
                          <w:t>(Morín)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sdtContent>
                    </w:sdt>
                  </w:p>
                  <w:p w:rsidR="003235A7" w:rsidRPr="0090656F" w:rsidRDefault="0090656F" w:rsidP="0090656F">
                    <w:pPr>
                      <w:rPr>
                        <w:lang w:val="es-ES"/>
                      </w:rPr>
                    </w:pPr>
                    <w:sdt>
                      <w:sdtPr>
                        <w:rPr>
                          <w:lang w:val="es-ES"/>
                        </w:rPr>
                        <w:id w:val="-1211954472"/>
                        <w:citation/>
                      </w:sdtPr>
                      <w:sdtContent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n-CA"/>
                          </w:rPr>
                          <w:instrText xml:space="preserve"> CITATION Morín48 \l 4105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Pr="0090656F">
                          <w:rPr>
                            <w:noProof/>
                            <w:lang w:val="en-CA"/>
                          </w:rPr>
                          <w:t>(Morín, Primer Aniversario)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sdtContent>
                    </w:sdt>
                    <w:r w:rsidRPr="0070684B">
                      <w:rPr>
                        <w:lang w:val="es-ES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297" w:rsidRDefault="00535297" w:rsidP="007A0D55">
      <w:pPr>
        <w:spacing w:after="0" w:line="240" w:lineRule="auto"/>
      </w:pPr>
      <w:r>
        <w:separator/>
      </w:r>
    </w:p>
  </w:endnote>
  <w:endnote w:type="continuationSeparator" w:id="0">
    <w:p w:rsidR="00535297" w:rsidRDefault="0053529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297" w:rsidRDefault="00535297" w:rsidP="007A0D55">
      <w:pPr>
        <w:spacing w:after="0" w:line="240" w:lineRule="auto"/>
      </w:pPr>
      <w:r>
        <w:separator/>
      </w:r>
    </w:p>
  </w:footnote>
  <w:footnote w:type="continuationSeparator" w:id="0">
    <w:p w:rsidR="00535297" w:rsidRDefault="0053529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5297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656F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5DB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065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9065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065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906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tda.library.miami.edu/copyrigh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tda.library.miami.edu/digitalobject/56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ncaribe.org/es/Picture?IdImagen=5270&amp;idRegistro=1470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F87073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F87073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F87073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F87073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F87073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F87073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F87073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F87073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F87073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F87073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F87073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5C5A99E690A445E84EED6B060B83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73CA0-CE13-4A51-885F-D08F8DC5DCD5}"/>
      </w:docPartPr>
      <w:docPartBody>
        <w:p w:rsidR="00000000" w:rsidRDefault="00F87073" w:rsidP="00F87073">
          <w:pPr>
            <w:pStyle w:val="B5C5A99E690A445E84EED6B060B83E9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8C3B8FFF47C48A281289DA14C59D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70779-1376-4506-B54D-8BE080305E58}"/>
      </w:docPartPr>
      <w:docPartBody>
        <w:p w:rsidR="00000000" w:rsidRDefault="00F87073" w:rsidP="00F87073">
          <w:pPr>
            <w:pStyle w:val="68C3B8FFF47C48A281289DA14C59D03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F65EF291AC342D49AEF617D824C0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DAA68-9885-4F44-9144-3DDEEE4A3394}"/>
      </w:docPartPr>
      <w:docPartBody>
        <w:p w:rsidR="00000000" w:rsidRDefault="00F87073" w:rsidP="00F87073">
          <w:pPr>
            <w:pStyle w:val="5F65EF291AC342D49AEF617D824C04E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3447A"/>
    <w:rsid w:val="0057546F"/>
    <w:rsid w:val="00F8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073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B5C5A99E690A445E84EED6B060B83E9D">
    <w:name w:val="B5C5A99E690A445E84EED6B060B83E9D"/>
    <w:rsid w:val="00F87073"/>
  </w:style>
  <w:style w:type="paragraph" w:customStyle="1" w:styleId="68C3B8FFF47C48A281289DA14C59D034">
    <w:name w:val="68C3B8FFF47C48A281289DA14C59D034"/>
    <w:rsid w:val="00F87073"/>
  </w:style>
  <w:style w:type="paragraph" w:customStyle="1" w:styleId="5F65EF291AC342D49AEF617D824C04EA">
    <w:name w:val="5F65EF291AC342D49AEF617D824C04EA"/>
    <w:rsid w:val="00F870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073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B5C5A99E690A445E84EED6B060B83E9D">
    <w:name w:val="B5C5A99E690A445E84EED6B060B83E9D"/>
    <w:rsid w:val="00F87073"/>
  </w:style>
  <w:style w:type="paragraph" w:customStyle="1" w:styleId="68C3B8FFF47C48A281289DA14C59D034">
    <w:name w:val="68C3B8FFF47C48A281289DA14C59D034"/>
    <w:rsid w:val="00F87073"/>
  </w:style>
  <w:style w:type="paragraph" w:customStyle="1" w:styleId="5F65EF291AC342D49AEF617D824C04EA">
    <w:name w:val="5F65EF291AC342D49AEF617D824C04EA"/>
    <w:rsid w:val="00F87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Boudet10</b:Tag>
    <b:SourceType>Book</b:SourceType>
    <b:Guid>{AD81A70D-7C1F-4E46-AC21-BB04203FE358}</b:Guid>
    <b:Author>
      <b:Author>
        <b:NameList>
          <b:Person>
            <b:Last>Boudet</b:Last>
            <b:First>Rosa</b:First>
            <b:Middle>Ileana</b:Middle>
          </b:Person>
        </b:NameList>
      </b:Author>
    </b:Author>
    <b:Title>Los años de la revista Prometeo</b:Title>
    <b:Year>2010</b:Year>
    <b:City>Santa Mónica, California</b:City>
    <b:Publisher>Ediciones de la Flecha</b:Publisher>
    <b:Medium>Print</b:Medium>
    <b:RefOrder>1</b:RefOrder>
  </b:Source>
  <b:Source>
    <b:Tag>Boudet14</b:Tag>
    <b:SourceType>Book</b:SourceType>
    <b:Guid>{79287CE2-97DA-4BCB-87C2-336DF4D0E3D0}</b:Guid>
    <b:Author>
      <b:Author>
        <b:NameList>
          <b:Person>
            <b:Last>Boudet</b:Last>
            <b:First>Rosa</b:First>
            <b:Middle>Ileana</b:Middle>
          </b:Person>
        </b:NameList>
      </b:Author>
    </b:Author>
    <b:Title>El teatro perdido de los 50. Conversaciones con Francisco Morín</b:Title>
    <b:Year>2014</b:Year>
    <b:City>Santa Mónica, California</b:City>
    <b:Publisher>Ediciones de la Flecha</b:Publisher>
    <b:Medium>Print</b:Medium>
    <b:RefOrder>2</b:RefOrder>
  </b:Source>
  <b:Source>
    <b:Tag>Carrío92</b:Tag>
    <b:SourceType>BookSection</b:SourceType>
    <b:Guid>{FBE81EE2-A188-4BFC-B8D6-FDCD882B8747}</b:Guid>
    <b:Title>Una brillante entrada en la modernidad</b:Title>
    <b:Year>1992</b:Year>
    <b:City>Madrid</b:City>
    <b:Publisher>Sociedad Estatal Quinto Centenario</b:Publisher>
    <b:Medium>Print</b:Medium>
    <b:Author>
      <b:Author>
        <b:NameList>
          <b:Person>
            <b:Last>Carrío</b:Last>
            <b:First>Raquel</b:First>
          </b:Person>
        </b:NameList>
      </b:Author>
      <b:BookAuthor>
        <b:NameList>
          <b:Person>
            <b:Last>Domínguez</b:Last>
            <b:First>Carlos</b:First>
            <b:Middle>Espinosa (ed.)</b:Middle>
          </b:Person>
        </b:NameList>
      </b:BookAuthor>
    </b:Author>
    <b:BookTitle>Teatro Contemporáneo Cubano</b:BookTitle>
    <b:Pages>131-137</b:Pages>
    <b:RefOrder>3</b:RefOrder>
  </b:Source>
  <b:Source>
    <b:Tag>Morín98</b:Tag>
    <b:SourceType>Book</b:SourceType>
    <b:Guid>{5A32E3F2-E12D-4D57-99DF-274B41453EAF}</b:Guid>
    <b:Title>Por amor al arte: Memorias de un teatrista cubano 1940-1970</b:Title>
    <b:Year>1998</b:Year>
    <b:City>Miami</b:City>
    <b:Publisher>Ediciones Universal</b:Publisher>
    <b:Medium>Print</b:Medium>
    <b:Author>
      <b:Author>
        <b:NameList>
          <b:Person>
            <b:Last>Morín</b:Last>
            <b:First>Francisco</b:First>
          </b:Person>
        </b:NameList>
      </b:Author>
    </b:Author>
    <b:RefOrder>4</b:RefOrder>
  </b:Source>
  <b:Source>
    <b:Tag>Morín48</b:Tag>
    <b:SourceType>JournalArticle</b:SourceType>
    <b:Guid>{845CCA24-6699-45AA-9CB8-22084170AD3B}</b:Guid>
    <b:Author>
      <b:Author>
        <b:NameList>
          <b:Person>
            <b:Last>Morín</b:Last>
            <b:First>Francisco</b:First>
          </b:Person>
        </b:NameList>
      </b:Author>
    </b:Author>
    <b:Title>Primer Aniversario</b:Title>
    <b:Year>Vol. 2, No. 10 (October 1948)</b:Year>
    <b:Medium>Article</b:Medium>
    <b:JournalName>Prometeo: Revista mensual de divulgación teatral</b:JournalName>
    <b:RefOrder>5</b:RefOrder>
  </b:Source>
</b:Sources>
</file>

<file path=customXml/itemProps1.xml><?xml version="1.0" encoding="utf-8"?>
<ds:datastoreItem xmlns:ds="http://schemas.openxmlformats.org/officeDocument/2006/customXml" ds:itemID="{04CBB21E-0D4C-4641-A329-7C5D57D1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3</cp:revision>
  <dcterms:created xsi:type="dcterms:W3CDTF">2016-01-21T03:14:00Z</dcterms:created>
  <dcterms:modified xsi:type="dcterms:W3CDTF">2016-01-21T03:14:00Z</dcterms:modified>
</cp:coreProperties>
</file>