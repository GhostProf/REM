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470109" w14:paraId="756E22D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318927" w14:textId="77777777" w:rsidR="00B574C9" w:rsidRPr="00470109" w:rsidRDefault="00B574C9" w:rsidP="00CC586D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470109">
              <w:rPr>
                <w:b/>
                <w:color w:val="FFFFFF" w:themeColor="background1"/>
                <w:lang w:val="en-CA"/>
              </w:rPr>
              <w:t>About you</w:t>
            </w:r>
          </w:p>
        </w:tc>
        <w:sdt>
          <w:sdtPr>
            <w:rPr>
              <w:b/>
              <w:color w:val="FFFFFF" w:themeColor="background1"/>
              <w:lang w:val="en-CA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674840" w14:textId="77777777" w:rsidR="00B574C9" w:rsidRPr="00470109" w:rsidRDefault="00B574C9" w:rsidP="00CC586D">
                <w:pPr>
                  <w:jc w:val="center"/>
                  <w:rPr>
                    <w:b/>
                    <w:color w:val="FFFFFF" w:themeColor="background1"/>
                    <w:lang w:val="en-CA"/>
                  </w:rPr>
                </w:pPr>
                <w:r w:rsidRPr="00470109">
                  <w:rPr>
                    <w:rStyle w:val="PlaceholderText"/>
                    <w:b/>
                    <w:color w:val="FFFFFF" w:themeColor="background1"/>
                    <w:lang w:val="en-CA"/>
                  </w:rPr>
                  <w:t>[Salutation]</w:t>
                </w:r>
              </w:p>
            </w:tc>
          </w:sdtContent>
        </w:sdt>
        <w:sdt>
          <w:sdtPr>
            <w:rPr>
              <w:lang w:val="en-CA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674BAA18" w14:textId="77777777" w:rsidR="00B574C9" w:rsidRPr="00470109" w:rsidRDefault="00470109" w:rsidP="00470109">
                <w:pPr>
                  <w:rPr>
                    <w:lang w:val="en-CA"/>
                  </w:rPr>
                </w:pPr>
                <w:r w:rsidRPr="00470109">
                  <w:rPr>
                    <w:lang w:val="en-CA"/>
                  </w:rPr>
                  <w:t>Alexander</w:t>
                </w:r>
              </w:p>
            </w:tc>
          </w:sdtContent>
        </w:sdt>
        <w:sdt>
          <w:sdtPr>
            <w:rPr>
              <w:lang w:val="en-CA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CC95BD2" w14:textId="77777777" w:rsidR="00B574C9" w:rsidRPr="00470109" w:rsidRDefault="00B574C9" w:rsidP="00922950">
                <w:pPr>
                  <w:rPr>
                    <w:lang w:val="en-CA"/>
                  </w:rPr>
                </w:pPr>
                <w:r w:rsidRPr="00470109">
                  <w:rPr>
                    <w:rStyle w:val="PlaceholderText"/>
                    <w:lang w:val="en-CA"/>
                  </w:rPr>
                  <w:t>[Middle name]</w:t>
                </w:r>
              </w:p>
            </w:tc>
          </w:sdtContent>
        </w:sdt>
        <w:sdt>
          <w:sdtPr>
            <w:rPr>
              <w:lang w:val="en-CA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33D45FDB" w14:textId="77777777" w:rsidR="00B574C9" w:rsidRPr="00470109" w:rsidRDefault="00470109" w:rsidP="001306B8">
                <w:pPr>
                  <w:rPr>
                    <w:lang w:val="en-CA"/>
                  </w:rPr>
                </w:pPr>
                <w:proofErr w:type="spellStart"/>
                <w:r w:rsidRPr="00470109">
                  <w:rPr>
                    <w:lang w:val="en-CA"/>
                  </w:rPr>
                  <w:t>Dickow</w:t>
                </w:r>
                <w:proofErr w:type="spellEnd"/>
              </w:p>
            </w:tc>
          </w:sdtContent>
        </w:sdt>
      </w:tr>
      <w:tr w:rsidR="00B574C9" w:rsidRPr="00470109" w14:paraId="3FBD94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3C24A5" w14:textId="77777777" w:rsidR="00B574C9" w:rsidRPr="00470109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5695CD" w14:textId="77777777" w:rsidR="00B574C9" w:rsidRPr="00470109" w:rsidRDefault="00B574C9" w:rsidP="00922950">
                <w:pPr>
                  <w:rPr>
                    <w:lang w:val="en-CA"/>
                  </w:rPr>
                </w:pPr>
                <w:r w:rsidRPr="00470109">
                  <w:rPr>
                    <w:rStyle w:val="PlaceholderText"/>
                    <w:lang w:val="en-CA"/>
                  </w:rPr>
                  <w:t>[Enter your biography]</w:t>
                </w:r>
              </w:p>
            </w:tc>
          </w:sdtContent>
        </w:sdt>
      </w:tr>
      <w:tr w:rsidR="00B574C9" w:rsidRPr="00470109" w14:paraId="01CAD8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F1AB25" w14:textId="77777777" w:rsidR="00B574C9" w:rsidRPr="00470109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03F91D7" w14:textId="77777777" w:rsidR="00B574C9" w:rsidRPr="00470109" w:rsidRDefault="00470109" w:rsidP="001306B8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Virginia Tech U</w:t>
                </w:r>
                <w:r w:rsidRPr="00470109">
                  <w:rPr>
                    <w:lang w:val="en-CA"/>
                  </w:rPr>
                  <w:t>niversity</w:t>
                </w:r>
              </w:p>
            </w:tc>
          </w:sdtContent>
        </w:sdt>
      </w:tr>
    </w:tbl>
    <w:p w14:paraId="5DDD6F9D" w14:textId="77777777" w:rsidR="003D3579" w:rsidRPr="00470109" w:rsidRDefault="003D3579">
      <w:pPr>
        <w:rPr>
          <w:lang w:val="en-CA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470109" w14:paraId="5F20A2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0FC5B6" w14:textId="77777777" w:rsidR="00244BB0" w:rsidRPr="00470109" w:rsidRDefault="00244BB0" w:rsidP="00244BB0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470109">
              <w:rPr>
                <w:b/>
                <w:color w:val="FFFFFF" w:themeColor="background1"/>
                <w:lang w:val="en-CA"/>
              </w:rPr>
              <w:t>Your article</w:t>
            </w:r>
          </w:p>
        </w:tc>
      </w:tr>
      <w:tr w:rsidR="003F0D73" w:rsidRPr="00470109" w14:paraId="0B064BAC" w14:textId="77777777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FE1207" w14:textId="77777777" w:rsidR="003F0D73" w:rsidRPr="00470109" w:rsidRDefault="00470109" w:rsidP="00470109">
                <w:pPr>
                  <w:rPr>
                    <w:lang w:val="en-CA"/>
                  </w:rPr>
                </w:pPr>
                <w:r w:rsidRPr="00470109">
                  <w:rPr>
                    <w:lang w:val="en-CA"/>
                  </w:rPr>
                  <w:t>Jacob, Max (1876—1944)</w:t>
                </w:r>
              </w:p>
            </w:tc>
          </w:sdtContent>
        </w:sdt>
      </w:tr>
      <w:tr w:rsidR="00464699" w:rsidRPr="00470109" w14:paraId="6F328C63" w14:textId="77777777" w:rsidTr="00C91911">
        <w:sdt>
          <w:sdtPr>
            <w:rPr>
              <w:lang w:val="en-CA"/>
            </w:r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91B0A6" w14:textId="77777777" w:rsidR="00464699" w:rsidRPr="00470109" w:rsidRDefault="00464699" w:rsidP="00464699">
                <w:pPr>
                  <w:rPr>
                    <w:lang w:val="en-CA"/>
                  </w:rPr>
                </w:pPr>
                <w:r w:rsidRPr="00470109">
                  <w:rPr>
                    <w:rStyle w:val="PlaceholderText"/>
                    <w:b/>
                    <w:lang w:val="en-CA"/>
                  </w:rPr>
                  <w:t xml:space="preserve">[Enter any </w:t>
                </w:r>
                <w:r w:rsidRPr="00470109">
                  <w:rPr>
                    <w:rStyle w:val="PlaceholderText"/>
                    <w:b/>
                    <w:i/>
                    <w:lang w:val="en-CA"/>
                  </w:rPr>
                  <w:t>variant forms</w:t>
                </w:r>
                <w:r w:rsidRPr="00470109">
                  <w:rPr>
                    <w:rStyle w:val="PlaceholderText"/>
                    <w:b/>
                    <w:lang w:val="en-CA"/>
                  </w:rPr>
                  <w:t xml:space="preserve"> of your headword – OPTIONAL]</w:t>
                </w:r>
              </w:p>
            </w:tc>
          </w:sdtContent>
        </w:sdt>
      </w:tr>
      <w:tr w:rsidR="00E85A05" w:rsidRPr="00470109" w14:paraId="25D9711B" w14:textId="77777777" w:rsidTr="003F0D73">
        <w:sdt>
          <w:sdtPr>
            <w:rPr>
              <w:lang w:val="en-CA"/>
            </w:r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123583016"/>
                <w:placeholder>
                  <w:docPart w:val="6F8B0EA755D84ABA96FF426E51EDF453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140967A" w14:textId="77777777" w:rsidR="00E85A05" w:rsidRPr="00470109" w:rsidRDefault="00470109" w:rsidP="001306B8">
                    <w:pPr>
                      <w:rPr>
                        <w:lang w:val="en-CA"/>
                      </w:rPr>
                    </w:pPr>
                    <w:r w:rsidRPr="00470109">
                      <w:rPr>
                        <w:lang w:val="en-CA" w:eastAsia="fr-BE"/>
                      </w:rPr>
                      <w:t>The poet and painter Max Jacob was a majo</w:t>
                    </w:r>
                    <w:r>
                      <w:rPr>
                        <w:lang w:val="en-CA" w:eastAsia="fr-BE"/>
                      </w:rPr>
                      <w:t>r</w:t>
                    </w:r>
                    <w:r w:rsidRPr="00470109">
                      <w:rPr>
                        <w:lang w:val="en-CA" w:eastAsia="fr-BE"/>
                      </w:rPr>
                      <w:t xml:space="preserve"> figure in the Parisian artistic movements of the early 20</w:t>
                    </w:r>
                    <w:r w:rsidRPr="00470109">
                      <w:rPr>
                        <w:vertAlign w:val="superscript"/>
                        <w:lang w:val="en-CA" w:eastAsia="fr-BE"/>
                      </w:rPr>
                      <w:t>th</w:t>
                    </w:r>
                    <w:r w:rsidRPr="00470109">
                      <w:rPr>
                        <w:lang w:val="en-CA" w:eastAsia="fr-BE"/>
                      </w:rPr>
                      <w:t xml:space="preserve"> century. With his friends Apollinaire and </w:t>
                    </w:r>
                    <w:proofErr w:type="spellStart"/>
                    <w:r w:rsidRPr="00470109">
                      <w:rPr>
                        <w:lang w:val="en-CA" w:eastAsia="fr-BE"/>
                      </w:rPr>
                      <w:t>Reverdy</w:t>
                    </w:r>
                    <w:proofErr w:type="spellEnd"/>
                    <w:r w:rsidRPr="00470109">
                      <w:rPr>
                        <w:lang w:val="en-CA" w:eastAsia="fr-BE"/>
                      </w:rPr>
                      <w:t xml:space="preserve">, Jacob produced some of the Esprit </w:t>
                    </w:r>
                    <w:proofErr w:type="spellStart"/>
                    <w:r w:rsidRPr="00470109">
                      <w:rPr>
                        <w:lang w:val="en-CA" w:eastAsia="fr-BE"/>
                      </w:rPr>
                      <w:t>Nouveau’s</w:t>
                    </w:r>
                    <w:proofErr w:type="spellEnd"/>
                    <w:r w:rsidRPr="00470109">
                      <w:rPr>
                        <w:lang w:val="en-CA" w:eastAsia="fr-BE"/>
                      </w:rPr>
                      <w:t xml:space="preserve"> most radical works. Jacob’s writing is often described in terms of formal play, burlesque humor and zany imagination of his most famous work, </w:t>
                    </w:r>
                    <w:r w:rsidRPr="00470109">
                      <w:rPr>
                        <w:i/>
                        <w:iCs/>
                        <w:lang w:val="en-CA" w:eastAsia="fr-BE"/>
                      </w:rPr>
                      <w:t xml:space="preserve">Le Cornet à </w:t>
                    </w:r>
                    <w:proofErr w:type="spellStart"/>
                    <w:r w:rsidRPr="00470109">
                      <w:rPr>
                        <w:i/>
                        <w:iCs/>
                        <w:lang w:val="en-CA" w:eastAsia="fr-BE"/>
                      </w:rPr>
                      <w:t>dés</w:t>
                    </w:r>
                    <w:proofErr w:type="spellEnd"/>
                    <w:r w:rsidRPr="00470109">
                      <w:rPr>
                        <w:lang w:val="en-CA" w:eastAsia="fr-BE"/>
                      </w:rPr>
                      <w:t xml:space="preserve"> (</w:t>
                    </w:r>
                    <w:r w:rsidRPr="00470109">
                      <w:rPr>
                        <w:i/>
                        <w:iCs/>
                        <w:lang w:val="en-CA" w:eastAsia="fr-BE"/>
                      </w:rPr>
                      <w:t>The Dice Cup</w:t>
                    </w:r>
                    <w:r w:rsidRPr="00470109">
                      <w:rPr>
                        <w:lang w:val="en-CA" w:eastAsia="fr-BE"/>
                      </w:rPr>
                      <w:t xml:space="preserve">, </w:t>
                    </w:r>
                    <w:r w:rsidRPr="00470109">
                      <w:rPr>
                        <w:bCs/>
                        <w:lang w:val="en-CA" w:eastAsia="fr-BE"/>
                      </w:rPr>
                      <w:t>1917</w:t>
                    </w:r>
                    <w:r w:rsidRPr="00470109">
                      <w:rPr>
                        <w:lang w:val="en-CA" w:eastAsia="fr-BE"/>
                      </w:rPr>
                      <w:t xml:space="preserve">), an avant-garde collection of prose poems. Yet other works reveal a stylist of considerable range. Blending parody and lyricism, he appropriates both popular and classical forms. A master of masks, he can seem a whimsical innovator, or a stern religious moralist of classical inspiration. These contrasting orientations have made him a riddle to some, while giving him lasting appeal. An eccentric wit, Jacob spent most of his life in poverty. Raised in a secular Jewish family in Quimper, Brittany, he moved to Paris and became a close friend of Picasso. Mystical visions in 1909 prompted his </w:t>
                    </w:r>
                    <w:r>
                      <w:rPr>
                        <w:lang w:val="en-CA" w:eastAsia="fr-BE"/>
                      </w:rPr>
                      <w:t>later conversion to Catholicism</w:t>
                    </w:r>
                    <w:r w:rsidRPr="00470109">
                      <w:rPr>
                        <w:lang w:val="en-CA" w:eastAsia="fr-BE"/>
                      </w:rPr>
                      <w:t xml:space="preserve"> in 1915. He remained a devout Catholic until his death at the Drancy deportation camp in 1944. Jacob produced novels, plays, meditations, maxims, poems, and a rich correspondence of some 30,000+ letters.</w:t>
                    </w:r>
                  </w:p>
                </w:tc>
              </w:sdtContent>
            </w:sdt>
          </w:sdtContent>
        </w:sdt>
      </w:tr>
      <w:tr w:rsidR="003F0D73" w:rsidRPr="00470109" w14:paraId="7FCCDA3A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1D4E7C9" w14:textId="77777777" w:rsidR="003F0D73" w:rsidRPr="00470109" w:rsidRDefault="00470109" w:rsidP="00470109">
                    <w:pPr>
                      <w:rPr>
                        <w:lang w:val="en-CA" w:eastAsia="fr-BE"/>
                      </w:rPr>
                    </w:pPr>
                    <w:r w:rsidRPr="00470109">
                      <w:rPr>
                        <w:lang w:val="en-CA" w:eastAsia="fr-BE"/>
                      </w:rPr>
                      <w:t>The poet and painter Max Jacob was a majo</w:t>
                    </w:r>
                    <w:r>
                      <w:rPr>
                        <w:lang w:val="en-CA" w:eastAsia="fr-BE"/>
                      </w:rPr>
                      <w:t>r</w:t>
                    </w:r>
                    <w:r w:rsidRPr="00470109">
                      <w:rPr>
                        <w:lang w:val="en-CA" w:eastAsia="fr-BE"/>
                      </w:rPr>
                      <w:t xml:space="preserve"> figure in the Parisian artistic movements of the early 20</w:t>
                    </w:r>
                    <w:r w:rsidRPr="00470109">
                      <w:rPr>
                        <w:vertAlign w:val="superscript"/>
                        <w:lang w:val="en-CA" w:eastAsia="fr-BE"/>
                      </w:rPr>
                      <w:t>th</w:t>
                    </w:r>
                    <w:r w:rsidRPr="00470109">
                      <w:rPr>
                        <w:lang w:val="en-CA" w:eastAsia="fr-BE"/>
                      </w:rPr>
                      <w:t xml:space="preserve"> century. With his friends Apollinaire and </w:t>
                    </w:r>
                    <w:proofErr w:type="spellStart"/>
                    <w:r w:rsidRPr="00470109">
                      <w:rPr>
                        <w:lang w:val="en-CA" w:eastAsia="fr-BE"/>
                      </w:rPr>
                      <w:t>Reverdy</w:t>
                    </w:r>
                    <w:proofErr w:type="spellEnd"/>
                    <w:r w:rsidRPr="00470109">
                      <w:rPr>
                        <w:lang w:val="en-CA" w:eastAsia="fr-BE"/>
                      </w:rPr>
                      <w:t xml:space="preserve">, Jacob produced some of the Esprit </w:t>
                    </w:r>
                    <w:proofErr w:type="spellStart"/>
                    <w:r w:rsidRPr="00470109">
                      <w:rPr>
                        <w:lang w:val="en-CA" w:eastAsia="fr-BE"/>
                      </w:rPr>
                      <w:t>Nouveau’s</w:t>
                    </w:r>
                    <w:proofErr w:type="spellEnd"/>
                    <w:r w:rsidRPr="00470109">
                      <w:rPr>
                        <w:lang w:val="en-CA" w:eastAsia="fr-BE"/>
                      </w:rPr>
                      <w:t xml:space="preserve"> most radical works. Jacob’s writing is often described in terms of formal play, burlesque humor and zany imagination of his most famous work, </w:t>
                    </w:r>
                    <w:r w:rsidRPr="00470109">
                      <w:rPr>
                        <w:i/>
                        <w:iCs/>
                        <w:lang w:val="en-CA" w:eastAsia="fr-BE"/>
                      </w:rPr>
                      <w:t xml:space="preserve">Le Cornet à </w:t>
                    </w:r>
                    <w:proofErr w:type="spellStart"/>
                    <w:r w:rsidRPr="00470109">
                      <w:rPr>
                        <w:i/>
                        <w:iCs/>
                        <w:lang w:val="en-CA" w:eastAsia="fr-BE"/>
                      </w:rPr>
                      <w:t>dés</w:t>
                    </w:r>
                    <w:proofErr w:type="spellEnd"/>
                    <w:r w:rsidRPr="00470109">
                      <w:rPr>
                        <w:lang w:val="en-CA" w:eastAsia="fr-BE"/>
                      </w:rPr>
                      <w:t xml:space="preserve"> (</w:t>
                    </w:r>
                    <w:r w:rsidRPr="00470109">
                      <w:rPr>
                        <w:i/>
                        <w:iCs/>
                        <w:lang w:val="en-CA" w:eastAsia="fr-BE"/>
                      </w:rPr>
                      <w:t>The Dice Cup</w:t>
                    </w:r>
                    <w:r w:rsidRPr="00470109">
                      <w:rPr>
                        <w:lang w:val="en-CA" w:eastAsia="fr-BE"/>
                      </w:rPr>
                      <w:t xml:space="preserve">, </w:t>
                    </w:r>
                    <w:r w:rsidRPr="00470109">
                      <w:rPr>
                        <w:bCs/>
                        <w:lang w:val="en-CA" w:eastAsia="fr-BE"/>
                      </w:rPr>
                      <w:t>1917</w:t>
                    </w:r>
                    <w:r w:rsidRPr="00470109">
                      <w:rPr>
                        <w:lang w:val="en-CA" w:eastAsia="fr-BE"/>
                      </w:rPr>
                      <w:t xml:space="preserve">), an avant-garde collection of prose poems. Yet other works reveal a stylist of considerable range. Blending parody and lyricism, he appropriates both popular and classical forms. A master of masks, he can seem a whimsical innovator, or a stern religious moralist of classical inspiration. These contrasting orientations have made him a riddle to some, while giving him lasting appeal. An eccentric wit, Jacob spent most of his life in poverty. Raised in a secular Jewish family in Quimper, Brittany, he moved to Paris and became a close friend of Picasso. Mystical visions in 1909 prompted his </w:t>
                    </w:r>
                    <w:r>
                      <w:rPr>
                        <w:lang w:val="en-CA" w:eastAsia="fr-BE"/>
                      </w:rPr>
                      <w:t>later conversion to Catholicism</w:t>
                    </w:r>
                    <w:r w:rsidRPr="00470109">
                      <w:rPr>
                        <w:lang w:val="en-CA" w:eastAsia="fr-BE"/>
                      </w:rPr>
                      <w:t xml:space="preserve"> in 1915. He remained a devout Catholic until his death at the Drancy deportation camp in 1944. Jacob produced novels, plays, meditations, maxims, poems, and a rich correspondence of some 30,000+ letters.</w:t>
                    </w:r>
                  </w:p>
                </w:tc>
              </w:sdtContent>
            </w:sdt>
          </w:sdtContent>
        </w:sdt>
      </w:tr>
      <w:tr w:rsidR="003235A7" w:rsidRPr="00470109" w14:paraId="1DB8BCDB" w14:textId="77777777" w:rsidTr="003235A7">
        <w:tc>
          <w:tcPr>
            <w:tcW w:w="9016" w:type="dxa"/>
          </w:tcPr>
          <w:p w14:paraId="70DCE136" w14:textId="77777777" w:rsidR="003235A7" w:rsidRPr="00470109" w:rsidRDefault="003235A7" w:rsidP="001306B8">
            <w:pPr>
              <w:rPr>
                <w:lang w:val="en-CA"/>
              </w:rPr>
            </w:pPr>
            <w:r w:rsidRPr="00470109">
              <w:rPr>
                <w:u w:val="single"/>
                <w:lang w:val="en-CA"/>
              </w:rPr>
              <w:t>Further reading</w:t>
            </w:r>
            <w:r w:rsidRPr="00470109">
              <w:rPr>
                <w:lang w:val="en-CA"/>
              </w:rPr>
              <w:t>:</w:t>
            </w:r>
          </w:p>
          <w:p w14:paraId="64B8B9B2" w14:textId="77777777" w:rsidR="001306B8" w:rsidRPr="00470109" w:rsidRDefault="00470109" w:rsidP="001306B8">
            <w:pPr>
              <w:rPr>
                <w:lang w:val="en-CA"/>
              </w:rPr>
            </w:pPr>
            <w:r w:rsidRPr="00F47739">
              <w:rPr>
                <w:highlight w:val="yellow"/>
                <w:lang w:val="en-CA"/>
              </w:rPr>
              <w:t>Unsure of included read</w:t>
            </w:r>
            <w:bookmarkStart w:id="0" w:name="_GoBack"/>
            <w:bookmarkEnd w:id="0"/>
            <w:r w:rsidRPr="00F47739">
              <w:rPr>
                <w:highlight w:val="yellow"/>
                <w:lang w:val="en-CA"/>
              </w:rPr>
              <w:t>ings. A note on the original states, ‘See accompanying mail.’</w:t>
            </w:r>
            <w:r w:rsidR="000D65BB" w:rsidRPr="00F47739">
              <w:rPr>
                <w:highlight w:val="yellow"/>
                <w:lang w:val="en-CA"/>
              </w:rPr>
              <w:t xml:space="preserve"> There might be an email that includes more information on this article.</w:t>
            </w:r>
          </w:p>
        </w:tc>
      </w:tr>
    </w:tbl>
    <w:p w14:paraId="5331D335" w14:textId="77777777" w:rsidR="00C27FAB" w:rsidRPr="00470109" w:rsidRDefault="00C27FAB" w:rsidP="00B33145">
      <w:pPr>
        <w:rPr>
          <w:lang w:val="en-CA"/>
        </w:rPr>
      </w:pPr>
    </w:p>
    <w:sectPr w:rsidR="00C27FAB" w:rsidRPr="004701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AEDD" w14:textId="77777777" w:rsidR="004275D3" w:rsidRDefault="004275D3" w:rsidP="007A0D55">
      <w:pPr>
        <w:spacing w:after="0" w:line="240" w:lineRule="auto"/>
      </w:pPr>
      <w:r>
        <w:separator/>
      </w:r>
    </w:p>
  </w:endnote>
  <w:endnote w:type="continuationSeparator" w:id="0">
    <w:p w14:paraId="3C77BCE2" w14:textId="77777777" w:rsidR="004275D3" w:rsidRDefault="004275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C905C" w14:textId="77777777" w:rsidR="004275D3" w:rsidRDefault="004275D3" w:rsidP="007A0D55">
      <w:pPr>
        <w:spacing w:after="0" w:line="240" w:lineRule="auto"/>
      </w:pPr>
      <w:r>
        <w:separator/>
      </w:r>
    </w:p>
  </w:footnote>
  <w:footnote w:type="continuationSeparator" w:id="0">
    <w:p w14:paraId="23AC875F" w14:textId="77777777" w:rsidR="004275D3" w:rsidRDefault="004275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D289A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3B635B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0D65BB"/>
    <w:rsid w:val="00101B2E"/>
    <w:rsid w:val="00116FA0"/>
    <w:rsid w:val="001306B8"/>
    <w:rsid w:val="0015114C"/>
    <w:rsid w:val="00183016"/>
    <w:rsid w:val="001A21F3"/>
    <w:rsid w:val="001A2537"/>
    <w:rsid w:val="001A6A06"/>
    <w:rsid w:val="001C288D"/>
    <w:rsid w:val="001D47ED"/>
    <w:rsid w:val="00210C03"/>
    <w:rsid w:val="002162E2"/>
    <w:rsid w:val="00225C5A"/>
    <w:rsid w:val="00230B10"/>
    <w:rsid w:val="00234353"/>
    <w:rsid w:val="00244BB0"/>
    <w:rsid w:val="002A0A0D"/>
    <w:rsid w:val="002B0B37"/>
    <w:rsid w:val="002C37D0"/>
    <w:rsid w:val="002F2D58"/>
    <w:rsid w:val="0030662D"/>
    <w:rsid w:val="003235A7"/>
    <w:rsid w:val="00362BC2"/>
    <w:rsid w:val="003677B6"/>
    <w:rsid w:val="003D3579"/>
    <w:rsid w:val="003E2795"/>
    <w:rsid w:val="003F0D73"/>
    <w:rsid w:val="004275D3"/>
    <w:rsid w:val="00462DBE"/>
    <w:rsid w:val="00464699"/>
    <w:rsid w:val="00470109"/>
    <w:rsid w:val="00482461"/>
    <w:rsid w:val="00483379"/>
    <w:rsid w:val="00487BC5"/>
    <w:rsid w:val="00496888"/>
    <w:rsid w:val="004A7476"/>
    <w:rsid w:val="004E5896"/>
    <w:rsid w:val="00513EE6"/>
    <w:rsid w:val="0052030A"/>
    <w:rsid w:val="00534F8F"/>
    <w:rsid w:val="00565074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A600A"/>
    <w:rsid w:val="007B3377"/>
    <w:rsid w:val="007E5F44"/>
    <w:rsid w:val="00821DE3"/>
    <w:rsid w:val="00846CE1"/>
    <w:rsid w:val="008A5B87"/>
    <w:rsid w:val="00922950"/>
    <w:rsid w:val="0093033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4B2C"/>
    <w:rsid w:val="00CC586D"/>
    <w:rsid w:val="00CF1542"/>
    <w:rsid w:val="00CF3EC5"/>
    <w:rsid w:val="00D43B57"/>
    <w:rsid w:val="00D5098A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7739"/>
    <w:rsid w:val="00F60F53"/>
    <w:rsid w:val="00F87E5D"/>
    <w:rsid w:val="00FA1925"/>
    <w:rsid w:val="00FB11DE"/>
    <w:rsid w:val="00FB589A"/>
    <w:rsid w:val="00FB6FD2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62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F8B0EA755D84ABA96FF426E51ED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6AEB9-FD5E-487E-A496-776E5A25AB22}"/>
      </w:docPartPr>
      <w:docPartBody>
        <w:p w:rsidR="00535920" w:rsidRDefault="00613B9F" w:rsidP="00613B9F">
          <w:pPr>
            <w:pStyle w:val="6F8B0EA755D84ABA96FF426E51EDF45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304364"/>
    <w:rsid w:val="00535920"/>
    <w:rsid w:val="0057546F"/>
    <w:rsid w:val="00613B9F"/>
    <w:rsid w:val="00950EC5"/>
    <w:rsid w:val="00B0741E"/>
    <w:rsid w:val="00C3593E"/>
    <w:rsid w:val="00DF3E6F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B9F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6F8B0EA755D84ABA96FF426E51EDF453">
    <w:name w:val="6F8B0EA755D84ABA96FF426E51EDF453"/>
    <w:rsid w:val="00613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738B4EE-E66E-5645-915F-1D4AD36B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3</TotalTime>
  <Pages>1</Pages>
  <Words>442</Words>
  <Characters>2375</Characters>
  <Application>Microsoft Macintosh Word</Application>
  <DocSecurity>0</DocSecurity>
  <Lines>53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Amy Tang</cp:lastModifiedBy>
  <cp:revision>4</cp:revision>
  <dcterms:created xsi:type="dcterms:W3CDTF">2016-05-10T04:25:00Z</dcterms:created>
  <dcterms:modified xsi:type="dcterms:W3CDTF">2016-07-15T06:05:00Z</dcterms:modified>
</cp:coreProperties>
</file>