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A472E1" w14:textId="77777777" w:rsidTr="00922950">
        <w:tc>
          <w:tcPr>
            <w:tcW w:w="491" w:type="dxa"/>
            <w:vMerge w:val="restart"/>
            <w:shd w:val="clear" w:color="auto" w:fill="A6A6A6" w:themeFill="background1" w:themeFillShade="A6"/>
            <w:textDirection w:val="btLr"/>
          </w:tcPr>
          <w:p w14:paraId="453185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066B5C5EA17E48A47EE3E33B20E9F7"/>
            </w:placeholder>
            <w:showingPlcHdr/>
            <w:dropDownList>
              <w:listItem w:displayText="Dr." w:value="Dr."/>
              <w:listItem w:displayText="Prof." w:value="Prof."/>
            </w:dropDownList>
          </w:sdtPr>
          <w:sdtEndPr/>
          <w:sdtContent>
            <w:tc>
              <w:tcPr>
                <w:tcW w:w="1259" w:type="dxa"/>
              </w:tcPr>
              <w:p w14:paraId="17D5BA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D671316412AE5488C6E2B04988FF5C6"/>
            </w:placeholder>
            <w:text/>
          </w:sdtPr>
          <w:sdtEndPr/>
          <w:sdtContent>
            <w:tc>
              <w:tcPr>
                <w:tcW w:w="2073" w:type="dxa"/>
              </w:tcPr>
              <w:p w14:paraId="7D68E355" w14:textId="77777777" w:rsidR="00B574C9" w:rsidRDefault="00EA0C74" w:rsidP="00EA0C74">
                <w:r>
                  <w:t>Olivia</w:t>
                </w:r>
              </w:p>
            </w:tc>
          </w:sdtContent>
        </w:sdt>
        <w:sdt>
          <w:sdtPr>
            <w:alias w:val="Middle name"/>
            <w:tag w:val="authorMiddleName"/>
            <w:id w:val="-2076034781"/>
            <w:placeholder>
              <w:docPart w:val="D62E95B0454AC047891FDFD9F3FA2F44"/>
            </w:placeholder>
            <w:showingPlcHdr/>
            <w:text/>
          </w:sdtPr>
          <w:sdtEndPr/>
          <w:sdtContent>
            <w:tc>
              <w:tcPr>
                <w:tcW w:w="2551" w:type="dxa"/>
              </w:tcPr>
              <w:p w14:paraId="3BE62073" w14:textId="77777777" w:rsidR="00B574C9" w:rsidRDefault="00B574C9" w:rsidP="00922950">
                <w:r>
                  <w:rPr>
                    <w:rStyle w:val="PlaceholderText"/>
                  </w:rPr>
                  <w:t>[Middle name]</w:t>
                </w:r>
              </w:p>
            </w:tc>
          </w:sdtContent>
        </w:sdt>
        <w:sdt>
          <w:sdtPr>
            <w:alias w:val="Last name"/>
            <w:tag w:val="authorLastName"/>
            <w:id w:val="-1088529830"/>
            <w:placeholder>
              <w:docPart w:val="261DE03BEFFA414E9470413BEE6807F2"/>
            </w:placeholder>
            <w:text/>
          </w:sdtPr>
          <w:sdtEndPr/>
          <w:sdtContent>
            <w:tc>
              <w:tcPr>
                <w:tcW w:w="2642" w:type="dxa"/>
              </w:tcPr>
              <w:p w14:paraId="0677BD43" w14:textId="77777777" w:rsidR="00B574C9" w:rsidRDefault="00EA0C74" w:rsidP="00EA0C74">
                <w:r>
                  <w:t>Wolf</w:t>
                </w:r>
              </w:p>
            </w:tc>
          </w:sdtContent>
        </w:sdt>
      </w:tr>
      <w:tr w:rsidR="00B574C9" w14:paraId="08F7F655" w14:textId="77777777" w:rsidTr="001A6A06">
        <w:trPr>
          <w:trHeight w:val="986"/>
        </w:trPr>
        <w:tc>
          <w:tcPr>
            <w:tcW w:w="491" w:type="dxa"/>
            <w:vMerge/>
            <w:shd w:val="clear" w:color="auto" w:fill="A6A6A6" w:themeFill="background1" w:themeFillShade="A6"/>
          </w:tcPr>
          <w:p w14:paraId="51D7FCC7" w14:textId="77777777" w:rsidR="00B574C9" w:rsidRPr="001A6A06" w:rsidRDefault="00B574C9" w:rsidP="00CF1542">
            <w:pPr>
              <w:jc w:val="center"/>
              <w:rPr>
                <w:b/>
                <w:color w:val="FFFFFF" w:themeColor="background1"/>
              </w:rPr>
            </w:pPr>
          </w:p>
        </w:tc>
        <w:sdt>
          <w:sdtPr>
            <w:alias w:val="Biography"/>
            <w:tag w:val="authorBiography"/>
            <w:id w:val="938807824"/>
            <w:placeholder>
              <w:docPart w:val="B18AA8C66C6BD94A82A3FD9FCE8C567E"/>
            </w:placeholder>
            <w:showingPlcHdr/>
          </w:sdtPr>
          <w:sdtEndPr/>
          <w:sdtContent>
            <w:tc>
              <w:tcPr>
                <w:tcW w:w="8525" w:type="dxa"/>
                <w:gridSpan w:val="4"/>
              </w:tcPr>
              <w:p w14:paraId="66092C5E" w14:textId="77777777" w:rsidR="00B574C9" w:rsidRDefault="00B574C9" w:rsidP="00922950">
                <w:r>
                  <w:rPr>
                    <w:rStyle w:val="PlaceholderText"/>
                  </w:rPr>
                  <w:t>[Enter your biography]</w:t>
                </w:r>
              </w:p>
            </w:tc>
          </w:sdtContent>
        </w:sdt>
      </w:tr>
      <w:tr w:rsidR="00B574C9" w14:paraId="580CBB86" w14:textId="77777777" w:rsidTr="001A6A06">
        <w:trPr>
          <w:trHeight w:val="986"/>
        </w:trPr>
        <w:tc>
          <w:tcPr>
            <w:tcW w:w="491" w:type="dxa"/>
            <w:vMerge/>
            <w:shd w:val="clear" w:color="auto" w:fill="A6A6A6" w:themeFill="background1" w:themeFillShade="A6"/>
          </w:tcPr>
          <w:p w14:paraId="2BB1C8BD" w14:textId="77777777" w:rsidR="00B574C9" w:rsidRPr="001A6A06" w:rsidRDefault="00B574C9" w:rsidP="00CF1542">
            <w:pPr>
              <w:jc w:val="center"/>
              <w:rPr>
                <w:b/>
                <w:color w:val="FFFFFF" w:themeColor="background1"/>
              </w:rPr>
            </w:pPr>
          </w:p>
        </w:tc>
        <w:sdt>
          <w:sdtPr>
            <w:alias w:val="Affiliation"/>
            <w:tag w:val="affiliation"/>
            <w:id w:val="2012937915"/>
            <w:placeholder>
              <w:docPart w:val="57955B355F661A4AA07762DACFDAD278"/>
            </w:placeholder>
            <w:showingPlcHdr/>
            <w:text/>
          </w:sdtPr>
          <w:sdtEndPr/>
          <w:sdtContent>
            <w:tc>
              <w:tcPr>
                <w:tcW w:w="8525" w:type="dxa"/>
                <w:gridSpan w:val="4"/>
              </w:tcPr>
              <w:p w14:paraId="5E6EB46E" w14:textId="77777777" w:rsidR="00B574C9" w:rsidRDefault="00B574C9" w:rsidP="00B574C9">
                <w:r>
                  <w:rPr>
                    <w:rStyle w:val="PlaceholderText"/>
                  </w:rPr>
                  <w:t>[Enter the institution with which you are affiliated]</w:t>
                </w:r>
              </w:p>
            </w:tc>
          </w:sdtContent>
        </w:sdt>
      </w:tr>
    </w:tbl>
    <w:p w14:paraId="7B82DC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673945" w14:textId="77777777" w:rsidTr="00244BB0">
        <w:tc>
          <w:tcPr>
            <w:tcW w:w="9016" w:type="dxa"/>
            <w:shd w:val="clear" w:color="auto" w:fill="A6A6A6" w:themeFill="background1" w:themeFillShade="A6"/>
            <w:tcMar>
              <w:top w:w="113" w:type="dxa"/>
              <w:bottom w:w="113" w:type="dxa"/>
            </w:tcMar>
          </w:tcPr>
          <w:p w14:paraId="66454B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C86A4" w14:textId="77777777" w:rsidTr="003F0D73">
        <w:sdt>
          <w:sdtPr>
            <w:alias w:val="Article headword"/>
            <w:tag w:val="articleHeadword"/>
            <w:id w:val="-361440020"/>
            <w:placeholder>
              <w:docPart w:val="AE0C202D21B49C448CD47F6B5FAD6F16"/>
            </w:placeholder>
            <w:text/>
          </w:sdtPr>
          <w:sdtEndPr/>
          <w:sdtContent>
            <w:tc>
              <w:tcPr>
                <w:tcW w:w="9016" w:type="dxa"/>
                <w:tcMar>
                  <w:top w:w="113" w:type="dxa"/>
                  <w:bottom w:w="113" w:type="dxa"/>
                </w:tcMar>
              </w:tcPr>
              <w:p w14:paraId="120CD38D" w14:textId="77777777" w:rsidR="003F0D73" w:rsidRPr="00FB589A" w:rsidRDefault="00EA0C74" w:rsidP="00842D04">
                <w:r w:rsidRPr="001242F0">
                  <w:rPr>
                    <w:lang w:val="en-US"/>
                  </w:rPr>
                  <w:t>Taller de Arte Mural</w:t>
                </w:r>
                <w:r>
                  <w:rPr>
                    <w:lang w:val="en-US"/>
                  </w:rPr>
                  <w:tab/>
                </w:r>
              </w:p>
            </w:tc>
          </w:sdtContent>
        </w:sdt>
      </w:tr>
      <w:tr w:rsidR="00464699" w14:paraId="7A3A3773" w14:textId="77777777" w:rsidTr="007821B0">
        <w:sdt>
          <w:sdtPr>
            <w:alias w:val="Variant headwords"/>
            <w:tag w:val="variantHeadwords"/>
            <w:id w:val="173464402"/>
            <w:placeholder>
              <w:docPart w:val="BFE27AED63785348A63FD161D1C53CB3"/>
            </w:placeholder>
          </w:sdtPr>
          <w:sdtEndPr/>
          <w:sdtContent>
            <w:tc>
              <w:tcPr>
                <w:tcW w:w="9016" w:type="dxa"/>
                <w:tcMar>
                  <w:top w:w="113" w:type="dxa"/>
                  <w:bottom w:w="113" w:type="dxa"/>
                </w:tcMar>
              </w:tcPr>
              <w:p w14:paraId="0E6600D2" w14:textId="77777777" w:rsidR="00464699" w:rsidRDefault="00842D04" w:rsidP="00842D04">
                <w:r>
                  <w:t>Mural Art Workshop</w:t>
                </w:r>
              </w:p>
            </w:tc>
          </w:sdtContent>
        </w:sdt>
      </w:tr>
      <w:tr w:rsidR="00E85A05" w14:paraId="6DF524DB" w14:textId="77777777" w:rsidTr="003F0D73">
        <w:sdt>
          <w:sdtPr>
            <w:alias w:val="Abstract"/>
            <w:tag w:val="abstract"/>
            <w:id w:val="-635871867"/>
            <w:placeholder>
              <w:docPart w:val="7A7420EF2918484086E73FFF2DFBB13F"/>
            </w:placeholder>
          </w:sdtPr>
          <w:sdtEndPr/>
          <w:sdtContent>
            <w:tc>
              <w:tcPr>
                <w:tcW w:w="9016" w:type="dxa"/>
                <w:tcMar>
                  <w:top w:w="113" w:type="dxa"/>
                  <w:bottom w:w="113" w:type="dxa"/>
                </w:tcMar>
              </w:tcPr>
              <w:p w14:paraId="266E3BB4" w14:textId="77777777" w:rsidR="00E85A05" w:rsidRDefault="00842D04" w:rsidP="00E81856">
                <w:r w:rsidRPr="008E23B9">
                  <w:t xml:space="preserve">The Taller de Arte Mural (Mural Art Workshop) was founded in 1945 by a group of leading Argentine-based artists with a common vision of promoting </w:t>
                </w:r>
                <w:proofErr w:type="spellStart"/>
                <w:r w:rsidRPr="008E23B9">
                  <w:t>muralism</w:t>
                </w:r>
                <w:proofErr w:type="spellEnd"/>
                <w:r w:rsidRPr="008E23B9">
                  <w:t xml:space="preserve"> as a nation-wide public art program. The workshop was comprised of Antonio </w:t>
                </w:r>
                <w:proofErr w:type="spellStart"/>
                <w:r w:rsidRPr="008E23B9">
                  <w:t>Berni</w:t>
                </w:r>
                <w:proofErr w:type="spellEnd"/>
                <w:r w:rsidRPr="008E23B9">
                  <w:t xml:space="preserve"> (Born: 1905–Rosario; Died: 1981–Buenos Aires), Juan Carlos </w:t>
                </w:r>
                <w:proofErr w:type="spellStart"/>
                <w:r w:rsidRPr="008E23B9">
                  <w:t>Castagnino</w:t>
                </w:r>
                <w:proofErr w:type="spellEnd"/>
                <w:r w:rsidRPr="008E23B9">
                  <w:t xml:space="preserve"> (Born: 1908– Mar del Plata; Died: 1972– Buenos Aires), Manuel </w:t>
                </w:r>
                <w:proofErr w:type="spellStart"/>
                <w:r w:rsidRPr="008E23B9">
                  <w:t>Colmiero</w:t>
                </w:r>
                <w:proofErr w:type="spellEnd"/>
                <w:r w:rsidRPr="008E23B9">
                  <w:t xml:space="preserve"> </w:t>
                </w:r>
                <w:proofErr w:type="spellStart"/>
                <w:r w:rsidRPr="008E23B9">
                  <w:t>Guimaraes</w:t>
                </w:r>
                <w:proofErr w:type="spellEnd"/>
                <w:r w:rsidRPr="008E23B9">
                  <w:t xml:space="preserve"> (Born: 1901– </w:t>
                </w:r>
                <w:proofErr w:type="spellStart"/>
                <w:r w:rsidRPr="008E23B9">
                  <w:t>Pontevedra</w:t>
                </w:r>
                <w:proofErr w:type="spellEnd"/>
                <w:r w:rsidRPr="008E23B9">
                  <w:t>, Galicia, Spain; Died: 1991–</w:t>
                </w:r>
                <w:proofErr w:type="spellStart"/>
                <w:r w:rsidRPr="008E23B9">
                  <w:t>Salvaterra</w:t>
                </w:r>
                <w:proofErr w:type="spellEnd"/>
                <w:r w:rsidRPr="008E23B9">
                  <w:t xml:space="preserve"> de </w:t>
                </w:r>
                <w:proofErr w:type="spellStart"/>
                <w:r w:rsidRPr="008E23B9">
                  <w:t>Miño</w:t>
                </w:r>
                <w:proofErr w:type="spellEnd"/>
                <w:r w:rsidRPr="008E23B9">
                  <w:t xml:space="preserve">, Galicia, Spain), Lino </w:t>
                </w:r>
                <w:proofErr w:type="spellStart"/>
                <w:r w:rsidRPr="008E23B9">
                  <w:t>Enea</w:t>
                </w:r>
                <w:proofErr w:type="spellEnd"/>
                <w:r w:rsidRPr="008E23B9">
                  <w:t xml:space="preserve"> </w:t>
                </w:r>
                <w:proofErr w:type="spellStart"/>
                <w:r w:rsidRPr="008E23B9">
                  <w:t>Spilimbergo</w:t>
                </w:r>
                <w:proofErr w:type="spellEnd"/>
                <w:r w:rsidRPr="008E23B9">
                  <w:t xml:space="preserve"> (Born: 1896 –Buenos Aires; Died: 1964–</w:t>
                </w:r>
                <w:proofErr w:type="spellStart"/>
                <w:r w:rsidRPr="008E23B9">
                  <w:t>Unquillo</w:t>
                </w:r>
                <w:proofErr w:type="spellEnd"/>
                <w:r w:rsidRPr="008E23B9">
                  <w:t xml:space="preserve">, Córdoba, Argentina), and Demetrio </w:t>
                </w:r>
                <w:proofErr w:type="spellStart"/>
                <w:r w:rsidRPr="008E23B9">
                  <w:t>Urruchúa</w:t>
                </w:r>
                <w:proofErr w:type="spellEnd"/>
                <w:r w:rsidRPr="008E23B9">
                  <w:t xml:space="preserve"> (Born: 1902—</w:t>
                </w:r>
                <w:proofErr w:type="spellStart"/>
                <w:r w:rsidRPr="008E23B9">
                  <w:t>Pehuajó</w:t>
                </w:r>
                <w:proofErr w:type="spellEnd"/>
                <w:r w:rsidRPr="008E23B9">
                  <w:t xml:space="preserve">, Argentina; Died: 1978–Buenos Aires). Together, these artists collaborated to produce the renowned murals of the </w:t>
                </w:r>
                <w:proofErr w:type="spellStart"/>
                <w:r w:rsidRPr="008E23B9">
                  <w:t>Galerías</w:t>
                </w:r>
                <w:proofErr w:type="spellEnd"/>
                <w:r w:rsidRPr="008E23B9">
                  <w:t xml:space="preserve"> </w:t>
                </w:r>
                <w:proofErr w:type="spellStart"/>
                <w:r w:rsidRPr="008E23B9">
                  <w:t>Pacífico</w:t>
                </w:r>
                <w:proofErr w:type="spellEnd"/>
                <w:r w:rsidRPr="008E23B9">
                  <w:t xml:space="preserve"> in Buenos Aires.</w:t>
                </w:r>
              </w:p>
            </w:tc>
          </w:sdtContent>
        </w:sdt>
      </w:tr>
      <w:tr w:rsidR="003F0D73" w14:paraId="4CA19110" w14:textId="77777777" w:rsidTr="003F0D73">
        <w:sdt>
          <w:sdtPr>
            <w:alias w:val="Article text"/>
            <w:tag w:val="articleText"/>
            <w:id w:val="634067588"/>
            <w:placeholder>
              <w:docPart w:val="32CBED6C775B9543ADC5C170E433F227"/>
            </w:placeholder>
          </w:sdtPr>
          <w:sdtEndPr/>
          <w:sdtContent>
            <w:tc>
              <w:tcPr>
                <w:tcW w:w="9016" w:type="dxa"/>
                <w:tcMar>
                  <w:top w:w="113" w:type="dxa"/>
                  <w:bottom w:w="113" w:type="dxa"/>
                </w:tcMar>
              </w:tcPr>
              <w:p w14:paraId="7093D5CC" w14:textId="77777777" w:rsidR="00EA0C74" w:rsidRPr="00E81856" w:rsidRDefault="00EA0C74" w:rsidP="00EA0C74">
                <w:r w:rsidRPr="00E81856">
                  <w:t xml:space="preserve">The Taller de Arte Mural (Mural Art Workshop) was founded in 1945 by a group of leading Argentine-based artists with a common vision of promoting </w:t>
                </w:r>
                <w:proofErr w:type="spellStart"/>
                <w:r w:rsidRPr="00E81856">
                  <w:t>muralism</w:t>
                </w:r>
                <w:proofErr w:type="spellEnd"/>
                <w:r w:rsidRPr="00E81856">
                  <w:t xml:space="preserve"> as a nation-wide public art program. The workshop was comprised of Antonio </w:t>
                </w:r>
                <w:proofErr w:type="spellStart"/>
                <w:r w:rsidRPr="00E81856">
                  <w:t>Berni</w:t>
                </w:r>
                <w:proofErr w:type="spellEnd"/>
                <w:r w:rsidRPr="00E81856">
                  <w:t xml:space="preserve"> (Born: 1905–Rosario; Died: 1981–Buenos Aires), Juan Carlos </w:t>
                </w:r>
                <w:proofErr w:type="spellStart"/>
                <w:r w:rsidRPr="00E81856">
                  <w:t>Castagnino</w:t>
                </w:r>
                <w:proofErr w:type="spellEnd"/>
                <w:r w:rsidRPr="00E81856">
                  <w:t xml:space="preserve"> (Born: 1908– Mar del Plata; Died: 1972– Buenos Aires), Manuel </w:t>
                </w:r>
                <w:proofErr w:type="spellStart"/>
                <w:r w:rsidRPr="00E81856">
                  <w:t>Colmiero</w:t>
                </w:r>
                <w:proofErr w:type="spellEnd"/>
                <w:r w:rsidRPr="00E81856">
                  <w:t xml:space="preserve"> </w:t>
                </w:r>
                <w:proofErr w:type="spellStart"/>
                <w:r w:rsidRPr="00E81856">
                  <w:t>Guimaraes</w:t>
                </w:r>
                <w:proofErr w:type="spellEnd"/>
                <w:r w:rsidRPr="00E81856">
                  <w:t xml:space="preserve"> (Born: 1901– </w:t>
                </w:r>
                <w:proofErr w:type="spellStart"/>
                <w:r w:rsidRPr="00E81856">
                  <w:t>Pontevedra</w:t>
                </w:r>
                <w:proofErr w:type="spellEnd"/>
                <w:r w:rsidRPr="00E81856">
                  <w:t>, Galicia, Spain; Died: 1991–</w:t>
                </w:r>
                <w:proofErr w:type="spellStart"/>
                <w:r w:rsidRPr="00E81856">
                  <w:t>Salvaterra</w:t>
                </w:r>
                <w:proofErr w:type="spellEnd"/>
                <w:r w:rsidRPr="00E81856">
                  <w:t xml:space="preserve"> de </w:t>
                </w:r>
                <w:proofErr w:type="spellStart"/>
                <w:r w:rsidRPr="00E81856">
                  <w:t>Miño</w:t>
                </w:r>
                <w:proofErr w:type="spellEnd"/>
                <w:r w:rsidRPr="00E81856">
                  <w:t xml:space="preserve">, Galicia, Spain), Lino </w:t>
                </w:r>
                <w:proofErr w:type="spellStart"/>
                <w:r w:rsidRPr="00E81856">
                  <w:t>Enea</w:t>
                </w:r>
                <w:proofErr w:type="spellEnd"/>
                <w:r w:rsidRPr="00E81856">
                  <w:t xml:space="preserve"> </w:t>
                </w:r>
                <w:proofErr w:type="spellStart"/>
                <w:r w:rsidRPr="00E81856">
                  <w:t>Spilimbergo</w:t>
                </w:r>
                <w:proofErr w:type="spellEnd"/>
                <w:r w:rsidRPr="00E81856">
                  <w:t xml:space="preserve"> (Born: 1896 –Buenos Aires; Died: 1964–</w:t>
                </w:r>
                <w:proofErr w:type="spellStart"/>
                <w:r w:rsidRPr="00E81856">
                  <w:t>Unquillo</w:t>
                </w:r>
                <w:proofErr w:type="spellEnd"/>
                <w:r w:rsidRPr="00E81856">
                  <w:t xml:space="preserve">, Córdoba, Argentina), and Demetrio </w:t>
                </w:r>
                <w:proofErr w:type="spellStart"/>
                <w:r w:rsidRPr="00E81856">
                  <w:t>Urruchúa</w:t>
                </w:r>
                <w:proofErr w:type="spellEnd"/>
                <w:r w:rsidRPr="00E81856">
                  <w:t xml:space="preserve"> (Born: 1902—</w:t>
                </w:r>
                <w:proofErr w:type="spellStart"/>
                <w:r w:rsidRPr="00E81856">
                  <w:t>Pehuajó</w:t>
                </w:r>
                <w:proofErr w:type="spellEnd"/>
                <w:r w:rsidRPr="00E81856">
                  <w:t xml:space="preserve">, Argentina; Died: 1978–Buenos Aires). Together, these artists collaborated to produce the renowned murals of the </w:t>
                </w:r>
                <w:proofErr w:type="spellStart"/>
                <w:r w:rsidRPr="00E81856">
                  <w:t>Galerías</w:t>
                </w:r>
                <w:proofErr w:type="spellEnd"/>
                <w:r w:rsidRPr="00E81856">
                  <w:t xml:space="preserve"> </w:t>
                </w:r>
                <w:proofErr w:type="spellStart"/>
                <w:r w:rsidRPr="00E81856">
                  <w:t>Pacífico</w:t>
                </w:r>
                <w:proofErr w:type="spellEnd"/>
                <w:r w:rsidRPr="00E81856">
                  <w:t xml:space="preserve"> in Buenos Aires.</w:t>
                </w:r>
                <w:bookmarkStart w:id="0" w:name="_GoBack"/>
                <w:bookmarkEnd w:id="0"/>
              </w:p>
              <w:p w14:paraId="727DF735" w14:textId="77777777" w:rsidR="00EA0C74" w:rsidRPr="00CC5F69" w:rsidRDefault="00EA0C74" w:rsidP="00EA0C74"/>
              <w:p w14:paraId="65818F15" w14:textId="77777777" w:rsidR="00EA0C74" w:rsidRDefault="00EA0C74" w:rsidP="00EA0C74">
                <w:pPr>
                  <w:tabs>
                    <w:tab w:val="left" w:pos="5310"/>
                  </w:tabs>
                </w:pPr>
                <w:r w:rsidRPr="00CC5F69">
                  <w:t xml:space="preserve">The Taller </w:t>
                </w:r>
                <w:r>
                  <w:t xml:space="preserve">de </w:t>
                </w:r>
                <w:r w:rsidRPr="00CC5F69">
                  <w:t xml:space="preserve">Arte Mural formed incrementally, </w:t>
                </w:r>
                <w:r>
                  <w:t>after</w:t>
                </w:r>
                <w:r w:rsidRPr="00CC5F69">
                  <w:t xml:space="preserve"> several </w:t>
                </w:r>
                <w:r>
                  <w:t>periods</w:t>
                </w:r>
                <w:r w:rsidRPr="00CC5F69">
                  <w:t xml:space="preserve"> of early artistic collaboration. </w:t>
                </w:r>
                <w:r>
                  <w:t>K</w:t>
                </w:r>
                <w:r w:rsidRPr="00CC5F69">
                  <w:t xml:space="preserve">ey members of the group were first brought together to work for Mexican muralist David Alfaro </w:t>
                </w:r>
                <w:proofErr w:type="spellStart"/>
                <w:r w:rsidRPr="00CC5F69">
                  <w:t>Siquieros</w:t>
                </w:r>
                <w:proofErr w:type="spellEnd"/>
                <w:r w:rsidRPr="00CC5F69">
                  <w:t xml:space="preserve"> during his visit to Argentina in 1933. At this time, </w:t>
                </w:r>
                <w:proofErr w:type="spellStart"/>
                <w:r w:rsidRPr="00CC5F69">
                  <w:t>Siquieros</w:t>
                </w:r>
                <w:proofErr w:type="spellEnd"/>
                <w:r w:rsidRPr="00CC5F69">
                  <w:t xml:space="preserve"> and his fellow Mexican muralists, José Orozco and Diego Rivera, were known for their murals and public advocacy of the genre as an anti-</w:t>
                </w:r>
                <w:proofErr w:type="spellStart"/>
                <w:r w:rsidRPr="00CC5F69">
                  <w:t>bourgoise</w:t>
                </w:r>
                <w:proofErr w:type="spellEnd"/>
                <w:r w:rsidRPr="00CC5F69">
                  <w:t xml:space="preserve"> art form for the masses. </w:t>
                </w:r>
                <w:proofErr w:type="spellStart"/>
                <w:r w:rsidRPr="00CC5F69">
                  <w:t>Siquieros</w:t>
                </w:r>
                <w:proofErr w:type="spellEnd"/>
                <w:r w:rsidRPr="00CC5F69">
                  <w:t xml:space="preserve"> was invited to give two lectures in Buenos Aires on Mexican </w:t>
                </w:r>
                <w:proofErr w:type="spellStart"/>
                <w:r w:rsidRPr="00CC5F69">
                  <w:t>muralism</w:t>
                </w:r>
                <w:proofErr w:type="spellEnd"/>
                <w:r w:rsidRPr="00CC5F69">
                  <w:t xml:space="preserve"> for the Friends of Art Society— later the site of the Van Riel Gallery. While in Argentina, </w:t>
                </w:r>
                <w:proofErr w:type="spellStart"/>
                <w:r w:rsidRPr="00CC5F69">
                  <w:t>Siquieros</w:t>
                </w:r>
                <w:proofErr w:type="spellEnd"/>
                <w:r w:rsidRPr="00CC5F69">
                  <w:t xml:space="preserve"> received a private mural commission win the nearby town of Don </w:t>
                </w:r>
                <w:proofErr w:type="spellStart"/>
                <w:r w:rsidRPr="00CC5F69">
                  <w:t>Torcuato</w:t>
                </w:r>
                <w:proofErr w:type="spellEnd"/>
                <w:r w:rsidRPr="00CC5F69">
                  <w:t xml:space="preserve"> from newspaper baron, </w:t>
                </w:r>
                <w:proofErr w:type="spellStart"/>
                <w:r w:rsidRPr="00CC5F69">
                  <w:t>Natalio</w:t>
                </w:r>
                <w:proofErr w:type="spellEnd"/>
                <w:r w:rsidRPr="00CC5F69">
                  <w:t xml:space="preserve"> </w:t>
                </w:r>
                <w:proofErr w:type="spellStart"/>
                <w:r w:rsidRPr="00CC5F69">
                  <w:t>Botana</w:t>
                </w:r>
                <w:proofErr w:type="spellEnd"/>
                <w:r w:rsidRPr="00CC5F69">
                  <w:t xml:space="preserve">, owner of </w:t>
                </w:r>
                <w:r w:rsidRPr="00CC5F69">
                  <w:rPr>
                    <w:i/>
                  </w:rPr>
                  <w:t xml:space="preserve">La </w:t>
                </w:r>
                <w:proofErr w:type="spellStart"/>
                <w:r w:rsidRPr="00CC5F69">
                  <w:rPr>
                    <w:i/>
                  </w:rPr>
                  <w:t>Crítica</w:t>
                </w:r>
                <w:proofErr w:type="spellEnd"/>
                <w:r w:rsidRPr="00CC5F69">
                  <w:rPr>
                    <w:i/>
                  </w:rPr>
                  <w:t>.</w:t>
                </w:r>
                <w:r w:rsidRPr="00CC5F69">
                  <w:t xml:space="preserve"> To execute the mural, </w:t>
                </w:r>
                <w:proofErr w:type="spellStart"/>
                <w:r w:rsidRPr="00CC5F69">
                  <w:t>Siquieros</w:t>
                </w:r>
                <w:proofErr w:type="spellEnd"/>
                <w:r w:rsidRPr="00CC5F69">
                  <w:t xml:space="preserve"> constructed a team of Argentine artists that included Antonio </w:t>
                </w:r>
                <w:proofErr w:type="spellStart"/>
                <w:r w:rsidRPr="00CC5F69">
                  <w:t>Berni</w:t>
                </w:r>
                <w:proofErr w:type="spellEnd"/>
                <w:r w:rsidRPr="00CC5F69">
                  <w:t xml:space="preserve">, Juan Carlos </w:t>
                </w:r>
                <w:proofErr w:type="spellStart"/>
                <w:r w:rsidRPr="00CC5F69">
                  <w:t>Castangino</w:t>
                </w:r>
                <w:proofErr w:type="spellEnd"/>
                <w:r w:rsidRPr="00CC5F69">
                  <w:t xml:space="preserve">, and Lino </w:t>
                </w:r>
                <w:proofErr w:type="spellStart"/>
                <w:r w:rsidRPr="00CC5F69">
                  <w:t>Enea</w:t>
                </w:r>
                <w:proofErr w:type="spellEnd"/>
                <w:r w:rsidRPr="00CC5F69">
                  <w:t xml:space="preserve"> </w:t>
                </w:r>
                <w:proofErr w:type="spellStart"/>
                <w:r w:rsidRPr="00CC5F69">
                  <w:t>Spilimbergo</w:t>
                </w:r>
                <w:proofErr w:type="spellEnd"/>
                <w:r w:rsidRPr="00CC5F69">
                  <w:t xml:space="preserve">. Known as </w:t>
                </w:r>
                <w:proofErr w:type="spellStart"/>
                <w:r w:rsidRPr="00CC5F69">
                  <w:rPr>
                    <w:i/>
                  </w:rPr>
                  <w:t>Ejercicio</w:t>
                </w:r>
                <w:proofErr w:type="spellEnd"/>
                <w:r w:rsidRPr="00CC5F69">
                  <w:rPr>
                    <w:i/>
                  </w:rPr>
                  <w:t xml:space="preserve"> </w:t>
                </w:r>
                <w:proofErr w:type="spellStart"/>
                <w:r w:rsidRPr="00CC5F69">
                  <w:rPr>
                    <w:i/>
                  </w:rPr>
                  <w:t>Plástico</w:t>
                </w:r>
                <w:proofErr w:type="spellEnd"/>
                <w:r w:rsidRPr="00CC5F69">
                  <w:rPr>
                    <w:i/>
                  </w:rPr>
                  <w:t xml:space="preserve"> </w:t>
                </w:r>
                <w:r w:rsidRPr="00CC5F69">
                  <w:t xml:space="preserve">[Plastic Exercise], the mural was crafted along with a technical and theoretical manifesto by the same name. </w:t>
                </w:r>
              </w:p>
              <w:p w14:paraId="365B08F3" w14:textId="77777777" w:rsidR="00EA0C74" w:rsidRPr="00CC5F69" w:rsidRDefault="00EA0C74" w:rsidP="00EA0C74">
                <w:pPr>
                  <w:tabs>
                    <w:tab w:val="left" w:pos="5310"/>
                  </w:tabs>
                </w:pPr>
              </w:p>
              <w:p w14:paraId="5D731077" w14:textId="77777777" w:rsidR="00EA0C74" w:rsidRPr="002A2E9E" w:rsidRDefault="00EA0C74" w:rsidP="00EA0C74">
                <w:pPr>
                  <w:tabs>
                    <w:tab w:val="left" w:pos="5310"/>
                  </w:tabs>
                </w:pPr>
                <w:r>
                  <w:t>[</w:t>
                </w:r>
                <w:r>
                  <w:rPr>
                    <w:sz w:val="20"/>
                    <w:szCs w:val="20"/>
                  </w:rPr>
                  <w:t>For</w:t>
                </w:r>
                <w:r w:rsidRPr="00CC5F69">
                  <w:rPr>
                    <w:sz w:val="20"/>
                    <w:szCs w:val="20"/>
                  </w:rPr>
                  <w:t xml:space="preserve"> a 3-D virtual gallery </w:t>
                </w:r>
                <w:proofErr w:type="gramStart"/>
                <w:r w:rsidRPr="00CC5F69">
                  <w:rPr>
                    <w:sz w:val="20"/>
                    <w:szCs w:val="20"/>
                  </w:rPr>
                  <w:t xml:space="preserve">of  </w:t>
                </w:r>
                <w:proofErr w:type="spellStart"/>
                <w:r w:rsidRPr="00CC5F69">
                  <w:rPr>
                    <w:i/>
                    <w:sz w:val="20"/>
                    <w:szCs w:val="20"/>
                  </w:rPr>
                  <w:t>Ejercicio</w:t>
                </w:r>
                <w:proofErr w:type="spellEnd"/>
                <w:proofErr w:type="gramEnd"/>
                <w:r w:rsidRPr="00CC5F69">
                  <w:rPr>
                    <w:i/>
                    <w:sz w:val="20"/>
                    <w:szCs w:val="20"/>
                  </w:rPr>
                  <w:t xml:space="preserve"> </w:t>
                </w:r>
                <w:proofErr w:type="spellStart"/>
                <w:r w:rsidRPr="00CC5F69">
                  <w:rPr>
                    <w:i/>
                    <w:sz w:val="20"/>
                    <w:szCs w:val="20"/>
                  </w:rPr>
                  <w:t>Plástico</w:t>
                </w:r>
                <w:proofErr w:type="spellEnd"/>
                <w:r w:rsidRPr="00CC5F69">
                  <w:rPr>
                    <w:i/>
                    <w:sz w:val="20"/>
                    <w:szCs w:val="20"/>
                  </w:rPr>
                  <w:t xml:space="preserve"> </w:t>
                </w:r>
                <w:r>
                  <w:rPr>
                    <w:sz w:val="20"/>
                    <w:szCs w:val="20"/>
                  </w:rPr>
                  <w:t>mural, please see</w:t>
                </w:r>
                <w:r w:rsidRPr="00CC5F69">
                  <w:rPr>
                    <w:sz w:val="20"/>
                    <w:szCs w:val="20"/>
                  </w:rPr>
                  <w:t>:</w:t>
                </w:r>
              </w:p>
              <w:p w14:paraId="224B9C4B" w14:textId="77777777" w:rsidR="00EA0C74" w:rsidRPr="00CC5F69" w:rsidRDefault="00EA0C74" w:rsidP="00EA0C74">
                <w:pPr>
                  <w:rPr>
                    <w:sz w:val="20"/>
                    <w:szCs w:val="20"/>
                  </w:rPr>
                </w:pPr>
                <w:proofErr w:type="gramStart"/>
                <w:r w:rsidRPr="00CC5F69">
                  <w:rPr>
                    <w:sz w:val="20"/>
                    <w:szCs w:val="20"/>
                  </w:rPr>
                  <w:t xml:space="preserve">http://www.museobicentenario.gob.ar/360/siqueiros-flash/mural360.html </w:t>
                </w:r>
                <w:r>
                  <w:rPr>
                    <w:sz w:val="20"/>
                    <w:szCs w:val="20"/>
                  </w:rPr>
                  <w:t>]</w:t>
                </w:r>
                <w:proofErr w:type="gramEnd"/>
              </w:p>
              <w:p w14:paraId="49B7B4C6" w14:textId="77777777" w:rsidR="00EA0C74" w:rsidRPr="00CC5F69" w:rsidRDefault="00EA0C74" w:rsidP="00EA0C74"/>
              <w:p w14:paraId="279EED5E" w14:textId="77777777" w:rsidR="00EA0C74" w:rsidRDefault="00EA0C74" w:rsidP="00EA0C74">
                <w:r w:rsidRPr="00CC5F69">
                  <w:lastRenderedPageBreak/>
                  <w:t xml:space="preserve">Shortly after the completion of the piece and its manifesto, </w:t>
                </w:r>
                <w:proofErr w:type="spellStart"/>
                <w:r w:rsidRPr="00CC5F69">
                  <w:t>Berni</w:t>
                </w:r>
                <w:proofErr w:type="spellEnd"/>
                <w:r w:rsidRPr="00CC5F69">
                  <w:t xml:space="preserve"> critiqued </w:t>
                </w:r>
                <w:proofErr w:type="spellStart"/>
                <w:r w:rsidRPr="00CC5F69">
                  <w:t>Siquieros</w:t>
                </w:r>
                <w:proofErr w:type="spellEnd"/>
                <w:r w:rsidRPr="00CC5F69">
                  <w:t xml:space="preserve"> for lauding </w:t>
                </w:r>
                <w:proofErr w:type="spellStart"/>
                <w:r w:rsidRPr="00CC5F69">
                  <w:t>muralism</w:t>
                </w:r>
                <w:proofErr w:type="spellEnd"/>
                <w:r w:rsidRPr="00CC5F69">
                  <w:t xml:space="preserve"> as the only anti-</w:t>
                </w:r>
                <w:proofErr w:type="spellStart"/>
                <w:r w:rsidRPr="00CC5F69">
                  <w:t>bourgeoise</w:t>
                </w:r>
                <w:proofErr w:type="spellEnd"/>
                <w:r w:rsidRPr="00CC5F69">
                  <w:t xml:space="preserve"> art form while executing </w:t>
                </w:r>
                <w:r w:rsidRPr="00CC5F69">
                  <w:rPr>
                    <w:i/>
                  </w:rPr>
                  <w:t>Plastic Exercise</w:t>
                </w:r>
                <w:r w:rsidRPr="00CC5F69">
                  <w:t xml:space="preserve"> as a private commission. </w:t>
                </w:r>
                <w:proofErr w:type="spellStart"/>
                <w:r w:rsidRPr="00CC5F69">
                  <w:t>Berni</w:t>
                </w:r>
                <w:proofErr w:type="spellEnd"/>
                <w:r w:rsidRPr="00CC5F69">
                  <w:t xml:space="preserve"> began experimenting independently with a new form of moveable mural painting in 1934, considered </w:t>
                </w:r>
                <w:r w:rsidRPr="00CC5F69">
                  <w:rPr>
                    <w:i/>
                  </w:rPr>
                  <w:t xml:space="preserve">mural </w:t>
                </w:r>
                <w:proofErr w:type="spellStart"/>
                <w:r w:rsidRPr="00CC5F69">
                  <w:rPr>
                    <w:i/>
                  </w:rPr>
                  <w:t>sobre</w:t>
                </w:r>
                <w:proofErr w:type="spellEnd"/>
                <w:r w:rsidRPr="00CC5F69">
                  <w:rPr>
                    <w:i/>
                  </w:rPr>
                  <w:t xml:space="preserve"> </w:t>
                </w:r>
                <w:proofErr w:type="spellStart"/>
                <w:r w:rsidRPr="00CC5F69">
                  <w:rPr>
                    <w:i/>
                  </w:rPr>
                  <w:t>tela</w:t>
                </w:r>
                <w:proofErr w:type="spellEnd"/>
                <w:r w:rsidRPr="00CC5F69">
                  <w:t xml:space="preserve">— murals on cloth. Major examples of these large-scale works include </w:t>
                </w:r>
                <w:proofErr w:type="spellStart"/>
                <w:r w:rsidRPr="00CC5F69">
                  <w:rPr>
                    <w:i/>
                  </w:rPr>
                  <w:t>Desocupados</w:t>
                </w:r>
                <w:proofErr w:type="spellEnd"/>
                <w:r w:rsidRPr="00CC5F69">
                  <w:rPr>
                    <w:i/>
                  </w:rPr>
                  <w:t xml:space="preserve"> </w:t>
                </w:r>
                <w:r w:rsidRPr="00CC5F69">
                  <w:t xml:space="preserve">(218 x 300cm), </w:t>
                </w:r>
                <w:proofErr w:type="spellStart"/>
                <w:r w:rsidRPr="00CC5F69">
                  <w:rPr>
                    <w:i/>
                  </w:rPr>
                  <w:t>Chacareros</w:t>
                </w:r>
                <w:proofErr w:type="spellEnd"/>
                <w:r w:rsidRPr="00CC5F69">
                  <w:t xml:space="preserve"> (200x 300 cm) and </w:t>
                </w:r>
                <w:proofErr w:type="spellStart"/>
                <w:r w:rsidRPr="00CC5F69">
                  <w:rPr>
                    <w:i/>
                  </w:rPr>
                  <w:t>Manifestacion</w:t>
                </w:r>
                <w:proofErr w:type="spellEnd"/>
                <w:r w:rsidRPr="00CC5F69">
                  <w:rPr>
                    <w:i/>
                  </w:rPr>
                  <w:t xml:space="preserve"> </w:t>
                </w:r>
                <w:r w:rsidRPr="00CC5F69">
                  <w:t xml:space="preserve">(183 x 247 cm). These pieces are characterized by their social realism, sharply criticizing the impoverished state of the Argentine people. </w:t>
                </w:r>
              </w:p>
              <w:p w14:paraId="1704F609" w14:textId="77777777" w:rsidR="00EA0C74" w:rsidRDefault="00EA0C74" w:rsidP="00EA0C74"/>
              <w:p w14:paraId="345F644D" w14:textId="77777777" w:rsidR="00EA0C74" w:rsidRPr="00CC5F69" w:rsidRDefault="00EA0C74" w:rsidP="00EA0C74">
                <w:pPr>
                  <w:rPr>
                    <w:sz w:val="20"/>
                    <w:szCs w:val="20"/>
                  </w:rPr>
                </w:pPr>
                <w:r>
                  <w:rPr>
                    <w:sz w:val="20"/>
                    <w:szCs w:val="20"/>
                  </w:rPr>
                  <w:t>[For an image of</w:t>
                </w:r>
                <w:r w:rsidRPr="00CC5F69">
                  <w:rPr>
                    <w:sz w:val="20"/>
                    <w:szCs w:val="20"/>
                  </w:rPr>
                  <w:t xml:space="preserve"> </w:t>
                </w:r>
                <w:proofErr w:type="spellStart"/>
                <w:r w:rsidRPr="00CC5F69">
                  <w:rPr>
                    <w:i/>
                    <w:sz w:val="20"/>
                    <w:szCs w:val="20"/>
                  </w:rPr>
                  <w:t>Desocupados</w:t>
                </w:r>
                <w:proofErr w:type="spellEnd"/>
                <w:r>
                  <w:rPr>
                    <w:sz w:val="20"/>
                    <w:szCs w:val="20"/>
                  </w:rPr>
                  <w:t xml:space="preserve"> and other works by </w:t>
                </w:r>
                <w:proofErr w:type="spellStart"/>
                <w:r>
                  <w:rPr>
                    <w:sz w:val="20"/>
                    <w:szCs w:val="20"/>
                  </w:rPr>
                  <w:t>Berni</w:t>
                </w:r>
                <w:proofErr w:type="spellEnd"/>
                <w:r>
                  <w:rPr>
                    <w:sz w:val="20"/>
                    <w:szCs w:val="20"/>
                  </w:rPr>
                  <w:t xml:space="preserve"> from this period</w:t>
                </w:r>
                <w:r w:rsidRPr="00CC5F69">
                  <w:rPr>
                    <w:i/>
                    <w:sz w:val="20"/>
                    <w:szCs w:val="20"/>
                  </w:rPr>
                  <w:t>,</w:t>
                </w:r>
                <w:r w:rsidRPr="00CC5F69">
                  <w:rPr>
                    <w:sz w:val="20"/>
                    <w:szCs w:val="20"/>
                  </w:rPr>
                  <w:t xml:space="preserve"> </w:t>
                </w:r>
                <w:r>
                  <w:rPr>
                    <w:sz w:val="20"/>
                    <w:szCs w:val="20"/>
                  </w:rPr>
                  <w:t xml:space="preserve">please see: </w:t>
                </w:r>
                <w:r w:rsidRPr="00CC5F69">
                  <w:rPr>
                    <w:sz w:val="20"/>
                    <w:szCs w:val="20"/>
                  </w:rPr>
                  <w:t>http://museografo.com/el-realismo-critico-de-antonio-berni/</w:t>
                </w:r>
                <w:r>
                  <w:rPr>
                    <w:sz w:val="20"/>
                    <w:szCs w:val="20"/>
                  </w:rPr>
                  <w:t>]</w:t>
                </w:r>
              </w:p>
              <w:p w14:paraId="4A97BE2E" w14:textId="77777777" w:rsidR="00EA0C74" w:rsidRPr="00CC5F69" w:rsidRDefault="00EA0C74" w:rsidP="00EA0C74"/>
              <w:p w14:paraId="3A67CD3E" w14:textId="77777777" w:rsidR="00EA0C74" w:rsidRPr="00CC5F69" w:rsidRDefault="00EA0C74" w:rsidP="00EA0C74">
                <w:r w:rsidRPr="00CC5F69">
                  <w:t xml:space="preserve">In 1943, </w:t>
                </w:r>
                <w:proofErr w:type="spellStart"/>
                <w:r w:rsidRPr="00CC5F69">
                  <w:t>Berni</w:t>
                </w:r>
                <w:proofErr w:type="spellEnd"/>
                <w:r w:rsidRPr="00CC5F69">
                  <w:t xml:space="preserve"> was reunited with </w:t>
                </w:r>
                <w:proofErr w:type="spellStart"/>
                <w:r w:rsidRPr="00CC5F69">
                  <w:t>Castagnino</w:t>
                </w:r>
                <w:proofErr w:type="spellEnd"/>
                <w:r w:rsidRPr="00CC5F69">
                  <w:t xml:space="preserve"> and </w:t>
                </w:r>
                <w:proofErr w:type="spellStart"/>
                <w:r w:rsidRPr="00CC5F69">
                  <w:t>Urruchúa</w:t>
                </w:r>
                <w:proofErr w:type="spellEnd"/>
                <w:r w:rsidRPr="00CC5F69">
                  <w:t xml:space="preserve"> when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(Hebrew Society of Argentina) selected their designs in a competition to decorate its community </w:t>
                </w:r>
                <w:proofErr w:type="spellStart"/>
                <w:r w:rsidRPr="00CC5F69">
                  <w:t>center</w:t>
                </w:r>
                <w:proofErr w:type="spellEnd"/>
                <w:r w:rsidRPr="00CC5F69">
                  <w:t>. This marked a second major phase of collaboration between the artists that would later form the Taller de Arte Mural.</w:t>
                </w:r>
                <w:r w:rsidRPr="00CC5F69">
                  <w:rPr>
                    <w:rStyle w:val="FootnoteReference"/>
                  </w:rPr>
                  <w:footnoteReference w:id="1"/>
                </w:r>
                <w:r w:rsidRPr="00CC5F69">
                  <w:t xml:space="preserve"> While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murals were all executed by these artists independently in different locations within the building, they were ideologically linked by an emphasis on cultural themes, such </w:t>
                </w:r>
                <w:r w:rsidRPr="005C1354">
                  <w:t xml:space="preserve">as </w:t>
                </w:r>
                <w:proofErr w:type="spellStart"/>
                <w:r w:rsidRPr="005C1354">
                  <w:rPr>
                    <w:i/>
                  </w:rPr>
                  <w:t>Literatura</w:t>
                </w:r>
                <w:proofErr w:type="spellEnd"/>
                <w:r w:rsidRPr="005C1354">
                  <w:rPr>
                    <w:i/>
                  </w:rPr>
                  <w:t xml:space="preserve">, </w:t>
                </w:r>
                <w:proofErr w:type="spellStart"/>
                <w:r w:rsidRPr="005C1354">
                  <w:rPr>
                    <w:i/>
                  </w:rPr>
                  <w:t>Artes</w:t>
                </w:r>
                <w:proofErr w:type="spellEnd"/>
                <w:r w:rsidRPr="005C1354">
                  <w:rPr>
                    <w:i/>
                  </w:rPr>
                  <w:t xml:space="preserve"> </w:t>
                </w:r>
                <w:proofErr w:type="spellStart"/>
                <w:r w:rsidRPr="005C1354">
                  <w:rPr>
                    <w:i/>
                  </w:rPr>
                  <w:t>Plásticas</w:t>
                </w:r>
                <w:proofErr w:type="spellEnd"/>
                <w:r w:rsidRPr="005C1354">
                  <w:rPr>
                    <w:i/>
                  </w:rPr>
                  <w:t xml:space="preserve">, </w:t>
                </w:r>
                <w:proofErr w:type="spellStart"/>
                <w:r w:rsidRPr="005C1354">
                  <w:rPr>
                    <w:i/>
                  </w:rPr>
                  <w:t>Musica</w:t>
                </w:r>
                <w:proofErr w:type="spellEnd"/>
                <w:r w:rsidRPr="005C1354">
                  <w:rPr>
                    <w:i/>
                  </w:rPr>
                  <w:t>.</w:t>
                </w:r>
                <w:r w:rsidRPr="005C1354">
                  <w:t xml:space="preserve"> (</w:t>
                </w:r>
                <w:r>
                  <w:t xml:space="preserve">Literature, </w:t>
                </w:r>
                <w:r w:rsidRPr="005C1354">
                  <w:t>The</w:t>
                </w:r>
                <w:r w:rsidRPr="00CC5F69">
                  <w:t xml:space="preserve"> Arts</w:t>
                </w:r>
                <w:r>
                  <w:t>, Music</w:t>
                </w:r>
                <w:r w:rsidRPr="00CC5F69">
                  <w:t xml:space="preserve">) and </w:t>
                </w:r>
                <w:r w:rsidRPr="00CC5F69">
                  <w:rPr>
                    <w:i/>
                  </w:rPr>
                  <w:t xml:space="preserve">El </w:t>
                </w:r>
                <w:proofErr w:type="spellStart"/>
                <w:r w:rsidRPr="00CC5F69">
                  <w:rPr>
                    <w:i/>
                  </w:rPr>
                  <w:t>libro</w:t>
                </w:r>
                <w:proofErr w:type="spellEnd"/>
                <w:r w:rsidRPr="00CC5F69">
                  <w:rPr>
                    <w:i/>
                  </w:rPr>
                  <w:t xml:space="preserve"> y </w:t>
                </w:r>
                <w:proofErr w:type="spellStart"/>
                <w:r w:rsidRPr="00CC5F69">
                  <w:rPr>
                    <w:i/>
                  </w:rPr>
                  <w:t>las</w:t>
                </w:r>
                <w:proofErr w:type="spellEnd"/>
                <w:r w:rsidRPr="00CC5F69">
                  <w:rPr>
                    <w:i/>
                  </w:rPr>
                  <w:t xml:space="preserve"> </w:t>
                </w:r>
                <w:proofErr w:type="spellStart"/>
                <w:r w:rsidRPr="00CC5F69">
                  <w:rPr>
                    <w:i/>
                  </w:rPr>
                  <w:t>Ciencias</w:t>
                </w:r>
                <w:proofErr w:type="spellEnd"/>
                <w:r w:rsidRPr="00CC5F69">
                  <w:t xml:space="preserve"> (The Book and The Sciences). </w:t>
                </w:r>
                <w:r>
                  <w:t>The</w:t>
                </w:r>
                <w:r w:rsidRPr="00CC5F69">
                  <w:t xml:space="preserve"> artists chose to emphasize cultural themes in their panels because </w:t>
                </w:r>
                <w:r>
                  <w:t>they felt that</w:t>
                </w:r>
                <w:r w:rsidRPr="00CC5F69">
                  <w:t xml:space="preserve"> without ideological content focused on collective values, </w:t>
                </w:r>
                <w:proofErr w:type="spellStart"/>
                <w:r w:rsidRPr="00CC5F69">
                  <w:t>muralism</w:t>
                </w:r>
                <w:proofErr w:type="spellEnd"/>
                <w:r w:rsidRPr="00CC5F69">
                  <w:t xml:space="preserve"> de</w:t>
                </w:r>
                <w:r>
                  <w:t>generates</w:t>
                </w:r>
                <w:r w:rsidRPr="00CC5F69">
                  <w:t xml:space="preserve"> into decadence. </w:t>
                </w:r>
              </w:p>
              <w:p w14:paraId="3B3997E5" w14:textId="77777777" w:rsidR="00EA0C74" w:rsidRPr="00CC5F69" w:rsidRDefault="00EA0C74" w:rsidP="00EA0C74"/>
              <w:p w14:paraId="2B84F3E6" w14:textId="77777777" w:rsidR="00EA0C74" w:rsidRDefault="00EA0C74" w:rsidP="00EA0C74">
                <w:r w:rsidRPr="00CC5F69">
                  <w:t xml:space="preserve">In 1945, </w:t>
                </w:r>
                <w:proofErr w:type="spellStart"/>
                <w:r w:rsidRPr="00CC5F69">
                  <w:t>Urruchúa</w:t>
                </w:r>
                <w:proofErr w:type="spellEnd"/>
                <w:r w:rsidRPr="00CC5F69">
                  <w:t xml:space="preserve">, </w:t>
                </w:r>
                <w:proofErr w:type="spellStart"/>
                <w:r w:rsidRPr="00CC5F69">
                  <w:t>Berni</w:t>
                </w:r>
                <w:proofErr w:type="spellEnd"/>
                <w:r w:rsidRPr="00CC5F69">
                  <w:t xml:space="preserve">, </w:t>
                </w:r>
                <w:proofErr w:type="spellStart"/>
                <w:r w:rsidRPr="00CC5F69">
                  <w:t>Castagnino</w:t>
                </w:r>
                <w:proofErr w:type="spellEnd"/>
                <w:r w:rsidRPr="00CC5F69">
                  <w:t xml:space="preserve">, </w:t>
                </w:r>
                <w:proofErr w:type="spellStart"/>
                <w:r w:rsidRPr="00CC5F69">
                  <w:t>Colmiero</w:t>
                </w:r>
                <w:proofErr w:type="spellEnd"/>
                <w:r w:rsidRPr="00CC5F69">
                  <w:t xml:space="preserve"> and </w:t>
                </w:r>
                <w:proofErr w:type="spellStart"/>
                <w:r w:rsidRPr="00CC5F69">
                  <w:t>Spilimbergo</w:t>
                </w:r>
                <w:proofErr w:type="spellEnd"/>
                <w:r w:rsidRPr="00CC5F69">
                  <w:t xml:space="preserve"> officially formed the Taller de Arte Mural, </w:t>
                </w:r>
                <w:proofErr w:type="spellStart"/>
                <w:r w:rsidRPr="00CC5F69">
                  <w:t>fueled</w:t>
                </w:r>
                <w:proofErr w:type="spellEnd"/>
                <w:r w:rsidRPr="00CC5F69">
                  <w:t xml:space="preserve"> by </w:t>
                </w:r>
                <w:r>
                  <w:t>a shared</w:t>
                </w:r>
                <w:r w:rsidRPr="00CC5F69">
                  <w:t xml:space="preserve"> vision of initiating a large-scale popular mural program that would enable the everyday person to encounter art in the public sphere. In many ways, the artist’s united stance was a direct criticism of </w:t>
                </w:r>
                <w:proofErr w:type="spellStart"/>
                <w:r w:rsidRPr="00CC5F69">
                  <w:t>Siquiero’s</w:t>
                </w:r>
                <w:proofErr w:type="spellEnd"/>
                <w:r w:rsidRPr="00CC5F69">
                  <w:t xml:space="preserve"> </w:t>
                </w:r>
                <w:proofErr w:type="spellStart"/>
                <w:r>
                  <w:rPr>
                    <w:i/>
                  </w:rPr>
                  <w:t>Ejercicio</w:t>
                </w:r>
                <w:proofErr w:type="spellEnd"/>
                <w:r>
                  <w:rPr>
                    <w:i/>
                  </w:rPr>
                  <w:t xml:space="preserve"> </w:t>
                </w:r>
                <w:proofErr w:type="spellStart"/>
                <w:r>
                  <w:rPr>
                    <w:i/>
                  </w:rPr>
                  <w:t>Plá</w:t>
                </w:r>
                <w:r w:rsidRPr="00CC5F69">
                  <w:rPr>
                    <w:i/>
                  </w:rPr>
                  <w:t>stico</w:t>
                </w:r>
                <w:proofErr w:type="spellEnd"/>
                <w:r w:rsidRPr="00CC5F69">
                  <w:t>, which they ultimately condemned as a private commission</w:t>
                </w:r>
                <w:r>
                  <w:t xml:space="preserve"> devoid of cultural value</w:t>
                </w:r>
                <w:r w:rsidRPr="00CC5F69">
                  <w:t xml:space="preserve">, and thereby betraying </w:t>
                </w:r>
                <w:proofErr w:type="spellStart"/>
                <w:r w:rsidRPr="00CC5F69">
                  <w:t>muralism</w:t>
                </w:r>
                <w:proofErr w:type="spellEnd"/>
                <w:r w:rsidRPr="00CC5F69">
                  <w:t xml:space="preserve">’ highest calling as ideological public art. The Taller sought the support of the state, so that they might execute projects in well-known public buildings. </w:t>
                </w:r>
                <w:r>
                  <w:t>The group</w:t>
                </w:r>
                <w:r w:rsidRPr="00CC5F69">
                  <w:t xml:space="preserve"> was </w:t>
                </w:r>
                <w:r>
                  <w:t xml:space="preserve">established </w:t>
                </w:r>
                <w:r w:rsidRPr="00CC5F69">
                  <w:t xml:space="preserve">within the political context of Peron’s first tenure, and at the end of the World War II. </w:t>
                </w:r>
                <w:r>
                  <w:t xml:space="preserve"> </w:t>
                </w:r>
                <w:r w:rsidRPr="00CC5F69">
                  <w:t xml:space="preserve">The group’s main preoccupation was to reach the masses via </w:t>
                </w:r>
                <w:proofErr w:type="spellStart"/>
                <w:r w:rsidRPr="00CC5F69">
                  <w:t>muralism</w:t>
                </w:r>
                <w:proofErr w:type="spellEnd"/>
                <w:r w:rsidRPr="00CC5F69">
                  <w:t xml:space="preserve">. </w:t>
                </w:r>
              </w:p>
              <w:p w14:paraId="268D91E0" w14:textId="77777777" w:rsidR="00EA0C74" w:rsidRDefault="00EA0C74" w:rsidP="00EA0C74"/>
              <w:p w14:paraId="2022179E" w14:textId="77777777" w:rsidR="00EA0C74" w:rsidRDefault="00EA0C74" w:rsidP="00EA0C74">
                <w:r w:rsidRPr="00CC5F69">
                  <w:t xml:space="preserve">The ideals and aesthetics of the Taller Arte Mural are exemplified by their first and only truly collaborative mural cycle, gracing the cupola of the </w:t>
                </w:r>
                <w:proofErr w:type="spellStart"/>
                <w:r w:rsidRPr="00CC5F69">
                  <w:t>Galerías</w:t>
                </w:r>
                <w:proofErr w:type="spellEnd"/>
                <w:r w:rsidRPr="00CC5F69">
                  <w:t xml:space="preserve"> </w:t>
                </w:r>
                <w:proofErr w:type="spellStart"/>
                <w:r w:rsidRPr="00CC5F69">
                  <w:t>Pacífico</w:t>
                </w:r>
                <w:proofErr w:type="spellEnd"/>
                <w:r w:rsidRPr="00CC5F69">
                  <w:t xml:space="preserve"> in Buenos Aires. However, unrealized projects for the railway station of </w:t>
                </w:r>
                <w:proofErr w:type="spellStart"/>
                <w:r w:rsidRPr="00CC5F69">
                  <w:t>Retiro</w:t>
                </w:r>
                <w:proofErr w:type="spellEnd"/>
                <w:r w:rsidRPr="00CC5F69">
                  <w:t xml:space="preserve"> and the Law School of the University of Buenos Aires were also considered at one point. The </w:t>
                </w:r>
                <w:proofErr w:type="spellStart"/>
                <w:r w:rsidRPr="00CC5F69">
                  <w:t>Galerías</w:t>
                </w:r>
                <w:proofErr w:type="spellEnd"/>
                <w:r w:rsidRPr="00CC5F69">
                  <w:t xml:space="preserve"> </w:t>
                </w:r>
                <w:proofErr w:type="spellStart"/>
                <w:r w:rsidRPr="00CC5F69">
                  <w:t>Pacífico</w:t>
                </w:r>
                <w:proofErr w:type="spellEnd"/>
                <w:r w:rsidRPr="00CC5F69">
                  <w:t xml:space="preserve"> is located in the Argentine Bon Marché building in Buenos Aires’ financial district, and was originally designed by Emilio Cornelio </w:t>
                </w:r>
                <w:proofErr w:type="spellStart"/>
                <w:r w:rsidRPr="00CC5F69">
                  <w:t>Agrelo</w:t>
                </w:r>
                <w:proofErr w:type="spellEnd"/>
                <w:r w:rsidRPr="00CC5F69">
                  <w:t xml:space="preserve"> as a grand department store. The structure served as a tearoom, shopping mall, auditorium and apartments. In 1896, the Beaux Arts Museum was installed within the building, and in 1910, began exhibiting works by Argentine artists </w:t>
                </w:r>
                <w:proofErr w:type="spellStart"/>
                <w:r w:rsidRPr="00CC5F69">
                  <w:t>Schiaffino</w:t>
                </w:r>
                <w:proofErr w:type="spellEnd"/>
                <w:r w:rsidRPr="00CC5F69">
                  <w:t xml:space="preserve">, </w:t>
                </w:r>
                <w:proofErr w:type="spellStart"/>
                <w:r w:rsidRPr="00CC5F69">
                  <w:t>Sívori</w:t>
                </w:r>
                <w:proofErr w:type="spellEnd"/>
                <w:r w:rsidRPr="00CC5F69">
                  <w:t xml:space="preserve">, Della Valle, and </w:t>
                </w:r>
                <w:proofErr w:type="spellStart"/>
                <w:r w:rsidRPr="00CC5F69">
                  <w:t>Malharro</w:t>
                </w:r>
                <w:proofErr w:type="spellEnd"/>
                <w:r w:rsidRPr="00CC5F69">
                  <w:t>, among others. The site also became the location for the National Beaux Arts Academy, and was purchased by the Buenos Ayres &amp; Pacific Railway Company Limited (now the General San Martín Railway) for the installation of its central offices.</w:t>
                </w:r>
                <w:r w:rsidRPr="00CC5F69">
                  <w:rPr>
                    <w:rStyle w:val="FootnoteReference"/>
                  </w:rPr>
                  <w:footnoteReference w:id="2"/>
                </w:r>
                <w:r w:rsidRPr="00CC5F69">
                  <w:t xml:space="preserve"> The original building was open to the sky, but a roof and cupola were added by the architects</w:t>
                </w:r>
                <w:r>
                  <w:t>,</w:t>
                </w:r>
                <w:r w:rsidRPr="00CC5F69">
                  <w:t xml:space="preserve"> </w:t>
                </w:r>
                <w:proofErr w:type="spellStart"/>
                <w:r w:rsidRPr="00CC5F69">
                  <w:t>Aslán</w:t>
                </w:r>
                <w:proofErr w:type="spellEnd"/>
                <w:r w:rsidRPr="00CC5F69">
                  <w:t xml:space="preserve"> and </w:t>
                </w:r>
                <w:proofErr w:type="spellStart"/>
                <w:r w:rsidRPr="00CC5F69">
                  <w:t>Escurra</w:t>
                </w:r>
                <w:proofErr w:type="spellEnd"/>
                <w:r>
                  <w:t>,</w:t>
                </w:r>
                <w:r w:rsidRPr="00CC5F69">
                  <w:t xml:space="preserve"> in 1946. The Taller </w:t>
                </w:r>
                <w:r>
                  <w:t xml:space="preserve">de </w:t>
                </w:r>
                <w:r w:rsidRPr="00CC5F69">
                  <w:t xml:space="preserve">Arte Mural was offered the task of painting the cupola.  </w:t>
                </w:r>
              </w:p>
              <w:p w14:paraId="56F0C8B0" w14:textId="77777777" w:rsidR="00842D04" w:rsidRDefault="00842D04" w:rsidP="00EA0C74"/>
              <w:p w14:paraId="6E4FDBEE" w14:textId="77777777" w:rsidR="00842D04" w:rsidRPr="00CC5F69" w:rsidRDefault="00842D04" w:rsidP="00842D04"/>
              <w:p w14:paraId="08B52B0E" w14:textId="77777777" w:rsidR="00842D04" w:rsidRPr="00F70736" w:rsidRDefault="00842D04" w:rsidP="00842D04">
                <w:pPr>
                  <w:rPr>
                    <w:color w:val="0563C1" w:themeColor="hyperlink"/>
                    <w:sz w:val="18"/>
                    <w:szCs w:val="18"/>
                    <w:u w:val="single"/>
                  </w:rPr>
                </w:pPr>
                <w:r>
                  <w:rPr>
                    <w:sz w:val="18"/>
                    <w:szCs w:val="18"/>
                  </w:rPr>
                  <w:t>[For a V</w:t>
                </w:r>
                <w:r w:rsidRPr="00CC5F69">
                  <w:rPr>
                    <w:sz w:val="18"/>
                    <w:szCs w:val="18"/>
                  </w:rPr>
                  <w:t xml:space="preserve">irtual map of the </w:t>
                </w:r>
                <w:proofErr w:type="spellStart"/>
                <w:r w:rsidRPr="00CC5F69">
                  <w:rPr>
                    <w:sz w:val="18"/>
                    <w:szCs w:val="18"/>
                  </w:rPr>
                  <w:t>Galerias</w:t>
                </w:r>
                <w:proofErr w:type="spellEnd"/>
                <w:r w:rsidRPr="00CC5F69">
                  <w:rPr>
                    <w:sz w:val="18"/>
                    <w:szCs w:val="18"/>
                  </w:rPr>
                  <w:t xml:space="preserve"> </w:t>
                </w:r>
                <w:proofErr w:type="spellStart"/>
                <w:r w:rsidRPr="00CC5F69">
                  <w:rPr>
                    <w:sz w:val="18"/>
                    <w:szCs w:val="18"/>
                  </w:rPr>
                  <w:t>Pacifico</w:t>
                </w:r>
                <w:proofErr w:type="spellEnd"/>
                <w:r w:rsidRPr="00CC5F69">
                  <w:rPr>
                    <w:sz w:val="18"/>
                    <w:szCs w:val="18"/>
                  </w:rPr>
                  <w:t xml:space="preserve"> murals</w:t>
                </w:r>
                <w:r>
                  <w:rPr>
                    <w:i/>
                    <w:sz w:val="18"/>
                    <w:szCs w:val="18"/>
                  </w:rPr>
                  <w:t xml:space="preserve">, </w:t>
                </w:r>
                <w:hyperlink r:id="rId8" w:history="1">
                  <w:r w:rsidRPr="00231569">
                    <w:rPr>
                      <w:rStyle w:val="Hyperlink"/>
                      <w:sz w:val="18"/>
                      <w:szCs w:val="18"/>
                    </w:rPr>
                    <w:t>http://www.galeriaspacifico.com.ar/eng/arte.php#</w:t>
                  </w:r>
                </w:hyperlink>
                <w:r>
                  <w:rPr>
                    <w:rStyle w:val="Hyperlink"/>
                    <w:sz w:val="18"/>
                    <w:szCs w:val="18"/>
                  </w:rPr>
                  <w:t>]</w:t>
                </w:r>
              </w:p>
              <w:p w14:paraId="294179A6" w14:textId="77777777" w:rsidR="00842D04" w:rsidRPr="00CC5F69" w:rsidRDefault="00842D04" w:rsidP="00EA0C74"/>
              <w:p w14:paraId="4FE4ACAC" w14:textId="77777777" w:rsidR="00842D04" w:rsidRDefault="00842D04" w:rsidP="00842D04">
                <w:pPr>
                  <w:rPr>
                    <w:sz w:val="18"/>
                    <w:szCs w:val="18"/>
                  </w:rPr>
                </w:pPr>
                <w:r>
                  <w:rPr>
                    <w:sz w:val="18"/>
                    <w:szCs w:val="18"/>
                  </w:rPr>
                  <w:t>[File: taller1.jpg]</w:t>
                </w:r>
              </w:p>
              <w:p w14:paraId="12C11462" w14:textId="77777777" w:rsidR="00842D04" w:rsidRDefault="00842D04" w:rsidP="00842D04">
                <w:pPr>
                  <w:rPr>
                    <w:sz w:val="18"/>
                    <w:szCs w:val="18"/>
                  </w:rPr>
                </w:pPr>
              </w:p>
              <w:p w14:paraId="1437BB89" w14:textId="77777777" w:rsidR="00842D04" w:rsidRPr="005731C7" w:rsidRDefault="00842D04" w:rsidP="00842D04">
                <w:pPr>
                  <w:rPr>
                    <w:sz w:val="18"/>
                    <w:szCs w:val="18"/>
                  </w:rPr>
                </w:pPr>
                <w:r>
                  <w:rPr>
                    <w:sz w:val="18"/>
                    <w:szCs w:val="18"/>
                  </w:rPr>
                  <w:t>Taller de Arte Mural</w:t>
                </w:r>
                <w:r w:rsidRPr="0049496B">
                  <w:rPr>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w:t>
                </w:r>
                <w:r>
                  <w:rPr>
                    <w:sz w:val="18"/>
                    <w:szCs w:val="18"/>
                  </w:rPr>
                  <w:t xml:space="preserve"> Central panel shows </w:t>
                </w:r>
                <w:proofErr w:type="spellStart"/>
                <w:r w:rsidRPr="005731C7">
                  <w:rPr>
                    <w:sz w:val="18"/>
                    <w:szCs w:val="18"/>
                  </w:rPr>
                  <w:t>Spilimbergo</w:t>
                </w:r>
                <w:r>
                  <w:rPr>
                    <w:sz w:val="18"/>
                    <w:szCs w:val="18"/>
                  </w:rPr>
                  <w:t>’s</w:t>
                </w:r>
                <w:proofErr w:type="spellEnd"/>
                <w:r w:rsidRPr="005731C7">
                  <w:rPr>
                    <w:sz w:val="18"/>
                    <w:szCs w:val="18"/>
                  </w:rPr>
                  <w:t xml:space="preserve">, </w:t>
                </w:r>
                <w:r w:rsidRPr="005731C7">
                  <w:rPr>
                    <w:i/>
                    <w:sz w:val="18"/>
                    <w:szCs w:val="18"/>
                  </w:rPr>
                  <w:t xml:space="preserve">El </w:t>
                </w:r>
                <w:proofErr w:type="spellStart"/>
                <w:r w:rsidRPr="005731C7">
                  <w:rPr>
                    <w:i/>
                    <w:sz w:val="18"/>
                    <w:szCs w:val="18"/>
                  </w:rPr>
                  <w:t>dominio</w:t>
                </w:r>
                <w:proofErr w:type="spellEnd"/>
                <w:r w:rsidRPr="005731C7">
                  <w:rPr>
                    <w:i/>
                    <w:sz w:val="18"/>
                    <w:szCs w:val="18"/>
                  </w:rPr>
                  <w:t xml:space="preserve"> de </w:t>
                </w:r>
                <w:proofErr w:type="spellStart"/>
                <w:r w:rsidRPr="005731C7">
                  <w:rPr>
                    <w:i/>
                    <w:sz w:val="18"/>
                    <w:szCs w:val="18"/>
                  </w:rPr>
                  <w:t>las</w:t>
                </w:r>
                <w:proofErr w:type="spellEnd"/>
                <w:r w:rsidRPr="005731C7">
                  <w:rPr>
                    <w:i/>
                    <w:sz w:val="18"/>
                    <w:szCs w:val="18"/>
                  </w:rPr>
                  <w:t xml:space="preserve"> </w:t>
                </w:r>
                <w:proofErr w:type="spellStart"/>
                <w:r w:rsidRPr="005731C7">
                  <w:rPr>
                    <w:i/>
                    <w:sz w:val="18"/>
                    <w:szCs w:val="18"/>
                  </w:rPr>
                  <w:t>fuerzas</w:t>
                </w:r>
                <w:proofErr w:type="spellEnd"/>
                <w:r w:rsidRPr="005731C7">
                  <w:rPr>
                    <w:i/>
                    <w:sz w:val="18"/>
                    <w:szCs w:val="18"/>
                  </w:rPr>
                  <w:t xml:space="preserve"> natural</w:t>
                </w:r>
                <w:r w:rsidRPr="005731C7">
                  <w:rPr>
                    <w:sz w:val="18"/>
                    <w:szCs w:val="18"/>
                  </w:rPr>
                  <w:t xml:space="preserve"> (The dominion of natural forces), Fresco.</w:t>
                </w:r>
                <w:r w:rsidRPr="005731C7">
                  <w:rPr>
                    <w:i/>
                    <w:sz w:val="18"/>
                    <w:szCs w:val="18"/>
                  </w:rPr>
                  <w:t xml:space="preserve"> </w:t>
                </w:r>
                <w:r w:rsidRPr="00900A9A">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392238A2" w14:textId="77777777" w:rsidR="00EA0C74" w:rsidRDefault="00EA0C74" w:rsidP="00EA0C74"/>
              <w:p w14:paraId="70E36BBA" w14:textId="77777777" w:rsidR="00EA0C74" w:rsidRPr="00CC5F69" w:rsidRDefault="00EA0C74" w:rsidP="00EA0C74">
                <w:r w:rsidRPr="00CC5F69">
                  <w:t xml:space="preserve">The </w:t>
                </w:r>
                <w:r>
                  <w:t xml:space="preserve">work displays </w:t>
                </w:r>
                <w:r w:rsidRPr="00CC5F69">
                  <w:t xml:space="preserve">unified conceptual and compositional themes across the various panels of the cupola. </w:t>
                </w:r>
                <w:r>
                  <w:t xml:space="preserve">The project </w:t>
                </w:r>
                <w:r w:rsidRPr="00CC5F69">
                  <w:t xml:space="preserve">began as a plaster model one and a half diameter in size, carefully constructed with a geometric plan in </w:t>
                </w:r>
                <w:proofErr w:type="spellStart"/>
                <w:r w:rsidRPr="00CC5F69">
                  <w:t>Urruchúa’s</w:t>
                </w:r>
                <w:proofErr w:type="spellEnd"/>
                <w:r w:rsidRPr="00CC5F69">
                  <w:t xml:space="preserve"> studio on at 1770 Carlos </w:t>
                </w:r>
                <w:proofErr w:type="spellStart"/>
                <w:r w:rsidRPr="00CC5F69">
                  <w:t>Calvo</w:t>
                </w:r>
                <w:proofErr w:type="spellEnd"/>
                <w:r w:rsidRPr="00CC5F69">
                  <w:t xml:space="preserve"> street. Each artist was responsible for distinct sections of the composition, which overall was dedicated to themes associated with the foundation of Argentine culture.  Overall, the mural cycle is characterized by a particular vein of social realism</w:t>
                </w:r>
                <w:r>
                  <w:t>,</w:t>
                </w:r>
                <w:r w:rsidRPr="00CC5F69">
                  <w:t xml:space="preserve"> which </w:t>
                </w:r>
                <w:proofErr w:type="spellStart"/>
                <w:r w:rsidRPr="00CC5F69">
                  <w:t>Berni</w:t>
                </w:r>
                <w:proofErr w:type="spellEnd"/>
                <w:r w:rsidRPr="00CC5F69">
                  <w:t xml:space="preserve"> would d</w:t>
                </w:r>
                <w:r>
                  <w:t>ub</w:t>
                </w:r>
                <w:r w:rsidRPr="00CC5F69">
                  <w:t xml:space="preserve"> “New Realism.” </w:t>
                </w:r>
              </w:p>
              <w:p w14:paraId="5FA8A658" w14:textId="77777777" w:rsidR="00EA0C74" w:rsidRPr="00CC5F69" w:rsidRDefault="00EA0C74" w:rsidP="00EA0C74"/>
              <w:p w14:paraId="64026DD6" w14:textId="77777777" w:rsidR="00EA0C74" w:rsidRDefault="00EA0C74" w:rsidP="00EA0C74">
                <w:r w:rsidRPr="00CC5F69">
                  <w:t xml:space="preserve">Antonio </w:t>
                </w:r>
                <w:proofErr w:type="spellStart"/>
                <w:r w:rsidRPr="00CC5F69">
                  <w:t>Berni’s</w:t>
                </w:r>
                <w:proofErr w:type="spellEnd"/>
                <w:r w:rsidRPr="00CC5F69">
                  <w:t xml:space="preserve"> panel</w:t>
                </w:r>
                <w:r>
                  <w:t xml:space="preserve"> for the </w:t>
                </w:r>
                <w:proofErr w:type="spellStart"/>
                <w:r w:rsidRPr="00CC5F69">
                  <w:t>Galerías</w:t>
                </w:r>
                <w:proofErr w:type="spellEnd"/>
                <w:r w:rsidRPr="00CC5F69">
                  <w:t xml:space="preserve"> </w:t>
                </w:r>
                <w:proofErr w:type="spellStart"/>
                <w:r w:rsidRPr="00CC5F69">
                  <w:t>Pacífico</w:t>
                </w:r>
                <w:proofErr w:type="spellEnd"/>
                <w:r w:rsidRPr="00CC5F69">
                  <w:t xml:space="preserve">, </w:t>
                </w:r>
                <w:r w:rsidRPr="00CC5F69">
                  <w:rPr>
                    <w:i/>
                  </w:rPr>
                  <w:t xml:space="preserve">El Amor </w:t>
                </w:r>
                <w:r w:rsidRPr="00CC5F69">
                  <w:t xml:space="preserve">[Love] or </w:t>
                </w:r>
                <w:r w:rsidRPr="00CC5F69">
                  <w:rPr>
                    <w:i/>
                  </w:rPr>
                  <w:t xml:space="preserve">La </w:t>
                </w:r>
                <w:proofErr w:type="spellStart"/>
                <w:r w:rsidRPr="00CC5F69">
                  <w:rPr>
                    <w:i/>
                  </w:rPr>
                  <w:t>germinación</w:t>
                </w:r>
                <w:proofErr w:type="spellEnd"/>
                <w:r w:rsidRPr="00CC5F69">
                  <w:rPr>
                    <w:i/>
                  </w:rPr>
                  <w:t xml:space="preserve"> de la </w:t>
                </w:r>
                <w:proofErr w:type="spellStart"/>
                <w:r w:rsidRPr="00CC5F69">
                  <w:rPr>
                    <w:i/>
                  </w:rPr>
                  <w:t>tierra</w:t>
                </w:r>
                <w:proofErr w:type="spellEnd"/>
                <w:r w:rsidRPr="00CC5F69">
                  <w:t xml:space="preserve"> [The germination of the land], is dedicated to the theme of love and/or national production. It displays bucolic imagery of European migrant women embraced by </w:t>
                </w:r>
                <w:proofErr w:type="spellStart"/>
                <w:r w:rsidRPr="00CC5F69">
                  <w:t>criollo</w:t>
                </w:r>
                <w:proofErr w:type="spellEnd"/>
                <w:r w:rsidRPr="00CC5F69">
                  <w:t xml:space="preserve"> farmers</w:t>
                </w:r>
                <w:r>
                  <w:t xml:space="preserve"> and agricultural </w:t>
                </w:r>
                <w:proofErr w:type="spellStart"/>
                <w:r>
                  <w:t>labor</w:t>
                </w:r>
                <w:proofErr w:type="spellEnd"/>
                <w:r w:rsidRPr="00CC5F69">
                  <w:t xml:space="preserve">, subtly alluding to racial </w:t>
                </w:r>
                <w:proofErr w:type="spellStart"/>
                <w:r w:rsidRPr="00CC5F69">
                  <w:t>mecegenation</w:t>
                </w:r>
                <w:proofErr w:type="spellEnd"/>
                <w:r w:rsidRPr="00CC5F69">
                  <w:t xml:space="preserve"> brought about by immigration and colonization of the Argentine pampas. </w:t>
                </w:r>
              </w:p>
              <w:p w14:paraId="4C3C8BD9" w14:textId="77777777" w:rsidR="00EA0C74" w:rsidRDefault="00EA0C74" w:rsidP="00EA0C74"/>
              <w:p w14:paraId="49CDED42" w14:textId="77777777" w:rsidR="00842D04" w:rsidRDefault="00842D04" w:rsidP="00842D04">
                <w:pPr>
                  <w:rPr>
                    <w:sz w:val="18"/>
                    <w:szCs w:val="18"/>
                  </w:rPr>
                </w:pPr>
                <w:r>
                  <w:rPr>
                    <w:sz w:val="18"/>
                    <w:szCs w:val="18"/>
                  </w:rPr>
                  <w:t>[File: taller2.jpg]</w:t>
                </w:r>
              </w:p>
              <w:p w14:paraId="7C13C641" w14:textId="77777777" w:rsidR="00842D04" w:rsidRDefault="00842D04" w:rsidP="00842D04">
                <w:pPr>
                  <w:rPr>
                    <w:sz w:val="18"/>
                    <w:szCs w:val="18"/>
                  </w:rPr>
                </w:pPr>
              </w:p>
              <w:p w14:paraId="1DA99E2E" w14:textId="77777777" w:rsidR="00842D04" w:rsidRPr="00900A9A" w:rsidRDefault="00842D04" w:rsidP="00842D04">
                <w:pPr>
                  <w:rPr>
                    <w:sz w:val="18"/>
                    <w:szCs w:val="18"/>
                  </w:rPr>
                </w:pPr>
                <w:r w:rsidRPr="0049496B">
                  <w:rPr>
                    <w:sz w:val="18"/>
                    <w:szCs w:val="18"/>
                  </w:rPr>
                  <w:t xml:space="preserve">Antonio </w:t>
                </w:r>
                <w:proofErr w:type="spellStart"/>
                <w:r w:rsidRPr="0049496B">
                  <w:rPr>
                    <w:sz w:val="18"/>
                    <w:szCs w:val="18"/>
                  </w:rPr>
                  <w:t>Berni</w:t>
                </w:r>
                <w:proofErr w:type="spellEnd"/>
                <w:r>
                  <w:rPr>
                    <w:sz w:val="18"/>
                    <w:szCs w:val="18"/>
                  </w:rPr>
                  <w:t xml:space="preserve"> in collaboration with Taller de Arte Mural</w:t>
                </w:r>
                <w:r w:rsidRPr="0049496B">
                  <w:rPr>
                    <w:sz w:val="18"/>
                    <w:szCs w:val="18"/>
                  </w:rPr>
                  <w:t xml:space="preserve">, </w:t>
                </w:r>
                <w:r w:rsidRPr="0049496B">
                  <w:rPr>
                    <w:i/>
                    <w:sz w:val="18"/>
                    <w:szCs w:val="18"/>
                  </w:rPr>
                  <w:t xml:space="preserve">El Amor </w:t>
                </w:r>
                <w:r w:rsidRPr="0049496B">
                  <w:rPr>
                    <w:sz w:val="18"/>
                    <w:szCs w:val="18"/>
                  </w:rPr>
                  <w:t xml:space="preserve">[Love] or </w:t>
                </w:r>
                <w:r w:rsidRPr="0049496B">
                  <w:rPr>
                    <w:i/>
                    <w:sz w:val="18"/>
                    <w:szCs w:val="18"/>
                  </w:rPr>
                  <w:t xml:space="preserve">La </w:t>
                </w:r>
                <w:proofErr w:type="spellStart"/>
                <w:r w:rsidRPr="0049496B">
                  <w:rPr>
                    <w:i/>
                    <w:sz w:val="18"/>
                    <w:szCs w:val="18"/>
                  </w:rPr>
                  <w:t>germinación</w:t>
                </w:r>
                <w:proofErr w:type="spellEnd"/>
                <w:r w:rsidRPr="0049496B">
                  <w:rPr>
                    <w:i/>
                    <w:sz w:val="18"/>
                    <w:szCs w:val="18"/>
                  </w:rPr>
                  <w:t xml:space="preserve"> de la </w:t>
                </w:r>
                <w:proofErr w:type="spellStart"/>
                <w:r w:rsidRPr="00900A9A">
                  <w:rPr>
                    <w:i/>
                    <w:sz w:val="18"/>
                    <w:szCs w:val="18"/>
                  </w:rPr>
                  <w:t>tierra</w:t>
                </w:r>
                <w:proofErr w:type="spellEnd"/>
                <w:r w:rsidRPr="00900A9A">
                  <w:rPr>
                    <w:sz w:val="18"/>
                    <w:szCs w:val="18"/>
                  </w:rPr>
                  <w:t xml:space="preserve"> [The germination of the land]</w:t>
                </w:r>
                <w:r>
                  <w:rPr>
                    <w:sz w:val="18"/>
                    <w:szCs w:val="18"/>
                  </w:rPr>
                  <w:t>.</w:t>
                </w:r>
                <w:r w:rsidRPr="00900A9A">
                  <w:rPr>
                    <w:sz w:val="18"/>
                    <w:szCs w:val="18"/>
                  </w:rPr>
                  <w:t xml:space="preserve"> Fresco.</w:t>
                </w:r>
                <w:r w:rsidRPr="00900A9A">
                  <w:rPr>
                    <w:i/>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0F261A37" w14:textId="77777777" w:rsidR="00842D04" w:rsidRDefault="00842D04" w:rsidP="00EA0C74"/>
              <w:p w14:paraId="43C858BE" w14:textId="77777777" w:rsidR="00EA0C74" w:rsidRDefault="00EA0C74" w:rsidP="00EA0C74">
                <w:proofErr w:type="spellStart"/>
                <w:r w:rsidRPr="00CC5F69">
                  <w:t>Castagnino’s</w:t>
                </w:r>
                <w:proofErr w:type="spellEnd"/>
                <w:r w:rsidRPr="00CC5F69">
                  <w:t xml:space="preserve"> panel, </w:t>
                </w:r>
                <w:r w:rsidRPr="00CC5F69">
                  <w:rPr>
                    <w:i/>
                  </w:rPr>
                  <w:t xml:space="preserve">La </w:t>
                </w:r>
                <w:proofErr w:type="spellStart"/>
                <w:r w:rsidRPr="00CC5F69">
                  <w:rPr>
                    <w:i/>
                  </w:rPr>
                  <w:t>vida</w:t>
                </w:r>
                <w:proofErr w:type="spellEnd"/>
                <w:r w:rsidRPr="00CC5F69">
                  <w:rPr>
                    <w:i/>
                  </w:rPr>
                  <w:t xml:space="preserve"> </w:t>
                </w:r>
                <w:proofErr w:type="spellStart"/>
                <w:r w:rsidRPr="00CC5F69">
                  <w:rPr>
                    <w:i/>
                  </w:rPr>
                  <w:t>doméstica</w:t>
                </w:r>
                <w:proofErr w:type="spellEnd"/>
                <w:r w:rsidRPr="00CC5F69">
                  <w:rPr>
                    <w:i/>
                  </w:rPr>
                  <w:t xml:space="preserve"> </w:t>
                </w:r>
                <w:r w:rsidRPr="00CC5F69">
                  <w:t xml:space="preserve">[Domestic Life] or </w:t>
                </w:r>
                <w:r w:rsidRPr="00CC5F69">
                  <w:rPr>
                    <w:i/>
                  </w:rPr>
                  <w:t xml:space="preserve">La </w:t>
                </w:r>
                <w:proofErr w:type="spellStart"/>
                <w:r w:rsidRPr="00CC5F69">
                  <w:rPr>
                    <w:i/>
                  </w:rPr>
                  <w:t>ofrenda</w:t>
                </w:r>
                <w:proofErr w:type="spellEnd"/>
                <w:r w:rsidRPr="00CC5F69">
                  <w:rPr>
                    <w:i/>
                  </w:rPr>
                  <w:t xml:space="preserve"> </w:t>
                </w:r>
                <w:proofErr w:type="spellStart"/>
                <w:r w:rsidRPr="00CC5F69">
                  <w:rPr>
                    <w:i/>
                  </w:rPr>
                  <w:t>generosa</w:t>
                </w:r>
                <w:proofErr w:type="spellEnd"/>
                <w:r w:rsidRPr="00CC5F69">
                  <w:rPr>
                    <w:i/>
                  </w:rPr>
                  <w:t xml:space="preserve"> de la </w:t>
                </w:r>
                <w:proofErr w:type="spellStart"/>
                <w:r w:rsidRPr="00CC5F69">
                  <w:rPr>
                    <w:i/>
                  </w:rPr>
                  <w:t>Naturaleza</w:t>
                </w:r>
                <w:proofErr w:type="spellEnd"/>
                <w:r w:rsidRPr="00CC5F69">
                  <w:t xml:space="preserve"> [Nature’s Generous Offering], is distinguished by a lyrical style that draws heavily from Greco-Roman fresco traditions and palettes. The panel is marked by the artist’s characteristic interest in imagery of maternity and horses. </w:t>
                </w:r>
                <w:proofErr w:type="spellStart"/>
                <w:r w:rsidRPr="00CC5F69">
                  <w:t>Ca</w:t>
                </w:r>
                <w:r>
                  <w:t>stagnino</w:t>
                </w:r>
                <w:proofErr w:type="spellEnd"/>
                <w:r>
                  <w:t xml:space="preserve"> would go on to </w:t>
                </w:r>
                <w:r w:rsidRPr="00CC5F69">
                  <w:t xml:space="preserve">an international career, producing a series of murals in Rome in 1965 and exhibiting in Paris, Montevideo, New York, Rio de Janeiro and Saigon among other locations. Maria Cristina </w:t>
                </w:r>
                <w:proofErr w:type="spellStart"/>
                <w:r w:rsidRPr="00CC5F69">
                  <w:t>Servienti</w:t>
                </w:r>
                <w:proofErr w:type="spellEnd"/>
                <w:r w:rsidRPr="00CC5F69">
                  <w:t xml:space="preserve"> described this panel as “the celebration of a utopic harmony between human beings and natural fertility.”</w:t>
                </w:r>
                <w:r w:rsidRPr="00CC5F69">
                  <w:rPr>
                    <w:rStyle w:val="FootnoteReference"/>
                  </w:rPr>
                  <w:footnoteReference w:id="3"/>
                </w:r>
              </w:p>
              <w:p w14:paraId="780143AB" w14:textId="77777777" w:rsidR="00EA0C74" w:rsidRPr="00CC5F69" w:rsidRDefault="00EA0C74" w:rsidP="00EA0C74"/>
              <w:p w14:paraId="638DDE5F" w14:textId="77777777" w:rsidR="00EA0C74" w:rsidRPr="005D1FC5" w:rsidRDefault="00EA0C74" w:rsidP="00EA0C74">
                <w:proofErr w:type="spellStart"/>
                <w:r w:rsidRPr="00CC5F69">
                  <w:t>Colmeiro’s</w:t>
                </w:r>
                <w:proofErr w:type="spellEnd"/>
                <w:r w:rsidRPr="00CC5F69">
                  <w:t xml:space="preserve"> panel, titled </w:t>
                </w:r>
                <w:r w:rsidRPr="00CC5F69">
                  <w:rPr>
                    <w:i/>
                  </w:rPr>
                  <w:t xml:space="preserve">La </w:t>
                </w:r>
                <w:proofErr w:type="spellStart"/>
                <w:r w:rsidRPr="00CC5F69">
                  <w:rPr>
                    <w:i/>
                  </w:rPr>
                  <w:t>Pareja</w:t>
                </w:r>
                <w:proofErr w:type="spellEnd"/>
                <w:r w:rsidRPr="00CC5F69">
                  <w:rPr>
                    <w:i/>
                  </w:rPr>
                  <w:t xml:space="preserve"> Humana</w:t>
                </w:r>
                <w:r w:rsidRPr="00CC5F69">
                  <w:t xml:space="preserve"> [The Human Couple] or </w:t>
                </w:r>
                <w:r w:rsidRPr="00CC5F69">
                  <w:rPr>
                    <w:i/>
                  </w:rPr>
                  <w:t xml:space="preserve">El </w:t>
                </w:r>
                <w:proofErr w:type="spellStart"/>
                <w:r w:rsidRPr="00CC5F69">
                  <w:rPr>
                    <w:i/>
                  </w:rPr>
                  <w:t>amor</w:t>
                </w:r>
                <w:proofErr w:type="spellEnd"/>
                <w:r w:rsidRPr="00CC5F69">
                  <w:rPr>
                    <w:i/>
                  </w:rPr>
                  <w:t xml:space="preserve"> maternal </w:t>
                </w:r>
                <w:r w:rsidRPr="00CC5F69">
                  <w:t xml:space="preserve">[Maternal Love], again reflects the national concern for population, harkening back to </w:t>
                </w:r>
                <w:proofErr w:type="spellStart"/>
                <w:r w:rsidRPr="00CC5F69">
                  <w:t>Alberdi’s</w:t>
                </w:r>
                <w:proofErr w:type="spellEnd"/>
                <w:r w:rsidRPr="00CC5F69">
                  <w:t xml:space="preserve"> famous quote “To govern is to populate.” </w:t>
                </w:r>
                <w:proofErr w:type="spellStart"/>
                <w:r w:rsidRPr="00CC5F69">
                  <w:t>Colmeiro’s</w:t>
                </w:r>
                <w:proofErr w:type="spellEnd"/>
                <w:r w:rsidRPr="00CC5F69">
                  <w:t xml:space="preserve"> linear, geometric forms draw upon biblical Adam and Eve iconography, while isolated male and female figures in the lunettes and a reclining couple sprouting leaves borrow from Greco-Roman mythology. </w:t>
                </w:r>
              </w:p>
              <w:p w14:paraId="5498C80A" w14:textId="77777777" w:rsidR="00EA0C74" w:rsidRPr="00CC5F69" w:rsidRDefault="00EA0C74" w:rsidP="00EA0C74"/>
              <w:p w14:paraId="043F0632" w14:textId="77777777" w:rsidR="00EA0C74" w:rsidRPr="000149CF" w:rsidRDefault="00EA0C74" w:rsidP="00EA0C74">
                <w:proofErr w:type="spellStart"/>
                <w:r w:rsidRPr="00CC5F69">
                  <w:t>Spilimbergo’s</w:t>
                </w:r>
                <w:proofErr w:type="spellEnd"/>
                <w:r w:rsidRPr="00CC5F69">
                  <w:t xml:space="preserve"> </w:t>
                </w:r>
                <w:r w:rsidRPr="00CC5F69">
                  <w:rPr>
                    <w:i/>
                  </w:rPr>
                  <w:t xml:space="preserve">El </w:t>
                </w:r>
                <w:proofErr w:type="spellStart"/>
                <w:r w:rsidRPr="00CC5F69">
                  <w:rPr>
                    <w:i/>
                  </w:rPr>
                  <w:t>dominio</w:t>
                </w:r>
                <w:proofErr w:type="spellEnd"/>
                <w:r w:rsidRPr="00CC5F69">
                  <w:rPr>
                    <w:i/>
                  </w:rPr>
                  <w:t xml:space="preserve"> de </w:t>
                </w:r>
                <w:proofErr w:type="spellStart"/>
                <w:r w:rsidRPr="00CC5F69">
                  <w:rPr>
                    <w:i/>
                  </w:rPr>
                  <w:t>las</w:t>
                </w:r>
                <w:proofErr w:type="spellEnd"/>
                <w:r w:rsidRPr="00CC5F69">
                  <w:rPr>
                    <w:i/>
                  </w:rPr>
                  <w:t xml:space="preserve"> </w:t>
                </w:r>
                <w:proofErr w:type="spellStart"/>
                <w:r w:rsidRPr="00CC5F69">
                  <w:rPr>
                    <w:i/>
                  </w:rPr>
                  <w:t>fuerzas</w:t>
                </w:r>
                <w:proofErr w:type="spellEnd"/>
                <w:r w:rsidRPr="00CC5F69">
                  <w:rPr>
                    <w:i/>
                  </w:rPr>
                  <w:t xml:space="preserve"> natural</w:t>
                </w:r>
                <w:r w:rsidRPr="00CC5F69">
                  <w:t xml:space="preserve"> (The dominion of natural forces), </w:t>
                </w:r>
                <w:proofErr w:type="spellStart"/>
                <w:r w:rsidRPr="00CC5F69">
                  <w:t>heroizes</w:t>
                </w:r>
                <w:proofErr w:type="spellEnd"/>
                <w:r w:rsidRPr="00CC5F69">
                  <w:t xml:space="preserve"> the common worker, depicting monumental peasants and fishermen. Demetrio </w:t>
                </w:r>
                <w:proofErr w:type="spellStart"/>
                <w:r w:rsidRPr="00CC5F69">
                  <w:t>Urruchúa</w:t>
                </w:r>
                <w:proofErr w:type="spellEnd"/>
                <w:r w:rsidRPr="00CC5F69">
                  <w:t xml:space="preserve"> also contributed to the work.</w:t>
                </w:r>
              </w:p>
              <w:p w14:paraId="00DD687C" w14:textId="77777777" w:rsidR="00EA0C74" w:rsidRPr="00CC5F69" w:rsidRDefault="00EA0C74" w:rsidP="00EA0C74"/>
              <w:p w14:paraId="48FE18FD" w14:textId="77777777" w:rsidR="00EA0C74" w:rsidRPr="00CC5F69" w:rsidRDefault="00EA0C74" w:rsidP="00EA0C74">
                <w:pPr>
                  <w:outlineLvl w:val="0"/>
                </w:pPr>
                <w:r w:rsidRPr="00CC5F69">
                  <w:t xml:space="preserve">The figures in </w:t>
                </w:r>
                <w:proofErr w:type="spellStart"/>
                <w:r w:rsidRPr="00CC5F69">
                  <w:t>Urruchúa’s</w:t>
                </w:r>
                <w:proofErr w:type="spellEnd"/>
                <w:r w:rsidRPr="00CC5F69">
                  <w:t xml:space="preserve"> </w:t>
                </w:r>
                <w:r w:rsidRPr="00CC5F69">
                  <w:rPr>
                    <w:i/>
                  </w:rPr>
                  <w:t xml:space="preserve">La </w:t>
                </w:r>
                <w:proofErr w:type="spellStart"/>
                <w:r w:rsidRPr="00CC5F69">
                  <w:rPr>
                    <w:i/>
                  </w:rPr>
                  <w:t>fraternidad</w:t>
                </w:r>
                <w:proofErr w:type="spellEnd"/>
                <w:r w:rsidRPr="00CC5F69">
                  <w:t xml:space="preserve"> (Fraternity) panel are characterized by their geometric form, and a theme of racial harmony is clearly conveyed by the interacting black, white and Asian figures engaged before a stark landscape. </w:t>
                </w:r>
                <w:r>
                  <w:t xml:space="preserve">Critic Rafael </w:t>
                </w:r>
                <w:proofErr w:type="spellStart"/>
                <w:r>
                  <w:t>Squirru</w:t>
                </w:r>
                <w:proofErr w:type="spellEnd"/>
                <w:r>
                  <w:t xml:space="preserve"> described</w:t>
                </w:r>
                <w:r w:rsidRPr="00CC5F69">
                  <w:t xml:space="preserve"> the Pacific arcade frescos as drawing upon Greco-Roman aesthetics, while reflecting American concerns. The figures within the cycle, while depicting everyday figures such as farmers and sailors, draw upon a monumental classical heroic tradition.</w:t>
                </w:r>
              </w:p>
              <w:p w14:paraId="571187BD" w14:textId="77777777" w:rsidR="00EA0C74" w:rsidRPr="00CC5F69" w:rsidRDefault="00EA0C74" w:rsidP="00EA0C74"/>
              <w:p w14:paraId="56913D31" w14:textId="77777777" w:rsidR="00842D04" w:rsidRDefault="00842D04" w:rsidP="00842D04">
                <w:pPr>
                  <w:rPr>
                    <w:sz w:val="18"/>
                    <w:szCs w:val="18"/>
                  </w:rPr>
                </w:pPr>
                <w:r>
                  <w:rPr>
                    <w:sz w:val="18"/>
                    <w:szCs w:val="18"/>
                  </w:rPr>
                  <w:t>[File: Taller3.jpg]</w:t>
                </w:r>
              </w:p>
              <w:p w14:paraId="1CE57158" w14:textId="77777777" w:rsidR="00842D04" w:rsidRDefault="00842D04" w:rsidP="00842D04">
                <w:pPr>
                  <w:rPr>
                    <w:sz w:val="18"/>
                    <w:szCs w:val="18"/>
                  </w:rPr>
                </w:pPr>
              </w:p>
              <w:p w14:paraId="293A1011" w14:textId="77777777" w:rsidR="00842D04" w:rsidRPr="00AF05B6" w:rsidRDefault="00842D04" w:rsidP="00842D04">
                <w:pPr>
                  <w:rPr>
                    <w:sz w:val="18"/>
                    <w:szCs w:val="18"/>
                  </w:rPr>
                </w:pPr>
                <w:proofErr w:type="spellStart"/>
                <w:r w:rsidRPr="00AF05B6">
                  <w:rPr>
                    <w:sz w:val="18"/>
                    <w:szCs w:val="18"/>
                  </w:rPr>
                  <w:t>Urruchúa</w:t>
                </w:r>
                <w:proofErr w:type="spellEnd"/>
                <w:r w:rsidRPr="00AF05B6">
                  <w:rPr>
                    <w:sz w:val="18"/>
                    <w:szCs w:val="18"/>
                  </w:rPr>
                  <w:t xml:space="preserve"> in collaboration with Taller de Arte Mural, </w:t>
                </w:r>
                <w:r w:rsidRPr="00AF05B6">
                  <w:rPr>
                    <w:i/>
                    <w:sz w:val="18"/>
                    <w:szCs w:val="18"/>
                  </w:rPr>
                  <w:t xml:space="preserve">La </w:t>
                </w:r>
                <w:proofErr w:type="spellStart"/>
                <w:r w:rsidRPr="00AF05B6">
                  <w:rPr>
                    <w:i/>
                    <w:sz w:val="18"/>
                    <w:szCs w:val="18"/>
                  </w:rPr>
                  <w:t>fraternidad</w:t>
                </w:r>
                <w:proofErr w:type="spellEnd"/>
                <w:r w:rsidRPr="00AF05B6">
                  <w:rPr>
                    <w:sz w:val="18"/>
                    <w:szCs w:val="18"/>
                  </w:rPr>
                  <w:t xml:space="preserve"> (Fraternity). Fresco.</w:t>
                </w:r>
                <w:r w:rsidRPr="00AF05B6">
                  <w:rPr>
                    <w:i/>
                    <w:sz w:val="18"/>
                    <w:szCs w:val="18"/>
                  </w:rPr>
                  <w:t xml:space="preserve"> </w:t>
                </w:r>
                <w:r w:rsidRPr="00AF05B6">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Photo credit: Caroline Olivia Wolf.</w:t>
                </w:r>
              </w:p>
              <w:p w14:paraId="33872083" w14:textId="77777777" w:rsidR="00842D04" w:rsidRDefault="00842D04" w:rsidP="00EA0C74">
                <w:pPr>
                  <w:outlineLvl w:val="0"/>
                </w:pPr>
              </w:p>
              <w:p w14:paraId="61F70E3D" w14:textId="77777777" w:rsidR="00EA0C74" w:rsidRDefault="00EA0C74" w:rsidP="00EA0C74">
                <w:pPr>
                  <w:outlineLvl w:val="0"/>
                </w:pPr>
                <w:proofErr w:type="spellStart"/>
                <w:r w:rsidRPr="00CC5F69">
                  <w:t>Urruchúa’s</w:t>
                </w:r>
                <w:proofErr w:type="spellEnd"/>
                <w:r w:rsidRPr="00CC5F69">
                  <w:t xml:space="preserve"> memoirs describe the concerns of the group to promote </w:t>
                </w:r>
                <w:proofErr w:type="spellStart"/>
                <w:r w:rsidRPr="00CC5F69">
                  <w:t>muralism</w:t>
                </w:r>
                <w:proofErr w:type="spellEnd"/>
                <w:r w:rsidRPr="00CC5F69">
                  <w:t xml:space="preserve"> in the country, and </w:t>
                </w:r>
                <w:r>
                  <w:t>advocated their incorporation to</w:t>
                </w:r>
                <w:r w:rsidRPr="00CC5F69">
                  <w:t xml:space="preserve"> young architects.  While t</w:t>
                </w:r>
                <w:r w:rsidRPr="005E2675">
                  <w:t xml:space="preserve">he </w:t>
                </w:r>
                <w:proofErr w:type="spellStart"/>
                <w:r w:rsidRPr="005E2675">
                  <w:t>Galerías</w:t>
                </w:r>
                <w:proofErr w:type="spellEnd"/>
                <w:r w:rsidRPr="005E2675">
                  <w:t xml:space="preserve"> </w:t>
                </w:r>
                <w:proofErr w:type="spellStart"/>
                <w:r w:rsidRPr="005E2675">
                  <w:t>Pacífico</w:t>
                </w:r>
                <w:proofErr w:type="spellEnd"/>
                <w:r w:rsidRPr="005E2675">
                  <w:t xml:space="preserve"> </w:t>
                </w:r>
                <w:r w:rsidRPr="00CC5F69">
                  <w:t>was the only realized collective work by the Taller Arte Mural as a whole, the artists would</w:t>
                </w:r>
                <w:r>
                  <w:t xml:space="preserve"> later split up to</w:t>
                </w:r>
                <w:r w:rsidRPr="00CC5F69">
                  <w:t xml:space="preserve"> create further murals in</w:t>
                </w:r>
                <w:r>
                  <w:t xml:space="preserve"> smaller collaborations</w:t>
                </w:r>
                <w:r w:rsidRPr="00CC5F69">
                  <w:t xml:space="preserve"> or independently. In 1956, </w:t>
                </w:r>
                <w:proofErr w:type="spellStart"/>
                <w:r w:rsidRPr="00CC5F69">
                  <w:t>Castagnino</w:t>
                </w:r>
                <w:proofErr w:type="spellEnd"/>
                <w:r w:rsidRPr="00CC5F69">
                  <w:t xml:space="preserve">, </w:t>
                </w:r>
                <w:proofErr w:type="spellStart"/>
                <w:r w:rsidRPr="00CC5F69">
                  <w:t>Urruchúa</w:t>
                </w:r>
                <w:proofErr w:type="spellEnd"/>
                <w:r w:rsidRPr="00CC5F69">
                  <w:t xml:space="preserve"> and </w:t>
                </w:r>
                <w:proofErr w:type="spellStart"/>
                <w:r w:rsidRPr="00CC5F69">
                  <w:t>Policastro</w:t>
                </w:r>
                <w:proofErr w:type="spellEnd"/>
                <w:r w:rsidRPr="00CC5F69">
                  <w:t xml:space="preserve"> would receive a commission to create a mural cycle for the </w:t>
                </w:r>
                <w:proofErr w:type="spellStart"/>
                <w:r w:rsidRPr="00CC5F69">
                  <w:t>Galeria</w:t>
                </w:r>
                <w:proofErr w:type="spellEnd"/>
                <w:r w:rsidRPr="00CC5F69">
                  <w:t xml:space="preserve"> San José in the </w:t>
                </w:r>
                <w:proofErr w:type="spellStart"/>
                <w:r w:rsidRPr="00CC5F69">
                  <w:t>neighborh</w:t>
                </w:r>
                <w:r>
                  <w:t>ood</w:t>
                </w:r>
                <w:proofErr w:type="spellEnd"/>
                <w:r>
                  <w:t xml:space="preserve"> of Flores in Buenos Aires, which would be similarly </w:t>
                </w:r>
                <w:r w:rsidRPr="00CC5F69">
                  <w:t xml:space="preserve">characterized by nationalist and local themes. </w:t>
                </w:r>
                <w:proofErr w:type="spellStart"/>
                <w:r w:rsidRPr="00CC5F69">
                  <w:t>Berni</w:t>
                </w:r>
                <w:proofErr w:type="spellEnd"/>
                <w:r w:rsidRPr="00CC5F69">
                  <w:t xml:space="preserve"> and </w:t>
                </w:r>
                <w:proofErr w:type="spellStart"/>
                <w:r w:rsidRPr="00CC5F69">
                  <w:t>Castagnino</w:t>
                </w:r>
                <w:proofErr w:type="spellEnd"/>
                <w:r w:rsidRPr="00CC5F69">
                  <w:t xml:space="preserve"> would continue to produce various murals independently, such as the murals executed for the Bingo 21 </w:t>
                </w:r>
                <w:proofErr w:type="spellStart"/>
                <w:r w:rsidRPr="00CC5F69">
                  <w:t>center</w:t>
                </w:r>
                <w:proofErr w:type="spellEnd"/>
                <w:r w:rsidRPr="00CC5F69">
                  <w:t xml:space="preserve"> in the </w:t>
                </w:r>
                <w:proofErr w:type="spellStart"/>
                <w:r w:rsidRPr="00CC5F69">
                  <w:t>neighboring</w:t>
                </w:r>
                <w:proofErr w:type="spellEnd"/>
                <w:r w:rsidRPr="00CC5F69">
                  <w:t xml:space="preserve"> city of Avellaneda.</w:t>
                </w:r>
              </w:p>
              <w:p w14:paraId="5DEA3365" w14:textId="77777777" w:rsidR="00EA0C74" w:rsidRPr="00CC5F69" w:rsidRDefault="00EA0C74" w:rsidP="00EA0C74">
                <w:pPr>
                  <w:outlineLvl w:val="0"/>
                </w:pPr>
              </w:p>
              <w:p w14:paraId="7CC27F7B" w14:textId="77777777" w:rsidR="003F0D73" w:rsidRDefault="00EA0C74" w:rsidP="00EA0C74">
                <w:pPr>
                  <w:outlineLvl w:val="0"/>
                </w:pPr>
                <w:r>
                  <w:t xml:space="preserve">As </w:t>
                </w:r>
                <w:r w:rsidRPr="00CC5F69">
                  <w:t xml:space="preserve">Adriana </w:t>
                </w:r>
                <w:proofErr w:type="spellStart"/>
                <w:r w:rsidRPr="00CC5F69">
                  <w:t>Pruzan</w:t>
                </w:r>
                <w:proofErr w:type="spellEnd"/>
                <w:r w:rsidRPr="00CC5F69">
                  <w:t xml:space="preserve"> has shown, the figurative </w:t>
                </w:r>
                <w:r>
                  <w:t>language</w:t>
                </w:r>
                <w:r w:rsidRPr="00CC5F69">
                  <w:t xml:space="preserve"> that dominates</w:t>
                </w:r>
                <w:r>
                  <w:t xml:space="preserve"> the </w:t>
                </w:r>
                <w:proofErr w:type="spellStart"/>
                <w:r w:rsidRPr="005E2675">
                  <w:t>Galerías</w:t>
                </w:r>
                <w:proofErr w:type="spellEnd"/>
                <w:r w:rsidRPr="005E2675">
                  <w:t xml:space="preserve"> </w:t>
                </w:r>
                <w:proofErr w:type="spellStart"/>
                <w:r w:rsidRPr="005E2675">
                  <w:t>Pacífico</w:t>
                </w:r>
                <w:proofErr w:type="spellEnd"/>
                <w:r w:rsidRPr="005E2675">
                  <w:t xml:space="preserve"> </w:t>
                </w:r>
                <w:r>
                  <w:t>is ambiguous, evading direct symbolic interpretation while evoking a harmonious sense of cultural values. Overall the work of the Taller de Arte Mural is characterized by the concern to make allegorical art available to the public in their everyday environs.</w:t>
                </w:r>
              </w:p>
            </w:tc>
          </w:sdtContent>
        </w:sdt>
      </w:tr>
      <w:tr w:rsidR="003235A7" w14:paraId="4D1FFAF4" w14:textId="77777777" w:rsidTr="003235A7">
        <w:tc>
          <w:tcPr>
            <w:tcW w:w="9016" w:type="dxa"/>
          </w:tcPr>
          <w:p w14:paraId="6D46E4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B1EE319A367E40BAF7EA87D54D16A1"/>
              </w:placeholder>
            </w:sdtPr>
            <w:sdtEndPr/>
            <w:sdtContent>
              <w:commentRangeStart w:id="1" w:displacedByCustomXml="prev"/>
              <w:p w14:paraId="53BB224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commentRangeEnd w:id="1"/>
                <w:r w:rsidR="00943551">
                  <w:rPr>
                    <w:rStyle w:val="CommentReference"/>
                  </w:rPr>
                  <w:commentReference w:id="1"/>
                </w:r>
              </w:p>
            </w:sdtContent>
          </w:sdt>
        </w:tc>
      </w:tr>
    </w:tbl>
    <w:p w14:paraId="5EEB3CB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6-03-12T23:33:00Z" w:initials="YT">
    <w:p w14:paraId="21F7FEFE" w14:textId="68B82DF8" w:rsidR="00943551" w:rsidRDefault="00943551">
      <w:pPr>
        <w:pStyle w:val="CommentText"/>
      </w:pPr>
      <w:r>
        <w:rPr>
          <w:rStyle w:val="CommentReference"/>
        </w:rPr>
        <w:annotationRef/>
      </w:r>
      <w:r>
        <w:t>Could you provide complete MLA citation for all the footnotes?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F7FE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C048E" w14:textId="77777777" w:rsidR="005C04B4" w:rsidRDefault="005C04B4" w:rsidP="007A0D55">
      <w:pPr>
        <w:spacing w:after="0" w:line="240" w:lineRule="auto"/>
      </w:pPr>
      <w:r>
        <w:separator/>
      </w:r>
    </w:p>
  </w:endnote>
  <w:endnote w:type="continuationSeparator" w:id="0">
    <w:p w14:paraId="6D392815" w14:textId="77777777" w:rsidR="005C04B4" w:rsidRDefault="005C04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5B317" w14:textId="77777777" w:rsidR="005C04B4" w:rsidRDefault="005C04B4" w:rsidP="007A0D55">
      <w:pPr>
        <w:spacing w:after="0" w:line="240" w:lineRule="auto"/>
      </w:pPr>
      <w:r>
        <w:separator/>
      </w:r>
    </w:p>
  </w:footnote>
  <w:footnote w:type="continuationSeparator" w:id="0">
    <w:p w14:paraId="39A122C0" w14:textId="77777777" w:rsidR="005C04B4" w:rsidRDefault="005C04B4" w:rsidP="007A0D55">
      <w:pPr>
        <w:spacing w:after="0" w:line="240" w:lineRule="auto"/>
      </w:pPr>
      <w:r>
        <w:continuationSeparator/>
      </w:r>
    </w:p>
  </w:footnote>
  <w:footnote w:id="1">
    <w:p w14:paraId="3611D074"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Adriana </w:t>
      </w:r>
      <w:proofErr w:type="spellStart"/>
      <w:r w:rsidRPr="000149CF">
        <w:rPr>
          <w:sz w:val="18"/>
          <w:szCs w:val="18"/>
        </w:rPr>
        <w:t>Pruzan</w:t>
      </w:r>
      <w:proofErr w:type="spellEnd"/>
      <w:r w:rsidRPr="000149CF">
        <w:rPr>
          <w:sz w:val="18"/>
          <w:szCs w:val="18"/>
        </w:rPr>
        <w:t xml:space="preserve">, “Taller de arte </w:t>
      </w:r>
      <w:proofErr w:type="spellStart"/>
      <w:r w:rsidRPr="000149CF">
        <w:rPr>
          <w:sz w:val="18"/>
          <w:szCs w:val="18"/>
        </w:rPr>
        <w:t>murale</w:t>
      </w:r>
      <w:proofErr w:type="spellEnd"/>
      <w:r w:rsidRPr="000149CF">
        <w:rPr>
          <w:sz w:val="18"/>
          <w:szCs w:val="18"/>
        </w:rPr>
        <w:t xml:space="preserve">: </w:t>
      </w:r>
      <w:proofErr w:type="spellStart"/>
      <w:r w:rsidRPr="000149CF">
        <w:rPr>
          <w:sz w:val="18"/>
          <w:szCs w:val="18"/>
        </w:rPr>
        <w:t>Obra</w:t>
      </w:r>
      <w:proofErr w:type="spellEnd"/>
      <w:r w:rsidRPr="000149CF">
        <w:rPr>
          <w:sz w:val="18"/>
          <w:szCs w:val="18"/>
        </w:rPr>
        <w:t xml:space="preserve"> </w:t>
      </w:r>
      <w:proofErr w:type="spellStart"/>
      <w:r w:rsidRPr="000149CF">
        <w:rPr>
          <w:sz w:val="18"/>
          <w:szCs w:val="18"/>
        </w:rPr>
        <w:t>realizada</w:t>
      </w:r>
      <w:proofErr w:type="spellEnd"/>
      <w:r w:rsidRPr="000149CF">
        <w:rPr>
          <w:sz w:val="18"/>
          <w:szCs w:val="18"/>
        </w:rPr>
        <w:t xml:space="preserve"> en Buenos Aires: </w:t>
      </w:r>
      <w:proofErr w:type="spellStart"/>
      <w:r w:rsidRPr="000149CF">
        <w:rPr>
          <w:sz w:val="18"/>
          <w:szCs w:val="18"/>
        </w:rPr>
        <w:t>Objectos</w:t>
      </w:r>
      <w:proofErr w:type="spellEnd"/>
      <w:r w:rsidRPr="000149CF">
        <w:rPr>
          <w:sz w:val="18"/>
          <w:szCs w:val="18"/>
        </w:rPr>
        <w:t xml:space="preserve"> y </w:t>
      </w:r>
      <w:proofErr w:type="spellStart"/>
      <w:r w:rsidRPr="000149CF">
        <w:rPr>
          <w:sz w:val="18"/>
          <w:szCs w:val="18"/>
        </w:rPr>
        <w:t>logros</w:t>
      </w:r>
      <w:proofErr w:type="spellEnd"/>
      <w:r w:rsidRPr="000149CF">
        <w:rPr>
          <w:sz w:val="18"/>
          <w:szCs w:val="18"/>
        </w:rPr>
        <w:t>,” 267.</w:t>
      </w:r>
    </w:p>
  </w:footnote>
  <w:footnote w:id="2">
    <w:p w14:paraId="6476CF80" w14:textId="77777777" w:rsidR="00EA0C74" w:rsidRPr="000149CF" w:rsidRDefault="00EA0C74" w:rsidP="00EA0C74">
      <w:pPr>
        <w:rPr>
          <w:sz w:val="18"/>
          <w:szCs w:val="18"/>
        </w:rPr>
      </w:pPr>
      <w:r w:rsidRPr="000149CF">
        <w:rPr>
          <w:rStyle w:val="FootnoteReference"/>
          <w:sz w:val="18"/>
          <w:szCs w:val="18"/>
        </w:rPr>
        <w:footnoteRef/>
      </w:r>
      <w:r w:rsidRPr="000149CF">
        <w:rPr>
          <w:sz w:val="18"/>
          <w:szCs w:val="18"/>
        </w:rPr>
        <w:t xml:space="preserve"> Rafael </w:t>
      </w:r>
      <w:proofErr w:type="spellStart"/>
      <w:r w:rsidRPr="000149CF">
        <w:rPr>
          <w:sz w:val="18"/>
          <w:szCs w:val="18"/>
        </w:rPr>
        <w:t>Squirru</w:t>
      </w:r>
      <w:proofErr w:type="spellEnd"/>
      <w:r w:rsidRPr="000149CF">
        <w:rPr>
          <w:sz w:val="18"/>
          <w:szCs w:val="18"/>
        </w:rPr>
        <w:t xml:space="preserve">, Julio </w:t>
      </w:r>
      <w:proofErr w:type="spellStart"/>
      <w:r w:rsidRPr="000149CF">
        <w:rPr>
          <w:sz w:val="18"/>
          <w:szCs w:val="18"/>
        </w:rPr>
        <w:t>Imbert</w:t>
      </w:r>
      <w:proofErr w:type="spellEnd"/>
      <w:r w:rsidRPr="000149CF">
        <w:rPr>
          <w:sz w:val="18"/>
          <w:szCs w:val="18"/>
        </w:rPr>
        <w:t xml:space="preserve">, </w:t>
      </w:r>
      <w:proofErr w:type="spellStart"/>
      <w:r w:rsidRPr="000149CF">
        <w:rPr>
          <w:sz w:val="18"/>
          <w:szCs w:val="18"/>
        </w:rPr>
        <w:t>Flor</w:t>
      </w:r>
      <w:proofErr w:type="spellEnd"/>
      <w:r w:rsidRPr="000149CF">
        <w:rPr>
          <w:sz w:val="18"/>
          <w:szCs w:val="18"/>
        </w:rPr>
        <w:t xml:space="preserve"> </w:t>
      </w:r>
      <w:proofErr w:type="spellStart"/>
      <w:r w:rsidRPr="000149CF">
        <w:rPr>
          <w:sz w:val="18"/>
          <w:szCs w:val="18"/>
        </w:rPr>
        <w:t>Shapira</w:t>
      </w:r>
      <w:proofErr w:type="spellEnd"/>
      <w:r w:rsidRPr="000149CF">
        <w:rPr>
          <w:sz w:val="18"/>
          <w:szCs w:val="18"/>
        </w:rPr>
        <w:t xml:space="preserve"> </w:t>
      </w:r>
      <w:proofErr w:type="spellStart"/>
      <w:r w:rsidRPr="000149CF">
        <w:rPr>
          <w:sz w:val="18"/>
          <w:szCs w:val="18"/>
        </w:rPr>
        <w:t>Fridman</w:t>
      </w:r>
      <w:proofErr w:type="spellEnd"/>
      <w:r w:rsidRPr="000149CF">
        <w:rPr>
          <w:sz w:val="18"/>
          <w:szCs w:val="18"/>
        </w:rPr>
        <w:t xml:space="preserve">. Translated by Harold </w:t>
      </w:r>
      <w:proofErr w:type="spellStart"/>
      <w:r w:rsidRPr="000149CF">
        <w:rPr>
          <w:sz w:val="18"/>
          <w:szCs w:val="18"/>
        </w:rPr>
        <w:t>Sinnott</w:t>
      </w:r>
      <w:proofErr w:type="spellEnd"/>
      <w:r w:rsidRPr="000149CF">
        <w:rPr>
          <w:sz w:val="18"/>
          <w:szCs w:val="18"/>
        </w:rPr>
        <w:t xml:space="preserve">. </w:t>
      </w:r>
      <w:proofErr w:type="spellStart"/>
      <w:r w:rsidRPr="000149CF">
        <w:rPr>
          <w:i/>
          <w:sz w:val="18"/>
          <w:szCs w:val="18"/>
        </w:rPr>
        <w:t>Galeria</w:t>
      </w:r>
      <w:proofErr w:type="spellEnd"/>
      <w:r w:rsidRPr="000149CF">
        <w:rPr>
          <w:i/>
          <w:sz w:val="18"/>
          <w:szCs w:val="18"/>
        </w:rPr>
        <w:t xml:space="preserve"> </w:t>
      </w:r>
      <w:proofErr w:type="spellStart"/>
      <w:r w:rsidRPr="000149CF">
        <w:rPr>
          <w:i/>
          <w:sz w:val="18"/>
          <w:szCs w:val="18"/>
        </w:rPr>
        <w:t>Pacifico</w:t>
      </w:r>
      <w:proofErr w:type="spellEnd"/>
      <w:r w:rsidRPr="000149CF">
        <w:rPr>
          <w:i/>
          <w:sz w:val="18"/>
          <w:szCs w:val="18"/>
        </w:rPr>
        <w:t xml:space="preserve">; </w:t>
      </w:r>
      <w:proofErr w:type="spellStart"/>
      <w:r w:rsidRPr="000149CF">
        <w:rPr>
          <w:i/>
          <w:sz w:val="18"/>
          <w:szCs w:val="18"/>
        </w:rPr>
        <w:t>Berni</w:t>
      </w:r>
      <w:proofErr w:type="spellEnd"/>
      <w:r w:rsidRPr="000149CF">
        <w:rPr>
          <w:i/>
          <w:sz w:val="18"/>
          <w:szCs w:val="18"/>
        </w:rPr>
        <w:t xml:space="preserve">, </w:t>
      </w:r>
      <w:proofErr w:type="spellStart"/>
      <w:r w:rsidRPr="000149CF">
        <w:rPr>
          <w:i/>
          <w:sz w:val="18"/>
          <w:szCs w:val="18"/>
        </w:rPr>
        <w:t>Castagnino</w:t>
      </w:r>
      <w:proofErr w:type="spellEnd"/>
      <w:r w:rsidRPr="000149CF">
        <w:rPr>
          <w:i/>
          <w:sz w:val="18"/>
          <w:szCs w:val="18"/>
        </w:rPr>
        <w:t xml:space="preserve">, </w:t>
      </w:r>
      <w:proofErr w:type="spellStart"/>
      <w:r w:rsidRPr="000149CF">
        <w:rPr>
          <w:i/>
          <w:sz w:val="18"/>
          <w:szCs w:val="18"/>
        </w:rPr>
        <w:t>Colmiero</w:t>
      </w:r>
      <w:proofErr w:type="spellEnd"/>
      <w:r w:rsidRPr="000149CF">
        <w:rPr>
          <w:i/>
          <w:sz w:val="18"/>
          <w:szCs w:val="18"/>
        </w:rPr>
        <w:t xml:space="preserve">, </w:t>
      </w:r>
      <w:proofErr w:type="spellStart"/>
      <w:r w:rsidRPr="000149CF">
        <w:rPr>
          <w:i/>
          <w:sz w:val="18"/>
          <w:szCs w:val="18"/>
        </w:rPr>
        <w:t>Spilimbergo</w:t>
      </w:r>
      <w:proofErr w:type="spellEnd"/>
      <w:r w:rsidRPr="000149CF">
        <w:rPr>
          <w:i/>
          <w:sz w:val="18"/>
          <w:szCs w:val="18"/>
        </w:rPr>
        <w:t xml:space="preserve">, </w:t>
      </w:r>
      <w:proofErr w:type="spellStart"/>
      <w:r w:rsidRPr="000149CF">
        <w:rPr>
          <w:i/>
          <w:sz w:val="18"/>
          <w:szCs w:val="18"/>
        </w:rPr>
        <w:t>Urruchua</w:t>
      </w:r>
      <w:proofErr w:type="spellEnd"/>
      <w:r w:rsidRPr="000149CF">
        <w:rPr>
          <w:i/>
          <w:sz w:val="18"/>
          <w:szCs w:val="18"/>
        </w:rPr>
        <w:t xml:space="preserve">. </w:t>
      </w:r>
      <w:proofErr w:type="spellStart"/>
      <w:r w:rsidRPr="000149CF">
        <w:rPr>
          <w:i/>
          <w:sz w:val="18"/>
          <w:szCs w:val="18"/>
        </w:rPr>
        <w:t>Murales</w:t>
      </w:r>
      <w:proofErr w:type="spellEnd"/>
      <w:r w:rsidRPr="000149CF">
        <w:rPr>
          <w:i/>
          <w:sz w:val="18"/>
          <w:szCs w:val="18"/>
        </w:rPr>
        <w:t xml:space="preserve"> de Buenos Aires (Murals of Buenos Aires).</w:t>
      </w:r>
      <w:r w:rsidRPr="000149CF">
        <w:rPr>
          <w:sz w:val="18"/>
          <w:szCs w:val="18"/>
        </w:rPr>
        <w:t xml:space="preserve"> </w:t>
      </w:r>
      <w:proofErr w:type="spellStart"/>
      <w:r w:rsidRPr="000149CF">
        <w:rPr>
          <w:sz w:val="18"/>
          <w:szCs w:val="18"/>
        </w:rPr>
        <w:t>Manrique</w:t>
      </w:r>
      <w:proofErr w:type="spellEnd"/>
      <w:r w:rsidRPr="000149CF">
        <w:rPr>
          <w:sz w:val="18"/>
          <w:szCs w:val="18"/>
        </w:rPr>
        <w:t xml:space="preserve"> </w:t>
      </w:r>
      <w:proofErr w:type="spellStart"/>
      <w:r w:rsidRPr="000149CF">
        <w:rPr>
          <w:sz w:val="18"/>
          <w:szCs w:val="18"/>
        </w:rPr>
        <w:t>Zago</w:t>
      </w:r>
      <w:proofErr w:type="spellEnd"/>
      <w:r w:rsidRPr="000149CF">
        <w:rPr>
          <w:sz w:val="18"/>
          <w:szCs w:val="18"/>
        </w:rPr>
        <w:t xml:space="preserve"> </w:t>
      </w:r>
      <w:proofErr w:type="spellStart"/>
      <w:r w:rsidRPr="000149CF">
        <w:rPr>
          <w:sz w:val="18"/>
          <w:szCs w:val="18"/>
        </w:rPr>
        <w:t>ediciones</w:t>
      </w:r>
      <w:proofErr w:type="spellEnd"/>
      <w:r w:rsidRPr="000149CF">
        <w:rPr>
          <w:sz w:val="18"/>
          <w:szCs w:val="18"/>
        </w:rPr>
        <w:t xml:space="preserve">: Buenos Aires,1981; Palomar, Francisco A. </w:t>
      </w:r>
      <w:r w:rsidRPr="000149CF">
        <w:rPr>
          <w:i/>
          <w:sz w:val="18"/>
          <w:szCs w:val="18"/>
        </w:rPr>
        <w:t xml:space="preserve">First Art Salons in Buenos Aires, </w:t>
      </w:r>
      <w:r w:rsidRPr="000149CF">
        <w:rPr>
          <w:sz w:val="18"/>
          <w:szCs w:val="18"/>
        </w:rPr>
        <w:t>1972.</w:t>
      </w:r>
    </w:p>
    <w:p w14:paraId="3D0347C7" w14:textId="77777777" w:rsidR="00EA0C74" w:rsidRPr="000149CF" w:rsidRDefault="00EA0C74" w:rsidP="00EA0C74">
      <w:pPr>
        <w:pStyle w:val="FootnoteText"/>
        <w:rPr>
          <w:sz w:val="18"/>
          <w:szCs w:val="18"/>
        </w:rPr>
      </w:pPr>
    </w:p>
  </w:footnote>
  <w:footnote w:id="3">
    <w:p w14:paraId="41E574CF"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Maria Cristina </w:t>
      </w:r>
      <w:proofErr w:type="spellStart"/>
      <w:r w:rsidRPr="000149CF">
        <w:rPr>
          <w:sz w:val="18"/>
          <w:szCs w:val="18"/>
        </w:rPr>
        <w:t>Serventi</w:t>
      </w:r>
      <w:proofErr w:type="spellEnd"/>
      <w:r w:rsidRPr="000149CF">
        <w:rPr>
          <w:sz w:val="18"/>
          <w:szCs w:val="18"/>
        </w:rPr>
        <w:t xml:space="preserve">, “La </w:t>
      </w:r>
      <w:proofErr w:type="spellStart"/>
      <w:r w:rsidRPr="000149CF">
        <w:rPr>
          <w:sz w:val="18"/>
          <w:szCs w:val="18"/>
        </w:rPr>
        <w:t>vida</w:t>
      </w:r>
      <w:proofErr w:type="spellEnd"/>
      <w:r w:rsidRPr="000149CF">
        <w:rPr>
          <w:sz w:val="18"/>
          <w:szCs w:val="18"/>
        </w:rPr>
        <w:t xml:space="preserve"> </w:t>
      </w:r>
      <w:proofErr w:type="spellStart"/>
      <w:r w:rsidRPr="000149CF">
        <w:rPr>
          <w:sz w:val="18"/>
          <w:szCs w:val="18"/>
        </w:rPr>
        <w:t>domestica</w:t>
      </w:r>
      <w:proofErr w:type="spellEnd"/>
      <w:r w:rsidRPr="000149CF">
        <w:rPr>
          <w:sz w:val="18"/>
          <w:szCs w:val="18"/>
        </w:rPr>
        <w:t xml:space="preserve">/ Como </w:t>
      </w:r>
      <w:proofErr w:type="spellStart"/>
      <w:r w:rsidRPr="000149CF">
        <w:rPr>
          <w:sz w:val="18"/>
          <w:szCs w:val="18"/>
        </w:rPr>
        <w:t>ver</w:t>
      </w:r>
      <w:proofErr w:type="spellEnd"/>
      <w:r w:rsidRPr="000149CF">
        <w:rPr>
          <w:sz w:val="18"/>
          <w:szCs w:val="18"/>
        </w:rPr>
        <w:t xml:space="preserve"> la </w:t>
      </w:r>
      <w:proofErr w:type="spellStart"/>
      <w:r w:rsidRPr="000149CF">
        <w:rPr>
          <w:sz w:val="18"/>
          <w:szCs w:val="18"/>
        </w:rPr>
        <w:t>obra</w:t>
      </w:r>
      <w:proofErr w:type="spellEnd"/>
      <w:r w:rsidRPr="000149CF">
        <w:rPr>
          <w:sz w:val="18"/>
          <w:szCs w:val="18"/>
        </w:rPr>
        <w:t xml:space="preserve">” Arte Para </w:t>
      </w:r>
      <w:proofErr w:type="spellStart"/>
      <w:r w:rsidRPr="000149CF">
        <w:rPr>
          <w:sz w:val="18"/>
          <w:szCs w:val="18"/>
        </w:rPr>
        <w:t>Todos</w:t>
      </w:r>
      <w:proofErr w:type="spellEnd"/>
      <w:r w:rsidRPr="000149CF">
        <w:rPr>
          <w:sz w:val="18"/>
          <w:szCs w:val="18"/>
        </w:rPr>
        <w:t xml:space="preserve">, </w:t>
      </w:r>
      <w:r w:rsidRPr="000149CF">
        <w:rPr>
          <w:i/>
          <w:sz w:val="18"/>
          <w:szCs w:val="18"/>
        </w:rPr>
        <w:t xml:space="preserve">La </w:t>
      </w:r>
      <w:proofErr w:type="spellStart"/>
      <w:r w:rsidRPr="000149CF">
        <w:rPr>
          <w:i/>
          <w:sz w:val="18"/>
          <w:szCs w:val="18"/>
        </w:rPr>
        <w:t>Nacion</w:t>
      </w:r>
      <w:proofErr w:type="spellEnd"/>
      <w:r w:rsidRPr="000149CF">
        <w:rPr>
          <w:sz w:val="18"/>
          <w:szCs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E46D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90BCE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1646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77B"/>
    <w:rsid w:val="00513EE6"/>
    <w:rsid w:val="00534F8F"/>
    <w:rsid w:val="00590035"/>
    <w:rsid w:val="005B177E"/>
    <w:rsid w:val="005B3921"/>
    <w:rsid w:val="005C04B4"/>
    <w:rsid w:val="005F26D7"/>
    <w:rsid w:val="005F5450"/>
    <w:rsid w:val="006D0412"/>
    <w:rsid w:val="007411B9"/>
    <w:rsid w:val="00780D95"/>
    <w:rsid w:val="00780DC7"/>
    <w:rsid w:val="007A0D55"/>
    <w:rsid w:val="007B3377"/>
    <w:rsid w:val="007E5F44"/>
    <w:rsid w:val="00821DE3"/>
    <w:rsid w:val="00842D04"/>
    <w:rsid w:val="00846CE1"/>
    <w:rsid w:val="008A5B87"/>
    <w:rsid w:val="008E23B9"/>
    <w:rsid w:val="00922950"/>
    <w:rsid w:val="0094355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B6A"/>
    <w:rsid w:val="00C6296B"/>
    <w:rsid w:val="00CC586D"/>
    <w:rsid w:val="00CF1542"/>
    <w:rsid w:val="00CF3EC5"/>
    <w:rsid w:val="00D656DA"/>
    <w:rsid w:val="00D83300"/>
    <w:rsid w:val="00DC6B48"/>
    <w:rsid w:val="00DF01B0"/>
    <w:rsid w:val="00E81856"/>
    <w:rsid w:val="00E85A05"/>
    <w:rsid w:val="00E95829"/>
    <w:rsid w:val="00EA0C74"/>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368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0C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C74"/>
    <w:rPr>
      <w:rFonts w:ascii="Lucida Grande" w:hAnsi="Lucida Grande" w:cs="Lucida Grande"/>
      <w:sz w:val="18"/>
      <w:szCs w:val="18"/>
    </w:rPr>
  </w:style>
  <w:style w:type="paragraph" w:styleId="FootnoteText">
    <w:name w:val="footnote text"/>
    <w:basedOn w:val="Normal"/>
    <w:link w:val="FootnoteTextChar"/>
    <w:uiPriority w:val="99"/>
    <w:unhideWhenUsed/>
    <w:rsid w:val="00EA0C74"/>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A0C74"/>
    <w:rPr>
      <w:rFonts w:eastAsiaTheme="minorEastAsia"/>
      <w:sz w:val="24"/>
      <w:szCs w:val="24"/>
      <w:lang w:val="en-US"/>
    </w:rPr>
  </w:style>
  <w:style w:type="character" w:styleId="FootnoteReference">
    <w:name w:val="footnote reference"/>
    <w:basedOn w:val="DefaultParagraphFont"/>
    <w:uiPriority w:val="99"/>
    <w:unhideWhenUsed/>
    <w:rsid w:val="00EA0C74"/>
    <w:rPr>
      <w:vertAlign w:val="superscript"/>
    </w:rPr>
  </w:style>
  <w:style w:type="character" w:styleId="Hyperlink">
    <w:name w:val="Hyperlink"/>
    <w:basedOn w:val="DefaultParagraphFont"/>
    <w:uiPriority w:val="99"/>
    <w:unhideWhenUsed/>
    <w:rsid w:val="00842D04"/>
    <w:rPr>
      <w:color w:val="0563C1" w:themeColor="hyperlink"/>
      <w:u w:val="single"/>
    </w:rPr>
  </w:style>
  <w:style w:type="character" w:styleId="CommentReference">
    <w:name w:val="annotation reference"/>
    <w:basedOn w:val="DefaultParagraphFont"/>
    <w:uiPriority w:val="99"/>
    <w:semiHidden/>
    <w:unhideWhenUsed/>
    <w:rsid w:val="00943551"/>
    <w:rPr>
      <w:sz w:val="18"/>
      <w:szCs w:val="18"/>
    </w:rPr>
  </w:style>
  <w:style w:type="paragraph" w:styleId="CommentText">
    <w:name w:val="annotation text"/>
    <w:basedOn w:val="Normal"/>
    <w:link w:val="CommentTextChar"/>
    <w:uiPriority w:val="99"/>
    <w:semiHidden/>
    <w:unhideWhenUsed/>
    <w:rsid w:val="00943551"/>
    <w:pPr>
      <w:spacing w:line="240" w:lineRule="auto"/>
    </w:pPr>
    <w:rPr>
      <w:sz w:val="24"/>
      <w:szCs w:val="24"/>
    </w:rPr>
  </w:style>
  <w:style w:type="character" w:customStyle="1" w:styleId="CommentTextChar">
    <w:name w:val="Comment Text Char"/>
    <w:basedOn w:val="DefaultParagraphFont"/>
    <w:link w:val="CommentText"/>
    <w:uiPriority w:val="99"/>
    <w:semiHidden/>
    <w:rsid w:val="00943551"/>
    <w:rPr>
      <w:sz w:val="24"/>
      <w:szCs w:val="24"/>
    </w:rPr>
  </w:style>
  <w:style w:type="paragraph" w:styleId="CommentSubject">
    <w:name w:val="annotation subject"/>
    <w:basedOn w:val="CommentText"/>
    <w:next w:val="CommentText"/>
    <w:link w:val="CommentSubjectChar"/>
    <w:uiPriority w:val="99"/>
    <w:semiHidden/>
    <w:unhideWhenUsed/>
    <w:rsid w:val="00943551"/>
    <w:rPr>
      <w:b/>
      <w:bCs/>
      <w:sz w:val="20"/>
      <w:szCs w:val="20"/>
    </w:rPr>
  </w:style>
  <w:style w:type="character" w:customStyle="1" w:styleId="CommentSubjectChar">
    <w:name w:val="Comment Subject Char"/>
    <w:basedOn w:val="CommentTextChar"/>
    <w:link w:val="CommentSubject"/>
    <w:uiPriority w:val="99"/>
    <w:semiHidden/>
    <w:rsid w:val="00943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leriaspacifico.com.ar/eng/arte.php"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066B5C5EA17E48A47EE3E33B20E9F7"/>
        <w:category>
          <w:name w:val="General"/>
          <w:gallery w:val="placeholder"/>
        </w:category>
        <w:types>
          <w:type w:val="bbPlcHdr"/>
        </w:types>
        <w:behaviors>
          <w:behavior w:val="content"/>
        </w:behaviors>
        <w:guid w:val="{B708916A-79BA-9F4B-A8C5-5CA1CAC85D62}"/>
      </w:docPartPr>
      <w:docPartBody>
        <w:p w:rsidR="00EF6D0F" w:rsidRDefault="00225192">
          <w:pPr>
            <w:pStyle w:val="FB066B5C5EA17E48A47EE3E33B20E9F7"/>
          </w:pPr>
          <w:r w:rsidRPr="00CC586D">
            <w:rPr>
              <w:rStyle w:val="PlaceholderText"/>
              <w:b/>
              <w:color w:val="FFFFFF" w:themeColor="background1"/>
            </w:rPr>
            <w:t>[Salutation]</w:t>
          </w:r>
        </w:p>
      </w:docPartBody>
    </w:docPart>
    <w:docPart>
      <w:docPartPr>
        <w:name w:val="AD671316412AE5488C6E2B04988FF5C6"/>
        <w:category>
          <w:name w:val="General"/>
          <w:gallery w:val="placeholder"/>
        </w:category>
        <w:types>
          <w:type w:val="bbPlcHdr"/>
        </w:types>
        <w:behaviors>
          <w:behavior w:val="content"/>
        </w:behaviors>
        <w:guid w:val="{2FF43DB9-168C-3846-8222-44C0AF4403D1}"/>
      </w:docPartPr>
      <w:docPartBody>
        <w:p w:rsidR="00EF6D0F" w:rsidRDefault="00225192">
          <w:pPr>
            <w:pStyle w:val="AD671316412AE5488C6E2B04988FF5C6"/>
          </w:pPr>
          <w:r>
            <w:rPr>
              <w:rStyle w:val="PlaceholderText"/>
            </w:rPr>
            <w:t>[First name]</w:t>
          </w:r>
        </w:p>
      </w:docPartBody>
    </w:docPart>
    <w:docPart>
      <w:docPartPr>
        <w:name w:val="D62E95B0454AC047891FDFD9F3FA2F44"/>
        <w:category>
          <w:name w:val="General"/>
          <w:gallery w:val="placeholder"/>
        </w:category>
        <w:types>
          <w:type w:val="bbPlcHdr"/>
        </w:types>
        <w:behaviors>
          <w:behavior w:val="content"/>
        </w:behaviors>
        <w:guid w:val="{1F05C97C-3241-3747-8625-9311D64FC1F9}"/>
      </w:docPartPr>
      <w:docPartBody>
        <w:p w:rsidR="00EF6D0F" w:rsidRDefault="00225192">
          <w:pPr>
            <w:pStyle w:val="D62E95B0454AC047891FDFD9F3FA2F44"/>
          </w:pPr>
          <w:r>
            <w:rPr>
              <w:rStyle w:val="PlaceholderText"/>
            </w:rPr>
            <w:t>[Middle name]</w:t>
          </w:r>
        </w:p>
      </w:docPartBody>
    </w:docPart>
    <w:docPart>
      <w:docPartPr>
        <w:name w:val="261DE03BEFFA414E9470413BEE6807F2"/>
        <w:category>
          <w:name w:val="General"/>
          <w:gallery w:val="placeholder"/>
        </w:category>
        <w:types>
          <w:type w:val="bbPlcHdr"/>
        </w:types>
        <w:behaviors>
          <w:behavior w:val="content"/>
        </w:behaviors>
        <w:guid w:val="{9D494497-2EC1-5B40-B08F-EE4AAD8C65DB}"/>
      </w:docPartPr>
      <w:docPartBody>
        <w:p w:rsidR="00EF6D0F" w:rsidRDefault="00225192">
          <w:pPr>
            <w:pStyle w:val="261DE03BEFFA414E9470413BEE6807F2"/>
          </w:pPr>
          <w:r>
            <w:rPr>
              <w:rStyle w:val="PlaceholderText"/>
            </w:rPr>
            <w:t>[Last name]</w:t>
          </w:r>
        </w:p>
      </w:docPartBody>
    </w:docPart>
    <w:docPart>
      <w:docPartPr>
        <w:name w:val="B18AA8C66C6BD94A82A3FD9FCE8C567E"/>
        <w:category>
          <w:name w:val="General"/>
          <w:gallery w:val="placeholder"/>
        </w:category>
        <w:types>
          <w:type w:val="bbPlcHdr"/>
        </w:types>
        <w:behaviors>
          <w:behavior w:val="content"/>
        </w:behaviors>
        <w:guid w:val="{E90ED481-3B86-EF49-AB7C-0AA831932148}"/>
      </w:docPartPr>
      <w:docPartBody>
        <w:p w:rsidR="00EF6D0F" w:rsidRDefault="00225192">
          <w:pPr>
            <w:pStyle w:val="B18AA8C66C6BD94A82A3FD9FCE8C567E"/>
          </w:pPr>
          <w:r>
            <w:rPr>
              <w:rStyle w:val="PlaceholderText"/>
            </w:rPr>
            <w:t>[Enter your biography]</w:t>
          </w:r>
        </w:p>
      </w:docPartBody>
    </w:docPart>
    <w:docPart>
      <w:docPartPr>
        <w:name w:val="57955B355F661A4AA07762DACFDAD278"/>
        <w:category>
          <w:name w:val="General"/>
          <w:gallery w:val="placeholder"/>
        </w:category>
        <w:types>
          <w:type w:val="bbPlcHdr"/>
        </w:types>
        <w:behaviors>
          <w:behavior w:val="content"/>
        </w:behaviors>
        <w:guid w:val="{02388CD6-3B5A-B544-9DF7-14D39B9E93A7}"/>
      </w:docPartPr>
      <w:docPartBody>
        <w:p w:rsidR="00EF6D0F" w:rsidRDefault="00225192">
          <w:pPr>
            <w:pStyle w:val="57955B355F661A4AA07762DACFDAD278"/>
          </w:pPr>
          <w:r>
            <w:rPr>
              <w:rStyle w:val="PlaceholderText"/>
            </w:rPr>
            <w:t>[Enter the institution with which you are affiliated]</w:t>
          </w:r>
        </w:p>
      </w:docPartBody>
    </w:docPart>
    <w:docPart>
      <w:docPartPr>
        <w:name w:val="AE0C202D21B49C448CD47F6B5FAD6F16"/>
        <w:category>
          <w:name w:val="General"/>
          <w:gallery w:val="placeholder"/>
        </w:category>
        <w:types>
          <w:type w:val="bbPlcHdr"/>
        </w:types>
        <w:behaviors>
          <w:behavior w:val="content"/>
        </w:behaviors>
        <w:guid w:val="{DA38FE8F-F676-2740-8877-7D668DDB75EB}"/>
      </w:docPartPr>
      <w:docPartBody>
        <w:p w:rsidR="00EF6D0F" w:rsidRDefault="00225192">
          <w:pPr>
            <w:pStyle w:val="AE0C202D21B49C448CD47F6B5FAD6F16"/>
          </w:pPr>
          <w:r w:rsidRPr="00EF74F7">
            <w:rPr>
              <w:b/>
              <w:color w:val="808080" w:themeColor="background1" w:themeShade="80"/>
            </w:rPr>
            <w:t>[Enter the headword for your article]</w:t>
          </w:r>
        </w:p>
      </w:docPartBody>
    </w:docPart>
    <w:docPart>
      <w:docPartPr>
        <w:name w:val="BFE27AED63785348A63FD161D1C53CB3"/>
        <w:category>
          <w:name w:val="General"/>
          <w:gallery w:val="placeholder"/>
        </w:category>
        <w:types>
          <w:type w:val="bbPlcHdr"/>
        </w:types>
        <w:behaviors>
          <w:behavior w:val="content"/>
        </w:behaviors>
        <w:guid w:val="{3C35998B-22AE-314D-B1B5-3A2B5F05E4E7}"/>
      </w:docPartPr>
      <w:docPartBody>
        <w:p w:rsidR="00EF6D0F" w:rsidRDefault="00225192">
          <w:pPr>
            <w:pStyle w:val="BFE27AED63785348A63FD161D1C53C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7420EF2918484086E73FFF2DFBB13F"/>
        <w:category>
          <w:name w:val="General"/>
          <w:gallery w:val="placeholder"/>
        </w:category>
        <w:types>
          <w:type w:val="bbPlcHdr"/>
        </w:types>
        <w:behaviors>
          <w:behavior w:val="content"/>
        </w:behaviors>
        <w:guid w:val="{38D2FE8E-DAE1-4E4F-984D-B03A1AFB0A89}"/>
      </w:docPartPr>
      <w:docPartBody>
        <w:p w:rsidR="00EF6D0F" w:rsidRDefault="00225192">
          <w:pPr>
            <w:pStyle w:val="7A7420EF2918484086E73FFF2DFBB1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CBED6C775B9543ADC5C170E433F227"/>
        <w:category>
          <w:name w:val="General"/>
          <w:gallery w:val="placeholder"/>
        </w:category>
        <w:types>
          <w:type w:val="bbPlcHdr"/>
        </w:types>
        <w:behaviors>
          <w:behavior w:val="content"/>
        </w:behaviors>
        <w:guid w:val="{89710E22-DEAA-C94F-B923-512CC2C2BBDC}"/>
      </w:docPartPr>
      <w:docPartBody>
        <w:p w:rsidR="00EF6D0F" w:rsidRDefault="00225192">
          <w:pPr>
            <w:pStyle w:val="32CBED6C775B9543ADC5C170E433F2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B1EE319A367E40BAF7EA87D54D16A1"/>
        <w:category>
          <w:name w:val="General"/>
          <w:gallery w:val="placeholder"/>
        </w:category>
        <w:types>
          <w:type w:val="bbPlcHdr"/>
        </w:types>
        <w:behaviors>
          <w:behavior w:val="content"/>
        </w:behaviors>
        <w:guid w:val="{CB92DBFF-5987-AD4F-B98F-2160CF3CE224}"/>
      </w:docPartPr>
      <w:docPartBody>
        <w:p w:rsidR="00EF6D0F" w:rsidRDefault="00225192">
          <w:pPr>
            <w:pStyle w:val="B5B1EE319A367E40BAF7EA87D54D16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0F"/>
    <w:rsid w:val="00225192"/>
    <w:rsid w:val="00376134"/>
    <w:rsid w:val="00E7231C"/>
    <w:rsid w:val="00EF6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066B5C5EA17E48A47EE3E33B20E9F7">
    <w:name w:val="FB066B5C5EA17E48A47EE3E33B20E9F7"/>
  </w:style>
  <w:style w:type="paragraph" w:customStyle="1" w:styleId="AD671316412AE5488C6E2B04988FF5C6">
    <w:name w:val="AD671316412AE5488C6E2B04988FF5C6"/>
  </w:style>
  <w:style w:type="paragraph" w:customStyle="1" w:styleId="D62E95B0454AC047891FDFD9F3FA2F44">
    <w:name w:val="D62E95B0454AC047891FDFD9F3FA2F44"/>
  </w:style>
  <w:style w:type="paragraph" w:customStyle="1" w:styleId="261DE03BEFFA414E9470413BEE6807F2">
    <w:name w:val="261DE03BEFFA414E9470413BEE6807F2"/>
  </w:style>
  <w:style w:type="paragraph" w:customStyle="1" w:styleId="B18AA8C66C6BD94A82A3FD9FCE8C567E">
    <w:name w:val="B18AA8C66C6BD94A82A3FD9FCE8C567E"/>
  </w:style>
  <w:style w:type="paragraph" w:customStyle="1" w:styleId="57955B355F661A4AA07762DACFDAD278">
    <w:name w:val="57955B355F661A4AA07762DACFDAD278"/>
  </w:style>
  <w:style w:type="paragraph" w:customStyle="1" w:styleId="AE0C202D21B49C448CD47F6B5FAD6F16">
    <w:name w:val="AE0C202D21B49C448CD47F6B5FAD6F16"/>
  </w:style>
  <w:style w:type="paragraph" w:customStyle="1" w:styleId="BFE27AED63785348A63FD161D1C53CB3">
    <w:name w:val="BFE27AED63785348A63FD161D1C53CB3"/>
  </w:style>
  <w:style w:type="paragraph" w:customStyle="1" w:styleId="7A7420EF2918484086E73FFF2DFBB13F">
    <w:name w:val="7A7420EF2918484086E73FFF2DFBB13F"/>
  </w:style>
  <w:style w:type="paragraph" w:customStyle="1" w:styleId="32CBED6C775B9543ADC5C170E433F227">
    <w:name w:val="32CBED6C775B9543ADC5C170E433F227"/>
  </w:style>
  <w:style w:type="paragraph" w:customStyle="1" w:styleId="B5B1EE319A367E40BAF7EA87D54D16A1">
    <w:name w:val="B5B1EE319A367E40BAF7EA87D54D1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65496F7-2C43-994A-8E99-6A069ECE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7</TotalTime>
  <Pages>4</Pages>
  <Words>1680</Words>
  <Characters>9582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5</cp:revision>
  <dcterms:created xsi:type="dcterms:W3CDTF">2015-03-13T03:30:00Z</dcterms:created>
  <dcterms:modified xsi:type="dcterms:W3CDTF">2016-07-12T07:39:00Z</dcterms:modified>
</cp:coreProperties>
</file>