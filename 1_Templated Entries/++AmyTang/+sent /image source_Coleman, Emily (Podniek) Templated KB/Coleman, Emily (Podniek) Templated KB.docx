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7A0B45DD" w14:textId="77777777" w:rsidTr="00922950">
        <w:tc>
          <w:tcPr>
            <w:tcW w:w="491" w:type="dxa"/>
            <w:vMerge w:val="restart"/>
            <w:shd w:val="clear" w:color="auto" w:fill="A6A6A6" w:themeFill="background1" w:themeFillShade="A6"/>
            <w:textDirection w:val="btLr"/>
          </w:tcPr>
          <w:p w14:paraId="15B9E210"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F63DABD654F4469DA1F3E9FE7D8AF25D"/>
            </w:placeholder>
            <w:showingPlcHdr/>
            <w:dropDownList>
              <w:listItem w:displayText="Dr." w:value="Dr."/>
              <w:listItem w:displayText="Prof." w:value="Prof."/>
            </w:dropDownList>
          </w:sdtPr>
          <w:sdtEndPr/>
          <w:sdtContent>
            <w:tc>
              <w:tcPr>
                <w:tcW w:w="1259" w:type="dxa"/>
              </w:tcPr>
              <w:p w14:paraId="17223C95"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9F225D019D1A447387DB1C8BC3790146"/>
            </w:placeholder>
            <w:text/>
          </w:sdtPr>
          <w:sdtEndPr/>
          <w:sdtContent>
            <w:tc>
              <w:tcPr>
                <w:tcW w:w="2073" w:type="dxa"/>
              </w:tcPr>
              <w:p w14:paraId="177ADF85" w14:textId="77777777" w:rsidR="00B574C9" w:rsidRDefault="002E0A37" w:rsidP="002E0A37">
                <w:r>
                  <w:t>Elizabeth</w:t>
                </w:r>
              </w:p>
            </w:tc>
          </w:sdtContent>
        </w:sdt>
        <w:sdt>
          <w:sdtPr>
            <w:alias w:val="Middle name"/>
            <w:tag w:val="authorMiddleName"/>
            <w:id w:val="-2076034781"/>
            <w:placeholder>
              <w:docPart w:val="59EF40A0DFDC4AE38922C90B917DAAC5"/>
            </w:placeholder>
            <w:showingPlcHdr/>
            <w:text/>
          </w:sdtPr>
          <w:sdtEndPr/>
          <w:sdtContent>
            <w:tc>
              <w:tcPr>
                <w:tcW w:w="2551" w:type="dxa"/>
              </w:tcPr>
              <w:p w14:paraId="5FDDBE6A" w14:textId="77777777" w:rsidR="00B574C9" w:rsidRDefault="00B574C9" w:rsidP="00922950">
                <w:r>
                  <w:rPr>
                    <w:rStyle w:val="PlaceholderText"/>
                  </w:rPr>
                  <w:t>[Middle name]</w:t>
                </w:r>
              </w:p>
            </w:tc>
          </w:sdtContent>
        </w:sdt>
        <w:sdt>
          <w:sdtPr>
            <w:alias w:val="Last name"/>
            <w:tag w:val="authorLastName"/>
            <w:id w:val="-1088529830"/>
            <w:placeholder>
              <w:docPart w:val="17F04355D0454FC9A5BA11EEC2FF86DD"/>
            </w:placeholder>
            <w:text/>
          </w:sdtPr>
          <w:sdtEndPr/>
          <w:sdtContent>
            <w:tc>
              <w:tcPr>
                <w:tcW w:w="2642" w:type="dxa"/>
              </w:tcPr>
              <w:p w14:paraId="58DEE530" w14:textId="77777777" w:rsidR="00B574C9" w:rsidRDefault="002E0A37" w:rsidP="00922950">
                <w:r>
                  <w:t>Podnieks</w:t>
                </w:r>
              </w:p>
            </w:tc>
          </w:sdtContent>
        </w:sdt>
      </w:tr>
      <w:tr w:rsidR="00B574C9" w14:paraId="282FBAAF" w14:textId="77777777" w:rsidTr="001A6A06">
        <w:trPr>
          <w:trHeight w:val="986"/>
        </w:trPr>
        <w:tc>
          <w:tcPr>
            <w:tcW w:w="491" w:type="dxa"/>
            <w:vMerge/>
            <w:shd w:val="clear" w:color="auto" w:fill="A6A6A6" w:themeFill="background1" w:themeFillShade="A6"/>
          </w:tcPr>
          <w:p w14:paraId="1D8430EA" w14:textId="77777777" w:rsidR="00B574C9" w:rsidRPr="001A6A06" w:rsidRDefault="00B574C9" w:rsidP="00CF1542">
            <w:pPr>
              <w:jc w:val="center"/>
              <w:rPr>
                <w:b/>
                <w:color w:val="FFFFFF" w:themeColor="background1"/>
              </w:rPr>
            </w:pPr>
          </w:p>
        </w:tc>
        <w:sdt>
          <w:sdtPr>
            <w:alias w:val="Biography"/>
            <w:tag w:val="authorBiography"/>
            <w:id w:val="938807824"/>
            <w:placeholder>
              <w:docPart w:val="6229A4D0825B495D9FF144D406E396FC"/>
            </w:placeholder>
            <w:showingPlcHdr/>
          </w:sdtPr>
          <w:sdtEndPr/>
          <w:sdtContent>
            <w:tc>
              <w:tcPr>
                <w:tcW w:w="8525" w:type="dxa"/>
                <w:gridSpan w:val="4"/>
              </w:tcPr>
              <w:p w14:paraId="73553DC6" w14:textId="77777777" w:rsidR="00B574C9" w:rsidRDefault="00B574C9" w:rsidP="00922950">
                <w:r>
                  <w:rPr>
                    <w:rStyle w:val="PlaceholderText"/>
                  </w:rPr>
                  <w:t>[Enter your biography]</w:t>
                </w:r>
              </w:p>
            </w:tc>
          </w:sdtContent>
        </w:sdt>
      </w:tr>
      <w:tr w:rsidR="00B574C9" w14:paraId="10F73179" w14:textId="77777777" w:rsidTr="001A6A06">
        <w:trPr>
          <w:trHeight w:val="986"/>
        </w:trPr>
        <w:tc>
          <w:tcPr>
            <w:tcW w:w="491" w:type="dxa"/>
            <w:vMerge/>
            <w:shd w:val="clear" w:color="auto" w:fill="A6A6A6" w:themeFill="background1" w:themeFillShade="A6"/>
          </w:tcPr>
          <w:p w14:paraId="4A1998D3" w14:textId="77777777" w:rsidR="00B574C9" w:rsidRPr="001A6A06" w:rsidRDefault="00B574C9" w:rsidP="00CF1542">
            <w:pPr>
              <w:jc w:val="center"/>
              <w:rPr>
                <w:b/>
                <w:color w:val="FFFFFF" w:themeColor="background1"/>
              </w:rPr>
            </w:pPr>
          </w:p>
        </w:tc>
        <w:sdt>
          <w:sdtPr>
            <w:alias w:val="Affiliation"/>
            <w:tag w:val="affiliation"/>
            <w:id w:val="2012937915"/>
            <w:placeholder>
              <w:docPart w:val="FDEFCD5D3353425EA20A3BE3BC7F4DAF"/>
            </w:placeholder>
            <w:showingPlcHdr/>
            <w:text/>
          </w:sdtPr>
          <w:sdtEndPr/>
          <w:sdtContent>
            <w:tc>
              <w:tcPr>
                <w:tcW w:w="8525" w:type="dxa"/>
                <w:gridSpan w:val="4"/>
              </w:tcPr>
              <w:p w14:paraId="5308BAE8" w14:textId="77777777" w:rsidR="00B574C9" w:rsidRDefault="00B574C9" w:rsidP="00B574C9">
                <w:r>
                  <w:rPr>
                    <w:rStyle w:val="PlaceholderText"/>
                  </w:rPr>
                  <w:t>[Enter the institution with which you are affiliated]</w:t>
                </w:r>
              </w:p>
            </w:tc>
          </w:sdtContent>
        </w:sdt>
      </w:tr>
    </w:tbl>
    <w:p w14:paraId="7631A49A"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218407EF" w14:textId="77777777" w:rsidTr="00244BB0">
        <w:tc>
          <w:tcPr>
            <w:tcW w:w="9016" w:type="dxa"/>
            <w:shd w:val="clear" w:color="auto" w:fill="A6A6A6" w:themeFill="background1" w:themeFillShade="A6"/>
            <w:tcMar>
              <w:top w:w="113" w:type="dxa"/>
              <w:bottom w:w="113" w:type="dxa"/>
            </w:tcMar>
          </w:tcPr>
          <w:p w14:paraId="6984AA3E"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331363E9" w14:textId="77777777" w:rsidTr="003F0D73">
        <w:sdt>
          <w:sdtPr>
            <w:alias w:val="Article headword"/>
            <w:tag w:val="articleHeadword"/>
            <w:id w:val="-361440020"/>
            <w:placeholder>
              <w:docPart w:val="B234C2EEA150496D97CB06304C5E5FDD"/>
            </w:placeholder>
            <w:text/>
          </w:sdtPr>
          <w:sdtEndPr/>
          <w:sdtContent>
            <w:tc>
              <w:tcPr>
                <w:tcW w:w="9016" w:type="dxa"/>
                <w:tcMar>
                  <w:top w:w="113" w:type="dxa"/>
                  <w:bottom w:w="113" w:type="dxa"/>
                </w:tcMar>
              </w:tcPr>
              <w:p w14:paraId="61311584" w14:textId="77777777" w:rsidR="003F0D73" w:rsidRPr="00FB589A" w:rsidRDefault="008728EF" w:rsidP="008728EF">
                <w:r w:rsidRPr="008728EF">
                  <w:t>Emily Holmes</w:t>
                </w:r>
                <w:r>
                  <w:t xml:space="preserve"> Coleman</w:t>
                </w:r>
                <w:r w:rsidRPr="008728EF">
                  <w:t xml:space="preserve"> (1899-1974)</w:t>
                </w:r>
              </w:p>
            </w:tc>
          </w:sdtContent>
        </w:sdt>
      </w:tr>
      <w:tr w:rsidR="00464699" w14:paraId="5A4BB0EF" w14:textId="77777777" w:rsidTr="007821B0">
        <w:sdt>
          <w:sdtPr>
            <w:alias w:val="Variant headwords"/>
            <w:tag w:val="variantHeadwords"/>
            <w:id w:val="173464402"/>
            <w:placeholder>
              <w:docPart w:val="EEAA16D4001B48C48B902A07EC742CE2"/>
            </w:placeholder>
            <w:showingPlcHdr/>
          </w:sdtPr>
          <w:sdtEndPr/>
          <w:sdtContent>
            <w:tc>
              <w:tcPr>
                <w:tcW w:w="9016" w:type="dxa"/>
                <w:tcMar>
                  <w:top w:w="113" w:type="dxa"/>
                  <w:bottom w:w="113" w:type="dxa"/>
                </w:tcMar>
              </w:tcPr>
              <w:p w14:paraId="09ECBE42"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RPr="008728EF" w14:paraId="4B815C86" w14:textId="77777777" w:rsidTr="003F0D73">
        <w:sdt>
          <w:sdtPr>
            <w:alias w:val="Abstract"/>
            <w:tag w:val="abstract"/>
            <w:id w:val="-635871867"/>
            <w:placeholder>
              <w:docPart w:val="7418B743C4704D029388DBD4B4F8F19F"/>
            </w:placeholder>
          </w:sdtPr>
          <w:sdtEndPr/>
          <w:sdtContent>
            <w:tc>
              <w:tcPr>
                <w:tcW w:w="9016" w:type="dxa"/>
                <w:tcMar>
                  <w:top w:w="113" w:type="dxa"/>
                  <w:bottom w:w="113" w:type="dxa"/>
                </w:tcMar>
              </w:tcPr>
              <w:p w14:paraId="24CF9B31" w14:textId="77777777" w:rsidR="00E85A05" w:rsidRPr="008728EF" w:rsidRDefault="008728EF" w:rsidP="008728EF">
                <w:r w:rsidRPr="008728EF">
                  <w:rPr>
                    <w:rFonts w:cs="Times New Roman"/>
                  </w:rPr>
                  <w:t>Emily Holmes Coleman was an American poet, short-story writer, novelist, and diarist.</w:t>
                </w:r>
                <w:r w:rsidR="00116580">
                  <w:rPr>
                    <w:rFonts w:cs="Times New Roman"/>
                  </w:rPr>
                  <w:t xml:space="preserve"> </w:t>
                </w:r>
                <w:r w:rsidRPr="008728EF">
                  <w:rPr>
                    <w:rFonts w:cs="Times New Roman"/>
                  </w:rPr>
                  <w:t>She was born on January 22, 1899, in Oakland, California, under the name Emily Tyler Holmes.</w:t>
                </w:r>
                <w:r w:rsidR="00116580">
                  <w:rPr>
                    <w:rFonts w:cs="Times New Roman"/>
                  </w:rPr>
                  <w:t xml:space="preserve"> </w:t>
                </w:r>
                <w:r w:rsidRPr="008728EF">
                  <w:rPr>
                    <w:rFonts w:cs="Times New Roman"/>
                  </w:rPr>
                  <w:t>Her father, John Milton Holmes, was an insurance executive; her mother, Lucy Adams Coaney, was sent to a psychiatric home when Coleman was seven. After attending a New Jersey boarding school, Coleman studied English at Wellesley College from 1916-20, and in 1921 married Loyd (</w:t>
                </w:r>
                <w:r w:rsidRPr="008728EF">
                  <w:rPr>
                    <w:rFonts w:cs="Times New Roman"/>
                    <w:i/>
                  </w:rPr>
                  <w:t>sic</w:t>
                </w:r>
                <w:r w:rsidRPr="008728EF">
                  <w:rPr>
                    <w:rFonts w:cs="Times New Roman"/>
                  </w:rPr>
                  <w:t xml:space="preserve">) </w:t>
                </w:r>
                <w:r w:rsidR="00116580">
                  <w:rPr>
                    <w:rFonts w:cs="Times New Roman"/>
                  </w:rPr>
                  <w:t>‘</w:t>
                </w:r>
                <w:r w:rsidRPr="008728EF">
                  <w:rPr>
                    <w:rFonts w:cs="Times New Roman"/>
                  </w:rPr>
                  <w:t>Deak</w:t>
                </w:r>
                <w:r w:rsidR="00116580">
                  <w:rPr>
                    <w:rFonts w:cs="Times New Roman"/>
                  </w:rPr>
                  <w:t>’</w:t>
                </w:r>
                <w:r w:rsidRPr="008728EF">
                  <w:rPr>
                    <w:rFonts w:cs="Times New Roman"/>
                  </w:rPr>
                  <w:t xml:space="preserve"> Coleman, who joined the advertising firm of J. Walter Thompson in 1928. Following the birth of their only child, John (1924-1990), Coleman developed toxic exhaustive psychosis and was institutionalized for two months in the Rochester State Hospital. Her trauma informs her surrealistic novel, </w:t>
                </w:r>
                <w:r w:rsidRPr="008728EF">
                  <w:rPr>
                    <w:rFonts w:cs="Times New Roman"/>
                    <w:i/>
                  </w:rPr>
                  <w:t>The Shutter of Snow</w:t>
                </w:r>
                <w:r w:rsidRPr="008728EF">
                  <w:rPr>
                    <w:rFonts w:cs="Times New Roman"/>
                  </w:rPr>
                  <w:t xml:space="preserve"> (Routledge; Viking, 1930), ground-breaking for its treatment of post-partum depression.</w:t>
                </w:r>
              </w:p>
            </w:tc>
          </w:sdtContent>
        </w:sdt>
      </w:tr>
      <w:tr w:rsidR="003F0D73" w14:paraId="51A17F7D" w14:textId="77777777" w:rsidTr="003F0D73">
        <w:sdt>
          <w:sdtPr>
            <w:alias w:val="Article text"/>
            <w:tag w:val="articleText"/>
            <w:id w:val="634067588"/>
            <w:placeholder>
              <w:docPart w:val="DBB94F8041BE4F69974CEFC095EACF36"/>
            </w:placeholder>
          </w:sdtPr>
          <w:sdtEndPr/>
          <w:sdtContent>
            <w:sdt>
              <w:sdtPr>
                <w:alias w:val="Abstract"/>
                <w:tag w:val="abstract"/>
                <w:id w:val="1812367657"/>
                <w:placeholder>
                  <w:docPart w:val="25C0B49531124BEC9E7EA560AA4BA125"/>
                </w:placeholder>
              </w:sdtPr>
              <w:sdtEndPr/>
              <w:sdtContent>
                <w:tc>
                  <w:tcPr>
                    <w:tcW w:w="9016" w:type="dxa"/>
                    <w:tcMar>
                      <w:top w:w="113" w:type="dxa"/>
                      <w:bottom w:w="113" w:type="dxa"/>
                    </w:tcMar>
                  </w:tcPr>
                  <w:p w14:paraId="3CC76396" w14:textId="77777777" w:rsidR="00473390" w:rsidRPr="008728EF" w:rsidRDefault="00473390" w:rsidP="00473390">
                    <w:r w:rsidRPr="008728EF">
                      <w:t>Emily Holmes Coleman was an American poet, short-story writer, novelist, and diarist.</w:t>
                    </w:r>
                    <w:r w:rsidR="00116580">
                      <w:t xml:space="preserve"> </w:t>
                    </w:r>
                    <w:r w:rsidRPr="008728EF">
                      <w:t>She was born on January 22, 1899, in Oakland, California, under the name Emily Tyler Holmes.</w:t>
                    </w:r>
                    <w:r w:rsidR="00116580">
                      <w:t xml:space="preserve"> </w:t>
                    </w:r>
                    <w:r w:rsidRPr="008728EF">
                      <w:t>Her father, John Milton Holmes, was an insurance executive; her mother, Lucy Adams Coaney, was sent to a psychiatric home when Coleman was seven. After attending a New Jersey boarding school, Coleman studied English at Wellesley College from 1916-20, and in 1921 married Loyd (</w:t>
                    </w:r>
                    <w:r w:rsidRPr="008728EF">
                      <w:rPr>
                        <w:i/>
                      </w:rPr>
                      <w:t>sic</w:t>
                    </w:r>
                    <w:r w:rsidRPr="008728EF">
                      <w:t xml:space="preserve">) </w:t>
                    </w:r>
                    <w:r w:rsidR="00116580">
                      <w:t>‘</w:t>
                    </w:r>
                    <w:r w:rsidRPr="008728EF">
                      <w:t>Deak</w:t>
                    </w:r>
                    <w:r w:rsidR="00116580">
                      <w:t>’</w:t>
                    </w:r>
                    <w:r w:rsidRPr="008728EF">
                      <w:t xml:space="preserve"> Coleman, who joined the advertising firm of J. Walter Thompson in 1928. Following the birth of their only child, John (1924-1990), Coleman developed toxic exhaustive psychosis and was institutionalized for two months in the Rochester State Hospital. Her trauma informs her surrealistic novel, </w:t>
                    </w:r>
                    <w:r w:rsidRPr="008728EF">
                      <w:rPr>
                        <w:i/>
                      </w:rPr>
                      <w:t>The Shutter of Snow</w:t>
                    </w:r>
                    <w:r w:rsidRPr="008728EF">
                      <w:t xml:space="preserve"> (Routledge; Viking, 1930), ground-breaking for its treatment of post-partum depression.</w:t>
                    </w:r>
                  </w:p>
                  <w:p w14:paraId="48444257" w14:textId="77777777" w:rsidR="00473390" w:rsidRDefault="00473390" w:rsidP="00473390"/>
                  <w:p w14:paraId="7DB1DD11" w14:textId="77777777" w:rsidR="00473390" w:rsidRDefault="00473390" w:rsidP="00473390">
                    <w:pPr>
                      <w:keepNext/>
                    </w:pPr>
                    <w:r>
                      <w:t>File: Emily Coleman.jpg</w:t>
                    </w:r>
                  </w:p>
                  <w:p w14:paraId="2B7AD0BC" w14:textId="77777777" w:rsidR="00473390" w:rsidRDefault="00473390" w:rsidP="00473390">
                    <w:pPr>
                      <w:pStyle w:val="Caption"/>
                    </w:pPr>
                    <w:r>
                      <w:t xml:space="preserve">Emily Coleman </w:t>
                    </w:r>
                    <w:fldSimple w:instr=" SEQ Emily_Coleman \* ARABIC ">
                      <w:r>
                        <w:rPr>
                          <w:noProof/>
                        </w:rPr>
                        <w:t>1</w:t>
                      </w:r>
                    </w:fldSimple>
                  </w:p>
                  <w:p w14:paraId="21A68401" w14:textId="77777777" w:rsidR="00473390" w:rsidRDefault="00473390" w:rsidP="00473390">
                    <w:r>
                      <w:t xml:space="preserve">Source: </w:t>
                    </w:r>
                    <w:commentRangeStart w:id="0"/>
                    <w:r w:rsidR="006624AB">
                      <w:t>Cannot find link to image online.</w:t>
                    </w:r>
                    <w:commentRangeEnd w:id="0"/>
                    <w:r w:rsidR="007B5EC0">
                      <w:rPr>
                        <w:rStyle w:val="CommentReference"/>
                      </w:rPr>
                      <w:commentReference w:id="0"/>
                    </w:r>
                  </w:p>
                  <w:p w14:paraId="0C22EDB0" w14:textId="77777777" w:rsidR="00473390" w:rsidRPr="00473390" w:rsidRDefault="00473390" w:rsidP="00473390"/>
                  <w:p w14:paraId="33052BD1" w14:textId="77777777" w:rsidR="00473390" w:rsidRDefault="00473390" w:rsidP="00473390">
                    <w:r w:rsidRPr="008728EF">
                      <w:t xml:space="preserve">Moving to Paris in 1926, she settled on the Left Bank and became a society journalist for the Chicago </w:t>
                    </w:r>
                    <w:r w:rsidRPr="008728EF">
                      <w:rPr>
                        <w:i/>
                      </w:rPr>
                      <w:t>Tribune</w:t>
                    </w:r>
                    <w:r w:rsidRPr="008728EF">
                      <w:t xml:space="preserve">, where Ernest Hemingway admired her writing. She was befriended by </w:t>
                    </w:r>
                    <w:r w:rsidRPr="008728EF">
                      <w:rPr>
                        <w:i/>
                      </w:rPr>
                      <w:t>Tribune</w:t>
                    </w:r>
                    <w:r w:rsidRPr="008728EF">
                      <w:t xml:space="preserve"> colleagues Eugene Jolas and Elliot Paul, who published her surrealistic stories and poems in eight issues of their magazine, </w:t>
                    </w:r>
                    <w:r w:rsidRPr="008728EF">
                      <w:rPr>
                        <w:i/>
                      </w:rPr>
                      <w:t>transition</w:t>
                    </w:r>
                    <w:r w:rsidRPr="008728EF">
                      <w:t>,</w:t>
                    </w:r>
                    <w:r w:rsidRPr="008728EF">
                      <w:rPr>
                        <w:i/>
                      </w:rPr>
                      <w:t xml:space="preserve"> </w:t>
                    </w:r>
                    <w:r w:rsidRPr="008728EF">
                      <w:t xml:space="preserve">between 1927 and 1932. Coleman earned a place in Peter Neagoe’s anthology, </w:t>
                    </w:r>
                    <w:r w:rsidRPr="008728EF">
                      <w:rPr>
                        <w:i/>
                      </w:rPr>
                      <w:t>Americans Abroad</w:t>
                    </w:r>
                    <w:r w:rsidRPr="008728EF">
                      <w:t xml:space="preserve"> (1932), alongside figures like Henry Miller, Ezra Pound, and Gertrude Stein.</w:t>
                    </w:r>
                  </w:p>
                  <w:p w14:paraId="686EB136" w14:textId="77777777" w:rsidR="00473390" w:rsidRDefault="00473390" w:rsidP="00473390"/>
                  <w:p w14:paraId="79915EF9" w14:textId="77777777" w:rsidR="00473390" w:rsidRDefault="00473390" w:rsidP="00473390">
                    <w:pPr>
                      <w:keepNext/>
                    </w:pPr>
                    <w:r>
                      <w:t xml:space="preserve">File: Original Book Cover to </w:t>
                    </w:r>
                    <w:r w:rsidR="006624AB">
                      <w:t xml:space="preserve">The </w:t>
                    </w:r>
                    <w:r>
                      <w:t>Shutter of Snow.jpg</w:t>
                    </w:r>
                  </w:p>
                  <w:p w14:paraId="58F5680C" w14:textId="77777777" w:rsidR="00473390" w:rsidRDefault="00473390" w:rsidP="00473390">
                    <w:pPr>
                      <w:pStyle w:val="Caption"/>
                    </w:pPr>
                    <w:r>
                      <w:lastRenderedPageBreak/>
                      <w:t xml:space="preserve">Original Book Cover to Shutter of Snow </w:t>
                    </w:r>
                    <w:fldSimple w:instr=" SEQ Original_Book_Cover_to_Shutter_of_Snow \* ARABIC ">
                      <w:r>
                        <w:rPr>
                          <w:noProof/>
                        </w:rPr>
                        <w:t>1</w:t>
                      </w:r>
                    </w:fldSimple>
                  </w:p>
                  <w:p w14:paraId="59A57C49" w14:textId="77777777" w:rsidR="00473390" w:rsidRPr="00473390" w:rsidRDefault="00473390" w:rsidP="00473390">
                    <w:r>
                      <w:t xml:space="preserve">Source: </w:t>
                    </w:r>
                    <w:commentRangeStart w:id="1"/>
                    <w:r w:rsidR="00927A8E">
                      <w:t>Cannot Find link to Image online.</w:t>
                    </w:r>
                    <w:commentRangeEnd w:id="1"/>
                    <w:r w:rsidR="007B5EC0">
                      <w:rPr>
                        <w:rStyle w:val="CommentReference"/>
                      </w:rPr>
                      <w:commentReference w:id="1"/>
                    </w:r>
                  </w:p>
                  <w:p w14:paraId="3C9DD3E3" w14:textId="77777777" w:rsidR="00473390" w:rsidRPr="008728EF" w:rsidRDefault="00473390" w:rsidP="00473390"/>
                  <w:p w14:paraId="0DD67D5D" w14:textId="77777777" w:rsidR="00473390" w:rsidRPr="008728EF" w:rsidRDefault="00473390" w:rsidP="00473390">
                    <w:r w:rsidRPr="008728EF">
                      <w:t xml:space="preserve">Eager for personal and artistic autonomy, Coleman put her son in the permanent care of his governess (Emily and Deak arranged periodic visits with him), and divorced Deak in 1932. In 1928, she had gone alone to St. Tropez to help the revolutionary Emma Goldman edit her autobiography. Through Goldman, Coleman met Peggy Guggenheim with whom she formed a close friendship set within a network of artists, intellectuals, and lovers in France and England that included Djuna Barnes, George Barker, Kay Boyle, Douglas Garman, David Gascoyne, (Sir) Samuel </w:t>
                    </w:r>
                    <w:r w:rsidR="00116580">
                      <w:t>‘</w:t>
                    </w:r>
                    <w:r w:rsidRPr="008728EF">
                      <w:t>Peter</w:t>
                    </w:r>
                    <w:r w:rsidR="00116580">
                      <w:t>’</w:t>
                    </w:r>
                    <w:r w:rsidRPr="008728EF">
                      <w:t xml:space="preserve"> Hoare, John Ferrar Holms, Humphrey Jennings, Helen and Giorgio Joyce, Mina Loy, Edwin Muir, Dylan Thomas, and Antonia White. </w:t>
                    </w:r>
                  </w:p>
                  <w:p w14:paraId="789420B7" w14:textId="77777777" w:rsidR="00473390" w:rsidRPr="008728EF" w:rsidRDefault="00473390" w:rsidP="00473390"/>
                  <w:p w14:paraId="65B7F4B4" w14:textId="77777777" w:rsidR="00473390" w:rsidRPr="008728EF" w:rsidRDefault="00473390" w:rsidP="00473390">
                    <w:r w:rsidRPr="008728EF">
                      <w:t xml:space="preserve">Coleman, financially supported by her father, in turn provided funds to friends like Barker and Barnes. In addition, she was responsible for editing and then convincing T. S. Eliot to publish Barnes’ masterpiece </w:t>
                    </w:r>
                    <w:r w:rsidRPr="008728EF">
                      <w:rPr>
                        <w:i/>
                      </w:rPr>
                      <w:t>Nightwood</w:t>
                    </w:r>
                    <w:r w:rsidRPr="008728EF">
                      <w:t xml:space="preserve"> (1936). </w:t>
                    </w:r>
                    <w:r w:rsidRPr="008728EF">
                      <w:rPr>
                        <w:rFonts w:cs="Times"/>
                        <w:color w:val="000000"/>
                      </w:rPr>
                      <w:t xml:space="preserve">Barnes dedicated </w:t>
                    </w:r>
                    <w:r w:rsidRPr="008728EF">
                      <w:rPr>
                        <w:rFonts w:cs="Times"/>
                        <w:i/>
                        <w:color w:val="000000"/>
                      </w:rPr>
                      <w:t>Creatures in an Alphabet</w:t>
                    </w:r>
                    <w:r w:rsidRPr="008728EF">
                      <w:rPr>
                        <w:rFonts w:cs="Times"/>
                        <w:color w:val="000000"/>
                      </w:rPr>
                      <w:t xml:space="preserve"> (1982), her last book, to Coleman.</w:t>
                    </w:r>
                    <w:r w:rsidRPr="008728EF">
                      <w:t xml:space="preserve"> </w:t>
                    </w:r>
                  </w:p>
                  <w:p w14:paraId="5D3390B4" w14:textId="77777777" w:rsidR="00473390" w:rsidRPr="008728EF" w:rsidRDefault="00473390" w:rsidP="00473390"/>
                  <w:p w14:paraId="1E433823" w14:textId="77777777" w:rsidR="00473390" w:rsidRPr="008728EF" w:rsidRDefault="00473390" w:rsidP="00473390">
                    <w:r w:rsidRPr="008728EF">
                      <w:t xml:space="preserve">Coleman’s output slowed in the 1930s as she suffered recurring periods of depression, especially due to disappointments in her many sexual relations. The first ‘final’ draft of her second novel, </w:t>
                    </w:r>
                    <w:r w:rsidR="00116580">
                      <w:t>‘</w:t>
                    </w:r>
                    <w:r w:rsidRPr="008728EF">
                      <w:t>The Tygon</w:t>
                    </w:r>
                    <w:r w:rsidR="00116580">
                      <w:t>’</w:t>
                    </w:r>
                    <w:r w:rsidRPr="008728EF">
                      <w:t xml:space="preserve"> (unpublished), based on her lovers Lelletto Bianchetti and Hoare, was completed in 1936, but she spent the next three decades revising it. Perhaps her greatest literary legacy is her diary, which she began in Europe and updated for over forty years, and which offers an iconoclastic and passionate account of her modernist milieu.</w:t>
                    </w:r>
                  </w:p>
                  <w:p w14:paraId="13CD5C07" w14:textId="77777777" w:rsidR="00473390" w:rsidRPr="008728EF" w:rsidRDefault="00473390" w:rsidP="00473390"/>
                  <w:p w14:paraId="48502CB1" w14:textId="77777777" w:rsidR="00473390" w:rsidRDefault="00022753" w:rsidP="00022753">
                    <w:pPr>
                      <w:keepNext/>
                    </w:pPr>
                    <w:r>
                      <w:t xml:space="preserve">File: </w:t>
                    </w:r>
                    <w:r w:rsidRPr="00022753">
                      <w:t>Page of Coleman's Diary</w:t>
                    </w:r>
                    <w:r>
                      <w:t>.jpg</w:t>
                    </w:r>
                  </w:p>
                  <w:p w14:paraId="46CF6C53" w14:textId="77777777" w:rsidR="00022753" w:rsidRDefault="00022753" w:rsidP="00022753">
                    <w:pPr>
                      <w:pStyle w:val="Caption"/>
                    </w:pPr>
                    <w:r>
                      <w:t xml:space="preserve">Page of Coleman's Diary </w:t>
                    </w:r>
                    <w:fldSimple w:instr=" SEQ Page_of_Coleman's_Diary \* ARABIC ">
                      <w:r>
                        <w:rPr>
                          <w:noProof/>
                        </w:rPr>
                        <w:t>1</w:t>
                      </w:r>
                    </w:fldSimple>
                  </w:p>
                  <w:p w14:paraId="1E7B86D1" w14:textId="77777777" w:rsidR="00022753" w:rsidRDefault="00022753" w:rsidP="00022753">
                    <w:r>
                      <w:t xml:space="preserve">Source: </w:t>
                    </w:r>
                    <w:commentRangeStart w:id="2"/>
                    <w:r>
                      <w:t>Cannot find link to image online.</w:t>
                    </w:r>
                    <w:commentRangeEnd w:id="2"/>
                    <w:r w:rsidR="007B5EC0">
                      <w:rPr>
                        <w:rStyle w:val="CommentReference"/>
                      </w:rPr>
                      <w:commentReference w:id="2"/>
                    </w:r>
                  </w:p>
                  <w:p w14:paraId="03EFD187" w14:textId="77777777" w:rsidR="00022753" w:rsidRPr="00022753" w:rsidRDefault="00022753" w:rsidP="00022753"/>
                  <w:p w14:paraId="2245D41A" w14:textId="77777777" w:rsidR="00473390" w:rsidRPr="008728EF" w:rsidRDefault="00473390" w:rsidP="00473390">
                    <w:r w:rsidRPr="008728EF">
                      <w:t>Having lived an ‘unconventional’ life abroad, Coleman returned to the United States in 1938 and converted to Catholicism in 1942, after which she produced hundreds of religiously-themed poems and paintings. In 1968, she became a member of the Catholic Worker Farm community in Tivoli, New York, where she remained until her death in 1974.</w:t>
                    </w:r>
                  </w:p>
                  <w:p w14:paraId="6BE6BBCA" w14:textId="77777777" w:rsidR="00473390" w:rsidRDefault="00473390" w:rsidP="00473390"/>
                  <w:p w14:paraId="0DBF2621" w14:textId="77777777" w:rsidR="00473390" w:rsidRPr="004F45E3" w:rsidRDefault="00473390" w:rsidP="00473390">
                    <w:pPr>
                      <w:pStyle w:val="Heading1"/>
                      <w:outlineLvl w:val="0"/>
                    </w:pPr>
                    <w:r w:rsidRPr="004C2F70">
                      <w:t>List of Works</w:t>
                    </w:r>
                  </w:p>
                  <w:p w14:paraId="79266945" w14:textId="77777777" w:rsidR="003F0D73" w:rsidRDefault="00473390" w:rsidP="00473390">
                    <w:r w:rsidRPr="008728EF">
                      <w:t>The Shutter of Snow (1930), London: G. Routledge &amp; Sons.</w:t>
                    </w:r>
                  </w:p>
                </w:tc>
              </w:sdtContent>
            </w:sdt>
          </w:sdtContent>
        </w:sdt>
      </w:tr>
      <w:tr w:rsidR="003235A7" w14:paraId="422B16F9" w14:textId="77777777" w:rsidTr="003235A7">
        <w:tc>
          <w:tcPr>
            <w:tcW w:w="9016" w:type="dxa"/>
          </w:tcPr>
          <w:p w14:paraId="3BA4CF54" w14:textId="77777777" w:rsidR="003235A7" w:rsidRPr="00022753" w:rsidRDefault="003235A7" w:rsidP="00022753">
            <w:pPr>
              <w:rPr>
                <w:u w:val="single"/>
              </w:rPr>
            </w:pPr>
            <w:r w:rsidRPr="00022753">
              <w:rPr>
                <w:u w:val="single"/>
              </w:rPr>
              <w:lastRenderedPageBreak/>
              <w:t>Further reading:</w:t>
            </w:r>
          </w:p>
          <w:sdt>
            <w:sdtPr>
              <w:alias w:val="Further reading"/>
              <w:tag w:val="furtherReading"/>
              <w:id w:val="-1516217107"/>
              <w:placeholder>
                <w:docPart w:val="EE020CC6EF1144059DB56B6DBA1EE70C"/>
              </w:placeholder>
            </w:sdtPr>
            <w:sdtEndPr/>
            <w:sdtContent>
              <w:p w14:paraId="3CB29917" w14:textId="77777777" w:rsidR="00022753" w:rsidRDefault="005C34B2" w:rsidP="00022753">
                <w:sdt>
                  <w:sdtPr>
                    <w:id w:val="1738584137"/>
                    <w:citation/>
                  </w:sdtPr>
                  <w:sdtEndPr/>
                  <w:sdtContent>
                    <w:r w:rsidR="00022753">
                      <w:fldChar w:fldCharType="begin"/>
                    </w:r>
                    <w:r w:rsidR="00022753">
                      <w:rPr>
                        <w:rFonts w:cs="Times New Roman"/>
                        <w:lang w:val="en-CA"/>
                      </w:rPr>
                      <w:instrText xml:space="preserve"> CITATION Goldman31 \l 4105 </w:instrText>
                    </w:r>
                    <w:r w:rsidR="00022753">
                      <w:fldChar w:fldCharType="separate"/>
                    </w:r>
                    <w:r w:rsidR="00022753">
                      <w:rPr>
                        <w:rFonts w:cs="Times New Roman"/>
                        <w:noProof/>
                        <w:lang w:val="en-CA"/>
                      </w:rPr>
                      <w:t xml:space="preserve"> </w:t>
                    </w:r>
                    <w:r w:rsidR="00022753" w:rsidRPr="00022753">
                      <w:rPr>
                        <w:rFonts w:cs="Times New Roman"/>
                        <w:noProof/>
                        <w:lang w:val="en-CA"/>
                      </w:rPr>
                      <w:t>(Goldman)</w:t>
                    </w:r>
                    <w:r w:rsidR="00022753">
                      <w:fldChar w:fldCharType="end"/>
                    </w:r>
                  </w:sdtContent>
                </w:sdt>
              </w:p>
              <w:p w14:paraId="2AA7DD73" w14:textId="77777777" w:rsidR="00022753" w:rsidRPr="00022753" w:rsidRDefault="005C34B2" w:rsidP="00022753">
                <w:pPr>
                  <w:rPr>
                    <w:rFonts w:cs="Times New Roman"/>
                  </w:rPr>
                </w:pPr>
                <w:sdt>
                  <w:sdtPr>
                    <w:rPr>
                      <w:rFonts w:cs="Times New Roman"/>
                    </w:rPr>
                    <w:id w:val="1835489502"/>
                    <w:citation/>
                  </w:sdtPr>
                  <w:sdtEndPr/>
                  <w:sdtContent>
                    <w:r w:rsidR="00022753">
                      <w:rPr>
                        <w:rFonts w:cs="Times New Roman"/>
                      </w:rPr>
                      <w:fldChar w:fldCharType="begin"/>
                    </w:r>
                    <w:r w:rsidR="00FC30AD">
                      <w:rPr>
                        <w:rFonts w:cs="Times New Roman"/>
                        <w:lang w:val="en-CA"/>
                      </w:rPr>
                      <w:instrText xml:space="preserve">CITATION Goldman34 \l 4105 </w:instrText>
                    </w:r>
                    <w:r w:rsidR="00022753">
                      <w:rPr>
                        <w:rFonts w:cs="Times New Roman"/>
                      </w:rPr>
                      <w:fldChar w:fldCharType="separate"/>
                    </w:r>
                    <w:r w:rsidR="00FC30AD" w:rsidRPr="00FC30AD">
                      <w:rPr>
                        <w:rFonts w:cs="Times New Roman"/>
                        <w:noProof/>
                        <w:lang w:val="en-CA"/>
                      </w:rPr>
                      <w:t>(Goldman, Living My Life, Vol. 2)</w:t>
                    </w:r>
                    <w:r w:rsidR="00022753">
                      <w:rPr>
                        <w:rFonts w:cs="Times New Roman"/>
                      </w:rPr>
                      <w:fldChar w:fldCharType="end"/>
                    </w:r>
                  </w:sdtContent>
                </w:sdt>
              </w:p>
              <w:p w14:paraId="04E7534E" w14:textId="77777777" w:rsidR="00022753" w:rsidRPr="00022753" w:rsidRDefault="005C34B2" w:rsidP="00022753">
                <w:pPr>
                  <w:rPr>
                    <w:rFonts w:cs="Times New Roman"/>
                  </w:rPr>
                </w:pPr>
                <w:sdt>
                  <w:sdtPr>
                    <w:rPr>
                      <w:rFonts w:cs="Times New Roman"/>
                    </w:rPr>
                    <w:id w:val="-1879462509"/>
                    <w:citation/>
                  </w:sdtPr>
                  <w:sdtEndPr/>
                  <w:sdtContent>
                    <w:r w:rsidR="00022753">
                      <w:rPr>
                        <w:rFonts w:cs="Times New Roman"/>
                      </w:rPr>
                      <w:fldChar w:fldCharType="begin"/>
                    </w:r>
                    <w:r w:rsidR="00022753">
                      <w:rPr>
                        <w:rFonts w:cs="Times New Roman"/>
                        <w:lang w:val="en-CA"/>
                      </w:rPr>
                      <w:instrText xml:space="preserve"> CITATION Neagoe32 \l 4105 </w:instrText>
                    </w:r>
                    <w:r w:rsidR="00022753">
                      <w:rPr>
                        <w:rFonts w:cs="Times New Roman"/>
                      </w:rPr>
                      <w:fldChar w:fldCharType="separate"/>
                    </w:r>
                    <w:r w:rsidR="00022753" w:rsidRPr="00022753">
                      <w:rPr>
                        <w:rFonts w:cs="Times New Roman"/>
                        <w:noProof/>
                        <w:lang w:val="en-CA"/>
                      </w:rPr>
                      <w:t>(Neagoe)</w:t>
                    </w:r>
                    <w:r w:rsidR="00022753">
                      <w:rPr>
                        <w:rFonts w:cs="Times New Roman"/>
                      </w:rPr>
                      <w:fldChar w:fldCharType="end"/>
                    </w:r>
                  </w:sdtContent>
                </w:sdt>
              </w:p>
              <w:p w14:paraId="39739899" w14:textId="77777777" w:rsidR="00022753" w:rsidRPr="00022753" w:rsidRDefault="005C34B2" w:rsidP="00022753">
                <w:pPr>
                  <w:rPr>
                    <w:rFonts w:cs="Times New Roman"/>
                  </w:rPr>
                </w:pPr>
                <w:sdt>
                  <w:sdtPr>
                    <w:rPr>
                      <w:rFonts w:cs="Times New Roman"/>
                    </w:rPr>
                    <w:id w:val="1596287443"/>
                    <w:citation/>
                  </w:sdtPr>
                  <w:sdtEndPr/>
                  <w:sdtContent>
                    <w:r w:rsidR="0038314D">
                      <w:rPr>
                        <w:rFonts w:cs="Times New Roman"/>
                      </w:rPr>
                      <w:fldChar w:fldCharType="begin"/>
                    </w:r>
                    <w:r w:rsidR="0038314D">
                      <w:rPr>
                        <w:rFonts w:cs="Times New Roman"/>
                        <w:lang w:val="en-CA"/>
                      </w:rPr>
                      <w:instrText xml:space="preserve"> CITATION Plumb95 \l 4105 </w:instrText>
                    </w:r>
                    <w:r w:rsidR="0038314D">
                      <w:rPr>
                        <w:rFonts w:cs="Times New Roman"/>
                      </w:rPr>
                      <w:fldChar w:fldCharType="separate"/>
                    </w:r>
                    <w:r w:rsidR="0038314D" w:rsidRPr="0038314D">
                      <w:rPr>
                        <w:rFonts w:cs="Times New Roman"/>
                        <w:noProof/>
                        <w:lang w:val="en-CA"/>
                      </w:rPr>
                      <w:t>(Plumb)</w:t>
                    </w:r>
                    <w:r w:rsidR="0038314D">
                      <w:rPr>
                        <w:rFonts w:cs="Times New Roman"/>
                      </w:rPr>
                      <w:fldChar w:fldCharType="end"/>
                    </w:r>
                  </w:sdtContent>
                </w:sdt>
              </w:p>
              <w:p w14:paraId="22B20771" w14:textId="77777777" w:rsidR="00022753" w:rsidRPr="00022753" w:rsidRDefault="005C34B2" w:rsidP="00022753">
                <w:pPr>
                  <w:rPr>
                    <w:rFonts w:cs="Times New Roman"/>
                  </w:rPr>
                </w:pPr>
                <w:sdt>
                  <w:sdtPr>
                    <w:rPr>
                      <w:rFonts w:cs="Times New Roman"/>
                    </w:rPr>
                    <w:id w:val="-1065108662"/>
                    <w:citation/>
                  </w:sdtPr>
                  <w:sdtEndPr/>
                  <w:sdtContent>
                    <w:r w:rsidR="0038314D">
                      <w:rPr>
                        <w:rFonts w:cs="Times New Roman"/>
                      </w:rPr>
                      <w:fldChar w:fldCharType="begin"/>
                    </w:r>
                    <w:r w:rsidR="0038314D">
                      <w:rPr>
                        <w:rFonts w:cs="Times New Roman"/>
                        <w:lang w:val="en-CA"/>
                      </w:rPr>
                      <w:instrText xml:space="preserve"> CITATION Podnieks12 \l 4105 </w:instrText>
                    </w:r>
                    <w:r w:rsidR="0038314D">
                      <w:rPr>
                        <w:rFonts w:cs="Times New Roman"/>
                      </w:rPr>
                      <w:fldChar w:fldCharType="separate"/>
                    </w:r>
                    <w:r w:rsidR="0038314D" w:rsidRPr="0038314D">
                      <w:rPr>
                        <w:rFonts w:cs="Times New Roman"/>
                        <w:noProof/>
                        <w:lang w:val="en-CA"/>
                      </w:rPr>
                      <w:t>(Podnieks)</w:t>
                    </w:r>
                    <w:r w:rsidR="0038314D">
                      <w:rPr>
                        <w:rFonts w:cs="Times New Roman"/>
                      </w:rPr>
                      <w:fldChar w:fldCharType="end"/>
                    </w:r>
                  </w:sdtContent>
                </w:sdt>
              </w:p>
              <w:p w14:paraId="22D43612" w14:textId="77777777" w:rsidR="003235A7" w:rsidRDefault="005C34B2" w:rsidP="00022753">
                <w:sdt>
                  <w:sdtPr>
                    <w:id w:val="-284198432"/>
                    <w:citation/>
                  </w:sdtPr>
                  <w:sdtEndPr/>
                  <w:sdtContent>
                    <w:r w:rsidR="0038314D">
                      <w:fldChar w:fldCharType="begin"/>
                    </w:r>
                    <w:r w:rsidR="0038314D">
                      <w:rPr>
                        <w:rFonts w:cs="Times New Roman"/>
                        <w:lang w:val="en-CA"/>
                      </w:rPr>
                      <w:instrText xml:space="preserve"> CITATION Podniek05 \l 4105 </w:instrText>
                    </w:r>
                    <w:r w:rsidR="0038314D">
                      <w:fldChar w:fldCharType="separate"/>
                    </w:r>
                    <w:r w:rsidR="0038314D" w:rsidRPr="0038314D">
                      <w:rPr>
                        <w:rFonts w:cs="Times New Roman"/>
                        <w:noProof/>
                        <w:lang w:val="en-CA"/>
                      </w:rPr>
                      <w:t>(Podnieks and Chait)</w:t>
                    </w:r>
                    <w:r w:rsidR="0038314D">
                      <w:fldChar w:fldCharType="end"/>
                    </w:r>
                  </w:sdtContent>
                </w:sdt>
              </w:p>
            </w:sdtContent>
          </w:sdt>
        </w:tc>
      </w:tr>
    </w:tbl>
    <w:p w14:paraId="0A1D1E69" w14:textId="77777777" w:rsidR="00C27FAB" w:rsidRPr="00F36937" w:rsidRDefault="00C27FAB" w:rsidP="00B33145"/>
    <w:sectPr w:rsidR="00C27FAB" w:rsidRPr="00F36937">
      <w:headerReference w:type="default" r:id="rId1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Amy Tang" w:date="2016-06-16T18:55:00Z" w:initials="YT">
    <w:p w14:paraId="32D96E5B" w14:textId="641E9027" w:rsidR="007B5EC0" w:rsidRDefault="007B5EC0">
      <w:pPr>
        <w:pStyle w:val="CommentText"/>
      </w:pPr>
      <w:r>
        <w:rPr>
          <w:rStyle w:val="CommentReference"/>
        </w:rPr>
        <w:annotationRef/>
      </w:r>
      <w:r>
        <w:t>Image source</w:t>
      </w:r>
    </w:p>
  </w:comment>
  <w:comment w:id="1" w:author="Amy Tang" w:date="2016-06-16T18:55:00Z" w:initials="YT">
    <w:p w14:paraId="4A79D653" w14:textId="23B9A269" w:rsidR="007B5EC0" w:rsidRDefault="007B5EC0">
      <w:pPr>
        <w:pStyle w:val="CommentText"/>
      </w:pPr>
      <w:r>
        <w:rPr>
          <w:rStyle w:val="CommentReference"/>
        </w:rPr>
        <w:annotationRef/>
      </w:r>
      <w:r>
        <w:t>Image source</w:t>
      </w:r>
    </w:p>
  </w:comment>
  <w:comment w:id="2" w:author="Amy Tang" w:date="2016-06-16T18:56:00Z" w:initials="YT">
    <w:p w14:paraId="2D63D52A" w14:textId="1162ADC5" w:rsidR="007B5EC0" w:rsidRDefault="007B5EC0">
      <w:pPr>
        <w:pStyle w:val="CommentText"/>
      </w:pPr>
      <w:r>
        <w:rPr>
          <w:rStyle w:val="CommentReference"/>
        </w:rPr>
        <w:annotationRef/>
      </w:r>
      <w:r>
        <w:t xml:space="preserve">Ditto </w:t>
      </w:r>
      <w:bookmarkStart w:id="3" w:name="_GoBack"/>
      <w:bookmarkEnd w:id="3"/>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2D96E5B" w15:done="0"/>
  <w15:commentEx w15:paraId="4A79D653" w15:done="0"/>
  <w15:commentEx w15:paraId="2D63D52A"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07294AF" w14:textId="77777777" w:rsidR="005C34B2" w:rsidRDefault="005C34B2" w:rsidP="007A0D55">
      <w:pPr>
        <w:spacing w:after="0" w:line="240" w:lineRule="auto"/>
      </w:pPr>
      <w:r>
        <w:separator/>
      </w:r>
    </w:p>
  </w:endnote>
  <w:endnote w:type="continuationSeparator" w:id="0">
    <w:p w14:paraId="1E83BB6A" w14:textId="77777777" w:rsidR="005C34B2" w:rsidRDefault="005C34B2"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Tahoma">
    <w:panose1 w:val="020B0604030504040204"/>
    <w:charset w:val="00"/>
    <w:family w:val="auto"/>
    <w:pitch w:val="variable"/>
    <w:sig w:usb0="E1002EFF" w:usb1="C000605B" w:usb2="00000029" w:usb3="00000000" w:csb0="0001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D149CD6" w14:textId="77777777" w:rsidR="005C34B2" w:rsidRDefault="005C34B2" w:rsidP="007A0D55">
      <w:pPr>
        <w:spacing w:after="0" w:line="240" w:lineRule="auto"/>
      </w:pPr>
      <w:r>
        <w:separator/>
      </w:r>
    </w:p>
  </w:footnote>
  <w:footnote w:type="continuationSeparator" w:id="0">
    <w:p w14:paraId="37322F79" w14:textId="77777777" w:rsidR="005C34B2" w:rsidRDefault="005C34B2"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196076"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089646C4"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5"/>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2D58"/>
    <w:rsid w:val="00022753"/>
    <w:rsid w:val="00032559"/>
    <w:rsid w:val="00052040"/>
    <w:rsid w:val="000B25AE"/>
    <w:rsid w:val="000B55AB"/>
    <w:rsid w:val="000D24DC"/>
    <w:rsid w:val="00101B2E"/>
    <w:rsid w:val="00116580"/>
    <w:rsid w:val="00116FA0"/>
    <w:rsid w:val="0015114C"/>
    <w:rsid w:val="001A21F3"/>
    <w:rsid w:val="001A2537"/>
    <w:rsid w:val="001A6A06"/>
    <w:rsid w:val="001C288D"/>
    <w:rsid w:val="00210C03"/>
    <w:rsid w:val="00213594"/>
    <w:rsid w:val="002162E2"/>
    <w:rsid w:val="00225C5A"/>
    <w:rsid w:val="00230B10"/>
    <w:rsid w:val="00234353"/>
    <w:rsid w:val="00244BB0"/>
    <w:rsid w:val="002A0A0D"/>
    <w:rsid w:val="002B0B37"/>
    <w:rsid w:val="002D1E9C"/>
    <w:rsid w:val="002E0A37"/>
    <w:rsid w:val="002F2D58"/>
    <w:rsid w:val="0030662D"/>
    <w:rsid w:val="003235A7"/>
    <w:rsid w:val="003677B6"/>
    <w:rsid w:val="0038314D"/>
    <w:rsid w:val="003D3579"/>
    <w:rsid w:val="003E2795"/>
    <w:rsid w:val="003F0D73"/>
    <w:rsid w:val="00462DBE"/>
    <w:rsid w:val="00464699"/>
    <w:rsid w:val="00473390"/>
    <w:rsid w:val="00483379"/>
    <w:rsid w:val="00487BC5"/>
    <w:rsid w:val="00496888"/>
    <w:rsid w:val="004A7476"/>
    <w:rsid w:val="004E5896"/>
    <w:rsid w:val="00513EE6"/>
    <w:rsid w:val="00534F8F"/>
    <w:rsid w:val="00590035"/>
    <w:rsid w:val="005B177E"/>
    <w:rsid w:val="005B3921"/>
    <w:rsid w:val="005C34B2"/>
    <w:rsid w:val="005F26D7"/>
    <w:rsid w:val="005F5450"/>
    <w:rsid w:val="006624AB"/>
    <w:rsid w:val="006D0412"/>
    <w:rsid w:val="007411B9"/>
    <w:rsid w:val="00780D95"/>
    <w:rsid w:val="00780DC7"/>
    <w:rsid w:val="007A0D55"/>
    <w:rsid w:val="007B3377"/>
    <w:rsid w:val="007B5EC0"/>
    <w:rsid w:val="007E5F44"/>
    <w:rsid w:val="00821DE3"/>
    <w:rsid w:val="00846CE1"/>
    <w:rsid w:val="008728EF"/>
    <w:rsid w:val="008A5B87"/>
    <w:rsid w:val="00922950"/>
    <w:rsid w:val="00927A8E"/>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C30AD"/>
    <w:rsid w:val="00FF75B9"/>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1E543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 w:type="paragraph" w:styleId="Caption">
    <w:name w:val="caption"/>
    <w:basedOn w:val="Normal"/>
    <w:next w:val="Normal"/>
    <w:uiPriority w:val="35"/>
    <w:semiHidden/>
    <w:qFormat/>
    <w:rsid w:val="00473390"/>
    <w:pPr>
      <w:spacing w:after="200" w:line="240" w:lineRule="auto"/>
    </w:pPr>
    <w:rPr>
      <w:b/>
      <w:bCs/>
      <w:color w:val="5B9BD5" w:themeColor="accent1"/>
      <w:sz w:val="18"/>
      <w:szCs w:val="18"/>
    </w:rPr>
  </w:style>
  <w:style w:type="character" w:styleId="CommentReference">
    <w:name w:val="annotation reference"/>
    <w:basedOn w:val="DefaultParagraphFont"/>
    <w:uiPriority w:val="99"/>
    <w:semiHidden/>
    <w:unhideWhenUsed/>
    <w:rsid w:val="00FC30AD"/>
    <w:rPr>
      <w:sz w:val="18"/>
      <w:szCs w:val="18"/>
    </w:rPr>
  </w:style>
  <w:style w:type="paragraph" w:styleId="CommentText">
    <w:name w:val="annotation text"/>
    <w:basedOn w:val="Normal"/>
    <w:link w:val="CommentTextChar"/>
    <w:uiPriority w:val="99"/>
    <w:semiHidden/>
    <w:unhideWhenUsed/>
    <w:rsid w:val="00FC30AD"/>
    <w:pPr>
      <w:spacing w:line="240" w:lineRule="auto"/>
    </w:pPr>
    <w:rPr>
      <w:sz w:val="24"/>
      <w:szCs w:val="24"/>
    </w:rPr>
  </w:style>
  <w:style w:type="character" w:customStyle="1" w:styleId="CommentTextChar">
    <w:name w:val="Comment Text Char"/>
    <w:basedOn w:val="DefaultParagraphFont"/>
    <w:link w:val="CommentText"/>
    <w:uiPriority w:val="99"/>
    <w:semiHidden/>
    <w:rsid w:val="00FC30AD"/>
    <w:rPr>
      <w:sz w:val="24"/>
      <w:szCs w:val="24"/>
    </w:rPr>
  </w:style>
  <w:style w:type="paragraph" w:styleId="CommentSubject">
    <w:name w:val="annotation subject"/>
    <w:basedOn w:val="CommentText"/>
    <w:next w:val="CommentText"/>
    <w:link w:val="CommentSubjectChar"/>
    <w:uiPriority w:val="99"/>
    <w:semiHidden/>
    <w:unhideWhenUsed/>
    <w:rsid w:val="00FC30AD"/>
    <w:rPr>
      <w:b/>
      <w:bCs/>
      <w:sz w:val="20"/>
      <w:szCs w:val="20"/>
    </w:rPr>
  </w:style>
  <w:style w:type="character" w:customStyle="1" w:styleId="CommentSubjectChar">
    <w:name w:val="Comment Subject Char"/>
    <w:basedOn w:val="CommentTextChar"/>
    <w:link w:val="CommentSubject"/>
    <w:uiPriority w:val="99"/>
    <w:semiHidden/>
    <w:rsid w:val="00FC30A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47323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microsoft.com/office/2011/relationships/commentsExtended" Target="commentsExtended.xm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thleen\Download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63DABD654F4469DA1F3E9FE7D8AF25D"/>
        <w:category>
          <w:name w:val="General"/>
          <w:gallery w:val="placeholder"/>
        </w:category>
        <w:types>
          <w:type w:val="bbPlcHdr"/>
        </w:types>
        <w:behaviors>
          <w:behavior w:val="content"/>
        </w:behaviors>
        <w:guid w:val="{823FFA9A-6D0E-4697-B166-068000CB099B}"/>
      </w:docPartPr>
      <w:docPartBody>
        <w:p w:rsidR="00225D6B" w:rsidRDefault="0057546F">
          <w:pPr>
            <w:pStyle w:val="F63DABD654F4469DA1F3E9FE7D8AF25D"/>
          </w:pPr>
          <w:r w:rsidRPr="00CC586D">
            <w:rPr>
              <w:rStyle w:val="PlaceholderText"/>
              <w:b/>
              <w:color w:val="FFFFFF" w:themeColor="background1"/>
            </w:rPr>
            <w:t>[Salutation]</w:t>
          </w:r>
        </w:p>
      </w:docPartBody>
    </w:docPart>
    <w:docPart>
      <w:docPartPr>
        <w:name w:val="9F225D019D1A447387DB1C8BC3790146"/>
        <w:category>
          <w:name w:val="General"/>
          <w:gallery w:val="placeholder"/>
        </w:category>
        <w:types>
          <w:type w:val="bbPlcHdr"/>
        </w:types>
        <w:behaviors>
          <w:behavior w:val="content"/>
        </w:behaviors>
        <w:guid w:val="{9EA6E2DC-99CA-4575-86CA-30AACEB0E599}"/>
      </w:docPartPr>
      <w:docPartBody>
        <w:p w:rsidR="00225D6B" w:rsidRDefault="0057546F">
          <w:pPr>
            <w:pStyle w:val="9F225D019D1A447387DB1C8BC3790146"/>
          </w:pPr>
          <w:r>
            <w:rPr>
              <w:rStyle w:val="PlaceholderText"/>
            </w:rPr>
            <w:t>[First name]</w:t>
          </w:r>
        </w:p>
      </w:docPartBody>
    </w:docPart>
    <w:docPart>
      <w:docPartPr>
        <w:name w:val="59EF40A0DFDC4AE38922C90B917DAAC5"/>
        <w:category>
          <w:name w:val="General"/>
          <w:gallery w:val="placeholder"/>
        </w:category>
        <w:types>
          <w:type w:val="bbPlcHdr"/>
        </w:types>
        <w:behaviors>
          <w:behavior w:val="content"/>
        </w:behaviors>
        <w:guid w:val="{F6B35FC7-D98F-401A-8CB8-378B699C2E14}"/>
      </w:docPartPr>
      <w:docPartBody>
        <w:p w:rsidR="00225D6B" w:rsidRDefault="0057546F">
          <w:pPr>
            <w:pStyle w:val="59EF40A0DFDC4AE38922C90B917DAAC5"/>
          </w:pPr>
          <w:r>
            <w:rPr>
              <w:rStyle w:val="PlaceholderText"/>
            </w:rPr>
            <w:t>[Middle name]</w:t>
          </w:r>
        </w:p>
      </w:docPartBody>
    </w:docPart>
    <w:docPart>
      <w:docPartPr>
        <w:name w:val="17F04355D0454FC9A5BA11EEC2FF86DD"/>
        <w:category>
          <w:name w:val="General"/>
          <w:gallery w:val="placeholder"/>
        </w:category>
        <w:types>
          <w:type w:val="bbPlcHdr"/>
        </w:types>
        <w:behaviors>
          <w:behavior w:val="content"/>
        </w:behaviors>
        <w:guid w:val="{4E6A4DAD-CFC6-4BC8-A50B-DF334416E1B2}"/>
      </w:docPartPr>
      <w:docPartBody>
        <w:p w:rsidR="00225D6B" w:rsidRDefault="0057546F">
          <w:pPr>
            <w:pStyle w:val="17F04355D0454FC9A5BA11EEC2FF86DD"/>
          </w:pPr>
          <w:r>
            <w:rPr>
              <w:rStyle w:val="PlaceholderText"/>
            </w:rPr>
            <w:t>[Last name]</w:t>
          </w:r>
        </w:p>
      </w:docPartBody>
    </w:docPart>
    <w:docPart>
      <w:docPartPr>
        <w:name w:val="6229A4D0825B495D9FF144D406E396FC"/>
        <w:category>
          <w:name w:val="General"/>
          <w:gallery w:val="placeholder"/>
        </w:category>
        <w:types>
          <w:type w:val="bbPlcHdr"/>
        </w:types>
        <w:behaviors>
          <w:behavior w:val="content"/>
        </w:behaviors>
        <w:guid w:val="{00B32CA7-BA08-4E1A-B690-88910180EA9B}"/>
      </w:docPartPr>
      <w:docPartBody>
        <w:p w:rsidR="00225D6B" w:rsidRDefault="0057546F">
          <w:pPr>
            <w:pStyle w:val="6229A4D0825B495D9FF144D406E396FC"/>
          </w:pPr>
          <w:r>
            <w:rPr>
              <w:rStyle w:val="PlaceholderText"/>
            </w:rPr>
            <w:t>[Enter your biography]</w:t>
          </w:r>
        </w:p>
      </w:docPartBody>
    </w:docPart>
    <w:docPart>
      <w:docPartPr>
        <w:name w:val="FDEFCD5D3353425EA20A3BE3BC7F4DAF"/>
        <w:category>
          <w:name w:val="General"/>
          <w:gallery w:val="placeholder"/>
        </w:category>
        <w:types>
          <w:type w:val="bbPlcHdr"/>
        </w:types>
        <w:behaviors>
          <w:behavior w:val="content"/>
        </w:behaviors>
        <w:guid w:val="{677723AD-949B-437C-BE4A-4561F0C30ED0}"/>
      </w:docPartPr>
      <w:docPartBody>
        <w:p w:rsidR="00225D6B" w:rsidRDefault="0057546F">
          <w:pPr>
            <w:pStyle w:val="FDEFCD5D3353425EA20A3BE3BC7F4DAF"/>
          </w:pPr>
          <w:r>
            <w:rPr>
              <w:rStyle w:val="PlaceholderText"/>
            </w:rPr>
            <w:t>[Enter the institution with which you are affiliated]</w:t>
          </w:r>
        </w:p>
      </w:docPartBody>
    </w:docPart>
    <w:docPart>
      <w:docPartPr>
        <w:name w:val="B234C2EEA150496D97CB06304C5E5FDD"/>
        <w:category>
          <w:name w:val="General"/>
          <w:gallery w:val="placeholder"/>
        </w:category>
        <w:types>
          <w:type w:val="bbPlcHdr"/>
        </w:types>
        <w:behaviors>
          <w:behavior w:val="content"/>
        </w:behaviors>
        <w:guid w:val="{3BB1389D-FD50-4684-93BC-66DEF153B102}"/>
      </w:docPartPr>
      <w:docPartBody>
        <w:p w:rsidR="00225D6B" w:rsidRDefault="0057546F">
          <w:pPr>
            <w:pStyle w:val="B234C2EEA150496D97CB06304C5E5FDD"/>
          </w:pPr>
          <w:r w:rsidRPr="00EF74F7">
            <w:rPr>
              <w:b/>
              <w:color w:val="808080" w:themeColor="background1" w:themeShade="80"/>
            </w:rPr>
            <w:t>[Enter the headword for your article]</w:t>
          </w:r>
        </w:p>
      </w:docPartBody>
    </w:docPart>
    <w:docPart>
      <w:docPartPr>
        <w:name w:val="EEAA16D4001B48C48B902A07EC742CE2"/>
        <w:category>
          <w:name w:val="General"/>
          <w:gallery w:val="placeholder"/>
        </w:category>
        <w:types>
          <w:type w:val="bbPlcHdr"/>
        </w:types>
        <w:behaviors>
          <w:behavior w:val="content"/>
        </w:behaviors>
        <w:guid w:val="{5E569D71-686C-4D52-A4C1-2BA51FAFDCA7}"/>
      </w:docPartPr>
      <w:docPartBody>
        <w:p w:rsidR="00225D6B" w:rsidRDefault="0057546F">
          <w:pPr>
            <w:pStyle w:val="EEAA16D4001B48C48B902A07EC742CE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7418B743C4704D029388DBD4B4F8F19F"/>
        <w:category>
          <w:name w:val="General"/>
          <w:gallery w:val="placeholder"/>
        </w:category>
        <w:types>
          <w:type w:val="bbPlcHdr"/>
        </w:types>
        <w:behaviors>
          <w:behavior w:val="content"/>
        </w:behaviors>
        <w:guid w:val="{63AB5B39-9962-4485-B2DA-D5E154F54536}"/>
      </w:docPartPr>
      <w:docPartBody>
        <w:p w:rsidR="00225D6B" w:rsidRDefault="0057546F">
          <w:pPr>
            <w:pStyle w:val="7418B743C4704D029388DBD4B4F8F19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BB94F8041BE4F69974CEFC095EACF36"/>
        <w:category>
          <w:name w:val="General"/>
          <w:gallery w:val="placeholder"/>
        </w:category>
        <w:types>
          <w:type w:val="bbPlcHdr"/>
        </w:types>
        <w:behaviors>
          <w:behavior w:val="content"/>
        </w:behaviors>
        <w:guid w:val="{B1E99695-066A-40B9-B62D-5954727FC12B}"/>
      </w:docPartPr>
      <w:docPartBody>
        <w:p w:rsidR="00225D6B" w:rsidRDefault="0057546F">
          <w:pPr>
            <w:pStyle w:val="DBB94F8041BE4F69974CEFC095EACF36"/>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EE020CC6EF1144059DB56B6DBA1EE70C"/>
        <w:category>
          <w:name w:val="General"/>
          <w:gallery w:val="placeholder"/>
        </w:category>
        <w:types>
          <w:type w:val="bbPlcHdr"/>
        </w:types>
        <w:behaviors>
          <w:behavior w:val="content"/>
        </w:behaviors>
        <w:guid w:val="{308EE97E-16BD-452D-A7C3-8BCD1587CDD9}"/>
      </w:docPartPr>
      <w:docPartBody>
        <w:p w:rsidR="00225D6B" w:rsidRDefault="0057546F">
          <w:pPr>
            <w:pStyle w:val="EE020CC6EF1144059DB56B6DBA1EE70C"/>
          </w:pPr>
          <w:r>
            <w:rPr>
              <w:rStyle w:val="PlaceholderText"/>
            </w:rPr>
            <w:t>[Enter citations for further reading here]</w:t>
          </w:r>
        </w:p>
      </w:docPartBody>
    </w:docPart>
    <w:docPart>
      <w:docPartPr>
        <w:name w:val="25C0B49531124BEC9E7EA560AA4BA125"/>
        <w:category>
          <w:name w:val="General"/>
          <w:gallery w:val="placeholder"/>
        </w:category>
        <w:types>
          <w:type w:val="bbPlcHdr"/>
        </w:types>
        <w:behaviors>
          <w:behavior w:val="content"/>
        </w:behaviors>
        <w:guid w:val="{84408DBF-AA95-42D9-9C9E-F926E597C189}"/>
      </w:docPartPr>
      <w:docPartBody>
        <w:p w:rsidR="00CD103B" w:rsidRDefault="00225D6B" w:rsidP="00225D6B">
          <w:pPr>
            <w:pStyle w:val="25C0B49531124BEC9E7EA560AA4BA125"/>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Tahoma">
    <w:panose1 w:val="020B0604030504040204"/>
    <w:charset w:val="00"/>
    <w:family w:val="auto"/>
    <w:pitch w:val="variable"/>
    <w:sig w:usb0="E1002EFF" w:usb1="C000605B" w:usb2="00000029" w:usb3="00000000" w:csb0="0001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DengXian">
    <w:panose1 w:val="02010600030101010101"/>
    <w:charset w:val="86"/>
    <w:family w:val="auto"/>
    <w:pitch w:val="variable"/>
    <w:sig w:usb0="A00002BF" w:usb1="38CF7CFA" w:usb2="00000016" w:usb3="00000000" w:csb0="0004000F" w:csb1="00000000"/>
  </w:font>
  <w:font w:name="DengXian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546F"/>
    <w:rsid w:val="00225D6B"/>
    <w:rsid w:val="0044449B"/>
    <w:rsid w:val="00544A42"/>
    <w:rsid w:val="0057546F"/>
    <w:rsid w:val="00CD103B"/>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25D6B"/>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 w:type="paragraph" w:customStyle="1" w:styleId="C622003F460444909400246228C367BA">
    <w:name w:val="C622003F460444909400246228C367BA"/>
    <w:rsid w:val="00225D6B"/>
  </w:style>
  <w:style w:type="paragraph" w:customStyle="1" w:styleId="1927D59D8B4D4B53B5CA24A4830E4D09">
    <w:name w:val="1927D59D8B4D4B53B5CA24A4830E4D09"/>
    <w:rsid w:val="00225D6B"/>
  </w:style>
  <w:style w:type="paragraph" w:customStyle="1" w:styleId="25C0B49531124BEC9E7EA560AA4BA125">
    <w:name w:val="25C0B49531124BEC9E7EA560AA4BA125"/>
    <w:rsid w:val="00225D6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Goldman31</b:Tag>
    <b:SourceType>Book</b:SourceType>
    <b:Guid>{1F8C7B72-66F1-4CD8-AE20-C81B3B2C8F7D}</b:Guid>
    <b:Author>
      <b:Author>
        <b:NameList>
          <b:Person>
            <b:Last>Goldman</b:Last>
            <b:First>Emma</b:First>
          </b:Person>
        </b:NameList>
      </b:Author>
    </b:Author>
    <b:Title>Living My Life Vol. 1</b:Title>
    <b:Year>1931</b:Year>
    <b:City>New York</b:City>
    <b:Publisher>Alfred A. Knopf</b:Publisher>
    <b:Medium>Print</b:Medium>
    <b:RefOrder>1</b:RefOrder>
  </b:Source>
  <b:Source>
    <b:Tag>Neagoe32</b:Tag>
    <b:SourceType>Book</b:SourceType>
    <b:Guid>{507ED8F0-0D99-4555-89E3-7DD7F3391B93}</b:Guid>
    <b:Author>
      <b:Author>
        <b:NameList>
          <b:Person>
            <b:Last>Neagoe</b:Last>
            <b:First>Peter</b:First>
          </b:Person>
        </b:NameList>
      </b:Author>
    </b:Author>
    <b:Title>Americans Abroad</b:Title>
    <b:Year>1932</b:Year>
    <b:City>The Hague</b:City>
    <b:Publisher>Servire</b:Publisher>
    <b:Medium>Print</b:Medium>
    <b:RefOrder>3</b:RefOrder>
  </b:Source>
  <b:Source>
    <b:Tag>Plumb95</b:Tag>
    <b:SourceType>BookSection</b:SourceType>
    <b:Guid>{3315C93D-C664-451D-A684-D452EC164B42}</b:Guid>
    <b:Author>
      <b:Author>
        <b:NameList>
          <b:Person>
            <b:Last>Plumb</b:Last>
            <b:First>Cheryl</b:First>
            <b:Middle>J. (ed.)</b:Middle>
          </b:Person>
        </b:NameList>
      </b:Author>
      <b:BookAuthor>
        <b:NameList>
          <b:Person>
            <b:Last>Barnes</b:Last>
            <b:First>Djuna</b:First>
          </b:Person>
        </b:NameList>
      </b:BookAuthor>
    </b:Author>
    <b:Title>Introduction</b:Title>
    <b:Year>1936; 1995</b:Year>
    <b:City>Normal</b:City>
    <b:Publisher>Dalkey Archive Press</b:Publisher>
    <b:Medium>Print</b:Medium>
    <b:BookTitle>Nightwood: The Original Version and Related Drafts</b:BookTitle>
    <b:RefOrder>4</b:RefOrder>
  </b:Source>
  <b:Source>
    <b:Tag>Podnieks12</b:Tag>
    <b:SourceType>Book</b:SourceType>
    <b:Guid>{8481E784-AC74-432A-BE09-E1E6AE0F5A4A}</b:Guid>
    <b:Author>
      <b:Author>
        <b:NameList>
          <b:Person>
            <b:Last>Podnieks</b:Last>
            <b:First>Elizabeth</b:First>
            <b:Middle>(ed.)</b:Middle>
          </b:Person>
        </b:NameList>
      </b:Author>
    </b:Author>
    <b:Title>Rough Draft: The Modernist Diaries of Emily Holmes Coleman, 1929-1937</b:Title>
    <b:Year>2012</b:Year>
    <b:City>Newark</b:City>
    <b:Publisher>University of Delaware Press</b:Publisher>
    <b:Medium>Print</b:Medium>
    <b:RefOrder>5</b:RefOrder>
  </b:Source>
  <b:Source>
    <b:Tag>Podniek05</b:Tag>
    <b:SourceType>Book</b:SourceType>
    <b:Guid>{30551A14-AFE6-4BE0-9B82-84ABB0589D04}</b:Guid>
    <b:Author>
      <b:Author>
        <b:NameList>
          <b:Person>
            <b:Last>Podnieks</b:Last>
            <b:First>Elizabeth</b:First>
          </b:Person>
          <b:Person>
            <b:Last>Chait</b:Last>
            <b:First>Sandra</b:First>
            <b:Middle>(eds.)</b:Middle>
          </b:Person>
        </b:NameList>
      </b:Author>
    </b:Author>
    <b:Title>Hayford Hall: Hangovers, Erotics, and Modernist Aesthetics</b:Title>
    <b:Year>2005</b:Year>
    <b:City>Carbondale</b:City>
    <b:Publisher>Southern Illinois University Press</b:Publisher>
    <b:Medium>Print</b:Medium>
    <b:RefOrder>6</b:RefOrder>
  </b:Source>
  <b:Source>
    <b:Tag>Goldman34</b:Tag>
    <b:SourceType>Book</b:SourceType>
    <b:Guid>{96C1D3C7-759F-9C48-831F-33693D66F840}</b:Guid>
    <b:Author>
      <b:Author>
        <b:NameList>
          <b:Person>
            <b:Last>Goldman</b:Last>
            <b:First>Emma</b:First>
          </b:Person>
        </b:NameList>
      </b:Author>
    </b:Author>
    <b:Title>Living My Life, Vol. 2</b:Title>
    <b:Year>1934</b:Year>
    <b:City>Garden City</b:City>
    <b:Publisher>Garden City Co.</b:Publisher>
    <b:Medium>Print</b:Medium>
    <b:RefOrder>2</b:RefOrder>
  </b:Source>
</b:Sources>
</file>

<file path=customXml/itemProps1.xml><?xml version="1.0" encoding="utf-8"?>
<ds:datastoreItem xmlns:ds="http://schemas.openxmlformats.org/officeDocument/2006/customXml" ds:itemID="{0F1F7751-9084-8049-B5D4-FF1B26A84E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C:\Users\Kathleen\Downloads\Routledge Enyclopedia of Modernism Word Template.dotx</Template>
  <TotalTime>26</TotalTime>
  <Pages>2</Pages>
  <Words>777</Words>
  <Characters>4432</Characters>
  <Application>Microsoft Macintosh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Katie Beecroft</dc:creator>
  <cp:lastModifiedBy>Amy Tang</cp:lastModifiedBy>
  <cp:revision>7</cp:revision>
  <dcterms:created xsi:type="dcterms:W3CDTF">2015-11-15T10:35:00Z</dcterms:created>
  <dcterms:modified xsi:type="dcterms:W3CDTF">2016-06-17T01:56:00Z</dcterms:modified>
</cp:coreProperties>
</file>