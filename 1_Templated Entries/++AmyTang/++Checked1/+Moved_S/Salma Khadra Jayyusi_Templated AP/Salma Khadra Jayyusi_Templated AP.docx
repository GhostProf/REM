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703FCD" w14:paraId="5AAF8005" w14:textId="77777777" w:rsidTr="00922950">
        <w:tc>
          <w:tcPr>
            <w:tcW w:w="491" w:type="dxa"/>
            <w:vMerge w:val="restart"/>
            <w:shd w:val="clear" w:color="auto" w:fill="A6A6A6" w:themeFill="background1" w:themeFillShade="A6"/>
            <w:textDirection w:val="btLr"/>
          </w:tcPr>
          <w:p w14:paraId="415E5C82" w14:textId="77777777" w:rsidR="00B574C9" w:rsidRPr="00703FCD" w:rsidRDefault="00B574C9" w:rsidP="00CC586D">
            <w:pPr>
              <w:jc w:val="center"/>
              <w:rPr>
                <w:b/>
                <w:color w:val="FFFFFF" w:themeColor="background1"/>
              </w:rPr>
            </w:pPr>
            <w:r w:rsidRPr="00703FCD">
              <w:rPr>
                <w:b/>
                <w:color w:val="FFFFFF" w:themeColor="background1"/>
              </w:rPr>
              <w:t>About you</w:t>
            </w:r>
          </w:p>
        </w:tc>
        <w:sdt>
          <w:sdtPr>
            <w:rPr>
              <w:b/>
              <w:color w:val="FFFFFF" w:themeColor="background1"/>
            </w:rPr>
            <w:alias w:val="Salutation"/>
            <w:tag w:val="salutation"/>
            <w:id w:val="-1659997262"/>
            <w:placeholder>
              <w:docPart w:val="C6175254A0D7F34DB0E037F53CB4CFCE"/>
            </w:placeholder>
            <w:showingPlcHdr/>
            <w:dropDownList>
              <w:listItem w:displayText="Dr." w:value="Dr."/>
              <w:listItem w:displayText="Prof." w:value="Prof."/>
            </w:dropDownList>
          </w:sdtPr>
          <w:sdtEndPr/>
          <w:sdtContent>
            <w:tc>
              <w:tcPr>
                <w:tcW w:w="1259" w:type="dxa"/>
              </w:tcPr>
              <w:p w14:paraId="5C0FCB1B" w14:textId="77777777" w:rsidR="00B574C9" w:rsidRPr="00703FCD" w:rsidRDefault="00B574C9" w:rsidP="00CC586D">
                <w:pPr>
                  <w:jc w:val="center"/>
                  <w:rPr>
                    <w:b/>
                    <w:color w:val="FFFFFF" w:themeColor="background1"/>
                  </w:rPr>
                </w:pPr>
                <w:r w:rsidRPr="00703FCD">
                  <w:rPr>
                    <w:rStyle w:val="PlaceholderText"/>
                    <w:b/>
                    <w:color w:val="FFFFFF" w:themeColor="background1"/>
                  </w:rPr>
                  <w:t>[Salutation]</w:t>
                </w:r>
              </w:p>
            </w:tc>
          </w:sdtContent>
        </w:sdt>
        <w:sdt>
          <w:sdtPr>
            <w:alias w:val="First name"/>
            <w:tag w:val="authorFirstName"/>
            <w:id w:val="581645879"/>
            <w:placeholder>
              <w:docPart w:val="9839D92E3BA77D419E1745BE15607F06"/>
            </w:placeholder>
            <w:text/>
          </w:sdtPr>
          <w:sdtEndPr/>
          <w:sdtContent>
            <w:tc>
              <w:tcPr>
                <w:tcW w:w="2073" w:type="dxa"/>
              </w:tcPr>
              <w:p w14:paraId="64EFA984" w14:textId="77777777" w:rsidR="00B574C9" w:rsidRPr="00703FCD" w:rsidRDefault="00703FCD" w:rsidP="00703FCD">
                <w:r w:rsidRPr="00703FCD">
                  <w:t>Sarah</w:t>
                </w:r>
              </w:p>
            </w:tc>
          </w:sdtContent>
        </w:sdt>
        <w:sdt>
          <w:sdtPr>
            <w:alias w:val="Middle name"/>
            <w:tag w:val="authorMiddleName"/>
            <w:id w:val="-2076034781"/>
            <w:placeholder>
              <w:docPart w:val="CE9AC91D93E28A409EC1785E0CECF78E"/>
            </w:placeholder>
            <w:showingPlcHdr/>
            <w:text/>
          </w:sdtPr>
          <w:sdtEndPr/>
          <w:sdtContent>
            <w:tc>
              <w:tcPr>
                <w:tcW w:w="2551" w:type="dxa"/>
              </w:tcPr>
              <w:p w14:paraId="59471D92" w14:textId="77777777" w:rsidR="00B574C9" w:rsidRPr="00703FCD" w:rsidRDefault="00B574C9" w:rsidP="00922950">
                <w:r w:rsidRPr="00703FCD">
                  <w:rPr>
                    <w:rStyle w:val="PlaceholderText"/>
                  </w:rPr>
                  <w:t>[Middle name]</w:t>
                </w:r>
              </w:p>
            </w:tc>
          </w:sdtContent>
        </w:sdt>
        <w:sdt>
          <w:sdtPr>
            <w:alias w:val="Last name"/>
            <w:tag w:val="authorLastName"/>
            <w:id w:val="-1088529830"/>
            <w:placeholder>
              <w:docPart w:val="4F1656225D4FC4409FD7F30E87D7ABAF"/>
            </w:placeholder>
            <w:text/>
          </w:sdtPr>
          <w:sdtEndPr/>
          <w:sdtContent>
            <w:tc>
              <w:tcPr>
                <w:tcW w:w="2642" w:type="dxa"/>
              </w:tcPr>
              <w:p w14:paraId="1846441B" w14:textId="77777777" w:rsidR="00B574C9" w:rsidRPr="00703FCD" w:rsidRDefault="00703FCD" w:rsidP="00922950">
                <w:r w:rsidRPr="00703FCD">
                  <w:rPr>
                    <w:rFonts w:eastAsiaTheme="minorEastAsia"/>
                    <w:sz w:val="24"/>
                    <w:szCs w:val="24"/>
                    <w:lang w:val="en-US"/>
                  </w:rPr>
                  <w:t>Irving</w:t>
                </w:r>
              </w:p>
            </w:tc>
          </w:sdtContent>
        </w:sdt>
      </w:tr>
      <w:tr w:rsidR="00B574C9" w:rsidRPr="00703FCD" w14:paraId="4F83C67F" w14:textId="77777777" w:rsidTr="001A6A06">
        <w:trPr>
          <w:trHeight w:val="986"/>
        </w:trPr>
        <w:tc>
          <w:tcPr>
            <w:tcW w:w="491" w:type="dxa"/>
            <w:vMerge/>
            <w:shd w:val="clear" w:color="auto" w:fill="A6A6A6" w:themeFill="background1" w:themeFillShade="A6"/>
          </w:tcPr>
          <w:p w14:paraId="19CF3335" w14:textId="77777777" w:rsidR="00B574C9" w:rsidRPr="00703FCD" w:rsidRDefault="00B574C9" w:rsidP="00CF1542">
            <w:pPr>
              <w:jc w:val="center"/>
              <w:rPr>
                <w:b/>
                <w:color w:val="FFFFFF" w:themeColor="background1"/>
              </w:rPr>
            </w:pPr>
          </w:p>
        </w:tc>
        <w:sdt>
          <w:sdtPr>
            <w:alias w:val="Biography"/>
            <w:tag w:val="authorBiography"/>
            <w:id w:val="938807824"/>
            <w:placeholder>
              <w:docPart w:val="1C2D7D8619B54241A358CA3350CFF3CA"/>
            </w:placeholder>
            <w:showingPlcHdr/>
          </w:sdtPr>
          <w:sdtEndPr/>
          <w:sdtContent>
            <w:tc>
              <w:tcPr>
                <w:tcW w:w="8525" w:type="dxa"/>
                <w:gridSpan w:val="4"/>
              </w:tcPr>
              <w:p w14:paraId="3CEC479A" w14:textId="77777777" w:rsidR="00B574C9" w:rsidRPr="00703FCD" w:rsidRDefault="00B574C9" w:rsidP="00922950">
                <w:r w:rsidRPr="00703FCD">
                  <w:rPr>
                    <w:rStyle w:val="PlaceholderText"/>
                  </w:rPr>
                  <w:t>[Enter your biography]</w:t>
                </w:r>
              </w:p>
            </w:tc>
          </w:sdtContent>
        </w:sdt>
      </w:tr>
      <w:tr w:rsidR="00B574C9" w:rsidRPr="00703FCD" w14:paraId="615534A1" w14:textId="77777777" w:rsidTr="001A6A06">
        <w:trPr>
          <w:trHeight w:val="986"/>
        </w:trPr>
        <w:tc>
          <w:tcPr>
            <w:tcW w:w="491" w:type="dxa"/>
            <w:vMerge/>
            <w:shd w:val="clear" w:color="auto" w:fill="A6A6A6" w:themeFill="background1" w:themeFillShade="A6"/>
          </w:tcPr>
          <w:p w14:paraId="0D62D107" w14:textId="77777777" w:rsidR="00B574C9" w:rsidRPr="00703FCD" w:rsidRDefault="00B574C9" w:rsidP="00CF1542">
            <w:pPr>
              <w:jc w:val="center"/>
              <w:rPr>
                <w:b/>
                <w:color w:val="FFFFFF" w:themeColor="background1"/>
              </w:rPr>
            </w:pPr>
          </w:p>
        </w:tc>
        <w:sdt>
          <w:sdtPr>
            <w:alias w:val="Affiliation"/>
            <w:tag w:val="affiliation"/>
            <w:id w:val="2012937915"/>
            <w:placeholder>
              <w:docPart w:val="966BF24AF604724694D8C3878028F0C5"/>
            </w:placeholder>
            <w:showingPlcHdr/>
            <w:text/>
          </w:sdtPr>
          <w:sdtEndPr/>
          <w:sdtContent>
            <w:tc>
              <w:tcPr>
                <w:tcW w:w="8525" w:type="dxa"/>
                <w:gridSpan w:val="4"/>
              </w:tcPr>
              <w:p w14:paraId="22F9B9AF" w14:textId="77777777" w:rsidR="00B574C9" w:rsidRPr="00703FCD" w:rsidRDefault="00B574C9" w:rsidP="00B574C9">
                <w:r w:rsidRPr="00703FCD">
                  <w:rPr>
                    <w:rStyle w:val="PlaceholderText"/>
                  </w:rPr>
                  <w:t>[Enter the institution with which you are affiliated]</w:t>
                </w:r>
              </w:p>
            </w:tc>
          </w:sdtContent>
        </w:sdt>
      </w:tr>
    </w:tbl>
    <w:p w14:paraId="1CD0FE53" w14:textId="77777777" w:rsidR="003D3579" w:rsidRPr="00703FCD"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703FCD" w14:paraId="1E15C024" w14:textId="77777777" w:rsidTr="00244BB0">
        <w:tc>
          <w:tcPr>
            <w:tcW w:w="9016" w:type="dxa"/>
            <w:shd w:val="clear" w:color="auto" w:fill="A6A6A6" w:themeFill="background1" w:themeFillShade="A6"/>
            <w:tcMar>
              <w:top w:w="113" w:type="dxa"/>
              <w:bottom w:w="113" w:type="dxa"/>
            </w:tcMar>
          </w:tcPr>
          <w:p w14:paraId="18B976F8" w14:textId="77777777" w:rsidR="00244BB0" w:rsidRPr="00703FCD" w:rsidRDefault="00244BB0" w:rsidP="00244BB0">
            <w:pPr>
              <w:jc w:val="center"/>
              <w:rPr>
                <w:b/>
                <w:color w:val="FFFFFF" w:themeColor="background1"/>
              </w:rPr>
            </w:pPr>
            <w:r w:rsidRPr="00703FCD">
              <w:rPr>
                <w:b/>
                <w:color w:val="FFFFFF" w:themeColor="background1"/>
              </w:rPr>
              <w:t>Your article</w:t>
            </w:r>
          </w:p>
        </w:tc>
      </w:tr>
      <w:tr w:rsidR="003F0D73" w:rsidRPr="00703FCD" w14:paraId="1314D7D7" w14:textId="77777777" w:rsidTr="003F0D73">
        <w:sdt>
          <w:sdtPr>
            <w:rPr>
              <w:b/>
            </w:rPr>
            <w:alias w:val="Article headword"/>
            <w:tag w:val="articleHeadword"/>
            <w:id w:val="-361440020"/>
            <w:placeholder>
              <w:docPart w:val="299442570BF46547AAC9537A1F4D5986"/>
            </w:placeholder>
            <w:text/>
          </w:sdtPr>
          <w:sdtEndPr/>
          <w:sdtContent>
            <w:tc>
              <w:tcPr>
                <w:tcW w:w="9016" w:type="dxa"/>
                <w:tcMar>
                  <w:top w:w="113" w:type="dxa"/>
                  <w:bottom w:w="113" w:type="dxa"/>
                </w:tcMar>
              </w:tcPr>
              <w:p w14:paraId="4378F9D2" w14:textId="77777777" w:rsidR="003F0D73" w:rsidRPr="00703FCD" w:rsidRDefault="00831136" w:rsidP="003F0D73">
                <w:pPr>
                  <w:rPr>
                    <w:b/>
                  </w:rPr>
                </w:pPr>
                <w:r w:rsidRPr="00703FCD">
                  <w:rPr>
                    <w:rFonts w:eastAsia="Times New Roman" w:cs="Times New Roman"/>
                    <w:sz w:val="24"/>
                    <w:szCs w:val="24"/>
                    <w:lang w:val="en-CA"/>
                  </w:rPr>
                  <w:t>Salma Khadra Jayyusi (1926 –)</w:t>
                </w:r>
              </w:p>
            </w:tc>
          </w:sdtContent>
        </w:sdt>
      </w:tr>
      <w:tr w:rsidR="00464699" w:rsidRPr="00703FCD" w14:paraId="6E1D8066" w14:textId="77777777" w:rsidTr="007821B0">
        <w:sdt>
          <w:sdtPr>
            <w:alias w:val="Variant headwords"/>
            <w:tag w:val="variantHeadwords"/>
            <w:id w:val="173464402"/>
            <w:placeholder>
              <w:docPart w:val="A61D8B26DA46264AADAF9173837DD55F"/>
            </w:placeholder>
            <w:showingPlcHdr/>
          </w:sdtPr>
          <w:sdtEndPr/>
          <w:sdtContent>
            <w:tc>
              <w:tcPr>
                <w:tcW w:w="9016" w:type="dxa"/>
                <w:tcMar>
                  <w:top w:w="113" w:type="dxa"/>
                  <w:bottom w:w="113" w:type="dxa"/>
                </w:tcMar>
              </w:tcPr>
              <w:p w14:paraId="21A911D3" w14:textId="77777777" w:rsidR="00464699" w:rsidRPr="00703FCD" w:rsidRDefault="00464699" w:rsidP="00464699">
                <w:r w:rsidRPr="00703FCD">
                  <w:rPr>
                    <w:rStyle w:val="PlaceholderText"/>
                    <w:b/>
                  </w:rPr>
                  <w:t xml:space="preserve">[Enter any </w:t>
                </w:r>
                <w:r w:rsidRPr="00703FCD">
                  <w:rPr>
                    <w:rStyle w:val="PlaceholderText"/>
                    <w:b/>
                    <w:i/>
                  </w:rPr>
                  <w:t>variant forms</w:t>
                </w:r>
                <w:r w:rsidRPr="00703FCD">
                  <w:rPr>
                    <w:rStyle w:val="PlaceholderText"/>
                    <w:b/>
                  </w:rPr>
                  <w:t xml:space="preserve"> of your headword – OPTIONAL]</w:t>
                </w:r>
              </w:p>
            </w:tc>
          </w:sdtContent>
        </w:sdt>
      </w:tr>
      <w:tr w:rsidR="00E85A05" w:rsidRPr="00703FCD" w14:paraId="5026F6AC" w14:textId="77777777" w:rsidTr="003F0D73">
        <w:sdt>
          <w:sdtPr>
            <w:alias w:val="Abstract"/>
            <w:tag w:val="abstract"/>
            <w:id w:val="-635871867"/>
            <w:placeholder>
              <w:docPart w:val="75F95B5186568C4C8BCD0A09E2E950D5"/>
            </w:placeholder>
          </w:sdtPr>
          <w:sdtEndPr/>
          <w:sdtContent>
            <w:tc>
              <w:tcPr>
                <w:tcW w:w="9016" w:type="dxa"/>
                <w:tcMar>
                  <w:top w:w="113" w:type="dxa"/>
                  <w:bottom w:w="113" w:type="dxa"/>
                </w:tcMar>
              </w:tcPr>
              <w:p w14:paraId="1459B2A4" w14:textId="117D1619" w:rsidR="00E85A05" w:rsidRPr="0080732A" w:rsidRDefault="00831136" w:rsidP="00E85A05">
                <w:pPr>
                  <w:rPr>
                    <w:sz w:val="24"/>
                    <w:szCs w:val="24"/>
                  </w:rPr>
                </w:pPr>
                <w:r w:rsidRPr="00703FCD">
                  <w:rPr>
                    <w:sz w:val="24"/>
                    <w:szCs w:val="24"/>
                  </w:rPr>
                  <w:t>Salma Khadra Jayyusi is an anthologist, translator, literary critic, and poet of Palestinian origins. A writer and researcher in her own right, she is better known for spearheading major projects aimed at introducing Arabic culture, literature, and history to Western audiences. Via the Project of Translation from Arabic (PROTA) and East-West Nexus programmes, she has contributed to and helped to translate and edit dozens of novels, edited collections and anthologies of Arabic poetry, short stories, novellas, and scholarly articles.</w:t>
                </w:r>
              </w:p>
            </w:tc>
          </w:sdtContent>
        </w:sdt>
      </w:tr>
      <w:tr w:rsidR="003F0D73" w:rsidRPr="00703FCD" w14:paraId="753869FB" w14:textId="77777777" w:rsidTr="0080732A">
        <w:trPr>
          <w:trHeight w:val="6348"/>
        </w:trPr>
        <w:sdt>
          <w:sdtPr>
            <w:alias w:val="Article text"/>
            <w:tag w:val="articleText"/>
            <w:id w:val="634067588"/>
            <w:placeholder>
              <w:docPart w:val="0213399373A119469E9B46808151BB0F"/>
            </w:placeholder>
          </w:sdtPr>
          <w:sdtEndPr/>
          <w:sdtContent>
            <w:tc>
              <w:tcPr>
                <w:tcW w:w="9016" w:type="dxa"/>
                <w:tcMar>
                  <w:top w:w="113" w:type="dxa"/>
                  <w:bottom w:w="113" w:type="dxa"/>
                </w:tcMar>
              </w:tcPr>
              <w:p w14:paraId="01D20E10" w14:textId="77777777" w:rsidR="00831136" w:rsidRPr="00703FCD" w:rsidRDefault="00831136" w:rsidP="00831136">
                <w:pPr>
                  <w:rPr>
                    <w:sz w:val="24"/>
                    <w:szCs w:val="24"/>
                  </w:rPr>
                </w:pPr>
                <w:r w:rsidRPr="00703FCD">
                  <w:rPr>
                    <w:sz w:val="24"/>
                    <w:szCs w:val="24"/>
                  </w:rPr>
                  <w:t>Poet, literary critic, anthologist, and translator Salma Khadra Jayyusi was born in 1926 in the small Jordanian city of Salt and was raised in Akka in northern Palestine (now Israel) and in Jerusalem, where she attended the elite Schmidt's Girls College. Her father, Subhi al-Khadra, was a Palestinian politician, lawyer and journalist who was subjected to internal exile and imprisonment when Salma was a child; her mother was Lebanese. Jayyusi is often described as having grown up in a household which honoured and enjoyed both Eastern and Western culture and history, which perhaps led her to study Arabic and English literature at the American University of Beirut. Married soon after her graduation to a Jordanian diplomat, she focused on raising her children within the peripatetic lifestyle of the diplomatic service, and only fully devoted herself to her writing, editing and translation work after they were grown.</w:t>
                </w:r>
              </w:p>
              <w:p w14:paraId="72722CAA" w14:textId="77777777" w:rsidR="00831136" w:rsidRPr="00703FCD" w:rsidRDefault="00831136" w:rsidP="00831136">
                <w:pPr>
                  <w:rPr>
                    <w:sz w:val="24"/>
                    <w:szCs w:val="24"/>
                  </w:rPr>
                </w:pPr>
              </w:p>
              <w:p w14:paraId="21286016" w14:textId="77777777" w:rsidR="00831136" w:rsidRPr="00703FCD" w:rsidRDefault="00831136" w:rsidP="00831136">
                <w:pPr>
                  <w:keepNext/>
                  <w:rPr>
                    <w:sz w:val="24"/>
                    <w:szCs w:val="24"/>
                  </w:rPr>
                </w:pPr>
                <w:r w:rsidRPr="00703FCD">
                  <w:rPr>
                    <w:sz w:val="24"/>
                    <w:szCs w:val="24"/>
                  </w:rPr>
                  <w:t>File:</w:t>
                </w:r>
                <w:r w:rsidRPr="00703FCD">
                  <w:t xml:space="preserve"> </w:t>
                </w:r>
                <w:r w:rsidRPr="00703FCD">
                  <w:rPr>
                    <w:sz w:val="24"/>
                    <w:szCs w:val="24"/>
                  </w:rPr>
                  <w:t>Salma Khadra Jayyusi</w:t>
                </w:r>
              </w:p>
              <w:p w14:paraId="24FAECCF" w14:textId="77777777" w:rsidR="00831136" w:rsidRPr="00703FCD" w:rsidRDefault="00831136" w:rsidP="00831136">
                <w:pPr>
                  <w:pStyle w:val="Caption"/>
                </w:pPr>
                <w:r w:rsidRPr="00703FCD">
                  <w:t xml:space="preserve">Figure </w:t>
                </w:r>
                <w:fldSimple w:instr=" SEQ Figure \* ARABIC ">
                  <w:r w:rsidRPr="00703FCD">
                    <w:rPr>
                      <w:noProof/>
                    </w:rPr>
                    <w:t>1</w:t>
                  </w:r>
                </w:fldSimple>
                <w:r w:rsidRPr="00703FCD">
                  <w:t xml:space="preserve"> Salma Khadra Jayyusi</w:t>
                </w:r>
              </w:p>
              <w:p w14:paraId="495B793F" w14:textId="77777777" w:rsidR="00831136" w:rsidRPr="00703FCD" w:rsidRDefault="00831136" w:rsidP="00831136">
                <w:pPr>
                  <w:rPr>
                    <w:sz w:val="24"/>
                    <w:szCs w:val="24"/>
                  </w:rPr>
                </w:pPr>
                <w:r w:rsidRPr="00703FCD">
                  <w:rPr>
                    <w:sz w:val="24"/>
                    <w:szCs w:val="24"/>
                  </w:rPr>
                  <w:t xml:space="preserve">Source: </w:t>
                </w:r>
                <w:hyperlink r:id="rId8" w:history="1">
                  <w:r w:rsidRPr="00703FCD">
                    <w:rPr>
                      <w:rStyle w:val="Hyperlink"/>
                      <w:sz w:val="24"/>
                      <w:szCs w:val="24"/>
                    </w:rPr>
                    <w:t>http://www.arabwomenwriters.com/images/stories/Salma_Jayyussi.jpg</w:t>
                  </w:r>
                </w:hyperlink>
              </w:p>
              <w:p w14:paraId="55473AA1" w14:textId="77777777" w:rsidR="00831136" w:rsidRPr="00703FCD" w:rsidRDefault="00831136" w:rsidP="00831136">
                <w:pPr>
                  <w:rPr>
                    <w:sz w:val="24"/>
                    <w:szCs w:val="24"/>
                  </w:rPr>
                </w:pPr>
              </w:p>
              <w:p w14:paraId="28A11D0A" w14:textId="77777777" w:rsidR="00831136" w:rsidRPr="00703FCD" w:rsidRDefault="00831136" w:rsidP="00831136">
                <w:pPr>
                  <w:rPr>
                    <w:sz w:val="24"/>
                    <w:szCs w:val="24"/>
                  </w:rPr>
                </w:pPr>
                <w:r w:rsidRPr="00703FCD">
                  <w:rPr>
                    <w:sz w:val="24"/>
                    <w:szCs w:val="24"/>
                  </w:rPr>
                  <w:t xml:space="preserve">Jayyusi's first collection of poetry, </w:t>
                </w:r>
                <w:r w:rsidRPr="00703FCD">
                  <w:rPr>
                    <w:rFonts w:ascii="Tahoma" w:eastAsia="Tahoma" w:hAnsi="Tahoma" w:cs="Tahoma"/>
                    <w:i/>
                    <w:iCs/>
                    <w:sz w:val="24"/>
                    <w:szCs w:val="24"/>
                  </w:rPr>
                  <w:t>العودة</w:t>
                </w:r>
                <w:r w:rsidRPr="00703FCD">
                  <w:rPr>
                    <w:rFonts w:cs="Simplified Arabic"/>
                    <w:i/>
                    <w:iCs/>
                    <w:sz w:val="24"/>
                    <w:szCs w:val="24"/>
                  </w:rPr>
                  <w:t xml:space="preserve"> </w:t>
                </w:r>
                <w:r w:rsidRPr="00703FCD">
                  <w:rPr>
                    <w:rFonts w:ascii="Tahoma" w:eastAsia="Tahoma" w:hAnsi="Tahoma" w:cs="Tahoma"/>
                    <w:i/>
                    <w:iCs/>
                    <w:sz w:val="24"/>
                    <w:szCs w:val="24"/>
                  </w:rPr>
                  <w:t>من</w:t>
                </w:r>
                <w:r w:rsidRPr="00703FCD">
                  <w:rPr>
                    <w:rFonts w:cs="Simplified Arabic"/>
                    <w:i/>
                    <w:iCs/>
                    <w:sz w:val="24"/>
                    <w:szCs w:val="24"/>
                  </w:rPr>
                  <w:t xml:space="preserve"> </w:t>
                </w:r>
                <w:r w:rsidRPr="00703FCD">
                  <w:rPr>
                    <w:rFonts w:ascii="Tahoma" w:eastAsia="Tahoma" w:hAnsi="Tahoma" w:cs="Tahoma"/>
                    <w:i/>
                    <w:iCs/>
                    <w:sz w:val="24"/>
                    <w:szCs w:val="24"/>
                  </w:rPr>
                  <w:t>النبع</w:t>
                </w:r>
                <w:r w:rsidRPr="00703FCD">
                  <w:rPr>
                    <w:rFonts w:cs="Simplified Arabic"/>
                    <w:i/>
                    <w:iCs/>
                    <w:sz w:val="24"/>
                    <w:szCs w:val="24"/>
                  </w:rPr>
                  <w:t xml:space="preserve"> </w:t>
                </w:r>
                <w:r w:rsidRPr="00703FCD">
                  <w:rPr>
                    <w:rFonts w:ascii="Tahoma" w:eastAsia="Tahoma" w:hAnsi="Tahoma" w:cs="Tahoma"/>
                    <w:i/>
                    <w:iCs/>
                    <w:sz w:val="24"/>
                    <w:szCs w:val="24"/>
                  </w:rPr>
                  <w:t>الحالم</w:t>
                </w:r>
                <w:r w:rsidRPr="00703FCD">
                  <w:rPr>
                    <w:rFonts w:cs="Simplified Arabic"/>
                    <w:i/>
                    <w:iCs/>
                    <w:sz w:val="24"/>
                    <w:szCs w:val="24"/>
                    <w:cs/>
                  </w:rPr>
                  <w:t xml:space="preserve"> </w:t>
                </w:r>
                <w:r w:rsidRPr="00703FCD">
                  <w:rPr>
                    <w:sz w:val="24"/>
                    <w:szCs w:val="24"/>
                    <w:cs/>
                  </w:rPr>
                  <w:t xml:space="preserve"> </w:t>
                </w:r>
                <w:r w:rsidRPr="00703FCD">
                  <w:rPr>
                    <w:sz w:val="24"/>
                    <w:szCs w:val="24"/>
                  </w:rPr>
                  <w:t>(</w:t>
                </w:r>
                <w:r w:rsidRPr="00703FCD">
                  <w:rPr>
                    <w:i/>
                    <w:iCs/>
                    <w:sz w:val="24"/>
                    <w:szCs w:val="24"/>
                  </w:rPr>
                  <w:t>Return from the Dreamy Fountain)</w:t>
                </w:r>
                <w:r w:rsidRPr="00703FCD">
                  <w:rPr>
                    <w:sz w:val="24"/>
                    <w:szCs w:val="24"/>
                  </w:rPr>
                  <w:t xml:space="preserve"> was published in 1960, but she halted work on her second volume as a response to the Six-Day War in 1967, and has published very few of her own poems since. During the 1960s she also translated works of literature and literary criticism by Louise Bogan, Archibald MacLeish and Lawrence Durrell into Arabic. In the late 1960s, Jayyusi turned instead to research, and to writing and translation in English, completing her PhD in London in 1970. This led to her first publications in English, which included her PhD </w:t>
                </w:r>
                <w:r w:rsidRPr="00703FCD">
                  <w:rPr>
                    <w:sz w:val="24"/>
                    <w:szCs w:val="24"/>
                  </w:rPr>
                  <w:lastRenderedPageBreak/>
                  <w:t xml:space="preserve">research, published as </w:t>
                </w:r>
                <w:r w:rsidRPr="00703FCD">
                  <w:rPr>
                    <w:i/>
                    <w:iCs/>
                    <w:sz w:val="24"/>
                    <w:szCs w:val="24"/>
                  </w:rPr>
                  <w:t>Trends and Movements in Modern Arabic Poetry</w:t>
                </w:r>
                <w:r w:rsidRPr="00703FCD">
                  <w:rPr>
                    <w:sz w:val="24"/>
                    <w:szCs w:val="24"/>
                  </w:rPr>
                  <w:t xml:space="preserve"> in 1977. During the 1970s she taught at the universities of Khartoum, Algiers, Constantine, and Utah. Salma Khadra Jayyusi has lived in the USA since 1975, with links to the universities of Washington, Texas, and Michigan.</w:t>
                </w:r>
              </w:p>
              <w:p w14:paraId="47E3C759" w14:textId="77777777" w:rsidR="00831136" w:rsidRPr="00703FCD" w:rsidRDefault="00831136" w:rsidP="00831136">
                <w:pPr>
                  <w:rPr>
                    <w:sz w:val="24"/>
                    <w:szCs w:val="24"/>
                  </w:rPr>
                </w:pPr>
              </w:p>
              <w:p w14:paraId="08637C73" w14:textId="77777777" w:rsidR="00831136" w:rsidRPr="00703FCD" w:rsidRDefault="00831136" w:rsidP="00831136">
                <w:pPr>
                  <w:keepNext/>
                  <w:rPr>
                    <w:sz w:val="24"/>
                    <w:szCs w:val="24"/>
                  </w:rPr>
                </w:pPr>
                <w:r w:rsidRPr="00703FCD">
                  <w:rPr>
                    <w:sz w:val="24"/>
                    <w:szCs w:val="24"/>
                  </w:rPr>
                  <w:t>File:</w:t>
                </w:r>
                <w:r w:rsidRPr="00703FCD">
                  <w:t xml:space="preserve"> </w:t>
                </w:r>
                <w:r w:rsidRPr="00703FCD">
                  <w:rPr>
                    <w:sz w:val="24"/>
                    <w:szCs w:val="24"/>
                  </w:rPr>
                  <w:t>Salma Khadra Jayyusi2</w:t>
                </w:r>
              </w:p>
              <w:p w14:paraId="6BA9F675" w14:textId="77777777" w:rsidR="00831136" w:rsidRPr="00703FCD" w:rsidRDefault="00831136" w:rsidP="00831136">
                <w:pPr>
                  <w:pStyle w:val="Caption"/>
                </w:pPr>
                <w:r w:rsidRPr="00703FCD">
                  <w:t xml:space="preserve">Figure </w:t>
                </w:r>
                <w:fldSimple w:instr=" SEQ Figure \* ARABIC ">
                  <w:r w:rsidRPr="00703FCD">
                    <w:rPr>
                      <w:noProof/>
                    </w:rPr>
                    <w:t>2</w:t>
                  </w:r>
                </w:fldSimple>
                <w:r w:rsidRPr="00703FCD">
                  <w:t xml:space="preserve"> Salma Khadra Jayyusi</w:t>
                </w:r>
              </w:p>
              <w:p w14:paraId="7260C68F" w14:textId="77777777" w:rsidR="00831136" w:rsidRPr="00703FCD" w:rsidRDefault="00831136" w:rsidP="00831136">
                <w:r w:rsidRPr="00703FCD">
                  <w:rPr>
                    <w:sz w:val="24"/>
                    <w:szCs w:val="24"/>
                  </w:rPr>
                  <w:t>Source: Arabic online newspaper al-Iqtisadia (Economics)</w:t>
                </w:r>
              </w:p>
              <w:p w14:paraId="05AE570F" w14:textId="77777777" w:rsidR="00831136" w:rsidRPr="00703FCD" w:rsidRDefault="00250951" w:rsidP="00831136">
                <w:pPr>
                  <w:rPr>
                    <w:sz w:val="24"/>
                    <w:szCs w:val="24"/>
                  </w:rPr>
                </w:pPr>
                <w:hyperlink r:id="rId9" w:history="1">
                  <w:r w:rsidR="00831136" w:rsidRPr="00703FCD">
                    <w:rPr>
                      <w:rStyle w:val="Hyperlink"/>
                      <w:sz w:val="24"/>
                      <w:szCs w:val="24"/>
                    </w:rPr>
                    <w:t>http://www.aleqt.com/2012/02/20/article_628432.html</w:t>
                  </w:r>
                </w:hyperlink>
              </w:p>
              <w:p w14:paraId="0C4E9EB6" w14:textId="77777777" w:rsidR="00831136" w:rsidRPr="00703FCD" w:rsidRDefault="00831136" w:rsidP="00831136">
                <w:r w:rsidRPr="00703FCD">
                  <w:rPr>
                    <w:sz w:val="24"/>
                    <w:szCs w:val="24"/>
                  </w:rPr>
                  <w:t>copyright page (in English) here: http://www.aleqt.com/page/view/copyright</w:t>
                </w:r>
              </w:p>
              <w:p w14:paraId="00B99C78" w14:textId="77777777" w:rsidR="00831136" w:rsidRPr="00703FCD" w:rsidRDefault="00831136" w:rsidP="00831136">
                <w:pPr>
                  <w:rPr>
                    <w:sz w:val="24"/>
                    <w:szCs w:val="24"/>
                  </w:rPr>
                </w:pPr>
              </w:p>
              <w:p w14:paraId="6BB456A5" w14:textId="77777777" w:rsidR="00831136" w:rsidRPr="00703FCD" w:rsidRDefault="00831136" w:rsidP="00831136">
                <w:pPr>
                  <w:rPr>
                    <w:sz w:val="24"/>
                    <w:szCs w:val="24"/>
                  </w:rPr>
                </w:pPr>
              </w:p>
              <w:p w14:paraId="006CFAD9" w14:textId="77777777" w:rsidR="00831136" w:rsidRPr="00703FCD" w:rsidRDefault="00831136" w:rsidP="00831136">
                <w:pPr>
                  <w:rPr>
                    <w:sz w:val="24"/>
                    <w:szCs w:val="24"/>
                  </w:rPr>
                </w:pPr>
                <w:r w:rsidRPr="00703FCD">
                  <w:rPr>
                    <w:sz w:val="24"/>
                    <w:szCs w:val="24"/>
                  </w:rPr>
                  <w:t xml:space="preserve">Laying aside much of her teaching and research, she has focused the bulk of her career since then on the work of disseminating and promoting Arabic and Islamic culture in the West, with the aim of challenging cultural misunderstanding and misrepresentation. PROTA has attempted to do this via literary translation. The initial seeds for the project were sown in the late 1970s when Jayyusi was invited to work on a major anthology of modern Arabic literature for Columbia University Press. This initiative, funded by the Iraqi Ministry of Information &amp; Culture, eventually led to two significant collections, </w:t>
                </w:r>
                <w:r w:rsidRPr="00703FCD">
                  <w:rPr>
                    <w:i/>
                    <w:iCs/>
                    <w:sz w:val="24"/>
                    <w:szCs w:val="24"/>
                  </w:rPr>
                  <w:t>Modern Arabic Poetry</w:t>
                </w:r>
                <w:r w:rsidRPr="00703FCD">
                  <w:rPr>
                    <w:sz w:val="24"/>
                    <w:szCs w:val="24"/>
                  </w:rPr>
                  <w:t xml:space="preserve"> (1987) and </w:t>
                </w:r>
                <w:r w:rsidRPr="00703FCD">
                  <w:rPr>
                    <w:i/>
                    <w:iCs/>
                    <w:sz w:val="24"/>
                    <w:szCs w:val="24"/>
                  </w:rPr>
                  <w:t>The Literature of Modern Arabia</w:t>
                </w:r>
                <w:r w:rsidRPr="00703FCD">
                  <w:rPr>
                    <w:sz w:val="24"/>
                    <w:szCs w:val="24"/>
                  </w:rPr>
                  <w:t xml:space="preserve"> (1988).</w:t>
                </w:r>
              </w:p>
              <w:p w14:paraId="6FDFFC12" w14:textId="77777777" w:rsidR="00831136" w:rsidRPr="00703FCD" w:rsidRDefault="00831136" w:rsidP="00831136">
                <w:pPr>
                  <w:rPr>
                    <w:sz w:val="24"/>
                    <w:szCs w:val="24"/>
                  </w:rPr>
                </w:pPr>
              </w:p>
              <w:p w14:paraId="7ED622F1" w14:textId="25601A9B" w:rsidR="00831136" w:rsidRPr="00703FCD" w:rsidRDefault="00831136" w:rsidP="00831136">
                <w:pPr>
                  <w:rPr>
                    <w:sz w:val="24"/>
                    <w:szCs w:val="24"/>
                  </w:rPr>
                </w:pPr>
                <w:r w:rsidRPr="00703FCD">
                  <w:rPr>
                    <w:sz w:val="24"/>
                    <w:szCs w:val="24"/>
                  </w:rPr>
                  <w:t>PROTA itself was officially established in 1980, with the stated aim of ‘the dissemination of Arabic culture and literature abroad’ and with Jayyusi as director. Although her work has obviously been driven by her love of Arabic culture, she has also been trenchant in her criticism of Arab governments and cultural institutions for their failure to support contemporary literature</w:t>
                </w:r>
                <w:r w:rsidR="0080732A">
                  <w:rPr>
                    <w:sz w:val="24"/>
                    <w:szCs w:val="24"/>
                  </w:rPr>
                  <w:t>.</w:t>
                </w:r>
                <w:r w:rsidRPr="00703FCD">
                  <w:rPr>
                    <w:sz w:val="24"/>
                    <w:szCs w:val="24"/>
                  </w:rPr>
                  <w:t xml:space="preserve"> Commentators have also noted that a campaigning spirit lies behind much of PROTA's work, rather than a pretence at scholarly 'neutrality'</w:t>
                </w:r>
                <w:r w:rsidR="0080732A">
                  <w:rPr>
                    <w:sz w:val="24"/>
                    <w:szCs w:val="24"/>
                  </w:rPr>
                  <w:t xml:space="preserve"> (</w:t>
                </w:r>
                <w:r w:rsidR="0080732A">
                  <w:t>van Leeuwen</w:t>
                </w:r>
                <w:r w:rsidR="0080732A">
                  <w:t xml:space="preserve"> 278).</w:t>
                </w:r>
              </w:p>
              <w:p w14:paraId="78076C36" w14:textId="77777777" w:rsidR="00831136" w:rsidRPr="00703FCD" w:rsidRDefault="00831136" w:rsidP="00831136">
                <w:pPr>
                  <w:rPr>
                    <w:sz w:val="24"/>
                    <w:szCs w:val="24"/>
                  </w:rPr>
                </w:pPr>
              </w:p>
              <w:p w14:paraId="4FCF4CC7" w14:textId="77777777" w:rsidR="00831136" w:rsidRPr="00703FCD" w:rsidRDefault="00831136" w:rsidP="00831136">
                <w:pPr>
                  <w:rPr>
                    <w:sz w:val="24"/>
                    <w:szCs w:val="24"/>
                  </w:rPr>
                </w:pPr>
                <w:r w:rsidRPr="00703FCD">
                  <w:rPr>
                    <w:sz w:val="24"/>
                    <w:szCs w:val="24"/>
                  </w:rPr>
                  <w:t>PROTA has been the driving force behind a number of anthologies, single-author collections of short stories or poetry, novellas and novels, issued by many different publishing houses in the USA and UK. The project's subjects have included many of the most significant names in twentieth-century Arabic literature, such as Emile Habibi, Ghassan Kanafani, Hanna Mina and Nizar Qabbani. Jayyusi has written the introductions or forewords to most of these, edited over thirty volumes, and had a hand in translating many of them. From its early days as a small group of academics, PROTA has grown into a loose network of scholars and translators, significant members of which include Roger Allen and Naomi Shihab Nye. Allen and Jayyusi were closely involved in the negotiations which led to Egyptian novelist Naguib Mahfouz being awarded the Nobel Prize for Literature in 1988.</w:t>
                </w:r>
              </w:p>
              <w:p w14:paraId="5EC13D31" w14:textId="77777777" w:rsidR="00831136" w:rsidRPr="00703FCD" w:rsidRDefault="00831136" w:rsidP="00831136">
                <w:pPr>
                  <w:rPr>
                    <w:sz w:val="24"/>
                    <w:szCs w:val="24"/>
                  </w:rPr>
                </w:pPr>
              </w:p>
              <w:p w14:paraId="365564E8" w14:textId="77777777" w:rsidR="00831136" w:rsidRPr="00703FCD" w:rsidRDefault="00831136" w:rsidP="00831136">
                <w:pPr>
                  <w:rPr>
                    <w:sz w:val="24"/>
                    <w:szCs w:val="24"/>
                  </w:rPr>
                </w:pPr>
                <w:r w:rsidRPr="00703FCD">
                  <w:rPr>
                    <w:sz w:val="24"/>
                    <w:szCs w:val="24"/>
                  </w:rPr>
                  <w:t xml:space="preserve">Jayyusi's second major project, East-West Nexus (EWN), aimed to add cultural studies to the literary translation work of PROTA. EWN-sponsored publications have included </w:t>
                </w:r>
                <w:r w:rsidRPr="00703FCD">
                  <w:rPr>
                    <w:i/>
                    <w:iCs/>
                    <w:sz w:val="24"/>
                    <w:szCs w:val="24"/>
                  </w:rPr>
                  <w:t>The Legacy of Muslim Spain</w:t>
                </w:r>
                <w:r w:rsidRPr="00703FCD">
                  <w:rPr>
                    <w:sz w:val="24"/>
                    <w:szCs w:val="24"/>
                  </w:rPr>
                  <w:t xml:space="preserve">, an 1,100-page volume which brought together forty-two contributors, and </w:t>
                </w:r>
                <w:r w:rsidRPr="00703FCD">
                  <w:rPr>
                    <w:i/>
                    <w:iCs/>
                    <w:sz w:val="24"/>
                    <w:szCs w:val="24"/>
                  </w:rPr>
                  <w:t xml:space="preserve">My Jerusalem, </w:t>
                </w:r>
                <w:r w:rsidRPr="00703FCD">
                  <w:rPr>
                    <w:sz w:val="24"/>
                    <w:szCs w:val="24"/>
                  </w:rPr>
                  <w:t xml:space="preserve">a compendium of ‘essays, reminiscences and poems’ which was partly the outcome of a Fulbright Fellowship during which Jayyusi conducted </w:t>
                </w:r>
                <w:r w:rsidRPr="00703FCD">
                  <w:rPr>
                    <w:sz w:val="24"/>
                    <w:szCs w:val="24"/>
                  </w:rPr>
                  <w:lastRenderedPageBreak/>
                  <w:t>research amongst Palestinians living in Syria, Jordan, and the West Bank.</w:t>
                </w:r>
              </w:p>
              <w:p w14:paraId="050CE589" w14:textId="77777777" w:rsidR="00831136" w:rsidRPr="00703FCD" w:rsidRDefault="00831136" w:rsidP="00831136">
                <w:pPr>
                  <w:rPr>
                    <w:sz w:val="24"/>
                    <w:szCs w:val="24"/>
                  </w:rPr>
                </w:pPr>
              </w:p>
              <w:p w14:paraId="5ACE76A9" w14:textId="77777777" w:rsidR="00831136" w:rsidRPr="00703FCD" w:rsidRDefault="00831136" w:rsidP="00831136">
                <w:pPr>
                  <w:rPr>
                    <w:sz w:val="24"/>
                    <w:szCs w:val="24"/>
                  </w:rPr>
                </w:pPr>
              </w:p>
              <w:p w14:paraId="3DAB0C95" w14:textId="77777777" w:rsidR="00831136" w:rsidRPr="00703FCD" w:rsidRDefault="00831136" w:rsidP="00831136">
                <w:pPr>
                  <w:pStyle w:val="Heading1"/>
                  <w:outlineLvl w:val="0"/>
                  <w:rPr>
                    <w:rFonts w:asciiTheme="minorHAnsi" w:hAnsiTheme="minorHAnsi"/>
                  </w:rPr>
                </w:pPr>
                <w:r w:rsidRPr="00703FCD">
                  <w:rPr>
                    <w:rFonts w:asciiTheme="minorHAnsi" w:hAnsiTheme="minorHAnsi"/>
                  </w:rPr>
                  <w:t>Selected Publications</w:t>
                </w:r>
              </w:p>
              <w:p w14:paraId="660E8C24" w14:textId="77777777" w:rsidR="00831136" w:rsidRPr="00703FCD" w:rsidRDefault="00831136" w:rsidP="00831136">
                <w:pPr>
                  <w:pStyle w:val="Heading2"/>
                  <w:outlineLvl w:val="1"/>
                  <w:rPr>
                    <w:rFonts w:asciiTheme="minorHAnsi" w:hAnsiTheme="minorHAnsi"/>
                  </w:rPr>
                </w:pPr>
              </w:p>
              <w:p w14:paraId="57231D04" w14:textId="77777777" w:rsidR="00831136" w:rsidRPr="00703FCD" w:rsidRDefault="00831136" w:rsidP="00831136">
                <w:pPr>
                  <w:pStyle w:val="Heading2"/>
                  <w:outlineLvl w:val="1"/>
                  <w:rPr>
                    <w:rFonts w:asciiTheme="minorHAnsi" w:hAnsiTheme="minorHAnsi"/>
                  </w:rPr>
                </w:pPr>
                <w:r w:rsidRPr="00703FCD">
                  <w:rPr>
                    <w:rFonts w:asciiTheme="minorHAnsi" w:hAnsiTheme="minorHAnsi"/>
                    <w:b/>
                    <w:bCs/>
                  </w:rPr>
                  <w:t>Single-Authored</w:t>
                </w:r>
                <w:r w:rsidRPr="00703FCD">
                  <w:rPr>
                    <w:rFonts w:asciiTheme="minorHAnsi" w:hAnsiTheme="minorHAnsi"/>
                  </w:rPr>
                  <w:t xml:space="preserve"> </w:t>
                </w:r>
              </w:p>
              <w:p w14:paraId="791CF76B" w14:textId="77777777" w:rsidR="00831136" w:rsidRPr="00703FCD" w:rsidRDefault="00831136" w:rsidP="00831136">
                <w:pPr>
                  <w:rPr>
                    <w:sz w:val="24"/>
                    <w:szCs w:val="24"/>
                  </w:rPr>
                </w:pPr>
              </w:p>
              <w:p w14:paraId="674CC352" w14:textId="77777777" w:rsidR="00831136" w:rsidRPr="00703FCD" w:rsidRDefault="00831136" w:rsidP="00831136">
                <w:pPr>
                  <w:rPr>
                    <w:i/>
                    <w:iCs/>
                    <w:sz w:val="24"/>
                    <w:szCs w:val="24"/>
                  </w:rPr>
                </w:pPr>
                <w:r w:rsidRPr="00703FCD">
                  <w:rPr>
                    <w:rFonts w:ascii="Tahoma" w:eastAsia="Tahoma" w:hAnsi="Tahoma" w:cs="Tahoma"/>
                    <w:i/>
                    <w:iCs/>
                    <w:sz w:val="24"/>
                    <w:szCs w:val="24"/>
                  </w:rPr>
                  <w:t>العودة</w:t>
                </w:r>
                <w:r w:rsidRPr="00703FCD">
                  <w:rPr>
                    <w:rFonts w:cs="Simplified Arabic"/>
                    <w:i/>
                    <w:iCs/>
                    <w:sz w:val="24"/>
                    <w:szCs w:val="24"/>
                  </w:rPr>
                  <w:t xml:space="preserve"> </w:t>
                </w:r>
                <w:r w:rsidRPr="00703FCD">
                  <w:rPr>
                    <w:rFonts w:ascii="Tahoma" w:eastAsia="Tahoma" w:hAnsi="Tahoma" w:cs="Tahoma"/>
                    <w:i/>
                    <w:iCs/>
                    <w:sz w:val="24"/>
                    <w:szCs w:val="24"/>
                  </w:rPr>
                  <w:t>من</w:t>
                </w:r>
                <w:r w:rsidRPr="00703FCD">
                  <w:rPr>
                    <w:rFonts w:cs="Simplified Arabic"/>
                    <w:i/>
                    <w:iCs/>
                    <w:sz w:val="24"/>
                    <w:szCs w:val="24"/>
                  </w:rPr>
                  <w:t xml:space="preserve"> </w:t>
                </w:r>
                <w:r w:rsidRPr="00703FCD">
                  <w:rPr>
                    <w:rFonts w:ascii="Tahoma" w:eastAsia="Tahoma" w:hAnsi="Tahoma" w:cs="Tahoma"/>
                    <w:i/>
                    <w:iCs/>
                    <w:sz w:val="24"/>
                    <w:szCs w:val="24"/>
                  </w:rPr>
                  <w:t>النبع</w:t>
                </w:r>
                <w:r w:rsidRPr="00703FCD">
                  <w:rPr>
                    <w:rFonts w:cs="Simplified Arabic"/>
                    <w:i/>
                    <w:iCs/>
                    <w:sz w:val="24"/>
                    <w:szCs w:val="24"/>
                  </w:rPr>
                  <w:t xml:space="preserve"> </w:t>
                </w:r>
                <w:r w:rsidRPr="00703FCD">
                  <w:rPr>
                    <w:rFonts w:ascii="Tahoma" w:eastAsia="Tahoma" w:hAnsi="Tahoma" w:cs="Tahoma"/>
                    <w:i/>
                    <w:iCs/>
                    <w:sz w:val="24"/>
                    <w:szCs w:val="24"/>
                  </w:rPr>
                  <w:t>الحالم</w:t>
                </w:r>
                <w:r w:rsidRPr="00703FCD">
                  <w:rPr>
                    <w:rFonts w:cs="Simplified Arabic"/>
                    <w:i/>
                    <w:iCs/>
                    <w:sz w:val="24"/>
                    <w:szCs w:val="24"/>
                    <w:cs/>
                  </w:rPr>
                  <w:t xml:space="preserve"> </w:t>
                </w:r>
                <w:r w:rsidRPr="00703FCD">
                  <w:rPr>
                    <w:i/>
                    <w:iCs/>
                    <w:sz w:val="24"/>
                    <w:szCs w:val="24"/>
                    <w:cs/>
                  </w:rPr>
                  <w:t xml:space="preserve"> </w:t>
                </w:r>
                <w:r w:rsidRPr="00703FCD">
                  <w:rPr>
                    <w:i/>
                    <w:iCs/>
                    <w:sz w:val="24"/>
                    <w:szCs w:val="24"/>
                  </w:rPr>
                  <w:t>- (al-ʽauda min al-nabʽ al-halim; Return from the Dreamy Fountain)</w:t>
                </w:r>
                <w:r w:rsidRPr="00703FCD">
                  <w:rPr>
                    <w:sz w:val="24"/>
                    <w:szCs w:val="24"/>
                  </w:rPr>
                  <w:t>, 1960</w:t>
                </w:r>
              </w:p>
              <w:p w14:paraId="06EE1FF2" w14:textId="77777777" w:rsidR="00831136" w:rsidRPr="00703FCD" w:rsidRDefault="00831136" w:rsidP="00831136">
                <w:pPr>
                  <w:rPr>
                    <w:sz w:val="24"/>
                    <w:szCs w:val="24"/>
                  </w:rPr>
                </w:pPr>
                <w:r w:rsidRPr="00703FCD">
                  <w:rPr>
                    <w:i/>
                    <w:iCs/>
                    <w:sz w:val="24"/>
                    <w:szCs w:val="24"/>
                  </w:rPr>
                  <w:t>Trends and Movements in Modern Arabic Poetry</w:t>
                </w:r>
                <w:r w:rsidRPr="00703FCD">
                  <w:rPr>
                    <w:sz w:val="24"/>
                    <w:szCs w:val="24"/>
                  </w:rPr>
                  <w:t>. Leiden: Brill, 1977</w:t>
                </w:r>
              </w:p>
              <w:p w14:paraId="784C43C1" w14:textId="77777777" w:rsidR="00831136" w:rsidRPr="00703FCD" w:rsidRDefault="00831136" w:rsidP="00831136">
                <w:pPr>
                  <w:rPr>
                    <w:sz w:val="24"/>
                    <w:szCs w:val="24"/>
                  </w:rPr>
                </w:pPr>
              </w:p>
              <w:p w14:paraId="20D02FD6" w14:textId="77777777" w:rsidR="00831136" w:rsidRPr="00703FCD" w:rsidRDefault="00831136" w:rsidP="00831136">
                <w:pPr>
                  <w:pStyle w:val="Heading2"/>
                  <w:outlineLvl w:val="1"/>
                  <w:rPr>
                    <w:rFonts w:asciiTheme="minorHAnsi" w:hAnsiTheme="minorHAnsi"/>
                  </w:rPr>
                </w:pPr>
                <w:r w:rsidRPr="00703FCD">
                  <w:rPr>
                    <w:rFonts w:asciiTheme="minorHAnsi" w:hAnsiTheme="minorHAnsi"/>
                  </w:rPr>
                  <w:t>Edited volumes</w:t>
                </w:r>
              </w:p>
              <w:p w14:paraId="6DC7EDCB" w14:textId="77777777" w:rsidR="00831136" w:rsidRPr="00703FCD" w:rsidRDefault="00831136" w:rsidP="00831136">
                <w:pPr>
                  <w:rPr>
                    <w:sz w:val="24"/>
                    <w:szCs w:val="24"/>
                  </w:rPr>
                </w:pPr>
              </w:p>
              <w:p w14:paraId="29FA88C5" w14:textId="77777777" w:rsidR="00831136" w:rsidRPr="00703FCD" w:rsidRDefault="00831136" w:rsidP="00831136">
                <w:pPr>
                  <w:rPr>
                    <w:i/>
                    <w:iCs/>
                    <w:sz w:val="24"/>
                    <w:szCs w:val="24"/>
                  </w:rPr>
                </w:pPr>
                <w:r w:rsidRPr="00703FCD">
                  <w:rPr>
                    <w:i/>
                    <w:iCs/>
                    <w:sz w:val="24"/>
                    <w:szCs w:val="24"/>
                  </w:rPr>
                  <w:t>Modern Arabic Poetry: An Anthology</w:t>
                </w:r>
                <w:r w:rsidRPr="00703FCD">
                  <w:rPr>
                    <w:sz w:val="24"/>
                    <w:szCs w:val="24"/>
                  </w:rPr>
                  <w:t>. New York: Columbia University Press, 1987</w:t>
                </w:r>
              </w:p>
              <w:p w14:paraId="0B5DC982" w14:textId="77777777" w:rsidR="00831136" w:rsidRPr="00703FCD" w:rsidRDefault="00831136" w:rsidP="00831136">
                <w:pPr>
                  <w:rPr>
                    <w:i/>
                    <w:iCs/>
                    <w:sz w:val="24"/>
                    <w:szCs w:val="24"/>
                  </w:rPr>
                </w:pPr>
                <w:r w:rsidRPr="00703FCD">
                  <w:rPr>
                    <w:i/>
                    <w:iCs/>
                    <w:sz w:val="24"/>
                    <w:szCs w:val="24"/>
                  </w:rPr>
                  <w:t>The Literature of Modern Arabia</w:t>
                </w:r>
                <w:r w:rsidRPr="00703FCD">
                  <w:rPr>
                    <w:sz w:val="24"/>
                    <w:szCs w:val="24"/>
                  </w:rPr>
                  <w:t>. Austin, TX: University of Texas Press, 1988</w:t>
                </w:r>
              </w:p>
              <w:p w14:paraId="28082ED5" w14:textId="77777777" w:rsidR="00831136" w:rsidRPr="00703FCD" w:rsidRDefault="00831136" w:rsidP="00831136">
                <w:pPr>
                  <w:rPr>
                    <w:i/>
                    <w:iCs/>
                    <w:sz w:val="24"/>
                    <w:szCs w:val="24"/>
                  </w:rPr>
                </w:pPr>
                <w:r w:rsidRPr="00703FCD">
                  <w:rPr>
                    <w:i/>
                    <w:iCs/>
                    <w:sz w:val="24"/>
                    <w:szCs w:val="24"/>
                  </w:rPr>
                  <w:t>Anthology of Modern Palestinian Literature</w:t>
                </w:r>
                <w:r w:rsidRPr="00703FCD">
                  <w:rPr>
                    <w:sz w:val="24"/>
                    <w:szCs w:val="24"/>
                  </w:rPr>
                  <w:t>. New York: Columbia University Press, 1992</w:t>
                </w:r>
              </w:p>
              <w:p w14:paraId="5CF97A78" w14:textId="77777777" w:rsidR="00831136" w:rsidRPr="00703FCD" w:rsidRDefault="00831136" w:rsidP="00831136">
                <w:pPr>
                  <w:rPr>
                    <w:i/>
                    <w:iCs/>
                    <w:sz w:val="24"/>
                    <w:szCs w:val="24"/>
                  </w:rPr>
                </w:pPr>
                <w:r w:rsidRPr="00703FCD">
                  <w:rPr>
                    <w:i/>
                    <w:iCs/>
                    <w:sz w:val="24"/>
                    <w:szCs w:val="24"/>
                  </w:rPr>
                  <w:t>The Legacy of Muslim Spain</w:t>
                </w:r>
                <w:r w:rsidRPr="00703FCD">
                  <w:rPr>
                    <w:sz w:val="24"/>
                    <w:szCs w:val="24"/>
                  </w:rPr>
                  <w:t>. Leiden; New York: E. J. Brill, 1992</w:t>
                </w:r>
              </w:p>
              <w:p w14:paraId="69DC264E" w14:textId="77777777" w:rsidR="00831136" w:rsidRPr="00703FCD" w:rsidRDefault="00831136" w:rsidP="00831136">
                <w:pPr>
                  <w:rPr>
                    <w:i/>
                    <w:iCs/>
                    <w:sz w:val="24"/>
                    <w:szCs w:val="24"/>
                  </w:rPr>
                </w:pPr>
                <w:r w:rsidRPr="00703FCD">
                  <w:rPr>
                    <w:i/>
                    <w:iCs/>
                    <w:sz w:val="24"/>
                    <w:szCs w:val="24"/>
                  </w:rPr>
                  <w:t>Modern Arabic Drama: An Anthology</w:t>
                </w:r>
                <w:r w:rsidRPr="00703FCD">
                  <w:rPr>
                    <w:sz w:val="24"/>
                    <w:szCs w:val="24"/>
                  </w:rPr>
                  <w:t xml:space="preserve"> (with Roger Allen). Indiana University Press, 1995</w:t>
                </w:r>
              </w:p>
              <w:p w14:paraId="3DB680F0" w14:textId="77777777" w:rsidR="00831136" w:rsidRPr="00703FCD" w:rsidRDefault="00831136" w:rsidP="00831136">
                <w:pPr>
                  <w:rPr>
                    <w:i/>
                    <w:iCs/>
                    <w:sz w:val="24"/>
                    <w:szCs w:val="24"/>
                  </w:rPr>
                </w:pPr>
                <w:r w:rsidRPr="00703FCD">
                  <w:rPr>
                    <w:i/>
                    <w:iCs/>
                    <w:sz w:val="24"/>
                    <w:szCs w:val="24"/>
                  </w:rPr>
                  <w:t>Short Arabic Plays: An Anthology</w:t>
                </w:r>
                <w:r w:rsidRPr="00703FCD">
                  <w:rPr>
                    <w:sz w:val="24"/>
                    <w:szCs w:val="24"/>
                  </w:rPr>
                  <w:t>. Interlink Books, New York, 2003</w:t>
                </w:r>
              </w:p>
              <w:p w14:paraId="1D7D41AB" w14:textId="77777777" w:rsidR="00831136" w:rsidRPr="00703FCD" w:rsidRDefault="00831136" w:rsidP="00831136">
                <w:pPr>
                  <w:rPr>
                    <w:i/>
                    <w:iCs/>
                    <w:sz w:val="24"/>
                    <w:szCs w:val="24"/>
                  </w:rPr>
                </w:pPr>
                <w:r w:rsidRPr="00703FCD">
                  <w:rPr>
                    <w:i/>
                    <w:iCs/>
                    <w:sz w:val="24"/>
                    <w:szCs w:val="24"/>
                  </w:rPr>
                  <w:t>Jerusalem in Ancient History and Tradition</w:t>
                </w:r>
                <w:r w:rsidRPr="00703FCD">
                  <w:rPr>
                    <w:sz w:val="24"/>
                    <w:szCs w:val="24"/>
                  </w:rPr>
                  <w:t xml:space="preserve"> (with Thomas L. Thompson). London: T&amp;T Clark, 2003</w:t>
                </w:r>
              </w:p>
              <w:p w14:paraId="694D05B9" w14:textId="77777777" w:rsidR="00831136" w:rsidRPr="00703FCD" w:rsidRDefault="00831136" w:rsidP="00831136">
                <w:pPr>
                  <w:rPr>
                    <w:i/>
                    <w:iCs/>
                    <w:sz w:val="24"/>
                    <w:szCs w:val="24"/>
                  </w:rPr>
                </w:pPr>
                <w:r w:rsidRPr="00703FCD">
                  <w:rPr>
                    <w:i/>
                    <w:iCs/>
                    <w:sz w:val="24"/>
                    <w:szCs w:val="24"/>
                  </w:rPr>
                  <w:t>My Jerusalem: Essays, Reminiscences and Poems</w:t>
                </w:r>
                <w:r w:rsidRPr="00703FCD">
                  <w:rPr>
                    <w:sz w:val="24"/>
                    <w:szCs w:val="24"/>
                  </w:rPr>
                  <w:t xml:space="preserve"> (with Zafar Ishaq Ansari). Interlink Books, 2004</w:t>
                </w:r>
              </w:p>
              <w:p w14:paraId="4AE18AC9" w14:textId="77777777" w:rsidR="00831136" w:rsidRPr="00703FCD" w:rsidRDefault="00831136" w:rsidP="00831136">
                <w:pPr>
                  <w:rPr>
                    <w:i/>
                    <w:iCs/>
                    <w:sz w:val="24"/>
                    <w:szCs w:val="24"/>
                  </w:rPr>
                </w:pPr>
                <w:r w:rsidRPr="00703FCD">
                  <w:rPr>
                    <w:i/>
                    <w:iCs/>
                    <w:sz w:val="24"/>
                    <w:szCs w:val="24"/>
                  </w:rPr>
                  <w:t>Modern Arabic Fiction: An Anthology</w:t>
                </w:r>
                <w:r w:rsidRPr="00703FCD">
                  <w:rPr>
                    <w:sz w:val="24"/>
                    <w:szCs w:val="24"/>
                  </w:rPr>
                  <w:t>. Columbia University Press, New York, 2005</w:t>
                </w:r>
              </w:p>
              <w:p w14:paraId="49960F2B" w14:textId="77777777" w:rsidR="00831136" w:rsidRPr="00703FCD" w:rsidRDefault="00831136" w:rsidP="00831136">
                <w:pPr>
                  <w:rPr>
                    <w:i/>
                    <w:iCs/>
                    <w:sz w:val="24"/>
                    <w:szCs w:val="24"/>
                  </w:rPr>
                </w:pPr>
                <w:r w:rsidRPr="00703FCD">
                  <w:rPr>
                    <w:i/>
                    <w:iCs/>
                    <w:sz w:val="24"/>
                    <w:szCs w:val="24"/>
                  </w:rPr>
                  <w:t>Beyond the Dunes: An Anthology of Modern Saudi Literature</w:t>
                </w:r>
                <w:r w:rsidRPr="00703FCD">
                  <w:rPr>
                    <w:sz w:val="24"/>
                    <w:szCs w:val="24"/>
                  </w:rPr>
                  <w:t xml:space="preserve"> (with Mansour al-Hazimi, Ezzat Khattab), I.B.Tauris, 2006</w:t>
                </w:r>
              </w:p>
              <w:p w14:paraId="1CD0CFC5" w14:textId="77777777" w:rsidR="00831136" w:rsidRPr="00703FCD" w:rsidRDefault="00831136" w:rsidP="00831136">
                <w:pPr>
                  <w:rPr>
                    <w:i/>
                    <w:iCs/>
                    <w:sz w:val="24"/>
                    <w:szCs w:val="24"/>
                  </w:rPr>
                </w:pPr>
                <w:r w:rsidRPr="00703FCD">
                  <w:rPr>
                    <w:i/>
                    <w:iCs/>
                    <w:sz w:val="24"/>
                    <w:szCs w:val="24"/>
                  </w:rPr>
                  <w:t>Tales of Juha: Classic Arab Folk Humor</w:t>
                </w:r>
                <w:r w:rsidRPr="00703FCD">
                  <w:rPr>
                    <w:sz w:val="24"/>
                    <w:szCs w:val="24"/>
                  </w:rPr>
                  <w:t>. 2006. Translated by Matthew Sorenson, Faisal Khadra and Christopher Tingley. Interlink</w:t>
                </w:r>
              </w:p>
              <w:p w14:paraId="11BF88AB" w14:textId="77777777" w:rsidR="00831136" w:rsidRPr="00703FCD" w:rsidRDefault="00831136" w:rsidP="00831136">
                <w:pPr>
                  <w:rPr>
                    <w:i/>
                    <w:iCs/>
                    <w:sz w:val="24"/>
                    <w:szCs w:val="24"/>
                  </w:rPr>
                </w:pPr>
                <w:r w:rsidRPr="00703FCD">
                  <w:rPr>
                    <w:i/>
                    <w:iCs/>
                    <w:sz w:val="24"/>
                    <w:szCs w:val="24"/>
                  </w:rPr>
                  <w:t>Human Rights in Arab Thought: Ethical Universalism and the Arab Tradition – A Reader</w:t>
                </w:r>
                <w:r w:rsidRPr="00703FCD">
                  <w:rPr>
                    <w:sz w:val="24"/>
                    <w:szCs w:val="24"/>
                  </w:rPr>
                  <w:t>. I.B. Tauris, London &amp; New York, 2008</w:t>
                </w:r>
              </w:p>
              <w:p w14:paraId="7BEAC243" w14:textId="77777777" w:rsidR="00831136" w:rsidRPr="00703FCD" w:rsidRDefault="00831136" w:rsidP="00831136">
                <w:pPr>
                  <w:rPr>
                    <w:i/>
                    <w:iCs/>
                    <w:sz w:val="24"/>
                    <w:szCs w:val="24"/>
                  </w:rPr>
                </w:pPr>
                <w:r w:rsidRPr="00703FCD">
                  <w:rPr>
                    <w:i/>
                    <w:iCs/>
                    <w:sz w:val="24"/>
                    <w:szCs w:val="24"/>
                  </w:rPr>
                  <w:t>The City in the Islamic World</w:t>
                </w:r>
                <w:r w:rsidRPr="00703FCD">
                  <w:rPr>
                    <w:sz w:val="24"/>
                    <w:szCs w:val="24"/>
                  </w:rPr>
                  <w:t xml:space="preserve"> (with Renata Holod, Anttilio Petruccioli, Andre Raymond), Leiden: Brill, 2008</w:t>
                </w:r>
              </w:p>
              <w:p w14:paraId="782B82BE" w14:textId="77777777" w:rsidR="00831136" w:rsidRPr="00703FCD" w:rsidRDefault="00831136" w:rsidP="00831136">
                <w:pPr>
                  <w:rPr>
                    <w:sz w:val="24"/>
                    <w:szCs w:val="24"/>
                  </w:rPr>
                </w:pPr>
                <w:r w:rsidRPr="00703FCD">
                  <w:rPr>
                    <w:i/>
                    <w:iCs/>
                    <w:sz w:val="24"/>
                    <w:szCs w:val="24"/>
                  </w:rPr>
                  <w:t>Classical Arabic Stories: an Anthology</w:t>
                </w:r>
                <w:r w:rsidRPr="00703FCD">
                  <w:rPr>
                    <w:sz w:val="24"/>
                    <w:szCs w:val="24"/>
                  </w:rPr>
                  <w:t>. Columbia University Press, 2010</w:t>
                </w:r>
              </w:p>
              <w:p w14:paraId="38439D59" w14:textId="77777777" w:rsidR="00831136" w:rsidRPr="00703FCD" w:rsidRDefault="00831136" w:rsidP="00831136">
                <w:pPr>
                  <w:rPr>
                    <w:sz w:val="24"/>
                    <w:szCs w:val="24"/>
                  </w:rPr>
                </w:pPr>
              </w:p>
              <w:p w14:paraId="14F82F95" w14:textId="77777777" w:rsidR="00831136" w:rsidRPr="00703FCD" w:rsidRDefault="00831136" w:rsidP="00831136">
                <w:pPr>
                  <w:pStyle w:val="Heading2"/>
                  <w:outlineLvl w:val="1"/>
                  <w:rPr>
                    <w:rFonts w:asciiTheme="minorHAnsi" w:hAnsiTheme="minorHAnsi"/>
                  </w:rPr>
                </w:pPr>
                <w:r w:rsidRPr="00703FCD">
                  <w:rPr>
                    <w:rFonts w:asciiTheme="minorHAnsi" w:hAnsiTheme="minorHAnsi"/>
                  </w:rPr>
                  <w:t>Translations</w:t>
                </w:r>
              </w:p>
              <w:p w14:paraId="10462F37" w14:textId="77777777" w:rsidR="00831136" w:rsidRPr="00703FCD" w:rsidRDefault="00831136" w:rsidP="00831136">
                <w:pPr>
                  <w:rPr>
                    <w:sz w:val="24"/>
                    <w:szCs w:val="24"/>
                  </w:rPr>
                </w:pPr>
              </w:p>
              <w:p w14:paraId="6F8DFA6A" w14:textId="77777777" w:rsidR="00831136" w:rsidRPr="00703FCD" w:rsidRDefault="00831136" w:rsidP="00831136">
                <w:pPr>
                  <w:rPr>
                    <w:sz w:val="24"/>
                    <w:szCs w:val="24"/>
                  </w:rPr>
                </w:pPr>
                <w:r w:rsidRPr="00703FCD">
                  <w:rPr>
                    <w:sz w:val="24"/>
                    <w:szCs w:val="24"/>
                  </w:rPr>
                  <w:t xml:space="preserve">(with Trevor LeGassick, Arabic to English) </w:t>
                </w:r>
                <w:r w:rsidRPr="00703FCD">
                  <w:rPr>
                    <w:i/>
                    <w:iCs/>
                    <w:sz w:val="24"/>
                    <w:szCs w:val="24"/>
                  </w:rPr>
                  <w:t>The Secret life of Saeed: the Pessoptimist</w:t>
                </w:r>
                <w:r w:rsidRPr="00703FCD">
                  <w:rPr>
                    <w:sz w:val="24"/>
                    <w:szCs w:val="24"/>
                  </w:rPr>
                  <w:t xml:space="preserve"> by Emile Habibi, 2002</w:t>
                </w:r>
              </w:p>
              <w:p w14:paraId="34CC9F82" w14:textId="77777777" w:rsidR="00831136" w:rsidRPr="00703FCD" w:rsidRDefault="00831136" w:rsidP="00831136">
                <w:pPr>
                  <w:rPr>
                    <w:sz w:val="24"/>
                    <w:szCs w:val="24"/>
                  </w:rPr>
                </w:pPr>
                <w:r w:rsidRPr="00703FCD">
                  <w:rPr>
                    <w:sz w:val="24"/>
                    <w:szCs w:val="24"/>
                  </w:rPr>
                  <w:t xml:space="preserve">(English to Arabic) </w:t>
                </w:r>
              </w:p>
              <w:p w14:paraId="29100064" w14:textId="77777777" w:rsidR="00831136" w:rsidRPr="00703FCD" w:rsidRDefault="00831136" w:rsidP="00831136">
                <w:pPr>
                  <w:rPr>
                    <w:sz w:val="24"/>
                    <w:szCs w:val="24"/>
                  </w:rPr>
                </w:pPr>
                <w:r w:rsidRPr="00703FCD">
                  <w:rPr>
                    <w:sz w:val="24"/>
                    <w:szCs w:val="24"/>
                  </w:rPr>
                  <w:t xml:space="preserve">Louise Bogan, 1951 </w:t>
                </w:r>
                <w:r w:rsidRPr="00703FCD">
                  <w:rPr>
                    <w:rStyle w:val="Emphasis"/>
                    <w:sz w:val="24"/>
                    <w:szCs w:val="24"/>
                  </w:rPr>
                  <w:t>Achievement in American Poetry, 1900-1950</w:t>
                </w:r>
                <w:r w:rsidRPr="00703FCD">
                  <w:rPr>
                    <w:sz w:val="24"/>
                    <w:szCs w:val="24"/>
                  </w:rPr>
                  <w:t xml:space="preserve">  as (196</w:t>
                </w:r>
                <w:r w:rsidRPr="00703FCD">
                  <w:rPr>
                    <w:rFonts w:cs="Simplified Arabic"/>
                    <w:sz w:val="24"/>
                    <w:szCs w:val="24"/>
                  </w:rPr>
                  <w:t xml:space="preserve">0) </w:t>
                </w:r>
                <w:r w:rsidRPr="00703FCD">
                  <w:rPr>
                    <w:rFonts w:ascii="Tahoma" w:eastAsia="Tahoma" w:hAnsi="Tahoma" w:cs="Tahoma"/>
                    <w:sz w:val="24"/>
                    <w:szCs w:val="24"/>
                  </w:rPr>
                  <w:t>نجازات</w:t>
                </w:r>
                <w:r w:rsidRPr="00703FCD">
                  <w:rPr>
                    <w:rFonts w:cs="Simplified Arabic"/>
                    <w:sz w:val="24"/>
                    <w:szCs w:val="24"/>
                  </w:rPr>
                  <w:t xml:space="preserve"> </w:t>
                </w:r>
                <w:r w:rsidRPr="00703FCD">
                  <w:rPr>
                    <w:rFonts w:ascii="Tahoma" w:eastAsia="Tahoma" w:hAnsi="Tahoma" w:cs="Tahoma"/>
                    <w:sz w:val="24"/>
                    <w:szCs w:val="24"/>
                  </w:rPr>
                  <w:t>الشعر</w:t>
                </w:r>
                <w:r w:rsidRPr="00703FCD">
                  <w:rPr>
                    <w:rFonts w:cs="Simplified Arabic"/>
                    <w:sz w:val="24"/>
                    <w:szCs w:val="24"/>
                  </w:rPr>
                  <w:t xml:space="preserve"> </w:t>
                </w:r>
                <w:r w:rsidRPr="00703FCD">
                  <w:rPr>
                    <w:rFonts w:ascii="Tahoma" w:eastAsia="Tahoma" w:hAnsi="Tahoma" w:cs="Tahoma"/>
                    <w:sz w:val="24"/>
                    <w:szCs w:val="24"/>
                  </w:rPr>
                  <w:t>الأمريكي</w:t>
                </w:r>
                <w:r w:rsidRPr="00703FCD">
                  <w:rPr>
                    <w:rFonts w:cs="Simplified Arabic"/>
                    <w:sz w:val="24"/>
                    <w:szCs w:val="24"/>
                  </w:rPr>
                  <w:t xml:space="preserve"> </w:t>
                </w:r>
                <w:r w:rsidRPr="00703FCD">
                  <w:rPr>
                    <w:rFonts w:ascii="Tahoma" w:eastAsia="Tahoma" w:hAnsi="Tahoma" w:cs="Tahoma"/>
                    <w:sz w:val="24"/>
                    <w:szCs w:val="24"/>
                  </w:rPr>
                  <w:t>في</w:t>
                </w:r>
                <w:r w:rsidRPr="00703FCD">
                  <w:rPr>
                    <w:rFonts w:cs="Simplified Arabic"/>
                    <w:sz w:val="24"/>
                    <w:szCs w:val="24"/>
                  </w:rPr>
                  <w:t xml:space="preserve"> </w:t>
                </w:r>
                <w:r w:rsidRPr="00703FCD">
                  <w:rPr>
                    <w:rFonts w:ascii="Tahoma" w:eastAsia="Tahoma" w:hAnsi="Tahoma" w:cs="Tahoma"/>
                    <w:sz w:val="24"/>
                    <w:szCs w:val="24"/>
                  </w:rPr>
                  <w:t>نصف</w:t>
                </w:r>
                <w:r w:rsidRPr="00703FCD">
                  <w:rPr>
                    <w:rFonts w:cs="Simplified Arabic"/>
                    <w:sz w:val="24"/>
                    <w:szCs w:val="24"/>
                  </w:rPr>
                  <w:t xml:space="preserve"> </w:t>
                </w:r>
                <w:r w:rsidRPr="00703FCD">
                  <w:rPr>
                    <w:rFonts w:ascii="Tahoma" w:eastAsia="Tahoma" w:hAnsi="Tahoma" w:cs="Tahoma"/>
                    <w:sz w:val="24"/>
                    <w:szCs w:val="24"/>
                  </w:rPr>
                  <w:t>قرن</w:t>
                </w:r>
                <w:r w:rsidRPr="00703FCD">
                  <w:rPr>
                    <w:rFonts w:cs="Simplified Arabic"/>
                    <w:sz w:val="24"/>
                    <w:szCs w:val="24"/>
                    <w:cs/>
                  </w:rPr>
                  <w:t xml:space="preserve"> </w:t>
                </w:r>
              </w:p>
              <w:p w14:paraId="65EBBEB6" w14:textId="77777777" w:rsidR="00831136" w:rsidRPr="00703FCD" w:rsidRDefault="00831136" w:rsidP="00831136">
                <w:pPr>
                  <w:rPr>
                    <w:sz w:val="24"/>
                    <w:szCs w:val="24"/>
                  </w:rPr>
                </w:pPr>
                <w:r w:rsidRPr="00703FCD">
                  <w:rPr>
                    <w:sz w:val="24"/>
                    <w:szCs w:val="24"/>
                  </w:rPr>
                  <w:t xml:space="preserve">Archibald MacLeish Poetry and Experience (1961) as (1962) </w:t>
                </w:r>
                <w:r w:rsidRPr="00703FCD">
                  <w:rPr>
                    <w:rFonts w:ascii="Tahoma" w:eastAsia="Tahoma" w:hAnsi="Tahoma" w:cs="Tahoma"/>
                    <w:sz w:val="24"/>
                    <w:szCs w:val="24"/>
                  </w:rPr>
                  <w:t>الشعر</w:t>
                </w:r>
                <w:r w:rsidRPr="00703FCD">
                  <w:rPr>
                    <w:rFonts w:cs="Simplified Arabic"/>
                    <w:sz w:val="24"/>
                    <w:szCs w:val="24"/>
                  </w:rPr>
                  <w:t xml:space="preserve"> </w:t>
                </w:r>
                <w:r w:rsidRPr="00703FCD">
                  <w:rPr>
                    <w:rFonts w:ascii="Tahoma" w:eastAsia="Tahoma" w:hAnsi="Tahoma" w:cs="Tahoma"/>
                    <w:sz w:val="24"/>
                    <w:szCs w:val="24"/>
                  </w:rPr>
                  <w:t>والتجربة</w:t>
                </w:r>
              </w:p>
              <w:p w14:paraId="200049C6" w14:textId="77777777" w:rsidR="00831136" w:rsidRPr="00703FCD" w:rsidRDefault="00831136" w:rsidP="00831136">
                <w:pPr>
                  <w:rPr>
                    <w:sz w:val="24"/>
                    <w:szCs w:val="24"/>
                  </w:rPr>
                </w:pPr>
                <w:r w:rsidRPr="00703FCD">
                  <w:rPr>
                    <w:sz w:val="24"/>
                    <w:szCs w:val="24"/>
                  </w:rPr>
                  <w:t>Lawrence Durrell Justine (1957) and Balthazar (1958) – Arabic publication dates unknown</w:t>
                </w:r>
              </w:p>
              <w:p w14:paraId="461AFBDC" w14:textId="77777777" w:rsidR="00831136" w:rsidRPr="00703FCD" w:rsidRDefault="00831136" w:rsidP="00831136">
                <w:pPr>
                  <w:rPr>
                    <w:sz w:val="24"/>
                    <w:szCs w:val="24"/>
                  </w:rPr>
                </w:pPr>
              </w:p>
              <w:p w14:paraId="143CF2FA" w14:textId="77777777" w:rsidR="00831136" w:rsidRPr="00703FCD" w:rsidRDefault="00831136" w:rsidP="00831136">
                <w:pPr>
                  <w:rPr>
                    <w:sz w:val="24"/>
                    <w:szCs w:val="24"/>
                  </w:rPr>
                </w:pPr>
              </w:p>
              <w:p w14:paraId="01422250" w14:textId="77777777" w:rsidR="00831136" w:rsidRPr="00703FCD" w:rsidRDefault="00831136" w:rsidP="00831136">
                <w:pPr>
                  <w:pStyle w:val="Heading2"/>
                  <w:outlineLvl w:val="1"/>
                  <w:rPr>
                    <w:rFonts w:asciiTheme="minorHAnsi" w:hAnsiTheme="minorHAnsi"/>
                  </w:rPr>
                </w:pPr>
                <w:r w:rsidRPr="00703FCD">
                  <w:rPr>
                    <w:rFonts w:asciiTheme="minorHAnsi" w:hAnsiTheme="minorHAnsi"/>
                  </w:rPr>
                  <w:t>Selected contributions to other volumes</w:t>
                </w:r>
              </w:p>
              <w:p w14:paraId="612B0118" w14:textId="77777777" w:rsidR="00831136" w:rsidRPr="00703FCD" w:rsidRDefault="00831136" w:rsidP="00831136">
                <w:pPr>
                  <w:rPr>
                    <w:sz w:val="24"/>
                    <w:szCs w:val="24"/>
                  </w:rPr>
                </w:pPr>
              </w:p>
              <w:p w14:paraId="49D5F21A" w14:textId="77777777" w:rsidR="00831136" w:rsidRPr="00703FCD" w:rsidRDefault="00831136" w:rsidP="00831136">
                <w:pPr>
                  <w:rPr>
                    <w:i/>
                    <w:iCs/>
                    <w:sz w:val="24"/>
                    <w:szCs w:val="24"/>
                  </w:rPr>
                </w:pPr>
                <w:r w:rsidRPr="00703FCD">
                  <w:rPr>
                    <w:sz w:val="24"/>
                    <w:szCs w:val="24"/>
                  </w:rPr>
                  <w:t xml:space="preserve">“The Durable Cause of Memory” in </w:t>
                </w:r>
                <w:r w:rsidRPr="00703FCD">
                  <w:rPr>
                    <w:i/>
                    <w:iCs/>
                    <w:sz w:val="24"/>
                    <w:szCs w:val="24"/>
                  </w:rPr>
                  <w:t>Being Palestinian: Personal Reflections on Palestinian Identity in the Diaspora</w:t>
                </w:r>
                <w:r w:rsidRPr="00703FCD">
                  <w:rPr>
                    <w:sz w:val="24"/>
                    <w:szCs w:val="24"/>
                  </w:rPr>
                  <w:t xml:space="preserve"> (ed Yasir Suleiman), Edinburgh: Edinburgh University Press, 2016</w:t>
                </w:r>
              </w:p>
              <w:p w14:paraId="2FB5A278" w14:textId="77777777" w:rsidR="00831136" w:rsidRPr="00703FCD" w:rsidRDefault="00831136" w:rsidP="00831136">
                <w:pPr>
                  <w:rPr>
                    <w:i/>
                    <w:iCs/>
                    <w:sz w:val="24"/>
                    <w:szCs w:val="24"/>
                  </w:rPr>
                </w:pPr>
                <w:r w:rsidRPr="00703FCD">
                  <w:rPr>
                    <w:i/>
                    <w:iCs/>
                    <w:sz w:val="24"/>
                    <w:szCs w:val="24"/>
                  </w:rPr>
                  <w:t>The Sheltered Quarter: A Tale of a Boyhood in Mecca</w:t>
                </w:r>
                <w:r w:rsidRPr="00703FCD">
                  <w:rPr>
                    <w:sz w:val="24"/>
                    <w:szCs w:val="24"/>
                  </w:rPr>
                  <w:t>. Hamza Bogary (Author), Salma Khadra Jayyusi (Editor), Jeremy Reed (Translator). University of Texas Press, 1991</w:t>
                </w:r>
              </w:p>
              <w:p w14:paraId="662692F5" w14:textId="77777777" w:rsidR="00831136" w:rsidRPr="00703FCD" w:rsidRDefault="00831136" w:rsidP="00831136">
                <w:pPr>
                  <w:rPr>
                    <w:sz w:val="24"/>
                    <w:szCs w:val="24"/>
                  </w:rPr>
                </w:pPr>
                <w:r w:rsidRPr="00703FCD">
                  <w:rPr>
                    <w:i/>
                    <w:iCs/>
                    <w:sz w:val="24"/>
                    <w:szCs w:val="24"/>
                  </w:rPr>
                  <w:t>Fan of Swords</w:t>
                </w:r>
                <w:r w:rsidRPr="00703FCD">
                  <w:rPr>
                    <w:sz w:val="24"/>
                    <w:szCs w:val="24"/>
                  </w:rPr>
                  <w:t>. Muhammad al-Maghut (Author), Salma Khadra Jayyusi (Introduction), May Jayyusi (Translator), Naomi Shihab Nye (Translator).  Boulder: Lynne Riener, 1991</w:t>
                </w:r>
              </w:p>
              <w:p w14:paraId="70E0B823" w14:textId="77777777" w:rsidR="00831136" w:rsidRPr="00703FCD" w:rsidRDefault="00831136" w:rsidP="00831136">
                <w:pPr>
                  <w:rPr>
                    <w:sz w:val="24"/>
                    <w:szCs w:val="24"/>
                  </w:rPr>
                </w:pPr>
              </w:p>
              <w:p w14:paraId="78050F92" w14:textId="77777777" w:rsidR="00831136" w:rsidRPr="00703FCD" w:rsidRDefault="00831136" w:rsidP="00831136">
                <w:pPr>
                  <w:rPr>
                    <w:sz w:val="24"/>
                    <w:szCs w:val="24"/>
                  </w:rPr>
                </w:pPr>
              </w:p>
              <w:p w14:paraId="753353CA" w14:textId="77777777" w:rsidR="00831136" w:rsidRPr="00703FCD" w:rsidRDefault="00831136" w:rsidP="00831136">
                <w:pPr>
                  <w:pStyle w:val="Heading2"/>
                  <w:outlineLvl w:val="1"/>
                  <w:rPr>
                    <w:rFonts w:asciiTheme="minorHAnsi" w:hAnsiTheme="minorHAnsi"/>
                  </w:rPr>
                </w:pPr>
                <w:r w:rsidRPr="00703FCD">
                  <w:rPr>
                    <w:rFonts w:asciiTheme="minorHAnsi" w:hAnsiTheme="minorHAnsi"/>
                  </w:rPr>
                  <w:t>Lecture</w:t>
                </w:r>
              </w:p>
              <w:p w14:paraId="4D22610C" w14:textId="77777777" w:rsidR="00831136" w:rsidRPr="00703FCD" w:rsidRDefault="00831136" w:rsidP="00831136">
                <w:pPr>
                  <w:rPr>
                    <w:sz w:val="24"/>
                    <w:szCs w:val="24"/>
                  </w:rPr>
                </w:pPr>
              </w:p>
              <w:p w14:paraId="3AF1DC28" w14:textId="77777777" w:rsidR="00831136" w:rsidRPr="00703FCD" w:rsidRDefault="00831136" w:rsidP="00831136">
                <w:r w:rsidRPr="00703FCD">
                  <w:rPr>
                    <w:sz w:val="24"/>
                    <w:szCs w:val="24"/>
                  </w:rPr>
                  <w:t>By Jayyusi in Jordan and English interpretation of it:</w:t>
                </w:r>
              </w:p>
              <w:p w14:paraId="6B97B95A" w14:textId="77777777" w:rsidR="00831136" w:rsidRPr="00703FCD" w:rsidRDefault="00250951" w:rsidP="00831136">
                <w:pPr>
                  <w:rPr>
                    <w:rStyle w:val="Strong"/>
                    <w:b w:val="0"/>
                    <w:bCs w:val="0"/>
                    <w:sz w:val="24"/>
                    <w:szCs w:val="24"/>
                  </w:rPr>
                </w:pPr>
                <w:hyperlink r:id="rId10" w:history="1">
                  <w:r w:rsidR="00831136" w:rsidRPr="00703FCD">
                    <w:rPr>
                      <w:rStyle w:val="Hyperlink"/>
                      <w:sz w:val="24"/>
                      <w:szCs w:val="24"/>
                    </w:rPr>
                    <w:t>https://www.youtube.com/watch?v=bV8e354P7j4</w:t>
                  </w:r>
                </w:hyperlink>
              </w:p>
              <w:p w14:paraId="36AEB532" w14:textId="77777777" w:rsidR="00831136" w:rsidRPr="00703FCD" w:rsidRDefault="00831136" w:rsidP="00831136">
                <w:pPr>
                  <w:rPr>
                    <w:sz w:val="24"/>
                    <w:szCs w:val="24"/>
                  </w:rPr>
                </w:pPr>
                <w:r w:rsidRPr="00703FCD">
                  <w:rPr>
                    <w:rStyle w:val="Strong"/>
                    <w:b w:val="0"/>
                    <w:bCs w:val="0"/>
                    <w:sz w:val="24"/>
                    <w:szCs w:val="24"/>
                  </w:rPr>
                  <w:t>(from Boston University Librarian Diane D'Almeida's women writers project)</w:t>
                </w:r>
              </w:p>
              <w:p w14:paraId="676A109C" w14:textId="77777777" w:rsidR="00831136" w:rsidRPr="00703FCD" w:rsidRDefault="00831136" w:rsidP="00831136">
                <w:pPr>
                  <w:rPr>
                    <w:sz w:val="24"/>
                    <w:szCs w:val="24"/>
                  </w:rPr>
                </w:pPr>
              </w:p>
              <w:p w14:paraId="6B0C1B84" w14:textId="77777777" w:rsidR="00831136" w:rsidRPr="00703FCD" w:rsidRDefault="00831136" w:rsidP="00C27FAB"/>
              <w:p w14:paraId="4A8897E8" w14:textId="77777777" w:rsidR="003F0D73" w:rsidRPr="00703FCD" w:rsidRDefault="003F0D73" w:rsidP="00C27FAB"/>
            </w:tc>
          </w:sdtContent>
        </w:sdt>
      </w:tr>
      <w:tr w:rsidR="003235A7" w:rsidRPr="00703FCD" w14:paraId="6D3D883F" w14:textId="77777777" w:rsidTr="003235A7">
        <w:tc>
          <w:tcPr>
            <w:tcW w:w="9016" w:type="dxa"/>
          </w:tcPr>
          <w:p w14:paraId="1046C610" w14:textId="77777777" w:rsidR="003235A7" w:rsidRDefault="003235A7" w:rsidP="008A5B87">
            <w:r w:rsidRPr="00703FCD">
              <w:rPr>
                <w:u w:val="single"/>
              </w:rPr>
              <w:lastRenderedPageBreak/>
              <w:t>Further reading</w:t>
            </w:r>
            <w:r w:rsidRPr="00703FCD">
              <w:t>:</w:t>
            </w:r>
          </w:p>
          <w:p w14:paraId="698FA919" w14:textId="46F7E33E" w:rsidR="0080732A" w:rsidRDefault="0080732A" w:rsidP="008A5B87">
            <w:sdt>
              <w:sdtPr>
                <w:id w:val="-1081984448"/>
                <w:citation/>
              </w:sdtPr>
              <w:sdtContent>
                <w:r>
                  <w:fldChar w:fldCharType="begin"/>
                </w:r>
                <w:r>
                  <w:rPr>
                    <w:lang w:val="en-US"/>
                  </w:rPr>
                  <w:instrText xml:space="preserve"> CITATION Ric96 \l 1033 </w:instrText>
                </w:r>
                <w:r>
                  <w:fldChar w:fldCharType="separate"/>
                </w:r>
                <w:r w:rsidRPr="0080732A">
                  <w:rPr>
                    <w:noProof/>
                    <w:lang w:val="en-US"/>
                  </w:rPr>
                  <w:t>(Leeuwen)</w:t>
                </w:r>
                <w:r>
                  <w:fldChar w:fldCharType="end"/>
                </w:r>
              </w:sdtContent>
            </w:sdt>
          </w:p>
          <w:p w14:paraId="0628FB4E" w14:textId="369F6389" w:rsidR="003235A7" w:rsidRPr="00703FCD" w:rsidRDefault="003235A7" w:rsidP="0080732A">
            <w:bookmarkStart w:id="0" w:name="_GoBack"/>
            <w:bookmarkEnd w:id="0"/>
          </w:p>
        </w:tc>
      </w:tr>
    </w:tbl>
    <w:p w14:paraId="6CA0B978" w14:textId="77777777" w:rsidR="00C27FAB" w:rsidRPr="00703FCD" w:rsidRDefault="00C27FAB" w:rsidP="00B33145"/>
    <w:sectPr w:rsidR="00C27FAB" w:rsidRPr="00703FCD">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0DE20D" w14:textId="77777777" w:rsidR="00250951" w:rsidRDefault="00250951" w:rsidP="007A0D55">
      <w:pPr>
        <w:spacing w:after="0" w:line="240" w:lineRule="auto"/>
      </w:pPr>
      <w:r>
        <w:separator/>
      </w:r>
    </w:p>
  </w:endnote>
  <w:endnote w:type="continuationSeparator" w:id="0">
    <w:p w14:paraId="6E4D6634" w14:textId="77777777" w:rsidR="00250951" w:rsidRDefault="0025095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Simplified Arabic">
    <w:altName w:val="Times New Roman"/>
    <w:charset w:val="80"/>
    <w:family w:val="roman"/>
    <w:pitch w:val="variable"/>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414787" w14:textId="77777777" w:rsidR="00250951" w:rsidRDefault="00250951" w:rsidP="007A0D55">
      <w:pPr>
        <w:spacing w:after="0" w:line="240" w:lineRule="auto"/>
      </w:pPr>
      <w:r>
        <w:separator/>
      </w:r>
    </w:p>
  </w:footnote>
  <w:footnote w:type="continuationSeparator" w:id="0">
    <w:p w14:paraId="5C920CE5" w14:textId="77777777" w:rsidR="00250951" w:rsidRDefault="0025095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2E46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9B19F2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13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0951"/>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03FCD"/>
    <w:rsid w:val="007411B9"/>
    <w:rsid w:val="00780D95"/>
    <w:rsid w:val="00780DC7"/>
    <w:rsid w:val="007A0D55"/>
    <w:rsid w:val="007B3377"/>
    <w:rsid w:val="007E5F44"/>
    <w:rsid w:val="0080732A"/>
    <w:rsid w:val="00821DE3"/>
    <w:rsid w:val="00831136"/>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A2AD4"/>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C22D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311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1136"/>
    <w:rPr>
      <w:rFonts w:ascii="Lucida Grande" w:hAnsi="Lucida Grande" w:cs="Lucida Grande"/>
      <w:sz w:val="18"/>
      <w:szCs w:val="18"/>
    </w:rPr>
  </w:style>
  <w:style w:type="character" w:customStyle="1" w:styleId="FootnoteCharacters">
    <w:name w:val="Footnote Characters"/>
    <w:rsid w:val="00831136"/>
  </w:style>
  <w:style w:type="character" w:styleId="FootnoteReference">
    <w:name w:val="footnote reference"/>
    <w:rsid w:val="00831136"/>
    <w:rPr>
      <w:vertAlign w:val="superscript"/>
    </w:rPr>
  </w:style>
  <w:style w:type="paragraph" w:styleId="FootnoteText">
    <w:name w:val="footnote text"/>
    <w:basedOn w:val="Normal"/>
    <w:link w:val="FootnoteTextChar"/>
    <w:rsid w:val="00831136"/>
    <w:pPr>
      <w:widowControl w:val="0"/>
      <w:suppressLineNumbers/>
      <w:suppressAutoHyphens/>
      <w:spacing w:after="0" w:line="240" w:lineRule="auto"/>
      <w:ind w:left="283" w:hanging="283"/>
    </w:pPr>
    <w:rPr>
      <w:rFonts w:ascii="Times New Roman" w:eastAsia="Times New Roman" w:hAnsi="Times New Roman" w:cs="Times New Roman"/>
      <w:sz w:val="20"/>
      <w:szCs w:val="20"/>
      <w:lang w:val="en-CA"/>
    </w:rPr>
  </w:style>
  <w:style w:type="character" w:customStyle="1" w:styleId="FootnoteTextChar">
    <w:name w:val="Footnote Text Char"/>
    <w:basedOn w:val="DefaultParagraphFont"/>
    <w:link w:val="FootnoteText"/>
    <w:rsid w:val="00831136"/>
    <w:rPr>
      <w:rFonts w:ascii="Times New Roman" w:eastAsia="Times New Roman" w:hAnsi="Times New Roman" w:cs="Times New Roman"/>
      <w:sz w:val="20"/>
      <w:szCs w:val="20"/>
      <w:lang w:val="en-CA"/>
    </w:rPr>
  </w:style>
  <w:style w:type="character" w:styleId="Emphasis">
    <w:name w:val="Emphasis"/>
    <w:qFormat/>
    <w:rsid w:val="00831136"/>
    <w:rPr>
      <w:i/>
      <w:iCs/>
    </w:rPr>
  </w:style>
  <w:style w:type="paragraph" w:styleId="Caption">
    <w:name w:val="caption"/>
    <w:basedOn w:val="Normal"/>
    <w:next w:val="Normal"/>
    <w:uiPriority w:val="35"/>
    <w:semiHidden/>
    <w:qFormat/>
    <w:rsid w:val="00831136"/>
    <w:pPr>
      <w:spacing w:after="200" w:line="240" w:lineRule="auto"/>
    </w:pPr>
    <w:rPr>
      <w:b/>
      <w:bCs/>
      <w:color w:val="5B9BD5" w:themeColor="accent1"/>
      <w:sz w:val="18"/>
      <w:szCs w:val="18"/>
    </w:rPr>
  </w:style>
  <w:style w:type="character" w:styleId="Hyperlink">
    <w:name w:val="Hyperlink"/>
    <w:rsid w:val="00831136"/>
  </w:style>
  <w:style w:type="character" w:styleId="Strong">
    <w:name w:val="Strong"/>
    <w:qFormat/>
    <w:rsid w:val="008311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73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rabwomenwriters.com/images/stories/Salma_Jayyussi.jpg" TargetMode="External"/><Relationship Id="rId9" Type="http://schemas.openxmlformats.org/officeDocument/2006/relationships/hyperlink" Target="http://www.aleqt.com/2012/02/20/article_628432.html" TargetMode="External"/><Relationship Id="rId10" Type="http://schemas.openxmlformats.org/officeDocument/2006/relationships/hyperlink" Target="https://www.youtube.com/watch?v=bV8e354P7j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6175254A0D7F34DB0E037F53CB4CFCE"/>
        <w:category>
          <w:name w:val="General"/>
          <w:gallery w:val="placeholder"/>
        </w:category>
        <w:types>
          <w:type w:val="bbPlcHdr"/>
        </w:types>
        <w:behaviors>
          <w:behavior w:val="content"/>
        </w:behaviors>
        <w:guid w:val="{A81A4366-CA03-F247-9973-3B3F8D10B0B8}"/>
      </w:docPartPr>
      <w:docPartBody>
        <w:p w:rsidR="00866253" w:rsidRDefault="0013372C">
          <w:pPr>
            <w:pStyle w:val="C6175254A0D7F34DB0E037F53CB4CFCE"/>
          </w:pPr>
          <w:r w:rsidRPr="00CC586D">
            <w:rPr>
              <w:rStyle w:val="PlaceholderText"/>
              <w:b/>
              <w:color w:val="FFFFFF" w:themeColor="background1"/>
            </w:rPr>
            <w:t>[Salutation]</w:t>
          </w:r>
        </w:p>
      </w:docPartBody>
    </w:docPart>
    <w:docPart>
      <w:docPartPr>
        <w:name w:val="9839D92E3BA77D419E1745BE15607F06"/>
        <w:category>
          <w:name w:val="General"/>
          <w:gallery w:val="placeholder"/>
        </w:category>
        <w:types>
          <w:type w:val="bbPlcHdr"/>
        </w:types>
        <w:behaviors>
          <w:behavior w:val="content"/>
        </w:behaviors>
        <w:guid w:val="{979DF122-F9AE-4641-B38E-5DBFCF182F47}"/>
      </w:docPartPr>
      <w:docPartBody>
        <w:p w:rsidR="00866253" w:rsidRDefault="0013372C">
          <w:pPr>
            <w:pStyle w:val="9839D92E3BA77D419E1745BE15607F06"/>
          </w:pPr>
          <w:r>
            <w:rPr>
              <w:rStyle w:val="PlaceholderText"/>
            </w:rPr>
            <w:t>[First name]</w:t>
          </w:r>
        </w:p>
      </w:docPartBody>
    </w:docPart>
    <w:docPart>
      <w:docPartPr>
        <w:name w:val="CE9AC91D93E28A409EC1785E0CECF78E"/>
        <w:category>
          <w:name w:val="General"/>
          <w:gallery w:val="placeholder"/>
        </w:category>
        <w:types>
          <w:type w:val="bbPlcHdr"/>
        </w:types>
        <w:behaviors>
          <w:behavior w:val="content"/>
        </w:behaviors>
        <w:guid w:val="{0C07ED40-277F-1944-8B92-AFCBB35C4E0D}"/>
      </w:docPartPr>
      <w:docPartBody>
        <w:p w:rsidR="00866253" w:rsidRDefault="0013372C">
          <w:pPr>
            <w:pStyle w:val="CE9AC91D93E28A409EC1785E0CECF78E"/>
          </w:pPr>
          <w:r>
            <w:rPr>
              <w:rStyle w:val="PlaceholderText"/>
            </w:rPr>
            <w:t>[Middle name]</w:t>
          </w:r>
        </w:p>
      </w:docPartBody>
    </w:docPart>
    <w:docPart>
      <w:docPartPr>
        <w:name w:val="4F1656225D4FC4409FD7F30E87D7ABAF"/>
        <w:category>
          <w:name w:val="General"/>
          <w:gallery w:val="placeholder"/>
        </w:category>
        <w:types>
          <w:type w:val="bbPlcHdr"/>
        </w:types>
        <w:behaviors>
          <w:behavior w:val="content"/>
        </w:behaviors>
        <w:guid w:val="{E8A0ED07-FBD5-644C-B389-FA58C05D3743}"/>
      </w:docPartPr>
      <w:docPartBody>
        <w:p w:rsidR="00866253" w:rsidRDefault="0013372C">
          <w:pPr>
            <w:pStyle w:val="4F1656225D4FC4409FD7F30E87D7ABAF"/>
          </w:pPr>
          <w:r>
            <w:rPr>
              <w:rStyle w:val="PlaceholderText"/>
            </w:rPr>
            <w:t>[Last name]</w:t>
          </w:r>
        </w:p>
      </w:docPartBody>
    </w:docPart>
    <w:docPart>
      <w:docPartPr>
        <w:name w:val="1C2D7D8619B54241A358CA3350CFF3CA"/>
        <w:category>
          <w:name w:val="General"/>
          <w:gallery w:val="placeholder"/>
        </w:category>
        <w:types>
          <w:type w:val="bbPlcHdr"/>
        </w:types>
        <w:behaviors>
          <w:behavior w:val="content"/>
        </w:behaviors>
        <w:guid w:val="{51226EF9-563B-B742-96FB-C79AC974C346}"/>
      </w:docPartPr>
      <w:docPartBody>
        <w:p w:rsidR="00866253" w:rsidRDefault="0013372C">
          <w:pPr>
            <w:pStyle w:val="1C2D7D8619B54241A358CA3350CFF3CA"/>
          </w:pPr>
          <w:r>
            <w:rPr>
              <w:rStyle w:val="PlaceholderText"/>
            </w:rPr>
            <w:t>[Enter your biography]</w:t>
          </w:r>
        </w:p>
      </w:docPartBody>
    </w:docPart>
    <w:docPart>
      <w:docPartPr>
        <w:name w:val="966BF24AF604724694D8C3878028F0C5"/>
        <w:category>
          <w:name w:val="General"/>
          <w:gallery w:val="placeholder"/>
        </w:category>
        <w:types>
          <w:type w:val="bbPlcHdr"/>
        </w:types>
        <w:behaviors>
          <w:behavior w:val="content"/>
        </w:behaviors>
        <w:guid w:val="{B026CDBE-15EA-F842-8CF8-CA9563918EEC}"/>
      </w:docPartPr>
      <w:docPartBody>
        <w:p w:rsidR="00866253" w:rsidRDefault="0013372C">
          <w:pPr>
            <w:pStyle w:val="966BF24AF604724694D8C3878028F0C5"/>
          </w:pPr>
          <w:r>
            <w:rPr>
              <w:rStyle w:val="PlaceholderText"/>
            </w:rPr>
            <w:t>[Enter the institution with which you are affiliated]</w:t>
          </w:r>
        </w:p>
      </w:docPartBody>
    </w:docPart>
    <w:docPart>
      <w:docPartPr>
        <w:name w:val="299442570BF46547AAC9537A1F4D5986"/>
        <w:category>
          <w:name w:val="General"/>
          <w:gallery w:val="placeholder"/>
        </w:category>
        <w:types>
          <w:type w:val="bbPlcHdr"/>
        </w:types>
        <w:behaviors>
          <w:behavior w:val="content"/>
        </w:behaviors>
        <w:guid w:val="{1BDDDF69-3198-054D-AA5F-5C3555BA8730}"/>
      </w:docPartPr>
      <w:docPartBody>
        <w:p w:rsidR="00866253" w:rsidRDefault="0013372C">
          <w:pPr>
            <w:pStyle w:val="299442570BF46547AAC9537A1F4D5986"/>
          </w:pPr>
          <w:r w:rsidRPr="00EF74F7">
            <w:rPr>
              <w:b/>
              <w:color w:val="808080" w:themeColor="background1" w:themeShade="80"/>
            </w:rPr>
            <w:t>[Enter the headword for your article]</w:t>
          </w:r>
        </w:p>
      </w:docPartBody>
    </w:docPart>
    <w:docPart>
      <w:docPartPr>
        <w:name w:val="A61D8B26DA46264AADAF9173837DD55F"/>
        <w:category>
          <w:name w:val="General"/>
          <w:gallery w:val="placeholder"/>
        </w:category>
        <w:types>
          <w:type w:val="bbPlcHdr"/>
        </w:types>
        <w:behaviors>
          <w:behavior w:val="content"/>
        </w:behaviors>
        <w:guid w:val="{39694D6B-6B11-0441-9CE8-7580DB6A610B}"/>
      </w:docPartPr>
      <w:docPartBody>
        <w:p w:rsidR="00866253" w:rsidRDefault="0013372C">
          <w:pPr>
            <w:pStyle w:val="A61D8B26DA46264AADAF9173837DD55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5F95B5186568C4C8BCD0A09E2E950D5"/>
        <w:category>
          <w:name w:val="General"/>
          <w:gallery w:val="placeholder"/>
        </w:category>
        <w:types>
          <w:type w:val="bbPlcHdr"/>
        </w:types>
        <w:behaviors>
          <w:behavior w:val="content"/>
        </w:behaviors>
        <w:guid w:val="{1124B5B8-364F-A449-B4E3-4C59B46EA97B}"/>
      </w:docPartPr>
      <w:docPartBody>
        <w:p w:rsidR="00866253" w:rsidRDefault="0013372C">
          <w:pPr>
            <w:pStyle w:val="75F95B5186568C4C8BCD0A09E2E950D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213399373A119469E9B46808151BB0F"/>
        <w:category>
          <w:name w:val="General"/>
          <w:gallery w:val="placeholder"/>
        </w:category>
        <w:types>
          <w:type w:val="bbPlcHdr"/>
        </w:types>
        <w:behaviors>
          <w:behavior w:val="content"/>
        </w:behaviors>
        <w:guid w:val="{2D601315-9D1A-874B-A7A4-96E851DEC40F}"/>
      </w:docPartPr>
      <w:docPartBody>
        <w:p w:rsidR="00866253" w:rsidRDefault="0013372C">
          <w:pPr>
            <w:pStyle w:val="0213399373A119469E9B46808151BB0F"/>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Simplified Arabic">
    <w:altName w:val="Times New Roman"/>
    <w:charset w:val="80"/>
    <w:family w:val="roman"/>
    <w:pitch w:val="variable"/>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253"/>
    <w:rsid w:val="0013372C"/>
    <w:rsid w:val="00565DF5"/>
    <w:rsid w:val="0086625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175254A0D7F34DB0E037F53CB4CFCE">
    <w:name w:val="C6175254A0D7F34DB0E037F53CB4CFCE"/>
  </w:style>
  <w:style w:type="paragraph" w:customStyle="1" w:styleId="9839D92E3BA77D419E1745BE15607F06">
    <w:name w:val="9839D92E3BA77D419E1745BE15607F06"/>
  </w:style>
  <w:style w:type="paragraph" w:customStyle="1" w:styleId="CE9AC91D93E28A409EC1785E0CECF78E">
    <w:name w:val="CE9AC91D93E28A409EC1785E0CECF78E"/>
  </w:style>
  <w:style w:type="paragraph" w:customStyle="1" w:styleId="4F1656225D4FC4409FD7F30E87D7ABAF">
    <w:name w:val="4F1656225D4FC4409FD7F30E87D7ABAF"/>
  </w:style>
  <w:style w:type="paragraph" w:customStyle="1" w:styleId="1C2D7D8619B54241A358CA3350CFF3CA">
    <w:name w:val="1C2D7D8619B54241A358CA3350CFF3CA"/>
  </w:style>
  <w:style w:type="paragraph" w:customStyle="1" w:styleId="966BF24AF604724694D8C3878028F0C5">
    <w:name w:val="966BF24AF604724694D8C3878028F0C5"/>
  </w:style>
  <w:style w:type="paragraph" w:customStyle="1" w:styleId="299442570BF46547AAC9537A1F4D5986">
    <w:name w:val="299442570BF46547AAC9537A1F4D5986"/>
  </w:style>
  <w:style w:type="paragraph" w:customStyle="1" w:styleId="A61D8B26DA46264AADAF9173837DD55F">
    <w:name w:val="A61D8B26DA46264AADAF9173837DD55F"/>
  </w:style>
  <w:style w:type="paragraph" w:customStyle="1" w:styleId="75F95B5186568C4C8BCD0A09E2E950D5">
    <w:name w:val="75F95B5186568C4C8BCD0A09E2E950D5"/>
  </w:style>
  <w:style w:type="paragraph" w:customStyle="1" w:styleId="0213399373A119469E9B46808151BB0F">
    <w:name w:val="0213399373A119469E9B46808151BB0F"/>
  </w:style>
  <w:style w:type="paragraph" w:customStyle="1" w:styleId="290A315BAAF08D4DB4005B0389A698CF">
    <w:name w:val="290A315BAAF08D4DB4005B0389A698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Ric96</b:Tag>
    <b:SourceType>JournalArticle</b:SourceType>
    <b:Guid>{E29D8C28-3D11-0F4B-9EF0-B255F1BDCFCD}</b:Guid>
    <b:Title>Review of Anthology of Modern Palestinian Literature by Salma Khadra Jayyusi</b:Title>
    <b:Year>1996</b:Year>
    <b:Volume>26</b:Volume>
    <b:Pages>278</b:Pages>
    <b:Author>
      <b:Author>
        <b:NameList>
          <b:Person>
            <b:Last>Leeuwen</b:Last>
            <b:First>Richard</b:First>
            <b:Middle>van</b:Middle>
          </b:Person>
        </b:NameList>
      </b:Author>
    </b:Author>
    <b:JournalName>Journal of Abrabic Literature</b:JournalName>
    <b:Month>October</b:Month>
    <b:Issue>3</b:Issue>
    <b:RefOrder>1</b:RefOrder>
  </b:Source>
</b:Sources>
</file>

<file path=customXml/itemProps1.xml><?xml version="1.0" encoding="utf-8"?>
<ds:datastoreItem xmlns:ds="http://schemas.openxmlformats.org/officeDocument/2006/customXml" ds:itemID="{4D0798AB-C695-F443-B77E-8A5C8C8C7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4</TotalTime>
  <Pages>4</Pages>
  <Words>1275</Words>
  <Characters>7274</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3</cp:revision>
  <dcterms:created xsi:type="dcterms:W3CDTF">2015-12-10T06:00:00Z</dcterms:created>
  <dcterms:modified xsi:type="dcterms:W3CDTF">2016-02-22T05:23:00Z</dcterms:modified>
</cp:coreProperties>
</file>