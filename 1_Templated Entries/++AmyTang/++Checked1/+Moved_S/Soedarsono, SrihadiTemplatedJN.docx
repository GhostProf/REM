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C3595A" w14:textId="77777777" w:rsidTr="00922950">
        <w:tc>
          <w:tcPr>
            <w:tcW w:w="491" w:type="dxa"/>
            <w:vMerge w:val="restart"/>
            <w:shd w:val="clear" w:color="auto" w:fill="A6A6A6" w:themeFill="background1" w:themeFillShade="A6"/>
            <w:textDirection w:val="btLr"/>
          </w:tcPr>
          <w:p w14:paraId="3586F8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5A7B1B152EFE4F91ADD83078A9C3C0"/>
            </w:placeholder>
            <w:showingPlcHdr/>
            <w:dropDownList>
              <w:listItem w:displayText="Dr." w:value="Dr."/>
              <w:listItem w:displayText="Prof." w:value="Prof."/>
            </w:dropDownList>
          </w:sdtPr>
          <w:sdtEndPr/>
          <w:sdtContent>
            <w:tc>
              <w:tcPr>
                <w:tcW w:w="1259" w:type="dxa"/>
              </w:tcPr>
              <w:p w14:paraId="16079F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6D09467140B4899A1A297ABD26A44"/>
            </w:placeholder>
            <w:text/>
          </w:sdtPr>
          <w:sdtEndPr/>
          <w:sdtContent>
            <w:tc>
              <w:tcPr>
                <w:tcW w:w="2073" w:type="dxa"/>
              </w:tcPr>
              <w:p w14:paraId="3D6D3CC4" w14:textId="77777777" w:rsidR="00B574C9" w:rsidRDefault="002972AF" w:rsidP="002972AF">
                <w:r>
                  <w:t>Christine</w:t>
                </w:r>
              </w:p>
            </w:tc>
          </w:sdtContent>
        </w:sdt>
        <w:sdt>
          <w:sdtPr>
            <w:alias w:val="Middle name"/>
            <w:tag w:val="authorMiddleName"/>
            <w:id w:val="-2076034781"/>
            <w:placeholder>
              <w:docPart w:val="3F3F81AB464E43449E3A0A516A196D6F"/>
            </w:placeholder>
            <w:showingPlcHdr/>
            <w:text/>
          </w:sdtPr>
          <w:sdtEndPr/>
          <w:sdtContent>
            <w:tc>
              <w:tcPr>
                <w:tcW w:w="2551" w:type="dxa"/>
              </w:tcPr>
              <w:p w14:paraId="22C107E4" w14:textId="77777777" w:rsidR="00B574C9" w:rsidRDefault="00B574C9" w:rsidP="00922950">
                <w:r>
                  <w:rPr>
                    <w:rStyle w:val="PlaceholderText"/>
                  </w:rPr>
                  <w:t>[Middle name]</w:t>
                </w:r>
              </w:p>
            </w:tc>
          </w:sdtContent>
        </w:sdt>
        <w:sdt>
          <w:sdtPr>
            <w:alias w:val="Last name"/>
            <w:tag w:val="authorLastName"/>
            <w:id w:val="-1088529830"/>
            <w:placeholder>
              <w:docPart w:val="205C7F9C8D11A34FBB7FF5C62CBC4144"/>
            </w:placeholder>
            <w:text/>
          </w:sdtPr>
          <w:sdtEndPr/>
          <w:sdtContent>
            <w:tc>
              <w:tcPr>
                <w:tcW w:w="2642" w:type="dxa"/>
              </w:tcPr>
              <w:p w14:paraId="625883C0" w14:textId="77777777" w:rsidR="00B574C9" w:rsidRDefault="002972AF" w:rsidP="002972AF">
                <w:r>
                  <w:t>Clark</w:t>
                </w:r>
              </w:p>
            </w:tc>
          </w:sdtContent>
        </w:sdt>
      </w:tr>
      <w:tr w:rsidR="00B574C9" w14:paraId="416F6273" w14:textId="77777777" w:rsidTr="001A6A06">
        <w:trPr>
          <w:trHeight w:val="986"/>
        </w:trPr>
        <w:tc>
          <w:tcPr>
            <w:tcW w:w="491" w:type="dxa"/>
            <w:vMerge/>
            <w:shd w:val="clear" w:color="auto" w:fill="A6A6A6" w:themeFill="background1" w:themeFillShade="A6"/>
          </w:tcPr>
          <w:p w14:paraId="7947D484" w14:textId="77777777" w:rsidR="00B574C9" w:rsidRPr="001A6A06" w:rsidRDefault="00B574C9" w:rsidP="00CF1542">
            <w:pPr>
              <w:jc w:val="center"/>
              <w:rPr>
                <w:b/>
                <w:color w:val="FFFFFF" w:themeColor="background1"/>
              </w:rPr>
            </w:pPr>
          </w:p>
        </w:tc>
        <w:sdt>
          <w:sdtPr>
            <w:alias w:val="Biography"/>
            <w:tag w:val="authorBiography"/>
            <w:id w:val="938807824"/>
            <w:placeholder>
              <w:docPart w:val="A2A9D1031D4E5D4F9D7B8B77C1E1B62F"/>
            </w:placeholder>
            <w:showingPlcHdr/>
          </w:sdtPr>
          <w:sdtEndPr/>
          <w:sdtContent>
            <w:tc>
              <w:tcPr>
                <w:tcW w:w="8525" w:type="dxa"/>
                <w:gridSpan w:val="4"/>
              </w:tcPr>
              <w:p w14:paraId="53B0D1D9" w14:textId="77777777" w:rsidR="00B574C9" w:rsidRDefault="00B574C9" w:rsidP="00922950">
                <w:r>
                  <w:rPr>
                    <w:rStyle w:val="PlaceholderText"/>
                  </w:rPr>
                  <w:t>[Enter your biography]</w:t>
                </w:r>
              </w:p>
            </w:tc>
          </w:sdtContent>
        </w:sdt>
      </w:tr>
      <w:tr w:rsidR="00B574C9" w14:paraId="69DB5399" w14:textId="77777777" w:rsidTr="001A6A06">
        <w:trPr>
          <w:trHeight w:val="986"/>
        </w:trPr>
        <w:tc>
          <w:tcPr>
            <w:tcW w:w="491" w:type="dxa"/>
            <w:vMerge/>
            <w:shd w:val="clear" w:color="auto" w:fill="A6A6A6" w:themeFill="background1" w:themeFillShade="A6"/>
          </w:tcPr>
          <w:p w14:paraId="6920AFD7" w14:textId="77777777" w:rsidR="00B574C9" w:rsidRPr="001A6A06" w:rsidRDefault="00B574C9" w:rsidP="00CF1542">
            <w:pPr>
              <w:jc w:val="center"/>
              <w:rPr>
                <w:b/>
                <w:color w:val="FFFFFF" w:themeColor="background1"/>
              </w:rPr>
            </w:pPr>
          </w:p>
        </w:tc>
        <w:sdt>
          <w:sdtPr>
            <w:alias w:val="Affiliation"/>
            <w:tag w:val="affiliation"/>
            <w:id w:val="2012937915"/>
            <w:placeholder>
              <w:docPart w:val="E53F3D47FC839B48946086ADE07A7070"/>
            </w:placeholder>
            <w:showingPlcHdr/>
            <w:text/>
          </w:sdtPr>
          <w:sdtEndPr/>
          <w:sdtContent>
            <w:tc>
              <w:tcPr>
                <w:tcW w:w="8525" w:type="dxa"/>
                <w:gridSpan w:val="4"/>
              </w:tcPr>
              <w:p w14:paraId="2606B1AF" w14:textId="77777777" w:rsidR="00B574C9" w:rsidRDefault="00B574C9" w:rsidP="00B574C9">
                <w:r>
                  <w:rPr>
                    <w:rStyle w:val="PlaceholderText"/>
                  </w:rPr>
                  <w:t>[Enter the institution with which you are affiliated]</w:t>
                </w:r>
              </w:p>
            </w:tc>
          </w:sdtContent>
        </w:sdt>
      </w:tr>
    </w:tbl>
    <w:p w14:paraId="1E230A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2D5B00" w14:textId="77777777" w:rsidTr="00244BB0">
        <w:tc>
          <w:tcPr>
            <w:tcW w:w="9016" w:type="dxa"/>
            <w:shd w:val="clear" w:color="auto" w:fill="A6A6A6" w:themeFill="background1" w:themeFillShade="A6"/>
            <w:tcMar>
              <w:top w:w="113" w:type="dxa"/>
              <w:bottom w:w="113" w:type="dxa"/>
            </w:tcMar>
          </w:tcPr>
          <w:p w14:paraId="414EC6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FF5E24" w14:textId="77777777" w:rsidTr="003F0D73">
        <w:sdt>
          <w:sdtPr>
            <w:alias w:val="Article headword"/>
            <w:tag w:val="articleHeadword"/>
            <w:id w:val="-361440020"/>
            <w:placeholder>
              <w:docPart w:val="0C61D57C9CC1774F85D3A5E815681DC8"/>
            </w:placeholder>
            <w:text/>
          </w:sdtPr>
          <w:sdtEndPr/>
          <w:sdtContent>
            <w:tc>
              <w:tcPr>
                <w:tcW w:w="9016" w:type="dxa"/>
                <w:tcMar>
                  <w:top w:w="113" w:type="dxa"/>
                  <w:bottom w:w="113" w:type="dxa"/>
                </w:tcMar>
              </w:tcPr>
              <w:p w14:paraId="1508CF24" w14:textId="77777777" w:rsidR="003F0D73" w:rsidRPr="00FB589A" w:rsidRDefault="002972AF" w:rsidP="002972AF">
                <w:proofErr w:type="spellStart"/>
                <w:r w:rsidRPr="007B136B">
                  <w:rPr>
                    <w:lang w:val="en-AU" w:eastAsia="en-AU"/>
                  </w:rPr>
                  <w:t>Soedarsono</w:t>
                </w:r>
                <w:proofErr w:type="spellEnd"/>
                <w:r w:rsidRPr="007B136B">
                  <w:rPr>
                    <w:lang w:val="en-AU" w:eastAsia="en-AU"/>
                  </w:rPr>
                  <w:t xml:space="preserve">, </w:t>
                </w:r>
                <w:proofErr w:type="spellStart"/>
                <w:r w:rsidRPr="007B136B">
                  <w:rPr>
                    <w:lang w:val="en-AU" w:eastAsia="en-AU"/>
                  </w:rPr>
                  <w:t>Srihadi</w:t>
                </w:r>
                <w:proofErr w:type="spellEnd"/>
                <w:r w:rsidRPr="007B136B">
                  <w:rPr>
                    <w:lang w:val="en-AU" w:eastAsia="en-AU"/>
                  </w:rPr>
                  <w:t xml:space="preserve">  (1931-)</w:t>
                </w:r>
              </w:p>
            </w:tc>
          </w:sdtContent>
        </w:sdt>
      </w:tr>
      <w:tr w:rsidR="00464699" w14:paraId="47374A40" w14:textId="77777777" w:rsidTr="007821B0">
        <w:sdt>
          <w:sdtPr>
            <w:alias w:val="Variant headwords"/>
            <w:tag w:val="variantHeadwords"/>
            <w:id w:val="173464402"/>
            <w:placeholder>
              <w:docPart w:val="1E264E4B3F3EF24DA334B211D89F02D6"/>
            </w:placeholder>
            <w:showingPlcHdr/>
          </w:sdtPr>
          <w:sdtEndPr/>
          <w:sdtContent>
            <w:tc>
              <w:tcPr>
                <w:tcW w:w="9016" w:type="dxa"/>
                <w:tcMar>
                  <w:top w:w="113" w:type="dxa"/>
                  <w:bottom w:w="113" w:type="dxa"/>
                </w:tcMar>
              </w:tcPr>
              <w:p w14:paraId="18CB383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B7C324" w14:textId="77777777" w:rsidTr="003F0D73">
        <w:sdt>
          <w:sdtPr>
            <w:alias w:val="Abstract"/>
            <w:tag w:val="abstract"/>
            <w:id w:val="-635871867"/>
            <w:placeholder>
              <w:docPart w:val="B2364F80869D3B49AB1CB9D338DBC4E8"/>
            </w:placeholder>
          </w:sdtPr>
          <w:sdtEndPr/>
          <w:sdtContent>
            <w:sdt>
              <w:sdtPr>
                <w:alias w:val="Article text"/>
                <w:tag w:val="articleText"/>
                <w:id w:val="-813723185"/>
                <w:placeholder>
                  <w:docPart w:val="8FF69CB3AA15A94998490637A80CA9B5"/>
                </w:placeholder>
              </w:sdtPr>
              <w:sdtEndPr/>
              <w:sdtContent>
                <w:tc>
                  <w:tcPr>
                    <w:tcW w:w="9016" w:type="dxa"/>
                    <w:tcMar>
                      <w:top w:w="113" w:type="dxa"/>
                      <w:bottom w:w="113" w:type="dxa"/>
                    </w:tcMar>
                  </w:tcPr>
                  <w:p w14:paraId="2F2857A9" w14:textId="77777777" w:rsidR="00E85A05" w:rsidRDefault="002972AF" w:rsidP="00E85A05">
                    <w:proofErr w:type="spellStart"/>
                    <w:r w:rsidRPr="002972AF">
                      <w:t>Srihadi</w:t>
                    </w:r>
                    <w:proofErr w:type="spellEnd"/>
                    <w:r w:rsidRPr="002972AF">
                      <w:t xml:space="preserve"> </w:t>
                    </w:r>
                    <w:proofErr w:type="spellStart"/>
                    <w:r w:rsidRPr="002972AF">
                      <w:t>Soedarsono</w:t>
                    </w:r>
                    <w:proofErr w:type="spellEnd"/>
                    <w:r w:rsidRPr="002972AF">
                      <w:t xml:space="preserve"> is a celebrated painter and prominent figure in the development of Indonesian art, well known for his series of dancing girls and themed meditations on the Borobudur and seascapes. Born 1931 in Solo (Surakarta), into a family of batik makers, traditional Javanese culture was important to </w:t>
                    </w:r>
                    <w:proofErr w:type="spellStart"/>
                    <w:r w:rsidRPr="002972AF">
                      <w:t>Srihadi</w:t>
                    </w:r>
                    <w:proofErr w:type="spellEnd"/>
                    <w:r w:rsidRPr="002972AF">
                      <w:t xml:space="preserve"> and from an early age has remained a central influence in his art practice. In the 1940s he participated in the struggle for Indonesian independence and was an active member of </w:t>
                    </w:r>
                    <w:proofErr w:type="spellStart"/>
                    <w:r w:rsidRPr="002972AF">
                      <w:t>Seniman</w:t>
                    </w:r>
                    <w:proofErr w:type="spellEnd"/>
                    <w:r w:rsidRPr="002972AF">
                      <w:t xml:space="preserve"> Indonesia </w:t>
                    </w:r>
                    <w:proofErr w:type="spellStart"/>
                    <w:r w:rsidRPr="002972AF">
                      <w:t>Muda</w:t>
                    </w:r>
                    <w:proofErr w:type="spellEnd"/>
                    <w:r w:rsidRPr="002972AF">
                      <w:t xml:space="preserve"> (SIM –Young Indonesian artists), receiving at this time art instruction from local artists, most notably S. </w:t>
                    </w:r>
                    <w:proofErr w:type="spellStart"/>
                    <w:r w:rsidRPr="002972AF">
                      <w:t>Soedjojono</w:t>
                    </w:r>
                    <w:proofErr w:type="spellEnd"/>
                    <w:r w:rsidRPr="002972AF">
                      <w:t xml:space="preserve"> and </w:t>
                    </w:r>
                    <w:proofErr w:type="spellStart"/>
                    <w:r w:rsidRPr="002972AF">
                      <w:t>Affandi</w:t>
                    </w:r>
                    <w:proofErr w:type="spellEnd"/>
                    <w:r w:rsidRPr="002972AF">
                      <w:t xml:space="preserve">. After graduating from the Bandung Institute of Technology in 1959, </w:t>
                    </w:r>
                    <w:proofErr w:type="spellStart"/>
                    <w:r w:rsidRPr="002972AF">
                      <w:t>Srihadi</w:t>
                    </w:r>
                    <w:proofErr w:type="spellEnd"/>
                    <w:r w:rsidRPr="002972AF">
                      <w:t xml:space="preserve"> obtained a Master’s degree at Ohio University in 1962 where he was influenced by Abstract Expressionist and action paintings. In the 1970s his work addressed socio-political themes before returning to earlier figurative and representative investigations.  </w:t>
                    </w:r>
                    <w:proofErr w:type="spellStart"/>
                    <w:r w:rsidRPr="002972AF">
                      <w:t>Srihadi</w:t>
                    </w:r>
                    <w:proofErr w:type="spellEnd"/>
                    <w:r w:rsidRPr="002972AF">
                      <w:t xml:space="preserve"> is acclaimed for paintings that explore the ‘cosmic horizon’, rendered using minimal brushstrokes and pure colour and concerned with finding natural balance and the primacy of line. Remaining an active lecturer at Indonesian institutions throughout his long career, </w:t>
                    </w:r>
                    <w:proofErr w:type="spellStart"/>
                    <w:r w:rsidRPr="002972AF">
                      <w:t>Srihadi</w:t>
                    </w:r>
                    <w:proofErr w:type="spellEnd"/>
                    <w:r w:rsidRPr="002972AF">
                      <w:t xml:space="preserve"> has been the recipient of numerous prestigious national and international awards and honours with his work presented in many significant exhibitions. </w:t>
                    </w:r>
                  </w:p>
                </w:tc>
              </w:sdtContent>
            </w:sdt>
          </w:sdtContent>
        </w:sdt>
      </w:tr>
      <w:tr w:rsidR="003F0D73" w14:paraId="1C04EF6C" w14:textId="77777777" w:rsidTr="003F0D73">
        <w:sdt>
          <w:sdtPr>
            <w:alias w:val="Article text"/>
            <w:tag w:val="articleText"/>
            <w:id w:val="634067588"/>
            <w:placeholder>
              <w:docPart w:val="3E986679C4E1EB4E908D21287FC35DD4"/>
            </w:placeholder>
          </w:sdtPr>
          <w:sdtEndPr/>
          <w:sdtContent>
            <w:tc>
              <w:tcPr>
                <w:tcW w:w="9016" w:type="dxa"/>
                <w:tcMar>
                  <w:top w:w="113" w:type="dxa"/>
                  <w:bottom w:w="113" w:type="dxa"/>
                </w:tcMar>
              </w:tcPr>
              <w:p w14:paraId="59C60043" w14:textId="77777777" w:rsidR="003F0D73" w:rsidRDefault="002972AF" w:rsidP="00C27FAB">
                <w:proofErr w:type="spellStart"/>
                <w:r w:rsidRPr="002972AF">
                  <w:t>Srihadi</w:t>
                </w:r>
                <w:proofErr w:type="spellEnd"/>
                <w:r w:rsidRPr="002972AF">
                  <w:t xml:space="preserve"> </w:t>
                </w:r>
                <w:proofErr w:type="spellStart"/>
                <w:r w:rsidRPr="002972AF">
                  <w:t>Soedarsono</w:t>
                </w:r>
                <w:proofErr w:type="spellEnd"/>
                <w:r w:rsidRPr="002972AF">
                  <w:t xml:space="preserve"> is a celebrated painter and prominent figure in the development of Indonesian art, well known for his series of dancing girls and themed meditations on the Borobudur and seascapes. Born 1931 in Solo (Surakarta), into a family of batik makers, traditional Javanese culture was important to </w:t>
                </w:r>
                <w:proofErr w:type="spellStart"/>
                <w:r w:rsidRPr="002972AF">
                  <w:t>Srihadi</w:t>
                </w:r>
                <w:proofErr w:type="spellEnd"/>
                <w:r w:rsidRPr="002972AF">
                  <w:t xml:space="preserve"> and from an early age has remained a central influence in his art practice. In the 1940s he participated in the struggle for Indonesian independence and was an active member of </w:t>
                </w:r>
                <w:proofErr w:type="spellStart"/>
                <w:r w:rsidRPr="002972AF">
                  <w:t>Seniman</w:t>
                </w:r>
                <w:proofErr w:type="spellEnd"/>
                <w:r w:rsidRPr="002972AF">
                  <w:t xml:space="preserve"> Indonesia </w:t>
                </w:r>
                <w:proofErr w:type="spellStart"/>
                <w:r w:rsidRPr="002972AF">
                  <w:t>Muda</w:t>
                </w:r>
                <w:proofErr w:type="spellEnd"/>
                <w:r w:rsidRPr="002972AF">
                  <w:t xml:space="preserve"> (SIM –Young Indonesian artists), receiving at this time art instruction from local artists, most notably S. </w:t>
                </w:r>
                <w:proofErr w:type="spellStart"/>
                <w:r w:rsidRPr="002972AF">
                  <w:t>Soedjojono</w:t>
                </w:r>
                <w:proofErr w:type="spellEnd"/>
                <w:r w:rsidRPr="002972AF">
                  <w:t xml:space="preserve"> and </w:t>
                </w:r>
                <w:proofErr w:type="spellStart"/>
                <w:r w:rsidRPr="002972AF">
                  <w:t>Affandi</w:t>
                </w:r>
                <w:proofErr w:type="spellEnd"/>
                <w:r w:rsidRPr="002972AF">
                  <w:t xml:space="preserve">. After graduating from the Bandung Institute of Technology in 1959, </w:t>
                </w:r>
                <w:proofErr w:type="spellStart"/>
                <w:r w:rsidRPr="002972AF">
                  <w:t>Srihadi</w:t>
                </w:r>
                <w:proofErr w:type="spellEnd"/>
                <w:r w:rsidRPr="002972AF">
                  <w:t xml:space="preserve"> obtained a Master’s degree at Ohio University in 1962 where he was influenced by Abstract Expressionist and action paintings. In the 1970s his work addressed socio-political themes before returning to earlier figurative and representative investigations.  </w:t>
                </w:r>
                <w:proofErr w:type="spellStart"/>
                <w:r w:rsidRPr="002972AF">
                  <w:t>Srihadi</w:t>
                </w:r>
                <w:proofErr w:type="spellEnd"/>
                <w:r w:rsidRPr="002972AF">
                  <w:t xml:space="preserve"> is acclaimed for paintings that explore the ‘cosmic horizon’, rendered using minimal brushstrokes and pure colour and concerned with finding natural balance and the primacy of line. Remaining an active lecturer at Indonesian institutions throughout his long career, </w:t>
                </w:r>
                <w:proofErr w:type="spellStart"/>
                <w:r w:rsidRPr="002972AF">
                  <w:t>Srihadi</w:t>
                </w:r>
                <w:proofErr w:type="spellEnd"/>
                <w:r w:rsidRPr="002972AF">
                  <w:t xml:space="preserve"> has been the recipient of numerous prestigious national and international awards and honours with his work presented in many significant exhibitions. </w:t>
                </w:r>
              </w:p>
            </w:tc>
          </w:sdtContent>
        </w:sdt>
      </w:tr>
      <w:tr w:rsidR="003235A7" w14:paraId="471F4B9A" w14:textId="77777777" w:rsidTr="003235A7">
        <w:tc>
          <w:tcPr>
            <w:tcW w:w="9016" w:type="dxa"/>
          </w:tcPr>
          <w:p w14:paraId="0461B6FD" w14:textId="77777777" w:rsidR="003235A7" w:rsidRDefault="003235A7" w:rsidP="008A5B87">
            <w:r w:rsidRPr="0015114C">
              <w:rPr>
                <w:u w:val="single"/>
              </w:rPr>
              <w:t>Further reading</w:t>
            </w:r>
            <w:r>
              <w:t>:</w:t>
            </w:r>
          </w:p>
          <w:sdt>
            <w:sdtPr>
              <w:alias w:val="Further reading"/>
              <w:tag w:val="furtherReading"/>
              <w:id w:val="-1516217107"/>
              <w:placeholder>
                <w:docPart w:val="A3F4EE064B77BB4FAEBCD388D9FC6BD3"/>
              </w:placeholder>
            </w:sdtPr>
            <w:sdtEndPr/>
            <w:sdtContent>
              <w:p w14:paraId="33B5B697" w14:textId="77777777" w:rsidR="002972AF" w:rsidRDefault="00DA7932" w:rsidP="002972AF">
                <w:sdt>
                  <w:sdtPr>
                    <w:id w:val="2095891607"/>
                    <w:citation/>
                  </w:sdtPr>
                  <w:sdtEndPr/>
                  <w:sdtContent>
                    <w:r w:rsidR="002972AF">
                      <w:fldChar w:fldCharType="begin"/>
                    </w:r>
                    <w:r w:rsidR="002972AF">
                      <w:rPr>
                        <w:lang w:val="en-US"/>
                      </w:rPr>
                      <w:instrText xml:space="preserve"> CITATION Cou03 \l 1033 </w:instrText>
                    </w:r>
                    <w:r w:rsidR="002972AF">
                      <w:fldChar w:fldCharType="separate"/>
                    </w:r>
                    <w:r w:rsidR="00B82F21">
                      <w:rPr>
                        <w:noProof/>
                        <w:lang w:val="en-US"/>
                      </w:rPr>
                      <w:t xml:space="preserve"> </w:t>
                    </w:r>
                    <w:r w:rsidR="00B82F21" w:rsidRPr="00B82F21">
                      <w:rPr>
                        <w:noProof/>
                        <w:lang w:val="en-US"/>
                      </w:rPr>
                      <w:t>(Couteau)</w:t>
                    </w:r>
                    <w:r w:rsidR="002972AF">
                      <w:fldChar w:fldCharType="end"/>
                    </w:r>
                  </w:sdtContent>
                </w:sdt>
              </w:p>
              <w:p w14:paraId="5D2A9EE9" w14:textId="77777777" w:rsidR="003235A7" w:rsidRDefault="00DA7932" w:rsidP="002972AF">
                <w:sdt>
                  <w:sdtPr>
                    <w:id w:val="-997880355"/>
                    <w:citation/>
                  </w:sdtPr>
                  <w:sdtEndPr/>
                  <w:sdtContent>
                    <w:r w:rsidR="002972AF">
                      <w:fldChar w:fldCharType="begin"/>
                    </w:r>
                    <w:r w:rsidR="002972AF">
                      <w:rPr>
                        <w:lang w:val="en-US"/>
                      </w:rPr>
                      <w:instrText xml:space="preserve"> CITATION Sup12 \l 1033 </w:instrText>
                    </w:r>
                    <w:r w:rsidR="002972AF">
                      <w:fldChar w:fldCharType="separate"/>
                    </w:r>
                    <w:r w:rsidR="00B82F21" w:rsidRPr="00B82F21">
                      <w:rPr>
                        <w:noProof/>
                        <w:lang w:val="en-US"/>
                      </w:rPr>
                      <w:t>(Supangkat)</w:t>
                    </w:r>
                    <w:r w:rsidR="002972AF">
                      <w:fldChar w:fldCharType="end"/>
                    </w:r>
                  </w:sdtContent>
                </w:sdt>
              </w:p>
            </w:sdtContent>
          </w:sdt>
        </w:tc>
      </w:tr>
    </w:tbl>
    <w:p w14:paraId="16A42F8F"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28B34" w14:textId="77777777" w:rsidR="00DA7932" w:rsidRDefault="00DA7932" w:rsidP="007A0D55">
      <w:pPr>
        <w:spacing w:after="0" w:line="240" w:lineRule="auto"/>
      </w:pPr>
      <w:r>
        <w:separator/>
      </w:r>
    </w:p>
  </w:endnote>
  <w:endnote w:type="continuationSeparator" w:id="0">
    <w:p w14:paraId="62D12802" w14:textId="77777777" w:rsidR="00DA7932" w:rsidRDefault="00DA79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ACC3B" w14:textId="77777777" w:rsidR="00DA7932" w:rsidRDefault="00DA7932" w:rsidP="007A0D55">
      <w:pPr>
        <w:spacing w:after="0" w:line="240" w:lineRule="auto"/>
      </w:pPr>
      <w:r>
        <w:separator/>
      </w:r>
    </w:p>
  </w:footnote>
  <w:footnote w:type="continuationSeparator" w:id="0">
    <w:p w14:paraId="7A4C89E9" w14:textId="77777777" w:rsidR="00DA7932" w:rsidRDefault="00DA79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F345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86F3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2A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2F21"/>
    <w:rsid w:val="00BC39C9"/>
    <w:rsid w:val="00BE5BF7"/>
    <w:rsid w:val="00BF40E1"/>
    <w:rsid w:val="00C27FAB"/>
    <w:rsid w:val="00C358D4"/>
    <w:rsid w:val="00C6296B"/>
    <w:rsid w:val="00CC586D"/>
    <w:rsid w:val="00CF1542"/>
    <w:rsid w:val="00CF3EC5"/>
    <w:rsid w:val="00D656DA"/>
    <w:rsid w:val="00D83300"/>
    <w:rsid w:val="00DA793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536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72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2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3246">
      <w:bodyDiv w:val="1"/>
      <w:marLeft w:val="0"/>
      <w:marRight w:val="0"/>
      <w:marTop w:val="0"/>
      <w:marBottom w:val="0"/>
      <w:divBdr>
        <w:top w:val="none" w:sz="0" w:space="0" w:color="auto"/>
        <w:left w:val="none" w:sz="0" w:space="0" w:color="auto"/>
        <w:bottom w:val="none" w:sz="0" w:space="0" w:color="auto"/>
        <w:right w:val="none" w:sz="0" w:space="0" w:color="auto"/>
      </w:divBdr>
    </w:div>
    <w:div w:id="18265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5A7B1B152EFE4F91ADD83078A9C3C0"/>
        <w:category>
          <w:name w:val="General"/>
          <w:gallery w:val="placeholder"/>
        </w:category>
        <w:types>
          <w:type w:val="bbPlcHdr"/>
        </w:types>
        <w:behaviors>
          <w:behavior w:val="content"/>
        </w:behaviors>
        <w:guid w:val="{3C098986-AE4A-E743-8033-A12E89F568FF}"/>
      </w:docPartPr>
      <w:docPartBody>
        <w:p w:rsidR="00A40227" w:rsidRDefault="00724150">
          <w:pPr>
            <w:pStyle w:val="A05A7B1B152EFE4F91ADD83078A9C3C0"/>
          </w:pPr>
          <w:r w:rsidRPr="00CC586D">
            <w:rPr>
              <w:rStyle w:val="PlaceholderText"/>
              <w:b/>
              <w:color w:val="FFFFFF" w:themeColor="background1"/>
            </w:rPr>
            <w:t>[Salutation]</w:t>
          </w:r>
        </w:p>
      </w:docPartBody>
    </w:docPart>
    <w:docPart>
      <w:docPartPr>
        <w:name w:val="9C76D09467140B4899A1A297ABD26A44"/>
        <w:category>
          <w:name w:val="General"/>
          <w:gallery w:val="placeholder"/>
        </w:category>
        <w:types>
          <w:type w:val="bbPlcHdr"/>
        </w:types>
        <w:behaviors>
          <w:behavior w:val="content"/>
        </w:behaviors>
        <w:guid w:val="{73BE192A-D511-3D43-92C4-8E18464B2FD8}"/>
      </w:docPartPr>
      <w:docPartBody>
        <w:p w:rsidR="00A40227" w:rsidRDefault="00724150">
          <w:pPr>
            <w:pStyle w:val="9C76D09467140B4899A1A297ABD26A44"/>
          </w:pPr>
          <w:r>
            <w:rPr>
              <w:rStyle w:val="PlaceholderText"/>
            </w:rPr>
            <w:t>[First name]</w:t>
          </w:r>
        </w:p>
      </w:docPartBody>
    </w:docPart>
    <w:docPart>
      <w:docPartPr>
        <w:name w:val="3F3F81AB464E43449E3A0A516A196D6F"/>
        <w:category>
          <w:name w:val="General"/>
          <w:gallery w:val="placeholder"/>
        </w:category>
        <w:types>
          <w:type w:val="bbPlcHdr"/>
        </w:types>
        <w:behaviors>
          <w:behavior w:val="content"/>
        </w:behaviors>
        <w:guid w:val="{FEE5D468-DD5F-A545-9F97-C1E35BD32923}"/>
      </w:docPartPr>
      <w:docPartBody>
        <w:p w:rsidR="00A40227" w:rsidRDefault="00724150">
          <w:pPr>
            <w:pStyle w:val="3F3F81AB464E43449E3A0A516A196D6F"/>
          </w:pPr>
          <w:r>
            <w:rPr>
              <w:rStyle w:val="PlaceholderText"/>
            </w:rPr>
            <w:t>[Middle name]</w:t>
          </w:r>
        </w:p>
      </w:docPartBody>
    </w:docPart>
    <w:docPart>
      <w:docPartPr>
        <w:name w:val="205C7F9C8D11A34FBB7FF5C62CBC4144"/>
        <w:category>
          <w:name w:val="General"/>
          <w:gallery w:val="placeholder"/>
        </w:category>
        <w:types>
          <w:type w:val="bbPlcHdr"/>
        </w:types>
        <w:behaviors>
          <w:behavior w:val="content"/>
        </w:behaviors>
        <w:guid w:val="{658F36F9-3CC7-9C4C-9CDE-32528A9C3249}"/>
      </w:docPartPr>
      <w:docPartBody>
        <w:p w:rsidR="00A40227" w:rsidRDefault="00724150">
          <w:pPr>
            <w:pStyle w:val="205C7F9C8D11A34FBB7FF5C62CBC4144"/>
          </w:pPr>
          <w:r>
            <w:rPr>
              <w:rStyle w:val="PlaceholderText"/>
            </w:rPr>
            <w:t>[Last name]</w:t>
          </w:r>
        </w:p>
      </w:docPartBody>
    </w:docPart>
    <w:docPart>
      <w:docPartPr>
        <w:name w:val="A2A9D1031D4E5D4F9D7B8B77C1E1B62F"/>
        <w:category>
          <w:name w:val="General"/>
          <w:gallery w:val="placeholder"/>
        </w:category>
        <w:types>
          <w:type w:val="bbPlcHdr"/>
        </w:types>
        <w:behaviors>
          <w:behavior w:val="content"/>
        </w:behaviors>
        <w:guid w:val="{9B0F5573-1A70-FA48-8DEA-8AD174E90E67}"/>
      </w:docPartPr>
      <w:docPartBody>
        <w:p w:rsidR="00A40227" w:rsidRDefault="00724150">
          <w:pPr>
            <w:pStyle w:val="A2A9D1031D4E5D4F9D7B8B77C1E1B62F"/>
          </w:pPr>
          <w:r>
            <w:rPr>
              <w:rStyle w:val="PlaceholderText"/>
            </w:rPr>
            <w:t>[Enter your biography]</w:t>
          </w:r>
        </w:p>
      </w:docPartBody>
    </w:docPart>
    <w:docPart>
      <w:docPartPr>
        <w:name w:val="E53F3D47FC839B48946086ADE07A7070"/>
        <w:category>
          <w:name w:val="General"/>
          <w:gallery w:val="placeholder"/>
        </w:category>
        <w:types>
          <w:type w:val="bbPlcHdr"/>
        </w:types>
        <w:behaviors>
          <w:behavior w:val="content"/>
        </w:behaviors>
        <w:guid w:val="{D078541A-C757-BE43-8334-2451E90C3643}"/>
      </w:docPartPr>
      <w:docPartBody>
        <w:p w:rsidR="00A40227" w:rsidRDefault="00724150">
          <w:pPr>
            <w:pStyle w:val="E53F3D47FC839B48946086ADE07A7070"/>
          </w:pPr>
          <w:r>
            <w:rPr>
              <w:rStyle w:val="PlaceholderText"/>
            </w:rPr>
            <w:t>[Enter the institution with which you are affiliated]</w:t>
          </w:r>
        </w:p>
      </w:docPartBody>
    </w:docPart>
    <w:docPart>
      <w:docPartPr>
        <w:name w:val="0C61D57C9CC1774F85D3A5E815681DC8"/>
        <w:category>
          <w:name w:val="General"/>
          <w:gallery w:val="placeholder"/>
        </w:category>
        <w:types>
          <w:type w:val="bbPlcHdr"/>
        </w:types>
        <w:behaviors>
          <w:behavior w:val="content"/>
        </w:behaviors>
        <w:guid w:val="{95EAA553-23F7-AB43-99C0-9017C333F1F2}"/>
      </w:docPartPr>
      <w:docPartBody>
        <w:p w:rsidR="00A40227" w:rsidRDefault="00724150">
          <w:pPr>
            <w:pStyle w:val="0C61D57C9CC1774F85D3A5E815681DC8"/>
          </w:pPr>
          <w:r w:rsidRPr="00EF74F7">
            <w:rPr>
              <w:b/>
              <w:color w:val="808080" w:themeColor="background1" w:themeShade="80"/>
            </w:rPr>
            <w:t>[Enter the headword for your article]</w:t>
          </w:r>
        </w:p>
      </w:docPartBody>
    </w:docPart>
    <w:docPart>
      <w:docPartPr>
        <w:name w:val="1E264E4B3F3EF24DA334B211D89F02D6"/>
        <w:category>
          <w:name w:val="General"/>
          <w:gallery w:val="placeholder"/>
        </w:category>
        <w:types>
          <w:type w:val="bbPlcHdr"/>
        </w:types>
        <w:behaviors>
          <w:behavior w:val="content"/>
        </w:behaviors>
        <w:guid w:val="{6BBE645D-EA0A-CF4F-A5E6-B11DB4653CF3}"/>
      </w:docPartPr>
      <w:docPartBody>
        <w:p w:rsidR="00A40227" w:rsidRDefault="00724150">
          <w:pPr>
            <w:pStyle w:val="1E264E4B3F3EF24DA334B211D89F02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364F80869D3B49AB1CB9D338DBC4E8"/>
        <w:category>
          <w:name w:val="General"/>
          <w:gallery w:val="placeholder"/>
        </w:category>
        <w:types>
          <w:type w:val="bbPlcHdr"/>
        </w:types>
        <w:behaviors>
          <w:behavior w:val="content"/>
        </w:behaviors>
        <w:guid w:val="{A83D065F-0818-DC40-8E26-5452D60E3BEC}"/>
      </w:docPartPr>
      <w:docPartBody>
        <w:p w:rsidR="00A40227" w:rsidRDefault="00724150">
          <w:pPr>
            <w:pStyle w:val="B2364F80869D3B49AB1CB9D338DBC4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986679C4E1EB4E908D21287FC35DD4"/>
        <w:category>
          <w:name w:val="General"/>
          <w:gallery w:val="placeholder"/>
        </w:category>
        <w:types>
          <w:type w:val="bbPlcHdr"/>
        </w:types>
        <w:behaviors>
          <w:behavior w:val="content"/>
        </w:behaviors>
        <w:guid w:val="{84E51F4E-88C3-584A-8E67-122333FFC42A}"/>
      </w:docPartPr>
      <w:docPartBody>
        <w:p w:rsidR="00A40227" w:rsidRDefault="00724150">
          <w:pPr>
            <w:pStyle w:val="3E986679C4E1EB4E908D21287FC35D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F4EE064B77BB4FAEBCD388D9FC6BD3"/>
        <w:category>
          <w:name w:val="General"/>
          <w:gallery w:val="placeholder"/>
        </w:category>
        <w:types>
          <w:type w:val="bbPlcHdr"/>
        </w:types>
        <w:behaviors>
          <w:behavior w:val="content"/>
        </w:behaviors>
        <w:guid w:val="{BB1744E5-B9FB-374E-AAE9-91DB95A2CB42}"/>
      </w:docPartPr>
      <w:docPartBody>
        <w:p w:rsidR="00A40227" w:rsidRDefault="00724150">
          <w:pPr>
            <w:pStyle w:val="A3F4EE064B77BB4FAEBCD388D9FC6BD3"/>
          </w:pPr>
          <w:r>
            <w:rPr>
              <w:rStyle w:val="PlaceholderText"/>
            </w:rPr>
            <w:t>[Enter citations for further reading here]</w:t>
          </w:r>
        </w:p>
      </w:docPartBody>
    </w:docPart>
    <w:docPart>
      <w:docPartPr>
        <w:name w:val="8FF69CB3AA15A94998490637A80CA9B5"/>
        <w:category>
          <w:name w:val="General"/>
          <w:gallery w:val="placeholder"/>
        </w:category>
        <w:types>
          <w:type w:val="bbPlcHdr"/>
        </w:types>
        <w:behaviors>
          <w:behavior w:val="content"/>
        </w:behaviors>
        <w:guid w:val="{B9113E8B-EF48-BF46-9C78-857CE8E9F41B}"/>
      </w:docPartPr>
      <w:docPartBody>
        <w:p w:rsidR="00A40227" w:rsidRDefault="00724150" w:rsidP="00724150">
          <w:pPr>
            <w:pStyle w:val="8FF69CB3AA15A94998490637A80CA9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50"/>
    <w:rsid w:val="00724150"/>
    <w:rsid w:val="00A40227"/>
    <w:rsid w:val="00F83E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150"/>
    <w:rPr>
      <w:color w:val="808080"/>
    </w:rPr>
  </w:style>
  <w:style w:type="paragraph" w:customStyle="1" w:styleId="A05A7B1B152EFE4F91ADD83078A9C3C0">
    <w:name w:val="A05A7B1B152EFE4F91ADD83078A9C3C0"/>
  </w:style>
  <w:style w:type="paragraph" w:customStyle="1" w:styleId="9C76D09467140B4899A1A297ABD26A44">
    <w:name w:val="9C76D09467140B4899A1A297ABD26A44"/>
  </w:style>
  <w:style w:type="paragraph" w:customStyle="1" w:styleId="3F3F81AB464E43449E3A0A516A196D6F">
    <w:name w:val="3F3F81AB464E43449E3A0A516A196D6F"/>
  </w:style>
  <w:style w:type="paragraph" w:customStyle="1" w:styleId="205C7F9C8D11A34FBB7FF5C62CBC4144">
    <w:name w:val="205C7F9C8D11A34FBB7FF5C62CBC4144"/>
  </w:style>
  <w:style w:type="paragraph" w:customStyle="1" w:styleId="A2A9D1031D4E5D4F9D7B8B77C1E1B62F">
    <w:name w:val="A2A9D1031D4E5D4F9D7B8B77C1E1B62F"/>
  </w:style>
  <w:style w:type="paragraph" w:customStyle="1" w:styleId="E53F3D47FC839B48946086ADE07A7070">
    <w:name w:val="E53F3D47FC839B48946086ADE07A7070"/>
  </w:style>
  <w:style w:type="paragraph" w:customStyle="1" w:styleId="0C61D57C9CC1774F85D3A5E815681DC8">
    <w:name w:val="0C61D57C9CC1774F85D3A5E815681DC8"/>
  </w:style>
  <w:style w:type="paragraph" w:customStyle="1" w:styleId="1E264E4B3F3EF24DA334B211D89F02D6">
    <w:name w:val="1E264E4B3F3EF24DA334B211D89F02D6"/>
  </w:style>
  <w:style w:type="paragraph" w:customStyle="1" w:styleId="B2364F80869D3B49AB1CB9D338DBC4E8">
    <w:name w:val="B2364F80869D3B49AB1CB9D338DBC4E8"/>
  </w:style>
  <w:style w:type="paragraph" w:customStyle="1" w:styleId="3E986679C4E1EB4E908D21287FC35DD4">
    <w:name w:val="3E986679C4E1EB4E908D21287FC35DD4"/>
  </w:style>
  <w:style w:type="paragraph" w:customStyle="1" w:styleId="A3F4EE064B77BB4FAEBCD388D9FC6BD3">
    <w:name w:val="A3F4EE064B77BB4FAEBCD388D9FC6BD3"/>
  </w:style>
  <w:style w:type="paragraph" w:customStyle="1" w:styleId="8FF69CB3AA15A94998490637A80CA9B5">
    <w:name w:val="8FF69CB3AA15A94998490637A80CA9B5"/>
    <w:rsid w:val="00724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Cou03</b:Tag>
    <b:SourceType>Book</b:SourceType>
    <b:Guid>{03DAD59E-1202-8445-AA98-9A54B66F07CC}</b:Guid>
    <b:Title>Srihadi Soedarsono: The Path of the Soul</b:Title>
    <b:Year>2003</b:Year>
    <b:City>Jakarta</b:City>
    <b:Publisher>Lontar Foundation</b:Publisher>
    <b:Author>
      <b:Author>
        <b:NameList>
          <b:Person>
            <b:Last>Couteau</b:Last>
            <b:First>Jean</b:First>
          </b:Person>
        </b:NameList>
      </b:Author>
    </b:Author>
    <b:RefOrder>1</b:RefOrder>
  </b:Source>
  <b:Source>
    <b:Tag>Sup12</b:Tag>
    <b:SourceType>Book</b:SourceType>
    <b:Guid>{A6AD5AE8-E87A-BE4D-9ED6-33661FA4E631}</b:Guid>
    <b:Title>Srihadi dan seni rupa Indonesia (Srihadi and art in Indonesia)</b:Title>
    <b:City>Jakarta</b:City>
    <b:Publisher>Art : 1 New Museum</b:Publisher>
    <b:Year>2012</b:Year>
    <b:Author>
      <b:Author>
        <b:NameList>
          <b:Person>
            <b:Last>Supangkat</b:Last>
            <b:First>Jim</b:First>
          </b:Person>
        </b:NameList>
      </b:Author>
    </b:Author>
    <b:RefOrder>2</b:RefOrder>
  </b:Source>
</b:Sources>
</file>

<file path=customXml/itemProps1.xml><?xml version="1.0" encoding="utf-8"?>
<ds:datastoreItem xmlns:ds="http://schemas.openxmlformats.org/officeDocument/2006/customXml" ds:itemID="{A80C8BD8-6D21-8942-8B41-909F6662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3</TotalTime>
  <Pages>1</Pages>
  <Words>479</Words>
  <Characters>2706</Characters>
  <Application>Microsoft Macintosh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2</cp:revision>
  <dcterms:created xsi:type="dcterms:W3CDTF">2015-03-14T03:27:00Z</dcterms:created>
  <dcterms:modified xsi:type="dcterms:W3CDTF">2016-02-20T06:06:00Z</dcterms:modified>
</cp:coreProperties>
</file>