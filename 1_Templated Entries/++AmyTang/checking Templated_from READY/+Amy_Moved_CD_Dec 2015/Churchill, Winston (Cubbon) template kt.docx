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B65890" w14:paraId="5B8F30B2" w14:textId="77777777" w:rsidTr="00922950">
        <w:tc>
          <w:tcPr>
            <w:tcW w:w="491" w:type="dxa"/>
            <w:vMerge w:val="restart"/>
            <w:shd w:val="clear" w:color="auto" w:fill="A6A6A6" w:themeFill="background1" w:themeFillShade="A6"/>
            <w:textDirection w:val="btLr"/>
          </w:tcPr>
          <w:p w14:paraId="552F93CA" w14:textId="77777777" w:rsidR="00B574C9" w:rsidRPr="00B65890" w:rsidRDefault="00B574C9" w:rsidP="00CC586D">
            <w:pPr>
              <w:jc w:val="center"/>
              <w:rPr>
                <w:b/>
                <w:color w:val="FFFFFF" w:themeColor="background1"/>
              </w:rPr>
            </w:pPr>
            <w:r w:rsidRPr="00B65890">
              <w:rPr>
                <w:b/>
                <w:color w:val="FFFFFF" w:themeColor="background1"/>
              </w:rPr>
              <w:t>About you</w:t>
            </w:r>
          </w:p>
        </w:tc>
        <w:sdt>
          <w:sdtPr>
            <w:rPr>
              <w:b/>
              <w:color w:val="FFFFFF" w:themeColor="background1"/>
            </w:rPr>
            <w:alias w:val="Salutation"/>
            <w:tag w:val="salutation"/>
            <w:id w:val="-1659997262"/>
            <w:placeholder>
              <w:docPart w:val="C40403A578F1ED4CB1A7DDAB345A25CF"/>
            </w:placeholder>
            <w:showingPlcHdr/>
            <w:dropDownList>
              <w:listItem w:displayText="Dr." w:value="Dr."/>
              <w:listItem w:displayText="Prof." w:value="Prof."/>
            </w:dropDownList>
          </w:sdtPr>
          <w:sdtEndPr/>
          <w:sdtContent>
            <w:tc>
              <w:tcPr>
                <w:tcW w:w="1259" w:type="dxa"/>
              </w:tcPr>
              <w:p w14:paraId="1D459968" w14:textId="77777777" w:rsidR="00B574C9" w:rsidRPr="00B65890" w:rsidRDefault="00B574C9" w:rsidP="00CC586D">
                <w:pPr>
                  <w:jc w:val="center"/>
                  <w:rPr>
                    <w:b/>
                    <w:color w:val="FFFFFF" w:themeColor="background1"/>
                  </w:rPr>
                </w:pPr>
                <w:r w:rsidRPr="00B65890">
                  <w:rPr>
                    <w:rStyle w:val="PlaceholderText"/>
                    <w:b/>
                    <w:color w:val="FFFFFF" w:themeColor="background1"/>
                  </w:rPr>
                  <w:t>[Salutation]</w:t>
                </w:r>
              </w:p>
            </w:tc>
          </w:sdtContent>
        </w:sdt>
        <w:sdt>
          <w:sdtPr>
            <w:alias w:val="First name"/>
            <w:tag w:val="authorFirstName"/>
            <w:id w:val="581645879"/>
            <w:placeholder>
              <w:docPart w:val="BDC0F39FB476834E896F02D967A17D9D"/>
            </w:placeholder>
            <w:text/>
          </w:sdtPr>
          <w:sdtEndPr/>
          <w:sdtContent>
            <w:tc>
              <w:tcPr>
                <w:tcW w:w="2073" w:type="dxa"/>
              </w:tcPr>
              <w:p w14:paraId="121AE946" w14:textId="77777777" w:rsidR="00B574C9" w:rsidRPr="00B65890" w:rsidRDefault="00B65890" w:rsidP="00B65890">
                <w:r w:rsidRPr="00B65890">
                  <w:t>Alexandra</w:t>
                </w:r>
              </w:p>
            </w:tc>
          </w:sdtContent>
        </w:sdt>
        <w:sdt>
          <w:sdtPr>
            <w:alias w:val="Middle name"/>
            <w:tag w:val="authorMiddleName"/>
            <w:id w:val="-2076034781"/>
            <w:placeholder>
              <w:docPart w:val="54F4438E8BA17C4FAE560FB184BB22E2"/>
            </w:placeholder>
            <w:text/>
          </w:sdtPr>
          <w:sdtEndPr/>
          <w:sdtContent>
            <w:tc>
              <w:tcPr>
                <w:tcW w:w="2551" w:type="dxa"/>
              </w:tcPr>
              <w:p w14:paraId="2D73E8A4" w14:textId="77777777" w:rsidR="00B574C9" w:rsidRPr="00B65890" w:rsidRDefault="00B65890" w:rsidP="00B65890">
                <w:proofErr w:type="spellStart"/>
                <w:r w:rsidRPr="00B65890">
                  <w:t>Grerena</w:t>
                </w:r>
                <w:proofErr w:type="spellEnd"/>
              </w:p>
            </w:tc>
          </w:sdtContent>
        </w:sdt>
        <w:sdt>
          <w:sdtPr>
            <w:alias w:val="Last name"/>
            <w:tag w:val="authorLastName"/>
            <w:id w:val="-1088529830"/>
            <w:placeholder>
              <w:docPart w:val="EB6037E0608DBC4285E753F0BA906CB5"/>
            </w:placeholder>
            <w:text/>
          </w:sdtPr>
          <w:sdtEndPr/>
          <w:sdtContent>
            <w:tc>
              <w:tcPr>
                <w:tcW w:w="2642" w:type="dxa"/>
              </w:tcPr>
              <w:p w14:paraId="52B0969F" w14:textId="77777777" w:rsidR="00B574C9" w:rsidRPr="00B65890" w:rsidRDefault="00B65890" w:rsidP="00B65890">
                <w:proofErr w:type="spellStart"/>
                <w:r w:rsidRPr="00B65890">
                  <w:t>Cubbon</w:t>
                </w:r>
                <w:proofErr w:type="spellEnd"/>
              </w:p>
            </w:tc>
          </w:sdtContent>
        </w:sdt>
      </w:tr>
      <w:tr w:rsidR="00B574C9" w:rsidRPr="00B65890" w14:paraId="023CB366" w14:textId="77777777" w:rsidTr="001A6A06">
        <w:trPr>
          <w:trHeight w:val="986"/>
        </w:trPr>
        <w:tc>
          <w:tcPr>
            <w:tcW w:w="491" w:type="dxa"/>
            <w:vMerge/>
            <w:shd w:val="clear" w:color="auto" w:fill="A6A6A6" w:themeFill="background1" w:themeFillShade="A6"/>
          </w:tcPr>
          <w:p w14:paraId="1F4BFBD3" w14:textId="77777777" w:rsidR="00B574C9" w:rsidRPr="00B65890" w:rsidRDefault="00B574C9" w:rsidP="00CF1542">
            <w:pPr>
              <w:jc w:val="center"/>
              <w:rPr>
                <w:b/>
                <w:color w:val="FFFFFF" w:themeColor="background1"/>
              </w:rPr>
            </w:pPr>
          </w:p>
        </w:tc>
        <w:sdt>
          <w:sdtPr>
            <w:alias w:val="Biography"/>
            <w:tag w:val="authorBiography"/>
            <w:id w:val="938807824"/>
            <w:placeholder>
              <w:docPart w:val="588DEF57AD52514984426565657F9B37"/>
            </w:placeholder>
            <w:showingPlcHdr/>
          </w:sdtPr>
          <w:sdtEndPr/>
          <w:sdtContent>
            <w:tc>
              <w:tcPr>
                <w:tcW w:w="8525" w:type="dxa"/>
                <w:gridSpan w:val="4"/>
              </w:tcPr>
              <w:p w14:paraId="41089B5A" w14:textId="77777777" w:rsidR="00B574C9" w:rsidRPr="00B65890" w:rsidRDefault="00B574C9" w:rsidP="00922950">
                <w:r w:rsidRPr="00B65890">
                  <w:rPr>
                    <w:rStyle w:val="PlaceholderText"/>
                  </w:rPr>
                  <w:t>[Enter your biography]</w:t>
                </w:r>
              </w:p>
            </w:tc>
          </w:sdtContent>
        </w:sdt>
      </w:tr>
      <w:tr w:rsidR="00B574C9" w:rsidRPr="00B65890" w14:paraId="00C08BDF" w14:textId="77777777" w:rsidTr="001A6A06">
        <w:trPr>
          <w:trHeight w:val="986"/>
        </w:trPr>
        <w:tc>
          <w:tcPr>
            <w:tcW w:w="491" w:type="dxa"/>
            <w:vMerge/>
            <w:shd w:val="clear" w:color="auto" w:fill="A6A6A6" w:themeFill="background1" w:themeFillShade="A6"/>
          </w:tcPr>
          <w:p w14:paraId="6DBB1283" w14:textId="77777777" w:rsidR="00B574C9" w:rsidRPr="00B65890" w:rsidRDefault="00B574C9" w:rsidP="00CF1542">
            <w:pPr>
              <w:jc w:val="center"/>
              <w:rPr>
                <w:b/>
                <w:color w:val="FFFFFF" w:themeColor="background1"/>
              </w:rPr>
            </w:pPr>
          </w:p>
        </w:tc>
        <w:sdt>
          <w:sdtPr>
            <w:alias w:val="Affiliation"/>
            <w:tag w:val="affiliation"/>
            <w:id w:val="2012937915"/>
            <w:placeholder>
              <w:docPart w:val="3D6DE4AE61243940B04BF151BFAE28F6"/>
            </w:placeholder>
            <w:text/>
          </w:sdtPr>
          <w:sdtEndPr/>
          <w:sdtContent>
            <w:tc>
              <w:tcPr>
                <w:tcW w:w="8525" w:type="dxa"/>
                <w:gridSpan w:val="4"/>
              </w:tcPr>
              <w:p w14:paraId="3CC23037" w14:textId="77777777" w:rsidR="00B574C9" w:rsidRPr="00B65890" w:rsidRDefault="00B65890" w:rsidP="00B65890">
                <w:r w:rsidRPr="00B65890">
                  <w:t>University of California, Los Angeles</w:t>
                </w:r>
              </w:p>
            </w:tc>
          </w:sdtContent>
        </w:sdt>
      </w:tr>
    </w:tbl>
    <w:p w14:paraId="75C28DF9" w14:textId="77777777" w:rsidR="003D3579" w:rsidRPr="00B65890"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B65890" w14:paraId="403AE944" w14:textId="77777777" w:rsidTr="00244BB0">
        <w:tc>
          <w:tcPr>
            <w:tcW w:w="9016" w:type="dxa"/>
            <w:shd w:val="clear" w:color="auto" w:fill="A6A6A6" w:themeFill="background1" w:themeFillShade="A6"/>
            <w:tcMar>
              <w:top w:w="113" w:type="dxa"/>
              <w:bottom w:w="113" w:type="dxa"/>
            </w:tcMar>
          </w:tcPr>
          <w:p w14:paraId="43CD90DB" w14:textId="77777777" w:rsidR="00244BB0" w:rsidRPr="00B65890" w:rsidRDefault="00244BB0" w:rsidP="00244BB0">
            <w:pPr>
              <w:jc w:val="center"/>
              <w:rPr>
                <w:b/>
                <w:color w:val="FFFFFF" w:themeColor="background1"/>
              </w:rPr>
            </w:pPr>
            <w:r w:rsidRPr="00B65890">
              <w:rPr>
                <w:b/>
                <w:color w:val="FFFFFF" w:themeColor="background1"/>
              </w:rPr>
              <w:t>Your article</w:t>
            </w:r>
          </w:p>
        </w:tc>
      </w:tr>
      <w:tr w:rsidR="003F0D73" w:rsidRPr="00B65890" w14:paraId="2048246C" w14:textId="77777777" w:rsidTr="003F0D73">
        <w:sdt>
          <w:sdtPr>
            <w:rPr>
              <w:b/>
            </w:rPr>
            <w:alias w:val="Article headword"/>
            <w:tag w:val="articleHeadword"/>
            <w:id w:val="-361440020"/>
            <w:placeholder>
              <w:docPart w:val="C0C005A2ABFB284997C7D0B22822C213"/>
            </w:placeholder>
            <w:text/>
          </w:sdtPr>
          <w:sdtEndPr/>
          <w:sdtContent>
            <w:tc>
              <w:tcPr>
                <w:tcW w:w="9016" w:type="dxa"/>
                <w:tcMar>
                  <w:top w:w="113" w:type="dxa"/>
                  <w:bottom w:w="113" w:type="dxa"/>
                </w:tcMar>
              </w:tcPr>
              <w:p w14:paraId="2F13A906" w14:textId="77777777" w:rsidR="003F0D73" w:rsidRPr="00B65890" w:rsidRDefault="00B65890" w:rsidP="00B71627">
                <w:pPr>
                  <w:rPr>
                    <w:b/>
                  </w:rPr>
                </w:pPr>
                <w:r>
                  <w:rPr>
                    <w:rFonts w:eastAsia="Cambria" w:cs="Times New Roman"/>
                    <w:lang w:val="en-US"/>
                  </w:rPr>
                  <w:t>Churchill</w:t>
                </w:r>
                <w:r w:rsidRPr="00B65890">
                  <w:rPr>
                    <w:rFonts w:eastAsia="Cambria" w:cs="Times New Roman"/>
                    <w:lang w:val="en-US"/>
                  </w:rPr>
                  <w:t>, Sir Winston Leonard Spencer (1874 –1965)</w:t>
                </w:r>
              </w:p>
            </w:tc>
          </w:sdtContent>
        </w:sdt>
      </w:tr>
      <w:tr w:rsidR="00464699" w:rsidRPr="00B65890" w14:paraId="3755FFAD" w14:textId="77777777" w:rsidTr="007821B0">
        <w:sdt>
          <w:sdtPr>
            <w:alias w:val="Variant headwords"/>
            <w:tag w:val="variantHeadwords"/>
            <w:id w:val="173464402"/>
            <w:placeholder>
              <w:docPart w:val="463BA78BF35B2645BCDDF61C091AD896"/>
            </w:placeholder>
            <w:showingPlcHdr/>
          </w:sdtPr>
          <w:sdtEndPr/>
          <w:sdtContent>
            <w:tc>
              <w:tcPr>
                <w:tcW w:w="9016" w:type="dxa"/>
                <w:tcMar>
                  <w:top w:w="113" w:type="dxa"/>
                  <w:bottom w:w="113" w:type="dxa"/>
                </w:tcMar>
              </w:tcPr>
              <w:p w14:paraId="0AAA0387" w14:textId="77777777" w:rsidR="00464699" w:rsidRPr="00B65890" w:rsidRDefault="00464699" w:rsidP="00464699">
                <w:r w:rsidRPr="00B65890">
                  <w:rPr>
                    <w:rStyle w:val="PlaceholderText"/>
                    <w:b/>
                  </w:rPr>
                  <w:t xml:space="preserve">[Enter any </w:t>
                </w:r>
                <w:r w:rsidRPr="00B65890">
                  <w:rPr>
                    <w:rStyle w:val="PlaceholderText"/>
                    <w:b/>
                    <w:i/>
                  </w:rPr>
                  <w:t>variant forms</w:t>
                </w:r>
                <w:r w:rsidRPr="00B65890">
                  <w:rPr>
                    <w:rStyle w:val="PlaceholderText"/>
                    <w:b/>
                  </w:rPr>
                  <w:t xml:space="preserve"> of your headword – OPTIONAL]</w:t>
                </w:r>
              </w:p>
            </w:tc>
          </w:sdtContent>
        </w:sdt>
      </w:tr>
      <w:tr w:rsidR="00E85A05" w:rsidRPr="00B65890" w14:paraId="6838CFD3" w14:textId="77777777" w:rsidTr="003F0D73">
        <w:sdt>
          <w:sdtPr>
            <w:alias w:val="Abstract"/>
            <w:tag w:val="abstract"/>
            <w:id w:val="-635871867"/>
            <w:placeholder>
              <w:docPart w:val="D5C708F47A712E4A9C06AB19C05ACD15"/>
            </w:placeholder>
          </w:sdtPr>
          <w:sdtEndPr/>
          <w:sdtContent>
            <w:tc>
              <w:tcPr>
                <w:tcW w:w="9016" w:type="dxa"/>
                <w:tcMar>
                  <w:top w:w="113" w:type="dxa"/>
                  <w:bottom w:w="113" w:type="dxa"/>
                </w:tcMar>
              </w:tcPr>
              <w:p w14:paraId="793E5B13" w14:textId="77777777" w:rsidR="00E85A05" w:rsidRPr="00B65890" w:rsidRDefault="00B65890" w:rsidP="00E85A05">
                <w:r w:rsidRPr="00B65890">
                  <w:t xml:space="preserve">Winston Churchill </w:t>
                </w:r>
                <w:r w:rsidR="00B71627" w:rsidRPr="00B65890">
                  <w:rPr>
                    <w:rFonts w:eastAsia="Cambria" w:cs="Times New Roman"/>
                    <w:lang w:val="en-US"/>
                  </w:rPr>
                  <w:t>(November 30, 1874 – January 24, 1965)</w:t>
                </w:r>
                <w:r w:rsidR="00B71627" w:rsidRPr="00B65890">
                  <w:t xml:space="preserve"> </w:t>
                </w:r>
                <w:r w:rsidRPr="00B65890">
                  <w:t>was British Prime Minister twice during his eventful political career. Churchill initially served the British Empire as a soldier in the Caribbean, India, and Africa during the imperial wars of the 1890s. His political service began in Parliament in May 1904 when he joined the Liberal Party and became undersecretary at the Colonial Office (1905). Prime Minister Herbert Asquith promoted Churchill to the Home Office and, in 1911, appointed him First Lord of the Admiralty. After briefly resigning from politics, Churchill returned in 1917 as an ardent anti-communist, joining the Conservatives in 1924, the year he became Chancellor of the Exchequer. He was again appointed First Lord of the Admiralty upon the outbreak of World War II and became Prime Minister for the first time in May 1940. As Prime Minister during the war, Churchill relied on vigorous nationalist rhetoric to rouse his compatriots against Germany. Although defeated in the general election of 1945, he continued to speak and publish, delivering his famous “iron curtain” speech at Fulton College in Missouri on March 5, 1946. A lifelong anti-communist, he used this particular speech to emphasize the ideological gulf between the democratic, liberty-embracing West and the Soviet Union. Churchill again served as Prime Minister from 1951 until 1955.</w:t>
                </w:r>
              </w:p>
            </w:tc>
          </w:sdtContent>
        </w:sdt>
      </w:tr>
      <w:tr w:rsidR="003F0D73" w:rsidRPr="00B65890" w14:paraId="4FE8945E" w14:textId="77777777" w:rsidTr="003F0D73">
        <w:sdt>
          <w:sdtPr>
            <w:alias w:val="Article text"/>
            <w:tag w:val="articleText"/>
            <w:id w:val="634067588"/>
            <w:placeholder>
              <w:docPart w:val="E13CD37C9CCF494DA73EE3C52DE187B5"/>
            </w:placeholder>
          </w:sdtPr>
          <w:sdtEndPr/>
          <w:sdtContent>
            <w:tc>
              <w:tcPr>
                <w:tcW w:w="9016" w:type="dxa"/>
                <w:tcMar>
                  <w:top w:w="113" w:type="dxa"/>
                  <w:bottom w:w="113" w:type="dxa"/>
                </w:tcMar>
              </w:tcPr>
              <w:p w14:paraId="6689CF74" w14:textId="77777777" w:rsidR="003F0D73" w:rsidRPr="00B65890" w:rsidRDefault="00B65890" w:rsidP="00C27FAB">
                <w:r w:rsidRPr="00B65890">
                  <w:t>Winston Churchill was British Prime Minister twice during his eventful political career. Churchill initially served the British Empire as a soldier in the Caribbean, India, and Africa during the imperial wars of the 1890s. His political service began in Parliament in May 1904 when he joined the Liberal Party and became undersecretary at the Colonial Office (1905). Prime Minister Herbert Asquith promoted Churchill to the Home Office and, in 1911, appointed him First Lord of the Admiralty. After briefly resigning from politics, Churchill returned in 1917 as an ardent anti-communist, joining the Conservatives in 1924, the year he became Chancellor of the Exchequer. He was again appointed First Lord of the Admiralty upon the outbreak of World War II and became Prime Minister for the first time in May 1940. As Prime Minister during the war, Churchill relied on vigorous nationalist rhetoric to rouse his compatriots against Germany. Although defeated in the general election of 1945, he continued to speak and publish, delivering his famous “iron curtain” speech at Fulton College in Missouri on March 5, 1946. A lifelong anti-communist, he used this particular speech to emphasize the ideological gulf between the democratic, liberty-embracing West and the Soviet Union. Churchill again served as Prime Minister from 1951 until 1955.</w:t>
                </w:r>
              </w:p>
            </w:tc>
          </w:sdtContent>
        </w:sdt>
      </w:tr>
      <w:tr w:rsidR="003235A7" w:rsidRPr="00B65890" w14:paraId="3221B3BF" w14:textId="77777777" w:rsidTr="003235A7">
        <w:tc>
          <w:tcPr>
            <w:tcW w:w="9016" w:type="dxa"/>
          </w:tcPr>
          <w:p w14:paraId="2890C453" w14:textId="77777777" w:rsidR="003235A7" w:rsidRPr="00B65890" w:rsidRDefault="003235A7" w:rsidP="008A5B87">
            <w:r w:rsidRPr="00B65890">
              <w:rPr>
                <w:u w:val="single"/>
              </w:rPr>
              <w:t>Further reading</w:t>
            </w:r>
            <w:r w:rsidRPr="00B65890">
              <w:t>:</w:t>
            </w:r>
          </w:p>
          <w:sdt>
            <w:sdtPr>
              <w:alias w:val="Further reading"/>
              <w:tag w:val="furtherReading"/>
              <w:id w:val="-1516217107"/>
              <w:placeholder>
                <w:docPart w:val="F245B6F542E7FD40A21716A023BAF7EC"/>
              </w:placeholder>
            </w:sdtPr>
            <w:sdtEndPr/>
            <w:sdtContent>
              <w:p w14:paraId="54C86663" w14:textId="77777777" w:rsidR="00B65890" w:rsidRPr="00B65890" w:rsidRDefault="00B65890" w:rsidP="00B65890"/>
              <w:p w14:paraId="270CD3AF" w14:textId="77777777" w:rsidR="003235A7" w:rsidRPr="00B65890" w:rsidRDefault="00EA6918" w:rsidP="00B65890">
                <w:sdt>
                  <w:sdtPr>
                    <w:id w:val="-594082585"/>
                    <w:citation/>
                  </w:sdtPr>
                  <w:sdtEndPr/>
                  <w:sdtContent>
                    <w:r w:rsidR="00B65890" w:rsidRPr="00B65890">
                      <w:fldChar w:fldCharType="begin"/>
                    </w:r>
                    <w:r w:rsidR="00B65890" w:rsidRPr="00B65890">
                      <w:rPr>
                        <w:lang w:val="en-US"/>
                      </w:rPr>
                      <w:instrText xml:space="preserve"> CITATION Ras00 \l 1033 </w:instrText>
                    </w:r>
                    <w:r w:rsidR="00B65890" w:rsidRPr="00B65890">
                      <w:fldChar w:fldCharType="separate"/>
                    </w:r>
                    <w:r w:rsidR="00B71627" w:rsidRPr="00B71627">
                      <w:rPr>
                        <w:noProof/>
                        <w:lang w:val="en-US"/>
                      </w:rPr>
                      <w:t>(Rasor)</w:t>
                    </w:r>
                    <w:bookmarkStart w:id="0" w:name="_GoBack"/>
                    <w:bookmarkEnd w:id="0"/>
                    <w:r w:rsidR="00B65890" w:rsidRPr="00B65890">
                      <w:fldChar w:fldCharType="end"/>
                    </w:r>
                  </w:sdtContent>
                </w:sdt>
              </w:p>
            </w:sdtContent>
          </w:sdt>
        </w:tc>
      </w:tr>
    </w:tbl>
    <w:p w14:paraId="51F971B0" w14:textId="77777777" w:rsidR="00C27FAB" w:rsidRPr="00B65890" w:rsidRDefault="00C27FAB" w:rsidP="00B33145"/>
    <w:sectPr w:rsidR="00C27FAB" w:rsidRPr="00B6589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27C7A9" w14:textId="77777777" w:rsidR="00EA6918" w:rsidRDefault="00EA6918" w:rsidP="007A0D55">
      <w:pPr>
        <w:spacing w:after="0" w:line="240" w:lineRule="auto"/>
      </w:pPr>
      <w:r>
        <w:separator/>
      </w:r>
    </w:p>
  </w:endnote>
  <w:endnote w:type="continuationSeparator" w:id="0">
    <w:p w14:paraId="313AB455" w14:textId="77777777" w:rsidR="00EA6918" w:rsidRDefault="00EA691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4840B9" w14:textId="77777777" w:rsidR="00EA6918" w:rsidRDefault="00EA6918" w:rsidP="007A0D55">
      <w:pPr>
        <w:spacing w:after="0" w:line="240" w:lineRule="auto"/>
      </w:pPr>
      <w:r>
        <w:separator/>
      </w:r>
    </w:p>
  </w:footnote>
  <w:footnote w:type="continuationSeparator" w:id="0">
    <w:p w14:paraId="45378E7D" w14:textId="77777777" w:rsidR="00EA6918" w:rsidRDefault="00EA691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9FF8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9D369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89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65890"/>
    <w:rsid w:val="00B71627"/>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A6918"/>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F0F9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6589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589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89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40403A578F1ED4CB1A7DDAB345A25CF"/>
        <w:category>
          <w:name w:val="General"/>
          <w:gallery w:val="placeholder"/>
        </w:category>
        <w:types>
          <w:type w:val="bbPlcHdr"/>
        </w:types>
        <w:behaviors>
          <w:behavior w:val="content"/>
        </w:behaviors>
        <w:guid w:val="{2E206416-5BA6-7C40-830F-C953F677C2DB}"/>
      </w:docPartPr>
      <w:docPartBody>
        <w:p w:rsidR="004A6F15" w:rsidRDefault="00240793">
          <w:pPr>
            <w:pStyle w:val="C40403A578F1ED4CB1A7DDAB345A25CF"/>
          </w:pPr>
          <w:r w:rsidRPr="00CC586D">
            <w:rPr>
              <w:rStyle w:val="PlaceholderText"/>
              <w:b/>
              <w:color w:val="FFFFFF" w:themeColor="background1"/>
            </w:rPr>
            <w:t>[Salutation]</w:t>
          </w:r>
        </w:p>
      </w:docPartBody>
    </w:docPart>
    <w:docPart>
      <w:docPartPr>
        <w:name w:val="BDC0F39FB476834E896F02D967A17D9D"/>
        <w:category>
          <w:name w:val="General"/>
          <w:gallery w:val="placeholder"/>
        </w:category>
        <w:types>
          <w:type w:val="bbPlcHdr"/>
        </w:types>
        <w:behaviors>
          <w:behavior w:val="content"/>
        </w:behaviors>
        <w:guid w:val="{F673D7EE-34B4-2344-888D-CD96FE1BCFEF}"/>
      </w:docPartPr>
      <w:docPartBody>
        <w:p w:rsidR="004A6F15" w:rsidRDefault="00240793">
          <w:pPr>
            <w:pStyle w:val="BDC0F39FB476834E896F02D967A17D9D"/>
          </w:pPr>
          <w:r>
            <w:rPr>
              <w:rStyle w:val="PlaceholderText"/>
            </w:rPr>
            <w:t>[First name]</w:t>
          </w:r>
        </w:p>
      </w:docPartBody>
    </w:docPart>
    <w:docPart>
      <w:docPartPr>
        <w:name w:val="54F4438E8BA17C4FAE560FB184BB22E2"/>
        <w:category>
          <w:name w:val="General"/>
          <w:gallery w:val="placeholder"/>
        </w:category>
        <w:types>
          <w:type w:val="bbPlcHdr"/>
        </w:types>
        <w:behaviors>
          <w:behavior w:val="content"/>
        </w:behaviors>
        <w:guid w:val="{277067FB-52DB-CF44-A9E4-D123936FD0CA}"/>
      </w:docPartPr>
      <w:docPartBody>
        <w:p w:rsidR="004A6F15" w:rsidRDefault="00240793">
          <w:pPr>
            <w:pStyle w:val="54F4438E8BA17C4FAE560FB184BB22E2"/>
          </w:pPr>
          <w:r>
            <w:rPr>
              <w:rStyle w:val="PlaceholderText"/>
            </w:rPr>
            <w:t>[Middle name]</w:t>
          </w:r>
        </w:p>
      </w:docPartBody>
    </w:docPart>
    <w:docPart>
      <w:docPartPr>
        <w:name w:val="EB6037E0608DBC4285E753F0BA906CB5"/>
        <w:category>
          <w:name w:val="General"/>
          <w:gallery w:val="placeholder"/>
        </w:category>
        <w:types>
          <w:type w:val="bbPlcHdr"/>
        </w:types>
        <w:behaviors>
          <w:behavior w:val="content"/>
        </w:behaviors>
        <w:guid w:val="{76B9FD63-8B2D-7244-854D-15FE892BBDC3}"/>
      </w:docPartPr>
      <w:docPartBody>
        <w:p w:rsidR="004A6F15" w:rsidRDefault="00240793">
          <w:pPr>
            <w:pStyle w:val="EB6037E0608DBC4285E753F0BA906CB5"/>
          </w:pPr>
          <w:r>
            <w:rPr>
              <w:rStyle w:val="PlaceholderText"/>
            </w:rPr>
            <w:t>[Last name]</w:t>
          </w:r>
        </w:p>
      </w:docPartBody>
    </w:docPart>
    <w:docPart>
      <w:docPartPr>
        <w:name w:val="588DEF57AD52514984426565657F9B37"/>
        <w:category>
          <w:name w:val="General"/>
          <w:gallery w:val="placeholder"/>
        </w:category>
        <w:types>
          <w:type w:val="bbPlcHdr"/>
        </w:types>
        <w:behaviors>
          <w:behavior w:val="content"/>
        </w:behaviors>
        <w:guid w:val="{5047337A-8689-9243-A8BC-16C38C4D7BA1}"/>
      </w:docPartPr>
      <w:docPartBody>
        <w:p w:rsidR="004A6F15" w:rsidRDefault="00240793">
          <w:pPr>
            <w:pStyle w:val="588DEF57AD52514984426565657F9B37"/>
          </w:pPr>
          <w:r>
            <w:rPr>
              <w:rStyle w:val="PlaceholderText"/>
            </w:rPr>
            <w:t>[Enter your biography]</w:t>
          </w:r>
        </w:p>
      </w:docPartBody>
    </w:docPart>
    <w:docPart>
      <w:docPartPr>
        <w:name w:val="3D6DE4AE61243940B04BF151BFAE28F6"/>
        <w:category>
          <w:name w:val="General"/>
          <w:gallery w:val="placeholder"/>
        </w:category>
        <w:types>
          <w:type w:val="bbPlcHdr"/>
        </w:types>
        <w:behaviors>
          <w:behavior w:val="content"/>
        </w:behaviors>
        <w:guid w:val="{05885D53-DFA1-5044-8C59-ADCB8A6B9AA2}"/>
      </w:docPartPr>
      <w:docPartBody>
        <w:p w:rsidR="004A6F15" w:rsidRDefault="00240793">
          <w:pPr>
            <w:pStyle w:val="3D6DE4AE61243940B04BF151BFAE28F6"/>
          </w:pPr>
          <w:r>
            <w:rPr>
              <w:rStyle w:val="PlaceholderText"/>
            </w:rPr>
            <w:t>[Enter the institution with which you are affiliated]</w:t>
          </w:r>
        </w:p>
      </w:docPartBody>
    </w:docPart>
    <w:docPart>
      <w:docPartPr>
        <w:name w:val="C0C005A2ABFB284997C7D0B22822C213"/>
        <w:category>
          <w:name w:val="General"/>
          <w:gallery w:val="placeholder"/>
        </w:category>
        <w:types>
          <w:type w:val="bbPlcHdr"/>
        </w:types>
        <w:behaviors>
          <w:behavior w:val="content"/>
        </w:behaviors>
        <w:guid w:val="{00DC923F-95A0-7D4E-ABA1-10DB42345235}"/>
      </w:docPartPr>
      <w:docPartBody>
        <w:p w:rsidR="004A6F15" w:rsidRDefault="00240793">
          <w:pPr>
            <w:pStyle w:val="C0C005A2ABFB284997C7D0B22822C213"/>
          </w:pPr>
          <w:r w:rsidRPr="00EF74F7">
            <w:rPr>
              <w:b/>
              <w:color w:val="808080" w:themeColor="background1" w:themeShade="80"/>
            </w:rPr>
            <w:t>[Enter the headword for your article]</w:t>
          </w:r>
        </w:p>
      </w:docPartBody>
    </w:docPart>
    <w:docPart>
      <w:docPartPr>
        <w:name w:val="463BA78BF35B2645BCDDF61C091AD896"/>
        <w:category>
          <w:name w:val="General"/>
          <w:gallery w:val="placeholder"/>
        </w:category>
        <w:types>
          <w:type w:val="bbPlcHdr"/>
        </w:types>
        <w:behaviors>
          <w:behavior w:val="content"/>
        </w:behaviors>
        <w:guid w:val="{E75C3382-AAEA-E84B-9476-12BB3868BA49}"/>
      </w:docPartPr>
      <w:docPartBody>
        <w:p w:rsidR="004A6F15" w:rsidRDefault="00240793">
          <w:pPr>
            <w:pStyle w:val="463BA78BF35B2645BCDDF61C091AD89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5C708F47A712E4A9C06AB19C05ACD15"/>
        <w:category>
          <w:name w:val="General"/>
          <w:gallery w:val="placeholder"/>
        </w:category>
        <w:types>
          <w:type w:val="bbPlcHdr"/>
        </w:types>
        <w:behaviors>
          <w:behavior w:val="content"/>
        </w:behaviors>
        <w:guid w:val="{C6A9E58F-3350-4642-8221-74AD71B56561}"/>
      </w:docPartPr>
      <w:docPartBody>
        <w:p w:rsidR="004A6F15" w:rsidRDefault="00240793">
          <w:pPr>
            <w:pStyle w:val="D5C708F47A712E4A9C06AB19C05ACD1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13CD37C9CCF494DA73EE3C52DE187B5"/>
        <w:category>
          <w:name w:val="General"/>
          <w:gallery w:val="placeholder"/>
        </w:category>
        <w:types>
          <w:type w:val="bbPlcHdr"/>
        </w:types>
        <w:behaviors>
          <w:behavior w:val="content"/>
        </w:behaviors>
        <w:guid w:val="{87C2D461-32CF-0B45-ABC3-28BE56C0784D}"/>
      </w:docPartPr>
      <w:docPartBody>
        <w:p w:rsidR="004A6F15" w:rsidRDefault="00240793">
          <w:pPr>
            <w:pStyle w:val="E13CD37C9CCF494DA73EE3C52DE187B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245B6F542E7FD40A21716A023BAF7EC"/>
        <w:category>
          <w:name w:val="General"/>
          <w:gallery w:val="placeholder"/>
        </w:category>
        <w:types>
          <w:type w:val="bbPlcHdr"/>
        </w:types>
        <w:behaviors>
          <w:behavior w:val="content"/>
        </w:behaviors>
        <w:guid w:val="{2B22544D-1910-B84F-B31B-8D8B9206EF85}"/>
      </w:docPartPr>
      <w:docPartBody>
        <w:p w:rsidR="004A6F15" w:rsidRDefault="00240793">
          <w:pPr>
            <w:pStyle w:val="F245B6F542E7FD40A21716A023BAF7E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F15"/>
    <w:rsid w:val="00240793"/>
    <w:rsid w:val="004A6F1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40403A578F1ED4CB1A7DDAB345A25CF">
    <w:name w:val="C40403A578F1ED4CB1A7DDAB345A25CF"/>
  </w:style>
  <w:style w:type="paragraph" w:customStyle="1" w:styleId="BDC0F39FB476834E896F02D967A17D9D">
    <w:name w:val="BDC0F39FB476834E896F02D967A17D9D"/>
  </w:style>
  <w:style w:type="paragraph" w:customStyle="1" w:styleId="54F4438E8BA17C4FAE560FB184BB22E2">
    <w:name w:val="54F4438E8BA17C4FAE560FB184BB22E2"/>
  </w:style>
  <w:style w:type="paragraph" w:customStyle="1" w:styleId="EB6037E0608DBC4285E753F0BA906CB5">
    <w:name w:val="EB6037E0608DBC4285E753F0BA906CB5"/>
  </w:style>
  <w:style w:type="paragraph" w:customStyle="1" w:styleId="588DEF57AD52514984426565657F9B37">
    <w:name w:val="588DEF57AD52514984426565657F9B37"/>
  </w:style>
  <w:style w:type="paragraph" w:customStyle="1" w:styleId="3D6DE4AE61243940B04BF151BFAE28F6">
    <w:name w:val="3D6DE4AE61243940B04BF151BFAE28F6"/>
  </w:style>
  <w:style w:type="paragraph" w:customStyle="1" w:styleId="C0C005A2ABFB284997C7D0B22822C213">
    <w:name w:val="C0C005A2ABFB284997C7D0B22822C213"/>
  </w:style>
  <w:style w:type="paragraph" w:customStyle="1" w:styleId="463BA78BF35B2645BCDDF61C091AD896">
    <w:name w:val="463BA78BF35B2645BCDDF61C091AD896"/>
  </w:style>
  <w:style w:type="paragraph" w:customStyle="1" w:styleId="D5C708F47A712E4A9C06AB19C05ACD15">
    <w:name w:val="D5C708F47A712E4A9C06AB19C05ACD15"/>
  </w:style>
  <w:style w:type="paragraph" w:customStyle="1" w:styleId="E13CD37C9CCF494DA73EE3C52DE187B5">
    <w:name w:val="E13CD37C9CCF494DA73EE3C52DE187B5"/>
  </w:style>
  <w:style w:type="paragraph" w:customStyle="1" w:styleId="F245B6F542E7FD40A21716A023BAF7EC">
    <w:name w:val="F245B6F542E7FD40A21716A023BAF7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Ras00</b:Tag>
    <b:SourceType>Book</b:SourceType>
    <b:Guid>{752FE623-257B-7F45-9F63-85433289A55E}</b:Guid>
    <b:Author>
      <b:Author>
        <b:NameList>
          <b:Person>
            <b:Last>Rasor</b:Last>
            <b:First>Eugene</b:First>
            <b:Middle>L.</b:Middle>
          </b:Person>
        </b:NameList>
      </b:Author>
    </b:Author>
    <b:Title>Winston S. Churchill, 1874-1965: A Comprehensive Historiography and Annotated Bibliography</b:Title>
    <b:City>Westport</b:City>
    <b:StateProvince>CT</b:StateProvince>
    <b:Publisher>Greenwood Press</b:Publisher>
    <b:Year>2000</b:Year>
    <b:RefOrder>1</b:RefOrder>
  </b:Source>
</b:Sources>
</file>

<file path=customXml/itemProps1.xml><?xml version="1.0" encoding="utf-8"?>
<ds:datastoreItem xmlns:ds="http://schemas.openxmlformats.org/officeDocument/2006/customXml" ds:itemID="{DB7F0EC8-0B61-AE42-B62D-0C85E7199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3</TotalTime>
  <Pages>1</Pages>
  <Words>453</Words>
  <Characters>2588</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2</cp:revision>
  <dcterms:created xsi:type="dcterms:W3CDTF">2015-10-19T17:28:00Z</dcterms:created>
  <dcterms:modified xsi:type="dcterms:W3CDTF">2015-12-20T03:02:00Z</dcterms:modified>
</cp:coreProperties>
</file>