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08C932" w14:textId="77777777" w:rsidTr="00922950">
        <w:tc>
          <w:tcPr>
            <w:tcW w:w="491" w:type="dxa"/>
            <w:vMerge w:val="restart"/>
            <w:shd w:val="clear" w:color="auto" w:fill="A6A6A6" w:themeFill="background1" w:themeFillShade="A6"/>
            <w:textDirection w:val="btLr"/>
          </w:tcPr>
          <w:p w14:paraId="4EF7C2F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AE074C03BBE3458CADD5F50D4BD0E4"/>
            </w:placeholder>
            <w:showingPlcHdr/>
            <w:dropDownList>
              <w:listItem w:displayText="Dr." w:value="Dr."/>
              <w:listItem w:displayText="Prof." w:value="Prof."/>
            </w:dropDownList>
          </w:sdtPr>
          <w:sdtEndPr/>
          <w:sdtContent>
            <w:tc>
              <w:tcPr>
                <w:tcW w:w="1259" w:type="dxa"/>
              </w:tcPr>
              <w:p w14:paraId="11FF716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F5AE931F57EB4D8BD6C4BA6078A95B"/>
            </w:placeholder>
            <w:text/>
          </w:sdtPr>
          <w:sdtEndPr/>
          <w:sdtContent>
            <w:tc>
              <w:tcPr>
                <w:tcW w:w="2073" w:type="dxa"/>
              </w:tcPr>
              <w:p w14:paraId="0FAF0119" w14:textId="77777777" w:rsidR="00B574C9" w:rsidRDefault="004D7383" w:rsidP="004D7383">
                <w:r>
                  <w:t>Lorenzo</w:t>
                </w:r>
              </w:p>
            </w:tc>
          </w:sdtContent>
        </w:sdt>
        <w:sdt>
          <w:sdtPr>
            <w:alias w:val="Middle name"/>
            <w:tag w:val="authorMiddleName"/>
            <w:id w:val="-2076034781"/>
            <w:placeholder>
              <w:docPart w:val="17338637B6A6D04AB127996331A42E92"/>
            </w:placeholder>
            <w:text/>
          </w:sdtPr>
          <w:sdtEndPr/>
          <w:sdtContent>
            <w:tc>
              <w:tcPr>
                <w:tcW w:w="2551" w:type="dxa"/>
              </w:tcPr>
              <w:p w14:paraId="47C9CCC9" w14:textId="77777777" w:rsidR="00B574C9" w:rsidRDefault="004D7383" w:rsidP="004D7383">
                <w:r>
                  <w:t>J.</w:t>
                </w:r>
              </w:p>
            </w:tc>
          </w:sdtContent>
        </w:sdt>
        <w:sdt>
          <w:sdtPr>
            <w:alias w:val="Last name"/>
            <w:tag w:val="authorLastName"/>
            <w:id w:val="-1088529830"/>
            <w:placeholder>
              <w:docPart w:val="933E8E389528F0448D1E4EA7F1759A52"/>
            </w:placeholder>
            <w:text/>
          </w:sdtPr>
          <w:sdtEndPr/>
          <w:sdtContent>
            <w:tc>
              <w:tcPr>
                <w:tcW w:w="2642" w:type="dxa"/>
              </w:tcPr>
              <w:p w14:paraId="23C21768" w14:textId="77777777" w:rsidR="00B574C9" w:rsidRDefault="004D7383" w:rsidP="004D7383">
                <w:r>
                  <w:t xml:space="preserve">Torres </w:t>
                </w:r>
                <w:proofErr w:type="spellStart"/>
                <w:r>
                  <w:t>Hortelano</w:t>
                </w:r>
                <w:proofErr w:type="spellEnd"/>
              </w:p>
            </w:tc>
          </w:sdtContent>
        </w:sdt>
      </w:tr>
      <w:tr w:rsidR="00B574C9" w14:paraId="730874DA" w14:textId="77777777" w:rsidTr="001A6A06">
        <w:trPr>
          <w:trHeight w:val="986"/>
        </w:trPr>
        <w:tc>
          <w:tcPr>
            <w:tcW w:w="491" w:type="dxa"/>
            <w:vMerge/>
            <w:shd w:val="clear" w:color="auto" w:fill="A6A6A6" w:themeFill="background1" w:themeFillShade="A6"/>
          </w:tcPr>
          <w:p w14:paraId="341B69E4" w14:textId="77777777" w:rsidR="00B574C9" w:rsidRPr="001A6A06" w:rsidRDefault="00B574C9" w:rsidP="00CF1542">
            <w:pPr>
              <w:jc w:val="center"/>
              <w:rPr>
                <w:b/>
                <w:color w:val="FFFFFF" w:themeColor="background1"/>
              </w:rPr>
            </w:pPr>
          </w:p>
        </w:tc>
        <w:sdt>
          <w:sdtPr>
            <w:alias w:val="Biography"/>
            <w:tag w:val="authorBiography"/>
            <w:id w:val="938807824"/>
            <w:placeholder>
              <w:docPart w:val="A3FF22F495C9944C93DABCD7B761B8FC"/>
            </w:placeholder>
            <w:showingPlcHdr/>
          </w:sdtPr>
          <w:sdtEndPr/>
          <w:sdtContent>
            <w:tc>
              <w:tcPr>
                <w:tcW w:w="8525" w:type="dxa"/>
                <w:gridSpan w:val="4"/>
              </w:tcPr>
              <w:p w14:paraId="1ABA2ACB" w14:textId="77777777" w:rsidR="00B574C9" w:rsidRDefault="00B574C9" w:rsidP="00922950">
                <w:r>
                  <w:rPr>
                    <w:rStyle w:val="PlaceholderText"/>
                  </w:rPr>
                  <w:t>[Enter your biography]</w:t>
                </w:r>
              </w:p>
            </w:tc>
          </w:sdtContent>
        </w:sdt>
      </w:tr>
      <w:tr w:rsidR="00B574C9" w14:paraId="4F60BED6" w14:textId="77777777" w:rsidTr="001A6A06">
        <w:trPr>
          <w:trHeight w:val="986"/>
        </w:trPr>
        <w:tc>
          <w:tcPr>
            <w:tcW w:w="491" w:type="dxa"/>
            <w:vMerge/>
            <w:shd w:val="clear" w:color="auto" w:fill="A6A6A6" w:themeFill="background1" w:themeFillShade="A6"/>
          </w:tcPr>
          <w:p w14:paraId="2677B77F" w14:textId="77777777" w:rsidR="00B574C9" w:rsidRPr="001A6A06" w:rsidRDefault="00B574C9" w:rsidP="00CF1542">
            <w:pPr>
              <w:jc w:val="center"/>
              <w:rPr>
                <w:b/>
                <w:color w:val="FFFFFF" w:themeColor="background1"/>
              </w:rPr>
            </w:pPr>
          </w:p>
        </w:tc>
        <w:sdt>
          <w:sdtPr>
            <w:alias w:val="Affiliation"/>
            <w:tag w:val="affiliation"/>
            <w:id w:val="2012937915"/>
            <w:placeholder>
              <w:docPart w:val="48C7172D84985148AAECE1F36C36419F"/>
            </w:placeholder>
            <w:text/>
          </w:sdtPr>
          <w:sdtEndPr/>
          <w:sdtContent>
            <w:tc>
              <w:tcPr>
                <w:tcW w:w="8525" w:type="dxa"/>
                <w:gridSpan w:val="4"/>
              </w:tcPr>
              <w:p w14:paraId="59C756FB" w14:textId="77777777" w:rsidR="00B574C9" w:rsidRDefault="004D7383" w:rsidP="004D7383">
                <w:r>
                  <w:t>Universidad Rey Juan Carlos (Madrid, Spain)</w:t>
                </w:r>
              </w:p>
            </w:tc>
          </w:sdtContent>
        </w:sdt>
      </w:tr>
    </w:tbl>
    <w:p w14:paraId="4D8607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7C7F48" w14:textId="77777777" w:rsidTr="00244BB0">
        <w:tc>
          <w:tcPr>
            <w:tcW w:w="9016" w:type="dxa"/>
            <w:shd w:val="clear" w:color="auto" w:fill="A6A6A6" w:themeFill="background1" w:themeFillShade="A6"/>
            <w:tcMar>
              <w:top w:w="113" w:type="dxa"/>
              <w:bottom w:w="113" w:type="dxa"/>
            </w:tcMar>
          </w:tcPr>
          <w:p w14:paraId="29EA4C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3C304D" w14:textId="77777777" w:rsidTr="003F0D73">
        <w:sdt>
          <w:sdtPr>
            <w:rPr>
              <w:b/>
            </w:rPr>
            <w:alias w:val="Article headword"/>
            <w:tag w:val="articleHeadword"/>
            <w:id w:val="-361440020"/>
            <w:placeholder>
              <w:docPart w:val="BB5EDEBC66CC7542B443C43E6934AA46"/>
            </w:placeholder>
            <w:text/>
          </w:sdtPr>
          <w:sdtEndPr/>
          <w:sdtContent>
            <w:tc>
              <w:tcPr>
                <w:tcW w:w="9016" w:type="dxa"/>
                <w:tcMar>
                  <w:top w:w="113" w:type="dxa"/>
                  <w:bottom w:w="113" w:type="dxa"/>
                </w:tcMar>
              </w:tcPr>
              <w:p w14:paraId="6F2BB7EF" w14:textId="77777777" w:rsidR="003F0D73" w:rsidRPr="00FB589A" w:rsidRDefault="004D7383" w:rsidP="00687C4E">
                <w:pPr>
                  <w:rPr>
                    <w:b/>
                  </w:rPr>
                </w:pPr>
                <w:proofErr w:type="spellStart"/>
                <w:r w:rsidRPr="00B532B3">
                  <w:rPr>
                    <w:lang w:val="es-ES"/>
                  </w:rPr>
                  <w:t>Cavalcanti</w:t>
                </w:r>
                <w:proofErr w:type="spellEnd"/>
                <w:r w:rsidRPr="00B532B3">
                  <w:rPr>
                    <w:lang w:val="es-ES"/>
                  </w:rPr>
                  <w:t>, Alberto de Almeida (1897</w:t>
                </w:r>
                <w:r>
                  <w:rPr>
                    <w:lang w:val="es-ES"/>
                  </w:rPr>
                  <w:t>- 1982</w:t>
                </w:r>
                <w:r w:rsidRPr="00B532B3">
                  <w:rPr>
                    <w:lang w:val="es-ES"/>
                  </w:rPr>
                  <w:t>)</w:t>
                </w:r>
              </w:p>
            </w:tc>
          </w:sdtContent>
        </w:sdt>
      </w:tr>
      <w:tr w:rsidR="00464699" w14:paraId="16C43DC6" w14:textId="77777777" w:rsidTr="00C2444F">
        <w:sdt>
          <w:sdtPr>
            <w:alias w:val="Variant headwords"/>
            <w:tag w:val="variantHeadwords"/>
            <w:id w:val="173464402"/>
            <w:placeholder>
              <w:docPart w:val="D2EDF8EC65AFB64282A10F7A8C23EFA3"/>
            </w:placeholder>
            <w:showingPlcHdr/>
          </w:sdtPr>
          <w:sdtEndPr/>
          <w:sdtContent>
            <w:tc>
              <w:tcPr>
                <w:tcW w:w="9016" w:type="dxa"/>
                <w:tcMar>
                  <w:top w:w="113" w:type="dxa"/>
                  <w:bottom w:w="113" w:type="dxa"/>
                </w:tcMar>
              </w:tcPr>
              <w:p w14:paraId="4F15EA2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A0A4FB" w14:textId="77777777" w:rsidTr="003F0D73">
        <w:sdt>
          <w:sdtPr>
            <w:alias w:val="Abstract"/>
            <w:tag w:val="abstract"/>
            <w:id w:val="-635871867"/>
            <w:placeholder>
              <w:docPart w:val="733FE1CCE822594D82E4395A38EB90EE"/>
            </w:placeholder>
          </w:sdtPr>
          <w:sdtEndPr/>
          <w:sdtContent>
            <w:sdt>
              <w:sdtPr>
                <w:alias w:val="Article text"/>
                <w:tag w:val="articleText"/>
                <w:id w:val="460311542"/>
                <w:placeholder>
                  <w:docPart w:val="D13B4B1CAE124F498446E69CFA77E814"/>
                </w:placeholder>
              </w:sdtPr>
              <w:sdtEndPr/>
              <w:sdtContent>
                <w:tc>
                  <w:tcPr>
                    <w:tcW w:w="9016" w:type="dxa"/>
                    <w:tcMar>
                      <w:top w:w="113" w:type="dxa"/>
                      <w:bottom w:w="113" w:type="dxa"/>
                    </w:tcMar>
                  </w:tcPr>
                  <w:p w14:paraId="01828E7B" w14:textId="0C4149A7" w:rsidR="00E85A05" w:rsidRDefault="004D7383" w:rsidP="00E85A05">
                    <w:r w:rsidRPr="004D7383">
                      <w:t xml:space="preserve">Alberto </w:t>
                    </w:r>
                    <w:proofErr w:type="spellStart"/>
                    <w:r w:rsidRPr="004D7383">
                      <w:t>Cavalcanti</w:t>
                    </w:r>
                    <w:proofErr w:type="spellEnd"/>
                    <w:r w:rsidRPr="004D7383">
                      <w:t xml:space="preserve"> was a Brazilian-born film director and producer who made significant contributions to documentary and post-war cinema. In 1926 he made his first film,</w:t>
                    </w:r>
                    <w:r w:rsidRPr="006B67E6">
                      <w:rPr>
                        <w:i/>
                      </w:rPr>
                      <w:t xml:space="preserve"> </w:t>
                    </w:r>
                    <w:proofErr w:type="spellStart"/>
                    <w:r w:rsidRPr="006B67E6">
                      <w:rPr>
                        <w:i/>
                      </w:rPr>
                      <w:t>R</w:t>
                    </w:r>
                    <w:r w:rsidRPr="006B67E6">
                      <w:rPr>
                        <w:i/>
                      </w:rPr>
                      <w:t>i</w:t>
                    </w:r>
                    <w:r w:rsidRPr="006B67E6">
                      <w:rPr>
                        <w:i/>
                      </w:rPr>
                      <w:t>en</w:t>
                    </w:r>
                    <w:proofErr w:type="spellEnd"/>
                    <w:r w:rsidRPr="006B67E6">
                      <w:rPr>
                        <w:i/>
                      </w:rPr>
                      <w:t xml:space="preserve"> </w:t>
                    </w:r>
                    <w:proofErr w:type="spellStart"/>
                    <w:r w:rsidRPr="006B67E6">
                      <w:rPr>
                        <w:i/>
                      </w:rPr>
                      <w:t>Que</w:t>
                    </w:r>
                    <w:proofErr w:type="spellEnd"/>
                    <w:r w:rsidRPr="006B67E6">
                      <w:rPr>
                        <w:i/>
                      </w:rPr>
                      <w:t xml:space="preserve"> les </w:t>
                    </w:r>
                    <w:proofErr w:type="spellStart"/>
                    <w:r w:rsidRPr="006B67E6">
                      <w:rPr>
                        <w:i/>
                      </w:rPr>
                      <w:t>Heures</w:t>
                    </w:r>
                    <w:proofErr w:type="spellEnd"/>
                    <w:r w:rsidR="006B67E6">
                      <w:t xml:space="preserve"> (</w:t>
                    </w:r>
                    <w:r w:rsidRPr="006B67E6">
                      <w:rPr>
                        <w:i/>
                      </w:rPr>
                      <w:t>Nothi</w:t>
                    </w:r>
                    <w:r w:rsidR="006B67E6" w:rsidRPr="006B67E6">
                      <w:rPr>
                        <w:i/>
                      </w:rPr>
                      <w:t>ng but Time</w:t>
                    </w:r>
                    <w:r w:rsidR="006B67E6">
                      <w:t>)</w:t>
                    </w:r>
                    <w:r w:rsidRPr="004D7383">
                      <w:t xml:space="preserve">, in Paris, which was a predecessor of Walter </w:t>
                    </w:r>
                    <w:proofErr w:type="spellStart"/>
                    <w:r w:rsidRPr="004D7383">
                      <w:t>Ruttmann’s</w:t>
                    </w:r>
                    <w:proofErr w:type="spellEnd"/>
                    <w:r w:rsidRPr="004D7383">
                      <w:t xml:space="preserve"> </w:t>
                    </w:r>
                    <w:r w:rsidRPr="006B67E6">
                      <w:rPr>
                        <w:i/>
                      </w:rPr>
                      <w:t xml:space="preserve">Berlin: Die </w:t>
                    </w:r>
                    <w:proofErr w:type="spellStart"/>
                    <w:r w:rsidRPr="006B67E6">
                      <w:rPr>
                        <w:i/>
                      </w:rPr>
                      <w:t>Sinfonie</w:t>
                    </w:r>
                    <w:proofErr w:type="spellEnd"/>
                    <w:r w:rsidRPr="006B67E6">
                      <w:rPr>
                        <w:i/>
                      </w:rPr>
                      <w:t xml:space="preserve"> der </w:t>
                    </w:r>
                    <w:proofErr w:type="spellStart"/>
                    <w:r w:rsidRPr="006B67E6">
                      <w:rPr>
                        <w:i/>
                      </w:rPr>
                      <w:t>Großstadt</w:t>
                    </w:r>
                    <w:proofErr w:type="spellEnd"/>
                    <w:r w:rsidR="006B67E6">
                      <w:t xml:space="preserve"> (</w:t>
                    </w:r>
                    <w:r w:rsidRPr="006B67E6">
                      <w:rPr>
                        <w:i/>
                      </w:rPr>
                      <w:t>Berli</w:t>
                    </w:r>
                    <w:r w:rsidR="006B67E6" w:rsidRPr="006B67E6">
                      <w:rPr>
                        <w:i/>
                      </w:rPr>
                      <w:t>n: Symphony of a Big City</w:t>
                    </w:r>
                    <w:r w:rsidR="006B67E6">
                      <w:t>, 1927)</w:t>
                    </w:r>
                    <w:r w:rsidRPr="004D7383">
                      <w:t xml:space="preserve"> to which </w:t>
                    </w:r>
                    <w:r w:rsidR="006B67E6">
                      <w:t xml:space="preserve">he also contributed. With </w:t>
                    </w:r>
                    <w:proofErr w:type="spellStart"/>
                    <w:r w:rsidR="006B67E6">
                      <w:t>Rien</w:t>
                    </w:r>
                    <w:proofErr w:type="spellEnd"/>
                    <w:r w:rsidR="006B67E6">
                      <w:t xml:space="preserve"> </w:t>
                    </w:r>
                    <w:r w:rsidRPr="004D7383">
                      <w:t xml:space="preserve">he was creating the prototype of the modernist city symphony, with no narrative story but an internal structure, dramatizing the documentary form. He was close to the surrealist movement which helped him to delve into the dark sides of reality, as in </w:t>
                    </w:r>
                    <w:r w:rsidRPr="006B67E6">
                      <w:rPr>
                        <w:i/>
                      </w:rPr>
                      <w:t xml:space="preserve">En </w:t>
                    </w:r>
                    <w:proofErr w:type="spellStart"/>
                    <w:r w:rsidRPr="006B67E6">
                      <w:rPr>
                        <w:i/>
                      </w:rPr>
                      <w:t>rade</w:t>
                    </w:r>
                    <w:proofErr w:type="spellEnd"/>
                    <w:r w:rsidR="006B67E6">
                      <w:t xml:space="preserve"> (</w:t>
                    </w:r>
                    <w:r w:rsidRPr="006B67E6">
                      <w:rPr>
                        <w:i/>
                      </w:rPr>
                      <w:t>Sea Fever</w:t>
                    </w:r>
                    <w:r w:rsidR="006B67E6">
                      <w:t>, 1928)</w:t>
                    </w:r>
                    <w:r w:rsidRPr="004D7383">
                      <w:t xml:space="preserve">. In the 1930s he joined John Grierson’s GPO Film Unit (General Post Office) and became its most modernist director through his use of formalist editing techniques. Here, he directed experimental short documentaries such as </w:t>
                    </w:r>
                    <w:r w:rsidRPr="006B67E6">
                      <w:rPr>
                        <w:i/>
                      </w:rPr>
                      <w:t>Coal Face</w:t>
                    </w:r>
                    <w:r w:rsidRPr="004D7383">
                      <w:t xml:space="preserve"> (1935), based on a poem by W. H. Auden. In the 1940s he joined Ealing Studios where he made many films and mentored other directors. Of note during this stage was a collective film, </w:t>
                    </w:r>
                    <w:r w:rsidRPr="006B67E6">
                      <w:rPr>
                        <w:i/>
                      </w:rPr>
                      <w:t>Dead of Night</w:t>
                    </w:r>
                    <w:r w:rsidRPr="004D7383">
                      <w:t xml:space="preserve"> (1945), a classic of the fantasy genre. After leaving Ealing he filmed two film noirs with strong social connotations: </w:t>
                    </w:r>
                    <w:r w:rsidRPr="006B67E6">
                      <w:rPr>
                        <w:i/>
                      </w:rPr>
                      <w:t>They Made Me a Fugitive</w:t>
                    </w:r>
                    <w:r w:rsidRPr="004D7383">
                      <w:t xml:space="preserve"> (1947) and </w:t>
                    </w:r>
                    <w:proofErr w:type="gramStart"/>
                    <w:r w:rsidRPr="006B67E6">
                      <w:rPr>
                        <w:i/>
                      </w:rPr>
                      <w:t>For</w:t>
                    </w:r>
                    <w:proofErr w:type="gramEnd"/>
                    <w:r w:rsidRPr="006B67E6">
                      <w:rPr>
                        <w:i/>
                      </w:rPr>
                      <w:t xml:space="preserve"> Them that Trespass</w:t>
                    </w:r>
                    <w:r w:rsidRPr="004D7383">
                      <w:t xml:space="preserve"> (1949). In Brazil, he was offered a position to teach cinema at the </w:t>
                    </w:r>
                    <w:hyperlink r:id="rId8"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w:t>
                    </w:r>
                    <w:r w:rsidRPr="006B67E6">
                      <w:rPr>
                        <w:i/>
                      </w:rPr>
                      <w:t>O canto do mar</w:t>
                    </w:r>
                    <w:r w:rsidR="006B67E6">
                      <w:t xml:space="preserve"> (</w:t>
                    </w:r>
                    <w:r w:rsidRPr="006B67E6">
                      <w:rPr>
                        <w:i/>
                      </w:rPr>
                      <w:t>Song of the Sea</w:t>
                    </w:r>
                    <w:r w:rsidRPr="004D7383">
                      <w:t>, 19</w:t>
                    </w:r>
                    <w:r w:rsidR="006B67E6">
                      <w:t>52)</w:t>
                    </w:r>
                    <w:r w:rsidRPr="004D7383">
                      <w:t xml:space="preserve">,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p>
                </w:tc>
              </w:sdtContent>
            </w:sdt>
          </w:sdtContent>
        </w:sdt>
      </w:tr>
      <w:tr w:rsidR="003F0D73" w14:paraId="177622A3" w14:textId="77777777" w:rsidTr="003F0D73">
        <w:sdt>
          <w:sdtPr>
            <w:alias w:val="Article text"/>
            <w:tag w:val="articleText"/>
            <w:id w:val="634067588"/>
            <w:placeholder>
              <w:docPart w:val="91B97B0DE6E5DD4C91604C3E7F62034A"/>
            </w:placeholder>
          </w:sdtPr>
          <w:sdtEndPr/>
          <w:sdtContent>
            <w:tc>
              <w:tcPr>
                <w:tcW w:w="9016" w:type="dxa"/>
                <w:tcMar>
                  <w:top w:w="113" w:type="dxa"/>
                  <w:bottom w:w="113" w:type="dxa"/>
                </w:tcMar>
              </w:tcPr>
              <w:p w14:paraId="15E5EFAE" w14:textId="01439D89" w:rsidR="004D7383" w:rsidRPr="004D7383" w:rsidRDefault="006B67E6" w:rsidP="004D7383">
                <w:pPr>
                  <w:rPr>
                    <w:rFonts w:ascii="Times New Roman" w:hAnsi="Times New Roman" w:cs="Times New Roman"/>
                    <w:sz w:val="24"/>
                    <w:szCs w:val="24"/>
                  </w:rPr>
                </w:pPr>
                <w:sdt>
                  <w:sdtPr>
                    <w:alias w:val="Article text"/>
                    <w:tag w:val="articleText"/>
                    <w:id w:val="1724633321"/>
                    <w:placeholder>
                      <w:docPart w:val="21A6017468A6214082A951A779E878AA"/>
                    </w:placeholder>
                  </w:sdtPr>
                  <w:sdtContent>
                    <w:r w:rsidRPr="004D7383">
                      <w:t xml:space="preserve">Alberto </w:t>
                    </w:r>
                    <w:proofErr w:type="spellStart"/>
                    <w:r w:rsidRPr="004D7383">
                      <w:t>Cavalcanti</w:t>
                    </w:r>
                    <w:proofErr w:type="spellEnd"/>
                    <w:r w:rsidRPr="004D7383">
                      <w:t xml:space="preserve"> was a Brazilian-born film director and producer who made significant contributions to documentary and post-war cinema. In 1926 he made his first film,</w:t>
                    </w:r>
                    <w:r w:rsidRPr="006B67E6">
                      <w:rPr>
                        <w:i/>
                      </w:rPr>
                      <w:t xml:space="preserve"> </w:t>
                    </w:r>
                    <w:proofErr w:type="spellStart"/>
                    <w:r w:rsidRPr="006B67E6">
                      <w:rPr>
                        <w:i/>
                      </w:rPr>
                      <w:t>Rien</w:t>
                    </w:r>
                    <w:proofErr w:type="spellEnd"/>
                    <w:r w:rsidRPr="006B67E6">
                      <w:rPr>
                        <w:i/>
                      </w:rPr>
                      <w:t xml:space="preserve"> </w:t>
                    </w:r>
                    <w:proofErr w:type="spellStart"/>
                    <w:r w:rsidRPr="006B67E6">
                      <w:rPr>
                        <w:i/>
                      </w:rPr>
                      <w:t>Que</w:t>
                    </w:r>
                    <w:proofErr w:type="spellEnd"/>
                    <w:r w:rsidRPr="006B67E6">
                      <w:rPr>
                        <w:i/>
                      </w:rPr>
                      <w:t xml:space="preserve"> les </w:t>
                    </w:r>
                    <w:proofErr w:type="spellStart"/>
                    <w:r w:rsidRPr="006B67E6">
                      <w:rPr>
                        <w:i/>
                      </w:rPr>
                      <w:t>Heures</w:t>
                    </w:r>
                    <w:proofErr w:type="spellEnd"/>
                    <w:r>
                      <w:t xml:space="preserve"> (</w:t>
                    </w:r>
                    <w:r w:rsidRPr="006B67E6">
                      <w:rPr>
                        <w:i/>
                      </w:rPr>
                      <w:t>Nothing but Time</w:t>
                    </w:r>
                    <w:r>
                      <w:t>)</w:t>
                    </w:r>
                    <w:r w:rsidRPr="004D7383">
                      <w:t xml:space="preserve">, in Paris, which was a predecessor of Walter </w:t>
                    </w:r>
                    <w:proofErr w:type="spellStart"/>
                    <w:r w:rsidRPr="004D7383">
                      <w:t>Ruttmann’s</w:t>
                    </w:r>
                    <w:proofErr w:type="spellEnd"/>
                    <w:r w:rsidRPr="004D7383">
                      <w:t xml:space="preserve"> </w:t>
                    </w:r>
                    <w:r w:rsidRPr="006B67E6">
                      <w:rPr>
                        <w:i/>
                      </w:rPr>
                      <w:t xml:space="preserve">Berlin: Die </w:t>
                    </w:r>
                    <w:proofErr w:type="spellStart"/>
                    <w:r w:rsidRPr="006B67E6">
                      <w:rPr>
                        <w:i/>
                      </w:rPr>
                      <w:t>Sinfonie</w:t>
                    </w:r>
                    <w:proofErr w:type="spellEnd"/>
                    <w:r w:rsidRPr="006B67E6">
                      <w:rPr>
                        <w:i/>
                      </w:rPr>
                      <w:t xml:space="preserve"> der </w:t>
                    </w:r>
                    <w:proofErr w:type="spellStart"/>
                    <w:r w:rsidRPr="006B67E6">
                      <w:rPr>
                        <w:i/>
                      </w:rPr>
                      <w:t>Großstadt</w:t>
                    </w:r>
                    <w:proofErr w:type="spellEnd"/>
                    <w:r>
                      <w:t xml:space="preserve"> (</w:t>
                    </w:r>
                    <w:r w:rsidRPr="006B67E6">
                      <w:rPr>
                        <w:i/>
                      </w:rPr>
                      <w:t>Berlin: Symphony of a Big City</w:t>
                    </w:r>
                    <w:r>
                      <w:t>, 1927)</w:t>
                    </w:r>
                    <w:r w:rsidRPr="004D7383">
                      <w:t xml:space="preserve"> to which </w:t>
                    </w:r>
                    <w:r>
                      <w:t xml:space="preserve">he also contributed. With </w:t>
                    </w:r>
                    <w:proofErr w:type="spellStart"/>
                    <w:r>
                      <w:t>Rien</w:t>
                    </w:r>
                    <w:proofErr w:type="spellEnd"/>
                    <w:r>
                      <w:t xml:space="preserve"> </w:t>
                    </w:r>
                    <w:r w:rsidRPr="004D7383">
                      <w:t xml:space="preserve">he was creating the prototype of the modernist city symphony, with no narrative story but an internal structure, dramatizing the documentary form. He was close to the surrealist movement which helped him to delve into the dark sides of reality, as in </w:t>
                    </w:r>
                    <w:r w:rsidRPr="006B67E6">
                      <w:rPr>
                        <w:i/>
                      </w:rPr>
                      <w:t xml:space="preserve">En </w:t>
                    </w:r>
                    <w:proofErr w:type="spellStart"/>
                    <w:r w:rsidRPr="006B67E6">
                      <w:rPr>
                        <w:i/>
                      </w:rPr>
                      <w:t>rade</w:t>
                    </w:r>
                    <w:proofErr w:type="spellEnd"/>
                    <w:r>
                      <w:t xml:space="preserve"> (</w:t>
                    </w:r>
                    <w:r w:rsidRPr="006B67E6">
                      <w:rPr>
                        <w:i/>
                      </w:rPr>
                      <w:t>Sea Fever</w:t>
                    </w:r>
                    <w:r>
                      <w:t>, 1928)</w:t>
                    </w:r>
                    <w:r w:rsidRPr="004D7383">
                      <w:t xml:space="preserve">. In the 1930s he joined John Grierson’s GPO Film Unit (General Post Office) and became its most modernist director through his use of formalist editing techniques. Here, he directed experimental short documentaries such as </w:t>
                    </w:r>
                    <w:r w:rsidRPr="006B67E6">
                      <w:rPr>
                        <w:i/>
                      </w:rPr>
                      <w:t>Coal Face</w:t>
                    </w:r>
                    <w:r w:rsidRPr="004D7383">
                      <w:t xml:space="preserve"> (1935), based on a poem by W. H. Auden. In the 1940s he joined Ealing Studios where he made many films and mentored other directors. Of note during this stage was a collective film, </w:t>
                    </w:r>
                    <w:r w:rsidRPr="006B67E6">
                      <w:rPr>
                        <w:i/>
                      </w:rPr>
                      <w:t>Dead of Night</w:t>
                    </w:r>
                    <w:r w:rsidRPr="004D7383">
                      <w:t xml:space="preserve"> (1945), a classic of the fantasy genre. After leaving Ealing he filmed two film noirs with strong social connotations: </w:t>
                    </w:r>
                    <w:r w:rsidRPr="006B67E6">
                      <w:rPr>
                        <w:i/>
                      </w:rPr>
                      <w:t>They Made Me a Fugitive</w:t>
                    </w:r>
                    <w:r w:rsidRPr="004D7383">
                      <w:t xml:space="preserve"> (1947) and </w:t>
                    </w:r>
                    <w:proofErr w:type="gramStart"/>
                    <w:r w:rsidRPr="006B67E6">
                      <w:rPr>
                        <w:i/>
                      </w:rPr>
                      <w:t>For</w:t>
                    </w:r>
                    <w:proofErr w:type="gramEnd"/>
                    <w:r w:rsidRPr="006B67E6">
                      <w:rPr>
                        <w:i/>
                      </w:rPr>
                      <w:t xml:space="preserve"> Them that Trespass</w:t>
                    </w:r>
                    <w:r w:rsidRPr="004D7383">
                      <w:t xml:space="preserve"> (1949). In Brazil, he was offered a position to teach cinema at the </w:t>
                    </w:r>
                    <w:hyperlink r:id="rId9" w:history="1">
                      <w:proofErr w:type="spellStart"/>
                      <w:r w:rsidRPr="004D7383">
                        <w:t>Museu</w:t>
                      </w:r>
                      <w:proofErr w:type="spellEnd"/>
                      <w:r w:rsidRPr="004D7383">
                        <w:t xml:space="preserve"> de Arte </w:t>
                      </w:r>
                      <w:proofErr w:type="spellStart"/>
                      <w:r w:rsidRPr="004D7383">
                        <w:t>Moderna</w:t>
                      </w:r>
                      <w:proofErr w:type="spellEnd"/>
                      <w:r w:rsidRPr="004D7383">
                        <w:t xml:space="preserve"> de São Paulo</w:t>
                      </w:r>
                    </w:hyperlink>
                    <w:r w:rsidRPr="004D7383">
                      <w:t xml:space="preserve"> and filmed one of his strongest movies, </w:t>
                    </w:r>
                    <w:r w:rsidRPr="006B67E6">
                      <w:rPr>
                        <w:i/>
                      </w:rPr>
                      <w:t>O canto do mar</w:t>
                    </w:r>
                    <w:r>
                      <w:t xml:space="preserve"> (</w:t>
                    </w:r>
                    <w:r w:rsidRPr="006B67E6">
                      <w:rPr>
                        <w:i/>
                      </w:rPr>
                      <w:t>Song of the Sea</w:t>
                    </w:r>
                    <w:r w:rsidRPr="004D7383">
                      <w:t>, 19</w:t>
                    </w:r>
                    <w:r>
                      <w:t>52)</w:t>
                    </w:r>
                    <w:r w:rsidRPr="004D7383">
                      <w:t xml:space="preserve">, which tells the story of a </w:t>
                    </w:r>
                    <w:proofErr w:type="spellStart"/>
                    <w:r w:rsidRPr="004D7383">
                      <w:t>sertão</w:t>
                    </w:r>
                    <w:proofErr w:type="spellEnd"/>
                    <w:r w:rsidRPr="004D7383">
                      <w:t xml:space="preserve"> family exodus, fleeing from drought and misery</w:t>
                    </w:r>
                    <w:r w:rsidRPr="00BA337C">
                      <w:rPr>
                        <w:rFonts w:ascii="Times New Roman" w:hAnsi="Times New Roman" w:cs="Times New Roman"/>
                        <w:sz w:val="24"/>
                        <w:szCs w:val="24"/>
                      </w:rPr>
                      <w:t xml:space="preserve">. </w:t>
                    </w:r>
                  </w:sdtContent>
                </w:sdt>
                <w:r w:rsidR="004D7383" w:rsidRPr="00BA337C">
                  <w:rPr>
                    <w:rFonts w:ascii="Times New Roman" w:hAnsi="Times New Roman" w:cs="Times New Roman"/>
                    <w:sz w:val="24"/>
                    <w:szCs w:val="24"/>
                  </w:rPr>
                  <w:t xml:space="preserve"> </w:t>
                </w:r>
              </w:p>
              <w:p w14:paraId="3128918F" w14:textId="77777777" w:rsidR="004D7383" w:rsidRPr="008777E7" w:rsidRDefault="004D7383" w:rsidP="004D7383">
                <w:pPr>
                  <w:pStyle w:val="Heading1"/>
                  <w:outlineLvl w:val="0"/>
                  <w:rPr>
                    <w:lang w:val="en-US"/>
                  </w:rPr>
                </w:pPr>
                <w:r w:rsidRPr="008777E7">
                  <w:rPr>
                    <w:lang w:val="en-US"/>
                  </w:rPr>
                  <w:lastRenderedPageBreak/>
                  <w:t>Filmography</w:t>
                </w:r>
              </w:p>
              <w:p w14:paraId="7C64E4A3" w14:textId="00313A73" w:rsidR="004D7383" w:rsidRDefault="00B1257A" w:rsidP="00371276">
                <w:pPr>
                  <w:rPr>
                    <w:rFonts w:ascii="Times New Roman" w:hAnsi="Times New Roman" w:cs="Times New Roman"/>
                    <w:sz w:val="24"/>
                    <w:szCs w:val="24"/>
                    <w:lang w:val="en-US" w:eastAsia="zh-CN"/>
                  </w:rPr>
                </w:pPr>
                <w:hyperlink r:id="rId10" w:history="1">
                  <w:proofErr w:type="spellStart"/>
                  <w:r w:rsidR="004D7383" w:rsidRPr="00371276">
                    <w:rPr>
                      <w:rStyle w:val="Hyperlink"/>
                      <w:rFonts w:ascii="Times New Roman" w:hAnsi="Times New Roman" w:cs="Times New Roman"/>
                      <w:i/>
                      <w:color w:val="auto"/>
                      <w:sz w:val="24"/>
                      <w:szCs w:val="24"/>
                      <w:lang w:val="en-US"/>
                    </w:rPr>
                    <w:t>Rien</w:t>
                  </w:r>
                  <w:proofErr w:type="spellEnd"/>
                  <w:r w:rsidR="004D7383" w:rsidRPr="00371276">
                    <w:rPr>
                      <w:rStyle w:val="Hyperlink"/>
                      <w:rFonts w:ascii="Times New Roman" w:hAnsi="Times New Roman" w:cs="Times New Roman"/>
                      <w:i/>
                      <w:color w:val="auto"/>
                      <w:sz w:val="24"/>
                      <w:szCs w:val="24"/>
                      <w:lang w:val="en-US"/>
                    </w:rPr>
                    <w:t xml:space="preserve"> </w:t>
                  </w:r>
                  <w:proofErr w:type="spellStart"/>
                  <w:r w:rsidR="004D7383" w:rsidRPr="00371276">
                    <w:rPr>
                      <w:rStyle w:val="Hyperlink"/>
                      <w:rFonts w:ascii="Times New Roman" w:hAnsi="Times New Roman" w:cs="Times New Roman"/>
                      <w:i/>
                      <w:color w:val="auto"/>
                      <w:sz w:val="24"/>
                      <w:szCs w:val="24"/>
                      <w:lang w:val="en-US"/>
                    </w:rPr>
                    <w:t>Que</w:t>
                  </w:r>
                  <w:proofErr w:type="spellEnd"/>
                  <w:r w:rsidR="004D7383" w:rsidRPr="00371276">
                    <w:rPr>
                      <w:rStyle w:val="Hyperlink"/>
                      <w:rFonts w:ascii="Times New Roman" w:hAnsi="Times New Roman" w:cs="Times New Roman"/>
                      <w:i/>
                      <w:color w:val="auto"/>
                      <w:sz w:val="24"/>
                      <w:szCs w:val="24"/>
                      <w:lang w:val="en-US"/>
                    </w:rPr>
                    <w:t xml:space="preserve"> les </w:t>
                  </w:r>
                  <w:proofErr w:type="spellStart"/>
                  <w:r w:rsidR="004D7383" w:rsidRPr="00371276">
                    <w:rPr>
                      <w:rStyle w:val="Hyperlink"/>
                      <w:rFonts w:ascii="Times New Roman" w:hAnsi="Times New Roman" w:cs="Times New Roman"/>
                      <w:i/>
                      <w:color w:val="auto"/>
                      <w:sz w:val="24"/>
                      <w:szCs w:val="24"/>
                      <w:lang w:val="en-US"/>
                    </w:rPr>
                    <w:t>Heures</w:t>
                  </w:r>
                  <w:proofErr w:type="spellEnd"/>
                </w:hyperlink>
                <w:r w:rsidR="004D7383" w:rsidRPr="00371276">
                  <w:rPr>
                    <w:rFonts w:ascii="Times New Roman" w:hAnsi="Times New Roman" w:cs="Times New Roman"/>
                    <w:sz w:val="24"/>
                    <w:szCs w:val="24"/>
                    <w:lang w:val="en-US"/>
                  </w:rPr>
                  <w:t xml:space="preserve"> (</w:t>
                </w:r>
                <w:r w:rsidR="004D7383" w:rsidRPr="00371276">
                  <w:rPr>
                    <w:rFonts w:ascii="Times New Roman" w:hAnsi="Times New Roman" w:cs="Times New Roman"/>
                    <w:i/>
                    <w:sz w:val="24"/>
                    <w:szCs w:val="24"/>
                    <w:lang w:val="en-US"/>
                  </w:rPr>
                  <w:t>Nothing but Time</w:t>
                </w:r>
                <w:r w:rsidR="004D7383" w:rsidRPr="00371276">
                  <w:rPr>
                    <w:rFonts w:ascii="Times New Roman" w:hAnsi="Times New Roman" w:cs="Times New Roman"/>
                    <w:sz w:val="24"/>
                    <w:szCs w:val="24"/>
                    <w:lang w:val="en-US"/>
                  </w:rPr>
                  <w:t>) [1926]</w:t>
                </w:r>
                <w:r w:rsidR="006B67E6">
                  <w:rPr>
                    <w:rFonts w:ascii="Times New Roman" w:hAnsi="Times New Roman" w:cs="Times New Roman"/>
                    <w:sz w:val="24"/>
                    <w:szCs w:val="24"/>
                    <w:lang w:val="en-US" w:eastAsia="zh-CN"/>
                  </w:rPr>
                  <w:t xml:space="preserve">: </w:t>
                </w:r>
                <w:hyperlink r:id="rId11" w:history="1">
                  <w:r w:rsidR="006B67E6" w:rsidRPr="00250D9C">
                    <w:rPr>
                      <w:rStyle w:val="Hyperlink"/>
                      <w:rFonts w:ascii="Times New Roman" w:hAnsi="Times New Roman" w:cs="Times New Roman"/>
                      <w:sz w:val="24"/>
                      <w:szCs w:val="24"/>
                      <w:lang w:val="en-US" w:eastAsia="zh-CN"/>
                    </w:rPr>
                    <w:t>https://www.youtube.com/watch?v=_hjA4a44SGs</w:t>
                  </w:r>
                </w:hyperlink>
              </w:p>
              <w:p w14:paraId="25E80A7A" w14:textId="77777777" w:rsidR="006B67E6" w:rsidRPr="00371276" w:rsidRDefault="006B67E6" w:rsidP="00371276">
                <w:pPr>
                  <w:rPr>
                    <w:rFonts w:ascii="Times New Roman" w:hAnsi="Times New Roman" w:cs="Times New Roman" w:hint="eastAsia"/>
                    <w:sz w:val="24"/>
                    <w:szCs w:val="24"/>
                    <w:lang w:val="en-US" w:eastAsia="zh-CN"/>
                  </w:rPr>
                </w:pPr>
              </w:p>
              <w:p w14:paraId="45A446ED" w14:textId="77777777" w:rsidR="004D7383" w:rsidRPr="00371276" w:rsidRDefault="00B1257A" w:rsidP="00371276">
                <w:pPr>
                  <w:rPr>
                    <w:rFonts w:ascii="Times New Roman" w:hAnsi="Times New Roman" w:cs="Times New Roman"/>
                    <w:sz w:val="24"/>
                    <w:szCs w:val="24"/>
                  </w:rPr>
                </w:pPr>
                <w:hyperlink r:id="rId12" w:history="1">
                  <w:r w:rsidR="004D7383" w:rsidRPr="00371276">
                    <w:rPr>
                      <w:rStyle w:val="Hyperlink"/>
                      <w:rFonts w:ascii="Times New Roman" w:hAnsi="Times New Roman" w:cs="Times New Roman"/>
                      <w:i/>
                      <w:color w:val="auto"/>
                      <w:sz w:val="24"/>
                      <w:szCs w:val="24"/>
                    </w:rPr>
                    <w:t xml:space="preserve">La </w:t>
                  </w:r>
                  <w:proofErr w:type="spellStart"/>
                  <w:r w:rsidR="004D7383" w:rsidRPr="00371276">
                    <w:rPr>
                      <w:rStyle w:val="Hyperlink"/>
                      <w:rFonts w:ascii="Times New Roman" w:hAnsi="Times New Roman" w:cs="Times New Roman"/>
                      <w:i/>
                      <w:color w:val="auto"/>
                      <w:sz w:val="24"/>
                      <w:szCs w:val="24"/>
                    </w:rPr>
                    <w:t>p’tit</w:t>
                  </w:r>
                  <w:proofErr w:type="spellEnd"/>
                  <w:r w:rsidR="004D7383" w:rsidRPr="00371276">
                    <w:rPr>
                      <w:rStyle w:val="Hyperlink"/>
                      <w:rFonts w:ascii="Times New Roman" w:hAnsi="Times New Roman" w:cs="Times New Roman"/>
                      <w:i/>
                      <w:color w:val="auto"/>
                      <w:sz w:val="24"/>
                      <w:szCs w:val="24"/>
                    </w:rPr>
                    <w:t xml:space="preserve"> </w:t>
                  </w:r>
                  <w:proofErr w:type="spellStart"/>
                  <w:r w:rsidR="004D7383" w:rsidRPr="00371276">
                    <w:rPr>
                      <w:rStyle w:val="Hyperlink"/>
                      <w:rFonts w:ascii="Times New Roman" w:hAnsi="Times New Roman" w:cs="Times New Roman"/>
                      <w:i/>
                      <w:color w:val="auto"/>
                      <w:sz w:val="24"/>
                      <w:szCs w:val="24"/>
                    </w:rPr>
                    <w:t>Lili</w:t>
                  </w:r>
                  <w:proofErr w:type="spellEnd"/>
                </w:hyperlink>
                <w:r w:rsidR="004D7383" w:rsidRPr="00371276">
                  <w:rPr>
                    <w:rFonts w:ascii="Times New Roman" w:hAnsi="Times New Roman" w:cs="Times New Roman"/>
                    <w:i/>
                    <w:sz w:val="24"/>
                    <w:szCs w:val="24"/>
                  </w:rPr>
                  <w:t xml:space="preserve"> </w:t>
                </w:r>
                <w:r w:rsidR="004D7383" w:rsidRPr="00371276">
                  <w:rPr>
                    <w:rFonts w:ascii="Times New Roman" w:hAnsi="Times New Roman" w:cs="Times New Roman"/>
                    <w:sz w:val="24"/>
                    <w:szCs w:val="24"/>
                  </w:rPr>
                  <w:t>(1927)</w:t>
                </w:r>
              </w:p>
              <w:p w14:paraId="4A41BE26" w14:textId="77777777" w:rsidR="004D7383" w:rsidRPr="00371276" w:rsidRDefault="004D7383" w:rsidP="00371276">
                <w:pPr>
                  <w:rPr>
                    <w:rFonts w:ascii="Times New Roman" w:hAnsi="Times New Roman" w:cs="Times New Roman"/>
                    <w:sz w:val="24"/>
                    <w:szCs w:val="24"/>
                  </w:rPr>
                </w:pPr>
                <w:r w:rsidRPr="00371276">
                  <w:rPr>
                    <w:rFonts w:ascii="Times New Roman" w:hAnsi="Times New Roman" w:cs="Times New Roman"/>
                    <w:i/>
                    <w:sz w:val="24"/>
                    <w:szCs w:val="24"/>
                  </w:rPr>
                  <w:t xml:space="preserve">En </w:t>
                </w:r>
                <w:proofErr w:type="spellStart"/>
                <w:r w:rsidRPr="00371276">
                  <w:rPr>
                    <w:rFonts w:ascii="Times New Roman" w:hAnsi="Times New Roman" w:cs="Times New Roman"/>
                    <w:i/>
                    <w:sz w:val="24"/>
                    <w:szCs w:val="24"/>
                  </w:rPr>
                  <w:t>rade</w:t>
                </w:r>
                <w:proofErr w:type="spellEnd"/>
                <w:r w:rsidRPr="00371276">
                  <w:rPr>
                    <w:rFonts w:ascii="Times New Roman" w:hAnsi="Times New Roman" w:cs="Times New Roman"/>
                    <w:i/>
                    <w:sz w:val="24"/>
                    <w:szCs w:val="24"/>
                  </w:rPr>
                  <w:t xml:space="preserve"> </w:t>
                </w:r>
                <w:r w:rsidRPr="00371276">
                  <w:rPr>
                    <w:rFonts w:ascii="Times New Roman" w:hAnsi="Times New Roman" w:cs="Times New Roman"/>
                    <w:sz w:val="24"/>
                    <w:szCs w:val="24"/>
                  </w:rPr>
                  <w:t>(</w:t>
                </w:r>
                <w:r w:rsidRPr="00371276">
                  <w:rPr>
                    <w:rFonts w:ascii="Times New Roman" w:hAnsi="Times New Roman" w:cs="Times New Roman"/>
                    <w:i/>
                    <w:sz w:val="24"/>
                    <w:szCs w:val="24"/>
                  </w:rPr>
                  <w:t>Sea Fever</w:t>
                </w:r>
                <w:r w:rsidRPr="00371276">
                  <w:rPr>
                    <w:rFonts w:ascii="Times New Roman" w:hAnsi="Times New Roman" w:cs="Times New Roman"/>
                    <w:sz w:val="24"/>
                    <w:szCs w:val="24"/>
                  </w:rPr>
                  <w:t>) [1928]</w:t>
                </w:r>
              </w:p>
              <w:p w14:paraId="57289FA7"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The Song of Ceylon</w:t>
                </w:r>
                <w:r w:rsidRPr="00371276">
                  <w:rPr>
                    <w:rFonts w:ascii="Times New Roman" w:hAnsi="Times New Roman" w:cs="Times New Roman"/>
                    <w:sz w:val="24"/>
                    <w:szCs w:val="24"/>
                    <w:lang w:val="en-US"/>
                  </w:rPr>
                  <w:t xml:space="preserve"> (1934)</w:t>
                </w:r>
              </w:p>
              <w:p w14:paraId="4C81C06E"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Coal Face</w:t>
                </w:r>
                <w:r w:rsidRPr="00371276">
                  <w:rPr>
                    <w:rFonts w:ascii="Times New Roman" w:hAnsi="Times New Roman" w:cs="Times New Roman"/>
                    <w:sz w:val="24"/>
                    <w:szCs w:val="24"/>
                    <w:lang w:val="en-US"/>
                  </w:rPr>
                  <w:t xml:space="preserve"> (1935)</w:t>
                </w:r>
              </w:p>
              <w:p w14:paraId="28C011FB"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 xml:space="preserve">Night Mail </w:t>
                </w:r>
                <w:r w:rsidRPr="00371276">
                  <w:rPr>
                    <w:rFonts w:ascii="Times New Roman" w:hAnsi="Times New Roman" w:cs="Times New Roman"/>
                    <w:sz w:val="24"/>
                    <w:szCs w:val="24"/>
                    <w:lang w:val="en-US"/>
                  </w:rPr>
                  <w:t>(1936)</w:t>
                </w:r>
              </w:p>
              <w:p w14:paraId="6B7E91BD"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 xml:space="preserve">Spare Time </w:t>
                </w:r>
                <w:r w:rsidRPr="00371276">
                  <w:rPr>
                    <w:rFonts w:ascii="Times New Roman" w:hAnsi="Times New Roman" w:cs="Times New Roman"/>
                    <w:sz w:val="24"/>
                    <w:szCs w:val="24"/>
                    <w:lang w:val="en-US"/>
                  </w:rPr>
                  <w:t>(1939)</w:t>
                </w:r>
              </w:p>
              <w:p w14:paraId="71A9EB68"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Film and Reality</w:t>
                </w:r>
                <w:r w:rsidRPr="00371276">
                  <w:rPr>
                    <w:rFonts w:ascii="Times New Roman" w:hAnsi="Times New Roman" w:cs="Times New Roman"/>
                    <w:sz w:val="24"/>
                    <w:szCs w:val="24"/>
                    <w:lang w:val="en-US"/>
                  </w:rPr>
                  <w:t xml:space="preserve"> (compilation) (1942)</w:t>
                </w:r>
              </w:p>
              <w:p w14:paraId="1EB8D66A" w14:textId="77777777" w:rsidR="004D7383" w:rsidRPr="00371276" w:rsidRDefault="004D7383" w:rsidP="00371276">
                <w:pPr>
                  <w:rPr>
                    <w:rFonts w:ascii="Times New Roman" w:hAnsi="Times New Roman" w:cs="Times New Roman"/>
                    <w:i/>
                    <w:sz w:val="24"/>
                    <w:szCs w:val="24"/>
                    <w:lang w:val="en-US"/>
                  </w:rPr>
                </w:pPr>
                <w:r w:rsidRPr="00371276">
                  <w:rPr>
                    <w:rFonts w:ascii="Times New Roman" w:hAnsi="Times New Roman" w:cs="Times New Roman"/>
                    <w:i/>
                    <w:sz w:val="24"/>
                    <w:szCs w:val="24"/>
                    <w:lang w:val="en-US"/>
                  </w:rPr>
                  <w:t xml:space="preserve">Champagne Charlie </w:t>
                </w:r>
                <w:r w:rsidRPr="00371276">
                  <w:rPr>
                    <w:rFonts w:ascii="Times New Roman" w:hAnsi="Times New Roman" w:cs="Times New Roman"/>
                    <w:sz w:val="24"/>
                    <w:szCs w:val="24"/>
                    <w:lang w:val="en-US"/>
                  </w:rPr>
                  <w:t>(1944)</w:t>
                </w:r>
              </w:p>
              <w:p w14:paraId="34066E0F"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Dead of Night</w:t>
                </w:r>
                <w:r w:rsidRPr="00371276">
                  <w:rPr>
                    <w:rFonts w:ascii="Times New Roman" w:hAnsi="Times New Roman" w:cs="Times New Roman"/>
                    <w:sz w:val="24"/>
                    <w:szCs w:val="24"/>
                    <w:lang w:val="en-US"/>
                  </w:rPr>
                  <w:t xml:space="preserve"> (1945)</w:t>
                </w:r>
              </w:p>
              <w:p w14:paraId="75B90F36"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i/>
                    <w:sz w:val="24"/>
                    <w:szCs w:val="24"/>
                    <w:lang w:val="en-US"/>
                  </w:rPr>
                  <w:t>They Made Me a Fugitive</w:t>
                </w:r>
                <w:r w:rsidRPr="00371276">
                  <w:rPr>
                    <w:rFonts w:ascii="Times New Roman" w:hAnsi="Times New Roman" w:cs="Times New Roman"/>
                    <w:sz w:val="24"/>
                    <w:szCs w:val="24"/>
                    <w:lang w:val="en-US"/>
                  </w:rPr>
                  <w:t xml:space="preserve"> (1947)</w:t>
                </w:r>
              </w:p>
              <w:p w14:paraId="57897BAF" w14:textId="77777777" w:rsidR="004D7383" w:rsidRPr="00371276" w:rsidRDefault="004D7383" w:rsidP="00371276">
                <w:pPr>
                  <w:rPr>
                    <w:rFonts w:ascii="Times New Roman" w:hAnsi="Times New Roman" w:cs="Times New Roman"/>
                    <w:sz w:val="24"/>
                    <w:szCs w:val="24"/>
                    <w:lang w:val="en-US"/>
                  </w:rPr>
                </w:pPr>
                <w:r w:rsidRPr="00371276">
                  <w:rPr>
                    <w:rFonts w:ascii="Times New Roman" w:hAnsi="Times New Roman" w:cs="Times New Roman"/>
                    <w:sz w:val="24"/>
                    <w:szCs w:val="24"/>
                    <w:lang w:val="en-US"/>
                  </w:rPr>
                  <w:t xml:space="preserve"> </w:t>
                </w:r>
                <w:r w:rsidRPr="00371276">
                  <w:rPr>
                    <w:rFonts w:ascii="Times New Roman" w:hAnsi="Times New Roman" w:cs="Times New Roman"/>
                    <w:i/>
                    <w:sz w:val="24"/>
                    <w:szCs w:val="24"/>
                    <w:lang w:val="en-US"/>
                  </w:rPr>
                  <w:t xml:space="preserve">For Them that Trespass </w:t>
                </w:r>
                <w:r w:rsidRPr="00371276">
                  <w:rPr>
                    <w:rFonts w:ascii="Times New Roman" w:hAnsi="Times New Roman" w:cs="Times New Roman"/>
                    <w:sz w:val="24"/>
                    <w:szCs w:val="24"/>
                    <w:lang w:val="en-US"/>
                  </w:rPr>
                  <w:t>(1949)</w:t>
                </w:r>
              </w:p>
              <w:p w14:paraId="315670C6" w14:textId="5C31382A" w:rsidR="006B67E6" w:rsidRPr="00371276" w:rsidRDefault="00B1257A" w:rsidP="00371276">
                <w:pPr>
                  <w:rPr>
                    <w:rFonts w:ascii="Times New Roman" w:hAnsi="Times New Roman" w:cs="Times New Roman" w:hint="eastAsia"/>
                    <w:sz w:val="24"/>
                    <w:szCs w:val="24"/>
                    <w:lang w:val="en-US" w:eastAsia="zh-CN"/>
                  </w:rPr>
                </w:pPr>
                <w:hyperlink r:id="rId13" w:history="1">
                  <w:r w:rsidR="004D7383" w:rsidRPr="00371276">
                    <w:rPr>
                      <w:rStyle w:val="Hyperlink"/>
                      <w:rFonts w:ascii="Times New Roman" w:hAnsi="Times New Roman" w:cs="Times New Roman"/>
                      <w:i/>
                      <w:color w:val="auto"/>
                      <w:sz w:val="24"/>
                      <w:szCs w:val="24"/>
                      <w:lang w:val="en-US"/>
                    </w:rPr>
                    <w:t>O canto do mar</w:t>
                  </w:r>
                </w:hyperlink>
                <w:r w:rsidR="004D7383" w:rsidRPr="00371276">
                  <w:rPr>
                    <w:rFonts w:ascii="Times New Roman" w:hAnsi="Times New Roman" w:cs="Times New Roman"/>
                    <w:i/>
                    <w:sz w:val="24"/>
                    <w:szCs w:val="24"/>
                    <w:lang w:val="en-US"/>
                  </w:rPr>
                  <w:t xml:space="preserve"> </w:t>
                </w:r>
                <w:r w:rsidR="004D7383" w:rsidRPr="00371276">
                  <w:rPr>
                    <w:rFonts w:ascii="Times New Roman" w:hAnsi="Times New Roman" w:cs="Times New Roman"/>
                    <w:sz w:val="24"/>
                    <w:szCs w:val="24"/>
                    <w:lang w:val="en-US"/>
                  </w:rPr>
                  <w:t>(</w:t>
                </w:r>
                <w:r w:rsidR="004D7383" w:rsidRPr="00371276">
                  <w:rPr>
                    <w:rFonts w:ascii="Times New Roman" w:hAnsi="Times New Roman" w:cs="Times New Roman"/>
                    <w:i/>
                    <w:sz w:val="24"/>
                    <w:szCs w:val="24"/>
                    <w:lang w:val="en-US"/>
                  </w:rPr>
                  <w:t xml:space="preserve">Song of the Sea) </w:t>
                </w:r>
                <w:r w:rsidR="004D7383" w:rsidRPr="00371276">
                  <w:rPr>
                    <w:rFonts w:ascii="Times New Roman" w:hAnsi="Times New Roman" w:cs="Times New Roman"/>
                    <w:sz w:val="24"/>
                    <w:szCs w:val="24"/>
                    <w:lang w:val="en-US"/>
                  </w:rPr>
                  <w:t>[1952]</w:t>
                </w:r>
              </w:p>
              <w:p w14:paraId="4570E7B7" w14:textId="77777777" w:rsidR="003F0D73" w:rsidRPr="004D7383" w:rsidRDefault="003F0D73" w:rsidP="00C27FAB">
                <w:pPr>
                  <w:rPr>
                    <w:rFonts w:ascii="Times New Roman" w:hAnsi="Times New Roman" w:cs="Times New Roman"/>
                    <w:sz w:val="24"/>
                    <w:szCs w:val="24"/>
                  </w:rPr>
                </w:pPr>
              </w:p>
            </w:tc>
          </w:sdtContent>
        </w:sdt>
      </w:tr>
      <w:tr w:rsidR="003235A7" w14:paraId="555F089F" w14:textId="77777777" w:rsidTr="003235A7">
        <w:tc>
          <w:tcPr>
            <w:tcW w:w="9016" w:type="dxa"/>
          </w:tcPr>
          <w:p w14:paraId="2A1B81C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1E04D604972A4D8032BCDBBA4371E8"/>
              </w:placeholder>
            </w:sdtPr>
            <w:sdtEndPr/>
            <w:sdtContent>
              <w:p w14:paraId="7C4FBDAF" w14:textId="2AFB5A6D" w:rsidR="007D482F" w:rsidRDefault="00B1257A" w:rsidP="007D482F">
                <w:sdt>
                  <w:sdtPr>
                    <w:id w:val="447287832"/>
                    <w:citation/>
                  </w:sdtPr>
                  <w:sdtEndPr/>
                  <w:sdtContent>
                    <w:r w:rsidR="007D482F">
                      <w:fldChar w:fldCharType="begin"/>
                    </w:r>
                    <w:r w:rsidR="007D482F">
                      <w:rPr>
                        <w:lang w:val="en-US"/>
                      </w:rPr>
                      <w:instrText xml:space="preserve"> CITATION Ait00 \l 1033 </w:instrText>
                    </w:r>
                    <w:r w:rsidR="007D482F">
                      <w:fldChar w:fldCharType="separate"/>
                    </w:r>
                    <w:r w:rsidR="00DA38F5">
                      <w:rPr>
                        <w:noProof/>
                        <w:lang w:val="en-US"/>
                      </w:rPr>
                      <w:t xml:space="preserve"> </w:t>
                    </w:r>
                    <w:r w:rsidR="00DA38F5" w:rsidRPr="00DA38F5">
                      <w:rPr>
                        <w:noProof/>
                        <w:lang w:val="en-US"/>
                      </w:rPr>
                      <w:t>(Aitken, Alberto Cavalcanti: Realism, Surrealism and National Cinemas)</w:t>
                    </w:r>
                    <w:r w:rsidR="007D482F">
                      <w:fldChar w:fldCharType="end"/>
                    </w:r>
                  </w:sdtContent>
                </w:sdt>
              </w:p>
              <w:p w14:paraId="25B25C17" w14:textId="03A66543" w:rsidR="007D482F" w:rsidRDefault="00B1257A" w:rsidP="007D482F">
                <w:sdt>
                  <w:sdtPr>
                    <w:id w:val="2034756807"/>
                    <w:citation/>
                  </w:sdtPr>
                  <w:sdtEndPr/>
                  <w:sdtContent>
                    <w:r w:rsidR="007D482F">
                      <w:fldChar w:fldCharType="begin"/>
                    </w:r>
                    <w:r w:rsidR="007D482F">
                      <w:rPr>
                        <w:lang w:val="en-US"/>
                      </w:rPr>
                      <w:instrText xml:space="preserve"> CITATION Ait13 \l 1033 </w:instrText>
                    </w:r>
                    <w:r w:rsidR="007D482F">
                      <w:fldChar w:fldCharType="separate"/>
                    </w:r>
                    <w:r w:rsidR="00DA38F5" w:rsidRPr="00DA38F5">
                      <w:rPr>
                        <w:noProof/>
                        <w:lang w:val="en-US"/>
                      </w:rPr>
                      <w:t>(Aitken, The Concise Routledge Encyclopedia of the Documentary Film)</w:t>
                    </w:r>
                    <w:r w:rsidR="007D482F">
                      <w:fldChar w:fldCharType="end"/>
                    </w:r>
                  </w:sdtContent>
                </w:sdt>
              </w:p>
              <w:p w14:paraId="124FEE99" w14:textId="563F5709" w:rsidR="007D482F" w:rsidRDefault="00B1257A" w:rsidP="007D482F">
                <w:sdt>
                  <w:sdtPr>
                    <w:id w:val="-1486081260"/>
                    <w:citation/>
                  </w:sdtPr>
                  <w:sdtEndPr/>
                  <w:sdtContent>
                    <w:r w:rsidR="007D482F">
                      <w:fldChar w:fldCharType="begin"/>
                    </w:r>
                    <w:r w:rsidR="007D482F">
                      <w:rPr>
                        <w:lang w:val="en-US"/>
                      </w:rPr>
                      <w:instrText xml:space="preserve"> CITATION Geo15 \l 1033 </w:instrText>
                    </w:r>
                    <w:r w:rsidR="007D482F">
                      <w:fldChar w:fldCharType="separate"/>
                    </w:r>
                    <w:r w:rsidR="00DA38F5" w:rsidRPr="00DA38F5">
                      <w:rPr>
                        <w:noProof/>
                        <w:lang w:val="en-US"/>
                      </w:rPr>
                      <w:t>(Brown)</w:t>
                    </w:r>
                    <w:r w:rsidR="007D482F">
                      <w:fldChar w:fldCharType="end"/>
                    </w:r>
                  </w:sdtContent>
                </w:sdt>
              </w:p>
              <w:p w14:paraId="583406F3" w14:textId="0B108DC3" w:rsidR="007D482F" w:rsidRDefault="00B1257A" w:rsidP="007D482F">
                <w:sdt>
                  <w:sdtPr>
                    <w:id w:val="-1489160419"/>
                    <w:citation/>
                  </w:sdtPr>
                  <w:sdtEndPr/>
                  <w:sdtContent>
                    <w:r w:rsidR="007D482F">
                      <w:fldChar w:fldCharType="begin"/>
                    </w:r>
                    <w:r w:rsidR="007D482F">
                      <w:rPr>
                        <w:lang w:val="en-US"/>
                      </w:rPr>
                      <w:instrText xml:space="preserve"> CITATION Cav77 \l 1033 </w:instrText>
                    </w:r>
                    <w:r w:rsidR="007D482F">
                      <w:fldChar w:fldCharType="separate"/>
                    </w:r>
                    <w:r w:rsidR="00DA38F5" w:rsidRPr="00DA38F5">
                      <w:rPr>
                        <w:noProof/>
                        <w:lang w:val="en-US"/>
                      </w:rPr>
                      <w:t>(Cavalcanti)</w:t>
                    </w:r>
                    <w:r w:rsidR="007D482F">
                      <w:fldChar w:fldCharType="end"/>
                    </w:r>
                  </w:sdtContent>
                </w:sdt>
              </w:p>
              <w:p w14:paraId="2F4672AE" w14:textId="7D3A1AD4" w:rsidR="007D482F" w:rsidRDefault="00B1257A" w:rsidP="007D482F">
                <w:sdt>
                  <w:sdtPr>
                    <w:id w:val="692419971"/>
                    <w:citation/>
                  </w:sdtPr>
                  <w:sdtEndPr/>
                  <w:sdtContent>
                    <w:r w:rsidR="007D482F">
                      <w:fldChar w:fldCharType="begin"/>
                    </w:r>
                    <w:r w:rsidR="007D482F">
                      <w:rPr>
                        <w:lang w:val="en-US"/>
                      </w:rPr>
                      <w:instrText xml:space="preserve"> CITATION Kiz15 \l 1033 </w:instrText>
                    </w:r>
                    <w:r w:rsidR="007D482F">
                      <w:fldChar w:fldCharType="separate"/>
                    </w:r>
                    <w:r w:rsidR="00DA38F5" w:rsidRPr="00DA38F5">
                      <w:rPr>
                        <w:noProof/>
                        <w:lang w:val="en-US"/>
                      </w:rPr>
                      <w:t>(Kizirian)</w:t>
                    </w:r>
                    <w:r w:rsidR="007D482F">
                      <w:fldChar w:fldCharType="end"/>
                    </w:r>
                  </w:sdtContent>
                </w:sdt>
              </w:p>
              <w:p w14:paraId="392429A8" w14:textId="4E144C5F" w:rsidR="00401B24" w:rsidRDefault="00B1257A" w:rsidP="007D482F">
                <w:sdt>
                  <w:sdtPr>
                    <w:id w:val="-1522934005"/>
                    <w:citation/>
                  </w:sdtPr>
                  <w:sdtEndPr/>
                  <w:sdtContent>
                    <w:r w:rsidR="00401B24">
                      <w:fldChar w:fldCharType="begin"/>
                    </w:r>
                    <w:r w:rsidR="00401B24">
                      <w:rPr>
                        <w:lang w:val="en-US"/>
                      </w:rPr>
                      <w:instrText xml:space="preserve"> CITATION Lov72 \l 1033 </w:instrText>
                    </w:r>
                    <w:r w:rsidR="00401B24">
                      <w:fldChar w:fldCharType="separate"/>
                    </w:r>
                    <w:r w:rsidR="00DA38F5" w:rsidRPr="00DA38F5">
                      <w:rPr>
                        <w:noProof/>
                        <w:lang w:val="en-US"/>
                      </w:rPr>
                      <w:t>(Lovell)</w:t>
                    </w:r>
                    <w:r w:rsidR="00401B24">
                      <w:fldChar w:fldCharType="end"/>
                    </w:r>
                  </w:sdtContent>
                </w:sdt>
              </w:p>
              <w:p w14:paraId="144CCE93" w14:textId="02DF2AB5" w:rsidR="00401B24" w:rsidRDefault="00B1257A" w:rsidP="007D482F">
                <w:sdt>
                  <w:sdtPr>
                    <w:id w:val="-1947837529"/>
                    <w:citation/>
                  </w:sdtPr>
                  <w:sdtEndPr/>
                  <w:sdtContent>
                    <w:r w:rsidR="00401B24">
                      <w:fldChar w:fldCharType="begin"/>
                    </w:r>
                    <w:r w:rsidR="00401B24">
                      <w:rPr>
                        <w:lang w:val="en-US"/>
                      </w:rPr>
                      <w:instrText xml:space="preserve"> CITATION Par11 \l 1033 </w:instrText>
                    </w:r>
                    <w:r w:rsidR="00401B24">
                      <w:fldChar w:fldCharType="separate"/>
                    </w:r>
                    <w:r w:rsidR="00DA38F5" w:rsidRPr="00DA38F5">
                      <w:rPr>
                        <w:noProof/>
                        <w:lang w:val="en-US"/>
                      </w:rPr>
                      <w:t>(Paranagua)</w:t>
                    </w:r>
                    <w:r w:rsidR="00401B24">
                      <w:fldChar w:fldCharType="end"/>
                    </w:r>
                  </w:sdtContent>
                </w:sdt>
              </w:p>
              <w:p w14:paraId="28B1AD4D" w14:textId="328E2CB8" w:rsidR="00401B24" w:rsidRDefault="00B1257A" w:rsidP="007D482F">
                <w:sdt>
                  <w:sdtPr>
                    <w:id w:val="-137966023"/>
                    <w:citation/>
                  </w:sdtPr>
                  <w:sdtEndPr/>
                  <w:sdtContent>
                    <w:r w:rsidR="00401B24">
                      <w:fldChar w:fldCharType="begin"/>
                    </w:r>
                    <w:r w:rsidR="00401B24">
                      <w:rPr>
                        <w:lang w:val="en-US"/>
                      </w:rPr>
                      <w:instrText xml:space="preserve"> CITATION Tav00 \l 1033 </w:instrText>
                    </w:r>
                    <w:r w:rsidR="00401B24">
                      <w:fldChar w:fldCharType="separate"/>
                    </w:r>
                    <w:r w:rsidR="00DA38F5" w:rsidRPr="00DA38F5">
                      <w:rPr>
                        <w:noProof/>
                        <w:lang w:val="en-US"/>
                      </w:rPr>
                      <w:t>(Tavernier)</w:t>
                    </w:r>
                    <w:r w:rsidR="00401B24">
                      <w:fldChar w:fldCharType="end"/>
                    </w:r>
                  </w:sdtContent>
                </w:sdt>
              </w:p>
              <w:p w14:paraId="28531687" w14:textId="72B6066C" w:rsidR="00401B24" w:rsidRDefault="00B1257A" w:rsidP="007D482F">
                <w:sdt>
                  <w:sdtPr>
                    <w:id w:val="-1366902589"/>
                    <w:citation/>
                  </w:sdtPr>
                  <w:sdtEndPr/>
                  <w:sdtContent>
                    <w:r w:rsidR="00401B24">
                      <w:fldChar w:fldCharType="begin"/>
                    </w:r>
                    <w:r w:rsidR="00401B24">
                      <w:rPr>
                        <w:lang w:val="en-US"/>
                      </w:rPr>
                      <w:instrText xml:space="preserve"> CITATION The71 \l 1033 </w:instrText>
                    </w:r>
                    <w:r w:rsidR="00401B24">
                      <w:fldChar w:fldCharType="separate"/>
                    </w:r>
                    <w:r w:rsidR="00DA38F5" w:rsidRPr="00DA38F5">
                      <w:rPr>
                        <w:noProof/>
                        <w:lang w:val="en-US"/>
                      </w:rPr>
                      <w:t>(The Museum of Modern Art)</w:t>
                    </w:r>
                    <w:r w:rsidR="00401B24">
                      <w:fldChar w:fldCharType="end"/>
                    </w:r>
                  </w:sdtContent>
                </w:sdt>
              </w:p>
              <w:p w14:paraId="12DA2235" w14:textId="0E9E8EA6" w:rsidR="003235A7" w:rsidRDefault="00B1257A" w:rsidP="00C2444F">
                <w:sdt>
                  <w:sdtPr>
                    <w:id w:val="-1935117422"/>
                    <w:citation/>
                  </w:sdtPr>
                  <w:sdtEndPr/>
                  <w:sdtContent>
                    <w:r w:rsidR="00401B24">
                      <w:fldChar w:fldCharType="begin"/>
                    </w:r>
                    <w:r w:rsidR="00401B24">
                      <w:rPr>
                        <w:lang w:val="en-US"/>
                      </w:rPr>
                      <w:instrText xml:space="preserve"> CITATION Wer13 \l 1033 </w:instrText>
                    </w:r>
                    <w:r w:rsidR="00401B24">
                      <w:fldChar w:fldCharType="separate"/>
                    </w:r>
                    <w:r w:rsidR="00DA38F5" w:rsidRPr="00DA38F5">
                      <w:rPr>
                        <w:noProof/>
                        <w:lang w:val="en-US"/>
                      </w:rPr>
                      <w:t>(Werth)</w:t>
                    </w:r>
                    <w:r w:rsidR="00401B24">
                      <w:fldChar w:fldCharType="end"/>
                    </w:r>
                  </w:sdtContent>
                </w:sdt>
              </w:p>
            </w:sdtContent>
          </w:sdt>
        </w:tc>
      </w:tr>
    </w:tbl>
    <w:p w14:paraId="39DA8C89" w14:textId="77777777" w:rsidR="00C27FAB" w:rsidRPr="00F36937" w:rsidRDefault="00C27FAB" w:rsidP="00B33145">
      <w:bookmarkStart w:id="0" w:name="_GoBack"/>
      <w:bookmarkEnd w:id="0"/>
    </w:p>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EBC08" w14:textId="77777777" w:rsidR="00B1257A" w:rsidRDefault="00B1257A" w:rsidP="007A0D55">
      <w:pPr>
        <w:spacing w:after="0" w:line="240" w:lineRule="auto"/>
      </w:pPr>
      <w:r>
        <w:separator/>
      </w:r>
    </w:p>
  </w:endnote>
  <w:endnote w:type="continuationSeparator" w:id="0">
    <w:p w14:paraId="68418623" w14:textId="77777777" w:rsidR="00B1257A" w:rsidRDefault="00B125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7E164" w14:textId="77777777" w:rsidR="00B1257A" w:rsidRDefault="00B1257A" w:rsidP="007A0D55">
      <w:pPr>
        <w:spacing w:after="0" w:line="240" w:lineRule="auto"/>
      </w:pPr>
      <w:r>
        <w:separator/>
      </w:r>
    </w:p>
  </w:footnote>
  <w:footnote w:type="continuationSeparator" w:id="0">
    <w:p w14:paraId="56BB75BC" w14:textId="77777777" w:rsidR="00B1257A" w:rsidRDefault="00B125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9A3A5" w14:textId="77777777" w:rsidR="00C43C8E" w:rsidRDefault="00C4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3E7BFB1" w14:textId="77777777" w:rsidR="00C43C8E" w:rsidRDefault="00C4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10A"/>
    <w:rsid w:val="00244BB0"/>
    <w:rsid w:val="002A0A0D"/>
    <w:rsid w:val="002B0B37"/>
    <w:rsid w:val="0030662D"/>
    <w:rsid w:val="003235A7"/>
    <w:rsid w:val="003677B6"/>
    <w:rsid w:val="00371276"/>
    <w:rsid w:val="003D3579"/>
    <w:rsid w:val="003E2795"/>
    <w:rsid w:val="003F0D73"/>
    <w:rsid w:val="00401B24"/>
    <w:rsid w:val="00462DBE"/>
    <w:rsid w:val="00464699"/>
    <w:rsid w:val="00483379"/>
    <w:rsid w:val="00487BC5"/>
    <w:rsid w:val="00496888"/>
    <w:rsid w:val="004A7476"/>
    <w:rsid w:val="004D7383"/>
    <w:rsid w:val="004E5896"/>
    <w:rsid w:val="00513EE6"/>
    <w:rsid w:val="00534F8F"/>
    <w:rsid w:val="00590035"/>
    <w:rsid w:val="005B177E"/>
    <w:rsid w:val="005B3921"/>
    <w:rsid w:val="005F26D7"/>
    <w:rsid w:val="005F5450"/>
    <w:rsid w:val="00687C4E"/>
    <w:rsid w:val="006B67E6"/>
    <w:rsid w:val="006D0412"/>
    <w:rsid w:val="007411B9"/>
    <w:rsid w:val="00780D95"/>
    <w:rsid w:val="00780DC7"/>
    <w:rsid w:val="007A0D55"/>
    <w:rsid w:val="007B3377"/>
    <w:rsid w:val="007D482F"/>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57A"/>
    <w:rsid w:val="00B219AE"/>
    <w:rsid w:val="00B33145"/>
    <w:rsid w:val="00B574C9"/>
    <w:rsid w:val="00BC39C9"/>
    <w:rsid w:val="00BE5BF7"/>
    <w:rsid w:val="00BF40E1"/>
    <w:rsid w:val="00C2444F"/>
    <w:rsid w:val="00C27FAB"/>
    <w:rsid w:val="00C358D4"/>
    <w:rsid w:val="00C43C8E"/>
    <w:rsid w:val="00C6296B"/>
    <w:rsid w:val="00CC586D"/>
    <w:rsid w:val="00CF1542"/>
    <w:rsid w:val="00CF3EC5"/>
    <w:rsid w:val="00D06E82"/>
    <w:rsid w:val="00D656DA"/>
    <w:rsid w:val="00D83300"/>
    <w:rsid w:val="00DA38F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AD1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D73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383"/>
    <w:rPr>
      <w:rFonts w:ascii="Lucida Grande" w:hAnsi="Lucida Grande" w:cs="Lucida Grande"/>
      <w:sz w:val="18"/>
      <w:szCs w:val="18"/>
    </w:rPr>
  </w:style>
  <w:style w:type="character" w:styleId="Hyperlink">
    <w:name w:val="Hyperlink"/>
    <w:basedOn w:val="DefaultParagraphFont"/>
    <w:uiPriority w:val="99"/>
    <w:unhideWhenUsed/>
    <w:rsid w:val="004D7383"/>
    <w:rPr>
      <w:color w:val="0563C1" w:themeColor="hyperlink"/>
      <w:u w:val="single"/>
    </w:rPr>
  </w:style>
  <w:style w:type="character" w:styleId="FollowedHyperlink">
    <w:name w:val="FollowedHyperlink"/>
    <w:basedOn w:val="DefaultParagraphFont"/>
    <w:uiPriority w:val="99"/>
    <w:semiHidden/>
    <w:rsid w:val="003712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1898">
      <w:bodyDiv w:val="1"/>
      <w:marLeft w:val="0"/>
      <w:marRight w:val="0"/>
      <w:marTop w:val="0"/>
      <w:marBottom w:val="0"/>
      <w:divBdr>
        <w:top w:val="none" w:sz="0" w:space="0" w:color="auto"/>
        <w:left w:val="none" w:sz="0" w:space="0" w:color="auto"/>
        <w:bottom w:val="none" w:sz="0" w:space="0" w:color="auto"/>
        <w:right w:val="none" w:sz="0" w:space="0" w:color="auto"/>
      </w:divBdr>
    </w:div>
    <w:div w:id="592280353">
      <w:bodyDiv w:val="1"/>
      <w:marLeft w:val="0"/>
      <w:marRight w:val="0"/>
      <w:marTop w:val="0"/>
      <w:marBottom w:val="0"/>
      <w:divBdr>
        <w:top w:val="none" w:sz="0" w:space="0" w:color="auto"/>
        <w:left w:val="none" w:sz="0" w:space="0" w:color="auto"/>
        <w:bottom w:val="none" w:sz="0" w:space="0" w:color="auto"/>
        <w:right w:val="none" w:sz="0" w:space="0" w:color="auto"/>
      </w:divBdr>
    </w:div>
    <w:div w:id="1116409887">
      <w:bodyDiv w:val="1"/>
      <w:marLeft w:val="0"/>
      <w:marRight w:val="0"/>
      <w:marTop w:val="0"/>
      <w:marBottom w:val="0"/>
      <w:divBdr>
        <w:top w:val="none" w:sz="0" w:space="0" w:color="auto"/>
        <w:left w:val="none" w:sz="0" w:space="0" w:color="auto"/>
        <w:bottom w:val="none" w:sz="0" w:space="0" w:color="auto"/>
        <w:right w:val="none" w:sz="0" w:space="0" w:color="auto"/>
      </w:divBdr>
    </w:div>
    <w:div w:id="1296329894">
      <w:bodyDiv w:val="1"/>
      <w:marLeft w:val="0"/>
      <w:marRight w:val="0"/>
      <w:marTop w:val="0"/>
      <w:marBottom w:val="0"/>
      <w:divBdr>
        <w:top w:val="none" w:sz="0" w:space="0" w:color="auto"/>
        <w:left w:val="none" w:sz="0" w:space="0" w:color="auto"/>
        <w:bottom w:val="none" w:sz="0" w:space="0" w:color="auto"/>
        <w:right w:val="none" w:sz="0" w:space="0" w:color="auto"/>
      </w:divBdr>
    </w:div>
    <w:div w:id="1308629426">
      <w:bodyDiv w:val="1"/>
      <w:marLeft w:val="0"/>
      <w:marRight w:val="0"/>
      <w:marTop w:val="0"/>
      <w:marBottom w:val="0"/>
      <w:divBdr>
        <w:top w:val="none" w:sz="0" w:space="0" w:color="auto"/>
        <w:left w:val="none" w:sz="0" w:space="0" w:color="auto"/>
        <w:bottom w:val="none" w:sz="0" w:space="0" w:color="auto"/>
        <w:right w:val="none" w:sz="0" w:space="0" w:color="auto"/>
      </w:divBdr>
    </w:div>
    <w:div w:id="1456289748">
      <w:bodyDiv w:val="1"/>
      <w:marLeft w:val="0"/>
      <w:marRight w:val="0"/>
      <w:marTop w:val="0"/>
      <w:marBottom w:val="0"/>
      <w:divBdr>
        <w:top w:val="none" w:sz="0" w:space="0" w:color="auto"/>
        <w:left w:val="none" w:sz="0" w:space="0" w:color="auto"/>
        <w:bottom w:val="none" w:sz="0" w:space="0" w:color="auto"/>
        <w:right w:val="none" w:sz="0" w:space="0" w:color="auto"/>
      </w:divBdr>
    </w:div>
    <w:div w:id="1546985114">
      <w:bodyDiv w:val="1"/>
      <w:marLeft w:val="0"/>
      <w:marRight w:val="0"/>
      <w:marTop w:val="0"/>
      <w:marBottom w:val="0"/>
      <w:divBdr>
        <w:top w:val="none" w:sz="0" w:space="0" w:color="auto"/>
        <w:left w:val="none" w:sz="0" w:space="0" w:color="auto"/>
        <w:bottom w:val="none" w:sz="0" w:space="0" w:color="auto"/>
        <w:right w:val="none" w:sz="0" w:space="0" w:color="auto"/>
      </w:divBdr>
    </w:div>
    <w:div w:id="1719234104">
      <w:bodyDiv w:val="1"/>
      <w:marLeft w:val="0"/>
      <w:marRight w:val="0"/>
      <w:marTop w:val="0"/>
      <w:marBottom w:val="0"/>
      <w:divBdr>
        <w:top w:val="none" w:sz="0" w:space="0" w:color="auto"/>
        <w:left w:val="none" w:sz="0" w:space="0" w:color="auto"/>
        <w:bottom w:val="none" w:sz="0" w:space="0" w:color="auto"/>
        <w:right w:val="none" w:sz="0" w:space="0" w:color="auto"/>
      </w:divBdr>
    </w:div>
    <w:div w:id="1724674705">
      <w:bodyDiv w:val="1"/>
      <w:marLeft w:val="0"/>
      <w:marRight w:val="0"/>
      <w:marTop w:val="0"/>
      <w:marBottom w:val="0"/>
      <w:divBdr>
        <w:top w:val="none" w:sz="0" w:space="0" w:color="auto"/>
        <w:left w:val="none" w:sz="0" w:space="0" w:color="auto"/>
        <w:bottom w:val="none" w:sz="0" w:space="0" w:color="auto"/>
        <w:right w:val="none" w:sz="0" w:space="0" w:color="auto"/>
      </w:divBdr>
    </w:div>
    <w:div w:id="20896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_hjA4a44SGs" TargetMode="External"/><Relationship Id="rId12" Type="http://schemas.openxmlformats.org/officeDocument/2006/relationships/hyperlink" Target="https://www.youtube.com/watch?v=K3B-0oqroHs" TargetMode="External"/><Relationship Id="rId13" Type="http://schemas.openxmlformats.org/officeDocument/2006/relationships/hyperlink" Target="https://www.youtube.com/watch?v=1lAbZzCsXe4"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m.org.br/" TargetMode="External"/><Relationship Id="rId9" Type="http://schemas.openxmlformats.org/officeDocument/2006/relationships/hyperlink" Target="http://mam.org.br/" TargetMode="External"/><Relationship Id="rId10" Type="http://schemas.openxmlformats.org/officeDocument/2006/relationships/hyperlink" Target="https://www.youtube.com/watch?v=_hjA4a44S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AE074C03BBE3458CADD5F50D4BD0E4"/>
        <w:category>
          <w:name w:val="General"/>
          <w:gallery w:val="placeholder"/>
        </w:category>
        <w:types>
          <w:type w:val="bbPlcHdr"/>
        </w:types>
        <w:behaviors>
          <w:behavior w:val="content"/>
        </w:behaviors>
        <w:guid w:val="{1C18F626-0E9E-6A4E-82DE-592D7CE5898F}"/>
      </w:docPartPr>
      <w:docPartBody>
        <w:p w:rsidR="008A483A" w:rsidRDefault="008A483A">
          <w:pPr>
            <w:pStyle w:val="C6AE074C03BBE3458CADD5F50D4BD0E4"/>
          </w:pPr>
          <w:r w:rsidRPr="00CC586D">
            <w:rPr>
              <w:rStyle w:val="PlaceholderText"/>
              <w:b/>
              <w:color w:val="FFFFFF" w:themeColor="background1"/>
            </w:rPr>
            <w:t>[Salutation]</w:t>
          </w:r>
        </w:p>
      </w:docPartBody>
    </w:docPart>
    <w:docPart>
      <w:docPartPr>
        <w:name w:val="CAF5AE931F57EB4D8BD6C4BA6078A95B"/>
        <w:category>
          <w:name w:val="General"/>
          <w:gallery w:val="placeholder"/>
        </w:category>
        <w:types>
          <w:type w:val="bbPlcHdr"/>
        </w:types>
        <w:behaviors>
          <w:behavior w:val="content"/>
        </w:behaviors>
        <w:guid w:val="{C3B54635-EA8A-4047-AD2E-27EC10B10E37}"/>
      </w:docPartPr>
      <w:docPartBody>
        <w:p w:rsidR="008A483A" w:rsidRDefault="008A483A">
          <w:pPr>
            <w:pStyle w:val="CAF5AE931F57EB4D8BD6C4BA6078A95B"/>
          </w:pPr>
          <w:r>
            <w:rPr>
              <w:rStyle w:val="PlaceholderText"/>
            </w:rPr>
            <w:t>[First name]</w:t>
          </w:r>
        </w:p>
      </w:docPartBody>
    </w:docPart>
    <w:docPart>
      <w:docPartPr>
        <w:name w:val="17338637B6A6D04AB127996331A42E92"/>
        <w:category>
          <w:name w:val="General"/>
          <w:gallery w:val="placeholder"/>
        </w:category>
        <w:types>
          <w:type w:val="bbPlcHdr"/>
        </w:types>
        <w:behaviors>
          <w:behavior w:val="content"/>
        </w:behaviors>
        <w:guid w:val="{B6E3F314-3F7C-F046-9874-9D581F8E6C0C}"/>
      </w:docPartPr>
      <w:docPartBody>
        <w:p w:rsidR="008A483A" w:rsidRDefault="008A483A">
          <w:pPr>
            <w:pStyle w:val="17338637B6A6D04AB127996331A42E92"/>
          </w:pPr>
          <w:r>
            <w:rPr>
              <w:rStyle w:val="PlaceholderText"/>
            </w:rPr>
            <w:t>[Middle name]</w:t>
          </w:r>
        </w:p>
      </w:docPartBody>
    </w:docPart>
    <w:docPart>
      <w:docPartPr>
        <w:name w:val="933E8E389528F0448D1E4EA7F1759A52"/>
        <w:category>
          <w:name w:val="General"/>
          <w:gallery w:val="placeholder"/>
        </w:category>
        <w:types>
          <w:type w:val="bbPlcHdr"/>
        </w:types>
        <w:behaviors>
          <w:behavior w:val="content"/>
        </w:behaviors>
        <w:guid w:val="{AE8BA6A9-2168-854D-8A98-33632B4B12FC}"/>
      </w:docPartPr>
      <w:docPartBody>
        <w:p w:rsidR="008A483A" w:rsidRDefault="008A483A">
          <w:pPr>
            <w:pStyle w:val="933E8E389528F0448D1E4EA7F1759A52"/>
          </w:pPr>
          <w:r>
            <w:rPr>
              <w:rStyle w:val="PlaceholderText"/>
            </w:rPr>
            <w:t>[Last name]</w:t>
          </w:r>
        </w:p>
      </w:docPartBody>
    </w:docPart>
    <w:docPart>
      <w:docPartPr>
        <w:name w:val="A3FF22F495C9944C93DABCD7B761B8FC"/>
        <w:category>
          <w:name w:val="General"/>
          <w:gallery w:val="placeholder"/>
        </w:category>
        <w:types>
          <w:type w:val="bbPlcHdr"/>
        </w:types>
        <w:behaviors>
          <w:behavior w:val="content"/>
        </w:behaviors>
        <w:guid w:val="{62A27F69-5A06-AD42-82AE-74AA8C287E6F}"/>
      </w:docPartPr>
      <w:docPartBody>
        <w:p w:rsidR="008A483A" w:rsidRDefault="008A483A">
          <w:pPr>
            <w:pStyle w:val="A3FF22F495C9944C93DABCD7B761B8FC"/>
          </w:pPr>
          <w:r>
            <w:rPr>
              <w:rStyle w:val="PlaceholderText"/>
            </w:rPr>
            <w:t>[Enter your biography]</w:t>
          </w:r>
        </w:p>
      </w:docPartBody>
    </w:docPart>
    <w:docPart>
      <w:docPartPr>
        <w:name w:val="48C7172D84985148AAECE1F36C36419F"/>
        <w:category>
          <w:name w:val="General"/>
          <w:gallery w:val="placeholder"/>
        </w:category>
        <w:types>
          <w:type w:val="bbPlcHdr"/>
        </w:types>
        <w:behaviors>
          <w:behavior w:val="content"/>
        </w:behaviors>
        <w:guid w:val="{4D42286D-EAFA-654D-8B6B-09A4DF463860}"/>
      </w:docPartPr>
      <w:docPartBody>
        <w:p w:rsidR="008A483A" w:rsidRDefault="008A483A">
          <w:pPr>
            <w:pStyle w:val="48C7172D84985148AAECE1F36C36419F"/>
          </w:pPr>
          <w:r>
            <w:rPr>
              <w:rStyle w:val="PlaceholderText"/>
            </w:rPr>
            <w:t>[Enter the institution with which you are affiliated]</w:t>
          </w:r>
        </w:p>
      </w:docPartBody>
    </w:docPart>
    <w:docPart>
      <w:docPartPr>
        <w:name w:val="BB5EDEBC66CC7542B443C43E6934AA46"/>
        <w:category>
          <w:name w:val="General"/>
          <w:gallery w:val="placeholder"/>
        </w:category>
        <w:types>
          <w:type w:val="bbPlcHdr"/>
        </w:types>
        <w:behaviors>
          <w:behavior w:val="content"/>
        </w:behaviors>
        <w:guid w:val="{08981F5C-5E42-A443-8C1A-EA51C21DF505}"/>
      </w:docPartPr>
      <w:docPartBody>
        <w:p w:rsidR="008A483A" w:rsidRDefault="008A483A">
          <w:pPr>
            <w:pStyle w:val="BB5EDEBC66CC7542B443C43E6934AA46"/>
          </w:pPr>
          <w:r w:rsidRPr="00EF74F7">
            <w:rPr>
              <w:b/>
              <w:color w:val="808080" w:themeColor="background1" w:themeShade="80"/>
            </w:rPr>
            <w:t>[Enter the headword for your article]</w:t>
          </w:r>
        </w:p>
      </w:docPartBody>
    </w:docPart>
    <w:docPart>
      <w:docPartPr>
        <w:name w:val="D2EDF8EC65AFB64282A10F7A8C23EFA3"/>
        <w:category>
          <w:name w:val="General"/>
          <w:gallery w:val="placeholder"/>
        </w:category>
        <w:types>
          <w:type w:val="bbPlcHdr"/>
        </w:types>
        <w:behaviors>
          <w:behavior w:val="content"/>
        </w:behaviors>
        <w:guid w:val="{9E135B7F-1D6B-B748-A297-D703D478F5F8}"/>
      </w:docPartPr>
      <w:docPartBody>
        <w:p w:rsidR="008A483A" w:rsidRDefault="008A483A">
          <w:pPr>
            <w:pStyle w:val="D2EDF8EC65AFB64282A10F7A8C23EF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3FE1CCE822594D82E4395A38EB90EE"/>
        <w:category>
          <w:name w:val="General"/>
          <w:gallery w:val="placeholder"/>
        </w:category>
        <w:types>
          <w:type w:val="bbPlcHdr"/>
        </w:types>
        <w:behaviors>
          <w:behavior w:val="content"/>
        </w:behaviors>
        <w:guid w:val="{2B67ABF9-4DBA-B143-97C8-ED4549E108D5}"/>
      </w:docPartPr>
      <w:docPartBody>
        <w:p w:rsidR="008A483A" w:rsidRDefault="008A483A">
          <w:pPr>
            <w:pStyle w:val="733FE1CCE822594D82E4395A38EB90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B97B0DE6E5DD4C91604C3E7F62034A"/>
        <w:category>
          <w:name w:val="General"/>
          <w:gallery w:val="placeholder"/>
        </w:category>
        <w:types>
          <w:type w:val="bbPlcHdr"/>
        </w:types>
        <w:behaviors>
          <w:behavior w:val="content"/>
        </w:behaviors>
        <w:guid w:val="{BCE07E2D-87A8-8B43-8C89-3202E36A9DF3}"/>
      </w:docPartPr>
      <w:docPartBody>
        <w:p w:rsidR="008A483A" w:rsidRDefault="008A483A">
          <w:pPr>
            <w:pStyle w:val="91B97B0DE6E5DD4C91604C3E7F6203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1E04D604972A4D8032BCDBBA4371E8"/>
        <w:category>
          <w:name w:val="General"/>
          <w:gallery w:val="placeholder"/>
        </w:category>
        <w:types>
          <w:type w:val="bbPlcHdr"/>
        </w:types>
        <w:behaviors>
          <w:behavior w:val="content"/>
        </w:behaviors>
        <w:guid w:val="{35174A4D-47D2-2D43-92E2-A850C124712F}"/>
      </w:docPartPr>
      <w:docPartBody>
        <w:p w:rsidR="008A483A" w:rsidRDefault="008A483A">
          <w:pPr>
            <w:pStyle w:val="461E04D604972A4D8032BCDBBA4371E8"/>
          </w:pPr>
          <w:r>
            <w:rPr>
              <w:rStyle w:val="PlaceholderText"/>
            </w:rPr>
            <w:t>[Enter citations for further reading here]</w:t>
          </w:r>
        </w:p>
      </w:docPartBody>
    </w:docPart>
    <w:docPart>
      <w:docPartPr>
        <w:name w:val="D13B4B1CAE124F498446E69CFA77E814"/>
        <w:category>
          <w:name w:val="General"/>
          <w:gallery w:val="placeholder"/>
        </w:category>
        <w:types>
          <w:type w:val="bbPlcHdr"/>
        </w:types>
        <w:behaviors>
          <w:behavior w:val="content"/>
        </w:behaviors>
        <w:guid w:val="{3BB691BD-16B3-D748-82D8-DA582873202B}"/>
      </w:docPartPr>
      <w:docPartBody>
        <w:p w:rsidR="008A483A" w:rsidRDefault="008A483A" w:rsidP="008A483A">
          <w:pPr>
            <w:pStyle w:val="D13B4B1CAE124F498446E69CFA77E8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A6017468A6214082A951A779E878AA"/>
        <w:category>
          <w:name w:val="General"/>
          <w:gallery w:val="placeholder"/>
        </w:category>
        <w:types>
          <w:type w:val="bbPlcHdr"/>
        </w:types>
        <w:behaviors>
          <w:behavior w:val="content"/>
        </w:behaviors>
        <w:guid w:val="{711DFE65-6DF4-964F-AB14-38F1B808CCB8}"/>
      </w:docPartPr>
      <w:docPartBody>
        <w:p w:rsidR="00000000" w:rsidRDefault="00EF2B40" w:rsidP="00EF2B40">
          <w:pPr>
            <w:pStyle w:val="21A6017468A6214082A951A779E878A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3A"/>
    <w:rsid w:val="008A483A"/>
    <w:rsid w:val="00C35B4D"/>
    <w:rsid w:val="00EF2B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B40"/>
    <w:rPr>
      <w:color w:val="808080"/>
    </w:rPr>
  </w:style>
  <w:style w:type="paragraph" w:customStyle="1" w:styleId="C6AE074C03BBE3458CADD5F50D4BD0E4">
    <w:name w:val="C6AE074C03BBE3458CADD5F50D4BD0E4"/>
  </w:style>
  <w:style w:type="paragraph" w:customStyle="1" w:styleId="CAF5AE931F57EB4D8BD6C4BA6078A95B">
    <w:name w:val="CAF5AE931F57EB4D8BD6C4BA6078A95B"/>
  </w:style>
  <w:style w:type="paragraph" w:customStyle="1" w:styleId="17338637B6A6D04AB127996331A42E92">
    <w:name w:val="17338637B6A6D04AB127996331A42E92"/>
  </w:style>
  <w:style w:type="paragraph" w:customStyle="1" w:styleId="933E8E389528F0448D1E4EA7F1759A52">
    <w:name w:val="933E8E389528F0448D1E4EA7F1759A52"/>
  </w:style>
  <w:style w:type="paragraph" w:customStyle="1" w:styleId="A3FF22F495C9944C93DABCD7B761B8FC">
    <w:name w:val="A3FF22F495C9944C93DABCD7B761B8FC"/>
  </w:style>
  <w:style w:type="paragraph" w:customStyle="1" w:styleId="48C7172D84985148AAECE1F36C36419F">
    <w:name w:val="48C7172D84985148AAECE1F36C36419F"/>
  </w:style>
  <w:style w:type="paragraph" w:customStyle="1" w:styleId="BB5EDEBC66CC7542B443C43E6934AA46">
    <w:name w:val="BB5EDEBC66CC7542B443C43E6934AA46"/>
  </w:style>
  <w:style w:type="paragraph" w:customStyle="1" w:styleId="D2EDF8EC65AFB64282A10F7A8C23EFA3">
    <w:name w:val="D2EDF8EC65AFB64282A10F7A8C23EFA3"/>
  </w:style>
  <w:style w:type="paragraph" w:customStyle="1" w:styleId="733FE1CCE822594D82E4395A38EB90EE">
    <w:name w:val="733FE1CCE822594D82E4395A38EB90EE"/>
  </w:style>
  <w:style w:type="paragraph" w:customStyle="1" w:styleId="91B97B0DE6E5DD4C91604C3E7F62034A">
    <w:name w:val="91B97B0DE6E5DD4C91604C3E7F62034A"/>
  </w:style>
  <w:style w:type="paragraph" w:customStyle="1" w:styleId="461E04D604972A4D8032BCDBBA4371E8">
    <w:name w:val="461E04D604972A4D8032BCDBBA4371E8"/>
  </w:style>
  <w:style w:type="paragraph" w:customStyle="1" w:styleId="D13B4B1CAE124F498446E69CFA77E814">
    <w:name w:val="D13B4B1CAE124F498446E69CFA77E814"/>
    <w:rsid w:val="008A483A"/>
  </w:style>
  <w:style w:type="paragraph" w:customStyle="1" w:styleId="21A6017468A6214082A951A779E878AA">
    <w:name w:val="21A6017468A6214082A951A779E878AA"/>
    <w:rsid w:val="00EF2B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Ait13</b:Tag>
    <b:SourceType>Book</b:SourceType>
    <b:Guid>{49D6BBF6-CC63-764D-8C95-8A4688437256}</b:Guid>
    <b:Title>The Concise Routledge Encyclopedia of the Documentary Film</b:Title>
    <b:Year>2013</b:Year>
    <b:Publisher>Routledge</b:Publisher>
    <b:City>New York</b:City>
    <b:Author>
      <b:Author>
        <b:NameList>
          <b:Person>
            <b:Last>Aitken</b:Last>
            <b:First>Ian</b:First>
          </b:Person>
        </b:NameList>
      </b:Author>
    </b:Author>
    <b:RefOrder>2</b:RefOrder>
  </b:Source>
  <b:Source>
    <b:Tag>Ait00</b:Tag>
    <b:SourceType>Book</b:SourceType>
    <b:Guid>{C5700B03-C69A-1E4F-BCFA-AF6CA11099E2}</b:Guid>
    <b:Title>Alberto Cavalcanti: Realism, Surrealism and National Cinemas</b:Title>
    <b:City>Trowbridge</b:City>
    <b:Publisher>Flicks Books</b:Publisher>
    <b:Year>2000</b:Year>
    <b:Author>
      <b:Author>
        <b:NameList>
          <b:Person>
            <b:Last>Aitken</b:Last>
            <b:First>Ian</b:First>
          </b:Person>
        </b:NameList>
      </b:Author>
    </b:Author>
    <b:RefOrder>1</b:RefOrder>
  </b:Source>
  <b:Source>
    <b:Tag>Cav77</b:Tag>
    <b:SourceType>Book</b:SourceType>
    <b:Guid>{0B077A55-3E1C-6D4D-871E-F3B9F221D00C}</b:Guid>
    <b:Title>Filme E Realidade</b:Title>
    <b:City>Rio de Janeiro</b:City>
    <b:Publisher>Editora Artenova</b:Publisher>
    <b:Year>1977</b:Year>
    <b:Author>
      <b:Author>
        <b:NameList>
          <b:Person>
            <b:Last>Cavalcanti</b:Last>
            <b:First>Alberto</b:First>
          </b:Person>
        </b:NameList>
      </b:Author>
    </b:Author>
    <b:RefOrder>4</b:RefOrder>
  </b:Source>
  <b:Source>
    <b:Tag>Lov72</b:Tag>
    <b:SourceType>JournalArticle</b:SourceType>
    <b:Guid>{55F7943A-1CE4-9E48-911A-D7664D12DC49}</b:Guid>
    <b:Title>Interviews: Alberto Cavalcanti and Gavin Lambert: Introduction</b:Title>
    <b:Year>1972</b:Year>
    <b:Volume>13</b:Volume>
    <b:Pages>33-35</b:Pages>
    <b:Author>
      <b:Author>
        <b:NameList>
          <b:Person>
            <b:Last>Lovell</b:Last>
            <b:First>A</b:First>
          </b:Person>
        </b:NameList>
      </b:Author>
    </b:Author>
    <b:JournalName>Screen</b:JournalName>
    <b:Issue>2</b:Issue>
    <b:RefOrder>6</b:RefOrder>
  </b:Source>
  <b:Source>
    <b:Tag>Tav00</b:Tag>
    <b:SourceType>JournalArticle</b:SourceType>
    <b:Guid>{E17F41D7-F54C-3441-B4CD-19F046522FF9}</b:Guid>
    <b:Title>Éloge d'Alberto Cavalcanti</b:Title>
    <b:JournalName>Positif Paris</b:JournalName>
    <b:Year>2000</b:Year>
    <b:Pages>79-82</b:Pages>
    <b:Author>
      <b:Author>
        <b:NameList>
          <b:Person>
            <b:Last>Tavernier</b:Last>
            <b:First>B</b:First>
          </b:Person>
        </b:NameList>
      </b:Author>
    </b:Author>
    <b:RefOrder>8</b:RefOrder>
  </b:Source>
  <b:Source>
    <b:Tag>Wer13</b:Tag>
    <b:SourceType>JournalArticle</b:SourceType>
    <b:Guid>{A3D9DC92-33A8-0542-8805-E488046A0D6D}</b:Guid>
    <b:Title>Heterogeneity, the City, and Cinema in Alberto Cavalcanti's Rien que Les Heures</b:Title>
    <b:JournalName>Art History</b:JournalName>
    <b:Year>2013</b:Year>
    <b:Pages>1018-1041</b:Pages>
    <b:Author>
      <b:Author>
        <b:NameList>
          <b:Person>
            <b:Last>Werth</b:Last>
            <b:First>Margaret</b:First>
          </b:Person>
        </b:NameList>
      </b:Author>
    </b:Author>
    <b:RefOrder>10</b:RefOrder>
  </b:Source>
  <b:Source>
    <b:Tag>Geo15</b:Tag>
    <b:SourceType>InternetSite</b:SourceType>
    <b:Guid>{9A844C25-5084-AC4F-807B-CC8B32877ACA}</b:Guid>
    <b:Title>Alberto Cavalcanti</b:Title>
    <b:InternetSiteTitle>BFI: Film Forever</b:InternetSiteTitle>
    <b:URL>http://explore.bfi.org.uk/4ce2ba1357f9d</b:URL>
    <b:YearAccessed>2015</b:YearAccessed>
    <b:MonthAccessed>04</b:MonthAccessed>
    <b:DayAccessed>16</b:DayAccessed>
    <b:Author>
      <b:Interviewee>
        <b:NameList>
          <b:Person>
            <b:Last>Cavalcanti</b:Last>
            <b:First>Alberto</b:First>
          </b:Person>
        </b:NameList>
      </b:Interviewee>
      <b:Author>
        <b:NameList>
          <b:Person>
            <b:Last>Brown</b:Last>
            <b:First>Geoff</b:First>
          </b:Person>
        </b:NameList>
      </b:Author>
    </b:Author>
    <b:RefOrder>3</b:RefOrder>
  </b:Source>
  <b:Source>
    <b:Tag>Kiz15</b:Tag>
    <b:SourceType>InternetSite</b:SourceType>
    <b:Guid>{ACF9D2C8-138F-DF40-BADB-7183E108E19B}</b:Guid>
    <b:Title>Fourteen Don'ts by Alberto Cavalcanti</b:Title>
    <b:InternetSiteTitle>Fandor: All For Film</b:InternetSiteTitle>
    <b:URL>https://www.fandor.com/keyframe/fourteen-donts-by-alberto-cavalcanti</b:URL>
    <b:YearAccessed>2015</b:YearAccessed>
    <b:MonthAccessed>04</b:MonthAccessed>
    <b:DayAccessed>16</b:DayAccessed>
    <b:Author>
      <b:Author>
        <b:NameList>
          <b:Person>
            <b:Last>Kizirian</b:Last>
            <b:First>Shari</b:First>
          </b:Person>
        </b:NameList>
      </b:Author>
    </b:Author>
    <b:RefOrder>5</b:RefOrder>
  </b:Source>
  <b:Source>
    <b:Tag>Par11</b:Tag>
    <b:SourceType>InternetSite</b:SourceType>
    <b:Guid>{575DA921-1D9A-F34E-813A-A609C71E9BF1}</b:Guid>
    <b:Title>Brazilian Cinema and the Festival de Cannes</b:Title>
    <b:InternetSiteTitle>Festival De Cannes</b:InternetSiteTitle>
    <b:URL>http://www.festival-cannes.fr/en/article/57959.html</b:URL>
    <b:Year>2011</b:Year>
    <b:Month>03</b:Month>
    <b:Day>22</b:Day>
    <b:YearAccessed>2015</b:YearAccessed>
    <b:MonthAccessed>04</b:MonthAccessed>
    <b:DayAccessed>16</b:DayAccessed>
    <b:Author>
      <b:Author>
        <b:NameList>
          <b:Person>
            <b:Last>Paranagua</b:Last>
            <b:First>Paulo</b:First>
          </b:Person>
        </b:NameList>
      </b:Author>
    </b:Author>
    <b:RefOrder>7</b:RefOrder>
  </b:Source>
  <b:Source>
    <b:Tag>The71</b:Tag>
    <b:SourceType>Misc</b:SourceType>
    <b:Guid>{3E0AD3F9-B332-AE48-8447-8FD749C84C4E}</b:Guid>
    <b:Title>The Films of Alberto Cavalcanti: Museum Program Spans Four Decades</b:Title>
    <b:Year>1971</b:Year>
    <b:Month>02</b:Month>
    <b:Day>05</b:Day>
    <b:Comments>http://www.moma.org/momaorg/shared//pdfs/docs/press_archives/4769/releases/MOMA_1971_0205_153.pdf?2010</b:Comments>
    <b:Medium>Press Release</b:Medium>
    <b:Author>
      <b:Author>
        <b:Corporate>The Museum of Modern Art</b:Corporate>
      </b:Author>
    </b:Author>
    <b:RefOrder>9</b:RefOrder>
  </b:Source>
</b:Sources>
</file>

<file path=customXml/itemProps1.xml><?xml version="1.0" encoding="utf-8"?>
<ds:datastoreItem xmlns:ds="http://schemas.openxmlformats.org/officeDocument/2006/customXml" ds:itemID="{BBAFC315-5A46-394D-BB30-D77873C6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21</TotalTime>
  <Pages>2</Pages>
  <Words>686</Words>
  <Characters>3916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2015-04-17T00:17:00Z</dcterms:created>
  <dcterms:modified xsi:type="dcterms:W3CDTF">2015-12-20T02:38:00Z</dcterms:modified>
</cp:coreProperties>
</file>