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CCF4FE" w14:textId="77777777" w:rsidTr="00922950">
        <w:tc>
          <w:tcPr>
            <w:tcW w:w="491" w:type="dxa"/>
            <w:vMerge w:val="restart"/>
            <w:shd w:val="clear" w:color="auto" w:fill="A6A6A6" w:themeFill="background1" w:themeFillShade="A6"/>
            <w:textDirection w:val="btLr"/>
          </w:tcPr>
          <w:p w14:paraId="0EBFD4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089BCC925F804688BDCB6C35E7791B"/>
            </w:placeholder>
            <w:showingPlcHdr/>
            <w:dropDownList>
              <w:listItem w:displayText="Dr." w:value="Dr."/>
              <w:listItem w:displayText="Prof." w:value="Prof."/>
            </w:dropDownList>
          </w:sdtPr>
          <w:sdtEndPr/>
          <w:sdtContent>
            <w:tc>
              <w:tcPr>
                <w:tcW w:w="1259" w:type="dxa"/>
              </w:tcPr>
              <w:p w14:paraId="704D7ED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B1909593CC124A9CC6AA911A658C54"/>
            </w:placeholder>
            <w:text/>
          </w:sdtPr>
          <w:sdtEndPr/>
          <w:sdtContent>
            <w:tc>
              <w:tcPr>
                <w:tcW w:w="2073" w:type="dxa"/>
              </w:tcPr>
              <w:p w14:paraId="68077064" w14:textId="77777777" w:rsidR="00B574C9" w:rsidRDefault="003779AF" w:rsidP="003779AF">
                <w:r>
                  <w:t>Tim</w:t>
                </w:r>
              </w:p>
            </w:tc>
          </w:sdtContent>
        </w:sdt>
        <w:sdt>
          <w:sdtPr>
            <w:alias w:val="Middle name"/>
            <w:tag w:val="authorMiddleName"/>
            <w:id w:val="-2076034781"/>
            <w:placeholder>
              <w:docPart w:val="2833107DF2CE65438A2D88245B924406"/>
            </w:placeholder>
            <w:showingPlcHdr/>
            <w:text/>
          </w:sdtPr>
          <w:sdtEndPr/>
          <w:sdtContent>
            <w:tc>
              <w:tcPr>
                <w:tcW w:w="2551" w:type="dxa"/>
              </w:tcPr>
              <w:p w14:paraId="006FA365" w14:textId="77777777" w:rsidR="00B574C9" w:rsidRDefault="00B574C9" w:rsidP="00922950">
                <w:r>
                  <w:rPr>
                    <w:rStyle w:val="PlaceholderText"/>
                  </w:rPr>
                  <w:t>[Middle name]</w:t>
                </w:r>
              </w:p>
            </w:tc>
          </w:sdtContent>
        </w:sdt>
        <w:sdt>
          <w:sdtPr>
            <w:alias w:val="Last name"/>
            <w:tag w:val="authorLastName"/>
            <w:id w:val="-1088529830"/>
            <w:placeholder>
              <w:docPart w:val="69D9DCBA536D9941929C4ED20147125F"/>
            </w:placeholder>
            <w:text/>
          </w:sdtPr>
          <w:sdtEndPr/>
          <w:sdtContent>
            <w:tc>
              <w:tcPr>
                <w:tcW w:w="2642" w:type="dxa"/>
              </w:tcPr>
              <w:p w14:paraId="55DBFEDB" w14:textId="77777777" w:rsidR="00B574C9" w:rsidRDefault="003779AF" w:rsidP="003779AF">
                <w:r>
                  <w:t>Scholl</w:t>
                </w:r>
              </w:p>
            </w:tc>
          </w:sdtContent>
        </w:sdt>
      </w:tr>
      <w:tr w:rsidR="00B574C9" w14:paraId="7B3ED577" w14:textId="77777777" w:rsidTr="001A6A06">
        <w:trPr>
          <w:trHeight w:val="986"/>
        </w:trPr>
        <w:tc>
          <w:tcPr>
            <w:tcW w:w="491" w:type="dxa"/>
            <w:vMerge/>
            <w:shd w:val="clear" w:color="auto" w:fill="A6A6A6" w:themeFill="background1" w:themeFillShade="A6"/>
          </w:tcPr>
          <w:p w14:paraId="18DFACFC" w14:textId="77777777" w:rsidR="00B574C9" w:rsidRPr="001A6A06" w:rsidRDefault="00B574C9" w:rsidP="00CF1542">
            <w:pPr>
              <w:jc w:val="center"/>
              <w:rPr>
                <w:b/>
                <w:color w:val="FFFFFF" w:themeColor="background1"/>
              </w:rPr>
            </w:pPr>
          </w:p>
        </w:tc>
        <w:sdt>
          <w:sdtPr>
            <w:alias w:val="Biography"/>
            <w:tag w:val="authorBiography"/>
            <w:id w:val="938807824"/>
            <w:placeholder>
              <w:docPart w:val="13C8994EE5143543A9B7DD6DC209720A"/>
            </w:placeholder>
            <w:showingPlcHdr/>
          </w:sdtPr>
          <w:sdtEndPr/>
          <w:sdtContent>
            <w:tc>
              <w:tcPr>
                <w:tcW w:w="8525" w:type="dxa"/>
                <w:gridSpan w:val="4"/>
              </w:tcPr>
              <w:p w14:paraId="57FC0B00" w14:textId="77777777" w:rsidR="00B574C9" w:rsidRDefault="00B574C9" w:rsidP="00922950">
                <w:r>
                  <w:rPr>
                    <w:rStyle w:val="PlaceholderText"/>
                  </w:rPr>
                  <w:t>[Enter your biography]</w:t>
                </w:r>
              </w:p>
            </w:tc>
          </w:sdtContent>
        </w:sdt>
      </w:tr>
      <w:tr w:rsidR="00B574C9" w14:paraId="109D368C" w14:textId="77777777" w:rsidTr="001A6A06">
        <w:trPr>
          <w:trHeight w:val="986"/>
        </w:trPr>
        <w:tc>
          <w:tcPr>
            <w:tcW w:w="491" w:type="dxa"/>
            <w:vMerge/>
            <w:shd w:val="clear" w:color="auto" w:fill="A6A6A6" w:themeFill="background1" w:themeFillShade="A6"/>
          </w:tcPr>
          <w:p w14:paraId="34902799" w14:textId="77777777" w:rsidR="00B574C9" w:rsidRPr="001A6A06" w:rsidRDefault="00B574C9" w:rsidP="00CF1542">
            <w:pPr>
              <w:jc w:val="center"/>
              <w:rPr>
                <w:b/>
                <w:color w:val="FFFFFF" w:themeColor="background1"/>
              </w:rPr>
            </w:pPr>
          </w:p>
        </w:tc>
        <w:sdt>
          <w:sdtPr>
            <w:alias w:val="Affiliation"/>
            <w:tag w:val="affiliation"/>
            <w:id w:val="2012937915"/>
            <w:placeholder>
              <w:docPart w:val="5724B137ED217246B329AED5E7A021A2"/>
            </w:placeholder>
            <w:showingPlcHdr/>
            <w:text/>
          </w:sdtPr>
          <w:sdtEndPr/>
          <w:sdtContent>
            <w:tc>
              <w:tcPr>
                <w:tcW w:w="8525" w:type="dxa"/>
                <w:gridSpan w:val="4"/>
              </w:tcPr>
              <w:p w14:paraId="194BEBAE" w14:textId="77777777" w:rsidR="00B574C9" w:rsidRDefault="00B574C9" w:rsidP="00B574C9">
                <w:r>
                  <w:rPr>
                    <w:rStyle w:val="PlaceholderText"/>
                  </w:rPr>
                  <w:t>[Enter the institution with which you are affiliated]</w:t>
                </w:r>
              </w:p>
            </w:tc>
          </w:sdtContent>
        </w:sdt>
      </w:tr>
    </w:tbl>
    <w:p w14:paraId="7A42658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D2F5D0" w14:textId="77777777" w:rsidTr="00244BB0">
        <w:tc>
          <w:tcPr>
            <w:tcW w:w="9016" w:type="dxa"/>
            <w:shd w:val="clear" w:color="auto" w:fill="A6A6A6" w:themeFill="background1" w:themeFillShade="A6"/>
            <w:tcMar>
              <w:top w:w="113" w:type="dxa"/>
              <w:bottom w:w="113" w:type="dxa"/>
            </w:tcMar>
          </w:tcPr>
          <w:p w14:paraId="603D25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92BAAB" w14:textId="77777777" w:rsidTr="003F0D73">
        <w:sdt>
          <w:sdtPr>
            <w:rPr>
              <w:b/>
            </w:rPr>
            <w:alias w:val="Article headword"/>
            <w:tag w:val="articleHeadword"/>
            <w:id w:val="-361440020"/>
            <w:placeholder>
              <w:docPart w:val="25C1DD85610FDC4A976DE5CD37B0C5B6"/>
            </w:placeholder>
            <w:text/>
          </w:sdtPr>
          <w:sdtEndPr/>
          <w:sdtContent>
            <w:tc>
              <w:tcPr>
                <w:tcW w:w="9016" w:type="dxa"/>
                <w:tcMar>
                  <w:top w:w="113" w:type="dxa"/>
                  <w:bottom w:w="113" w:type="dxa"/>
                </w:tcMar>
              </w:tcPr>
              <w:p w14:paraId="4C2CED26" w14:textId="77777777" w:rsidR="003F0D73" w:rsidRPr="00FB589A" w:rsidRDefault="003779AF" w:rsidP="00C4540D">
                <w:pPr>
                  <w:rPr>
                    <w:b/>
                  </w:rPr>
                </w:pPr>
                <w:proofErr w:type="spellStart"/>
                <w:r>
                  <w:rPr>
                    <w:lang w:val="en-US"/>
                  </w:rPr>
                  <w:t>Lopukhov</w:t>
                </w:r>
                <w:proofErr w:type="spellEnd"/>
                <w:r>
                  <w:rPr>
                    <w:lang w:val="en-US"/>
                  </w:rPr>
                  <w:t xml:space="preserve">, </w:t>
                </w:r>
                <w:proofErr w:type="spellStart"/>
                <w:r>
                  <w:rPr>
                    <w:lang w:val="en-US"/>
                  </w:rPr>
                  <w:t>Fedor</w:t>
                </w:r>
                <w:proofErr w:type="spellEnd"/>
                <w:r>
                  <w:rPr>
                    <w:lang w:val="en-US"/>
                  </w:rPr>
                  <w:t xml:space="preserve"> </w:t>
                </w:r>
                <w:proofErr w:type="spellStart"/>
                <w:r>
                  <w:rPr>
                    <w:lang w:val="en-US"/>
                  </w:rPr>
                  <w:t>Vasilievich</w:t>
                </w:r>
                <w:proofErr w:type="spellEnd"/>
                <w:r>
                  <w:rPr>
                    <w:lang w:val="en-US"/>
                  </w:rPr>
                  <w:t xml:space="preserve"> (</w:t>
                </w:r>
                <w:r w:rsidRPr="003163E3">
                  <w:rPr>
                    <w:lang w:val="en-US"/>
                  </w:rPr>
                  <w:t>1886</w:t>
                </w:r>
                <w:r>
                  <w:rPr>
                    <w:lang w:val="en-US"/>
                  </w:rPr>
                  <w:t>-</w:t>
                </w:r>
                <w:r w:rsidRPr="003163E3">
                  <w:rPr>
                    <w:lang w:val="en-US"/>
                  </w:rPr>
                  <w:t>1973)</w:t>
                </w:r>
                <w:r w:rsidR="00C4540D">
                  <w:rPr>
                    <w:lang w:val="en-US"/>
                  </w:rPr>
                  <w:tab/>
                </w:r>
              </w:p>
            </w:tc>
          </w:sdtContent>
        </w:sdt>
      </w:tr>
      <w:tr w:rsidR="00464699" w14:paraId="437E3F48" w14:textId="77777777" w:rsidTr="00C4540D">
        <w:sdt>
          <w:sdtPr>
            <w:alias w:val="Variant headwords"/>
            <w:tag w:val="variantHeadwords"/>
            <w:id w:val="173464402"/>
            <w:placeholder>
              <w:docPart w:val="4EF4A47E54D6D14DB44FEA181FCC4B24"/>
            </w:placeholder>
            <w:showingPlcHdr/>
          </w:sdtPr>
          <w:sdtEndPr/>
          <w:sdtContent>
            <w:tc>
              <w:tcPr>
                <w:tcW w:w="9016" w:type="dxa"/>
                <w:tcMar>
                  <w:top w:w="113" w:type="dxa"/>
                  <w:bottom w:w="113" w:type="dxa"/>
                </w:tcMar>
              </w:tcPr>
              <w:p w14:paraId="0210399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2289E5" w14:textId="77777777" w:rsidTr="003F0D73">
        <w:sdt>
          <w:sdtPr>
            <w:alias w:val="Abstract"/>
            <w:tag w:val="abstract"/>
            <w:id w:val="-635871867"/>
            <w:placeholder>
              <w:docPart w:val="83AF6DC8080A164D94FAA1BC2C33F442"/>
            </w:placeholder>
          </w:sdtPr>
          <w:sdtEndPr/>
          <w:sdtContent>
            <w:tc>
              <w:tcPr>
                <w:tcW w:w="9016" w:type="dxa"/>
                <w:tcMar>
                  <w:top w:w="113" w:type="dxa"/>
                  <w:bottom w:w="113" w:type="dxa"/>
                </w:tcMar>
              </w:tcPr>
              <w:p w14:paraId="5D4E7670" w14:textId="77777777" w:rsidR="00E85A05" w:rsidRDefault="00613475" w:rsidP="00E85A05">
                <w:r>
                  <w:t xml:space="preserve">The most prolific choreographer of the early Soviet period, </w:t>
                </w:r>
                <w:proofErr w:type="spellStart"/>
                <w:r>
                  <w:t>Fedor</w:t>
                </w:r>
                <w:proofErr w:type="spellEnd"/>
                <w:r>
                  <w:t xml:space="preserve"> </w:t>
                </w:r>
                <w:proofErr w:type="spellStart"/>
                <w:r>
                  <w:t>Lopukhov</w:t>
                </w:r>
                <w:proofErr w:type="spellEnd"/>
                <w:r>
                  <w:t xml:space="preserve"> was associated with two seemingly contradictory developments in the development of Soviet ballet in the 1920s: his interest in experimental dance, especially his theories of the relationship between movement and music, and his work to restore the ballets of the late nineteenth and early twentieth centuries, notably those of the choreographer Marius </w:t>
                </w:r>
                <w:proofErr w:type="spellStart"/>
                <w:r>
                  <w:t>Petipa</w:t>
                </w:r>
                <w:proofErr w:type="spellEnd"/>
                <w:r>
                  <w:t xml:space="preserve">, whose legacy had suffered in the chaotic years following the 1917 Revolution. </w:t>
                </w:r>
                <w:proofErr w:type="spellStart"/>
                <w:r>
                  <w:t>Lopukhov</w:t>
                </w:r>
                <w:proofErr w:type="spellEnd"/>
                <w:r>
                  <w:t xml:space="preserve"> had some connection to virtually every innovation in early Soviet ballet practice. From his attempt to stage a non-narrative ballet to Beethoven’s </w:t>
                </w:r>
                <w:r w:rsidRPr="00BD480B">
                  <w:rPr>
                    <w:i/>
                  </w:rPr>
                  <w:t>Fourth Symphony</w:t>
                </w:r>
                <w:r>
                  <w:t xml:space="preserve"> in 1923 (</w:t>
                </w:r>
                <w:r>
                  <w:rPr>
                    <w:i/>
                  </w:rPr>
                  <w:t>Dance Symphony: The Magnificence of the Universe</w:t>
                </w:r>
                <w:r>
                  <w:t>) to choreography that celebrated the October Revolution with avant-garde scenography (</w:t>
                </w:r>
                <w:r>
                  <w:rPr>
                    <w:i/>
                  </w:rPr>
                  <w:t xml:space="preserve">Red Whirlwind, </w:t>
                </w:r>
                <w:r>
                  <w:t>1924), and finally, the scandals surrounding his collaborations with composer Dmitry Shostakovich (</w:t>
                </w:r>
                <w:r>
                  <w:rPr>
                    <w:i/>
                  </w:rPr>
                  <w:t xml:space="preserve">Bolt, </w:t>
                </w:r>
                <w:r>
                  <w:t xml:space="preserve">1931; </w:t>
                </w:r>
                <w:r>
                  <w:rPr>
                    <w:i/>
                  </w:rPr>
                  <w:t xml:space="preserve">The Bright Stream, </w:t>
                </w:r>
                <w:r>
                  <w:t xml:space="preserve">1935), he remained a tireless innovator and theoretician of the new Soviet dance. </w:t>
                </w:r>
              </w:p>
            </w:tc>
          </w:sdtContent>
        </w:sdt>
      </w:tr>
      <w:tr w:rsidR="003F0D73" w14:paraId="7998AF1D" w14:textId="77777777" w:rsidTr="003F0D73">
        <w:sdt>
          <w:sdtPr>
            <w:alias w:val="Article text"/>
            <w:tag w:val="articleText"/>
            <w:id w:val="634067588"/>
            <w:placeholder>
              <w:docPart w:val="B19B748569500E4D90758348F4FC1F03"/>
            </w:placeholder>
          </w:sdtPr>
          <w:sdtEndPr/>
          <w:sdtContent>
            <w:tc>
              <w:tcPr>
                <w:tcW w:w="9016" w:type="dxa"/>
                <w:tcMar>
                  <w:top w:w="113" w:type="dxa"/>
                  <w:bottom w:w="113" w:type="dxa"/>
                </w:tcMar>
              </w:tcPr>
              <w:p w14:paraId="1610DC8D" w14:textId="77777777" w:rsidR="003779AF" w:rsidRDefault="003779AF" w:rsidP="003779AF">
                <w:pPr>
                  <w:rPr>
                    <w:rStyle w:val="Heading1Char"/>
                  </w:rPr>
                </w:pPr>
                <w:r w:rsidRPr="00C4540D">
                  <w:rPr>
                    <w:rStyle w:val="Heading1Char"/>
                  </w:rPr>
                  <w:t>Summary</w:t>
                </w:r>
              </w:p>
              <w:p w14:paraId="1FE9D635" w14:textId="77777777" w:rsidR="00C4540D" w:rsidRPr="00C4540D" w:rsidRDefault="00C4540D" w:rsidP="003779AF">
                <w:pPr>
                  <w:rPr>
                    <w:rStyle w:val="Heading1Char"/>
                  </w:rPr>
                </w:pPr>
              </w:p>
              <w:p w14:paraId="68CB5F95" w14:textId="77777777" w:rsidR="003779AF" w:rsidRDefault="003779AF" w:rsidP="003779AF">
                <w:r>
                  <w:t xml:space="preserve">The most prolific choreographer of the early Soviet period, </w:t>
                </w:r>
                <w:proofErr w:type="spellStart"/>
                <w:r>
                  <w:t>Fedor</w:t>
                </w:r>
                <w:proofErr w:type="spellEnd"/>
                <w:r>
                  <w:t xml:space="preserve"> </w:t>
                </w:r>
                <w:proofErr w:type="spellStart"/>
                <w:r>
                  <w:t>Lopukhov</w:t>
                </w:r>
                <w:proofErr w:type="spellEnd"/>
                <w:r>
                  <w:t xml:space="preserve"> was associated with two seemingly contradictory developments in the development of Soviet ballet in the 1920s: his interest in experimental dance, especially his theories of the relationship between movement and music, and his work to restore the ballets of the late nineteenth and early twentieth centuries, notably those of the choreographer Marius </w:t>
                </w:r>
                <w:proofErr w:type="spellStart"/>
                <w:r>
                  <w:t>Petipa</w:t>
                </w:r>
                <w:proofErr w:type="spellEnd"/>
                <w:r>
                  <w:t xml:space="preserve">, whose legacy had suffered in the chaotic years following the 1917 Revolution. </w:t>
                </w:r>
                <w:proofErr w:type="spellStart"/>
                <w:r>
                  <w:t>Lopukhov</w:t>
                </w:r>
                <w:proofErr w:type="spellEnd"/>
                <w:r>
                  <w:t xml:space="preserve"> had some connection to virtually every innovation in early Soviet ballet practice. From his attempt to stage a non-narrative ballet to Beethoven’s </w:t>
                </w:r>
                <w:r w:rsidRPr="00BD480B">
                  <w:rPr>
                    <w:i/>
                  </w:rPr>
                  <w:t>Fourth Symphony</w:t>
                </w:r>
                <w:r>
                  <w:t xml:space="preserve"> in 1923 (</w:t>
                </w:r>
                <w:r>
                  <w:rPr>
                    <w:i/>
                  </w:rPr>
                  <w:t>Dance Symphony: The Magnificence of the Universe</w:t>
                </w:r>
                <w:r>
                  <w:t>) to choreography that celebrated the October Revolution with avant-garde scenography (</w:t>
                </w:r>
                <w:r>
                  <w:rPr>
                    <w:i/>
                  </w:rPr>
                  <w:t xml:space="preserve">Red Whirlwind, </w:t>
                </w:r>
                <w:r>
                  <w:t>1924), and finally, the scandals surrounding his collaborations with composer Dmitry Shostakovich (</w:t>
                </w:r>
                <w:r>
                  <w:rPr>
                    <w:i/>
                  </w:rPr>
                  <w:t xml:space="preserve">Bolt, </w:t>
                </w:r>
                <w:r>
                  <w:t xml:space="preserve">1931; </w:t>
                </w:r>
                <w:r>
                  <w:rPr>
                    <w:i/>
                  </w:rPr>
                  <w:t xml:space="preserve">The Bright Stream, </w:t>
                </w:r>
                <w:r>
                  <w:t xml:space="preserve">1935), he remained a tireless innovator and theoretician of the new Soviet dance. </w:t>
                </w:r>
              </w:p>
              <w:p w14:paraId="5D1EB709" w14:textId="77777777" w:rsidR="003779AF" w:rsidRDefault="003779AF" w:rsidP="003779AF"/>
              <w:p w14:paraId="7E60C149" w14:textId="77777777" w:rsidR="003779AF" w:rsidRDefault="003779AF" w:rsidP="00C4540D">
                <w:pPr>
                  <w:pStyle w:val="Heading1"/>
                  <w:outlineLvl w:val="0"/>
                </w:pPr>
                <w:r>
                  <w:t>Training and Early Career</w:t>
                </w:r>
              </w:p>
              <w:p w14:paraId="60E418BC" w14:textId="77777777" w:rsidR="003779AF" w:rsidRDefault="003779AF" w:rsidP="003779AF">
                <w:pPr>
                  <w:rPr>
                    <w:highlight w:val="lightGray"/>
                  </w:rPr>
                </w:pPr>
                <w:r>
                  <w:t xml:space="preserve">A 1905 graduate of the St. Petersburg Theatre School (now the </w:t>
                </w:r>
                <w:proofErr w:type="spellStart"/>
                <w:r>
                  <w:t>Vaganova</w:t>
                </w:r>
                <w:proofErr w:type="spellEnd"/>
                <w:r>
                  <w:t xml:space="preserve"> Academy of Russian Ballet), </w:t>
                </w:r>
                <w:proofErr w:type="spellStart"/>
                <w:r>
                  <w:t>Lopukhov</w:t>
                </w:r>
                <w:proofErr w:type="spellEnd"/>
                <w:r>
                  <w:t xml:space="preserve"> began his career as a dancer in the </w:t>
                </w:r>
                <w:proofErr w:type="spellStart"/>
                <w:r>
                  <w:t>Maryinsky</w:t>
                </w:r>
                <w:proofErr w:type="spellEnd"/>
                <w:r>
                  <w:t xml:space="preserve"> Ballet, appearing in some leading roles and in character dances. He was transferred to Moscow’s Bolshoi Theatre for a brief period brief period in 1909 and toured with Anna </w:t>
                </w:r>
                <w:proofErr w:type="spellStart"/>
                <w:r>
                  <w:t>Pavlova’s</w:t>
                </w:r>
                <w:proofErr w:type="spellEnd"/>
                <w:r>
                  <w:t xml:space="preserve"> company in North America during the 1910-11 season. Upon his return to St. Petersburg, </w:t>
                </w:r>
                <w:proofErr w:type="spellStart"/>
                <w:r>
                  <w:t>Lopukhov</w:t>
                </w:r>
                <w:proofErr w:type="spellEnd"/>
                <w:r>
                  <w:t xml:space="preserve"> embarked on a fairly typical career for a </w:t>
                </w:r>
                <w:r>
                  <w:lastRenderedPageBreak/>
                  <w:t xml:space="preserve">budding choreographer: he began to compose concert numbers for himself and his sister </w:t>
                </w:r>
                <w:proofErr w:type="spellStart"/>
                <w:r>
                  <w:t>Evgenia</w:t>
                </w:r>
                <w:proofErr w:type="spellEnd"/>
                <w:r>
                  <w:t xml:space="preserve">. Summer appearances in suburban theatres necessitated abridged </w:t>
                </w:r>
                <w:proofErr w:type="spellStart"/>
                <w:r>
                  <w:t>stagings</w:t>
                </w:r>
                <w:proofErr w:type="spellEnd"/>
                <w:r>
                  <w:t xml:space="preserve"> of repertory works, and </w:t>
                </w:r>
                <w:proofErr w:type="spellStart"/>
                <w:r>
                  <w:t>Lopukhov’s</w:t>
                </w:r>
                <w:proofErr w:type="spellEnd"/>
                <w:r>
                  <w:t xml:space="preserve"> talent for creating new works and adapting older ones established him as a promising young </w:t>
                </w:r>
                <w:proofErr w:type="spellStart"/>
                <w:r>
                  <w:t>balletmaster</w:t>
                </w:r>
                <w:proofErr w:type="spellEnd"/>
                <w:r>
                  <w:t xml:space="preserve">. His work as a rehearsal director in the former </w:t>
                </w:r>
                <w:proofErr w:type="spellStart"/>
                <w:r>
                  <w:t>Maryinsky</w:t>
                </w:r>
                <w:proofErr w:type="spellEnd"/>
                <w:r>
                  <w:t xml:space="preserve"> Theatre attracted the administration’s attention, and in 1922, </w:t>
                </w:r>
                <w:proofErr w:type="spellStart"/>
                <w:r>
                  <w:t>Lopukhov</w:t>
                </w:r>
                <w:proofErr w:type="spellEnd"/>
                <w:r>
                  <w:t xml:space="preserve"> was named that theatre’s artistic director. </w:t>
                </w:r>
              </w:p>
              <w:p w14:paraId="2995D105" w14:textId="77777777" w:rsidR="003779AF" w:rsidRDefault="003779AF" w:rsidP="003779AF"/>
              <w:p w14:paraId="738075CB" w14:textId="77777777" w:rsidR="003779AF" w:rsidRDefault="003779AF" w:rsidP="00C4540D">
                <w:pPr>
                  <w:pStyle w:val="Heading1"/>
                  <w:outlineLvl w:val="0"/>
                </w:pPr>
                <w:r>
                  <w:t>Contribution to the Field and to Modernism</w:t>
                </w:r>
              </w:p>
              <w:p w14:paraId="2233E9CE" w14:textId="77777777" w:rsidR="003779AF" w:rsidRDefault="003779AF" w:rsidP="003779AF">
                <w:r>
                  <w:t xml:space="preserve">At the time of his appointment, </w:t>
                </w:r>
                <w:proofErr w:type="spellStart"/>
                <w:r>
                  <w:t>Lopukhov</w:t>
                </w:r>
                <w:proofErr w:type="spellEnd"/>
                <w:r>
                  <w:t xml:space="preserve"> was at work on two intimately related projects: the writing of </w:t>
                </w:r>
                <w:r>
                  <w:rPr>
                    <w:i/>
                  </w:rPr>
                  <w:t>Paths of a Ballet Master</w:t>
                </w:r>
                <w:r>
                  <w:t xml:space="preserve">, published in Berlin in 1925, and the creation of a ballet that would embody many of the theoretical principles the choreographer was then formulating. </w:t>
                </w:r>
                <w:proofErr w:type="spellStart"/>
                <w:r>
                  <w:t>Lopukhov</w:t>
                </w:r>
                <w:proofErr w:type="spellEnd"/>
                <w:r>
                  <w:t xml:space="preserve"> believed that a choreographer should work from a full musical score, rather than a redaction for piano or violin, in order to devise movement which could respond more adequately to musical qualities such as timbre and texture. His writings describe an idealised marriage of dance and music and often include complicated recommendations for achieving the desired integration of the two media. Many of these strike the modern reader as over-literal, but nonetheless reveal the choreographer’s deep interest in utilising the ballet’s nineteenth-century legacy as it developed into a twentieth-century art form. </w:t>
                </w:r>
                <w:proofErr w:type="spellStart"/>
                <w:r>
                  <w:t>Lopukhov’s</w:t>
                </w:r>
                <w:proofErr w:type="spellEnd"/>
                <w:r>
                  <w:t xml:space="preserve"> writings from the 1920s presage the modernist interest in non-narrative dance that would largely dominate ballet choreography in Western Europe and North America in subsequent decades. Shown only twice, the choreographer’s </w:t>
                </w:r>
                <w:r>
                  <w:rPr>
                    <w:i/>
                  </w:rPr>
                  <w:t>Dance Symphony: The Magnificence of the Universe</w:t>
                </w:r>
                <w:r>
                  <w:t xml:space="preserve"> (set to Beethoven’s </w:t>
                </w:r>
                <w:r w:rsidRPr="00B33CB5">
                  <w:rPr>
                    <w:i/>
                  </w:rPr>
                  <w:t>Fourth Symphony</w:t>
                </w:r>
                <w:r>
                  <w:t>) was deemed a failure in 1923. Its portentous, allegorical references did not make a compelling case for the so-called ‘</w:t>
                </w:r>
                <w:proofErr w:type="spellStart"/>
                <w:r>
                  <w:t>symphonisation</w:t>
                </w:r>
                <w:proofErr w:type="spellEnd"/>
                <w:r>
                  <w:t xml:space="preserve">’ of dance </w:t>
                </w:r>
                <w:proofErr w:type="spellStart"/>
                <w:r>
                  <w:t>Lopukhov</w:t>
                </w:r>
                <w:proofErr w:type="spellEnd"/>
                <w:r>
                  <w:t xml:space="preserve"> then championed.</w:t>
                </w:r>
              </w:p>
              <w:p w14:paraId="3C9D3D75" w14:textId="77777777" w:rsidR="003779AF" w:rsidRDefault="003779AF" w:rsidP="003779AF"/>
              <w:p w14:paraId="774B7F20" w14:textId="77777777" w:rsidR="003779AF" w:rsidRDefault="003779AF" w:rsidP="003779AF">
                <w:r>
                  <w:t xml:space="preserve">His subsequent attempts to modernise the ballet addressed more pressing, post-Revolutionary problems, such as the need for ballets on Revolutionary themes, as they also made full use of many of the latest developments in the Soviet musical and dramatic theatres, especially the dynamic, multi-planar stage sets of the Russian constructivists. An advocate of contemporary music, </w:t>
                </w:r>
                <w:proofErr w:type="spellStart"/>
                <w:r>
                  <w:t>Lopukhov</w:t>
                </w:r>
                <w:proofErr w:type="spellEnd"/>
                <w:r>
                  <w:t xml:space="preserve"> set many of his ballets in the 1920s to scores by prominent modernist composers, notably Igor Stravinsky. </w:t>
                </w:r>
              </w:p>
              <w:p w14:paraId="2658F5B9"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ab/>
                </w:r>
              </w:p>
              <w:p w14:paraId="3DD780DD"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Even though </w:t>
                </w:r>
                <w:proofErr w:type="spellStart"/>
                <w:r>
                  <w:t>Lopukhov’s</w:t>
                </w:r>
                <w:proofErr w:type="spellEnd"/>
                <w:r>
                  <w:t xml:space="preserve"> 1929 </w:t>
                </w:r>
                <w:r>
                  <w:rPr>
                    <w:i/>
                  </w:rPr>
                  <w:t xml:space="preserve">Nutcracker </w:t>
                </w:r>
                <w:r>
                  <w:t xml:space="preserve">included hallmarks of the Russian avant-garde theatre of the 1920s (spoken texts and ‘eccentric’ dances, including acrobatics), the choreographer played an important role in maintaining the Russian ballet repertoire and technique of the late nineteenth century at a time when the importance of the ‘old’ ballet was questioned. Upon assuming the directorship of the former </w:t>
                </w:r>
                <w:proofErr w:type="spellStart"/>
                <w:r>
                  <w:t>Maryinsky</w:t>
                </w:r>
                <w:proofErr w:type="spellEnd"/>
                <w:r>
                  <w:t xml:space="preserve"> Ballet, </w:t>
                </w:r>
                <w:proofErr w:type="spellStart"/>
                <w:r>
                  <w:t>Lopukhov</w:t>
                </w:r>
                <w:proofErr w:type="spellEnd"/>
                <w:r>
                  <w:t xml:space="preserve"> pledged to rid the older ballets he revived of ‘distortions’, yet his versions featured their own amendments to the original choreographic texts, setting a precedent in the Soviet ballet for editing classic works to achieve greater narrative clarity and all too often, jettisoning aspects of the works considered old-fashioned. Even as </w:t>
                </w:r>
                <w:proofErr w:type="spellStart"/>
                <w:r>
                  <w:t>Lopukhov</w:t>
                </w:r>
                <w:proofErr w:type="spellEnd"/>
                <w:r>
                  <w:t xml:space="preserve"> demonstrated a continued interest in refurbishing classic works, he was anxious to introduce new ballets from the Diaghilev ballet into the Soviet repertoire. His versions of ballets originally choreographed by Michel Fokine or with music by Igor Stravinsky – such as </w:t>
                </w:r>
                <w:r>
                  <w:rPr>
                    <w:i/>
                  </w:rPr>
                  <w:t>Firebird</w:t>
                </w:r>
                <w:r>
                  <w:t xml:space="preserve"> (1910) and </w:t>
                </w:r>
                <w:proofErr w:type="spellStart"/>
                <w:r>
                  <w:rPr>
                    <w:i/>
                  </w:rPr>
                  <w:t>Pulcinella</w:t>
                </w:r>
                <w:proofErr w:type="spellEnd"/>
                <w:r>
                  <w:t xml:space="preserve"> (1920) – typically departed from their original choreographic texts, reflecting </w:t>
                </w:r>
                <w:proofErr w:type="spellStart"/>
                <w:r>
                  <w:t>Lopukhov’s</w:t>
                </w:r>
                <w:proofErr w:type="spellEnd"/>
                <w:r>
                  <w:t xml:space="preserve"> own understanding of how best to set movement to music. </w:t>
                </w:r>
              </w:p>
              <w:p w14:paraId="0F778324"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6EEC248"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tireless quest for dance innovation which marked </w:t>
                </w:r>
                <w:proofErr w:type="spellStart"/>
                <w:r>
                  <w:t>Lopukhov’s</w:t>
                </w:r>
                <w:proofErr w:type="spellEnd"/>
                <w:r>
                  <w:t xml:space="preserve"> creative output of the 1920s largely ended with the 1929 </w:t>
                </w:r>
                <w:r>
                  <w:rPr>
                    <w:i/>
                  </w:rPr>
                  <w:t xml:space="preserve">Nutcracker, </w:t>
                </w:r>
                <w:r>
                  <w:t xml:space="preserve">which was widely criticized and deemed more interesting in theory than in practice. </w:t>
                </w:r>
                <w:proofErr w:type="spellStart"/>
                <w:r>
                  <w:t>Lopukhov’s</w:t>
                </w:r>
                <w:proofErr w:type="spellEnd"/>
                <w:r>
                  <w:t xml:space="preserve"> leadership of the Petrograd/Leningrad ballet had been controversial from the start: the choreographer’s interest in new, non-balletic movement (‘eccentric’ in Soviet parlance), was met with hostility from the theatre’s more conservative wing </w:t>
                </w:r>
                <w:r>
                  <w:lastRenderedPageBreak/>
                  <w:t xml:space="preserve">of dancers and pedagogues, including Agrippina </w:t>
                </w:r>
                <w:proofErr w:type="spellStart"/>
                <w:r>
                  <w:t>Vaganova</w:t>
                </w:r>
                <w:proofErr w:type="spellEnd"/>
                <w:r>
                  <w:t xml:space="preserve">, whose name still graces the St. Petersburg ballet school. </w:t>
                </w:r>
                <w:proofErr w:type="spellStart"/>
                <w:r>
                  <w:t>Vaganova</w:t>
                </w:r>
                <w:proofErr w:type="spellEnd"/>
                <w:r>
                  <w:t xml:space="preserve"> would go on to stage her own versions of the classics following </w:t>
                </w:r>
                <w:proofErr w:type="spellStart"/>
                <w:r>
                  <w:t>Lopukhov’s</w:t>
                </w:r>
                <w:proofErr w:type="spellEnd"/>
                <w:r>
                  <w:t xml:space="preserve"> removal to the Leningrad </w:t>
                </w:r>
                <w:proofErr w:type="spellStart"/>
                <w:r>
                  <w:t>Maly</w:t>
                </w:r>
                <w:proofErr w:type="spellEnd"/>
                <w:r>
                  <w:t xml:space="preserve"> Theatre in 1931. The conflict over proper </w:t>
                </w:r>
                <w:proofErr w:type="spellStart"/>
                <w:r>
                  <w:t>stagings</w:t>
                </w:r>
                <w:proofErr w:type="spellEnd"/>
                <w:r>
                  <w:t xml:space="preserve"> of the old ballets would continue well beyond their respective tenures. </w:t>
                </w:r>
              </w:p>
              <w:p w14:paraId="40A04BED"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08DA208"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Lopukhov’s</w:t>
                </w:r>
                <w:proofErr w:type="spellEnd"/>
                <w:r>
                  <w:t xml:space="preserve"> interest in the music of contemporary composers reached its apogee in his collaborations with Dmitry Shostakovich. Unfortunately, these occurred at a time when the modernist experiments of the 1920s began to be characterized as bourgeois formalism. </w:t>
                </w:r>
                <w:r>
                  <w:rPr>
                    <w:i/>
                  </w:rPr>
                  <w:t>Bolt</w:t>
                </w:r>
                <w:r>
                  <w:t xml:space="preserve"> (1931), the first Soviet ‘industrial’ ballet celebrated the machine and mechanized movement, but succeeded in offending ballet conservatives, party ideologues and proletarian theatre critics alike. </w:t>
                </w:r>
                <w:r>
                  <w:rPr>
                    <w:i/>
                  </w:rPr>
                  <w:t xml:space="preserve">The Bright Stream </w:t>
                </w:r>
                <w:r>
                  <w:t xml:space="preserve">(1935) marked the end of both </w:t>
                </w:r>
                <w:proofErr w:type="spellStart"/>
                <w:r>
                  <w:t>Lopukhov’s</w:t>
                </w:r>
                <w:proofErr w:type="spellEnd"/>
                <w:r>
                  <w:t xml:space="preserve"> and Shostakovich’s involvement with ballet modernism. A humorous meditation on life on a collective farm, the ballet aroused much the same indignation and censure from </w:t>
                </w:r>
                <w:r>
                  <w:rPr>
                    <w:i/>
                  </w:rPr>
                  <w:t>Pravda</w:t>
                </w:r>
                <w:r>
                  <w:t xml:space="preserve"> that the composer’s opera </w:t>
                </w:r>
                <w:r>
                  <w:rPr>
                    <w:i/>
                  </w:rPr>
                  <w:t xml:space="preserve">Lady Macbeth of </w:t>
                </w:r>
                <w:proofErr w:type="spellStart"/>
                <w:r>
                  <w:rPr>
                    <w:i/>
                  </w:rPr>
                  <w:t>Mtsensk</w:t>
                </w:r>
                <w:proofErr w:type="spellEnd"/>
                <w:r>
                  <w:rPr>
                    <w:i/>
                  </w:rPr>
                  <w:t xml:space="preserve"> </w:t>
                </w:r>
                <w:r>
                  <w:t xml:space="preserve">provoked the year before. </w:t>
                </w:r>
              </w:p>
              <w:p w14:paraId="348DEC11"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3A615E0"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Lopukhov</w:t>
                </w:r>
                <w:proofErr w:type="spellEnd"/>
                <w:r>
                  <w:t xml:space="preserve"> would return to the former </w:t>
                </w:r>
                <w:proofErr w:type="spellStart"/>
                <w:r>
                  <w:t>Maryinsky</w:t>
                </w:r>
                <w:proofErr w:type="spellEnd"/>
                <w:r>
                  <w:t xml:space="preserve">/Kirov Ballet for the 1944-45 season and then again from 1951-6, after an appointments at the Leningrad </w:t>
                </w:r>
                <w:proofErr w:type="spellStart"/>
                <w:r>
                  <w:t>Maly</w:t>
                </w:r>
                <w:proofErr w:type="spellEnd"/>
                <w:r>
                  <w:t xml:space="preserve"> Theatre from 1931-5 and at the Leningrad Choreographic Institute (now, the </w:t>
                </w:r>
                <w:proofErr w:type="spellStart"/>
                <w:r>
                  <w:t>Vaganova</w:t>
                </w:r>
                <w:proofErr w:type="spellEnd"/>
                <w:r>
                  <w:t xml:space="preserve"> Academy of Russian Ballet) from 1936-40. In 1962, he began teaching choreography classes at the Leningrad Conservatory.</w:t>
                </w:r>
              </w:p>
              <w:p w14:paraId="55A21A13"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6CF33BA"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later life, </w:t>
                </w:r>
                <w:proofErr w:type="spellStart"/>
                <w:r>
                  <w:t>Lopukhov</w:t>
                </w:r>
                <w:proofErr w:type="spellEnd"/>
                <w:r>
                  <w:t xml:space="preserve"> returned to the writing that marked him as a pioneering theoretician of dance early in his career. Yet the choreographic innovations he strove to implement in the 1920s were no longer possible, even with the choreographic laboratories of the Leningrad theatres once again at his disposal. Stalin’s death in 1953 marked a new openness in the Soviet arts, yet a younger generation of choreographers would bypass </w:t>
                </w:r>
                <w:proofErr w:type="spellStart"/>
                <w:r>
                  <w:t>Lopukhov</w:t>
                </w:r>
                <w:proofErr w:type="spellEnd"/>
                <w:r>
                  <w:t>, even as they embraced some of his formerly radical innovations. The ‘</w:t>
                </w:r>
                <w:proofErr w:type="spellStart"/>
                <w:r>
                  <w:t>symphonization</w:t>
                </w:r>
                <w:proofErr w:type="spellEnd"/>
                <w:r>
                  <w:t xml:space="preserve">’ of Soviet dance was underway, three decades after </w:t>
                </w:r>
                <w:proofErr w:type="spellStart"/>
                <w:r>
                  <w:t>Lopukhov’s</w:t>
                </w:r>
                <w:proofErr w:type="spellEnd"/>
                <w:r>
                  <w:t xml:space="preserve"> own </w:t>
                </w:r>
                <w:r>
                  <w:rPr>
                    <w:i/>
                  </w:rPr>
                  <w:t>Dance Symphony</w:t>
                </w:r>
                <w:r>
                  <w:t xml:space="preserve"> was roundly considered a failure. In his own last decades </w:t>
                </w:r>
                <w:proofErr w:type="spellStart"/>
                <w:r>
                  <w:t>Lopukhov</w:t>
                </w:r>
                <w:proofErr w:type="spellEnd"/>
                <w:r>
                  <w:t xml:space="preserve"> worked primarily as a choreographer of traditional, narrative ballets and a </w:t>
                </w:r>
                <w:proofErr w:type="spellStart"/>
                <w:r>
                  <w:t>restager</w:t>
                </w:r>
                <w:proofErr w:type="spellEnd"/>
                <w:r>
                  <w:t xml:space="preserve"> of those by </w:t>
                </w:r>
                <w:proofErr w:type="spellStart"/>
                <w:r>
                  <w:t>Petipa</w:t>
                </w:r>
                <w:proofErr w:type="spellEnd"/>
                <w:r>
                  <w:t xml:space="preserve">.  He was named a People’s Artist in 1956, the same year that Stalin and the excesses of his regime were formally denounced. </w:t>
                </w:r>
              </w:p>
              <w:p w14:paraId="160044D5"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35D6630" w14:textId="77777777" w:rsidR="003779AF" w:rsidRDefault="003779AF" w:rsidP="00C4540D">
                <w:pPr>
                  <w:pStyle w:val="Heading1"/>
                  <w:outlineLvl w:val="0"/>
                </w:pPr>
                <w:r>
                  <w:t>Legacy</w:t>
                </w:r>
              </w:p>
              <w:p w14:paraId="51260BDD"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Despite being </w:t>
                </w:r>
                <w:proofErr w:type="spellStart"/>
                <w:r>
                  <w:t>sidelined</w:t>
                </w:r>
                <w:proofErr w:type="spellEnd"/>
                <w:r>
                  <w:t xml:space="preserve"> at what might have been the height of his choreographic career, </w:t>
                </w:r>
                <w:proofErr w:type="spellStart"/>
                <w:r>
                  <w:t>Lopukhov’s</w:t>
                </w:r>
                <w:proofErr w:type="spellEnd"/>
                <w:r>
                  <w:t xml:space="preserve"> influence on ballet in both the Soviet Union and around the world may be seen in the work of any number of the twentieth century’s leading choreographers. George Balanchine, who danced in </w:t>
                </w:r>
                <w:proofErr w:type="spellStart"/>
                <w:r>
                  <w:t>Lopukhov’s</w:t>
                </w:r>
                <w:proofErr w:type="spellEnd"/>
                <w:r>
                  <w:t xml:space="preserve"> </w:t>
                </w:r>
                <w:r>
                  <w:rPr>
                    <w:i/>
                  </w:rPr>
                  <w:t>Dance Symphony,</w:t>
                </w:r>
                <w:r>
                  <w:t xml:space="preserve"> would establish non-narrative dance, intimately linked to the musical score, as the twentieth century’s predominant mode of ballet composition. Yuri </w:t>
                </w:r>
                <w:proofErr w:type="spellStart"/>
                <w:r>
                  <w:t>Grigorovich</w:t>
                </w:r>
                <w:proofErr w:type="spellEnd"/>
                <w:r>
                  <w:t xml:space="preserve">, the author of the Moscow Bolshoi Ballet’s ‘heroic’ style of the 1960s and 1970s, was also a student of </w:t>
                </w:r>
                <w:proofErr w:type="spellStart"/>
                <w:r>
                  <w:t>Lopukhov</w:t>
                </w:r>
                <w:proofErr w:type="spellEnd"/>
                <w:r>
                  <w:t xml:space="preserve"> and developed a dance style in Moscow that pushed at the boundaries of Stalin-era taste and propriety. If little of </w:t>
                </w:r>
                <w:proofErr w:type="spellStart"/>
                <w:r>
                  <w:t>Lopukhov’s</w:t>
                </w:r>
                <w:proofErr w:type="spellEnd"/>
                <w:r>
                  <w:t xml:space="preserve"> own choreography has survived, his legacy may be seen in the works of Balanchine, </w:t>
                </w:r>
                <w:proofErr w:type="spellStart"/>
                <w:r>
                  <w:t>Grigorovich</w:t>
                </w:r>
                <w:proofErr w:type="spellEnd"/>
                <w:r>
                  <w:t xml:space="preserve"> and others who developed competing models of dance modernism in the twentieth century, and who nonetheless owe a debt to </w:t>
                </w:r>
                <w:proofErr w:type="spellStart"/>
                <w:r>
                  <w:t>Lopukhov’s</w:t>
                </w:r>
                <w:proofErr w:type="spellEnd"/>
                <w:r>
                  <w:t xml:space="preserve"> multi-faceted view of ballet: its structure, its history and how it might develop as a vital theatrical form in the twentieth century. In recent years, several of </w:t>
                </w:r>
                <w:proofErr w:type="spellStart"/>
                <w:r>
                  <w:t>Lopukhov’s</w:t>
                </w:r>
                <w:proofErr w:type="spellEnd"/>
                <w:r>
                  <w:t xml:space="preserve"> ‘lost’ ballets have been re-choreographed by Alexei </w:t>
                </w:r>
                <w:proofErr w:type="spellStart"/>
                <w:r>
                  <w:t>Ratmansky</w:t>
                </w:r>
                <w:proofErr w:type="spellEnd"/>
                <w:r>
                  <w:t xml:space="preserve">. The success of </w:t>
                </w:r>
                <w:proofErr w:type="spellStart"/>
                <w:r>
                  <w:t>Ratmansky’s</w:t>
                </w:r>
                <w:proofErr w:type="spellEnd"/>
                <w:r>
                  <w:t xml:space="preserve"> </w:t>
                </w:r>
                <w:proofErr w:type="spellStart"/>
                <w:r>
                  <w:t>reworkings</w:t>
                </w:r>
                <w:proofErr w:type="spellEnd"/>
                <w:r>
                  <w:t xml:space="preserve"> of such ballets as </w:t>
                </w:r>
                <w:r>
                  <w:rPr>
                    <w:i/>
                  </w:rPr>
                  <w:t>Bolt</w:t>
                </w:r>
                <w:r>
                  <w:t xml:space="preserve"> (2007) and </w:t>
                </w:r>
                <w:r>
                  <w:rPr>
                    <w:i/>
                  </w:rPr>
                  <w:t>Bright Stream</w:t>
                </w:r>
                <w:r>
                  <w:t xml:space="preserve"> (2003) speaks to a renewed interest in the Soviet ballet of </w:t>
                </w:r>
                <w:proofErr w:type="spellStart"/>
                <w:r>
                  <w:t>Lopukhov’s</w:t>
                </w:r>
                <w:proofErr w:type="spellEnd"/>
                <w:r>
                  <w:t xml:space="preserve"> time and the choreographer’s tireless efforts to make ballet a vital art for the twentieth century. </w:t>
                </w:r>
              </w:p>
              <w:p w14:paraId="3BA2019D"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124C631" w14:textId="77777777" w:rsidR="003779AF" w:rsidRDefault="003779AF" w:rsidP="00C4540D">
                <w:pPr>
                  <w:pStyle w:val="Heading1"/>
                  <w:outlineLvl w:val="0"/>
                </w:pPr>
                <w:r>
                  <w:lastRenderedPageBreak/>
                  <w:t>Selected List of Works</w:t>
                </w:r>
              </w:p>
              <w:p w14:paraId="0AD41DB2"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Mexican Saloon</w:t>
                </w:r>
                <w:r>
                  <w:t xml:space="preserve"> (1918)</w:t>
                </w:r>
              </w:p>
              <w:p w14:paraId="0683EB9E"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Dream</w:t>
                </w:r>
                <w:r>
                  <w:t xml:space="preserve"> (1918)</w:t>
                </w:r>
              </w:p>
              <w:p w14:paraId="0DF2B77C"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Firebird</w:t>
                </w:r>
                <w:r>
                  <w:t xml:space="preserve"> (1921)</w:t>
                </w:r>
              </w:p>
              <w:p w14:paraId="3375D488"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Dance Symphony: The Magnificence of the Universe</w:t>
                </w:r>
                <w:r>
                  <w:t xml:space="preserve"> (1923)</w:t>
                </w:r>
              </w:p>
              <w:p w14:paraId="4A673FFF"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Night on Bald Mountain</w:t>
                </w:r>
                <w:r>
                  <w:t xml:space="preserve"> (1924)</w:t>
                </w:r>
              </w:p>
              <w:p w14:paraId="760EE443"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Red Whirlwind</w:t>
                </w:r>
                <w:r>
                  <w:t xml:space="preserve"> (1924)</w:t>
                </w:r>
              </w:p>
              <w:p w14:paraId="3457DB3F"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Pulcinella</w:t>
                </w:r>
                <w:proofErr w:type="spellEnd"/>
                <w:r>
                  <w:t xml:space="preserve"> (1926)</w:t>
                </w:r>
              </w:p>
              <w:p w14:paraId="2982D1EF"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Le </w:t>
                </w:r>
                <w:proofErr w:type="spellStart"/>
                <w:r>
                  <w:rPr>
                    <w:i/>
                  </w:rPr>
                  <w:t>Renard</w:t>
                </w:r>
                <w:proofErr w:type="spellEnd"/>
                <w:r>
                  <w:t xml:space="preserve"> (</w:t>
                </w:r>
                <w:r w:rsidRPr="007F6A0D">
                  <w:rPr>
                    <w:i/>
                  </w:rPr>
                  <w:t>The Fox</w:t>
                </w:r>
                <w:r>
                  <w:t>, 1927)</w:t>
                </w:r>
              </w:p>
              <w:p w14:paraId="1ABC93B2"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Ice Maiden</w:t>
                </w:r>
                <w:r>
                  <w:t xml:space="preserve"> (1927)</w:t>
                </w:r>
              </w:p>
              <w:p w14:paraId="4F7ACD49"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Serf Ballerina</w:t>
                </w:r>
                <w:r>
                  <w:t xml:space="preserve"> (1927)</w:t>
                </w:r>
              </w:p>
              <w:p w14:paraId="35223725"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Red Poppy</w:t>
                </w:r>
                <w:r>
                  <w:t xml:space="preserve"> (with Vladimir </w:t>
                </w:r>
                <w:proofErr w:type="spellStart"/>
                <w:r>
                  <w:t>Ponomaryov</w:t>
                </w:r>
                <w:proofErr w:type="spellEnd"/>
                <w:r>
                  <w:t xml:space="preserve"> and Leonid </w:t>
                </w:r>
                <w:proofErr w:type="spellStart"/>
                <w:r>
                  <w:t>Leontiev</w:t>
                </w:r>
                <w:proofErr w:type="spellEnd"/>
                <w:r>
                  <w:t>) (1929)</w:t>
                </w:r>
              </w:p>
              <w:p w14:paraId="7CAA672C"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Nutcracker</w:t>
                </w:r>
                <w:r>
                  <w:t xml:space="preserve"> (1929)</w:t>
                </w:r>
              </w:p>
              <w:p w14:paraId="3044EFEE"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Bolt</w:t>
                </w:r>
                <w:r>
                  <w:t xml:space="preserve"> (1931)</w:t>
                </w:r>
              </w:p>
              <w:p w14:paraId="5FB55B7F"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Harlequinade</w:t>
                </w:r>
                <w:r>
                  <w:t xml:space="preserve"> (1933)</w:t>
                </w:r>
              </w:p>
              <w:p w14:paraId="4B83EF67"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Coppélia</w:t>
                </w:r>
                <w:proofErr w:type="spellEnd"/>
                <w:r>
                  <w:t xml:space="preserve"> (1934)</w:t>
                </w:r>
              </w:p>
              <w:p w14:paraId="1F841B36"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Bright Stream</w:t>
                </w:r>
                <w:r>
                  <w:t xml:space="preserve"> (1935)</w:t>
                </w:r>
              </w:p>
              <w:p w14:paraId="2A14A376"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Christmas Eve</w:t>
                </w:r>
                <w:r>
                  <w:t xml:space="preserve"> (with Vladimir </w:t>
                </w:r>
                <w:proofErr w:type="spellStart"/>
                <w:r>
                  <w:t>Bourmeister</w:t>
                </w:r>
                <w:proofErr w:type="spellEnd"/>
                <w:r>
                  <w:t>) (1938)</w:t>
                </w:r>
              </w:p>
              <w:p w14:paraId="74CFAC39"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Nightingale</w:t>
                </w:r>
                <w:r>
                  <w:t xml:space="preserve"> (with </w:t>
                </w:r>
                <w:proofErr w:type="spellStart"/>
                <w:r>
                  <w:t>Aleksei</w:t>
                </w:r>
                <w:proofErr w:type="spellEnd"/>
                <w:r>
                  <w:t xml:space="preserve"> </w:t>
                </w:r>
                <w:proofErr w:type="spellStart"/>
                <w:r>
                  <w:t>Yermolaev</w:t>
                </w:r>
                <w:proofErr w:type="spellEnd"/>
                <w:r>
                  <w:t>) (1939)</w:t>
                </w:r>
              </w:p>
              <w:p w14:paraId="5E0EF60D"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Taras</w:t>
                </w:r>
                <w:proofErr w:type="spellEnd"/>
                <w:r>
                  <w:rPr>
                    <w:i/>
                  </w:rPr>
                  <w:t xml:space="preserve"> </w:t>
                </w:r>
                <w:proofErr w:type="spellStart"/>
                <w:r>
                  <w:rPr>
                    <w:i/>
                  </w:rPr>
                  <w:t>Bulba</w:t>
                </w:r>
                <w:proofErr w:type="spellEnd"/>
                <w:r>
                  <w:t xml:space="preserve"> (1940)</w:t>
                </w:r>
              </w:p>
              <w:p w14:paraId="7F022790"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Akbilyak</w:t>
                </w:r>
                <w:proofErr w:type="spellEnd"/>
                <w:r>
                  <w:t xml:space="preserve"> (1943)</w:t>
                </w:r>
              </w:p>
              <w:p w14:paraId="10B4AD29"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Spring Fairy Tale</w:t>
                </w:r>
                <w:r>
                  <w:t xml:space="preserve"> (1947)</w:t>
                </w:r>
              </w:p>
              <w:p w14:paraId="7E63BC75"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Love Ballad</w:t>
                </w:r>
                <w:r>
                  <w:t xml:space="preserve"> (1959)</w:t>
                </w:r>
              </w:p>
              <w:p w14:paraId="5341C80B"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Pictures at an Exhibition</w:t>
                </w:r>
                <w:r>
                  <w:t xml:space="preserve"> (1963)</w:t>
                </w:r>
              </w:p>
              <w:p w14:paraId="1DA42B6F"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E230835" w14:textId="77777777" w:rsidR="003779AF" w:rsidRDefault="003779AF" w:rsidP="00C4540D">
                <w:pPr>
                  <w:pStyle w:val="Heading1"/>
                  <w:outlineLvl w:val="0"/>
                </w:pPr>
                <w:r>
                  <w:t>Re</w:t>
                </w:r>
                <w:r w:rsidR="0028331B">
                  <w:t>-</w:t>
                </w:r>
                <w:proofErr w:type="spellStart"/>
                <w:r w:rsidR="0028331B">
                  <w:t>Stagings</w:t>
                </w:r>
                <w:proofErr w:type="spellEnd"/>
              </w:p>
              <w:p w14:paraId="60FEACA6"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Sleeping Beauty</w:t>
                </w:r>
                <w:r>
                  <w:t xml:space="preserve"> (1922)</w:t>
                </w:r>
              </w:p>
              <w:p w14:paraId="25323C84"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Harlequinade</w:t>
                </w:r>
                <w:r>
                  <w:t xml:space="preserve"> (1922)</w:t>
                </w:r>
              </w:p>
              <w:p w14:paraId="13485020"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Little Humpbacked Horse</w:t>
                </w:r>
                <w:r>
                  <w:t xml:space="preserve"> (1922)</w:t>
                </w:r>
              </w:p>
              <w:p w14:paraId="583689A1"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The Nutcracker</w:t>
                </w:r>
                <w:r>
                  <w:t xml:space="preserve"> (with </w:t>
                </w:r>
                <w:proofErr w:type="spellStart"/>
                <w:r>
                  <w:t>Aleksandr</w:t>
                </w:r>
                <w:proofErr w:type="spellEnd"/>
                <w:r>
                  <w:t xml:space="preserve"> </w:t>
                </w:r>
                <w:proofErr w:type="spellStart"/>
                <w:r>
                  <w:t>Shiryaev</w:t>
                </w:r>
                <w:proofErr w:type="spellEnd"/>
                <w:r>
                  <w:t>) (1923)</w:t>
                </w:r>
              </w:p>
              <w:p w14:paraId="3F4AD38F"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Eros</w:t>
                </w:r>
                <w:r>
                  <w:t xml:space="preserve"> (1923)</w:t>
                </w:r>
              </w:p>
              <w:p w14:paraId="34A2E845"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Egyptian Nights</w:t>
                </w:r>
                <w:r>
                  <w:t xml:space="preserve"> (with </w:t>
                </w:r>
                <w:proofErr w:type="spellStart"/>
                <w:r>
                  <w:t>Aleksandr</w:t>
                </w:r>
                <w:proofErr w:type="spellEnd"/>
                <w:r>
                  <w:t xml:space="preserve"> </w:t>
                </w:r>
                <w:proofErr w:type="spellStart"/>
                <w:r>
                  <w:t>Chekrygin</w:t>
                </w:r>
                <w:proofErr w:type="spellEnd"/>
                <w:r>
                  <w:t>) (1923)</w:t>
                </w:r>
              </w:p>
              <w:p w14:paraId="68B5784E"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Le </w:t>
                </w:r>
                <w:proofErr w:type="spellStart"/>
                <w:r>
                  <w:rPr>
                    <w:i/>
                  </w:rPr>
                  <w:t>Pavilon</w:t>
                </w:r>
                <w:proofErr w:type="spellEnd"/>
                <w:r>
                  <w:rPr>
                    <w:i/>
                  </w:rPr>
                  <w:t xml:space="preserve"> </w:t>
                </w:r>
                <w:proofErr w:type="spellStart"/>
                <w:r>
                  <w:rPr>
                    <w:i/>
                  </w:rPr>
                  <w:t>d’Armide</w:t>
                </w:r>
                <w:proofErr w:type="spellEnd"/>
                <w:r>
                  <w:t xml:space="preserve"> (with </w:t>
                </w:r>
                <w:proofErr w:type="spellStart"/>
                <w:r>
                  <w:t>Aleksandr</w:t>
                </w:r>
                <w:proofErr w:type="spellEnd"/>
                <w:r>
                  <w:t xml:space="preserve"> </w:t>
                </w:r>
                <w:proofErr w:type="spellStart"/>
                <w:r>
                  <w:t>Chekrygin</w:t>
                </w:r>
                <w:proofErr w:type="spellEnd"/>
                <w:r>
                  <w:t>) (1923)</w:t>
                </w:r>
              </w:p>
              <w:p w14:paraId="14D52EFE"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Don Quixote</w:t>
                </w:r>
                <w:r>
                  <w:t xml:space="preserve"> (1923)</w:t>
                </w:r>
              </w:p>
              <w:p w14:paraId="517873E7"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5AA7">
                  <w:rPr>
                    <w:i/>
                  </w:rPr>
                  <w:t>Swan Lake</w:t>
                </w:r>
                <w:r>
                  <w:t xml:space="preserve"> (1945)</w:t>
                </w:r>
              </w:p>
              <w:p w14:paraId="15035683"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Swan Lake</w:t>
                </w:r>
                <w:r>
                  <w:t xml:space="preserve"> (with Konstantin </w:t>
                </w:r>
                <w:proofErr w:type="spellStart"/>
                <w:r>
                  <w:t>Boyarsky</w:t>
                </w:r>
                <w:proofErr w:type="spellEnd"/>
                <w:r>
                  <w:t>) (1958)</w:t>
                </w:r>
              </w:p>
              <w:p w14:paraId="3C1AA127"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 xml:space="preserve">La </w:t>
                </w:r>
                <w:proofErr w:type="spellStart"/>
                <w:r>
                  <w:rPr>
                    <w:i/>
                  </w:rPr>
                  <w:t>Bayadère</w:t>
                </w:r>
                <w:proofErr w:type="spellEnd"/>
                <w:r>
                  <w:t xml:space="preserve"> (1962)</w:t>
                </w:r>
              </w:p>
              <w:p w14:paraId="64A52C88"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FAA55AB" w14:textId="77777777" w:rsidR="003779AF" w:rsidRDefault="003779AF" w:rsidP="0028331B">
                <w:pPr>
                  <w:pStyle w:val="Heading1"/>
                  <w:outlineLvl w:val="0"/>
                </w:pPr>
                <w:r w:rsidRPr="00D95AA7">
                  <w:t>Selected Writings</w:t>
                </w:r>
              </w:p>
              <w:p w14:paraId="34A5490E"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Shestdesyat</w:t>
                </w:r>
                <w:proofErr w:type="spellEnd"/>
                <w:r>
                  <w:rPr>
                    <w:i/>
                  </w:rPr>
                  <w:t xml:space="preserve"> let v </w:t>
                </w:r>
                <w:proofErr w:type="spellStart"/>
                <w:r>
                  <w:rPr>
                    <w:i/>
                  </w:rPr>
                  <w:t>balete</w:t>
                </w:r>
                <w:proofErr w:type="spellEnd"/>
                <w:r>
                  <w:t xml:space="preserve"> [</w:t>
                </w:r>
                <w:r>
                  <w:rPr>
                    <w:i/>
                  </w:rPr>
                  <w:t>Sixty Years in Ballet</w:t>
                </w:r>
                <w:r w:rsidR="0028331B">
                  <w:t>] (1966)</w:t>
                </w:r>
              </w:p>
              <w:p w14:paraId="43F05FF3" w14:textId="77777777" w:rsidR="003779AF" w:rsidRDefault="003779AF" w:rsidP="003779AF">
                <w:pPr>
                  <w:tabs>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Pr>
                    <w:i/>
                  </w:rPr>
                  <w:t>Khorograficheskie</w:t>
                </w:r>
                <w:proofErr w:type="spellEnd"/>
                <w:r>
                  <w:rPr>
                    <w:i/>
                  </w:rPr>
                  <w:t xml:space="preserve"> </w:t>
                </w:r>
                <w:proofErr w:type="spellStart"/>
                <w:r>
                  <w:rPr>
                    <w:i/>
                  </w:rPr>
                  <w:t>otkrovennosti</w:t>
                </w:r>
                <w:proofErr w:type="spellEnd"/>
                <w:r>
                  <w:t xml:space="preserve"> [</w:t>
                </w:r>
                <w:r>
                  <w:rPr>
                    <w:i/>
                  </w:rPr>
                  <w:t>Choreographic Revelations</w:t>
                </w:r>
                <w:r w:rsidR="0028331B">
                  <w:t xml:space="preserve">] (1972) </w:t>
                </w:r>
              </w:p>
              <w:p w14:paraId="779DBA27" w14:textId="77777777" w:rsidR="0028331B" w:rsidRDefault="0028331B" w:rsidP="0028331B">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Writings on Ballet and Music</w:t>
                </w:r>
                <w:r>
                  <w:t xml:space="preserve"> (2002) </w:t>
                </w:r>
              </w:p>
              <w:p w14:paraId="78FB51F1" w14:textId="77777777" w:rsidR="0028331B" w:rsidRDefault="0028331B" w:rsidP="00C27FAB"/>
              <w:p w14:paraId="5C837A6B" w14:textId="77777777" w:rsidR="0028331B" w:rsidRDefault="0028331B" w:rsidP="0028331B">
                <w:pPr>
                  <w:pStyle w:val="Heading1"/>
                  <w:outlineLvl w:val="0"/>
                </w:pPr>
                <w:proofErr w:type="spellStart"/>
                <w:r>
                  <w:t>Paratextual</w:t>
                </w:r>
                <w:proofErr w:type="spellEnd"/>
                <w:r>
                  <w:t xml:space="preserve"> Materials</w:t>
                </w:r>
              </w:p>
              <w:p w14:paraId="3AFC3C0E" w14:textId="77777777" w:rsidR="003F0D73" w:rsidRPr="0028331B" w:rsidRDefault="0028331B" w:rsidP="0028331B">
                <w:r>
                  <w:t xml:space="preserve">Images of </w:t>
                </w:r>
                <w:r>
                  <w:rPr>
                    <w:i/>
                  </w:rPr>
                  <w:t>Dance Symphony</w:t>
                </w:r>
                <w:r>
                  <w:t xml:space="preserve"> from the souvenir program, 1923.  Source: Lynn </w:t>
                </w:r>
                <w:proofErr w:type="spellStart"/>
                <w:r>
                  <w:t>Garafola</w:t>
                </w:r>
                <w:proofErr w:type="spellEnd"/>
                <w:r>
                  <w:t xml:space="preserve"> (</w:t>
                </w:r>
                <w:hyperlink r:id="rId8" w:history="1">
                  <w:r w:rsidRPr="00407D48">
                    <w:rPr>
                      <w:u w:val="single"/>
                    </w:rPr>
                    <w:t>lg97@columbia.edu).</w:t>
                  </w:r>
                </w:hyperlink>
                <w:r w:rsidRPr="00407D48">
                  <w:t xml:space="preserve">   No copyright holders</w:t>
                </w:r>
              </w:p>
            </w:tc>
          </w:sdtContent>
        </w:sdt>
      </w:tr>
      <w:tr w:rsidR="003235A7" w14:paraId="3D2F1EEF" w14:textId="77777777" w:rsidTr="003235A7">
        <w:tc>
          <w:tcPr>
            <w:tcW w:w="9016" w:type="dxa"/>
          </w:tcPr>
          <w:p w14:paraId="7182D70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F59B3B30593A642ACE50637D630B391"/>
              </w:placeholder>
            </w:sdtPr>
            <w:sdtEndPr/>
            <w:sdtContent>
              <w:p w14:paraId="4381271A" w14:textId="77777777" w:rsidR="00613475" w:rsidRDefault="00320566"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822111792"/>
                    <w:citation/>
                  </w:sdtPr>
                  <w:sdtEndPr/>
                  <w:sdtContent>
                    <w:r w:rsidR="00613475">
                      <w:fldChar w:fldCharType="begin"/>
                    </w:r>
                    <w:r w:rsidR="00613475">
                      <w:rPr>
                        <w:lang w:val="en-US"/>
                      </w:rPr>
                      <w:instrText xml:space="preserve"> CITATION Ale03 \l 1033 </w:instrText>
                    </w:r>
                    <w:r w:rsidR="00613475">
                      <w:fldChar w:fldCharType="separate"/>
                    </w:r>
                    <w:r w:rsidR="004A326C">
                      <w:rPr>
                        <w:noProof/>
                        <w:lang w:val="en-US"/>
                      </w:rPr>
                      <w:t xml:space="preserve"> </w:t>
                    </w:r>
                    <w:r w:rsidR="004A326C" w:rsidRPr="004A326C">
                      <w:rPr>
                        <w:noProof/>
                        <w:lang w:val="en-US"/>
                      </w:rPr>
                      <w:t>(Alexandrova and Skvortsov)</w:t>
                    </w:r>
                    <w:r w:rsidR="00613475">
                      <w:fldChar w:fldCharType="end"/>
                    </w:r>
                  </w:sdtContent>
                </w:sdt>
              </w:p>
              <w:p w14:paraId="4CC5E364" w14:textId="77777777" w:rsidR="00613475" w:rsidRDefault="00320566"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56995199"/>
                    <w:citation/>
                  </w:sdtPr>
                  <w:sdtEndPr/>
                  <w:sdtContent>
                    <w:r w:rsidR="00613475">
                      <w:fldChar w:fldCharType="begin"/>
                    </w:r>
                    <w:r w:rsidR="00613475">
                      <w:rPr>
                        <w:lang w:val="en-US"/>
                      </w:rPr>
                      <w:instrText xml:space="preserve"> CITATION Bol07 \l 1033 </w:instrText>
                    </w:r>
                    <w:r w:rsidR="00613475">
                      <w:fldChar w:fldCharType="separate"/>
                    </w:r>
                    <w:r w:rsidR="004A326C" w:rsidRPr="004A326C">
                      <w:rPr>
                        <w:noProof/>
                        <w:lang w:val="en-US"/>
                      </w:rPr>
                      <w:t>(Shostakovich, Bataillon and Duplat)</w:t>
                    </w:r>
                    <w:r w:rsidR="00613475">
                      <w:fldChar w:fldCharType="end"/>
                    </w:r>
                  </w:sdtContent>
                </w:sdt>
              </w:p>
              <w:p w14:paraId="5EB15016" w14:textId="77777777" w:rsidR="00613475" w:rsidRDefault="00320566"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136537902"/>
                    <w:citation/>
                  </w:sdtPr>
                  <w:sdtEndPr/>
                  <w:sdtContent>
                    <w:r w:rsidR="00613475">
                      <w:fldChar w:fldCharType="begin"/>
                    </w:r>
                    <w:r w:rsidR="00613475">
                      <w:rPr>
                        <w:lang w:val="en-US"/>
                      </w:rPr>
                      <w:instrText xml:space="preserve"> CITATION Cla92 \l 1033 </w:instrText>
                    </w:r>
                    <w:r w:rsidR="00613475">
                      <w:fldChar w:fldCharType="separate"/>
                    </w:r>
                    <w:r w:rsidR="004A326C" w:rsidRPr="004A326C">
                      <w:rPr>
                        <w:noProof/>
                        <w:lang w:val="en-US"/>
                      </w:rPr>
                      <w:t>(Classic Kirov Performances)</w:t>
                    </w:r>
                    <w:r w:rsidR="00613475">
                      <w:fldChar w:fldCharType="end"/>
                    </w:r>
                  </w:sdtContent>
                </w:sdt>
              </w:p>
              <w:p w14:paraId="535A5740" w14:textId="77777777" w:rsidR="00613475" w:rsidRDefault="00320566"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731268799"/>
                    <w:citation/>
                  </w:sdtPr>
                  <w:sdtEndPr/>
                  <w:sdtContent>
                    <w:r w:rsidR="00613475">
                      <w:fldChar w:fldCharType="begin"/>
                    </w:r>
                    <w:r w:rsidR="00613475">
                      <w:rPr>
                        <w:lang w:val="en-US"/>
                      </w:rPr>
                      <w:instrText xml:space="preserve"> CITATION Dev88 \l 1033 </w:instrText>
                    </w:r>
                    <w:r w:rsidR="00613475">
                      <w:fldChar w:fldCharType="separate"/>
                    </w:r>
                    <w:r w:rsidR="004A326C" w:rsidRPr="004A326C">
                      <w:rPr>
                        <w:noProof/>
                        <w:lang w:val="en-US"/>
                      </w:rPr>
                      <w:t>(Devereux)</w:t>
                    </w:r>
                    <w:r w:rsidR="00613475">
                      <w:fldChar w:fldCharType="end"/>
                    </w:r>
                  </w:sdtContent>
                </w:sdt>
                <w:bookmarkStart w:id="0" w:name="_GoBack"/>
                <w:bookmarkEnd w:id="0"/>
              </w:p>
              <w:p w14:paraId="4BD2045F" w14:textId="77777777" w:rsidR="00613475" w:rsidRDefault="00320566"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841075126"/>
                    <w:citation/>
                  </w:sdtPr>
                  <w:sdtEndPr/>
                  <w:sdtContent>
                    <w:r w:rsidR="00613475">
                      <w:fldChar w:fldCharType="begin"/>
                    </w:r>
                    <w:r w:rsidR="00613475">
                      <w:rPr>
                        <w:lang w:val="en-US"/>
                      </w:rPr>
                      <w:instrText xml:space="preserve"> CITATION Dob76 \l 1033 </w:instrText>
                    </w:r>
                    <w:r w:rsidR="00613475">
                      <w:fldChar w:fldCharType="separate"/>
                    </w:r>
                    <w:r w:rsidR="004A326C" w:rsidRPr="004A326C">
                      <w:rPr>
                        <w:noProof/>
                        <w:lang w:val="en-US"/>
                      </w:rPr>
                      <w:t>(Dobrovolskaya, Fedor Lopukhov)</w:t>
                    </w:r>
                    <w:r w:rsidR="00613475">
                      <w:fldChar w:fldCharType="end"/>
                    </w:r>
                  </w:sdtContent>
                </w:sdt>
              </w:p>
              <w:p w14:paraId="52FE8D59" w14:textId="23693FA5" w:rsidR="00613475" w:rsidRDefault="00320566"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716767101"/>
                    <w:citation/>
                  </w:sdtPr>
                  <w:sdtEndPr/>
                  <w:sdtContent>
                    <w:r w:rsidR="00613475">
                      <w:fldChar w:fldCharType="begin"/>
                    </w:r>
                    <w:r w:rsidR="004A326C">
                      <w:rPr>
                        <w:lang w:val="en-US"/>
                      </w:rPr>
                      <w:instrText xml:space="preserve">CITATION Dob98 \l 1033 </w:instrText>
                    </w:r>
                    <w:r w:rsidR="00613475">
                      <w:fldChar w:fldCharType="separate"/>
                    </w:r>
                    <w:r w:rsidR="004A326C" w:rsidRPr="004A326C">
                      <w:rPr>
                        <w:noProof/>
                        <w:lang w:val="en-US"/>
                      </w:rPr>
                      <w:t>(Dobrovolskaya, Lopukhov, Fedor)</w:t>
                    </w:r>
                    <w:r w:rsidR="00613475">
                      <w:fldChar w:fldCharType="end"/>
                    </w:r>
                  </w:sdtContent>
                </w:sdt>
              </w:p>
              <w:p w14:paraId="0A816B33" w14:textId="77777777" w:rsidR="00613475" w:rsidRDefault="00320566"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837846900"/>
                    <w:citation/>
                  </w:sdtPr>
                  <w:sdtEndPr/>
                  <w:sdtContent>
                    <w:r w:rsidR="00613475">
                      <w:fldChar w:fldCharType="begin"/>
                    </w:r>
                    <w:r w:rsidR="00613475">
                      <w:rPr>
                        <w:lang w:val="en-US"/>
                      </w:rPr>
                      <w:instrText xml:space="preserve"> CITATION Nik86 \l 1033 </w:instrText>
                    </w:r>
                    <w:r w:rsidR="00613475">
                      <w:fldChar w:fldCharType="separate"/>
                    </w:r>
                    <w:r w:rsidR="004A326C" w:rsidRPr="004A326C">
                      <w:rPr>
                        <w:noProof/>
                        <w:lang w:val="en-US"/>
                      </w:rPr>
                      <w:t>(Dolgushin)</w:t>
                    </w:r>
                    <w:r w:rsidR="00613475">
                      <w:fldChar w:fldCharType="end"/>
                    </w:r>
                  </w:sdtContent>
                </w:sdt>
              </w:p>
              <w:p w14:paraId="21FA2B2B" w14:textId="77777777" w:rsidR="00613475" w:rsidRDefault="00320566"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1982076958"/>
                    <w:citation/>
                  </w:sdtPr>
                  <w:sdtEndPr/>
                  <w:sdtContent>
                    <w:r w:rsidR="00613475">
                      <w:fldChar w:fldCharType="begin"/>
                    </w:r>
                    <w:r w:rsidR="00613475">
                      <w:rPr>
                        <w:lang w:val="en-US"/>
                      </w:rPr>
                      <w:instrText xml:space="preserve"> CITATION Sou90 \l 1033 </w:instrText>
                    </w:r>
                    <w:r w:rsidR="00613475">
                      <w:fldChar w:fldCharType="separate"/>
                    </w:r>
                    <w:r w:rsidR="004A326C" w:rsidRPr="004A326C">
                      <w:rPr>
                        <w:noProof/>
                        <w:lang w:val="en-US"/>
                      </w:rPr>
                      <w:t>(Souritz)</w:t>
                    </w:r>
                    <w:r w:rsidR="00613475">
                      <w:fldChar w:fldCharType="end"/>
                    </w:r>
                  </w:sdtContent>
                </w:sdt>
              </w:p>
              <w:p w14:paraId="1556C779" w14:textId="77777777" w:rsidR="003235A7" w:rsidRDefault="00320566" w:rsidP="00613475">
                <w:pPr>
                  <w:tabs>
                    <w:tab w:val="left" w:pos="1440"/>
                    <w:tab w:val="left" w:pos="2160"/>
                    <w:tab w:val="left" w:pos="2880"/>
                    <w:tab w:val="left" w:pos="3600"/>
                    <w:tab w:val="left" w:pos="4320"/>
                    <w:tab w:val="left" w:pos="5040"/>
                    <w:tab w:val="left" w:pos="5760"/>
                    <w:tab w:val="left" w:pos="6480"/>
                    <w:tab w:val="left" w:pos="7200"/>
                    <w:tab w:val="left" w:pos="7920"/>
                    <w:tab w:val="left" w:pos="8640"/>
                  </w:tabs>
                </w:pPr>
                <w:sdt>
                  <w:sdtPr>
                    <w:id w:val="405725244"/>
                    <w:citation/>
                  </w:sdtPr>
                  <w:sdtEndPr/>
                  <w:sdtContent>
                    <w:r w:rsidR="00613475">
                      <w:fldChar w:fldCharType="begin"/>
                    </w:r>
                    <w:r w:rsidR="00613475">
                      <w:rPr>
                        <w:lang w:val="en-US"/>
                      </w:rPr>
                      <w:instrText xml:space="preserve"> CITATION The74 \l 1033 </w:instrText>
                    </w:r>
                    <w:r w:rsidR="00613475">
                      <w:fldChar w:fldCharType="separate"/>
                    </w:r>
                    <w:r w:rsidR="004A326C" w:rsidRPr="004A326C">
                      <w:rPr>
                        <w:noProof/>
                        <w:lang w:val="en-US"/>
                      </w:rPr>
                      <w:t>(The Ice Maiden pas de deaux)</w:t>
                    </w:r>
                    <w:r w:rsidR="00613475">
                      <w:fldChar w:fldCharType="end"/>
                    </w:r>
                  </w:sdtContent>
                </w:sdt>
              </w:p>
            </w:sdtContent>
          </w:sdt>
        </w:tc>
      </w:tr>
    </w:tbl>
    <w:p w14:paraId="53C2969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0990E" w14:textId="77777777" w:rsidR="00320566" w:rsidRDefault="00320566" w:rsidP="007A0D55">
      <w:pPr>
        <w:spacing w:after="0" w:line="240" w:lineRule="auto"/>
      </w:pPr>
      <w:r>
        <w:separator/>
      </w:r>
    </w:p>
  </w:endnote>
  <w:endnote w:type="continuationSeparator" w:id="0">
    <w:p w14:paraId="4A6DD2CD" w14:textId="77777777" w:rsidR="00320566" w:rsidRDefault="003205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66C62" w14:textId="77777777" w:rsidR="00320566" w:rsidRDefault="00320566" w:rsidP="007A0D55">
      <w:pPr>
        <w:spacing w:after="0" w:line="240" w:lineRule="auto"/>
      </w:pPr>
      <w:r>
        <w:separator/>
      </w:r>
    </w:p>
  </w:footnote>
  <w:footnote w:type="continuationSeparator" w:id="0">
    <w:p w14:paraId="1C3E7E37" w14:textId="77777777" w:rsidR="00320566" w:rsidRDefault="003205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035CA" w14:textId="77777777" w:rsidR="001600BA" w:rsidRDefault="001600B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6C65C4" w14:textId="77777777" w:rsidR="001600BA" w:rsidRDefault="001600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AF"/>
    <w:rsid w:val="00032559"/>
    <w:rsid w:val="00052040"/>
    <w:rsid w:val="000B25AE"/>
    <w:rsid w:val="000B55AB"/>
    <w:rsid w:val="000D24DC"/>
    <w:rsid w:val="00101B2E"/>
    <w:rsid w:val="00116FA0"/>
    <w:rsid w:val="0015114C"/>
    <w:rsid w:val="001600BA"/>
    <w:rsid w:val="001A21F3"/>
    <w:rsid w:val="001A2537"/>
    <w:rsid w:val="001A6A06"/>
    <w:rsid w:val="00210C03"/>
    <w:rsid w:val="002162E2"/>
    <w:rsid w:val="00225C5A"/>
    <w:rsid w:val="00230B10"/>
    <w:rsid w:val="00234353"/>
    <w:rsid w:val="00244BB0"/>
    <w:rsid w:val="0028331B"/>
    <w:rsid w:val="002A0A0D"/>
    <w:rsid w:val="002B0B37"/>
    <w:rsid w:val="0030662D"/>
    <w:rsid w:val="00320566"/>
    <w:rsid w:val="003235A7"/>
    <w:rsid w:val="003677B6"/>
    <w:rsid w:val="003779AF"/>
    <w:rsid w:val="003D3579"/>
    <w:rsid w:val="003E2795"/>
    <w:rsid w:val="003F0D73"/>
    <w:rsid w:val="00462DBE"/>
    <w:rsid w:val="00464699"/>
    <w:rsid w:val="00483379"/>
    <w:rsid w:val="00487BC5"/>
    <w:rsid w:val="00496888"/>
    <w:rsid w:val="004A326C"/>
    <w:rsid w:val="004A7476"/>
    <w:rsid w:val="004E5896"/>
    <w:rsid w:val="00513EE6"/>
    <w:rsid w:val="00534F8F"/>
    <w:rsid w:val="00590035"/>
    <w:rsid w:val="005B177E"/>
    <w:rsid w:val="005B3921"/>
    <w:rsid w:val="005F26D7"/>
    <w:rsid w:val="005F5450"/>
    <w:rsid w:val="0061347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540D"/>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010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A40D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79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9AF"/>
    <w:rPr>
      <w:rFonts w:ascii="Lucida Grande" w:hAnsi="Lucida Grande" w:cs="Lucida Grande"/>
      <w:sz w:val="18"/>
      <w:szCs w:val="18"/>
    </w:rPr>
  </w:style>
  <w:style w:type="character" w:customStyle="1" w:styleId="WPHyperlink">
    <w:name w:val="WP_Hyperlink"/>
    <w:basedOn w:val="DefaultParagraphFont"/>
    <w:uiPriority w:val="99"/>
    <w:rsid w:val="003779AF"/>
    <w:rPr>
      <w:rFonts w:cs="Times New Roman"/>
      <w:color w:val="0000FF"/>
      <w:u w:val="single"/>
    </w:rPr>
  </w:style>
  <w:style w:type="character" w:styleId="CommentReference">
    <w:name w:val="annotation reference"/>
    <w:basedOn w:val="DefaultParagraphFont"/>
    <w:uiPriority w:val="99"/>
    <w:semiHidden/>
    <w:rsid w:val="00613475"/>
    <w:rPr>
      <w:sz w:val="18"/>
      <w:szCs w:val="18"/>
    </w:rPr>
  </w:style>
  <w:style w:type="paragraph" w:styleId="CommentText">
    <w:name w:val="annotation text"/>
    <w:basedOn w:val="Normal"/>
    <w:link w:val="CommentTextChar"/>
    <w:uiPriority w:val="99"/>
    <w:semiHidden/>
    <w:rsid w:val="00613475"/>
    <w:pPr>
      <w:spacing w:line="240" w:lineRule="auto"/>
    </w:pPr>
    <w:rPr>
      <w:sz w:val="24"/>
      <w:szCs w:val="24"/>
    </w:rPr>
  </w:style>
  <w:style w:type="character" w:customStyle="1" w:styleId="CommentTextChar">
    <w:name w:val="Comment Text Char"/>
    <w:basedOn w:val="DefaultParagraphFont"/>
    <w:link w:val="CommentText"/>
    <w:uiPriority w:val="99"/>
    <w:semiHidden/>
    <w:rsid w:val="00613475"/>
    <w:rPr>
      <w:sz w:val="24"/>
      <w:szCs w:val="24"/>
    </w:rPr>
  </w:style>
  <w:style w:type="paragraph" w:styleId="CommentSubject">
    <w:name w:val="annotation subject"/>
    <w:basedOn w:val="CommentText"/>
    <w:next w:val="CommentText"/>
    <w:link w:val="CommentSubjectChar"/>
    <w:uiPriority w:val="99"/>
    <w:semiHidden/>
    <w:rsid w:val="00613475"/>
    <w:rPr>
      <w:b/>
      <w:bCs/>
      <w:sz w:val="20"/>
      <w:szCs w:val="20"/>
    </w:rPr>
  </w:style>
  <w:style w:type="character" w:customStyle="1" w:styleId="CommentSubjectChar">
    <w:name w:val="Comment Subject Char"/>
    <w:basedOn w:val="CommentTextChar"/>
    <w:link w:val="CommentSubject"/>
    <w:uiPriority w:val="99"/>
    <w:semiHidden/>
    <w:rsid w:val="006134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41226">
      <w:bodyDiv w:val="1"/>
      <w:marLeft w:val="0"/>
      <w:marRight w:val="0"/>
      <w:marTop w:val="0"/>
      <w:marBottom w:val="0"/>
      <w:divBdr>
        <w:top w:val="none" w:sz="0" w:space="0" w:color="auto"/>
        <w:left w:val="none" w:sz="0" w:space="0" w:color="auto"/>
        <w:bottom w:val="none" w:sz="0" w:space="0" w:color="auto"/>
        <w:right w:val="none" w:sz="0" w:space="0" w:color="auto"/>
      </w:divBdr>
    </w:div>
    <w:div w:id="398134327">
      <w:bodyDiv w:val="1"/>
      <w:marLeft w:val="0"/>
      <w:marRight w:val="0"/>
      <w:marTop w:val="0"/>
      <w:marBottom w:val="0"/>
      <w:divBdr>
        <w:top w:val="none" w:sz="0" w:space="0" w:color="auto"/>
        <w:left w:val="none" w:sz="0" w:space="0" w:color="auto"/>
        <w:bottom w:val="none" w:sz="0" w:space="0" w:color="auto"/>
        <w:right w:val="none" w:sz="0" w:space="0" w:color="auto"/>
      </w:divBdr>
    </w:div>
    <w:div w:id="571739501">
      <w:bodyDiv w:val="1"/>
      <w:marLeft w:val="0"/>
      <w:marRight w:val="0"/>
      <w:marTop w:val="0"/>
      <w:marBottom w:val="0"/>
      <w:divBdr>
        <w:top w:val="none" w:sz="0" w:space="0" w:color="auto"/>
        <w:left w:val="none" w:sz="0" w:space="0" w:color="auto"/>
        <w:bottom w:val="none" w:sz="0" w:space="0" w:color="auto"/>
        <w:right w:val="none" w:sz="0" w:space="0" w:color="auto"/>
      </w:divBdr>
    </w:div>
    <w:div w:id="639187285">
      <w:bodyDiv w:val="1"/>
      <w:marLeft w:val="0"/>
      <w:marRight w:val="0"/>
      <w:marTop w:val="0"/>
      <w:marBottom w:val="0"/>
      <w:divBdr>
        <w:top w:val="none" w:sz="0" w:space="0" w:color="auto"/>
        <w:left w:val="none" w:sz="0" w:space="0" w:color="auto"/>
        <w:bottom w:val="none" w:sz="0" w:space="0" w:color="auto"/>
        <w:right w:val="none" w:sz="0" w:space="0" w:color="auto"/>
      </w:divBdr>
    </w:div>
    <w:div w:id="935400484">
      <w:bodyDiv w:val="1"/>
      <w:marLeft w:val="0"/>
      <w:marRight w:val="0"/>
      <w:marTop w:val="0"/>
      <w:marBottom w:val="0"/>
      <w:divBdr>
        <w:top w:val="none" w:sz="0" w:space="0" w:color="auto"/>
        <w:left w:val="none" w:sz="0" w:space="0" w:color="auto"/>
        <w:bottom w:val="none" w:sz="0" w:space="0" w:color="auto"/>
        <w:right w:val="none" w:sz="0" w:space="0" w:color="auto"/>
      </w:divBdr>
    </w:div>
    <w:div w:id="935796346">
      <w:bodyDiv w:val="1"/>
      <w:marLeft w:val="0"/>
      <w:marRight w:val="0"/>
      <w:marTop w:val="0"/>
      <w:marBottom w:val="0"/>
      <w:divBdr>
        <w:top w:val="none" w:sz="0" w:space="0" w:color="auto"/>
        <w:left w:val="none" w:sz="0" w:space="0" w:color="auto"/>
        <w:bottom w:val="none" w:sz="0" w:space="0" w:color="auto"/>
        <w:right w:val="none" w:sz="0" w:space="0" w:color="auto"/>
      </w:divBdr>
    </w:div>
    <w:div w:id="1049767850">
      <w:bodyDiv w:val="1"/>
      <w:marLeft w:val="0"/>
      <w:marRight w:val="0"/>
      <w:marTop w:val="0"/>
      <w:marBottom w:val="0"/>
      <w:divBdr>
        <w:top w:val="none" w:sz="0" w:space="0" w:color="auto"/>
        <w:left w:val="none" w:sz="0" w:space="0" w:color="auto"/>
        <w:bottom w:val="none" w:sz="0" w:space="0" w:color="auto"/>
        <w:right w:val="none" w:sz="0" w:space="0" w:color="auto"/>
      </w:divBdr>
    </w:div>
    <w:div w:id="1489055958">
      <w:bodyDiv w:val="1"/>
      <w:marLeft w:val="0"/>
      <w:marRight w:val="0"/>
      <w:marTop w:val="0"/>
      <w:marBottom w:val="0"/>
      <w:divBdr>
        <w:top w:val="none" w:sz="0" w:space="0" w:color="auto"/>
        <w:left w:val="none" w:sz="0" w:space="0" w:color="auto"/>
        <w:bottom w:val="none" w:sz="0" w:space="0" w:color="auto"/>
        <w:right w:val="none" w:sz="0" w:space="0" w:color="auto"/>
      </w:divBdr>
    </w:div>
    <w:div w:id="1726566235">
      <w:bodyDiv w:val="1"/>
      <w:marLeft w:val="0"/>
      <w:marRight w:val="0"/>
      <w:marTop w:val="0"/>
      <w:marBottom w:val="0"/>
      <w:divBdr>
        <w:top w:val="none" w:sz="0" w:space="0" w:color="auto"/>
        <w:left w:val="none" w:sz="0" w:space="0" w:color="auto"/>
        <w:bottom w:val="none" w:sz="0" w:space="0" w:color="auto"/>
        <w:right w:val="none" w:sz="0" w:space="0" w:color="auto"/>
      </w:divBdr>
    </w:div>
    <w:div w:id="181255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g97@columbia.edu)."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089BCC925F804688BDCB6C35E7791B"/>
        <w:category>
          <w:name w:val="General"/>
          <w:gallery w:val="placeholder"/>
        </w:category>
        <w:types>
          <w:type w:val="bbPlcHdr"/>
        </w:types>
        <w:behaviors>
          <w:behavior w:val="content"/>
        </w:behaviors>
        <w:guid w:val="{8CDC0C82-6D40-C04A-B52A-03653115F36C}"/>
      </w:docPartPr>
      <w:docPartBody>
        <w:p w:rsidR="00F058D4" w:rsidRDefault="00F058D4">
          <w:pPr>
            <w:pStyle w:val="6F089BCC925F804688BDCB6C35E7791B"/>
          </w:pPr>
          <w:r w:rsidRPr="00CC586D">
            <w:rPr>
              <w:rStyle w:val="PlaceholderText"/>
              <w:b/>
              <w:color w:val="FFFFFF" w:themeColor="background1"/>
            </w:rPr>
            <w:t>[Salutation]</w:t>
          </w:r>
        </w:p>
      </w:docPartBody>
    </w:docPart>
    <w:docPart>
      <w:docPartPr>
        <w:name w:val="09B1909593CC124A9CC6AA911A658C54"/>
        <w:category>
          <w:name w:val="General"/>
          <w:gallery w:val="placeholder"/>
        </w:category>
        <w:types>
          <w:type w:val="bbPlcHdr"/>
        </w:types>
        <w:behaviors>
          <w:behavior w:val="content"/>
        </w:behaviors>
        <w:guid w:val="{7203A9CE-2650-7140-8F8F-4E691C8BA2BF}"/>
      </w:docPartPr>
      <w:docPartBody>
        <w:p w:rsidR="00F058D4" w:rsidRDefault="00F058D4">
          <w:pPr>
            <w:pStyle w:val="09B1909593CC124A9CC6AA911A658C54"/>
          </w:pPr>
          <w:r>
            <w:rPr>
              <w:rStyle w:val="PlaceholderText"/>
            </w:rPr>
            <w:t>[First name]</w:t>
          </w:r>
        </w:p>
      </w:docPartBody>
    </w:docPart>
    <w:docPart>
      <w:docPartPr>
        <w:name w:val="2833107DF2CE65438A2D88245B924406"/>
        <w:category>
          <w:name w:val="General"/>
          <w:gallery w:val="placeholder"/>
        </w:category>
        <w:types>
          <w:type w:val="bbPlcHdr"/>
        </w:types>
        <w:behaviors>
          <w:behavior w:val="content"/>
        </w:behaviors>
        <w:guid w:val="{8E1207B0-C679-ED45-B349-7952CD83ED44}"/>
      </w:docPartPr>
      <w:docPartBody>
        <w:p w:rsidR="00F058D4" w:rsidRDefault="00F058D4">
          <w:pPr>
            <w:pStyle w:val="2833107DF2CE65438A2D88245B924406"/>
          </w:pPr>
          <w:r>
            <w:rPr>
              <w:rStyle w:val="PlaceholderText"/>
            </w:rPr>
            <w:t>[Middle name]</w:t>
          </w:r>
        </w:p>
      </w:docPartBody>
    </w:docPart>
    <w:docPart>
      <w:docPartPr>
        <w:name w:val="69D9DCBA536D9941929C4ED20147125F"/>
        <w:category>
          <w:name w:val="General"/>
          <w:gallery w:val="placeholder"/>
        </w:category>
        <w:types>
          <w:type w:val="bbPlcHdr"/>
        </w:types>
        <w:behaviors>
          <w:behavior w:val="content"/>
        </w:behaviors>
        <w:guid w:val="{E0CD74DA-973D-F44B-AE15-0D66BEBD8945}"/>
      </w:docPartPr>
      <w:docPartBody>
        <w:p w:rsidR="00F058D4" w:rsidRDefault="00F058D4">
          <w:pPr>
            <w:pStyle w:val="69D9DCBA536D9941929C4ED20147125F"/>
          </w:pPr>
          <w:r>
            <w:rPr>
              <w:rStyle w:val="PlaceholderText"/>
            </w:rPr>
            <w:t>[Last name]</w:t>
          </w:r>
        </w:p>
      </w:docPartBody>
    </w:docPart>
    <w:docPart>
      <w:docPartPr>
        <w:name w:val="13C8994EE5143543A9B7DD6DC209720A"/>
        <w:category>
          <w:name w:val="General"/>
          <w:gallery w:val="placeholder"/>
        </w:category>
        <w:types>
          <w:type w:val="bbPlcHdr"/>
        </w:types>
        <w:behaviors>
          <w:behavior w:val="content"/>
        </w:behaviors>
        <w:guid w:val="{9F2DC18A-F643-1844-AC07-64DF09A3E572}"/>
      </w:docPartPr>
      <w:docPartBody>
        <w:p w:rsidR="00F058D4" w:rsidRDefault="00F058D4">
          <w:pPr>
            <w:pStyle w:val="13C8994EE5143543A9B7DD6DC209720A"/>
          </w:pPr>
          <w:r>
            <w:rPr>
              <w:rStyle w:val="PlaceholderText"/>
            </w:rPr>
            <w:t>[Enter your biography]</w:t>
          </w:r>
        </w:p>
      </w:docPartBody>
    </w:docPart>
    <w:docPart>
      <w:docPartPr>
        <w:name w:val="5724B137ED217246B329AED5E7A021A2"/>
        <w:category>
          <w:name w:val="General"/>
          <w:gallery w:val="placeholder"/>
        </w:category>
        <w:types>
          <w:type w:val="bbPlcHdr"/>
        </w:types>
        <w:behaviors>
          <w:behavior w:val="content"/>
        </w:behaviors>
        <w:guid w:val="{EDB5CEB9-F6CE-764D-B051-6C3B2C40AAA7}"/>
      </w:docPartPr>
      <w:docPartBody>
        <w:p w:rsidR="00F058D4" w:rsidRDefault="00F058D4">
          <w:pPr>
            <w:pStyle w:val="5724B137ED217246B329AED5E7A021A2"/>
          </w:pPr>
          <w:r>
            <w:rPr>
              <w:rStyle w:val="PlaceholderText"/>
            </w:rPr>
            <w:t>[Enter the institution with which you are affiliated]</w:t>
          </w:r>
        </w:p>
      </w:docPartBody>
    </w:docPart>
    <w:docPart>
      <w:docPartPr>
        <w:name w:val="25C1DD85610FDC4A976DE5CD37B0C5B6"/>
        <w:category>
          <w:name w:val="General"/>
          <w:gallery w:val="placeholder"/>
        </w:category>
        <w:types>
          <w:type w:val="bbPlcHdr"/>
        </w:types>
        <w:behaviors>
          <w:behavior w:val="content"/>
        </w:behaviors>
        <w:guid w:val="{2EEF0E28-B2DF-ED4E-AC2C-E1EF93B22B90}"/>
      </w:docPartPr>
      <w:docPartBody>
        <w:p w:rsidR="00F058D4" w:rsidRDefault="00F058D4">
          <w:pPr>
            <w:pStyle w:val="25C1DD85610FDC4A976DE5CD37B0C5B6"/>
          </w:pPr>
          <w:r w:rsidRPr="00EF74F7">
            <w:rPr>
              <w:b/>
              <w:color w:val="808080" w:themeColor="background1" w:themeShade="80"/>
            </w:rPr>
            <w:t>[Enter the headword for your article]</w:t>
          </w:r>
        </w:p>
      </w:docPartBody>
    </w:docPart>
    <w:docPart>
      <w:docPartPr>
        <w:name w:val="4EF4A47E54D6D14DB44FEA181FCC4B24"/>
        <w:category>
          <w:name w:val="General"/>
          <w:gallery w:val="placeholder"/>
        </w:category>
        <w:types>
          <w:type w:val="bbPlcHdr"/>
        </w:types>
        <w:behaviors>
          <w:behavior w:val="content"/>
        </w:behaviors>
        <w:guid w:val="{D7DD8CF7-EF46-5648-A411-716EC972DFA1}"/>
      </w:docPartPr>
      <w:docPartBody>
        <w:p w:rsidR="00F058D4" w:rsidRDefault="00F058D4">
          <w:pPr>
            <w:pStyle w:val="4EF4A47E54D6D14DB44FEA181FCC4B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AF6DC8080A164D94FAA1BC2C33F442"/>
        <w:category>
          <w:name w:val="General"/>
          <w:gallery w:val="placeholder"/>
        </w:category>
        <w:types>
          <w:type w:val="bbPlcHdr"/>
        </w:types>
        <w:behaviors>
          <w:behavior w:val="content"/>
        </w:behaviors>
        <w:guid w:val="{A45DCDA8-C8B5-2542-BA6D-4FA62FFB6014}"/>
      </w:docPartPr>
      <w:docPartBody>
        <w:p w:rsidR="00F058D4" w:rsidRDefault="00F058D4">
          <w:pPr>
            <w:pStyle w:val="83AF6DC8080A164D94FAA1BC2C33F4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9B748569500E4D90758348F4FC1F03"/>
        <w:category>
          <w:name w:val="General"/>
          <w:gallery w:val="placeholder"/>
        </w:category>
        <w:types>
          <w:type w:val="bbPlcHdr"/>
        </w:types>
        <w:behaviors>
          <w:behavior w:val="content"/>
        </w:behaviors>
        <w:guid w:val="{0973A00E-165C-2D4C-BDE4-881F310C9168}"/>
      </w:docPartPr>
      <w:docPartBody>
        <w:p w:rsidR="00F058D4" w:rsidRDefault="00F058D4">
          <w:pPr>
            <w:pStyle w:val="B19B748569500E4D90758348F4FC1F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59B3B30593A642ACE50637D630B391"/>
        <w:category>
          <w:name w:val="General"/>
          <w:gallery w:val="placeholder"/>
        </w:category>
        <w:types>
          <w:type w:val="bbPlcHdr"/>
        </w:types>
        <w:behaviors>
          <w:behavior w:val="content"/>
        </w:behaviors>
        <w:guid w:val="{365B5B85-BB04-0243-9A2D-1A7B6549CF3C}"/>
      </w:docPartPr>
      <w:docPartBody>
        <w:p w:rsidR="00F058D4" w:rsidRDefault="00F058D4">
          <w:pPr>
            <w:pStyle w:val="DF59B3B30593A642ACE50637D630B3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8D4"/>
    <w:rsid w:val="003C2615"/>
    <w:rsid w:val="00F058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089BCC925F804688BDCB6C35E7791B">
    <w:name w:val="6F089BCC925F804688BDCB6C35E7791B"/>
  </w:style>
  <w:style w:type="paragraph" w:customStyle="1" w:styleId="09B1909593CC124A9CC6AA911A658C54">
    <w:name w:val="09B1909593CC124A9CC6AA911A658C54"/>
  </w:style>
  <w:style w:type="paragraph" w:customStyle="1" w:styleId="2833107DF2CE65438A2D88245B924406">
    <w:name w:val="2833107DF2CE65438A2D88245B924406"/>
  </w:style>
  <w:style w:type="paragraph" w:customStyle="1" w:styleId="69D9DCBA536D9941929C4ED20147125F">
    <w:name w:val="69D9DCBA536D9941929C4ED20147125F"/>
  </w:style>
  <w:style w:type="paragraph" w:customStyle="1" w:styleId="13C8994EE5143543A9B7DD6DC209720A">
    <w:name w:val="13C8994EE5143543A9B7DD6DC209720A"/>
  </w:style>
  <w:style w:type="paragraph" w:customStyle="1" w:styleId="5724B137ED217246B329AED5E7A021A2">
    <w:name w:val="5724B137ED217246B329AED5E7A021A2"/>
  </w:style>
  <w:style w:type="paragraph" w:customStyle="1" w:styleId="25C1DD85610FDC4A976DE5CD37B0C5B6">
    <w:name w:val="25C1DD85610FDC4A976DE5CD37B0C5B6"/>
  </w:style>
  <w:style w:type="paragraph" w:customStyle="1" w:styleId="4EF4A47E54D6D14DB44FEA181FCC4B24">
    <w:name w:val="4EF4A47E54D6D14DB44FEA181FCC4B24"/>
  </w:style>
  <w:style w:type="paragraph" w:customStyle="1" w:styleId="83AF6DC8080A164D94FAA1BC2C33F442">
    <w:name w:val="83AF6DC8080A164D94FAA1BC2C33F442"/>
  </w:style>
  <w:style w:type="paragraph" w:customStyle="1" w:styleId="B19B748569500E4D90758348F4FC1F03">
    <w:name w:val="B19B748569500E4D90758348F4FC1F03"/>
  </w:style>
  <w:style w:type="paragraph" w:customStyle="1" w:styleId="DF59B3B30593A642ACE50637D630B391">
    <w:name w:val="DF59B3B30593A642ACE50637D630B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Dev88</b:Tag>
    <b:SourceType>JournalArticle</b:SourceType>
    <b:Guid>{FEB6A51A-420A-364A-82F5-D279AE7D6B66}</b:Guid>
    <b:Title>Legend of a Lost Choreographer</b:Title>
    <b:Year>1988</b:Year>
    <b:Author>
      <b:Author>
        <b:NameList>
          <b:Person>
            <b:Last>Devereux</b:Last>
            <b:First>Tony</b:First>
          </b:Person>
        </b:NameList>
      </b:Author>
    </b:Author>
    <b:Pages>339-41;432-4</b:Pages>
    <b:JournalName>The Dancing Times</b:JournalName>
    <b:RefOrder>4</b:RefOrder>
  </b:Source>
  <b:Source>
    <b:Tag>Dob76</b:Tag>
    <b:SourceType>Book</b:SourceType>
    <b:Guid>{CCEB0871-9319-6C4F-A357-58B4B223DE37}</b:Guid>
    <b:Title>Fedor Lopukhov</b:Title>
    <b:City>Moscow/Leningrad</b:City>
    <b:Publisher>Iskusstvo</b:Publisher>
    <b:Year>1976</b:Year>
    <b:Author>
      <b:Author>
        <b:NameList>
          <b:Person>
            <b:Last>Dobrovolskaya</b:Last>
            <b:First>Galina</b:First>
          </b:Person>
        </b:NameList>
      </b:Author>
    </b:Author>
    <b:RefOrder>5</b:RefOrder>
  </b:Source>
  <b:Source>
    <b:Tag>Sou90</b:Tag>
    <b:SourceType>Book</b:SourceType>
    <b:Guid>{43DECC3B-2CB9-7E48-9740-1BE78BF56901}</b:Guid>
    <b:Title>Soviet Choreographersin the 1920s</b:Title>
    <b:City>Durham</b:City>
    <b:Publisher>Duke UP</b:Publisher>
    <b:Year>1990</b:Year>
    <b:Author>
      <b:Author>
        <b:NameList>
          <b:Person>
            <b:Last>Souritz</b:Last>
            <b:First>E</b:First>
          </b:Person>
        </b:NameList>
      </b:Author>
      <b:Editor>
        <b:NameList>
          <b:Person>
            <b:Last>Banes</b:Last>
            <b:First>Sally</b:First>
          </b:Person>
        </b:NameList>
      </b:Editor>
      <b:Translator>
        <b:NameList>
          <b:Person>
            <b:Last>Visson</b:Last>
            <b:First>Lynn</b:First>
          </b:Person>
        </b:NameList>
      </b:Translator>
    </b:Author>
    <b:RefOrder>8</b:RefOrder>
  </b:Source>
  <b:Source>
    <b:Tag>Bol07</b:Tag>
    <b:SourceType>Film</b:SourceType>
    <b:Guid>{8B377AD6-AE87-3741-946E-2545DD53F81F}</b:Guid>
    <b:Title>Bolt</b:Title>
    <b:Author>
      <b:Performer>
        <b:Corporate>Bolshoi Ballet</b:Corporate>
      </b:Performer>
      <b:Director>
        <b:NameList>
          <b:Person>
            <b:Last>Shostakovich</b:Last>
            <b:First>Dmitri</b:First>
          </b:Person>
          <b:Person>
            <b:Last>Bataillon</b:Last>
            <b:First>Vincent</b:First>
          </b:Person>
          <b:Person>
            <b:Last>Duplat</b:Last>
            <b:First>François</b:First>
          </b:Person>
        </b:NameList>
      </b:Director>
    </b:Author>
    <b:CountryRegion>Frace</b:CountryRegion>
    <b:Year>2007</b:Year>
    <b:Distributor>Bel Air Classiques</b:Distributor>
    <b:RefOrder>2</b:RefOrder>
  </b:Source>
  <b:Source>
    <b:Tag>Ale03</b:Tag>
    <b:SourceType>InternetSite</b:SourceType>
    <b:Guid>{08E3EF23-EF6D-A34E-BC48-E0CC7E79D704}</b:Guid>
    <b:Title>The Bright Stream</b:Title>
    <b:Year>2003</b:Year>
    <b:InternetSiteTitle>Youtube</b:InternetSiteTitle>
    <b:URL>http://www.youtube.com/watch?v=zJqw8UBZhqc</b:URL>
    <b:Author>
      <b:Author>
        <b:NameList>
          <b:Person>
            <b:Last>Alexandrova</b:Last>
            <b:First>Maria</b:First>
          </b:Person>
          <b:Person>
            <b:Last>Skvortsov</b:Last>
            <b:First>Ruslan</b:First>
          </b:Person>
        </b:NameList>
      </b:Author>
    </b:Author>
    <b:RefOrder>1</b:RefOrder>
  </b:Source>
  <b:Source>
    <b:Tag>Cla92</b:Tag>
    <b:SourceType>Film</b:SourceType>
    <b:Guid>{B2566D8F-5F25-494A-8498-8504347D83AE}</b:Guid>
    <b:Title>Classic Kirov Performances</b:Title>
    <b:ProductionCompany>Kultur International Films</b:ProductionCompany>
    <b:Year>1992</b:Year>
    <b:RefOrder>3</b:RefOrder>
  </b:Source>
  <b:Source>
    <b:Tag>The74</b:Tag>
    <b:SourceType>InternetSite</b:SourceType>
    <b:Guid>{6644B992-690D-EE44-A5F7-BF03E2A107E4}</b:Guid>
    <b:Title>The Ice Maiden pas de deaux</b:Title>
    <b:InternetSiteTitle>YouTube</b:InternetSiteTitle>
    <b:URL>http://www.youtube.com/watch?v=r6BJg2oPdzQ</b:URL>
    <b:Year>1974</b:Year>
    <b:YearAccessed>2015</b:YearAccessed>
    <b:MonthAccessed>01</b:MonthAccessed>
    <b:DayAccessed>28</b:DayAccessed>
    <b:Comments>A 1974 film of the pas de deux showing the daring, acrobatic lifts from Lupokhov's 1927</b:Comments>
    <b:RefOrder>9</b:RefOrder>
  </b:Source>
  <b:Source>
    <b:Tag>Nik86</b:Tag>
    <b:SourceType>Film</b:SourceType>
    <b:Guid>{F11F4835-CADB-5547-B3A7-517FB71CB391}</b:Guid>
    <b:Title>A Tribute to Fedor Lopukhov</b:Title>
    <b:Year>1986</b:Year>
    <b:Author>
      <b:Director>
        <b:NameList>
          <b:Person>
            <b:Last>Dolgushin</b:Last>
            <b:First>Nikita</b:First>
          </b:Person>
        </b:NameList>
      </b:Director>
    </b:Author>
    <b:RefOrder>7</b:RefOrder>
  </b:Source>
  <b:Source>
    <b:Tag>Dob98</b:Tag>
    <b:SourceType>BookSection</b:SourceType>
    <b:Guid>{3CFEB37F-A059-1A4D-9C96-C1A0559DFA64}</b:Guid>
    <b:Title>Lopukhov, Fedor</b:Title>
    <b:Publisher>Oxford UP</b:Publisher>
    <b:City>New York</b:City>
    <b:Year>1998</b:Year>
    <b:Author>
      <b:Author>
        <b:NameList>
          <b:Person>
            <b:Last>Dobrovolskaya</b:Last>
            <b:First>Galina</b:First>
          </b:Person>
        </b:NameList>
      </b:Author>
      <b:Editor>
        <b:NameList>
          <b:Person>
            <b:Last>Cohen</b:Last>
            <b:First>Selma</b:First>
            <b:Middle>Jeanne</b:Middle>
          </b:Person>
        </b:NameList>
      </b:Editor>
    </b:Author>
    <b:BookTitle>International Encyclopedia of Dance</b:BookTitle>
    <b:PublicationTitle>International Encyclopedia of Dance</b:PublicationTitle>
    <b:RefOrder>6</b:RefOrder>
  </b:Source>
</b:Sources>
</file>

<file path=customXml/itemProps1.xml><?xml version="1.0" encoding="utf-8"?>
<ds:datastoreItem xmlns:ds="http://schemas.openxmlformats.org/officeDocument/2006/customXml" ds:itemID="{956A546E-932C-F041-94C0-61BB323C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7</TotalTime>
  <Pages>5</Pages>
  <Words>1899</Words>
  <Characters>10827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4</cp:revision>
  <dcterms:created xsi:type="dcterms:W3CDTF">2015-01-28T22:29:00Z</dcterms:created>
  <dcterms:modified xsi:type="dcterms:W3CDTF">2016-01-08T07:37:00Z</dcterms:modified>
</cp:coreProperties>
</file>