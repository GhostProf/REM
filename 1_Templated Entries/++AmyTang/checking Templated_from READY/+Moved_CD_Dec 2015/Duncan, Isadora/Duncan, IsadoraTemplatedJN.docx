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68A9F0" w14:textId="77777777" w:rsidTr="00922950">
        <w:tc>
          <w:tcPr>
            <w:tcW w:w="491" w:type="dxa"/>
            <w:vMerge w:val="restart"/>
            <w:shd w:val="clear" w:color="auto" w:fill="A6A6A6" w:themeFill="background1" w:themeFillShade="A6"/>
            <w:textDirection w:val="btLr"/>
          </w:tcPr>
          <w:p w14:paraId="4A4304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FA615DA581B347B9246073F344EBE4"/>
            </w:placeholder>
            <w:showingPlcHdr/>
            <w:dropDownList>
              <w:listItem w:displayText="Dr." w:value="Dr."/>
              <w:listItem w:displayText="Prof." w:value="Prof."/>
            </w:dropDownList>
          </w:sdtPr>
          <w:sdtEndPr/>
          <w:sdtContent>
            <w:tc>
              <w:tcPr>
                <w:tcW w:w="1259" w:type="dxa"/>
              </w:tcPr>
              <w:p w14:paraId="080894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2A3A98192D6849B9B8DAA7E7037236"/>
            </w:placeholder>
            <w:text/>
          </w:sdtPr>
          <w:sdtEndPr/>
          <w:sdtContent>
            <w:tc>
              <w:tcPr>
                <w:tcW w:w="2073" w:type="dxa"/>
              </w:tcPr>
              <w:p w14:paraId="4C258D25" w14:textId="77777777" w:rsidR="00B574C9" w:rsidRDefault="000B0A0C" w:rsidP="000B0A0C">
                <w:r>
                  <w:t xml:space="preserve">Carrie </w:t>
                </w:r>
              </w:p>
            </w:tc>
          </w:sdtContent>
        </w:sdt>
        <w:sdt>
          <w:sdtPr>
            <w:alias w:val="Middle name"/>
            <w:tag w:val="authorMiddleName"/>
            <w:id w:val="-2076034781"/>
            <w:placeholder>
              <w:docPart w:val="7DFC98C028D22D47BB4B4DB035167990"/>
            </w:placeholder>
            <w:showingPlcHdr/>
            <w:text/>
          </w:sdtPr>
          <w:sdtEndPr/>
          <w:sdtContent>
            <w:tc>
              <w:tcPr>
                <w:tcW w:w="2551" w:type="dxa"/>
              </w:tcPr>
              <w:p w14:paraId="57A4A207" w14:textId="77777777" w:rsidR="00B574C9" w:rsidRDefault="00B574C9" w:rsidP="00922950">
                <w:r>
                  <w:rPr>
                    <w:rStyle w:val="PlaceholderText"/>
                  </w:rPr>
                  <w:t>[Middle name]</w:t>
                </w:r>
              </w:p>
            </w:tc>
          </w:sdtContent>
        </w:sdt>
        <w:sdt>
          <w:sdtPr>
            <w:alias w:val="Last name"/>
            <w:tag w:val="authorLastName"/>
            <w:id w:val="-1088529830"/>
            <w:placeholder>
              <w:docPart w:val="DB0B5B7BBF630B4C9A5A63AFE43EFBCD"/>
            </w:placeholder>
            <w:text/>
          </w:sdtPr>
          <w:sdtEndPr/>
          <w:sdtContent>
            <w:tc>
              <w:tcPr>
                <w:tcW w:w="2642" w:type="dxa"/>
              </w:tcPr>
              <w:p w14:paraId="61E8BB5C" w14:textId="77777777" w:rsidR="00B574C9" w:rsidRDefault="000B0A0C" w:rsidP="00922950">
                <w:r w:rsidRPr="00EE2072">
                  <w:rPr>
                    <w:rFonts w:eastAsiaTheme="minorEastAsia"/>
                    <w:sz w:val="24"/>
                    <w:szCs w:val="24"/>
                    <w:lang w:val="en-US" w:eastAsia="ja-JP"/>
                  </w:rPr>
                  <w:t>Preston</w:t>
                </w:r>
              </w:p>
            </w:tc>
          </w:sdtContent>
        </w:sdt>
      </w:tr>
      <w:tr w:rsidR="00B574C9" w14:paraId="65E86EFB" w14:textId="77777777" w:rsidTr="001A6A06">
        <w:trPr>
          <w:trHeight w:val="986"/>
        </w:trPr>
        <w:tc>
          <w:tcPr>
            <w:tcW w:w="491" w:type="dxa"/>
            <w:vMerge/>
            <w:shd w:val="clear" w:color="auto" w:fill="A6A6A6" w:themeFill="background1" w:themeFillShade="A6"/>
          </w:tcPr>
          <w:p w14:paraId="224C3D26" w14:textId="77777777" w:rsidR="00B574C9" w:rsidRPr="001A6A06" w:rsidRDefault="00B574C9" w:rsidP="00CF1542">
            <w:pPr>
              <w:jc w:val="center"/>
              <w:rPr>
                <w:b/>
                <w:color w:val="FFFFFF" w:themeColor="background1"/>
              </w:rPr>
            </w:pPr>
          </w:p>
        </w:tc>
        <w:sdt>
          <w:sdtPr>
            <w:alias w:val="Biography"/>
            <w:tag w:val="authorBiography"/>
            <w:id w:val="938807824"/>
            <w:placeholder>
              <w:docPart w:val="CC8E02A4D6EEC844A6D44BE0F14C3319"/>
            </w:placeholder>
            <w:showingPlcHdr/>
          </w:sdtPr>
          <w:sdtEndPr/>
          <w:sdtContent>
            <w:tc>
              <w:tcPr>
                <w:tcW w:w="8525" w:type="dxa"/>
                <w:gridSpan w:val="4"/>
              </w:tcPr>
              <w:p w14:paraId="61D28FED" w14:textId="77777777" w:rsidR="00B574C9" w:rsidRDefault="00B574C9" w:rsidP="00922950">
                <w:r>
                  <w:rPr>
                    <w:rStyle w:val="PlaceholderText"/>
                  </w:rPr>
                  <w:t>[Enter your biography]</w:t>
                </w:r>
              </w:p>
            </w:tc>
          </w:sdtContent>
        </w:sdt>
      </w:tr>
      <w:tr w:rsidR="00B574C9" w14:paraId="734BF198" w14:textId="77777777" w:rsidTr="001A6A06">
        <w:trPr>
          <w:trHeight w:val="986"/>
        </w:trPr>
        <w:tc>
          <w:tcPr>
            <w:tcW w:w="491" w:type="dxa"/>
            <w:vMerge/>
            <w:shd w:val="clear" w:color="auto" w:fill="A6A6A6" w:themeFill="background1" w:themeFillShade="A6"/>
          </w:tcPr>
          <w:p w14:paraId="20F68500" w14:textId="77777777" w:rsidR="00B574C9" w:rsidRPr="001A6A06" w:rsidRDefault="00B574C9" w:rsidP="00CF1542">
            <w:pPr>
              <w:jc w:val="center"/>
              <w:rPr>
                <w:b/>
                <w:color w:val="FFFFFF" w:themeColor="background1"/>
              </w:rPr>
            </w:pPr>
          </w:p>
        </w:tc>
        <w:sdt>
          <w:sdtPr>
            <w:alias w:val="Affiliation"/>
            <w:tag w:val="affiliation"/>
            <w:id w:val="2012937915"/>
            <w:placeholder>
              <w:docPart w:val="7BF657390FCF1046951BA9E15D80BE35"/>
            </w:placeholder>
            <w:showingPlcHdr/>
            <w:text/>
          </w:sdtPr>
          <w:sdtEndPr/>
          <w:sdtContent>
            <w:tc>
              <w:tcPr>
                <w:tcW w:w="8525" w:type="dxa"/>
                <w:gridSpan w:val="4"/>
              </w:tcPr>
              <w:p w14:paraId="2C592778" w14:textId="77777777" w:rsidR="00B574C9" w:rsidRDefault="00B574C9" w:rsidP="00B574C9">
                <w:r>
                  <w:rPr>
                    <w:rStyle w:val="PlaceholderText"/>
                  </w:rPr>
                  <w:t>[Enter the institution with which you are affiliated]</w:t>
                </w:r>
              </w:p>
            </w:tc>
          </w:sdtContent>
        </w:sdt>
      </w:tr>
    </w:tbl>
    <w:p w14:paraId="43804D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76ED9E" w14:textId="77777777" w:rsidTr="00244BB0">
        <w:tc>
          <w:tcPr>
            <w:tcW w:w="9016" w:type="dxa"/>
            <w:shd w:val="clear" w:color="auto" w:fill="A6A6A6" w:themeFill="background1" w:themeFillShade="A6"/>
            <w:tcMar>
              <w:top w:w="113" w:type="dxa"/>
              <w:bottom w:w="113" w:type="dxa"/>
            </w:tcMar>
          </w:tcPr>
          <w:p w14:paraId="2C2DF0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4205D" w14:textId="77777777" w:rsidTr="003F0D73">
        <w:sdt>
          <w:sdtPr>
            <w:alias w:val="Article headword"/>
            <w:tag w:val="articleHeadword"/>
            <w:id w:val="-361440020"/>
            <w:placeholder>
              <w:docPart w:val="2F7BEB2B692F5E4F895F9DC7DA9D4752"/>
            </w:placeholder>
            <w:text/>
          </w:sdtPr>
          <w:sdtEndPr/>
          <w:sdtContent>
            <w:tc>
              <w:tcPr>
                <w:tcW w:w="9016" w:type="dxa"/>
                <w:tcMar>
                  <w:top w:w="113" w:type="dxa"/>
                  <w:bottom w:w="113" w:type="dxa"/>
                </w:tcMar>
              </w:tcPr>
              <w:p w14:paraId="6286BF42" w14:textId="77777777" w:rsidR="003F0D73" w:rsidRPr="00FB589A" w:rsidRDefault="000B0A0C" w:rsidP="000B0A0C">
                <w:pPr>
                  <w:rPr>
                    <w:b/>
                  </w:rPr>
                </w:pPr>
                <w:r w:rsidRPr="000B0A0C">
                  <w:rPr>
                    <w:lang w:val="en-US"/>
                  </w:rPr>
                  <w:t>Duncan, Isadora (1877</w:t>
                </w:r>
                <w:r>
                  <w:rPr>
                    <w:lang w:val="en-US"/>
                  </w:rPr>
                  <w:t>- 1927</w:t>
                </w:r>
                <w:r w:rsidRPr="000B0A0C">
                  <w:rPr>
                    <w:lang w:val="en-US"/>
                  </w:rPr>
                  <w:t>)</w:t>
                </w:r>
              </w:p>
            </w:tc>
          </w:sdtContent>
        </w:sdt>
      </w:tr>
      <w:tr w:rsidR="00464699" w14:paraId="21F522A1" w14:textId="77777777" w:rsidTr="00F578C8">
        <w:sdt>
          <w:sdtPr>
            <w:alias w:val="Variant headwords"/>
            <w:tag w:val="variantHeadwords"/>
            <w:id w:val="173464402"/>
            <w:placeholder>
              <w:docPart w:val="FDACD792986BDB4CA4331C39D869B17E"/>
            </w:placeholder>
            <w:showingPlcHdr/>
          </w:sdtPr>
          <w:sdtEndPr/>
          <w:sdtContent>
            <w:tc>
              <w:tcPr>
                <w:tcW w:w="9016" w:type="dxa"/>
                <w:tcMar>
                  <w:top w:w="113" w:type="dxa"/>
                  <w:bottom w:w="113" w:type="dxa"/>
                </w:tcMar>
              </w:tcPr>
              <w:p w14:paraId="2A3A84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22241C" w14:textId="77777777" w:rsidTr="003F0D73">
        <w:sdt>
          <w:sdtPr>
            <w:alias w:val="Abstract"/>
            <w:tag w:val="abstract"/>
            <w:id w:val="-635871867"/>
            <w:placeholder>
              <w:docPart w:val="55D4C9C375787345AB7584D4F0DDBCB5"/>
            </w:placeholder>
          </w:sdtPr>
          <w:sdtEndPr/>
          <w:sdtContent>
            <w:tc>
              <w:tcPr>
                <w:tcW w:w="9016" w:type="dxa"/>
                <w:tcMar>
                  <w:top w:w="113" w:type="dxa"/>
                  <w:bottom w:w="113" w:type="dxa"/>
                </w:tcMar>
              </w:tcPr>
              <w:p w14:paraId="543E4677" w14:textId="77777777" w:rsidR="00E85A05" w:rsidRDefault="00332A4C" w:rsidP="00E85A05">
                <w:r>
                  <w:t xml:space="preserve">Frequently credited with the invention of modern dance, Isadora Duncan was a choreographer, dancer, educator, international star, and author of a bestselling autobiography </w:t>
                </w:r>
                <w:r>
                  <w:rPr>
                    <w:i/>
                  </w:rPr>
                  <w:t>My Life</w:t>
                </w:r>
                <w:r>
                  <w:t xml:space="preserve"> (1927). Her choreography drew most prominently from popular social dance genres, the poses and gestures depicted in classical art, and exercises promoted by the twentieth-century physical culture movement. Her hybrid performance form combined these popular and ancient influences with expressive solo dance, live orchestral music, non-naturalistic stage décor, and inflammatory curtain-call speeches resembling modernist manifestos. In the first decades of the twentieth century, numerous artists and spectators heralded Duncan as a muse of modernism. Yet for some contemporaries and later commentators, her understanding of dance as the expression of the soul</w:t>
                </w:r>
                <w:r w:rsidRPr="006957CA">
                  <w:t xml:space="preserve"> made her</w:t>
                </w:r>
                <w:r>
                  <w:t xml:space="preserve"> seem nostalgic and anti-modern. In fact, her incongruent combination of metaphysical and materialist discourses, along with her contradictory</w:t>
                </w:r>
                <w:r w:rsidRPr="00BB6836">
                  <w:t xml:space="preserve"> </w:t>
                </w:r>
                <w:r>
                  <w:t>claims of a desire for popularity and hostility toward popular audiences, highlight common tensions in modernism. Duncan’s performances and her written and embodied manifestos influenced many spheres of twentieth-century art and culture, including Italian F</w:t>
                </w:r>
                <w:r w:rsidRPr="000E5472">
                  <w:t>uturism,</w:t>
                </w:r>
                <w:r>
                  <w:t xml:space="preserve"> the </w:t>
                </w:r>
                <w:r w:rsidRPr="000E5472">
                  <w:t xml:space="preserve">Moscow Art Theatre, Greenwich Village Radicalism, and </w:t>
                </w:r>
                <w:r>
                  <w:t xml:space="preserve">the women’s movement. </w:t>
                </w:r>
              </w:p>
            </w:tc>
          </w:sdtContent>
        </w:sdt>
      </w:tr>
      <w:tr w:rsidR="003F0D73" w14:paraId="103BAE2C" w14:textId="77777777" w:rsidTr="003F0D73">
        <w:sdt>
          <w:sdtPr>
            <w:alias w:val="Article text"/>
            <w:tag w:val="articleText"/>
            <w:id w:val="634067588"/>
            <w:placeholder>
              <w:docPart w:val="A19BC2A012BC8B4B8D6E46ECC01A1733"/>
            </w:placeholder>
          </w:sdtPr>
          <w:sdtEndPr/>
          <w:sdtContent>
            <w:tc>
              <w:tcPr>
                <w:tcW w:w="9016" w:type="dxa"/>
                <w:tcMar>
                  <w:top w:w="113" w:type="dxa"/>
                  <w:bottom w:w="113" w:type="dxa"/>
                </w:tcMar>
              </w:tcPr>
              <w:p w14:paraId="5CD0410E" w14:textId="14200AFD" w:rsidR="000B0A0C" w:rsidRDefault="000B0A0C" w:rsidP="000B0A0C">
                <w:pPr>
                  <w:rPr>
                    <w:rStyle w:val="Heading1Char"/>
                  </w:rPr>
                </w:pPr>
                <w:r w:rsidRPr="000B0A0C">
                  <w:rPr>
                    <w:rStyle w:val="Heading1Char"/>
                  </w:rPr>
                  <w:t>Summary</w:t>
                </w:r>
              </w:p>
              <w:p w14:paraId="3C5C8BBB" w14:textId="77777777" w:rsidR="000B0A0C" w:rsidRPr="000B0A0C" w:rsidRDefault="000B0A0C" w:rsidP="000B0A0C">
                <w:pPr>
                  <w:rPr>
                    <w:rStyle w:val="Heading1Char"/>
                  </w:rPr>
                </w:pPr>
              </w:p>
              <w:p w14:paraId="45695003" w14:textId="77777777" w:rsidR="000B0A0C" w:rsidRDefault="000B0A0C" w:rsidP="000B0A0C">
                <w:r>
                  <w:t xml:space="preserve">Frequently credited with the invention of modern dance, Isadora Duncan was a choreographer, dancer, educator, international star, and author of a bestselling autobiography </w:t>
                </w:r>
                <w:r>
                  <w:rPr>
                    <w:i/>
                  </w:rPr>
                  <w:t>My Life</w:t>
                </w:r>
                <w:r>
                  <w:t xml:space="preserve"> (1927). Her choreography drew most prominently from popular social dance genres, the poses and gestures depicted in classical art, and exercises promoted by the twentieth-century physical culture movement. Her hybrid performance form combined these popular and ancient influences with expressive solo dance, live orchestral music, non-naturalistic stage décor, and inflammatory curtain-call speeches resembling modernist manifestos. In the first decades of the twentieth century, numerous artists and spectators heralded Duncan as a muse of modernism. Yet for some contemporaries and later commentators, her understanding of dance as the expression of the soul</w:t>
                </w:r>
                <w:r w:rsidRPr="006957CA">
                  <w:t xml:space="preserve"> made her</w:t>
                </w:r>
                <w:r>
                  <w:t xml:space="preserve"> seem nostalgic and anti-modern. In fact, her incongruent combination of metaphysical and materialist discourses, along with her contradictory</w:t>
                </w:r>
                <w:r w:rsidRPr="00BB6836">
                  <w:t xml:space="preserve"> </w:t>
                </w:r>
                <w:r>
                  <w:t>claims of a desire for popularity and hostility toward popular audiences, highlight common tensions in modernism. Duncan’s performances and her written and embodied manifestos influenced many spheres of twentieth-century art and culture, including Italian F</w:t>
                </w:r>
                <w:r w:rsidRPr="000E5472">
                  <w:t>uturism,</w:t>
                </w:r>
                <w:r>
                  <w:t xml:space="preserve"> the </w:t>
                </w:r>
                <w:r w:rsidRPr="000E5472">
                  <w:t xml:space="preserve">Moscow Art Theatre, Greenwich Village Radicalism, and </w:t>
                </w:r>
                <w:r>
                  <w:t xml:space="preserve">the women’s movement. </w:t>
                </w:r>
              </w:p>
              <w:p w14:paraId="742F5D13" w14:textId="77777777" w:rsidR="000B0A0C" w:rsidRDefault="000B0A0C" w:rsidP="000B0A0C">
                <w:r>
                  <w:t xml:space="preserve"> </w:t>
                </w:r>
              </w:p>
              <w:p w14:paraId="5812A7DF" w14:textId="77777777" w:rsidR="000B0A0C" w:rsidRDefault="000B0A0C" w:rsidP="000B0A0C">
                <w:pPr>
                  <w:pStyle w:val="Heading1"/>
                  <w:outlineLvl w:val="0"/>
                </w:pPr>
                <w:r w:rsidRPr="006364EC">
                  <w:lastRenderedPageBreak/>
                  <w:t>Training</w:t>
                </w:r>
              </w:p>
              <w:p w14:paraId="5EBF0D85" w14:textId="77777777" w:rsidR="000B0A0C" w:rsidRPr="00095DCC" w:rsidRDefault="000B0A0C" w:rsidP="000B0A0C">
                <w:r w:rsidRPr="00095DCC">
                  <w:t xml:space="preserve">Duncan celebrated her lack of formal ballet training with an anecdote about leaving her third lesson after declaring that dancing </w:t>
                </w:r>
                <w:r>
                  <w:t>e</w:t>
                </w:r>
                <w:r w:rsidRPr="00095DCC">
                  <w:t xml:space="preserve">n pointe was unnatural and ugly. Duncan’s mother was a music teacher who taught her children popular social dances, which encouraged Duncan’s </w:t>
                </w:r>
                <w:r>
                  <w:t xml:space="preserve">later </w:t>
                </w:r>
                <w:r w:rsidRPr="00095DCC">
                  <w:t xml:space="preserve">use of waltz and polka steps. Duncan also studied American </w:t>
                </w:r>
                <w:proofErr w:type="spellStart"/>
                <w:r w:rsidRPr="00095DCC">
                  <w:t>Delsartism</w:t>
                </w:r>
                <w:proofErr w:type="spellEnd"/>
                <w:r w:rsidRPr="00095DCC">
                  <w:t>, the popular movement derived from the theories of French performer and teacher</w:t>
                </w:r>
                <w:r w:rsidRPr="00095DCC">
                  <w:rPr>
                    <w:i/>
                  </w:rPr>
                  <w:t xml:space="preserve">, </w:t>
                </w:r>
                <w:r w:rsidRPr="00095DCC">
                  <w:rPr>
                    <w:iCs/>
                  </w:rPr>
                  <w:t xml:space="preserve">François </w:t>
                </w:r>
                <w:proofErr w:type="spellStart"/>
                <w:r w:rsidRPr="00095DCC">
                  <w:rPr>
                    <w:iCs/>
                  </w:rPr>
                  <w:t>Delsarte</w:t>
                </w:r>
                <w:proofErr w:type="spellEnd"/>
                <w:r>
                  <w:rPr>
                    <w:iCs/>
                  </w:rPr>
                  <w:t>.</w:t>
                </w:r>
                <w:r w:rsidRPr="00095DCC">
                  <w:t xml:space="preserve"> </w:t>
                </w:r>
                <w:proofErr w:type="spellStart"/>
                <w:r w:rsidRPr="00095DCC">
                  <w:t>Delsartism’s</w:t>
                </w:r>
                <w:proofErr w:type="spellEnd"/>
                <w:r w:rsidRPr="00095DCC">
                  <w:t xml:space="preserve"> main interest for Duncan was its emphasis on linking emotion and gesture and its promise that bodily movement both expressed and constructed a unique and sacred self. The influence of </w:t>
                </w:r>
                <w:proofErr w:type="spellStart"/>
                <w:r w:rsidRPr="00095DCC">
                  <w:t>Delsartean</w:t>
                </w:r>
                <w:proofErr w:type="spellEnd"/>
                <w:r w:rsidRPr="00095DCC">
                  <w:t xml:space="preserve"> ideas about the relations between body, spirit, and gesture is evident throughout Duncan’s published aesthetic statements, but her 1898 essay, </w:t>
                </w:r>
                <w:r>
                  <w:t>‘</w:t>
                </w:r>
                <w:r w:rsidRPr="00095DCC">
                  <w:t>Emotional Expression</w:t>
                </w:r>
                <w:r>
                  <w:t>’,</w:t>
                </w:r>
                <w:r w:rsidRPr="00095DCC">
                  <w:t xml:space="preserve"> from </w:t>
                </w:r>
                <w:r w:rsidRPr="00095DCC">
                  <w:rPr>
                    <w:i/>
                  </w:rPr>
                  <w:t xml:space="preserve">The Director, </w:t>
                </w:r>
                <w:r w:rsidRPr="00095DCC">
                  <w:t xml:space="preserve">explicitly praised </w:t>
                </w:r>
                <w:proofErr w:type="spellStart"/>
                <w:r w:rsidRPr="00095DCC">
                  <w:t>Delsarte</w:t>
                </w:r>
                <w:proofErr w:type="spellEnd"/>
                <w:r w:rsidRPr="00095DCC">
                  <w:t xml:space="preserve"> as </w:t>
                </w:r>
                <w:r>
                  <w:t>‘</w:t>
                </w:r>
                <w:r w:rsidRPr="00095DCC">
                  <w:t>the master of all principles of flexibility and lightness of body</w:t>
                </w:r>
                <w:r>
                  <w:t>’</w:t>
                </w:r>
                <w:r w:rsidRPr="00095DCC">
                  <w:t xml:space="preserve"> (109). When, in the 1890s, Duncan began teaching to supplement the family income, she advertised herself as a </w:t>
                </w:r>
                <w:r>
                  <w:t>‘</w:t>
                </w:r>
                <w:r w:rsidRPr="00095DCC">
                  <w:t xml:space="preserve">Professor of </w:t>
                </w:r>
                <w:proofErr w:type="spellStart"/>
                <w:r w:rsidRPr="00095DCC">
                  <w:t>Delsarte</w:t>
                </w:r>
                <w:proofErr w:type="spellEnd"/>
                <w:r>
                  <w:t>’</w:t>
                </w:r>
                <w:r w:rsidRPr="00095DCC">
                  <w:t xml:space="preserve">. She later repudiated </w:t>
                </w:r>
                <w:proofErr w:type="spellStart"/>
                <w:r w:rsidRPr="00095DCC">
                  <w:t>Delsartism</w:t>
                </w:r>
                <w:proofErr w:type="spellEnd"/>
                <w:r w:rsidRPr="00095DCC">
                  <w:t xml:space="preserve">, as she did ballet, to assert her originality. </w:t>
                </w:r>
              </w:p>
              <w:p w14:paraId="62769CA7" w14:textId="77777777" w:rsidR="000B0A0C" w:rsidRPr="00095DCC" w:rsidRDefault="000B0A0C" w:rsidP="000B0A0C"/>
              <w:p w14:paraId="7B649DBD" w14:textId="77777777" w:rsidR="000B0A0C" w:rsidRPr="00095DCC" w:rsidRDefault="000B0A0C" w:rsidP="000B0A0C">
                <w:r w:rsidRPr="00095DCC">
                  <w:t>Instead of ballet or physical culture, Duncan claims to have learned natural and classical dance by studying ancient Greek art in the British Museum. She trave</w:t>
                </w:r>
                <w:r>
                  <w:t>l</w:t>
                </w:r>
                <w:r w:rsidRPr="00095DCC">
                  <w:t xml:space="preserve">led to London by livestock ship in 1899 to begin her career abroad after dissatisfying performances in Chicago, New York, and Rhode Island. Among the collections she studied at the British Museum were the celebrated fourth-century B.C.E. terra cotta figurines unearthed at Tanagra, Greece in 1873. The statuettes of women dancing or participating in funerary rites inspired Duncan’s early piece, </w:t>
                </w:r>
                <w:r w:rsidRPr="00095DCC">
                  <w:rPr>
                    <w:i/>
                    <w:iCs/>
                  </w:rPr>
                  <w:t xml:space="preserve">Tanagra Figures </w:t>
                </w:r>
                <w:r w:rsidRPr="00095DCC">
                  <w:rPr>
                    <w:iCs/>
                  </w:rPr>
                  <w:t>(</w:t>
                </w:r>
                <w:r>
                  <w:rPr>
                    <w:iCs/>
                  </w:rPr>
                  <w:t>date unknown</w:t>
                </w:r>
                <w:r w:rsidRPr="00095DCC">
                  <w:rPr>
                    <w:iCs/>
                  </w:rPr>
                  <w:t>)</w:t>
                </w:r>
                <w:r w:rsidRPr="00095DCC">
                  <w:t xml:space="preserve">, which is among the most widely known from the Duncan repertory today. The choreography is a series of poses that mimic the </w:t>
                </w:r>
                <w:r w:rsidRPr="00095DCC">
                  <w:rPr>
                    <w:i/>
                    <w:iCs/>
                  </w:rPr>
                  <w:t>S</w:t>
                </w:r>
                <w:r w:rsidRPr="00095DCC">
                  <w:t xml:space="preserve">-curve in Greek sculptures of the body and the open, two-dimensional quality of figures in ancient frescoes. </w:t>
                </w:r>
              </w:p>
              <w:p w14:paraId="5E044B27" w14:textId="77777777" w:rsidR="000B0A0C" w:rsidRPr="00095DCC" w:rsidRDefault="000B0A0C" w:rsidP="000B0A0C"/>
              <w:p w14:paraId="65C3FBCB" w14:textId="77777777" w:rsidR="000B0A0C" w:rsidRPr="00095DCC" w:rsidRDefault="000B0A0C" w:rsidP="000B0A0C">
                <w:r w:rsidRPr="00095DCC">
                  <w:t xml:space="preserve">Duncan continued studying statuary after 1900 at the Louvre in Paris, where she met the sculptor </w:t>
                </w:r>
                <w:proofErr w:type="spellStart"/>
                <w:r w:rsidRPr="00095DCC">
                  <w:t>Auguste</w:t>
                </w:r>
                <w:proofErr w:type="spellEnd"/>
                <w:r w:rsidRPr="00095DCC">
                  <w:t xml:space="preserve"> Rodin, who befriended and sketched Duncan. She incorporated gestures from Rodin’s </w:t>
                </w:r>
                <w:r w:rsidRPr="00095DCC">
                  <w:rPr>
                    <w:i/>
                    <w:iCs/>
                  </w:rPr>
                  <w:t>Gates of</w:t>
                </w:r>
                <w:r w:rsidRPr="00095DCC">
                  <w:t xml:space="preserve"> </w:t>
                </w:r>
                <w:r w:rsidRPr="00095DCC">
                  <w:rPr>
                    <w:i/>
                    <w:iCs/>
                  </w:rPr>
                  <w:t xml:space="preserve">Hell </w:t>
                </w:r>
                <w:r w:rsidRPr="00095DCC">
                  <w:rPr>
                    <w:iCs/>
                  </w:rPr>
                  <w:t xml:space="preserve">(begun in 1880) </w:t>
                </w:r>
                <w:r w:rsidRPr="00095DCC">
                  <w:t xml:space="preserve">into her </w:t>
                </w:r>
                <w:r w:rsidRPr="00095DCC">
                  <w:rPr>
                    <w:i/>
                    <w:iCs/>
                  </w:rPr>
                  <w:t xml:space="preserve">Furies </w:t>
                </w:r>
                <w:r w:rsidRPr="00095DCC">
                  <w:t xml:space="preserve">(1911). Unlike the sequenced posing of </w:t>
                </w:r>
                <w:r w:rsidRPr="00095DCC">
                  <w:rPr>
                    <w:i/>
                    <w:iCs/>
                  </w:rPr>
                  <w:t>Tanagra</w:t>
                </w:r>
                <w:r w:rsidRPr="00095DCC">
                  <w:t xml:space="preserve"> </w:t>
                </w:r>
                <w:r w:rsidRPr="00095DCC">
                  <w:rPr>
                    <w:i/>
                    <w:iCs/>
                  </w:rPr>
                  <w:t>Figures</w:t>
                </w:r>
                <w:r w:rsidRPr="00095DCC">
                  <w:t xml:space="preserve">, </w:t>
                </w:r>
                <w:r w:rsidRPr="00095DCC">
                  <w:rPr>
                    <w:i/>
                    <w:iCs/>
                  </w:rPr>
                  <w:t xml:space="preserve">Furies </w:t>
                </w:r>
                <w:r w:rsidRPr="00095DCC">
                  <w:t xml:space="preserve">quickly strikes tortured postures from the sculpture and invents movement for its still figures. Belying caricatures of her dance as monolithically nymph-like, </w:t>
                </w:r>
                <w:r w:rsidRPr="00095DCC">
                  <w:rPr>
                    <w:i/>
                    <w:iCs/>
                  </w:rPr>
                  <w:t xml:space="preserve">Furies </w:t>
                </w:r>
                <w:r w:rsidRPr="00095DCC">
                  <w:t xml:space="preserve">explores </w:t>
                </w:r>
                <w:proofErr w:type="spellStart"/>
                <w:r w:rsidRPr="00095DCC">
                  <w:t>weightedness</w:t>
                </w:r>
                <w:proofErr w:type="spellEnd"/>
                <w:r w:rsidRPr="00095DCC">
                  <w:t xml:space="preserve">, bodily contortions, </w:t>
                </w:r>
                <w:proofErr w:type="spellStart"/>
                <w:r w:rsidRPr="00095DCC">
                  <w:t>floorwork</w:t>
                </w:r>
                <w:proofErr w:type="spellEnd"/>
                <w:r w:rsidRPr="00095DCC">
                  <w:t xml:space="preserve">, and falls—movement innovations that dance history has often attributed to later figures. </w:t>
                </w:r>
              </w:p>
              <w:p w14:paraId="2A9F98C7" w14:textId="77777777" w:rsidR="000B0A0C" w:rsidRPr="00095DCC" w:rsidRDefault="000B0A0C" w:rsidP="000B0A0C"/>
              <w:p w14:paraId="47B4D1B3" w14:textId="77777777" w:rsidR="000B0A0C" w:rsidRPr="00095DCC" w:rsidRDefault="000B0A0C" w:rsidP="000B0A0C">
                <w:r w:rsidRPr="00095DCC">
                  <w:t xml:space="preserve">Duncan vocally rejected the other dance forms of her period even as she borrowed from their techniques. She claimed that ballet’s rigid spine was puppet-like and unnatural; she argued that originality is undermined by any movement system, including </w:t>
                </w:r>
                <w:proofErr w:type="spellStart"/>
                <w:r w:rsidRPr="00095DCC">
                  <w:t>Delsartism</w:t>
                </w:r>
                <w:proofErr w:type="spellEnd"/>
                <w:r w:rsidRPr="00095DCC">
                  <w:t>; she criticized the skirt dancers, chorus girls, and Salomé dancers for their false, erotic displays; she argued against any apparatus that concealed or embellished the body. Duncan’s autobiography claims that her only dance masters were famous philosophers and writers including the poet Walt Whitman</w:t>
                </w:r>
                <w:r>
                  <w:t>,</w:t>
                </w:r>
                <w:r w:rsidRPr="00095DCC">
                  <w:t xml:space="preserve"> who celebrated a unique American self, the German evolutionary scientist Ernst Haeckel</w:t>
                </w:r>
                <w:r>
                  <w:t xml:space="preserve">, </w:t>
                </w:r>
                <w:r w:rsidRPr="00095DCC">
                  <w:t>who advanced a monistic theory of body and spirit, and the German philosopher Friedrich Nietzsche</w:t>
                </w:r>
                <w:r>
                  <w:t>,</w:t>
                </w:r>
                <w:r w:rsidRPr="00095DCC">
                  <w:t xml:space="preserve"> who frequently referenced dance as an image of life-affirmation. These figures were all famous during Duncan’s time, but she was innovative in that she translated their ideas into choreography and dance technique. </w:t>
                </w:r>
              </w:p>
              <w:p w14:paraId="7EDD9DD6" w14:textId="77777777" w:rsidR="000B0A0C" w:rsidRPr="00095DCC" w:rsidRDefault="000B0A0C" w:rsidP="000B0A0C"/>
              <w:p w14:paraId="16FD0478" w14:textId="77777777" w:rsidR="000B0A0C" w:rsidRPr="00095DCC" w:rsidRDefault="000B0A0C" w:rsidP="000B0A0C">
                <w:pPr>
                  <w:pStyle w:val="Heading1"/>
                  <w:outlineLvl w:val="0"/>
                </w:pPr>
                <w:r w:rsidRPr="00095DCC">
                  <w:t xml:space="preserve">Major contributions to the </w:t>
                </w:r>
                <w:r>
                  <w:t>F</w:t>
                </w:r>
                <w:r w:rsidRPr="00095DCC">
                  <w:t xml:space="preserve">ield and to </w:t>
                </w:r>
                <w:r>
                  <w:t>M</w:t>
                </w:r>
                <w:r w:rsidRPr="00095DCC">
                  <w:t>odernism</w:t>
                </w:r>
              </w:p>
              <w:p w14:paraId="03A12E76" w14:textId="77777777" w:rsidR="000B0A0C" w:rsidRPr="00095DCC" w:rsidRDefault="000B0A0C" w:rsidP="000B0A0C">
                <w:r w:rsidRPr="00095DCC">
                  <w:t xml:space="preserve">When Duncan returned to tour the U.S. in 1908, she was already an international star. Modern dance was, then, an early transnational movement that influenced many different trajectories of modernism. Her choreography of mythic and primitive themes encouraged modern dance’s </w:t>
                </w:r>
                <w:r w:rsidRPr="00095DCC">
                  <w:lastRenderedPageBreak/>
                  <w:t xml:space="preserve">explorations of foreign dance forms, as evident in Ruth St. Denis’s </w:t>
                </w:r>
                <w:proofErr w:type="spellStart"/>
                <w:r w:rsidRPr="00095DCC">
                  <w:rPr>
                    <w:i/>
                  </w:rPr>
                  <w:t>Radha</w:t>
                </w:r>
                <w:proofErr w:type="spellEnd"/>
                <w:r w:rsidRPr="00095DCC">
                  <w:rPr>
                    <w:i/>
                  </w:rPr>
                  <w:t xml:space="preserve"> </w:t>
                </w:r>
                <w:r w:rsidRPr="00095DCC">
                  <w:t xml:space="preserve">(1906) or Ted Shawn’s </w:t>
                </w:r>
                <w:r w:rsidRPr="00095DCC">
                  <w:rPr>
                    <w:i/>
                  </w:rPr>
                  <w:t>Japanese Spear Dance</w:t>
                </w:r>
                <w:r w:rsidRPr="00095DCC">
                  <w:t xml:space="preserve"> (1919). Duncan’s insistence that every gesture must express an emotion became a central tenant of modern dance. Her choreography of walks, skips, and runs </w:t>
                </w:r>
                <w:r>
                  <w:t xml:space="preserve">anticipated </w:t>
                </w:r>
                <w:r w:rsidRPr="00095DCC">
                  <w:t xml:space="preserve">the pedestrian choreography of the </w:t>
                </w:r>
                <w:r>
                  <w:t xml:space="preserve">Judson Dance </w:t>
                </w:r>
                <w:proofErr w:type="spellStart"/>
                <w:r>
                  <w:t>Theater</w:t>
                </w:r>
                <w:proofErr w:type="spellEnd"/>
                <w:r w:rsidRPr="00095DCC">
                  <w:t xml:space="preserve"> group and other founders of postmodern dance. In addition to pieces that explored traditional feminine roles, like </w:t>
                </w:r>
                <w:r w:rsidRPr="00095DCC">
                  <w:rPr>
                    <w:i/>
                  </w:rPr>
                  <w:t>Mother</w:t>
                </w:r>
                <w:r w:rsidRPr="00095DCC">
                  <w:t xml:space="preserve"> (1924), she celebrated female strength and violence in </w:t>
                </w:r>
                <w:r w:rsidRPr="00095DCC">
                  <w:rPr>
                    <w:i/>
                  </w:rPr>
                  <w:t xml:space="preserve">The Amazons </w:t>
                </w:r>
                <w:r w:rsidRPr="00095DCC">
                  <w:t xml:space="preserve">(1906) and </w:t>
                </w:r>
                <w:r w:rsidRPr="00095DCC">
                  <w:rPr>
                    <w:i/>
                  </w:rPr>
                  <w:t>Marseillaise</w:t>
                </w:r>
                <w:r w:rsidRPr="00095DCC">
                  <w:t xml:space="preserve"> (1915). These works influenced futurist dancers including </w:t>
                </w:r>
                <w:proofErr w:type="spellStart"/>
                <w:r w:rsidRPr="00095DCC">
                  <w:t>Giannina</w:t>
                </w:r>
                <w:proofErr w:type="spellEnd"/>
                <w:r w:rsidRPr="00095DCC">
                  <w:t xml:space="preserve"> </w:t>
                </w:r>
                <w:proofErr w:type="spellStart"/>
                <w:r w:rsidRPr="00095DCC">
                  <w:t>Censi</w:t>
                </w:r>
                <w:proofErr w:type="spellEnd"/>
                <w:r w:rsidRPr="00095DCC">
                  <w:t xml:space="preserve"> (1913–1995) and Valentine de Saint-Point (1875–1953), who also celebrated the warrior-spirit but added a machine aesthetic less present in Duncan’s dance. Futurist organizer F. T. Marinetti praised Duncan’s interpretation of </w:t>
                </w:r>
                <w:r>
                  <w:t>‘</w:t>
                </w:r>
                <w:r w:rsidRPr="00095DCC">
                  <w:t>free dance</w:t>
                </w:r>
                <w:r>
                  <w:t>’</w:t>
                </w:r>
                <w:r w:rsidRPr="00095DCC">
                  <w:t xml:space="preserve"> but not what he called her </w:t>
                </w:r>
                <w:r>
                  <w:t>‘</w:t>
                </w:r>
                <w:r w:rsidRPr="00095DCC">
                  <w:t>childishly feminine</w:t>
                </w:r>
                <w:r>
                  <w:t>’</w:t>
                </w:r>
                <w:r w:rsidRPr="00095DCC">
                  <w:t xml:space="preserve"> representation in his 1917 </w:t>
                </w:r>
                <w:r>
                  <w:t>‘</w:t>
                </w:r>
                <w:r w:rsidRPr="00095DCC">
                  <w:t>Manifesto of the Futurist Dance</w:t>
                </w:r>
                <w:r>
                  <w:t>’</w:t>
                </w:r>
                <w:r w:rsidRPr="00095DCC">
                  <w:t xml:space="preserve"> (137). </w:t>
                </w:r>
              </w:p>
              <w:p w14:paraId="5980278D" w14:textId="77777777" w:rsidR="000B0A0C" w:rsidRPr="00095DCC" w:rsidRDefault="000B0A0C" w:rsidP="000B0A0C"/>
              <w:p w14:paraId="247A3F64" w14:textId="77777777" w:rsidR="000B0A0C" w:rsidRPr="00095DCC" w:rsidRDefault="000B0A0C" w:rsidP="000B0A0C">
                <w:r w:rsidRPr="00095DCC">
                  <w:t xml:space="preserve">Duncan’s movement innovations also reinvigorated ballet, having a particularly generative impact on the Russian ballet during her 1904, 1905, and 1908 tours. Her audiences included the impresario Serge Diaghilev and choreographer Michel Fokine, who would soon transform dance with the founding of </w:t>
                </w:r>
                <w:r>
                  <w:t xml:space="preserve">Diaghilev’s </w:t>
                </w:r>
                <w:r w:rsidRPr="00095DCC">
                  <w:t xml:space="preserve">Ballets </w:t>
                </w:r>
                <w:proofErr w:type="spellStart"/>
                <w:r w:rsidRPr="00095DCC">
                  <w:t>Russes</w:t>
                </w:r>
                <w:proofErr w:type="spellEnd"/>
                <w:r w:rsidRPr="00095DCC">
                  <w:t xml:space="preserve"> in 1909. Duncan’s parallel positions rather than turned out feet and emphasis on the weight of the body rather than gravity-defying leaps and point-work influenced the </w:t>
                </w:r>
                <w:proofErr w:type="spellStart"/>
                <w:r w:rsidRPr="00095DCC">
                  <w:t>primitivist</w:t>
                </w:r>
                <w:proofErr w:type="spellEnd"/>
                <w:r w:rsidRPr="00095DCC">
                  <w:t xml:space="preserve"> style of Fokine’s </w:t>
                </w:r>
                <w:proofErr w:type="spellStart"/>
                <w:r w:rsidRPr="00095DCC">
                  <w:rPr>
                    <w:i/>
                  </w:rPr>
                  <w:t>Petrushka</w:t>
                </w:r>
                <w:proofErr w:type="spellEnd"/>
                <w:r w:rsidRPr="00095DCC">
                  <w:rPr>
                    <w:i/>
                  </w:rPr>
                  <w:t xml:space="preserve"> </w:t>
                </w:r>
                <w:r w:rsidRPr="00095DCC">
                  <w:t>(1911)</w:t>
                </w:r>
                <w:r w:rsidRPr="00095DCC">
                  <w:rPr>
                    <w:i/>
                  </w:rPr>
                  <w:t xml:space="preserve"> </w:t>
                </w:r>
                <w:r w:rsidRPr="00095DCC">
                  <w:t xml:space="preserve">and </w:t>
                </w:r>
                <w:proofErr w:type="spellStart"/>
                <w:r w:rsidRPr="00095DCC">
                  <w:t>Vaslav</w:t>
                </w:r>
                <w:proofErr w:type="spellEnd"/>
                <w:r w:rsidRPr="00095DCC">
                  <w:t xml:space="preserve"> Nijinsky’s </w:t>
                </w:r>
                <w:r w:rsidRPr="00095DCC">
                  <w:rPr>
                    <w:i/>
                  </w:rPr>
                  <w:t xml:space="preserve">Le </w:t>
                </w:r>
                <w:proofErr w:type="spellStart"/>
                <w:r w:rsidRPr="00095DCC">
                  <w:rPr>
                    <w:i/>
                  </w:rPr>
                  <w:t>Sacre</w:t>
                </w:r>
                <w:proofErr w:type="spellEnd"/>
                <w:r w:rsidRPr="00095DCC">
                  <w:rPr>
                    <w:i/>
                  </w:rPr>
                  <w:t xml:space="preserve"> du </w:t>
                </w:r>
                <w:proofErr w:type="spellStart"/>
                <w:r w:rsidRPr="00095DCC">
                  <w:rPr>
                    <w:i/>
                  </w:rPr>
                  <w:t>Printemps</w:t>
                </w:r>
                <w:proofErr w:type="spellEnd"/>
                <w:r w:rsidRPr="00095DCC">
                  <w:rPr>
                    <w:i/>
                  </w:rPr>
                  <w:t xml:space="preserve"> </w:t>
                </w:r>
                <w:r w:rsidRPr="00095DCC">
                  <w:t xml:space="preserve">(1913). Both were impressed by Duncan’s ability to create the illusion of spontaneous dance through strategies like lagging slightly behind the beat as if the music propelled her to movement. Similarly, Duncan technique requires that dancers convey a desire to move by changing focus or expression before executing the gesture to suggest an instantaneous impulse. Duncan’s ability to simulate spontaneity also influenced the Russian director and acting theorist Konstantin Stanislavsky, whose autobiography describes watching her dance in 1905 and his hopes to achieve similar effects through rehearsed spontaneity in his acting technique.    </w:t>
                </w:r>
              </w:p>
              <w:p w14:paraId="00DE99C7" w14:textId="77777777" w:rsidR="000B0A0C" w:rsidRPr="00095DCC" w:rsidRDefault="000B0A0C" w:rsidP="000B0A0C"/>
              <w:p w14:paraId="76BE0E7A" w14:textId="77777777" w:rsidR="000B0A0C" w:rsidRPr="00095DCC" w:rsidRDefault="000B0A0C" w:rsidP="000B0A0C">
                <w:r w:rsidRPr="00095DCC">
                  <w:t xml:space="preserve">Modernist writers flocked to Duncan’s performances, and she appears in John Dos </w:t>
                </w:r>
                <w:proofErr w:type="spellStart"/>
                <w:r w:rsidRPr="00095DCC">
                  <w:t>Passos’s</w:t>
                </w:r>
                <w:proofErr w:type="spellEnd"/>
                <w:r w:rsidRPr="00095DCC">
                  <w:t xml:space="preserve"> novel </w:t>
                </w:r>
                <w:r w:rsidRPr="00095DCC">
                  <w:rPr>
                    <w:i/>
                  </w:rPr>
                  <w:t xml:space="preserve">The Big Money </w:t>
                </w:r>
                <w:r w:rsidRPr="00095DCC">
                  <w:t xml:space="preserve">(1936), an unfinished biography by Mina Loy, and poems by William Carlos Williams, Carl Sandburg, and Sylvia Plath, to name a few. Duncan’s danced adaptations of myths encouraged reinterpretations and translations of classical texts, including H.D.’s </w:t>
                </w:r>
                <w:r w:rsidRPr="00095DCC">
                  <w:rPr>
                    <w:i/>
                  </w:rPr>
                  <w:t xml:space="preserve">Hippolytus Temporizes </w:t>
                </w:r>
                <w:r w:rsidRPr="00095DCC">
                  <w:t>(1927)</w:t>
                </w:r>
                <w:r w:rsidRPr="00095DCC">
                  <w:rPr>
                    <w:i/>
                  </w:rPr>
                  <w:t xml:space="preserve"> </w:t>
                </w:r>
                <w:r w:rsidRPr="00095DCC">
                  <w:t xml:space="preserve">and </w:t>
                </w:r>
                <w:r w:rsidRPr="00095DCC">
                  <w:rPr>
                    <w:i/>
                  </w:rPr>
                  <w:t xml:space="preserve">Ion </w:t>
                </w:r>
                <w:r w:rsidRPr="00095DCC">
                  <w:t xml:space="preserve">(1937) and Ezra Pound’s </w:t>
                </w:r>
                <w:r w:rsidRPr="00095DCC">
                  <w:rPr>
                    <w:i/>
                  </w:rPr>
                  <w:t xml:space="preserve">Elektra </w:t>
                </w:r>
                <w:r w:rsidRPr="00095DCC">
                  <w:t xml:space="preserve">(1949) and </w:t>
                </w:r>
                <w:r w:rsidRPr="00095DCC">
                  <w:rPr>
                    <w:i/>
                  </w:rPr>
                  <w:t xml:space="preserve">Women of </w:t>
                </w:r>
                <w:proofErr w:type="spellStart"/>
                <w:r w:rsidRPr="00095DCC">
                  <w:rPr>
                    <w:i/>
                  </w:rPr>
                  <w:t>Trachis</w:t>
                </w:r>
                <w:proofErr w:type="spellEnd"/>
                <w:r w:rsidRPr="00095DCC">
                  <w:rPr>
                    <w:i/>
                  </w:rPr>
                  <w:t xml:space="preserve"> </w:t>
                </w:r>
                <w:r w:rsidRPr="00095DCC">
                  <w:t xml:space="preserve">(1954). All adopt creative strategies T. S. Eliot famously described as the modernist mythical method in a review of James Joyce’s </w:t>
                </w:r>
                <w:r w:rsidRPr="00095DCC">
                  <w:rPr>
                    <w:i/>
                  </w:rPr>
                  <w:t xml:space="preserve">Ulysses </w:t>
                </w:r>
                <w:r w:rsidRPr="00095DCC">
                  <w:t xml:space="preserve">(1922), perhaps the most famous adaptation of classical myth in the period.  </w:t>
                </w:r>
              </w:p>
              <w:p w14:paraId="743E5E72" w14:textId="77777777" w:rsidR="000B0A0C" w:rsidRPr="00095DCC" w:rsidRDefault="000B0A0C" w:rsidP="000B0A0C"/>
              <w:p w14:paraId="17BA3806" w14:textId="77777777" w:rsidR="000B0A0C" w:rsidRPr="00095DCC" w:rsidRDefault="000B0A0C" w:rsidP="000B0A0C">
                <w:r w:rsidRPr="00095DCC">
                  <w:t xml:space="preserve">Artists also hoped to depict the energy of Duncan’s dance on paper and in sculpture. She was the subject of sketches and paintings by Gordon Craig, Abraham </w:t>
                </w:r>
                <w:proofErr w:type="spellStart"/>
                <w:r w:rsidRPr="00095DCC">
                  <w:t>Walkowitz</w:t>
                </w:r>
                <w:proofErr w:type="spellEnd"/>
                <w:r w:rsidRPr="00095DCC">
                  <w:t xml:space="preserve">, and José Clara, among others. She inspired Emile-Antoine </w:t>
                </w:r>
                <w:proofErr w:type="spellStart"/>
                <w:r w:rsidRPr="00095DCC">
                  <w:t>Bourdelle’s</w:t>
                </w:r>
                <w:proofErr w:type="spellEnd"/>
                <w:r w:rsidRPr="00095DCC">
                  <w:t xml:space="preserve"> designs for the façade of the Theatre des Champs-Elysees. Her 1915 American tour introduced her to New York’s </w:t>
                </w:r>
                <w:r>
                  <w:t>y</w:t>
                </w:r>
                <w:r w:rsidRPr="00095DCC">
                  <w:t xml:space="preserve">oung </w:t>
                </w:r>
                <w:r>
                  <w:t>i</w:t>
                </w:r>
                <w:r w:rsidRPr="00095DCC">
                  <w:t xml:space="preserve">ntellectuals, artists and revolutionaries based in Greenwich Village including Floyd Dell, Max Eastman, and John Sloan. As editors of </w:t>
                </w:r>
                <w:r w:rsidRPr="00095DCC">
                  <w:rPr>
                    <w:i/>
                    <w:iCs/>
                  </w:rPr>
                  <w:t>The Masses</w:t>
                </w:r>
                <w:r w:rsidRPr="00095DCC">
                  <w:t xml:space="preserve">, a radical publication, they helped establish the image of the </w:t>
                </w:r>
                <w:r w:rsidRPr="00095DCC">
                  <w:rPr>
                    <w:iCs/>
                  </w:rPr>
                  <w:t>new</w:t>
                </w:r>
                <w:r w:rsidRPr="00095DCC">
                  <w:t xml:space="preserve"> </w:t>
                </w:r>
                <w:r w:rsidRPr="00095DCC">
                  <w:rPr>
                    <w:iCs/>
                  </w:rPr>
                  <w:t>woman of modernism</w:t>
                </w:r>
                <w:r w:rsidRPr="00095DCC">
                  <w:rPr>
                    <w:i/>
                    <w:iCs/>
                  </w:rPr>
                  <w:t xml:space="preserve"> </w:t>
                </w:r>
                <w:r w:rsidRPr="00095DCC">
                  <w:t xml:space="preserve">in drawings and articles supporting equality and suffrage. Duncan’s expressive body, dancing alone onstage, became the prototype for this image of the modern woman and a symbol of avant-garde artistic and social liberation. The May 1915 edition of </w:t>
                </w:r>
                <w:r w:rsidRPr="00095DCC">
                  <w:rPr>
                    <w:i/>
                    <w:iCs/>
                  </w:rPr>
                  <w:t xml:space="preserve">The Masses </w:t>
                </w:r>
                <w:r w:rsidRPr="00095DCC">
                  <w:t xml:space="preserve">features a cover designed by Sloan illustrating the preparation for a leg extension in Duncan’s </w:t>
                </w:r>
                <w:r w:rsidRPr="00095DCC">
                  <w:rPr>
                    <w:i/>
                    <w:iCs/>
                  </w:rPr>
                  <w:t xml:space="preserve">Marche </w:t>
                </w:r>
                <w:proofErr w:type="spellStart"/>
                <w:r w:rsidRPr="00095DCC">
                  <w:rPr>
                    <w:i/>
                    <w:iCs/>
                  </w:rPr>
                  <w:t>Militaire</w:t>
                </w:r>
                <w:proofErr w:type="spellEnd"/>
                <w:r w:rsidRPr="00095DCC">
                  <w:rPr>
                    <w:i/>
                    <w:iCs/>
                  </w:rPr>
                  <w:t xml:space="preserve"> </w:t>
                </w:r>
                <w:r w:rsidRPr="00095DCC">
                  <w:rPr>
                    <w:iCs/>
                  </w:rPr>
                  <w:t>(</w:t>
                </w:r>
                <w:r>
                  <w:rPr>
                    <w:iCs/>
                  </w:rPr>
                  <w:t xml:space="preserve">c. </w:t>
                </w:r>
                <w:r w:rsidRPr="00095DCC">
                  <w:rPr>
                    <w:iCs/>
                  </w:rPr>
                  <w:t>1909)</w:t>
                </w:r>
                <w:r w:rsidRPr="00095DCC">
                  <w:t xml:space="preserve">. </w:t>
                </w:r>
              </w:p>
              <w:p w14:paraId="5E03F45A" w14:textId="77777777" w:rsidR="000B0A0C" w:rsidRPr="00095DCC" w:rsidRDefault="000B0A0C" w:rsidP="000B0A0C"/>
              <w:p w14:paraId="58C2070C" w14:textId="77777777" w:rsidR="000B0A0C" w:rsidRPr="00095DCC" w:rsidRDefault="000B0A0C" w:rsidP="000B0A0C">
                <w:pPr>
                  <w:pStyle w:val="Heading1"/>
                  <w:outlineLvl w:val="0"/>
                </w:pPr>
                <w:r w:rsidRPr="00095DCC">
                  <w:t>Legacy</w:t>
                </w:r>
              </w:p>
              <w:p w14:paraId="269535D9" w14:textId="77777777" w:rsidR="000B0A0C" w:rsidRPr="00095DCC" w:rsidRDefault="000B0A0C" w:rsidP="000B0A0C">
                <w:r w:rsidRPr="00095DCC">
                  <w:t xml:space="preserve">Duncan’s legacy has frequently been overshadowed by her biography, sensationalized in films (Ken Russell’s 1996 </w:t>
                </w:r>
                <w:r w:rsidRPr="00095DCC">
                  <w:rPr>
                    <w:i/>
                  </w:rPr>
                  <w:t>The Biggest Dancer in the World</w:t>
                </w:r>
                <w:r w:rsidRPr="00095DCC">
                  <w:t xml:space="preserve">), books (Sewell </w:t>
                </w:r>
                <w:proofErr w:type="spellStart"/>
                <w:r w:rsidRPr="00095DCC">
                  <w:t>Stokes’s</w:t>
                </w:r>
                <w:proofErr w:type="spellEnd"/>
                <w:r w:rsidRPr="00095DCC">
                  <w:t xml:space="preserve"> 1928 </w:t>
                </w:r>
                <w:r w:rsidRPr="00095DCC">
                  <w:rPr>
                    <w:i/>
                  </w:rPr>
                  <w:t xml:space="preserve">Isadora: An </w:t>
                </w:r>
                <w:r w:rsidRPr="00095DCC">
                  <w:rPr>
                    <w:i/>
                  </w:rPr>
                  <w:lastRenderedPageBreak/>
                  <w:t>Intimate Portrait</w:t>
                </w:r>
                <w:r w:rsidRPr="00095DCC">
                  <w:t xml:space="preserve">), and plays (Martin Sherman’s 1991 </w:t>
                </w:r>
                <w:r w:rsidRPr="00095DCC">
                  <w:rPr>
                    <w:i/>
                  </w:rPr>
                  <w:t>When She Danced</w:t>
                </w:r>
                <w:r w:rsidRPr="00095DCC">
                  <w:t>). Her life was undeniably tumultuous and controversial: the deaths of her daughter and son in April 1913 when their car plunged into the Seine, her marriage to the Russian poet Sergei Esenin, who later committed suicide, the loss of her U.S. citizenship following accusations of communist sympathies, and her strangulation in 1927, when her long scarf caught in the wheel of a convertible. Some critics have suggested that Duncan’s dance died with her because her performances were improvisational. Duncan encouraged such myths with her illusion of spontaneity and insistence that dance expressed the performer’s own soul.</w:t>
                </w:r>
              </w:p>
              <w:p w14:paraId="453F7B2E" w14:textId="77777777" w:rsidR="000B0A0C" w:rsidRPr="00095DCC" w:rsidRDefault="000B0A0C" w:rsidP="000B0A0C"/>
              <w:p w14:paraId="2F657A24" w14:textId="77777777" w:rsidR="000B0A0C" w:rsidRPr="00095DCC" w:rsidRDefault="000B0A0C" w:rsidP="000B0A0C">
                <w:r w:rsidRPr="00095DCC">
                  <w:t xml:space="preserve">Duncan was actually a careful choreographer and educator, and she founded three schools to teach her dances, technique, and aesthetic ideas. The </w:t>
                </w:r>
                <w:proofErr w:type="spellStart"/>
                <w:r w:rsidRPr="00095DCC">
                  <w:t>Grünewald</w:t>
                </w:r>
                <w:proofErr w:type="spellEnd"/>
                <w:r w:rsidRPr="00095DCC">
                  <w:t xml:space="preserve"> School, established in 1904 in Germany, produced her six most famous students, Anna, Maria-Theresa, Irma, Lisa, Gretel, and Erika Duncan, who took her last name and toured together as the </w:t>
                </w:r>
                <w:proofErr w:type="spellStart"/>
                <w:r w:rsidRPr="00095DCC">
                  <w:rPr>
                    <w:i/>
                  </w:rPr>
                  <w:t>Isadorables</w:t>
                </w:r>
                <w:proofErr w:type="spellEnd"/>
                <w:r w:rsidRPr="00095DCC">
                  <w:t xml:space="preserve">. The school she opened at Bellevue near Paris in 1914 closed with the outbreak of </w:t>
                </w:r>
                <w:r>
                  <w:t>the Second World War</w:t>
                </w:r>
                <w:r w:rsidRPr="00095DCC">
                  <w:t>. Duncan founded another school in Moscow in 1921 but left it largely to Irma after her marriage to Esenin in 1922.</w:t>
                </w:r>
              </w:p>
              <w:p w14:paraId="630B762A" w14:textId="77777777" w:rsidR="000B0A0C" w:rsidRPr="00095DCC" w:rsidRDefault="000B0A0C" w:rsidP="000B0A0C"/>
              <w:p w14:paraId="49C12736" w14:textId="77777777" w:rsidR="000B0A0C" w:rsidRDefault="000B0A0C" w:rsidP="000B0A0C">
                <w:r w:rsidRPr="00095DCC">
                  <w:t xml:space="preserve">Several of Duncan’s students continued to perform together and as soloists and to teach Duncan’s choreography and technique around the world. </w:t>
                </w:r>
                <w:r>
                  <w:t xml:space="preserve">Their students, and students of their students in turn, have kept the practice of Duncan dancing alive. </w:t>
                </w:r>
                <w:r w:rsidRPr="00095DCC">
                  <w:t xml:space="preserve">Maria-Theresa Duncan founded the Isadora Duncan International Institute (IDII) in New York in 1977 to preserve Duncan’s choreography and technique. The Isadora Duncan Dance Foundation, established by Lori </w:t>
                </w:r>
                <w:proofErr w:type="spellStart"/>
                <w:r w:rsidRPr="00095DCC">
                  <w:t>Belilove</w:t>
                </w:r>
                <w:proofErr w:type="spellEnd"/>
                <w:r w:rsidRPr="00095DCC">
                  <w:t xml:space="preserve"> in 1979, also teaches classes and seminars, and its resident company continues to perform Duncan’s choreography. </w:t>
                </w:r>
              </w:p>
              <w:p w14:paraId="5E358128" w14:textId="77777777" w:rsidR="008D6E72" w:rsidRDefault="008D6E72" w:rsidP="000B0A0C"/>
              <w:p w14:paraId="05D8A48B" w14:textId="77777777" w:rsidR="008D6E72" w:rsidRDefault="008D6E72" w:rsidP="008D6E72">
                <w:r>
                  <w:t>[File: Duncan1.jpg]</w:t>
                </w:r>
              </w:p>
              <w:p w14:paraId="1CCA3355" w14:textId="77777777" w:rsidR="008D6E72" w:rsidRDefault="008D6E72" w:rsidP="008D6E72"/>
              <w:p w14:paraId="3AD27E6C" w14:textId="7AA85656" w:rsidR="008D6E72" w:rsidRDefault="008D6E72" w:rsidP="008D6E72">
                <w:pPr>
                  <w:pStyle w:val="Caption"/>
                  <w:keepNext/>
                </w:pPr>
                <w:r>
                  <w:t xml:space="preserve">Figure </w:t>
                </w:r>
                <w:r w:rsidR="00910BAC">
                  <w:fldChar w:fldCharType="begin"/>
                </w:r>
                <w:r w:rsidR="00910BAC">
                  <w:instrText xml:space="preserve"> SEQ Figure \* ARABIC </w:instrText>
                </w:r>
                <w:r w:rsidR="00910BAC">
                  <w:fldChar w:fldCharType="separate"/>
                </w:r>
                <w:r>
                  <w:rPr>
                    <w:noProof/>
                  </w:rPr>
                  <w:t>1</w:t>
                </w:r>
                <w:r w:rsidR="00910BAC">
                  <w:rPr>
                    <w:noProof/>
                  </w:rPr>
                  <w:fldChar w:fldCharType="end"/>
                </w:r>
                <w:r>
                  <w:t xml:space="preserve"> </w:t>
                </w:r>
                <w:r w:rsidRPr="00CF4EC9">
                  <w:t>Isadora Duncan, by Paul Berger (1908). Irma Duncan Collection. Courtesy of the</w:t>
                </w:r>
                <w:r>
                  <w:t xml:space="preserve"> </w:t>
                </w:r>
                <w:r w:rsidRPr="00CF4EC9">
                  <w:t>Jerome Robbins Dance Division, The New York Public Library for the Performing Arts,</w:t>
                </w:r>
                <w:r>
                  <w:t xml:space="preserve"> </w:t>
                </w:r>
                <w:r w:rsidRPr="00CF4EC9">
                  <w:t>Astor, Lenox and Tilden Foundations.</w:t>
                </w:r>
                <w:r>
                  <w:t xml:space="preserve"> </w:t>
                </w:r>
              </w:p>
              <w:p w14:paraId="3848B899" w14:textId="7F512915" w:rsidR="008D6E72" w:rsidRDefault="00910BAC" w:rsidP="008D6E72">
                <w:pPr>
                  <w:rPr>
                    <w:rFonts w:ascii="Times New Roman" w:hAnsi="Times New Roman"/>
                  </w:rPr>
                </w:pPr>
                <w:hyperlink r:id="rId8" w:history="1">
                  <w:r w:rsidR="009919A1" w:rsidRPr="00CD3BFE">
                    <w:rPr>
                      <w:rStyle w:val="Hyperlink"/>
                      <w:rFonts w:ascii="Times New Roman" w:hAnsi="Times New Roman"/>
                    </w:rPr>
                    <w:t>http://www.duncandancers.com/about.html</w:t>
                  </w:r>
                </w:hyperlink>
              </w:p>
              <w:p w14:paraId="68B4C17D" w14:textId="77777777" w:rsidR="009919A1" w:rsidRDefault="009919A1" w:rsidP="008D6E72">
                <w:pPr>
                  <w:rPr>
                    <w:rFonts w:ascii="Times New Roman" w:hAnsi="Times New Roman"/>
                  </w:rPr>
                </w:pPr>
              </w:p>
              <w:p w14:paraId="6F18696C" w14:textId="599C0748" w:rsidR="008D6E72" w:rsidRDefault="008D6E72" w:rsidP="008D6E72">
                <w:r>
                  <w:t>[File: Duncan2.jpg]</w:t>
                </w:r>
              </w:p>
              <w:p w14:paraId="2C524DD9" w14:textId="77777777" w:rsidR="008D6E72" w:rsidRDefault="008D6E72" w:rsidP="008D6E72">
                <w:pPr>
                  <w:rPr>
                    <w:rFonts w:ascii="Times New Roman" w:hAnsi="Times New Roman"/>
                  </w:rPr>
                </w:pPr>
              </w:p>
              <w:p w14:paraId="58DE845F" w14:textId="52D5637A" w:rsidR="008D6E72" w:rsidRDefault="008D6E72" w:rsidP="008D6E72">
                <w:pPr>
                  <w:pStyle w:val="Caption"/>
                  <w:keepNext/>
                </w:pPr>
                <w:r>
                  <w:t xml:space="preserve">Figure </w:t>
                </w:r>
                <w:r w:rsidR="00910BAC">
                  <w:fldChar w:fldCharType="begin"/>
                </w:r>
                <w:r w:rsidR="00910BAC">
                  <w:instrText xml:space="preserve"> SEQ Figure \* ARABIC </w:instrText>
                </w:r>
                <w:r w:rsidR="00910BAC">
                  <w:fldChar w:fldCharType="separate"/>
                </w:r>
                <w:r>
                  <w:rPr>
                    <w:noProof/>
                  </w:rPr>
                  <w:t>2</w:t>
                </w:r>
                <w:r w:rsidR="00910BAC">
                  <w:rPr>
                    <w:noProof/>
                  </w:rPr>
                  <w:fldChar w:fldCharType="end"/>
                </w:r>
                <w:r>
                  <w:t xml:space="preserve"> </w:t>
                </w:r>
                <w:r w:rsidRPr="00813C49">
                  <w:t>Isadora Duncan in</w:t>
                </w:r>
                <w:r>
                  <w:t xml:space="preserve"> </w:t>
                </w:r>
                <w:r w:rsidRPr="00813C49">
                  <w:rPr>
                    <w:i/>
                    <w:iCs/>
                  </w:rPr>
                  <w:t xml:space="preserve">Marseillaise </w:t>
                </w:r>
                <w:r w:rsidRPr="00813C49">
                  <w:t>by Arnold</w:t>
                </w:r>
                <w:r>
                  <w:t xml:space="preserve"> </w:t>
                </w:r>
                <w:proofErr w:type="spellStart"/>
                <w:r w:rsidRPr="00813C49">
                  <w:t>Genthe</w:t>
                </w:r>
                <w:proofErr w:type="spellEnd"/>
                <w:r w:rsidRPr="00813C49">
                  <w:t xml:space="preserve"> (1915–1918).</w:t>
                </w:r>
                <w:r>
                  <w:t xml:space="preserve"> </w:t>
                </w:r>
                <w:r w:rsidRPr="00813C49">
                  <w:t>Courtesy of the Jerome</w:t>
                </w:r>
                <w:r>
                  <w:t xml:space="preserve"> </w:t>
                </w:r>
                <w:r w:rsidRPr="00813C49">
                  <w:t>Robbins Dance Division,</w:t>
                </w:r>
                <w:r>
                  <w:t xml:space="preserve"> </w:t>
                </w:r>
                <w:r w:rsidRPr="00813C49">
                  <w:t>The New York Public</w:t>
                </w:r>
                <w:r>
                  <w:t xml:space="preserve"> </w:t>
                </w:r>
                <w:r w:rsidRPr="00813C49">
                  <w:t>Library for the Performing</w:t>
                </w:r>
                <w:r>
                  <w:t xml:space="preserve"> </w:t>
                </w:r>
                <w:r w:rsidRPr="00813C49">
                  <w:t>Arts, Astor, Lenox, and</w:t>
                </w:r>
                <w:r>
                  <w:t xml:space="preserve"> </w:t>
                </w:r>
                <w:r w:rsidRPr="00813C49">
                  <w:t>Tilden Foundations.</w:t>
                </w:r>
              </w:p>
              <w:p w14:paraId="6B891297" w14:textId="6F993B2B" w:rsidR="008D6E72" w:rsidRDefault="00910BAC" w:rsidP="008D6E72">
                <w:pPr>
                  <w:rPr>
                    <w:rFonts w:ascii="Times New Roman" w:hAnsi="Times New Roman"/>
                  </w:rPr>
                </w:pPr>
                <w:hyperlink r:id="rId9" w:history="1">
                  <w:r w:rsidR="009919A1" w:rsidRPr="00CD3BFE">
                    <w:rPr>
                      <w:rStyle w:val="Hyperlink"/>
                      <w:rFonts w:ascii="Times New Roman" w:hAnsi="Times New Roman"/>
                    </w:rPr>
                    <w:t>http://digitalcollections.nypl.org/items/8cf21ce3-4677-2d45-e040-e00a1806584e</w:t>
                  </w:r>
                </w:hyperlink>
              </w:p>
              <w:p w14:paraId="5B6B518E" w14:textId="77777777" w:rsidR="009919A1" w:rsidRDefault="009919A1" w:rsidP="008D6E72">
                <w:pPr>
                  <w:rPr>
                    <w:rFonts w:ascii="Times New Roman" w:hAnsi="Times New Roman"/>
                  </w:rPr>
                </w:pPr>
              </w:p>
              <w:p w14:paraId="592E75A1" w14:textId="4877F447" w:rsidR="008D6E72" w:rsidRDefault="008D6E72" w:rsidP="008D6E72">
                <w:r>
                  <w:t>[File: Duncan3.jpg]</w:t>
                </w:r>
              </w:p>
              <w:p w14:paraId="51D02CBF" w14:textId="77777777" w:rsidR="008D6E72" w:rsidRDefault="008D6E72" w:rsidP="008D6E72">
                <w:pPr>
                  <w:rPr>
                    <w:rFonts w:ascii="Times New Roman" w:hAnsi="Times New Roman"/>
                  </w:rPr>
                </w:pPr>
              </w:p>
              <w:p w14:paraId="120A296C" w14:textId="5C2A66D6" w:rsidR="000B0A0C" w:rsidRPr="00211140" w:rsidRDefault="008D6E72" w:rsidP="008D6E72">
                <w:pPr>
                  <w:pStyle w:val="Caption"/>
                  <w:keepNext/>
                </w:pPr>
                <w:r>
                  <w:t xml:space="preserve">Figure </w:t>
                </w:r>
                <w:r w:rsidR="00910BAC">
                  <w:fldChar w:fldCharType="begin"/>
                </w:r>
                <w:r w:rsidR="00910BAC">
                  <w:instrText xml:space="preserve"> SEQ Figure \* ARABIC </w:instrText>
                </w:r>
                <w:r w:rsidR="00910BAC">
                  <w:fldChar w:fldCharType="separate"/>
                </w:r>
                <w:r>
                  <w:rPr>
                    <w:noProof/>
                  </w:rPr>
                  <w:t>3</w:t>
                </w:r>
                <w:r w:rsidR="00910BAC">
                  <w:rPr>
                    <w:noProof/>
                  </w:rPr>
                  <w:fldChar w:fldCharType="end"/>
                </w:r>
                <w:r>
                  <w:t xml:space="preserve"> ‘</w:t>
                </w:r>
                <w:r w:rsidRPr="003C21FF">
                  <w:t>Isadora Duncan in the</w:t>
                </w:r>
                <w:r>
                  <w:t xml:space="preserve"> </w:t>
                </w:r>
                <w:r w:rsidRPr="003C21FF">
                  <w:rPr>
                    <w:i/>
                    <w:iCs/>
                  </w:rPr>
                  <w:t xml:space="preserve">Marche </w:t>
                </w:r>
                <w:proofErr w:type="spellStart"/>
                <w:r w:rsidRPr="003C21FF">
                  <w:rPr>
                    <w:i/>
                    <w:iCs/>
                  </w:rPr>
                  <w:t>Militaire</w:t>
                </w:r>
                <w:proofErr w:type="spellEnd"/>
                <w:r>
                  <w:t>’</w:t>
                </w:r>
                <w:r w:rsidRPr="003C21FF">
                  <w:t xml:space="preserve"> by John</w:t>
                </w:r>
                <w:r>
                  <w:t xml:space="preserve"> </w:t>
                </w:r>
                <w:r w:rsidRPr="003C21FF">
                  <w:t xml:space="preserve">Sloan. From the </w:t>
                </w:r>
                <w:r w:rsidRPr="003C21FF">
                  <w:rPr>
                    <w:i/>
                    <w:iCs/>
                  </w:rPr>
                  <w:t>Masses</w:t>
                </w:r>
                <w:r>
                  <w:t xml:space="preserve"> </w:t>
                </w:r>
                <w:r w:rsidRPr="003C21FF">
                  <w:t>(May 1915). © 2010</w:t>
                </w:r>
                <w:r>
                  <w:t xml:space="preserve"> </w:t>
                </w:r>
                <w:r w:rsidRPr="003C21FF">
                  <w:t>Delaware Art Museum/Artists Rights Society</w:t>
                </w:r>
                <w:r>
                  <w:t xml:space="preserve"> </w:t>
                </w:r>
                <w:r w:rsidRPr="003C21FF">
                  <w:t>(ARS), New York. Photo</w:t>
                </w:r>
                <w:r>
                  <w:t xml:space="preserve"> </w:t>
                </w:r>
                <w:r w:rsidRPr="003C21FF">
                  <w:t>courtesy of the Library of</w:t>
                </w:r>
                <w:r>
                  <w:t xml:space="preserve"> </w:t>
                </w:r>
                <w:r w:rsidRPr="003C21FF">
                  <w:t>Congress.</w:t>
                </w:r>
              </w:p>
              <w:p w14:paraId="2AE3CFCE" w14:textId="77777777" w:rsidR="000B0A0C" w:rsidRDefault="000B0A0C" w:rsidP="000B0A0C">
                <w:pPr>
                  <w:pStyle w:val="Heading1"/>
                  <w:outlineLvl w:val="0"/>
                </w:pPr>
                <w:r>
                  <w:t>Selected</w:t>
                </w:r>
                <w:r w:rsidRPr="00211140">
                  <w:t xml:space="preserve"> </w:t>
                </w:r>
                <w:r>
                  <w:t>W</w:t>
                </w:r>
                <w:r w:rsidRPr="00211140">
                  <w:t>orks</w:t>
                </w:r>
              </w:p>
              <w:p w14:paraId="00A7D4D3" w14:textId="77777777" w:rsidR="000B0A0C" w:rsidRPr="00DA31A8" w:rsidRDefault="000B0A0C" w:rsidP="000B0A0C">
                <w:r>
                  <w:rPr>
                    <w:i/>
                  </w:rPr>
                  <w:t xml:space="preserve">Narcissus </w:t>
                </w:r>
                <w:r>
                  <w:t>(1900)</w:t>
                </w:r>
              </w:p>
              <w:p w14:paraId="419C64F7" w14:textId="77777777" w:rsidR="000B0A0C" w:rsidRPr="00DA31A8" w:rsidRDefault="000B0A0C" w:rsidP="000B0A0C">
                <w:r>
                  <w:rPr>
                    <w:i/>
                  </w:rPr>
                  <w:t xml:space="preserve">Water Study </w:t>
                </w:r>
                <w:r>
                  <w:t>(c. 1900)</w:t>
                </w:r>
              </w:p>
              <w:p w14:paraId="27DA280E" w14:textId="77777777" w:rsidR="000B0A0C" w:rsidRDefault="000B0A0C" w:rsidP="000B0A0C">
                <w:r>
                  <w:rPr>
                    <w:i/>
                  </w:rPr>
                  <w:t xml:space="preserve">Blue Danube </w:t>
                </w:r>
                <w:r>
                  <w:t>(1902)</w:t>
                </w:r>
              </w:p>
              <w:p w14:paraId="773F7B99" w14:textId="77777777" w:rsidR="000B0A0C" w:rsidRDefault="000B0A0C" w:rsidP="000B0A0C">
                <w:proofErr w:type="spellStart"/>
                <w:r>
                  <w:rPr>
                    <w:i/>
                  </w:rPr>
                  <w:t>Rakoczy</w:t>
                </w:r>
                <w:proofErr w:type="spellEnd"/>
                <w:r>
                  <w:rPr>
                    <w:i/>
                  </w:rPr>
                  <w:t xml:space="preserve"> March </w:t>
                </w:r>
                <w:r>
                  <w:t>(1902)</w:t>
                </w:r>
              </w:p>
              <w:p w14:paraId="5975869B" w14:textId="77777777" w:rsidR="000B0A0C" w:rsidRPr="00DA31A8" w:rsidRDefault="000B0A0C" w:rsidP="000B0A0C">
                <w:r>
                  <w:rPr>
                    <w:i/>
                  </w:rPr>
                  <w:t xml:space="preserve">Beethoven’s Symphony no. 7 </w:t>
                </w:r>
                <w:r>
                  <w:t>(1904)</w:t>
                </w:r>
              </w:p>
              <w:p w14:paraId="0CB9C30D" w14:textId="77777777" w:rsidR="000B0A0C" w:rsidRDefault="000B0A0C" w:rsidP="000B0A0C">
                <w:proofErr w:type="spellStart"/>
                <w:r>
                  <w:rPr>
                    <w:i/>
                  </w:rPr>
                  <w:t>Iphigénie</w:t>
                </w:r>
                <w:proofErr w:type="spellEnd"/>
                <w:r>
                  <w:rPr>
                    <w:i/>
                  </w:rPr>
                  <w:t xml:space="preserve"> </w:t>
                </w:r>
                <w:r>
                  <w:t>(1904)</w:t>
                </w:r>
              </w:p>
              <w:p w14:paraId="4D7C7BED" w14:textId="77777777" w:rsidR="000B0A0C" w:rsidRPr="00DA31A8" w:rsidRDefault="000B0A0C" w:rsidP="000B0A0C">
                <w:proofErr w:type="spellStart"/>
                <w:r w:rsidRPr="00DA31A8">
                  <w:rPr>
                    <w:i/>
                  </w:rPr>
                  <w:t>Bahlspiel</w:t>
                </w:r>
                <w:proofErr w:type="spellEnd"/>
                <w:r w:rsidRPr="00DA31A8">
                  <w:rPr>
                    <w:i/>
                  </w:rPr>
                  <w:t xml:space="preserve"> </w:t>
                </w:r>
                <w:r>
                  <w:t>(c. 1905)</w:t>
                </w:r>
              </w:p>
              <w:p w14:paraId="3BAB0166" w14:textId="77777777" w:rsidR="000B0A0C" w:rsidRPr="00DA31A8" w:rsidRDefault="000B0A0C" w:rsidP="000B0A0C">
                <w:r>
                  <w:rPr>
                    <w:i/>
                  </w:rPr>
                  <w:lastRenderedPageBreak/>
                  <w:t xml:space="preserve">Lullaby </w:t>
                </w:r>
                <w:r>
                  <w:t>(1905)</w:t>
                </w:r>
              </w:p>
              <w:p w14:paraId="2A6178C7" w14:textId="77777777" w:rsidR="000B0A0C" w:rsidRPr="00DA31A8" w:rsidRDefault="000B0A0C" w:rsidP="000B0A0C">
                <w:r>
                  <w:rPr>
                    <w:i/>
                  </w:rPr>
                  <w:t xml:space="preserve">The Suppliants </w:t>
                </w:r>
                <w:r>
                  <w:t>(1904)</w:t>
                </w:r>
              </w:p>
              <w:p w14:paraId="78633225" w14:textId="77777777" w:rsidR="000B0A0C" w:rsidRDefault="000B0A0C" w:rsidP="000B0A0C">
                <w:r w:rsidRPr="006516E9">
                  <w:rPr>
                    <w:i/>
                  </w:rPr>
                  <w:t>The Amazons</w:t>
                </w:r>
                <w:r w:rsidRPr="006516E9">
                  <w:t xml:space="preserve"> (1906)</w:t>
                </w:r>
              </w:p>
              <w:p w14:paraId="1087BD11" w14:textId="77777777" w:rsidR="000B0A0C" w:rsidRPr="00DA31A8" w:rsidRDefault="000B0A0C" w:rsidP="000B0A0C">
                <w:r>
                  <w:rPr>
                    <w:i/>
                  </w:rPr>
                  <w:t xml:space="preserve">Moment Musicale </w:t>
                </w:r>
                <w:r>
                  <w:t>(1908)</w:t>
                </w:r>
              </w:p>
              <w:p w14:paraId="426CDFF6" w14:textId="77777777" w:rsidR="000B0A0C" w:rsidRDefault="000B0A0C" w:rsidP="000B0A0C">
                <w:r>
                  <w:rPr>
                    <w:i/>
                  </w:rPr>
                  <w:t xml:space="preserve">Marche </w:t>
                </w:r>
                <w:proofErr w:type="spellStart"/>
                <w:r>
                  <w:rPr>
                    <w:i/>
                  </w:rPr>
                  <w:t>Militaire</w:t>
                </w:r>
                <w:proofErr w:type="spellEnd"/>
                <w:r>
                  <w:rPr>
                    <w:i/>
                  </w:rPr>
                  <w:t xml:space="preserve"> </w:t>
                </w:r>
                <w:r>
                  <w:t>(1909?)</w:t>
                </w:r>
              </w:p>
              <w:p w14:paraId="65D8AF57" w14:textId="77777777" w:rsidR="000B0A0C" w:rsidRPr="00DA31A8" w:rsidRDefault="000B0A0C" w:rsidP="000B0A0C">
                <w:proofErr w:type="spellStart"/>
                <w:r>
                  <w:rPr>
                    <w:i/>
                  </w:rPr>
                  <w:t>Bacchanale</w:t>
                </w:r>
                <w:proofErr w:type="spellEnd"/>
                <w:r>
                  <w:rPr>
                    <w:i/>
                  </w:rPr>
                  <w:t xml:space="preserve"> </w:t>
                </w:r>
                <w:r>
                  <w:t xml:space="preserve">and other excerpts from </w:t>
                </w:r>
                <w:proofErr w:type="spellStart"/>
                <w:r>
                  <w:rPr>
                    <w:i/>
                  </w:rPr>
                  <w:t>Tannhäuser</w:t>
                </w:r>
                <w:proofErr w:type="spellEnd"/>
                <w:r>
                  <w:t xml:space="preserve"> (1911)</w:t>
                </w:r>
              </w:p>
              <w:p w14:paraId="44CB87AE" w14:textId="77777777" w:rsidR="000B0A0C" w:rsidRDefault="000B0A0C" w:rsidP="000B0A0C">
                <w:r>
                  <w:rPr>
                    <w:i/>
                  </w:rPr>
                  <w:t xml:space="preserve">Furies </w:t>
                </w:r>
                <w:r>
                  <w:t>(1911)</w:t>
                </w:r>
              </w:p>
              <w:p w14:paraId="4F20E757" w14:textId="77777777" w:rsidR="000B0A0C" w:rsidRDefault="000B0A0C" w:rsidP="000B0A0C">
                <w:proofErr w:type="spellStart"/>
                <w:r>
                  <w:rPr>
                    <w:i/>
                  </w:rPr>
                  <w:t>Orphée</w:t>
                </w:r>
                <w:proofErr w:type="spellEnd"/>
                <w:r>
                  <w:rPr>
                    <w:i/>
                  </w:rPr>
                  <w:t xml:space="preserve"> </w:t>
                </w:r>
                <w:r>
                  <w:t>(1911)</w:t>
                </w:r>
              </w:p>
              <w:p w14:paraId="3C57D93C" w14:textId="77777777" w:rsidR="000B0A0C" w:rsidRPr="00DA31A8" w:rsidRDefault="000B0A0C" w:rsidP="000B0A0C">
                <w:r>
                  <w:rPr>
                    <w:i/>
                  </w:rPr>
                  <w:t xml:space="preserve">Ave Marie </w:t>
                </w:r>
                <w:r>
                  <w:t>(1914)</w:t>
                </w:r>
              </w:p>
              <w:p w14:paraId="1135AA77" w14:textId="77777777" w:rsidR="000B0A0C" w:rsidRPr="00DA31A8" w:rsidRDefault="000B0A0C" w:rsidP="000B0A0C">
                <w:proofErr w:type="spellStart"/>
                <w:r>
                  <w:rPr>
                    <w:i/>
                  </w:rPr>
                  <w:t>Rédemption</w:t>
                </w:r>
                <w:proofErr w:type="spellEnd"/>
                <w:r>
                  <w:rPr>
                    <w:i/>
                  </w:rPr>
                  <w:t xml:space="preserve"> </w:t>
                </w:r>
                <w:r>
                  <w:t>(1914)</w:t>
                </w:r>
              </w:p>
              <w:p w14:paraId="52D95EA3" w14:textId="77777777" w:rsidR="000B0A0C" w:rsidRDefault="000B0A0C" w:rsidP="000B0A0C">
                <w:r w:rsidRPr="006516E9">
                  <w:rPr>
                    <w:i/>
                  </w:rPr>
                  <w:t>Marseillaise</w:t>
                </w:r>
                <w:r>
                  <w:t xml:space="preserve"> (1915)</w:t>
                </w:r>
              </w:p>
              <w:p w14:paraId="78107106" w14:textId="77777777" w:rsidR="000B0A0C" w:rsidRPr="00DA31A8" w:rsidRDefault="000B0A0C" w:rsidP="000B0A0C">
                <w:r>
                  <w:rPr>
                    <w:i/>
                  </w:rPr>
                  <w:t xml:space="preserve">Oedipus Rex </w:t>
                </w:r>
                <w:r>
                  <w:t>(1915)</w:t>
                </w:r>
              </w:p>
              <w:p w14:paraId="29CCDCE8" w14:textId="77777777" w:rsidR="000B0A0C" w:rsidRDefault="000B0A0C" w:rsidP="000B0A0C">
                <w:proofErr w:type="spellStart"/>
                <w:r>
                  <w:rPr>
                    <w:i/>
                  </w:rPr>
                  <w:t>Pathétique</w:t>
                </w:r>
                <w:proofErr w:type="spellEnd"/>
                <w:r>
                  <w:rPr>
                    <w:i/>
                  </w:rPr>
                  <w:t xml:space="preserve"> </w:t>
                </w:r>
                <w:r>
                  <w:t>(1916)</w:t>
                </w:r>
              </w:p>
              <w:p w14:paraId="33436F26" w14:textId="77777777" w:rsidR="000B0A0C" w:rsidRDefault="000B0A0C" w:rsidP="000B0A0C">
                <w:r>
                  <w:rPr>
                    <w:i/>
                  </w:rPr>
                  <w:t xml:space="preserve">The Three Graces </w:t>
                </w:r>
                <w:r>
                  <w:t>(1917)</w:t>
                </w:r>
              </w:p>
              <w:p w14:paraId="3D0BC77E" w14:textId="77777777" w:rsidR="000B0A0C" w:rsidRPr="00DA31A8" w:rsidRDefault="000B0A0C" w:rsidP="000B0A0C">
                <w:proofErr w:type="spellStart"/>
                <w:r>
                  <w:rPr>
                    <w:i/>
                  </w:rPr>
                  <w:t>Funérailles</w:t>
                </w:r>
                <w:proofErr w:type="spellEnd"/>
                <w:r>
                  <w:rPr>
                    <w:i/>
                  </w:rPr>
                  <w:t xml:space="preserve"> </w:t>
                </w:r>
                <w:r>
                  <w:t>(1918)</w:t>
                </w:r>
              </w:p>
              <w:p w14:paraId="07F0F994" w14:textId="77777777" w:rsidR="000B0A0C" w:rsidRDefault="000B0A0C" w:rsidP="000B0A0C">
                <w:r w:rsidRPr="006516E9">
                  <w:rPr>
                    <w:i/>
                  </w:rPr>
                  <w:t>Mother</w:t>
                </w:r>
                <w:r w:rsidRPr="006516E9">
                  <w:t xml:space="preserve"> (1924)</w:t>
                </w:r>
              </w:p>
              <w:p w14:paraId="42A35D36" w14:textId="77777777" w:rsidR="003F0D73" w:rsidRPr="000B0A0C" w:rsidRDefault="000B0A0C" w:rsidP="000B0A0C">
                <w:r>
                  <w:rPr>
                    <w:i/>
                  </w:rPr>
                  <w:t xml:space="preserve">Revolutionary </w:t>
                </w:r>
                <w:r>
                  <w:t>(1924)</w:t>
                </w:r>
              </w:p>
            </w:tc>
          </w:sdtContent>
        </w:sdt>
      </w:tr>
      <w:tr w:rsidR="003235A7" w14:paraId="5E8EE6A1" w14:textId="77777777" w:rsidTr="003235A7">
        <w:tc>
          <w:tcPr>
            <w:tcW w:w="9016" w:type="dxa"/>
          </w:tcPr>
          <w:p w14:paraId="5C95816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EF64E4BDDE58640B3FDACA23976092A"/>
              </w:placeholder>
            </w:sdtPr>
            <w:sdtEndPr/>
            <w:sdtContent>
              <w:p w14:paraId="261179CF" w14:textId="77777777" w:rsidR="000963C1" w:rsidRDefault="00910BAC" w:rsidP="000963C1">
                <w:sdt>
                  <w:sdtPr>
                    <w:id w:val="2068299223"/>
                    <w:citation/>
                  </w:sdtPr>
                  <w:sdtEndPr/>
                  <w:sdtContent>
                    <w:r w:rsidR="000963C1">
                      <w:fldChar w:fldCharType="begin"/>
                    </w:r>
                    <w:r w:rsidR="000963C1">
                      <w:rPr>
                        <w:lang w:val="en-US"/>
                      </w:rPr>
                      <w:instrText xml:space="preserve"> CITATION Dal02 \l 1033 </w:instrText>
                    </w:r>
                    <w:r w:rsidR="000963C1">
                      <w:fldChar w:fldCharType="separate"/>
                    </w:r>
                    <w:r w:rsidR="00B71FAC">
                      <w:rPr>
                        <w:noProof/>
                        <w:lang w:val="en-US"/>
                      </w:rPr>
                      <w:t xml:space="preserve"> </w:t>
                    </w:r>
                    <w:r w:rsidR="00B71FAC" w:rsidRPr="00B71FAC">
                      <w:rPr>
                        <w:noProof/>
                        <w:lang w:val="en-US"/>
                      </w:rPr>
                      <w:t>(Daly)</w:t>
                    </w:r>
                    <w:r w:rsidR="000963C1">
                      <w:fldChar w:fldCharType="end"/>
                    </w:r>
                  </w:sdtContent>
                </w:sdt>
              </w:p>
              <w:p w14:paraId="4D115B44" w14:textId="77777777" w:rsidR="000963C1" w:rsidRDefault="00910BAC" w:rsidP="000963C1">
                <w:sdt>
                  <w:sdtPr>
                    <w:id w:val="1799648136"/>
                    <w:citation/>
                  </w:sdtPr>
                  <w:sdtEndPr/>
                  <w:sdtContent>
                    <w:r w:rsidR="000963C1">
                      <w:fldChar w:fldCharType="begin"/>
                    </w:r>
                    <w:r w:rsidR="000963C1">
                      <w:rPr>
                        <w:lang w:val="en-US"/>
                      </w:rPr>
                      <w:instrText xml:space="preserve"> CITATION Dun42 \l 1033 </w:instrText>
                    </w:r>
                    <w:r w:rsidR="000963C1">
                      <w:fldChar w:fldCharType="separate"/>
                    </w:r>
                    <w:r w:rsidR="00B71FAC" w:rsidRPr="00B71FAC">
                      <w:rPr>
                        <w:noProof/>
                        <w:lang w:val="en-US"/>
                      </w:rPr>
                      <w:t>(A. Duncan)</w:t>
                    </w:r>
                    <w:r w:rsidR="000963C1">
                      <w:fldChar w:fldCharType="end"/>
                    </w:r>
                  </w:sdtContent>
                </w:sdt>
              </w:p>
              <w:p w14:paraId="2B6EA121" w14:textId="77777777" w:rsidR="000963C1" w:rsidRDefault="00910BAC" w:rsidP="000963C1">
                <w:sdt>
                  <w:sdtPr>
                    <w:id w:val="-1202479074"/>
                    <w:citation/>
                  </w:sdtPr>
                  <w:sdtEndPr/>
                  <w:sdtContent>
                    <w:r w:rsidR="000963C1">
                      <w:fldChar w:fldCharType="begin"/>
                    </w:r>
                    <w:r w:rsidR="000963C1">
                      <w:rPr>
                        <w:lang w:val="en-US"/>
                      </w:rPr>
                      <w:instrText xml:space="preserve"> CITATION Dun70 \l 1033 </w:instrText>
                    </w:r>
                    <w:r w:rsidR="000963C1">
                      <w:fldChar w:fldCharType="separate"/>
                    </w:r>
                    <w:r w:rsidR="00B71FAC" w:rsidRPr="00B71FAC">
                      <w:rPr>
                        <w:noProof/>
                        <w:lang w:val="en-US"/>
                      </w:rPr>
                      <w:t>(I. Duncan)</w:t>
                    </w:r>
                    <w:r w:rsidR="000963C1">
                      <w:fldChar w:fldCharType="end"/>
                    </w:r>
                  </w:sdtContent>
                </w:sdt>
              </w:p>
              <w:p w14:paraId="460AA5AA" w14:textId="77777777" w:rsidR="000963C1" w:rsidRDefault="00910BAC" w:rsidP="000963C1">
                <w:sdt>
                  <w:sdtPr>
                    <w:id w:val="1500923844"/>
                    <w:citation/>
                  </w:sdtPr>
                  <w:sdtEndPr/>
                  <w:sdtContent>
                    <w:r w:rsidR="000963C1">
                      <w:fldChar w:fldCharType="begin"/>
                    </w:r>
                    <w:r w:rsidR="000963C1">
                      <w:rPr>
                        <w:lang w:val="en-US"/>
                      </w:rPr>
                      <w:instrText xml:space="preserve"> CITATION Dun98 \l 1033 </w:instrText>
                    </w:r>
                    <w:r w:rsidR="000963C1">
                      <w:fldChar w:fldCharType="separate"/>
                    </w:r>
                    <w:r w:rsidR="00B71FAC" w:rsidRPr="00B71FAC">
                      <w:rPr>
                        <w:noProof/>
                        <w:lang w:val="en-US"/>
                      </w:rPr>
                      <w:t>(I. Duncan, Emotional Expression)</w:t>
                    </w:r>
                    <w:r w:rsidR="000963C1">
                      <w:fldChar w:fldCharType="end"/>
                    </w:r>
                  </w:sdtContent>
                </w:sdt>
              </w:p>
              <w:p w14:paraId="55A48F3A" w14:textId="77777777" w:rsidR="000963C1" w:rsidRDefault="00910BAC" w:rsidP="000963C1">
                <w:sdt>
                  <w:sdtPr>
                    <w:id w:val="403340186"/>
                    <w:citation/>
                  </w:sdtPr>
                  <w:sdtEndPr/>
                  <w:sdtContent>
                    <w:r w:rsidR="000963C1">
                      <w:fldChar w:fldCharType="begin"/>
                    </w:r>
                    <w:r w:rsidR="000963C1">
                      <w:rPr>
                        <w:lang w:val="en-US"/>
                      </w:rPr>
                      <w:instrText xml:space="preserve"> CITATION Dun27 \l 1033 </w:instrText>
                    </w:r>
                    <w:r w:rsidR="000963C1">
                      <w:fldChar w:fldCharType="separate"/>
                    </w:r>
                    <w:r w:rsidR="00B71FAC" w:rsidRPr="00B71FAC">
                      <w:rPr>
                        <w:noProof/>
                        <w:lang w:val="en-US"/>
                      </w:rPr>
                      <w:t>(I. Duncan, My Life)</w:t>
                    </w:r>
                    <w:r w:rsidR="000963C1">
                      <w:fldChar w:fldCharType="end"/>
                    </w:r>
                  </w:sdtContent>
                </w:sdt>
              </w:p>
              <w:p w14:paraId="6E37CC45" w14:textId="77777777" w:rsidR="000963C1" w:rsidRDefault="00910BAC" w:rsidP="000963C1">
                <w:sdt>
                  <w:sdtPr>
                    <w:id w:val="1442343655"/>
                    <w:citation/>
                  </w:sdtPr>
                  <w:sdtEndPr/>
                  <w:sdtContent>
                    <w:r w:rsidR="000963C1">
                      <w:fldChar w:fldCharType="begin"/>
                    </w:r>
                    <w:r w:rsidR="000963C1">
                      <w:rPr>
                        <w:lang w:val="en-US"/>
                      </w:rPr>
                      <w:instrText xml:space="preserve"> CITATION Dun28 \l 1033 </w:instrText>
                    </w:r>
                    <w:r w:rsidR="000963C1">
                      <w:fldChar w:fldCharType="separate"/>
                    </w:r>
                    <w:r w:rsidR="00B71FAC" w:rsidRPr="00B71FAC">
                      <w:rPr>
                        <w:noProof/>
                        <w:lang w:val="en-US"/>
                      </w:rPr>
                      <w:t>(I. Duncan, The Art of the Dance)</w:t>
                    </w:r>
                    <w:r w:rsidR="000963C1">
                      <w:fldChar w:fldCharType="end"/>
                    </w:r>
                  </w:sdtContent>
                </w:sdt>
              </w:p>
              <w:p w14:paraId="5179B30B" w14:textId="77777777" w:rsidR="000963C1" w:rsidRDefault="00910BAC" w:rsidP="000963C1">
                <w:sdt>
                  <w:sdtPr>
                    <w:id w:val="-258839166"/>
                    <w:citation/>
                  </w:sdtPr>
                  <w:sdtEndPr/>
                  <w:sdtContent>
                    <w:r w:rsidR="000963C1">
                      <w:fldChar w:fldCharType="begin"/>
                    </w:r>
                    <w:r w:rsidR="000963C1">
                      <w:rPr>
                        <w:lang w:val="en-US"/>
                      </w:rPr>
                      <w:instrText xml:space="preserve"> CITATION Gam88 \l 1033 </w:instrText>
                    </w:r>
                    <w:r w:rsidR="000963C1">
                      <w:fldChar w:fldCharType="separate"/>
                    </w:r>
                    <w:r w:rsidR="00B71FAC" w:rsidRPr="00B71FAC">
                      <w:rPr>
                        <w:noProof/>
                        <w:lang w:val="en-US"/>
                      </w:rPr>
                      <w:t>(Gamson)</w:t>
                    </w:r>
                    <w:r w:rsidR="000963C1">
                      <w:fldChar w:fldCharType="end"/>
                    </w:r>
                  </w:sdtContent>
                </w:sdt>
              </w:p>
              <w:p w14:paraId="0D3AFC80" w14:textId="77777777" w:rsidR="000963C1" w:rsidRDefault="00910BAC" w:rsidP="000963C1">
                <w:sdt>
                  <w:sdtPr>
                    <w:id w:val="-720671419"/>
                    <w:citation/>
                  </w:sdtPr>
                  <w:sdtEndPr/>
                  <w:sdtContent>
                    <w:r w:rsidR="000963C1">
                      <w:fldChar w:fldCharType="begin"/>
                    </w:r>
                    <w:r w:rsidR="000963C1">
                      <w:rPr>
                        <w:lang w:val="en-US"/>
                      </w:rPr>
                      <w:instrText xml:space="preserve"> CITATION Gol84 \l 1033 </w:instrText>
                    </w:r>
                    <w:r w:rsidR="000963C1">
                      <w:fldChar w:fldCharType="separate"/>
                    </w:r>
                    <w:r w:rsidR="00B71FAC" w:rsidRPr="00B71FAC">
                      <w:rPr>
                        <w:noProof/>
                        <w:lang w:val="en-US"/>
                      </w:rPr>
                      <w:t>(Gold)</w:t>
                    </w:r>
                    <w:r w:rsidR="000963C1">
                      <w:fldChar w:fldCharType="end"/>
                    </w:r>
                  </w:sdtContent>
                </w:sdt>
              </w:p>
              <w:p w14:paraId="2D6536E5" w14:textId="77777777" w:rsidR="000963C1" w:rsidRDefault="00910BAC" w:rsidP="000963C1">
                <w:sdt>
                  <w:sdtPr>
                    <w:id w:val="-975913969"/>
                    <w:citation/>
                  </w:sdtPr>
                  <w:sdtEndPr/>
                  <w:sdtContent>
                    <w:r w:rsidR="000963C1">
                      <w:fldChar w:fldCharType="begin"/>
                    </w:r>
                    <w:r w:rsidR="000963C1">
                      <w:rPr>
                        <w:lang w:val="en-US"/>
                      </w:rPr>
                      <w:instrText xml:space="preserve"> CITATION Gol89 \l 1033 </w:instrText>
                    </w:r>
                    <w:r w:rsidR="000963C1">
                      <w:fldChar w:fldCharType="separate"/>
                    </w:r>
                    <w:r w:rsidR="00B71FAC" w:rsidRPr="00B71FAC">
                      <w:rPr>
                        <w:noProof/>
                        <w:lang w:val="en-US"/>
                      </w:rPr>
                      <w:t>(Soul)</w:t>
                    </w:r>
                    <w:r w:rsidR="000963C1">
                      <w:fldChar w:fldCharType="end"/>
                    </w:r>
                  </w:sdtContent>
                </w:sdt>
              </w:p>
              <w:p w14:paraId="27741D98" w14:textId="77777777" w:rsidR="000963C1" w:rsidRDefault="00910BAC" w:rsidP="000963C1">
                <w:sdt>
                  <w:sdtPr>
                    <w:id w:val="774832398"/>
                    <w:citation/>
                  </w:sdtPr>
                  <w:sdtEndPr/>
                  <w:sdtContent>
                    <w:r w:rsidR="000963C1">
                      <w:fldChar w:fldCharType="begin"/>
                    </w:r>
                    <w:r w:rsidR="000963C1">
                      <w:rPr>
                        <w:lang w:val="en-US"/>
                      </w:rPr>
                      <w:instrText xml:space="preserve"> CITATION Isa12 \l 1033 </w:instrText>
                    </w:r>
                    <w:r w:rsidR="000963C1">
                      <w:fldChar w:fldCharType="separate"/>
                    </w:r>
                    <w:r w:rsidR="00B71FAC" w:rsidRPr="00B71FAC">
                      <w:rPr>
                        <w:noProof/>
                        <w:lang w:val="en-US"/>
                      </w:rPr>
                      <w:t>(Isadora Duncan Dance Foundat</w:t>
                    </w:r>
                    <w:bookmarkStart w:id="0" w:name="_GoBack"/>
                    <w:bookmarkEnd w:id="0"/>
                    <w:r w:rsidR="00B71FAC" w:rsidRPr="00B71FAC">
                      <w:rPr>
                        <w:noProof/>
                        <w:lang w:val="en-US"/>
                      </w:rPr>
                      <w:t>ion)</w:t>
                    </w:r>
                    <w:r w:rsidR="000963C1">
                      <w:fldChar w:fldCharType="end"/>
                    </w:r>
                  </w:sdtContent>
                </w:sdt>
              </w:p>
              <w:p w14:paraId="12257200" w14:textId="77777777" w:rsidR="000963C1" w:rsidRDefault="00910BAC" w:rsidP="000963C1">
                <w:sdt>
                  <w:sdtPr>
                    <w:id w:val="-1636326163"/>
                    <w:citation/>
                  </w:sdtPr>
                  <w:sdtEndPr/>
                  <w:sdtContent>
                    <w:r w:rsidR="000963C1">
                      <w:fldChar w:fldCharType="begin"/>
                    </w:r>
                    <w:r w:rsidR="000963C1">
                      <w:rPr>
                        <w:lang w:val="en-US"/>
                      </w:rPr>
                      <w:instrText xml:space="preserve"> CITATION Isa09 \l 1033 </w:instrText>
                    </w:r>
                    <w:r w:rsidR="000963C1">
                      <w:fldChar w:fldCharType="separate"/>
                    </w:r>
                    <w:r w:rsidR="00B71FAC" w:rsidRPr="00B71FAC">
                      <w:rPr>
                        <w:noProof/>
                        <w:lang w:val="en-US"/>
                      </w:rPr>
                      <w:t>(Isadora Duncan International Institute (IDII))</w:t>
                    </w:r>
                    <w:r w:rsidR="000963C1">
                      <w:fldChar w:fldCharType="end"/>
                    </w:r>
                  </w:sdtContent>
                </w:sdt>
              </w:p>
              <w:p w14:paraId="01F17F99" w14:textId="77777777" w:rsidR="000963C1" w:rsidRDefault="00910BAC" w:rsidP="000963C1">
                <w:sdt>
                  <w:sdtPr>
                    <w:id w:val="1044873862"/>
                    <w:citation/>
                  </w:sdtPr>
                  <w:sdtEndPr/>
                  <w:sdtContent>
                    <w:r w:rsidR="000963C1">
                      <w:fldChar w:fldCharType="begin"/>
                    </w:r>
                    <w:r w:rsidR="000963C1">
                      <w:rPr>
                        <w:lang w:val="en-US"/>
                      </w:rPr>
                      <w:instrText xml:space="preserve"> CITATION Jow88 \l 1033 </w:instrText>
                    </w:r>
                    <w:r w:rsidR="000963C1">
                      <w:fldChar w:fldCharType="separate"/>
                    </w:r>
                    <w:r w:rsidR="00B71FAC" w:rsidRPr="00B71FAC">
                      <w:rPr>
                        <w:noProof/>
                        <w:lang w:val="en-US"/>
                      </w:rPr>
                      <w:t>(Jowitt)</w:t>
                    </w:r>
                    <w:r w:rsidR="000963C1">
                      <w:fldChar w:fldCharType="end"/>
                    </w:r>
                  </w:sdtContent>
                </w:sdt>
              </w:p>
              <w:p w14:paraId="0BB5B0BB" w14:textId="77777777" w:rsidR="000963C1" w:rsidRDefault="00910BAC" w:rsidP="000963C1">
                <w:sdt>
                  <w:sdtPr>
                    <w:id w:val="-1451387574"/>
                    <w:citation/>
                  </w:sdtPr>
                  <w:sdtEndPr/>
                  <w:sdtContent>
                    <w:r w:rsidR="000963C1">
                      <w:fldChar w:fldCharType="begin"/>
                    </w:r>
                    <w:r w:rsidR="000963C1">
                      <w:rPr>
                        <w:lang w:val="en-US"/>
                      </w:rPr>
                      <w:instrText xml:space="preserve"> CITATION Kur01 \l 1033 </w:instrText>
                    </w:r>
                    <w:r w:rsidR="000963C1">
                      <w:fldChar w:fldCharType="separate"/>
                    </w:r>
                    <w:r w:rsidR="00B71FAC" w:rsidRPr="00B71FAC">
                      <w:rPr>
                        <w:noProof/>
                        <w:lang w:val="en-US"/>
                      </w:rPr>
                      <w:t>(Kurth)</w:t>
                    </w:r>
                    <w:r w:rsidR="000963C1">
                      <w:fldChar w:fldCharType="end"/>
                    </w:r>
                  </w:sdtContent>
                </w:sdt>
              </w:p>
              <w:p w14:paraId="2E33D09B" w14:textId="77777777" w:rsidR="000963C1" w:rsidRDefault="00910BAC" w:rsidP="000963C1">
                <w:sdt>
                  <w:sdtPr>
                    <w:id w:val="-2123143645"/>
                    <w:citation/>
                  </w:sdtPr>
                  <w:sdtEndPr/>
                  <w:sdtContent>
                    <w:r w:rsidR="000963C1">
                      <w:fldChar w:fldCharType="begin"/>
                    </w:r>
                    <w:r w:rsidR="000963C1">
                      <w:rPr>
                        <w:lang w:val="en-US"/>
                      </w:rPr>
                      <w:instrText xml:space="preserve"> CITATION LaM06 \l 1033 </w:instrText>
                    </w:r>
                    <w:r w:rsidR="000963C1">
                      <w:fldChar w:fldCharType="separate"/>
                    </w:r>
                    <w:r w:rsidR="00B71FAC" w:rsidRPr="00B71FAC">
                      <w:rPr>
                        <w:noProof/>
                        <w:lang w:val="en-US"/>
                      </w:rPr>
                      <w:t>(LaMothe)</w:t>
                    </w:r>
                    <w:r w:rsidR="000963C1">
                      <w:fldChar w:fldCharType="end"/>
                    </w:r>
                  </w:sdtContent>
                </w:sdt>
              </w:p>
              <w:p w14:paraId="35F27EC5" w14:textId="77777777" w:rsidR="000963C1" w:rsidRDefault="00910BAC" w:rsidP="000963C1">
                <w:sdt>
                  <w:sdtPr>
                    <w:id w:val="-155299844"/>
                    <w:citation/>
                  </w:sdtPr>
                  <w:sdtEndPr/>
                  <w:sdtContent>
                    <w:r w:rsidR="000963C1">
                      <w:fldChar w:fldCharType="begin"/>
                    </w:r>
                    <w:r w:rsidR="000963C1">
                      <w:rPr>
                        <w:lang w:val="en-US"/>
                      </w:rPr>
                      <w:instrText xml:space="preserve"> CITATION Lev88 \l 1033 </w:instrText>
                    </w:r>
                    <w:r w:rsidR="000963C1">
                      <w:fldChar w:fldCharType="separate"/>
                    </w:r>
                    <w:r w:rsidR="00B71FAC" w:rsidRPr="00B71FAC">
                      <w:rPr>
                        <w:noProof/>
                        <w:lang w:val="en-US"/>
                      </w:rPr>
                      <w:t>(Levien)</w:t>
                    </w:r>
                    <w:r w:rsidR="000963C1">
                      <w:fldChar w:fldCharType="end"/>
                    </w:r>
                  </w:sdtContent>
                </w:sdt>
              </w:p>
              <w:p w14:paraId="3A56D8AE" w14:textId="77777777" w:rsidR="000963C1" w:rsidRDefault="00910BAC" w:rsidP="000963C1">
                <w:sdt>
                  <w:sdtPr>
                    <w:id w:val="-1455084223"/>
                    <w:citation/>
                  </w:sdtPr>
                  <w:sdtEndPr/>
                  <w:sdtContent>
                    <w:r w:rsidR="000963C1">
                      <w:fldChar w:fldCharType="begin"/>
                    </w:r>
                    <w:r w:rsidR="000963C1">
                      <w:rPr>
                        <w:lang w:val="en-US"/>
                      </w:rPr>
                      <w:instrText xml:space="preserve"> CITATION Man95 \l 1033 </w:instrText>
                    </w:r>
                    <w:r w:rsidR="000963C1">
                      <w:fldChar w:fldCharType="separate"/>
                    </w:r>
                    <w:r w:rsidR="00B71FAC" w:rsidRPr="00B71FAC">
                      <w:rPr>
                        <w:noProof/>
                        <w:lang w:val="en-US"/>
                      </w:rPr>
                      <w:t>(Mantell-Seidel and Levien)</w:t>
                    </w:r>
                    <w:r w:rsidR="000963C1">
                      <w:fldChar w:fldCharType="end"/>
                    </w:r>
                  </w:sdtContent>
                </w:sdt>
              </w:p>
              <w:p w14:paraId="61FEAF52" w14:textId="77777777" w:rsidR="000963C1" w:rsidRDefault="00910BAC" w:rsidP="000963C1">
                <w:sdt>
                  <w:sdtPr>
                    <w:id w:val="-2114042742"/>
                    <w:citation/>
                  </w:sdtPr>
                  <w:sdtEndPr/>
                  <w:sdtContent>
                    <w:r w:rsidR="000963C1">
                      <w:fldChar w:fldCharType="begin"/>
                    </w:r>
                    <w:r w:rsidR="000963C1">
                      <w:rPr>
                        <w:lang w:val="en-US"/>
                      </w:rPr>
                      <w:instrText xml:space="preserve"> CITATION Mar72 \l 1033 </w:instrText>
                    </w:r>
                    <w:r w:rsidR="000963C1">
                      <w:fldChar w:fldCharType="separate"/>
                    </w:r>
                    <w:r w:rsidR="00B71FAC" w:rsidRPr="00B71FAC">
                      <w:rPr>
                        <w:noProof/>
                        <w:lang w:val="en-US"/>
                      </w:rPr>
                      <w:t>(Marinetti)</w:t>
                    </w:r>
                    <w:r w:rsidR="000963C1">
                      <w:fldChar w:fldCharType="end"/>
                    </w:r>
                  </w:sdtContent>
                </w:sdt>
              </w:p>
              <w:p w14:paraId="3776A6E4" w14:textId="77777777" w:rsidR="000963C1" w:rsidRDefault="00910BAC" w:rsidP="000963C1">
                <w:sdt>
                  <w:sdtPr>
                    <w:id w:val="-1457557653"/>
                    <w:citation/>
                  </w:sdtPr>
                  <w:sdtEndPr/>
                  <w:sdtContent>
                    <w:r w:rsidR="000963C1">
                      <w:fldChar w:fldCharType="begin"/>
                    </w:r>
                    <w:r w:rsidR="000963C1">
                      <w:rPr>
                        <w:lang w:val="en-US"/>
                      </w:rPr>
                      <w:instrText xml:space="preserve"> CITATION Pre11 \l 1033 </w:instrText>
                    </w:r>
                    <w:r w:rsidR="000963C1">
                      <w:fldChar w:fldCharType="separate"/>
                    </w:r>
                    <w:r w:rsidR="00B71FAC" w:rsidRPr="00B71FAC">
                      <w:rPr>
                        <w:noProof/>
                        <w:lang w:val="en-US"/>
                      </w:rPr>
                      <w:t>(Preston)</w:t>
                    </w:r>
                    <w:r w:rsidR="000963C1">
                      <w:fldChar w:fldCharType="end"/>
                    </w:r>
                  </w:sdtContent>
                </w:sdt>
              </w:p>
              <w:p w14:paraId="6E917DAA" w14:textId="2B3E65C5" w:rsidR="003235A7" w:rsidRDefault="00910BAC" w:rsidP="000963C1">
                <w:sdt>
                  <w:sdtPr>
                    <w:id w:val="129373312"/>
                    <w:citation/>
                  </w:sdtPr>
                  <w:sdtEndPr/>
                  <w:sdtContent>
                    <w:r w:rsidR="000963C1">
                      <w:fldChar w:fldCharType="begin"/>
                    </w:r>
                    <w:r w:rsidR="000963C1">
                      <w:rPr>
                        <w:lang w:val="en-US"/>
                      </w:rPr>
                      <w:instrText xml:space="preserve"> CITATION Sta48 \l 1033 </w:instrText>
                    </w:r>
                    <w:r w:rsidR="000963C1">
                      <w:fldChar w:fldCharType="separate"/>
                    </w:r>
                    <w:r w:rsidR="00B71FAC" w:rsidRPr="00B71FAC">
                      <w:rPr>
                        <w:noProof/>
                        <w:lang w:val="en-US"/>
                      </w:rPr>
                      <w:t>(Stanislavsky)</w:t>
                    </w:r>
                    <w:r w:rsidR="000963C1">
                      <w:fldChar w:fldCharType="end"/>
                    </w:r>
                  </w:sdtContent>
                </w:sdt>
              </w:p>
            </w:sdtContent>
          </w:sdt>
        </w:tc>
      </w:tr>
    </w:tbl>
    <w:p w14:paraId="2B32A2B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A66D2" w14:textId="77777777" w:rsidR="00910BAC" w:rsidRDefault="00910BAC" w:rsidP="007A0D55">
      <w:pPr>
        <w:spacing w:after="0" w:line="240" w:lineRule="auto"/>
      </w:pPr>
      <w:r>
        <w:separator/>
      </w:r>
    </w:p>
  </w:endnote>
  <w:endnote w:type="continuationSeparator" w:id="0">
    <w:p w14:paraId="2DEA7D28" w14:textId="77777777" w:rsidR="00910BAC" w:rsidRDefault="00910B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E3170" w14:textId="77777777" w:rsidR="00910BAC" w:rsidRDefault="00910BAC" w:rsidP="007A0D55">
      <w:pPr>
        <w:spacing w:after="0" w:line="240" w:lineRule="auto"/>
      </w:pPr>
      <w:r>
        <w:separator/>
      </w:r>
    </w:p>
  </w:footnote>
  <w:footnote w:type="continuationSeparator" w:id="0">
    <w:p w14:paraId="499BD0E7" w14:textId="77777777" w:rsidR="00910BAC" w:rsidRDefault="00910B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C0B0" w14:textId="77777777" w:rsidR="009E5CA9" w:rsidRDefault="009E5C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A220E4" w14:textId="77777777" w:rsidR="009E5CA9" w:rsidRDefault="009E5C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0C"/>
    <w:rsid w:val="00032559"/>
    <w:rsid w:val="00052040"/>
    <w:rsid w:val="000963C1"/>
    <w:rsid w:val="000B0A0C"/>
    <w:rsid w:val="000B25AE"/>
    <w:rsid w:val="000B55AB"/>
    <w:rsid w:val="000C6EB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816"/>
    <w:rsid w:val="00332A4C"/>
    <w:rsid w:val="003677B6"/>
    <w:rsid w:val="003D3579"/>
    <w:rsid w:val="003E2795"/>
    <w:rsid w:val="003F0D73"/>
    <w:rsid w:val="00462DBE"/>
    <w:rsid w:val="00464699"/>
    <w:rsid w:val="00483379"/>
    <w:rsid w:val="00487BC5"/>
    <w:rsid w:val="0049563D"/>
    <w:rsid w:val="00496888"/>
    <w:rsid w:val="004A7476"/>
    <w:rsid w:val="004E5896"/>
    <w:rsid w:val="00513EE6"/>
    <w:rsid w:val="00534F8F"/>
    <w:rsid w:val="00590035"/>
    <w:rsid w:val="005B177E"/>
    <w:rsid w:val="005B3921"/>
    <w:rsid w:val="005F26D7"/>
    <w:rsid w:val="005F5450"/>
    <w:rsid w:val="006809A8"/>
    <w:rsid w:val="006D0412"/>
    <w:rsid w:val="00734F28"/>
    <w:rsid w:val="007411B9"/>
    <w:rsid w:val="00780D95"/>
    <w:rsid w:val="00780DC7"/>
    <w:rsid w:val="007A0D55"/>
    <w:rsid w:val="007B3377"/>
    <w:rsid w:val="007E596A"/>
    <w:rsid w:val="007E5F44"/>
    <w:rsid w:val="00821DE3"/>
    <w:rsid w:val="00846CE1"/>
    <w:rsid w:val="008A5B87"/>
    <w:rsid w:val="008D6E72"/>
    <w:rsid w:val="00910BAC"/>
    <w:rsid w:val="00920E25"/>
    <w:rsid w:val="00922950"/>
    <w:rsid w:val="00981579"/>
    <w:rsid w:val="009919A1"/>
    <w:rsid w:val="009A7264"/>
    <w:rsid w:val="009D1606"/>
    <w:rsid w:val="009E18A1"/>
    <w:rsid w:val="009E5CA9"/>
    <w:rsid w:val="009E5E9B"/>
    <w:rsid w:val="009E73D7"/>
    <w:rsid w:val="00A27D2C"/>
    <w:rsid w:val="00A76FD9"/>
    <w:rsid w:val="00AB436D"/>
    <w:rsid w:val="00AD2F24"/>
    <w:rsid w:val="00AD4844"/>
    <w:rsid w:val="00AF2F3F"/>
    <w:rsid w:val="00B219AE"/>
    <w:rsid w:val="00B33145"/>
    <w:rsid w:val="00B574C9"/>
    <w:rsid w:val="00B71FA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53E6"/>
    <w:rsid w:val="00EF74F7"/>
    <w:rsid w:val="00F36937"/>
    <w:rsid w:val="00F578C8"/>
    <w:rsid w:val="00F60F53"/>
    <w:rsid w:val="00F758E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3C1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A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A0C"/>
    <w:rPr>
      <w:rFonts w:ascii="Lucida Grande" w:hAnsi="Lucida Grande" w:cs="Lucida Grande"/>
      <w:sz w:val="18"/>
      <w:szCs w:val="18"/>
    </w:rPr>
  </w:style>
  <w:style w:type="paragraph" w:styleId="Caption">
    <w:name w:val="caption"/>
    <w:basedOn w:val="Normal"/>
    <w:next w:val="Normal"/>
    <w:uiPriority w:val="35"/>
    <w:semiHidden/>
    <w:qFormat/>
    <w:rsid w:val="008D6E72"/>
    <w:pPr>
      <w:spacing w:after="200" w:line="240" w:lineRule="auto"/>
    </w:pPr>
    <w:rPr>
      <w:b/>
      <w:bCs/>
      <w:color w:val="5B9BD5" w:themeColor="accent1"/>
      <w:sz w:val="18"/>
      <w:szCs w:val="18"/>
    </w:rPr>
  </w:style>
  <w:style w:type="character" w:styleId="Hyperlink">
    <w:name w:val="Hyperlink"/>
    <w:basedOn w:val="DefaultParagraphFont"/>
    <w:uiPriority w:val="99"/>
    <w:semiHidden/>
    <w:rsid w:val="009919A1"/>
    <w:rPr>
      <w:color w:val="0563C1" w:themeColor="hyperlink"/>
      <w:u w:val="single"/>
    </w:rPr>
  </w:style>
  <w:style w:type="character" w:styleId="FollowedHyperlink">
    <w:name w:val="FollowedHyperlink"/>
    <w:basedOn w:val="DefaultParagraphFont"/>
    <w:uiPriority w:val="99"/>
    <w:semiHidden/>
    <w:rsid w:val="007E5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7314">
      <w:bodyDiv w:val="1"/>
      <w:marLeft w:val="0"/>
      <w:marRight w:val="0"/>
      <w:marTop w:val="0"/>
      <w:marBottom w:val="0"/>
      <w:divBdr>
        <w:top w:val="none" w:sz="0" w:space="0" w:color="auto"/>
        <w:left w:val="none" w:sz="0" w:space="0" w:color="auto"/>
        <w:bottom w:val="none" w:sz="0" w:space="0" w:color="auto"/>
        <w:right w:val="none" w:sz="0" w:space="0" w:color="auto"/>
      </w:divBdr>
    </w:div>
    <w:div w:id="158038353">
      <w:bodyDiv w:val="1"/>
      <w:marLeft w:val="0"/>
      <w:marRight w:val="0"/>
      <w:marTop w:val="0"/>
      <w:marBottom w:val="0"/>
      <w:divBdr>
        <w:top w:val="none" w:sz="0" w:space="0" w:color="auto"/>
        <w:left w:val="none" w:sz="0" w:space="0" w:color="auto"/>
        <w:bottom w:val="none" w:sz="0" w:space="0" w:color="auto"/>
        <w:right w:val="none" w:sz="0" w:space="0" w:color="auto"/>
      </w:divBdr>
    </w:div>
    <w:div w:id="228883349">
      <w:bodyDiv w:val="1"/>
      <w:marLeft w:val="0"/>
      <w:marRight w:val="0"/>
      <w:marTop w:val="0"/>
      <w:marBottom w:val="0"/>
      <w:divBdr>
        <w:top w:val="none" w:sz="0" w:space="0" w:color="auto"/>
        <w:left w:val="none" w:sz="0" w:space="0" w:color="auto"/>
        <w:bottom w:val="none" w:sz="0" w:space="0" w:color="auto"/>
        <w:right w:val="none" w:sz="0" w:space="0" w:color="auto"/>
      </w:divBdr>
    </w:div>
    <w:div w:id="381953144">
      <w:bodyDiv w:val="1"/>
      <w:marLeft w:val="0"/>
      <w:marRight w:val="0"/>
      <w:marTop w:val="0"/>
      <w:marBottom w:val="0"/>
      <w:divBdr>
        <w:top w:val="none" w:sz="0" w:space="0" w:color="auto"/>
        <w:left w:val="none" w:sz="0" w:space="0" w:color="auto"/>
        <w:bottom w:val="none" w:sz="0" w:space="0" w:color="auto"/>
        <w:right w:val="none" w:sz="0" w:space="0" w:color="auto"/>
      </w:divBdr>
    </w:div>
    <w:div w:id="513230681">
      <w:bodyDiv w:val="1"/>
      <w:marLeft w:val="0"/>
      <w:marRight w:val="0"/>
      <w:marTop w:val="0"/>
      <w:marBottom w:val="0"/>
      <w:divBdr>
        <w:top w:val="none" w:sz="0" w:space="0" w:color="auto"/>
        <w:left w:val="none" w:sz="0" w:space="0" w:color="auto"/>
        <w:bottom w:val="none" w:sz="0" w:space="0" w:color="auto"/>
        <w:right w:val="none" w:sz="0" w:space="0" w:color="auto"/>
      </w:divBdr>
    </w:div>
    <w:div w:id="567768781">
      <w:bodyDiv w:val="1"/>
      <w:marLeft w:val="0"/>
      <w:marRight w:val="0"/>
      <w:marTop w:val="0"/>
      <w:marBottom w:val="0"/>
      <w:divBdr>
        <w:top w:val="none" w:sz="0" w:space="0" w:color="auto"/>
        <w:left w:val="none" w:sz="0" w:space="0" w:color="auto"/>
        <w:bottom w:val="none" w:sz="0" w:space="0" w:color="auto"/>
        <w:right w:val="none" w:sz="0" w:space="0" w:color="auto"/>
      </w:divBdr>
    </w:div>
    <w:div w:id="832643568">
      <w:bodyDiv w:val="1"/>
      <w:marLeft w:val="0"/>
      <w:marRight w:val="0"/>
      <w:marTop w:val="0"/>
      <w:marBottom w:val="0"/>
      <w:divBdr>
        <w:top w:val="none" w:sz="0" w:space="0" w:color="auto"/>
        <w:left w:val="none" w:sz="0" w:space="0" w:color="auto"/>
        <w:bottom w:val="none" w:sz="0" w:space="0" w:color="auto"/>
        <w:right w:val="none" w:sz="0" w:space="0" w:color="auto"/>
      </w:divBdr>
    </w:div>
    <w:div w:id="897126430">
      <w:bodyDiv w:val="1"/>
      <w:marLeft w:val="0"/>
      <w:marRight w:val="0"/>
      <w:marTop w:val="0"/>
      <w:marBottom w:val="0"/>
      <w:divBdr>
        <w:top w:val="none" w:sz="0" w:space="0" w:color="auto"/>
        <w:left w:val="none" w:sz="0" w:space="0" w:color="auto"/>
        <w:bottom w:val="none" w:sz="0" w:space="0" w:color="auto"/>
        <w:right w:val="none" w:sz="0" w:space="0" w:color="auto"/>
      </w:divBdr>
    </w:div>
    <w:div w:id="905578046">
      <w:bodyDiv w:val="1"/>
      <w:marLeft w:val="0"/>
      <w:marRight w:val="0"/>
      <w:marTop w:val="0"/>
      <w:marBottom w:val="0"/>
      <w:divBdr>
        <w:top w:val="none" w:sz="0" w:space="0" w:color="auto"/>
        <w:left w:val="none" w:sz="0" w:space="0" w:color="auto"/>
        <w:bottom w:val="none" w:sz="0" w:space="0" w:color="auto"/>
        <w:right w:val="none" w:sz="0" w:space="0" w:color="auto"/>
      </w:divBdr>
    </w:div>
    <w:div w:id="946157771">
      <w:bodyDiv w:val="1"/>
      <w:marLeft w:val="0"/>
      <w:marRight w:val="0"/>
      <w:marTop w:val="0"/>
      <w:marBottom w:val="0"/>
      <w:divBdr>
        <w:top w:val="none" w:sz="0" w:space="0" w:color="auto"/>
        <w:left w:val="none" w:sz="0" w:space="0" w:color="auto"/>
        <w:bottom w:val="none" w:sz="0" w:space="0" w:color="auto"/>
        <w:right w:val="none" w:sz="0" w:space="0" w:color="auto"/>
      </w:divBdr>
    </w:div>
    <w:div w:id="1129586811">
      <w:bodyDiv w:val="1"/>
      <w:marLeft w:val="0"/>
      <w:marRight w:val="0"/>
      <w:marTop w:val="0"/>
      <w:marBottom w:val="0"/>
      <w:divBdr>
        <w:top w:val="none" w:sz="0" w:space="0" w:color="auto"/>
        <w:left w:val="none" w:sz="0" w:space="0" w:color="auto"/>
        <w:bottom w:val="none" w:sz="0" w:space="0" w:color="auto"/>
        <w:right w:val="none" w:sz="0" w:space="0" w:color="auto"/>
      </w:divBdr>
    </w:div>
    <w:div w:id="1183206334">
      <w:bodyDiv w:val="1"/>
      <w:marLeft w:val="0"/>
      <w:marRight w:val="0"/>
      <w:marTop w:val="0"/>
      <w:marBottom w:val="0"/>
      <w:divBdr>
        <w:top w:val="none" w:sz="0" w:space="0" w:color="auto"/>
        <w:left w:val="none" w:sz="0" w:space="0" w:color="auto"/>
        <w:bottom w:val="none" w:sz="0" w:space="0" w:color="auto"/>
        <w:right w:val="none" w:sz="0" w:space="0" w:color="auto"/>
      </w:divBdr>
    </w:div>
    <w:div w:id="1472871418">
      <w:bodyDiv w:val="1"/>
      <w:marLeft w:val="0"/>
      <w:marRight w:val="0"/>
      <w:marTop w:val="0"/>
      <w:marBottom w:val="0"/>
      <w:divBdr>
        <w:top w:val="none" w:sz="0" w:space="0" w:color="auto"/>
        <w:left w:val="none" w:sz="0" w:space="0" w:color="auto"/>
        <w:bottom w:val="none" w:sz="0" w:space="0" w:color="auto"/>
        <w:right w:val="none" w:sz="0" w:space="0" w:color="auto"/>
      </w:divBdr>
    </w:div>
    <w:div w:id="1718316668">
      <w:bodyDiv w:val="1"/>
      <w:marLeft w:val="0"/>
      <w:marRight w:val="0"/>
      <w:marTop w:val="0"/>
      <w:marBottom w:val="0"/>
      <w:divBdr>
        <w:top w:val="none" w:sz="0" w:space="0" w:color="auto"/>
        <w:left w:val="none" w:sz="0" w:space="0" w:color="auto"/>
        <w:bottom w:val="none" w:sz="0" w:space="0" w:color="auto"/>
        <w:right w:val="none" w:sz="0" w:space="0" w:color="auto"/>
      </w:divBdr>
    </w:div>
    <w:div w:id="1796409910">
      <w:bodyDiv w:val="1"/>
      <w:marLeft w:val="0"/>
      <w:marRight w:val="0"/>
      <w:marTop w:val="0"/>
      <w:marBottom w:val="0"/>
      <w:divBdr>
        <w:top w:val="none" w:sz="0" w:space="0" w:color="auto"/>
        <w:left w:val="none" w:sz="0" w:space="0" w:color="auto"/>
        <w:bottom w:val="none" w:sz="0" w:space="0" w:color="auto"/>
        <w:right w:val="none" w:sz="0" w:space="0" w:color="auto"/>
      </w:divBdr>
    </w:div>
    <w:div w:id="1880968878">
      <w:bodyDiv w:val="1"/>
      <w:marLeft w:val="0"/>
      <w:marRight w:val="0"/>
      <w:marTop w:val="0"/>
      <w:marBottom w:val="0"/>
      <w:divBdr>
        <w:top w:val="none" w:sz="0" w:space="0" w:color="auto"/>
        <w:left w:val="none" w:sz="0" w:space="0" w:color="auto"/>
        <w:bottom w:val="none" w:sz="0" w:space="0" w:color="auto"/>
        <w:right w:val="none" w:sz="0" w:space="0" w:color="auto"/>
      </w:divBdr>
    </w:div>
    <w:div w:id="1895195847">
      <w:bodyDiv w:val="1"/>
      <w:marLeft w:val="0"/>
      <w:marRight w:val="0"/>
      <w:marTop w:val="0"/>
      <w:marBottom w:val="0"/>
      <w:divBdr>
        <w:top w:val="none" w:sz="0" w:space="0" w:color="auto"/>
        <w:left w:val="none" w:sz="0" w:space="0" w:color="auto"/>
        <w:bottom w:val="none" w:sz="0" w:space="0" w:color="auto"/>
        <w:right w:val="none" w:sz="0" w:space="0" w:color="auto"/>
      </w:divBdr>
    </w:div>
    <w:div w:id="1931767928">
      <w:bodyDiv w:val="1"/>
      <w:marLeft w:val="0"/>
      <w:marRight w:val="0"/>
      <w:marTop w:val="0"/>
      <w:marBottom w:val="0"/>
      <w:divBdr>
        <w:top w:val="none" w:sz="0" w:space="0" w:color="auto"/>
        <w:left w:val="none" w:sz="0" w:space="0" w:color="auto"/>
        <w:bottom w:val="none" w:sz="0" w:space="0" w:color="auto"/>
        <w:right w:val="none" w:sz="0" w:space="0" w:color="auto"/>
      </w:divBdr>
    </w:div>
    <w:div w:id="212974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uncandancers.com/about.html" TargetMode="External"/><Relationship Id="rId9" Type="http://schemas.openxmlformats.org/officeDocument/2006/relationships/hyperlink" Target="http://digitalcollections.nypl.org/items/8cf21ce3-4677-2d45-e040-e00a1806584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FA615DA581B347B9246073F344EBE4"/>
        <w:category>
          <w:name w:val="General"/>
          <w:gallery w:val="placeholder"/>
        </w:category>
        <w:types>
          <w:type w:val="bbPlcHdr"/>
        </w:types>
        <w:behaviors>
          <w:behavior w:val="content"/>
        </w:behaviors>
        <w:guid w:val="{34BDF247-5A1C-2E4A-A5B4-63C1ABDC35BF}"/>
      </w:docPartPr>
      <w:docPartBody>
        <w:p w:rsidR="004B282B" w:rsidRDefault="00CF2785">
          <w:pPr>
            <w:pStyle w:val="57FA615DA581B347B9246073F344EBE4"/>
          </w:pPr>
          <w:r w:rsidRPr="00CC586D">
            <w:rPr>
              <w:rStyle w:val="PlaceholderText"/>
              <w:b/>
              <w:color w:val="FFFFFF" w:themeColor="background1"/>
            </w:rPr>
            <w:t>[Salutation]</w:t>
          </w:r>
        </w:p>
      </w:docPartBody>
    </w:docPart>
    <w:docPart>
      <w:docPartPr>
        <w:name w:val="262A3A98192D6849B9B8DAA7E7037236"/>
        <w:category>
          <w:name w:val="General"/>
          <w:gallery w:val="placeholder"/>
        </w:category>
        <w:types>
          <w:type w:val="bbPlcHdr"/>
        </w:types>
        <w:behaviors>
          <w:behavior w:val="content"/>
        </w:behaviors>
        <w:guid w:val="{4BD74EC9-105E-214F-934D-CDDD0D3971AA}"/>
      </w:docPartPr>
      <w:docPartBody>
        <w:p w:rsidR="004B282B" w:rsidRDefault="00CF2785">
          <w:pPr>
            <w:pStyle w:val="262A3A98192D6849B9B8DAA7E7037236"/>
          </w:pPr>
          <w:r>
            <w:rPr>
              <w:rStyle w:val="PlaceholderText"/>
            </w:rPr>
            <w:t>[First name]</w:t>
          </w:r>
        </w:p>
      </w:docPartBody>
    </w:docPart>
    <w:docPart>
      <w:docPartPr>
        <w:name w:val="7DFC98C028D22D47BB4B4DB035167990"/>
        <w:category>
          <w:name w:val="General"/>
          <w:gallery w:val="placeholder"/>
        </w:category>
        <w:types>
          <w:type w:val="bbPlcHdr"/>
        </w:types>
        <w:behaviors>
          <w:behavior w:val="content"/>
        </w:behaviors>
        <w:guid w:val="{7A08A96D-66BF-F540-9967-432102B4E1F6}"/>
      </w:docPartPr>
      <w:docPartBody>
        <w:p w:rsidR="004B282B" w:rsidRDefault="00CF2785">
          <w:pPr>
            <w:pStyle w:val="7DFC98C028D22D47BB4B4DB035167990"/>
          </w:pPr>
          <w:r>
            <w:rPr>
              <w:rStyle w:val="PlaceholderText"/>
            </w:rPr>
            <w:t>[Middle name]</w:t>
          </w:r>
        </w:p>
      </w:docPartBody>
    </w:docPart>
    <w:docPart>
      <w:docPartPr>
        <w:name w:val="DB0B5B7BBF630B4C9A5A63AFE43EFBCD"/>
        <w:category>
          <w:name w:val="General"/>
          <w:gallery w:val="placeholder"/>
        </w:category>
        <w:types>
          <w:type w:val="bbPlcHdr"/>
        </w:types>
        <w:behaviors>
          <w:behavior w:val="content"/>
        </w:behaviors>
        <w:guid w:val="{2F8F13C7-4D81-9441-BAB8-BAE42B66F301}"/>
      </w:docPartPr>
      <w:docPartBody>
        <w:p w:rsidR="004B282B" w:rsidRDefault="00CF2785">
          <w:pPr>
            <w:pStyle w:val="DB0B5B7BBF630B4C9A5A63AFE43EFBCD"/>
          </w:pPr>
          <w:r>
            <w:rPr>
              <w:rStyle w:val="PlaceholderText"/>
            </w:rPr>
            <w:t>[Last name]</w:t>
          </w:r>
        </w:p>
      </w:docPartBody>
    </w:docPart>
    <w:docPart>
      <w:docPartPr>
        <w:name w:val="CC8E02A4D6EEC844A6D44BE0F14C3319"/>
        <w:category>
          <w:name w:val="General"/>
          <w:gallery w:val="placeholder"/>
        </w:category>
        <w:types>
          <w:type w:val="bbPlcHdr"/>
        </w:types>
        <w:behaviors>
          <w:behavior w:val="content"/>
        </w:behaviors>
        <w:guid w:val="{367A57A5-EC55-8240-A912-5DD119EDB1F7}"/>
      </w:docPartPr>
      <w:docPartBody>
        <w:p w:rsidR="004B282B" w:rsidRDefault="00CF2785">
          <w:pPr>
            <w:pStyle w:val="CC8E02A4D6EEC844A6D44BE0F14C3319"/>
          </w:pPr>
          <w:r>
            <w:rPr>
              <w:rStyle w:val="PlaceholderText"/>
            </w:rPr>
            <w:t>[Enter your biography]</w:t>
          </w:r>
        </w:p>
      </w:docPartBody>
    </w:docPart>
    <w:docPart>
      <w:docPartPr>
        <w:name w:val="7BF657390FCF1046951BA9E15D80BE35"/>
        <w:category>
          <w:name w:val="General"/>
          <w:gallery w:val="placeholder"/>
        </w:category>
        <w:types>
          <w:type w:val="bbPlcHdr"/>
        </w:types>
        <w:behaviors>
          <w:behavior w:val="content"/>
        </w:behaviors>
        <w:guid w:val="{3654EDA3-2A04-7A42-AD49-27F4D4B708E7}"/>
      </w:docPartPr>
      <w:docPartBody>
        <w:p w:rsidR="004B282B" w:rsidRDefault="00CF2785">
          <w:pPr>
            <w:pStyle w:val="7BF657390FCF1046951BA9E15D80BE35"/>
          </w:pPr>
          <w:r>
            <w:rPr>
              <w:rStyle w:val="PlaceholderText"/>
            </w:rPr>
            <w:t>[Enter the institution with which you are affiliated]</w:t>
          </w:r>
        </w:p>
      </w:docPartBody>
    </w:docPart>
    <w:docPart>
      <w:docPartPr>
        <w:name w:val="2F7BEB2B692F5E4F895F9DC7DA9D4752"/>
        <w:category>
          <w:name w:val="General"/>
          <w:gallery w:val="placeholder"/>
        </w:category>
        <w:types>
          <w:type w:val="bbPlcHdr"/>
        </w:types>
        <w:behaviors>
          <w:behavior w:val="content"/>
        </w:behaviors>
        <w:guid w:val="{0709E41E-CBFC-6A46-A495-F2E022D853DC}"/>
      </w:docPartPr>
      <w:docPartBody>
        <w:p w:rsidR="004B282B" w:rsidRDefault="00CF2785">
          <w:pPr>
            <w:pStyle w:val="2F7BEB2B692F5E4F895F9DC7DA9D4752"/>
          </w:pPr>
          <w:r w:rsidRPr="00EF74F7">
            <w:rPr>
              <w:b/>
              <w:color w:val="808080" w:themeColor="background1" w:themeShade="80"/>
            </w:rPr>
            <w:t>[Enter the headword for your article]</w:t>
          </w:r>
        </w:p>
      </w:docPartBody>
    </w:docPart>
    <w:docPart>
      <w:docPartPr>
        <w:name w:val="FDACD792986BDB4CA4331C39D869B17E"/>
        <w:category>
          <w:name w:val="General"/>
          <w:gallery w:val="placeholder"/>
        </w:category>
        <w:types>
          <w:type w:val="bbPlcHdr"/>
        </w:types>
        <w:behaviors>
          <w:behavior w:val="content"/>
        </w:behaviors>
        <w:guid w:val="{685260C1-234B-0C46-8BD2-5650632645EC}"/>
      </w:docPartPr>
      <w:docPartBody>
        <w:p w:rsidR="004B282B" w:rsidRDefault="00CF2785">
          <w:pPr>
            <w:pStyle w:val="FDACD792986BDB4CA4331C39D869B1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D4C9C375787345AB7584D4F0DDBCB5"/>
        <w:category>
          <w:name w:val="General"/>
          <w:gallery w:val="placeholder"/>
        </w:category>
        <w:types>
          <w:type w:val="bbPlcHdr"/>
        </w:types>
        <w:behaviors>
          <w:behavior w:val="content"/>
        </w:behaviors>
        <w:guid w:val="{2A4EA6DB-C53E-CF4C-903D-102CAAB1637C}"/>
      </w:docPartPr>
      <w:docPartBody>
        <w:p w:rsidR="004B282B" w:rsidRDefault="00CF2785">
          <w:pPr>
            <w:pStyle w:val="55D4C9C375787345AB7584D4F0DDBC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9BC2A012BC8B4B8D6E46ECC01A1733"/>
        <w:category>
          <w:name w:val="General"/>
          <w:gallery w:val="placeholder"/>
        </w:category>
        <w:types>
          <w:type w:val="bbPlcHdr"/>
        </w:types>
        <w:behaviors>
          <w:behavior w:val="content"/>
        </w:behaviors>
        <w:guid w:val="{6CB9E552-93CD-9640-AC58-CFC3E04F407E}"/>
      </w:docPartPr>
      <w:docPartBody>
        <w:p w:rsidR="004B282B" w:rsidRDefault="00CF2785">
          <w:pPr>
            <w:pStyle w:val="A19BC2A012BC8B4B8D6E46ECC01A17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F64E4BDDE58640B3FDACA23976092A"/>
        <w:category>
          <w:name w:val="General"/>
          <w:gallery w:val="placeholder"/>
        </w:category>
        <w:types>
          <w:type w:val="bbPlcHdr"/>
        </w:types>
        <w:behaviors>
          <w:behavior w:val="content"/>
        </w:behaviors>
        <w:guid w:val="{598A0E2A-550C-DD4F-8B2E-DF059E20D972}"/>
      </w:docPartPr>
      <w:docPartBody>
        <w:p w:rsidR="004B282B" w:rsidRDefault="00CF2785">
          <w:pPr>
            <w:pStyle w:val="AEF64E4BDDE58640B3FDACA2397609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82B"/>
    <w:rsid w:val="004B282B"/>
    <w:rsid w:val="00CF2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FA615DA581B347B9246073F344EBE4">
    <w:name w:val="57FA615DA581B347B9246073F344EBE4"/>
  </w:style>
  <w:style w:type="paragraph" w:customStyle="1" w:styleId="262A3A98192D6849B9B8DAA7E7037236">
    <w:name w:val="262A3A98192D6849B9B8DAA7E7037236"/>
  </w:style>
  <w:style w:type="paragraph" w:customStyle="1" w:styleId="7DFC98C028D22D47BB4B4DB035167990">
    <w:name w:val="7DFC98C028D22D47BB4B4DB035167990"/>
  </w:style>
  <w:style w:type="paragraph" w:customStyle="1" w:styleId="DB0B5B7BBF630B4C9A5A63AFE43EFBCD">
    <w:name w:val="DB0B5B7BBF630B4C9A5A63AFE43EFBCD"/>
  </w:style>
  <w:style w:type="paragraph" w:customStyle="1" w:styleId="CC8E02A4D6EEC844A6D44BE0F14C3319">
    <w:name w:val="CC8E02A4D6EEC844A6D44BE0F14C3319"/>
  </w:style>
  <w:style w:type="paragraph" w:customStyle="1" w:styleId="7BF657390FCF1046951BA9E15D80BE35">
    <w:name w:val="7BF657390FCF1046951BA9E15D80BE35"/>
  </w:style>
  <w:style w:type="paragraph" w:customStyle="1" w:styleId="2F7BEB2B692F5E4F895F9DC7DA9D4752">
    <w:name w:val="2F7BEB2B692F5E4F895F9DC7DA9D4752"/>
  </w:style>
  <w:style w:type="paragraph" w:customStyle="1" w:styleId="FDACD792986BDB4CA4331C39D869B17E">
    <w:name w:val="FDACD792986BDB4CA4331C39D869B17E"/>
  </w:style>
  <w:style w:type="paragraph" w:customStyle="1" w:styleId="55D4C9C375787345AB7584D4F0DDBCB5">
    <w:name w:val="55D4C9C375787345AB7584D4F0DDBCB5"/>
  </w:style>
  <w:style w:type="paragraph" w:customStyle="1" w:styleId="A19BC2A012BC8B4B8D6E46ECC01A1733">
    <w:name w:val="A19BC2A012BC8B4B8D6E46ECC01A1733"/>
  </w:style>
  <w:style w:type="paragraph" w:customStyle="1" w:styleId="AEF64E4BDDE58640B3FDACA23976092A">
    <w:name w:val="AEF64E4BDDE58640B3FDACA239760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Dun28</b:Tag>
    <b:SourceType>Book</b:SourceType>
    <b:Guid>{A05B19BE-0671-734C-9F64-84B25CE768C6}</b:Guid>
    <b:Title>The Art of the Dance</b:Title>
    <b:Year>1928</b:Year>
    <b:City>New York</b:City>
    <b:Publisher>Theater Arts</b:Publisher>
    <b:Author>
      <b:Author>
        <b:NameList>
          <b:Person>
            <b:Last>Duncan</b:Last>
            <b:First>Isadora</b:First>
          </b:Person>
        </b:NameList>
      </b:Author>
      <b:Editor>
        <b:NameList>
          <b:Person>
            <b:Last>Cheney</b:Last>
            <b:First>S.</b:First>
          </b:Person>
        </b:NameList>
      </b:Editor>
    </b:Author>
    <b:RefOrder>6</b:RefOrder>
  </b:Source>
  <b:Source>
    <b:Tag>Dun98</b:Tag>
    <b:SourceType>JournalArticle</b:SourceType>
    <b:Guid>{8B66902A-259E-9F48-BE15-9FDE4C517CE2}</b:Guid>
    <b:Title>Emotional Expression</b:Title>
    <b:Year>1898</b:Year>
    <b:Volume>1</b:Volume>
    <b:Pages>109-111</b:Pages>
    <b:Author>
      <b:Author>
        <b:NameList>
          <b:Person>
            <b:Last>Duncan</b:Last>
            <b:First>Isadora</b:First>
          </b:Person>
        </b:NameList>
      </b:Author>
    </b:Author>
    <b:JournalName>The Director: Dancing, Deportment, Etiquette, Aesthetics, Physical Training</b:JournalName>
    <b:Issue>4</b:Issue>
    <b:RefOrder>4</b:RefOrder>
  </b:Source>
  <b:Source>
    <b:Tag>Dun27</b:Tag>
    <b:SourceType>Book</b:SourceType>
    <b:Guid>{180CD234-5DCB-204C-857D-B0736660252B}</b:Guid>
    <b:Title>My Life</b:Title>
    <b:Publisher>Boni and Liveright</b:Publisher>
    <b:City>New York</b:City>
    <b:Year>1927</b:Year>
    <b:Author>
      <b:Author>
        <b:NameList>
          <b:Person>
            <b:Last>Duncan</b:Last>
            <b:First>Isadora</b:First>
          </b:Person>
        </b:NameList>
      </b:Author>
    </b:Author>
    <b:RefOrder>5</b:RefOrder>
  </b:Source>
  <b:Source>
    <b:Tag>Dal02</b:Tag>
    <b:SourceType>Book</b:SourceType>
    <b:Guid>{7D2F6F37-5C53-8B40-A418-C46DA6F94E40}</b:Guid>
    <b:Title>Done into Dance: Isadora Duncan in America</b:Title>
    <b:City>Middletown</b:City>
    <b:Publisher>Wesleyan UP</b:Publisher>
    <b:Year>2002</b:Year>
    <b:Author>
      <b:Author>
        <b:NameList>
          <b:Person>
            <b:Last>Daly</b:Last>
            <b:First>Ann</b:First>
          </b:Person>
        </b:NameList>
      </b:Author>
    </b:Author>
    <b:RefOrder>1</b:RefOrder>
  </b:Source>
  <b:Source>
    <b:Tag>Dun70</b:Tag>
    <b:SourceType>Book</b:SourceType>
    <b:Guid>{67B1C376-4EC8-A24B-874A-EAA398E2E96B}</b:Guid>
    <b:Title>The Technique of Isadora Duncan</b:Title>
    <b:City>Brooklyn</b:City>
    <b:Publisher>Dance Horizons</b:Publisher>
    <b:Year>1970</b:Year>
    <b:Author>
      <b:Author>
        <b:NameList>
          <b:Person>
            <b:Last>Duncan</b:Last>
            <b:First>Irma</b:First>
          </b:Person>
        </b:NameList>
      </b:Author>
    </b:Author>
    <b:RefOrder>3</b:RefOrder>
  </b:Source>
  <b:Source>
    <b:Tag>Jow88</b:Tag>
    <b:SourceType>BookSection</b:SourceType>
    <b:Guid>{89AA7B02-CA1B-994B-8983-BE884DD8D2FD}</b:Guid>
    <b:Title>In Search of Motion</b:Title>
    <b:City>1970</b:City>
    <b:Publisher>Morrow</b:Publisher>
    <b:Year>1988</b:Year>
    <b:BookTitle>Time and the Dancing Image</b:BookTitle>
    <b:Author>
      <b:Author>
        <b:NameList>
          <b:Person>
            <b:Last>Jowitt</b:Last>
            <b:First>Deborah</b:First>
          </b:Person>
        </b:NameList>
      </b:Author>
      <b:BookAuthor>
        <b:NameList>
          <b:Person>
            <b:Last>Jowitt</b:Last>
            <b:First>Deborah</b:First>
          </b:Person>
        </b:NameList>
      </b:BookAuthor>
    </b:Author>
    <b:RefOrder>12</b:RefOrder>
  </b:Source>
  <b:Source>
    <b:Tag>Kur01</b:Tag>
    <b:SourceType>Book</b:SourceType>
    <b:Guid>{283896DF-6745-2E4B-A4F9-D45C14DCAA34}</b:Guid>
    <b:Title>Isadora: A Sensational Life</b:Title>
    <b:City>Boston</b:City>
    <b:Publisher>Little, Brown</b:Publisher>
    <b:Year>2001</b:Year>
    <b:Author>
      <b:Author>
        <b:NameList>
          <b:Person>
            <b:Last>Kurth</b:Last>
            <b:First>Peter</b:First>
          </b:Person>
        </b:NameList>
      </b:Author>
    </b:Author>
    <b:RefOrder>13</b:RefOrder>
  </b:Source>
  <b:Source>
    <b:Tag>LaM06</b:Tag>
    <b:SourceType>Book</b:SourceType>
    <b:Guid>{E995554D-9115-0441-8DA0-563A414B8B18}</b:Guid>
    <b:Title>Nietzsche’s Dancers: Isadora Duncan, Martha Graham, and the Revaluation of Christian Values</b:Title>
    <b:City>New York</b:City>
    <b:Publisher>Palgrave Macmillan</b:Publisher>
    <b:Year>2006</b:Year>
    <b:Author>
      <b:Author>
        <b:NameList>
          <b:Person>
            <b:Last>LaMothe</b:Last>
            <b:Middle>L.</b:Middle>
            <b:First>Kimerer</b:First>
          </b:Person>
        </b:NameList>
      </b:Author>
    </b:Author>
    <b:RefOrder>14</b:RefOrder>
  </b:Source>
  <b:Source>
    <b:Tag>Mar72</b:Tag>
    <b:SourceType>BookSection</b:SourceType>
    <b:Guid>{487548BA-4209-C946-8E28-5A8F46F73C74}</b:Guid>
    <b:Title>Manifesto of the Futurist Dance</b:Title>
    <b:City>New York</b:City>
    <b:Publisher>Farrar, Straus and Giroux</b:Publisher>
    <b:Year>1972</b:Year>
    <b:BookTitle>Marinetti: Selected Writings</b:BookTitle>
    <b:Author>
      <b:Author>
        <b:NameList>
          <b:Person>
            <b:Last>Marinetti</b:Last>
            <b:First>F.T.</b:First>
          </b:Person>
        </b:NameList>
      </b:Author>
      <b:Editor>
        <b:NameList>
          <b:Person>
            <b:Last>Flint</b:Last>
            <b:First>R.W.</b:First>
          </b:Person>
          <b:Person>
            <b:Last>Coppotelli</b:Last>
            <b:Middle>A.</b:Middle>
            <b:First>Arthur</b:First>
          </b:Person>
        </b:NameList>
      </b:Editor>
    </b:Author>
    <b:RefOrder>17</b:RefOrder>
  </b:Source>
  <b:Source>
    <b:Tag>Pre11</b:Tag>
    <b:SourceType>Book</b:SourceType>
    <b:Guid>{AC14CB1B-E256-6A4B-B2E9-67FA1810F9C4}</b:Guid>
    <b:Title>Modernism’s Mythic Pose: Gender, Genre, Solo Performance</b:Title>
    <b:City>New York</b:City>
    <b:Publisher>Oxford UP</b:Publisher>
    <b:Year>2011</b:Year>
    <b:Author>
      <b:Author>
        <b:NameList>
          <b:Person>
            <b:Last>Preston</b:Last>
            <b:Middle>J.</b:Middle>
            <b:First>Carrie</b:First>
          </b:Person>
        </b:NameList>
      </b:Author>
    </b:Author>
    <b:RefOrder>18</b:RefOrder>
  </b:Source>
  <b:Source>
    <b:Tag>Sta48</b:Tag>
    <b:SourceType>Book</b:SourceType>
    <b:Guid>{6096BE5F-DF1A-CB4D-B733-4D9CE88BE1A0}</b:Guid>
    <b:Title>My Life in Art</b:Title>
    <b:City>New York</b:City>
    <b:Publisher>Theatre Arts Books; R.M. MacGregor</b:Publisher>
    <b:Year>1948</b:Year>
    <b:Author>
      <b:Author>
        <b:NameList>
          <b:Person>
            <b:Last>Stanislavsky</b:Last>
            <b:First>Konstantin</b:First>
          </b:Person>
        </b:NameList>
      </b:Author>
    </b:Author>
    <b:RefOrder>19</b:RefOrder>
  </b:Source>
  <b:Source>
    <b:Tag>Gam88</b:Tag>
    <b:SourceType>Film</b:SourceType>
    <b:Guid>{BC06DE92-AC62-5147-AE2C-2F00E9DE10EB}</b:Guid>
    <b:Title>On Dancing Isadora's Dances</b:Title>
    <b:Year>1988</b:Year>
    <b:Distributor>Dance Solos</b:Distributor>
    <b:Author>
      <b:Performer>
        <b:NameList>
          <b:Person>
            <b:Last>Gamson</b:Last>
            <b:First>Annabelle</b:First>
          </b:Person>
        </b:NameList>
      </b:Performer>
    </b:Author>
    <b:RefOrder>7</b:RefOrder>
  </b:Source>
  <b:Source>
    <b:Tag>Gol89</b:Tag>
    <b:SourceType>Film</b:SourceType>
    <b:Guid>{6BC073A5-C851-8742-835A-C14CA889A135}</b:Guid>
    <b:Title>Isadore Duncan: Movement from the Soul</b:Title>
    <b:Year>1989</b:Year>
    <b:Distributor>Direct Cinema Ltd.</b:Distributor>
    <b:Author>
      <b:Performer>
        <b:NameList>
          <b:Person>
            <b:Last>Goldfine</b:Last>
            <b:First>Dayna</b:First>
          </b:Person>
        </b:NameList>
      </b:Performer>
      <b:Director>
        <b:NameList>
          <b:Person>
            <b:Last>Soul</b:Last>
            <b:First>Isadora</b:First>
            <b:Middle>Duncan: Movement from the</b:Middle>
          </b:Person>
        </b:NameList>
      </b:Director>
    </b:Author>
    <b:RefOrder>9</b:RefOrder>
  </b:Source>
  <b:Source>
    <b:Tag>Lev88</b:Tag>
    <b:SourceType>Film</b:SourceType>
    <b:Guid>{053BACD2-1A62-FF4B-9797-3E6B17705A04}</b:Guid>
    <b:Title>The Legacy of the Choreography of Isadora Duncan (1878-1927)</b:Title>
    <b:Year>1988</b:Year>
    <b:Distributor>Dance Films Association</b:Distributor>
    <b:Author>
      <b:Performer>
        <b:NameList>
          <b:Person>
            <b:Last>Levien</b:Last>
            <b:First>Julia</b:First>
          </b:Person>
        </b:NameList>
      </b:Performer>
    </b:Author>
    <b:RefOrder>15</b:RefOrder>
  </b:Source>
  <b:Source>
    <b:Tag>Man95</b:Tag>
    <b:SourceType>Film</b:SourceType>
    <b:Guid>{38ED8631-B931-FE49-AED6-5527E584C5E2}</b:Guid>
    <b:Title>Isadora Duncan: Technique and Repertory</b:Title>
    <b:Year>1995</b:Year>
    <b:Distributor>Dance Horizons Video</b:Distributor>
    <b:Author>
      <b:Director>
        <b:NameList>
          <b:Person>
            <b:Last>Mantell-Seidel</b:Last>
            <b:First>Andrea</b:First>
          </b:Person>
          <b:Person>
            <b:Last>Levien</b:Last>
            <b:First>Julia</b:First>
          </b:Person>
        </b:NameList>
      </b:Director>
    </b:Author>
    <b:RefOrder>16</b:RefOrder>
  </b:Source>
  <b:Source>
    <b:Tag>Dun42</b:Tag>
    <b:SourceType>Performance</b:SourceType>
    <b:Guid>{E69258E4-2CEC-0E4A-94DA-5288919F5AF0}</b:Guid>
    <b:Title>Anna Duncan, Recorded at Jacob's Pillow</b:Title>
    <b:Year>1942</b:Year>
    <b:Comments>http://danceinteractive.jacobspillow.org/dance/anna-duncan?ref=artist&amp;refcar=/artist/c-d.</b:Comments>
    <b:URL>http://danceinteractive.jacobspillow.org/dance/anna-duncan?ref=artist&amp;refcar=/artist/c-d.</b:URL>
    <b:Month>08</b:Month>
    <b:Author>
      <b:Performer>
        <b:NameList>
          <b:Person>
            <b:Last>Duncan</b:Last>
            <b:First>Anna</b:First>
          </b:Person>
        </b:NameList>
      </b:Performer>
      <b:ProducerName>
        <b:NameList>
          <b:Person>
            <b:Last>Interactive</b:Last>
            <b:First>Jacob's</b:First>
            <b:Middle>Pillow Dance</b:Middle>
          </b:Person>
        </b:NameList>
      </b:ProducerName>
    </b:Author>
    <b:RefOrder>2</b:RefOrder>
  </b:Source>
  <b:Source>
    <b:Tag>Isa12</b:Tag>
    <b:SourceType>InternetSite</b:SourceType>
    <b:Guid>{F5924D8A-216A-7C42-B4B5-2C3FE1DC8F53}</b:Guid>
    <b:Title>Lori Belilove and the Isadora Duncan Dance Company</b:Title>
    <b:Year>2012</b:Year>
    <b:Author>
      <b:Author>
        <b:Corporate>Isadora Duncan Dance Foundation</b:Corporate>
      </b:Author>
    </b:Author>
    <b:URL>http://www.isadoraduncan.org/</b:URL>
    <b:YearAccessed>2015</b:YearAccessed>
    <b:MonthAccessed>03</b:MonthAccessed>
    <b:DayAccessed>15</b:DayAccessed>
    <b:RefOrder>10</b:RefOrder>
  </b:Source>
  <b:Source>
    <b:Tag>Isa09</b:Tag>
    <b:SourceType>InternetSite</b:SourceType>
    <b:Guid>{0D29EFCF-2B3C-DB4B-8D99-1E5B7895BB98}</b:Guid>
    <b:Author>
      <b:Author>
        <b:Corporate>Isadora Duncan International Institute (IDII)</b:Corporate>
      </b:Author>
    </b:Author>
    <b:Title>Isaora Duncan International Institute </b:Title>
    <b:URL>http://www.isadoraduncan.net/</b:URL>
    <b:Year>2009</b:Year>
    <b:YearAccessed>2015</b:YearAccessed>
    <b:MonthAccessed>03</b:MonthAccessed>
    <b:DayAccessed>15</b:DayAccessed>
    <b:RefOrder>11</b:RefOrder>
  </b:Source>
  <b:Source>
    <b:Tag>Gol84</b:Tag>
    <b:SourceType>DocumentFromInternetSite</b:SourceType>
    <b:Guid>{75282584-7217-994D-9166-EBD9D6561E7F}</b:Guid>
    <b:Title>A Selection of Isadora Duncan Dances</b:Title>
    <b:URL>http://www.dancewriting.org/acrobat/duncan/Isadora_Duncan_Dances.pdf</b:URL>
    <b:Year>1984</b:Year>
    <b:YearAccessed>2015</b:YearAccessed>
    <b:MonthAccessed>03</b:MonthAccessed>
    <b:DayAccessed>15</b:DayAccessed>
    <b:Author>
      <b:Author>
        <b:NameList>
          <b:Person>
            <b:Last>Gold</b:Last>
            <b:First>Sylvia</b:First>
          </b:Person>
        </b:NameList>
      </b:Author>
    </b:Author>
    <b:RefOrder>8</b:RefOrder>
  </b:Source>
</b:Sources>
</file>

<file path=customXml/itemProps1.xml><?xml version="1.0" encoding="utf-8"?>
<ds:datastoreItem xmlns:ds="http://schemas.openxmlformats.org/officeDocument/2006/customXml" ds:itemID="{03F3D951-2D79-6742-A68F-FF06D586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23</TotalTime>
  <Pages>5</Pages>
  <Words>2264</Words>
  <Characters>12908</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16</cp:revision>
  <dcterms:created xsi:type="dcterms:W3CDTF">2015-03-17T18:42:00Z</dcterms:created>
  <dcterms:modified xsi:type="dcterms:W3CDTF">2015-12-20T04:06:00Z</dcterms:modified>
</cp:coreProperties>
</file>