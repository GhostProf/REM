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479B0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A63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B8321802695D458CB46305D90289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3F57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F06A508FB9464A98CE4815732A5702"/>
            </w:placeholder>
            <w:text/>
          </w:sdtPr>
          <w:sdtEndPr/>
          <w:sdtContent>
            <w:tc>
              <w:tcPr>
                <w:tcW w:w="2073" w:type="dxa"/>
              </w:tcPr>
              <w:p w14:paraId="4B092EF6" w14:textId="77777777" w:rsidR="00B574C9" w:rsidRDefault="00977B4A" w:rsidP="00977B4A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176D08C685F9439D919C61C3D12D9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5B68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D5917EBECA3D42A73BAFF535EC8509"/>
            </w:placeholder>
            <w:text/>
          </w:sdtPr>
          <w:sdtEndPr/>
          <w:sdtContent>
            <w:tc>
              <w:tcPr>
                <w:tcW w:w="2642" w:type="dxa"/>
              </w:tcPr>
              <w:p w14:paraId="5FCCE3AF" w14:textId="77777777" w:rsidR="00B574C9" w:rsidRDefault="00977B4A" w:rsidP="00977B4A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3F414C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13F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D5F770BC77334FBBB0AE6A21682FA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564FD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564E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27B9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AE5DC3325173429BF9A20E7E174BA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F6F65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41D33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EAEB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3B88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282167" w14:textId="77777777" w:rsidTr="003F0D73">
        <w:sdt>
          <w:sdtPr>
            <w:alias w:val="Article headword"/>
            <w:tag w:val="articleHeadword"/>
            <w:id w:val="-361440020"/>
            <w:placeholder>
              <w:docPart w:val="0F910C722CDE9840AC31E9E03DB9AE0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49154" w14:textId="77777777" w:rsidR="003F0D73" w:rsidRPr="00FB589A" w:rsidRDefault="00977B4A" w:rsidP="00977B4A">
                <w:r w:rsidRPr="007D1F91">
                  <w:rPr>
                    <w:lang w:val="fr-FR" w:eastAsia="fr-FR"/>
                  </w:rPr>
                  <w:t>Garant</w:t>
                </w:r>
                <w:r>
                  <w:rPr>
                    <w:lang w:val="fr-FR" w:eastAsia="fr-FR"/>
                  </w:rPr>
                  <w:t xml:space="preserve">, </w:t>
                </w:r>
                <w:r w:rsidRPr="0085675F">
                  <w:rPr>
                    <w:rFonts w:eastAsiaTheme="minorEastAsia"/>
                    <w:sz w:val="24"/>
                    <w:szCs w:val="24"/>
                    <w:lang w:val="fr-FR" w:eastAsia="fr-FR"/>
                  </w:rPr>
                  <w:t>Serge</w:t>
                </w:r>
                <w:r w:rsidRPr="007D1F91">
                  <w:rPr>
                    <w:lang w:val="fr-FR" w:eastAsia="fr-FR"/>
                  </w:rPr>
                  <w:t xml:space="preserve"> (1929-1986)</w:t>
                </w:r>
              </w:p>
            </w:tc>
          </w:sdtContent>
        </w:sdt>
      </w:tr>
      <w:tr w:rsidR="00464699" w14:paraId="7CBF1E6A" w14:textId="77777777" w:rsidTr="00A679A0">
        <w:sdt>
          <w:sdtPr>
            <w:alias w:val="Variant headwords"/>
            <w:tag w:val="variantHeadwords"/>
            <w:id w:val="173464402"/>
            <w:placeholder>
              <w:docPart w:val="7A3BA21145190840AC69605F040FFE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9636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430DD" w14:textId="77777777" w:rsidTr="003F0D73">
        <w:sdt>
          <w:sdtPr>
            <w:alias w:val="Abstract"/>
            <w:tag w:val="abstract"/>
            <w:id w:val="-635871867"/>
            <w:placeholder>
              <w:docPart w:val="6A9E73A2DE41F94A9DD5F47EBE297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ED167" w14:textId="77777777" w:rsidR="00E85A05" w:rsidRPr="00977B4A" w:rsidRDefault="00977B4A" w:rsidP="00E85A05">
                <w:pPr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</w:tc>
          </w:sdtContent>
        </w:sdt>
      </w:tr>
      <w:tr w:rsidR="003F0D73" w14:paraId="79BC920B" w14:textId="77777777" w:rsidTr="003F0D73">
        <w:sdt>
          <w:sdtPr>
            <w:alias w:val="Article text"/>
            <w:tag w:val="articleText"/>
            <w:id w:val="634067588"/>
            <w:placeholder>
              <w:docPart w:val="45EF0B3B85D9104F8FD653AC4C91154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35CF6" w14:textId="77777777" w:rsidR="00977B4A" w:rsidRPr="00977B4A" w:rsidRDefault="00977B4A" w:rsidP="00977B4A">
                <w:pPr>
                  <w:rPr>
                    <w:i/>
                  </w:rPr>
                </w:pPr>
                <w:r>
                  <w:rPr>
                    <w:lang w:val="en-CA"/>
                  </w:rPr>
                  <w:t xml:space="preserve">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French C</w:t>
                </w:r>
                <w:r w:rsidRPr="00E56CE1">
                  <w:rPr>
                    <w:lang w:val="en-CA"/>
                  </w:rPr>
                  <w:t xml:space="preserve">anadian composer born </w:t>
                </w:r>
                <w:r>
                  <w:rPr>
                    <w:lang w:val="en-CA"/>
                  </w:rPr>
                  <w:t>on September 22</w:t>
                </w:r>
                <w:r w:rsidRPr="00B67E43">
                  <w:rPr>
                    <w:vertAlign w:val="superscript"/>
                    <w:lang w:val="en-CA"/>
                  </w:rPr>
                  <w:t>nd</w:t>
                </w:r>
                <w:r w:rsidRPr="00E56CE1">
                  <w:rPr>
                    <w:lang w:val="en-CA"/>
                  </w:rPr>
                  <w:t xml:space="preserve"> 1929. </w:t>
                </w:r>
                <w:r>
                  <w:rPr>
                    <w:lang w:val="en-CA"/>
                  </w:rPr>
                  <w:t xml:space="preserve">He first studied piano with </w:t>
                </w:r>
                <w:proofErr w:type="spellStart"/>
                <w:r>
                  <w:rPr>
                    <w:lang w:val="en-CA"/>
                  </w:rPr>
                  <w:t>Sylvio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Lacharité</w:t>
                </w:r>
                <w:proofErr w:type="spellEnd"/>
                <w:r>
                  <w:rPr>
                    <w:lang w:val="en-CA"/>
                  </w:rPr>
                  <w:t xml:space="preserve">, harmony with Paul-Marcel </w:t>
                </w:r>
                <w:proofErr w:type="spellStart"/>
                <w:r>
                  <w:rPr>
                    <w:lang w:val="en-CA"/>
                  </w:rPr>
                  <w:t>Robidoux</w:t>
                </w:r>
                <w:proofErr w:type="spellEnd"/>
                <w:r>
                  <w:rPr>
                    <w:lang w:val="en-CA"/>
                  </w:rPr>
                  <w:t xml:space="preserve"> and played the clarinet for the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 xml:space="preserve"> Symphony Orchestra, before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pursuing his musical training further in Montreal, where he took piano lessons with Yvonne Hubert</w:t>
                </w:r>
                <w:r w:rsidRPr="00E56CE1">
                  <w:rPr>
                    <w:lang w:val="en-CA"/>
                  </w:rPr>
                  <w:t xml:space="preserve"> and </w:t>
                </w:r>
                <w:r>
                  <w:rPr>
                    <w:lang w:val="en-CA"/>
                  </w:rPr>
                  <w:t>studied composition with well-known pedagogue Claude Champagne (1891-1965).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the fall of</w:t>
                </w:r>
                <w:r w:rsidRPr="00E56CE1">
                  <w:rPr>
                    <w:lang w:val="en-CA"/>
                  </w:rPr>
                  <w:t xml:space="preserve"> 1951</w:t>
                </w:r>
                <w:r>
                  <w:rPr>
                    <w:lang w:val="en-CA"/>
                  </w:rPr>
                  <w:t>, he studied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France for half a year. There, </w:t>
                </w:r>
                <w:r w:rsidRPr="00E56CE1">
                  <w:rPr>
                    <w:lang w:val="en-CA"/>
                  </w:rPr>
                  <w:t xml:space="preserve">he </w:t>
                </w:r>
                <w:r>
                  <w:rPr>
                    <w:lang w:val="en-CA"/>
                  </w:rPr>
                  <w:t xml:space="preserve">studied counterpoint with </w:t>
                </w:r>
                <w:proofErr w:type="spellStart"/>
                <w:r>
                  <w:rPr>
                    <w:lang w:val="en-CA"/>
                  </w:rPr>
                  <w:t>Andrée</w:t>
                </w:r>
                <w:proofErr w:type="spellEnd"/>
                <w:r>
                  <w:rPr>
                    <w:lang w:val="en-CA"/>
                  </w:rPr>
                  <w:t>-</w:t>
                </w:r>
                <w:proofErr w:type="spellStart"/>
                <w:r>
                  <w:rPr>
                    <w:lang w:val="en-CA"/>
                  </w:rPr>
                  <w:t>Vaurabourg</w:t>
                </w:r>
                <w:proofErr w:type="spellEnd"/>
                <w:r>
                  <w:rPr>
                    <w:lang w:val="en-CA"/>
                  </w:rPr>
                  <w:t xml:space="preserve">-Honegger and attended </w:t>
                </w:r>
                <w:proofErr w:type="spellStart"/>
                <w:r>
                  <w:rPr>
                    <w:lang w:val="en-CA"/>
                  </w:rPr>
                  <w:t>Messiaen’s</w:t>
                </w:r>
                <w:proofErr w:type="spellEnd"/>
                <w:r>
                  <w:rPr>
                    <w:lang w:val="en-CA"/>
                  </w:rPr>
                  <w:t xml:space="preserve"> already famous analysis class, along with Canadian composer Clermont </w:t>
                </w:r>
                <w:proofErr w:type="spellStart"/>
                <w:r>
                  <w:rPr>
                    <w:lang w:val="en-CA"/>
                  </w:rPr>
                  <w:t>Pépin</w:t>
                </w:r>
                <w:proofErr w:type="spellEnd"/>
                <w:r>
                  <w:rPr>
                    <w:lang w:val="en-CA"/>
                  </w:rPr>
                  <w:t xml:space="preserve"> and the young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r w:rsidRPr="00E56CE1">
                  <w:rPr>
                    <w:lang w:val="en-CA"/>
                  </w:rPr>
                  <w:t xml:space="preserve">At that moment, he </w:t>
                </w:r>
                <w:r>
                  <w:rPr>
                    <w:lang w:val="en-CA"/>
                  </w:rPr>
                  <w:t>explored</w:t>
                </w:r>
                <w:r w:rsidRPr="00E56CE1">
                  <w:rPr>
                    <w:lang w:val="en-CA"/>
                  </w:rPr>
                  <w:t xml:space="preserve"> major works of early twentieth century composers such </w:t>
                </w:r>
                <w:r>
                  <w:rPr>
                    <w:lang w:val="en-CA"/>
                  </w:rPr>
                  <w:t xml:space="preserve">as Debussy and Berg; these discoveries were added to that of </w:t>
                </w:r>
                <w:proofErr w:type="spellStart"/>
                <w:r>
                  <w:rPr>
                    <w:lang w:val="en-CA"/>
                  </w:rPr>
                  <w:t>Schönberg’s</w:t>
                </w:r>
                <w:proofErr w:type="spellEnd"/>
                <w:r>
                  <w:rPr>
                    <w:lang w:val="en-CA"/>
                  </w:rPr>
                  <w:t xml:space="preserve"> piano music, which he had learned to play by himself in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>, the year before</w:t>
                </w:r>
                <w:r w:rsidRPr="00E56CE1">
                  <w:rPr>
                    <w:lang w:val="en-CA"/>
                  </w:rPr>
                  <w:t xml:space="preserve">. He </w:t>
                </w:r>
                <w:r>
                  <w:rPr>
                    <w:lang w:val="en-CA"/>
                  </w:rPr>
                  <w:t>also became familiar</w:t>
                </w:r>
                <w:r w:rsidRPr="00E56CE1">
                  <w:rPr>
                    <w:lang w:val="en-CA"/>
                  </w:rPr>
                  <w:t xml:space="preserve"> with </w:t>
                </w:r>
                <w:proofErr w:type="spellStart"/>
                <w:r w:rsidRPr="00E56CE1">
                  <w:rPr>
                    <w:lang w:val="en-CA"/>
                  </w:rPr>
                  <w:t>Messiaen’s</w:t>
                </w:r>
                <w:proofErr w:type="spellEnd"/>
                <w:r w:rsidRPr="00E56CE1">
                  <w:rPr>
                    <w:lang w:val="en-CA"/>
                  </w:rPr>
                  <w:t xml:space="preserve"> m</w:t>
                </w:r>
                <w:r>
                  <w:rPr>
                    <w:lang w:val="en-CA"/>
                  </w:rPr>
                  <w:t>odes of limited transposition</w:t>
                </w:r>
                <w:r w:rsidRPr="00E56CE1">
                  <w:rPr>
                    <w:lang w:val="en-CA"/>
                  </w:rPr>
                  <w:t xml:space="preserve"> and rhythmical theories,</w:t>
                </w:r>
                <w:r>
                  <w:rPr>
                    <w:lang w:val="en-CA"/>
                  </w:rPr>
                  <w:t xml:space="preserve"> and was deeply impressed by </w:t>
                </w:r>
                <w:r w:rsidRPr="00E56CE1">
                  <w:rPr>
                    <w:lang w:val="en-CA"/>
                  </w:rPr>
                  <w:t xml:space="preserve">Boulez’s </w:t>
                </w:r>
                <w:r>
                  <w:rPr>
                    <w:lang w:val="en-CA"/>
                  </w:rPr>
                  <w:t>Second piano sonata (1948);</w:t>
                </w:r>
                <w:r w:rsidRPr="00E56CE1">
                  <w:rPr>
                    <w:lang w:val="en-CA"/>
                  </w:rPr>
                  <w:t xml:space="preserve"> both these</w:t>
                </w:r>
                <w:r>
                  <w:rPr>
                    <w:lang w:val="en-CA"/>
                  </w:rPr>
                  <w:t xml:space="preserve"> composers have had a major in</w:t>
                </w:r>
                <w:r w:rsidRPr="00E56CE1">
                  <w:rPr>
                    <w:lang w:val="en-CA"/>
                  </w:rPr>
                  <w:t xml:space="preserve">fluence on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>
                  <w:rPr>
                    <w:lang w:val="en-CA"/>
                  </w:rPr>
                  <w:t xml:space="preserve"> conceptions of</w:t>
                </w:r>
                <w:r w:rsidRPr="00E56CE1">
                  <w:rPr>
                    <w:lang w:val="en-CA"/>
                  </w:rPr>
                  <w:t xml:space="preserve"> musical creation. </w:t>
                </w:r>
                <w:r w:rsidRPr="00EA4344">
                  <w:rPr>
                    <w:lang w:val="en-CA"/>
                  </w:rPr>
                  <w:t xml:space="preserve">The two first melodies of the cycle </w:t>
                </w:r>
                <w:r w:rsidRPr="00EA4344">
                  <w:rPr>
                    <w:i/>
                    <w:lang w:val="en-CA"/>
                  </w:rPr>
                  <w:t xml:space="preserve">Concerts </w:t>
                </w:r>
                <w:proofErr w:type="spellStart"/>
                <w:r w:rsidRPr="00EA4344">
                  <w:rPr>
                    <w:i/>
                    <w:lang w:val="en-CA"/>
                  </w:rPr>
                  <w:t>sur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Terre</w:t>
                </w:r>
                <w:r w:rsidRPr="00EA4344">
                  <w:rPr>
                    <w:lang w:val="en-CA"/>
                  </w:rPr>
                  <w:t xml:space="preserve">, in which </w:t>
                </w:r>
                <w:proofErr w:type="spellStart"/>
                <w:r w:rsidRPr="00EA4344">
                  <w:rPr>
                    <w:lang w:val="en-CA"/>
                  </w:rPr>
                  <w:t>Messiaen’s</w:t>
                </w:r>
                <w:proofErr w:type="spellEnd"/>
                <w:r w:rsidRPr="00EA4344">
                  <w:rPr>
                    <w:lang w:val="en-CA"/>
                  </w:rPr>
                  <w:t xml:space="preserve"> harmon</w:t>
                </w:r>
                <w:r>
                  <w:rPr>
                    <w:lang w:val="en-CA"/>
                  </w:rPr>
                  <w:t>ic influence is clearly at work -</w:t>
                </w:r>
                <w:r w:rsidRPr="00EA4344">
                  <w:rPr>
                    <w:lang w:val="en-CA"/>
                  </w:rPr>
                  <w:t xml:space="preserve"> although </w:t>
                </w:r>
                <w:proofErr w:type="spellStart"/>
                <w:r w:rsidRPr="00EA4344">
                  <w:rPr>
                    <w:lang w:val="en-CA"/>
                  </w:rPr>
                  <w:t>Garant</w:t>
                </w:r>
                <w:proofErr w:type="spellEnd"/>
                <w:r w:rsidRPr="00EA4344">
                  <w:rPr>
                    <w:lang w:val="en-CA"/>
                  </w:rPr>
                  <w:t xml:space="preserve"> did not use his specific scales</w:t>
                </w:r>
                <w:r>
                  <w:rPr>
                    <w:lang w:val="en-CA"/>
                  </w:rPr>
                  <w:t xml:space="preserve"> -</w:t>
                </w:r>
                <w:r w:rsidRPr="00EA4344">
                  <w:rPr>
                    <w:lang w:val="en-CA"/>
                  </w:rPr>
                  <w:t xml:space="preserve"> were composed at that time; the cycle would only be completed in 1956 in a voluntarily </w:t>
                </w:r>
                <w:proofErr w:type="spellStart"/>
                <w:r w:rsidRPr="00EA4344">
                  <w:rPr>
                    <w:lang w:val="en-CA"/>
                  </w:rPr>
                  <w:t>homogenuous</w:t>
                </w:r>
                <w:proofErr w:type="spellEnd"/>
                <w:r w:rsidRPr="00EA4344">
                  <w:rPr>
                    <w:lang w:val="en-CA"/>
                  </w:rPr>
                  <w:t xml:space="preserve"> style, in spite of the aesthetic evolution he had by then undergone.</w:t>
                </w:r>
                <w:r w:rsidRPr="00E56CE1">
                  <w:rPr>
                    <w:lang w:val="en-CA"/>
                  </w:rPr>
                  <w:t xml:space="preserve"> </w:t>
                </w:r>
              </w:p>
              <w:p w14:paraId="3CD21891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63054C4A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In 1953,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moved to Montreal where </w:t>
                </w:r>
                <w:r w:rsidRPr="007002FC">
                  <w:rPr>
                    <w:lang w:val="en-CA"/>
                  </w:rPr>
                  <w:t>he worked as a versatile pianist and eventually as an arranger</w:t>
                </w:r>
                <w:r w:rsidRPr="00E56CE1">
                  <w:rPr>
                    <w:lang w:val="en-CA"/>
                  </w:rPr>
                  <w:t xml:space="preserve"> for the Canadian Broadcasting Corporation (CBC). Simultaneously, he began the composition of the vocal cycle </w:t>
                </w:r>
                <w:r w:rsidRPr="00E56CE1">
                  <w:rPr>
                    <w:i/>
                    <w:lang w:val="en-CA"/>
                  </w:rPr>
                  <w:t>Caprices,</w:t>
                </w:r>
                <w:r w:rsidRPr="00E56CE1">
                  <w:rPr>
                    <w:lang w:val="en-CA"/>
                  </w:rPr>
                  <w:t xml:space="preserve"> that inscribes itself in that same generalised serialism fashion that </w:t>
                </w:r>
                <w:r>
                  <w:rPr>
                    <w:lang w:val="en-CA"/>
                  </w:rPr>
                  <w:t>generated</w:t>
                </w:r>
                <w:r w:rsidRPr="00E56CE1">
                  <w:rPr>
                    <w:lang w:val="en-CA"/>
                  </w:rPr>
                  <w:t xml:space="preserve"> Boulez’s </w:t>
                </w:r>
                <w:r w:rsidRPr="00E56CE1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E56CE1">
                  <w:rPr>
                    <w:i/>
                    <w:lang w:val="en-CA"/>
                  </w:rPr>
                  <w:t>marteau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sans maître</w:t>
                </w:r>
                <w:r w:rsidRPr="00E56CE1">
                  <w:rPr>
                    <w:lang w:val="en-CA"/>
                  </w:rPr>
                  <w:t xml:space="preserve"> (1954) and Stockhausen’s first four </w:t>
                </w:r>
                <w:proofErr w:type="spellStart"/>
                <w:r w:rsidRPr="00E56CE1">
                  <w:rPr>
                    <w:i/>
                    <w:lang w:val="en-CA"/>
                  </w:rPr>
                  <w:t>Klavierstücke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(1954</w:t>
                </w:r>
                <w:r>
                  <w:rPr>
                    <w:lang w:val="en-CA"/>
                  </w:rPr>
                  <w:t>). In F</w:t>
                </w:r>
                <w:r w:rsidRPr="00E56CE1">
                  <w:rPr>
                    <w:lang w:val="en-CA"/>
                  </w:rPr>
                  <w:t>ebruary 1954, he</w:t>
                </w:r>
                <w:r>
                  <w:rPr>
                    <w:lang w:val="en-CA"/>
                  </w:rPr>
                  <w:t xml:space="preserve"> strongly</w:t>
                </w:r>
                <w:r w:rsidRPr="00E56CE1">
                  <w:rPr>
                    <w:lang w:val="en-CA"/>
                  </w:rPr>
                  <w:t xml:space="preserve"> responded, in the avant-garde journal </w:t>
                </w:r>
                <w:proofErr w:type="spellStart"/>
                <w:r w:rsidRPr="00E56CE1">
                  <w:rPr>
                    <w:i/>
                    <w:lang w:val="en-CA"/>
                  </w:rPr>
                  <w:t>L’Autorité</w:t>
                </w:r>
                <w:proofErr w:type="spellEnd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to a virulent article of </w:t>
                </w:r>
                <w:r>
                  <w:rPr>
                    <w:lang w:val="en-CA"/>
                  </w:rPr>
                  <w:t>the Montreal</w:t>
                </w:r>
                <w:r w:rsidRPr="00E56CE1">
                  <w:rPr>
                    <w:lang w:val="en-CA"/>
                  </w:rPr>
                  <w:t xml:space="preserve">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Jean </w:t>
                </w:r>
                <w:proofErr w:type="spellStart"/>
                <w:r w:rsidRPr="00E56CE1">
                  <w:rPr>
                    <w:lang w:val="en-CA"/>
                  </w:rPr>
                  <w:t>Vallerand</w:t>
                </w:r>
                <w:proofErr w:type="spellEnd"/>
                <w:r w:rsidRPr="00E56CE1">
                  <w:rPr>
                    <w:lang w:val="en-CA"/>
                  </w:rPr>
                  <w:t xml:space="preserve">, who had just </w:t>
                </w:r>
                <w:r>
                  <w:rPr>
                    <w:lang w:val="en-CA"/>
                  </w:rPr>
                  <w:t>written</w:t>
                </w:r>
                <w:r w:rsidRPr="00E56CE1">
                  <w:rPr>
                    <w:lang w:val="en-CA"/>
                  </w:rPr>
                  <w:t xml:space="preserve"> a polemic text </w:t>
                </w:r>
                <w:r>
                  <w:rPr>
                    <w:lang w:val="en-CA"/>
                  </w:rPr>
                  <w:t xml:space="preserve">that presented </w:t>
                </w:r>
                <w:r w:rsidRPr="00E56CE1">
                  <w:rPr>
                    <w:lang w:val="en-CA"/>
                  </w:rPr>
                  <w:t xml:space="preserve">serialism </w:t>
                </w:r>
                <w:r>
                  <w:rPr>
                    <w:lang w:val="en-CA"/>
                  </w:rPr>
                  <w:t>as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« </w:t>
                </w:r>
                <w:r w:rsidRPr="00A27A2D">
                  <w:rPr>
                    <w:lang w:val="en-CA"/>
                  </w:rPr>
                  <w:t>music for the deaf</w:t>
                </w:r>
                <w:r>
                  <w:rPr>
                    <w:i/>
                    <w:lang w:val="en-CA"/>
                  </w:rPr>
                  <w:t> </w:t>
                </w:r>
                <w:r>
                  <w:rPr>
                    <w:lang w:val="en-CA"/>
                  </w:rPr>
                  <w:t>»</w:t>
                </w:r>
                <w:r w:rsidRPr="00E56CE1">
                  <w:rPr>
                    <w:lang w:val="en-CA"/>
                  </w:rPr>
                  <w:t>. T</w:t>
                </w:r>
                <w:r>
                  <w:rPr>
                    <w:lang w:val="en-CA"/>
                  </w:rPr>
                  <w:t xml:space="preserve">hat same year, on the first of May,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organised a concert of modern</w:t>
                </w:r>
                <w:r>
                  <w:rPr>
                    <w:lang w:val="en-CA"/>
                  </w:rPr>
                  <w:t xml:space="preserve"> and</w:t>
                </w:r>
                <w:r w:rsidRPr="00E56CE1">
                  <w:rPr>
                    <w:lang w:val="en-CA"/>
                  </w:rPr>
                  <w:t xml:space="preserve"> avant-garde music with </w:t>
                </w:r>
                <w:r>
                  <w:rPr>
                    <w:lang w:val="en-CA"/>
                  </w:rPr>
                  <w:t xml:space="preserve">fellow </w:t>
                </w:r>
                <w:r w:rsidRPr="00E56CE1">
                  <w:rPr>
                    <w:lang w:val="en-CA"/>
                  </w:rPr>
                  <w:t>composers François Morel and Gilles Tremblay</w:t>
                </w:r>
                <w:r>
                  <w:rPr>
                    <w:lang w:val="en-CA"/>
                  </w:rPr>
                  <w:t xml:space="preserve">, featuring works by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>, Boulez and Webern, mostly heard for the first time in Canada</w:t>
                </w:r>
                <w:r w:rsidRPr="00E56CE1">
                  <w:rPr>
                    <w:lang w:val="en-CA"/>
                  </w:rPr>
                  <w:t>. Works by the three</w:t>
                </w:r>
                <w:r>
                  <w:rPr>
                    <w:lang w:val="en-CA"/>
                  </w:rPr>
                  <w:t xml:space="preserve"> young Que</w:t>
                </w:r>
                <w:r w:rsidRPr="00E56CE1">
                  <w:rPr>
                    <w:lang w:val="en-CA"/>
                  </w:rPr>
                  <w:t xml:space="preserve">bec composers where also </w:t>
                </w:r>
                <w:r>
                  <w:rPr>
                    <w:lang w:val="en-CA"/>
                  </w:rPr>
                  <w:t>performed,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including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four </w:t>
                </w:r>
                <w:r w:rsidRPr="00E56CE1">
                  <w:rPr>
                    <w:i/>
                    <w:lang w:val="en-CA"/>
                  </w:rPr>
                  <w:t>Caprices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melodies, t</w:t>
                </w:r>
                <w:r w:rsidRPr="00E56CE1">
                  <w:rPr>
                    <w:lang w:val="en-CA"/>
                  </w:rPr>
                  <w:t xml:space="preserve">hen </w:t>
                </w:r>
                <w:r>
                  <w:rPr>
                    <w:lang w:val="en-CA"/>
                  </w:rPr>
                  <w:t>heard for the first time</w:t>
                </w:r>
                <w:r w:rsidRPr="00E56CE1">
                  <w:rPr>
                    <w:lang w:val="en-CA"/>
                  </w:rPr>
                  <w:t>. The concert</w:t>
                </w:r>
                <w:r>
                  <w:rPr>
                    <w:lang w:val="en-CA"/>
                  </w:rPr>
                  <w:t xml:space="preserve">’s </w:t>
                </w:r>
                <w:r>
                  <w:rPr>
                    <w:lang w:val="en-CA"/>
                  </w:rPr>
                  <w:lastRenderedPageBreak/>
                  <w:t>attendance</w:t>
                </w:r>
                <w:r w:rsidRPr="00E56CE1">
                  <w:rPr>
                    <w:lang w:val="en-CA"/>
                  </w:rPr>
                  <w:t xml:space="preserve"> is believed to have reached over </w:t>
                </w:r>
                <w:r>
                  <w:rPr>
                    <w:lang w:val="en-CA"/>
                  </w:rPr>
                  <w:t>six hundred, a considerable achievement for the period</w:t>
                </w:r>
                <w:r w:rsidRPr="00E56CE1">
                  <w:rPr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Exactly a year later, on May 1</w:t>
                </w:r>
                <w:r w:rsidRPr="008A335E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1955, </w:t>
                </w:r>
                <w:r>
                  <w:rPr>
                    <w:lang w:val="en-CA"/>
                  </w:rPr>
                  <w:t>the same composers and some of their friends offered another concert, this time</w:t>
                </w:r>
                <w:r w:rsidRPr="00E56CE1">
                  <w:rPr>
                    <w:lang w:val="en-CA"/>
                  </w:rPr>
                  <w:t xml:space="preserve"> a commemoration of the tenth anniv</w:t>
                </w:r>
                <w:r>
                  <w:rPr>
                    <w:lang w:val="en-CA"/>
                  </w:rPr>
                  <w:t>ersary of Anton Webern’s death. Was then</w:t>
                </w:r>
                <w:r w:rsidRPr="00E56CE1">
                  <w:rPr>
                    <w:lang w:val="en-CA"/>
                  </w:rPr>
                  <w:t xml:space="preserve"> premiered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Nucleogame</w:t>
                </w:r>
                <w:proofErr w:type="spellEnd"/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believed to be </w:t>
                </w:r>
                <w:r w:rsidRPr="00E56CE1">
                  <w:rPr>
                    <w:lang w:val="en-CA"/>
                  </w:rPr>
                  <w:t xml:space="preserve">the first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 for instruments and tape</w:t>
                </w:r>
                <w:r w:rsidRPr="00E56CE1">
                  <w:rPr>
                    <w:lang w:val="en-CA"/>
                  </w:rPr>
                  <w:t xml:space="preserve">. In 1956, </w:t>
                </w:r>
                <w:r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became involved,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as a pianist, with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temps</w:t>
                </w:r>
                <w:r>
                  <w:rPr>
                    <w:lang w:val="en-CA"/>
                  </w:rPr>
                  <w:t>, an ensemble that was only active for two seasons.</w:t>
                </w:r>
                <w:r w:rsidRPr="00E56CE1">
                  <w:rPr>
                    <w:lang w:val="en-CA"/>
                  </w:rPr>
                  <w:t xml:space="preserve"> Simultaneously, as a composer, he </w:t>
                </w:r>
                <w:r>
                  <w:rPr>
                    <w:lang w:val="en-CA"/>
                  </w:rPr>
                  <w:t>continued to explore</w:t>
                </w:r>
                <w:r w:rsidRPr="00E56CE1">
                  <w:rPr>
                    <w:lang w:val="en-CA"/>
                  </w:rPr>
                  <w:t xml:space="preserve"> generalised </w:t>
                </w:r>
                <w:r>
                  <w:rPr>
                    <w:lang w:val="en-CA"/>
                  </w:rPr>
                  <w:t>serialism (</w:t>
                </w:r>
                <w:proofErr w:type="spellStart"/>
                <w:r>
                  <w:rPr>
                    <w:i/>
                    <w:lang w:val="en-CA"/>
                  </w:rPr>
                  <w:t>Asymétries</w:t>
                </w:r>
                <w:proofErr w:type="spellEnd"/>
                <w:r>
                  <w:rPr>
                    <w:i/>
                    <w:lang w:val="en-CA"/>
                  </w:rPr>
                  <w:t xml:space="preserve"> n°1</w:t>
                </w:r>
                <w:r>
                  <w:rPr>
                    <w:lang w:val="en-CA"/>
                  </w:rPr>
                  <w:t xml:space="preserve">, 1958), </w:t>
                </w:r>
                <w:r w:rsidRPr="00E56CE1">
                  <w:rPr>
                    <w:lang w:val="en-CA"/>
                  </w:rPr>
                  <w:t>and slowly turned toward what he called controlled</w:t>
                </w:r>
                <w:r>
                  <w:rPr>
                    <w:lang w:val="en-CA"/>
                  </w:rPr>
                  <w:t xml:space="preserve"> indeterminacy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which consists in</w:t>
                </w:r>
                <w:r w:rsidRPr="00E56CE1">
                  <w:rPr>
                    <w:lang w:val="en-CA"/>
                  </w:rPr>
                  <w:t xml:space="preserve"> methodically conceived and highly structured </w:t>
                </w:r>
                <w:r>
                  <w:rPr>
                    <w:lang w:val="en-CA"/>
                  </w:rPr>
                  <w:t>scores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that allowed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performers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some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degree of choice</w:t>
                </w:r>
                <w:r w:rsidRPr="00E56CE1">
                  <w:rPr>
                    <w:lang w:val="en-CA"/>
                  </w:rPr>
                  <w:t xml:space="preserve">. This </w:t>
                </w:r>
                <w:r>
                  <w:rPr>
                    <w:lang w:val="en-CA"/>
                  </w:rPr>
                  <w:t>evolution</w:t>
                </w:r>
                <w:r w:rsidRPr="00E56CE1">
                  <w:rPr>
                    <w:lang w:val="en-CA"/>
                  </w:rPr>
                  <w:t xml:space="preserve"> in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c</w:t>
                </w:r>
                <w:r>
                  <w:rPr>
                    <w:lang w:val="en-CA"/>
                  </w:rPr>
                  <w:t>ompositional process wa</w:t>
                </w:r>
                <w:r w:rsidRPr="00E56CE1">
                  <w:rPr>
                    <w:lang w:val="en-CA"/>
                  </w:rPr>
                  <w:t xml:space="preserve">s </w:t>
                </w:r>
                <w:r>
                  <w:rPr>
                    <w:lang w:val="en-CA"/>
                  </w:rPr>
                  <w:t>first</w:t>
                </w:r>
                <w:r w:rsidRPr="00E56CE1">
                  <w:rPr>
                    <w:lang w:val="en-CA"/>
                  </w:rPr>
                  <w:t xml:space="preserve"> developed</w:t>
                </w:r>
                <w:r>
                  <w:rPr>
                    <w:lang w:val="en-CA"/>
                  </w:rPr>
                  <w:t xml:space="preserve"> in the late 1950’s </w:t>
                </w:r>
                <w:r>
                  <w:rPr>
                    <w:i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lang w:val="en-CA"/>
                  </w:rPr>
                  <w:t xml:space="preserve"> à </w:t>
                </w:r>
                <w:proofErr w:type="spellStart"/>
                <w:r>
                  <w:rPr>
                    <w:i/>
                    <w:lang w:val="en-CA"/>
                  </w:rPr>
                  <w:t>cordes</w:t>
                </w:r>
                <w:proofErr w:type="spellEnd"/>
                <w:r>
                  <w:rPr>
                    <w:lang w:val="en-CA"/>
                  </w:rPr>
                  <w:t xml:space="preserve"> (1958</w:t>
                </w:r>
                <w:r w:rsidRPr="00E56CE1">
                  <w:rPr>
                    <w:lang w:val="en-CA"/>
                  </w:rPr>
                  <w:t xml:space="preserve">) and </w:t>
                </w:r>
                <w:r>
                  <w:rPr>
                    <w:lang w:val="en-CA"/>
                  </w:rPr>
                  <w:t xml:space="preserve">in </w:t>
                </w:r>
                <w:r w:rsidRPr="00E56CE1">
                  <w:rPr>
                    <w:i/>
                    <w:lang w:val="en-CA"/>
                  </w:rPr>
                  <w:t xml:space="preserve">Cage </w:t>
                </w:r>
                <w:proofErr w:type="spellStart"/>
                <w:r w:rsidRPr="00E56CE1">
                  <w:rPr>
                    <w:i/>
                    <w:lang w:val="en-CA"/>
                  </w:rPr>
                  <w:t>d’oiseau</w:t>
                </w:r>
                <w:proofErr w:type="spellEnd"/>
                <w:r w:rsidRPr="00E56CE1">
                  <w:rPr>
                    <w:lang w:val="en-CA"/>
                  </w:rPr>
                  <w:t xml:space="preserve"> (1962)</w:t>
                </w:r>
                <w:r>
                  <w:rPr>
                    <w:lang w:val="en-CA"/>
                  </w:rPr>
                  <w:t>, for soprano and piano</w:t>
                </w:r>
                <w:r w:rsidRPr="00E56CE1">
                  <w:rPr>
                    <w:lang w:val="en-CA"/>
                  </w:rPr>
                  <w:t>.</w:t>
                </w:r>
              </w:p>
              <w:p w14:paraId="5D4C9603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5E23D6D7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>Although a considerable proportio</w:t>
                </w:r>
                <w:r>
                  <w:rPr>
                    <w:lang w:val="en-CA"/>
                  </w:rPr>
                  <w:t>n of the composer’s catalogue</w:t>
                </w:r>
                <w:r w:rsidRPr="00E56CE1">
                  <w:rPr>
                    <w:lang w:val="en-CA"/>
                  </w:rPr>
                  <w:t xml:space="preserve"> was produced in the 1950’s, he </w:t>
                </w:r>
                <w:r>
                  <w:rPr>
                    <w:lang w:val="en-CA"/>
                  </w:rPr>
                  <w:t>really became a prominent figure</w:t>
                </w:r>
                <w:r w:rsidRPr="00E56CE1">
                  <w:rPr>
                    <w:lang w:val="en-CA"/>
                  </w:rPr>
                  <w:t xml:space="preserve"> in 1961, during the </w:t>
                </w:r>
                <w:proofErr w:type="spellStart"/>
                <w:r w:rsidRPr="00E56CE1">
                  <w:rPr>
                    <w:i/>
                    <w:lang w:val="en-CA"/>
                  </w:rPr>
                  <w:t>Semaine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internationale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actuelle</w:t>
                </w:r>
                <w:proofErr w:type="spellEnd"/>
                <w:r>
                  <w:rPr>
                    <w:i/>
                    <w:lang w:val="en-CA"/>
                  </w:rPr>
                  <w:t xml:space="preserve"> de Montréal</w:t>
                </w:r>
                <w:r w:rsidRPr="00E56CE1">
                  <w:rPr>
                    <w:lang w:val="en-CA"/>
                  </w:rPr>
                  <w:t xml:space="preserve">, a week long music </w:t>
                </w:r>
                <w:r>
                  <w:rPr>
                    <w:lang w:val="en-CA"/>
                  </w:rPr>
                  <w:t>happening organised by C</w:t>
                </w:r>
                <w:r w:rsidRPr="00E56CE1">
                  <w:rPr>
                    <w:lang w:val="en-CA"/>
                  </w:rPr>
                  <w:t>ana</w:t>
                </w:r>
                <w:r>
                  <w:rPr>
                    <w:lang w:val="en-CA"/>
                  </w:rPr>
                  <w:t xml:space="preserve">dian composer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>, in</w:t>
                </w:r>
                <w:r w:rsidRPr="00E56CE1">
                  <w:rPr>
                    <w:lang w:val="en-CA"/>
                  </w:rPr>
                  <w:t xml:space="preserve"> w</w:t>
                </w:r>
                <w:r>
                  <w:rPr>
                    <w:lang w:val="en-CA"/>
                  </w:rPr>
                  <w:t>hich many important figures of N</w:t>
                </w:r>
                <w:r w:rsidRPr="00E56CE1">
                  <w:rPr>
                    <w:lang w:val="en-CA"/>
                  </w:rPr>
                  <w:t xml:space="preserve">orth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merican and </w:t>
                </w:r>
                <w:r>
                  <w:rPr>
                    <w:lang w:val="en-CA"/>
                  </w:rPr>
                  <w:t>E</w:t>
                </w:r>
                <w:r w:rsidRPr="00E56CE1">
                  <w:rPr>
                    <w:lang w:val="en-CA"/>
                  </w:rPr>
                  <w:t xml:space="preserve">uropean </w:t>
                </w:r>
                <w:r>
                  <w:rPr>
                    <w:lang w:val="en-CA"/>
                  </w:rPr>
                  <w:t>con</w:t>
                </w:r>
                <w:r w:rsidRPr="00E56CE1">
                  <w:rPr>
                    <w:lang w:val="en-CA"/>
                  </w:rPr>
                  <w:t>temporary music took part</w:t>
                </w:r>
                <w:r>
                  <w:rPr>
                    <w:lang w:val="en-CA"/>
                  </w:rPr>
                  <w:t xml:space="preserve"> (Cage, Feldman, Brown, </w:t>
                </w:r>
                <w:proofErr w:type="spellStart"/>
                <w:r>
                  <w:rPr>
                    <w:lang w:val="en-CA"/>
                  </w:rPr>
                  <w:t>etc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 xml:space="preserve">.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Anerca</w:t>
                </w:r>
                <w:proofErr w:type="spellEnd"/>
                <w:r>
                  <w:rPr>
                    <w:lang w:val="en-CA"/>
                  </w:rPr>
                  <w:t xml:space="preserve"> (1961, rev. in 1963)</w:t>
                </w:r>
                <w:r w:rsidRPr="00E56CE1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for soprano and chamber ensemble,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based on Inuit</w:t>
                </w:r>
                <w:r w:rsidRPr="00E56CE1">
                  <w:rPr>
                    <w:lang w:val="en-CA"/>
                  </w:rPr>
                  <w:t xml:space="preserve"> poems, was </w:t>
                </w:r>
                <w:r>
                  <w:rPr>
                    <w:lang w:val="en-CA"/>
                  </w:rPr>
                  <w:t>then p</w:t>
                </w:r>
                <w:r w:rsidRPr="00E56CE1">
                  <w:rPr>
                    <w:lang w:val="en-CA"/>
                  </w:rPr>
                  <w:t xml:space="preserve">remiered under the </w:t>
                </w:r>
                <w:r>
                  <w:rPr>
                    <w:lang w:val="en-CA"/>
                  </w:rPr>
                  <w:t>baton</w:t>
                </w:r>
                <w:r w:rsidRPr="00E56CE1">
                  <w:rPr>
                    <w:lang w:val="en-CA"/>
                  </w:rPr>
                  <w:t xml:space="preserve"> of Mauricio </w:t>
                </w:r>
                <w:proofErr w:type="spellStart"/>
                <w:r w:rsidRPr="00E56CE1">
                  <w:rPr>
                    <w:lang w:val="en-CA"/>
                  </w:rPr>
                  <w:t>Kagel</w:t>
                </w:r>
                <w:proofErr w:type="spellEnd"/>
                <w:r w:rsidRPr="00E56CE1">
                  <w:rPr>
                    <w:lang w:val="en-CA"/>
                  </w:rPr>
                  <w:t xml:space="preserve"> and made great impression amongst </w:t>
                </w:r>
                <w:r>
                  <w:rPr>
                    <w:lang w:val="en-CA"/>
                  </w:rPr>
                  <w:t>the other composers. From</w:t>
                </w:r>
                <w:r w:rsidRPr="00E56CE1">
                  <w:rPr>
                    <w:lang w:val="en-CA"/>
                  </w:rPr>
                  <w:t xml:space="preserve"> then</w:t>
                </w:r>
                <w:r>
                  <w:rPr>
                    <w:lang w:val="en-CA"/>
                  </w:rPr>
                  <w:t xml:space="preserve"> on</w:t>
                </w:r>
                <w:r w:rsidRPr="00E56CE1">
                  <w:rPr>
                    <w:lang w:val="en-CA"/>
                  </w:rPr>
                  <w:t xml:space="preserve">,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reputation grew considerably as </w:t>
                </w:r>
                <w:r>
                  <w:rPr>
                    <w:lang w:val="en-CA"/>
                  </w:rPr>
                  <w:t>to become</w:t>
                </w:r>
                <w:r w:rsidRPr="00E56CE1">
                  <w:rPr>
                    <w:lang w:val="en-CA"/>
                  </w:rPr>
                  <w:t xml:space="preserve"> one of the most </w:t>
                </w:r>
                <w:r>
                  <w:rPr>
                    <w:lang w:val="en-CA"/>
                  </w:rPr>
                  <w:t>important leading figures of Que</w:t>
                </w:r>
                <w:r w:rsidRPr="00E56CE1">
                  <w:rPr>
                    <w:lang w:val="en-CA"/>
                  </w:rPr>
                  <w:t>bec’s avant-garde music</w:t>
                </w:r>
                <w:r>
                  <w:rPr>
                    <w:lang w:val="en-CA"/>
                  </w:rPr>
                  <w:t xml:space="preserve"> scene</w:t>
                </w:r>
                <w:r w:rsidRPr="00E56CE1">
                  <w:rPr>
                    <w:lang w:val="en-CA"/>
                  </w:rPr>
                  <w:t xml:space="preserve">. </w:t>
                </w:r>
              </w:p>
              <w:p w14:paraId="1FF5E992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380E5C5B" w14:textId="070938AB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When </w:t>
                </w:r>
                <w:r>
                  <w:rPr>
                    <w:lang w:val="en-CA"/>
                  </w:rPr>
                  <w:t xml:space="preserve">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accidentally</w:t>
                </w:r>
                <w:r>
                  <w:rPr>
                    <w:lang w:val="en-CA"/>
                  </w:rPr>
                  <w:t xml:space="preserve"> 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J</w:t>
                </w:r>
                <w:r w:rsidRPr="00E56CE1">
                  <w:rPr>
                    <w:lang w:val="en-CA"/>
                  </w:rPr>
                  <w:t xml:space="preserve">anuary 1966,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was </w:t>
                </w:r>
                <w:r>
                  <w:rPr>
                    <w:lang w:val="en-CA"/>
                  </w:rPr>
                  <w:t>chosen</w:t>
                </w:r>
                <w:r w:rsidRPr="00E56CE1">
                  <w:rPr>
                    <w:lang w:val="en-CA"/>
                  </w:rPr>
                  <w:t xml:space="preserve"> to replace him as </w:t>
                </w:r>
                <w:r>
                  <w:rPr>
                    <w:lang w:val="en-CA"/>
                  </w:rPr>
                  <w:t>main</w:t>
                </w:r>
                <w:r w:rsidRPr="00E56CE1">
                  <w:rPr>
                    <w:lang w:val="en-CA"/>
                  </w:rPr>
                  <w:t xml:space="preserve"> conductor of the newly founded </w:t>
                </w:r>
                <w:proofErr w:type="spellStart"/>
                <w:r w:rsidRPr="00E56CE1">
                  <w:rPr>
                    <w:i/>
                    <w:lang w:val="en-CA"/>
                  </w:rPr>
                  <w:t>Société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contemporaine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du Québec </w:t>
                </w:r>
                <w:r w:rsidRPr="00E56CE1">
                  <w:rPr>
                    <w:lang w:val="en-CA"/>
                  </w:rPr>
                  <w:t>(SMCQ</w:t>
                </w:r>
                <w:r>
                  <w:rPr>
                    <w:lang w:val="en-CA"/>
                  </w:rPr>
                  <w:t>),</w:t>
                </w:r>
                <w:r w:rsidRPr="00E56CE1">
                  <w:rPr>
                    <w:lang w:val="en-CA"/>
                  </w:rPr>
                  <w:t xml:space="preserve"> Canada’s very f</w:t>
                </w:r>
                <w:r>
                  <w:rPr>
                    <w:lang w:val="en-CA"/>
                  </w:rPr>
                  <w:t>irst ensemble devoted to contemporary music.</w:t>
                </w:r>
                <w:r w:rsidRPr="00E56CE1">
                  <w:rPr>
                    <w:lang w:val="en-CA"/>
                  </w:rPr>
                  <w:t xml:space="preserve"> As </w:t>
                </w:r>
                <w:r>
                  <w:rPr>
                    <w:lang w:val="en-CA"/>
                  </w:rPr>
                  <w:t>the</w:t>
                </w:r>
                <w:r w:rsidRPr="00E56CE1">
                  <w:rPr>
                    <w:lang w:val="en-CA"/>
                  </w:rPr>
                  <w:t xml:space="preserve"> leading figure of the SMCQ,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performed</w:t>
                </w:r>
                <w:r w:rsidRPr="00E56CE1">
                  <w:rPr>
                    <w:lang w:val="en-CA"/>
                  </w:rPr>
                  <w:t xml:space="preserve"> music from around the world</w:t>
                </w:r>
                <w:r>
                  <w:rPr>
                    <w:lang w:val="en-CA"/>
                  </w:rPr>
                  <w:t xml:space="preserve">, including many first auditions of </w:t>
                </w:r>
                <w:proofErr w:type="spellStart"/>
                <w:r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works. He also </w:t>
                </w:r>
                <w:r w:rsidR="00910416">
                  <w:rPr>
                    <w:lang w:val="en-CA"/>
                  </w:rPr>
                  <w:t>contributed to extend C</w:t>
                </w:r>
                <w:r w:rsidRPr="00E56CE1">
                  <w:rPr>
                    <w:lang w:val="en-CA"/>
                  </w:rPr>
                  <w:t>anadian music’s reputation in many countries</w:t>
                </w:r>
                <w:r>
                  <w:rPr>
                    <w:lang w:val="en-CA"/>
                  </w:rPr>
                  <w:t xml:space="preserve"> by conducting the SMCQ ensemble in Europe (1972) and America (1977). In 1967,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joined the leading staff</w:t>
                </w:r>
                <w:r w:rsidRPr="00E56CE1">
                  <w:rPr>
                    <w:lang w:val="en-CA"/>
                  </w:rPr>
                  <w:t xml:space="preserve"> of the </w:t>
                </w:r>
                <w:proofErr w:type="spellStart"/>
                <w:r w:rsidRPr="00E56CE1">
                  <w:rPr>
                    <w:lang w:val="en-CA"/>
                  </w:rPr>
                  <w:t>Université</w:t>
                </w:r>
                <w:proofErr w:type="spellEnd"/>
                <w:r w:rsidRPr="00E56CE1">
                  <w:rPr>
                    <w:lang w:val="en-CA"/>
                  </w:rPr>
                  <w:t xml:space="preserve"> de Montréal’s </w:t>
                </w:r>
                <w:r>
                  <w:rPr>
                    <w:lang w:val="en-CA"/>
                  </w:rPr>
                  <w:t>music faculty, where he taught</w:t>
                </w:r>
                <w:r w:rsidRPr="00E56CE1">
                  <w:rPr>
                    <w:lang w:val="en-CA"/>
                  </w:rPr>
                  <w:t xml:space="preserve"> composition and music</w:t>
                </w:r>
                <w:r>
                  <w:rPr>
                    <w:lang w:val="en-CA"/>
                  </w:rPr>
                  <w:t xml:space="preserve"> analysis, with a focus on the post-</w:t>
                </w:r>
                <w:proofErr w:type="spellStart"/>
                <w:r>
                  <w:rPr>
                    <w:lang w:val="en-CA"/>
                  </w:rPr>
                  <w:t>webernian</w:t>
                </w:r>
                <w:proofErr w:type="spellEnd"/>
                <w:r>
                  <w:rPr>
                    <w:lang w:val="en-CA"/>
                  </w:rPr>
                  <w:t xml:space="preserve"> serial repertoire. His profound convictions that new music shall be thoroughly </w:t>
                </w:r>
                <w:proofErr w:type="spellStart"/>
                <w:r>
                  <w:rPr>
                    <w:lang w:val="en-CA"/>
                  </w:rPr>
                  <w:t>structurated</w:t>
                </w:r>
                <w:proofErr w:type="spellEnd"/>
                <w:r>
                  <w:rPr>
                    <w:lang w:val="en-CA"/>
                  </w:rPr>
                  <w:t xml:space="preserve"> had a strong impact on his students, even on those who questioned or rejected it. At that</w:t>
                </w:r>
                <w:r w:rsidRPr="00E56CE1">
                  <w:rPr>
                    <w:lang w:val="en-CA"/>
                  </w:rPr>
                  <w:t xml:space="preserve"> time, he </w:t>
                </w:r>
                <w:r>
                  <w:rPr>
                    <w:lang w:val="en-CA"/>
                  </w:rPr>
                  <w:t xml:space="preserve">was </w:t>
                </w:r>
                <w:r w:rsidRPr="00E56CE1">
                  <w:rPr>
                    <w:lang w:val="en-CA"/>
                  </w:rPr>
                  <w:t>also heard once a week</w:t>
                </w:r>
                <w:r>
                  <w:rPr>
                    <w:lang w:val="en-CA"/>
                  </w:rPr>
                  <w:t xml:space="preserve"> as presenter of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siècle</w:t>
                </w:r>
                <w:r>
                  <w:rPr>
                    <w:lang w:val="en-CA"/>
                  </w:rPr>
                  <w:t xml:space="preserve"> (1971-1986)</w:t>
                </w:r>
                <w:r>
                  <w:rPr>
                    <w:i/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 CBC radio </w:t>
                </w:r>
                <w:r>
                  <w:rPr>
                    <w:lang w:val="en-CA"/>
                  </w:rPr>
                  <w:t xml:space="preserve">program. He truly excelled in this role, bringing historical context to major </w:t>
                </w:r>
                <w:proofErr w:type="spellStart"/>
                <w:r>
                  <w:rPr>
                    <w:lang w:val="en-CA"/>
                  </w:rPr>
                  <w:t>twenthieth</w:t>
                </w:r>
                <w:proofErr w:type="spellEnd"/>
                <w:r>
                  <w:rPr>
                    <w:lang w:val="en-CA"/>
                  </w:rPr>
                  <w:t xml:space="preserve"> century masterpieces and providing listeners with cues to understanding recent works by living composers of international status. </w:t>
                </w:r>
                <w:r w:rsidRPr="00E56CE1">
                  <w:rPr>
                    <w:lang w:val="en-CA"/>
                  </w:rPr>
                  <w:t xml:space="preserve">Conductor, teacher and </w:t>
                </w:r>
                <w:r w:rsidR="00910416">
                  <w:rPr>
                    <w:lang w:val="en-CA"/>
                  </w:rPr>
                  <w:t>communicator</w:t>
                </w:r>
                <w:r>
                  <w:rPr>
                    <w:lang w:val="en-CA"/>
                  </w:rPr>
                  <w:t>:</w:t>
                </w:r>
                <w:r w:rsidRPr="00E56CE1">
                  <w:rPr>
                    <w:lang w:val="en-CA"/>
                  </w:rPr>
                  <w:t xml:space="preserve">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occupied these </w:t>
                </w:r>
                <w:r>
                  <w:rPr>
                    <w:lang w:val="en-CA"/>
                  </w:rPr>
                  <w:t>functions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from</w:t>
                </w:r>
                <w:r w:rsidRPr="00E56CE1">
                  <w:rPr>
                    <w:lang w:val="en-CA"/>
                  </w:rPr>
                  <w:t xml:space="preserve"> the mid 1960’s </w:t>
                </w:r>
                <w:r>
                  <w:rPr>
                    <w:lang w:val="en-CA"/>
                  </w:rPr>
                  <w:t>to the time of his death, o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November 1</w:t>
                </w:r>
                <w:r w:rsidRPr="00B67E43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1986. </w:t>
                </w:r>
              </w:p>
              <w:p w14:paraId="19F9F27E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24D880AD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As a composer,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produced many cycles of vocal and instrumental music. </w:t>
                </w:r>
                <w:r>
                  <w:rPr>
                    <w:lang w:val="en-CA"/>
                  </w:rPr>
                  <w:t xml:space="preserve">Following the two songs cycles already mentioned, i.e., </w:t>
                </w: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4F2A92">
                  <w:rPr>
                    <w:lang w:val="en-CA"/>
                  </w:rPr>
                  <w:t>Terre</w:t>
                </w:r>
                <w:r>
                  <w:rPr>
                    <w:lang w:val="en-CA"/>
                  </w:rPr>
                  <w:t xml:space="preserve"> (1951,1956) and </w:t>
                </w:r>
                <w:r>
                  <w:rPr>
                    <w:i/>
                    <w:lang w:val="en-CA"/>
                  </w:rPr>
                  <w:t xml:space="preserve">Caprices </w:t>
                </w:r>
                <w:r>
                  <w:rPr>
                    <w:lang w:val="en-CA"/>
                  </w:rPr>
                  <w:t xml:space="preserve">(1954), </w:t>
                </w:r>
                <w:r w:rsidRPr="004F2A92"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wrote </w:t>
                </w:r>
                <w:r>
                  <w:rPr>
                    <w:lang w:val="en-CA"/>
                  </w:rPr>
                  <w:t xml:space="preserve">in the 1960s </w:t>
                </w:r>
                <w:r w:rsidRPr="00E56CE1">
                  <w:rPr>
                    <w:i/>
                    <w:lang w:val="en-CA"/>
                  </w:rPr>
                  <w:t>Phrases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i/>
                    <w:lang w:val="en-CA"/>
                  </w:rPr>
                  <w:t xml:space="preserve">I </w:t>
                </w:r>
                <w:r>
                  <w:rPr>
                    <w:lang w:val="en-CA"/>
                  </w:rPr>
                  <w:t xml:space="preserve">(1967) and </w:t>
                </w:r>
                <w:r>
                  <w:rPr>
                    <w:i/>
                    <w:lang w:val="en-CA"/>
                  </w:rPr>
                  <w:t xml:space="preserve">Phrases II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>; he then</w:t>
                </w:r>
                <w:r w:rsidRPr="00E56CE1">
                  <w:rPr>
                    <w:lang w:val="en-CA"/>
                  </w:rPr>
                  <w:t xml:space="preserve"> began a</w:t>
                </w:r>
                <w:r>
                  <w:rPr>
                    <w:lang w:val="en-CA"/>
                  </w:rPr>
                  <w:t xml:space="preserve"> major cycle of three compositions e</w:t>
                </w:r>
                <w:r w:rsidRPr="00E56CE1">
                  <w:rPr>
                    <w:lang w:val="en-CA"/>
                  </w:rPr>
                  <w:t xml:space="preserve">ntitled </w:t>
                </w:r>
                <w:proofErr w:type="spellStart"/>
                <w:r w:rsidRPr="00E56CE1">
                  <w:rPr>
                    <w:i/>
                    <w:lang w:val="en-CA"/>
                  </w:rPr>
                  <w:t>Offrande</w:t>
                </w:r>
                <w:proofErr w:type="spellEnd"/>
                <w:r w:rsidRPr="00EA4344">
                  <w:rPr>
                    <w:lang w:val="en-CA"/>
                  </w:rPr>
                  <w:t xml:space="preserve">, (1969, 1970, 1971), based on proportions taken from the main theme of Bach’s </w:t>
                </w:r>
                <w:proofErr w:type="spellStart"/>
                <w:r w:rsidRPr="00EA4344">
                  <w:rPr>
                    <w:i/>
                    <w:lang w:val="en-CA"/>
                  </w:rPr>
                  <w:t>Musikalisches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A4344">
                  <w:rPr>
                    <w:i/>
                    <w:lang w:val="en-CA"/>
                  </w:rPr>
                  <w:t>Opfer</w:t>
                </w:r>
                <w:proofErr w:type="spellEnd"/>
                <w:r w:rsidRPr="00EA4344">
                  <w:rPr>
                    <w:lang w:val="en-CA"/>
                  </w:rPr>
                  <w:t xml:space="preserve">. These important works were followed by a second triptych entitled </w:t>
                </w:r>
                <w:r w:rsidRPr="00EA4344">
                  <w:rPr>
                    <w:i/>
                    <w:lang w:val="en-CA"/>
                  </w:rPr>
                  <w:t>Circuit</w:t>
                </w:r>
                <w:r w:rsidRPr="00EA4344">
                  <w:rPr>
                    <w:lang w:val="en-CA"/>
                  </w:rPr>
                  <w:t xml:space="preserve">, (1972, 1972, 1973) which pushed even further the conceptual process inspired by the material developed in the three </w:t>
                </w:r>
                <w:proofErr w:type="spellStart"/>
                <w:r w:rsidRPr="00EA4344">
                  <w:rPr>
                    <w:i/>
                    <w:lang w:val="en-CA"/>
                  </w:rPr>
                  <w:t>Offrandes</w:t>
                </w:r>
                <w:proofErr w:type="spellEnd"/>
                <w:r w:rsidRPr="00EA4344">
                  <w:rPr>
                    <w:lang w:val="en-CA"/>
                  </w:rPr>
                  <w:t>.</w:t>
                </w:r>
                <w:r w:rsidRPr="00E56CE1">
                  <w:rPr>
                    <w:lang w:val="en-CA"/>
                  </w:rPr>
                  <w:t xml:space="preserve"> Other </w:t>
                </w:r>
                <w:r>
                  <w:rPr>
                    <w:lang w:val="en-CA"/>
                  </w:rPr>
                  <w:t xml:space="preserve">significant </w:t>
                </w:r>
                <w:r w:rsidRPr="00E56CE1">
                  <w:rPr>
                    <w:lang w:val="en-CA"/>
                  </w:rPr>
                  <w:t xml:space="preserve">works by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are </w:t>
                </w:r>
                <w:proofErr w:type="spellStart"/>
                <w:r w:rsidRPr="00E56CE1">
                  <w:rPr>
                    <w:i/>
                    <w:lang w:val="en-CA"/>
                  </w:rPr>
                  <w:t>Amuya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 xml:space="preserve">), </w:t>
                </w:r>
                <w:r w:rsidRPr="00E56CE1">
                  <w:rPr>
                    <w:i/>
                    <w:lang w:val="en-CA"/>
                  </w:rPr>
                  <w:t xml:space="preserve">…chant </w:t>
                </w:r>
                <w:proofErr w:type="spellStart"/>
                <w:r w:rsidRPr="00E56CE1">
                  <w:rPr>
                    <w:i/>
                    <w:lang w:val="en-CA"/>
                  </w:rPr>
                  <w:t>d’amours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(1975</w:t>
                </w:r>
                <w:r w:rsidRPr="00E56CE1">
                  <w:rPr>
                    <w:lang w:val="en-CA"/>
                  </w:rPr>
                  <w:t xml:space="preserve">), </w:t>
                </w:r>
                <w:proofErr w:type="spellStart"/>
                <w:r w:rsidRPr="00E56CE1">
                  <w:rPr>
                    <w:i/>
                    <w:lang w:val="en-CA"/>
                  </w:rPr>
                  <w:t>Rivages</w:t>
                </w:r>
                <w:proofErr w:type="spellEnd"/>
                <w:r>
                  <w:rPr>
                    <w:lang w:val="en-CA"/>
                  </w:rPr>
                  <w:t xml:space="preserve"> (1976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 xml:space="preserve">, </w:t>
                </w:r>
                <w:proofErr w:type="spellStart"/>
                <w:r>
                  <w:rPr>
                    <w:lang w:val="en-CA"/>
                  </w:rPr>
                  <w:t>Quintette</w:t>
                </w:r>
                <w:proofErr w:type="spellEnd"/>
                <w:r>
                  <w:rPr>
                    <w:lang w:val="en-CA"/>
                  </w:rPr>
                  <w:t xml:space="preserve"> (1978)</w:t>
                </w:r>
                <w:r w:rsidRPr="00E56CE1">
                  <w:rPr>
                    <w:lang w:val="en-CA"/>
                  </w:rPr>
                  <w:t xml:space="preserve"> and </w:t>
                </w:r>
                <w:proofErr w:type="spellStart"/>
                <w:r w:rsidRPr="00E56CE1">
                  <w:rPr>
                    <w:i/>
                    <w:lang w:val="en-CA"/>
                  </w:rPr>
                  <w:t>Plages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 xml:space="preserve">(1981). </w:t>
                </w:r>
              </w:p>
              <w:p w14:paraId="20CD2978" w14:textId="458BB4D5" w:rsidR="003F0D73" w:rsidRPr="00977B4A" w:rsidRDefault="00977B4A" w:rsidP="00977B4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E56CE1">
                  <w:rPr>
                    <w:lang w:val="en-CA"/>
                  </w:rPr>
                  <w:t xml:space="preserve"> all of his</w:t>
                </w:r>
                <w:r>
                  <w:rPr>
                    <w:lang w:val="en-CA"/>
                  </w:rPr>
                  <w:t xml:space="preserve"> mature</w:t>
                </w:r>
                <w:r w:rsidRPr="00E56CE1">
                  <w:rPr>
                    <w:lang w:val="en-CA"/>
                  </w:rPr>
                  <w:t xml:space="preserve"> works,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remained a lyric</w:t>
                </w:r>
                <w:r>
                  <w:rPr>
                    <w:lang w:val="en-CA"/>
                  </w:rPr>
                  <w:t>al</w:t>
                </w:r>
                <w:r w:rsidRPr="00E56CE1">
                  <w:rPr>
                    <w:lang w:val="en-CA"/>
                  </w:rPr>
                  <w:t xml:space="preserve"> composer</w:t>
                </w:r>
                <w:r w:rsidRPr="00E41C96">
                  <w:rPr>
                    <w:lang w:val="en-CA"/>
                  </w:rPr>
                  <w:t>, always in search of a way to « make sounds sing », as he himself used to say. In his music, as well as in his spoken and written words (as a radio host, in interviews and in his published texts) he attacked conservative stagnation</w:t>
                </w:r>
                <w:r w:rsidR="00910416">
                  <w:rPr>
                    <w:lang w:val="en-CA"/>
                  </w:rPr>
                  <w:t xml:space="preserve"> in a cultural landscape where C</w:t>
                </w:r>
                <w:r w:rsidRPr="00E41C96">
                  <w:rPr>
                    <w:lang w:val="en-CA"/>
                  </w:rPr>
                  <w:t xml:space="preserve">atholicism was still deeply rooted, and criticised </w:t>
                </w:r>
                <w:proofErr w:type="spellStart"/>
                <w:r w:rsidRPr="00E41C96">
                  <w:rPr>
                    <w:lang w:val="en-CA"/>
                  </w:rPr>
                  <w:t>folklorism</w:t>
                </w:r>
                <w:proofErr w:type="spellEnd"/>
                <w:r w:rsidRPr="00E41C96">
                  <w:rPr>
                    <w:lang w:val="en-CA"/>
                  </w:rPr>
                  <w:t xml:space="preserve"> as a mean to define Canadian musical identity in a broad way, and specifically Quebec’s </w:t>
                </w:r>
                <w:r w:rsidRPr="00E41C96">
                  <w:rPr>
                    <w:lang w:val="en-CA"/>
                  </w:rPr>
                  <w:lastRenderedPageBreak/>
                  <w:t xml:space="preserve">own particularities. </w:t>
                </w:r>
                <w:r w:rsidRPr="00303581">
                  <w:rPr>
                    <w:lang w:val="en-CA"/>
                  </w:rPr>
                  <w:t>He also claimed</w:t>
                </w:r>
                <w:r>
                  <w:rPr>
                    <w:lang w:val="en-CA"/>
                  </w:rPr>
                  <w:t xml:space="preserve"> the recognition</w:t>
                </w:r>
                <w:r w:rsidRPr="00303581">
                  <w:rPr>
                    <w:lang w:val="en-CA"/>
                  </w:rPr>
                  <w:t xml:space="preserve">, on the international music scene, </w:t>
                </w:r>
                <w:r>
                  <w:rPr>
                    <w:lang w:val="en-CA"/>
                  </w:rPr>
                  <w:t>of the works composed by his French Canadian colleagues, a repertoire that he considered equal in quality to that of many composers of the highest reputation in the world</w:t>
                </w:r>
                <w:r w:rsidRPr="00303581">
                  <w:rPr>
                    <w:lang w:val="en-CA"/>
                  </w:rPr>
                  <w:t xml:space="preserve">. </w:t>
                </w:r>
                <w:proofErr w:type="spellStart"/>
                <w:r w:rsidRPr="00303581">
                  <w:rPr>
                    <w:lang w:val="en-CA"/>
                  </w:rPr>
                  <w:t>G</w:t>
                </w:r>
                <w:r>
                  <w:rPr>
                    <w:lang w:val="en-CA"/>
                  </w:rPr>
                  <w:t>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defended conceptual</w:t>
                </w:r>
                <w:r w:rsidRPr="00E56CE1">
                  <w:rPr>
                    <w:lang w:val="en-CA"/>
                  </w:rPr>
                  <w:t xml:space="preserve"> rigor and </w:t>
                </w:r>
                <w:r>
                  <w:rPr>
                    <w:lang w:val="en-CA"/>
                  </w:rPr>
                  <w:t>a search for</w:t>
                </w:r>
                <w:r w:rsidRPr="00E56CE1">
                  <w:rPr>
                    <w:lang w:val="en-CA"/>
                  </w:rPr>
                  <w:t xml:space="preserve"> n</w:t>
                </w:r>
                <w:r>
                  <w:rPr>
                    <w:lang w:val="en-CA"/>
                  </w:rPr>
                  <w:t>ew musical structures, while denouncing the in</w:t>
                </w:r>
                <w:r w:rsidRPr="00E56CE1">
                  <w:rPr>
                    <w:lang w:val="en-CA"/>
                  </w:rPr>
                  <w:t>ert repetition</w:t>
                </w:r>
                <w:r>
                  <w:rPr>
                    <w:lang w:val="en-CA"/>
                  </w:rPr>
                  <w:t xml:space="preserve">s of extinguished past forms. Above all, he favored artistic necessity and contemporary </w:t>
                </w:r>
                <w:r w:rsidR="00910416">
                  <w:rPr>
                    <w:lang w:val="en-CA"/>
                  </w:rPr>
                  <w:t>means of expression over the com</w:t>
                </w:r>
                <w:r>
                  <w:rPr>
                    <w:lang w:val="en-CA"/>
                  </w:rPr>
                  <w:t>fort</w:t>
                </w:r>
                <w:r w:rsidRPr="00E56CE1">
                  <w:rPr>
                    <w:lang w:val="en-CA"/>
                  </w:rPr>
                  <w:t xml:space="preserve"> of conventional romantic and post-romantic lyricism</w:t>
                </w:r>
                <w:r>
                  <w:rPr>
                    <w:lang w:val="en-CA"/>
                  </w:rPr>
                  <w:t>s</w:t>
                </w:r>
                <w:r w:rsidRPr="00E56CE1">
                  <w:rPr>
                    <w:lang w:val="en-CA"/>
                  </w:rPr>
                  <w:t xml:space="preserve">. In many ways, as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Gilles </w:t>
                </w:r>
                <w:proofErr w:type="spellStart"/>
                <w:r w:rsidRPr="00E56CE1">
                  <w:rPr>
                    <w:lang w:val="en-CA"/>
                  </w:rPr>
                  <w:t>Po</w:t>
                </w:r>
                <w:r>
                  <w:rPr>
                    <w:lang w:val="en-CA"/>
                  </w:rPr>
                  <w:t>tvin</w:t>
                </w:r>
                <w:proofErr w:type="spellEnd"/>
                <w:r>
                  <w:rPr>
                    <w:lang w:val="en-CA"/>
                  </w:rPr>
                  <w:t xml:space="preserve"> wrote in 1979, on the occasion of the composer’s 50</w:t>
                </w:r>
                <w:r w:rsidRPr="00096AE6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birthday,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could well </w:t>
                </w:r>
                <w:r w:rsidRPr="00E56CE1">
                  <w:rPr>
                    <w:lang w:val="en-CA"/>
                  </w:rPr>
                  <w:t xml:space="preserve">have been that </w:t>
                </w:r>
                <w:r>
                  <w:rPr>
                    <w:lang w:val="en-CA"/>
                  </w:rPr>
                  <w:t>long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awaited composer, equivalent in music to Quebec revolutionary painter Jean-Claude </w:t>
                </w:r>
                <w:proofErr w:type="spellStart"/>
                <w:r>
                  <w:rPr>
                    <w:lang w:val="en-CA"/>
                  </w:rPr>
                  <w:t>Borduas</w:t>
                </w:r>
                <w:proofErr w:type="spellEnd"/>
                <w:r>
                  <w:rPr>
                    <w:lang w:val="en-CA"/>
                  </w:rPr>
                  <w:t xml:space="preserve"> (1905-1960),</w:t>
                </w:r>
                <w:r w:rsidRPr="00E56CE1">
                  <w:rPr>
                    <w:lang w:val="en-CA"/>
                  </w:rPr>
                  <w:t xml:space="preserve"> that he </w:t>
                </w:r>
                <w:r>
                  <w:rPr>
                    <w:lang w:val="en-CA"/>
                  </w:rPr>
                  <w:t>had, at the beginning of his career, wished for in his writings. He embodied</w:t>
                </w:r>
                <w:r w:rsidRPr="00E56CE1">
                  <w:rPr>
                    <w:lang w:val="en-CA"/>
                  </w:rPr>
                  <w:t xml:space="preserve"> the spirit of a</w:t>
                </w:r>
                <w:r>
                  <w:rPr>
                    <w:lang w:val="en-CA"/>
                  </w:rPr>
                  <w:t xml:space="preserve"> new</w:t>
                </w:r>
                <w:r w:rsidRPr="00E56CE1">
                  <w:rPr>
                    <w:lang w:val="en-CA"/>
                  </w:rPr>
                  <w:t xml:space="preserve"> generation of composers</w:t>
                </w:r>
                <w:r>
                  <w:rPr>
                    <w:lang w:val="en-CA"/>
                  </w:rPr>
                  <w:t>, born, in his view, in</w:t>
                </w:r>
                <w:r w:rsidRPr="00E56CE1">
                  <w:rPr>
                    <w:lang w:val="en-CA"/>
                  </w:rPr>
                  <w:t xml:space="preserve"> a musical culture that had </w:t>
                </w:r>
                <w:r>
                  <w:rPr>
                    <w:lang w:val="en-CA"/>
                  </w:rPr>
                  <w:t>only recently</w:t>
                </w:r>
                <w:r w:rsidRPr="00E56CE1">
                  <w:rPr>
                    <w:lang w:val="en-CA"/>
                  </w:rPr>
                  <w:t xml:space="preserve"> reached its first maturity, and that still search</w:t>
                </w:r>
                <w:r>
                  <w:rPr>
                    <w:lang w:val="en-CA"/>
                  </w:rPr>
                  <w:t>ed</w:t>
                </w:r>
                <w:r w:rsidRPr="00E56CE1">
                  <w:rPr>
                    <w:lang w:val="en-CA"/>
                  </w:rPr>
                  <w:t xml:space="preserve"> its way to the culminating point of a momentaril</w:t>
                </w:r>
                <w:r>
                  <w:rPr>
                    <w:lang w:val="en-CA"/>
                  </w:rPr>
                  <w:t>y atta</w:t>
                </w:r>
                <w:r w:rsidRPr="00E56CE1">
                  <w:rPr>
                    <w:lang w:val="en-CA"/>
                  </w:rPr>
                  <w:t xml:space="preserve">ined perfection, ideologically conceived.  </w:t>
                </w:r>
              </w:p>
            </w:tc>
          </w:sdtContent>
        </w:sdt>
      </w:tr>
      <w:tr w:rsidR="003235A7" w14:paraId="14569A5A" w14:textId="77777777" w:rsidTr="003235A7">
        <w:tc>
          <w:tcPr>
            <w:tcW w:w="9016" w:type="dxa"/>
          </w:tcPr>
          <w:p w14:paraId="523BAB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18D6F9B248F040A532FEBF3E8433AF"/>
              </w:placeholder>
            </w:sdtPr>
            <w:sdtEndPr/>
            <w:sdtContent>
              <w:commentRangeStart w:id="0" w:displacedByCustomXml="prev"/>
              <w:p w14:paraId="6B811376" w14:textId="7CDC2E12" w:rsidR="00D7293E" w:rsidRDefault="00185739" w:rsidP="00C90B29">
                <w:pPr>
                  <w:rPr>
                    <w:lang w:eastAsia="zh-CN"/>
                  </w:rPr>
                </w:pPr>
                <w:sdt>
                  <w:sdtPr>
                    <w:id w:val="-1611739973"/>
                    <w:citation/>
                  </w:sdtPr>
                  <w:sdtEndPr/>
                  <w:sdtContent>
                    <w:r w:rsidR="00C90B29">
                      <w:fldChar w:fldCharType="begin"/>
                    </w:r>
                    <w:r w:rsidR="00D7293E">
                      <w:rPr>
                        <w:lang w:val="en-US"/>
                      </w:rPr>
                      <w:instrText xml:space="preserve">CITATION Boi96 \l 1033 </w:instrText>
                    </w:r>
                    <w:r w:rsidR="00C90B29">
                      <w:fldChar w:fldCharType="separate"/>
                    </w:r>
                    <w:r w:rsidR="00D7293E">
                      <w:rPr>
                        <w:noProof/>
                        <w:lang w:val="en-US"/>
                      </w:rPr>
                      <w:t xml:space="preserve"> </w:t>
                    </w:r>
                    <w:r w:rsidR="00D7293E" w:rsidRPr="00D7293E">
                      <w:rPr>
                        <w:noProof/>
                        <w:lang w:val="en-US"/>
                      </w:rPr>
                      <w:t>(Boivin)</w:t>
                    </w:r>
                    <w:r w:rsidR="00C90B29">
                      <w:fldChar w:fldCharType="end"/>
                    </w:r>
                  </w:sdtContent>
                </w:sdt>
                <w:commentRangeEnd w:id="0"/>
                <w:r w:rsidR="00D7293E">
                  <w:rPr>
                    <w:rStyle w:val="CommentReference"/>
                  </w:rPr>
                  <w:commentReference w:id="0"/>
                </w:r>
              </w:p>
              <w:p w14:paraId="63BEE003" w14:textId="77777777" w:rsidR="00D7293E" w:rsidRDefault="00185739" w:rsidP="00C90B29">
                <w:pPr>
                  <w:rPr>
                    <w:lang w:eastAsia="zh-CN"/>
                  </w:rPr>
                </w:pPr>
                <w:sdt>
                  <w:sdtPr>
                    <w:id w:val="1941170615"/>
                    <w:citation/>
                  </w:sdtPr>
                  <w:sdtEndPr/>
                  <w:sdtContent>
                    <w:r w:rsidR="00C90B29">
                      <w:fldChar w:fldCharType="begin"/>
                    </w:r>
                    <w:r w:rsidR="00C90B29">
                      <w:rPr>
                        <w:lang w:val="en-US"/>
                      </w:rPr>
                      <w:instrText xml:space="preserve"> CITATION Dug71 \l 1033 </w:instrText>
                    </w:r>
                    <w:r w:rsidR="00C90B29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(Duguay)</w:t>
                    </w:r>
                    <w:r w:rsidR="00C90B29">
                      <w:fldChar w:fldCharType="end"/>
                    </w:r>
                  </w:sdtContent>
                </w:sdt>
              </w:p>
              <w:p w14:paraId="45798D66" w14:textId="77777777" w:rsidR="00D7293E" w:rsidRDefault="00185739" w:rsidP="00C90B29">
                <w:pPr>
                  <w:rPr>
                    <w:lang w:eastAsia="zh-CN"/>
                  </w:rPr>
                </w:pPr>
                <w:sdt>
                  <w:sdtPr>
                    <w:id w:val="874585217"/>
                    <w:citation/>
                  </w:sdtPr>
                  <w:sdtEndPr/>
                  <w:sdtContent>
                    <w:r w:rsidR="00BE7721">
                      <w:fldChar w:fldCharType="begin"/>
                    </w:r>
                    <w:r w:rsidR="00BE7721">
                      <w:rPr>
                        <w:lang w:val="en-US"/>
                      </w:rPr>
                      <w:instrText xml:space="preserve"> CITATION Fle74 \l 1033 </w:instrText>
                    </w:r>
                    <w:r w:rsidR="00BE7721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(Fleuret)</w:t>
                    </w:r>
                    <w:r w:rsidR="00BE7721">
                      <w:fldChar w:fldCharType="end"/>
                    </w:r>
                  </w:sdtContent>
                </w:sdt>
              </w:p>
              <w:p w14:paraId="5636EE08" w14:textId="63325EAA" w:rsidR="003235A7" w:rsidRDefault="00185739" w:rsidP="00C90B29">
                <w:sdt>
                  <w:sdtPr>
                    <w:id w:val="-29502905"/>
                    <w:citation/>
                  </w:sdtPr>
                  <w:sdtEndPr/>
                  <w:sdtContent>
                    <w:r w:rsidR="00A679A0">
                      <w:fldChar w:fldCharType="begin"/>
                    </w:r>
                    <w:r w:rsidR="00A679A0">
                      <w:rPr>
                        <w:lang w:val="en-US"/>
                      </w:rPr>
                      <w:instrText xml:space="preserve"> CITATION Lef86 \l 1033 </w:instrText>
                    </w:r>
                    <w:r w:rsidR="00A679A0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(Lefebvre)</w:t>
                    </w:r>
                    <w:r w:rsidR="00A679A0">
                      <w:fldChar w:fldCharType="end"/>
                    </w:r>
                  </w:sdtContent>
                </w:sdt>
              </w:p>
            </w:sdtContent>
          </w:sdt>
        </w:tc>
        <w:bookmarkStart w:id="1" w:name="_GoBack"/>
        <w:bookmarkEnd w:id="1"/>
      </w:tr>
    </w:tbl>
    <w:p w14:paraId="596C225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03T21:14:00Z" w:initials="YT">
    <w:p w14:paraId="2EC0FB7A" w14:textId="5FC964EC" w:rsidR="00D7293E" w:rsidRDefault="00D7293E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Verify: a book or an article? In </w:t>
      </w:r>
      <w:r>
        <w:rPr>
          <w:rFonts w:hint="eastAsia"/>
          <w:lang w:eastAsia="zh-CN"/>
        </w:rPr>
        <w:t>a journal or periodical?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0FB7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D7B57" w14:textId="77777777" w:rsidR="00185739" w:rsidRDefault="00185739" w:rsidP="007A0D55">
      <w:pPr>
        <w:spacing w:after="0" w:line="240" w:lineRule="auto"/>
      </w:pPr>
      <w:r>
        <w:separator/>
      </w:r>
    </w:p>
  </w:endnote>
  <w:endnote w:type="continuationSeparator" w:id="0">
    <w:p w14:paraId="168AB804" w14:textId="77777777" w:rsidR="00185739" w:rsidRDefault="001857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66D39" w14:textId="77777777" w:rsidR="00185739" w:rsidRDefault="00185739" w:rsidP="007A0D55">
      <w:pPr>
        <w:spacing w:after="0" w:line="240" w:lineRule="auto"/>
      </w:pPr>
      <w:r>
        <w:separator/>
      </w:r>
    </w:p>
  </w:footnote>
  <w:footnote w:type="continuationSeparator" w:id="0">
    <w:p w14:paraId="7509DAF2" w14:textId="77777777" w:rsidR="00185739" w:rsidRDefault="001857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0BD1D" w14:textId="77777777" w:rsidR="00A679A0" w:rsidRDefault="00A679A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F3C4E5" w14:textId="77777777" w:rsidR="00A679A0" w:rsidRDefault="00A679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4A"/>
    <w:rsid w:val="00032559"/>
    <w:rsid w:val="00052040"/>
    <w:rsid w:val="000B25AE"/>
    <w:rsid w:val="000B55AB"/>
    <w:rsid w:val="000D24DC"/>
    <w:rsid w:val="00101B2E"/>
    <w:rsid w:val="00116FA0"/>
    <w:rsid w:val="0015114C"/>
    <w:rsid w:val="0018573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0416"/>
    <w:rsid w:val="00911181"/>
    <w:rsid w:val="00922950"/>
    <w:rsid w:val="00977B4A"/>
    <w:rsid w:val="009A7264"/>
    <w:rsid w:val="009D1606"/>
    <w:rsid w:val="009E18A1"/>
    <w:rsid w:val="009E73D7"/>
    <w:rsid w:val="00A27D2C"/>
    <w:rsid w:val="00A679A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E7721"/>
    <w:rsid w:val="00BF40E1"/>
    <w:rsid w:val="00C27FAB"/>
    <w:rsid w:val="00C358D4"/>
    <w:rsid w:val="00C6296B"/>
    <w:rsid w:val="00C90B29"/>
    <w:rsid w:val="00CC586D"/>
    <w:rsid w:val="00CF1542"/>
    <w:rsid w:val="00CF3EC5"/>
    <w:rsid w:val="00D656DA"/>
    <w:rsid w:val="00D7293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1A5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7B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4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29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9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9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9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B8321802695D458CB46305D902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3EAC-53C6-4048-9C31-ED3DB6BFBB3A}"/>
      </w:docPartPr>
      <w:docPartBody>
        <w:p w:rsidR="00DF70DA" w:rsidRDefault="00E97C7A">
          <w:pPr>
            <w:pStyle w:val="92B8321802695D458CB46305D90289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F06A508FB9464A98CE4815732A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29848-B8DD-0F44-B8C5-1A3D0DBE5869}"/>
      </w:docPartPr>
      <w:docPartBody>
        <w:p w:rsidR="00DF70DA" w:rsidRDefault="00E97C7A">
          <w:pPr>
            <w:pStyle w:val="AFF06A508FB9464A98CE4815732A57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176D08C685F9439D919C61C3D1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0A38-A440-8848-A89D-89542520B1EB}"/>
      </w:docPartPr>
      <w:docPartBody>
        <w:p w:rsidR="00DF70DA" w:rsidRDefault="00E97C7A">
          <w:pPr>
            <w:pStyle w:val="F2176D08C685F9439D919C61C3D12D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D5917EBECA3D42A73BAFF535EC8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78D4-B6B4-CD40-87CE-A64FC3172C74}"/>
      </w:docPartPr>
      <w:docPartBody>
        <w:p w:rsidR="00DF70DA" w:rsidRDefault="00E97C7A">
          <w:pPr>
            <w:pStyle w:val="56D5917EBECA3D42A73BAFF535EC85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D5F770BC77334FBBB0AE6A21682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168-4D86-E440-82F9-D5077CABD44D}"/>
      </w:docPartPr>
      <w:docPartBody>
        <w:p w:rsidR="00DF70DA" w:rsidRDefault="00E97C7A">
          <w:pPr>
            <w:pStyle w:val="14D5F770BC77334FBBB0AE6A21682FA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AE5DC3325173429BF9A20E7E17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7690E-9984-CD4B-9C85-DD8D22016320}"/>
      </w:docPartPr>
      <w:docPartBody>
        <w:p w:rsidR="00DF70DA" w:rsidRDefault="00E97C7A">
          <w:pPr>
            <w:pStyle w:val="7BAE5DC3325173429BF9A20E7E174B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910C722CDE9840AC31E9E03DB9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718-03FD-EF40-9CFF-EF5CA41E7F1F}"/>
      </w:docPartPr>
      <w:docPartBody>
        <w:p w:rsidR="00DF70DA" w:rsidRDefault="00E97C7A">
          <w:pPr>
            <w:pStyle w:val="0F910C722CDE9840AC31E9E03DB9A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3BA21145190840AC69605F040F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EA99F-B418-B64E-87F4-756A44D45708}"/>
      </w:docPartPr>
      <w:docPartBody>
        <w:p w:rsidR="00DF70DA" w:rsidRDefault="00E97C7A">
          <w:pPr>
            <w:pStyle w:val="7A3BA21145190840AC69605F040FF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A9E73A2DE41F94A9DD5F47EBE29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B5160-3BC6-EE46-BB84-1F2F18DFB028}"/>
      </w:docPartPr>
      <w:docPartBody>
        <w:p w:rsidR="00DF70DA" w:rsidRDefault="00E97C7A">
          <w:pPr>
            <w:pStyle w:val="6A9E73A2DE41F94A9DD5F47EBE2971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5EF0B3B85D9104F8FD653AC4C91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8217C-0B44-774B-96AD-40C922D7730B}"/>
      </w:docPartPr>
      <w:docPartBody>
        <w:p w:rsidR="00DF70DA" w:rsidRDefault="00E97C7A">
          <w:pPr>
            <w:pStyle w:val="45EF0B3B85D9104F8FD653AC4C9115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18D6F9B248F040A532FEBF3E84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F453-0EBA-2E44-AC71-A0B66791D730}"/>
      </w:docPartPr>
      <w:docPartBody>
        <w:p w:rsidR="00DF70DA" w:rsidRDefault="00E97C7A">
          <w:pPr>
            <w:pStyle w:val="8118D6F9B248F040A532FEBF3E8433A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DA"/>
    <w:rsid w:val="00DF70DA"/>
    <w:rsid w:val="00E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B8321802695D458CB46305D902899D">
    <w:name w:val="92B8321802695D458CB46305D902899D"/>
  </w:style>
  <w:style w:type="paragraph" w:customStyle="1" w:styleId="AFF06A508FB9464A98CE4815732A5702">
    <w:name w:val="AFF06A508FB9464A98CE4815732A5702"/>
  </w:style>
  <w:style w:type="paragraph" w:customStyle="1" w:styleId="F2176D08C685F9439D919C61C3D12D9D">
    <w:name w:val="F2176D08C685F9439D919C61C3D12D9D"/>
  </w:style>
  <w:style w:type="paragraph" w:customStyle="1" w:styleId="56D5917EBECA3D42A73BAFF535EC8509">
    <w:name w:val="56D5917EBECA3D42A73BAFF535EC8509"/>
  </w:style>
  <w:style w:type="paragraph" w:customStyle="1" w:styleId="14D5F770BC77334FBBB0AE6A21682FAC">
    <w:name w:val="14D5F770BC77334FBBB0AE6A21682FAC"/>
  </w:style>
  <w:style w:type="paragraph" w:customStyle="1" w:styleId="7BAE5DC3325173429BF9A20E7E174BA3">
    <w:name w:val="7BAE5DC3325173429BF9A20E7E174BA3"/>
  </w:style>
  <w:style w:type="paragraph" w:customStyle="1" w:styleId="0F910C722CDE9840AC31E9E03DB9AE0F">
    <w:name w:val="0F910C722CDE9840AC31E9E03DB9AE0F"/>
  </w:style>
  <w:style w:type="paragraph" w:customStyle="1" w:styleId="7A3BA21145190840AC69605F040FFE99">
    <w:name w:val="7A3BA21145190840AC69605F040FFE99"/>
  </w:style>
  <w:style w:type="paragraph" w:customStyle="1" w:styleId="6A9E73A2DE41F94A9DD5F47EBE297100">
    <w:name w:val="6A9E73A2DE41F94A9DD5F47EBE297100"/>
  </w:style>
  <w:style w:type="paragraph" w:customStyle="1" w:styleId="45EF0B3B85D9104F8FD653AC4C91154A">
    <w:name w:val="45EF0B3B85D9104F8FD653AC4C91154A"/>
  </w:style>
  <w:style w:type="paragraph" w:customStyle="1" w:styleId="8118D6F9B248F040A532FEBF3E8433AF">
    <w:name w:val="8118D6F9B248F040A532FEBF3E843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Dug71</b:Tag>
    <b:SourceType>Book</b:SourceType>
    <b:Guid>{2822AA7A-29B8-A34F-9710-31C370265D6F}</b:Guid>
    <b:Title>Musiques Du Kébèk</b:Title>
    <b:City>Montréal</b:City>
    <b:Publisher>Éditions du Jour</b:Publisher>
    <b:Year>1971</b:Year>
    <b:Author>
      <b:Author>
        <b:NameList>
          <b:Person>
            <b:Last>Duguay</b:Last>
            <b:First>Raoul</b:First>
          </b:Person>
        </b:NameList>
      </b:Author>
    </b:Author>
    <b:RefOrder>2</b:RefOrder>
  </b:Source>
  <b:Source>
    <b:Tag>Fle74</b:Tag>
    <b:SourceType>JournalArticle</b:SourceType>
    <b:Guid>{8873A168-14ED-CC43-8EC8-43E1F812F4D9}</b:Guid>
    <b:Title>Rencontre avec Serge Garant</b:Title>
    <b:Year>1974</b:Year>
    <b:Volume>9</b:Volume>
    <b:Pages>13-32</b:Pages>
    <b:Author>
      <b:Author>
        <b:NameList>
          <b:Person>
            <b:Last>Fleuret</b:Last>
            <b:First>Maurice</b:First>
          </b:Person>
        </b:NameList>
      </b:Author>
    </b:Author>
    <b:JournalName>Les Cahiers Canadiens de Musique</b:JournalName>
    <b:RefOrder>3</b:RefOrder>
  </b:Source>
  <b:Source>
    <b:Tag>Lef86</b:Tag>
    <b:SourceType>Book</b:SourceType>
    <b:Guid>{5BCD29C5-C5CC-8549-ABBE-8519A66DE1A0}</b:Guid>
    <b:Title>Serge Garant et la révolution musicale au Québec</b:Title>
    <b:Publisher>Courteau</b:Publisher>
    <b:City>Montréal</b:City>
    <b:Year>1986</b:Year>
    <b:Author>
      <b:Author>
        <b:NameList>
          <b:Person>
            <b:Last>Lefebvre</b:Last>
            <b:First>Marie-Thérèse</b:First>
          </b:Person>
        </b:NameList>
      </b:Author>
    </b:Author>
    <b:RefOrder>4</b:RefOrder>
  </b:Source>
  <b:Source>
    <b:Tag>Boi96</b:Tag>
    <b:SourceType>Book</b:SourceType>
    <b:Guid>{EBFABCF9-CDB3-FF4B-B305-3DF8B9C295E1}</b:Guid>
    <b:Title>Serge Garant</b:Title>
    <b:Year>1996</b:Year>
    <b:Author>
      <b:Author>
        <b:NameList>
          <b:Person>
            <b:Last>Boivin</b:Last>
            <b:First>Jean</b:First>
          </b:Person>
        </b:NameList>
      </b:Author>
    </b:Author>
    <b:City>Montréal</b:City>
    <b:Publisher>Presses de l'Université de Montréal</b:Publisher>
    <b:Volume>7:2</b:Volume>
    <b:RefOrder>1</b:RefOrder>
  </b:Source>
</b:Sources>
</file>

<file path=customXml/itemProps1.xml><?xml version="1.0" encoding="utf-8"?>
<ds:datastoreItem xmlns:ds="http://schemas.openxmlformats.org/officeDocument/2006/customXml" ds:itemID="{A0FDE7C9-25C8-0543-B3A0-BAB2FF74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10</TotalTime>
  <Pages>3</Pages>
  <Words>1332</Words>
  <Characters>7593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6</cp:revision>
  <dcterms:created xsi:type="dcterms:W3CDTF">2015-03-25T23:34:00Z</dcterms:created>
  <dcterms:modified xsi:type="dcterms:W3CDTF">2016-01-04T05:15:00Z</dcterms:modified>
</cp:coreProperties>
</file>