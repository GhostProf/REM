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51ECE" w14:paraId="02FC5078" w14:textId="77777777" w:rsidTr="00922950">
        <w:tc>
          <w:tcPr>
            <w:tcW w:w="491" w:type="dxa"/>
            <w:vMerge w:val="restart"/>
            <w:shd w:val="clear" w:color="auto" w:fill="A6A6A6" w:themeFill="background1" w:themeFillShade="A6"/>
            <w:textDirection w:val="btLr"/>
          </w:tcPr>
          <w:p w14:paraId="00A02CA5" w14:textId="77777777" w:rsidR="00B574C9" w:rsidRPr="00B51ECE" w:rsidRDefault="00B574C9" w:rsidP="00CC586D">
            <w:pPr>
              <w:jc w:val="center"/>
              <w:rPr>
                <w:b/>
                <w:color w:val="FFFFFF" w:themeColor="background1"/>
              </w:rPr>
            </w:pPr>
            <w:r w:rsidRPr="00B51ECE">
              <w:rPr>
                <w:b/>
                <w:color w:val="FFFFFF" w:themeColor="background1"/>
              </w:rPr>
              <w:t>About you</w:t>
            </w:r>
          </w:p>
        </w:tc>
        <w:sdt>
          <w:sdtPr>
            <w:rPr>
              <w:b/>
              <w:color w:val="FFFFFF" w:themeColor="background1"/>
            </w:rPr>
            <w:alias w:val="Salutation"/>
            <w:tag w:val="salutation"/>
            <w:id w:val="-1659997262"/>
            <w:placeholder>
              <w:docPart w:val="E3F18A675C5DE741AFE29FE6132A9309"/>
            </w:placeholder>
            <w:showingPlcHdr/>
            <w:dropDownList>
              <w:listItem w:displayText="Dr." w:value="Dr."/>
              <w:listItem w:displayText="Prof." w:value="Prof."/>
            </w:dropDownList>
          </w:sdtPr>
          <w:sdtEndPr/>
          <w:sdtContent>
            <w:tc>
              <w:tcPr>
                <w:tcW w:w="1259" w:type="dxa"/>
              </w:tcPr>
              <w:p w14:paraId="1BDD7509" w14:textId="77777777" w:rsidR="00B574C9" w:rsidRPr="00B51ECE" w:rsidRDefault="00B574C9" w:rsidP="00CC586D">
                <w:pPr>
                  <w:jc w:val="center"/>
                  <w:rPr>
                    <w:b/>
                    <w:color w:val="FFFFFF" w:themeColor="background1"/>
                  </w:rPr>
                </w:pPr>
                <w:r w:rsidRPr="00B51ECE">
                  <w:rPr>
                    <w:rStyle w:val="PlaceholderText"/>
                    <w:b/>
                    <w:color w:val="FFFFFF" w:themeColor="background1"/>
                  </w:rPr>
                  <w:t>[Salutation]</w:t>
                </w:r>
              </w:p>
            </w:tc>
          </w:sdtContent>
        </w:sdt>
        <w:sdt>
          <w:sdtPr>
            <w:alias w:val="First name"/>
            <w:tag w:val="authorFirstName"/>
            <w:id w:val="581645879"/>
            <w:placeholder>
              <w:docPart w:val="061DF0A57BBCFE47915FBFF19F0D2889"/>
            </w:placeholder>
            <w:text/>
          </w:sdtPr>
          <w:sdtEndPr/>
          <w:sdtContent>
            <w:tc>
              <w:tcPr>
                <w:tcW w:w="2073" w:type="dxa"/>
              </w:tcPr>
              <w:p w14:paraId="19DF8B80" w14:textId="77777777" w:rsidR="00B574C9" w:rsidRPr="00B51ECE" w:rsidRDefault="00232E74" w:rsidP="00232E74">
                <w:r w:rsidRPr="00B51ECE">
                  <w:rPr>
                    <w:rFonts w:cs="Times New Roman"/>
                    <w:sz w:val="24"/>
                    <w:szCs w:val="24"/>
                    <w:lang w:val="en-US"/>
                  </w:rPr>
                  <w:t xml:space="preserve">Arleen </w:t>
                </w:r>
              </w:p>
            </w:tc>
          </w:sdtContent>
        </w:sdt>
        <w:sdt>
          <w:sdtPr>
            <w:alias w:val="Middle name"/>
            <w:tag w:val="authorMiddleName"/>
            <w:id w:val="-2076034781"/>
            <w:placeholder>
              <w:docPart w:val="A8B7477922B38A419E107F1818F2515C"/>
            </w:placeholder>
            <w:showingPlcHdr/>
            <w:text/>
          </w:sdtPr>
          <w:sdtEndPr/>
          <w:sdtContent>
            <w:tc>
              <w:tcPr>
                <w:tcW w:w="2551" w:type="dxa"/>
              </w:tcPr>
              <w:p w14:paraId="2FF77971" w14:textId="77777777" w:rsidR="00B574C9" w:rsidRPr="00B51ECE" w:rsidRDefault="00B574C9" w:rsidP="00922950">
                <w:r w:rsidRPr="00B51ECE">
                  <w:rPr>
                    <w:rStyle w:val="PlaceholderText"/>
                  </w:rPr>
                  <w:t>[Middle name]</w:t>
                </w:r>
              </w:p>
            </w:tc>
          </w:sdtContent>
        </w:sdt>
        <w:sdt>
          <w:sdtPr>
            <w:alias w:val="Last name"/>
            <w:tag w:val="authorLastName"/>
            <w:id w:val="-1088529830"/>
            <w:placeholder>
              <w:docPart w:val="F031836AA5BABF4792C360297CD78A49"/>
            </w:placeholder>
            <w:text/>
          </w:sdtPr>
          <w:sdtEndPr/>
          <w:sdtContent>
            <w:tc>
              <w:tcPr>
                <w:tcW w:w="2642" w:type="dxa"/>
              </w:tcPr>
              <w:p w14:paraId="43FAAE44" w14:textId="77777777" w:rsidR="00B574C9" w:rsidRPr="00B51ECE" w:rsidRDefault="00232E74" w:rsidP="00922950">
                <w:proofErr w:type="spellStart"/>
                <w:r w:rsidRPr="00B51ECE">
                  <w:rPr>
                    <w:rFonts w:eastAsiaTheme="minorEastAsia" w:cs="Times New Roman"/>
                    <w:sz w:val="24"/>
                    <w:szCs w:val="24"/>
                    <w:lang w:val="en-US" w:eastAsia="ja-JP"/>
                  </w:rPr>
                  <w:t>Pancza</w:t>
                </w:r>
                <w:proofErr w:type="spellEnd"/>
                <w:r w:rsidRPr="00B51ECE">
                  <w:rPr>
                    <w:rFonts w:eastAsiaTheme="minorEastAsia" w:cs="Times New Roman"/>
                    <w:sz w:val="24"/>
                    <w:szCs w:val="24"/>
                    <w:lang w:val="en-US" w:eastAsia="ja-JP"/>
                  </w:rPr>
                  <w:t>-Graham</w:t>
                </w:r>
              </w:p>
            </w:tc>
          </w:sdtContent>
        </w:sdt>
      </w:tr>
      <w:tr w:rsidR="00B574C9" w:rsidRPr="00B51ECE" w14:paraId="73CD8B75" w14:textId="77777777" w:rsidTr="001A6A06">
        <w:trPr>
          <w:trHeight w:val="986"/>
        </w:trPr>
        <w:tc>
          <w:tcPr>
            <w:tcW w:w="491" w:type="dxa"/>
            <w:vMerge/>
            <w:shd w:val="clear" w:color="auto" w:fill="A6A6A6" w:themeFill="background1" w:themeFillShade="A6"/>
          </w:tcPr>
          <w:p w14:paraId="24A7BAA7" w14:textId="77777777" w:rsidR="00B574C9" w:rsidRPr="00B51ECE" w:rsidRDefault="00B574C9" w:rsidP="00CF1542">
            <w:pPr>
              <w:jc w:val="center"/>
              <w:rPr>
                <w:b/>
                <w:color w:val="FFFFFF" w:themeColor="background1"/>
              </w:rPr>
            </w:pPr>
          </w:p>
        </w:tc>
        <w:sdt>
          <w:sdtPr>
            <w:alias w:val="Biography"/>
            <w:tag w:val="authorBiography"/>
            <w:id w:val="938807824"/>
            <w:placeholder>
              <w:docPart w:val="2237A6E430C5AF49AE6DFEDE4DC8411B"/>
            </w:placeholder>
            <w:showingPlcHdr/>
          </w:sdtPr>
          <w:sdtEndPr/>
          <w:sdtContent>
            <w:tc>
              <w:tcPr>
                <w:tcW w:w="8525" w:type="dxa"/>
                <w:gridSpan w:val="4"/>
              </w:tcPr>
              <w:p w14:paraId="51B04ED8" w14:textId="77777777" w:rsidR="00B574C9" w:rsidRPr="00B51ECE" w:rsidRDefault="00B574C9" w:rsidP="00922950">
                <w:r w:rsidRPr="00B51ECE">
                  <w:rPr>
                    <w:rStyle w:val="PlaceholderText"/>
                  </w:rPr>
                  <w:t>[Enter your biography]</w:t>
                </w:r>
              </w:p>
            </w:tc>
          </w:sdtContent>
        </w:sdt>
      </w:tr>
      <w:tr w:rsidR="00B574C9" w:rsidRPr="00B51ECE" w14:paraId="3227D370" w14:textId="77777777" w:rsidTr="001A6A06">
        <w:trPr>
          <w:trHeight w:val="986"/>
        </w:trPr>
        <w:tc>
          <w:tcPr>
            <w:tcW w:w="491" w:type="dxa"/>
            <w:vMerge/>
            <w:shd w:val="clear" w:color="auto" w:fill="A6A6A6" w:themeFill="background1" w:themeFillShade="A6"/>
          </w:tcPr>
          <w:p w14:paraId="2F6C0349" w14:textId="77777777" w:rsidR="00B574C9" w:rsidRPr="00B51ECE" w:rsidRDefault="00B574C9" w:rsidP="00CF1542">
            <w:pPr>
              <w:jc w:val="center"/>
              <w:rPr>
                <w:b/>
                <w:color w:val="FFFFFF" w:themeColor="background1"/>
              </w:rPr>
            </w:pPr>
          </w:p>
        </w:tc>
        <w:sdt>
          <w:sdtPr>
            <w:alias w:val="Affiliation"/>
            <w:tag w:val="affiliation"/>
            <w:id w:val="2012937915"/>
            <w:placeholder>
              <w:docPart w:val="900B2CF2C8F8BE4C9E4600AB7427785B"/>
            </w:placeholder>
            <w:showingPlcHdr/>
            <w:text/>
          </w:sdtPr>
          <w:sdtEndPr/>
          <w:sdtContent>
            <w:tc>
              <w:tcPr>
                <w:tcW w:w="8525" w:type="dxa"/>
                <w:gridSpan w:val="4"/>
              </w:tcPr>
              <w:p w14:paraId="5DC6E40E" w14:textId="77777777" w:rsidR="00B574C9" w:rsidRPr="00B51ECE" w:rsidRDefault="00B574C9" w:rsidP="00B574C9">
                <w:r w:rsidRPr="00B51ECE">
                  <w:rPr>
                    <w:rStyle w:val="PlaceholderText"/>
                  </w:rPr>
                  <w:t>[Enter the institution with which you are affiliated]</w:t>
                </w:r>
              </w:p>
            </w:tc>
          </w:sdtContent>
        </w:sdt>
      </w:tr>
    </w:tbl>
    <w:p w14:paraId="3CE74E2C" w14:textId="77777777" w:rsidR="003D3579" w:rsidRPr="00B51EC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51ECE" w14:paraId="1C7C9818" w14:textId="77777777" w:rsidTr="00244BB0">
        <w:tc>
          <w:tcPr>
            <w:tcW w:w="9016" w:type="dxa"/>
            <w:shd w:val="clear" w:color="auto" w:fill="A6A6A6" w:themeFill="background1" w:themeFillShade="A6"/>
            <w:tcMar>
              <w:top w:w="113" w:type="dxa"/>
              <w:bottom w:w="113" w:type="dxa"/>
            </w:tcMar>
          </w:tcPr>
          <w:p w14:paraId="10AEC9B3" w14:textId="77777777" w:rsidR="00244BB0" w:rsidRPr="00B51ECE" w:rsidRDefault="00244BB0" w:rsidP="00244BB0">
            <w:pPr>
              <w:jc w:val="center"/>
              <w:rPr>
                <w:b/>
                <w:color w:val="FFFFFF" w:themeColor="background1"/>
              </w:rPr>
            </w:pPr>
            <w:r w:rsidRPr="00B51ECE">
              <w:rPr>
                <w:b/>
                <w:color w:val="FFFFFF" w:themeColor="background1"/>
              </w:rPr>
              <w:t>Your article</w:t>
            </w:r>
          </w:p>
        </w:tc>
      </w:tr>
      <w:tr w:rsidR="003F0D73" w:rsidRPr="00B51ECE" w14:paraId="1F10CFCB" w14:textId="77777777" w:rsidTr="003F0D73">
        <w:sdt>
          <w:sdtPr>
            <w:rPr>
              <w:b/>
            </w:rPr>
            <w:alias w:val="Article headword"/>
            <w:tag w:val="articleHeadword"/>
            <w:id w:val="-361440020"/>
            <w:placeholder>
              <w:docPart w:val="65F0C70F7625384197FA98392B1C0BA1"/>
            </w:placeholder>
            <w:text/>
          </w:sdtPr>
          <w:sdtEndPr/>
          <w:sdtContent>
            <w:tc>
              <w:tcPr>
                <w:tcW w:w="9016" w:type="dxa"/>
                <w:tcMar>
                  <w:top w:w="113" w:type="dxa"/>
                  <w:bottom w:w="113" w:type="dxa"/>
                </w:tcMar>
              </w:tcPr>
              <w:p w14:paraId="72E38FCE" w14:textId="77777777" w:rsidR="003F0D73" w:rsidRPr="00B51ECE" w:rsidRDefault="00B51ECE" w:rsidP="003F0D73">
                <w:pPr>
                  <w:rPr>
                    <w:b/>
                  </w:rPr>
                </w:pPr>
                <w:r>
                  <w:rPr>
                    <w:rFonts w:eastAsiaTheme="minorEastAsia" w:cs="Times New Roman"/>
                    <w:sz w:val="24"/>
                    <w:szCs w:val="24"/>
                    <w:lang w:val="en-CA" w:eastAsia="ja-JP"/>
                  </w:rPr>
                  <w:t xml:space="preserve">Sandler, </w:t>
                </w:r>
                <w:r w:rsidR="00232E74" w:rsidRPr="00B51ECE">
                  <w:rPr>
                    <w:rFonts w:eastAsiaTheme="minorEastAsia" w:cs="Times New Roman"/>
                    <w:sz w:val="24"/>
                    <w:szCs w:val="24"/>
                    <w:lang w:val="en-CA" w:eastAsia="ja-JP"/>
                  </w:rPr>
                  <w:t>Irving (1925- )</w:t>
                </w:r>
              </w:p>
            </w:tc>
          </w:sdtContent>
        </w:sdt>
      </w:tr>
      <w:tr w:rsidR="00464699" w:rsidRPr="00B51ECE" w14:paraId="20534FE1" w14:textId="77777777" w:rsidTr="00F06B1B">
        <w:sdt>
          <w:sdtPr>
            <w:alias w:val="Variant headwords"/>
            <w:tag w:val="variantHeadwords"/>
            <w:id w:val="173464402"/>
            <w:placeholder>
              <w:docPart w:val="3F26DB135DC3954F9BDE5592C41EDBD9"/>
            </w:placeholder>
            <w:showingPlcHdr/>
          </w:sdtPr>
          <w:sdtEndPr/>
          <w:sdtContent>
            <w:tc>
              <w:tcPr>
                <w:tcW w:w="9016" w:type="dxa"/>
                <w:tcMar>
                  <w:top w:w="113" w:type="dxa"/>
                  <w:bottom w:w="113" w:type="dxa"/>
                </w:tcMar>
              </w:tcPr>
              <w:p w14:paraId="63005F42" w14:textId="77777777" w:rsidR="00464699" w:rsidRPr="00B51ECE" w:rsidRDefault="00464699" w:rsidP="00464699">
                <w:r w:rsidRPr="00B51ECE">
                  <w:rPr>
                    <w:rStyle w:val="PlaceholderText"/>
                    <w:b/>
                  </w:rPr>
                  <w:t xml:space="preserve">[Enter any </w:t>
                </w:r>
                <w:r w:rsidRPr="00B51ECE">
                  <w:rPr>
                    <w:rStyle w:val="PlaceholderText"/>
                    <w:b/>
                    <w:i/>
                  </w:rPr>
                  <w:t>variant forms</w:t>
                </w:r>
                <w:r w:rsidRPr="00B51ECE">
                  <w:rPr>
                    <w:rStyle w:val="PlaceholderText"/>
                    <w:b/>
                  </w:rPr>
                  <w:t xml:space="preserve"> of your headword – OPTIONAL]</w:t>
                </w:r>
              </w:p>
            </w:tc>
          </w:sdtContent>
        </w:sdt>
      </w:tr>
      <w:tr w:rsidR="00E85A05" w:rsidRPr="00B51ECE" w14:paraId="3444E1FF" w14:textId="77777777" w:rsidTr="003F0D73">
        <w:sdt>
          <w:sdtPr>
            <w:alias w:val="Abstract"/>
            <w:tag w:val="abstract"/>
            <w:id w:val="-635871867"/>
            <w:placeholder>
              <w:docPart w:val="890D7B0C30FB8A418D3AACEC0FC9D260"/>
            </w:placeholder>
          </w:sdtPr>
          <w:sdtEndPr/>
          <w:sdtContent>
            <w:tc>
              <w:tcPr>
                <w:tcW w:w="9016" w:type="dxa"/>
                <w:tcMar>
                  <w:top w:w="113" w:type="dxa"/>
                  <w:bottom w:w="113" w:type="dxa"/>
                </w:tcMar>
              </w:tcPr>
              <w:p w14:paraId="372C299B" w14:textId="77777777" w:rsidR="00E85A05" w:rsidRPr="00B51ECE" w:rsidRDefault="00232E74" w:rsidP="00E85A05">
                <w:r w:rsidRPr="00B51ECE">
                  <w:rPr>
                    <w:rFonts w:cs="Times New Roman"/>
                    <w:sz w:val="24"/>
                    <w:szCs w:val="24"/>
                  </w:rPr>
                  <w:t xml:space="preserve">Irving Harry Sandler, an American art historian, critic and administrator, was born in New York City and brought up and educated in Philadelphia.  He received his M.A. from the University of Pennsylvania in 1950 and completed his Ph.D. at New York University in 1976.  In the intervening years, Sandler managed the co-operative Tanager Gallery, served as director of The Club (1957-1962), wrote criticism for </w:t>
                </w:r>
                <w:proofErr w:type="spellStart"/>
                <w:r w:rsidRPr="00B51ECE">
                  <w:rPr>
                    <w:rFonts w:cs="Times New Roman"/>
                    <w:i/>
                    <w:sz w:val="24"/>
                    <w:szCs w:val="24"/>
                  </w:rPr>
                  <w:t>ARTnews</w:t>
                </w:r>
                <w:proofErr w:type="spellEnd"/>
                <w:r w:rsidRPr="00B51ECE">
                  <w:rPr>
                    <w:rFonts w:cs="Times New Roman"/>
                    <w:sz w:val="24"/>
                    <w:szCs w:val="24"/>
                  </w:rPr>
                  <w:t xml:space="preserve"> (1956-1962), taught at the State University of New York </w:t>
                </w:r>
                <w:r w:rsidR="00B51ECE">
                  <w:rPr>
                    <w:rFonts w:cs="Times New Roman"/>
                    <w:sz w:val="24"/>
                    <w:szCs w:val="24"/>
                  </w:rPr>
                  <w:t xml:space="preserve">at Purchase faculty (1972-97), </w:t>
                </w:r>
                <w:r w:rsidRPr="00B51ECE">
                  <w:rPr>
                    <w:rFonts w:cs="Times New Roman"/>
                    <w:sz w:val="24"/>
                    <w:szCs w:val="24"/>
                  </w:rPr>
                  <w:t xml:space="preserve">where he curated a number of exhibitions and conducted oral history interviews with contemporary artists.  </w:t>
                </w:r>
              </w:p>
            </w:tc>
          </w:sdtContent>
        </w:sdt>
      </w:tr>
      <w:tr w:rsidR="003F0D73" w:rsidRPr="00B51ECE" w14:paraId="5249697E" w14:textId="77777777" w:rsidTr="003F0D73">
        <w:sdt>
          <w:sdtPr>
            <w:alias w:val="Article text"/>
            <w:tag w:val="articleText"/>
            <w:id w:val="634067588"/>
            <w:placeholder>
              <w:docPart w:val="FA06686EF39A654997879C60D0A206B2"/>
            </w:placeholder>
          </w:sdtPr>
          <w:sdtEndPr/>
          <w:sdtContent>
            <w:tc>
              <w:tcPr>
                <w:tcW w:w="9016" w:type="dxa"/>
                <w:tcMar>
                  <w:top w:w="113" w:type="dxa"/>
                  <w:bottom w:w="113" w:type="dxa"/>
                </w:tcMar>
              </w:tcPr>
              <w:p w14:paraId="519EC070" w14:textId="77777777" w:rsidR="003F0D73" w:rsidRPr="00B51ECE" w:rsidRDefault="00232E74" w:rsidP="00C27FAB">
                <w:r w:rsidRPr="00B51ECE">
                  <w:rPr>
                    <w:rFonts w:cs="Times New Roman"/>
                    <w:sz w:val="24"/>
                    <w:szCs w:val="24"/>
                  </w:rPr>
                  <w:t xml:space="preserve">Irving Harry Sandler, an American art historian, critic and administrator, was born in New York City and brought up and educated in Philadelphia.  He received his M.A. from the University of Pennsylvania in 1950 and completed his Ph.D. at New York University in 1976.  In the intervening years, Sandler managed the co-operative Tanager Gallery, served as director of The Club (1957-1962), wrote criticism for </w:t>
                </w:r>
                <w:proofErr w:type="spellStart"/>
                <w:r w:rsidRPr="00B51ECE">
                  <w:rPr>
                    <w:rFonts w:cs="Times New Roman"/>
                    <w:i/>
                    <w:sz w:val="24"/>
                    <w:szCs w:val="24"/>
                  </w:rPr>
                  <w:t>ARTnews</w:t>
                </w:r>
                <w:proofErr w:type="spellEnd"/>
                <w:r w:rsidRPr="00B51ECE">
                  <w:rPr>
                    <w:rFonts w:cs="Times New Roman"/>
                    <w:sz w:val="24"/>
                    <w:szCs w:val="24"/>
                  </w:rPr>
                  <w:t xml:space="preserve"> (1956-1962), taught at the State University of New York </w:t>
                </w:r>
                <w:r w:rsidR="00B51ECE">
                  <w:rPr>
                    <w:rFonts w:cs="Times New Roman"/>
                    <w:sz w:val="24"/>
                    <w:szCs w:val="24"/>
                  </w:rPr>
                  <w:t xml:space="preserve">at Purchase faculty (1972-97), </w:t>
                </w:r>
                <w:r w:rsidRPr="00B51ECE">
                  <w:rPr>
                    <w:rFonts w:cs="Times New Roman"/>
                    <w:sz w:val="24"/>
                    <w:szCs w:val="24"/>
                  </w:rPr>
                  <w:t xml:space="preserve">where he curated a number of exhibitions and conducted oral history interviews with contemporary artists. He co-founded </w:t>
                </w:r>
                <w:r w:rsidRPr="00B51ECE">
                  <w:rPr>
                    <w:rFonts w:cs="Times New Roman"/>
                    <w:i/>
                    <w:sz w:val="24"/>
                    <w:szCs w:val="24"/>
                  </w:rPr>
                  <w:t>Artists Space</w:t>
                </w:r>
                <w:r w:rsidRPr="00B51ECE">
                  <w:rPr>
                    <w:rFonts w:cs="Times New Roman"/>
                    <w:sz w:val="24"/>
                    <w:szCs w:val="24"/>
                  </w:rPr>
                  <w:t>, a non-profit exhibition gallery, in 1972 where the Irving Sandler Artists File registry is still housed. Sandler is particularly associated with Abstract Expressionism and knew m</w:t>
                </w:r>
                <w:r w:rsidR="00B51ECE">
                  <w:rPr>
                    <w:rFonts w:cs="Times New Roman"/>
                    <w:sz w:val="24"/>
                    <w:szCs w:val="24"/>
                  </w:rPr>
                  <w:t xml:space="preserve">ost of its artists personally. </w:t>
                </w:r>
                <w:r w:rsidRPr="00B51ECE">
                  <w:rPr>
                    <w:rFonts w:cs="Times New Roman"/>
                    <w:sz w:val="24"/>
                    <w:szCs w:val="24"/>
                  </w:rPr>
                  <w:t xml:space="preserve">In his writing he often employs a factual rather than a theoretical approach.  His widely referenced and somewhat controversial, </w:t>
                </w:r>
                <w:r w:rsidRPr="00B51ECE">
                  <w:rPr>
                    <w:rFonts w:cs="Times New Roman"/>
                    <w:i/>
                    <w:sz w:val="24"/>
                    <w:szCs w:val="24"/>
                  </w:rPr>
                  <w:t>Triumph of American Painting: A History of American Expressionism</w:t>
                </w:r>
                <w:r w:rsidRPr="00B51ECE">
                  <w:rPr>
                    <w:rFonts w:cs="Times New Roman"/>
                    <w:sz w:val="24"/>
                    <w:szCs w:val="24"/>
                  </w:rPr>
                  <w:t xml:space="preserve"> (1970), is a st</w:t>
                </w:r>
                <w:r w:rsidR="00B51ECE">
                  <w:rPr>
                    <w:rFonts w:cs="Times New Roman"/>
                    <w:sz w:val="24"/>
                    <w:szCs w:val="24"/>
                  </w:rPr>
                  <w:t xml:space="preserve">andard survey of the movement. </w:t>
                </w:r>
                <w:r w:rsidRPr="00B51ECE">
                  <w:rPr>
                    <w:rFonts w:cs="Times New Roman"/>
                    <w:sz w:val="24"/>
                    <w:szCs w:val="24"/>
                  </w:rPr>
                  <w:t xml:space="preserve">He also authored several monographs, including </w:t>
                </w:r>
                <w:r w:rsidRPr="00B51ECE">
                  <w:rPr>
                    <w:rFonts w:cs="Times New Roman"/>
                    <w:i/>
                    <w:sz w:val="24"/>
                    <w:szCs w:val="24"/>
                  </w:rPr>
                  <w:t>Judy Pfaff</w:t>
                </w:r>
                <w:r w:rsidRPr="00B51ECE">
                  <w:rPr>
                    <w:rFonts w:cs="Times New Roman"/>
                    <w:sz w:val="24"/>
                    <w:szCs w:val="24"/>
                  </w:rPr>
                  <w:t xml:space="preserve"> and </w:t>
                </w:r>
                <w:r w:rsidRPr="00B51ECE">
                  <w:rPr>
                    <w:rFonts w:cs="Times New Roman"/>
                    <w:i/>
                    <w:sz w:val="24"/>
                    <w:szCs w:val="24"/>
                  </w:rPr>
                  <w:t>Alex Katz: A Retrospective</w:t>
                </w:r>
                <w:r w:rsidRPr="00B51ECE">
                  <w:rPr>
                    <w:rFonts w:cs="Times New Roman"/>
                    <w:sz w:val="24"/>
                    <w:szCs w:val="24"/>
                  </w:rPr>
                  <w:t>.</w:t>
                </w:r>
              </w:p>
            </w:tc>
            <w:bookmarkStart w:id="0" w:name="_GoBack" w:displacedByCustomXml="next"/>
            <w:bookmarkEnd w:id="0" w:displacedByCustomXml="next"/>
          </w:sdtContent>
        </w:sdt>
      </w:tr>
      <w:tr w:rsidR="003235A7" w:rsidRPr="00B51ECE" w14:paraId="79B04D3A" w14:textId="77777777" w:rsidTr="003235A7">
        <w:tc>
          <w:tcPr>
            <w:tcW w:w="9016" w:type="dxa"/>
          </w:tcPr>
          <w:p w14:paraId="6560FAAF" w14:textId="77777777" w:rsidR="003235A7" w:rsidRPr="00B51ECE" w:rsidRDefault="003235A7" w:rsidP="008A5B87">
            <w:r w:rsidRPr="00B51ECE">
              <w:rPr>
                <w:u w:val="single"/>
              </w:rPr>
              <w:t>Further reading</w:t>
            </w:r>
            <w:r w:rsidRPr="00B51ECE">
              <w:t>:</w:t>
            </w:r>
          </w:p>
          <w:sdt>
            <w:sdtPr>
              <w:alias w:val="Further reading"/>
              <w:tag w:val="furtherReading"/>
              <w:id w:val="-1516217107"/>
              <w:placeholder>
                <w:docPart w:val="84FCFDF11F4A684CA2E905C41F7A98C2"/>
              </w:placeholder>
            </w:sdtPr>
            <w:sdtEndPr/>
            <w:sdtContent>
              <w:p w14:paraId="547E0BB3" w14:textId="77777777" w:rsidR="00232E74" w:rsidRPr="00B51ECE" w:rsidRDefault="000A2E91" w:rsidP="00232E74">
                <w:pPr>
                  <w:widowControl w:val="0"/>
                  <w:autoSpaceDE w:val="0"/>
                  <w:autoSpaceDN w:val="0"/>
                  <w:adjustRightInd w:val="0"/>
                  <w:spacing w:line="360" w:lineRule="auto"/>
                  <w:rPr>
                    <w:rFonts w:cs="Times New Roman"/>
                    <w:sz w:val="24"/>
                    <w:szCs w:val="24"/>
                    <w:lang w:val="en-US"/>
                  </w:rPr>
                </w:pPr>
                <w:sdt>
                  <w:sdtPr>
                    <w:id w:val="-1357181360"/>
                    <w:citation/>
                  </w:sdtPr>
                  <w:sdtEndPr/>
                  <w:sdtContent>
                    <w:r w:rsidR="00232E74" w:rsidRPr="00B51ECE">
                      <w:fldChar w:fldCharType="begin"/>
                    </w:r>
                    <w:r w:rsidR="00232E74" w:rsidRPr="00B51ECE">
                      <w:rPr>
                        <w:rFonts w:cs="Times New Roman"/>
                        <w:sz w:val="24"/>
                        <w:szCs w:val="24"/>
                        <w:lang w:val="en-US"/>
                      </w:rPr>
                      <w:instrText xml:space="preserve">CITATION San702 \l 1033 </w:instrText>
                    </w:r>
                    <w:r w:rsidR="00232E74" w:rsidRPr="00B51ECE">
                      <w:fldChar w:fldCharType="separate"/>
                    </w:r>
                    <w:r w:rsidR="00B51ECE">
                      <w:rPr>
                        <w:rFonts w:cs="Times New Roman"/>
                        <w:noProof/>
                        <w:sz w:val="24"/>
                        <w:szCs w:val="24"/>
                        <w:lang w:val="en-US"/>
                      </w:rPr>
                      <w:t xml:space="preserve"> </w:t>
                    </w:r>
                    <w:r w:rsidR="00B51ECE" w:rsidRPr="00B51ECE">
                      <w:rPr>
                        <w:rFonts w:cs="Times New Roman"/>
                        <w:noProof/>
                        <w:sz w:val="24"/>
                        <w:szCs w:val="24"/>
                        <w:lang w:val="en-US"/>
                      </w:rPr>
                      <w:t>(Sandler, The Triumph of American Painting: A History of Abstract Expressionism)</w:t>
                    </w:r>
                    <w:r w:rsidR="00232E74" w:rsidRPr="00B51ECE">
                      <w:fldChar w:fldCharType="end"/>
                    </w:r>
                  </w:sdtContent>
                </w:sdt>
              </w:p>
              <w:p w14:paraId="0293C319" w14:textId="77777777" w:rsidR="003235A7" w:rsidRPr="00B51ECE" w:rsidRDefault="000A2E91" w:rsidP="00FB11DE">
                <w:sdt>
                  <w:sdtPr>
                    <w:id w:val="-1491941163"/>
                    <w:citation/>
                  </w:sdtPr>
                  <w:sdtEndPr/>
                  <w:sdtContent>
                    <w:r w:rsidR="00232E74" w:rsidRPr="00B51ECE">
                      <w:fldChar w:fldCharType="begin"/>
                    </w:r>
                    <w:r w:rsidR="00232E74" w:rsidRPr="00B51ECE">
                      <w:rPr>
                        <w:rFonts w:cs="Times New Roman"/>
                        <w:sz w:val="24"/>
                        <w:szCs w:val="24"/>
                        <w:lang w:val="en-US"/>
                      </w:rPr>
                      <w:instrText xml:space="preserve"> CITATION San78 \l 1033 </w:instrText>
                    </w:r>
                    <w:r w:rsidR="00232E74" w:rsidRPr="00B51ECE">
                      <w:fldChar w:fldCharType="separate"/>
                    </w:r>
                    <w:r w:rsidR="00B51ECE" w:rsidRPr="00B51ECE">
                      <w:rPr>
                        <w:rFonts w:cs="Times New Roman"/>
                        <w:noProof/>
                        <w:sz w:val="24"/>
                        <w:szCs w:val="24"/>
                        <w:lang w:val="en-US"/>
                      </w:rPr>
                      <w:t>(Sandler, The New York School: The Painters and Sculptors of the Fifties)</w:t>
                    </w:r>
                    <w:r w:rsidR="00232E74" w:rsidRPr="00B51ECE">
                      <w:fldChar w:fldCharType="end"/>
                    </w:r>
                  </w:sdtContent>
                </w:sdt>
              </w:p>
            </w:sdtContent>
          </w:sdt>
        </w:tc>
      </w:tr>
    </w:tbl>
    <w:p w14:paraId="7B8F9E48" w14:textId="77777777" w:rsidR="00C27FAB" w:rsidRPr="00B51ECE" w:rsidRDefault="00C27FAB" w:rsidP="00B33145"/>
    <w:sectPr w:rsidR="00C27FAB" w:rsidRPr="00B51EC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44C51" w14:textId="77777777" w:rsidR="000A2E91" w:rsidRDefault="000A2E91" w:rsidP="007A0D55">
      <w:pPr>
        <w:spacing w:after="0" w:line="240" w:lineRule="auto"/>
      </w:pPr>
      <w:r>
        <w:separator/>
      </w:r>
    </w:p>
  </w:endnote>
  <w:endnote w:type="continuationSeparator" w:id="0">
    <w:p w14:paraId="35DDCE53" w14:textId="77777777" w:rsidR="000A2E91" w:rsidRDefault="000A2E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9B02E" w14:textId="77777777" w:rsidR="000A2E91" w:rsidRDefault="000A2E91" w:rsidP="007A0D55">
      <w:pPr>
        <w:spacing w:after="0" w:line="240" w:lineRule="auto"/>
      </w:pPr>
      <w:r>
        <w:separator/>
      </w:r>
    </w:p>
  </w:footnote>
  <w:footnote w:type="continuationSeparator" w:id="0">
    <w:p w14:paraId="5FE6FD54" w14:textId="77777777" w:rsidR="000A2E91" w:rsidRDefault="000A2E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6A6A9" w14:textId="77777777" w:rsidR="00F06B1B" w:rsidRDefault="00F06B1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B46F06" w14:textId="77777777" w:rsidR="00F06B1B" w:rsidRDefault="00F06B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B1B"/>
    <w:rsid w:val="00032559"/>
    <w:rsid w:val="00052040"/>
    <w:rsid w:val="000A2E91"/>
    <w:rsid w:val="000B25AE"/>
    <w:rsid w:val="000B55AB"/>
    <w:rsid w:val="000D24DC"/>
    <w:rsid w:val="00101B2E"/>
    <w:rsid w:val="00116FA0"/>
    <w:rsid w:val="0015114C"/>
    <w:rsid w:val="001A21F3"/>
    <w:rsid w:val="001A2537"/>
    <w:rsid w:val="001A6A06"/>
    <w:rsid w:val="00210C03"/>
    <w:rsid w:val="002162E2"/>
    <w:rsid w:val="00225C5A"/>
    <w:rsid w:val="00230B10"/>
    <w:rsid w:val="00232E74"/>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1ECE"/>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6B1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8ED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6B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B1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199142">
      <w:bodyDiv w:val="1"/>
      <w:marLeft w:val="0"/>
      <w:marRight w:val="0"/>
      <w:marTop w:val="0"/>
      <w:marBottom w:val="0"/>
      <w:divBdr>
        <w:top w:val="none" w:sz="0" w:space="0" w:color="auto"/>
        <w:left w:val="none" w:sz="0" w:space="0" w:color="auto"/>
        <w:bottom w:val="none" w:sz="0" w:space="0" w:color="auto"/>
        <w:right w:val="none" w:sz="0" w:space="0" w:color="auto"/>
      </w:divBdr>
    </w:div>
    <w:div w:id="62183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F18A675C5DE741AFE29FE6132A9309"/>
        <w:category>
          <w:name w:val="General"/>
          <w:gallery w:val="placeholder"/>
        </w:category>
        <w:types>
          <w:type w:val="bbPlcHdr"/>
        </w:types>
        <w:behaviors>
          <w:behavior w:val="content"/>
        </w:behaviors>
        <w:guid w:val="{E3A229AB-4D40-DC4C-814D-DDB746F1174E}"/>
      </w:docPartPr>
      <w:docPartBody>
        <w:p w:rsidR="008F310F" w:rsidRDefault="00406F66">
          <w:pPr>
            <w:pStyle w:val="E3F18A675C5DE741AFE29FE6132A9309"/>
          </w:pPr>
          <w:r w:rsidRPr="00CC586D">
            <w:rPr>
              <w:rStyle w:val="PlaceholderText"/>
              <w:b/>
              <w:color w:val="FFFFFF" w:themeColor="background1"/>
            </w:rPr>
            <w:t>[Salutation]</w:t>
          </w:r>
        </w:p>
      </w:docPartBody>
    </w:docPart>
    <w:docPart>
      <w:docPartPr>
        <w:name w:val="061DF0A57BBCFE47915FBFF19F0D2889"/>
        <w:category>
          <w:name w:val="General"/>
          <w:gallery w:val="placeholder"/>
        </w:category>
        <w:types>
          <w:type w:val="bbPlcHdr"/>
        </w:types>
        <w:behaviors>
          <w:behavior w:val="content"/>
        </w:behaviors>
        <w:guid w:val="{708F85B9-0E2C-CF4C-BDE2-A59282D4FEA2}"/>
      </w:docPartPr>
      <w:docPartBody>
        <w:p w:rsidR="008F310F" w:rsidRDefault="00406F66">
          <w:pPr>
            <w:pStyle w:val="061DF0A57BBCFE47915FBFF19F0D2889"/>
          </w:pPr>
          <w:r>
            <w:rPr>
              <w:rStyle w:val="PlaceholderText"/>
            </w:rPr>
            <w:t>[First name]</w:t>
          </w:r>
        </w:p>
      </w:docPartBody>
    </w:docPart>
    <w:docPart>
      <w:docPartPr>
        <w:name w:val="A8B7477922B38A419E107F1818F2515C"/>
        <w:category>
          <w:name w:val="General"/>
          <w:gallery w:val="placeholder"/>
        </w:category>
        <w:types>
          <w:type w:val="bbPlcHdr"/>
        </w:types>
        <w:behaviors>
          <w:behavior w:val="content"/>
        </w:behaviors>
        <w:guid w:val="{226C60C8-E918-2144-8062-E33190B2E782}"/>
      </w:docPartPr>
      <w:docPartBody>
        <w:p w:rsidR="008F310F" w:rsidRDefault="00406F66">
          <w:pPr>
            <w:pStyle w:val="A8B7477922B38A419E107F1818F2515C"/>
          </w:pPr>
          <w:r>
            <w:rPr>
              <w:rStyle w:val="PlaceholderText"/>
            </w:rPr>
            <w:t>[Middle name]</w:t>
          </w:r>
        </w:p>
      </w:docPartBody>
    </w:docPart>
    <w:docPart>
      <w:docPartPr>
        <w:name w:val="F031836AA5BABF4792C360297CD78A49"/>
        <w:category>
          <w:name w:val="General"/>
          <w:gallery w:val="placeholder"/>
        </w:category>
        <w:types>
          <w:type w:val="bbPlcHdr"/>
        </w:types>
        <w:behaviors>
          <w:behavior w:val="content"/>
        </w:behaviors>
        <w:guid w:val="{8935B453-9F89-1340-A731-56A6031D7757}"/>
      </w:docPartPr>
      <w:docPartBody>
        <w:p w:rsidR="008F310F" w:rsidRDefault="00406F66">
          <w:pPr>
            <w:pStyle w:val="F031836AA5BABF4792C360297CD78A49"/>
          </w:pPr>
          <w:r>
            <w:rPr>
              <w:rStyle w:val="PlaceholderText"/>
            </w:rPr>
            <w:t>[Last name]</w:t>
          </w:r>
        </w:p>
      </w:docPartBody>
    </w:docPart>
    <w:docPart>
      <w:docPartPr>
        <w:name w:val="2237A6E430C5AF49AE6DFEDE4DC8411B"/>
        <w:category>
          <w:name w:val="General"/>
          <w:gallery w:val="placeholder"/>
        </w:category>
        <w:types>
          <w:type w:val="bbPlcHdr"/>
        </w:types>
        <w:behaviors>
          <w:behavior w:val="content"/>
        </w:behaviors>
        <w:guid w:val="{45F43FFE-71EA-2644-8DB3-5F2FACA9D455}"/>
      </w:docPartPr>
      <w:docPartBody>
        <w:p w:rsidR="008F310F" w:rsidRDefault="00406F66">
          <w:pPr>
            <w:pStyle w:val="2237A6E430C5AF49AE6DFEDE4DC8411B"/>
          </w:pPr>
          <w:r>
            <w:rPr>
              <w:rStyle w:val="PlaceholderText"/>
            </w:rPr>
            <w:t>[Enter your biography]</w:t>
          </w:r>
        </w:p>
      </w:docPartBody>
    </w:docPart>
    <w:docPart>
      <w:docPartPr>
        <w:name w:val="900B2CF2C8F8BE4C9E4600AB7427785B"/>
        <w:category>
          <w:name w:val="General"/>
          <w:gallery w:val="placeholder"/>
        </w:category>
        <w:types>
          <w:type w:val="bbPlcHdr"/>
        </w:types>
        <w:behaviors>
          <w:behavior w:val="content"/>
        </w:behaviors>
        <w:guid w:val="{3503A8F9-0B60-F648-B8AE-303005F2F828}"/>
      </w:docPartPr>
      <w:docPartBody>
        <w:p w:rsidR="008F310F" w:rsidRDefault="00406F66">
          <w:pPr>
            <w:pStyle w:val="900B2CF2C8F8BE4C9E4600AB7427785B"/>
          </w:pPr>
          <w:r>
            <w:rPr>
              <w:rStyle w:val="PlaceholderText"/>
            </w:rPr>
            <w:t>[Enter the institution with which you are affiliated]</w:t>
          </w:r>
        </w:p>
      </w:docPartBody>
    </w:docPart>
    <w:docPart>
      <w:docPartPr>
        <w:name w:val="65F0C70F7625384197FA98392B1C0BA1"/>
        <w:category>
          <w:name w:val="General"/>
          <w:gallery w:val="placeholder"/>
        </w:category>
        <w:types>
          <w:type w:val="bbPlcHdr"/>
        </w:types>
        <w:behaviors>
          <w:behavior w:val="content"/>
        </w:behaviors>
        <w:guid w:val="{6D7D9E9F-8CA5-A748-B2D5-2C83000A4396}"/>
      </w:docPartPr>
      <w:docPartBody>
        <w:p w:rsidR="008F310F" w:rsidRDefault="00406F66">
          <w:pPr>
            <w:pStyle w:val="65F0C70F7625384197FA98392B1C0BA1"/>
          </w:pPr>
          <w:r w:rsidRPr="00EF74F7">
            <w:rPr>
              <w:b/>
              <w:color w:val="808080" w:themeColor="background1" w:themeShade="80"/>
            </w:rPr>
            <w:t>[Enter the headword for your article]</w:t>
          </w:r>
        </w:p>
      </w:docPartBody>
    </w:docPart>
    <w:docPart>
      <w:docPartPr>
        <w:name w:val="3F26DB135DC3954F9BDE5592C41EDBD9"/>
        <w:category>
          <w:name w:val="General"/>
          <w:gallery w:val="placeholder"/>
        </w:category>
        <w:types>
          <w:type w:val="bbPlcHdr"/>
        </w:types>
        <w:behaviors>
          <w:behavior w:val="content"/>
        </w:behaviors>
        <w:guid w:val="{8E235269-453C-624E-8F06-9884A83FF675}"/>
      </w:docPartPr>
      <w:docPartBody>
        <w:p w:rsidR="008F310F" w:rsidRDefault="00406F66">
          <w:pPr>
            <w:pStyle w:val="3F26DB135DC3954F9BDE5592C41EDB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0D7B0C30FB8A418D3AACEC0FC9D260"/>
        <w:category>
          <w:name w:val="General"/>
          <w:gallery w:val="placeholder"/>
        </w:category>
        <w:types>
          <w:type w:val="bbPlcHdr"/>
        </w:types>
        <w:behaviors>
          <w:behavior w:val="content"/>
        </w:behaviors>
        <w:guid w:val="{77E6A410-440F-564E-A776-AF3D9D9CA8F1}"/>
      </w:docPartPr>
      <w:docPartBody>
        <w:p w:rsidR="008F310F" w:rsidRDefault="00406F66">
          <w:pPr>
            <w:pStyle w:val="890D7B0C30FB8A418D3AACEC0FC9D2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A06686EF39A654997879C60D0A206B2"/>
        <w:category>
          <w:name w:val="General"/>
          <w:gallery w:val="placeholder"/>
        </w:category>
        <w:types>
          <w:type w:val="bbPlcHdr"/>
        </w:types>
        <w:behaviors>
          <w:behavior w:val="content"/>
        </w:behaviors>
        <w:guid w:val="{885C4C35-18A1-154F-AF54-3D01FDDB0141}"/>
      </w:docPartPr>
      <w:docPartBody>
        <w:p w:rsidR="008F310F" w:rsidRDefault="00406F66">
          <w:pPr>
            <w:pStyle w:val="FA06686EF39A654997879C60D0A206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FCFDF11F4A684CA2E905C41F7A98C2"/>
        <w:category>
          <w:name w:val="General"/>
          <w:gallery w:val="placeholder"/>
        </w:category>
        <w:types>
          <w:type w:val="bbPlcHdr"/>
        </w:types>
        <w:behaviors>
          <w:behavior w:val="content"/>
        </w:behaviors>
        <w:guid w:val="{D2988C9A-D1DD-544E-A4BE-68220F400E03}"/>
      </w:docPartPr>
      <w:docPartBody>
        <w:p w:rsidR="008F310F" w:rsidRDefault="00406F66">
          <w:pPr>
            <w:pStyle w:val="84FCFDF11F4A684CA2E905C41F7A98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10F"/>
    <w:rsid w:val="00406F66"/>
    <w:rsid w:val="008F31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F18A675C5DE741AFE29FE6132A9309">
    <w:name w:val="E3F18A675C5DE741AFE29FE6132A9309"/>
  </w:style>
  <w:style w:type="paragraph" w:customStyle="1" w:styleId="061DF0A57BBCFE47915FBFF19F0D2889">
    <w:name w:val="061DF0A57BBCFE47915FBFF19F0D2889"/>
  </w:style>
  <w:style w:type="paragraph" w:customStyle="1" w:styleId="A8B7477922B38A419E107F1818F2515C">
    <w:name w:val="A8B7477922B38A419E107F1818F2515C"/>
  </w:style>
  <w:style w:type="paragraph" w:customStyle="1" w:styleId="F031836AA5BABF4792C360297CD78A49">
    <w:name w:val="F031836AA5BABF4792C360297CD78A49"/>
  </w:style>
  <w:style w:type="paragraph" w:customStyle="1" w:styleId="2237A6E430C5AF49AE6DFEDE4DC8411B">
    <w:name w:val="2237A6E430C5AF49AE6DFEDE4DC8411B"/>
  </w:style>
  <w:style w:type="paragraph" w:customStyle="1" w:styleId="900B2CF2C8F8BE4C9E4600AB7427785B">
    <w:name w:val="900B2CF2C8F8BE4C9E4600AB7427785B"/>
  </w:style>
  <w:style w:type="paragraph" w:customStyle="1" w:styleId="65F0C70F7625384197FA98392B1C0BA1">
    <w:name w:val="65F0C70F7625384197FA98392B1C0BA1"/>
  </w:style>
  <w:style w:type="paragraph" w:customStyle="1" w:styleId="3F26DB135DC3954F9BDE5592C41EDBD9">
    <w:name w:val="3F26DB135DC3954F9BDE5592C41EDBD9"/>
  </w:style>
  <w:style w:type="paragraph" w:customStyle="1" w:styleId="890D7B0C30FB8A418D3AACEC0FC9D260">
    <w:name w:val="890D7B0C30FB8A418D3AACEC0FC9D260"/>
  </w:style>
  <w:style w:type="paragraph" w:customStyle="1" w:styleId="FA06686EF39A654997879C60D0A206B2">
    <w:name w:val="FA06686EF39A654997879C60D0A206B2"/>
  </w:style>
  <w:style w:type="paragraph" w:customStyle="1" w:styleId="84FCFDF11F4A684CA2E905C41F7A98C2">
    <w:name w:val="84FCFDF11F4A684CA2E905C41F7A9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San702</b:Tag>
    <b:SourceType>Book</b:SourceType>
    <b:Guid>{A78DB222-1714-7D4A-9D4E-487C49EFD0DE}</b:Guid>
    <b:Author>
      <b:Author>
        <b:NameList>
          <b:Person>
            <b:Last>Sandler</b:Last>
            <b:First>Irving</b:First>
          </b:Person>
        </b:NameList>
      </b:Author>
    </b:Author>
    <b:Title>The Triumph of American Painting: A History of Abstract Expressionism</b:Title>
    <b:City>New York</b:City>
    <b:Year>1970</b:Year>
    <b:Publisher>Harper and Row</b:Publisher>
    <b:RefOrder>1</b:RefOrder>
  </b:Source>
  <b:Source>
    <b:Tag>San78</b:Tag>
    <b:SourceType>Book</b:SourceType>
    <b:Guid>{2C345559-4DE5-E44A-BC0C-7B6959F7E4F5}</b:Guid>
    <b:Author>
      <b:Author>
        <b:NameList>
          <b:Person>
            <b:Last>Sandler</b:Last>
            <b:First>Irving</b:First>
          </b:Person>
        </b:NameList>
      </b:Author>
    </b:Author>
    <b:Title>The New York School: The Painters and Sculptors of the Fifties</b:Title>
    <b:City>New York</b:City>
    <b:Publisher>Harper and Row</b:Publisher>
    <b:Year>1978</b:Year>
    <b:RefOrder>2</b:RefOrder>
  </b:Source>
</b:Sources>
</file>

<file path=customXml/itemProps1.xml><?xml version="1.0" encoding="utf-8"?>
<ds:datastoreItem xmlns:ds="http://schemas.openxmlformats.org/officeDocument/2006/customXml" ds:itemID="{B0306723-6603-9740-B1CB-93E2C2E05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6</TotalTime>
  <Pages>1</Pages>
  <Words>341</Words>
  <Characters>1944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2016-01-17T22:40:00Z</dcterms:created>
  <dcterms:modified xsi:type="dcterms:W3CDTF">2016-02-22T05:32:00Z</dcterms:modified>
</cp:coreProperties>
</file>