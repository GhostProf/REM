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882D4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9239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3C103DE86891468A5DE3AFA8C1E34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FC52D9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7672DF4C2687A488417A7D9A97873C1"/>
            </w:placeholder>
            <w:text/>
          </w:sdtPr>
          <w:sdtEndPr/>
          <w:sdtContent>
            <w:tc>
              <w:tcPr>
                <w:tcW w:w="2073" w:type="dxa"/>
              </w:tcPr>
              <w:p w14:paraId="5A73A4D1" w14:textId="77777777" w:rsidR="00B574C9" w:rsidRDefault="00A67402" w:rsidP="00A67402">
                <w:r>
                  <w:t>Bryony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F8953ED12C0A745946CB33489EF7CD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186DC6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AA95615BCA4E946ADFF1575190982AC"/>
            </w:placeholder>
            <w:text/>
          </w:sdtPr>
          <w:sdtEndPr/>
          <w:sdtContent>
            <w:tc>
              <w:tcPr>
                <w:tcW w:w="2642" w:type="dxa"/>
              </w:tcPr>
              <w:p w14:paraId="4DC1A279" w14:textId="77777777" w:rsidR="00B574C9" w:rsidRDefault="00A67402" w:rsidP="00A67402">
                <w:r>
                  <w:t>Randall</w:t>
                </w:r>
              </w:p>
            </w:tc>
          </w:sdtContent>
        </w:sdt>
      </w:tr>
      <w:tr w:rsidR="00B574C9" w14:paraId="7FBF43C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0BC7E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C6FA61DA86F740A89619221F183CF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0018A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A5F5A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7989D4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1630860107FC14FB7841F07DFE25DD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D5D700" w14:textId="77777777" w:rsidR="00B574C9" w:rsidRDefault="00A67402" w:rsidP="00A67402">
                <w:r>
                  <w:t>University of Glasgow</w:t>
                </w:r>
              </w:p>
            </w:tc>
          </w:sdtContent>
        </w:sdt>
      </w:tr>
    </w:tbl>
    <w:p w14:paraId="4BCE4C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8324DE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454118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A0B438" w14:textId="77777777" w:rsidTr="003F0D73">
        <w:sdt>
          <w:sdtPr>
            <w:alias w:val="Article headword"/>
            <w:tag w:val="articleHeadword"/>
            <w:id w:val="-361440020"/>
            <w:placeholder>
              <w:docPart w:val="F88D3426DABEC742A4D63A1649593F5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E35E2C" w14:textId="77777777" w:rsidR="003F0D73" w:rsidRPr="00FB589A" w:rsidRDefault="00A67402" w:rsidP="00A67402">
                <w:pPr>
                  <w:rPr>
                    <w:b/>
                  </w:rPr>
                </w:pPr>
                <w:r w:rsidRPr="00A67402">
                  <w:t>Sackville-West, Vita (1892-1962)</w:t>
                </w:r>
              </w:p>
            </w:tc>
          </w:sdtContent>
        </w:sdt>
      </w:tr>
      <w:tr w:rsidR="00464699" w14:paraId="7CB40CD7" w14:textId="77777777" w:rsidTr="00A67402">
        <w:sdt>
          <w:sdtPr>
            <w:alias w:val="Variant headwords"/>
            <w:tag w:val="variantHeadwords"/>
            <w:id w:val="173464402"/>
            <w:placeholder>
              <w:docPart w:val="27F8775C8EFB5248997E009AD848C5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2EBA7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1DA049" w14:textId="77777777" w:rsidTr="003F0D73">
        <w:sdt>
          <w:sdtPr>
            <w:alias w:val="Abstract"/>
            <w:tag w:val="abstract"/>
            <w:id w:val="-635871867"/>
            <w:placeholder>
              <w:docPart w:val="2B042622A65C634B91AC41094CFE2F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5D9B5A" w14:textId="77777777" w:rsidR="00E85A05" w:rsidRPr="00A67402" w:rsidRDefault="00A67402" w:rsidP="00A67402">
                <w:pPr>
                  <w:rPr>
                    <w:rFonts w:cstheme="minorHAnsi"/>
                  </w:rPr>
                </w:pPr>
                <w:r w:rsidRPr="00A67402">
                  <w:rPr>
                    <w:rFonts w:cstheme="minorHAnsi"/>
                  </w:rPr>
                  <w:t xml:space="preserve">Vita Sackville-West was a poet, prose writer and gardener. Much of her work was significantly informed by her close identification with the English landscape, in particular her ancestral home </w:t>
                </w:r>
                <w:proofErr w:type="spellStart"/>
                <w:r w:rsidRPr="00A67402">
                  <w:rPr>
                    <w:rFonts w:cstheme="minorHAnsi"/>
                  </w:rPr>
                  <w:t>Knole</w:t>
                </w:r>
                <w:proofErr w:type="spellEnd"/>
                <w:r w:rsidRPr="00A67402">
                  <w:rPr>
                    <w:rFonts w:cstheme="minorHAnsi"/>
                  </w:rPr>
                  <w:t xml:space="preserve">, and </w:t>
                </w:r>
                <w:proofErr w:type="spellStart"/>
                <w:r w:rsidRPr="00A67402">
                  <w:rPr>
                    <w:rFonts w:cstheme="minorHAnsi"/>
                  </w:rPr>
                  <w:t>Sissinghurst</w:t>
                </w:r>
                <w:proofErr w:type="spellEnd"/>
                <w:r w:rsidRPr="00A67402">
                  <w:rPr>
                    <w:rFonts w:cstheme="minorHAnsi"/>
                  </w:rPr>
                  <w:t xml:space="preserve"> Castle in Kent where she lived from 1930. She is the only author to have won the </w:t>
                </w:r>
                <w:proofErr w:type="spellStart"/>
                <w:r w:rsidRPr="00A67402">
                  <w:rPr>
                    <w:rFonts w:cstheme="minorHAnsi"/>
                  </w:rPr>
                  <w:t>Hawthornden</w:t>
                </w:r>
                <w:proofErr w:type="spellEnd"/>
                <w:r w:rsidRPr="00A67402">
                  <w:rPr>
                    <w:rFonts w:cstheme="minorHAnsi"/>
                  </w:rPr>
                  <w:t xml:space="preserve"> literary prize twice, first for her long poem </w:t>
                </w:r>
                <w:r w:rsidRPr="00A67402">
                  <w:rPr>
                    <w:rFonts w:cstheme="minorHAnsi"/>
                    <w:i/>
                  </w:rPr>
                  <w:t>The Land</w:t>
                </w:r>
                <w:r w:rsidRPr="00A67402">
                  <w:rPr>
                    <w:rFonts w:cstheme="minorHAnsi"/>
                  </w:rPr>
                  <w:t xml:space="preserve"> (1926), and then for her </w:t>
                </w:r>
                <w:r w:rsidRPr="00A67402">
                  <w:rPr>
                    <w:rFonts w:cstheme="minorHAnsi"/>
                    <w:i/>
                  </w:rPr>
                  <w:t>Collected Poems</w:t>
                </w:r>
                <w:r w:rsidRPr="00A67402">
                  <w:rPr>
                    <w:rFonts w:cstheme="minorHAnsi"/>
                  </w:rPr>
                  <w:t xml:space="preserve"> (1933). Her best-known novels are </w:t>
                </w:r>
                <w:r w:rsidRPr="00A67402">
                  <w:rPr>
                    <w:rFonts w:cstheme="minorHAnsi"/>
                    <w:i/>
                  </w:rPr>
                  <w:t xml:space="preserve">The Edwardians </w:t>
                </w:r>
                <w:r w:rsidRPr="00A67402">
                  <w:rPr>
                    <w:rFonts w:cstheme="minorHAnsi"/>
                  </w:rPr>
                  <w:t xml:space="preserve">(1930) and </w:t>
                </w:r>
                <w:r w:rsidRPr="00A67402">
                  <w:rPr>
                    <w:rFonts w:cstheme="minorHAnsi"/>
                    <w:i/>
                  </w:rPr>
                  <w:t xml:space="preserve">All Passion Spent </w:t>
                </w:r>
                <w:r w:rsidRPr="00A67402">
                  <w:rPr>
                    <w:rFonts w:cstheme="minorHAnsi"/>
                  </w:rPr>
                  <w:t xml:space="preserve">(1931). She also wrote two classic pieces of travel writing on Iran, </w:t>
                </w:r>
                <w:r w:rsidRPr="00A67402">
                  <w:rPr>
                    <w:rFonts w:cstheme="minorHAnsi"/>
                    <w:i/>
                  </w:rPr>
                  <w:t>Passenger to Teheran</w:t>
                </w:r>
                <w:r w:rsidRPr="00A67402">
                  <w:rPr>
                    <w:rFonts w:cstheme="minorHAnsi"/>
                  </w:rPr>
                  <w:t xml:space="preserve"> and </w:t>
                </w:r>
                <w:r w:rsidRPr="00A67402">
                  <w:rPr>
                    <w:rFonts w:cstheme="minorHAnsi"/>
                    <w:i/>
                  </w:rPr>
                  <w:t xml:space="preserve">Twelve Days: An Account of a Journey across the </w:t>
                </w:r>
                <w:proofErr w:type="spellStart"/>
                <w:r w:rsidRPr="00A67402">
                  <w:rPr>
                    <w:rFonts w:cstheme="minorHAnsi"/>
                    <w:i/>
                  </w:rPr>
                  <w:t>Bakhtiari</w:t>
                </w:r>
                <w:proofErr w:type="spellEnd"/>
                <w:r w:rsidRPr="00A67402">
                  <w:rPr>
                    <w:rFonts w:cstheme="minorHAnsi"/>
                    <w:i/>
                  </w:rPr>
                  <w:t xml:space="preserve"> Mountains of South-western Persia </w:t>
                </w:r>
                <w:r w:rsidRPr="00A67402">
                  <w:rPr>
                    <w:rFonts w:cstheme="minorHAnsi"/>
                  </w:rPr>
                  <w:t xml:space="preserve">1926 and 1927) based on her visits to and travel with her husband Harold Nicolson, a diplomat; her biographical publications include works on Joan of Arc and </w:t>
                </w:r>
                <w:proofErr w:type="spellStart"/>
                <w:r w:rsidRPr="00A67402">
                  <w:rPr>
                    <w:rFonts w:cstheme="minorHAnsi"/>
                  </w:rPr>
                  <w:t>Aphra</w:t>
                </w:r>
                <w:proofErr w:type="spellEnd"/>
                <w:r w:rsidRPr="00A67402">
                  <w:rPr>
                    <w:rFonts w:cstheme="minorHAnsi"/>
                  </w:rPr>
                  <w:t xml:space="preserve"> </w:t>
                </w:r>
                <w:proofErr w:type="spellStart"/>
                <w:r w:rsidRPr="00A67402">
                  <w:rPr>
                    <w:rFonts w:cstheme="minorHAnsi"/>
                  </w:rPr>
                  <w:t>Behn</w:t>
                </w:r>
                <w:proofErr w:type="spellEnd"/>
                <w:r w:rsidRPr="00A67402">
                  <w:rPr>
                    <w:rFonts w:cstheme="minorHAnsi"/>
                  </w:rPr>
                  <w:t xml:space="preserve">. She is now best known as the model for the eponymous hero/heroine of </w:t>
                </w:r>
                <w:r w:rsidR="0051436C">
                  <w:rPr>
                    <w:rFonts w:cstheme="minorHAnsi"/>
                  </w:rPr>
                  <w:t>Virginia W</w:t>
                </w:r>
                <w:r w:rsidR="0051436C" w:rsidRPr="00A67402">
                  <w:rPr>
                    <w:rFonts w:cstheme="minorHAnsi"/>
                  </w:rPr>
                  <w:t xml:space="preserve">oolf’s </w:t>
                </w:r>
                <w:r w:rsidRPr="00A67402">
                  <w:rPr>
                    <w:rFonts w:cstheme="minorHAnsi"/>
                  </w:rPr>
                  <w:t xml:space="preserve">1928 novel </w:t>
                </w:r>
                <w:r w:rsidRPr="00A67402">
                  <w:rPr>
                    <w:rFonts w:cstheme="minorHAnsi"/>
                    <w:i/>
                  </w:rPr>
                  <w:t>Orlando</w:t>
                </w:r>
                <w:r w:rsidRPr="00A67402">
                  <w:rPr>
                    <w:rFonts w:cstheme="minorHAnsi"/>
                  </w:rPr>
                  <w:t>, a work described by Sackville-West’s son Nigel Nicolson as ‘the longest and most charming love-letter in literature,’ although in her lifetime she was a more popular writer than W</w:t>
                </w:r>
                <w:r w:rsidR="0051436C" w:rsidRPr="00A67402">
                  <w:rPr>
                    <w:rFonts w:cstheme="minorHAnsi"/>
                  </w:rPr>
                  <w:t>oolf</w:t>
                </w:r>
                <w:r w:rsidRPr="00A67402">
                  <w:rPr>
                    <w:rFonts w:cstheme="minorHAnsi"/>
                  </w:rPr>
                  <w:t>.</w:t>
                </w:r>
              </w:p>
            </w:tc>
          </w:sdtContent>
        </w:sdt>
      </w:tr>
      <w:tr w:rsidR="003F0D73" w14:paraId="05080AD1" w14:textId="77777777" w:rsidTr="003F0D73">
        <w:sdt>
          <w:sdtPr>
            <w:rPr>
              <w:rFonts w:asciiTheme="majorHAnsi" w:eastAsiaTheme="majorEastAsia" w:hAnsiTheme="majorHAnsi" w:cstheme="majorBidi"/>
              <w:color w:val="404040" w:themeColor="text1" w:themeTint="BF"/>
              <w:szCs w:val="26"/>
            </w:rPr>
            <w:alias w:val="Article text"/>
            <w:tag w:val="articleText"/>
            <w:id w:val="634067588"/>
            <w:placeholder>
              <w:docPart w:val="172FAF6D605DD149BD35143A7490B1AB"/>
            </w:placeholder>
          </w:sdtPr>
          <w:sdtEndPr/>
          <w:sdtContent>
            <w:sdt>
              <w:sdtPr>
                <w:rPr>
                  <w:rFonts w:asciiTheme="majorHAnsi" w:eastAsiaTheme="majorEastAsia" w:hAnsiTheme="majorHAnsi" w:cstheme="majorBidi"/>
                  <w:color w:val="404040" w:themeColor="text1" w:themeTint="BF"/>
                  <w:szCs w:val="26"/>
                </w:rPr>
                <w:alias w:val="Abstract"/>
                <w:tag w:val="abstract"/>
                <w:id w:val="721478588"/>
                <w:placeholder>
                  <w:docPart w:val="149B62832FB32E4B9FFE945878F0C6A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79B137F" w14:textId="77777777" w:rsidR="00A67402" w:rsidRPr="00A67402" w:rsidRDefault="00A67402" w:rsidP="00A67402">
                    <w:pPr>
                      <w:rPr>
                        <w:rFonts w:cstheme="minorHAnsi"/>
                      </w:rPr>
                    </w:pPr>
                    <w:r w:rsidRPr="00A67402">
                      <w:rPr>
                        <w:rFonts w:cstheme="minorHAnsi"/>
                      </w:rPr>
                      <w:t xml:space="preserve">Vita Sackville-West was a poet, prose writer and gardener. Much of her work was significantly informed by her close identification with the English landscape, in particular her ancestral home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Knole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, and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Sissinghurst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Castle in Kent where she lived from 1930. She is the only author to have won the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Hawthornden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literary prize twice, first for her long poem </w:t>
                    </w:r>
                    <w:r w:rsidRPr="00A67402">
                      <w:rPr>
                        <w:rFonts w:cstheme="minorHAnsi"/>
                        <w:i/>
                      </w:rPr>
                      <w:t>The Land</w:t>
                    </w:r>
                    <w:r w:rsidRPr="00A67402">
                      <w:rPr>
                        <w:rFonts w:cstheme="minorHAnsi"/>
                      </w:rPr>
                      <w:t xml:space="preserve"> (1926), and then for her </w:t>
                    </w:r>
                    <w:r w:rsidRPr="00A67402">
                      <w:rPr>
                        <w:rFonts w:cstheme="minorHAnsi"/>
                        <w:i/>
                      </w:rPr>
                      <w:t>Collected Poems</w:t>
                    </w:r>
                    <w:r w:rsidRPr="00A67402">
                      <w:rPr>
                        <w:rFonts w:cstheme="minorHAnsi"/>
                      </w:rPr>
                      <w:t xml:space="preserve"> (1933). Her best-known novels are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The Edwardians </w:t>
                    </w:r>
                    <w:r w:rsidRPr="00A67402">
                      <w:rPr>
                        <w:rFonts w:cstheme="minorHAnsi"/>
                      </w:rPr>
                      <w:t xml:space="preserve">(1930) and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All Passion Spent </w:t>
                    </w:r>
                    <w:r w:rsidRPr="00A67402">
                      <w:rPr>
                        <w:rFonts w:cstheme="minorHAnsi"/>
                      </w:rPr>
                      <w:t xml:space="preserve">(1931). She also wrote two classic pieces of travel writing on Iran, </w:t>
                    </w:r>
                    <w:r w:rsidRPr="00A67402">
                      <w:rPr>
                        <w:rFonts w:cstheme="minorHAnsi"/>
                        <w:i/>
                      </w:rPr>
                      <w:t>Passenger to Teheran</w:t>
                    </w:r>
                    <w:r w:rsidRPr="00A67402">
                      <w:rPr>
                        <w:rFonts w:cstheme="minorHAnsi"/>
                      </w:rPr>
                      <w:t xml:space="preserve"> and </w:t>
                    </w:r>
                    <w:r w:rsidRPr="00A67402">
                      <w:rPr>
                        <w:rFonts w:cstheme="minorHAnsi"/>
                        <w:i/>
                      </w:rPr>
                      <w:t xml:space="preserve">Twelve Days: An Account of a Journey across the </w:t>
                    </w:r>
                    <w:proofErr w:type="spellStart"/>
                    <w:r w:rsidRPr="00A67402">
                      <w:rPr>
                        <w:rFonts w:cstheme="minorHAnsi"/>
                        <w:i/>
                      </w:rPr>
                      <w:t>Bakhtiari</w:t>
                    </w:r>
                    <w:proofErr w:type="spellEnd"/>
                    <w:r w:rsidRPr="00A67402">
                      <w:rPr>
                        <w:rFonts w:cstheme="minorHAnsi"/>
                        <w:i/>
                      </w:rPr>
                      <w:t xml:space="preserve"> Mountains of South-western Persia </w:t>
                    </w:r>
                    <w:r w:rsidRPr="00A67402">
                      <w:rPr>
                        <w:rFonts w:cstheme="minorHAnsi"/>
                      </w:rPr>
                      <w:t xml:space="preserve">1926 and 1927) based on her visits to and travel with her husband Harold Nicolson, a diplomat; her biographical publications include works on Joan of Arc and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Aphra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 </w:t>
                    </w:r>
                    <w:proofErr w:type="spellStart"/>
                    <w:r w:rsidRPr="00A67402">
                      <w:rPr>
                        <w:rFonts w:cstheme="minorHAnsi"/>
                      </w:rPr>
                      <w:t>Behn</w:t>
                    </w:r>
                    <w:proofErr w:type="spellEnd"/>
                    <w:r w:rsidRPr="00A67402">
                      <w:rPr>
                        <w:rFonts w:cstheme="minorHAnsi"/>
                      </w:rPr>
                      <w:t xml:space="preserve">. She is now best known as the model for the eponymous hero/heroine of </w:t>
                    </w:r>
                    <w:r w:rsidR="0051436C">
                      <w:rPr>
                        <w:rFonts w:cstheme="minorHAnsi"/>
                      </w:rPr>
                      <w:t>Virginia W</w:t>
                    </w:r>
                    <w:r w:rsidR="0051436C" w:rsidRPr="00A67402">
                      <w:rPr>
                        <w:rFonts w:cstheme="minorHAnsi"/>
                      </w:rPr>
                      <w:t xml:space="preserve">oolf’s </w:t>
                    </w:r>
                    <w:r w:rsidRPr="00A67402">
                      <w:rPr>
                        <w:rFonts w:cstheme="minorHAnsi"/>
                      </w:rPr>
                      <w:t xml:space="preserve">1928 novel </w:t>
                    </w:r>
                    <w:r w:rsidRPr="00A67402">
                      <w:rPr>
                        <w:rFonts w:cstheme="minorHAnsi"/>
                        <w:i/>
                      </w:rPr>
                      <w:t>Orlando</w:t>
                    </w:r>
                    <w:r w:rsidRPr="00A67402">
                      <w:rPr>
                        <w:rFonts w:cstheme="minorHAnsi"/>
                      </w:rPr>
                      <w:t>, a work described by Sackville-West’s son Nigel Nicolson as ‘the longest and most charming love-letter in literature,’ although in her lifetime she was a more popular writer than W</w:t>
                    </w:r>
                    <w:r w:rsidR="0051436C" w:rsidRPr="00A67402">
                      <w:rPr>
                        <w:rFonts w:cstheme="minorHAnsi"/>
                      </w:rPr>
                      <w:t>oolf</w:t>
                    </w:r>
                    <w:r w:rsidRPr="00A67402">
                      <w:rPr>
                        <w:rFonts w:cstheme="minorHAnsi"/>
                      </w:rPr>
                      <w:t>.</w:t>
                    </w:r>
                  </w:p>
                  <w:p w14:paraId="3347B618" w14:textId="77777777" w:rsidR="00A67402" w:rsidRPr="00A67402" w:rsidRDefault="00A67402" w:rsidP="00A67402">
                    <w:pPr>
                      <w:rPr>
                        <w:rFonts w:cstheme="minorHAnsi"/>
                      </w:rPr>
                    </w:pPr>
                  </w:p>
                  <w:p w14:paraId="61219115" w14:textId="77777777" w:rsidR="00A67402" w:rsidRPr="00A67402" w:rsidRDefault="00A67402" w:rsidP="00A67402">
                    <w:pPr>
                      <w:pStyle w:val="Heading1"/>
                      <w:outlineLvl w:val="0"/>
                    </w:pPr>
                    <w:r w:rsidRPr="00A67402">
                      <w:t>Selected list of works</w:t>
                    </w:r>
                  </w:p>
                  <w:p w14:paraId="5FC7AEB7" w14:textId="77777777" w:rsidR="00A67402" w:rsidRPr="00A67402" w:rsidRDefault="00A67402" w:rsidP="00A67402">
                    <w:pPr>
                      <w:pStyle w:val="Heading2"/>
                      <w:outlineLvl w:val="1"/>
                    </w:pPr>
                    <w:r w:rsidRPr="00A67402">
                      <w:rPr>
                        <w:lang w:eastAsia="en-GB"/>
                      </w:rPr>
                      <w:t>Poetry</w:t>
                    </w:r>
                  </w:p>
                  <w:p w14:paraId="0A868564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Poems of West and East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(1917)</w:t>
                    </w:r>
                  </w:p>
                  <w:p w14:paraId="65B7F7CF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The Land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(1926)</w:t>
                    </w:r>
                  </w:p>
                  <w:p w14:paraId="5DAAC007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Sissinghurst</w:t>
                    </w:r>
                    <w:proofErr w:type="spellEnd"/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(1931)</w:t>
                    </w:r>
                  </w:p>
                  <w:p w14:paraId="7A95A1BC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Collected Poems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 xml:space="preserve"> (1933)</w:t>
                    </w:r>
                  </w:p>
                  <w:p w14:paraId="596A974A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Selected Poems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(1941)</w:t>
                    </w:r>
                  </w:p>
                  <w:p w14:paraId="693AE499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lastRenderedPageBreak/>
                      <w:t>The Garden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(1946)</w:t>
                    </w:r>
                  </w:p>
                  <w:p w14:paraId="13609EF2" w14:textId="77777777" w:rsidR="00A67402" w:rsidRPr="00A67402" w:rsidRDefault="00A67402" w:rsidP="00A67402">
                    <w:pPr>
                      <w:shd w:val="clear" w:color="auto" w:fill="FFFFFF"/>
                      <w:outlineLvl w:val="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</w:p>
                  <w:p w14:paraId="7CBE69D3" w14:textId="77777777" w:rsidR="00A67402" w:rsidRPr="00A67402" w:rsidRDefault="00A67402" w:rsidP="00A67402">
                    <w:pPr>
                      <w:pStyle w:val="Heading2"/>
                      <w:outlineLvl w:val="1"/>
                      <w:rPr>
                        <w:lang w:eastAsia="en-GB"/>
                      </w:rPr>
                    </w:pPr>
                    <w:r w:rsidRPr="00A67402">
                      <w:rPr>
                        <w:lang w:eastAsia="en-GB"/>
                      </w:rPr>
                      <w:t>Novels</w:t>
                    </w:r>
                  </w:p>
                  <w:p w14:paraId="2FEEC188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Heritage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(1919)</w:t>
                    </w:r>
                  </w:p>
                  <w:p w14:paraId="75835E3D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Challenge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(1923)</w:t>
                    </w:r>
                  </w:p>
                  <w:p w14:paraId="4BC33036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Seducers in Ecuador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(1924)</w:t>
                    </w:r>
                  </w:p>
                  <w:p w14:paraId="1A1D70BF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The Edwardians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(1930)</w:t>
                    </w:r>
                  </w:p>
                  <w:p w14:paraId="767AFCCA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All Passion Spent </w:t>
                    </w:r>
                    <w:r w:rsidRPr="00A67402">
                      <w:rPr>
                        <w:rFonts w:eastAsia="Times New Roman" w:cstheme="minorHAnsi"/>
                        <w:iCs/>
                        <w:color w:val="000000"/>
                        <w:lang w:eastAsia="en-GB"/>
                      </w:rPr>
                      <w:t>(1931)</w:t>
                    </w:r>
                  </w:p>
                  <w:p w14:paraId="6740D46E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The Dark Island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(1934)</w:t>
                    </w:r>
                  </w:p>
                  <w:p w14:paraId="3D227453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Grand Canyon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(1942)</w:t>
                    </w:r>
                  </w:p>
                  <w:p w14:paraId="6DD5715C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No Signposts in the Sea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(1961)</w:t>
                    </w:r>
                  </w:p>
                  <w:p w14:paraId="306AD520" w14:textId="77777777" w:rsidR="00A67402" w:rsidRPr="00A67402" w:rsidRDefault="00A67402" w:rsidP="00A67402">
                    <w:pPr>
                      <w:shd w:val="clear" w:color="auto" w:fill="FFFFFF"/>
                      <w:outlineLvl w:val="2"/>
                      <w:rPr>
                        <w:rFonts w:cstheme="minorHAnsi"/>
                        <w:b/>
                      </w:rPr>
                    </w:pPr>
                  </w:p>
                  <w:p w14:paraId="0D7F0C76" w14:textId="77777777" w:rsidR="00A67402" w:rsidRPr="00A67402" w:rsidRDefault="00A67402" w:rsidP="00A67402">
                    <w:pPr>
                      <w:pStyle w:val="Heading2"/>
                      <w:outlineLvl w:val="1"/>
                      <w:rPr>
                        <w:lang w:eastAsia="en-GB"/>
                      </w:rPr>
                    </w:pPr>
                    <w:r w:rsidRPr="00A67402">
                      <w:rPr>
                        <w:lang w:eastAsia="en-GB"/>
                      </w:rPr>
                      <w:t>Biographies/Other works</w:t>
                    </w:r>
                  </w:p>
                  <w:p w14:paraId="5E0DCA8E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Knole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 and the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Sackvilles</w:t>
                    </w:r>
                    <w:proofErr w:type="spellEnd"/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(1922)</w:t>
                    </w:r>
                  </w:p>
                  <w:p w14:paraId="5220928F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Passenger to Teheran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(1926)</w:t>
                    </w:r>
                  </w:p>
                  <w:p w14:paraId="46A36425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color w:val="000000"/>
                        <w:lang w:eastAsia="en-GB"/>
                      </w:rPr>
                    </w:pP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>Aphra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 xml:space="preserve">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>Behn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color w:val="000000"/>
                        <w:lang w:eastAsia="en-GB"/>
                      </w:rPr>
                      <w:t xml:space="preserve"> 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>(1927)</w:t>
                    </w:r>
                  </w:p>
                  <w:p w14:paraId="0545C460" w14:textId="77777777" w:rsidR="00A67402" w:rsidRPr="00A67402" w:rsidRDefault="00A67402" w:rsidP="00A67402">
                    <w:pPr>
                      <w:pStyle w:val="NormalfollowingH2"/>
                      <w:rPr>
                        <w:rFonts w:eastAsia="Times New Roman" w:cstheme="minorHAnsi"/>
                        <w:lang w:eastAsia="en-GB"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lang w:eastAsia="en-GB"/>
                      </w:rPr>
                      <w:t>Saint Joan of Arc</w:t>
                    </w:r>
                    <w:r w:rsidRPr="00A67402">
                      <w:rPr>
                        <w:rFonts w:eastAsia="Times New Roman" w:cstheme="minorHAnsi"/>
                        <w:lang w:eastAsia="en-GB"/>
                      </w:rPr>
                      <w:t xml:space="preserve"> (1936)</w:t>
                    </w:r>
                  </w:p>
                  <w:p w14:paraId="608B3DB0" w14:textId="77777777" w:rsidR="00A67402" w:rsidRPr="00A67402" w:rsidRDefault="00A67402" w:rsidP="00A67402">
                    <w:pPr>
                      <w:pStyle w:val="NormalfollowingH2"/>
                      <w:rPr>
                        <w:rFonts w:cstheme="minorHAnsi"/>
                        <w:b/>
                      </w:rPr>
                    </w:pPr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Twelve Days: an account of a journey across the </w:t>
                    </w:r>
                    <w:proofErr w:type="spellStart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>Bakhtiari</w:t>
                    </w:r>
                    <w:proofErr w:type="spellEnd"/>
                    <w:r w:rsidRPr="00A67402">
                      <w:rPr>
                        <w:rFonts w:eastAsia="Times New Roman" w:cstheme="minorHAnsi"/>
                        <w:i/>
                        <w:iCs/>
                        <w:color w:val="000000"/>
                        <w:lang w:eastAsia="en-GB"/>
                      </w:rPr>
                      <w:t xml:space="preserve"> Mountains of South-western Persia</w:t>
                    </w:r>
                    <w:r w:rsidRPr="00A67402">
                      <w:rPr>
                        <w:rFonts w:eastAsia="Times New Roman" w:cstheme="minorHAnsi"/>
                        <w:color w:val="000000"/>
                        <w:lang w:eastAsia="en-GB"/>
                      </w:rPr>
                      <w:t xml:space="preserve"> (1927)</w:t>
                    </w:r>
                    <w:r w:rsidRPr="00A67402">
                      <w:rPr>
                        <w:rFonts w:cstheme="minorHAnsi"/>
                        <w:b/>
                      </w:rPr>
                      <w:t xml:space="preserve"> </w:t>
                    </w:r>
                  </w:p>
                  <w:p w14:paraId="58CA6639" w14:textId="77777777" w:rsidR="00A67402" w:rsidRDefault="00A67402" w:rsidP="00A67402">
                    <w:pPr>
                      <w:rPr>
                        <w:rFonts w:cstheme="minorHAnsi"/>
                      </w:rPr>
                    </w:pPr>
                  </w:p>
                  <w:p w14:paraId="67C07804" w14:textId="77777777" w:rsidR="00A67402" w:rsidRDefault="00A67402" w:rsidP="00A67402">
                    <w:pPr>
                      <w:pStyle w:val="Heading2"/>
                      <w:outlineLvl w:val="1"/>
                    </w:pPr>
                    <w:r>
                      <w:t>Letters</w:t>
                    </w:r>
                  </w:p>
                  <w:p w14:paraId="5DC90D17" w14:textId="77777777" w:rsidR="003F0D73" w:rsidRPr="00A67402" w:rsidRDefault="00A67402" w:rsidP="00A67402">
                    <w:pPr>
                      <w:pStyle w:val="Heading2"/>
                      <w:outlineLvl w:val="1"/>
                      <w:rPr>
                        <w:rFonts w:asciiTheme="minorHAnsi" w:hAnsiTheme="minorHAnsi"/>
                      </w:rPr>
                    </w:pP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Sackville-West, Vita, Harold Nicolson and Nigel Nicolson (1992) </w:t>
                    </w:r>
                    <w:r w:rsidRPr="00A67402">
                      <w:rPr>
                        <w:rFonts w:asciiTheme="minorHAnsi" w:hAnsiTheme="minorHAnsi" w:cstheme="minorHAnsi"/>
                        <w:i/>
                        <w:color w:val="000000"/>
                        <w:shd w:val="clear" w:color="auto" w:fill="FFFFFF"/>
                      </w:rPr>
                      <w:t>Vita and Harold: The Letters of Vita Sackville-West and Harold Nicolson</w:t>
                    </w: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, </w:t>
                    </w:r>
                    <w:r w:rsidRPr="00A67402">
                      <w:rPr>
                        <w:rFonts w:asciiTheme="minorHAnsi" w:hAnsiTheme="minorHAnsi" w:cstheme="minorHAnsi"/>
                        <w:i/>
                        <w:color w:val="000000"/>
                        <w:shd w:val="clear" w:color="auto" w:fill="FFFFFF"/>
                      </w:rPr>
                      <w:t>1910-62,</w:t>
                    </w:r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 London: </w:t>
                    </w:r>
                    <w:proofErr w:type="spellStart"/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>Weidenfeld</w:t>
                    </w:r>
                    <w:proofErr w:type="spellEnd"/>
                    <w:r w:rsidRPr="00A67402">
                      <w:rPr>
                        <w:rFonts w:asciiTheme="minorHAnsi" w:hAnsiTheme="minorHAnsi" w:cstheme="minorHAnsi"/>
                        <w:color w:val="000000"/>
                        <w:shd w:val="clear" w:color="auto" w:fill="FFFFFF"/>
                      </w:rPr>
                      <w:t xml:space="preserve"> &amp; Nicolson.</w:t>
                    </w:r>
                  </w:p>
                </w:tc>
              </w:sdtContent>
            </w:sdt>
          </w:sdtContent>
        </w:sdt>
      </w:tr>
      <w:tr w:rsidR="003235A7" w14:paraId="5996F5CE" w14:textId="77777777" w:rsidTr="003235A7">
        <w:tc>
          <w:tcPr>
            <w:tcW w:w="9016" w:type="dxa"/>
          </w:tcPr>
          <w:p w14:paraId="2093B72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C69CC629D4F814FB36AE6D719206A64"/>
              </w:placeholder>
            </w:sdtPr>
            <w:sdtEndPr/>
            <w:sdtContent>
              <w:p w14:paraId="5DE590EE" w14:textId="77777777" w:rsidR="006059D2" w:rsidRDefault="006059D2" w:rsidP="006059D2"/>
              <w:p w14:paraId="4AF5E4C9" w14:textId="77777777" w:rsidR="006059D2" w:rsidRDefault="005B3460" w:rsidP="006059D2">
                <w:sdt>
                  <w:sdtPr>
                    <w:id w:val="-818961677"/>
                    <w:citation/>
                  </w:sdtPr>
                  <w:sdtEndPr/>
                  <w:sdtContent>
                    <w:r w:rsidR="006059D2">
                      <w:fldChar w:fldCharType="begin"/>
                    </w:r>
                    <w:r w:rsidR="006059D2">
                      <w:rPr>
                        <w:lang w:val="en-US"/>
                      </w:rPr>
                      <w:instrText xml:space="preserve"> CITATION Bro851 \l 1033 </w:instrText>
                    </w:r>
                    <w:r w:rsidR="006059D2">
                      <w:fldChar w:fldCharType="separate"/>
                    </w:r>
                    <w:r w:rsidR="0051436C" w:rsidRPr="0051436C">
                      <w:rPr>
                        <w:noProof/>
                        <w:lang w:val="en-US"/>
                      </w:rPr>
                      <w:t>(Brown)</w:t>
                    </w:r>
                    <w:r w:rsidR="006059D2">
                      <w:fldChar w:fldCharType="end"/>
                    </w:r>
                  </w:sdtContent>
                </w:sdt>
              </w:p>
              <w:p w14:paraId="5656C331" w14:textId="77777777" w:rsidR="006059D2" w:rsidRDefault="006059D2" w:rsidP="006059D2"/>
              <w:p w14:paraId="598B1647" w14:textId="77777777" w:rsidR="006059D2" w:rsidRDefault="005B3460" w:rsidP="006059D2">
                <w:sdt>
                  <w:sdtPr>
                    <w:id w:val="-1211651257"/>
                    <w:citation/>
                  </w:sdtPr>
                  <w:sdtEndPr/>
                  <w:sdtContent>
                    <w:r w:rsidR="006059D2">
                      <w:fldChar w:fldCharType="begin"/>
                    </w:r>
                    <w:r w:rsidR="006059D2">
                      <w:rPr>
                        <w:lang w:val="en-US"/>
                      </w:rPr>
                      <w:instrText xml:space="preserve"> CITATION Gle83 \l 1033 </w:instrText>
                    </w:r>
                    <w:r w:rsidR="006059D2">
                      <w:fldChar w:fldCharType="separate"/>
                    </w:r>
                    <w:r w:rsidR="0051436C" w:rsidRPr="0051436C">
                      <w:rPr>
                        <w:noProof/>
                        <w:lang w:val="en-US"/>
                      </w:rPr>
                      <w:t>(Glendinning)</w:t>
                    </w:r>
                    <w:r w:rsidR="006059D2">
                      <w:fldChar w:fldCharType="end"/>
                    </w:r>
                  </w:sdtContent>
                </w:sdt>
              </w:p>
              <w:p w14:paraId="47E275B6" w14:textId="77777777" w:rsidR="006059D2" w:rsidRDefault="006059D2" w:rsidP="006059D2"/>
              <w:p w14:paraId="55CAB1BD" w14:textId="77777777" w:rsidR="006059D2" w:rsidRDefault="005B3460" w:rsidP="006059D2">
                <w:sdt>
                  <w:sdtPr>
                    <w:id w:val="787322134"/>
                    <w:citation/>
                  </w:sdtPr>
                  <w:sdtEndPr/>
                  <w:sdtContent>
                    <w:r w:rsidR="006059D2">
                      <w:fldChar w:fldCharType="begin"/>
                    </w:r>
                    <w:r w:rsidR="006059D2">
                      <w:rPr>
                        <w:lang w:val="en-US"/>
                      </w:rPr>
                      <w:instrText xml:space="preserve"> CITATION Nic73 \l 1033 </w:instrText>
                    </w:r>
                    <w:r w:rsidR="006059D2">
                      <w:fldChar w:fldCharType="separate"/>
                    </w:r>
                    <w:r w:rsidR="0051436C" w:rsidRPr="0051436C">
                      <w:rPr>
                        <w:noProof/>
                        <w:lang w:val="en-US"/>
                      </w:rPr>
                      <w:t>(Nicolson and Sackville-West)</w:t>
                    </w:r>
                    <w:r w:rsidR="006059D2"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14:paraId="5C118BB5" w14:textId="77777777" w:rsidR="006059D2" w:rsidRDefault="006059D2" w:rsidP="006059D2"/>
              <w:p w14:paraId="282975BF" w14:textId="77777777" w:rsidR="003235A7" w:rsidRDefault="005B3460" w:rsidP="006059D2">
                <w:sdt>
                  <w:sdtPr>
                    <w:id w:val="1157954420"/>
                    <w:citation/>
                  </w:sdtPr>
                  <w:sdtEndPr/>
                  <w:sdtContent>
                    <w:r w:rsidR="006059D2">
                      <w:fldChar w:fldCharType="begin"/>
                    </w:r>
                    <w:r w:rsidR="006059D2">
                      <w:rPr>
                        <w:lang w:val="en-US"/>
                      </w:rPr>
                      <w:instrText xml:space="preserve"> CITATION Rai93 \l 1033 </w:instrText>
                    </w:r>
                    <w:r w:rsidR="006059D2">
                      <w:fldChar w:fldCharType="separate"/>
                    </w:r>
                    <w:r w:rsidR="0051436C" w:rsidRPr="0051436C">
                      <w:rPr>
                        <w:noProof/>
                        <w:lang w:val="en-US"/>
                      </w:rPr>
                      <w:t>(Raitt)</w:t>
                    </w:r>
                    <w:r w:rsidR="006059D2">
                      <w:fldChar w:fldCharType="end"/>
                    </w:r>
                  </w:sdtContent>
                </w:sdt>
              </w:p>
            </w:sdtContent>
          </w:sdt>
        </w:tc>
      </w:tr>
    </w:tbl>
    <w:p w14:paraId="0F60BC60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C840E" w14:textId="77777777" w:rsidR="005B3460" w:rsidRDefault="005B3460" w:rsidP="007A0D55">
      <w:pPr>
        <w:spacing w:after="0" w:line="240" w:lineRule="auto"/>
      </w:pPr>
      <w:r>
        <w:separator/>
      </w:r>
    </w:p>
  </w:endnote>
  <w:endnote w:type="continuationSeparator" w:id="0">
    <w:p w14:paraId="1C8E93D3" w14:textId="77777777" w:rsidR="005B3460" w:rsidRDefault="005B34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93197" w14:textId="77777777" w:rsidR="005B3460" w:rsidRDefault="005B3460" w:rsidP="007A0D55">
      <w:pPr>
        <w:spacing w:after="0" w:line="240" w:lineRule="auto"/>
      </w:pPr>
      <w:r>
        <w:separator/>
      </w:r>
    </w:p>
  </w:footnote>
  <w:footnote w:type="continuationSeparator" w:id="0">
    <w:p w14:paraId="3E3DD670" w14:textId="77777777" w:rsidR="005B3460" w:rsidRDefault="005B34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1073A" w14:textId="77777777" w:rsidR="00A67402" w:rsidRDefault="00A6740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F2B1D" w14:textId="77777777" w:rsidR="00A67402" w:rsidRDefault="00A674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0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1436C"/>
    <w:rsid w:val="00534F8F"/>
    <w:rsid w:val="00590035"/>
    <w:rsid w:val="005B177E"/>
    <w:rsid w:val="005B3460"/>
    <w:rsid w:val="005B3921"/>
    <w:rsid w:val="005F26D7"/>
    <w:rsid w:val="005F5450"/>
    <w:rsid w:val="006059D2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67402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40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740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3C103DE86891468A5DE3AFA8C1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29394-8F92-014F-8E71-C72AD0A41BB5}"/>
      </w:docPartPr>
      <w:docPartBody>
        <w:p w:rsidR="00523065" w:rsidRDefault="00523065">
          <w:pPr>
            <w:pStyle w:val="323C103DE86891468A5DE3AFA8C1E34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7672DF4C2687A488417A7D9A978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459D-7BE3-2C46-A84D-C165576DA5E1}"/>
      </w:docPartPr>
      <w:docPartBody>
        <w:p w:rsidR="00523065" w:rsidRDefault="00523065">
          <w:pPr>
            <w:pStyle w:val="A7672DF4C2687A488417A7D9A97873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8953ED12C0A745946CB33489EF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810E4-8456-F347-919F-9C86CD9DC61C}"/>
      </w:docPartPr>
      <w:docPartBody>
        <w:p w:rsidR="00523065" w:rsidRDefault="00523065">
          <w:pPr>
            <w:pStyle w:val="2F8953ED12C0A745946CB33489EF7CD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AA95615BCA4E946ADFF157519098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4B913-F6D5-BE41-B93B-6FFAD58213CA}"/>
      </w:docPartPr>
      <w:docPartBody>
        <w:p w:rsidR="00523065" w:rsidRDefault="00523065">
          <w:pPr>
            <w:pStyle w:val="9AA95615BCA4E946ADFF1575190982A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C6FA61DA86F740A89619221F183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6F561-3001-1641-919F-BE13957098CD}"/>
      </w:docPartPr>
      <w:docPartBody>
        <w:p w:rsidR="00523065" w:rsidRDefault="00523065">
          <w:pPr>
            <w:pStyle w:val="BDC6FA61DA86F740A89619221F183CF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1630860107FC14FB7841F07DFE25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61AB4-0BF7-9944-B6CA-803F4259CE25}"/>
      </w:docPartPr>
      <w:docPartBody>
        <w:p w:rsidR="00523065" w:rsidRDefault="00523065">
          <w:pPr>
            <w:pStyle w:val="F1630860107FC14FB7841F07DFE25DD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88D3426DABEC742A4D63A1649593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D2282-AB99-4D4D-A75E-B97EC57A053F}"/>
      </w:docPartPr>
      <w:docPartBody>
        <w:p w:rsidR="00523065" w:rsidRDefault="00523065">
          <w:pPr>
            <w:pStyle w:val="F88D3426DABEC742A4D63A1649593F5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7F8775C8EFB5248997E009AD848C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FE69-C76D-074A-A03B-77C96DC007DB}"/>
      </w:docPartPr>
      <w:docPartBody>
        <w:p w:rsidR="00523065" w:rsidRDefault="00523065">
          <w:pPr>
            <w:pStyle w:val="27F8775C8EFB5248997E009AD848C53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B042622A65C634B91AC41094CFE2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3123-735F-4341-8294-A031A61B3C2B}"/>
      </w:docPartPr>
      <w:docPartBody>
        <w:p w:rsidR="00523065" w:rsidRDefault="00523065">
          <w:pPr>
            <w:pStyle w:val="2B042622A65C634B91AC41094CFE2F3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72FAF6D605DD149BD35143A7490B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2C1BA-C1A6-9C4F-A867-4234C9B3151C}"/>
      </w:docPartPr>
      <w:docPartBody>
        <w:p w:rsidR="00523065" w:rsidRDefault="00523065">
          <w:pPr>
            <w:pStyle w:val="172FAF6D605DD149BD35143A7490B1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C69CC629D4F814FB36AE6D719206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A0A8-9381-9F40-BE00-186E021DB0CF}"/>
      </w:docPartPr>
      <w:docPartBody>
        <w:p w:rsidR="00523065" w:rsidRDefault="00523065">
          <w:pPr>
            <w:pStyle w:val="DC69CC629D4F814FB36AE6D719206A64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49B62832FB32E4B9FFE945878F0C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0383D-4525-7E4F-BAB1-AF3A459BA100}"/>
      </w:docPartPr>
      <w:docPartBody>
        <w:p w:rsidR="00523065" w:rsidRDefault="00523065" w:rsidP="00523065">
          <w:pPr>
            <w:pStyle w:val="149B62832FB32E4B9FFE945878F0C6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065"/>
    <w:rsid w:val="00523065"/>
    <w:rsid w:val="00C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065"/>
    <w:rPr>
      <w:color w:val="808080"/>
    </w:rPr>
  </w:style>
  <w:style w:type="paragraph" w:customStyle="1" w:styleId="323C103DE86891468A5DE3AFA8C1E341">
    <w:name w:val="323C103DE86891468A5DE3AFA8C1E341"/>
  </w:style>
  <w:style w:type="paragraph" w:customStyle="1" w:styleId="A7672DF4C2687A488417A7D9A97873C1">
    <w:name w:val="A7672DF4C2687A488417A7D9A97873C1"/>
  </w:style>
  <w:style w:type="paragraph" w:customStyle="1" w:styleId="2F8953ED12C0A745946CB33489EF7CD6">
    <w:name w:val="2F8953ED12C0A745946CB33489EF7CD6"/>
  </w:style>
  <w:style w:type="paragraph" w:customStyle="1" w:styleId="9AA95615BCA4E946ADFF1575190982AC">
    <w:name w:val="9AA95615BCA4E946ADFF1575190982AC"/>
  </w:style>
  <w:style w:type="paragraph" w:customStyle="1" w:styleId="BDC6FA61DA86F740A89619221F183CFE">
    <w:name w:val="BDC6FA61DA86F740A89619221F183CFE"/>
  </w:style>
  <w:style w:type="paragraph" w:customStyle="1" w:styleId="F1630860107FC14FB7841F07DFE25DD7">
    <w:name w:val="F1630860107FC14FB7841F07DFE25DD7"/>
  </w:style>
  <w:style w:type="paragraph" w:customStyle="1" w:styleId="F88D3426DABEC742A4D63A1649593F58">
    <w:name w:val="F88D3426DABEC742A4D63A1649593F58"/>
  </w:style>
  <w:style w:type="paragraph" w:customStyle="1" w:styleId="27F8775C8EFB5248997E009AD848C530">
    <w:name w:val="27F8775C8EFB5248997E009AD848C530"/>
  </w:style>
  <w:style w:type="paragraph" w:customStyle="1" w:styleId="2B042622A65C634B91AC41094CFE2F39">
    <w:name w:val="2B042622A65C634B91AC41094CFE2F39"/>
  </w:style>
  <w:style w:type="paragraph" w:customStyle="1" w:styleId="172FAF6D605DD149BD35143A7490B1AB">
    <w:name w:val="172FAF6D605DD149BD35143A7490B1AB"/>
  </w:style>
  <w:style w:type="paragraph" w:customStyle="1" w:styleId="DC69CC629D4F814FB36AE6D719206A64">
    <w:name w:val="DC69CC629D4F814FB36AE6D719206A64"/>
  </w:style>
  <w:style w:type="paragraph" w:customStyle="1" w:styleId="149B62832FB32E4B9FFE945878F0C6AB">
    <w:name w:val="149B62832FB32E4B9FFE945878F0C6AB"/>
    <w:rsid w:val="005230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>
  <b:Source>
    <b:Tag>Bro851</b:Tag>
    <b:SourceType>Book</b:SourceType>
    <b:Guid>{95C185AD-BE34-5547-881C-C0F1F670E471}</b:Guid>
    <b:Author>
      <b:Author>
        <b:NameList>
          <b:Person>
            <b:Last>Brown</b:Last>
            <b:First>Jane</b:First>
          </b:Person>
        </b:NameList>
      </b:Author>
    </b:Author>
    <b:Title>Vita's other world: a gardening biography of V. Sackville-West</b:Title>
    <b:City>London</b:City>
    <b:Publisher>Viking</b:Publisher>
    <b:Year>1985</b:Year>
    <b:RefOrder>1</b:RefOrder>
  </b:Source>
  <b:Source>
    <b:Tag>Gle83</b:Tag>
    <b:SourceType>Book</b:SourceType>
    <b:Guid>{1A7D5EDE-E475-234F-BBD0-FB8AEA4BEBA1}</b:Guid>
    <b:Author>
      <b:Author>
        <b:NameList>
          <b:Person>
            <b:Last>Glendinning</b:Last>
            <b:First>Victoria</b:First>
          </b:Person>
        </b:NameList>
      </b:Author>
    </b:Author>
    <b:Title>Vita: the life of V. Sackville West</b:Title>
    <b:City>London</b:City>
    <b:Publisher>Weidenfeld &amp; Nicolson</b:Publisher>
    <b:Year>1983</b:Year>
    <b:RefOrder>2</b:RefOrder>
  </b:Source>
  <b:Source>
    <b:Tag>Nic73</b:Tag>
    <b:SourceType>Book</b:SourceType>
    <b:Guid>{41136D12-2777-AA41-93D7-F691CA3BD96A}</b:Guid>
    <b:Author>
      <b:Author>
        <b:NameList>
          <b:Person>
            <b:Last>Nicolson</b:Last>
            <b:First>Nigel</b:First>
          </b:Person>
          <b:Person>
            <b:Last>Sackville-West</b:Last>
            <b:First>Vita</b:First>
          </b:Person>
        </b:NameList>
      </b:Author>
    </b:Author>
    <b:Title>Portrait of a Marriage</b:Title>
    <b:City>London</b:City>
    <b:Publisher>Weidenfeld &amp; Nicolson</b:Publisher>
    <b:Year>1973</b:Year>
    <b:RefOrder>3</b:RefOrder>
  </b:Source>
  <b:Source>
    <b:Tag>Rai93</b:Tag>
    <b:SourceType>Book</b:SourceType>
    <b:Guid>{3AAE51E6-0DC3-5346-96EC-1DB97DB39101}</b:Guid>
    <b:Author>
      <b:Author>
        <b:NameList>
          <b:Person>
            <b:Last>Raitt</b:Last>
            <b:First>Suzanne</b:First>
          </b:Person>
        </b:NameList>
      </b:Author>
    </b:Author>
    <b:Title>Vita and Virginia: The Work and Friendship of V. Sackville-West and Virginia Woolf</b:Title>
    <b:City>Oxford</b:City>
    <b:Publisher>Oxford University Press</b:Publisher>
    <b:Year>1993</b:Year>
    <b:RefOrder>4</b:RefOrder>
  </b:Source>
</b:Sources>
</file>

<file path=customXml/itemProps1.xml><?xml version="1.0" encoding="utf-8"?>
<ds:datastoreItem xmlns:ds="http://schemas.openxmlformats.org/officeDocument/2006/customXml" ds:itemID="{7CAFFCB5-48CC-CB4A-9BAE-38357149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HD:Users:kevintunnicliffe:Desktop:ALL THINGS REM:Routledge Enyclopedia of Modernism Word Template.dotx</Template>
  <TotalTime>13</TotalTime>
  <Pages>2</Pages>
  <Words>520</Words>
  <Characters>2935</Characters>
  <Application>Microsoft Macintosh Word</Application>
  <DocSecurity>0</DocSecurity>
  <Lines>48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Yan Tang</cp:lastModifiedBy>
  <cp:revision>2</cp:revision>
  <dcterms:created xsi:type="dcterms:W3CDTF">2016-01-19T21:21:00Z</dcterms:created>
  <dcterms:modified xsi:type="dcterms:W3CDTF">2016-02-22T05:07:00Z</dcterms:modified>
</cp:coreProperties>
</file>