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63DF7E" w14:textId="77777777" w:rsidTr="00922950">
        <w:tc>
          <w:tcPr>
            <w:tcW w:w="491" w:type="dxa"/>
            <w:vMerge w:val="restart"/>
            <w:shd w:val="clear" w:color="auto" w:fill="A6A6A6" w:themeFill="background1" w:themeFillShade="A6"/>
            <w:textDirection w:val="btLr"/>
          </w:tcPr>
          <w:p w14:paraId="4E4BD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6103655383704980761606EEE570F9"/>
            </w:placeholder>
            <w:showingPlcHdr/>
            <w:dropDownList>
              <w:listItem w:displayText="Dr." w:value="Dr."/>
              <w:listItem w:displayText="Prof." w:value="Prof."/>
            </w:dropDownList>
          </w:sdtPr>
          <w:sdtEndPr/>
          <w:sdtContent>
            <w:tc>
              <w:tcPr>
                <w:tcW w:w="1259" w:type="dxa"/>
              </w:tcPr>
              <w:p w14:paraId="4E028D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23C15526CF54789D2255C34C59B02"/>
            </w:placeholder>
            <w:text/>
          </w:sdtPr>
          <w:sdtEndPr/>
          <w:sdtContent>
            <w:tc>
              <w:tcPr>
                <w:tcW w:w="2073" w:type="dxa"/>
              </w:tcPr>
              <w:p w14:paraId="52FA2775" w14:textId="77777777" w:rsidR="00B574C9" w:rsidRDefault="003A577D" w:rsidP="003A577D">
                <w:r>
                  <w:t>George</w:t>
                </w:r>
              </w:p>
            </w:tc>
          </w:sdtContent>
        </w:sdt>
        <w:sdt>
          <w:sdtPr>
            <w:alias w:val="Middle name"/>
            <w:tag w:val="authorMiddleName"/>
            <w:id w:val="-2076034781"/>
            <w:placeholder>
              <w:docPart w:val="54CE399E9CB14E4A8EBF5B6F810ADD44"/>
            </w:placeholder>
            <w:showingPlcHdr/>
            <w:text/>
          </w:sdtPr>
          <w:sdtEndPr/>
          <w:sdtContent>
            <w:tc>
              <w:tcPr>
                <w:tcW w:w="2551" w:type="dxa"/>
              </w:tcPr>
              <w:p w14:paraId="61C89ECD" w14:textId="77777777" w:rsidR="00B574C9" w:rsidRDefault="00B574C9" w:rsidP="00922950">
                <w:r>
                  <w:rPr>
                    <w:rStyle w:val="PlaceholderText"/>
                  </w:rPr>
                  <w:t>[Middle name]</w:t>
                </w:r>
              </w:p>
            </w:tc>
          </w:sdtContent>
        </w:sdt>
        <w:sdt>
          <w:sdtPr>
            <w:alias w:val="Last name"/>
            <w:tag w:val="authorLastName"/>
            <w:id w:val="-1088529830"/>
            <w:placeholder>
              <w:docPart w:val="0E791CE9D5982645865BFFB3F7D272C3"/>
            </w:placeholder>
            <w:text/>
          </w:sdtPr>
          <w:sdtEndPr/>
          <w:sdtContent>
            <w:tc>
              <w:tcPr>
                <w:tcW w:w="2642" w:type="dxa"/>
              </w:tcPr>
              <w:p w14:paraId="6880FC81" w14:textId="77777777" w:rsidR="00B574C9" w:rsidRDefault="003A577D" w:rsidP="003A577D">
                <w:r>
                  <w:t>Kyeyune</w:t>
                </w:r>
              </w:p>
            </w:tc>
          </w:sdtContent>
        </w:sdt>
      </w:tr>
      <w:tr w:rsidR="00B574C9" w14:paraId="7AB654AC" w14:textId="77777777" w:rsidTr="001A6A06">
        <w:trPr>
          <w:trHeight w:val="986"/>
        </w:trPr>
        <w:tc>
          <w:tcPr>
            <w:tcW w:w="491" w:type="dxa"/>
            <w:vMerge/>
            <w:shd w:val="clear" w:color="auto" w:fill="A6A6A6" w:themeFill="background1" w:themeFillShade="A6"/>
          </w:tcPr>
          <w:p w14:paraId="0D81BD91" w14:textId="77777777" w:rsidR="00B574C9" w:rsidRPr="001A6A06" w:rsidRDefault="00B574C9" w:rsidP="00CF1542">
            <w:pPr>
              <w:jc w:val="center"/>
              <w:rPr>
                <w:b/>
                <w:color w:val="FFFFFF" w:themeColor="background1"/>
              </w:rPr>
            </w:pPr>
          </w:p>
        </w:tc>
        <w:sdt>
          <w:sdtPr>
            <w:alias w:val="Biography"/>
            <w:tag w:val="authorBiography"/>
            <w:id w:val="938807824"/>
            <w:placeholder>
              <w:docPart w:val="1B87D318E3A2234B87CDBD27A81BCA79"/>
            </w:placeholder>
            <w:showingPlcHdr/>
          </w:sdtPr>
          <w:sdtEndPr/>
          <w:sdtContent>
            <w:tc>
              <w:tcPr>
                <w:tcW w:w="8525" w:type="dxa"/>
                <w:gridSpan w:val="4"/>
              </w:tcPr>
              <w:p w14:paraId="45522084" w14:textId="77777777" w:rsidR="00B574C9" w:rsidRDefault="00B574C9" w:rsidP="00922950">
                <w:r>
                  <w:rPr>
                    <w:rStyle w:val="PlaceholderText"/>
                  </w:rPr>
                  <w:t>[Enter your biography]</w:t>
                </w:r>
              </w:p>
            </w:tc>
          </w:sdtContent>
        </w:sdt>
      </w:tr>
      <w:tr w:rsidR="00B574C9" w14:paraId="1C98CF68" w14:textId="77777777" w:rsidTr="001A6A06">
        <w:trPr>
          <w:trHeight w:val="986"/>
        </w:trPr>
        <w:tc>
          <w:tcPr>
            <w:tcW w:w="491" w:type="dxa"/>
            <w:vMerge/>
            <w:shd w:val="clear" w:color="auto" w:fill="A6A6A6" w:themeFill="background1" w:themeFillShade="A6"/>
          </w:tcPr>
          <w:p w14:paraId="3FDB39D4" w14:textId="77777777" w:rsidR="00B574C9" w:rsidRPr="001A6A06" w:rsidRDefault="00B574C9" w:rsidP="00CF1542">
            <w:pPr>
              <w:jc w:val="center"/>
              <w:rPr>
                <w:b/>
                <w:color w:val="FFFFFF" w:themeColor="background1"/>
              </w:rPr>
            </w:pPr>
          </w:p>
        </w:tc>
        <w:sdt>
          <w:sdtPr>
            <w:alias w:val="Affiliation"/>
            <w:tag w:val="affiliation"/>
            <w:id w:val="2012937915"/>
            <w:placeholder>
              <w:docPart w:val="DBA993385C9E3541A9553E61EB485158"/>
            </w:placeholder>
            <w:showingPlcHdr/>
            <w:text/>
          </w:sdtPr>
          <w:sdtEndPr/>
          <w:sdtContent>
            <w:tc>
              <w:tcPr>
                <w:tcW w:w="8525" w:type="dxa"/>
                <w:gridSpan w:val="4"/>
              </w:tcPr>
              <w:p w14:paraId="584650DB" w14:textId="77777777" w:rsidR="00B574C9" w:rsidRDefault="00B574C9" w:rsidP="00B574C9">
                <w:r>
                  <w:rPr>
                    <w:rStyle w:val="PlaceholderText"/>
                  </w:rPr>
                  <w:t>[Enter the institution with which you are affiliated]</w:t>
                </w:r>
              </w:p>
            </w:tc>
          </w:sdtContent>
        </w:sdt>
      </w:tr>
    </w:tbl>
    <w:p w14:paraId="2D5987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A3ABB" w14:textId="77777777" w:rsidTr="00244BB0">
        <w:tc>
          <w:tcPr>
            <w:tcW w:w="9016" w:type="dxa"/>
            <w:shd w:val="clear" w:color="auto" w:fill="A6A6A6" w:themeFill="background1" w:themeFillShade="A6"/>
            <w:tcMar>
              <w:top w:w="113" w:type="dxa"/>
              <w:bottom w:w="113" w:type="dxa"/>
            </w:tcMar>
          </w:tcPr>
          <w:p w14:paraId="5EA46E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5C2274" w14:textId="77777777" w:rsidTr="003F0D73">
        <w:sdt>
          <w:sdtPr>
            <w:alias w:val="Article headword"/>
            <w:tag w:val="articleHeadword"/>
            <w:id w:val="-361440020"/>
            <w:placeholder>
              <w:docPart w:val="6E5E90A98CB8D0408232F34678CDF789"/>
            </w:placeholder>
            <w:text/>
          </w:sdtPr>
          <w:sdtEndPr/>
          <w:sdtContent>
            <w:tc>
              <w:tcPr>
                <w:tcW w:w="9016" w:type="dxa"/>
                <w:tcMar>
                  <w:top w:w="113" w:type="dxa"/>
                  <w:bottom w:w="113" w:type="dxa"/>
                </w:tcMar>
              </w:tcPr>
              <w:p w14:paraId="05EBF67F" w14:textId="77777777" w:rsidR="003F0D73" w:rsidRPr="00FB589A" w:rsidRDefault="003A577D" w:rsidP="001F079D">
                <w:r w:rsidRPr="00931C4E">
                  <w:rPr>
                    <w:lang w:eastAsia="zh-CN"/>
                  </w:rPr>
                  <w:t>Makerere Art School</w:t>
                </w:r>
              </w:p>
            </w:tc>
          </w:sdtContent>
        </w:sdt>
      </w:tr>
      <w:tr w:rsidR="00464699" w14:paraId="26A5613E" w14:textId="77777777" w:rsidTr="00C75EA4">
        <w:sdt>
          <w:sdtPr>
            <w:alias w:val="Variant headwords"/>
            <w:tag w:val="variantHeadwords"/>
            <w:id w:val="173464402"/>
            <w:placeholder>
              <w:docPart w:val="B0EE175ECB877748AFFD7A58B265178F"/>
            </w:placeholder>
          </w:sdtPr>
          <w:sdtEndPr/>
          <w:sdtContent>
            <w:tc>
              <w:tcPr>
                <w:tcW w:w="9016" w:type="dxa"/>
                <w:tcMar>
                  <w:top w:w="113" w:type="dxa"/>
                  <w:bottom w:w="113" w:type="dxa"/>
                </w:tcMar>
              </w:tcPr>
              <w:p w14:paraId="11A29E73" w14:textId="7528EFDE" w:rsidR="00464699" w:rsidRDefault="003A577D" w:rsidP="001F079D">
                <w:r>
                  <w:rPr>
                    <w:lang w:eastAsia="zh-CN"/>
                  </w:rPr>
                  <w:t xml:space="preserve"> </w:t>
                </w:r>
                <w:r w:rsidR="001F079D">
                  <w:rPr>
                    <w:lang w:eastAsia="zh-CN"/>
                  </w:rPr>
                  <w:t>The</w:t>
                </w:r>
                <w:r w:rsidRPr="00931C4E">
                  <w:rPr>
                    <w:lang w:eastAsia="zh-CN"/>
                  </w:rPr>
                  <w:t xml:space="preserve"> Margaret Trowell School of Industrial and Fine Arts (MTSIFA)</w:t>
                </w:r>
              </w:p>
            </w:tc>
          </w:sdtContent>
        </w:sdt>
      </w:tr>
      <w:tr w:rsidR="00E85A05" w14:paraId="0A16A86B" w14:textId="77777777" w:rsidTr="003F0D73">
        <w:sdt>
          <w:sdtPr>
            <w:alias w:val="Abstract"/>
            <w:tag w:val="abstract"/>
            <w:id w:val="-635871867"/>
            <w:placeholder>
              <w:docPart w:val="619890215A1F9D4DAC1D600C6BBDDACF"/>
            </w:placeholder>
          </w:sdtPr>
          <w:sdtEndPr/>
          <w:sdtContent>
            <w:tc>
              <w:tcPr>
                <w:tcW w:w="9016" w:type="dxa"/>
                <w:tcMar>
                  <w:top w:w="113" w:type="dxa"/>
                  <w:bottom w:w="113" w:type="dxa"/>
                </w:tcMar>
              </w:tcPr>
              <w:p w14:paraId="31905B98" w14:textId="1981DBFB" w:rsidR="00E85A05" w:rsidRDefault="00F84F74" w:rsidP="00E85A05">
                <w:r>
                  <w:t xml:space="preserve">The </w:t>
                </w:r>
                <w:r w:rsidRPr="009B0AD5">
                  <w:t xml:space="preserve">Makerere Art School started informally </w:t>
                </w:r>
                <w:r>
                  <w:t>in Mulago, Kampala, Uganda, in 1937, with a</w:t>
                </w:r>
                <w:r w:rsidRPr="009B0AD5">
                  <w:t xml:space="preserve"> handful of students who turned up o</w:t>
                </w:r>
                <w:r>
                  <w:t xml:space="preserve">ne evening at the porch of Mrs. </w:t>
                </w:r>
                <w:r w:rsidRPr="009B0AD5">
                  <w:t>Margaret Trowell’s</w:t>
                </w:r>
                <w:r>
                  <w:t xml:space="preserve"> house. </w:t>
                </w:r>
                <w:r w:rsidRPr="009B0AD5">
                  <w:t>Trowell was not the</w:t>
                </w:r>
                <w:r>
                  <w:t xml:space="preserve"> first person to teach painting in the region –</w:t>
                </w:r>
                <w:r w:rsidRPr="009B0AD5">
                  <w:t xml:space="preserve"> Mary Fisher</w:t>
                </w:r>
                <w:r>
                  <w:t>, also a Briton,</w:t>
                </w:r>
                <w:r w:rsidRPr="009B0AD5">
                  <w:t xml:space="preserve"> had two years earlier been posted to Gayaza</w:t>
                </w:r>
                <w:r>
                  <w:t>, a girl’s s</w:t>
                </w:r>
                <w:r w:rsidRPr="009B0AD5">
                  <w:t>chool</w:t>
                </w:r>
                <w:r>
                  <w:t xml:space="preserve"> near Kampala,</w:t>
                </w:r>
                <w:r w:rsidRPr="009B0AD5">
                  <w:t xml:space="preserve"> as an art teacher</w:t>
                </w:r>
                <w:r>
                  <w:t xml:space="preserve">, and </w:t>
                </w:r>
                <w:r w:rsidRPr="009B0AD5">
                  <w:t>indeed some art classes were being conducted in other missionary schools. But it was Trowell who raised the profile of art education in the region when she convinced the principal of Makerere College</w:t>
                </w:r>
                <w:r>
                  <w:t xml:space="preserve"> to</w:t>
                </w:r>
                <w:r w:rsidRPr="009B0AD5">
                  <w:t xml:space="preserve"> include art among the </w:t>
                </w:r>
                <w:r>
                  <w:t>c</w:t>
                </w:r>
                <w:r w:rsidRPr="009B0AD5">
                  <w:t>ollege</w:t>
                </w:r>
                <w:r>
                  <w:t>’s</w:t>
                </w:r>
                <w:r w:rsidRPr="009B0AD5">
                  <w:t xml:space="preserve"> subjects</w:t>
                </w:r>
                <w:r>
                  <w:t xml:space="preserve"> in 1940</w:t>
                </w:r>
                <w:r w:rsidRPr="009B0AD5">
                  <w:t>.</w:t>
                </w:r>
                <w:r>
                  <w:t xml:space="preserve"> In the years leading to the First World War, Makerere was developing into a major institution for higher education in the region. </w:t>
                </w:r>
                <w:r w:rsidRPr="009B0AD5">
                  <w:t>Trowell is also credite</w:t>
                </w:r>
                <w:r>
                  <w:t>d for steering the art school during</w:t>
                </w:r>
                <w:r w:rsidRPr="009B0AD5">
                  <w:t xml:space="preserve"> turbulent times when its closure seemed inevitable. </w:t>
                </w:r>
                <w:r>
                  <w:t>For example, when Makerere was considering entering into a special relationship with London University in 1949, Trowell rejected the</w:t>
                </w:r>
                <w:r w:rsidRPr="009B0AD5">
                  <w:t xml:space="preserve"> arrangement, </w:t>
                </w:r>
                <w:r>
                  <w:t>as</w:t>
                </w:r>
                <w:r w:rsidRPr="009B0AD5">
                  <w:t xml:space="preserve"> she feared her art school would lose the African identity she had scrupulously </w:t>
                </w:r>
                <w:r>
                  <w:t>nurtured</w:t>
                </w:r>
                <w:r w:rsidRPr="009B0AD5">
                  <w:t xml:space="preserve"> for over a decade. She directly negotiated with the Slade School (also under t</w:t>
                </w:r>
                <w:r>
                  <w:t xml:space="preserve">he University of London) for a diploma, </w:t>
                </w:r>
                <w:r w:rsidRPr="009B0AD5">
                  <w:t>which ensured that a foreign qualification did not affect the Afri</w:t>
                </w:r>
                <w:r>
                  <w:t>can features of her curriculum.</w:t>
                </w:r>
              </w:p>
            </w:tc>
          </w:sdtContent>
        </w:sdt>
      </w:tr>
      <w:tr w:rsidR="003F0D73" w14:paraId="4257548B" w14:textId="77777777" w:rsidTr="003F0D73">
        <w:sdt>
          <w:sdtPr>
            <w:alias w:val="Article text"/>
            <w:tag w:val="articleText"/>
            <w:id w:val="634067588"/>
            <w:placeholder>
              <w:docPart w:val="96C6D560E834E047B2627B41F174D441"/>
            </w:placeholder>
          </w:sdtPr>
          <w:sdtEndPr/>
          <w:sdtContent>
            <w:tc>
              <w:tcPr>
                <w:tcW w:w="9016" w:type="dxa"/>
                <w:tcMar>
                  <w:top w:w="113" w:type="dxa"/>
                  <w:bottom w:w="113" w:type="dxa"/>
                </w:tcMar>
              </w:tcPr>
              <w:p w14:paraId="2247CE50" w14:textId="1726115B" w:rsidR="003A577D" w:rsidRPr="009B0AD5" w:rsidRDefault="00F84F74" w:rsidP="001F079D">
                <w:r>
                  <w:t xml:space="preserve">The </w:t>
                </w:r>
                <w:r w:rsidR="003A577D" w:rsidRPr="009B0AD5">
                  <w:t xml:space="preserve">Makerere Art School started informally </w:t>
                </w:r>
                <w:r>
                  <w:t>in Mulago (Kampala, Uganda) in 1937, with a</w:t>
                </w:r>
                <w:r w:rsidR="003A577D" w:rsidRPr="009B0AD5">
                  <w:t xml:space="preserve"> handful of students who turned up o</w:t>
                </w:r>
                <w:r w:rsidR="003A577D">
                  <w:t xml:space="preserve">ne evening at the porch of Mrs. </w:t>
                </w:r>
                <w:r w:rsidR="003A577D" w:rsidRPr="009B0AD5">
                  <w:t>Margaret Trowell’s</w:t>
                </w:r>
                <w:r>
                  <w:t xml:space="preserve"> house. </w:t>
                </w:r>
                <w:r w:rsidR="003A577D" w:rsidRPr="009B0AD5">
                  <w:t>Trowell was not the</w:t>
                </w:r>
                <w:r>
                  <w:t xml:space="preserve"> first person to teach painting in the region –</w:t>
                </w:r>
                <w:r w:rsidR="003A577D" w:rsidRPr="009B0AD5">
                  <w:t xml:space="preserve"> Mary Fisher</w:t>
                </w:r>
                <w:r>
                  <w:t>, also a Briton,</w:t>
                </w:r>
                <w:r w:rsidR="003A577D" w:rsidRPr="009B0AD5">
                  <w:t xml:space="preserve"> had two years earlier been posted to Gayaza</w:t>
                </w:r>
                <w:r w:rsidR="003A577D">
                  <w:t>, a girl’s s</w:t>
                </w:r>
                <w:r w:rsidR="003A577D" w:rsidRPr="009B0AD5">
                  <w:t>chool</w:t>
                </w:r>
                <w:r w:rsidR="003A577D">
                  <w:t xml:space="preserve"> near Kampala,</w:t>
                </w:r>
                <w:r w:rsidR="003A577D" w:rsidRPr="009B0AD5">
                  <w:t xml:space="preserve"> as an art teacher</w:t>
                </w:r>
                <w:r w:rsidR="003A577D">
                  <w:t xml:space="preserve">, </w:t>
                </w:r>
                <w:r>
                  <w:t xml:space="preserve">and </w:t>
                </w:r>
                <w:r w:rsidR="003A577D" w:rsidRPr="009B0AD5">
                  <w:t>indeed some art classes were being conducted in other missionary schools. But it was Trowell who raised the profile of art education in the region when she convinced the principal of Makerere College</w:t>
                </w:r>
                <w:r>
                  <w:t xml:space="preserve"> to</w:t>
                </w:r>
                <w:r w:rsidR="003A577D" w:rsidRPr="009B0AD5">
                  <w:t xml:space="preserve"> include art among the </w:t>
                </w:r>
                <w:r>
                  <w:t>c</w:t>
                </w:r>
                <w:r w:rsidR="003A577D" w:rsidRPr="009B0AD5">
                  <w:t>ollege</w:t>
                </w:r>
                <w:r w:rsidR="003A577D">
                  <w:t>’s</w:t>
                </w:r>
                <w:r w:rsidR="003A577D" w:rsidRPr="009B0AD5">
                  <w:t xml:space="preserve"> subjects</w:t>
                </w:r>
                <w:r>
                  <w:t xml:space="preserve"> in 1940</w:t>
                </w:r>
                <w:r w:rsidR="003A577D" w:rsidRPr="009B0AD5">
                  <w:t>.</w:t>
                </w:r>
                <w:r w:rsidR="003A577D">
                  <w:t xml:space="preserve"> </w:t>
                </w:r>
                <w:r>
                  <w:t>I</w:t>
                </w:r>
                <w:r w:rsidR="003A577D">
                  <w:t>n the year</w:t>
                </w:r>
                <w:r>
                  <w:t>s leading to the First World War, Makerere was developing into a</w:t>
                </w:r>
                <w:r w:rsidR="003A577D">
                  <w:t xml:space="preserve"> major institution for h</w:t>
                </w:r>
                <w:r>
                  <w:t xml:space="preserve">igher education in the region. </w:t>
                </w:r>
                <w:r w:rsidR="003A577D" w:rsidRPr="009B0AD5">
                  <w:t>Trowell is also credite</w:t>
                </w:r>
                <w:r>
                  <w:t>d for steering the art school during</w:t>
                </w:r>
                <w:r w:rsidR="003A577D" w:rsidRPr="009B0AD5">
                  <w:t xml:space="preserve"> turbulent times when its closure seemed inevitable. </w:t>
                </w:r>
                <w:r>
                  <w:t>For example, when Makerere was considering entering into a special relationship with London University in 1949, Trowell rejected the</w:t>
                </w:r>
                <w:r w:rsidR="003A577D" w:rsidRPr="009B0AD5">
                  <w:t xml:space="preserve"> </w:t>
                </w:r>
                <w:r w:rsidRPr="009B0AD5">
                  <w:t>arrangement,</w:t>
                </w:r>
                <w:r w:rsidR="003A577D" w:rsidRPr="009B0AD5">
                  <w:t xml:space="preserve"> </w:t>
                </w:r>
                <w:r>
                  <w:t>as</w:t>
                </w:r>
                <w:r w:rsidR="003A577D" w:rsidRPr="009B0AD5">
                  <w:t xml:space="preserve"> she feared her art school would lose the African identity she had scrupulously </w:t>
                </w:r>
                <w:r>
                  <w:t>nurtured</w:t>
                </w:r>
                <w:r w:rsidR="003A577D" w:rsidRPr="009B0AD5">
                  <w:t xml:space="preserve"> for over a decade. She directly negotiated with the Slade School (also under t</w:t>
                </w:r>
                <w:r w:rsidR="003A577D">
                  <w:t>he University of London) for a d</w:t>
                </w:r>
                <w:r>
                  <w:t xml:space="preserve">iploma, </w:t>
                </w:r>
                <w:r w:rsidR="003A577D" w:rsidRPr="009B0AD5">
                  <w:t>which ensured that a foreign qualification did not affect the African features of her curriculum.</w:t>
                </w:r>
              </w:p>
              <w:p w14:paraId="37C2AACE" w14:textId="77777777" w:rsidR="003A577D" w:rsidRPr="009B0AD5" w:rsidRDefault="003A577D" w:rsidP="001F079D"/>
              <w:p w14:paraId="421F6F36" w14:textId="13E3E4FC" w:rsidR="003A577D" w:rsidRPr="009B0AD5" w:rsidRDefault="003A577D" w:rsidP="001F079D">
                <w:r w:rsidRPr="009B0AD5">
                  <w:t>Trowell’s retirement in 1958 coincid</w:t>
                </w:r>
                <w:r>
                  <w:t xml:space="preserve">ed with the award of the </w:t>
                </w:r>
                <w:r w:rsidR="00F84F74">
                  <w:t xml:space="preserve">art school’s </w:t>
                </w:r>
                <w:r>
                  <w:t>first d</w:t>
                </w:r>
                <w:r w:rsidRPr="009B0AD5">
                  <w:t>iploma</w:t>
                </w:r>
                <w:r w:rsidR="00F84F74">
                  <w:t>,</w:t>
                </w:r>
                <w:r w:rsidRPr="009B0AD5">
                  <w:t xml:space="preserve"> and as a gesture of appreciation for putting together a formidable art Institution, Makerere Art School was named after her. Unlike Trowell, her successor, Cecil Todd did not </w:t>
                </w:r>
                <w:r>
                  <w:t xml:space="preserve">pay much attention to past traditions </w:t>
                </w:r>
                <w:r w:rsidRPr="009B0AD5">
                  <w:t xml:space="preserve">in the development of a modern African Art School. </w:t>
                </w:r>
                <w:r>
                  <w:t xml:space="preserve">He </w:t>
                </w:r>
                <w:r w:rsidRPr="009B0AD5">
                  <w:t xml:space="preserve">placed emphasis on a detailed consideration of technique and art history as an academic discipline; he had been appointed to </w:t>
                </w:r>
                <w:r w:rsidRPr="009B0AD5">
                  <w:lastRenderedPageBreak/>
                  <w:t>institute a 1940-50s Western Art School structure. He expanded the School</w:t>
                </w:r>
                <w:r>
                  <w:t xml:space="preserve"> by introducing </w:t>
                </w:r>
                <w:r w:rsidRPr="009B0AD5">
                  <w:t>new courses and recruit</w:t>
                </w:r>
                <w:r>
                  <w:t xml:space="preserve">ing </w:t>
                </w:r>
                <w:r w:rsidRPr="009B0AD5">
                  <w:t>new staff</w:t>
                </w:r>
                <w:r>
                  <w:t>, largely</w:t>
                </w:r>
                <w:r w:rsidRPr="009B0AD5">
                  <w:t xml:space="preserve"> form the UK. As student numbers increased, drawn from the East Afric</w:t>
                </w:r>
                <w:r w:rsidR="003F78B8">
                  <w:t xml:space="preserve">an region </w:t>
                </w:r>
                <w:r w:rsidRPr="009B0AD5">
                  <w:t>and beyond, the School</w:t>
                </w:r>
                <w:r>
                  <w:t xml:space="preserve"> achieved</w:t>
                </w:r>
                <w:r w:rsidRPr="009B0AD5">
                  <w:t xml:space="preserve"> international fame and respect. </w:t>
                </w:r>
              </w:p>
              <w:p w14:paraId="4AFA444E" w14:textId="224E52AA" w:rsidR="003A577D" w:rsidRDefault="003A577D" w:rsidP="001F079D">
                <w:r>
                  <w:t xml:space="preserve">Makerere’s optimism and rapid progress waned </w:t>
                </w:r>
                <w:r w:rsidRPr="009B0AD5">
                  <w:t xml:space="preserve">when Idi Amin captured state power in 1971. Amin’s regime was </w:t>
                </w:r>
                <w:r w:rsidR="003F78B8">
                  <w:t xml:space="preserve">brutal and anarchic, forcing </w:t>
                </w:r>
                <w:r>
                  <w:t xml:space="preserve">many </w:t>
                </w:r>
                <w:r w:rsidRPr="009B0AD5">
                  <w:t>people</w:t>
                </w:r>
                <w:r>
                  <w:t>, particularly the educated,</w:t>
                </w:r>
                <w:r w:rsidRPr="009B0AD5">
                  <w:t xml:space="preserve"> into exile. Todd left the country in 1972,</w:t>
                </w:r>
                <w:r>
                  <w:t xml:space="preserve"> Jonathan Kingdon succeeded him but he too left after </w:t>
                </w:r>
                <w:r w:rsidR="003F78B8">
                  <w:t xml:space="preserve">only </w:t>
                </w:r>
                <w:r>
                  <w:t xml:space="preserve">two years. </w:t>
                </w:r>
                <w:r w:rsidRPr="009B0AD5">
                  <w:t xml:space="preserve">Ali Darwish became the new head and in 1975, handed </w:t>
                </w:r>
                <w:r w:rsidR="003F78B8">
                  <w:t xml:space="preserve">leadership over to George Kakooza, who was </w:t>
                </w:r>
                <w:r w:rsidRPr="009B0AD5">
                  <w:t>the f</w:t>
                </w:r>
                <w:r w:rsidR="003F78B8">
                  <w:t>irst Ugandan to head the School</w:t>
                </w:r>
                <w:r w:rsidRPr="009B0AD5">
                  <w:t>. F.X. Nnaggenda took over from Kakooza in 1981</w:t>
                </w:r>
                <w:r w:rsidR="003F78B8">
                  <w:t>,</w:t>
                </w:r>
                <w:r w:rsidRPr="009B0AD5">
                  <w:t xml:space="preserve"> </w:t>
                </w:r>
                <w:r>
                  <w:t xml:space="preserve">but gave up the job </w:t>
                </w:r>
                <w:r w:rsidRPr="009B0AD5">
                  <w:t xml:space="preserve">after one year </w:t>
                </w:r>
                <w:r>
                  <w:t xml:space="preserve">because he wanted to concentrate on his studio practice. </w:t>
                </w:r>
                <w:r w:rsidRPr="009B0AD5">
                  <w:t xml:space="preserve">It is noteworthy that in spite of the repressive political conditions of the 70s and early 80s, Makerere Art School survived and students </w:t>
                </w:r>
                <w:r w:rsidR="003F78B8">
                  <w:t>created graphic</w:t>
                </w:r>
                <w:r w:rsidRPr="009B0AD5">
                  <w:t xml:space="preserve"> but veiled images that expressed disgust for their leaders. Amin was deposed in 1979 and Uganda staggered from one confused regime to another, until 1986 when Yoweri Museveni took over power and restored political stability</w:t>
                </w:r>
                <w:r>
                  <w:t xml:space="preserve">.  Within a few years, the economy improved powered by the private sector. </w:t>
                </w:r>
              </w:p>
              <w:p w14:paraId="31C5F61C" w14:textId="77777777" w:rsidR="003F78B8" w:rsidRDefault="003F78B8" w:rsidP="001F079D"/>
              <w:p w14:paraId="7E1B4E6E" w14:textId="17D52373" w:rsidR="003A577D" w:rsidRDefault="003A577D" w:rsidP="001F079D">
                <w:r w:rsidRPr="009B0AD5">
                  <w:t>With Musa</w:t>
                </w:r>
                <w:r w:rsidR="003F78B8">
                  <w:t>ngo as its head (1986-89), the s</w:t>
                </w:r>
                <w:r w:rsidRPr="009B0AD5">
                  <w:t>chool entered a new phase of hope and renewal. Morbid subjects were replaced by formal content and experimentation. When P. Ssengendo took over from Musan</w:t>
                </w:r>
                <w:r w:rsidR="003F78B8">
                  <w:t>go in 1989, he furthered Musango’s</w:t>
                </w:r>
                <w:r w:rsidRPr="009B0AD5">
                  <w:t xml:space="preserve"> interest in academic art</w:t>
                </w:r>
                <w:r w:rsidR="003F78B8">
                  <w:t>. However, he</w:t>
                </w:r>
                <w:r>
                  <w:t xml:space="preserve"> slightly differed from</w:t>
                </w:r>
                <w:r w:rsidR="003F78B8">
                  <w:t xml:space="preserve"> his mentor in moving to return</w:t>
                </w:r>
                <w:r>
                  <w:t xml:space="preserve"> to some aspects of Trowell’s philosophy by advocating </w:t>
                </w:r>
                <w:r w:rsidRPr="009B0AD5">
                  <w:t>for a re</w:t>
                </w:r>
                <w:r>
                  <w:t>visiting of</w:t>
                </w:r>
                <w:r w:rsidRPr="009B0AD5">
                  <w:t xml:space="preserve"> the local cultures for inspiration. Ssengendo is </w:t>
                </w:r>
                <w:r>
                  <w:t xml:space="preserve">also </w:t>
                </w:r>
                <w:r w:rsidRPr="009B0AD5">
                  <w:t>acknowledged for steering the School to new administrative heights. In 1994</w:t>
                </w:r>
                <w:r>
                  <w:t xml:space="preserve">, </w:t>
                </w:r>
                <w:r w:rsidRPr="009B0AD5">
                  <w:t>the School was granted a faculty status and its na</w:t>
                </w:r>
                <w:r w:rsidR="003F78B8">
                  <w:t>me changed from School of Fine A</w:t>
                </w:r>
                <w:r w:rsidRPr="009B0AD5">
                  <w:t xml:space="preserve">rt to </w:t>
                </w:r>
                <w:r w:rsidR="003F78B8">
                  <w:t xml:space="preserve">the </w:t>
                </w:r>
                <w:r>
                  <w:t xml:space="preserve">Margaret Trowell </w:t>
                </w:r>
                <w:r w:rsidRPr="009B0AD5">
                  <w:t>School of Industrial and Fine Arts</w:t>
                </w:r>
                <w:r>
                  <w:t xml:space="preserve"> (MTSIFA)</w:t>
                </w:r>
                <w:r w:rsidR="003F78B8">
                  <w:t>, with three departments: P</w:t>
                </w:r>
                <w:r w:rsidRPr="009B0AD5">
                  <w:t>ainting and Art History, Industrial Arts and Design</w:t>
                </w:r>
                <w:r w:rsidR="003F78B8">
                  <w:t>,</w:t>
                </w:r>
                <w:r w:rsidRPr="009B0AD5">
                  <w:t xml:space="preserve"> and Sculpture and Drawing. In this new format, the School was able to design new courses that responded to </w:t>
                </w:r>
                <w:r>
                  <w:t xml:space="preserve">both </w:t>
                </w:r>
                <w:r w:rsidRPr="009B0AD5">
                  <w:t>th</w:t>
                </w:r>
                <w:r>
                  <w:t xml:space="preserve">e rapidly changing market and </w:t>
                </w:r>
                <w:r w:rsidR="00F61249">
                  <w:t xml:space="preserve">the </w:t>
                </w:r>
                <w:r>
                  <w:t xml:space="preserve">government’s call for industrialization. Furniture design, fashion, </w:t>
                </w:r>
                <w:r w:rsidR="00F61249">
                  <w:t>jewellery,</w:t>
                </w:r>
                <w:r>
                  <w:t xml:space="preserve"> and advertising des</w:t>
                </w:r>
                <w:r w:rsidR="00F61249">
                  <w:t>ign are some of the new courses that were established</w:t>
                </w:r>
                <w:r w:rsidRPr="009B0AD5">
                  <w:t xml:space="preserve">. </w:t>
                </w:r>
              </w:p>
              <w:p w14:paraId="3E870425" w14:textId="77777777" w:rsidR="001F079D" w:rsidRDefault="001F079D" w:rsidP="001F079D"/>
              <w:p w14:paraId="789CD9F4" w14:textId="21BE1160" w:rsidR="003A577D" w:rsidRDefault="003A577D" w:rsidP="001F079D">
                <w:r>
                  <w:t>Besides teaching and research, the School renewed its liaison with local communities. For example, a training program aimed at improving the performance of local artisans was implemented from 2008-2009. Women affected by HIV/Aids</w:t>
                </w:r>
                <w:r w:rsidR="00F61249">
                  <w:t>,</w:t>
                </w:r>
                <w:r>
                  <w:t xml:space="preserve"> </w:t>
                </w:r>
                <w:r w:rsidR="00F61249">
                  <w:t>recruited from</w:t>
                </w:r>
                <w:r>
                  <w:t xml:space="preserve"> different parts of the country, were re-skilled in ways that would help them use their weaving tradition as a means of openly discussing the HIV pandemic. The School has maintained contact with these women through its students</w:t>
                </w:r>
                <w:r w:rsidR="00F61249">
                  <w:t>,</w:t>
                </w:r>
                <w:r>
                  <w:t xml:space="preserve"> who spend time with them as interns. Introduced in 1996</w:t>
                </w:r>
                <w:r w:rsidR="00F61249">
                  <w:t>,</w:t>
                </w:r>
                <w:r>
                  <w:t xml:space="preserve"> the internship program has strengthened the School’s ties with the community and private sector. Students contribute to the ethos of the host institutions as they themselves (students) learn about the dynamics of art related </w:t>
                </w:r>
                <w:r w:rsidR="00F61249">
                  <w:t>labour</w:t>
                </w:r>
                <w:r>
                  <w:t xml:space="preserve"> market. They bring back Internship Experience Reports</w:t>
                </w:r>
                <w:r w:rsidR="00F61249">
                  <w:t>,</w:t>
                </w:r>
                <w:r>
                  <w:t xml:space="preserve"> which are assessed and thereafter fed into curriculum review processes that are periodically carried out. </w:t>
                </w:r>
              </w:p>
              <w:p w14:paraId="13AD5EA1" w14:textId="77777777" w:rsidR="00F61249" w:rsidRDefault="00F61249" w:rsidP="001F079D"/>
              <w:p w14:paraId="3462598E" w14:textId="7392B16A" w:rsidR="003A577D" w:rsidRDefault="00F61249" w:rsidP="001F079D">
                <w:r>
                  <w:t>Several graduates of MTSIFA have established notable careers</w:t>
                </w:r>
                <w:r w:rsidR="003A577D">
                  <w:t xml:space="preserve">. Daudi Karungi (2000) is the proprietor of the most successful commercial art gallery in Uganda, while Francis Taga (1990) is focused on preserving Ganda cultural heritage. </w:t>
                </w:r>
                <w:r>
                  <w:t>Taga’s</w:t>
                </w:r>
                <w:r w:rsidR="003A577D">
                  <w:t xml:space="preserve"> publication</w:t>
                </w:r>
                <w:r>
                  <w:t>,</w:t>
                </w:r>
                <w:r w:rsidR="003A577D">
                  <w:t xml:space="preserve"> </w:t>
                </w:r>
                <w:r w:rsidR="003A577D" w:rsidRPr="009712FB">
                  <w:rPr>
                    <w:i/>
                    <w:iCs/>
                  </w:rPr>
                  <w:t>The Ganda Totems</w:t>
                </w:r>
                <w:r>
                  <w:rPr>
                    <w:i/>
                    <w:iCs/>
                  </w:rPr>
                  <w:t>,</w:t>
                </w:r>
                <w:r>
                  <w:t xml:space="preserve"> exhibits</w:t>
                </w:r>
                <w:r w:rsidR="003A577D">
                  <w:t xml:space="preserve"> in depth research into the culture and traditions of Buganda. Brother Musaazi (1996) and Dr. Kizito Maria Kasule (2000) have both, individually, founded private art schools </w:t>
                </w:r>
                <w:r>
                  <w:t xml:space="preserve">that offer diplomas </w:t>
                </w:r>
                <w:r w:rsidR="003A577D">
                  <w:t>validated by Kyambogo, a government public university. Furthermore, over 8 departments of art have been established by MTSIFA gr</w:t>
                </w:r>
                <w:r>
                  <w:t xml:space="preserve">aduates in </w:t>
                </w:r>
                <w:r w:rsidR="003A577D">
                  <w:t>new private universities around the country. These developments are not only indicative of the expanding scope and prospects for art in Uganda</w:t>
                </w:r>
                <w:r>
                  <w:t>,</w:t>
                </w:r>
                <w:r w:rsidR="003A577D">
                  <w:t xml:space="preserve"> but also </w:t>
                </w:r>
                <w:r>
                  <w:t>demonstrate</w:t>
                </w:r>
                <w:r w:rsidR="003A577D">
                  <w:t xml:space="preserve"> the influential role of MTSIFA in Uganda’s art scene. </w:t>
                </w:r>
              </w:p>
              <w:p w14:paraId="3C12766D" w14:textId="77777777" w:rsidR="003A577D" w:rsidRDefault="003A577D" w:rsidP="001F079D"/>
              <w:p w14:paraId="2B560545" w14:textId="3622B35B" w:rsidR="003A577D" w:rsidRDefault="003A577D" w:rsidP="001F079D">
                <w:r>
                  <w:t>In 2010, a major restructuring of academic instituti</w:t>
                </w:r>
                <w:r w:rsidR="00CA4806">
                  <w:t xml:space="preserve">ons was carried out at Makerere, amalgamating closely </w:t>
                </w:r>
                <w:r>
                  <w:t>related disciplines</w:t>
                </w:r>
                <w:r w:rsidR="00CA4806">
                  <w:t xml:space="preserve">. </w:t>
                </w:r>
                <w:r>
                  <w:t xml:space="preserve">Because of its industrial orientation, MTSIFA merged </w:t>
                </w:r>
                <w:r>
                  <w:lastRenderedPageBreak/>
                  <w:t xml:space="preserve">with </w:t>
                </w:r>
                <w:r w:rsidR="00CA4806">
                  <w:t xml:space="preserve">the </w:t>
                </w:r>
                <w:r>
                  <w:t>Faculty of Technology. Three schools</w:t>
                </w:r>
                <w:r w:rsidR="00CA4806">
                  <w:t>, including the</w:t>
                </w:r>
                <w:r>
                  <w:t xml:space="preserve"> Margaret Trowell School of Industrial and Fi</w:t>
                </w:r>
                <w:r w:rsidR="00CA4806">
                  <w:t xml:space="preserve">ne Arts and </w:t>
                </w:r>
                <w:r>
                  <w:t>Built Environment and Engineering</w:t>
                </w:r>
                <w:r w:rsidR="00CA4806">
                  <w:t>,</w:t>
                </w:r>
                <w:r>
                  <w:t xml:space="preserve"> now constitute the new college of Engineering Art Design and Technology (CEDAT). The merger </w:t>
                </w:r>
                <w:r w:rsidR="00CA4806">
                  <w:t>created opportunities</w:t>
                </w:r>
                <w:r>
                  <w:t xml:space="preserve"> for internal adjustments</w:t>
                </w:r>
                <w:r w:rsidR="00CA4806">
                  <w:t xml:space="preserve">, </w:t>
                </w:r>
                <w:r>
                  <w:t>MTSIFA now runs three programs</w:t>
                </w:r>
                <w:r w:rsidR="00CA4806">
                  <w:t xml:space="preserve">: </w:t>
                </w:r>
                <w:r>
                  <w:t>Fine Art, Industrial Art and Design</w:t>
                </w:r>
                <w:r w:rsidR="00CA4806">
                  <w:t>,</w:t>
                </w:r>
                <w:r>
                  <w:t xml:space="preserve"> and Visual Communication Design, offering a more comprehensive training</w:t>
                </w:r>
                <w:r w:rsidR="00CA4806">
                  <w:t xml:space="preserve"> to students</w:t>
                </w:r>
                <w:r>
                  <w:t xml:space="preserve">.  </w:t>
                </w:r>
              </w:p>
              <w:p w14:paraId="6F7B43A8" w14:textId="77777777" w:rsidR="00CA4806" w:rsidRDefault="00CA4806" w:rsidP="001F079D"/>
              <w:p w14:paraId="1E150175" w14:textId="4D09E11C" w:rsidR="003A577D" w:rsidRDefault="003A577D" w:rsidP="001F079D">
                <w:r>
                  <w:t>The College formation</w:t>
                </w:r>
                <w:r w:rsidR="003E5D51">
                  <w:t xml:space="preserve"> created an opportunity for the </w:t>
                </w:r>
                <w:r w:rsidRPr="009B0AD5">
                  <w:t>Makerere Art Gallery to gain legitimacy and to expand.</w:t>
                </w:r>
                <w:r>
                  <w:t xml:space="preserve"> </w:t>
                </w:r>
                <w:r w:rsidRPr="009B0AD5">
                  <w:t xml:space="preserve">From </w:t>
                </w:r>
                <w:r w:rsidR="003E5D51">
                  <w:t>its opening in</w:t>
                </w:r>
                <w:r w:rsidRPr="009B0AD5">
                  <w:t xml:space="preserve"> 1969, the gallery was not allocated any formal esta</w:t>
                </w:r>
                <w:r>
                  <w:t>blishment. The need to create an Institute for Research in</w:t>
                </w:r>
                <w:r w:rsidRPr="009B0AD5">
                  <w:t xml:space="preserve"> visual culture at Makerere was the stimulus for upgrading the </w:t>
                </w:r>
                <w:r>
                  <w:t xml:space="preserve">Makerere </w:t>
                </w:r>
                <w:r w:rsidR="003E5D51">
                  <w:t>G</w:t>
                </w:r>
                <w:r w:rsidRPr="009B0AD5">
                  <w:t xml:space="preserve">allery into an Institute of Heritage Conservation and restoration. </w:t>
                </w:r>
                <w:r>
                  <w:t>Its collection is the finest and mo</w:t>
                </w:r>
                <w:r w:rsidR="003E5D51">
                  <w:t xml:space="preserve">st exclusive in the country, having </w:t>
                </w:r>
                <w:r>
                  <w:t xml:space="preserve">been systematically collected over a period of 50 years. It includes art works produced by staff and students of Makerere Art School. With funds from the Dutch (2005) and American (2012) Embassies, this collection has been carefully documented and its storage space improved. </w:t>
                </w:r>
              </w:p>
              <w:p w14:paraId="0F0DBFA6" w14:textId="77777777" w:rsidR="003E5D51" w:rsidRDefault="003E5D51" w:rsidP="001F079D"/>
              <w:p w14:paraId="26E5B3BB" w14:textId="31C1BB93" w:rsidR="003A577D" w:rsidRDefault="003A577D" w:rsidP="001F079D">
                <w:r>
                  <w:t>Support has also been extended to other sections of MTSIFA. The Japanese (2005) government funded a pottery lab where indigenous knowledge in pottery has been re</w:t>
                </w:r>
                <w:r w:rsidR="003E5D51">
                  <w:t xml:space="preserve">-evaluated along modern lines. </w:t>
                </w:r>
                <w:r>
                  <w:t xml:space="preserve">Relying entirely on local materials, a new pottery language has emerged, transcending the narrow rural usage of a pot to national and international recognition. </w:t>
                </w:r>
                <w:r w:rsidR="003E5D51">
                  <w:t xml:space="preserve">Both masters and PhD researchers have extended information on local clays and other aspects Uganda’s visual culture. </w:t>
                </w:r>
                <w:r>
                  <w:t>The increasing number of articles and theses written about the way in which Uganda’s art is lo</w:t>
                </w:r>
                <w:r w:rsidR="003E5D51">
                  <w:t>cally constituted has</w:t>
                </w:r>
                <w:r>
                  <w:t xml:space="preserve"> stimulated intellectual debates on African art at MTSIFA and beyond. </w:t>
                </w:r>
              </w:p>
              <w:p w14:paraId="552CD8AF" w14:textId="093D6391" w:rsidR="003A577D" w:rsidRDefault="003A577D" w:rsidP="001F079D">
                <w:r>
                  <w:t>With no strong tradition of visual culture to draw from, artists in Makerere have relied on their inner resources to develop visual representations that express a sense of nationalism</w:t>
                </w:r>
                <w:r w:rsidR="003E5D51">
                  <w:t xml:space="preserve"> as they respond to the changing social and political climate.</w:t>
                </w:r>
                <w:r>
                  <w:t xml:space="preserve"> Throughout this encounter, they have had to grapple with tensions between tradition and modernity.  </w:t>
                </w:r>
              </w:p>
              <w:p w14:paraId="3481A3EA" w14:textId="77777777" w:rsidR="003A577D" w:rsidRDefault="003A577D" w:rsidP="00C27FAB"/>
              <w:p w14:paraId="6C7A28E3" w14:textId="77777777" w:rsidR="003A577D" w:rsidRDefault="003A577D" w:rsidP="003A577D">
                <w:pPr>
                  <w:rPr>
                    <w:rFonts w:ascii="Times New Roman" w:hAnsi="Times New Roman" w:cs="Times New Roman"/>
                    <w:iCs/>
                    <w:sz w:val="24"/>
                    <w:szCs w:val="24"/>
                  </w:rPr>
                </w:pPr>
                <w:r>
                  <w:rPr>
                    <w:rFonts w:ascii="Times New Roman" w:hAnsi="Times New Roman" w:cs="Times New Roman"/>
                    <w:iCs/>
                    <w:sz w:val="24"/>
                    <w:szCs w:val="24"/>
                  </w:rPr>
                  <w:t>[File: Makerere.jpg]</w:t>
                </w:r>
              </w:p>
              <w:p w14:paraId="257F8759" w14:textId="77777777" w:rsidR="003A577D" w:rsidRDefault="003A577D" w:rsidP="003A577D">
                <w:pPr>
                  <w:rPr>
                    <w:rFonts w:ascii="Times New Roman" w:hAnsi="Times New Roman" w:cs="Times New Roman"/>
                    <w:iCs/>
                    <w:sz w:val="24"/>
                    <w:szCs w:val="24"/>
                  </w:rPr>
                </w:pPr>
              </w:p>
              <w:p w14:paraId="287836FA" w14:textId="77777777" w:rsidR="003A577D" w:rsidRPr="003A577D" w:rsidRDefault="003A577D" w:rsidP="003A577D">
                <w:pPr>
                  <w:pStyle w:val="Caption"/>
                  <w:keepNext/>
                </w:pPr>
                <w:r>
                  <w:t xml:space="preserve">Figure </w:t>
                </w:r>
                <w:r w:rsidR="00035E73">
                  <w:fldChar w:fldCharType="begin"/>
                </w:r>
                <w:r w:rsidR="00035E73">
                  <w:instrText xml:space="preserve"> SEQ Figure \* ARABIC </w:instrText>
                </w:r>
                <w:r w:rsidR="00035E73">
                  <w:fldChar w:fldCharType="separate"/>
                </w:r>
                <w:r>
                  <w:rPr>
                    <w:noProof/>
                  </w:rPr>
                  <w:t>1</w:t>
                </w:r>
                <w:r w:rsidR="00035E73">
                  <w:rPr>
                    <w:noProof/>
                  </w:rPr>
                  <w:fldChar w:fldCharType="end"/>
                </w:r>
                <w:r>
                  <w:t xml:space="preserve"> </w:t>
                </w:r>
                <w:r>
                  <w:rPr>
                    <w:rFonts w:ascii="Times New Roman" w:hAnsi="Times New Roman" w:cs="Times New Roman"/>
                    <w:iCs/>
                    <w:sz w:val="24"/>
                    <w:szCs w:val="24"/>
                  </w:rPr>
                  <w:t>Makerere Art School (Margaret Trowell School of Industrial and Fine Arts) Copyright of photo, Margaret Nagawa. (photo taken in 2010)</w:t>
                </w:r>
              </w:p>
              <w:p w14:paraId="26E1DFE6" w14:textId="77777777" w:rsidR="003F0D73" w:rsidRDefault="003F0D73" w:rsidP="00C27FAB"/>
            </w:tc>
          </w:sdtContent>
        </w:sdt>
      </w:tr>
      <w:tr w:rsidR="003235A7" w14:paraId="4F025D4D" w14:textId="77777777" w:rsidTr="003235A7">
        <w:tc>
          <w:tcPr>
            <w:tcW w:w="9016" w:type="dxa"/>
          </w:tcPr>
          <w:p w14:paraId="2B5338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5C20F23BBA6546A22A86319DDB0381"/>
              </w:placeholder>
            </w:sdtPr>
            <w:sdtEndPr/>
            <w:sdtContent>
              <w:p w14:paraId="1905BB6A" w14:textId="47900ABB" w:rsidR="003A577D" w:rsidRDefault="003A577D" w:rsidP="005555D4">
                <w:pPr>
                  <w:rPr>
                    <w:rFonts w:ascii="Times New Roman" w:hAnsi="Times New Roman" w:cs="Times New Roman"/>
                    <w:sz w:val="24"/>
                    <w:szCs w:val="24"/>
                  </w:rPr>
                </w:pPr>
              </w:p>
              <w:p w14:paraId="183BC97B" w14:textId="1913CC3F" w:rsidR="003A577D" w:rsidRDefault="00803F99" w:rsidP="003A577D">
                <w:pPr>
                  <w:rPr>
                    <w:rFonts w:ascii="Times New Roman" w:hAnsi="Times New Roman" w:cs="Times New Roman"/>
                    <w:sz w:val="24"/>
                    <w:szCs w:val="24"/>
                  </w:rPr>
                </w:pPr>
                <w:sdt>
                  <w:sdtPr>
                    <w:rPr>
                      <w:rFonts w:ascii="Times New Roman" w:hAnsi="Times New Roman" w:cs="Times New Roman"/>
                      <w:sz w:val="24"/>
                      <w:szCs w:val="24"/>
                    </w:rPr>
                    <w:id w:val="208802710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Kin62 \l 1033 </w:instrText>
                    </w:r>
                    <w:r>
                      <w:rPr>
                        <w:rFonts w:ascii="Times New Roman" w:hAnsi="Times New Roman" w:cs="Times New Roman"/>
                        <w:sz w:val="24"/>
                        <w:szCs w:val="24"/>
                      </w:rPr>
                      <w:fldChar w:fldCharType="separate"/>
                    </w:r>
                    <w:r w:rsidRPr="00803F99">
                      <w:rPr>
                        <w:rFonts w:ascii="Times New Roman" w:hAnsi="Times New Roman" w:cs="Times New Roman"/>
                        <w:noProof/>
                        <w:sz w:val="24"/>
                        <w:szCs w:val="24"/>
                        <w:lang w:val="en-US"/>
                      </w:rPr>
                      <w:t>(Kingdon)</w:t>
                    </w:r>
                    <w:r>
                      <w:rPr>
                        <w:rFonts w:ascii="Times New Roman" w:hAnsi="Times New Roman" w:cs="Times New Roman"/>
                        <w:sz w:val="24"/>
                        <w:szCs w:val="24"/>
                      </w:rPr>
                      <w:fldChar w:fldCharType="end"/>
                    </w:r>
                  </w:sdtContent>
                </w:sdt>
              </w:p>
              <w:p w14:paraId="48AD2EF4" w14:textId="73EB2FC6" w:rsidR="003A577D" w:rsidRDefault="00803F99" w:rsidP="003A577D">
                <w:pPr>
                  <w:rPr>
                    <w:rFonts w:ascii="Times New Roman" w:hAnsi="Times New Roman" w:cs="Times New Roman"/>
                    <w:sz w:val="24"/>
                    <w:szCs w:val="24"/>
                  </w:rPr>
                </w:pPr>
                <w:sdt>
                  <w:sdtPr>
                    <w:rPr>
                      <w:rFonts w:ascii="Times New Roman" w:hAnsi="Times New Roman" w:cs="Times New Roman"/>
                      <w:sz w:val="24"/>
                      <w:szCs w:val="24"/>
                    </w:rPr>
                    <w:id w:val="-1602951135"/>
                    <w:citation/>
                  </w:sdtPr>
                  <w:sdtContent>
                    <w:r>
                      <w:rPr>
                        <w:rFonts w:ascii="Times New Roman" w:hAnsi="Times New Roman" w:cs="Times New Roman"/>
                        <w:sz w:val="24"/>
                        <w:szCs w:val="24"/>
                      </w:rPr>
                      <w:fldChar w:fldCharType="begin"/>
                    </w:r>
                    <w:r w:rsidR="00DE69F2">
                      <w:rPr>
                        <w:rFonts w:ascii="Times New Roman" w:hAnsi="Times New Roman" w:cs="Times New Roman"/>
                        <w:sz w:val="24"/>
                        <w:szCs w:val="24"/>
                        <w:lang w:val="en-US"/>
                      </w:rPr>
                      <w:instrText xml:space="preserve">CITATION Kin95 \l 1033 </w:instrText>
                    </w:r>
                    <w:r>
                      <w:rPr>
                        <w:rFonts w:ascii="Times New Roman" w:hAnsi="Times New Roman" w:cs="Times New Roman"/>
                        <w:sz w:val="24"/>
                        <w:szCs w:val="24"/>
                      </w:rPr>
                      <w:fldChar w:fldCharType="separate"/>
                    </w:r>
                    <w:r w:rsidR="00DE69F2" w:rsidRPr="00DE69F2">
                      <w:rPr>
                        <w:rFonts w:ascii="Times New Roman" w:hAnsi="Times New Roman" w:cs="Times New Roman"/>
                        <w:noProof/>
                        <w:sz w:val="24"/>
                        <w:szCs w:val="24"/>
                        <w:lang w:val="en-US"/>
                      </w:rPr>
                      <w:t>(Kingdon, Makerere Art School)</w:t>
                    </w:r>
                    <w:r>
                      <w:rPr>
                        <w:rFonts w:ascii="Times New Roman" w:hAnsi="Times New Roman" w:cs="Times New Roman"/>
                        <w:sz w:val="24"/>
                        <w:szCs w:val="24"/>
                      </w:rPr>
                      <w:fldChar w:fldCharType="end"/>
                    </w:r>
                  </w:sdtContent>
                </w:sdt>
              </w:p>
              <w:p w14:paraId="2094A642" w14:textId="582BEDE4" w:rsidR="00DE69F2" w:rsidRDefault="00DE69F2" w:rsidP="003A577D">
                <w:pPr>
                  <w:rPr>
                    <w:rFonts w:ascii="Times New Roman" w:hAnsi="Times New Roman" w:cs="Times New Roman"/>
                    <w:sz w:val="24"/>
                    <w:szCs w:val="24"/>
                  </w:rPr>
                </w:pPr>
                <w:sdt>
                  <w:sdtPr>
                    <w:rPr>
                      <w:rFonts w:ascii="Times New Roman" w:hAnsi="Times New Roman" w:cs="Times New Roman"/>
                      <w:sz w:val="24"/>
                      <w:szCs w:val="24"/>
                    </w:rPr>
                    <w:id w:val="645785055"/>
                    <w:citation/>
                  </w:sdtPr>
                  <w:sdtContent>
                    <w:r>
                      <w:rPr>
                        <w:rFonts w:ascii="Times New Roman" w:hAnsi="Times New Roman" w:cs="Times New Roman"/>
                        <w:sz w:val="24"/>
                        <w:szCs w:val="24"/>
                      </w:rPr>
                      <w:fldChar w:fldCharType="begin"/>
                    </w:r>
                    <w:r w:rsidR="00CD4D86">
                      <w:rPr>
                        <w:rFonts w:ascii="Times New Roman" w:hAnsi="Times New Roman" w:cs="Times New Roman"/>
                        <w:sz w:val="24"/>
                        <w:szCs w:val="24"/>
                        <w:lang w:val="en-US"/>
                      </w:rPr>
                      <w:instrText xml:space="preserve">CITATION Kye \l 1033 </w:instrText>
                    </w:r>
                    <w:r>
                      <w:rPr>
                        <w:rFonts w:ascii="Times New Roman" w:hAnsi="Times New Roman" w:cs="Times New Roman"/>
                        <w:sz w:val="24"/>
                        <w:szCs w:val="24"/>
                      </w:rPr>
                      <w:fldChar w:fldCharType="separate"/>
                    </w:r>
                    <w:r w:rsidR="00CD4D86" w:rsidRPr="00CD4D86">
                      <w:rPr>
                        <w:rFonts w:ascii="Times New Roman" w:hAnsi="Times New Roman" w:cs="Times New Roman"/>
                        <w:noProof/>
                        <w:sz w:val="24"/>
                        <w:szCs w:val="24"/>
                        <w:lang w:val="en-US"/>
                      </w:rPr>
                      <w:t>(Kyeyune, L'art modern a l'university de Makerere Ouganda)</w:t>
                    </w:r>
                    <w:r>
                      <w:rPr>
                        <w:rFonts w:ascii="Times New Roman" w:hAnsi="Times New Roman" w:cs="Times New Roman"/>
                        <w:sz w:val="24"/>
                        <w:szCs w:val="24"/>
                      </w:rPr>
                      <w:fldChar w:fldCharType="end"/>
                    </w:r>
                  </w:sdtContent>
                </w:sdt>
              </w:p>
              <w:p w14:paraId="728A657C" w14:textId="1D26F465" w:rsidR="00DE69F2" w:rsidRDefault="00DE69F2" w:rsidP="003A577D">
                <w:pPr>
                  <w:rPr>
                    <w:rFonts w:ascii="Times New Roman" w:hAnsi="Times New Roman" w:cs="Times New Roman"/>
                    <w:sz w:val="24"/>
                    <w:szCs w:val="24"/>
                  </w:rPr>
                </w:pPr>
                <w:sdt>
                  <w:sdtPr>
                    <w:rPr>
                      <w:rFonts w:ascii="Times New Roman" w:hAnsi="Times New Roman" w:cs="Times New Roman"/>
                      <w:sz w:val="24"/>
                      <w:szCs w:val="24"/>
                    </w:rPr>
                    <w:id w:val="-1380935399"/>
                    <w:citation/>
                  </w:sdtPr>
                  <w:sdtContent>
                    <w:r>
                      <w:rPr>
                        <w:rFonts w:ascii="Times New Roman" w:hAnsi="Times New Roman" w:cs="Times New Roman"/>
                        <w:sz w:val="24"/>
                        <w:szCs w:val="24"/>
                      </w:rPr>
                      <w:fldChar w:fldCharType="begin"/>
                    </w:r>
                    <w:r w:rsidR="00CD4D86">
                      <w:rPr>
                        <w:rFonts w:ascii="Times New Roman" w:hAnsi="Times New Roman" w:cs="Times New Roman"/>
                        <w:sz w:val="24"/>
                        <w:szCs w:val="24"/>
                        <w:lang w:val="en-US"/>
                      </w:rPr>
                      <w:instrText xml:space="preserve">CITATION Kye1 \l 1033 </w:instrText>
                    </w:r>
                    <w:r>
                      <w:rPr>
                        <w:rFonts w:ascii="Times New Roman" w:hAnsi="Times New Roman" w:cs="Times New Roman"/>
                        <w:sz w:val="24"/>
                        <w:szCs w:val="24"/>
                      </w:rPr>
                      <w:fldChar w:fldCharType="separate"/>
                    </w:r>
                    <w:r w:rsidR="00CD4D86" w:rsidRPr="00CD4D86">
                      <w:rPr>
                        <w:rFonts w:ascii="Times New Roman" w:hAnsi="Times New Roman" w:cs="Times New Roman"/>
                        <w:noProof/>
                        <w:sz w:val="24"/>
                        <w:szCs w:val="24"/>
                        <w:lang w:val="en-US"/>
                      </w:rPr>
                      <w:t>(Kyeyune, Uganda's Visual Environment)</w:t>
                    </w:r>
                    <w:r>
                      <w:rPr>
                        <w:rFonts w:ascii="Times New Roman" w:hAnsi="Times New Roman" w:cs="Times New Roman"/>
                        <w:sz w:val="24"/>
                        <w:szCs w:val="24"/>
                      </w:rPr>
                      <w:fldChar w:fldCharType="end"/>
                    </w:r>
                  </w:sdtContent>
                </w:sdt>
              </w:p>
              <w:p w14:paraId="5590F18C" w14:textId="55F07632" w:rsidR="00DE69F2" w:rsidRPr="00DE69F2" w:rsidRDefault="00DE69F2" w:rsidP="003A577D">
                <w:pPr>
                  <w:rPr>
                    <w:rFonts w:ascii="Times New Roman" w:hAnsi="Times New Roman" w:cs="Times New Roman"/>
                    <w:sz w:val="24"/>
                    <w:szCs w:val="24"/>
                  </w:rPr>
                </w:pPr>
                <w:sdt>
                  <w:sdtPr>
                    <w:rPr>
                      <w:rFonts w:ascii="Times New Roman" w:hAnsi="Times New Roman" w:cs="Times New Roman"/>
                      <w:sz w:val="24"/>
                      <w:szCs w:val="24"/>
                    </w:rPr>
                    <w:id w:val="-211549789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Nti \l 1033 </w:instrText>
                    </w:r>
                    <w:r>
                      <w:rPr>
                        <w:rFonts w:ascii="Times New Roman" w:hAnsi="Times New Roman" w:cs="Times New Roman"/>
                        <w:sz w:val="24"/>
                        <w:szCs w:val="24"/>
                      </w:rPr>
                      <w:fldChar w:fldCharType="separate"/>
                    </w:r>
                    <w:r w:rsidRPr="00DE69F2">
                      <w:rPr>
                        <w:rFonts w:ascii="Times New Roman" w:hAnsi="Times New Roman" w:cs="Times New Roman"/>
                        <w:noProof/>
                        <w:sz w:val="24"/>
                        <w:szCs w:val="24"/>
                        <w:lang w:val="en-US"/>
                      </w:rPr>
                      <w:t>(Ntiro)</w:t>
                    </w:r>
                    <w:r>
                      <w:rPr>
                        <w:rFonts w:ascii="Times New Roman" w:hAnsi="Times New Roman" w:cs="Times New Roman"/>
                        <w:sz w:val="24"/>
                        <w:szCs w:val="24"/>
                      </w:rPr>
                      <w:fldChar w:fldCharType="end"/>
                    </w:r>
                  </w:sdtContent>
                </w:sdt>
              </w:p>
              <w:p w14:paraId="69F53E8E" w14:textId="3E43A168" w:rsidR="00DE69F2" w:rsidRDefault="00CD4D86" w:rsidP="003A577D">
                <w:pPr>
                  <w:rPr>
                    <w:rFonts w:ascii="Times New Roman" w:hAnsi="Times New Roman" w:cs="Times New Roman"/>
                    <w:sz w:val="24"/>
                    <w:szCs w:val="24"/>
                  </w:rPr>
                </w:pPr>
                <w:sdt>
                  <w:sdtPr>
                    <w:rPr>
                      <w:rFonts w:ascii="Times New Roman" w:hAnsi="Times New Roman" w:cs="Times New Roman"/>
                      <w:sz w:val="24"/>
                      <w:szCs w:val="24"/>
                    </w:rPr>
                    <w:id w:val="6361434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Sse97 \l 1033 </w:instrText>
                    </w:r>
                    <w:r>
                      <w:rPr>
                        <w:rFonts w:ascii="Times New Roman" w:hAnsi="Times New Roman" w:cs="Times New Roman"/>
                        <w:sz w:val="24"/>
                        <w:szCs w:val="24"/>
                      </w:rPr>
                      <w:fldChar w:fldCharType="separate"/>
                    </w:r>
                    <w:r w:rsidRPr="00CD4D86">
                      <w:rPr>
                        <w:rFonts w:ascii="Times New Roman" w:hAnsi="Times New Roman" w:cs="Times New Roman"/>
                        <w:noProof/>
                        <w:sz w:val="24"/>
                        <w:szCs w:val="24"/>
                        <w:lang w:val="en-US"/>
                      </w:rPr>
                      <w:t>(Ssekamwa)</w:t>
                    </w:r>
                    <w:r>
                      <w:rPr>
                        <w:rFonts w:ascii="Times New Roman" w:hAnsi="Times New Roman" w:cs="Times New Roman"/>
                        <w:sz w:val="24"/>
                        <w:szCs w:val="24"/>
                      </w:rPr>
                      <w:fldChar w:fldCharType="end"/>
                    </w:r>
                  </w:sdtContent>
                </w:sdt>
              </w:p>
              <w:p w14:paraId="006DBF1B" w14:textId="196229E2" w:rsidR="00DE69F2" w:rsidRDefault="00CD4D86" w:rsidP="003A577D">
                <w:pPr>
                  <w:rPr>
                    <w:rFonts w:ascii="Times New Roman" w:hAnsi="Times New Roman" w:cs="Times New Roman"/>
                    <w:sz w:val="24"/>
                    <w:szCs w:val="24"/>
                  </w:rPr>
                </w:pPr>
                <w:sdt>
                  <w:sdtPr>
                    <w:rPr>
                      <w:rFonts w:ascii="Times New Roman" w:hAnsi="Times New Roman" w:cs="Times New Roman"/>
                      <w:sz w:val="24"/>
                      <w:szCs w:val="24"/>
                    </w:rPr>
                    <w:id w:val="4708678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Kas99 \l 1033 </w:instrText>
                    </w:r>
                    <w:r>
                      <w:rPr>
                        <w:rFonts w:ascii="Times New Roman" w:hAnsi="Times New Roman" w:cs="Times New Roman"/>
                        <w:sz w:val="24"/>
                        <w:szCs w:val="24"/>
                      </w:rPr>
                      <w:fldChar w:fldCharType="separate"/>
                    </w:r>
                    <w:r w:rsidRPr="00CD4D86">
                      <w:rPr>
                        <w:rFonts w:ascii="Times New Roman" w:hAnsi="Times New Roman" w:cs="Times New Roman"/>
                        <w:noProof/>
                        <w:sz w:val="24"/>
                        <w:szCs w:val="24"/>
                        <w:lang w:val="en-US"/>
                      </w:rPr>
                      <w:t>(Kasfir)</w:t>
                    </w:r>
                    <w:r>
                      <w:rPr>
                        <w:rFonts w:ascii="Times New Roman" w:hAnsi="Times New Roman" w:cs="Times New Roman"/>
                        <w:sz w:val="24"/>
                        <w:szCs w:val="24"/>
                      </w:rPr>
                      <w:fldChar w:fldCharType="end"/>
                    </w:r>
                  </w:sdtContent>
                </w:sdt>
              </w:p>
              <w:p w14:paraId="558E66AD" w14:textId="3905A59B" w:rsidR="00CD4D86" w:rsidRDefault="00CD4D86" w:rsidP="003A577D">
                <w:pPr>
                  <w:rPr>
                    <w:rFonts w:ascii="Times New Roman" w:hAnsi="Times New Roman" w:cs="Times New Roman"/>
                    <w:sz w:val="24"/>
                    <w:szCs w:val="24"/>
                  </w:rPr>
                </w:pPr>
                <w:sdt>
                  <w:sdtPr>
                    <w:rPr>
                      <w:rFonts w:ascii="Times New Roman" w:hAnsi="Times New Roman" w:cs="Times New Roman"/>
                      <w:sz w:val="24"/>
                      <w:szCs w:val="24"/>
                    </w:rPr>
                    <w:id w:val="-105715218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Tro60 \l 1033 </w:instrText>
                    </w:r>
                    <w:r>
                      <w:rPr>
                        <w:rFonts w:ascii="Times New Roman" w:hAnsi="Times New Roman" w:cs="Times New Roman"/>
                        <w:sz w:val="24"/>
                        <w:szCs w:val="24"/>
                      </w:rPr>
                      <w:fldChar w:fldCharType="separate"/>
                    </w:r>
                    <w:r w:rsidRPr="00CD4D86">
                      <w:rPr>
                        <w:rFonts w:ascii="Times New Roman" w:hAnsi="Times New Roman" w:cs="Times New Roman"/>
                        <w:noProof/>
                        <w:sz w:val="24"/>
                        <w:szCs w:val="24"/>
                        <w:lang w:val="en-US"/>
                      </w:rPr>
                      <w:t>(Trowell)</w:t>
                    </w:r>
                    <w:r>
                      <w:rPr>
                        <w:rFonts w:ascii="Times New Roman" w:hAnsi="Times New Roman" w:cs="Times New Roman"/>
                        <w:sz w:val="24"/>
                        <w:szCs w:val="24"/>
                      </w:rPr>
                      <w:fldChar w:fldCharType="end"/>
                    </w:r>
                  </w:sdtContent>
                </w:sdt>
              </w:p>
              <w:p w14:paraId="79FB1A81" w14:textId="77777777" w:rsidR="003A577D" w:rsidRPr="00D06F35" w:rsidRDefault="003A577D" w:rsidP="003A577D">
                <w:pPr>
                  <w:rPr>
                    <w:rFonts w:ascii="Times New Roman" w:hAnsi="Times New Roman" w:cs="Times New Roman"/>
                    <w:sz w:val="24"/>
                    <w:szCs w:val="24"/>
                  </w:rPr>
                </w:pPr>
                <w:bookmarkStart w:id="0" w:name="_GoBack"/>
                <w:bookmarkEnd w:id="0"/>
              </w:p>
              <w:p w14:paraId="3134BB4E" w14:textId="77777777" w:rsidR="003235A7" w:rsidRDefault="003A577D" w:rsidP="003A577D">
                <w:r w:rsidRPr="00270C72">
                  <w:rPr>
                    <w:rFonts w:ascii="Times New Roman" w:hAnsi="Times New Roman" w:cs="Times New Roman"/>
                    <w:bCs/>
                    <w:sz w:val="24"/>
                    <w:szCs w:val="24"/>
                  </w:rPr>
                  <w:t xml:space="preserve">                                                                                                                                                                                                                                                                                                                                                                                                                                                                                                                                                                                                                                                                                                                                                                                                                                                                                                                                                                                                                                                                                                                                                                                                                                                                                                                                                                                                                                                                                                                                                                                                                                                                                                                                                                                                                                                                                                                                                                                                                                                                                                                                                                                                                                                                                                                                                                                                                                                                                                                                                                                                            </w:t>
                </w:r>
              </w:p>
            </w:sdtContent>
          </w:sdt>
        </w:tc>
      </w:tr>
    </w:tbl>
    <w:p w14:paraId="28C2352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6B11A" w14:textId="77777777" w:rsidR="00035E73" w:rsidRDefault="00035E73" w:rsidP="007A0D55">
      <w:pPr>
        <w:spacing w:after="0" w:line="240" w:lineRule="auto"/>
      </w:pPr>
      <w:r>
        <w:separator/>
      </w:r>
    </w:p>
  </w:endnote>
  <w:endnote w:type="continuationSeparator" w:id="0">
    <w:p w14:paraId="615886BE" w14:textId="77777777" w:rsidR="00035E73" w:rsidRDefault="00035E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FDC35" w14:textId="77777777" w:rsidR="00035E73" w:rsidRDefault="00035E73" w:rsidP="007A0D55">
      <w:pPr>
        <w:spacing w:after="0" w:line="240" w:lineRule="auto"/>
      </w:pPr>
      <w:r>
        <w:separator/>
      </w:r>
    </w:p>
  </w:footnote>
  <w:footnote w:type="continuationSeparator" w:id="0">
    <w:p w14:paraId="6D204CF6" w14:textId="77777777" w:rsidR="00035E73" w:rsidRDefault="00035E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8EDD6" w14:textId="77777777" w:rsidR="00CA4806" w:rsidRDefault="00CA480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18F36C" w14:textId="77777777" w:rsidR="00CA4806" w:rsidRDefault="00CA48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7D"/>
    <w:rsid w:val="00032559"/>
    <w:rsid w:val="00035E73"/>
    <w:rsid w:val="00052040"/>
    <w:rsid w:val="000B25AE"/>
    <w:rsid w:val="000B55AB"/>
    <w:rsid w:val="000D24DC"/>
    <w:rsid w:val="00101B2E"/>
    <w:rsid w:val="00116FA0"/>
    <w:rsid w:val="0015114C"/>
    <w:rsid w:val="001A21F3"/>
    <w:rsid w:val="001A2537"/>
    <w:rsid w:val="001A6A06"/>
    <w:rsid w:val="001F079D"/>
    <w:rsid w:val="00210C03"/>
    <w:rsid w:val="002162E2"/>
    <w:rsid w:val="00225C5A"/>
    <w:rsid w:val="00230B10"/>
    <w:rsid w:val="00234353"/>
    <w:rsid w:val="00244BB0"/>
    <w:rsid w:val="002A0A0D"/>
    <w:rsid w:val="002B0B37"/>
    <w:rsid w:val="0030662D"/>
    <w:rsid w:val="003235A7"/>
    <w:rsid w:val="003677B6"/>
    <w:rsid w:val="003A577D"/>
    <w:rsid w:val="003D3579"/>
    <w:rsid w:val="003E2795"/>
    <w:rsid w:val="003E5D51"/>
    <w:rsid w:val="003F0D73"/>
    <w:rsid w:val="003F78B8"/>
    <w:rsid w:val="00462DBE"/>
    <w:rsid w:val="00464699"/>
    <w:rsid w:val="00483379"/>
    <w:rsid w:val="00487BC5"/>
    <w:rsid w:val="00496888"/>
    <w:rsid w:val="004A7476"/>
    <w:rsid w:val="004E5896"/>
    <w:rsid w:val="00513EE6"/>
    <w:rsid w:val="00534F8F"/>
    <w:rsid w:val="005555D4"/>
    <w:rsid w:val="00590035"/>
    <w:rsid w:val="005B177E"/>
    <w:rsid w:val="005B3921"/>
    <w:rsid w:val="005F26D7"/>
    <w:rsid w:val="005F5450"/>
    <w:rsid w:val="006D0412"/>
    <w:rsid w:val="007411B9"/>
    <w:rsid w:val="00780D95"/>
    <w:rsid w:val="00780DC7"/>
    <w:rsid w:val="00795151"/>
    <w:rsid w:val="007A0D55"/>
    <w:rsid w:val="007B3377"/>
    <w:rsid w:val="007E5F44"/>
    <w:rsid w:val="00803F99"/>
    <w:rsid w:val="00821DE3"/>
    <w:rsid w:val="00846CE1"/>
    <w:rsid w:val="008A5B87"/>
    <w:rsid w:val="00922950"/>
    <w:rsid w:val="009A7264"/>
    <w:rsid w:val="009B72BA"/>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EA4"/>
    <w:rsid w:val="00CA4806"/>
    <w:rsid w:val="00CC586D"/>
    <w:rsid w:val="00CD4D86"/>
    <w:rsid w:val="00CF1542"/>
    <w:rsid w:val="00CF3EC5"/>
    <w:rsid w:val="00D656DA"/>
    <w:rsid w:val="00D83300"/>
    <w:rsid w:val="00DC6B48"/>
    <w:rsid w:val="00DE69F2"/>
    <w:rsid w:val="00DF01B0"/>
    <w:rsid w:val="00E85A05"/>
    <w:rsid w:val="00E95829"/>
    <w:rsid w:val="00EA0A71"/>
    <w:rsid w:val="00EA606C"/>
    <w:rsid w:val="00EB0C8C"/>
    <w:rsid w:val="00EB51FD"/>
    <w:rsid w:val="00EB77DB"/>
    <w:rsid w:val="00ED139F"/>
    <w:rsid w:val="00EF74F7"/>
    <w:rsid w:val="00F36937"/>
    <w:rsid w:val="00F60F53"/>
    <w:rsid w:val="00F61249"/>
    <w:rsid w:val="00F84F7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63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4715">
      <w:bodyDiv w:val="1"/>
      <w:marLeft w:val="0"/>
      <w:marRight w:val="0"/>
      <w:marTop w:val="0"/>
      <w:marBottom w:val="0"/>
      <w:divBdr>
        <w:top w:val="none" w:sz="0" w:space="0" w:color="auto"/>
        <w:left w:val="none" w:sz="0" w:space="0" w:color="auto"/>
        <w:bottom w:val="none" w:sz="0" w:space="0" w:color="auto"/>
        <w:right w:val="none" w:sz="0" w:space="0" w:color="auto"/>
      </w:divBdr>
    </w:div>
    <w:div w:id="136996182">
      <w:bodyDiv w:val="1"/>
      <w:marLeft w:val="0"/>
      <w:marRight w:val="0"/>
      <w:marTop w:val="0"/>
      <w:marBottom w:val="0"/>
      <w:divBdr>
        <w:top w:val="none" w:sz="0" w:space="0" w:color="auto"/>
        <w:left w:val="none" w:sz="0" w:space="0" w:color="auto"/>
        <w:bottom w:val="none" w:sz="0" w:space="0" w:color="auto"/>
        <w:right w:val="none" w:sz="0" w:space="0" w:color="auto"/>
      </w:divBdr>
    </w:div>
    <w:div w:id="631668621">
      <w:bodyDiv w:val="1"/>
      <w:marLeft w:val="0"/>
      <w:marRight w:val="0"/>
      <w:marTop w:val="0"/>
      <w:marBottom w:val="0"/>
      <w:divBdr>
        <w:top w:val="none" w:sz="0" w:space="0" w:color="auto"/>
        <w:left w:val="none" w:sz="0" w:space="0" w:color="auto"/>
        <w:bottom w:val="none" w:sz="0" w:space="0" w:color="auto"/>
        <w:right w:val="none" w:sz="0" w:space="0" w:color="auto"/>
      </w:divBdr>
    </w:div>
    <w:div w:id="663699865">
      <w:bodyDiv w:val="1"/>
      <w:marLeft w:val="0"/>
      <w:marRight w:val="0"/>
      <w:marTop w:val="0"/>
      <w:marBottom w:val="0"/>
      <w:divBdr>
        <w:top w:val="none" w:sz="0" w:space="0" w:color="auto"/>
        <w:left w:val="none" w:sz="0" w:space="0" w:color="auto"/>
        <w:bottom w:val="none" w:sz="0" w:space="0" w:color="auto"/>
        <w:right w:val="none" w:sz="0" w:space="0" w:color="auto"/>
      </w:divBdr>
    </w:div>
    <w:div w:id="672227545">
      <w:bodyDiv w:val="1"/>
      <w:marLeft w:val="0"/>
      <w:marRight w:val="0"/>
      <w:marTop w:val="0"/>
      <w:marBottom w:val="0"/>
      <w:divBdr>
        <w:top w:val="none" w:sz="0" w:space="0" w:color="auto"/>
        <w:left w:val="none" w:sz="0" w:space="0" w:color="auto"/>
        <w:bottom w:val="none" w:sz="0" w:space="0" w:color="auto"/>
        <w:right w:val="none" w:sz="0" w:space="0" w:color="auto"/>
      </w:divBdr>
    </w:div>
    <w:div w:id="676426672">
      <w:bodyDiv w:val="1"/>
      <w:marLeft w:val="0"/>
      <w:marRight w:val="0"/>
      <w:marTop w:val="0"/>
      <w:marBottom w:val="0"/>
      <w:divBdr>
        <w:top w:val="none" w:sz="0" w:space="0" w:color="auto"/>
        <w:left w:val="none" w:sz="0" w:space="0" w:color="auto"/>
        <w:bottom w:val="none" w:sz="0" w:space="0" w:color="auto"/>
        <w:right w:val="none" w:sz="0" w:space="0" w:color="auto"/>
      </w:divBdr>
    </w:div>
    <w:div w:id="682516063">
      <w:bodyDiv w:val="1"/>
      <w:marLeft w:val="0"/>
      <w:marRight w:val="0"/>
      <w:marTop w:val="0"/>
      <w:marBottom w:val="0"/>
      <w:divBdr>
        <w:top w:val="none" w:sz="0" w:space="0" w:color="auto"/>
        <w:left w:val="none" w:sz="0" w:space="0" w:color="auto"/>
        <w:bottom w:val="none" w:sz="0" w:space="0" w:color="auto"/>
        <w:right w:val="none" w:sz="0" w:space="0" w:color="auto"/>
      </w:divBdr>
    </w:div>
    <w:div w:id="1009521793">
      <w:bodyDiv w:val="1"/>
      <w:marLeft w:val="0"/>
      <w:marRight w:val="0"/>
      <w:marTop w:val="0"/>
      <w:marBottom w:val="0"/>
      <w:divBdr>
        <w:top w:val="none" w:sz="0" w:space="0" w:color="auto"/>
        <w:left w:val="none" w:sz="0" w:space="0" w:color="auto"/>
        <w:bottom w:val="none" w:sz="0" w:space="0" w:color="auto"/>
        <w:right w:val="none" w:sz="0" w:space="0" w:color="auto"/>
      </w:divBdr>
    </w:div>
    <w:div w:id="1133714988">
      <w:bodyDiv w:val="1"/>
      <w:marLeft w:val="0"/>
      <w:marRight w:val="0"/>
      <w:marTop w:val="0"/>
      <w:marBottom w:val="0"/>
      <w:divBdr>
        <w:top w:val="none" w:sz="0" w:space="0" w:color="auto"/>
        <w:left w:val="none" w:sz="0" w:space="0" w:color="auto"/>
        <w:bottom w:val="none" w:sz="0" w:space="0" w:color="auto"/>
        <w:right w:val="none" w:sz="0" w:space="0" w:color="auto"/>
      </w:divBdr>
    </w:div>
    <w:div w:id="1143161767">
      <w:bodyDiv w:val="1"/>
      <w:marLeft w:val="0"/>
      <w:marRight w:val="0"/>
      <w:marTop w:val="0"/>
      <w:marBottom w:val="0"/>
      <w:divBdr>
        <w:top w:val="none" w:sz="0" w:space="0" w:color="auto"/>
        <w:left w:val="none" w:sz="0" w:space="0" w:color="auto"/>
        <w:bottom w:val="none" w:sz="0" w:space="0" w:color="auto"/>
        <w:right w:val="none" w:sz="0" w:space="0" w:color="auto"/>
      </w:divBdr>
    </w:div>
    <w:div w:id="1153372280">
      <w:bodyDiv w:val="1"/>
      <w:marLeft w:val="0"/>
      <w:marRight w:val="0"/>
      <w:marTop w:val="0"/>
      <w:marBottom w:val="0"/>
      <w:divBdr>
        <w:top w:val="none" w:sz="0" w:space="0" w:color="auto"/>
        <w:left w:val="none" w:sz="0" w:space="0" w:color="auto"/>
        <w:bottom w:val="none" w:sz="0" w:space="0" w:color="auto"/>
        <w:right w:val="none" w:sz="0" w:space="0" w:color="auto"/>
      </w:divBdr>
    </w:div>
    <w:div w:id="1537233621">
      <w:bodyDiv w:val="1"/>
      <w:marLeft w:val="0"/>
      <w:marRight w:val="0"/>
      <w:marTop w:val="0"/>
      <w:marBottom w:val="0"/>
      <w:divBdr>
        <w:top w:val="none" w:sz="0" w:space="0" w:color="auto"/>
        <w:left w:val="none" w:sz="0" w:space="0" w:color="auto"/>
        <w:bottom w:val="none" w:sz="0" w:space="0" w:color="auto"/>
        <w:right w:val="none" w:sz="0" w:space="0" w:color="auto"/>
      </w:divBdr>
    </w:div>
    <w:div w:id="1695887325">
      <w:bodyDiv w:val="1"/>
      <w:marLeft w:val="0"/>
      <w:marRight w:val="0"/>
      <w:marTop w:val="0"/>
      <w:marBottom w:val="0"/>
      <w:divBdr>
        <w:top w:val="none" w:sz="0" w:space="0" w:color="auto"/>
        <w:left w:val="none" w:sz="0" w:space="0" w:color="auto"/>
        <w:bottom w:val="none" w:sz="0" w:space="0" w:color="auto"/>
        <w:right w:val="none" w:sz="0" w:space="0" w:color="auto"/>
      </w:divBdr>
    </w:div>
    <w:div w:id="1709991022">
      <w:bodyDiv w:val="1"/>
      <w:marLeft w:val="0"/>
      <w:marRight w:val="0"/>
      <w:marTop w:val="0"/>
      <w:marBottom w:val="0"/>
      <w:divBdr>
        <w:top w:val="none" w:sz="0" w:space="0" w:color="auto"/>
        <w:left w:val="none" w:sz="0" w:space="0" w:color="auto"/>
        <w:bottom w:val="none" w:sz="0" w:space="0" w:color="auto"/>
        <w:right w:val="none" w:sz="0" w:space="0" w:color="auto"/>
      </w:divBdr>
    </w:div>
    <w:div w:id="1723745506">
      <w:bodyDiv w:val="1"/>
      <w:marLeft w:val="0"/>
      <w:marRight w:val="0"/>
      <w:marTop w:val="0"/>
      <w:marBottom w:val="0"/>
      <w:divBdr>
        <w:top w:val="none" w:sz="0" w:space="0" w:color="auto"/>
        <w:left w:val="none" w:sz="0" w:space="0" w:color="auto"/>
        <w:bottom w:val="none" w:sz="0" w:space="0" w:color="auto"/>
        <w:right w:val="none" w:sz="0" w:space="0" w:color="auto"/>
      </w:divBdr>
    </w:div>
    <w:div w:id="1790278248">
      <w:bodyDiv w:val="1"/>
      <w:marLeft w:val="0"/>
      <w:marRight w:val="0"/>
      <w:marTop w:val="0"/>
      <w:marBottom w:val="0"/>
      <w:divBdr>
        <w:top w:val="none" w:sz="0" w:space="0" w:color="auto"/>
        <w:left w:val="none" w:sz="0" w:space="0" w:color="auto"/>
        <w:bottom w:val="none" w:sz="0" w:space="0" w:color="auto"/>
        <w:right w:val="none" w:sz="0" w:space="0" w:color="auto"/>
      </w:divBdr>
    </w:div>
    <w:div w:id="1792364117">
      <w:bodyDiv w:val="1"/>
      <w:marLeft w:val="0"/>
      <w:marRight w:val="0"/>
      <w:marTop w:val="0"/>
      <w:marBottom w:val="0"/>
      <w:divBdr>
        <w:top w:val="none" w:sz="0" w:space="0" w:color="auto"/>
        <w:left w:val="none" w:sz="0" w:space="0" w:color="auto"/>
        <w:bottom w:val="none" w:sz="0" w:space="0" w:color="auto"/>
        <w:right w:val="none" w:sz="0" w:space="0" w:color="auto"/>
      </w:divBdr>
    </w:div>
    <w:div w:id="1946617094">
      <w:bodyDiv w:val="1"/>
      <w:marLeft w:val="0"/>
      <w:marRight w:val="0"/>
      <w:marTop w:val="0"/>
      <w:marBottom w:val="0"/>
      <w:divBdr>
        <w:top w:val="none" w:sz="0" w:space="0" w:color="auto"/>
        <w:left w:val="none" w:sz="0" w:space="0" w:color="auto"/>
        <w:bottom w:val="none" w:sz="0" w:space="0" w:color="auto"/>
        <w:right w:val="none" w:sz="0" w:space="0" w:color="auto"/>
      </w:divBdr>
    </w:div>
    <w:div w:id="2054768882">
      <w:bodyDiv w:val="1"/>
      <w:marLeft w:val="0"/>
      <w:marRight w:val="0"/>
      <w:marTop w:val="0"/>
      <w:marBottom w:val="0"/>
      <w:divBdr>
        <w:top w:val="none" w:sz="0" w:space="0" w:color="auto"/>
        <w:left w:val="none" w:sz="0" w:space="0" w:color="auto"/>
        <w:bottom w:val="none" w:sz="0" w:space="0" w:color="auto"/>
        <w:right w:val="none" w:sz="0" w:space="0" w:color="auto"/>
      </w:divBdr>
    </w:div>
    <w:div w:id="20646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6103655383704980761606EEE570F9"/>
        <w:category>
          <w:name w:val="General"/>
          <w:gallery w:val="placeholder"/>
        </w:category>
        <w:types>
          <w:type w:val="bbPlcHdr"/>
        </w:types>
        <w:behaviors>
          <w:behavior w:val="content"/>
        </w:behaviors>
        <w:guid w:val="{35197F5B-7388-444B-92CA-9FC695650EF5}"/>
      </w:docPartPr>
      <w:docPartBody>
        <w:p w:rsidR="009A6A03" w:rsidRDefault="009A6A03">
          <w:pPr>
            <w:pStyle w:val="AA6103655383704980761606EEE570F9"/>
          </w:pPr>
          <w:r w:rsidRPr="00CC586D">
            <w:rPr>
              <w:rStyle w:val="PlaceholderText"/>
              <w:b/>
              <w:color w:val="FFFFFF" w:themeColor="background1"/>
            </w:rPr>
            <w:t>[Salutation]</w:t>
          </w:r>
        </w:p>
      </w:docPartBody>
    </w:docPart>
    <w:docPart>
      <w:docPartPr>
        <w:name w:val="C3C23C15526CF54789D2255C34C59B02"/>
        <w:category>
          <w:name w:val="General"/>
          <w:gallery w:val="placeholder"/>
        </w:category>
        <w:types>
          <w:type w:val="bbPlcHdr"/>
        </w:types>
        <w:behaviors>
          <w:behavior w:val="content"/>
        </w:behaviors>
        <w:guid w:val="{33B56450-AD45-134D-BF73-44045972BC99}"/>
      </w:docPartPr>
      <w:docPartBody>
        <w:p w:rsidR="009A6A03" w:rsidRDefault="009A6A03">
          <w:pPr>
            <w:pStyle w:val="C3C23C15526CF54789D2255C34C59B02"/>
          </w:pPr>
          <w:r>
            <w:rPr>
              <w:rStyle w:val="PlaceholderText"/>
            </w:rPr>
            <w:t>[First name]</w:t>
          </w:r>
        </w:p>
      </w:docPartBody>
    </w:docPart>
    <w:docPart>
      <w:docPartPr>
        <w:name w:val="54CE399E9CB14E4A8EBF5B6F810ADD44"/>
        <w:category>
          <w:name w:val="General"/>
          <w:gallery w:val="placeholder"/>
        </w:category>
        <w:types>
          <w:type w:val="bbPlcHdr"/>
        </w:types>
        <w:behaviors>
          <w:behavior w:val="content"/>
        </w:behaviors>
        <w:guid w:val="{D59A63C2-5B9A-614C-AF84-5D41CE325C01}"/>
      </w:docPartPr>
      <w:docPartBody>
        <w:p w:rsidR="009A6A03" w:rsidRDefault="009A6A03">
          <w:pPr>
            <w:pStyle w:val="54CE399E9CB14E4A8EBF5B6F810ADD44"/>
          </w:pPr>
          <w:r>
            <w:rPr>
              <w:rStyle w:val="PlaceholderText"/>
            </w:rPr>
            <w:t>[Middle name]</w:t>
          </w:r>
        </w:p>
      </w:docPartBody>
    </w:docPart>
    <w:docPart>
      <w:docPartPr>
        <w:name w:val="0E791CE9D5982645865BFFB3F7D272C3"/>
        <w:category>
          <w:name w:val="General"/>
          <w:gallery w:val="placeholder"/>
        </w:category>
        <w:types>
          <w:type w:val="bbPlcHdr"/>
        </w:types>
        <w:behaviors>
          <w:behavior w:val="content"/>
        </w:behaviors>
        <w:guid w:val="{BBDA922F-DE79-6346-B7C5-186C72A00545}"/>
      </w:docPartPr>
      <w:docPartBody>
        <w:p w:rsidR="009A6A03" w:rsidRDefault="009A6A03">
          <w:pPr>
            <w:pStyle w:val="0E791CE9D5982645865BFFB3F7D272C3"/>
          </w:pPr>
          <w:r>
            <w:rPr>
              <w:rStyle w:val="PlaceholderText"/>
            </w:rPr>
            <w:t>[Last name]</w:t>
          </w:r>
        </w:p>
      </w:docPartBody>
    </w:docPart>
    <w:docPart>
      <w:docPartPr>
        <w:name w:val="1B87D318E3A2234B87CDBD27A81BCA79"/>
        <w:category>
          <w:name w:val="General"/>
          <w:gallery w:val="placeholder"/>
        </w:category>
        <w:types>
          <w:type w:val="bbPlcHdr"/>
        </w:types>
        <w:behaviors>
          <w:behavior w:val="content"/>
        </w:behaviors>
        <w:guid w:val="{4E4766BE-DD26-ED4E-8F72-720BDCB9995A}"/>
      </w:docPartPr>
      <w:docPartBody>
        <w:p w:rsidR="009A6A03" w:rsidRDefault="009A6A03">
          <w:pPr>
            <w:pStyle w:val="1B87D318E3A2234B87CDBD27A81BCA79"/>
          </w:pPr>
          <w:r>
            <w:rPr>
              <w:rStyle w:val="PlaceholderText"/>
            </w:rPr>
            <w:t>[Enter your biography]</w:t>
          </w:r>
        </w:p>
      </w:docPartBody>
    </w:docPart>
    <w:docPart>
      <w:docPartPr>
        <w:name w:val="DBA993385C9E3541A9553E61EB485158"/>
        <w:category>
          <w:name w:val="General"/>
          <w:gallery w:val="placeholder"/>
        </w:category>
        <w:types>
          <w:type w:val="bbPlcHdr"/>
        </w:types>
        <w:behaviors>
          <w:behavior w:val="content"/>
        </w:behaviors>
        <w:guid w:val="{021CD89A-1BF6-2E46-A4A0-6BBC639E7620}"/>
      </w:docPartPr>
      <w:docPartBody>
        <w:p w:rsidR="009A6A03" w:rsidRDefault="009A6A03">
          <w:pPr>
            <w:pStyle w:val="DBA993385C9E3541A9553E61EB485158"/>
          </w:pPr>
          <w:r>
            <w:rPr>
              <w:rStyle w:val="PlaceholderText"/>
            </w:rPr>
            <w:t>[Enter the institution with which you are affiliated]</w:t>
          </w:r>
        </w:p>
      </w:docPartBody>
    </w:docPart>
    <w:docPart>
      <w:docPartPr>
        <w:name w:val="6E5E90A98CB8D0408232F34678CDF789"/>
        <w:category>
          <w:name w:val="General"/>
          <w:gallery w:val="placeholder"/>
        </w:category>
        <w:types>
          <w:type w:val="bbPlcHdr"/>
        </w:types>
        <w:behaviors>
          <w:behavior w:val="content"/>
        </w:behaviors>
        <w:guid w:val="{8208DCBA-A8B2-BC45-B674-A1FE2D147D74}"/>
      </w:docPartPr>
      <w:docPartBody>
        <w:p w:rsidR="009A6A03" w:rsidRDefault="009A6A03">
          <w:pPr>
            <w:pStyle w:val="6E5E90A98CB8D0408232F34678CDF789"/>
          </w:pPr>
          <w:r w:rsidRPr="00EF74F7">
            <w:rPr>
              <w:b/>
              <w:color w:val="808080" w:themeColor="background1" w:themeShade="80"/>
            </w:rPr>
            <w:t>[Enter the headword for your article]</w:t>
          </w:r>
        </w:p>
      </w:docPartBody>
    </w:docPart>
    <w:docPart>
      <w:docPartPr>
        <w:name w:val="B0EE175ECB877748AFFD7A58B265178F"/>
        <w:category>
          <w:name w:val="General"/>
          <w:gallery w:val="placeholder"/>
        </w:category>
        <w:types>
          <w:type w:val="bbPlcHdr"/>
        </w:types>
        <w:behaviors>
          <w:behavior w:val="content"/>
        </w:behaviors>
        <w:guid w:val="{CE81418B-DB31-4145-BCE8-33B94CEF94F2}"/>
      </w:docPartPr>
      <w:docPartBody>
        <w:p w:rsidR="009A6A03" w:rsidRDefault="009A6A03">
          <w:pPr>
            <w:pStyle w:val="B0EE175ECB877748AFFD7A58B26517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9890215A1F9D4DAC1D600C6BBDDACF"/>
        <w:category>
          <w:name w:val="General"/>
          <w:gallery w:val="placeholder"/>
        </w:category>
        <w:types>
          <w:type w:val="bbPlcHdr"/>
        </w:types>
        <w:behaviors>
          <w:behavior w:val="content"/>
        </w:behaviors>
        <w:guid w:val="{218E35AD-F2AE-2243-AAB7-DCD7F4B6289C}"/>
      </w:docPartPr>
      <w:docPartBody>
        <w:p w:rsidR="009A6A03" w:rsidRDefault="009A6A03">
          <w:pPr>
            <w:pStyle w:val="619890215A1F9D4DAC1D600C6BBDDA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C6D560E834E047B2627B41F174D441"/>
        <w:category>
          <w:name w:val="General"/>
          <w:gallery w:val="placeholder"/>
        </w:category>
        <w:types>
          <w:type w:val="bbPlcHdr"/>
        </w:types>
        <w:behaviors>
          <w:behavior w:val="content"/>
        </w:behaviors>
        <w:guid w:val="{104B3A00-6FFA-0A46-BAE8-1EBB56F52C9E}"/>
      </w:docPartPr>
      <w:docPartBody>
        <w:p w:rsidR="009A6A03" w:rsidRDefault="009A6A03">
          <w:pPr>
            <w:pStyle w:val="96C6D560E834E047B2627B41F174D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5C20F23BBA6546A22A86319DDB0381"/>
        <w:category>
          <w:name w:val="General"/>
          <w:gallery w:val="placeholder"/>
        </w:category>
        <w:types>
          <w:type w:val="bbPlcHdr"/>
        </w:types>
        <w:behaviors>
          <w:behavior w:val="content"/>
        </w:behaviors>
        <w:guid w:val="{5F6A0682-50D7-1440-9463-0BEABC00C297}"/>
      </w:docPartPr>
      <w:docPartBody>
        <w:p w:rsidR="009A6A03" w:rsidRDefault="009A6A03">
          <w:pPr>
            <w:pStyle w:val="105C20F23BBA6546A22A86319DDB03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03"/>
    <w:rsid w:val="0035603D"/>
    <w:rsid w:val="009A6A03"/>
    <w:rsid w:val="00A715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Sse00</b:Tag>
    <b:SourceType>Book</b:SourceType>
    <b:Guid>{CD7C202A-CA2F-6B4B-B3C6-5C93C8E22119}</b:Guid>
    <b:Title>Ceramics by Bruno Sserunkuuma: Présentation De Oeuvres: Catalogue De L'exposition</b:Title>
    <b:City>Kampala</b:City>
    <b:Publisher>Alliance Française de Kampala</b:Publisher>
    <b:Year>2000</b:Year>
    <b:Author>
      <b:Author>
        <b:NameList>
          <b:Person>
            <b:Last>Sserunkuuma</b:Last>
            <b:First>Bruno</b:First>
          </b:Person>
        </b:NameList>
      </b:Author>
    </b:Author>
    <b:RefOrder>9</b:RefOrder>
  </b:Source>
  <b:Source>
    <b:Tag>Bre99</b:Tag>
    <b:SourceType>Book</b:SourceType>
    <b:Guid>{D7191BEE-DC7B-6F4C-91AE-4329D61F77B6}</b:Guid>
    <b:Title>Uganda: The Cultural Landscape</b:Title>
    <b:City>Beyreuth</b:City>
    <b:Publisher>Bayreuth University</b:Publisher>
    <b:Year>1999</b:Year>
    <b:Author>
      <b:Author>
        <b:NameList>
          <b:Person>
            <b:Last>Breitinger</b:Last>
            <b:First>Eckhard</b:First>
          </b:Person>
        </b:NameList>
      </b:Author>
    </b:Author>
    <b:RefOrder>10</b:RefOrder>
  </b:Source>
  <b:Source>
    <b:Tag>Cal00</b:Tag>
    <b:SourceType>JournalArticle</b:SourceType>
    <b:Guid>{C6DA6DFA-AADD-BD40-9506-091A1BA2FED4}</b:Guid>
    <b:Title>Uganda's Modern Art Movement</b:Title>
    <b:Year>2000</b:Year>
    <b:Volume>1</b:Volume>
    <b:JournalName>Ijele: Art Journal of the African World</b:JournalName>
    <b:Issue>2</b:Issue>
    <b:Author>
      <b:Author>
        <b:NameList>
          <b:Person>
            <b:Last>Calder</b:Last>
            <b:First>Alexander</b:First>
          </b:Person>
        </b:NameList>
      </b:Author>
    </b:Author>
    <b:RefOrder>11</b:RefOrder>
  </b:Source>
  <b:Source>
    <b:Tag>Cou85</b:Tag>
    <b:SourceType>JournalArticle</b:SourceType>
    <b:Guid>{02DC9B56-746C-EA41-8404-1A884BB66B93}</b:Guid>
    <b:Title>Margaret Trowell and the Development of Art Education in East Africa</b:Title>
    <b:JournalName>Art Education</b:JournalName>
    <b:Year>1985</b:Year>
    <b:Volume>38</b:Volume>
    <b:Pages>35-41</b:Pages>
    <b:Author>
      <b:Author>
        <b:NameList>
          <b:Person>
            <b:Last>Court</b:Last>
            <b:First>Elsbeth</b:First>
          </b:Person>
        </b:NameList>
      </b:Author>
    </b:Author>
    <b:RefOrder>12</b:RefOrder>
  </b:Source>
  <b:Source>
    <b:Tag>Del95</b:Tag>
    <b:SourceType>Book</b:SourceType>
    <b:Guid>{73F3F6CB-4FB9-AB4C-BC02-580464CD9830}</b:Guid>
    <b:Title>Seven Stories About Modern Art in Africa: An Exhibition</b:Title>
    <b:Publisher>Flammarion</b:Publisher>
    <b:City>Paris</b:City>
    <b:Year>1995</b:Year>
    <b:Author>
      <b:Author>
        <b:NameList>
          <b:Person>
            <b:Last>Deliss</b:Last>
            <b:First>Clémentine</b:First>
          </b:Person>
        </b:NameList>
      </b:Author>
    </b:Author>
    <b:RefOrder>13</b:RefOrder>
  </b:Source>
  <b:Source>
    <b:Tag>Fis40</b:Tag>
    <b:SourceType>JournalArticle</b:SourceType>
    <b:Guid>{ECD1911D-E1A6-5B4B-88E7-708D3E97D40F}</b:Guid>
    <b:Title>The Teaching of Art</b:Title>
    <b:Year>1940</b:Year>
    <b:Volume>1</b:Volume>
    <b:Author>
      <b:Author>
        <b:NameList>
          <b:Person>
            <b:Last>Fisher</b:Last>
            <b:First>G</b:First>
          </b:Person>
        </b:NameList>
      </b:Author>
    </b:Author>
    <b:JournalName>Uganda Teachers' Journal</b:JournalName>
    <b:Issue>1</b:Issue>
    <b:RefOrder>14</b:RefOrder>
  </b:Source>
  <b:Source>
    <b:Tag>Ing58</b:Tag>
    <b:SourceType>Book</b:SourceType>
    <b:Guid>{E35F24A6-2A73-2444-8466-A09B06189F7A}</b:Guid>
    <b:Title>The Making of Modern Uganda</b:Title>
    <b:Publisher>Allen &amp; Unwin</b:Publisher>
    <b:City>London</b:City>
    <b:Year>1958</b:Year>
    <b:Author>
      <b:Author>
        <b:NameList>
          <b:Person>
            <b:Last>Ingham</b:Last>
            <b:First>Kenneth</b:First>
          </b:Person>
        </b:NameList>
      </b:Author>
    </b:Author>
    <b:RefOrder>15</b:RefOrder>
  </b:Source>
  <b:Source>
    <b:Tag>Kin62</b:Tag>
    <b:SourceType>JournalArticle</b:SourceType>
    <b:Guid>{E087C42E-E30F-3B42-B69C-1F87107ADB8F}</b:Guid>
    <b:Author>
      <b:Author>
        <b:NameList>
          <b:Person>
            <b:Last>Kingdon</b:Last>
            <b:First>J.</b:First>
          </b:Person>
        </b:NameList>
      </b:Author>
    </b:Author>
    <b:Title>Reflections</b:Title>
    <b:Year>1962</b:Year>
    <b:Volume>2</b:Volume>
    <b:JournalName>Transition</b:JournalName>
    <b:Month>October</b:Month>
    <b:Issue>6;7</b:Issue>
    <b:RefOrder>1</b:RefOrder>
  </b:Source>
  <b:Source>
    <b:Tag>Kin95</b:Tag>
    <b:SourceType>BookSection</b:SourceType>
    <b:Guid>{DE059767-021D-C844-B11B-21DEF08EEED5}</b:Guid>
    <b:Author>
      <b:Author>
        <b:NameList>
          <b:Person>
            <b:Last>Kingdon</b:Last>
            <b:First>J.</b:First>
          </b:Person>
        </b:NameList>
      </b:Author>
      <b:Interviewee>
        <b:NameList>
          <b:Person>
            <b:Last>Kingdon</b:Last>
            <b:First>J.</b:First>
          </b:Person>
        </b:NameList>
      </b:Interviewee>
      <b:Interviewer>
        <b:NameList>
          <b:Person>
            <b:Last>Nyachae</b:Last>
            <b:First>Wanjiku</b:First>
          </b:Person>
        </b:NameList>
      </b:Interviewer>
      <b:BookAuthor>
        <b:NameList>
          <b:Person>
            <b:Last>Lampert</b:Last>
            <b:First>Catherine</b:First>
          </b:Person>
        </b:NameList>
      </b:BookAuthor>
      <b:Editor>
        <b:NameList>
          <b:Person>
            <b:Last>Havell</b:Last>
            <b:First>Jane</b:First>
          </b:Person>
        </b:NameList>
      </b:Editor>
    </b:Author>
    <b:Title>Makerere Art School</b:Title>
    <b:Year>1995</b:Year>
    <b:Publisher>Whitechapel Art Gallery</b:Publisher>
    <b:BookTitle>Seven Stories about Modern Art in Africa</b:BookTitle>
    <b:RefOrder>2</b:RefOrder>
  </b:Source>
  <b:Source>
    <b:Tag>Nti</b:Tag>
    <b:SourceType>BookSection</b:SourceType>
    <b:Guid>{51F7FC0B-516E-D449-962B-072D97CD8657}</b:Guid>
    <b:Author>
      <b:Author>
        <b:NameList>
          <b:Person>
            <b:Last>Ntiro</b:Last>
            <b:First>S.</b:First>
          </b:Person>
        </b:NameList>
      </b:Author>
    </b:Author>
    <b:Title>The Future of East African Art</b:Title>
    <b:BookTitle>East African Cultural Heritage </b:BookTitle>
    <b:CountryRegion>Nairobi</b:CountryRegion>
    <b:Publisher>The East African Publishing House Ltd</b:Publisher>
    <b:RefOrder>5</b:RefOrder>
  </b:Source>
  <b:Source>
    <b:Tag>Kye1</b:Tag>
    <b:SourceType>BookSection</b:SourceType>
    <b:Guid>{C8101DDE-2ABC-3049-91F0-081FF56D1C8B}</b:Guid>
    <b:Author>
      <b:Author>
        <b:NameList>
          <b:Person>
            <b:Last>Kyeyune</b:Last>
            <b:First>G.</b:First>
          </b:Person>
        </b:NameList>
      </b:Author>
      <b:Editor>
        <b:NameList>
          <b:Person>
            <b:Last>E.</b:Last>
            <b:First>John</b:First>
            <b:Middle>Picton</b:Middle>
          </b:Person>
          <b:Person>
            <b:Last>Loder</b:Last>
            <b:First>R.</b:First>
          </b:Person>
        </b:NameList>
      </b:Editor>
    </b:Author>
    <b:Title>Uganda's Visual Environment</b:Title>
    <b:BookTitle>Action and Vision: Painting and Sculpture in Ethiopia, Kenya and Uganda from 1980</b:BookTitle>
    <b:Publisher>The Triangle Trust</b:Publisher>
    <b:Pages>43-48</b:Pages>
    <b:RefOrder>4</b:RefOrder>
  </b:Source>
  <b:Source>
    <b:Tag>Kye</b:Tag>
    <b:SourceType>BookSection</b:SourceType>
    <b:Guid>{C7EEF48E-EE09-E342-9336-3EC92FA26F4C}</b:Guid>
    <b:Author>
      <b:Author>
        <b:NameList>
          <b:Person>
            <b:Last>Kyeyune</b:Last>
            <b:First>G.</b:First>
          </b:Person>
        </b:NameList>
      </b:Author>
      <b:Editor>
        <b:NameList>
          <b:Person>
            <b:Last>Fall</b:Last>
            <b:First>N'Goné</b:First>
          </b:Person>
          <b:Person>
            <b:Last>Pivin</b:Last>
            <b:First>Jean</b:First>
            <b:Middle>Loup</b:Middle>
          </b:Person>
        </b:NameList>
      </b:Editor>
    </b:Author>
    <b:Title>L'art modern a l'university de Makerere Ouganda</b:Title>
    <b:BookTitle>Antholgie de l'art African du Xxe Siecle</b:BookTitle>
    <b:Pages>192-4</b:Pages>
    <b:Publisher>Editions Revue Noire</b:Publisher>
    <b:Year>2001</b:Year>
    <b:CountryRegion>New York</b:CountryRegion>
    <b:RefOrder>3</b:RefOrder>
  </b:Source>
  <b:Source>
    <b:Tag>Sse97</b:Tag>
    <b:SourceType>Book</b:SourceType>
    <b:Guid>{CDB21A03-C4FB-B243-A128-F4D402071F12}</b:Guid>
    <b:Title>History and Development of Education</b:Title>
    <b:City>Kampala</b:City>
    <b:Publisher>Fountain Publishers Ltd.</b:Publisher>
    <b:Year>1997</b:Year>
    <b:Author>
      <b:Author>
        <b:NameList>
          <b:Person>
            <b:Last>Ssekamwa</b:Last>
            <b:First>J.</b:First>
          </b:Person>
        </b:NameList>
      </b:Author>
    </b:Author>
    <b:RefOrder>6</b:RefOrder>
  </b:Source>
  <b:Source>
    <b:Tag>Kas99</b:Tag>
    <b:SourceType>Book</b:SourceType>
    <b:Guid>{2340E37E-EB94-304A-AA5D-EAF185C1CDA5}</b:Guid>
    <b:Author>
      <b:Author>
        <b:NameList>
          <b:Person>
            <b:Last>Kasfir</b:Last>
            <b:First>S.</b:First>
            <b:Middle>L.</b:Middle>
          </b:Person>
        </b:NameList>
      </b:Author>
    </b:Author>
    <b:Title>Contemporary African Art</b:Title>
    <b:City>London</b:City>
    <b:Publisher>Thames and Hudson Ltd.</b:Publisher>
    <b:Year>1999</b:Year>
    <b:RefOrder>7</b:RefOrder>
  </b:Source>
  <b:Source>
    <b:Tag>Tro60</b:Tag>
    <b:SourceType>Book</b:SourceType>
    <b:Guid>{78D93CC5-F287-304F-8A4A-AECFC5321EC8}</b:Guid>
    <b:Author>
      <b:Author>
        <b:NameList>
          <b:Person>
            <b:Last>Trowell</b:Last>
            <b:First>M</b:First>
          </b:Person>
        </b:NameList>
      </b:Author>
    </b:Author>
    <b:Title>African Tapestry</b:Title>
    <b:City>London</b:City>
    <b:Publisher>Faber and Faber</b:Publisher>
    <b:Year>1960</b:Year>
    <b:RefOrder>8</b:RefOrder>
  </b:Source>
</b:Sources>
</file>

<file path=customXml/itemProps1.xml><?xml version="1.0" encoding="utf-8"?>
<ds:datastoreItem xmlns:ds="http://schemas.openxmlformats.org/officeDocument/2006/customXml" ds:itemID="{F264A6B7-97F2-3242-AE48-D0D72588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28</TotalTime>
  <Pages>3</Pages>
  <Words>1937</Words>
  <Characters>11042</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3</cp:revision>
  <dcterms:created xsi:type="dcterms:W3CDTF">2015-03-06T00:02:00Z</dcterms:created>
  <dcterms:modified xsi:type="dcterms:W3CDTF">2016-01-09T02:13:00Z</dcterms:modified>
</cp:coreProperties>
</file>