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F234A6" w14:paraId="3AAC0D39" w14:textId="77777777" w:rsidTr="00922950">
        <w:tc>
          <w:tcPr>
            <w:tcW w:w="491" w:type="dxa"/>
            <w:vMerge w:val="restart"/>
            <w:shd w:val="clear" w:color="auto" w:fill="A6A6A6" w:themeFill="background1" w:themeFillShade="A6"/>
            <w:textDirection w:val="btLr"/>
          </w:tcPr>
          <w:p w14:paraId="58DBAA7A" w14:textId="77777777" w:rsidR="00B574C9" w:rsidRPr="00F234A6" w:rsidRDefault="00B574C9" w:rsidP="00CC586D">
            <w:pPr>
              <w:jc w:val="center"/>
              <w:rPr>
                <w:b/>
                <w:color w:val="FFFFFF" w:themeColor="background1"/>
              </w:rPr>
            </w:pPr>
            <w:r w:rsidRPr="00F234A6">
              <w:rPr>
                <w:b/>
                <w:color w:val="FFFFFF" w:themeColor="background1"/>
              </w:rPr>
              <w:t>About you</w:t>
            </w:r>
          </w:p>
        </w:tc>
        <w:sdt>
          <w:sdtPr>
            <w:rPr>
              <w:b/>
              <w:color w:val="FFFFFF" w:themeColor="background1"/>
            </w:rPr>
            <w:alias w:val="Salutation"/>
            <w:tag w:val="salutation"/>
            <w:id w:val="-1659997262"/>
            <w:placeholder>
              <w:docPart w:val="D45DD62F49656A49BECCC5C2BC1D19C4"/>
            </w:placeholder>
            <w:showingPlcHdr/>
            <w:dropDownList>
              <w:listItem w:displayText="Dr." w:value="Dr."/>
              <w:listItem w:displayText="Prof." w:value="Prof."/>
            </w:dropDownList>
          </w:sdtPr>
          <w:sdtEndPr/>
          <w:sdtContent>
            <w:tc>
              <w:tcPr>
                <w:tcW w:w="1259" w:type="dxa"/>
              </w:tcPr>
              <w:p w14:paraId="7E2801D4" w14:textId="77777777" w:rsidR="00B574C9" w:rsidRPr="00F234A6" w:rsidRDefault="00B574C9" w:rsidP="00CC586D">
                <w:pPr>
                  <w:jc w:val="center"/>
                  <w:rPr>
                    <w:b/>
                    <w:color w:val="FFFFFF" w:themeColor="background1"/>
                  </w:rPr>
                </w:pPr>
                <w:r w:rsidRPr="00F234A6">
                  <w:rPr>
                    <w:rStyle w:val="PlaceholderText"/>
                    <w:b/>
                    <w:color w:val="FFFFFF" w:themeColor="background1"/>
                  </w:rPr>
                  <w:t>[Salutation]</w:t>
                </w:r>
              </w:p>
            </w:tc>
          </w:sdtContent>
        </w:sdt>
        <w:sdt>
          <w:sdtPr>
            <w:alias w:val="First name"/>
            <w:tag w:val="authorFirstName"/>
            <w:id w:val="581645879"/>
            <w:placeholder>
              <w:docPart w:val="423B80DC8D88704A950709FF7C7BF232"/>
            </w:placeholder>
            <w:text/>
          </w:sdtPr>
          <w:sdtEndPr/>
          <w:sdtContent>
            <w:tc>
              <w:tcPr>
                <w:tcW w:w="2073" w:type="dxa"/>
              </w:tcPr>
              <w:p w14:paraId="5FDB175A" w14:textId="77777777" w:rsidR="00B574C9" w:rsidRPr="00F234A6" w:rsidRDefault="00F234A6" w:rsidP="00F234A6">
                <w:proofErr w:type="spellStart"/>
                <w:r w:rsidRPr="00F234A6">
                  <w:t>Sören</w:t>
                </w:r>
                <w:proofErr w:type="spellEnd"/>
              </w:p>
            </w:tc>
          </w:sdtContent>
        </w:sdt>
        <w:sdt>
          <w:sdtPr>
            <w:alias w:val="Middle name"/>
            <w:tag w:val="authorMiddleName"/>
            <w:id w:val="-2076034781"/>
            <w:placeholder>
              <w:docPart w:val="668BB0D34089D943BBEFF1E14FCB150B"/>
            </w:placeholder>
            <w:showingPlcHdr/>
            <w:text/>
          </w:sdtPr>
          <w:sdtEndPr/>
          <w:sdtContent>
            <w:tc>
              <w:tcPr>
                <w:tcW w:w="2551" w:type="dxa"/>
              </w:tcPr>
              <w:p w14:paraId="731BC2EA" w14:textId="77777777" w:rsidR="00B574C9" w:rsidRPr="00F234A6" w:rsidRDefault="00B574C9" w:rsidP="00922950">
                <w:r w:rsidRPr="00F234A6">
                  <w:rPr>
                    <w:rStyle w:val="PlaceholderText"/>
                  </w:rPr>
                  <w:t>[Middle name]</w:t>
                </w:r>
              </w:p>
            </w:tc>
          </w:sdtContent>
        </w:sdt>
        <w:sdt>
          <w:sdtPr>
            <w:alias w:val="Last name"/>
            <w:tag w:val="authorLastName"/>
            <w:id w:val="-1088529830"/>
            <w:placeholder>
              <w:docPart w:val="E314B4338981C8409B87CF5685AD99C5"/>
            </w:placeholder>
            <w:text/>
          </w:sdtPr>
          <w:sdtEndPr/>
          <w:sdtContent>
            <w:tc>
              <w:tcPr>
                <w:tcW w:w="2642" w:type="dxa"/>
              </w:tcPr>
              <w:p w14:paraId="0B118871" w14:textId="77777777" w:rsidR="00B574C9" w:rsidRPr="00F234A6" w:rsidRDefault="00F234A6" w:rsidP="00F234A6">
                <w:proofErr w:type="spellStart"/>
                <w:r w:rsidRPr="00F234A6">
                  <w:t>Fröhlich</w:t>
                </w:r>
                <w:proofErr w:type="spellEnd"/>
              </w:p>
            </w:tc>
          </w:sdtContent>
        </w:sdt>
      </w:tr>
      <w:tr w:rsidR="00B574C9" w:rsidRPr="00F234A6" w14:paraId="5BC32F9C" w14:textId="77777777" w:rsidTr="001A6A06">
        <w:trPr>
          <w:trHeight w:val="986"/>
        </w:trPr>
        <w:tc>
          <w:tcPr>
            <w:tcW w:w="491" w:type="dxa"/>
            <w:vMerge/>
            <w:shd w:val="clear" w:color="auto" w:fill="A6A6A6" w:themeFill="background1" w:themeFillShade="A6"/>
          </w:tcPr>
          <w:p w14:paraId="75842A0E" w14:textId="77777777" w:rsidR="00B574C9" w:rsidRPr="00F234A6" w:rsidRDefault="00B574C9" w:rsidP="00CF1542">
            <w:pPr>
              <w:jc w:val="center"/>
              <w:rPr>
                <w:b/>
                <w:color w:val="FFFFFF" w:themeColor="background1"/>
              </w:rPr>
            </w:pPr>
          </w:p>
        </w:tc>
        <w:sdt>
          <w:sdtPr>
            <w:alias w:val="Biography"/>
            <w:tag w:val="authorBiography"/>
            <w:id w:val="938807824"/>
            <w:placeholder>
              <w:docPart w:val="4DD635C9F25020408E310BCB64706687"/>
            </w:placeholder>
            <w:showingPlcHdr/>
          </w:sdtPr>
          <w:sdtEndPr/>
          <w:sdtContent>
            <w:tc>
              <w:tcPr>
                <w:tcW w:w="8525" w:type="dxa"/>
                <w:gridSpan w:val="4"/>
              </w:tcPr>
              <w:p w14:paraId="6A4E5FEE" w14:textId="77777777" w:rsidR="00B574C9" w:rsidRPr="00F234A6" w:rsidRDefault="00B574C9" w:rsidP="00922950">
                <w:r w:rsidRPr="00F234A6">
                  <w:rPr>
                    <w:rStyle w:val="PlaceholderText"/>
                  </w:rPr>
                  <w:t>[Enter your biography]</w:t>
                </w:r>
              </w:p>
            </w:tc>
          </w:sdtContent>
        </w:sdt>
      </w:tr>
      <w:tr w:rsidR="00B574C9" w:rsidRPr="00F234A6" w14:paraId="0D881532" w14:textId="77777777" w:rsidTr="001A6A06">
        <w:trPr>
          <w:trHeight w:val="986"/>
        </w:trPr>
        <w:tc>
          <w:tcPr>
            <w:tcW w:w="491" w:type="dxa"/>
            <w:vMerge/>
            <w:shd w:val="clear" w:color="auto" w:fill="A6A6A6" w:themeFill="background1" w:themeFillShade="A6"/>
          </w:tcPr>
          <w:p w14:paraId="6A066111" w14:textId="77777777" w:rsidR="00B574C9" w:rsidRPr="00F234A6" w:rsidRDefault="00B574C9" w:rsidP="00CF1542">
            <w:pPr>
              <w:jc w:val="center"/>
              <w:rPr>
                <w:b/>
                <w:color w:val="FFFFFF" w:themeColor="background1"/>
              </w:rPr>
            </w:pPr>
          </w:p>
        </w:tc>
        <w:sdt>
          <w:sdtPr>
            <w:alias w:val="Affiliation"/>
            <w:tag w:val="affiliation"/>
            <w:id w:val="2012937915"/>
            <w:placeholder>
              <w:docPart w:val="F745791611918D4BA0A5213E5446C763"/>
            </w:placeholder>
            <w:text/>
          </w:sdtPr>
          <w:sdtEndPr/>
          <w:sdtContent>
            <w:tc>
              <w:tcPr>
                <w:tcW w:w="8525" w:type="dxa"/>
                <w:gridSpan w:val="4"/>
              </w:tcPr>
              <w:p w14:paraId="11C6AA83" w14:textId="77777777" w:rsidR="00B574C9" w:rsidRPr="00F234A6" w:rsidRDefault="00F234A6" w:rsidP="00F234A6">
                <w:r w:rsidRPr="00F234A6">
                  <w:t>University of California, San Diego</w:t>
                </w:r>
              </w:p>
            </w:tc>
          </w:sdtContent>
        </w:sdt>
      </w:tr>
    </w:tbl>
    <w:p w14:paraId="38A1DC15" w14:textId="77777777" w:rsidR="003D3579" w:rsidRPr="00F234A6"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F234A6" w14:paraId="686A21DC" w14:textId="77777777" w:rsidTr="00244BB0">
        <w:tc>
          <w:tcPr>
            <w:tcW w:w="9016" w:type="dxa"/>
            <w:shd w:val="clear" w:color="auto" w:fill="A6A6A6" w:themeFill="background1" w:themeFillShade="A6"/>
            <w:tcMar>
              <w:top w:w="113" w:type="dxa"/>
              <w:bottom w:w="113" w:type="dxa"/>
            </w:tcMar>
          </w:tcPr>
          <w:p w14:paraId="3484DEF5" w14:textId="77777777" w:rsidR="00244BB0" w:rsidRPr="00F234A6" w:rsidRDefault="00244BB0" w:rsidP="00244BB0">
            <w:pPr>
              <w:jc w:val="center"/>
              <w:rPr>
                <w:b/>
                <w:color w:val="FFFFFF" w:themeColor="background1"/>
              </w:rPr>
            </w:pPr>
            <w:r w:rsidRPr="00F234A6">
              <w:rPr>
                <w:b/>
                <w:color w:val="FFFFFF" w:themeColor="background1"/>
              </w:rPr>
              <w:t>Your article</w:t>
            </w:r>
          </w:p>
        </w:tc>
      </w:tr>
      <w:tr w:rsidR="003F0D73" w:rsidRPr="00F234A6" w14:paraId="41DB4315" w14:textId="77777777" w:rsidTr="003F0D73">
        <w:sdt>
          <w:sdtPr>
            <w:rPr>
              <w:b/>
            </w:rPr>
            <w:alias w:val="Article headword"/>
            <w:tag w:val="articleHeadword"/>
            <w:id w:val="-361440020"/>
            <w:placeholder>
              <w:docPart w:val="5DB68875D85E8B408840B7F7038621D6"/>
            </w:placeholder>
            <w:text/>
          </w:sdtPr>
          <w:sdtEndPr/>
          <w:sdtContent>
            <w:tc>
              <w:tcPr>
                <w:tcW w:w="9016" w:type="dxa"/>
                <w:tcMar>
                  <w:top w:w="113" w:type="dxa"/>
                  <w:bottom w:w="113" w:type="dxa"/>
                </w:tcMar>
              </w:tcPr>
              <w:p w14:paraId="4AA1F25A" w14:textId="77777777" w:rsidR="003F0D73" w:rsidRPr="00F234A6" w:rsidRDefault="00D72009" w:rsidP="003F0D73">
                <w:pPr>
                  <w:rPr>
                    <w:b/>
                  </w:rPr>
                </w:pPr>
                <w:proofErr w:type="spellStart"/>
                <w:r w:rsidRPr="00F234A6">
                  <w:rPr>
                    <w:rFonts w:eastAsia="Times New Roman" w:cs="Times New Roman"/>
                    <w:lang w:val="en-US"/>
                  </w:rPr>
                  <w:t>Tucholsky</w:t>
                </w:r>
                <w:proofErr w:type="spellEnd"/>
                <w:r w:rsidRPr="00F234A6">
                  <w:rPr>
                    <w:rFonts w:eastAsia="Times New Roman" w:cs="Times New Roman"/>
                    <w:lang w:val="en-US"/>
                  </w:rPr>
                  <w:t xml:space="preserve">, Dr. Kurt </w:t>
                </w:r>
                <w:r w:rsidR="00406DD7">
                  <w:rPr>
                    <w:rFonts w:eastAsia="Times New Roman" w:cs="Times New Roman"/>
                    <w:lang w:val="en-US"/>
                  </w:rPr>
                  <w:t>‘</w:t>
                </w:r>
                <w:proofErr w:type="spellStart"/>
                <w:r w:rsidRPr="00F234A6">
                  <w:rPr>
                    <w:rFonts w:eastAsia="Times New Roman" w:cs="Times New Roman"/>
                    <w:lang w:val="en-US"/>
                  </w:rPr>
                  <w:t>Tucho</w:t>
                </w:r>
                <w:proofErr w:type="spellEnd"/>
                <w:r w:rsidR="00406DD7">
                  <w:rPr>
                    <w:rFonts w:eastAsia="Times New Roman" w:cs="Times New Roman"/>
                    <w:lang w:val="en-US"/>
                  </w:rPr>
                  <w:t>’</w:t>
                </w:r>
                <w:r w:rsidRPr="00F234A6">
                  <w:rPr>
                    <w:rFonts w:eastAsia="Times New Roman" w:cs="Times New Roman"/>
                    <w:lang w:val="en-US"/>
                  </w:rPr>
                  <w:t xml:space="preserve"> (1890-1935)</w:t>
                </w:r>
              </w:p>
            </w:tc>
          </w:sdtContent>
        </w:sdt>
      </w:tr>
      <w:tr w:rsidR="00464699" w:rsidRPr="00F234A6" w14:paraId="62306DB9" w14:textId="77777777" w:rsidTr="00D72009">
        <w:sdt>
          <w:sdtPr>
            <w:alias w:val="Variant headwords"/>
            <w:tag w:val="variantHeadwords"/>
            <w:id w:val="173464402"/>
            <w:placeholder>
              <w:docPart w:val="6CEB23C16D432048973B8DEC05E2CE68"/>
            </w:placeholder>
            <w:showingPlcHdr/>
          </w:sdtPr>
          <w:sdtEndPr/>
          <w:sdtContent>
            <w:tc>
              <w:tcPr>
                <w:tcW w:w="9016" w:type="dxa"/>
                <w:tcMar>
                  <w:top w:w="113" w:type="dxa"/>
                  <w:bottom w:w="113" w:type="dxa"/>
                </w:tcMar>
              </w:tcPr>
              <w:p w14:paraId="13A9550C" w14:textId="77777777" w:rsidR="00464699" w:rsidRPr="00F234A6" w:rsidRDefault="00464699" w:rsidP="00464699">
                <w:r w:rsidRPr="00F234A6">
                  <w:rPr>
                    <w:rStyle w:val="PlaceholderText"/>
                    <w:b/>
                  </w:rPr>
                  <w:t xml:space="preserve">[Enter any </w:t>
                </w:r>
                <w:r w:rsidRPr="00F234A6">
                  <w:rPr>
                    <w:rStyle w:val="PlaceholderText"/>
                    <w:b/>
                    <w:i/>
                  </w:rPr>
                  <w:t>variant forms</w:t>
                </w:r>
                <w:r w:rsidRPr="00F234A6">
                  <w:rPr>
                    <w:rStyle w:val="PlaceholderText"/>
                    <w:b/>
                  </w:rPr>
                  <w:t xml:space="preserve"> of your headword – OPTIONAL]</w:t>
                </w:r>
              </w:p>
            </w:tc>
          </w:sdtContent>
        </w:sdt>
      </w:tr>
      <w:tr w:rsidR="00E85A05" w:rsidRPr="00F234A6" w14:paraId="2A47B818" w14:textId="77777777" w:rsidTr="003F0D73">
        <w:sdt>
          <w:sdtPr>
            <w:alias w:val="Abstract"/>
            <w:tag w:val="abstract"/>
            <w:id w:val="-635871867"/>
            <w:placeholder>
              <w:docPart w:val="610977974DD43646BF3C84FC5EED2124"/>
            </w:placeholder>
          </w:sdtPr>
          <w:sdtEndPr/>
          <w:sdtContent>
            <w:tc>
              <w:tcPr>
                <w:tcW w:w="9016" w:type="dxa"/>
                <w:tcMar>
                  <w:top w:w="113" w:type="dxa"/>
                  <w:bottom w:w="113" w:type="dxa"/>
                </w:tcMar>
              </w:tcPr>
              <w:p w14:paraId="76EE2D2B" w14:textId="77777777" w:rsidR="00E85A05" w:rsidRPr="00F234A6" w:rsidRDefault="00D72009" w:rsidP="00E85A05">
                <w:pPr>
                  <w:contextualSpacing/>
                </w:pPr>
                <w:r w:rsidRPr="00F234A6">
                  <w:t xml:space="preserve">Kurt </w:t>
                </w:r>
                <w:proofErr w:type="spellStart"/>
                <w:r w:rsidRPr="00F234A6">
                  <w:t>Tucholsky</w:t>
                </w:r>
                <w:proofErr w:type="spellEnd"/>
                <w:r w:rsidRPr="00F234A6">
                  <w:t xml:space="preserve"> was an important and widely-read author, poet, satirist, and editor of small literary forms during the Weimar Republic. He was a prolific writer of satires, cabaret songs, and poems that bespoke the specific scenes of Berlin and Germany between the World Wars. Today he is widely known for two playful, erotic romances, </w:t>
                </w:r>
                <w:proofErr w:type="spellStart"/>
                <w:r w:rsidRPr="00F234A6">
                  <w:rPr>
                    <w:i/>
                  </w:rPr>
                  <w:t>Rheinsberg</w:t>
                </w:r>
                <w:proofErr w:type="spellEnd"/>
                <w:r w:rsidRPr="00F234A6">
                  <w:t xml:space="preserve"> and </w:t>
                </w:r>
                <w:proofErr w:type="spellStart"/>
                <w:r w:rsidRPr="00F234A6">
                  <w:rPr>
                    <w:i/>
                  </w:rPr>
                  <w:t>Schloß</w:t>
                </w:r>
                <w:proofErr w:type="spellEnd"/>
                <w:r w:rsidRPr="00F234A6">
                  <w:rPr>
                    <w:i/>
                  </w:rPr>
                  <w:t xml:space="preserve"> </w:t>
                </w:r>
                <w:proofErr w:type="spellStart"/>
                <w:r w:rsidRPr="00F234A6">
                  <w:rPr>
                    <w:i/>
                  </w:rPr>
                  <w:t>Gripsholm</w:t>
                </w:r>
                <w:proofErr w:type="spellEnd"/>
                <w:r w:rsidRPr="00F234A6">
                  <w:t xml:space="preserve">, both of which he wrote after romantic weekend escapes with lovers. </w:t>
                </w:r>
                <w:proofErr w:type="spellStart"/>
                <w:r w:rsidRPr="00F234A6">
                  <w:t>Tucholsky</w:t>
                </w:r>
                <w:proofErr w:type="spellEnd"/>
                <w:r w:rsidRPr="00F234A6">
                  <w:t xml:space="preserve"> called for a radical renewal of German culture and society in his articles for the </w:t>
                </w:r>
                <w:proofErr w:type="spellStart"/>
                <w:r w:rsidRPr="00F234A6">
                  <w:rPr>
                    <w:i/>
                  </w:rPr>
                  <w:t>Weltbühne</w:t>
                </w:r>
                <w:proofErr w:type="spellEnd"/>
                <w:r w:rsidRPr="00F234A6">
                  <w:t xml:space="preserve"> and the </w:t>
                </w:r>
                <w:proofErr w:type="spellStart"/>
                <w:r w:rsidRPr="00F234A6">
                  <w:rPr>
                    <w:i/>
                  </w:rPr>
                  <w:t>Vossische</w:t>
                </w:r>
                <w:proofErr w:type="spellEnd"/>
                <w:r w:rsidRPr="00F234A6">
                  <w:rPr>
                    <w:i/>
                  </w:rPr>
                  <w:t xml:space="preserve"> </w:t>
                </w:r>
                <w:proofErr w:type="spellStart"/>
                <w:r w:rsidRPr="00F234A6">
                  <w:rPr>
                    <w:i/>
                  </w:rPr>
                  <w:t>Zeitung</w:t>
                </w:r>
                <w:proofErr w:type="spellEnd"/>
                <w:r w:rsidRPr="00F234A6">
                  <w:t xml:space="preserve">, always adjusting his tone and argument with an eye to his audiences. After his military service in the First World War, </w:t>
                </w:r>
                <w:proofErr w:type="spellStart"/>
                <w:r w:rsidRPr="00F234A6">
                  <w:t>Tucholsky</w:t>
                </w:r>
                <w:proofErr w:type="spellEnd"/>
                <w:r w:rsidRPr="00F234A6">
                  <w:t xml:space="preserve"> became a powerful voice for bourgeois, left-wing humanism, and an active, antimilitarist, antifascist, anti-dogmatist, and enemy of demagogues. His use of transparent pseudonyms offered no protection against political and legal persecution, and his constant travels led him to live in Berlin, Paris, Denmark, and Sweden, where he settled and died of a narcotic overdose in a hospital in 1935. </w:t>
                </w:r>
              </w:p>
            </w:tc>
          </w:sdtContent>
        </w:sdt>
      </w:tr>
      <w:tr w:rsidR="003F0D73" w:rsidRPr="00F234A6" w14:paraId="550D6C05" w14:textId="77777777" w:rsidTr="003F0D73">
        <w:sdt>
          <w:sdtPr>
            <w:alias w:val="Article text"/>
            <w:tag w:val="articleText"/>
            <w:id w:val="634067588"/>
            <w:placeholder>
              <w:docPart w:val="75CC60D66B534D448CC4CD65B4178812"/>
            </w:placeholder>
          </w:sdtPr>
          <w:sdtEndPr/>
          <w:sdtContent>
            <w:tc>
              <w:tcPr>
                <w:tcW w:w="9016" w:type="dxa"/>
                <w:tcMar>
                  <w:top w:w="113" w:type="dxa"/>
                  <w:bottom w:w="113" w:type="dxa"/>
                </w:tcMar>
              </w:tcPr>
              <w:p w14:paraId="1C6E32BC" w14:textId="77777777" w:rsidR="00F234A6" w:rsidRDefault="00F234A6" w:rsidP="00C27FAB">
                <w:pPr>
                  <w:rPr>
                    <w:rStyle w:val="st"/>
                  </w:rPr>
                </w:pPr>
                <w:r w:rsidRPr="00F234A6">
                  <w:rPr>
                    <w:color w:val="000000"/>
                  </w:rPr>
                  <w:t xml:space="preserve">Born in Berlin to Jewish merchants Alex and Doris </w:t>
                </w:r>
                <w:proofErr w:type="spellStart"/>
                <w:r w:rsidRPr="00F234A6">
                  <w:rPr>
                    <w:color w:val="000000"/>
                  </w:rPr>
                  <w:t>Tucholsky</w:t>
                </w:r>
                <w:proofErr w:type="spellEnd"/>
                <w:r w:rsidRPr="00F234A6">
                  <w:rPr>
                    <w:color w:val="000000"/>
                  </w:rPr>
                  <w:t xml:space="preserve">, Kurt </w:t>
                </w:r>
                <w:proofErr w:type="spellStart"/>
                <w:r w:rsidRPr="00F234A6">
                  <w:rPr>
                    <w:color w:val="000000"/>
                  </w:rPr>
                  <w:t>Tucholsky</w:t>
                </w:r>
                <w:proofErr w:type="spellEnd"/>
                <w:r w:rsidRPr="00F234A6">
                  <w:rPr>
                    <w:color w:val="000000"/>
                  </w:rPr>
                  <w:t xml:space="preserve"> and his two younger siblings spent his childhood in Stettin (</w:t>
                </w:r>
                <w:r w:rsidRPr="00F234A6">
                  <w:rPr>
                    <w:rStyle w:val="st"/>
                  </w:rPr>
                  <w:t>Szczecin), Poland. He later studied law in Berlin. Too busy writing to graduate, he completed his doctorate in 1915.</w:t>
                </w:r>
              </w:p>
              <w:p w14:paraId="4A9D0ABF" w14:textId="77777777" w:rsidR="00BA195C" w:rsidRDefault="00BA195C" w:rsidP="00C27FAB">
                <w:pPr>
                  <w:rPr>
                    <w:rStyle w:val="st"/>
                  </w:rPr>
                </w:pPr>
              </w:p>
              <w:p w14:paraId="05B220ED" w14:textId="77777777" w:rsidR="00BA195C" w:rsidRDefault="00BA195C" w:rsidP="00C27FAB">
                <w:pPr>
                  <w:rPr>
                    <w:rStyle w:val="st"/>
                  </w:rPr>
                </w:pPr>
                <w:r>
                  <w:rPr>
                    <w:rStyle w:val="st"/>
                  </w:rPr>
                  <w:t>File: TucholskyPortrait.jpg</w:t>
                </w:r>
              </w:p>
              <w:p w14:paraId="1DA5C7EA" w14:textId="77777777" w:rsidR="00BA195C" w:rsidRPr="00F234A6" w:rsidRDefault="00BA195C" w:rsidP="00BA195C">
                <w:pPr>
                  <w:pStyle w:val="Caption"/>
                </w:pPr>
                <w:r>
                  <w:t xml:space="preserve">Figure </w:t>
                </w:r>
                <w:fldSimple w:instr=" SEQ Figure \* ARABIC ">
                  <w:r>
                    <w:rPr>
                      <w:noProof/>
                    </w:rPr>
                    <w:t>1</w:t>
                  </w:r>
                </w:fldSimple>
                <w:r>
                  <w:t xml:space="preserve"> Portrait of </w:t>
                </w:r>
                <w:proofErr w:type="spellStart"/>
                <w:r>
                  <w:t>Tucholsky</w:t>
                </w:r>
                <w:proofErr w:type="spellEnd"/>
                <w:r>
                  <w:t xml:space="preserve">, 1909 in Berlin: </w:t>
                </w:r>
                <w:r w:rsidR="00406DD7">
                  <w:t>‘</w:t>
                </w:r>
                <w:r>
                  <w:t>Sunday. (am.)</w:t>
                </w:r>
                <w:r w:rsidR="00406DD7">
                  <w:t>’.</w:t>
                </w:r>
              </w:p>
              <w:p w14:paraId="7BF32F1A" w14:textId="77777777" w:rsidR="00BA195C" w:rsidRDefault="00BA195C" w:rsidP="00C27FAB">
                <w:pPr>
                  <w:rPr>
                    <w:color w:val="000000"/>
                  </w:rPr>
                </w:pPr>
                <w:r>
                  <w:rPr>
                    <w:rStyle w:val="st"/>
                  </w:rPr>
                  <w:t xml:space="preserve">Source: </w:t>
                </w:r>
                <w:r w:rsidRPr="00D60899">
                  <w:rPr>
                    <w:color w:val="000000"/>
                  </w:rPr>
                  <w:t xml:space="preserve">Source/rights: Kurt </w:t>
                </w:r>
                <w:proofErr w:type="spellStart"/>
                <w:r w:rsidRPr="00D60899">
                  <w:rPr>
                    <w:color w:val="000000"/>
                  </w:rPr>
                  <w:t>Tucholsky</w:t>
                </w:r>
                <w:proofErr w:type="spellEnd"/>
                <w:r w:rsidRPr="00D60899">
                  <w:rPr>
                    <w:color w:val="000000"/>
                  </w:rPr>
                  <w:t xml:space="preserve"> </w:t>
                </w:r>
                <w:proofErr w:type="spellStart"/>
                <w:r w:rsidRPr="00D60899">
                  <w:rPr>
                    <w:color w:val="000000"/>
                  </w:rPr>
                  <w:t>Literaturmuseum</w:t>
                </w:r>
                <w:proofErr w:type="spellEnd"/>
                <w:r w:rsidRPr="00D60899">
                  <w:rPr>
                    <w:color w:val="000000"/>
                  </w:rPr>
                  <w:t xml:space="preserve"> (</w:t>
                </w:r>
                <w:proofErr w:type="spellStart"/>
                <w:r w:rsidRPr="00D60899">
                  <w:rPr>
                    <w:color w:val="000000"/>
                  </w:rPr>
                  <w:t>CreativeCommons</w:t>
                </w:r>
                <w:proofErr w:type="spellEnd"/>
                <w:r w:rsidRPr="00D60899">
                  <w:rPr>
                    <w:color w:val="000000"/>
                  </w:rPr>
                  <w:t xml:space="preserve"> BY-NC-SA) URL:</w:t>
                </w:r>
                <w:r>
                  <w:rPr>
                    <w:color w:val="000000"/>
                  </w:rPr>
                  <w:t xml:space="preserve"> </w:t>
                </w:r>
                <w:hyperlink r:id="rId8" w:history="1">
                  <w:r w:rsidR="00406DD7" w:rsidRPr="000B43A7">
                    <w:rPr>
                      <w:rStyle w:val="Hyperlink"/>
                    </w:rPr>
                    <w:t>http://www.museum-digital.de/brandenburg/singleimage.php?imagenr=1672&amp;inwi=1&amp;w=1298&amp;</w:t>
                  </w:r>
                  <w:r w:rsidR="00406DD7" w:rsidRPr="000B43A7">
                    <w:rPr>
                      <w:rStyle w:val="Hyperlink"/>
                    </w:rPr>
                    <w:t>h</w:t>
                  </w:r>
                  <w:r w:rsidR="00406DD7" w:rsidRPr="000B43A7">
                    <w:rPr>
                      <w:rStyle w:val="Hyperlink"/>
                    </w:rPr>
                    <w:t>=606</w:t>
                  </w:r>
                </w:hyperlink>
              </w:p>
              <w:p w14:paraId="3B62E325" w14:textId="77777777" w:rsidR="00406DD7" w:rsidRPr="00F234A6" w:rsidRDefault="00406DD7" w:rsidP="00C27FAB">
                <w:pPr>
                  <w:rPr>
                    <w:rStyle w:val="st"/>
                  </w:rPr>
                </w:pPr>
              </w:p>
              <w:p w14:paraId="5BB0CF17" w14:textId="77777777" w:rsidR="00F234A6" w:rsidRPr="00F234A6" w:rsidRDefault="00F234A6" w:rsidP="00C27FAB">
                <w:pPr>
                  <w:rPr>
                    <w:rStyle w:val="st"/>
                  </w:rPr>
                </w:pPr>
              </w:p>
              <w:p w14:paraId="29059E97" w14:textId="77777777" w:rsidR="00F234A6" w:rsidRPr="00F234A6" w:rsidRDefault="00F234A6" w:rsidP="00C27FAB">
                <w:pPr>
                  <w:rPr>
                    <w:rStyle w:val="st"/>
                  </w:rPr>
                </w:pPr>
                <w:r w:rsidRPr="00F234A6">
                  <w:rPr>
                    <w:color w:val="000000"/>
                  </w:rPr>
                  <w:t xml:space="preserve">Over twenty-eight years, </w:t>
                </w:r>
                <w:proofErr w:type="spellStart"/>
                <w:r w:rsidRPr="00F234A6">
                  <w:rPr>
                    <w:color w:val="000000"/>
                  </w:rPr>
                  <w:t>Tucholsky</w:t>
                </w:r>
                <w:proofErr w:type="spellEnd"/>
                <w:r w:rsidRPr="00F234A6">
                  <w:rPr>
                    <w:color w:val="000000"/>
                  </w:rPr>
                  <w:t xml:space="preserve"> wrote ten books, a film script, and over three thousand essays, poems, and songs. A</w:t>
                </w:r>
                <w:r w:rsidRPr="00F234A6">
                  <w:rPr>
                    <w:rStyle w:val="st"/>
                  </w:rPr>
                  <w:t xml:space="preserve"> weekend in </w:t>
                </w:r>
                <w:proofErr w:type="spellStart"/>
                <w:r w:rsidRPr="00F234A6">
                  <w:rPr>
                    <w:rStyle w:val="st"/>
                  </w:rPr>
                  <w:t>Rheinsberg</w:t>
                </w:r>
                <w:proofErr w:type="spellEnd"/>
                <w:r w:rsidRPr="00F234A6">
                  <w:rPr>
                    <w:rStyle w:val="st"/>
                  </w:rPr>
                  <w:t xml:space="preserve"> with Else Weil in 1911 became the material for his first success, </w:t>
                </w:r>
                <w:proofErr w:type="spellStart"/>
                <w:r w:rsidRPr="00F234A6">
                  <w:rPr>
                    <w:i/>
                    <w:color w:val="000000"/>
                  </w:rPr>
                  <w:t>Rheinsberg</w:t>
                </w:r>
                <w:proofErr w:type="spellEnd"/>
                <w:r w:rsidRPr="00F234A6">
                  <w:rPr>
                    <w:i/>
                    <w:color w:val="000000"/>
                  </w:rPr>
                  <w:t xml:space="preserve">. </w:t>
                </w:r>
                <w:proofErr w:type="spellStart"/>
                <w:r w:rsidRPr="00F234A6">
                  <w:rPr>
                    <w:i/>
                    <w:color w:val="000000"/>
                  </w:rPr>
                  <w:t>Ein</w:t>
                </w:r>
                <w:proofErr w:type="spellEnd"/>
                <w:r w:rsidRPr="00F234A6">
                  <w:rPr>
                    <w:i/>
                    <w:color w:val="000000"/>
                  </w:rPr>
                  <w:t xml:space="preserve"> </w:t>
                </w:r>
                <w:proofErr w:type="spellStart"/>
                <w:r w:rsidRPr="00F234A6">
                  <w:rPr>
                    <w:i/>
                    <w:color w:val="000000"/>
                  </w:rPr>
                  <w:t>Bilderbuch</w:t>
                </w:r>
                <w:proofErr w:type="spellEnd"/>
                <w:r w:rsidRPr="00F234A6">
                  <w:rPr>
                    <w:i/>
                    <w:color w:val="000000"/>
                  </w:rPr>
                  <w:t xml:space="preserve"> </w:t>
                </w:r>
                <w:proofErr w:type="spellStart"/>
                <w:r w:rsidRPr="00F234A6">
                  <w:rPr>
                    <w:i/>
                    <w:color w:val="000000"/>
                  </w:rPr>
                  <w:t>für</w:t>
                </w:r>
                <w:proofErr w:type="spellEnd"/>
                <w:r w:rsidRPr="00F234A6">
                  <w:rPr>
                    <w:i/>
                    <w:color w:val="000000"/>
                  </w:rPr>
                  <w:t xml:space="preserve"> </w:t>
                </w:r>
                <w:proofErr w:type="spellStart"/>
                <w:r w:rsidRPr="00F234A6">
                  <w:rPr>
                    <w:i/>
                    <w:color w:val="000000"/>
                  </w:rPr>
                  <w:t>Verliebte</w:t>
                </w:r>
                <w:proofErr w:type="spellEnd"/>
                <w:r w:rsidRPr="00F234A6">
                  <w:rPr>
                    <w:color w:val="000000"/>
                  </w:rPr>
                  <w:t xml:space="preserve"> (1912), a playfully ironic and erotic novella with unconventional language. </w:t>
                </w:r>
                <w:proofErr w:type="spellStart"/>
                <w:r w:rsidRPr="00F234A6">
                  <w:rPr>
                    <w:rStyle w:val="st"/>
                  </w:rPr>
                  <w:t>Tucholsky</w:t>
                </w:r>
                <w:proofErr w:type="spellEnd"/>
                <w:r w:rsidRPr="00F234A6">
                  <w:rPr>
                    <w:rStyle w:val="st"/>
                  </w:rPr>
                  <w:t xml:space="preserve"> was drafted to the eastern front (first as a priv</w:t>
                </w:r>
                <w:r w:rsidR="00406DD7">
                  <w:rPr>
                    <w:rStyle w:val="st"/>
                  </w:rPr>
                  <w:t xml:space="preserve">ate and company clerk, then as </w:t>
                </w:r>
                <w:r w:rsidRPr="00F234A6">
                  <w:rPr>
                    <w:rStyle w:val="st"/>
                  </w:rPr>
                  <w:t xml:space="preserve">sergeant of the secret military police in Rumania in 1918) and published a front paper, </w:t>
                </w:r>
                <w:r w:rsidRPr="00F234A6">
                  <w:rPr>
                    <w:rStyle w:val="st"/>
                    <w:i/>
                  </w:rPr>
                  <w:t xml:space="preserve">Der </w:t>
                </w:r>
                <w:proofErr w:type="spellStart"/>
                <w:r w:rsidRPr="00F234A6">
                  <w:rPr>
                    <w:rStyle w:val="st"/>
                    <w:i/>
                  </w:rPr>
                  <w:t>Flieger</w:t>
                </w:r>
                <w:proofErr w:type="spellEnd"/>
                <w:r w:rsidRPr="00F234A6">
                  <w:rPr>
                    <w:rStyle w:val="st"/>
                  </w:rPr>
                  <w:t>.</w:t>
                </w:r>
              </w:p>
              <w:p w14:paraId="57A1DCA6" w14:textId="77777777" w:rsidR="00F234A6" w:rsidRDefault="00F234A6" w:rsidP="00C27FAB">
                <w:pPr>
                  <w:rPr>
                    <w:rStyle w:val="st"/>
                  </w:rPr>
                </w:pPr>
              </w:p>
              <w:p w14:paraId="779AA551" w14:textId="77777777" w:rsidR="00BA195C" w:rsidRDefault="00BA195C" w:rsidP="00C27FAB">
                <w:pPr>
                  <w:rPr>
                    <w:rStyle w:val="st"/>
                  </w:rPr>
                </w:pPr>
                <w:r>
                  <w:rPr>
                    <w:rStyle w:val="st"/>
                  </w:rPr>
                  <w:t>File: TucholskyGrunerPinner.jpg</w:t>
                </w:r>
              </w:p>
              <w:p w14:paraId="02C50C8A" w14:textId="77777777" w:rsidR="00BA195C" w:rsidRPr="00F234A6" w:rsidRDefault="00BA195C" w:rsidP="00BA195C">
                <w:pPr>
                  <w:pStyle w:val="Caption"/>
                </w:pPr>
                <w:r>
                  <w:t xml:space="preserve">Figure </w:t>
                </w:r>
                <w:fldSimple w:instr=" SEQ Figure \* ARABIC ">
                  <w:r>
                    <w:rPr>
                      <w:noProof/>
                    </w:rPr>
                    <w:t>2</w:t>
                  </w:r>
                </w:fldSimple>
                <w:r>
                  <w:t xml:space="preserve"> </w:t>
                </w:r>
                <w:proofErr w:type="spellStart"/>
                <w:r>
                  <w:t>Tucholsky</w:t>
                </w:r>
                <w:proofErr w:type="spellEnd"/>
                <w:r>
                  <w:t xml:space="preserve"> (left), Wilhelm L. </w:t>
                </w:r>
                <w:proofErr w:type="spellStart"/>
                <w:r>
                  <w:t>Gruner</w:t>
                </w:r>
                <w:proofErr w:type="spellEnd"/>
                <w:r>
                  <w:t xml:space="preserve"> (</w:t>
                </w:r>
                <w:proofErr w:type="spellStart"/>
                <w:r>
                  <w:t>center</w:t>
                </w:r>
                <w:proofErr w:type="spellEnd"/>
                <w:r>
                  <w:t>), and Ludwig Pinner (right), 1915.</w:t>
                </w:r>
              </w:p>
              <w:p w14:paraId="5C7EC433" w14:textId="77777777" w:rsidR="00BA195C" w:rsidRDefault="00BA195C" w:rsidP="00C27FAB">
                <w:pPr>
                  <w:rPr>
                    <w:rStyle w:val="st"/>
                  </w:rPr>
                </w:pPr>
                <w:r>
                  <w:rPr>
                    <w:rStyle w:val="st"/>
                  </w:rPr>
                  <w:t xml:space="preserve">Source: </w:t>
                </w:r>
                <w:hyperlink r:id="rId9" w:history="1">
                  <w:r w:rsidR="00406DD7" w:rsidRPr="000B43A7">
                    <w:rPr>
                      <w:rStyle w:val="Hyperlink"/>
                    </w:rPr>
                    <w:t>http://www.hermannungar.com/images/University%201911-1918/slides/005c.html</w:t>
                  </w:r>
                </w:hyperlink>
              </w:p>
              <w:p w14:paraId="0639CFF8" w14:textId="77777777" w:rsidR="00406DD7" w:rsidRDefault="00406DD7" w:rsidP="00C27FAB">
                <w:pPr>
                  <w:rPr>
                    <w:rStyle w:val="st"/>
                  </w:rPr>
                </w:pPr>
              </w:p>
              <w:p w14:paraId="72EC15BD" w14:textId="77777777" w:rsidR="00BA195C" w:rsidRPr="00F234A6" w:rsidRDefault="00BA195C" w:rsidP="00C27FAB">
                <w:pPr>
                  <w:rPr>
                    <w:rStyle w:val="st"/>
                  </w:rPr>
                </w:pPr>
              </w:p>
              <w:p w14:paraId="660AD9C9" w14:textId="77777777" w:rsidR="00F234A6" w:rsidRPr="00F234A6" w:rsidRDefault="00F234A6" w:rsidP="00C27FAB">
                <w:pPr>
                  <w:rPr>
                    <w:rStyle w:val="st"/>
                  </w:rPr>
                </w:pPr>
                <w:proofErr w:type="spellStart"/>
                <w:r w:rsidRPr="00F234A6">
                  <w:rPr>
                    <w:rStyle w:val="st"/>
                  </w:rPr>
                  <w:t>Tucholsky</w:t>
                </w:r>
                <w:proofErr w:type="spellEnd"/>
                <w:r w:rsidRPr="00F234A6">
                  <w:rPr>
                    <w:rStyle w:val="st"/>
                  </w:rPr>
                  <w:t xml:space="preserve"> is famous for his political prose</w:t>
                </w:r>
                <w:r w:rsidRPr="00F234A6">
                  <w:rPr>
                    <w:color w:val="000000"/>
                  </w:rPr>
                  <w:t xml:space="preserve"> and character aliases (</w:t>
                </w:r>
                <w:proofErr w:type="spellStart"/>
                <w:r w:rsidRPr="00F234A6">
                  <w:rPr>
                    <w:color w:val="000000"/>
                  </w:rPr>
                  <w:t>Kaspar</w:t>
                </w:r>
                <w:proofErr w:type="spellEnd"/>
                <w:r w:rsidRPr="00F234A6">
                  <w:rPr>
                    <w:color w:val="000000"/>
                  </w:rPr>
                  <w:t xml:space="preserve"> Hauser, Peter </w:t>
                </w:r>
                <w:proofErr w:type="spellStart"/>
                <w:r w:rsidRPr="00F234A6">
                  <w:rPr>
                    <w:color w:val="000000"/>
                  </w:rPr>
                  <w:t>Panter</w:t>
                </w:r>
                <w:proofErr w:type="spellEnd"/>
                <w:r w:rsidRPr="00F234A6">
                  <w:rPr>
                    <w:color w:val="000000"/>
                  </w:rPr>
                  <w:t xml:space="preserve">, Theobald Tiger, Ignaz </w:t>
                </w:r>
                <w:proofErr w:type="spellStart"/>
                <w:r w:rsidRPr="00F234A6">
                  <w:rPr>
                    <w:color w:val="000000"/>
                  </w:rPr>
                  <w:t>Wrobel</w:t>
                </w:r>
                <w:proofErr w:type="spellEnd"/>
                <w:r w:rsidRPr="00F234A6">
                  <w:rPr>
                    <w:color w:val="000000"/>
                  </w:rPr>
                  <w:t>),</w:t>
                </w:r>
                <w:r w:rsidRPr="00F234A6">
                  <w:rPr>
                    <w:rStyle w:val="st"/>
                  </w:rPr>
                  <w:t xml:space="preserve"> his poetry, and songs. Back in Berlin, he wrote lyrics for Max Reinhardt’s cabaret, </w:t>
                </w:r>
                <w:r w:rsidR="00406DD7">
                  <w:rPr>
                    <w:rStyle w:val="st"/>
                  </w:rPr>
                  <w:t>‘</w:t>
                </w:r>
                <w:proofErr w:type="spellStart"/>
                <w:r w:rsidRPr="00F234A6">
                  <w:rPr>
                    <w:rStyle w:val="st"/>
                  </w:rPr>
                  <w:t>Schall</w:t>
                </w:r>
                <w:proofErr w:type="spellEnd"/>
                <w:r w:rsidRPr="00F234A6">
                  <w:rPr>
                    <w:rStyle w:val="st"/>
                  </w:rPr>
                  <w:t xml:space="preserve"> und Rauch,</w:t>
                </w:r>
                <w:r w:rsidR="00406DD7">
                  <w:rPr>
                    <w:rStyle w:val="st"/>
                  </w:rPr>
                  <w:t>’</w:t>
                </w:r>
                <w:r w:rsidRPr="00F234A6">
                  <w:rPr>
                    <w:rStyle w:val="st"/>
                  </w:rPr>
                  <w:t xml:space="preserve"> songs for singers like Rosa </w:t>
                </w:r>
                <w:proofErr w:type="spellStart"/>
                <w:r w:rsidRPr="00F234A6">
                  <w:rPr>
                    <w:rStyle w:val="st"/>
                  </w:rPr>
                  <w:t>Valetti</w:t>
                </w:r>
                <w:proofErr w:type="spellEnd"/>
                <w:r w:rsidRPr="00F234A6">
                  <w:rPr>
                    <w:rStyle w:val="st"/>
                  </w:rPr>
                  <w:t xml:space="preserve">, and published </w:t>
                </w:r>
                <w:proofErr w:type="spellStart"/>
                <w:r w:rsidRPr="00F234A6">
                  <w:rPr>
                    <w:rStyle w:val="st"/>
                    <w:i/>
                  </w:rPr>
                  <w:t>Fromme</w:t>
                </w:r>
                <w:proofErr w:type="spellEnd"/>
                <w:r w:rsidRPr="00F234A6">
                  <w:rPr>
                    <w:rStyle w:val="st"/>
                    <w:i/>
                  </w:rPr>
                  <w:t xml:space="preserve"> </w:t>
                </w:r>
                <w:proofErr w:type="spellStart"/>
                <w:r w:rsidRPr="00F234A6">
                  <w:rPr>
                    <w:rStyle w:val="st"/>
                    <w:i/>
                  </w:rPr>
                  <w:t>Gesänge</w:t>
                </w:r>
                <w:proofErr w:type="spellEnd"/>
                <w:r w:rsidRPr="00F234A6">
                  <w:rPr>
                    <w:rStyle w:val="st"/>
                  </w:rPr>
                  <w:t xml:space="preserve">. He first edited the satirical insert </w:t>
                </w:r>
                <w:proofErr w:type="spellStart"/>
                <w:r w:rsidRPr="00F234A6">
                  <w:rPr>
                    <w:rStyle w:val="st"/>
                    <w:i/>
                  </w:rPr>
                  <w:t>Ulk</w:t>
                </w:r>
                <w:proofErr w:type="spellEnd"/>
                <w:r w:rsidRPr="00F234A6">
                  <w:rPr>
                    <w:rStyle w:val="st"/>
                  </w:rPr>
                  <w:t xml:space="preserve">. After writing for Siegfried </w:t>
                </w:r>
                <w:proofErr w:type="spellStart"/>
                <w:r w:rsidRPr="00F234A6">
                  <w:rPr>
                    <w:rStyle w:val="st"/>
                  </w:rPr>
                  <w:t>Jacobsohn</w:t>
                </w:r>
                <w:proofErr w:type="spellEnd"/>
                <w:r w:rsidRPr="00F234A6">
                  <w:rPr>
                    <w:rStyle w:val="st"/>
                  </w:rPr>
                  <w:t xml:space="preserve"> since 1913, </w:t>
                </w:r>
                <w:proofErr w:type="spellStart"/>
                <w:r w:rsidRPr="00F234A6">
                  <w:rPr>
                    <w:rStyle w:val="st"/>
                  </w:rPr>
                  <w:t>Tucholsky</w:t>
                </w:r>
                <w:proofErr w:type="spellEnd"/>
                <w:r w:rsidRPr="00F234A6">
                  <w:rPr>
                    <w:rStyle w:val="st"/>
                  </w:rPr>
                  <w:t xml:space="preserve"> met him in 1919, and the editor became his mentor and friend.</w:t>
                </w:r>
              </w:p>
              <w:p w14:paraId="4951E409" w14:textId="77777777" w:rsidR="00F234A6" w:rsidRPr="00F234A6" w:rsidRDefault="00F234A6" w:rsidP="00C27FAB">
                <w:pPr>
                  <w:rPr>
                    <w:rStyle w:val="st"/>
                  </w:rPr>
                </w:pPr>
              </w:p>
              <w:p w14:paraId="65A61C50" w14:textId="77777777" w:rsidR="00F234A6" w:rsidRPr="00F234A6" w:rsidRDefault="00F234A6" w:rsidP="00C27FAB">
                <w:pPr>
                  <w:rPr>
                    <w:color w:val="000000"/>
                  </w:rPr>
                </w:pPr>
                <w:proofErr w:type="spellStart"/>
                <w:r w:rsidRPr="00F234A6">
                  <w:rPr>
                    <w:rStyle w:val="st"/>
                  </w:rPr>
                  <w:t>Jacobsohn’s</w:t>
                </w:r>
                <w:proofErr w:type="spellEnd"/>
                <w:r w:rsidRPr="00F234A6">
                  <w:rPr>
                    <w:rStyle w:val="st"/>
                  </w:rPr>
                  <w:t xml:space="preserve"> </w:t>
                </w:r>
                <w:proofErr w:type="spellStart"/>
                <w:r w:rsidRPr="00F234A6">
                  <w:rPr>
                    <w:rStyle w:val="st"/>
                    <w:i/>
                  </w:rPr>
                  <w:t>Weltbühne</w:t>
                </w:r>
                <w:proofErr w:type="spellEnd"/>
                <w:r w:rsidRPr="00F234A6">
                  <w:rPr>
                    <w:rStyle w:val="st"/>
                  </w:rPr>
                  <w:t xml:space="preserve">, once a </w:t>
                </w:r>
                <w:proofErr w:type="spellStart"/>
                <w:r w:rsidRPr="00F234A6">
                  <w:rPr>
                    <w:rStyle w:val="st"/>
                  </w:rPr>
                  <w:t>theater</w:t>
                </w:r>
                <w:proofErr w:type="spellEnd"/>
                <w:r w:rsidRPr="00F234A6">
                  <w:rPr>
                    <w:rStyle w:val="st"/>
                  </w:rPr>
                  <w:t xml:space="preserve"> weekly, was the central venue of bourgeois, left-wing democrats during the Weimar Republic, and </w:t>
                </w:r>
                <w:proofErr w:type="spellStart"/>
                <w:r w:rsidRPr="00F234A6">
                  <w:rPr>
                    <w:rStyle w:val="st"/>
                  </w:rPr>
                  <w:t>Tucholsky</w:t>
                </w:r>
                <w:proofErr w:type="spellEnd"/>
                <w:r w:rsidRPr="00F234A6">
                  <w:rPr>
                    <w:rStyle w:val="st"/>
                  </w:rPr>
                  <w:t xml:space="preserve"> its most prolific author. </w:t>
                </w:r>
                <w:proofErr w:type="spellStart"/>
                <w:r w:rsidRPr="00F234A6">
                  <w:rPr>
                    <w:rStyle w:val="st"/>
                  </w:rPr>
                  <w:t>Tucholsky’s</w:t>
                </w:r>
                <w:proofErr w:type="spellEnd"/>
                <w:r w:rsidRPr="00F234A6">
                  <w:rPr>
                    <w:rStyle w:val="st"/>
                  </w:rPr>
                  <w:t xml:space="preserve"> 1919 programmatic </w:t>
                </w:r>
                <w:r w:rsidR="00406DD7">
                  <w:rPr>
                    <w:rStyle w:val="st"/>
                  </w:rPr>
                  <w:t>‘</w:t>
                </w:r>
                <w:proofErr w:type="spellStart"/>
                <w:r w:rsidRPr="00F234A6">
                  <w:rPr>
                    <w:rStyle w:val="st"/>
                  </w:rPr>
                  <w:t>Wir</w:t>
                </w:r>
                <w:proofErr w:type="spellEnd"/>
                <w:r w:rsidRPr="00F234A6">
                  <w:rPr>
                    <w:rStyle w:val="st"/>
                  </w:rPr>
                  <w:t xml:space="preserve"> </w:t>
                </w:r>
                <w:proofErr w:type="spellStart"/>
                <w:r w:rsidRPr="00F234A6">
                  <w:rPr>
                    <w:rStyle w:val="st"/>
                  </w:rPr>
                  <w:t>Negativen</w:t>
                </w:r>
                <w:proofErr w:type="spellEnd"/>
                <w:r w:rsidR="00406DD7">
                  <w:rPr>
                    <w:rStyle w:val="st"/>
                  </w:rPr>
                  <w:t>’</w:t>
                </w:r>
                <w:r w:rsidRPr="00F234A6">
                  <w:rPr>
                    <w:rStyle w:val="st"/>
                  </w:rPr>
                  <w:t xml:space="preserve"> broke with the </w:t>
                </w:r>
                <w:proofErr w:type="spellStart"/>
                <w:r w:rsidRPr="00F234A6">
                  <w:rPr>
                    <w:rStyle w:val="st"/>
                  </w:rPr>
                  <w:t>Wilhelminian</w:t>
                </w:r>
                <w:proofErr w:type="spellEnd"/>
                <w:r w:rsidRPr="00F234A6">
                  <w:rPr>
                    <w:rStyle w:val="st"/>
                  </w:rPr>
                  <w:t xml:space="preserve"> spirit of Prussian Berlin</w:t>
                </w:r>
                <w:r w:rsidRPr="00F234A6">
                  <w:rPr>
                    <w:rStyle w:val="Emphasis"/>
                    <w:iCs/>
                  </w:rPr>
                  <w:t xml:space="preserve"> by </w:t>
                </w:r>
                <w:r w:rsidRPr="00F234A6">
                  <w:rPr>
                    <w:rStyle w:val="st"/>
                  </w:rPr>
                  <w:t xml:space="preserve">advocating a non-violent cultural and political revolution and, drawing on his war experiences, pacifist demilitarization. </w:t>
                </w:r>
                <w:r w:rsidRPr="00F234A6">
                  <w:rPr>
                    <w:color w:val="000000"/>
                  </w:rPr>
                  <w:t xml:space="preserve">In 1920, he co-initiated the action committee </w:t>
                </w:r>
                <w:r w:rsidR="00406DD7">
                  <w:rPr>
                    <w:color w:val="000000"/>
                  </w:rPr>
                  <w:t>‘</w:t>
                </w:r>
                <w:r w:rsidRPr="00F234A6">
                  <w:rPr>
                    <w:color w:val="000000"/>
                  </w:rPr>
                  <w:t>Never again War</w:t>
                </w:r>
                <w:r w:rsidR="00406DD7">
                  <w:rPr>
                    <w:color w:val="000000"/>
                  </w:rPr>
                  <w:t>’</w:t>
                </w:r>
                <w:r w:rsidRPr="00F234A6">
                  <w:rPr>
                    <w:color w:val="000000"/>
                  </w:rPr>
                  <w:t xml:space="preserve"> and spoke at rallies. Though opposed to dogmatic party discipline, he became a freemason, joined the USPD, and wrote for party papers.</w:t>
                </w:r>
              </w:p>
              <w:p w14:paraId="30990A3F" w14:textId="77777777" w:rsidR="00F234A6" w:rsidRPr="00F234A6" w:rsidRDefault="00F234A6" w:rsidP="00C27FAB">
                <w:pPr>
                  <w:rPr>
                    <w:color w:val="000000"/>
                  </w:rPr>
                </w:pPr>
              </w:p>
              <w:p w14:paraId="7A2ADCEA" w14:textId="77777777" w:rsidR="00F234A6" w:rsidRPr="00F234A6" w:rsidRDefault="00F234A6" w:rsidP="00F234A6">
                <w:pPr>
                  <w:contextualSpacing/>
                  <w:rPr>
                    <w:color w:val="000000"/>
                  </w:rPr>
                </w:pPr>
                <w:r w:rsidRPr="00F234A6">
                  <w:rPr>
                    <w:color w:val="000000"/>
                  </w:rPr>
                  <w:t xml:space="preserve">Besides his 1924 contract for the </w:t>
                </w:r>
                <w:proofErr w:type="spellStart"/>
                <w:r w:rsidRPr="00F234A6">
                  <w:rPr>
                    <w:i/>
                    <w:color w:val="000000"/>
                  </w:rPr>
                  <w:t>Weltbühne</w:t>
                </w:r>
                <w:proofErr w:type="spellEnd"/>
                <w:r w:rsidRPr="00F234A6">
                  <w:rPr>
                    <w:color w:val="000000"/>
                  </w:rPr>
                  <w:t xml:space="preserve">, he survived the hyperinflation as a bank secretary. He moved between Denmark, Paris, Zurich, and Berlin—even as the Paris foreign correspondent for the </w:t>
                </w:r>
                <w:proofErr w:type="spellStart"/>
                <w:r w:rsidRPr="00F234A6">
                  <w:rPr>
                    <w:i/>
                    <w:color w:val="000000"/>
                  </w:rPr>
                  <w:t>Weltbühne</w:t>
                </w:r>
                <w:proofErr w:type="spellEnd"/>
                <w:r w:rsidRPr="00F234A6">
                  <w:rPr>
                    <w:color w:val="000000"/>
                  </w:rPr>
                  <w:t xml:space="preserve"> and </w:t>
                </w:r>
                <w:proofErr w:type="spellStart"/>
                <w:r w:rsidRPr="00F234A6">
                  <w:rPr>
                    <w:i/>
                    <w:color w:val="000000"/>
                  </w:rPr>
                  <w:t>Vossische</w:t>
                </w:r>
                <w:proofErr w:type="spellEnd"/>
                <w:r w:rsidRPr="00F234A6">
                  <w:rPr>
                    <w:i/>
                    <w:color w:val="000000"/>
                  </w:rPr>
                  <w:t xml:space="preserve"> </w:t>
                </w:r>
                <w:proofErr w:type="spellStart"/>
                <w:r w:rsidRPr="00F234A6">
                  <w:rPr>
                    <w:i/>
                    <w:color w:val="000000"/>
                  </w:rPr>
                  <w:t>Zeitung</w:t>
                </w:r>
                <w:proofErr w:type="spellEnd"/>
                <w:r w:rsidRPr="00F234A6">
                  <w:rPr>
                    <w:color w:val="000000"/>
                  </w:rPr>
                  <w:t xml:space="preserve"> he spent only months at a time there. </w:t>
                </w:r>
              </w:p>
              <w:p w14:paraId="5969E887" w14:textId="77777777" w:rsidR="00F234A6" w:rsidRDefault="00F234A6" w:rsidP="00C27FAB"/>
              <w:p w14:paraId="4F0A760F" w14:textId="77777777" w:rsidR="00BA195C" w:rsidRDefault="00BA195C" w:rsidP="00C27FAB">
                <w:r>
                  <w:t>File: TucholskyPortraitParis.jpg</w:t>
                </w:r>
              </w:p>
              <w:p w14:paraId="5F5FF051" w14:textId="77777777" w:rsidR="00BA195C" w:rsidRPr="00F234A6" w:rsidRDefault="00BA195C" w:rsidP="00BA195C">
                <w:pPr>
                  <w:pStyle w:val="Caption"/>
                </w:pPr>
                <w:r>
                  <w:t xml:space="preserve">Figure </w:t>
                </w:r>
                <w:fldSimple w:instr=" SEQ Figure \* ARABIC ">
                  <w:r>
                    <w:rPr>
                      <w:noProof/>
                    </w:rPr>
                    <w:t>3</w:t>
                  </w:r>
                </w:fldSimple>
                <w:r>
                  <w:t xml:space="preserve"> </w:t>
                </w:r>
                <w:proofErr w:type="spellStart"/>
                <w:r>
                  <w:t>Tucholsky</w:t>
                </w:r>
                <w:proofErr w:type="spellEnd"/>
                <w:r>
                  <w:t xml:space="preserve"> in Paris, 1928.</w:t>
                </w:r>
              </w:p>
              <w:p w14:paraId="7E934F94" w14:textId="77777777" w:rsidR="00BA195C" w:rsidRDefault="00BA195C" w:rsidP="00C27FAB">
                <w:pPr>
                  <w:rPr>
                    <w:color w:val="000000"/>
                  </w:rPr>
                </w:pPr>
                <w:r>
                  <w:t xml:space="preserve">Source: </w:t>
                </w:r>
                <w:r w:rsidRPr="00D60899">
                  <w:rPr>
                    <w:color w:val="000000"/>
                  </w:rPr>
                  <w:t xml:space="preserve">Rights: Sonja </w:t>
                </w:r>
                <w:proofErr w:type="spellStart"/>
                <w:r w:rsidRPr="00D60899">
                  <w:rPr>
                    <w:color w:val="000000"/>
                  </w:rPr>
                  <w:t>Thomassen</w:t>
                </w:r>
                <w:proofErr w:type="spellEnd"/>
                <w:r w:rsidRPr="00D60899">
                  <w:rPr>
                    <w:color w:val="000000"/>
                  </w:rPr>
                  <w:t>, Lisa Matthias</w:t>
                </w:r>
                <w:r>
                  <w:rPr>
                    <w:color w:val="000000"/>
                  </w:rPr>
                  <w:t xml:space="preserve">’ daughter who lives in Norway, authorized this picture for publication under </w:t>
                </w:r>
                <w:r w:rsidRPr="00D60899">
                  <w:rPr>
                    <w:color w:val="000000"/>
                  </w:rPr>
                  <w:t>GNU-FDL. URL:</w:t>
                </w:r>
                <w:r w:rsidRPr="00343B31">
                  <w:t xml:space="preserve"> </w:t>
                </w:r>
                <w:hyperlink r:id="rId10" w:history="1">
                  <w:r w:rsidR="00406DD7" w:rsidRPr="000B43A7">
                    <w:rPr>
                      <w:rStyle w:val="Hyperlink"/>
                    </w:rPr>
                    <w:t>http://de.wikipedia.org/wiki/Kurt_Tucholsky#/media/File:TucholskyParis1928.jpg</w:t>
                  </w:r>
                </w:hyperlink>
              </w:p>
              <w:p w14:paraId="7460E024" w14:textId="77777777" w:rsidR="00406DD7" w:rsidRDefault="00406DD7" w:rsidP="00C27FAB"/>
              <w:p w14:paraId="4383BD30" w14:textId="77777777" w:rsidR="00BA195C" w:rsidRPr="00F234A6" w:rsidRDefault="00BA195C" w:rsidP="00C27FAB"/>
              <w:p w14:paraId="2FFDBADF" w14:textId="77777777" w:rsidR="00F234A6" w:rsidRPr="00F234A6" w:rsidRDefault="00F234A6" w:rsidP="00F234A6">
                <w:pPr>
                  <w:contextualSpacing/>
                  <w:rPr>
                    <w:color w:val="000000"/>
                  </w:rPr>
                </w:pPr>
                <w:proofErr w:type="spellStart"/>
                <w:r w:rsidRPr="00F234A6">
                  <w:rPr>
                    <w:color w:val="000000"/>
                  </w:rPr>
                  <w:t>Jacobsohn</w:t>
                </w:r>
                <w:proofErr w:type="spellEnd"/>
                <w:r w:rsidRPr="00F234A6">
                  <w:rPr>
                    <w:color w:val="000000"/>
                  </w:rPr>
                  <w:t xml:space="preserve"> died in 1926. </w:t>
                </w:r>
                <w:proofErr w:type="spellStart"/>
                <w:r w:rsidRPr="00F234A6">
                  <w:rPr>
                    <w:color w:val="000000"/>
                  </w:rPr>
                  <w:t>Tucholsky</w:t>
                </w:r>
                <w:proofErr w:type="spellEnd"/>
                <w:r w:rsidRPr="00F234A6">
                  <w:rPr>
                    <w:color w:val="000000"/>
                  </w:rPr>
                  <w:t xml:space="preserve"> acted as editor of the </w:t>
                </w:r>
                <w:proofErr w:type="spellStart"/>
                <w:r w:rsidRPr="00F234A6">
                  <w:rPr>
                    <w:i/>
                    <w:color w:val="000000"/>
                  </w:rPr>
                  <w:t>Weltbühne</w:t>
                </w:r>
                <w:proofErr w:type="spellEnd"/>
                <w:r w:rsidRPr="00F234A6">
                  <w:rPr>
                    <w:color w:val="000000"/>
                  </w:rPr>
                  <w:t xml:space="preserve"> until Carl von Ossietzky took over. He also stayed politically engaged, speaking and writing for human rights and pacifist leagues. In 1926, he planned a new musical revue with Reinhardt and published a travelogue, </w:t>
                </w:r>
                <w:proofErr w:type="spellStart"/>
                <w:r w:rsidRPr="00F234A6">
                  <w:rPr>
                    <w:i/>
                    <w:color w:val="000000"/>
                  </w:rPr>
                  <w:t>Ein</w:t>
                </w:r>
                <w:proofErr w:type="spellEnd"/>
                <w:r w:rsidRPr="00F234A6">
                  <w:rPr>
                    <w:i/>
                    <w:color w:val="000000"/>
                  </w:rPr>
                  <w:t xml:space="preserve"> </w:t>
                </w:r>
                <w:proofErr w:type="spellStart"/>
                <w:r w:rsidRPr="00F234A6">
                  <w:rPr>
                    <w:i/>
                    <w:color w:val="000000"/>
                  </w:rPr>
                  <w:t>Pyrenäenbuch</w:t>
                </w:r>
                <w:proofErr w:type="spellEnd"/>
                <w:r w:rsidRPr="00F234A6">
                  <w:rPr>
                    <w:color w:val="000000"/>
                  </w:rPr>
                  <w:t xml:space="preserve">, his collection </w:t>
                </w:r>
                <w:proofErr w:type="spellStart"/>
                <w:r w:rsidRPr="00F234A6">
                  <w:rPr>
                    <w:i/>
                    <w:color w:val="000000"/>
                  </w:rPr>
                  <w:t>Mit</w:t>
                </w:r>
                <w:proofErr w:type="spellEnd"/>
                <w:r w:rsidRPr="00F234A6">
                  <w:rPr>
                    <w:i/>
                    <w:color w:val="000000"/>
                  </w:rPr>
                  <w:t xml:space="preserve"> 5 PS</w:t>
                </w:r>
                <w:r w:rsidRPr="00F234A6">
                  <w:rPr>
                    <w:color w:val="000000"/>
                  </w:rPr>
                  <w:t xml:space="preserve">, and </w:t>
                </w:r>
                <w:r w:rsidRPr="00F234A6">
                  <w:rPr>
                    <w:i/>
                    <w:color w:val="000000"/>
                  </w:rPr>
                  <w:t xml:space="preserve">Das </w:t>
                </w:r>
                <w:proofErr w:type="spellStart"/>
                <w:r w:rsidRPr="00F234A6">
                  <w:rPr>
                    <w:i/>
                    <w:color w:val="000000"/>
                  </w:rPr>
                  <w:t>Lächeln</w:t>
                </w:r>
                <w:proofErr w:type="spellEnd"/>
                <w:r w:rsidRPr="00F234A6">
                  <w:rPr>
                    <w:i/>
                    <w:color w:val="000000"/>
                  </w:rPr>
                  <w:t xml:space="preserve"> der Mona Lisa</w:t>
                </w:r>
                <w:r w:rsidRPr="00F234A6">
                  <w:rPr>
                    <w:color w:val="000000"/>
                  </w:rPr>
                  <w:t xml:space="preserve"> in 1927-28. </w:t>
                </w:r>
              </w:p>
              <w:p w14:paraId="33F6CE16" w14:textId="77777777" w:rsidR="00F234A6" w:rsidRPr="00F234A6" w:rsidRDefault="00F234A6" w:rsidP="00F234A6">
                <w:pPr>
                  <w:contextualSpacing/>
                  <w:rPr>
                    <w:color w:val="000000"/>
                  </w:rPr>
                </w:pPr>
              </w:p>
              <w:p w14:paraId="1E4CEA00" w14:textId="77777777" w:rsidR="00F234A6" w:rsidRPr="00F234A6" w:rsidRDefault="00F234A6" w:rsidP="00F234A6">
                <w:pPr>
                  <w:rPr>
                    <w:color w:val="000000"/>
                  </w:rPr>
                </w:pPr>
                <w:proofErr w:type="spellStart"/>
                <w:r w:rsidRPr="00F234A6">
                  <w:rPr>
                    <w:color w:val="000000"/>
                  </w:rPr>
                  <w:t>Tucholsky</w:t>
                </w:r>
                <w:proofErr w:type="spellEnd"/>
                <w:r w:rsidRPr="00F234A6">
                  <w:rPr>
                    <w:color w:val="000000"/>
                  </w:rPr>
                  <w:t xml:space="preserve"> moved to Sweden in 1929 and spent that summer with Lisa Matthias in </w:t>
                </w:r>
                <w:proofErr w:type="spellStart"/>
                <w:r w:rsidRPr="00F234A6">
                  <w:rPr>
                    <w:color w:val="000000"/>
                  </w:rPr>
                  <w:t>Läggesta</w:t>
                </w:r>
                <w:proofErr w:type="spellEnd"/>
                <w:r w:rsidRPr="00F234A6">
                  <w:rPr>
                    <w:color w:val="000000"/>
                  </w:rPr>
                  <w:t xml:space="preserve">, near Castle </w:t>
                </w:r>
                <w:proofErr w:type="spellStart"/>
                <w:r w:rsidRPr="00F234A6">
                  <w:rPr>
                    <w:color w:val="000000"/>
                  </w:rPr>
                  <w:t>Gripsholm</w:t>
                </w:r>
                <w:proofErr w:type="spellEnd"/>
                <w:r w:rsidRPr="00F234A6">
                  <w:rPr>
                    <w:color w:val="000000"/>
                  </w:rPr>
                  <w:t xml:space="preserve">. In 1931, he published another playful love novella, </w:t>
                </w:r>
                <w:proofErr w:type="spellStart"/>
                <w:r w:rsidRPr="00F234A6">
                  <w:rPr>
                    <w:i/>
                    <w:color w:val="000000"/>
                  </w:rPr>
                  <w:t>Schloß</w:t>
                </w:r>
                <w:proofErr w:type="spellEnd"/>
                <w:r w:rsidRPr="00F234A6">
                  <w:rPr>
                    <w:i/>
                    <w:color w:val="000000"/>
                  </w:rPr>
                  <w:t xml:space="preserve"> </w:t>
                </w:r>
                <w:proofErr w:type="spellStart"/>
                <w:r w:rsidRPr="00F234A6">
                  <w:rPr>
                    <w:i/>
                    <w:color w:val="000000"/>
                  </w:rPr>
                  <w:t>Gripsholm</w:t>
                </w:r>
                <w:proofErr w:type="spellEnd"/>
                <w:r w:rsidRPr="00F234A6">
                  <w:rPr>
                    <w:i/>
                    <w:color w:val="000000"/>
                  </w:rPr>
                  <w:t xml:space="preserve">. </w:t>
                </w:r>
                <w:proofErr w:type="spellStart"/>
                <w:r w:rsidRPr="00F234A6">
                  <w:rPr>
                    <w:i/>
                    <w:color w:val="000000"/>
                  </w:rPr>
                  <w:t>Eine</w:t>
                </w:r>
                <w:proofErr w:type="spellEnd"/>
                <w:r w:rsidRPr="00F234A6">
                  <w:rPr>
                    <w:i/>
                    <w:color w:val="000000"/>
                  </w:rPr>
                  <w:t xml:space="preserve"> </w:t>
                </w:r>
                <w:proofErr w:type="spellStart"/>
                <w:r w:rsidRPr="00F234A6">
                  <w:rPr>
                    <w:i/>
                    <w:color w:val="000000"/>
                  </w:rPr>
                  <w:t>Sommergeschichte</w:t>
                </w:r>
                <w:proofErr w:type="spellEnd"/>
                <w:r w:rsidRPr="00F234A6">
                  <w:rPr>
                    <w:color w:val="000000"/>
                  </w:rPr>
                  <w:t xml:space="preserve">, a love story that pushed against sexual repression and language norms. Though more refined and darker than </w:t>
                </w:r>
                <w:proofErr w:type="spellStart"/>
                <w:r w:rsidRPr="00F234A6">
                  <w:rPr>
                    <w:i/>
                    <w:color w:val="000000"/>
                  </w:rPr>
                  <w:t>Rheinsberg</w:t>
                </w:r>
                <w:proofErr w:type="spellEnd"/>
                <w:r w:rsidRPr="00F234A6">
                  <w:rPr>
                    <w:color w:val="000000"/>
                  </w:rPr>
                  <w:t xml:space="preserve">, </w:t>
                </w:r>
                <w:proofErr w:type="spellStart"/>
                <w:r w:rsidRPr="00F234A6">
                  <w:rPr>
                    <w:i/>
                    <w:color w:val="000000"/>
                  </w:rPr>
                  <w:t>Gipsholm</w:t>
                </w:r>
                <w:proofErr w:type="spellEnd"/>
                <w:r w:rsidRPr="00F234A6">
                  <w:rPr>
                    <w:color w:val="000000"/>
                  </w:rPr>
                  <w:t xml:space="preserve"> likewise resulted from </w:t>
                </w:r>
                <w:proofErr w:type="spellStart"/>
                <w:r w:rsidRPr="00F234A6">
                  <w:rPr>
                    <w:color w:val="000000"/>
                  </w:rPr>
                  <w:t>Tucholsky’s</w:t>
                </w:r>
                <w:proofErr w:type="spellEnd"/>
                <w:r w:rsidRPr="00F234A6">
                  <w:rPr>
                    <w:color w:val="000000"/>
                  </w:rPr>
                  <w:t xml:space="preserve"> turbulent love life.</w:t>
                </w:r>
              </w:p>
              <w:p w14:paraId="07B9CAD6" w14:textId="77777777" w:rsidR="00F234A6" w:rsidRPr="00F234A6" w:rsidRDefault="00F234A6" w:rsidP="00F234A6">
                <w:pPr>
                  <w:rPr>
                    <w:color w:val="000000"/>
                  </w:rPr>
                </w:pPr>
              </w:p>
              <w:p w14:paraId="7DA71621" w14:textId="77777777" w:rsidR="00F234A6" w:rsidRPr="00F234A6" w:rsidRDefault="00F234A6" w:rsidP="00F234A6">
                <w:pPr>
                  <w:rPr>
                    <w:color w:val="000000"/>
                  </w:rPr>
                </w:pPr>
                <w:r w:rsidRPr="00F234A6">
                  <w:rPr>
                    <w:color w:val="000000"/>
                  </w:rPr>
                  <w:t xml:space="preserve">He had met Mary </w:t>
                </w:r>
                <w:proofErr w:type="spellStart"/>
                <w:r w:rsidRPr="00F234A6">
                  <w:rPr>
                    <w:color w:val="000000"/>
                  </w:rPr>
                  <w:t>Gerold</w:t>
                </w:r>
                <w:proofErr w:type="spellEnd"/>
                <w:r w:rsidRPr="00F234A6">
                  <w:rPr>
                    <w:color w:val="000000"/>
                  </w:rPr>
                  <w:t xml:space="preserve"> during the War, but their </w:t>
                </w:r>
                <w:r w:rsidRPr="00F234A6">
                  <w:rPr>
                    <w:i/>
                    <w:color w:val="000000"/>
                  </w:rPr>
                  <w:t xml:space="preserve">amour </w:t>
                </w:r>
                <w:proofErr w:type="spellStart"/>
                <w:r w:rsidRPr="00F234A6">
                  <w:rPr>
                    <w:i/>
                    <w:color w:val="000000"/>
                  </w:rPr>
                  <w:t>fou</w:t>
                </w:r>
                <w:proofErr w:type="spellEnd"/>
                <w:r w:rsidRPr="00F234A6">
                  <w:rPr>
                    <w:color w:val="000000"/>
                  </w:rPr>
                  <w:t xml:space="preserve"> ended after she came to Berlin, and </w:t>
                </w:r>
                <w:proofErr w:type="spellStart"/>
                <w:r w:rsidRPr="00F234A6">
                  <w:rPr>
                    <w:color w:val="000000"/>
                  </w:rPr>
                  <w:t>Tucholsky</w:t>
                </w:r>
                <w:proofErr w:type="spellEnd"/>
                <w:r w:rsidRPr="00F234A6">
                  <w:rPr>
                    <w:color w:val="000000"/>
                  </w:rPr>
                  <w:t xml:space="preserve"> married Else Weil in 1920. In 1924, he divorced Weil and married </w:t>
                </w:r>
                <w:proofErr w:type="spellStart"/>
                <w:r w:rsidRPr="00F234A6">
                  <w:rPr>
                    <w:color w:val="000000"/>
                  </w:rPr>
                  <w:t>Gerold</w:t>
                </w:r>
                <w:proofErr w:type="spellEnd"/>
                <w:r w:rsidRPr="00F234A6">
                  <w:rPr>
                    <w:color w:val="000000"/>
                  </w:rPr>
                  <w:t>, who left him when he met Lisa Matthias in 1927.</w:t>
                </w:r>
              </w:p>
              <w:p w14:paraId="0E08FE81" w14:textId="77777777" w:rsidR="00F234A6" w:rsidRPr="00F234A6" w:rsidRDefault="00F234A6" w:rsidP="00F234A6">
                <w:pPr>
                  <w:rPr>
                    <w:color w:val="000000"/>
                  </w:rPr>
                </w:pPr>
              </w:p>
              <w:p w14:paraId="0A1860ED" w14:textId="77777777" w:rsidR="00F234A6" w:rsidRPr="00F234A6" w:rsidRDefault="00F234A6" w:rsidP="00F234A6">
                <w:pPr>
                  <w:rPr>
                    <w:color w:val="000000"/>
                  </w:rPr>
                </w:pPr>
                <w:r w:rsidRPr="00F234A6">
                  <w:rPr>
                    <w:color w:val="000000"/>
                  </w:rPr>
                  <w:t xml:space="preserve">Repeatedly sued for libel, breach of secrecy, even blasphemy, </w:t>
                </w:r>
                <w:proofErr w:type="spellStart"/>
                <w:r w:rsidRPr="00F234A6">
                  <w:rPr>
                    <w:color w:val="000000"/>
                  </w:rPr>
                  <w:t>Tucholsky</w:t>
                </w:r>
                <w:proofErr w:type="spellEnd"/>
                <w:r w:rsidRPr="00F234A6">
                  <w:rPr>
                    <w:color w:val="000000"/>
                  </w:rPr>
                  <w:t xml:space="preserve"> consistently won. Such aggressive persecution of authors accompanied the resurgence of reactionary, militarist nationalism of the 1930s. </w:t>
                </w:r>
                <w:proofErr w:type="spellStart"/>
                <w:r w:rsidRPr="00F234A6">
                  <w:rPr>
                    <w:color w:val="000000"/>
                  </w:rPr>
                  <w:t>Tucholsky</w:t>
                </w:r>
                <w:proofErr w:type="spellEnd"/>
                <w:r w:rsidRPr="00F234A6">
                  <w:rPr>
                    <w:color w:val="000000"/>
                  </w:rPr>
                  <w:t xml:space="preserve"> and John </w:t>
                </w:r>
                <w:proofErr w:type="spellStart"/>
                <w:r w:rsidRPr="00F234A6">
                  <w:rPr>
                    <w:color w:val="000000"/>
                  </w:rPr>
                  <w:t>Heartfield</w:t>
                </w:r>
                <w:proofErr w:type="spellEnd"/>
                <w:r w:rsidRPr="00F234A6">
                  <w:rPr>
                    <w:color w:val="000000"/>
                  </w:rPr>
                  <w:t xml:space="preserve"> reacted to imperialist-fascist threats in their 1929 satire picture book </w:t>
                </w:r>
                <w:r w:rsidRPr="00F234A6">
                  <w:rPr>
                    <w:i/>
                    <w:color w:val="000000"/>
                  </w:rPr>
                  <w:t xml:space="preserve">Deutschland, Deutschland, </w:t>
                </w:r>
                <w:proofErr w:type="spellStart"/>
                <w:r w:rsidRPr="00F234A6">
                  <w:rPr>
                    <w:i/>
                    <w:color w:val="000000"/>
                  </w:rPr>
                  <w:t>über</w:t>
                </w:r>
                <w:proofErr w:type="spellEnd"/>
                <w:r w:rsidRPr="00F234A6">
                  <w:rPr>
                    <w:i/>
                    <w:color w:val="000000"/>
                  </w:rPr>
                  <w:t xml:space="preserve"> </w:t>
                </w:r>
                <w:proofErr w:type="spellStart"/>
                <w:r w:rsidRPr="00F234A6">
                  <w:rPr>
                    <w:i/>
                    <w:color w:val="000000"/>
                  </w:rPr>
                  <w:t>alles</w:t>
                </w:r>
                <w:proofErr w:type="spellEnd"/>
                <w:r w:rsidRPr="00F234A6">
                  <w:rPr>
                    <w:color w:val="000000"/>
                  </w:rPr>
                  <w:t>.</w:t>
                </w:r>
              </w:p>
              <w:p w14:paraId="644B1134" w14:textId="77777777" w:rsidR="00F234A6" w:rsidRDefault="00F234A6" w:rsidP="00F234A6">
                <w:pPr>
                  <w:rPr>
                    <w:color w:val="000000"/>
                  </w:rPr>
                </w:pPr>
              </w:p>
              <w:p w14:paraId="2EDFDF11" w14:textId="77777777" w:rsidR="00BA195C" w:rsidRDefault="00BA195C" w:rsidP="00F234A6">
                <w:pPr>
                  <w:rPr>
                    <w:color w:val="000000"/>
                  </w:rPr>
                </w:pPr>
                <w:r>
                  <w:rPr>
                    <w:color w:val="000000"/>
                  </w:rPr>
                  <w:t>File: DeutschlandDeutschlandÜberAlles.jpg</w:t>
                </w:r>
              </w:p>
              <w:p w14:paraId="5D7D6D95" w14:textId="77777777" w:rsidR="00BA195C" w:rsidRPr="00F234A6" w:rsidRDefault="00BA195C" w:rsidP="00BA195C">
                <w:pPr>
                  <w:pStyle w:val="Caption"/>
                </w:pPr>
                <w:r>
                  <w:t xml:space="preserve">Figure </w:t>
                </w:r>
                <w:fldSimple w:instr=" SEQ Figure \* ARABIC ">
                  <w:r>
                    <w:rPr>
                      <w:noProof/>
                    </w:rPr>
                    <w:t>4</w:t>
                  </w:r>
                </w:fldSimple>
                <w:r>
                  <w:t xml:space="preserve"> Cover of the first edition of </w:t>
                </w:r>
                <w:r>
                  <w:rPr>
                    <w:i/>
                  </w:rPr>
                  <w:t xml:space="preserve">Deutschland, Deutschland </w:t>
                </w:r>
                <w:proofErr w:type="spellStart"/>
                <w:r>
                  <w:rPr>
                    <w:i/>
                  </w:rPr>
                  <w:t>über</w:t>
                </w:r>
                <w:proofErr w:type="spellEnd"/>
                <w:r>
                  <w:rPr>
                    <w:i/>
                  </w:rPr>
                  <w:t xml:space="preserve"> </w:t>
                </w:r>
                <w:proofErr w:type="spellStart"/>
                <w:r>
                  <w:rPr>
                    <w:i/>
                  </w:rPr>
                  <w:t>alles</w:t>
                </w:r>
                <w:proofErr w:type="spellEnd"/>
                <w:r>
                  <w:t xml:space="preserve"> by Kurt </w:t>
                </w:r>
                <w:proofErr w:type="spellStart"/>
                <w:r>
                  <w:t>Tucholsky</w:t>
                </w:r>
                <w:proofErr w:type="spellEnd"/>
                <w:r>
                  <w:t xml:space="preserve"> and John </w:t>
                </w:r>
                <w:proofErr w:type="spellStart"/>
                <w:r>
                  <w:t>Heartfield</w:t>
                </w:r>
                <w:proofErr w:type="spellEnd"/>
                <w:r>
                  <w:t>, 1929.</w:t>
                </w:r>
              </w:p>
              <w:p w14:paraId="2FE1E83D" w14:textId="77777777" w:rsidR="00BA195C" w:rsidRDefault="00BA195C" w:rsidP="00F234A6">
                <w:pPr>
                  <w:rPr>
                    <w:color w:val="000000"/>
                  </w:rPr>
                </w:pPr>
                <w:r>
                  <w:rPr>
                    <w:color w:val="000000"/>
                  </w:rPr>
                  <w:lastRenderedPageBreak/>
                  <w:t xml:space="preserve">Source: </w:t>
                </w:r>
                <w:r w:rsidRPr="00D60899">
                  <w:rPr>
                    <w:color w:val="000000"/>
                  </w:rPr>
                  <w:t xml:space="preserve">Source/rights: </w:t>
                </w:r>
                <w:proofErr w:type="spellStart"/>
                <w:r w:rsidRPr="00D60899">
                  <w:rPr>
                    <w:color w:val="000000"/>
                  </w:rPr>
                  <w:t>Herkunft</w:t>
                </w:r>
                <w:proofErr w:type="spellEnd"/>
                <w:r w:rsidRPr="00D60899">
                  <w:rPr>
                    <w:color w:val="000000"/>
                  </w:rPr>
                  <w:t>/</w:t>
                </w:r>
                <w:proofErr w:type="spellStart"/>
                <w:r w:rsidRPr="00D60899">
                  <w:rPr>
                    <w:color w:val="000000"/>
                  </w:rPr>
                  <w:t>Rechte</w:t>
                </w:r>
                <w:proofErr w:type="spellEnd"/>
                <w:r w:rsidRPr="00D60899">
                  <w:rPr>
                    <w:color w:val="000000"/>
                  </w:rPr>
                  <w:t xml:space="preserve">: Kurt </w:t>
                </w:r>
                <w:proofErr w:type="spellStart"/>
                <w:r w:rsidRPr="00D60899">
                  <w:rPr>
                    <w:color w:val="000000"/>
                  </w:rPr>
                  <w:t>Tucholsky</w:t>
                </w:r>
                <w:proofErr w:type="spellEnd"/>
                <w:r w:rsidRPr="00D60899">
                  <w:rPr>
                    <w:color w:val="000000"/>
                  </w:rPr>
                  <w:t xml:space="preserve"> </w:t>
                </w:r>
                <w:proofErr w:type="spellStart"/>
                <w:r w:rsidRPr="00D60899">
                  <w:rPr>
                    <w:color w:val="000000"/>
                  </w:rPr>
                  <w:t>Literaturmuseum</w:t>
                </w:r>
                <w:proofErr w:type="spellEnd"/>
                <w:r w:rsidRPr="00D60899">
                  <w:rPr>
                    <w:color w:val="000000"/>
                  </w:rPr>
                  <w:t xml:space="preserve"> (</w:t>
                </w:r>
                <w:proofErr w:type="spellStart"/>
                <w:r w:rsidRPr="00D60899">
                  <w:rPr>
                    <w:color w:val="000000"/>
                  </w:rPr>
                  <w:t>CreativeCommons</w:t>
                </w:r>
                <w:proofErr w:type="spellEnd"/>
                <w:r w:rsidRPr="00D60899">
                  <w:rPr>
                    <w:color w:val="000000"/>
                  </w:rPr>
                  <w:t xml:space="preserve"> BY-NC-SA) URL: </w:t>
                </w:r>
                <w:hyperlink r:id="rId11" w:history="1">
                  <w:r w:rsidR="00406DD7" w:rsidRPr="000B43A7">
                    <w:rPr>
                      <w:rStyle w:val="Hyperlink"/>
                    </w:rPr>
                    <w:t>http://www.museum-digital.de/brandenburg/singleimage.php?imagenr=2659&amp;inwi=1&amp;w=1298&amp;h=606</w:t>
                  </w:r>
                </w:hyperlink>
              </w:p>
              <w:p w14:paraId="08973059" w14:textId="77777777" w:rsidR="00406DD7" w:rsidRDefault="00406DD7" w:rsidP="00F234A6">
                <w:pPr>
                  <w:rPr>
                    <w:color w:val="000000"/>
                  </w:rPr>
                </w:pPr>
              </w:p>
              <w:p w14:paraId="2B26850C" w14:textId="77777777" w:rsidR="00BA195C" w:rsidRPr="00F234A6" w:rsidRDefault="00BA195C" w:rsidP="00F234A6">
                <w:pPr>
                  <w:rPr>
                    <w:color w:val="000000"/>
                  </w:rPr>
                </w:pPr>
              </w:p>
              <w:p w14:paraId="7FCAF878" w14:textId="77777777" w:rsidR="00F234A6" w:rsidRPr="00F234A6" w:rsidRDefault="00F234A6" w:rsidP="00F234A6">
                <w:pPr>
                  <w:contextualSpacing/>
                  <w:rPr>
                    <w:color w:val="000000"/>
                  </w:rPr>
                </w:pPr>
                <w:r w:rsidRPr="00F234A6">
                  <w:rPr>
                    <w:color w:val="000000"/>
                  </w:rPr>
                  <w:t xml:space="preserve">In 1931, just before the infamous </w:t>
                </w:r>
                <w:proofErr w:type="spellStart"/>
                <w:r w:rsidRPr="00F234A6">
                  <w:rPr>
                    <w:i/>
                    <w:color w:val="000000"/>
                  </w:rPr>
                  <w:t>Weltbühnen</w:t>
                </w:r>
                <w:proofErr w:type="spellEnd"/>
                <w:r w:rsidRPr="00F234A6">
                  <w:rPr>
                    <w:color w:val="000000"/>
                  </w:rPr>
                  <w:t xml:space="preserve"> trial, the Commander of the Armed Forces unsuccessfully pressed charges against an Ignaz </w:t>
                </w:r>
                <w:proofErr w:type="spellStart"/>
                <w:r w:rsidRPr="00F234A6">
                  <w:rPr>
                    <w:color w:val="000000"/>
                  </w:rPr>
                  <w:t>Wrobel</w:t>
                </w:r>
                <w:proofErr w:type="spellEnd"/>
                <w:r w:rsidRPr="00F234A6">
                  <w:rPr>
                    <w:color w:val="000000"/>
                  </w:rPr>
                  <w:t xml:space="preserve"> article containing the sentence </w:t>
                </w:r>
                <w:r w:rsidR="00406DD7">
                  <w:rPr>
                    <w:color w:val="000000"/>
                  </w:rPr>
                  <w:t>‘</w:t>
                </w:r>
                <w:r w:rsidRPr="00F234A6">
                  <w:rPr>
                    <w:color w:val="000000"/>
                  </w:rPr>
                  <w:t>Soldiers are murderers</w:t>
                </w:r>
                <w:r w:rsidR="00406DD7">
                  <w:rPr>
                    <w:color w:val="000000"/>
                  </w:rPr>
                  <w:t>’.</w:t>
                </w:r>
                <w:r w:rsidRPr="00F234A6">
                  <w:rPr>
                    <w:color w:val="000000"/>
                  </w:rPr>
                  <w:t xml:space="preserve"> In 1932, after </w:t>
                </w:r>
                <w:proofErr w:type="spellStart"/>
                <w:r w:rsidRPr="00F234A6">
                  <w:rPr>
                    <w:i/>
                    <w:color w:val="000000"/>
                  </w:rPr>
                  <w:t>Lerne</w:t>
                </w:r>
                <w:proofErr w:type="spellEnd"/>
                <w:r w:rsidRPr="00F234A6">
                  <w:rPr>
                    <w:i/>
                    <w:color w:val="000000"/>
                  </w:rPr>
                  <w:t xml:space="preserve"> </w:t>
                </w:r>
                <w:proofErr w:type="spellStart"/>
                <w:r w:rsidRPr="00F234A6">
                  <w:rPr>
                    <w:i/>
                    <w:color w:val="000000"/>
                  </w:rPr>
                  <w:t>lachen</w:t>
                </w:r>
                <w:proofErr w:type="spellEnd"/>
                <w:r w:rsidRPr="00F234A6">
                  <w:rPr>
                    <w:i/>
                    <w:color w:val="000000"/>
                  </w:rPr>
                  <w:t xml:space="preserve"> </w:t>
                </w:r>
                <w:proofErr w:type="spellStart"/>
                <w:r w:rsidRPr="00F234A6">
                  <w:rPr>
                    <w:i/>
                    <w:color w:val="000000"/>
                  </w:rPr>
                  <w:t>ohne</w:t>
                </w:r>
                <w:proofErr w:type="spellEnd"/>
                <w:r w:rsidRPr="00F234A6">
                  <w:rPr>
                    <w:i/>
                    <w:color w:val="000000"/>
                  </w:rPr>
                  <w:t xml:space="preserve"> </w:t>
                </w:r>
                <w:proofErr w:type="spellStart"/>
                <w:r w:rsidRPr="00F234A6">
                  <w:rPr>
                    <w:i/>
                    <w:color w:val="000000"/>
                  </w:rPr>
                  <w:t>zu</w:t>
                </w:r>
                <w:proofErr w:type="spellEnd"/>
                <w:r w:rsidRPr="00F234A6">
                  <w:rPr>
                    <w:i/>
                    <w:color w:val="000000"/>
                  </w:rPr>
                  <w:t xml:space="preserve"> </w:t>
                </w:r>
                <w:proofErr w:type="spellStart"/>
                <w:r w:rsidRPr="00F234A6">
                  <w:rPr>
                    <w:i/>
                    <w:color w:val="000000"/>
                  </w:rPr>
                  <w:t>weinen</w:t>
                </w:r>
                <w:proofErr w:type="spellEnd"/>
                <w:r w:rsidRPr="00F234A6">
                  <w:rPr>
                    <w:color w:val="000000"/>
                  </w:rPr>
                  <w:t xml:space="preserve"> had appeared, </w:t>
                </w:r>
                <w:proofErr w:type="spellStart"/>
                <w:r w:rsidRPr="00F234A6">
                  <w:rPr>
                    <w:color w:val="000000"/>
                  </w:rPr>
                  <w:t>Tucholsky</w:t>
                </w:r>
                <w:proofErr w:type="spellEnd"/>
                <w:r w:rsidRPr="00F234A6">
                  <w:rPr>
                    <w:color w:val="000000"/>
                  </w:rPr>
                  <w:t xml:space="preserve"> wrote his last items for the </w:t>
                </w:r>
                <w:proofErr w:type="spellStart"/>
                <w:r w:rsidRPr="00F234A6">
                  <w:rPr>
                    <w:i/>
                    <w:color w:val="000000"/>
                  </w:rPr>
                  <w:t>Weltbühne</w:t>
                </w:r>
                <w:proofErr w:type="spellEnd"/>
                <w:r w:rsidRPr="00F234A6">
                  <w:rPr>
                    <w:color w:val="000000"/>
                  </w:rPr>
                  <w:t xml:space="preserve">, moved to Zurich, and underwent a series of surgeries for chronic nose problems that had plagued him for a decade. </w:t>
                </w:r>
                <w:bookmarkStart w:id="0" w:name="_GoBack"/>
                <w:bookmarkEnd w:id="0"/>
              </w:p>
              <w:p w14:paraId="28AB0F01" w14:textId="77777777" w:rsidR="00F234A6" w:rsidRPr="00F234A6" w:rsidRDefault="00F234A6" w:rsidP="00F234A6"/>
              <w:p w14:paraId="456B5322" w14:textId="77777777" w:rsidR="00F234A6" w:rsidRPr="00F234A6" w:rsidRDefault="00F234A6" w:rsidP="00F234A6">
                <w:pPr>
                  <w:contextualSpacing/>
                  <w:rPr>
                    <w:color w:val="000000"/>
                  </w:rPr>
                </w:pPr>
                <w:r w:rsidRPr="00F234A6">
                  <w:rPr>
                    <w:color w:val="000000"/>
                  </w:rPr>
                  <w:t xml:space="preserve">He never returned to Germany. In 1933, the Nazis arrested, tortured, and murdered Ossietzky, and the </w:t>
                </w:r>
                <w:proofErr w:type="spellStart"/>
                <w:r w:rsidRPr="00F234A6">
                  <w:rPr>
                    <w:i/>
                    <w:color w:val="000000"/>
                  </w:rPr>
                  <w:t>Weltbühne</w:t>
                </w:r>
                <w:proofErr w:type="spellEnd"/>
                <w:r w:rsidRPr="00F234A6">
                  <w:rPr>
                    <w:color w:val="000000"/>
                  </w:rPr>
                  <w:t xml:space="preserve"> closed. </w:t>
                </w:r>
                <w:proofErr w:type="spellStart"/>
                <w:r w:rsidRPr="00F234A6">
                  <w:rPr>
                    <w:color w:val="000000"/>
                  </w:rPr>
                  <w:t>Tucholsky’s</w:t>
                </w:r>
                <w:proofErr w:type="spellEnd"/>
                <w:r w:rsidRPr="00F234A6">
                  <w:rPr>
                    <w:color w:val="000000"/>
                  </w:rPr>
                  <w:t xml:space="preserve"> assets were confiscated and his books destroyed as </w:t>
                </w:r>
                <w:r w:rsidR="00406DD7">
                  <w:rPr>
                    <w:color w:val="000000"/>
                  </w:rPr>
                  <w:t>‘</w:t>
                </w:r>
                <w:r w:rsidRPr="00F234A6">
                  <w:rPr>
                    <w:color w:val="000000"/>
                  </w:rPr>
                  <w:t>Un-German</w:t>
                </w:r>
                <w:r w:rsidR="00406DD7">
                  <w:rPr>
                    <w:color w:val="000000"/>
                  </w:rPr>
                  <w:t>’</w:t>
                </w:r>
                <w:r w:rsidRPr="00F234A6">
                  <w:rPr>
                    <w:color w:val="000000"/>
                  </w:rPr>
                  <w:t xml:space="preserve"> during the May book burnings. </w:t>
                </w:r>
                <w:proofErr w:type="spellStart"/>
                <w:r w:rsidRPr="00F234A6">
                  <w:rPr>
                    <w:color w:val="000000"/>
                  </w:rPr>
                  <w:t>Tucholsky</w:t>
                </w:r>
                <w:proofErr w:type="spellEnd"/>
                <w:r w:rsidRPr="00F234A6">
                  <w:rPr>
                    <w:color w:val="000000"/>
                  </w:rPr>
                  <w:t xml:space="preserve"> left Zurich for medical treatments in France, and settled in Sweden. Sick and poor, he wrote against Knut Hamsun’s public attacks on Ossietzky, but no paper published his last articles. Kurt </w:t>
                </w:r>
                <w:proofErr w:type="spellStart"/>
                <w:r w:rsidRPr="00F234A6">
                  <w:rPr>
                    <w:color w:val="000000"/>
                  </w:rPr>
                  <w:t>Tucholsky</w:t>
                </w:r>
                <w:proofErr w:type="spellEnd"/>
                <w:r w:rsidRPr="00F234A6">
                  <w:rPr>
                    <w:color w:val="000000"/>
                  </w:rPr>
                  <w:t xml:space="preserve"> died on 21 December, 1935 in a Gothenburg hospital from a—possibly accidental—overdose of sleeping pills, and was buried near Castle </w:t>
                </w:r>
                <w:proofErr w:type="spellStart"/>
                <w:r w:rsidRPr="00F234A6">
                  <w:rPr>
                    <w:color w:val="000000"/>
                  </w:rPr>
                  <w:t>Gripsholm</w:t>
                </w:r>
                <w:proofErr w:type="spellEnd"/>
                <w:r w:rsidRPr="00F234A6">
                  <w:rPr>
                    <w:color w:val="000000"/>
                  </w:rPr>
                  <w:t xml:space="preserve">. In January, exiled German authors memorialized </w:t>
                </w:r>
                <w:proofErr w:type="spellStart"/>
                <w:r w:rsidRPr="00F234A6">
                  <w:rPr>
                    <w:color w:val="000000"/>
                  </w:rPr>
                  <w:t>Tucholsky</w:t>
                </w:r>
                <w:proofErr w:type="spellEnd"/>
                <w:r w:rsidRPr="00F234A6">
                  <w:rPr>
                    <w:color w:val="000000"/>
                  </w:rPr>
                  <w:t>, who had so eloquently expressed the daily restlessness between two wars.</w:t>
                </w:r>
              </w:p>
              <w:p w14:paraId="41611AEA" w14:textId="77777777" w:rsidR="00F234A6" w:rsidRPr="00F234A6" w:rsidRDefault="00F234A6" w:rsidP="00F234A6">
                <w:pPr>
                  <w:contextualSpacing/>
                  <w:rPr>
                    <w:color w:val="000000"/>
                  </w:rPr>
                </w:pPr>
              </w:p>
              <w:p w14:paraId="45525B80" w14:textId="77777777" w:rsidR="00F234A6" w:rsidRPr="00F234A6" w:rsidRDefault="00F234A6" w:rsidP="00F234A6">
                <w:pPr>
                  <w:pStyle w:val="Heading1"/>
                  <w:outlineLvl w:val="0"/>
                </w:pPr>
                <w:r w:rsidRPr="00F234A6">
                  <w:t>List of Works</w:t>
                </w:r>
              </w:p>
              <w:p w14:paraId="038D04D6" w14:textId="77777777" w:rsidR="00F234A6" w:rsidRPr="00F234A6" w:rsidRDefault="00F234A6" w:rsidP="00F234A6">
                <w:pPr>
                  <w:pStyle w:val="Heading2"/>
                  <w:outlineLvl w:val="1"/>
                </w:pPr>
                <w:r w:rsidRPr="00F234A6">
                  <w:t>Complete works</w:t>
                </w:r>
              </w:p>
              <w:p w14:paraId="53FF3638" w14:textId="77777777" w:rsidR="00F234A6" w:rsidRPr="00F234A6" w:rsidRDefault="00F234A6" w:rsidP="00F234A6">
                <w:pPr>
                  <w:pStyle w:val="NormalfollowingH2"/>
                  <w:rPr>
                    <w:lang w:val="de-DE"/>
                  </w:rPr>
                </w:pPr>
                <w:r w:rsidRPr="00F234A6">
                  <w:rPr>
                    <w:i/>
                  </w:rPr>
                  <w:t xml:space="preserve">Kurt </w:t>
                </w:r>
                <w:proofErr w:type="spellStart"/>
                <w:r w:rsidRPr="00F234A6">
                  <w:rPr>
                    <w:i/>
                  </w:rPr>
                  <w:t>Tucholsky</w:t>
                </w:r>
                <w:proofErr w:type="spellEnd"/>
                <w:r w:rsidRPr="00F234A6">
                  <w:rPr>
                    <w:i/>
                  </w:rPr>
                  <w:t xml:space="preserve">: </w:t>
                </w:r>
                <w:proofErr w:type="spellStart"/>
                <w:r w:rsidRPr="00F234A6">
                  <w:rPr>
                    <w:i/>
                  </w:rPr>
                  <w:t>Gesamtausgabe</w:t>
                </w:r>
                <w:proofErr w:type="spellEnd"/>
                <w:r w:rsidRPr="00F234A6">
                  <w:rPr>
                    <w:i/>
                  </w:rPr>
                  <w:t xml:space="preserve">. </w:t>
                </w:r>
                <w:r w:rsidRPr="00F234A6">
                  <w:rPr>
                    <w:i/>
                    <w:lang w:val="de-DE"/>
                  </w:rPr>
                  <w:t>Texte und Briefe</w:t>
                </w:r>
                <w:r w:rsidRPr="00F234A6">
                  <w:rPr>
                    <w:lang w:val="de-DE"/>
                  </w:rPr>
                  <w:t xml:space="preserve">. Ed. Antje </w:t>
                </w:r>
                <w:proofErr w:type="spellStart"/>
                <w:r w:rsidRPr="00F234A6">
                  <w:rPr>
                    <w:lang w:val="de-DE"/>
                  </w:rPr>
                  <w:t>Bonitz</w:t>
                </w:r>
                <w:proofErr w:type="spellEnd"/>
                <w:r w:rsidRPr="00F234A6">
                  <w:rPr>
                    <w:lang w:val="de-DE"/>
                  </w:rPr>
                  <w:t xml:space="preserve">, Dirk Grathoff, Michael Hepp, </w:t>
                </w:r>
                <w:proofErr w:type="spellStart"/>
                <w:r w:rsidRPr="00F234A6">
                  <w:rPr>
                    <w:lang w:val="de-DE"/>
                  </w:rPr>
                  <w:t>and</w:t>
                </w:r>
                <w:proofErr w:type="spellEnd"/>
                <w:r w:rsidRPr="00F234A6">
                  <w:rPr>
                    <w:lang w:val="de-DE"/>
                  </w:rPr>
                  <w:t xml:space="preserve"> Gerhard </w:t>
                </w:r>
                <w:proofErr w:type="spellStart"/>
                <w:r w:rsidRPr="00F234A6">
                  <w:rPr>
                    <w:lang w:val="de-DE"/>
                  </w:rPr>
                  <w:t>Kraiker</w:t>
                </w:r>
                <w:proofErr w:type="spellEnd"/>
                <w:r w:rsidRPr="00F234A6">
                  <w:rPr>
                    <w:lang w:val="de-DE"/>
                  </w:rPr>
                  <w:t xml:space="preserve">. 22 </w:t>
                </w:r>
                <w:proofErr w:type="spellStart"/>
                <w:r w:rsidRPr="00F234A6">
                  <w:rPr>
                    <w:lang w:val="de-DE"/>
                  </w:rPr>
                  <w:t>vols</w:t>
                </w:r>
                <w:proofErr w:type="spellEnd"/>
                <w:r w:rsidRPr="00F234A6">
                  <w:rPr>
                    <w:lang w:val="de-DE"/>
                  </w:rPr>
                  <w:t>, Reinbek: Rowohlt, 1996-2011.</w:t>
                </w:r>
              </w:p>
              <w:p w14:paraId="00CFF031" w14:textId="77777777" w:rsidR="00F234A6" w:rsidRPr="00F234A6" w:rsidRDefault="00F234A6" w:rsidP="00F234A6">
                <w:pPr>
                  <w:contextualSpacing/>
                  <w:rPr>
                    <w:color w:val="000000"/>
                    <w:lang w:val="de-DE"/>
                  </w:rPr>
                </w:pPr>
              </w:p>
              <w:p w14:paraId="443E4637" w14:textId="77777777" w:rsidR="00F234A6" w:rsidRPr="00F234A6" w:rsidRDefault="00F234A6" w:rsidP="00F234A6">
                <w:pPr>
                  <w:pStyle w:val="Heading2"/>
                  <w:outlineLvl w:val="1"/>
                  <w:rPr>
                    <w:lang w:val="de-DE"/>
                  </w:rPr>
                </w:pPr>
                <w:proofErr w:type="spellStart"/>
                <w:r w:rsidRPr="00F234A6">
                  <w:rPr>
                    <w:lang w:val="de-DE"/>
                  </w:rPr>
                  <w:t>Novellas</w:t>
                </w:r>
                <w:proofErr w:type="spellEnd"/>
              </w:p>
              <w:p w14:paraId="24189196" w14:textId="77777777" w:rsidR="00F234A6" w:rsidRPr="00F234A6" w:rsidRDefault="00F234A6" w:rsidP="00F234A6">
                <w:pPr>
                  <w:pStyle w:val="NormalfollowingH2"/>
                  <w:rPr>
                    <w:lang w:val="de-DE"/>
                  </w:rPr>
                </w:pPr>
                <w:r w:rsidRPr="00F234A6">
                  <w:rPr>
                    <w:lang w:val="de-DE"/>
                  </w:rPr>
                  <w:t>Rheinsberg. Ein Bilderbuch für Verliebte. (1912)</w:t>
                </w:r>
              </w:p>
              <w:p w14:paraId="5D95F21F" w14:textId="77777777" w:rsidR="00F234A6" w:rsidRPr="00F234A6" w:rsidRDefault="00F234A6" w:rsidP="00F234A6">
                <w:pPr>
                  <w:pStyle w:val="NormalfollowingH2"/>
                </w:pPr>
                <w:proofErr w:type="spellStart"/>
                <w:r w:rsidRPr="00F234A6">
                  <w:rPr>
                    <w:lang w:val="de-DE"/>
                  </w:rPr>
                  <w:t>Schloß</w:t>
                </w:r>
                <w:proofErr w:type="spellEnd"/>
                <w:r w:rsidRPr="00F234A6">
                  <w:rPr>
                    <w:lang w:val="de-DE"/>
                  </w:rPr>
                  <w:t xml:space="preserve"> Gripsholm. </w:t>
                </w:r>
                <w:r w:rsidRPr="00F234A6">
                  <w:t>(1931)</w:t>
                </w:r>
              </w:p>
              <w:p w14:paraId="5C7665CD" w14:textId="77777777" w:rsidR="00F234A6" w:rsidRPr="00F234A6" w:rsidRDefault="00F234A6" w:rsidP="00F234A6">
                <w:pPr>
                  <w:contextualSpacing/>
                  <w:rPr>
                    <w:color w:val="000000"/>
                  </w:rPr>
                </w:pPr>
              </w:p>
              <w:p w14:paraId="452C61CF" w14:textId="77777777" w:rsidR="00F234A6" w:rsidRPr="00F234A6" w:rsidRDefault="00F234A6" w:rsidP="00F234A6">
                <w:pPr>
                  <w:pStyle w:val="Heading2"/>
                  <w:outlineLvl w:val="1"/>
                </w:pPr>
                <w:r w:rsidRPr="00F234A6">
                  <w:t>Collections of essays and poetry</w:t>
                </w:r>
              </w:p>
              <w:p w14:paraId="52B11119" w14:textId="77777777" w:rsidR="00F234A6" w:rsidRPr="00F234A6" w:rsidRDefault="00F234A6" w:rsidP="00F234A6">
                <w:pPr>
                  <w:pStyle w:val="NormalfollowingH2"/>
                </w:pPr>
                <w:proofErr w:type="spellStart"/>
                <w:r w:rsidRPr="00F234A6">
                  <w:rPr>
                    <w:i/>
                  </w:rPr>
                  <w:t>Sämtliche</w:t>
                </w:r>
                <w:proofErr w:type="spellEnd"/>
                <w:r w:rsidRPr="00F234A6">
                  <w:rPr>
                    <w:i/>
                  </w:rPr>
                  <w:t xml:space="preserve"> </w:t>
                </w:r>
                <w:proofErr w:type="spellStart"/>
                <w:r w:rsidRPr="00F234A6">
                  <w:rPr>
                    <w:i/>
                  </w:rPr>
                  <w:t>Gedichte</w:t>
                </w:r>
                <w:proofErr w:type="spellEnd"/>
                <w:r w:rsidRPr="00F234A6">
                  <w:t xml:space="preserve">. Ed. Ute </w:t>
                </w:r>
                <w:proofErr w:type="spellStart"/>
                <w:r w:rsidRPr="00F234A6">
                  <w:t>Maack</w:t>
                </w:r>
                <w:proofErr w:type="spellEnd"/>
                <w:r w:rsidRPr="00F234A6">
                  <w:t xml:space="preserve"> and Andrea </w:t>
                </w:r>
                <w:proofErr w:type="spellStart"/>
                <w:r w:rsidRPr="00F234A6">
                  <w:t>Spingler</w:t>
                </w:r>
                <w:proofErr w:type="spellEnd"/>
                <w:r w:rsidRPr="00F234A6">
                  <w:t>. (2006)</w:t>
                </w:r>
              </w:p>
              <w:p w14:paraId="6DE9D02F" w14:textId="77777777" w:rsidR="00F234A6" w:rsidRPr="00F234A6" w:rsidRDefault="00F234A6" w:rsidP="00F234A6">
                <w:pPr>
                  <w:pStyle w:val="NormalfollowingH2"/>
                </w:pPr>
              </w:p>
              <w:p w14:paraId="3DE48EB0" w14:textId="77777777" w:rsidR="00F234A6" w:rsidRPr="00F234A6" w:rsidRDefault="00F234A6" w:rsidP="00F234A6">
                <w:pPr>
                  <w:pStyle w:val="NormalfollowingH2"/>
                  <w:rPr>
                    <w:lang w:val="de-DE"/>
                  </w:rPr>
                </w:pPr>
                <w:r w:rsidRPr="00F234A6">
                  <w:rPr>
                    <w:i/>
                  </w:rPr>
                  <w:t xml:space="preserve">Kurt </w:t>
                </w:r>
                <w:proofErr w:type="spellStart"/>
                <w:r w:rsidRPr="00F234A6">
                  <w:rPr>
                    <w:i/>
                  </w:rPr>
                  <w:t>Tucholsky</w:t>
                </w:r>
                <w:proofErr w:type="spellEnd"/>
                <w:r w:rsidRPr="00F234A6">
                  <w:rPr>
                    <w:i/>
                  </w:rPr>
                  <w:t xml:space="preserve">: </w:t>
                </w:r>
                <w:proofErr w:type="spellStart"/>
                <w:r w:rsidRPr="00F234A6">
                  <w:rPr>
                    <w:i/>
                  </w:rPr>
                  <w:t>Gedichte</w:t>
                </w:r>
                <w:proofErr w:type="spellEnd"/>
                <w:r w:rsidRPr="00F234A6">
                  <w:t xml:space="preserve">. Ed. Mary </w:t>
                </w:r>
                <w:proofErr w:type="spellStart"/>
                <w:r w:rsidRPr="00F234A6">
                  <w:t>Gerold-Tucholsky</w:t>
                </w:r>
                <w:proofErr w:type="spellEnd"/>
                <w:r w:rsidRPr="00F234A6">
                  <w:t xml:space="preserve">. </w:t>
                </w:r>
                <w:r w:rsidRPr="00F234A6">
                  <w:rPr>
                    <w:lang w:val="de-DE"/>
                  </w:rPr>
                  <w:t>(1983)</w:t>
                </w:r>
              </w:p>
              <w:p w14:paraId="0442DA45" w14:textId="77777777" w:rsidR="00F234A6" w:rsidRPr="00F234A6" w:rsidRDefault="00F234A6" w:rsidP="00F234A6">
                <w:pPr>
                  <w:pStyle w:val="NormalfollowingH2"/>
                  <w:rPr>
                    <w:lang w:val="de-DE"/>
                  </w:rPr>
                </w:pPr>
              </w:p>
              <w:p w14:paraId="13BC44DD" w14:textId="77777777" w:rsidR="00F234A6" w:rsidRPr="00F234A6" w:rsidRDefault="00F234A6" w:rsidP="00F234A6">
                <w:pPr>
                  <w:pStyle w:val="NormalfollowingH2"/>
                  <w:rPr>
                    <w:lang w:val="de-DE"/>
                  </w:rPr>
                </w:pPr>
                <w:r w:rsidRPr="00F234A6">
                  <w:rPr>
                    <w:lang w:val="de-DE"/>
                  </w:rPr>
                  <w:t xml:space="preserve">Ignaz Wrobel. </w:t>
                </w:r>
                <w:r w:rsidRPr="00F234A6">
                  <w:rPr>
                    <w:i/>
                    <w:lang w:val="de-DE"/>
                  </w:rPr>
                  <w:t>Der Zeitsparer. Grotesken</w:t>
                </w:r>
                <w:r w:rsidRPr="00F234A6">
                  <w:rPr>
                    <w:lang w:val="de-DE"/>
                  </w:rPr>
                  <w:t>. (1914)</w:t>
                </w:r>
              </w:p>
              <w:p w14:paraId="38AA83D0" w14:textId="77777777" w:rsidR="00F234A6" w:rsidRPr="00F234A6" w:rsidRDefault="00F234A6" w:rsidP="00F234A6">
                <w:pPr>
                  <w:pStyle w:val="NormalfollowingH2"/>
                  <w:rPr>
                    <w:lang w:val="de-DE"/>
                  </w:rPr>
                </w:pPr>
              </w:p>
              <w:p w14:paraId="008F9EE1" w14:textId="77777777" w:rsidR="00F234A6" w:rsidRPr="00F234A6" w:rsidRDefault="00F234A6" w:rsidP="00F234A6">
                <w:pPr>
                  <w:pStyle w:val="NormalfollowingH2"/>
                  <w:rPr>
                    <w:lang w:val="de-DE"/>
                  </w:rPr>
                </w:pPr>
                <w:r w:rsidRPr="00F234A6">
                  <w:rPr>
                    <w:lang w:val="de-DE"/>
                  </w:rPr>
                  <w:t xml:space="preserve">Theobald Tiger. </w:t>
                </w:r>
                <w:r w:rsidRPr="00F234A6">
                  <w:rPr>
                    <w:i/>
                    <w:lang w:val="de-DE"/>
                  </w:rPr>
                  <w:t>Fromme Gesänge. Mit einer Vorrede von Ignaz Wrobel</w:t>
                </w:r>
                <w:r w:rsidRPr="00F234A6">
                  <w:rPr>
                    <w:lang w:val="de-DE"/>
                  </w:rPr>
                  <w:t>. (1919)</w:t>
                </w:r>
              </w:p>
              <w:p w14:paraId="20CEC8D3" w14:textId="77777777" w:rsidR="00F234A6" w:rsidRPr="00F234A6" w:rsidRDefault="00F234A6" w:rsidP="00F234A6">
                <w:pPr>
                  <w:pStyle w:val="NormalfollowingH2"/>
                  <w:rPr>
                    <w:lang w:val="de-DE"/>
                  </w:rPr>
                </w:pPr>
              </w:p>
              <w:p w14:paraId="37FB0B24" w14:textId="77777777" w:rsidR="00F234A6" w:rsidRPr="00F234A6" w:rsidRDefault="00F234A6" w:rsidP="00F234A6">
                <w:pPr>
                  <w:pStyle w:val="NormalfollowingH2"/>
                  <w:rPr>
                    <w:lang w:val="de-DE"/>
                  </w:rPr>
                </w:pPr>
                <w:r w:rsidRPr="00F234A6">
                  <w:rPr>
                    <w:lang w:val="de-DE"/>
                  </w:rPr>
                  <w:t xml:space="preserve">Peter Panter. </w:t>
                </w:r>
                <w:r w:rsidRPr="00F234A6">
                  <w:rPr>
                    <w:i/>
                    <w:lang w:val="de-DE"/>
                  </w:rPr>
                  <w:t>Träumereien an preußischen Kaminen</w:t>
                </w:r>
                <w:r w:rsidRPr="00F234A6">
                  <w:rPr>
                    <w:lang w:val="de-DE"/>
                  </w:rPr>
                  <w:t>. (1920)</w:t>
                </w:r>
              </w:p>
              <w:p w14:paraId="34E723CE" w14:textId="77777777" w:rsidR="00F234A6" w:rsidRPr="00F234A6" w:rsidRDefault="00F234A6" w:rsidP="00F234A6">
                <w:pPr>
                  <w:pStyle w:val="NormalfollowingH2"/>
                  <w:rPr>
                    <w:lang w:val="de-DE"/>
                  </w:rPr>
                </w:pPr>
                <w:r w:rsidRPr="00F234A6">
                  <w:rPr>
                    <w:lang w:val="de-DE"/>
                  </w:rPr>
                  <w:t xml:space="preserve">Peter Panter. </w:t>
                </w:r>
                <w:r w:rsidRPr="00F234A6">
                  <w:rPr>
                    <w:i/>
                    <w:lang w:val="de-DE"/>
                  </w:rPr>
                  <w:t>Ein Pyrenäenbuch</w:t>
                </w:r>
                <w:r w:rsidRPr="00F234A6">
                  <w:rPr>
                    <w:lang w:val="de-DE"/>
                  </w:rPr>
                  <w:t>. (1927)</w:t>
                </w:r>
              </w:p>
              <w:p w14:paraId="22556F27" w14:textId="77777777" w:rsidR="00F234A6" w:rsidRPr="00F234A6" w:rsidRDefault="00F234A6" w:rsidP="00F234A6">
                <w:pPr>
                  <w:pStyle w:val="NormalfollowingH2"/>
                  <w:rPr>
                    <w:lang w:val="de-DE"/>
                  </w:rPr>
                </w:pPr>
              </w:p>
              <w:p w14:paraId="4295F26D" w14:textId="77777777" w:rsidR="00F234A6" w:rsidRPr="00F234A6" w:rsidRDefault="00F234A6" w:rsidP="00F234A6">
                <w:pPr>
                  <w:pStyle w:val="NormalfollowingH2"/>
                  <w:rPr>
                    <w:lang w:val="de-DE"/>
                  </w:rPr>
                </w:pPr>
                <w:r w:rsidRPr="00F234A6">
                  <w:rPr>
                    <w:lang w:val="de-DE"/>
                  </w:rPr>
                  <w:t xml:space="preserve">Kurt Tucholsky. </w:t>
                </w:r>
                <w:r w:rsidRPr="00F234A6">
                  <w:rPr>
                    <w:i/>
                    <w:lang w:val="de-DE"/>
                  </w:rPr>
                  <w:t>Mit 5 PS</w:t>
                </w:r>
                <w:r w:rsidRPr="00F234A6">
                  <w:rPr>
                    <w:lang w:val="de-DE"/>
                  </w:rPr>
                  <w:t>. (1928)</w:t>
                </w:r>
              </w:p>
              <w:p w14:paraId="0D820F7A" w14:textId="77777777" w:rsidR="00F234A6" w:rsidRPr="00F234A6" w:rsidRDefault="00F234A6" w:rsidP="00F234A6">
                <w:pPr>
                  <w:pStyle w:val="NormalfollowingH2"/>
                  <w:rPr>
                    <w:lang w:val="de-DE"/>
                  </w:rPr>
                </w:pPr>
                <w:r w:rsidRPr="00F234A6">
                  <w:rPr>
                    <w:lang w:val="de-DE"/>
                  </w:rPr>
                  <w:t xml:space="preserve">Kurt Tucholsky. </w:t>
                </w:r>
                <w:r w:rsidRPr="00F234A6">
                  <w:rPr>
                    <w:i/>
                    <w:lang w:val="de-DE"/>
                  </w:rPr>
                  <w:t>Das Lächeln der Mona Lisa</w:t>
                </w:r>
                <w:r w:rsidRPr="00F234A6">
                  <w:rPr>
                    <w:lang w:val="de-DE"/>
                  </w:rPr>
                  <w:t>. (1929)</w:t>
                </w:r>
              </w:p>
              <w:p w14:paraId="5198608F" w14:textId="77777777" w:rsidR="00F234A6" w:rsidRPr="00F234A6" w:rsidRDefault="00F234A6" w:rsidP="00F234A6">
                <w:pPr>
                  <w:pStyle w:val="NormalfollowingH2"/>
                </w:pPr>
                <w:r w:rsidRPr="00F234A6">
                  <w:rPr>
                    <w:lang w:val="de-DE"/>
                  </w:rPr>
                  <w:t xml:space="preserve">Kurt Tucholsky. </w:t>
                </w:r>
                <w:r w:rsidRPr="00F234A6">
                  <w:rPr>
                    <w:i/>
                    <w:lang w:val="de-DE"/>
                  </w:rPr>
                  <w:t>Lerne lachen ohne zu weinen</w:t>
                </w:r>
                <w:r w:rsidRPr="00F234A6">
                  <w:rPr>
                    <w:lang w:val="de-DE"/>
                  </w:rPr>
                  <w:t xml:space="preserve">. </w:t>
                </w:r>
                <w:r w:rsidRPr="00F234A6">
                  <w:t>(1931)</w:t>
                </w:r>
              </w:p>
              <w:p w14:paraId="5DBD325A" w14:textId="77777777" w:rsidR="00F234A6" w:rsidRPr="00F234A6" w:rsidRDefault="00F234A6" w:rsidP="00F234A6">
                <w:pPr>
                  <w:pStyle w:val="NormalfollowingH2"/>
                </w:pPr>
              </w:p>
              <w:p w14:paraId="3E418FD2" w14:textId="77777777" w:rsidR="00F234A6" w:rsidRPr="00F234A6" w:rsidRDefault="00F234A6" w:rsidP="00F234A6">
                <w:pPr>
                  <w:pStyle w:val="NormalfollowingH2"/>
                  <w:rPr>
                    <w:lang w:val="de-DE"/>
                  </w:rPr>
                </w:pPr>
                <w:r w:rsidRPr="00F234A6">
                  <w:t xml:space="preserve">Kurt </w:t>
                </w:r>
                <w:proofErr w:type="spellStart"/>
                <w:r w:rsidRPr="00F234A6">
                  <w:t>Tucholsky</w:t>
                </w:r>
                <w:proofErr w:type="spellEnd"/>
                <w:r w:rsidRPr="00F234A6">
                  <w:t xml:space="preserve"> and John </w:t>
                </w:r>
                <w:proofErr w:type="spellStart"/>
                <w:r w:rsidRPr="00F234A6">
                  <w:t>Heartfield</w:t>
                </w:r>
                <w:proofErr w:type="spellEnd"/>
                <w:r w:rsidRPr="00F234A6">
                  <w:t xml:space="preserve">. </w:t>
                </w:r>
                <w:r w:rsidRPr="00F234A6">
                  <w:rPr>
                    <w:i/>
                    <w:lang w:val="de-DE"/>
                  </w:rPr>
                  <w:t>Deutschland, Deutschland über alles</w:t>
                </w:r>
                <w:r w:rsidRPr="00F234A6">
                  <w:rPr>
                    <w:lang w:val="de-DE"/>
                  </w:rPr>
                  <w:t>. (1929)</w:t>
                </w:r>
              </w:p>
              <w:p w14:paraId="74373F0E" w14:textId="77777777" w:rsidR="00F234A6" w:rsidRPr="00F234A6" w:rsidRDefault="00F234A6" w:rsidP="00F234A6">
                <w:pPr>
                  <w:contextualSpacing/>
                  <w:rPr>
                    <w:color w:val="000000"/>
                    <w:lang w:val="de-DE"/>
                  </w:rPr>
                </w:pPr>
              </w:p>
              <w:p w14:paraId="067AFF24" w14:textId="77777777" w:rsidR="00F234A6" w:rsidRPr="00F234A6" w:rsidRDefault="00F234A6" w:rsidP="00F234A6">
                <w:pPr>
                  <w:pStyle w:val="Heading2"/>
                  <w:outlineLvl w:val="1"/>
                  <w:rPr>
                    <w:lang w:val="de-DE"/>
                  </w:rPr>
                </w:pPr>
                <w:r w:rsidRPr="00F234A6">
                  <w:rPr>
                    <w:lang w:val="de-DE"/>
                  </w:rPr>
                  <w:lastRenderedPageBreak/>
                  <w:t>Songs</w:t>
                </w:r>
              </w:p>
              <w:p w14:paraId="379AAFB7" w14:textId="77777777" w:rsidR="00F234A6" w:rsidRPr="00F234A6" w:rsidRDefault="00F234A6" w:rsidP="00F234A6">
                <w:pPr>
                  <w:pStyle w:val="NormalfollowingH2"/>
                </w:pPr>
                <w:r w:rsidRPr="00F234A6">
                  <w:rPr>
                    <w:i/>
                    <w:lang w:val="de-DE"/>
                  </w:rPr>
                  <w:t>Das Kurt Tucholsky Chanson Buch</w:t>
                </w:r>
                <w:r w:rsidRPr="00F234A6">
                  <w:rPr>
                    <w:lang w:val="de-DE"/>
                  </w:rPr>
                  <w:t xml:space="preserve">. Ed. </w:t>
                </w:r>
                <w:r w:rsidRPr="00F234A6">
                  <w:t xml:space="preserve">Mary </w:t>
                </w:r>
                <w:proofErr w:type="spellStart"/>
                <w:r w:rsidRPr="00F234A6">
                  <w:t>Gerold-Tucholsky</w:t>
                </w:r>
                <w:proofErr w:type="spellEnd"/>
                <w:r w:rsidRPr="00F234A6">
                  <w:t xml:space="preserve"> and Hans Georg </w:t>
                </w:r>
                <w:proofErr w:type="spellStart"/>
                <w:r w:rsidRPr="00F234A6">
                  <w:t>Heepe</w:t>
                </w:r>
                <w:proofErr w:type="spellEnd"/>
                <w:r w:rsidRPr="00F234A6">
                  <w:t>. (1983)</w:t>
                </w:r>
              </w:p>
              <w:p w14:paraId="4453DCB1" w14:textId="77777777" w:rsidR="00F234A6" w:rsidRPr="00F234A6" w:rsidRDefault="00F234A6" w:rsidP="00F234A6">
                <w:pPr>
                  <w:contextualSpacing/>
                  <w:rPr>
                    <w:color w:val="000000"/>
                  </w:rPr>
                </w:pPr>
              </w:p>
              <w:p w14:paraId="60464AA4" w14:textId="77777777" w:rsidR="00F234A6" w:rsidRPr="00F234A6" w:rsidRDefault="00F234A6" w:rsidP="00F234A6">
                <w:pPr>
                  <w:pStyle w:val="Heading2"/>
                  <w:outlineLvl w:val="1"/>
                </w:pPr>
                <w:r w:rsidRPr="00F234A6">
                  <w:t xml:space="preserve">Translations </w:t>
                </w:r>
              </w:p>
              <w:p w14:paraId="03AA5557" w14:textId="77777777" w:rsidR="00F234A6" w:rsidRPr="00F234A6" w:rsidRDefault="00406DD7" w:rsidP="00F234A6">
                <w:pPr>
                  <w:pStyle w:val="NormalfollowingH2"/>
                </w:pPr>
                <w:r>
                  <w:rPr>
                    <w:i/>
                  </w:rPr>
                  <w:t>‘</w:t>
                </w:r>
                <w:r w:rsidR="00F234A6" w:rsidRPr="00F234A6">
                  <w:rPr>
                    <w:i/>
                  </w:rPr>
                  <w:t>Germany? Germany</w:t>
                </w:r>
                <w:r>
                  <w:rPr>
                    <w:i/>
                  </w:rPr>
                  <w:t>’</w:t>
                </w:r>
                <w:r w:rsidR="00F234A6" w:rsidRPr="00F234A6">
                  <w:rPr>
                    <w:i/>
                  </w:rPr>
                  <w:t xml:space="preserve">: </w:t>
                </w:r>
                <w:proofErr w:type="gramStart"/>
                <w:r w:rsidR="00F234A6" w:rsidRPr="00F234A6">
                  <w:rPr>
                    <w:i/>
                  </w:rPr>
                  <w:t>a</w:t>
                </w:r>
                <w:proofErr w:type="gramEnd"/>
                <w:r w:rsidR="00F234A6" w:rsidRPr="00F234A6">
                  <w:rPr>
                    <w:i/>
                  </w:rPr>
                  <w:t xml:space="preserve"> Kurt </w:t>
                </w:r>
                <w:proofErr w:type="spellStart"/>
                <w:r w:rsidR="00F234A6" w:rsidRPr="00F234A6">
                  <w:rPr>
                    <w:i/>
                  </w:rPr>
                  <w:t>Tucholsky</w:t>
                </w:r>
                <w:proofErr w:type="spellEnd"/>
                <w:r w:rsidR="00F234A6" w:rsidRPr="00F234A6">
                  <w:rPr>
                    <w:i/>
                  </w:rPr>
                  <w:t xml:space="preserve"> Reader</w:t>
                </w:r>
                <w:r w:rsidR="00F234A6" w:rsidRPr="00F234A6">
                  <w:t xml:space="preserve">. Trans. Harry </w:t>
                </w:r>
                <w:proofErr w:type="spellStart"/>
                <w:r w:rsidR="00F234A6" w:rsidRPr="00F234A6">
                  <w:t>Zohn</w:t>
                </w:r>
                <w:proofErr w:type="spellEnd"/>
                <w:r w:rsidR="00F234A6" w:rsidRPr="00F234A6">
                  <w:t>, Karl F. Ross and Louis Golden. (1990)</w:t>
                </w:r>
              </w:p>
              <w:p w14:paraId="3898A354" w14:textId="77777777" w:rsidR="00F234A6" w:rsidRPr="00F234A6" w:rsidRDefault="00F234A6" w:rsidP="00F234A6">
                <w:pPr>
                  <w:pStyle w:val="NormalfollowingH2"/>
                </w:pPr>
              </w:p>
              <w:p w14:paraId="52BE943F" w14:textId="77777777" w:rsidR="00F234A6" w:rsidRPr="00F234A6" w:rsidRDefault="00F234A6" w:rsidP="00F234A6">
                <w:pPr>
                  <w:pStyle w:val="NormalfollowingH2"/>
                  <w:rPr>
                    <w:lang w:val="de-DE"/>
                  </w:rPr>
                </w:pPr>
                <w:r w:rsidRPr="00F234A6">
                  <w:rPr>
                    <w:i/>
                  </w:rPr>
                  <w:t xml:space="preserve">What if </w:t>
                </w:r>
                <w:proofErr w:type="gramStart"/>
                <w:r w:rsidRPr="00F234A6">
                  <w:rPr>
                    <w:i/>
                  </w:rPr>
                  <w:t>- ?</w:t>
                </w:r>
                <w:proofErr w:type="gramEnd"/>
                <w:r w:rsidRPr="00F234A6">
                  <w:rPr>
                    <w:i/>
                  </w:rPr>
                  <w:t xml:space="preserve">; Satirical writings of Kurt </w:t>
                </w:r>
                <w:proofErr w:type="spellStart"/>
                <w:r w:rsidRPr="00F234A6">
                  <w:rPr>
                    <w:i/>
                  </w:rPr>
                  <w:t>Tucholsky</w:t>
                </w:r>
                <w:proofErr w:type="spellEnd"/>
                <w:r w:rsidRPr="00F234A6">
                  <w:t xml:space="preserve">. Trans. Harry </w:t>
                </w:r>
                <w:proofErr w:type="spellStart"/>
                <w:r w:rsidRPr="00F234A6">
                  <w:t>Zohn</w:t>
                </w:r>
                <w:proofErr w:type="spellEnd"/>
                <w:r w:rsidRPr="00F234A6">
                  <w:t xml:space="preserve"> and Karl F. Ross. </w:t>
                </w:r>
                <w:r w:rsidRPr="00F234A6">
                  <w:rPr>
                    <w:lang w:val="de-DE"/>
                  </w:rPr>
                  <w:t>(1968)</w:t>
                </w:r>
              </w:p>
              <w:p w14:paraId="744A20B5" w14:textId="77777777" w:rsidR="00F234A6" w:rsidRPr="00F234A6" w:rsidRDefault="00F234A6" w:rsidP="00F234A6">
                <w:pPr>
                  <w:pStyle w:val="NormalfollowingH2"/>
                  <w:rPr>
                    <w:lang w:val="de-DE"/>
                  </w:rPr>
                </w:pPr>
              </w:p>
              <w:p w14:paraId="5AD5A834" w14:textId="77777777" w:rsidR="00F234A6" w:rsidRPr="00F234A6" w:rsidRDefault="00F234A6" w:rsidP="00F234A6">
                <w:pPr>
                  <w:pStyle w:val="NormalfollowingH2"/>
                  <w:rPr>
                    <w:lang w:val="de-DE"/>
                  </w:rPr>
                </w:pPr>
                <w:r w:rsidRPr="00F234A6">
                  <w:rPr>
                    <w:i/>
                    <w:lang w:val="de-DE"/>
                  </w:rPr>
                  <w:t>Castle Gripsholm. A Summer Story</w:t>
                </w:r>
                <w:r w:rsidRPr="00F234A6">
                  <w:rPr>
                    <w:lang w:val="de-DE"/>
                  </w:rPr>
                  <w:t>. Trans. Michael Hoffmann. (1988)</w:t>
                </w:r>
              </w:p>
              <w:p w14:paraId="51A2B4D2" w14:textId="77777777" w:rsidR="00F234A6" w:rsidRPr="00F234A6" w:rsidRDefault="00F234A6" w:rsidP="00F234A6">
                <w:pPr>
                  <w:pStyle w:val="NormalfollowingH2"/>
                  <w:rPr>
                    <w:lang w:val="de-DE"/>
                  </w:rPr>
                </w:pPr>
              </w:p>
              <w:p w14:paraId="69FFC5A3" w14:textId="77777777" w:rsidR="00F234A6" w:rsidRPr="00F234A6" w:rsidRDefault="00F234A6" w:rsidP="00F234A6">
                <w:pPr>
                  <w:pStyle w:val="NormalfollowingH2"/>
                </w:pPr>
                <w:r w:rsidRPr="00F234A6">
                  <w:rPr>
                    <w:i/>
                    <w:lang w:val="de-DE"/>
                  </w:rPr>
                  <w:t>Deutschland, Deutschland Uber Alles</w:t>
                </w:r>
                <w:r w:rsidRPr="00F234A6">
                  <w:rPr>
                    <w:lang w:val="de-DE"/>
                  </w:rPr>
                  <w:t xml:space="preserve">. Trans. </w:t>
                </w:r>
                <w:r w:rsidRPr="00F234A6">
                  <w:t>Anna Halley. (1972)</w:t>
                </w:r>
              </w:p>
              <w:p w14:paraId="144DE6E5" w14:textId="77777777" w:rsidR="00F234A6" w:rsidRPr="00F234A6" w:rsidRDefault="00F234A6" w:rsidP="00F234A6">
                <w:pPr>
                  <w:contextualSpacing/>
                  <w:rPr>
                    <w:color w:val="000000"/>
                  </w:rPr>
                </w:pPr>
              </w:p>
              <w:p w14:paraId="0B9F8928" w14:textId="77777777" w:rsidR="00F234A6" w:rsidRPr="00F234A6" w:rsidRDefault="00F234A6" w:rsidP="00F234A6">
                <w:pPr>
                  <w:pStyle w:val="Heading2"/>
                  <w:outlineLvl w:val="1"/>
                </w:pPr>
                <w:r w:rsidRPr="00F234A6">
                  <w:t>Drama</w:t>
                </w:r>
              </w:p>
              <w:p w14:paraId="025D6C39" w14:textId="77777777" w:rsidR="003F0D73" w:rsidRPr="00F234A6" w:rsidRDefault="00F234A6" w:rsidP="00F234A6">
                <w:pPr>
                  <w:pStyle w:val="NormalfollowingH2"/>
                </w:pPr>
                <w:r w:rsidRPr="00F234A6">
                  <w:t xml:space="preserve">Walter </w:t>
                </w:r>
                <w:proofErr w:type="spellStart"/>
                <w:r w:rsidRPr="00F234A6">
                  <w:t>Hasenclever</w:t>
                </w:r>
                <w:proofErr w:type="spellEnd"/>
                <w:r w:rsidRPr="00F234A6">
                  <w:t xml:space="preserve"> and Kurt </w:t>
                </w:r>
                <w:proofErr w:type="spellStart"/>
                <w:r w:rsidRPr="00F234A6">
                  <w:t>Tucholsky</w:t>
                </w:r>
                <w:proofErr w:type="spellEnd"/>
                <w:r w:rsidRPr="00F234A6">
                  <w:t xml:space="preserve">. </w:t>
                </w:r>
                <w:r w:rsidRPr="00F234A6">
                  <w:rPr>
                    <w:i/>
                    <w:lang w:val="de-DE"/>
                  </w:rPr>
                  <w:t>Christoph Kolumbus oder die Entdeckung Amerikas</w:t>
                </w:r>
                <w:r w:rsidRPr="00F234A6">
                  <w:rPr>
                    <w:lang w:val="de-DE"/>
                  </w:rPr>
                  <w:t xml:space="preserve">. </w:t>
                </w:r>
                <w:proofErr w:type="spellStart"/>
                <w:r w:rsidRPr="00F234A6">
                  <w:rPr>
                    <w:lang w:val="de-DE"/>
                  </w:rPr>
                  <w:t>Produced</w:t>
                </w:r>
                <w:proofErr w:type="spellEnd"/>
                <w:r w:rsidRPr="00F234A6">
                  <w:rPr>
                    <w:lang w:val="de-DE"/>
                  </w:rPr>
                  <w:t xml:space="preserve"> in 1932. Ed Peter Moses-Krause. (1985)</w:t>
                </w:r>
              </w:p>
            </w:tc>
          </w:sdtContent>
        </w:sdt>
      </w:tr>
      <w:tr w:rsidR="003235A7" w:rsidRPr="00F234A6" w14:paraId="48EAE19A" w14:textId="77777777" w:rsidTr="003235A7">
        <w:tc>
          <w:tcPr>
            <w:tcW w:w="9016" w:type="dxa"/>
          </w:tcPr>
          <w:p w14:paraId="7EF5E730" w14:textId="77777777" w:rsidR="003235A7" w:rsidRPr="00F234A6" w:rsidRDefault="003235A7" w:rsidP="008A5B87">
            <w:r w:rsidRPr="00F234A6">
              <w:rPr>
                <w:u w:val="single"/>
              </w:rPr>
              <w:lastRenderedPageBreak/>
              <w:t>Further reading</w:t>
            </w:r>
            <w:r w:rsidRPr="00F234A6">
              <w:t>:</w:t>
            </w:r>
          </w:p>
          <w:sdt>
            <w:sdtPr>
              <w:alias w:val="Further reading"/>
              <w:tag w:val="furtherReading"/>
              <w:id w:val="-1516217107"/>
              <w:placeholder>
                <w:docPart w:val="464690DF26F2804BB7029D44066744D2"/>
              </w:placeholder>
            </w:sdtPr>
            <w:sdtEndPr/>
            <w:sdtContent>
              <w:p w14:paraId="3AB31872" w14:textId="77777777" w:rsidR="00F234A6" w:rsidRDefault="00F234A6" w:rsidP="00F234A6"/>
              <w:p w14:paraId="03BD9892" w14:textId="77777777" w:rsidR="00D310A6" w:rsidRDefault="00520A56" w:rsidP="00F234A6">
                <w:sdt>
                  <w:sdtPr>
                    <w:id w:val="940106373"/>
                    <w:citation/>
                  </w:sdtPr>
                  <w:sdtEndPr/>
                  <w:sdtContent>
                    <w:r w:rsidR="00D310A6">
                      <w:fldChar w:fldCharType="begin"/>
                    </w:r>
                    <w:r w:rsidR="00D310A6">
                      <w:rPr>
                        <w:lang w:val="en-US"/>
                      </w:rPr>
                      <w:instrText xml:space="preserve"> CITATION Bel10 \l 1033 </w:instrText>
                    </w:r>
                    <w:r w:rsidR="00D310A6">
                      <w:fldChar w:fldCharType="separate"/>
                    </w:r>
                    <w:r w:rsidR="00D310A6">
                      <w:rPr>
                        <w:noProof/>
                        <w:lang w:val="en-US"/>
                      </w:rPr>
                      <w:t>(Bellin)</w:t>
                    </w:r>
                    <w:r w:rsidR="00D310A6">
                      <w:fldChar w:fldCharType="end"/>
                    </w:r>
                  </w:sdtContent>
                </w:sdt>
              </w:p>
              <w:p w14:paraId="1B92D3A3" w14:textId="77777777" w:rsidR="00D310A6" w:rsidRDefault="00D310A6" w:rsidP="00F234A6"/>
              <w:p w14:paraId="6ACDC956" w14:textId="77777777" w:rsidR="00D310A6" w:rsidRDefault="00520A56" w:rsidP="00F234A6">
                <w:sdt>
                  <w:sdtPr>
                    <w:id w:val="872813746"/>
                    <w:citation/>
                  </w:sdtPr>
                  <w:sdtEndPr/>
                  <w:sdtContent>
                    <w:r w:rsidR="00D310A6">
                      <w:fldChar w:fldCharType="begin"/>
                    </w:r>
                    <w:r w:rsidR="00D310A6">
                      <w:rPr>
                        <w:lang w:val="en-US"/>
                      </w:rPr>
                      <w:instrText xml:space="preserve"> CITATION Bry81 \l 1033 </w:instrText>
                    </w:r>
                    <w:r w:rsidR="00D310A6">
                      <w:fldChar w:fldCharType="separate"/>
                    </w:r>
                    <w:r w:rsidR="00D310A6">
                      <w:rPr>
                        <w:noProof/>
                        <w:lang w:val="en-US"/>
                      </w:rPr>
                      <w:t>(Grenville)</w:t>
                    </w:r>
                    <w:r w:rsidR="00D310A6">
                      <w:fldChar w:fldCharType="end"/>
                    </w:r>
                  </w:sdtContent>
                </w:sdt>
              </w:p>
              <w:p w14:paraId="73B1E020" w14:textId="77777777" w:rsidR="00D310A6" w:rsidRDefault="00D310A6" w:rsidP="00F234A6"/>
              <w:p w14:paraId="09F01D72" w14:textId="77777777" w:rsidR="00EC2109" w:rsidRDefault="00520A56" w:rsidP="00F234A6">
                <w:sdt>
                  <w:sdtPr>
                    <w:id w:val="1401177409"/>
                    <w:citation/>
                  </w:sdtPr>
                  <w:sdtEndPr/>
                  <w:sdtContent>
                    <w:r w:rsidR="00EC2109">
                      <w:fldChar w:fldCharType="begin"/>
                    </w:r>
                    <w:r w:rsidR="00EC2109">
                      <w:rPr>
                        <w:lang w:val="en-US"/>
                      </w:rPr>
                      <w:instrText xml:space="preserve"> CITATION Hep93 \l 1033 </w:instrText>
                    </w:r>
                    <w:r w:rsidR="00EC2109">
                      <w:fldChar w:fldCharType="separate"/>
                    </w:r>
                    <w:r w:rsidR="00EC2109">
                      <w:rPr>
                        <w:noProof/>
                        <w:lang w:val="en-US"/>
                      </w:rPr>
                      <w:t>(Hepp)</w:t>
                    </w:r>
                    <w:r w:rsidR="00EC2109">
                      <w:fldChar w:fldCharType="end"/>
                    </w:r>
                  </w:sdtContent>
                </w:sdt>
              </w:p>
              <w:p w14:paraId="5BA64E97" w14:textId="77777777" w:rsidR="00EC2109" w:rsidRDefault="00EC2109" w:rsidP="00F234A6"/>
              <w:p w14:paraId="1621EF31" w14:textId="77777777" w:rsidR="00EC2109" w:rsidRDefault="00520A56" w:rsidP="00F234A6">
                <w:sdt>
                  <w:sdtPr>
                    <w:id w:val="-1443683737"/>
                    <w:citation/>
                  </w:sdtPr>
                  <w:sdtEndPr/>
                  <w:sdtContent>
                    <w:r w:rsidR="00EC2109">
                      <w:fldChar w:fldCharType="begin"/>
                    </w:r>
                    <w:r w:rsidR="00EC2109">
                      <w:rPr>
                        <w:lang w:val="en-US"/>
                      </w:rPr>
                      <w:instrText xml:space="preserve"> CITATION Hos13 \l 1033 </w:instrText>
                    </w:r>
                    <w:r w:rsidR="00EC2109">
                      <w:fldChar w:fldCharType="separate"/>
                    </w:r>
                    <w:r w:rsidR="00EC2109">
                      <w:rPr>
                        <w:noProof/>
                        <w:lang w:val="en-US"/>
                      </w:rPr>
                      <w:t>(Hosfeld)</w:t>
                    </w:r>
                    <w:r w:rsidR="00EC2109">
                      <w:fldChar w:fldCharType="end"/>
                    </w:r>
                  </w:sdtContent>
                </w:sdt>
              </w:p>
              <w:p w14:paraId="2EE1F9B4" w14:textId="77777777" w:rsidR="00EC2109" w:rsidRDefault="00EC2109" w:rsidP="00F234A6"/>
              <w:p w14:paraId="2E352C22" w14:textId="77777777" w:rsidR="003235A7" w:rsidRPr="00F234A6" w:rsidRDefault="00520A56" w:rsidP="00BA195C">
                <w:pPr>
                  <w:keepNext/>
                </w:pPr>
                <w:sdt>
                  <w:sdtPr>
                    <w:id w:val="-1749797090"/>
                    <w:citation/>
                  </w:sdtPr>
                  <w:sdtEndPr/>
                  <w:sdtContent>
                    <w:r w:rsidR="00EC2109">
                      <w:fldChar w:fldCharType="begin"/>
                    </w:r>
                    <w:r w:rsidR="00EC2109">
                      <w:rPr>
                        <w:lang w:val="en-US"/>
                      </w:rPr>
                      <w:instrText xml:space="preserve"> CITATION Lin11 \l 1033 </w:instrText>
                    </w:r>
                    <w:r w:rsidR="00EC2109">
                      <w:fldChar w:fldCharType="separate"/>
                    </w:r>
                    <w:r w:rsidR="00EC2109">
                      <w:rPr>
                        <w:noProof/>
                        <w:lang w:val="en-US"/>
                      </w:rPr>
                      <w:t>(Linder)</w:t>
                    </w:r>
                    <w:r w:rsidR="00EC2109">
                      <w:fldChar w:fldCharType="end"/>
                    </w:r>
                  </w:sdtContent>
                </w:sdt>
              </w:p>
            </w:sdtContent>
          </w:sdt>
        </w:tc>
      </w:tr>
    </w:tbl>
    <w:p w14:paraId="75DDB532" w14:textId="77777777" w:rsidR="00C27FAB" w:rsidRPr="00F234A6" w:rsidRDefault="00C27FAB" w:rsidP="00BA195C">
      <w:pPr>
        <w:pStyle w:val="Caption"/>
      </w:pPr>
    </w:p>
    <w:sectPr w:rsidR="00C27FAB" w:rsidRPr="00F234A6">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C072E3" w14:textId="77777777" w:rsidR="00520A56" w:rsidRDefault="00520A56" w:rsidP="007A0D55">
      <w:pPr>
        <w:spacing w:after="0" w:line="240" w:lineRule="auto"/>
      </w:pPr>
      <w:r>
        <w:separator/>
      </w:r>
    </w:p>
  </w:endnote>
  <w:endnote w:type="continuationSeparator" w:id="0">
    <w:p w14:paraId="121DDAA3" w14:textId="77777777" w:rsidR="00520A56" w:rsidRDefault="00520A5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71D2F0" w14:textId="77777777" w:rsidR="00520A56" w:rsidRDefault="00520A56" w:rsidP="007A0D55">
      <w:pPr>
        <w:spacing w:after="0" w:line="240" w:lineRule="auto"/>
      </w:pPr>
      <w:r>
        <w:separator/>
      </w:r>
    </w:p>
  </w:footnote>
  <w:footnote w:type="continuationSeparator" w:id="0">
    <w:p w14:paraId="41E75C59" w14:textId="77777777" w:rsidR="00520A56" w:rsidRDefault="00520A5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6C621" w14:textId="77777777" w:rsidR="00EC2109" w:rsidRDefault="00EC210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84BC0DF" w14:textId="77777777" w:rsidR="00EC2109" w:rsidRDefault="00EC210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00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06DD7"/>
    <w:rsid w:val="00462DBE"/>
    <w:rsid w:val="00464699"/>
    <w:rsid w:val="00483379"/>
    <w:rsid w:val="00487BC5"/>
    <w:rsid w:val="00496888"/>
    <w:rsid w:val="004A7476"/>
    <w:rsid w:val="004E5896"/>
    <w:rsid w:val="00513EE6"/>
    <w:rsid w:val="00520A5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A195C"/>
    <w:rsid w:val="00BC39C9"/>
    <w:rsid w:val="00BE5BF7"/>
    <w:rsid w:val="00BF40E1"/>
    <w:rsid w:val="00C27FAB"/>
    <w:rsid w:val="00C358D4"/>
    <w:rsid w:val="00C6296B"/>
    <w:rsid w:val="00CC586D"/>
    <w:rsid w:val="00CF1542"/>
    <w:rsid w:val="00CF3EC5"/>
    <w:rsid w:val="00D310A6"/>
    <w:rsid w:val="00D656DA"/>
    <w:rsid w:val="00D72009"/>
    <w:rsid w:val="00D83300"/>
    <w:rsid w:val="00DC6B48"/>
    <w:rsid w:val="00DF01B0"/>
    <w:rsid w:val="00E85A05"/>
    <w:rsid w:val="00E95829"/>
    <w:rsid w:val="00EA606C"/>
    <w:rsid w:val="00EB0C8C"/>
    <w:rsid w:val="00EB51FD"/>
    <w:rsid w:val="00EB77DB"/>
    <w:rsid w:val="00EC2109"/>
    <w:rsid w:val="00ED139F"/>
    <w:rsid w:val="00EF74F7"/>
    <w:rsid w:val="00F234A6"/>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7D455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7200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2009"/>
    <w:rPr>
      <w:rFonts w:ascii="Lucida Grande" w:hAnsi="Lucida Grande" w:cs="Lucida Grande"/>
      <w:sz w:val="18"/>
      <w:szCs w:val="18"/>
    </w:rPr>
  </w:style>
  <w:style w:type="character" w:customStyle="1" w:styleId="st">
    <w:name w:val="st"/>
    <w:rsid w:val="00F234A6"/>
  </w:style>
  <w:style w:type="character" w:styleId="Emphasis">
    <w:name w:val="Emphasis"/>
    <w:uiPriority w:val="20"/>
    <w:qFormat/>
    <w:rsid w:val="00F234A6"/>
    <w:rPr>
      <w:i/>
    </w:rPr>
  </w:style>
  <w:style w:type="paragraph" w:styleId="Caption">
    <w:name w:val="caption"/>
    <w:basedOn w:val="Normal"/>
    <w:next w:val="Normal"/>
    <w:uiPriority w:val="35"/>
    <w:semiHidden/>
    <w:qFormat/>
    <w:rsid w:val="00BA195C"/>
    <w:pPr>
      <w:spacing w:after="200" w:line="240" w:lineRule="auto"/>
    </w:pPr>
    <w:rPr>
      <w:b/>
      <w:bCs/>
      <w:color w:val="5B9BD5" w:themeColor="accent1"/>
      <w:sz w:val="18"/>
      <w:szCs w:val="18"/>
    </w:rPr>
  </w:style>
  <w:style w:type="character" w:styleId="Hyperlink">
    <w:name w:val="Hyperlink"/>
    <w:basedOn w:val="DefaultParagraphFont"/>
    <w:uiPriority w:val="99"/>
    <w:semiHidden/>
    <w:rsid w:val="00406DD7"/>
    <w:rPr>
      <w:color w:val="0563C1" w:themeColor="hyperlink"/>
      <w:u w:val="single"/>
    </w:rPr>
  </w:style>
  <w:style w:type="character" w:styleId="FollowedHyperlink">
    <w:name w:val="FollowedHyperlink"/>
    <w:basedOn w:val="DefaultParagraphFont"/>
    <w:uiPriority w:val="99"/>
    <w:semiHidden/>
    <w:rsid w:val="00406DD7"/>
    <w:rPr>
      <w:color w:val="954F72" w:themeColor="followedHyperlink"/>
      <w:u w:val="single"/>
    </w:rPr>
  </w:style>
  <w:style w:type="paragraph" w:styleId="DocumentMap">
    <w:name w:val="Document Map"/>
    <w:basedOn w:val="Normal"/>
    <w:link w:val="DocumentMapChar"/>
    <w:uiPriority w:val="99"/>
    <w:semiHidden/>
    <w:unhideWhenUsed/>
    <w:rsid w:val="00406DD7"/>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406DD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useum-digital.de/brandenburg/singleimage.php?imagenr=2659&amp;inwi=1&amp;w=1298&amp;h=606"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useum-digital.de/brandenburg/singleimage.php?imagenr=1672&amp;inwi=1&amp;w=1298&amp;h=606" TargetMode="External"/><Relationship Id="rId9" Type="http://schemas.openxmlformats.org/officeDocument/2006/relationships/hyperlink" Target="http://www.hermannungar.com/images/University%201911-1918/slides/005c.html" TargetMode="External"/><Relationship Id="rId10" Type="http://schemas.openxmlformats.org/officeDocument/2006/relationships/hyperlink" Target="http://de.wikipedia.org/wiki/Kurt_Tucholsky#/media/File:TucholskyParis1928.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45DD62F49656A49BECCC5C2BC1D19C4"/>
        <w:category>
          <w:name w:val="General"/>
          <w:gallery w:val="placeholder"/>
        </w:category>
        <w:types>
          <w:type w:val="bbPlcHdr"/>
        </w:types>
        <w:behaviors>
          <w:behavior w:val="content"/>
        </w:behaviors>
        <w:guid w:val="{E9858178-3807-1E47-BE60-3C3BFA65B669}"/>
      </w:docPartPr>
      <w:docPartBody>
        <w:p w:rsidR="003C0F6B" w:rsidRDefault="005965F2">
          <w:pPr>
            <w:pStyle w:val="D45DD62F49656A49BECCC5C2BC1D19C4"/>
          </w:pPr>
          <w:r w:rsidRPr="00CC586D">
            <w:rPr>
              <w:rStyle w:val="PlaceholderText"/>
              <w:b/>
              <w:color w:val="FFFFFF" w:themeColor="background1"/>
            </w:rPr>
            <w:t>[Salutation]</w:t>
          </w:r>
        </w:p>
      </w:docPartBody>
    </w:docPart>
    <w:docPart>
      <w:docPartPr>
        <w:name w:val="423B80DC8D88704A950709FF7C7BF232"/>
        <w:category>
          <w:name w:val="General"/>
          <w:gallery w:val="placeholder"/>
        </w:category>
        <w:types>
          <w:type w:val="bbPlcHdr"/>
        </w:types>
        <w:behaviors>
          <w:behavior w:val="content"/>
        </w:behaviors>
        <w:guid w:val="{AD2F3C78-5D6C-834D-A5D7-F4D624C876C2}"/>
      </w:docPartPr>
      <w:docPartBody>
        <w:p w:rsidR="003C0F6B" w:rsidRDefault="005965F2">
          <w:pPr>
            <w:pStyle w:val="423B80DC8D88704A950709FF7C7BF232"/>
          </w:pPr>
          <w:r>
            <w:rPr>
              <w:rStyle w:val="PlaceholderText"/>
            </w:rPr>
            <w:t>[First name]</w:t>
          </w:r>
        </w:p>
      </w:docPartBody>
    </w:docPart>
    <w:docPart>
      <w:docPartPr>
        <w:name w:val="668BB0D34089D943BBEFF1E14FCB150B"/>
        <w:category>
          <w:name w:val="General"/>
          <w:gallery w:val="placeholder"/>
        </w:category>
        <w:types>
          <w:type w:val="bbPlcHdr"/>
        </w:types>
        <w:behaviors>
          <w:behavior w:val="content"/>
        </w:behaviors>
        <w:guid w:val="{E7DAF95A-BEC9-DC4A-B813-9224749D41E4}"/>
      </w:docPartPr>
      <w:docPartBody>
        <w:p w:rsidR="003C0F6B" w:rsidRDefault="005965F2">
          <w:pPr>
            <w:pStyle w:val="668BB0D34089D943BBEFF1E14FCB150B"/>
          </w:pPr>
          <w:r>
            <w:rPr>
              <w:rStyle w:val="PlaceholderText"/>
            </w:rPr>
            <w:t>[Middle name]</w:t>
          </w:r>
        </w:p>
      </w:docPartBody>
    </w:docPart>
    <w:docPart>
      <w:docPartPr>
        <w:name w:val="E314B4338981C8409B87CF5685AD99C5"/>
        <w:category>
          <w:name w:val="General"/>
          <w:gallery w:val="placeholder"/>
        </w:category>
        <w:types>
          <w:type w:val="bbPlcHdr"/>
        </w:types>
        <w:behaviors>
          <w:behavior w:val="content"/>
        </w:behaviors>
        <w:guid w:val="{AFFDE375-DDF2-2446-A98A-32F66AF2A08A}"/>
      </w:docPartPr>
      <w:docPartBody>
        <w:p w:rsidR="003C0F6B" w:rsidRDefault="005965F2">
          <w:pPr>
            <w:pStyle w:val="E314B4338981C8409B87CF5685AD99C5"/>
          </w:pPr>
          <w:r>
            <w:rPr>
              <w:rStyle w:val="PlaceholderText"/>
            </w:rPr>
            <w:t>[Last name]</w:t>
          </w:r>
        </w:p>
      </w:docPartBody>
    </w:docPart>
    <w:docPart>
      <w:docPartPr>
        <w:name w:val="4DD635C9F25020408E310BCB64706687"/>
        <w:category>
          <w:name w:val="General"/>
          <w:gallery w:val="placeholder"/>
        </w:category>
        <w:types>
          <w:type w:val="bbPlcHdr"/>
        </w:types>
        <w:behaviors>
          <w:behavior w:val="content"/>
        </w:behaviors>
        <w:guid w:val="{ECBD4F11-E4BB-014E-904D-30C31CD29DC6}"/>
      </w:docPartPr>
      <w:docPartBody>
        <w:p w:rsidR="003C0F6B" w:rsidRDefault="005965F2">
          <w:pPr>
            <w:pStyle w:val="4DD635C9F25020408E310BCB64706687"/>
          </w:pPr>
          <w:r>
            <w:rPr>
              <w:rStyle w:val="PlaceholderText"/>
            </w:rPr>
            <w:t>[Enter your biography]</w:t>
          </w:r>
        </w:p>
      </w:docPartBody>
    </w:docPart>
    <w:docPart>
      <w:docPartPr>
        <w:name w:val="F745791611918D4BA0A5213E5446C763"/>
        <w:category>
          <w:name w:val="General"/>
          <w:gallery w:val="placeholder"/>
        </w:category>
        <w:types>
          <w:type w:val="bbPlcHdr"/>
        </w:types>
        <w:behaviors>
          <w:behavior w:val="content"/>
        </w:behaviors>
        <w:guid w:val="{8BB56725-6C73-2A44-A198-12B6F87E1E15}"/>
      </w:docPartPr>
      <w:docPartBody>
        <w:p w:rsidR="003C0F6B" w:rsidRDefault="005965F2">
          <w:pPr>
            <w:pStyle w:val="F745791611918D4BA0A5213E5446C763"/>
          </w:pPr>
          <w:r>
            <w:rPr>
              <w:rStyle w:val="PlaceholderText"/>
            </w:rPr>
            <w:t>[Enter the institution with which you are affiliated]</w:t>
          </w:r>
        </w:p>
      </w:docPartBody>
    </w:docPart>
    <w:docPart>
      <w:docPartPr>
        <w:name w:val="5DB68875D85E8B408840B7F7038621D6"/>
        <w:category>
          <w:name w:val="General"/>
          <w:gallery w:val="placeholder"/>
        </w:category>
        <w:types>
          <w:type w:val="bbPlcHdr"/>
        </w:types>
        <w:behaviors>
          <w:behavior w:val="content"/>
        </w:behaviors>
        <w:guid w:val="{AB544748-A308-EE4B-AABB-8686EF215BE7}"/>
      </w:docPartPr>
      <w:docPartBody>
        <w:p w:rsidR="003C0F6B" w:rsidRDefault="005965F2">
          <w:pPr>
            <w:pStyle w:val="5DB68875D85E8B408840B7F7038621D6"/>
          </w:pPr>
          <w:r w:rsidRPr="00EF74F7">
            <w:rPr>
              <w:b/>
              <w:color w:val="808080" w:themeColor="background1" w:themeShade="80"/>
            </w:rPr>
            <w:t>[Enter the headword for your article]</w:t>
          </w:r>
        </w:p>
      </w:docPartBody>
    </w:docPart>
    <w:docPart>
      <w:docPartPr>
        <w:name w:val="6CEB23C16D432048973B8DEC05E2CE68"/>
        <w:category>
          <w:name w:val="General"/>
          <w:gallery w:val="placeholder"/>
        </w:category>
        <w:types>
          <w:type w:val="bbPlcHdr"/>
        </w:types>
        <w:behaviors>
          <w:behavior w:val="content"/>
        </w:behaviors>
        <w:guid w:val="{1B15C286-A5FE-104A-BC54-F061D4333026}"/>
      </w:docPartPr>
      <w:docPartBody>
        <w:p w:rsidR="003C0F6B" w:rsidRDefault="005965F2">
          <w:pPr>
            <w:pStyle w:val="6CEB23C16D432048973B8DEC05E2CE6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10977974DD43646BF3C84FC5EED2124"/>
        <w:category>
          <w:name w:val="General"/>
          <w:gallery w:val="placeholder"/>
        </w:category>
        <w:types>
          <w:type w:val="bbPlcHdr"/>
        </w:types>
        <w:behaviors>
          <w:behavior w:val="content"/>
        </w:behaviors>
        <w:guid w:val="{FC278920-C9E4-2B4B-9CDD-92768CC34D6F}"/>
      </w:docPartPr>
      <w:docPartBody>
        <w:p w:rsidR="003C0F6B" w:rsidRDefault="005965F2">
          <w:pPr>
            <w:pStyle w:val="610977974DD43646BF3C84FC5EED212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5CC60D66B534D448CC4CD65B4178812"/>
        <w:category>
          <w:name w:val="General"/>
          <w:gallery w:val="placeholder"/>
        </w:category>
        <w:types>
          <w:type w:val="bbPlcHdr"/>
        </w:types>
        <w:behaviors>
          <w:behavior w:val="content"/>
        </w:behaviors>
        <w:guid w:val="{60FD123E-B14E-DB46-9303-801132DCEC0E}"/>
      </w:docPartPr>
      <w:docPartBody>
        <w:p w:rsidR="003C0F6B" w:rsidRDefault="005965F2">
          <w:pPr>
            <w:pStyle w:val="75CC60D66B534D448CC4CD65B417881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64690DF26F2804BB7029D44066744D2"/>
        <w:category>
          <w:name w:val="General"/>
          <w:gallery w:val="placeholder"/>
        </w:category>
        <w:types>
          <w:type w:val="bbPlcHdr"/>
        </w:types>
        <w:behaviors>
          <w:behavior w:val="content"/>
        </w:behaviors>
        <w:guid w:val="{77197DD4-1387-C44C-8D17-BBD7286C1B1B}"/>
      </w:docPartPr>
      <w:docPartBody>
        <w:p w:rsidR="003C0F6B" w:rsidRDefault="005965F2">
          <w:pPr>
            <w:pStyle w:val="464690DF26F2804BB7029D44066744D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F6B"/>
    <w:rsid w:val="003C0F6B"/>
    <w:rsid w:val="005965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45DD62F49656A49BECCC5C2BC1D19C4">
    <w:name w:val="D45DD62F49656A49BECCC5C2BC1D19C4"/>
  </w:style>
  <w:style w:type="paragraph" w:customStyle="1" w:styleId="423B80DC8D88704A950709FF7C7BF232">
    <w:name w:val="423B80DC8D88704A950709FF7C7BF232"/>
  </w:style>
  <w:style w:type="paragraph" w:customStyle="1" w:styleId="668BB0D34089D943BBEFF1E14FCB150B">
    <w:name w:val="668BB0D34089D943BBEFF1E14FCB150B"/>
  </w:style>
  <w:style w:type="paragraph" w:customStyle="1" w:styleId="E314B4338981C8409B87CF5685AD99C5">
    <w:name w:val="E314B4338981C8409B87CF5685AD99C5"/>
  </w:style>
  <w:style w:type="paragraph" w:customStyle="1" w:styleId="4DD635C9F25020408E310BCB64706687">
    <w:name w:val="4DD635C9F25020408E310BCB64706687"/>
  </w:style>
  <w:style w:type="paragraph" w:customStyle="1" w:styleId="F745791611918D4BA0A5213E5446C763">
    <w:name w:val="F745791611918D4BA0A5213E5446C763"/>
  </w:style>
  <w:style w:type="paragraph" w:customStyle="1" w:styleId="5DB68875D85E8B408840B7F7038621D6">
    <w:name w:val="5DB68875D85E8B408840B7F7038621D6"/>
  </w:style>
  <w:style w:type="paragraph" w:customStyle="1" w:styleId="6CEB23C16D432048973B8DEC05E2CE68">
    <w:name w:val="6CEB23C16D432048973B8DEC05E2CE68"/>
  </w:style>
  <w:style w:type="paragraph" w:customStyle="1" w:styleId="610977974DD43646BF3C84FC5EED2124">
    <w:name w:val="610977974DD43646BF3C84FC5EED2124"/>
  </w:style>
  <w:style w:type="paragraph" w:customStyle="1" w:styleId="75CC60D66B534D448CC4CD65B4178812">
    <w:name w:val="75CC60D66B534D448CC4CD65B4178812"/>
  </w:style>
  <w:style w:type="paragraph" w:customStyle="1" w:styleId="464690DF26F2804BB7029D44066744D2">
    <w:name w:val="464690DF26F2804BB7029D44066744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Bel10</b:Tag>
    <b:SourceType>Book</b:SourceType>
    <b:Guid>{F1A8C5B8-BA5E-B348-BB1D-FA0732894ACE}</b:Guid>
    <b:Author>
      <b:Author>
        <b:NameList>
          <b:Person>
            <b:Last>Bellin</b:Last>
            <b:First>Klaus</b:First>
          </b:Person>
        </b:NameList>
      </b:Author>
    </b:Author>
    <b:Title>Es war wie Glas zwischen uns. Die Geschichte von Mary und Kurt Tucholsky</b:Title>
    <b:City>Berlin</b:City>
    <b:Publisher>Verlag für Berlin-Brandenburg</b:Publisher>
    <b:Year>2010</b:Year>
    <b:RefOrder>1</b:RefOrder>
  </b:Source>
  <b:Source>
    <b:Tag>Bry81</b:Tag>
    <b:SourceType>Book</b:SourceType>
    <b:Guid>{8FB5CC7D-9DA9-A242-BB35-67FFCE7C6B97}</b:Guid>
    <b:Author>
      <b:Author>
        <b:NameList>
          <b:Person>
            <b:Last>Grenville</b:Last>
            <b:First>Bryan</b:First>
            <b:Middle>P.</b:Middle>
          </b:Person>
        </b:NameList>
      </b:Author>
    </b:Author>
    <b:Title>Kurt Tucholsky: The Ironic Sentimentalist</b:Title>
    <b:City>London</b:City>
    <b:Publisher>Wolff (Oswald) Books</b:Publisher>
    <b:Year>1981</b:Year>
    <b:RefOrder>2</b:RefOrder>
  </b:Source>
  <b:Source>
    <b:Tag>Hep93</b:Tag>
    <b:SourceType>Book</b:SourceType>
    <b:Guid>{3716D18D-78EE-0641-BD7E-326046B1720D}</b:Guid>
    <b:Author>
      <b:Author>
        <b:NameList>
          <b:Person>
            <b:Last>Hepp</b:Last>
            <b:First>Michael</b:First>
          </b:Person>
        </b:NameList>
      </b:Author>
    </b:Author>
    <b:Title>Kurt Tucholsky. Biographische Annäherungen</b:Title>
    <b:City>Reinbek</b:City>
    <b:Publisher>Rowohlt</b:Publisher>
    <b:Year>1993</b:Year>
    <b:RefOrder>3</b:RefOrder>
  </b:Source>
  <b:Source>
    <b:Tag>Hos13</b:Tag>
    <b:SourceType>Book</b:SourceType>
    <b:Guid>{6B6EE7BE-3C71-E249-AC13-0B6D997C8F6A}</b:Guid>
    <b:Author>
      <b:Author>
        <b:NameList>
          <b:Person>
            <b:Last>Hosfeld</b:Last>
            <b:First>Rolf</b:First>
          </b:Person>
        </b:NameList>
      </b:Author>
    </b:Author>
    <b:Title>Tucholsky – Ein Deutsches Leben</b:Title>
    <b:City>Berlin</b:City>
    <b:Publisher>Siedler Verlag</b:Publisher>
    <b:Year>2013</b:Year>
    <b:RefOrder>4</b:RefOrder>
  </b:Source>
  <b:Source>
    <b:Tag>Lin11</b:Tag>
    <b:SourceType>JournalArticle</b:SourceType>
    <b:Guid>{AC51DFB5-4C2B-804B-8CEA-FF26B9810A9C}</b:Guid>
    <b:Title>Multiple Pseudonymities: The Affinity by Choice between Kurt Tucholsky and Kaspar Hauser</b:Title>
    <b:Year>2011</b:Year>
    <b:Volume>34</b:Volume>
    <b:Pages>45-68</b:Pages>
    <b:Author>
      <b:Author>
        <b:NameList>
          <b:Person>
            <b:Last>Linder</b:Last>
            <b:First>Birgit</b:First>
          </b:Person>
        </b:NameList>
      </b:Author>
    </b:Author>
    <b:JournalName>German Studies Review</b:JournalName>
    <b:Issue>1</b:Issue>
    <b:RefOrder>5</b:RefOrder>
  </b:Source>
</b:Sources>
</file>

<file path=customXml/itemProps1.xml><?xml version="1.0" encoding="utf-8"?>
<ds:datastoreItem xmlns:ds="http://schemas.openxmlformats.org/officeDocument/2006/customXml" ds:itemID="{AFBB176A-339E-B84A-AAAF-6E343A790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42</TotalTime>
  <Pages>4</Pages>
  <Words>1371</Words>
  <Characters>7817</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2</cp:revision>
  <dcterms:created xsi:type="dcterms:W3CDTF">2016-01-13T20:04:00Z</dcterms:created>
  <dcterms:modified xsi:type="dcterms:W3CDTF">2016-03-09T23:24:00Z</dcterms:modified>
</cp:coreProperties>
</file>