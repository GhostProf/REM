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578B17" w14:textId="77777777" w:rsidTr="00922950">
        <w:tc>
          <w:tcPr>
            <w:tcW w:w="491" w:type="dxa"/>
            <w:vMerge w:val="restart"/>
            <w:shd w:val="clear" w:color="auto" w:fill="A6A6A6" w:themeFill="background1" w:themeFillShade="A6"/>
            <w:textDirection w:val="btLr"/>
          </w:tcPr>
          <w:p w14:paraId="0A7B1F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497B2C87A21842ABF9B11CA043CA3B"/>
            </w:placeholder>
            <w:showingPlcHdr/>
            <w:dropDownList>
              <w:listItem w:displayText="Dr." w:value="Dr."/>
              <w:listItem w:displayText="Prof." w:value="Prof."/>
            </w:dropDownList>
          </w:sdtPr>
          <w:sdtEndPr/>
          <w:sdtContent>
            <w:tc>
              <w:tcPr>
                <w:tcW w:w="1259" w:type="dxa"/>
              </w:tcPr>
              <w:p w14:paraId="30610BC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E561B71709F54CB7EA9C8A4C1F88C5"/>
            </w:placeholder>
            <w:text/>
          </w:sdtPr>
          <w:sdtEndPr/>
          <w:sdtContent>
            <w:tc>
              <w:tcPr>
                <w:tcW w:w="2073" w:type="dxa"/>
              </w:tcPr>
              <w:p w14:paraId="160CD344" w14:textId="77777777" w:rsidR="00B574C9" w:rsidRDefault="00C205A6" w:rsidP="00C205A6">
                <w:r>
                  <w:t>Elena</w:t>
                </w:r>
              </w:p>
            </w:tc>
          </w:sdtContent>
        </w:sdt>
        <w:sdt>
          <w:sdtPr>
            <w:alias w:val="Middle name"/>
            <w:tag w:val="authorMiddleName"/>
            <w:id w:val="-2076034781"/>
            <w:placeholder>
              <w:docPart w:val="7FCA3DCEF425B04AAB772741E2B5AD45"/>
            </w:placeholder>
            <w:showingPlcHdr/>
            <w:text/>
          </w:sdtPr>
          <w:sdtEndPr/>
          <w:sdtContent>
            <w:tc>
              <w:tcPr>
                <w:tcW w:w="2551" w:type="dxa"/>
              </w:tcPr>
              <w:p w14:paraId="05119D9D" w14:textId="77777777" w:rsidR="00B574C9" w:rsidRDefault="00B574C9" w:rsidP="00922950">
                <w:r>
                  <w:rPr>
                    <w:rStyle w:val="PlaceholderText"/>
                  </w:rPr>
                  <w:t>[Middle name]</w:t>
                </w:r>
              </w:p>
            </w:tc>
          </w:sdtContent>
        </w:sdt>
        <w:sdt>
          <w:sdtPr>
            <w:alias w:val="Last name"/>
            <w:tag w:val="authorLastName"/>
            <w:id w:val="-1088529830"/>
            <w:placeholder>
              <w:docPart w:val="6F0AD559C6C6CA48B556B215661B1B17"/>
            </w:placeholder>
            <w:text/>
          </w:sdtPr>
          <w:sdtEndPr/>
          <w:sdtContent>
            <w:tc>
              <w:tcPr>
                <w:tcW w:w="2642" w:type="dxa"/>
              </w:tcPr>
              <w:p w14:paraId="0FD85592" w14:textId="77777777" w:rsidR="00B574C9" w:rsidRDefault="00C205A6" w:rsidP="00C205A6">
                <w:proofErr w:type="spellStart"/>
                <w:r>
                  <w:t>Fabietti</w:t>
                </w:r>
                <w:proofErr w:type="spellEnd"/>
              </w:p>
            </w:tc>
          </w:sdtContent>
        </w:sdt>
      </w:tr>
      <w:tr w:rsidR="00B574C9" w14:paraId="4A5DA151" w14:textId="77777777" w:rsidTr="001A6A06">
        <w:trPr>
          <w:trHeight w:val="986"/>
        </w:trPr>
        <w:tc>
          <w:tcPr>
            <w:tcW w:w="491" w:type="dxa"/>
            <w:vMerge/>
            <w:shd w:val="clear" w:color="auto" w:fill="A6A6A6" w:themeFill="background1" w:themeFillShade="A6"/>
          </w:tcPr>
          <w:p w14:paraId="2E7FF561" w14:textId="77777777" w:rsidR="00B574C9" w:rsidRPr="001A6A06" w:rsidRDefault="00B574C9" w:rsidP="00CF1542">
            <w:pPr>
              <w:jc w:val="center"/>
              <w:rPr>
                <w:b/>
                <w:color w:val="FFFFFF" w:themeColor="background1"/>
              </w:rPr>
            </w:pPr>
          </w:p>
        </w:tc>
        <w:sdt>
          <w:sdtPr>
            <w:alias w:val="Biography"/>
            <w:tag w:val="authorBiography"/>
            <w:id w:val="938807824"/>
            <w:placeholder>
              <w:docPart w:val="5D6FA7F1D9B6D846AB37D93B1C281774"/>
            </w:placeholder>
            <w:showingPlcHdr/>
          </w:sdtPr>
          <w:sdtEndPr/>
          <w:sdtContent>
            <w:tc>
              <w:tcPr>
                <w:tcW w:w="8525" w:type="dxa"/>
                <w:gridSpan w:val="4"/>
              </w:tcPr>
              <w:p w14:paraId="7DF5662C" w14:textId="77777777" w:rsidR="00B574C9" w:rsidRDefault="00B574C9" w:rsidP="00922950">
                <w:r>
                  <w:rPr>
                    <w:rStyle w:val="PlaceholderText"/>
                  </w:rPr>
                  <w:t>[Enter your biography]</w:t>
                </w:r>
              </w:p>
            </w:tc>
          </w:sdtContent>
        </w:sdt>
      </w:tr>
      <w:tr w:rsidR="00B574C9" w14:paraId="33937124" w14:textId="77777777" w:rsidTr="001A6A06">
        <w:trPr>
          <w:trHeight w:val="986"/>
        </w:trPr>
        <w:tc>
          <w:tcPr>
            <w:tcW w:w="491" w:type="dxa"/>
            <w:vMerge/>
            <w:shd w:val="clear" w:color="auto" w:fill="A6A6A6" w:themeFill="background1" w:themeFillShade="A6"/>
          </w:tcPr>
          <w:p w14:paraId="050279AB" w14:textId="77777777" w:rsidR="00B574C9" w:rsidRPr="001A6A06" w:rsidRDefault="00B574C9" w:rsidP="00CF1542">
            <w:pPr>
              <w:jc w:val="center"/>
              <w:rPr>
                <w:b/>
                <w:color w:val="FFFFFF" w:themeColor="background1"/>
              </w:rPr>
            </w:pPr>
          </w:p>
        </w:tc>
        <w:sdt>
          <w:sdtPr>
            <w:alias w:val="Affiliation"/>
            <w:tag w:val="affiliation"/>
            <w:id w:val="2012937915"/>
            <w:placeholder>
              <w:docPart w:val="E3775AB0C85FCD40A634F3774324978D"/>
            </w:placeholder>
            <w:text/>
          </w:sdtPr>
          <w:sdtEndPr/>
          <w:sdtContent>
            <w:tc>
              <w:tcPr>
                <w:tcW w:w="8525" w:type="dxa"/>
                <w:gridSpan w:val="4"/>
              </w:tcPr>
              <w:p w14:paraId="4B025569" w14:textId="77777777" w:rsidR="00B574C9" w:rsidRDefault="00C205A6" w:rsidP="00C205A6">
                <w:r>
                  <w:t>John Hopkins University</w:t>
                </w:r>
              </w:p>
            </w:tc>
          </w:sdtContent>
        </w:sdt>
      </w:tr>
    </w:tbl>
    <w:p w14:paraId="3A683D4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D76FEB4" w14:textId="77777777" w:rsidTr="00244BB0">
        <w:tc>
          <w:tcPr>
            <w:tcW w:w="9016" w:type="dxa"/>
            <w:shd w:val="clear" w:color="auto" w:fill="A6A6A6" w:themeFill="background1" w:themeFillShade="A6"/>
            <w:tcMar>
              <w:top w:w="113" w:type="dxa"/>
              <w:bottom w:w="113" w:type="dxa"/>
            </w:tcMar>
          </w:tcPr>
          <w:p w14:paraId="4C04C14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61C9AD" w14:textId="77777777" w:rsidTr="003F0D73">
        <w:sdt>
          <w:sdtPr>
            <w:rPr>
              <w:b/>
            </w:rPr>
            <w:alias w:val="Article headword"/>
            <w:tag w:val="articleHeadword"/>
            <w:id w:val="-361440020"/>
            <w:placeholder>
              <w:docPart w:val="CDE56A5589E2B44FAE5CB7E55EAC8E98"/>
            </w:placeholder>
            <w:text/>
          </w:sdtPr>
          <w:sdtEndPr/>
          <w:sdtContent>
            <w:tc>
              <w:tcPr>
                <w:tcW w:w="9016" w:type="dxa"/>
                <w:tcMar>
                  <w:top w:w="113" w:type="dxa"/>
                  <w:bottom w:w="113" w:type="dxa"/>
                </w:tcMar>
              </w:tcPr>
              <w:p w14:paraId="091637A7" w14:textId="77777777" w:rsidR="003F0D73" w:rsidRPr="00FB589A" w:rsidRDefault="00C205A6" w:rsidP="003F0D73">
                <w:pPr>
                  <w:rPr>
                    <w:b/>
                  </w:rPr>
                </w:pPr>
                <w:proofErr w:type="spellStart"/>
                <w:r w:rsidRPr="00C205A6">
                  <w:rPr>
                    <w:rFonts w:eastAsiaTheme="minorEastAsia"/>
                    <w:lang w:val="en-CA" w:eastAsia="ja-JP"/>
                  </w:rPr>
                  <w:t>Ungaretti</w:t>
                </w:r>
                <w:proofErr w:type="spellEnd"/>
                <w:r w:rsidRPr="00C205A6">
                  <w:rPr>
                    <w:rFonts w:eastAsiaTheme="minorEastAsia"/>
                    <w:lang w:val="en-CA" w:eastAsia="ja-JP"/>
                  </w:rPr>
                  <w:t>, Giuseppe (1888-1970)</w:t>
                </w:r>
              </w:p>
            </w:tc>
          </w:sdtContent>
        </w:sdt>
      </w:tr>
      <w:tr w:rsidR="00464699" w14:paraId="00406DF8" w14:textId="77777777" w:rsidTr="007821B0">
        <w:sdt>
          <w:sdtPr>
            <w:alias w:val="Variant headwords"/>
            <w:tag w:val="variantHeadwords"/>
            <w:id w:val="173464402"/>
            <w:placeholder>
              <w:docPart w:val="DB402302F420034CBDE07F7D2A63EAC0"/>
            </w:placeholder>
            <w:showingPlcHdr/>
          </w:sdtPr>
          <w:sdtEndPr/>
          <w:sdtContent>
            <w:tc>
              <w:tcPr>
                <w:tcW w:w="9016" w:type="dxa"/>
                <w:tcMar>
                  <w:top w:w="113" w:type="dxa"/>
                  <w:bottom w:w="113" w:type="dxa"/>
                </w:tcMar>
              </w:tcPr>
              <w:p w14:paraId="2682BAA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225A5B" w14:textId="77777777" w:rsidTr="003F0D73">
        <w:sdt>
          <w:sdtPr>
            <w:alias w:val="Abstract"/>
            <w:tag w:val="abstract"/>
            <w:id w:val="-635871867"/>
            <w:placeholder>
              <w:docPart w:val="18FFD49BCAEA4A4490B5B6779AE37B69"/>
            </w:placeholder>
          </w:sdtPr>
          <w:sdtEndPr/>
          <w:sdtContent>
            <w:tc>
              <w:tcPr>
                <w:tcW w:w="9016" w:type="dxa"/>
                <w:tcMar>
                  <w:top w:w="113" w:type="dxa"/>
                  <w:bottom w:w="113" w:type="dxa"/>
                </w:tcMar>
              </w:tcPr>
              <w:p w14:paraId="42C784E2" w14:textId="77777777" w:rsidR="00C205A6" w:rsidRPr="00C205A6" w:rsidRDefault="00C205A6" w:rsidP="00C205A6">
                <w:r w:rsidRPr="00C205A6">
                  <w:t xml:space="preserve">Giuseppe </w:t>
                </w:r>
                <w:proofErr w:type="spellStart"/>
                <w:r w:rsidRPr="00C205A6">
                  <w:t>Ungaretti</w:t>
                </w:r>
                <w:proofErr w:type="spellEnd"/>
                <w:r w:rsidRPr="00C205A6">
                  <w:t xml:space="preserve"> was a major Italian author of the first half of the twentieth century. In his poetry he achieves a massive reinvention of Italian poetic language, abolishing punctuation, dismembering syntax, fragmenting the verse into single verbal units. Words acquire a completely new relevance and density, which counterweigh the abundance of silence and blank space, in ways that resonate with the models of Symbolism and the avant-garde, without coinciding with these. </w:t>
                </w:r>
              </w:p>
              <w:p w14:paraId="7B419802" w14:textId="77777777" w:rsidR="00C205A6" w:rsidRPr="00C205A6" w:rsidRDefault="00C205A6" w:rsidP="00C205A6"/>
              <w:p w14:paraId="1E717F03" w14:textId="77777777" w:rsidR="00E85A05" w:rsidRPr="00C205A6" w:rsidRDefault="00C205A6" w:rsidP="00E85A05">
                <w:r w:rsidRPr="00C205A6">
                  <w:t xml:space="preserve">Born in Alexandria in Egypt in 1888 as the son of an emigrant family, </w:t>
                </w:r>
                <w:proofErr w:type="spellStart"/>
                <w:r w:rsidRPr="00C205A6">
                  <w:t>Ungaretti</w:t>
                </w:r>
                <w:proofErr w:type="spellEnd"/>
                <w:r w:rsidRPr="00C205A6">
                  <w:t xml:space="preserve"> received a bilingual education in Italian and French. After moving to Paris in 1912, he became part of Parisian intellectual and poetic life, attended classes at the Sorbonne, and came into contact with all major cultural personalities of the time, such as Henri Bergson, Guillaume Apollinaire, Pablo Picasso, and the Italian futurists,</w:t>
                </w:r>
                <w:r w:rsidRPr="00C205A6">
                  <w:rPr>
                    <w:b/>
                  </w:rPr>
                  <w:t xml:space="preserve"> </w:t>
                </w:r>
                <w:r w:rsidRPr="00C205A6">
                  <w:t xml:space="preserve">among others. </w:t>
                </w:r>
              </w:p>
            </w:tc>
          </w:sdtContent>
        </w:sdt>
      </w:tr>
      <w:tr w:rsidR="003F0D73" w14:paraId="4F9EFC35" w14:textId="77777777" w:rsidTr="003F0D73">
        <w:sdt>
          <w:sdtPr>
            <w:alias w:val="Article text"/>
            <w:tag w:val="articleText"/>
            <w:id w:val="634067588"/>
            <w:placeholder>
              <w:docPart w:val="3200A6E50E621C4C90928BA896CC2EE8"/>
            </w:placeholder>
          </w:sdtPr>
          <w:sdtEndPr/>
          <w:sdtContent>
            <w:tc>
              <w:tcPr>
                <w:tcW w:w="9016" w:type="dxa"/>
                <w:tcMar>
                  <w:top w:w="113" w:type="dxa"/>
                  <w:bottom w:w="113" w:type="dxa"/>
                </w:tcMar>
              </w:tcPr>
              <w:p w14:paraId="57F0F461" w14:textId="77777777" w:rsidR="00C205A6" w:rsidRPr="00C205A6" w:rsidRDefault="00C205A6" w:rsidP="00C205A6">
                <w:r w:rsidRPr="00C205A6">
                  <w:t xml:space="preserve">Giuseppe </w:t>
                </w:r>
                <w:proofErr w:type="spellStart"/>
                <w:r w:rsidRPr="00C205A6">
                  <w:t>Ungaretti</w:t>
                </w:r>
                <w:proofErr w:type="spellEnd"/>
                <w:r w:rsidRPr="00C205A6">
                  <w:t xml:space="preserve"> was a major Italian author of the first half of the twentieth century. In his poetry he achieves a massive reinvention of Italian poetic language, abolishing punctuation, dismembering syntax, fragmenting the verse into single verbal units. Words acquire a completely new relevance and density, which counterweigh the abundance of silence and blank space, in ways that resonate with the models of Symbolism and the avant-garde, without coinciding with these. </w:t>
                </w:r>
              </w:p>
              <w:p w14:paraId="51DC043B" w14:textId="77777777" w:rsidR="00C205A6" w:rsidRPr="00C205A6" w:rsidRDefault="00C205A6" w:rsidP="00C205A6"/>
              <w:p w14:paraId="009B37DC" w14:textId="77777777" w:rsidR="00C205A6" w:rsidRPr="00C205A6" w:rsidRDefault="00C205A6" w:rsidP="00C205A6">
                <w:pPr>
                  <w:pStyle w:val="Heading1"/>
                  <w:outlineLvl w:val="0"/>
                </w:pPr>
                <w:r w:rsidRPr="00C205A6">
                  <w:t>Education and war years</w:t>
                </w:r>
              </w:p>
              <w:p w14:paraId="5DBAA007" w14:textId="77777777" w:rsidR="00C205A6" w:rsidRDefault="00C205A6" w:rsidP="00C205A6">
                <w:r w:rsidRPr="00C205A6">
                  <w:t xml:space="preserve">Born in Alexandria in Egypt in 1888 as the son of an emigrant family, </w:t>
                </w:r>
                <w:proofErr w:type="spellStart"/>
                <w:r w:rsidRPr="00C205A6">
                  <w:t>Ungaretti</w:t>
                </w:r>
                <w:proofErr w:type="spellEnd"/>
                <w:r w:rsidRPr="00C205A6">
                  <w:t xml:space="preserve"> received a bilingual education in Italian and French. After moving to Paris in 1912, he became part of Parisian intellectual and poetic life, attended classes at the Sorbonne, and came into contact with all major cultural personalities of the time, such as Henri Bergson, Guillaume Apollinaire, Pablo Picasso, and the Italian futurists,</w:t>
                </w:r>
                <w:r w:rsidRPr="00C205A6">
                  <w:rPr>
                    <w:b/>
                  </w:rPr>
                  <w:t xml:space="preserve"> </w:t>
                </w:r>
                <w:r w:rsidRPr="00C205A6">
                  <w:t xml:space="preserve">among others. </w:t>
                </w:r>
              </w:p>
              <w:p w14:paraId="5B9A13B8" w14:textId="77777777" w:rsidR="00C205A6" w:rsidRDefault="00C205A6" w:rsidP="00C205A6"/>
              <w:p w14:paraId="40F363B8" w14:textId="77777777" w:rsidR="00C205A6" w:rsidRDefault="00C205A6" w:rsidP="00C205A6">
                <w:r>
                  <w:t>File: UngarettiWWI.jpg</w:t>
                </w:r>
              </w:p>
              <w:p w14:paraId="54455692" w14:textId="77777777" w:rsidR="00C205A6" w:rsidRPr="00F36937" w:rsidRDefault="00C205A6" w:rsidP="00C205A6">
                <w:pPr>
                  <w:pStyle w:val="Caption"/>
                </w:pPr>
                <w:r>
                  <w:t xml:space="preserve">Figure </w:t>
                </w:r>
                <w:fldSimple w:instr=" SEQ Figure \* ARABIC ">
                  <w:r>
                    <w:rPr>
                      <w:noProof/>
                    </w:rPr>
                    <w:t>1</w:t>
                  </w:r>
                </w:fldSimple>
                <w:r>
                  <w:t xml:space="preserve"> </w:t>
                </w:r>
                <w:proofErr w:type="spellStart"/>
                <w:r>
                  <w:t>Ungaretti</w:t>
                </w:r>
                <w:proofErr w:type="spellEnd"/>
                <w:r>
                  <w:t xml:space="preserve"> during World War One</w:t>
                </w:r>
              </w:p>
              <w:p w14:paraId="0316F8E2" w14:textId="77777777" w:rsidR="00C205A6" w:rsidRDefault="00C205A6" w:rsidP="00C205A6">
                <w:r>
                  <w:t>Source:</w:t>
                </w:r>
                <w:r w:rsidRPr="00C205A6">
                  <w:t xml:space="preserve"> </w:t>
                </w:r>
                <w:hyperlink r:id="rId8" w:history="1">
                  <w:r w:rsidR="00532346" w:rsidRPr="00361E48">
                    <w:rPr>
                      <w:rStyle w:val="Hyperlink"/>
                    </w:rPr>
                    <w:t>http://en.wikipedia.org/wiki/Giuseppe_Unga</w:t>
                  </w:r>
                  <w:r w:rsidR="00532346" w:rsidRPr="00361E48">
                    <w:rPr>
                      <w:rStyle w:val="Hyperlink"/>
                    </w:rPr>
                    <w:t>r</w:t>
                  </w:r>
                  <w:r w:rsidR="00532346" w:rsidRPr="00361E48">
                    <w:rPr>
                      <w:rStyle w:val="Hyperlink"/>
                    </w:rPr>
                    <w:t>etti</w:t>
                  </w:r>
                </w:hyperlink>
              </w:p>
              <w:p w14:paraId="2356A16A" w14:textId="77777777" w:rsidR="00532346" w:rsidRPr="00C205A6" w:rsidRDefault="00532346" w:rsidP="00C205A6"/>
              <w:p w14:paraId="4D7B1289" w14:textId="77777777" w:rsidR="00C205A6" w:rsidRPr="00C205A6" w:rsidRDefault="00C205A6" w:rsidP="00C205A6"/>
              <w:p w14:paraId="0582F700" w14:textId="77777777" w:rsidR="00C205A6" w:rsidRPr="00C205A6" w:rsidRDefault="00C205A6" w:rsidP="00C205A6">
                <w:proofErr w:type="spellStart"/>
                <w:r w:rsidRPr="00C205A6">
                  <w:t>Ungaretti</w:t>
                </w:r>
                <w:proofErr w:type="spellEnd"/>
                <w:r w:rsidRPr="00C205A6">
                  <w:t xml:space="preserve"> moved to Milan in 1914 and, with Italy’s entry into World War One, volunteered as a </w:t>
                </w:r>
                <w:r w:rsidRPr="00C205A6">
                  <w:lastRenderedPageBreak/>
                  <w:t xml:space="preserve">soldier in the northern Italian region of </w:t>
                </w:r>
                <w:proofErr w:type="spellStart"/>
                <w:r w:rsidRPr="00C205A6">
                  <w:t>Carso</w:t>
                </w:r>
                <w:proofErr w:type="spellEnd"/>
                <w:r w:rsidRPr="00C205A6">
                  <w:t xml:space="preserve"> from 1915 to 1916. This experience intensely affected his poetic production, and was conveyed in his first book of poems, </w:t>
                </w:r>
                <w:r w:rsidRPr="00C205A6">
                  <w:rPr>
                    <w:i/>
                  </w:rPr>
                  <w:t xml:space="preserve">Il Porto </w:t>
                </w:r>
                <w:proofErr w:type="spellStart"/>
                <w:r w:rsidRPr="00C205A6">
                  <w:rPr>
                    <w:i/>
                  </w:rPr>
                  <w:t>Sepolto</w:t>
                </w:r>
                <w:proofErr w:type="spellEnd"/>
                <w:r w:rsidRPr="00C205A6">
                  <w:rPr>
                    <w:i/>
                  </w:rPr>
                  <w:t xml:space="preserve"> </w:t>
                </w:r>
                <w:r w:rsidRPr="00C205A6">
                  <w:t>(</w:t>
                </w:r>
                <w:r w:rsidRPr="00C205A6">
                  <w:rPr>
                    <w:i/>
                  </w:rPr>
                  <w:t xml:space="preserve">The Buried </w:t>
                </w:r>
                <w:proofErr w:type="spellStart"/>
                <w:r w:rsidRPr="00C205A6">
                  <w:rPr>
                    <w:i/>
                  </w:rPr>
                  <w:t>Harbor</w:t>
                </w:r>
                <w:proofErr w:type="spellEnd"/>
                <w:r w:rsidRPr="00C205A6">
                  <w:t xml:space="preserve">), published in 1916. The title’s image of the buried </w:t>
                </w:r>
                <w:proofErr w:type="spellStart"/>
                <w:r w:rsidRPr="00C205A6">
                  <w:t>harbor</w:t>
                </w:r>
                <w:proofErr w:type="spellEnd"/>
                <w:r w:rsidRPr="00C205A6">
                  <w:t xml:space="preserve"> refers to a hidden inner dimension to be explored by the poet, while the central theme of the book is the experience of the war, during which </w:t>
                </w:r>
                <w:proofErr w:type="spellStart"/>
                <w:r w:rsidRPr="00C205A6">
                  <w:t>Ungaretti</w:t>
                </w:r>
                <w:proofErr w:type="spellEnd"/>
                <w:r w:rsidRPr="00C205A6">
                  <w:t xml:space="preserve"> was exposed to the brutal death of fellow soldiers in the trenches. The aridity of the landscape is paired with the contemplation of death and the fragility of the human condition, as depicted in the poem </w:t>
                </w:r>
                <w:proofErr w:type="spellStart"/>
                <w:r w:rsidRPr="00C205A6">
                  <w:rPr>
                    <w:i/>
                  </w:rPr>
                  <w:t>Fratelli</w:t>
                </w:r>
                <w:proofErr w:type="spellEnd"/>
                <w:r w:rsidRPr="00C205A6">
                  <w:t xml:space="preserve">. At the same time, the book is marked by a cosmic attachment to life, itself triggered by the experience of death and transience, as in the poem </w:t>
                </w:r>
                <w:r w:rsidR="00532346">
                  <w:t>‘</w:t>
                </w:r>
                <w:proofErr w:type="spellStart"/>
                <w:r w:rsidRPr="00C205A6">
                  <w:t>Veglia</w:t>
                </w:r>
                <w:proofErr w:type="spellEnd"/>
                <w:r w:rsidR="00532346">
                  <w:t>’</w:t>
                </w:r>
                <w:r w:rsidRPr="00C205A6">
                  <w:t xml:space="preserve"> (</w:t>
                </w:r>
                <w:r w:rsidR="00532346">
                  <w:t>‘</w:t>
                </w:r>
                <w:r w:rsidRPr="00C205A6">
                  <w:t>Vigil</w:t>
                </w:r>
                <w:r w:rsidR="00532346">
                  <w:t>’</w:t>
                </w:r>
                <w:r w:rsidRPr="00C205A6">
                  <w:t xml:space="preserve">) or </w:t>
                </w:r>
                <w:r w:rsidR="00532346">
                  <w:t>‘</w:t>
                </w:r>
                <w:r w:rsidRPr="00C205A6">
                  <w:t xml:space="preserve">I </w:t>
                </w:r>
                <w:proofErr w:type="spellStart"/>
                <w:r w:rsidRPr="00C205A6">
                  <w:t>fiumi</w:t>
                </w:r>
                <w:proofErr w:type="spellEnd"/>
                <w:r w:rsidR="00532346">
                  <w:t>’</w:t>
                </w:r>
                <w:r w:rsidRPr="00C205A6">
                  <w:t xml:space="preserve"> (</w:t>
                </w:r>
                <w:r w:rsidR="00532346">
                  <w:t>‘</w:t>
                </w:r>
                <w:r w:rsidRPr="00C205A6">
                  <w:t>The rivers</w:t>
                </w:r>
                <w:r w:rsidR="00532346">
                  <w:t>’</w:t>
                </w:r>
                <w:r w:rsidRPr="00C205A6">
                  <w:t>). After a characteristic ongoing work of revisions and textual changes,</w:t>
                </w:r>
                <w:r w:rsidRPr="00C205A6">
                  <w:rPr>
                    <w:i/>
                  </w:rPr>
                  <w:t xml:space="preserve"> The Buried Harbour</w:t>
                </w:r>
                <w:r w:rsidRPr="00C205A6">
                  <w:t xml:space="preserve"> was later incorporated in subsequent collections, culminating in the book </w:t>
                </w:r>
                <w:proofErr w:type="spellStart"/>
                <w:r w:rsidRPr="00C205A6">
                  <w:rPr>
                    <w:i/>
                  </w:rPr>
                  <w:t>L’allegria</w:t>
                </w:r>
                <w:proofErr w:type="spellEnd"/>
                <w:r w:rsidRPr="00C205A6">
                  <w:t xml:space="preserve"> (</w:t>
                </w:r>
                <w:r w:rsidRPr="00C205A6">
                  <w:rPr>
                    <w:i/>
                  </w:rPr>
                  <w:t>Joy</w:t>
                </w:r>
                <w:r w:rsidRPr="00C205A6">
                  <w:t xml:space="preserve">), published in 1931. The latter title is paradoxical for a work that focuses on the experience of war and human frailty, as in the poem </w:t>
                </w:r>
                <w:r w:rsidR="00532346">
                  <w:t>‘</w:t>
                </w:r>
                <w:proofErr w:type="spellStart"/>
                <w:r w:rsidRPr="00C205A6">
                  <w:t>Soldati</w:t>
                </w:r>
                <w:proofErr w:type="spellEnd"/>
                <w:r w:rsidR="00532346">
                  <w:t>’</w:t>
                </w:r>
                <w:r w:rsidRPr="00C205A6">
                  <w:t xml:space="preserve"> (</w:t>
                </w:r>
                <w:r w:rsidR="00532346">
                  <w:t>‘</w:t>
                </w:r>
                <w:r w:rsidRPr="00C205A6">
                  <w:t>Soldiers</w:t>
                </w:r>
                <w:r w:rsidR="00532346">
                  <w:t>’</w:t>
                </w:r>
                <w:r w:rsidRPr="00C205A6">
                  <w:t xml:space="preserve">), and yet suggestive of the deep </w:t>
                </w:r>
                <w:proofErr w:type="spellStart"/>
                <w:r w:rsidRPr="00C205A6">
                  <w:t>vitalist</w:t>
                </w:r>
                <w:proofErr w:type="spellEnd"/>
                <w:r w:rsidRPr="00C205A6">
                  <w:t xml:space="preserve"> drives of </w:t>
                </w:r>
                <w:proofErr w:type="spellStart"/>
                <w:r w:rsidRPr="00C205A6">
                  <w:t>Ungaretti’s</w:t>
                </w:r>
                <w:proofErr w:type="spellEnd"/>
                <w:r w:rsidRPr="00C205A6">
                  <w:t xml:space="preserve"> poetics. From the formal point of view, this comprehensive work displays an absolute concentration of the poetic word, both in its semantic density, aimed at evoking absolute meanings, and in the fragmentary brevity of its elocution, which is devoid of punctuation (exemplarily, the poem </w:t>
                </w:r>
                <w:r w:rsidR="00532346">
                  <w:t>‘</w:t>
                </w:r>
                <w:proofErr w:type="spellStart"/>
                <w:r w:rsidRPr="00C205A6">
                  <w:t>Mattina</w:t>
                </w:r>
                <w:proofErr w:type="spellEnd"/>
                <w:r w:rsidR="00532346">
                  <w:t>’ (‘</w:t>
                </w:r>
                <w:r w:rsidRPr="00C205A6">
                  <w:t>Morning</w:t>
                </w:r>
                <w:r w:rsidR="00532346">
                  <w:t>’)</w:t>
                </w:r>
                <w:r w:rsidRPr="00C205A6">
                  <w:t xml:space="preserve"> consists only of two short verses). </w:t>
                </w:r>
                <w:bookmarkStart w:id="0" w:name="_GoBack"/>
                <w:bookmarkEnd w:id="0"/>
              </w:p>
              <w:p w14:paraId="0C4A7DB1" w14:textId="77777777" w:rsidR="00C205A6" w:rsidRPr="00C205A6" w:rsidRDefault="00C205A6" w:rsidP="00C205A6">
                <w:pPr>
                  <w:rPr>
                    <w:sz w:val="12"/>
                    <w:szCs w:val="12"/>
                    <w:lang w:val="it-IT"/>
                  </w:rPr>
                </w:pPr>
              </w:p>
              <w:p w14:paraId="20C495BE" w14:textId="77777777" w:rsidR="00C205A6" w:rsidRPr="00C205A6" w:rsidRDefault="00C205A6" w:rsidP="00C205A6">
                <w:pPr>
                  <w:pStyle w:val="Heading1"/>
                  <w:outlineLvl w:val="0"/>
                </w:pPr>
                <w:r w:rsidRPr="00C205A6">
                  <w:t>The post-war years</w:t>
                </w:r>
              </w:p>
              <w:p w14:paraId="30B15478" w14:textId="77777777" w:rsidR="00C205A6" w:rsidRPr="00C205A6" w:rsidRDefault="00C205A6" w:rsidP="00C205A6">
                <w:r w:rsidRPr="00C205A6">
                  <w:t xml:space="preserve">After the war, </w:t>
                </w:r>
                <w:proofErr w:type="spellStart"/>
                <w:r w:rsidRPr="00C205A6">
                  <w:t>Ungaretti</w:t>
                </w:r>
                <w:proofErr w:type="spellEnd"/>
                <w:r w:rsidRPr="00C205A6">
                  <w:t xml:space="preserve"> settled in Paris, where he worked as a correspondent for the newspaper </w:t>
                </w:r>
                <w:r w:rsidR="00532346">
                  <w:t>‘</w:t>
                </w:r>
                <w:r w:rsidRPr="00C205A6">
                  <w:t xml:space="preserve">Il </w:t>
                </w:r>
                <w:proofErr w:type="spellStart"/>
                <w:r w:rsidRPr="00C205A6">
                  <w:t>Popolo</w:t>
                </w:r>
                <w:proofErr w:type="spellEnd"/>
                <w:r w:rsidRPr="00C205A6">
                  <w:t xml:space="preserve"> </w:t>
                </w:r>
                <w:proofErr w:type="spellStart"/>
                <w:r w:rsidRPr="00C205A6">
                  <w:t>d’Italia</w:t>
                </w:r>
                <w:proofErr w:type="spellEnd"/>
                <w:r w:rsidR="00532346">
                  <w:t>’</w:t>
                </w:r>
                <w:r w:rsidRPr="00C205A6">
                  <w:t xml:space="preserve"> and collaborated with French literary journals, while also publishing his poetry in Italy. After marrying Jeanne </w:t>
                </w:r>
                <w:proofErr w:type="spellStart"/>
                <w:r w:rsidRPr="00C205A6">
                  <w:t>Dupoix</w:t>
                </w:r>
                <w:proofErr w:type="spellEnd"/>
                <w:r w:rsidRPr="00C205A6">
                  <w:t xml:space="preserve"> in 1920, he moved to Rome the following year, working in a modest position for the Government’s Foreign Affairs Office. The 1920s saw him join the fascist movement and later convert to Catholicism. At the same time, </w:t>
                </w:r>
                <w:proofErr w:type="spellStart"/>
                <w:r w:rsidRPr="00C205A6">
                  <w:t>Ungaretti’s</w:t>
                </w:r>
                <w:proofErr w:type="spellEnd"/>
                <w:r w:rsidRPr="00C205A6">
                  <w:t xml:space="preserve"> poetry embraced more classicist patterns, though reshaped by a baroque inspiration, largely derived from the wide exposure to baroque art in Rome. This new aesthetic measure is displayed in the book of poems </w:t>
                </w:r>
                <w:proofErr w:type="spellStart"/>
                <w:r w:rsidRPr="00C205A6">
                  <w:rPr>
                    <w:i/>
                  </w:rPr>
                  <w:t>Sentimento</w:t>
                </w:r>
                <w:proofErr w:type="spellEnd"/>
                <w:r w:rsidRPr="00C205A6">
                  <w:rPr>
                    <w:i/>
                  </w:rPr>
                  <w:t xml:space="preserve"> del tempo</w:t>
                </w:r>
                <w:r w:rsidRPr="00C205A6">
                  <w:t xml:space="preserve"> (</w:t>
                </w:r>
                <w:r w:rsidRPr="00C205A6">
                  <w:rPr>
                    <w:i/>
                  </w:rPr>
                  <w:t>A Sense of Time</w:t>
                </w:r>
                <w:r w:rsidRPr="00C205A6">
                  <w:t xml:space="preserve">), written between 1919 and 1933, which marks </w:t>
                </w:r>
                <w:proofErr w:type="spellStart"/>
                <w:r w:rsidRPr="00C205A6">
                  <w:t>Ungaretti’s</w:t>
                </w:r>
                <w:proofErr w:type="spellEnd"/>
                <w:r w:rsidRPr="00C205A6">
                  <w:t xml:space="preserve"> second poetic season. An emphasis on memory and tradition is the organizing principle of the book, both formally and thematically: returning to traditional metric patterns and a more distended syntax, the book focuses on the heritage of the past, often displayed in mythological narrations. The resulting tone is more articulated, more difficult and less direct than the first collection, and as such was considered the point of reference for the poetic movement known in Italy as </w:t>
                </w:r>
                <w:proofErr w:type="spellStart"/>
                <w:r w:rsidRPr="00C205A6">
                  <w:rPr>
                    <w:i/>
                  </w:rPr>
                  <w:t>ermetismo</w:t>
                </w:r>
                <w:proofErr w:type="spellEnd"/>
                <w:r w:rsidRPr="00C205A6">
                  <w:t xml:space="preserve"> (suggesting the </w:t>
                </w:r>
                <w:r w:rsidR="00532346">
                  <w:t>‘</w:t>
                </w:r>
                <w:r w:rsidRPr="00C205A6">
                  <w:t>hermetic</w:t>
                </w:r>
                <w:r w:rsidR="00532346">
                  <w:t>’</w:t>
                </w:r>
                <w:r w:rsidRPr="00C205A6">
                  <w:t xml:space="preserve"> character of that poetry).</w:t>
                </w:r>
              </w:p>
              <w:p w14:paraId="1E024D26" w14:textId="77777777" w:rsidR="00C205A6" w:rsidRPr="00C205A6" w:rsidRDefault="00C205A6" w:rsidP="00C205A6"/>
              <w:p w14:paraId="59565E34" w14:textId="77777777" w:rsidR="00C205A6" w:rsidRPr="00C205A6" w:rsidRDefault="00C205A6" w:rsidP="00C205A6">
                <w:r w:rsidRPr="00C205A6">
                  <w:t xml:space="preserve">In addition to his poetic work, </w:t>
                </w:r>
                <w:proofErr w:type="spellStart"/>
                <w:r w:rsidRPr="00C205A6">
                  <w:t>Ungaretti</w:t>
                </w:r>
                <w:proofErr w:type="spellEnd"/>
                <w:r w:rsidRPr="00C205A6">
                  <w:t xml:space="preserve"> was a correspondent for the newspaper </w:t>
                </w:r>
                <w:proofErr w:type="spellStart"/>
                <w:r w:rsidRPr="00C205A6">
                  <w:rPr>
                    <w:i/>
                  </w:rPr>
                  <w:t>Gazzetta</w:t>
                </w:r>
                <w:proofErr w:type="spellEnd"/>
                <w:r w:rsidRPr="00C205A6">
                  <w:rPr>
                    <w:i/>
                  </w:rPr>
                  <w:t xml:space="preserve"> del </w:t>
                </w:r>
                <w:proofErr w:type="spellStart"/>
                <w:r w:rsidRPr="00C205A6">
                  <w:rPr>
                    <w:i/>
                  </w:rPr>
                  <w:t>Popolo</w:t>
                </w:r>
                <w:proofErr w:type="spellEnd"/>
                <w:r w:rsidRPr="00C205A6">
                  <w:t xml:space="preserve"> in the first half of the thirties, for which he wrote several travel reportages, later collected in the book </w:t>
                </w:r>
                <w:r w:rsidRPr="00C205A6">
                  <w:rPr>
                    <w:i/>
                  </w:rPr>
                  <w:t xml:space="preserve">Il </w:t>
                </w:r>
                <w:proofErr w:type="spellStart"/>
                <w:r w:rsidRPr="00C205A6">
                  <w:rPr>
                    <w:i/>
                  </w:rPr>
                  <w:t>deserto</w:t>
                </w:r>
                <w:proofErr w:type="spellEnd"/>
                <w:r w:rsidRPr="00C205A6">
                  <w:rPr>
                    <w:i/>
                  </w:rPr>
                  <w:t xml:space="preserve"> e </w:t>
                </w:r>
                <w:proofErr w:type="spellStart"/>
                <w:r w:rsidRPr="00C205A6">
                  <w:rPr>
                    <w:i/>
                  </w:rPr>
                  <w:t>dopo</w:t>
                </w:r>
                <w:proofErr w:type="spellEnd"/>
                <w:r w:rsidRPr="00C205A6">
                  <w:t xml:space="preserve"> (1961). His first book of poetic translations, of William Blake, Luis de </w:t>
                </w:r>
                <w:proofErr w:type="spellStart"/>
                <w:r w:rsidRPr="00C205A6">
                  <w:t>Góngora</w:t>
                </w:r>
                <w:proofErr w:type="spellEnd"/>
                <w:r w:rsidRPr="00C205A6">
                  <w:t xml:space="preserve">, and </w:t>
                </w:r>
                <w:proofErr w:type="spellStart"/>
                <w:r w:rsidRPr="00C205A6">
                  <w:t>Stéphane</w:t>
                </w:r>
                <w:proofErr w:type="spellEnd"/>
                <w:r w:rsidRPr="00C205A6">
                  <w:t xml:space="preserve"> </w:t>
                </w:r>
                <w:proofErr w:type="spellStart"/>
                <w:r w:rsidRPr="00C205A6">
                  <w:t>Mallarmé</w:t>
                </w:r>
                <w:proofErr w:type="spellEnd"/>
                <w:r w:rsidRPr="00C205A6">
                  <w:t xml:space="preserve"> among others, also appeared in 1936. </w:t>
                </w:r>
                <w:proofErr w:type="spellStart"/>
                <w:r w:rsidRPr="00C205A6">
                  <w:t>Ungaretti</w:t>
                </w:r>
                <w:proofErr w:type="spellEnd"/>
                <w:r w:rsidRPr="00C205A6">
                  <w:t xml:space="preserve"> translated extensively in the years to come, notably Shakespeare and Racine.</w:t>
                </w:r>
              </w:p>
              <w:p w14:paraId="6168E1F5" w14:textId="77777777" w:rsidR="00C205A6" w:rsidRPr="00C205A6" w:rsidRDefault="00C205A6" w:rsidP="00C205A6"/>
              <w:p w14:paraId="0FB15185" w14:textId="77777777" w:rsidR="00C205A6" w:rsidRPr="00C205A6" w:rsidRDefault="00C205A6" w:rsidP="00C205A6">
                <w:pPr>
                  <w:pStyle w:val="Heading1"/>
                  <w:outlineLvl w:val="0"/>
                </w:pPr>
                <w:r w:rsidRPr="00C205A6">
                  <w:t>The years in Brazil</w:t>
                </w:r>
              </w:p>
              <w:p w14:paraId="209102CE" w14:textId="77777777" w:rsidR="00C205A6" w:rsidRPr="00C205A6" w:rsidRDefault="00C205A6" w:rsidP="00C205A6">
                <w:r w:rsidRPr="00C205A6">
                  <w:t xml:space="preserve">From 1936 to 1942 </w:t>
                </w:r>
                <w:proofErr w:type="spellStart"/>
                <w:r w:rsidRPr="00C205A6">
                  <w:t>Ungaretti</w:t>
                </w:r>
                <w:proofErr w:type="spellEnd"/>
                <w:r w:rsidRPr="00C205A6">
                  <w:t xml:space="preserve"> lived in Brazil, teaching Italian Literature in São Paolo. Tragic events in the poet’s life, namely the death of his brother and of his young son </w:t>
                </w:r>
                <w:proofErr w:type="spellStart"/>
                <w:r w:rsidRPr="00C205A6">
                  <w:t>Antonietto</w:t>
                </w:r>
                <w:proofErr w:type="spellEnd"/>
                <w:r w:rsidRPr="00C205A6">
                  <w:t xml:space="preserve">, in addition to the onset of the Second World War, lead to the writing of the book of poems that marks his third poetic season, </w:t>
                </w:r>
                <w:r w:rsidRPr="00C205A6">
                  <w:rPr>
                    <w:i/>
                  </w:rPr>
                  <w:t xml:space="preserve">Il </w:t>
                </w:r>
                <w:proofErr w:type="spellStart"/>
                <w:r w:rsidRPr="00C205A6">
                  <w:rPr>
                    <w:i/>
                  </w:rPr>
                  <w:t>dolore</w:t>
                </w:r>
                <w:proofErr w:type="spellEnd"/>
                <w:r w:rsidRPr="00C205A6">
                  <w:t xml:space="preserve"> (</w:t>
                </w:r>
                <w:r w:rsidRPr="00C205A6">
                  <w:rPr>
                    <w:i/>
                  </w:rPr>
                  <w:t>Affliction</w:t>
                </w:r>
                <w:r w:rsidRPr="00C205A6">
                  <w:t xml:space="preserve">), completed between 1937 and 1946. The devastating experience of the loss of his child is told through the direct voice of the first person (as in the fragmentary journal of </w:t>
                </w:r>
                <w:r w:rsidR="00532346">
                  <w:t>‘</w:t>
                </w:r>
                <w:proofErr w:type="spellStart"/>
                <w:r w:rsidRPr="00C205A6">
                  <w:t>Giorno</w:t>
                </w:r>
                <w:proofErr w:type="spellEnd"/>
                <w:r w:rsidRPr="00C205A6">
                  <w:t xml:space="preserve"> per </w:t>
                </w:r>
                <w:proofErr w:type="spellStart"/>
                <w:r w:rsidRPr="00C205A6">
                  <w:t>giorno</w:t>
                </w:r>
                <w:proofErr w:type="spellEnd"/>
                <w:r w:rsidR="00532346">
                  <w:t>’</w:t>
                </w:r>
                <w:r w:rsidRPr="00C205A6">
                  <w:t xml:space="preserve"> [</w:t>
                </w:r>
                <w:r w:rsidR="00532346">
                  <w:t>‘</w:t>
                </w:r>
                <w:r w:rsidRPr="00C205A6">
                  <w:t>Day by day</w:t>
                </w:r>
                <w:r w:rsidR="00532346">
                  <w:t>’</w:t>
                </w:r>
                <w:r w:rsidRPr="00C205A6">
                  <w:t xml:space="preserve">]), which conveys a vast, tragic sense of life and despair. Also the experience of WWII enters the book, with poems written in the days of Rome’s occupation in 1944. </w:t>
                </w:r>
              </w:p>
              <w:p w14:paraId="7625681B" w14:textId="77777777" w:rsidR="00C205A6" w:rsidRPr="00C205A6" w:rsidRDefault="00C205A6" w:rsidP="00C205A6"/>
              <w:p w14:paraId="1417DAC2" w14:textId="77777777" w:rsidR="00C205A6" w:rsidRPr="00C205A6" w:rsidRDefault="00C205A6" w:rsidP="00C205A6">
                <w:pPr>
                  <w:pStyle w:val="Heading1"/>
                  <w:outlineLvl w:val="0"/>
                </w:pPr>
                <w:r w:rsidRPr="00C205A6">
                  <w:t>The years of public success</w:t>
                </w:r>
              </w:p>
              <w:p w14:paraId="722FFD32" w14:textId="77777777" w:rsidR="00C205A6" w:rsidRDefault="00C205A6" w:rsidP="00C205A6">
                <w:r w:rsidRPr="00C205A6">
                  <w:t xml:space="preserve">After his return to Italy in 1942, </w:t>
                </w:r>
                <w:proofErr w:type="spellStart"/>
                <w:r w:rsidRPr="00C205A6">
                  <w:t>Ungaretti</w:t>
                </w:r>
                <w:proofErr w:type="spellEnd"/>
                <w:r w:rsidRPr="00C205A6">
                  <w:t xml:space="preserve"> acquired further fame and became extremely active as a public intellectual, well past his retirement as a Professor of Italian Literature at the University of Rome in 1958. In his long-time project </w:t>
                </w:r>
                <w:r w:rsidRPr="00C205A6">
                  <w:rPr>
                    <w:i/>
                  </w:rPr>
                  <w:t xml:space="preserve">La terra </w:t>
                </w:r>
                <w:proofErr w:type="spellStart"/>
                <w:r w:rsidRPr="00C205A6">
                  <w:rPr>
                    <w:i/>
                  </w:rPr>
                  <w:t>promessa</w:t>
                </w:r>
                <w:proofErr w:type="spellEnd"/>
                <w:r w:rsidRPr="00C205A6">
                  <w:t xml:space="preserve"> (</w:t>
                </w:r>
                <w:r w:rsidRPr="00C205A6">
                  <w:rPr>
                    <w:i/>
                  </w:rPr>
                  <w:t>The Promised Land</w:t>
                </w:r>
                <w:r w:rsidRPr="00C205A6">
                  <w:t xml:space="preserve">), thematically inspired by Virgil’s </w:t>
                </w:r>
                <w:r w:rsidRPr="00C205A6">
                  <w:rPr>
                    <w:i/>
                  </w:rPr>
                  <w:t>Aeneid</w:t>
                </w:r>
                <w:r w:rsidRPr="00C205A6">
                  <w:t xml:space="preserve">, which he had started in the thirties and published, in a fragmentary form, in 1950, </w:t>
                </w:r>
                <w:proofErr w:type="spellStart"/>
                <w:r w:rsidRPr="00C205A6">
                  <w:t>Ungaretti</w:t>
                </w:r>
                <w:proofErr w:type="spellEnd"/>
                <w:r w:rsidRPr="00C205A6">
                  <w:t xml:space="preserve"> dwells on the impossibility of reaching the promised land, an enterprise doomed to fail under the spell of death as a cosmic condition. These tragic accents receive a more autobiographical inflection in the later collection </w:t>
                </w:r>
                <w:r w:rsidRPr="00C205A6">
                  <w:rPr>
                    <w:i/>
                  </w:rPr>
                  <w:t xml:space="preserve">Un </w:t>
                </w:r>
                <w:proofErr w:type="spellStart"/>
                <w:r w:rsidRPr="00C205A6">
                  <w:rPr>
                    <w:i/>
                  </w:rPr>
                  <w:t>grido</w:t>
                </w:r>
                <w:proofErr w:type="spellEnd"/>
                <w:r w:rsidRPr="00C205A6">
                  <w:rPr>
                    <w:i/>
                  </w:rPr>
                  <w:t xml:space="preserve"> e </w:t>
                </w:r>
                <w:proofErr w:type="spellStart"/>
                <w:r w:rsidRPr="00C205A6">
                  <w:rPr>
                    <w:i/>
                  </w:rPr>
                  <w:t>paesaggi</w:t>
                </w:r>
                <w:proofErr w:type="spellEnd"/>
                <w:r w:rsidRPr="00C205A6">
                  <w:t xml:space="preserve"> (</w:t>
                </w:r>
                <w:r w:rsidRPr="00C205A6">
                  <w:rPr>
                    <w:i/>
                  </w:rPr>
                  <w:t>A shout and Landscapes</w:t>
                </w:r>
                <w:r w:rsidRPr="00C205A6">
                  <w:t xml:space="preserve">), from1952. In 1960 the collection </w:t>
                </w:r>
                <w:r w:rsidRPr="00C205A6">
                  <w:rPr>
                    <w:i/>
                  </w:rPr>
                  <w:t xml:space="preserve">Il </w:t>
                </w:r>
                <w:proofErr w:type="spellStart"/>
                <w:r w:rsidRPr="00C205A6">
                  <w:rPr>
                    <w:i/>
                  </w:rPr>
                  <w:t>taccuino</w:t>
                </w:r>
                <w:proofErr w:type="spellEnd"/>
                <w:r w:rsidRPr="00C205A6">
                  <w:rPr>
                    <w:i/>
                  </w:rPr>
                  <w:t xml:space="preserve"> del </w:t>
                </w:r>
                <w:proofErr w:type="spellStart"/>
                <w:r w:rsidRPr="00C205A6">
                  <w:rPr>
                    <w:i/>
                  </w:rPr>
                  <w:t>Vecchio</w:t>
                </w:r>
                <w:proofErr w:type="spellEnd"/>
                <w:r w:rsidRPr="00C205A6">
                  <w:t xml:space="preserve"> (</w:t>
                </w:r>
                <w:r w:rsidRPr="00C205A6">
                  <w:rPr>
                    <w:i/>
                  </w:rPr>
                  <w:t>The Old Man’s Notebook</w:t>
                </w:r>
                <w:r w:rsidRPr="00C205A6">
                  <w:t xml:space="preserve">) reiterates the autobiographical exploration of time as a central theme of </w:t>
                </w:r>
                <w:proofErr w:type="spellStart"/>
                <w:r w:rsidRPr="00C205A6">
                  <w:t>Ungaretti’s</w:t>
                </w:r>
                <w:proofErr w:type="spellEnd"/>
                <w:r w:rsidRPr="00C205A6">
                  <w:t xml:space="preserve"> poetics, from the special vantage point of the poet as an old man.</w:t>
                </w:r>
              </w:p>
              <w:p w14:paraId="36115443" w14:textId="77777777" w:rsidR="00C205A6" w:rsidRDefault="00C205A6" w:rsidP="00C205A6"/>
              <w:p w14:paraId="51DA53CC" w14:textId="77777777" w:rsidR="00C205A6" w:rsidRDefault="00C205A6" w:rsidP="00C205A6">
                <w:r>
                  <w:t>File: UngarettiNY.jpg</w:t>
                </w:r>
              </w:p>
              <w:p w14:paraId="3FCDA18F" w14:textId="77777777" w:rsidR="00C205A6" w:rsidRPr="00F36937" w:rsidRDefault="00C205A6" w:rsidP="00C205A6">
                <w:pPr>
                  <w:pStyle w:val="Caption"/>
                </w:pPr>
                <w:r>
                  <w:t xml:space="preserve">Figure </w:t>
                </w:r>
                <w:fldSimple w:instr=" SEQ Figure \* ARABIC ">
                  <w:r>
                    <w:rPr>
                      <w:noProof/>
                    </w:rPr>
                    <w:t>2</w:t>
                  </w:r>
                </w:fldSimple>
                <w:r>
                  <w:t xml:space="preserve"> </w:t>
                </w:r>
                <w:proofErr w:type="spellStart"/>
                <w:r>
                  <w:t>Ungaretti</w:t>
                </w:r>
                <w:proofErr w:type="spellEnd"/>
                <w:r>
                  <w:t xml:space="preserve"> in New York, 1964.</w:t>
                </w:r>
              </w:p>
              <w:p w14:paraId="4EBBCCBB" w14:textId="77777777" w:rsidR="00C205A6" w:rsidRDefault="00C205A6" w:rsidP="00C205A6">
                <w:r>
                  <w:t xml:space="preserve">Source: </w:t>
                </w:r>
                <w:hyperlink r:id="rId9" w:history="1">
                  <w:r w:rsidR="00532346" w:rsidRPr="00361E48">
                    <w:rPr>
                      <w:rStyle w:val="Hyperlink"/>
                    </w:rPr>
                    <w:t>http://www.gettyimages.com/detail/news-photo/the-great-italian-poet-giuseppe-ungaretti-stands-still-on-news-photo/470653162</w:t>
                  </w:r>
                </w:hyperlink>
              </w:p>
              <w:p w14:paraId="15A9FD59" w14:textId="77777777" w:rsidR="00532346" w:rsidRPr="00C205A6" w:rsidRDefault="00532346" w:rsidP="00C205A6"/>
              <w:p w14:paraId="356909E3" w14:textId="77777777" w:rsidR="00C205A6" w:rsidRPr="00C205A6" w:rsidRDefault="00C205A6" w:rsidP="00C205A6"/>
              <w:p w14:paraId="19AD190B" w14:textId="77777777" w:rsidR="00C205A6" w:rsidRPr="00C205A6" w:rsidRDefault="00C205A6" w:rsidP="00C205A6">
                <w:pPr>
                  <w:pStyle w:val="Heading1"/>
                  <w:outlineLvl w:val="0"/>
                </w:pPr>
                <w:r w:rsidRPr="00C205A6">
                  <w:t>The last years</w:t>
                </w:r>
              </w:p>
              <w:p w14:paraId="20A66ABA" w14:textId="77777777" w:rsidR="00C205A6" w:rsidRPr="00C205A6" w:rsidRDefault="00C205A6" w:rsidP="00C205A6">
                <w:r w:rsidRPr="00C205A6">
                  <w:t xml:space="preserve">In the last decade of his life, </w:t>
                </w:r>
                <w:proofErr w:type="spellStart"/>
                <w:r w:rsidRPr="00C205A6">
                  <w:t>Ungaretti</w:t>
                </w:r>
                <w:proofErr w:type="spellEnd"/>
                <w:r w:rsidRPr="00C205A6">
                  <w:t xml:space="preserve"> was extremely active as a cultural figure, both in Italy and abroad. His poetry returned to a more sober cadence with the publication of </w:t>
                </w:r>
                <w:proofErr w:type="spellStart"/>
                <w:r w:rsidRPr="00C205A6">
                  <w:rPr>
                    <w:i/>
                  </w:rPr>
                  <w:t>Proverbi</w:t>
                </w:r>
                <w:proofErr w:type="spellEnd"/>
                <w:r w:rsidRPr="00C205A6">
                  <w:t xml:space="preserve"> (1969) and the love poems of </w:t>
                </w:r>
                <w:proofErr w:type="spellStart"/>
                <w:r w:rsidRPr="00C205A6">
                  <w:rPr>
                    <w:i/>
                  </w:rPr>
                  <w:t>Dialogo</w:t>
                </w:r>
                <w:proofErr w:type="spellEnd"/>
                <w:r w:rsidRPr="00C205A6">
                  <w:t xml:space="preserve"> (1969). </w:t>
                </w:r>
              </w:p>
              <w:p w14:paraId="2B593019" w14:textId="77777777" w:rsidR="00C205A6" w:rsidRPr="00C205A6" w:rsidRDefault="00C205A6" w:rsidP="00C205A6"/>
              <w:p w14:paraId="1796F059" w14:textId="77777777" w:rsidR="00C205A6" w:rsidRDefault="00C205A6" w:rsidP="00C205A6">
                <w:r w:rsidRPr="00C205A6">
                  <w:t xml:space="preserve">In the 1960s, he lectured widely in Italy and abroad, connecting with many of the most relevant artistic personalities around the world, from Allen Ginsberg, whom he met in New York in 1964, to the singer </w:t>
                </w:r>
                <w:proofErr w:type="spellStart"/>
                <w:r w:rsidRPr="00C205A6">
                  <w:t>Vinicius</w:t>
                </w:r>
                <w:proofErr w:type="spellEnd"/>
                <w:r w:rsidRPr="00C205A6">
                  <w:t xml:space="preserve"> de </w:t>
                </w:r>
                <w:proofErr w:type="spellStart"/>
                <w:r w:rsidRPr="00C205A6">
                  <w:t>Moraes</w:t>
                </w:r>
                <w:proofErr w:type="spellEnd"/>
                <w:r w:rsidRPr="00C205A6">
                  <w:t xml:space="preserve">, whom he met in Rome a few years later. For his eightieth birthday he received extensive official recognition. In 1969, a complete edition of his poetry, containing his own notes and comments, was published under the title </w:t>
                </w:r>
                <w:r w:rsidRPr="00C205A6">
                  <w:rPr>
                    <w:i/>
                  </w:rPr>
                  <w:t xml:space="preserve">Vita d’un </w:t>
                </w:r>
                <w:proofErr w:type="spellStart"/>
                <w:r w:rsidRPr="00C205A6">
                  <w:rPr>
                    <w:i/>
                  </w:rPr>
                  <w:t>uomo</w:t>
                </w:r>
                <w:proofErr w:type="spellEnd"/>
                <w:r w:rsidRPr="00C205A6">
                  <w:t xml:space="preserve"> (</w:t>
                </w:r>
                <w:r w:rsidRPr="00C205A6">
                  <w:rPr>
                    <w:i/>
                  </w:rPr>
                  <w:t>Life of a man</w:t>
                </w:r>
                <w:r w:rsidRPr="00C205A6">
                  <w:t xml:space="preserve">), later enlarged to encompass all of his writings. In 1970, on returning from a trip to New York, </w:t>
                </w:r>
                <w:proofErr w:type="spellStart"/>
                <w:r w:rsidRPr="00C205A6">
                  <w:t>Ungaretti</w:t>
                </w:r>
                <w:proofErr w:type="spellEnd"/>
                <w:r w:rsidRPr="00C205A6">
                  <w:t xml:space="preserve"> died in Milan.</w:t>
                </w:r>
              </w:p>
              <w:p w14:paraId="148F41D4" w14:textId="77777777" w:rsidR="00C205A6" w:rsidRDefault="00C205A6" w:rsidP="00C205A6"/>
              <w:p w14:paraId="56DD1E08" w14:textId="77777777" w:rsidR="00C205A6" w:rsidRDefault="00C205A6" w:rsidP="00C205A6">
                <w:r>
                  <w:t>File: UngarettiElder.jpg</w:t>
                </w:r>
              </w:p>
              <w:p w14:paraId="7BD605B3" w14:textId="77777777" w:rsidR="00C205A6" w:rsidRPr="00F36937" w:rsidRDefault="00C205A6" w:rsidP="00C205A6">
                <w:pPr>
                  <w:pStyle w:val="Caption"/>
                </w:pPr>
                <w:r>
                  <w:t xml:space="preserve">Figure </w:t>
                </w:r>
                <w:fldSimple w:instr=" SEQ Figure \* ARABIC ">
                  <w:r>
                    <w:rPr>
                      <w:noProof/>
                    </w:rPr>
                    <w:t>3</w:t>
                  </w:r>
                </w:fldSimple>
                <w:r>
                  <w:t xml:space="preserve"> An aged </w:t>
                </w:r>
                <w:proofErr w:type="spellStart"/>
                <w:r>
                  <w:t>Ungaretti</w:t>
                </w:r>
                <w:proofErr w:type="spellEnd"/>
                <w:r>
                  <w:t>.</w:t>
                </w:r>
              </w:p>
              <w:p w14:paraId="5CA59A56" w14:textId="77777777" w:rsidR="00C205A6" w:rsidRDefault="00C205A6" w:rsidP="00C205A6">
                <w:pPr>
                  <w:rPr>
                    <w:lang w:val="it-IT"/>
                  </w:rPr>
                </w:pPr>
                <w:r>
                  <w:t xml:space="preserve">Source: </w:t>
                </w:r>
                <w:hyperlink r:id="rId10" w:history="1">
                  <w:r w:rsidR="00532346" w:rsidRPr="00361E48">
                    <w:rPr>
                      <w:rStyle w:val="Hyperlink"/>
                      <w:lang w:val="it-IT"/>
                    </w:rPr>
                    <w:t>http://www.athenamillennium.it/letteratura/Giuseppe_Ungaretti.html</w:t>
                  </w:r>
                </w:hyperlink>
              </w:p>
              <w:p w14:paraId="581ECE40" w14:textId="77777777" w:rsidR="00532346" w:rsidRPr="00C205A6" w:rsidRDefault="00532346" w:rsidP="00C205A6"/>
              <w:p w14:paraId="30DB5481" w14:textId="77777777" w:rsidR="00C205A6" w:rsidRPr="00C205A6" w:rsidRDefault="00C205A6" w:rsidP="00C205A6"/>
              <w:p w14:paraId="694597E0" w14:textId="77777777" w:rsidR="00C205A6" w:rsidRPr="00C205A6" w:rsidRDefault="00C205A6" w:rsidP="00C205A6">
                <w:pPr>
                  <w:pStyle w:val="Heading1"/>
                  <w:outlineLvl w:val="0"/>
                </w:pPr>
                <w:r w:rsidRPr="00C205A6">
                  <w:t>Collections</w:t>
                </w:r>
              </w:p>
              <w:p w14:paraId="2DE0635D" w14:textId="77777777" w:rsidR="00C205A6" w:rsidRPr="00C205A6" w:rsidRDefault="00C205A6" w:rsidP="00C205A6">
                <w:pPr>
                  <w:rPr>
                    <w:lang w:val="es-ES"/>
                  </w:rPr>
                </w:pPr>
                <w:proofErr w:type="spellStart"/>
                <w:r w:rsidRPr="00C205A6">
                  <w:t>Ungaretti</w:t>
                </w:r>
                <w:proofErr w:type="spellEnd"/>
                <w:r w:rsidRPr="00C205A6">
                  <w:t xml:space="preserve">, G. (1969), </w:t>
                </w:r>
                <w:r w:rsidRPr="00C205A6">
                  <w:rPr>
                    <w:i/>
                  </w:rPr>
                  <w:t xml:space="preserve">Vita d’un </w:t>
                </w:r>
                <w:proofErr w:type="spellStart"/>
                <w:r w:rsidRPr="00C205A6">
                  <w:rPr>
                    <w:i/>
                  </w:rPr>
                  <w:t>uomo</w:t>
                </w:r>
                <w:proofErr w:type="spellEnd"/>
                <w:r w:rsidRPr="00C205A6">
                  <w:rPr>
                    <w:i/>
                  </w:rPr>
                  <w:t xml:space="preserve">: </w:t>
                </w:r>
                <w:proofErr w:type="spellStart"/>
                <w:r w:rsidRPr="00C205A6">
                  <w:rPr>
                    <w:i/>
                  </w:rPr>
                  <w:t>Tutte</w:t>
                </w:r>
                <w:proofErr w:type="spellEnd"/>
                <w:r w:rsidRPr="00C205A6">
                  <w:rPr>
                    <w:i/>
                  </w:rPr>
                  <w:t xml:space="preserve"> le </w:t>
                </w:r>
                <w:proofErr w:type="spellStart"/>
                <w:r w:rsidRPr="00C205A6">
                  <w:rPr>
                    <w:i/>
                  </w:rPr>
                  <w:t>poesie</w:t>
                </w:r>
                <w:proofErr w:type="spellEnd"/>
                <w:r w:rsidRPr="00C205A6">
                  <w:t xml:space="preserve">. </w:t>
                </w:r>
                <w:r w:rsidRPr="00C205A6">
                  <w:rPr>
                    <w:lang w:val="es-ES"/>
                  </w:rPr>
                  <w:t xml:space="preserve">Milano: </w:t>
                </w:r>
                <w:proofErr w:type="spellStart"/>
                <w:r w:rsidRPr="00C205A6">
                  <w:rPr>
                    <w:lang w:val="es-ES"/>
                  </w:rPr>
                  <w:t>Mondadori</w:t>
                </w:r>
                <w:proofErr w:type="spellEnd"/>
                <w:r w:rsidRPr="00C205A6">
                  <w:rPr>
                    <w:lang w:val="es-ES"/>
                  </w:rPr>
                  <w:t>.</w:t>
                </w:r>
              </w:p>
              <w:p w14:paraId="1450AB59" w14:textId="77777777" w:rsidR="00C205A6" w:rsidRPr="00C205A6" w:rsidRDefault="00C205A6" w:rsidP="00C205A6">
                <w:pPr>
                  <w:rPr>
                    <w:lang w:val="es-ES"/>
                  </w:rPr>
                </w:pPr>
                <w:r w:rsidRPr="00C205A6">
                  <w:rPr>
                    <w:lang w:val="es-ES"/>
                  </w:rPr>
                  <w:t xml:space="preserve">Ungaretti, G. (1974), </w:t>
                </w:r>
                <w:r w:rsidRPr="00C205A6">
                  <w:rPr>
                    <w:i/>
                    <w:lang w:val="es-ES"/>
                  </w:rPr>
                  <w:t xml:space="preserve">Vita </w:t>
                </w:r>
                <w:proofErr w:type="spellStart"/>
                <w:r w:rsidRPr="00C205A6">
                  <w:rPr>
                    <w:i/>
                    <w:lang w:val="es-ES"/>
                  </w:rPr>
                  <w:t>d’un</w:t>
                </w:r>
                <w:proofErr w:type="spellEnd"/>
                <w:r w:rsidRPr="00C205A6">
                  <w:rPr>
                    <w:i/>
                    <w:lang w:val="es-ES"/>
                  </w:rPr>
                  <w:t xml:space="preserve"> </w:t>
                </w:r>
                <w:proofErr w:type="spellStart"/>
                <w:r w:rsidRPr="00C205A6">
                  <w:rPr>
                    <w:i/>
                    <w:lang w:val="es-ES"/>
                  </w:rPr>
                  <w:t>uomo</w:t>
                </w:r>
                <w:proofErr w:type="spellEnd"/>
                <w:r w:rsidRPr="00C205A6">
                  <w:rPr>
                    <w:i/>
                    <w:lang w:val="es-ES"/>
                  </w:rPr>
                  <w:t xml:space="preserve">: </w:t>
                </w:r>
                <w:proofErr w:type="spellStart"/>
                <w:r w:rsidRPr="00C205A6">
                  <w:rPr>
                    <w:i/>
                    <w:lang w:val="es-ES"/>
                  </w:rPr>
                  <w:t>Saggi</w:t>
                </w:r>
                <w:proofErr w:type="spellEnd"/>
                <w:r w:rsidRPr="00C205A6">
                  <w:rPr>
                    <w:i/>
                    <w:lang w:val="es-ES"/>
                  </w:rPr>
                  <w:t xml:space="preserve"> e </w:t>
                </w:r>
                <w:proofErr w:type="spellStart"/>
                <w:r w:rsidRPr="00C205A6">
                  <w:rPr>
                    <w:i/>
                    <w:lang w:val="es-ES"/>
                  </w:rPr>
                  <w:t>interventi</w:t>
                </w:r>
                <w:proofErr w:type="spellEnd"/>
                <w:r w:rsidRPr="00C205A6">
                  <w:rPr>
                    <w:lang w:val="es-ES"/>
                  </w:rPr>
                  <w:t xml:space="preserve">. Milano: </w:t>
                </w:r>
                <w:proofErr w:type="spellStart"/>
                <w:r w:rsidRPr="00C205A6">
                  <w:rPr>
                    <w:lang w:val="es-ES"/>
                  </w:rPr>
                  <w:t>Mondadori</w:t>
                </w:r>
                <w:proofErr w:type="spellEnd"/>
                <w:r w:rsidRPr="00C205A6">
                  <w:rPr>
                    <w:lang w:val="es-ES"/>
                  </w:rPr>
                  <w:t>.</w:t>
                </w:r>
              </w:p>
              <w:p w14:paraId="75CA3086" w14:textId="77777777" w:rsidR="00C205A6" w:rsidRPr="00C205A6" w:rsidRDefault="00C205A6" w:rsidP="00C205A6">
                <w:r w:rsidRPr="00C205A6">
                  <w:rPr>
                    <w:lang w:val="es-ES"/>
                  </w:rPr>
                  <w:t xml:space="preserve">Ungaretti, G. (2000), </w:t>
                </w:r>
                <w:r w:rsidRPr="00C205A6">
                  <w:rPr>
                    <w:i/>
                    <w:lang w:val="es-ES"/>
                  </w:rPr>
                  <w:t xml:space="preserve">Vita </w:t>
                </w:r>
                <w:proofErr w:type="spellStart"/>
                <w:r w:rsidRPr="00C205A6">
                  <w:rPr>
                    <w:i/>
                    <w:lang w:val="es-ES"/>
                  </w:rPr>
                  <w:t>d’un</w:t>
                </w:r>
                <w:proofErr w:type="spellEnd"/>
                <w:r w:rsidRPr="00C205A6">
                  <w:rPr>
                    <w:i/>
                    <w:lang w:val="es-ES"/>
                  </w:rPr>
                  <w:t xml:space="preserve"> </w:t>
                </w:r>
                <w:proofErr w:type="spellStart"/>
                <w:r w:rsidRPr="00C205A6">
                  <w:rPr>
                    <w:i/>
                    <w:lang w:val="es-ES"/>
                  </w:rPr>
                  <w:t>uomo</w:t>
                </w:r>
                <w:proofErr w:type="spellEnd"/>
                <w:r w:rsidRPr="00C205A6">
                  <w:rPr>
                    <w:i/>
                    <w:lang w:val="es-ES"/>
                  </w:rPr>
                  <w:t>:</w:t>
                </w:r>
                <w:r w:rsidRPr="00C205A6">
                  <w:rPr>
                    <w:lang w:val="es-ES"/>
                  </w:rPr>
                  <w:t xml:space="preserve"> </w:t>
                </w:r>
                <w:proofErr w:type="spellStart"/>
                <w:r w:rsidRPr="00C205A6">
                  <w:rPr>
                    <w:i/>
                    <w:lang w:val="es-ES"/>
                  </w:rPr>
                  <w:t>Viaggi</w:t>
                </w:r>
                <w:proofErr w:type="spellEnd"/>
                <w:r w:rsidRPr="00C205A6">
                  <w:rPr>
                    <w:i/>
                    <w:lang w:val="es-ES"/>
                  </w:rPr>
                  <w:t xml:space="preserve"> e </w:t>
                </w:r>
                <w:proofErr w:type="spellStart"/>
                <w:r w:rsidRPr="00C205A6">
                  <w:rPr>
                    <w:i/>
                    <w:lang w:val="es-ES"/>
                  </w:rPr>
                  <w:t>lezioni</w:t>
                </w:r>
                <w:proofErr w:type="spellEnd"/>
                <w:r w:rsidRPr="00C205A6">
                  <w:rPr>
                    <w:lang w:val="es-ES"/>
                  </w:rPr>
                  <w:t xml:space="preserve">. </w:t>
                </w:r>
                <w:r w:rsidRPr="00C205A6">
                  <w:t xml:space="preserve">Milano: </w:t>
                </w:r>
                <w:proofErr w:type="spellStart"/>
                <w:r w:rsidRPr="00C205A6">
                  <w:t>Mondadori</w:t>
                </w:r>
                <w:proofErr w:type="spellEnd"/>
                <w:r w:rsidRPr="00C205A6">
                  <w:t>.</w:t>
                </w:r>
              </w:p>
              <w:p w14:paraId="68B4718C" w14:textId="77777777" w:rsidR="00C205A6" w:rsidRPr="00C205A6" w:rsidRDefault="00C205A6" w:rsidP="00C205A6"/>
              <w:p w14:paraId="6D750536" w14:textId="77777777" w:rsidR="00C205A6" w:rsidRPr="00C205A6" w:rsidRDefault="00C205A6" w:rsidP="00C205A6">
                <w:pPr>
                  <w:pStyle w:val="Heading1"/>
                  <w:outlineLvl w:val="0"/>
                </w:pPr>
                <w:r w:rsidRPr="00C205A6">
                  <w:t>Translations</w:t>
                </w:r>
              </w:p>
              <w:p w14:paraId="3D55E466" w14:textId="77777777" w:rsidR="00C205A6" w:rsidRPr="00C205A6" w:rsidRDefault="00C205A6" w:rsidP="00C205A6">
                <w:proofErr w:type="spellStart"/>
                <w:r w:rsidRPr="00C205A6">
                  <w:t>Ungaretti</w:t>
                </w:r>
                <w:proofErr w:type="spellEnd"/>
                <w:r w:rsidRPr="00C205A6">
                  <w:t xml:space="preserve">, G. (1971), </w:t>
                </w:r>
                <w:r w:rsidRPr="00C205A6">
                  <w:rPr>
                    <w:i/>
                  </w:rPr>
                  <w:t>Selected poems</w:t>
                </w:r>
                <w:r w:rsidRPr="00C205A6">
                  <w:t xml:space="preserve">. Edited and translated, with an introduction and notes, by Patrick </w:t>
                </w:r>
                <w:proofErr w:type="spellStart"/>
                <w:r w:rsidRPr="00C205A6">
                  <w:t>Creagh</w:t>
                </w:r>
                <w:proofErr w:type="spellEnd"/>
                <w:r w:rsidRPr="00C205A6">
                  <w:t xml:space="preserve">. </w:t>
                </w:r>
                <w:proofErr w:type="spellStart"/>
                <w:r w:rsidRPr="00C205A6">
                  <w:t>Harmondsworth</w:t>
                </w:r>
                <w:proofErr w:type="spellEnd"/>
                <w:r w:rsidRPr="00C205A6">
                  <w:t>: Penguin.</w:t>
                </w:r>
              </w:p>
              <w:p w14:paraId="2327F998" w14:textId="77777777" w:rsidR="003F0D73" w:rsidRPr="00C205A6" w:rsidRDefault="00C205A6" w:rsidP="00C205A6">
                <w:proofErr w:type="spellStart"/>
                <w:r w:rsidRPr="00C205A6">
                  <w:t>Ungaretti</w:t>
                </w:r>
                <w:proofErr w:type="spellEnd"/>
                <w:r w:rsidRPr="00C205A6">
                  <w:t xml:space="preserve">, G. (2003), </w:t>
                </w:r>
                <w:r w:rsidRPr="00C205A6">
                  <w:rPr>
                    <w:i/>
                  </w:rPr>
                  <w:t>Selected poems</w:t>
                </w:r>
                <w:r w:rsidRPr="00C205A6">
                  <w:t xml:space="preserve">. Translated, annotated, and with an introduction by Andrew </w:t>
                </w:r>
                <w:proofErr w:type="spellStart"/>
                <w:r w:rsidRPr="00C205A6">
                  <w:lastRenderedPageBreak/>
                  <w:t>Frisardi</w:t>
                </w:r>
                <w:proofErr w:type="spellEnd"/>
                <w:r w:rsidRPr="00C205A6">
                  <w:t xml:space="preserve">. Manchester: </w:t>
                </w:r>
                <w:proofErr w:type="spellStart"/>
                <w:r w:rsidRPr="00C205A6">
                  <w:t>Carcanet</w:t>
                </w:r>
                <w:proofErr w:type="spellEnd"/>
                <w:r w:rsidRPr="00C205A6">
                  <w:t>.</w:t>
                </w:r>
              </w:p>
            </w:tc>
          </w:sdtContent>
        </w:sdt>
      </w:tr>
      <w:tr w:rsidR="003235A7" w14:paraId="7F9D6105" w14:textId="77777777" w:rsidTr="003235A7">
        <w:tc>
          <w:tcPr>
            <w:tcW w:w="9016" w:type="dxa"/>
          </w:tcPr>
          <w:p w14:paraId="213E5BB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26D92E7B5C72741A5F286C608A8E8CE"/>
              </w:placeholder>
            </w:sdtPr>
            <w:sdtEndPr/>
            <w:sdtContent>
              <w:p w14:paraId="70523D5F" w14:textId="77777777" w:rsidR="00C205A6" w:rsidRDefault="00C205A6" w:rsidP="00C205A6"/>
              <w:p w14:paraId="1E094BF1" w14:textId="77777777" w:rsidR="00C205A6" w:rsidRDefault="0052467E" w:rsidP="00C205A6">
                <w:sdt>
                  <w:sdtPr>
                    <w:id w:val="205371424"/>
                    <w:citation/>
                  </w:sdtPr>
                  <w:sdtEndPr/>
                  <w:sdtContent>
                    <w:r w:rsidR="00C205A6">
                      <w:fldChar w:fldCharType="begin"/>
                    </w:r>
                    <w:r w:rsidR="00C205A6">
                      <w:rPr>
                        <w:lang w:val="en-US"/>
                      </w:rPr>
                      <w:instrText xml:space="preserve"> CITATION Cam67 \l 1033 </w:instrText>
                    </w:r>
                    <w:r w:rsidR="00C205A6">
                      <w:fldChar w:fldCharType="separate"/>
                    </w:r>
                    <w:r w:rsidR="00C205A6">
                      <w:rPr>
                        <w:noProof/>
                        <w:lang w:val="en-US"/>
                      </w:rPr>
                      <w:t>(Cambon)</w:t>
                    </w:r>
                    <w:r w:rsidR="00C205A6">
                      <w:fldChar w:fldCharType="end"/>
                    </w:r>
                  </w:sdtContent>
                </w:sdt>
              </w:p>
              <w:p w14:paraId="65B31BB7" w14:textId="77777777" w:rsidR="00C205A6" w:rsidRDefault="00C205A6" w:rsidP="00C205A6"/>
              <w:p w14:paraId="233B1A0B" w14:textId="77777777" w:rsidR="00C205A6" w:rsidRDefault="0052467E" w:rsidP="00C205A6">
                <w:sdt>
                  <w:sdtPr>
                    <w:id w:val="-857727375"/>
                    <w:citation/>
                  </w:sdtPr>
                  <w:sdtEndPr/>
                  <w:sdtContent>
                    <w:r w:rsidR="00C205A6">
                      <w:fldChar w:fldCharType="begin"/>
                    </w:r>
                    <w:r w:rsidR="00C205A6">
                      <w:rPr>
                        <w:lang w:val="en-US"/>
                      </w:rPr>
                      <w:instrText xml:space="preserve"> CITATION Men78 \l 1033 </w:instrText>
                    </w:r>
                    <w:r w:rsidR="00C205A6">
                      <w:fldChar w:fldCharType="separate"/>
                    </w:r>
                    <w:r w:rsidR="00C205A6">
                      <w:rPr>
                        <w:noProof/>
                        <w:lang w:val="en-US"/>
                      </w:rPr>
                      <w:t>(Mengaldo)</w:t>
                    </w:r>
                    <w:r w:rsidR="00C205A6">
                      <w:fldChar w:fldCharType="end"/>
                    </w:r>
                  </w:sdtContent>
                </w:sdt>
              </w:p>
              <w:p w14:paraId="2D62D451" w14:textId="77777777" w:rsidR="00C205A6" w:rsidRDefault="00C205A6" w:rsidP="00C205A6"/>
              <w:p w14:paraId="4377E35E" w14:textId="77777777" w:rsidR="00C205A6" w:rsidRDefault="0052467E" w:rsidP="00C205A6">
                <w:sdt>
                  <w:sdtPr>
                    <w:id w:val="-1196072915"/>
                    <w:citation/>
                  </w:sdtPr>
                  <w:sdtEndPr/>
                  <w:sdtContent>
                    <w:r w:rsidR="00C205A6">
                      <w:fldChar w:fldCharType="begin"/>
                    </w:r>
                    <w:r w:rsidR="00C205A6">
                      <w:rPr>
                        <w:lang w:val="en-US"/>
                      </w:rPr>
                      <w:instrText xml:space="preserve"> CITATION Oss82 \l 1033 </w:instrText>
                    </w:r>
                    <w:r w:rsidR="00C205A6">
                      <w:fldChar w:fldCharType="separate"/>
                    </w:r>
                    <w:r w:rsidR="00C205A6">
                      <w:rPr>
                        <w:noProof/>
                        <w:lang w:val="en-US"/>
                      </w:rPr>
                      <w:t>(Ossola)</w:t>
                    </w:r>
                    <w:r w:rsidR="00C205A6">
                      <w:fldChar w:fldCharType="end"/>
                    </w:r>
                  </w:sdtContent>
                </w:sdt>
              </w:p>
              <w:p w14:paraId="695A72F9" w14:textId="77777777" w:rsidR="00C205A6" w:rsidRDefault="00C205A6" w:rsidP="00C205A6"/>
              <w:p w14:paraId="4DF9B4E4" w14:textId="77777777" w:rsidR="003235A7" w:rsidRDefault="0052467E" w:rsidP="00C205A6">
                <w:pPr>
                  <w:keepNext/>
                </w:pPr>
                <w:sdt>
                  <w:sdtPr>
                    <w:id w:val="709461587"/>
                    <w:citation/>
                  </w:sdtPr>
                  <w:sdtEndPr/>
                  <w:sdtContent>
                    <w:r w:rsidR="00C205A6">
                      <w:fldChar w:fldCharType="begin"/>
                    </w:r>
                    <w:r w:rsidR="00C205A6">
                      <w:rPr>
                        <w:lang w:val="en-US"/>
                      </w:rPr>
                      <w:instrText xml:space="preserve"> CITATION Pic70 \l 1033 </w:instrText>
                    </w:r>
                    <w:r w:rsidR="00C205A6">
                      <w:fldChar w:fldCharType="separate"/>
                    </w:r>
                    <w:r w:rsidR="00C205A6">
                      <w:rPr>
                        <w:noProof/>
                        <w:lang w:val="en-US"/>
                      </w:rPr>
                      <w:t>(Piccioni)</w:t>
                    </w:r>
                    <w:r w:rsidR="00C205A6">
                      <w:fldChar w:fldCharType="end"/>
                    </w:r>
                  </w:sdtContent>
                </w:sdt>
              </w:p>
            </w:sdtContent>
          </w:sdt>
        </w:tc>
      </w:tr>
    </w:tbl>
    <w:p w14:paraId="53A006FC" w14:textId="77777777" w:rsidR="00C27FAB" w:rsidRPr="00F36937" w:rsidRDefault="00C27FAB" w:rsidP="00C205A6">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049A5" w14:textId="77777777" w:rsidR="0052467E" w:rsidRDefault="0052467E" w:rsidP="007A0D55">
      <w:pPr>
        <w:spacing w:after="0" w:line="240" w:lineRule="auto"/>
      </w:pPr>
      <w:r>
        <w:separator/>
      </w:r>
    </w:p>
  </w:endnote>
  <w:endnote w:type="continuationSeparator" w:id="0">
    <w:p w14:paraId="23F49A03" w14:textId="77777777" w:rsidR="0052467E" w:rsidRDefault="005246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6CDB8" w14:textId="77777777" w:rsidR="0052467E" w:rsidRDefault="0052467E" w:rsidP="007A0D55">
      <w:pPr>
        <w:spacing w:after="0" w:line="240" w:lineRule="auto"/>
      </w:pPr>
      <w:r>
        <w:separator/>
      </w:r>
    </w:p>
  </w:footnote>
  <w:footnote w:type="continuationSeparator" w:id="0">
    <w:p w14:paraId="0621D490" w14:textId="77777777" w:rsidR="0052467E" w:rsidRDefault="005246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500B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497AF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5A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467E"/>
    <w:rsid w:val="0053234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05A6"/>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A78BF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205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5A6"/>
    <w:rPr>
      <w:rFonts w:ascii="Lucida Grande" w:hAnsi="Lucida Grande" w:cs="Lucida Grande"/>
      <w:sz w:val="18"/>
      <w:szCs w:val="18"/>
    </w:rPr>
  </w:style>
  <w:style w:type="paragraph" w:styleId="Caption">
    <w:name w:val="caption"/>
    <w:basedOn w:val="Normal"/>
    <w:next w:val="Normal"/>
    <w:uiPriority w:val="35"/>
    <w:semiHidden/>
    <w:qFormat/>
    <w:rsid w:val="00C205A6"/>
    <w:pPr>
      <w:spacing w:after="200" w:line="240" w:lineRule="auto"/>
    </w:pPr>
    <w:rPr>
      <w:b/>
      <w:bCs/>
      <w:color w:val="5B9BD5" w:themeColor="accent1"/>
      <w:sz w:val="18"/>
      <w:szCs w:val="18"/>
    </w:rPr>
  </w:style>
  <w:style w:type="character" w:styleId="Hyperlink">
    <w:name w:val="Hyperlink"/>
    <w:uiPriority w:val="99"/>
    <w:unhideWhenUsed/>
    <w:rsid w:val="00C205A6"/>
    <w:rPr>
      <w:color w:val="0000FF"/>
      <w:u w:val="single"/>
    </w:rPr>
  </w:style>
  <w:style w:type="character" w:styleId="FollowedHyperlink">
    <w:name w:val="FollowedHyperlink"/>
    <w:basedOn w:val="DefaultParagraphFont"/>
    <w:uiPriority w:val="99"/>
    <w:semiHidden/>
    <w:rsid w:val="005323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Giuseppe_Ungaretti" TargetMode="External"/><Relationship Id="rId9" Type="http://schemas.openxmlformats.org/officeDocument/2006/relationships/hyperlink" Target="http://www.gettyimages.com/detail/news-photo/the-great-italian-poet-giuseppe-ungaretti-stands-still-on-news-photo/470653162" TargetMode="External"/><Relationship Id="rId10" Type="http://schemas.openxmlformats.org/officeDocument/2006/relationships/hyperlink" Target="http://www.athenamillennium.it/letteratura/Giuseppe_Ungarett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497B2C87A21842ABF9B11CA043CA3B"/>
        <w:category>
          <w:name w:val="General"/>
          <w:gallery w:val="placeholder"/>
        </w:category>
        <w:types>
          <w:type w:val="bbPlcHdr"/>
        </w:types>
        <w:behaviors>
          <w:behavior w:val="content"/>
        </w:behaviors>
        <w:guid w:val="{362259C3-6688-784A-9922-8B4E7A509FEE}"/>
      </w:docPartPr>
      <w:docPartBody>
        <w:p w:rsidR="00222D6A" w:rsidRDefault="00C41E03">
          <w:pPr>
            <w:pStyle w:val="5F497B2C87A21842ABF9B11CA043CA3B"/>
          </w:pPr>
          <w:r w:rsidRPr="00CC586D">
            <w:rPr>
              <w:rStyle w:val="PlaceholderText"/>
              <w:b/>
              <w:color w:val="FFFFFF" w:themeColor="background1"/>
            </w:rPr>
            <w:t>[Salutation]</w:t>
          </w:r>
        </w:p>
      </w:docPartBody>
    </w:docPart>
    <w:docPart>
      <w:docPartPr>
        <w:name w:val="ECE561B71709F54CB7EA9C8A4C1F88C5"/>
        <w:category>
          <w:name w:val="General"/>
          <w:gallery w:val="placeholder"/>
        </w:category>
        <w:types>
          <w:type w:val="bbPlcHdr"/>
        </w:types>
        <w:behaviors>
          <w:behavior w:val="content"/>
        </w:behaviors>
        <w:guid w:val="{8898A849-5BC3-6B4D-9772-07D6D08BCDF8}"/>
      </w:docPartPr>
      <w:docPartBody>
        <w:p w:rsidR="00222D6A" w:rsidRDefault="00C41E03">
          <w:pPr>
            <w:pStyle w:val="ECE561B71709F54CB7EA9C8A4C1F88C5"/>
          </w:pPr>
          <w:r>
            <w:rPr>
              <w:rStyle w:val="PlaceholderText"/>
            </w:rPr>
            <w:t>[First name]</w:t>
          </w:r>
        </w:p>
      </w:docPartBody>
    </w:docPart>
    <w:docPart>
      <w:docPartPr>
        <w:name w:val="7FCA3DCEF425B04AAB772741E2B5AD45"/>
        <w:category>
          <w:name w:val="General"/>
          <w:gallery w:val="placeholder"/>
        </w:category>
        <w:types>
          <w:type w:val="bbPlcHdr"/>
        </w:types>
        <w:behaviors>
          <w:behavior w:val="content"/>
        </w:behaviors>
        <w:guid w:val="{D2465773-C90C-0040-9C93-7CEBEFB627D3}"/>
      </w:docPartPr>
      <w:docPartBody>
        <w:p w:rsidR="00222D6A" w:rsidRDefault="00C41E03">
          <w:pPr>
            <w:pStyle w:val="7FCA3DCEF425B04AAB772741E2B5AD45"/>
          </w:pPr>
          <w:r>
            <w:rPr>
              <w:rStyle w:val="PlaceholderText"/>
            </w:rPr>
            <w:t>[Middle name]</w:t>
          </w:r>
        </w:p>
      </w:docPartBody>
    </w:docPart>
    <w:docPart>
      <w:docPartPr>
        <w:name w:val="6F0AD559C6C6CA48B556B215661B1B17"/>
        <w:category>
          <w:name w:val="General"/>
          <w:gallery w:val="placeholder"/>
        </w:category>
        <w:types>
          <w:type w:val="bbPlcHdr"/>
        </w:types>
        <w:behaviors>
          <w:behavior w:val="content"/>
        </w:behaviors>
        <w:guid w:val="{C7175902-4964-8F41-835E-F049CC17C4B0}"/>
      </w:docPartPr>
      <w:docPartBody>
        <w:p w:rsidR="00222D6A" w:rsidRDefault="00C41E03">
          <w:pPr>
            <w:pStyle w:val="6F0AD559C6C6CA48B556B215661B1B17"/>
          </w:pPr>
          <w:r>
            <w:rPr>
              <w:rStyle w:val="PlaceholderText"/>
            </w:rPr>
            <w:t>[Last name]</w:t>
          </w:r>
        </w:p>
      </w:docPartBody>
    </w:docPart>
    <w:docPart>
      <w:docPartPr>
        <w:name w:val="5D6FA7F1D9B6D846AB37D93B1C281774"/>
        <w:category>
          <w:name w:val="General"/>
          <w:gallery w:val="placeholder"/>
        </w:category>
        <w:types>
          <w:type w:val="bbPlcHdr"/>
        </w:types>
        <w:behaviors>
          <w:behavior w:val="content"/>
        </w:behaviors>
        <w:guid w:val="{9C94A3E9-43FE-1943-AF94-FAB3DBED0559}"/>
      </w:docPartPr>
      <w:docPartBody>
        <w:p w:rsidR="00222D6A" w:rsidRDefault="00C41E03">
          <w:pPr>
            <w:pStyle w:val="5D6FA7F1D9B6D846AB37D93B1C281774"/>
          </w:pPr>
          <w:r>
            <w:rPr>
              <w:rStyle w:val="PlaceholderText"/>
            </w:rPr>
            <w:t>[Enter your biography]</w:t>
          </w:r>
        </w:p>
      </w:docPartBody>
    </w:docPart>
    <w:docPart>
      <w:docPartPr>
        <w:name w:val="E3775AB0C85FCD40A634F3774324978D"/>
        <w:category>
          <w:name w:val="General"/>
          <w:gallery w:val="placeholder"/>
        </w:category>
        <w:types>
          <w:type w:val="bbPlcHdr"/>
        </w:types>
        <w:behaviors>
          <w:behavior w:val="content"/>
        </w:behaviors>
        <w:guid w:val="{BC09B874-282E-A44B-9892-55F70C832BF9}"/>
      </w:docPartPr>
      <w:docPartBody>
        <w:p w:rsidR="00222D6A" w:rsidRDefault="00C41E03">
          <w:pPr>
            <w:pStyle w:val="E3775AB0C85FCD40A634F3774324978D"/>
          </w:pPr>
          <w:r>
            <w:rPr>
              <w:rStyle w:val="PlaceholderText"/>
            </w:rPr>
            <w:t>[Enter the institution with which you are affiliated]</w:t>
          </w:r>
        </w:p>
      </w:docPartBody>
    </w:docPart>
    <w:docPart>
      <w:docPartPr>
        <w:name w:val="CDE56A5589E2B44FAE5CB7E55EAC8E98"/>
        <w:category>
          <w:name w:val="General"/>
          <w:gallery w:val="placeholder"/>
        </w:category>
        <w:types>
          <w:type w:val="bbPlcHdr"/>
        </w:types>
        <w:behaviors>
          <w:behavior w:val="content"/>
        </w:behaviors>
        <w:guid w:val="{1A503DA2-A799-F44C-B333-4DF2087A4D8A}"/>
      </w:docPartPr>
      <w:docPartBody>
        <w:p w:rsidR="00222D6A" w:rsidRDefault="00C41E03">
          <w:pPr>
            <w:pStyle w:val="CDE56A5589E2B44FAE5CB7E55EAC8E98"/>
          </w:pPr>
          <w:r w:rsidRPr="00EF74F7">
            <w:rPr>
              <w:b/>
              <w:color w:val="808080" w:themeColor="background1" w:themeShade="80"/>
            </w:rPr>
            <w:t>[Enter the headword for your article]</w:t>
          </w:r>
        </w:p>
      </w:docPartBody>
    </w:docPart>
    <w:docPart>
      <w:docPartPr>
        <w:name w:val="DB402302F420034CBDE07F7D2A63EAC0"/>
        <w:category>
          <w:name w:val="General"/>
          <w:gallery w:val="placeholder"/>
        </w:category>
        <w:types>
          <w:type w:val="bbPlcHdr"/>
        </w:types>
        <w:behaviors>
          <w:behavior w:val="content"/>
        </w:behaviors>
        <w:guid w:val="{49E2BB3E-5FE2-7A45-B54B-A9DAE34A58C0}"/>
      </w:docPartPr>
      <w:docPartBody>
        <w:p w:rsidR="00222D6A" w:rsidRDefault="00C41E03">
          <w:pPr>
            <w:pStyle w:val="DB402302F420034CBDE07F7D2A63EA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FFD49BCAEA4A4490B5B6779AE37B69"/>
        <w:category>
          <w:name w:val="General"/>
          <w:gallery w:val="placeholder"/>
        </w:category>
        <w:types>
          <w:type w:val="bbPlcHdr"/>
        </w:types>
        <w:behaviors>
          <w:behavior w:val="content"/>
        </w:behaviors>
        <w:guid w:val="{DAC0286F-FEEC-2A4E-ACA1-22731D7DAB6A}"/>
      </w:docPartPr>
      <w:docPartBody>
        <w:p w:rsidR="00222D6A" w:rsidRDefault="00C41E03">
          <w:pPr>
            <w:pStyle w:val="18FFD49BCAEA4A4490B5B6779AE37B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200A6E50E621C4C90928BA896CC2EE8"/>
        <w:category>
          <w:name w:val="General"/>
          <w:gallery w:val="placeholder"/>
        </w:category>
        <w:types>
          <w:type w:val="bbPlcHdr"/>
        </w:types>
        <w:behaviors>
          <w:behavior w:val="content"/>
        </w:behaviors>
        <w:guid w:val="{E14A5595-79EA-D541-8B17-27C26665C735}"/>
      </w:docPartPr>
      <w:docPartBody>
        <w:p w:rsidR="00222D6A" w:rsidRDefault="00C41E03">
          <w:pPr>
            <w:pStyle w:val="3200A6E50E621C4C90928BA896CC2E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26D92E7B5C72741A5F286C608A8E8CE"/>
        <w:category>
          <w:name w:val="General"/>
          <w:gallery w:val="placeholder"/>
        </w:category>
        <w:types>
          <w:type w:val="bbPlcHdr"/>
        </w:types>
        <w:behaviors>
          <w:behavior w:val="content"/>
        </w:behaviors>
        <w:guid w:val="{49EB4593-9EA8-444D-B027-0A8FCB83EE41}"/>
      </w:docPartPr>
      <w:docPartBody>
        <w:p w:rsidR="00222D6A" w:rsidRDefault="00C41E03">
          <w:pPr>
            <w:pStyle w:val="026D92E7B5C72741A5F286C608A8E8C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D6A"/>
    <w:rsid w:val="00222D6A"/>
    <w:rsid w:val="00C41E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497B2C87A21842ABF9B11CA043CA3B">
    <w:name w:val="5F497B2C87A21842ABF9B11CA043CA3B"/>
  </w:style>
  <w:style w:type="paragraph" w:customStyle="1" w:styleId="ECE561B71709F54CB7EA9C8A4C1F88C5">
    <w:name w:val="ECE561B71709F54CB7EA9C8A4C1F88C5"/>
  </w:style>
  <w:style w:type="paragraph" w:customStyle="1" w:styleId="7FCA3DCEF425B04AAB772741E2B5AD45">
    <w:name w:val="7FCA3DCEF425B04AAB772741E2B5AD45"/>
  </w:style>
  <w:style w:type="paragraph" w:customStyle="1" w:styleId="6F0AD559C6C6CA48B556B215661B1B17">
    <w:name w:val="6F0AD559C6C6CA48B556B215661B1B17"/>
  </w:style>
  <w:style w:type="paragraph" w:customStyle="1" w:styleId="5D6FA7F1D9B6D846AB37D93B1C281774">
    <w:name w:val="5D6FA7F1D9B6D846AB37D93B1C281774"/>
  </w:style>
  <w:style w:type="paragraph" w:customStyle="1" w:styleId="E3775AB0C85FCD40A634F3774324978D">
    <w:name w:val="E3775AB0C85FCD40A634F3774324978D"/>
  </w:style>
  <w:style w:type="paragraph" w:customStyle="1" w:styleId="CDE56A5589E2B44FAE5CB7E55EAC8E98">
    <w:name w:val="CDE56A5589E2B44FAE5CB7E55EAC8E98"/>
  </w:style>
  <w:style w:type="paragraph" w:customStyle="1" w:styleId="DB402302F420034CBDE07F7D2A63EAC0">
    <w:name w:val="DB402302F420034CBDE07F7D2A63EAC0"/>
  </w:style>
  <w:style w:type="paragraph" w:customStyle="1" w:styleId="18FFD49BCAEA4A4490B5B6779AE37B69">
    <w:name w:val="18FFD49BCAEA4A4490B5B6779AE37B69"/>
  </w:style>
  <w:style w:type="paragraph" w:customStyle="1" w:styleId="3200A6E50E621C4C90928BA896CC2EE8">
    <w:name w:val="3200A6E50E621C4C90928BA896CC2EE8"/>
  </w:style>
  <w:style w:type="paragraph" w:customStyle="1" w:styleId="026D92E7B5C72741A5F286C608A8E8CE">
    <w:name w:val="026D92E7B5C72741A5F286C608A8E8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Cam67</b:Tag>
    <b:SourceType>Book</b:SourceType>
    <b:Guid>{B5FA8713-386E-F64E-9D2F-A6F6D9E36999}</b:Guid>
    <b:Author>
      <b:Author>
        <b:NameList>
          <b:Person>
            <b:Last>Cambon</b:Last>
            <b:First>G.</b:First>
          </b:Person>
        </b:NameList>
      </b:Author>
    </b:Author>
    <b:Title>Giuseppe Ungaretti</b:Title>
    <b:City>New York</b:City>
    <b:Publisher>New York University Press</b:Publisher>
    <b:Year>1967</b:Year>
    <b:RefOrder>1</b:RefOrder>
  </b:Source>
  <b:Source>
    <b:Tag>Men78</b:Tag>
    <b:SourceType>BookSection</b:SourceType>
    <b:Guid>{D6CC23EA-C777-B94D-ACE8-E7C9BC142FB3}</b:Guid>
    <b:Author>
      <b:Author>
        <b:NameList>
          <b:Person>
            <b:Last>Mengaldo</b:Last>
            <b:First>P.V.</b:First>
          </b:Person>
        </b:NameList>
      </b:Author>
    </b:Author>
    <b:Title>Giuseppe Ungaretti</b:Title>
    <b:City>Milano</b:City>
    <b:Publisher>Mondadori</b:Publisher>
    <b:Year>1978</b:Year>
    <b:BookTitle>Poeti italiani del Novecento</b:BookTitle>
    <b:RefOrder>2</b:RefOrder>
  </b:Source>
  <b:Source>
    <b:Tag>Oss82</b:Tag>
    <b:SourceType>Book</b:SourceType>
    <b:Guid>{C06BA023-F142-554B-9660-12E6AC7B167D}</b:Guid>
    <b:Author>
      <b:Author>
        <b:NameList>
          <b:Person>
            <b:Last>Ossola</b:Last>
            <b:First>C.</b:First>
          </b:Person>
        </b:NameList>
      </b:Author>
    </b:Author>
    <b:Title>Giuseppe Ungaretti</b:Title>
    <b:City>Milano</b:City>
    <b:Publisher>Mursia</b:Publisher>
    <b:Year>1982</b:Year>
    <b:RefOrder>3</b:RefOrder>
  </b:Source>
  <b:Source>
    <b:Tag>Pic70</b:Tag>
    <b:SourceType>Book</b:SourceType>
    <b:Guid>{DB76950A-AFA1-9541-87F4-0DA7074B62A4}</b:Guid>
    <b:Author>
      <b:Author>
        <b:NameList>
          <b:Person>
            <b:Last>Piccioni</b:Last>
            <b:First>L.</b:First>
          </b:Person>
        </b:NameList>
      </b:Author>
    </b:Author>
    <b:Title>Vita d’un poeta. Giuseppe Ungaretti</b:Title>
    <b:City>Milano</b:City>
    <b:Publisher>Rizzoli</b:Publisher>
    <b:Year>1970</b:Year>
    <b:RefOrder>4</b:RefOrder>
  </b:Source>
</b:Sources>
</file>

<file path=customXml/itemProps1.xml><?xml version="1.0" encoding="utf-8"?>
<ds:datastoreItem xmlns:ds="http://schemas.openxmlformats.org/officeDocument/2006/customXml" ds:itemID="{B3671481-9160-1A49-94E4-667D5B3C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7</TotalTime>
  <Pages>4</Pages>
  <Words>1428</Words>
  <Characters>8142</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2016-01-13T22:43:00Z</dcterms:created>
  <dcterms:modified xsi:type="dcterms:W3CDTF">2016-03-21T06:17:00Z</dcterms:modified>
</cp:coreProperties>
</file>