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B574C9" w14:paraId="01B7CED6" w14:textId="77777777" w:rsidTr="00922950">
        <w:tc>
          <w:tcPr>
            <w:tcW w:w="491" w:type="dxa"/>
            <w:vMerge w:val="restart"/>
            <w:shd w:val="clear" w:color="auto" w:fill="A6A6A6" w:themeFill="background1" w:themeFillShade="A6"/>
            <w:textDirection w:val="btLr"/>
          </w:tcPr>
          <w:p w14:paraId="783C2AE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7A25C03E391EF48AB33E44ECC8B45BC"/>
            </w:placeholder>
            <w:showingPlcHdr/>
            <w:dropDownList>
              <w:listItem w:displayText="Dr." w:value="Dr."/>
              <w:listItem w:displayText="Prof." w:value="Prof."/>
            </w:dropDownList>
          </w:sdtPr>
          <w:sdtEndPr/>
          <w:sdtContent>
            <w:tc>
              <w:tcPr>
                <w:tcW w:w="1259" w:type="dxa"/>
              </w:tcPr>
              <w:p w14:paraId="3747619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259D7641EBAB3479292518598954DFC"/>
            </w:placeholder>
            <w15:appearance w15:val="hidden"/>
            <w:text/>
          </w:sdtPr>
          <w:sdtContent>
            <w:tc>
              <w:tcPr>
                <w:tcW w:w="2073" w:type="dxa"/>
              </w:tcPr>
              <w:p w14:paraId="4877F788" w14:textId="77777777" w:rsidR="00B574C9" w:rsidRDefault="001C0C2D" w:rsidP="00922950">
                <w:proofErr w:type="spellStart"/>
                <w:r w:rsidRPr="00AB2BD7">
                  <w:rPr>
                    <w:rStyle w:val="PlaceholderText"/>
                    <w:rFonts w:eastAsiaTheme="minorEastAsia"/>
                    <w:sz w:val="24"/>
                    <w:szCs w:val="24"/>
                    <w:lang w:val="en-US"/>
                  </w:rPr>
                  <w:t>Shuxia</w:t>
                </w:r>
                <w:proofErr w:type="spellEnd"/>
              </w:p>
            </w:tc>
          </w:sdtContent>
        </w:sdt>
        <w:sdt>
          <w:sdtPr>
            <w:alias w:val="Middle name"/>
            <w:tag w:val="authorMiddleName"/>
            <w:id w:val="-2076034781"/>
            <w:placeholder>
              <w:docPart w:val="B4C1C6F86EF17D41A0757AA544C532DA"/>
            </w:placeholder>
            <w:showingPlcHdr/>
            <w15:appearance w15:val="hidden"/>
            <w:text/>
          </w:sdtPr>
          <w:sdtEndPr/>
          <w:sdtContent>
            <w:tc>
              <w:tcPr>
                <w:tcW w:w="2551" w:type="dxa"/>
              </w:tcPr>
              <w:p w14:paraId="3D600B27" w14:textId="77777777" w:rsidR="00B574C9" w:rsidRDefault="00B574C9" w:rsidP="00922950">
                <w:r>
                  <w:rPr>
                    <w:rStyle w:val="PlaceholderText"/>
                  </w:rPr>
                  <w:t>[Middle name]</w:t>
                </w:r>
              </w:p>
            </w:tc>
          </w:sdtContent>
        </w:sdt>
        <w:sdt>
          <w:sdtPr>
            <w:alias w:val="Last name"/>
            <w:tag w:val="authorLastName"/>
            <w:id w:val="-1088529830"/>
            <w:placeholder>
              <w:docPart w:val="C77597DACC10D14B877849C97967F11E"/>
            </w:placeholder>
            <w15:appearance w15:val="hidden"/>
            <w:text/>
          </w:sdtPr>
          <w:sdtContent>
            <w:tc>
              <w:tcPr>
                <w:tcW w:w="2642" w:type="dxa"/>
              </w:tcPr>
              <w:p w14:paraId="28989C7A" w14:textId="77777777" w:rsidR="00B574C9" w:rsidRDefault="001C0C2D" w:rsidP="00922950">
                <w:r w:rsidRPr="009001A3">
                  <w:rPr>
                    <w:rStyle w:val="PlaceholderText"/>
                    <w:rFonts w:eastAsiaTheme="minorEastAsia"/>
                    <w:sz w:val="24"/>
                    <w:szCs w:val="24"/>
                    <w:lang w:val="en-US"/>
                  </w:rPr>
                  <w:t>Chen</w:t>
                </w:r>
              </w:p>
            </w:tc>
          </w:sdtContent>
        </w:sdt>
      </w:tr>
      <w:tr w:rsidR="00B574C9" w14:paraId="6D4E3338" w14:textId="77777777" w:rsidTr="001A6A06">
        <w:trPr>
          <w:trHeight w:val="986"/>
        </w:trPr>
        <w:tc>
          <w:tcPr>
            <w:tcW w:w="491" w:type="dxa"/>
            <w:vMerge/>
            <w:shd w:val="clear" w:color="auto" w:fill="A6A6A6" w:themeFill="background1" w:themeFillShade="A6"/>
          </w:tcPr>
          <w:p w14:paraId="0386AB68" w14:textId="77777777" w:rsidR="00B574C9" w:rsidRPr="001A6A06" w:rsidRDefault="00B574C9" w:rsidP="00CF1542">
            <w:pPr>
              <w:jc w:val="center"/>
              <w:rPr>
                <w:b/>
                <w:color w:val="FFFFFF" w:themeColor="background1"/>
              </w:rPr>
            </w:pPr>
          </w:p>
        </w:tc>
        <w:sdt>
          <w:sdtPr>
            <w:alias w:val="Biography"/>
            <w:tag w:val="authorBiography"/>
            <w:id w:val="938807824"/>
            <w:placeholder>
              <w:docPart w:val="CE7DADF6A9889D4C8ED062FB9B69A27F"/>
            </w:placeholder>
            <w:showingPlcHdr/>
            <w15:appearance w15:val="hidden"/>
          </w:sdtPr>
          <w:sdtEndPr/>
          <w:sdtContent>
            <w:tc>
              <w:tcPr>
                <w:tcW w:w="8525" w:type="dxa"/>
                <w:gridSpan w:val="4"/>
              </w:tcPr>
              <w:p w14:paraId="606A6915" w14:textId="77777777" w:rsidR="00B574C9" w:rsidRDefault="00B574C9" w:rsidP="00922950">
                <w:r>
                  <w:rPr>
                    <w:rStyle w:val="PlaceholderText"/>
                  </w:rPr>
                  <w:t>[Enter your biography]</w:t>
                </w:r>
              </w:p>
            </w:tc>
          </w:sdtContent>
        </w:sdt>
      </w:tr>
      <w:tr w:rsidR="00B574C9" w14:paraId="4412581A" w14:textId="77777777" w:rsidTr="001A6A06">
        <w:trPr>
          <w:trHeight w:val="986"/>
        </w:trPr>
        <w:tc>
          <w:tcPr>
            <w:tcW w:w="491" w:type="dxa"/>
            <w:vMerge/>
            <w:shd w:val="clear" w:color="auto" w:fill="A6A6A6" w:themeFill="background1" w:themeFillShade="A6"/>
          </w:tcPr>
          <w:p w14:paraId="6C0FCBC6" w14:textId="77777777" w:rsidR="00B574C9" w:rsidRPr="001A6A06" w:rsidRDefault="00B574C9" w:rsidP="00CF1542">
            <w:pPr>
              <w:jc w:val="center"/>
              <w:rPr>
                <w:b/>
                <w:color w:val="FFFFFF" w:themeColor="background1"/>
              </w:rPr>
            </w:pPr>
          </w:p>
        </w:tc>
        <w:sdt>
          <w:sdtPr>
            <w:alias w:val="Affiliation"/>
            <w:tag w:val="affiliation"/>
            <w:id w:val="2012937915"/>
            <w:placeholder>
              <w:docPart w:val="27C24D2E13ABF34B9844FDAB84A83AAB"/>
            </w:placeholder>
            <w:showingPlcHdr/>
            <w:text/>
          </w:sdtPr>
          <w:sdtEndPr/>
          <w:sdtContent>
            <w:tc>
              <w:tcPr>
                <w:tcW w:w="8525" w:type="dxa"/>
                <w:gridSpan w:val="4"/>
              </w:tcPr>
              <w:p w14:paraId="35096271" w14:textId="77777777" w:rsidR="00B574C9" w:rsidRDefault="00B574C9" w:rsidP="00B574C9">
                <w:r>
                  <w:rPr>
                    <w:rStyle w:val="PlaceholderText"/>
                  </w:rPr>
                  <w:t>[Enter the institution with which you are affiliated]</w:t>
                </w:r>
              </w:p>
            </w:tc>
          </w:sdtContent>
        </w:sdt>
      </w:tr>
    </w:tbl>
    <w:p w14:paraId="0ECAA92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CA2CDA" w14:textId="77777777" w:rsidTr="00244BB0">
        <w:tc>
          <w:tcPr>
            <w:tcW w:w="9016" w:type="dxa"/>
            <w:shd w:val="clear" w:color="auto" w:fill="A6A6A6" w:themeFill="background1" w:themeFillShade="A6"/>
            <w:tcMar>
              <w:top w:w="113" w:type="dxa"/>
              <w:bottom w:w="113" w:type="dxa"/>
            </w:tcMar>
          </w:tcPr>
          <w:p w14:paraId="0FC6F5A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734F8E" w14:textId="77777777" w:rsidTr="003F0D73">
        <w:sdt>
          <w:sdtPr>
            <w:rPr>
              <w:b/>
            </w:rPr>
            <w:alias w:val="Article headword"/>
            <w:tag w:val="articleHeadword"/>
            <w:id w:val="-361440020"/>
            <w:placeholder>
              <w:docPart w:val="A38639422CAFCE4694085F6CD4B0F9CF"/>
            </w:placeholder>
            <w15:appearance w15:val="hidden"/>
            <w:text/>
          </w:sdtPr>
          <w:sdtContent>
            <w:tc>
              <w:tcPr>
                <w:tcW w:w="9016" w:type="dxa"/>
                <w:tcMar>
                  <w:top w:w="113" w:type="dxa"/>
                  <w:bottom w:w="113" w:type="dxa"/>
                </w:tcMar>
              </w:tcPr>
              <w:p w14:paraId="0D27A1B5" w14:textId="77777777" w:rsidR="003F0D73" w:rsidRPr="00FB589A" w:rsidRDefault="001C0C2D" w:rsidP="003F0D73">
                <w:pPr>
                  <w:rPr>
                    <w:b/>
                  </w:rPr>
                </w:pPr>
                <w:r w:rsidRPr="00154380">
                  <w:rPr>
                    <w:rFonts w:eastAsiaTheme="minorEastAsia"/>
                    <w:color w:val="000000"/>
                    <w:sz w:val="24"/>
                    <w:szCs w:val="24"/>
                    <w:lang w:val="en-AU"/>
                  </w:rPr>
                  <w:t>Modern Chinese photography 1910s-1980s</w:t>
                </w:r>
              </w:p>
            </w:tc>
          </w:sdtContent>
        </w:sdt>
      </w:tr>
      <w:tr w:rsidR="00464699" w14:paraId="5925612E" w14:textId="77777777" w:rsidTr="007821B0">
        <w:sdt>
          <w:sdtPr>
            <w:alias w:val="Variant headwords"/>
            <w:tag w:val="variantHeadwords"/>
            <w:id w:val="173464402"/>
            <w:placeholder>
              <w:docPart w:val="C48E108AB5DD2241925C32D41F0431A6"/>
            </w:placeholder>
            <w:showingPlcHdr/>
            <w15:appearance w15:val="hidden"/>
          </w:sdtPr>
          <w:sdtEndPr/>
          <w:sdtContent>
            <w:tc>
              <w:tcPr>
                <w:tcW w:w="9016" w:type="dxa"/>
                <w:tcMar>
                  <w:top w:w="113" w:type="dxa"/>
                  <w:bottom w:w="113" w:type="dxa"/>
                </w:tcMar>
              </w:tcPr>
              <w:p w14:paraId="16BFDA4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F8F98B" w14:textId="77777777" w:rsidTr="003F0D73">
        <w:sdt>
          <w:sdtPr>
            <w:alias w:val="Abstract"/>
            <w:tag w:val="abstract"/>
            <w:id w:val="-635871867"/>
            <w:placeholder>
              <w:docPart w:val="2260CD1FC5C96F4F88B005E8186E1102"/>
            </w:placeholder>
            <w15:appearance w15:val="hidden"/>
          </w:sdtPr>
          <w:sdtEndPr/>
          <w:sdtContent>
            <w:tc>
              <w:tcPr>
                <w:tcW w:w="9016" w:type="dxa"/>
                <w:tcMar>
                  <w:top w:w="113" w:type="dxa"/>
                  <w:bottom w:w="113" w:type="dxa"/>
                </w:tcMar>
              </w:tcPr>
              <w:p w14:paraId="0A0E12EE" w14:textId="77777777" w:rsidR="00E85A05" w:rsidRDefault="001C0C2D" w:rsidP="00E85A05">
                <w:r w:rsidRPr="00BE186E">
                  <w:t>Modern Chinese photography spans from the late 1910s to the 1980s, including the Republican era (1912-1949), the Communist Mao era (1949-1976) and the post-Mao reform era (1976-</w:t>
                </w:r>
                <w:r w:rsidRPr="00BE186E">
                  <w:rPr>
                    <w:color w:val="000000"/>
                  </w:rPr>
                  <w:t>1989</w:t>
                </w:r>
                <w:r w:rsidRPr="00BE186E">
                  <w:t xml:space="preserve">), producing different national imagery amid different socio-political conditions. A modern consciousness in Chinese photography emerged against the backdrop of foreign incursions and the local New Culture Movement from the mid-1910s, when </w:t>
                </w:r>
                <w:r w:rsidRPr="00BE186E">
                  <w:rPr>
                    <w:color w:val="000000"/>
                    <w:lang w:eastAsia="zh-CN"/>
                  </w:rPr>
                  <w:t>photographers</w:t>
                </w:r>
                <w:r w:rsidRPr="00BE186E">
                  <w:t xml:space="preserve"> sought a new national aesthetic and visual modernity through the camera lens. In part influenced by traditional ink painting, these photographers sought to make fine art photography to produce imagery for the new republic.</w:t>
                </w:r>
              </w:p>
            </w:tc>
          </w:sdtContent>
        </w:sdt>
      </w:tr>
      <w:tr w:rsidR="003F0D73" w14:paraId="3FA3E350" w14:textId="77777777" w:rsidTr="003F0D73">
        <w:sdt>
          <w:sdtPr>
            <w:alias w:val="Article text"/>
            <w:tag w:val="articleText"/>
            <w:id w:val="634067588"/>
            <w:placeholder>
              <w:docPart w:val="0CB39257CEC04B4A9D3A4DA5F6A09D97"/>
            </w:placeholder>
            <w15:appearance w15:val="hidden"/>
          </w:sdtPr>
          <w:sdtEndPr/>
          <w:sdtContent>
            <w:tc>
              <w:tcPr>
                <w:tcW w:w="9016" w:type="dxa"/>
                <w:tcMar>
                  <w:top w:w="113" w:type="dxa"/>
                  <w:bottom w:w="113" w:type="dxa"/>
                </w:tcMar>
              </w:tcPr>
              <w:p w14:paraId="628A3577" w14:textId="77777777" w:rsidR="001C0C2D" w:rsidRPr="00BE186E" w:rsidRDefault="001C0C2D" w:rsidP="001C0C2D">
                <w:pPr>
                  <w:rPr>
                    <w:lang w:eastAsia="zh-CN"/>
                  </w:rPr>
                </w:pPr>
                <w:r w:rsidRPr="00BE186E">
                  <w:t>Modern Chinese photography spans from the late 1910s to the 1980s, including the Republican era (1912-1949), the Communist Mao era (1949-1976) and the post-Mao reform era (1976-</w:t>
                </w:r>
                <w:r w:rsidRPr="00BE186E">
                  <w:rPr>
                    <w:color w:val="000000"/>
                  </w:rPr>
                  <w:t>1989</w:t>
                </w:r>
                <w:r w:rsidRPr="00BE186E">
                  <w:t xml:space="preserve">), producing different national imagery amid different socio-political conditions. A modern consciousness in Chinese photography emerged against the backdrop of foreign incursions and the local New Culture Movement from the mid-1910s, when </w:t>
                </w:r>
                <w:r w:rsidRPr="00BE186E">
                  <w:rPr>
                    <w:color w:val="000000"/>
                    <w:lang w:eastAsia="zh-CN"/>
                  </w:rPr>
                  <w:t>photographers</w:t>
                </w:r>
                <w:r w:rsidRPr="00BE186E">
                  <w:t xml:space="preserve"> sought a new national aesthetic and visual modernity through the camera lens. In part influenced by traditional ink painting, these photographers sought to make fine art photography to produce imagery for the new republic. The Chinese Communist Party continued this search for national characteristics and imagery with a different approach after Mao Zedong’s </w:t>
                </w:r>
                <w:proofErr w:type="spellStart"/>
                <w:r w:rsidRPr="00BE186E">
                  <w:t>Yan’an</w:t>
                </w:r>
                <w:proofErr w:type="spellEnd"/>
                <w:r w:rsidRPr="00BE186E">
                  <w:t xml:space="preserve"> Talk in 1942</w:t>
                </w:r>
                <w:r w:rsidRPr="00BE186E">
                  <w:rPr>
                    <w:lang w:eastAsia="zh-CN"/>
                  </w:rPr>
                  <w:t xml:space="preserve">. Photography, with its realistic quality, was used more as a propagandistic tool than an art form, promoting the Socialist dream and, especially during the Cultural Revolution </w:t>
                </w:r>
                <w:r w:rsidRPr="00BE186E">
                  <w:rPr>
                    <w:rFonts w:eastAsia="SimSun"/>
                    <w:lang w:eastAsia="zh-CN"/>
                  </w:rPr>
                  <w:t>(1966-1976)</w:t>
                </w:r>
                <w:r w:rsidRPr="00BE186E">
                  <w:rPr>
                    <w:lang w:eastAsia="zh-CN"/>
                  </w:rPr>
                  <w:t>. Breaking through the strictures of the Cultural Revolution after the announcement of economic reforms and ‘opening up’ in 1978, amateur photographers began to aim their lenses at everyday life and individual sentiment in a humanist way, amid a less ideologically controlled socio-political environment. Also, in the 1980s, with western philosophy imported and translated in China, photographers created a ‘New Wave’ modernist style of experimentation.</w:t>
                </w:r>
              </w:p>
              <w:p w14:paraId="6B320C9D" w14:textId="77777777" w:rsidR="001C0C2D" w:rsidRPr="00BE186E" w:rsidRDefault="001C0C2D" w:rsidP="001C0C2D"/>
              <w:p w14:paraId="7A1AE2EF" w14:textId="77777777" w:rsidR="001C0C2D" w:rsidRPr="00787D27" w:rsidRDefault="001C0C2D" w:rsidP="001C0C2D">
                <w:r w:rsidRPr="00BE186E">
                  <w:t xml:space="preserve">The New Culture Movement (1910s-1920s) was an Enlightenment-inspired movement initiated by a group of Western educated intellectuals based at Beijing University. They aimed to break through tradition and create a modern Chinese culture by borrowing so-called Western standards. Echoing this movement, from 1919-1921, a group of photography enthusiasts (known later as the ‘Light Society’ </w:t>
                </w:r>
                <w:r w:rsidRPr="00BE186E">
                  <w:rPr>
                    <w:rFonts w:eastAsia="SimSun"/>
                    <w:lang w:eastAsia="zh-CN"/>
                  </w:rPr>
                  <w:t>光社</w:t>
                </w:r>
                <w:r w:rsidRPr="00BE186E">
                  <w:t xml:space="preserve">), comprised mostly of foreign educated academics from Beijing University, gathered to photograph the campus and hold photography exhibitions. In 1923, they formed the first amateur photography group in China named, ‘Research Association for Art Photography’ </w:t>
                </w:r>
                <w:r w:rsidRPr="00787D27">
                  <w:t>(</w:t>
                </w:r>
                <w:proofErr w:type="spellStart"/>
                <w:r w:rsidRPr="00787D27">
                  <w:rPr>
                    <w:rFonts w:ascii="SimSun" w:eastAsia="SimSun" w:hAnsi="SimSun" w:cs="SimSun"/>
                  </w:rPr>
                  <w:t>艺术</w:t>
                </w:r>
                <w:r w:rsidRPr="00787D27">
                  <w:t>写真研究会</w:t>
                </w:r>
                <w:proofErr w:type="spellEnd"/>
                <w:r w:rsidRPr="00787D27">
                  <w:t xml:space="preserve">), and organized exhibitions and annual publications between 1924-1928. Key </w:t>
                </w:r>
                <w:r w:rsidRPr="00787D27">
                  <w:lastRenderedPageBreak/>
                  <w:t xml:space="preserve">member and editor of the annuals, Liu </w:t>
                </w:r>
                <w:proofErr w:type="spellStart"/>
                <w:r w:rsidRPr="00787D27">
                  <w:t>Bannong</w:t>
                </w:r>
                <w:proofErr w:type="spellEnd"/>
                <w:r w:rsidRPr="00787D27">
                  <w:t xml:space="preserve"> (</w:t>
                </w:r>
                <w:proofErr w:type="spellStart"/>
                <w:r w:rsidRPr="00787D27">
                  <w:t>刘半</w:t>
                </w:r>
                <w:r w:rsidRPr="00787D27">
                  <w:rPr>
                    <w:rFonts w:ascii="SimSun" w:eastAsia="SimSun" w:hAnsi="SimSun" w:cs="SimSun"/>
                  </w:rPr>
                  <w:t>农</w:t>
                </w:r>
                <w:proofErr w:type="spellEnd"/>
                <w:r w:rsidRPr="00787D27">
                  <w:t xml:space="preserve"> 1891-</w:t>
                </w:r>
                <w:proofErr w:type="gramStart"/>
                <w:r w:rsidRPr="00787D27">
                  <w:t>1934 )</w:t>
                </w:r>
                <w:proofErr w:type="gramEnd"/>
                <w:r w:rsidRPr="00787D27">
                  <w:t xml:space="preserve">, published the earliest book on fine art photography in China, </w:t>
                </w:r>
                <w:proofErr w:type="spellStart"/>
                <w:r w:rsidRPr="00787D27">
                  <w:t>Bannong</w:t>
                </w:r>
                <w:proofErr w:type="spellEnd"/>
                <w:r w:rsidRPr="00787D27">
                  <w:t xml:space="preserve"> on Photography (</w:t>
                </w:r>
                <w:proofErr w:type="spellStart"/>
                <w:r w:rsidRPr="00787D27">
                  <w:t>Bannong</w:t>
                </w:r>
                <w:proofErr w:type="spellEnd"/>
                <w:r w:rsidRPr="00787D27">
                  <w:t xml:space="preserve"> </w:t>
                </w:r>
                <w:proofErr w:type="spellStart"/>
                <w:r w:rsidRPr="00787D27">
                  <w:t>tanying</w:t>
                </w:r>
                <w:proofErr w:type="spellEnd"/>
                <w:r w:rsidRPr="00787D27">
                  <w:t xml:space="preserve"> </w:t>
                </w:r>
                <w:proofErr w:type="spellStart"/>
                <w:r w:rsidRPr="00787D27">
                  <w:t>半</w:t>
                </w:r>
                <w:r w:rsidRPr="00787D27">
                  <w:rPr>
                    <w:rFonts w:ascii="SimSun" w:eastAsia="SimSun" w:hAnsi="SimSun" w:cs="SimSun"/>
                  </w:rPr>
                  <w:t>农谈</w:t>
                </w:r>
                <w:r w:rsidRPr="00787D27">
                  <w:t>影</w:t>
                </w:r>
                <w:proofErr w:type="spellEnd"/>
                <w:r w:rsidRPr="00787D27">
                  <w:t xml:space="preserve">) in 1927. </w:t>
                </w:r>
              </w:p>
              <w:p w14:paraId="7480ED6C" w14:textId="77777777" w:rsidR="001C0C2D" w:rsidRPr="00787D27" w:rsidRDefault="001C0C2D" w:rsidP="001C0C2D">
                <w:r w:rsidRPr="00787D27">
                  <w:t>Continuing this legacy, in the 1930s amateur photographic societies formed in Shanghai by groups of well-educated middle class people, largely involved in the publishing and commerce industry. The two most prominent societies, the China Photographic Study Society (</w:t>
                </w:r>
                <w:proofErr w:type="spellStart"/>
                <w:r w:rsidRPr="00787D27">
                  <w:t>中国</w:t>
                </w:r>
                <w:r w:rsidRPr="00787D27">
                  <w:rPr>
                    <w:rFonts w:ascii="SimSun" w:eastAsia="SimSun" w:hAnsi="SimSun" w:cs="SimSun"/>
                  </w:rPr>
                  <w:t>摄</w:t>
                </w:r>
                <w:r w:rsidRPr="00787D27">
                  <w:t>影学社</w:t>
                </w:r>
                <w:proofErr w:type="spellEnd"/>
                <w:r w:rsidRPr="00787D27">
                  <w:t>) and the Black and White Photographic Society (</w:t>
                </w:r>
                <w:proofErr w:type="spellStart"/>
                <w:r w:rsidRPr="00787D27">
                  <w:t>黑白影社</w:t>
                </w:r>
                <w:proofErr w:type="spellEnd"/>
                <w:r w:rsidRPr="00787D27">
                  <w:t xml:space="preserve">), organized exhibitions and published catalogues and photographic magazines to showcase members’ works. Lang </w:t>
                </w:r>
                <w:proofErr w:type="spellStart"/>
                <w:r w:rsidRPr="00787D27">
                  <w:t>Jingshan</w:t>
                </w:r>
                <w:proofErr w:type="spellEnd"/>
                <w:r w:rsidRPr="00787D27">
                  <w:t xml:space="preserve"> (</w:t>
                </w:r>
                <w:proofErr w:type="spellStart"/>
                <w:r w:rsidRPr="00787D27">
                  <w:t>郎静山</w:t>
                </w:r>
                <w:proofErr w:type="spellEnd"/>
                <w:r w:rsidRPr="00787D27">
                  <w:t>, 1892-1995), an influential member of the China Photographic Study Society, drew from traditional literati ink painting, producing composite photographs that earned international recognition in photography salons from the 1930s.</w:t>
                </w:r>
              </w:p>
              <w:p w14:paraId="11213928" w14:textId="77777777" w:rsidR="001C0C2D" w:rsidRPr="00BE186E" w:rsidRDefault="001C0C2D" w:rsidP="001C0C2D"/>
              <w:p w14:paraId="429A5CD1" w14:textId="77777777" w:rsidR="001C0C2D" w:rsidRPr="00BE186E" w:rsidRDefault="001C0C2D" w:rsidP="001C0C2D">
                <w:pPr>
                  <w:keepNext/>
                </w:pPr>
                <w:r w:rsidRPr="00BE186E">
                  <w:t>File: Spring-trees.jpg</w:t>
                </w:r>
              </w:p>
              <w:p w14:paraId="36E79AFD" w14:textId="77777777" w:rsidR="001C0C2D" w:rsidRPr="00BE186E" w:rsidRDefault="001C0C2D" w:rsidP="001C0C2D">
                <w:pPr>
                  <w:pStyle w:val="Caption"/>
                </w:pPr>
                <w:r w:rsidRPr="00BE186E">
                  <w:t xml:space="preserve">Figure </w:t>
                </w:r>
                <w:r w:rsidRPr="00BE186E">
                  <w:fldChar w:fldCharType="begin"/>
                </w:r>
                <w:r w:rsidRPr="00BE186E">
                  <w:instrText xml:space="preserve"> SEQ Figure \* ARABIC </w:instrText>
                </w:r>
                <w:r w:rsidRPr="00BE186E">
                  <w:fldChar w:fldCharType="separate"/>
                </w:r>
                <w:r>
                  <w:rPr>
                    <w:noProof/>
                  </w:rPr>
                  <w:t>1</w:t>
                </w:r>
                <w:r w:rsidRPr="00BE186E">
                  <w:fldChar w:fldCharType="end"/>
                </w:r>
                <w:r w:rsidRPr="00BE186E">
                  <w:t xml:space="preserve">. Lang </w:t>
                </w:r>
                <w:proofErr w:type="spellStart"/>
                <w:r w:rsidRPr="00BE186E">
                  <w:t>Jingshan</w:t>
                </w:r>
                <w:proofErr w:type="spellEnd"/>
                <w:r w:rsidRPr="00BE186E">
                  <w:t xml:space="preserve">, Spring Trees and Majestic Peaks </w:t>
                </w:r>
                <w:proofErr w:type="spellStart"/>
                <w:r w:rsidRPr="00BE186E">
                  <w:rPr>
                    <w:rFonts w:eastAsia="Malgun Gothic" w:cs="Malgun Gothic"/>
                  </w:rPr>
                  <w:t>春</w:t>
                </w:r>
                <w:r w:rsidRPr="00BE186E">
                  <w:rPr>
                    <w:rFonts w:eastAsia="Microsoft JhengHei" w:cs="Microsoft JhengHei"/>
                  </w:rPr>
                  <w:t>树奇峰</w:t>
                </w:r>
                <w:proofErr w:type="spellEnd"/>
                <w:r w:rsidRPr="00BE186E">
                  <w:t xml:space="preserve">, ca. 1934. </w:t>
                </w:r>
                <w:proofErr w:type="spellStart"/>
                <w:r w:rsidRPr="00BE186E">
                  <w:t>Gelatin</w:t>
                </w:r>
                <w:proofErr w:type="spellEnd"/>
                <w:r w:rsidRPr="00BE186E">
                  <w:t xml:space="preserve"> silver print from combined negatives. </w:t>
                </w:r>
                <w:proofErr w:type="spellStart"/>
                <w:r w:rsidRPr="00BE186E">
                  <w:t>Sheying</w:t>
                </w:r>
                <w:proofErr w:type="spellEnd"/>
                <w:r w:rsidRPr="00BE186E">
                  <w:t xml:space="preserve"> dashi Lang </w:t>
                </w:r>
                <w:proofErr w:type="spellStart"/>
                <w:r w:rsidRPr="00BE186E">
                  <w:t>Jingshan</w:t>
                </w:r>
                <w:proofErr w:type="spellEnd"/>
                <w:r w:rsidRPr="00BE186E">
                  <w:t xml:space="preserve"> [Lang </w:t>
                </w:r>
                <w:proofErr w:type="spellStart"/>
                <w:r w:rsidRPr="00BE186E">
                  <w:t>Jingshan</w:t>
                </w:r>
                <w:proofErr w:type="spellEnd"/>
                <w:r w:rsidRPr="00BE186E">
                  <w:t>: Master Photographer]</w:t>
                </w:r>
              </w:p>
              <w:p w14:paraId="6E31A650" w14:textId="77777777" w:rsidR="001C0C2D" w:rsidRPr="00787D27" w:rsidRDefault="001C0C2D" w:rsidP="001C0C2D">
                <w:pPr>
                  <w:rPr>
                    <w:color w:val="333333"/>
                    <w:szCs w:val="19"/>
                    <w:shd w:val="clear" w:color="auto" w:fill="FFFFFF"/>
                  </w:rPr>
                </w:pPr>
                <w:r w:rsidRPr="00BE186E">
                  <w:t xml:space="preserve">Source: </w:t>
                </w:r>
                <w:r w:rsidRPr="00BE186E">
                  <w:rPr>
                    <w:color w:val="333333"/>
                    <w:szCs w:val="19"/>
                    <w:shd w:val="clear" w:color="auto" w:fill="FFFFFF"/>
                  </w:rPr>
                  <w:t xml:space="preserve">Beijing: </w:t>
                </w:r>
                <w:proofErr w:type="spellStart"/>
                <w:r w:rsidRPr="00BE186E">
                  <w:rPr>
                    <w:color w:val="333333"/>
                    <w:szCs w:val="19"/>
                    <w:shd w:val="clear" w:color="auto" w:fill="FFFFFF"/>
                  </w:rPr>
                  <w:t>Zhongguo</w:t>
                </w:r>
                <w:proofErr w:type="spellEnd"/>
                <w:r w:rsidRPr="00BE186E">
                  <w:rPr>
                    <w:color w:val="333333"/>
                    <w:szCs w:val="19"/>
                    <w:shd w:val="clear" w:color="auto" w:fill="FFFFFF"/>
                  </w:rPr>
                  <w:t xml:space="preserve"> </w:t>
                </w:r>
                <w:proofErr w:type="spellStart"/>
                <w:r w:rsidRPr="00BE186E">
                  <w:rPr>
                    <w:color w:val="333333"/>
                    <w:szCs w:val="19"/>
                    <w:shd w:val="clear" w:color="auto" w:fill="FFFFFF"/>
                  </w:rPr>
                  <w:t>Sheying</w:t>
                </w:r>
                <w:proofErr w:type="spellEnd"/>
                <w:r w:rsidRPr="00BE186E">
                  <w:rPr>
                    <w:color w:val="333333"/>
                    <w:szCs w:val="19"/>
                    <w:shd w:val="clear" w:color="auto" w:fill="FFFFFF"/>
                  </w:rPr>
                  <w:t xml:space="preserve"> </w:t>
                </w:r>
                <w:proofErr w:type="spellStart"/>
                <w:r w:rsidRPr="00BE186E">
                  <w:rPr>
                    <w:color w:val="333333"/>
                    <w:szCs w:val="19"/>
                    <w:shd w:val="clear" w:color="auto" w:fill="FFFFFF"/>
                  </w:rPr>
                  <w:t>chuban</w:t>
                </w:r>
                <w:proofErr w:type="spellEnd"/>
                <w:r w:rsidRPr="00BE186E">
                  <w:rPr>
                    <w:color w:val="333333"/>
                    <w:szCs w:val="19"/>
                    <w:shd w:val="clear" w:color="auto" w:fill="FFFFFF"/>
                  </w:rPr>
                  <w:t xml:space="preserve"> she, 2003), plate 31. Taipei Lang </w:t>
                </w:r>
                <w:proofErr w:type="spellStart"/>
                <w:r w:rsidRPr="00BE186E">
                  <w:rPr>
                    <w:color w:val="333333"/>
                    <w:szCs w:val="19"/>
                    <w:shd w:val="clear" w:color="auto" w:fill="FFFFFF"/>
                  </w:rPr>
                  <w:t>Ching-shan</w:t>
                </w:r>
                <w:proofErr w:type="spellEnd"/>
                <w:r w:rsidRPr="00BE186E">
                  <w:rPr>
                    <w:color w:val="333333"/>
                    <w:szCs w:val="19"/>
                    <w:shd w:val="clear" w:color="auto" w:fill="FFFFFF"/>
                  </w:rPr>
                  <w:t xml:space="preserve"> </w:t>
                </w:r>
                <w:proofErr w:type="spellStart"/>
                <w:r w:rsidRPr="00BE186E">
                  <w:rPr>
                    <w:color w:val="333333"/>
                    <w:szCs w:val="19"/>
                    <w:shd w:val="clear" w:color="auto" w:fill="FFFFFF"/>
                  </w:rPr>
                  <w:t>i-shu</w:t>
                </w:r>
                <w:proofErr w:type="spellEnd"/>
                <w:r w:rsidRPr="00BE186E">
                  <w:rPr>
                    <w:color w:val="333333"/>
                    <w:szCs w:val="19"/>
                    <w:shd w:val="clear" w:color="auto" w:fill="FFFFFF"/>
                  </w:rPr>
                  <w:t xml:space="preserve"> wen-</w:t>
                </w:r>
                <w:proofErr w:type="spellStart"/>
                <w:r w:rsidRPr="00BE186E">
                  <w:rPr>
                    <w:color w:val="333333"/>
                    <w:szCs w:val="19"/>
                    <w:shd w:val="clear" w:color="auto" w:fill="FFFFFF"/>
                  </w:rPr>
                  <w:t>hua</w:t>
                </w:r>
                <w:proofErr w:type="spellEnd"/>
                <w:r w:rsidRPr="00BE186E">
                  <w:rPr>
                    <w:color w:val="333333"/>
                    <w:szCs w:val="19"/>
                    <w:shd w:val="clear" w:color="auto" w:fill="FFFFFF"/>
                  </w:rPr>
                  <w:t xml:space="preserve"> fa-</w:t>
                </w:r>
                <w:proofErr w:type="spellStart"/>
                <w:r w:rsidRPr="00BE186E">
                  <w:rPr>
                    <w:color w:val="333333"/>
                    <w:szCs w:val="19"/>
                    <w:shd w:val="clear" w:color="auto" w:fill="FFFFFF"/>
                  </w:rPr>
                  <w:t>chan</w:t>
                </w:r>
                <w:proofErr w:type="spellEnd"/>
                <w:r w:rsidRPr="00BE186E">
                  <w:rPr>
                    <w:color w:val="333333"/>
                    <w:szCs w:val="19"/>
                    <w:shd w:val="clear" w:color="auto" w:fill="FFFFFF"/>
                  </w:rPr>
                  <w:t xml:space="preserve"> </w:t>
                </w:r>
                <w:proofErr w:type="spellStart"/>
                <w:r w:rsidRPr="00BE186E">
                  <w:rPr>
                    <w:color w:val="333333"/>
                    <w:szCs w:val="19"/>
                    <w:shd w:val="clear" w:color="auto" w:fill="FFFFFF"/>
                  </w:rPr>
                  <w:t>hsueh</w:t>
                </w:r>
                <w:proofErr w:type="spellEnd"/>
                <w:r w:rsidRPr="00BE186E">
                  <w:rPr>
                    <w:color w:val="333333"/>
                    <w:szCs w:val="19"/>
                    <w:shd w:val="clear" w:color="auto" w:fill="FFFFFF"/>
                  </w:rPr>
                  <w:t>-hui</w:t>
                </w:r>
              </w:p>
              <w:p w14:paraId="01C63311" w14:textId="77777777" w:rsidR="001C0C2D" w:rsidRPr="00BE186E" w:rsidRDefault="001C0C2D" w:rsidP="001C0C2D"/>
              <w:p w14:paraId="2BA1CB26" w14:textId="77777777" w:rsidR="001C0C2D" w:rsidRPr="00787D27" w:rsidRDefault="001C0C2D" w:rsidP="001C0C2D">
                <w:r w:rsidRPr="00787D27">
                  <w:t xml:space="preserve">In the late 1930s, photographers in </w:t>
                </w:r>
                <w:proofErr w:type="spellStart"/>
                <w:r w:rsidRPr="00787D27">
                  <w:t>Yan’an</w:t>
                </w:r>
                <w:proofErr w:type="spellEnd"/>
                <w:r w:rsidRPr="00787D27">
                  <w:t xml:space="preserve"> took up their cameras as ideological weapons, for the CCP. </w:t>
                </w:r>
                <w:proofErr w:type="spellStart"/>
                <w:r w:rsidRPr="00787D27">
                  <w:t>Sha</w:t>
                </w:r>
                <w:proofErr w:type="spellEnd"/>
                <w:r w:rsidRPr="00787D27">
                  <w:t xml:space="preserve"> </w:t>
                </w:r>
                <w:proofErr w:type="spellStart"/>
                <w:r w:rsidRPr="00787D27">
                  <w:t>Fei</w:t>
                </w:r>
                <w:proofErr w:type="spellEnd"/>
                <w:r w:rsidRPr="00787D27">
                  <w:t xml:space="preserve"> (</w:t>
                </w:r>
                <w:proofErr w:type="spellStart"/>
                <w:r w:rsidRPr="00787D27">
                  <w:rPr>
                    <w:rFonts w:hint="eastAsia"/>
                  </w:rPr>
                  <w:t>沙</w:t>
                </w:r>
                <w:r w:rsidRPr="00787D27">
                  <w:rPr>
                    <w:rFonts w:ascii="SimSun" w:eastAsia="SimSun" w:hAnsi="SimSun" w:cs="SimSun"/>
                  </w:rPr>
                  <w:t>飞</w:t>
                </w:r>
                <w:proofErr w:type="spellEnd"/>
                <w:r w:rsidRPr="00787D27">
                  <w:t xml:space="preserve">1912-1950), an advocate of photography’s propagandistic potential, joined the Party in 1937 and immediately founded one of the first CCP pictorial magazines </w:t>
                </w:r>
                <w:proofErr w:type="spellStart"/>
                <w:r w:rsidRPr="00787D27">
                  <w:t>Jinchaji</w:t>
                </w:r>
                <w:proofErr w:type="spellEnd"/>
                <w:r w:rsidRPr="00787D27">
                  <w:t xml:space="preserve"> Pictorial (</w:t>
                </w:r>
                <w:proofErr w:type="spellStart"/>
                <w:r w:rsidRPr="00787D27">
                  <w:t>Jinchaji</w:t>
                </w:r>
                <w:proofErr w:type="spellEnd"/>
                <w:r w:rsidRPr="00787D27">
                  <w:t xml:space="preserve"> </w:t>
                </w:r>
                <w:proofErr w:type="spellStart"/>
                <w:r w:rsidRPr="00787D27">
                  <w:t>huabao</w:t>
                </w:r>
                <w:r w:rsidRPr="00787D27">
                  <w:rPr>
                    <w:rFonts w:hint="eastAsia"/>
                  </w:rPr>
                  <w:t>晋察冀画</w:t>
                </w:r>
                <w:r w:rsidRPr="00787D27">
                  <w:rPr>
                    <w:rFonts w:ascii="SimSun" w:eastAsia="SimSun" w:hAnsi="SimSun" w:cs="SimSun"/>
                  </w:rPr>
                  <w:t>报</w:t>
                </w:r>
                <w:proofErr w:type="spellEnd"/>
                <w:r w:rsidRPr="00787D27">
                  <w:t xml:space="preserve">). Through this magazine and workshops, </w:t>
                </w:r>
                <w:proofErr w:type="spellStart"/>
                <w:r w:rsidRPr="00787D27">
                  <w:t>Sha</w:t>
                </w:r>
                <w:proofErr w:type="spellEnd"/>
                <w:r w:rsidRPr="00787D27">
                  <w:t xml:space="preserve"> trained many Communist photographers, using photography to educate the masses and build the CCP’s propaganda framework. In December 1956, the first official national photography organisation, the China Photographers Association, was established.  After its establishment, photographic exchanges with the Soviet Union and the Eastern bloc increased, sharing Socialist ideas of nation building. In the first two decades of the PRC, photography was almost completely restricted to propagandistic news reporting. Photographing random items, people or scenes, without specific reference to socialist life, was not acceptable and even considered ‘bourgeois’.</w:t>
                </w:r>
              </w:p>
              <w:p w14:paraId="78FB3E94" w14:textId="77777777" w:rsidR="001C0C2D" w:rsidRPr="00BE186E" w:rsidRDefault="001C0C2D" w:rsidP="001C0C2D">
                <w:pPr>
                  <w:rPr>
                    <w:rFonts w:eastAsia="SimSun"/>
                    <w:lang w:eastAsia="zh-CN"/>
                  </w:rPr>
                </w:pPr>
              </w:p>
              <w:p w14:paraId="599CB970" w14:textId="77777777" w:rsidR="001C0C2D" w:rsidRDefault="001C0C2D" w:rsidP="001C0C2D">
                <w:pPr>
                  <w:keepNext/>
                </w:pPr>
                <w:r w:rsidRPr="00BE186E">
                  <w:rPr>
                    <w:rFonts w:eastAsia="SimSun"/>
                    <w:lang w:eastAsia="zh-CN"/>
                  </w:rPr>
                  <w:t>File: Sha-fei.jpg</w:t>
                </w:r>
              </w:p>
              <w:p w14:paraId="6C82D953" w14:textId="77777777" w:rsidR="001C0C2D" w:rsidRPr="00BE186E" w:rsidRDefault="001C0C2D" w:rsidP="001C0C2D">
                <w:pPr>
                  <w:pStyle w:val="Caption"/>
                  <w:rPr>
                    <w:rFonts w:eastAsia="SimSun"/>
                    <w:lang w:eastAsia="zh-CN"/>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rsidRPr="0029589D">
                  <w:t>Sha</w:t>
                </w:r>
                <w:proofErr w:type="spellEnd"/>
                <w:r w:rsidRPr="0029589D">
                  <w:t xml:space="preserve"> </w:t>
                </w:r>
                <w:proofErr w:type="spellStart"/>
                <w:r w:rsidRPr="0029589D">
                  <w:t>Fei</w:t>
                </w:r>
                <w:proofErr w:type="spellEnd"/>
                <w:r w:rsidRPr="0029589D">
                  <w:t xml:space="preserve">, Save the Nation, Save the </w:t>
                </w:r>
                <w:proofErr w:type="spellStart"/>
                <w:r w:rsidRPr="0029589D">
                  <w:t>Montherland</w:t>
                </w:r>
                <w:proofErr w:type="spellEnd"/>
                <w:r w:rsidRPr="0029589D">
                  <w:t>, (</w:t>
                </w:r>
                <w:proofErr w:type="spellStart"/>
                <w:r w:rsidRPr="0029589D">
                  <w:rPr>
                    <w:rFonts w:ascii="Malgun Gothic" w:hAnsi="Malgun Gothic" w:cs="Malgun Gothic"/>
                  </w:rPr>
                  <w:t>保</w:t>
                </w:r>
                <w:r w:rsidRPr="0029589D">
                  <w:rPr>
                    <w:rFonts w:ascii="Microsoft JhengHei" w:eastAsia="Microsoft JhengHei" w:hAnsi="Microsoft JhengHei" w:cs="Microsoft JhengHei" w:hint="eastAsia"/>
                  </w:rPr>
                  <w:t>卫国土</w:t>
                </w:r>
                <w:proofErr w:type="spellEnd"/>
                <w:r w:rsidRPr="0029589D">
                  <w:t xml:space="preserve"> </w:t>
                </w:r>
                <w:proofErr w:type="spellStart"/>
                <w:r w:rsidRPr="0029589D">
                  <w:rPr>
                    <w:rFonts w:ascii="Malgun Gothic" w:hAnsi="Malgun Gothic" w:cs="Malgun Gothic"/>
                  </w:rPr>
                  <w:t>保</w:t>
                </w:r>
                <w:r w:rsidRPr="0029589D">
                  <w:rPr>
                    <w:rFonts w:ascii="Microsoft JhengHei" w:eastAsia="Microsoft JhengHei" w:hAnsi="Microsoft JhengHei" w:cs="Microsoft JhengHei" w:hint="eastAsia"/>
                  </w:rPr>
                  <w:t>卫家乡</w:t>
                </w:r>
                <w:proofErr w:type="spellEnd"/>
                <w:r w:rsidRPr="0029589D">
                  <w:t>)</w:t>
                </w:r>
              </w:p>
              <w:p w14:paraId="72D8249C" w14:textId="77777777" w:rsidR="001C0C2D" w:rsidRDefault="001C0C2D" w:rsidP="001C0C2D">
                <w:pPr>
                  <w:rPr>
                    <w:color w:val="000000"/>
                    <w:szCs w:val="16"/>
                  </w:rPr>
                </w:pPr>
                <w:r w:rsidRPr="00BE186E">
                  <w:rPr>
                    <w:rFonts w:eastAsia="SimSun"/>
                    <w:lang w:eastAsia="zh-CN"/>
                  </w:rPr>
                  <w:t xml:space="preserve">Source: </w:t>
                </w:r>
                <w:hyperlink r:id="rId8" w:history="1">
                  <w:r w:rsidRPr="00666156">
                    <w:rPr>
                      <w:rStyle w:val="Hyperlink"/>
                      <w:szCs w:val="16"/>
                    </w:rPr>
                    <w:t>www.shafei.</w:t>
                  </w:r>
                  <w:r w:rsidRPr="00666156">
                    <w:rPr>
                      <w:rStyle w:val="Hyperlink"/>
                      <w:szCs w:val="16"/>
                    </w:rPr>
                    <w:t>c</w:t>
                  </w:r>
                  <w:r w:rsidRPr="00666156">
                    <w:rPr>
                      <w:rStyle w:val="Hyperlink"/>
                      <w:szCs w:val="16"/>
                    </w:rPr>
                    <w:t>n</w:t>
                  </w:r>
                </w:hyperlink>
              </w:p>
              <w:p w14:paraId="69015E65" w14:textId="77777777" w:rsidR="001C0C2D" w:rsidRPr="00BE186E" w:rsidRDefault="001C0C2D" w:rsidP="001C0C2D">
                <w:pPr>
                  <w:rPr>
                    <w:rFonts w:eastAsia="SimSun"/>
                    <w:lang w:eastAsia="zh-CN"/>
                  </w:rPr>
                </w:pPr>
              </w:p>
              <w:p w14:paraId="748F2DEB" w14:textId="77777777" w:rsidR="001C0C2D" w:rsidRPr="00787D27" w:rsidRDefault="001C0C2D" w:rsidP="001C0C2D">
                <w:r w:rsidRPr="00787D27">
                  <w:t xml:space="preserve">Ideological control over photography increased during the Cultural Revolution. Photographs were doctored to eulogise Mao Zedong as a heroic figure, and leaders that fell out of favour were often removed from historical photos. Following the aesthetic principles promoted by Mao’s wife Jiang Qing, photographs depicted people with rosy cheeks and glowing eyes, fixed on the beautiful future of Socialist life with Mao at the helm. However, the Cultural Revolution’s brutal realities were surreptitiously documented, notably by photojournalist for the Heilongjiang Daily, Li </w:t>
                </w:r>
                <w:proofErr w:type="spellStart"/>
                <w:r w:rsidRPr="00787D27">
                  <w:t>Zhensheng</w:t>
                </w:r>
                <w:proofErr w:type="spellEnd"/>
                <w:r w:rsidRPr="00787D27">
                  <w:t xml:space="preserve"> (</w:t>
                </w:r>
                <w:proofErr w:type="spellStart"/>
                <w:r w:rsidRPr="00787D27">
                  <w:rPr>
                    <w:rFonts w:hint="eastAsia"/>
                  </w:rPr>
                  <w:t>李振盛</w:t>
                </w:r>
                <w:proofErr w:type="spellEnd"/>
                <w:r w:rsidRPr="00787D27">
                  <w:t xml:space="preserve"> 1940 –). Li hid shocking photographs of high-ranking cadres being violently, publicly humiliated under the floor of his home, until they were revealed in 1988.</w:t>
                </w:r>
              </w:p>
              <w:p w14:paraId="33E1796C" w14:textId="77777777" w:rsidR="001C0C2D" w:rsidRPr="00BE186E" w:rsidRDefault="001C0C2D" w:rsidP="001C0C2D">
                <w:pPr>
                  <w:rPr>
                    <w:lang w:eastAsia="zh-CN"/>
                  </w:rPr>
                </w:pPr>
              </w:p>
              <w:p w14:paraId="6BFBF12F" w14:textId="77777777" w:rsidR="001C0C2D" w:rsidRDefault="001C0C2D" w:rsidP="001C0C2D">
                <w:pPr>
                  <w:keepNext/>
                </w:pPr>
                <w:r w:rsidRPr="00BE186E">
                  <w:rPr>
                    <w:lang w:eastAsia="zh-CN"/>
                  </w:rPr>
                  <w:t>File: Li-Zhensheng.jpg</w:t>
                </w:r>
              </w:p>
              <w:p w14:paraId="3B6086D2" w14:textId="77777777" w:rsidR="001C0C2D" w:rsidRPr="00BE186E" w:rsidRDefault="001C0C2D" w:rsidP="001C0C2D">
                <w:pPr>
                  <w:pStyle w:val="Caption"/>
                  <w:rPr>
                    <w:lang w:eastAsia="zh-CN"/>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DA4560">
                  <w:t xml:space="preserve">Li </w:t>
                </w:r>
                <w:proofErr w:type="spellStart"/>
                <w:r w:rsidRPr="00DA4560">
                  <w:t>Zhensheng</w:t>
                </w:r>
                <w:proofErr w:type="spellEnd"/>
                <w:r w:rsidRPr="00DA4560">
                  <w:t>, 1966</w:t>
                </w:r>
              </w:p>
              <w:p w14:paraId="0120EBC0" w14:textId="77777777" w:rsidR="001C0C2D" w:rsidRDefault="001C0C2D" w:rsidP="001C0C2D">
                <w:pPr>
                  <w:rPr>
                    <w:sz w:val="20"/>
                    <w:szCs w:val="20"/>
                  </w:rPr>
                </w:pPr>
                <w:r w:rsidRPr="00BE186E">
                  <w:rPr>
                    <w:lang w:eastAsia="zh-CN"/>
                  </w:rPr>
                  <w:t xml:space="preserve">Source: </w:t>
                </w:r>
                <w:hyperlink r:id="rId9" w:history="1">
                  <w:r w:rsidRPr="00666156">
                    <w:rPr>
                      <w:rStyle w:val="Hyperlink"/>
                      <w:sz w:val="20"/>
                      <w:szCs w:val="20"/>
                    </w:rPr>
                    <w:t>http://red-colornewssoldier.com/images/intro_pict.jpg</w:t>
                  </w:r>
                </w:hyperlink>
              </w:p>
              <w:p w14:paraId="6700E6D6" w14:textId="77777777" w:rsidR="001C0C2D" w:rsidRPr="00BE186E" w:rsidRDefault="001C0C2D" w:rsidP="001C0C2D">
                <w:pPr>
                  <w:rPr>
                    <w:lang w:eastAsia="zh-CN"/>
                  </w:rPr>
                </w:pPr>
              </w:p>
              <w:p w14:paraId="28A48187" w14:textId="77777777" w:rsidR="001C0C2D" w:rsidRPr="00787D27" w:rsidRDefault="001C0C2D" w:rsidP="001C0C2D">
                <w:r w:rsidRPr="00787D27">
                  <w:t xml:space="preserve">Between the end of the Cultural Revolution in 1976 and the Tiananmen Massacre in 1989, photographic practice and amateur photographic groups burgeoned in an era of relative ideological freedom under Deng Xiaoping’s reforms. A group of individuals (later called the ‘April Fifth Photographers’) documented the ‘April Fifth Tiananmen Incident’ in 1976 in the absence of </w:t>
                </w:r>
                <w:r w:rsidRPr="00787D27">
                  <w:lastRenderedPageBreak/>
                  <w:t>official photojournalists. They challenged the Party-state’s photographic control, initiating a movement of photographic practice by the people. Making art not politics brought these photographers together to form the ‘April Photography Society’ (</w:t>
                </w:r>
                <w:proofErr w:type="spellStart"/>
                <w:r w:rsidRPr="00787D27">
                  <w:rPr>
                    <w:rFonts w:hint="eastAsia"/>
                  </w:rPr>
                  <w:t>四月影会</w:t>
                </w:r>
                <w:proofErr w:type="spellEnd"/>
                <w:r w:rsidRPr="00787D27">
                  <w:t>), the first photography group of the post-Mao era. From 1979, the group held three annual exhibitions, presented under the single title Nature, Society and Man, all showing images of ‘everyday life’, celebrating quotidian beauty and private sentiments which challenged officially sanctioned visual culture.</w:t>
                </w:r>
              </w:p>
              <w:p w14:paraId="4A09D88E" w14:textId="77777777" w:rsidR="001C0C2D" w:rsidRPr="00BE186E" w:rsidRDefault="001C0C2D" w:rsidP="001C0C2D"/>
              <w:p w14:paraId="76C5A87C" w14:textId="77777777" w:rsidR="001C0C2D" w:rsidRDefault="001C0C2D" w:rsidP="001C0C2D">
                <w:pPr>
                  <w:keepNext/>
                </w:pPr>
                <w:r w:rsidRPr="00BE186E">
                  <w:t>File: Li-Xiaobin.jpg</w:t>
                </w:r>
              </w:p>
              <w:p w14:paraId="17DD8247" w14:textId="77777777" w:rsidR="001C0C2D" w:rsidRPr="00BE186E" w:rsidRDefault="001C0C2D" w:rsidP="001C0C2D">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E47292">
                  <w:t xml:space="preserve">Li </w:t>
                </w:r>
                <w:proofErr w:type="spellStart"/>
                <w:r w:rsidRPr="00E47292">
                  <w:t>Xiaobin</w:t>
                </w:r>
                <w:proofErr w:type="spellEnd"/>
                <w:r w:rsidRPr="00E47292">
                  <w:t xml:space="preserve">, The Petitioner </w:t>
                </w:r>
                <w:proofErr w:type="spellStart"/>
                <w:r w:rsidRPr="00E47292">
                  <w:rPr>
                    <w:rFonts w:ascii="Malgun Gothic" w:hAnsi="Malgun Gothic" w:cs="Malgun Gothic"/>
                  </w:rPr>
                  <w:t>上</w:t>
                </w:r>
                <w:r w:rsidRPr="00E47292">
                  <w:rPr>
                    <w:rFonts w:ascii="Microsoft JhengHei" w:eastAsia="Microsoft JhengHei" w:hAnsi="Microsoft JhengHei" w:cs="Microsoft JhengHei" w:hint="eastAsia"/>
                  </w:rPr>
                  <w:t>访者</w:t>
                </w:r>
                <w:proofErr w:type="spellEnd"/>
                <w:r w:rsidRPr="00E47292">
                  <w:t>, 1977</w:t>
                </w:r>
              </w:p>
              <w:p w14:paraId="27DBA08E" w14:textId="77777777" w:rsidR="001C0C2D" w:rsidRDefault="001C0C2D" w:rsidP="001C0C2D">
                <w:pPr>
                  <w:rPr>
                    <w:lang w:eastAsia="zh-CN"/>
                  </w:rPr>
                </w:pPr>
                <w:r w:rsidRPr="00BE186E">
                  <w:t xml:space="preserve">Source: </w:t>
                </w:r>
                <w:hyperlink r:id="rId10" w:history="1">
                  <w:r w:rsidRPr="00666156">
                    <w:rPr>
                      <w:rStyle w:val="Hyperlink"/>
                      <w:lang w:eastAsia="zh-CN"/>
                    </w:rPr>
                    <w:t>http://img1.artron.net/artist/A0008250/brt00825000019.jpg</w:t>
                  </w:r>
                </w:hyperlink>
              </w:p>
              <w:p w14:paraId="2FAB3B5B" w14:textId="77777777" w:rsidR="001C0C2D" w:rsidRPr="00787D27" w:rsidRDefault="001C0C2D" w:rsidP="001C0C2D">
                <w:pPr>
                  <w:rPr>
                    <w:lang w:eastAsia="zh-CN"/>
                  </w:rPr>
                </w:pPr>
              </w:p>
              <w:p w14:paraId="5710EEBE" w14:textId="77777777" w:rsidR="003F0D73" w:rsidRDefault="001C0C2D" w:rsidP="001C0C2D">
                <w:r w:rsidRPr="00787D27">
                  <w:t>Inspired by this society, other photography groups formed. Nearly overlapping with the ‘85 New Wave’ (85</w:t>
                </w:r>
                <w:proofErr w:type="spellStart"/>
                <w:r w:rsidRPr="00787D27">
                  <w:rPr>
                    <w:rFonts w:hint="eastAsia"/>
                  </w:rPr>
                  <w:t>新潮</w:t>
                </w:r>
                <w:proofErr w:type="spellEnd"/>
                <w:r w:rsidRPr="00787D27">
                  <w:t xml:space="preserve">) movement in the visual arts, these groups initiated the photographic ‘New Wave’ in 1980s China, with different approaches. </w:t>
                </w:r>
                <w:proofErr w:type="spellStart"/>
                <w:r w:rsidRPr="00787D27">
                  <w:t>Renren</w:t>
                </w:r>
                <w:proofErr w:type="spellEnd"/>
                <w:r w:rsidRPr="00787D27">
                  <w:t xml:space="preserve"> Photo Society, influenced by Hong Kong photography, pursued a salon aesthetic. Shaanxi Group and North River Alliance aimed their lens at rural everyday life and urban reality respectively. Five Ones and Fission Groups, influenced by the influx of translated Western philosophy and modern art, experimented with a formal modernist approaches. The Modern Photography Salon, with strong support from the State, promoted authentic news photography. This ‘New Wave’ photography of the 1980s nurtured the development of trends that would become the better-known contemporary Chinese photography from the 1990s.</w:t>
                </w:r>
              </w:p>
            </w:tc>
          </w:sdtContent>
        </w:sdt>
      </w:tr>
      <w:tr w:rsidR="003235A7" w14:paraId="12BC761E" w14:textId="77777777" w:rsidTr="003235A7">
        <w:tc>
          <w:tcPr>
            <w:tcW w:w="9016" w:type="dxa"/>
          </w:tcPr>
          <w:p w14:paraId="0D544A4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A06177EB2AED24DA4D8C759DBC72BD7"/>
              </w:placeholder>
            </w:sdtPr>
            <w:sdtEndPr/>
            <w:sdtContent>
              <w:p w14:paraId="75B36ECB" w14:textId="77777777" w:rsidR="001C0C2D" w:rsidRDefault="001C0C2D" w:rsidP="001C0C2D">
                <w:sdt>
                  <w:sdtPr>
                    <w:id w:val="-491179069"/>
                    <w:citation/>
                  </w:sdtPr>
                  <w:sdtContent>
                    <w:r>
                      <w:fldChar w:fldCharType="begin"/>
                    </w:r>
                    <w:r>
                      <w:rPr>
                        <w:lang w:val="en-US"/>
                      </w:rPr>
                      <w:instrText xml:space="preserve"> CITATION Jia1 \l 1033 </w:instrText>
                    </w:r>
                    <w:r>
                      <w:fldChar w:fldCharType="separate"/>
                    </w:r>
                    <w:r>
                      <w:rPr>
                        <w:noProof/>
                        <w:lang w:val="en-US"/>
                      </w:rPr>
                      <w:t xml:space="preserve"> </w:t>
                    </w:r>
                    <w:r w:rsidRPr="001C0C2D">
                      <w:rPr>
                        <w:noProof/>
                        <w:lang w:val="en-US"/>
                      </w:rPr>
                      <w:t>(Jiang)</w:t>
                    </w:r>
                    <w:r>
                      <w:fldChar w:fldCharType="end"/>
                    </w:r>
                  </w:sdtContent>
                </w:sdt>
              </w:p>
              <w:p w14:paraId="7FAE677D" w14:textId="77777777" w:rsidR="001C0C2D" w:rsidRDefault="001C0C2D" w:rsidP="001C0C2D">
                <w:sdt>
                  <w:sdtPr>
                    <w:id w:val="-925100583"/>
                    <w:citation/>
                  </w:sdtPr>
                  <w:sdtContent>
                    <w:r>
                      <w:fldChar w:fldCharType="begin"/>
                    </w:r>
                    <w:r>
                      <w:rPr>
                        <w:lang w:val="en-US"/>
                      </w:rPr>
                      <w:instrText xml:space="preserve"> CITATION Rob12 \l 1033 </w:instrText>
                    </w:r>
                    <w:r>
                      <w:fldChar w:fldCharType="separate"/>
                    </w:r>
                    <w:r w:rsidRPr="001C0C2D">
                      <w:rPr>
                        <w:noProof/>
                        <w:lang w:val="en-US"/>
                      </w:rPr>
                      <w:t>(Roberts)</w:t>
                    </w:r>
                    <w:r>
                      <w:fldChar w:fldCharType="end"/>
                    </w:r>
                  </w:sdtContent>
                </w:sdt>
              </w:p>
              <w:p w14:paraId="60C52F74" w14:textId="77777777" w:rsidR="001C0C2D" w:rsidRDefault="001C0C2D" w:rsidP="001C0C2D">
                <w:sdt>
                  <w:sdtPr>
                    <w:id w:val="-1927877437"/>
                    <w:citation/>
                  </w:sdtPr>
                  <w:sdtContent>
                    <w:r>
                      <w:fldChar w:fldCharType="begin"/>
                    </w:r>
                    <w:r>
                      <w:rPr>
                        <w:lang w:val="en-US"/>
                      </w:rPr>
                      <w:instrText xml:space="preserve">CITATION SuZ09 \l 1033 </w:instrText>
                    </w:r>
                    <w:r>
                      <w:fldChar w:fldCharType="separate"/>
                    </w:r>
                    <w:r w:rsidRPr="001C0C2D">
                      <w:rPr>
                        <w:noProof/>
                        <w:lang w:val="en-US"/>
                      </w:rPr>
                      <w:t>(Su)</w:t>
                    </w:r>
                    <w:r>
                      <w:fldChar w:fldCharType="end"/>
                    </w:r>
                  </w:sdtContent>
                </w:sdt>
              </w:p>
              <w:p w14:paraId="07BA5786" w14:textId="77777777" w:rsidR="003235A7" w:rsidRDefault="001C0C2D" w:rsidP="001C0C2D">
                <w:sdt>
                  <w:sdtPr>
                    <w:id w:val="-1293350762"/>
                    <w:citation/>
                  </w:sdtPr>
                  <w:sdtContent>
                    <w:r>
                      <w:fldChar w:fldCharType="begin"/>
                    </w:r>
                    <w:r>
                      <w:rPr>
                        <w:lang w:val="en-US"/>
                      </w:rPr>
                      <w:instrText xml:space="preserve"> CITATION Ton96 \l 1033 </w:instrText>
                    </w:r>
                    <w:r>
                      <w:fldChar w:fldCharType="separate"/>
                    </w:r>
                    <w:r w:rsidRPr="001C0C2D">
                      <w:rPr>
                        <w:noProof/>
                        <w:lang w:val="en-US"/>
                      </w:rPr>
                      <w:t>(Tong)</w:t>
                    </w:r>
                    <w:r>
                      <w:fldChar w:fldCharType="end"/>
                    </w:r>
                  </w:sdtContent>
                </w:sdt>
              </w:p>
              <w:bookmarkStart w:id="0" w:name="_GoBack" w:displacedByCustomXml="next"/>
              <w:bookmarkEnd w:id="0" w:displacedByCustomXml="next"/>
            </w:sdtContent>
          </w:sdt>
        </w:tc>
      </w:tr>
    </w:tbl>
    <w:p w14:paraId="630C067B"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B579C" w14:textId="77777777" w:rsidR="00B96BE9" w:rsidRDefault="00B96BE9" w:rsidP="007A0D55">
      <w:pPr>
        <w:spacing w:after="0" w:line="240" w:lineRule="auto"/>
      </w:pPr>
      <w:r>
        <w:separator/>
      </w:r>
    </w:p>
  </w:endnote>
  <w:endnote w:type="continuationSeparator" w:id="0">
    <w:p w14:paraId="63D6803B" w14:textId="77777777" w:rsidR="00B96BE9" w:rsidRDefault="00B96B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auto"/>
    <w:pitch w:val="variable"/>
    <w:sig w:usb0="9000002F" w:usb1="29D77CFB" w:usb2="00000012" w:usb3="00000000" w:csb0="00080001" w:csb1="00000000"/>
  </w:font>
  <w:font w:name="Microsoft JhengHei">
    <w:panose1 w:val="020B0604030504040204"/>
    <w:charset w:val="88"/>
    <w:family w:val="auto"/>
    <w:pitch w:val="variable"/>
    <w:sig w:usb0="00000087" w:usb1="288F4000" w:usb2="00000016" w:usb3="00000000" w:csb0="00100009"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6EC85" w14:textId="77777777" w:rsidR="00B96BE9" w:rsidRDefault="00B96BE9" w:rsidP="007A0D55">
      <w:pPr>
        <w:spacing w:after="0" w:line="240" w:lineRule="auto"/>
      </w:pPr>
      <w:r>
        <w:separator/>
      </w:r>
    </w:p>
  </w:footnote>
  <w:footnote w:type="continuationSeparator" w:id="0">
    <w:p w14:paraId="2E91E86A" w14:textId="77777777" w:rsidR="00B96BE9" w:rsidRDefault="00B96B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BC9B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A568D6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C2D"/>
    <w:rsid w:val="00032559"/>
    <w:rsid w:val="00052040"/>
    <w:rsid w:val="000B25AE"/>
    <w:rsid w:val="000B55AB"/>
    <w:rsid w:val="000D24DC"/>
    <w:rsid w:val="00101B2E"/>
    <w:rsid w:val="00116FA0"/>
    <w:rsid w:val="0015114C"/>
    <w:rsid w:val="001A21F3"/>
    <w:rsid w:val="001A2537"/>
    <w:rsid w:val="001A6A06"/>
    <w:rsid w:val="001C0C2D"/>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6BE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CE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1C0C2D"/>
    <w:rPr>
      <w:rFonts w:ascii="Calibri" w:eastAsia="Calibri" w:hAnsi="Calibri" w:cs="Times New Roman"/>
      <w:b/>
      <w:bCs/>
      <w:sz w:val="20"/>
      <w:szCs w:val="20"/>
    </w:rPr>
  </w:style>
  <w:style w:type="character" w:styleId="Hyperlink">
    <w:name w:val="Hyperlink"/>
    <w:uiPriority w:val="99"/>
    <w:unhideWhenUsed/>
    <w:rsid w:val="001C0C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9426">
      <w:bodyDiv w:val="1"/>
      <w:marLeft w:val="0"/>
      <w:marRight w:val="0"/>
      <w:marTop w:val="0"/>
      <w:marBottom w:val="0"/>
      <w:divBdr>
        <w:top w:val="none" w:sz="0" w:space="0" w:color="auto"/>
        <w:left w:val="none" w:sz="0" w:space="0" w:color="auto"/>
        <w:bottom w:val="none" w:sz="0" w:space="0" w:color="auto"/>
        <w:right w:val="none" w:sz="0" w:space="0" w:color="auto"/>
      </w:divBdr>
    </w:div>
    <w:div w:id="456604023">
      <w:bodyDiv w:val="1"/>
      <w:marLeft w:val="0"/>
      <w:marRight w:val="0"/>
      <w:marTop w:val="0"/>
      <w:marBottom w:val="0"/>
      <w:divBdr>
        <w:top w:val="none" w:sz="0" w:space="0" w:color="auto"/>
        <w:left w:val="none" w:sz="0" w:space="0" w:color="auto"/>
        <w:bottom w:val="none" w:sz="0" w:space="0" w:color="auto"/>
        <w:right w:val="none" w:sz="0" w:space="0" w:color="auto"/>
      </w:divBdr>
    </w:div>
    <w:div w:id="938290723">
      <w:bodyDiv w:val="1"/>
      <w:marLeft w:val="0"/>
      <w:marRight w:val="0"/>
      <w:marTop w:val="0"/>
      <w:marBottom w:val="0"/>
      <w:divBdr>
        <w:top w:val="none" w:sz="0" w:space="0" w:color="auto"/>
        <w:left w:val="none" w:sz="0" w:space="0" w:color="auto"/>
        <w:bottom w:val="none" w:sz="0" w:space="0" w:color="auto"/>
        <w:right w:val="none" w:sz="0" w:space="0" w:color="auto"/>
      </w:divBdr>
    </w:div>
    <w:div w:id="946425075">
      <w:bodyDiv w:val="1"/>
      <w:marLeft w:val="0"/>
      <w:marRight w:val="0"/>
      <w:marTop w:val="0"/>
      <w:marBottom w:val="0"/>
      <w:divBdr>
        <w:top w:val="none" w:sz="0" w:space="0" w:color="auto"/>
        <w:left w:val="none" w:sz="0" w:space="0" w:color="auto"/>
        <w:bottom w:val="none" w:sz="0" w:space="0" w:color="auto"/>
        <w:right w:val="none" w:sz="0" w:space="0" w:color="auto"/>
      </w:divBdr>
    </w:div>
    <w:div w:id="1317800058">
      <w:bodyDiv w:val="1"/>
      <w:marLeft w:val="0"/>
      <w:marRight w:val="0"/>
      <w:marTop w:val="0"/>
      <w:marBottom w:val="0"/>
      <w:divBdr>
        <w:top w:val="none" w:sz="0" w:space="0" w:color="auto"/>
        <w:left w:val="none" w:sz="0" w:space="0" w:color="auto"/>
        <w:bottom w:val="none" w:sz="0" w:space="0" w:color="auto"/>
        <w:right w:val="none" w:sz="0" w:space="0" w:color="auto"/>
      </w:divBdr>
    </w:div>
    <w:div w:id="149883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hafei.cn" TargetMode="External"/><Relationship Id="rId9" Type="http://schemas.openxmlformats.org/officeDocument/2006/relationships/hyperlink" Target="http://red-colornewssoldier.com/images/intro_pict.jpg" TargetMode="External"/><Relationship Id="rId10" Type="http://schemas.openxmlformats.org/officeDocument/2006/relationships/hyperlink" Target="http://img1.artron.net/artist/A0008250/brt00825000019.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work/++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A25C03E391EF48AB33E44ECC8B45BC"/>
        <w:category>
          <w:name w:val="General"/>
          <w:gallery w:val="placeholder"/>
        </w:category>
        <w:types>
          <w:type w:val="bbPlcHdr"/>
        </w:types>
        <w:behaviors>
          <w:behavior w:val="content"/>
        </w:behaviors>
        <w:guid w:val="{4D54C0D2-F0D5-CC43-81EB-B71A5DC6AEC1}"/>
      </w:docPartPr>
      <w:docPartBody>
        <w:p w:rsidR="00000000" w:rsidRDefault="00016D19">
          <w:pPr>
            <w:pStyle w:val="17A25C03E391EF48AB33E44ECC8B45BC"/>
          </w:pPr>
          <w:r w:rsidRPr="00CC586D">
            <w:rPr>
              <w:rStyle w:val="PlaceholderText"/>
              <w:b/>
              <w:color w:val="FFFFFF" w:themeColor="background1"/>
            </w:rPr>
            <w:t>[Salutation]</w:t>
          </w:r>
        </w:p>
      </w:docPartBody>
    </w:docPart>
    <w:docPart>
      <w:docPartPr>
        <w:name w:val="B259D7641EBAB3479292518598954DFC"/>
        <w:category>
          <w:name w:val="General"/>
          <w:gallery w:val="placeholder"/>
        </w:category>
        <w:types>
          <w:type w:val="bbPlcHdr"/>
        </w:types>
        <w:behaviors>
          <w:behavior w:val="content"/>
        </w:behaviors>
        <w:guid w:val="{E33D18B8-2831-1E4A-959D-719CA2A033DD}"/>
      </w:docPartPr>
      <w:docPartBody>
        <w:p w:rsidR="00000000" w:rsidRDefault="00016D19">
          <w:pPr>
            <w:pStyle w:val="B259D7641EBAB3479292518598954DFC"/>
          </w:pPr>
          <w:r>
            <w:rPr>
              <w:rStyle w:val="PlaceholderText"/>
            </w:rPr>
            <w:t>[First name]</w:t>
          </w:r>
        </w:p>
      </w:docPartBody>
    </w:docPart>
    <w:docPart>
      <w:docPartPr>
        <w:name w:val="B4C1C6F86EF17D41A0757AA544C532DA"/>
        <w:category>
          <w:name w:val="General"/>
          <w:gallery w:val="placeholder"/>
        </w:category>
        <w:types>
          <w:type w:val="bbPlcHdr"/>
        </w:types>
        <w:behaviors>
          <w:behavior w:val="content"/>
        </w:behaviors>
        <w:guid w:val="{D8F64F4F-7CAE-0A4F-A42A-AE1AECDFEBD1}"/>
      </w:docPartPr>
      <w:docPartBody>
        <w:p w:rsidR="00000000" w:rsidRDefault="00016D19">
          <w:pPr>
            <w:pStyle w:val="B4C1C6F86EF17D41A0757AA544C532DA"/>
          </w:pPr>
          <w:r>
            <w:rPr>
              <w:rStyle w:val="PlaceholderText"/>
            </w:rPr>
            <w:t>[Middle name]</w:t>
          </w:r>
        </w:p>
      </w:docPartBody>
    </w:docPart>
    <w:docPart>
      <w:docPartPr>
        <w:name w:val="C77597DACC10D14B877849C97967F11E"/>
        <w:category>
          <w:name w:val="General"/>
          <w:gallery w:val="placeholder"/>
        </w:category>
        <w:types>
          <w:type w:val="bbPlcHdr"/>
        </w:types>
        <w:behaviors>
          <w:behavior w:val="content"/>
        </w:behaviors>
        <w:guid w:val="{C68DFD28-0CD1-8D4C-BEF9-0E385BFE65C6}"/>
      </w:docPartPr>
      <w:docPartBody>
        <w:p w:rsidR="00000000" w:rsidRDefault="00016D19">
          <w:pPr>
            <w:pStyle w:val="C77597DACC10D14B877849C97967F11E"/>
          </w:pPr>
          <w:r>
            <w:rPr>
              <w:rStyle w:val="PlaceholderText"/>
            </w:rPr>
            <w:t>[Last</w:t>
          </w:r>
          <w:r>
            <w:rPr>
              <w:rStyle w:val="PlaceholderText"/>
            </w:rPr>
            <w:t xml:space="preserve"> name]</w:t>
          </w:r>
        </w:p>
      </w:docPartBody>
    </w:docPart>
    <w:docPart>
      <w:docPartPr>
        <w:name w:val="CE7DADF6A9889D4C8ED062FB9B69A27F"/>
        <w:category>
          <w:name w:val="General"/>
          <w:gallery w:val="placeholder"/>
        </w:category>
        <w:types>
          <w:type w:val="bbPlcHdr"/>
        </w:types>
        <w:behaviors>
          <w:behavior w:val="content"/>
        </w:behaviors>
        <w:guid w:val="{63891B12-8D11-774D-9137-3FA6858D3E12}"/>
      </w:docPartPr>
      <w:docPartBody>
        <w:p w:rsidR="00000000" w:rsidRDefault="00016D19">
          <w:pPr>
            <w:pStyle w:val="CE7DADF6A9889D4C8ED062FB9B69A27F"/>
          </w:pPr>
          <w:r>
            <w:rPr>
              <w:rStyle w:val="PlaceholderText"/>
            </w:rPr>
            <w:t>[Enter your biography]</w:t>
          </w:r>
        </w:p>
      </w:docPartBody>
    </w:docPart>
    <w:docPart>
      <w:docPartPr>
        <w:name w:val="27C24D2E13ABF34B9844FDAB84A83AAB"/>
        <w:category>
          <w:name w:val="General"/>
          <w:gallery w:val="placeholder"/>
        </w:category>
        <w:types>
          <w:type w:val="bbPlcHdr"/>
        </w:types>
        <w:behaviors>
          <w:behavior w:val="content"/>
        </w:behaviors>
        <w:guid w:val="{D2CA3B7B-E753-8E46-A8DE-0F4FC219B875}"/>
      </w:docPartPr>
      <w:docPartBody>
        <w:p w:rsidR="00000000" w:rsidRDefault="00016D19">
          <w:pPr>
            <w:pStyle w:val="27C24D2E13ABF34B9844FDAB84A83AAB"/>
          </w:pPr>
          <w:r>
            <w:rPr>
              <w:rStyle w:val="PlaceholderText"/>
            </w:rPr>
            <w:t>[Enter the institution with which you are affiliated]</w:t>
          </w:r>
        </w:p>
      </w:docPartBody>
    </w:docPart>
    <w:docPart>
      <w:docPartPr>
        <w:name w:val="A38639422CAFCE4694085F6CD4B0F9CF"/>
        <w:category>
          <w:name w:val="General"/>
          <w:gallery w:val="placeholder"/>
        </w:category>
        <w:types>
          <w:type w:val="bbPlcHdr"/>
        </w:types>
        <w:behaviors>
          <w:behavior w:val="content"/>
        </w:behaviors>
        <w:guid w:val="{9D834311-B1F6-BE40-BE60-34977E9FACAC}"/>
      </w:docPartPr>
      <w:docPartBody>
        <w:p w:rsidR="00000000" w:rsidRDefault="00016D19">
          <w:pPr>
            <w:pStyle w:val="A38639422CAFCE4694085F6CD4B0F9CF"/>
          </w:pPr>
          <w:r w:rsidRPr="00EF74F7">
            <w:rPr>
              <w:b/>
              <w:color w:val="808080" w:themeColor="background1" w:themeShade="80"/>
            </w:rPr>
            <w:t>[Enter the headword for your article]</w:t>
          </w:r>
        </w:p>
      </w:docPartBody>
    </w:docPart>
    <w:docPart>
      <w:docPartPr>
        <w:name w:val="C48E108AB5DD2241925C32D41F0431A6"/>
        <w:category>
          <w:name w:val="General"/>
          <w:gallery w:val="placeholder"/>
        </w:category>
        <w:types>
          <w:type w:val="bbPlcHdr"/>
        </w:types>
        <w:behaviors>
          <w:behavior w:val="content"/>
        </w:behaviors>
        <w:guid w:val="{7E948131-B70A-5A42-A259-5951B0D2F8A3}"/>
      </w:docPartPr>
      <w:docPartBody>
        <w:p w:rsidR="00000000" w:rsidRDefault="00016D19">
          <w:pPr>
            <w:pStyle w:val="C48E108AB5DD2241925C32D41F0431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260CD1FC5C96F4F88B005E8186E1102"/>
        <w:category>
          <w:name w:val="General"/>
          <w:gallery w:val="placeholder"/>
        </w:category>
        <w:types>
          <w:type w:val="bbPlcHdr"/>
        </w:types>
        <w:behaviors>
          <w:behavior w:val="content"/>
        </w:behaviors>
        <w:guid w:val="{5496C7B0-5640-424C-AED6-FADCD8CDEDC5}"/>
      </w:docPartPr>
      <w:docPartBody>
        <w:p w:rsidR="00000000" w:rsidRDefault="00016D19">
          <w:pPr>
            <w:pStyle w:val="2260CD1FC5C96F4F88B005E8186E11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CB39257CEC04B4A9D3A4DA5F6A09D97"/>
        <w:category>
          <w:name w:val="General"/>
          <w:gallery w:val="placeholder"/>
        </w:category>
        <w:types>
          <w:type w:val="bbPlcHdr"/>
        </w:types>
        <w:behaviors>
          <w:behavior w:val="content"/>
        </w:behaviors>
        <w:guid w:val="{A65E075E-2F2A-5C4C-855C-56AAEF35F1A9}"/>
      </w:docPartPr>
      <w:docPartBody>
        <w:p w:rsidR="00000000" w:rsidRDefault="00016D19">
          <w:pPr>
            <w:pStyle w:val="0CB39257CEC04B4A9D3A4DA5F6A09D9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06177EB2AED24DA4D8C759DBC72BD7"/>
        <w:category>
          <w:name w:val="General"/>
          <w:gallery w:val="placeholder"/>
        </w:category>
        <w:types>
          <w:type w:val="bbPlcHdr"/>
        </w:types>
        <w:behaviors>
          <w:behavior w:val="content"/>
        </w:behaviors>
        <w:guid w:val="{B17DB551-2354-0348-B973-608953F0AF41}"/>
      </w:docPartPr>
      <w:docPartBody>
        <w:p w:rsidR="00000000" w:rsidRDefault="00016D19">
          <w:pPr>
            <w:pStyle w:val="7A06177EB2AED24DA4D8C759DBC72BD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auto"/>
    <w:pitch w:val="variable"/>
    <w:sig w:usb0="9000002F" w:usb1="29D77CFB" w:usb2="00000012" w:usb3="00000000" w:csb0="00080001" w:csb1="00000000"/>
  </w:font>
  <w:font w:name="Microsoft JhengHei">
    <w:panose1 w:val="020B0604030504040204"/>
    <w:charset w:val="88"/>
    <w:family w:val="auto"/>
    <w:pitch w:val="variable"/>
    <w:sig w:usb0="00000087" w:usb1="288F4000" w:usb2="00000016" w:usb3="00000000" w:csb0="00100009"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D19"/>
    <w:rsid w:val="0001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A25C03E391EF48AB33E44ECC8B45BC">
    <w:name w:val="17A25C03E391EF48AB33E44ECC8B45BC"/>
  </w:style>
  <w:style w:type="paragraph" w:customStyle="1" w:styleId="B259D7641EBAB3479292518598954DFC">
    <w:name w:val="B259D7641EBAB3479292518598954DFC"/>
  </w:style>
  <w:style w:type="paragraph" w:customStyle="1" w:styleId="B4C1C6F86EF17D41A0757AA544C532DA">
    <w:name w:val="B4C1C6F86EF17D41A0757AA544C532DA"/>
  </w:style>
  <w:style w:type="paragraph" w:customStyle="1" w:styleId="C77597DACC10D14B877849C97967F11E">
    <w:name w:val="C77597DACC10D14B877849C97967F11E"/>
  </w:style>
  <w:style w:type="paragraph" w:customStyle="1" w:styleId="CE7DADF6A9889D4C8ED062FB9B69A27F">
    <w:name w:val="CE7DADF6A9889D4C8ED062FB9B69A27F"/>
  </w:style>
  <w:style w:type="paragraph" w:customStyle="1" w:styleId="27C24D2E13ABF34B9844FDAB84A83AAB">
    <w:name w:val="27C24D2E13ABF34B9844FDAB84A83AAB"/>
  </w:style>
  <w:style w:type="paragraph" w:customStyle="1" w:styleId="A38639422CAFCE4694085F6CD4B0F9CF">
    <w:name w:val="A38639422CAFCE4694085F6CD4B0F9CF"/>
  </w:style>
  <w:style w:type="paragraph" w:customStyle="1" w:styleId="C48E108AB5DD2241925C32D41F0431A6">
    <w:name w:val="C48E108AB5DD2241925C32D41F0431A6"/>
  </w:style>
  <w:style w:type="paragraph" w:customStyle="1" w:styleId="2260CD1FC5C96F4F88B005E8186E1102">
    <w:name w:val="2260CD1FC5C96F4F88B005E8186E1102"/>
  </w:style>
  <w:style w:type="paragraph" w:customStyle="1" w:styleId="0CB39257CEC04B4A9D3A4DA5F6A09D97">
    <w:name w:val="0CB39257CEC04B4A9D3A4DA5F6A09D97"/>
  </w:style>
  <w:style w:type="paragraph" w:customStyle="1" w:styleId="7A06177EB2AED24DA4D8C759DBC72BD7">
    <w:name w:val="7A06177EB2AED24DA4D8C759DBC72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Jia1</b:Tag>
    <b:SourceType>Book</b:SourceType>
    <b:Guid>{DC6D1C57-1BA8-4B40-B480-46EA36393EF3}</b:Guid>
    <b:Author>
      <b:Author>
        <b:NameList>
          <b:Person>
            <b:Last>Jiang</b:Last>
            <b:First>Q.,</b:First>
            <b:Middle>et al.</b:Middle>
          </b:Person>
        </b:NameList>
      </b:Author>
    </b:Author>
    <b:Title>Chinese photography history 1937-1949 (Zhongguo sheying shi, 1937-1949)</b:Title>
    <b:City>Beijing</b:City>
    <b:CountryRegion>1998</b:CountryRegion>
    <b:Publisher>Zhongguo sheying chubanshe</b:Publisher>
    <b:RefOrder>1</b:RefOrder>
  </b:Source>
  <b:Source>
    <b:Tag>Rob12</b:Tag>
    <b:SourceType>Book</b:SourceType>
    <b:Guid>{A77C226D-D6BD-484C-B39A-64767BE75E7B}</b:Guid>
    <b:Author>
      <b:Author>
        <b:NameList>
          <b:Person>
            <b:Last>Roberts</b:Last>
            <b:First>C.</b:First>
          </b:Person>
        </b:NameList>
      </b:Author>
    </b:Author>
    <b:Title>Photography and China</b:Title>
    <b:City>London</b:City>
    <b:Publisher>Reaktion Books</b:Publisher>
    <b:Year>2012</b:Year>
    <b:RefOrder>2</b:RefOrder>
  </b:Source>
  <b:Source>
    <b:Tag>SuZ09</b:Tag>
    <b:SourceType>Book</b:SourceType>
    <b:Guid>{0165F41C-CE8E-2F43-9276-6399C73506C3}</b:Guid>
    <b:Title>Introduction to the history of Chinese history (Zhongguo Sheying Shilue)</b:Title>
    <b:Publisher>Zhongguo wenlian chubanshe</b:Publisher>
    <b:Year>2009</b:Year>
    <b:Author>
      <b:Editor>
        <b:NameList>
          <b:Person>
            <b:Last>Su</b:Last>
            <b:First>Z.,</b:First>
            <b:Middle>et al.</b:Middle>
          </b:Person>
        </b:NameList>
      </b:Editor>
    </b:Author>
    <b:RefOrder>3</b:RefOrder>
  </b:Source>
  <b:Source>
    <b:Tag>Ton96</b:Tag>
    <b:SourceType>Book</b:SourceType>
    <b:Guid>{3552BCD8-8ADD-6241-AAE0-EFA8EC3BC438}</b:Guid>
    <b:Title>Contemporary Chinese photographic art history 1949-1989 (Dangdai zhongguo sheying yishushi 1949-1989)</b:Title>
    <b:City>Beijing</b:City>
    <b:Publisher>Zhongguo sheying chubanshe</b:Publisher>
    <b:Year>1996</b:Year>
    <b:Author>
      <b:Editor>
        <b:NameList>
          <b:Person>
            <b:Last>Tong</b:Last>
            <b:First>S.,</b:First>
            <b:Middle>et al.</b:Middle>
          </b:Person>
        </b:NameList>
      </b:Editor>
    </b:Author>
    <b:RefOrder>4</b:RefOrder>
  </b:Source>
</b:Sources>
</file>

<file path=customXml/itemProps1.xml><?xml version="1.0" encoding="utf-8"?>
<ds:datastoreItem xmlns:ds="http://schemas.openxmlformats.org/officeDocument/2006/customXml" ds:itemID="{73DEC461-4EAA-B24A-A61A-07515FF10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1288</Words>
  <Characters>7347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Tang</dc:creator>
  <cp:keywords/>
  <dc:description/>
  <cp:lastModifiedBy>Yan Tang</cp:lastModifiedBy>
  <cp:revision>1</cp:revision>
  <dcterms:created xsi:type="dcterms:W3CDTF">2016-02-26T06:23:00Z</dcterms:created>
  <dcterms:modified xsi:type="dcterms:W3CDTF">2016-02-26T06:28:00Z</dcterms:modified>
</cp:coreProperties>
</file>