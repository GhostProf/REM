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18BBB3" w14:textId="77777777" w:rsidTr="00922950">
        <w:tc>
          <w:tcPr>
            <w:tcW w:w="491" w:type="dxa"/>
            <w:vMerge w:val="restart"/>
            <w:shd w:val="clear" w:color="auto" w:fill="A6A6A6" w:themeFill="background1" w:themeFillShade="A6"/>
            <w:textDirection w:val="btLr"/>
          </w:tcPr>
          <w:p w14:paraId="39D6488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FB18FF9570A148AC2827C7505916A6"/>
            </w:placeholder>
            <w:showingPlcHdr/>
            <w:dropDownList>
              <w:listItem w:displayText="Dr." w:value="Dr."/>
              <w:listItem w:displayText="Prof." w:value="Prof."/>
            </w:dropDownList>
          </w:sdtPr>
          <w:sdtEndPr/>
          <w:sdtContent>
            <w:tc>
              <w:tcPr>
                <w:tcW w:w="1259" w:type="dxa"/>
              </w:tcPr>
              <w:p w14:paraId="6CAA14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2D1C8C2987FD4E8918A3A9CFA216FC"/>
            </w:placeholder>
            <w:text/>
          </w:sdtPr>
          <w:sdtEndPr/>
          <w:sdtContent>
            <w:tc>
              <w:tcPr>
                <w:tcW w:w="2073" w:type="dxa"/>
              </w:tcPr>
              <w:p w14:paraId="53DF67B4" w14:textId="77777777" w:rsidR="00B574C9" w:rsidRDefault="00BF4766" w:rsidP="00BF4766">
                <w:r>
                  <w:t>Bruce</w:t>
                </w:r>
              </w:p>
            </w:tc>
          </w:sdtContent>
        </w:sdt>
        <w:sdt>
          <w:sdtPr>
            <w:alias w:val="Middle name"/>
            <w:tag w:val="authorMiddleName"/>
            <w:id w:val="-2076034781"/>
            <w:placeholder>
              <w:docPart w:val="28DE2B91D966684BB1DE36D65ED7A404"/>
            </w:placeholder>
            <w:showingPlcHdr/>
            <w:text/>
          </w:sdtPr>
          <w:sdtEndPr/>
          <w:sdtContent>
            <w:tc>
              <w:tcPr>
                <w:tcW w:w="2551" w:type="dxa"/>
              </w:tcPr>
              <w:p w14:paraId="3C9A3BD5" w14:textId="77777777" w:rsidR="00B574C9" w:rsidRDefault="00B574C9" w:rsidP="00922950">
                <w:r>
                  <w:rPr>
                    <w:rStyle w:val="PlaceholderText"/>
                  </w:rPr>
                  <w:t>[Middle name]</w:t>
                </w:r>
              </w:p>
            </w:tc>
          </w:sdtContent>
        </w:sdt>
        <w:sdt>
          <w:sdtPr>
            <w:alias w:val="Last name"/>
            <w:tag w:val="authorLastName"/>
            <w:id w:val="-1088529830"/>
            <w:placeholder>
              <w:docPart w:val="1EA48EE9E2441B4DBDE20A8630436566"/>
            </w:placeholder>
            <w:text/>
          </w:sdtPr>
          <w:sdtEndPr/>
          <w:sdtContent>
            <w:tc>
              <w:tcPr>
                <w:tcW w:w="2642" w:type="dxa"/>
              </w:tcPr>
              <w:p w14:paraId="03F6333F" w14:textId="77777777" w:rsidR="00B574C9" w:rsidRDefault="00BF4766" w:rsidP="00BF4766">
                <w:r>
                  <w:t>Elder</w:t>
                </w:r>
              </w:p>
            </w:tc>
          </w:sdtContent>
        </w:sdt>
      </w:tr>
      <w:tr w:rsidR="00B574C9" w14:paraId="782C889E" w14:textId="77777777" w:rsidTr="001A6A06">
        <w:trPr>
          <w:trHeight w:val="986"/>
        </w:trPr>
        <w:tc>
          <w:tcPr>
            <w:tcW w:w="491" w:type="dxa"/>
            <w:vMerge/>
            <w:shd w:val="clear" w:color="auto" w:fill="A6A6A6" w:themeFill="background1" w:themeFillShade="A6"/>
          </w:tcPr>
          <w:p w14:paraId="2AE58444" w14:textId="77777777" w:rsidR="00B574C9" w:rsidRPr="001A6A06" w:rsidRDefault="00B574C9" w:rsidP="00CF1542">
            <w:pPr>
              <w:jc w:val="center"/>
              <w:rPr>
                <w:b/>
                <w:color w:val="FFFFFF" w:themeColor="background1"/>
              </w:rPr>
            </w:pPr>
          </w:p>
        </w:tc>
        <w:sdt>
          <w:sdtPr>
            <w:alias w:val="Biography"/>
            <w:tag w:val="authorBiography"/>
            <w:id w:val="938807824"/>
            <w:placeholder>
              <w:docPart w:val="D4DB095CA2AC0C4EBE4E7F0E082E5B7D"/>
            </w:placeholder>
            <w:showingPlcHdr/>
          </w:sdtPr>
          <w:sdtEndPr/>
          <w:sdtContent>
            <w:tc>
              <w:tcPr>
                <w:tcW w:w="8525" w:type="dxa"/>
                <w:gridSpan w:val="4"/>
              </w:tcPr>
              <w:p w14:paraId="420FEE0F" w14:textId="77777777" w:rsidR="00B574C9" w:rsidRDefault="00B574C9" w:rsidP="00922950">
                <w:r>
                  <w:rPr>
                    <w:rStyle w:val="PlaceholderText"/>
                  </w:rPr>
                  <w:t>[Enter your biography]</w:t>
                </w:r>
              </w:p>
            </w:tc>
          </w:sdtContent>
        </w:sdt>
      </w:tr>
      <w:tr w:rsidR="00B574C9" w14:paraId="6B76D5DE" w14:textId="77777777" w:rsidTr="001A6A06">
        <w:trPr>
          <w:trHeight w:val="986"/>
        </w:trPr>
        <w:tc>
          <w:tcPr>
            <w:tcW w:w="491" w:type="dxa"/>
            <w:vMerge/>
            <w:shd w:val="clear" w:color="auto" w:fill="A6A6A6" w:themeFill="background1" w:themeFillShade="A6"/>
          </w:tcPr>
          <w:p w14:paraId="5F820710" w14:textId="77777777" w:rsidR="00B574C9" w:rsidRPr="001A6A06" w:rsidRDefault="00B574C9" w:rsidP="00CF1542">
            <w:pPr>
              <w:jc w:val="center"/>
              <w:rPr>
                <w:b/>
                <w:color w:val="FFFFFF" w:themeColor="background1"/>
              </w:rPr>
            </w:pPr>
          </w:p>
        </w:tc>
        <w:sdt>
          <w:sdtPr>
            <w:alias w:val="Affiliation"/>
            <w:tag w:val="affiliation"/>
            <w:id w:val="2012937915"/>
            <w:placeholder>
              <w:docPart w:val="5F0C99B8043EC144B65F5B0700DC6796"/>
            </w:placeholder>
            <w:text/>
          </w:sdtPr>
          <w:sdtEndPr/>
          <w:sdtContent>
            <w:tc>
              <w:tcPr>
                <w:tcW w:w="8525" w:type="dxa"/>
                <w:gridSpan w:val="4"/>
              </w:tcPr>
              <w:p w14:paraId="1A55DFC9" w14:textId="77777777" w:rsidR="00B574C9" w:rsidRDefault="00BF4766" w:rsidP="00BF4766">
                <w:r>
                  <w:t>Ryerson University</w:t>
                </w:r>
              </w:p>
            </w:tc>
          </w:sdtContent>
        </w:sdt>
      </w:tr>
    </w:tbl>
    <w:p w14:paraId="48F79A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780FF7" w14:textId="77777777" w:rsidTr="00244BB0">
        <w:tc>
          <w:tcPr>
            <w:tcW w:w="9016" w:type="dxa"/>
            <w:shd w:val="clear" w:color="auto" w:fill="A6A6A6" w:themeFill="background1" w:themeFillShade="A6"/>
            <w:tcMar>
              <w:top w:w="113" w:type="dxa"/>
              <w:bottom w:w="113" w:type="dxa"/>
            </w:tcMar>
          </w:tcPr>
          <w:p w14:paraId="5DE2021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C67E50" w14:textId="77777777" w:rsidTr="003F0D73">
        <w:sdt>
          <w:sdtPr>
            <w:rPr>
              <w:rFonts w:asciiTheme="minorHAnsi" w:hAnsiTheme="minorHAnsi"/>
              <w:sz w:val="22"/>
            </w:rPr>
            <w:alias w:val="Article headword"/>
            <w:tag w:val="articleHeadword"/>
            <w:id w:val="-361440020"/>
            <w:placeholder>
              <w:docPart w:val="D22915C4C889A24689196F5F160A2788"/>
            </w:placeholder>
            <w:text/>
          </w:sdtPr>
          <w:sdtEndPr/>
          <w:sdtContent>
            <w:tc>
              <w:tcPr>
                <w:tcW w:w="9016" w:type="dxa"/>
                <w:tcMar>
                  <w:top w:w="113" w:type="dxa"/>
                  <w:bottom w:w="113" w:type="dxa"/>
                </w:tcMar>
              </w:tcPr>
              <w:p w14:paraId="1309531F" w14:textId="77777777" w:rsidR="003F0D73" w:rsidRPr="00FB589A" w:rsidRDefault="00BF4766" w:rsidP="00BF4766">
                <w:pPr>
                  <w:pStyle w:val="Standard"/>
                  <w:contextualSpacing/>
                  <w:rPr>
                    <w:b/>
                  </w:rPr>
                </w:pPr>
                <w:r w:rsidRPr="00BF4766">
                  <w:rPr>
                    <w:rFonts w:asciiTheme="minorHAnsi" w:hAnsiTheme="minorHAnsi"/>
                    <w:sz w:val="22"/>
                  </w:rPr>
                  <w:t>Cassirer, Ernst (1874-1945)</w:t>
                </w:r>
              </w:p>
            </w:tc>
          </w:sdtContent>
        </w:sdt>
      </w:tr>
      <w:tr w:rsidR="00464699" w14:paraId="2CC68559" w14:textId="77777777" w:rsidTr="007821B0">
        <w:sdt>
          <w:sdtPr>
            <w:alias w:val="Variant headwords"/>
            <w:tag w:val="variantHeadwords"/>
            <w:id w:val="173464402"/>
            <w:placeholder>
              <w:docPart w:val="76883A00B6A5B140B5A75D01C12A68EF"/>
            </w:placeholder>
            <w:showingPlcHdr/>
          </w:sdtPr>
          <w:sdtEndPr/>
          <w:sdtContent>
            <w:tc>
              <w:tcPr>
                <w:tcW w:w="9016" w:type="dxa"/>
                <w:tcMar>
                  <w:top w:w="113" w:type="dxa"/>
                  <w:bottom w:w="113" w:type="dxa"/>
                </w:tcMar>
              </w:tcPr>
              <w:p w14:paraId="44E8A9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F7A6FD" w14:textId="77777777" w:rsidTr="003F0D73">
        <w:sdt>
          <w:sdtPr>
            <w:alias w:val="Abstract"/>
            <w:tag w:val="abstract"/>
            <w:id w:val="-635871867"/>
            <w:placeholder>
              <w:docPart w:val="E9ED47A942B4F3448A039F0B1D11C6CF"/>
            </w:placeholder>
          </w:sdtPr>
          <w:sdtEndPr/>
          <w:sdtContent>
            <w:tc>
              <w:tcPr>
                <w:tcW w:w="9016" w:type="dxa"/>
                <w:tcMar>
                  <w:top w:w="113" w:type="dxa"/>
                  <w:bottom w:w="113" w:type="dxa"/>
                </w:tcMar>
              </w:tcPr>
              <w:p w14:paraId="56F66E70" w14:textId="77777777" w:rsidR="00E85A05" w:rsidRDefault="00BF4766" w:rsidP="00E85A05">
                <w:r>
                  <w:t xml:space="preserve">Ernst </w:t>
                </w:r>
                <w:r w:rsidRPr="008E24D9">
                  <w:rPr>
                    <w:bCs/>
                  </w:rPr>
                  <w:t>Alfred</w:t>
                </w:r>
                <w:r>
                  <w:t xml:space="preserve"> Cassirer was a philosopher and intellectual historian. The central concept of Cassirer’s system is that of symbolic form. Because of Cassirer’s affiliations with Hermann Cohen (1848-1918) and the Marburg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extensions. Heinrich Hertz’s (1857-1894)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  Friedrich Theodor </w:t>
                </w:r>
                <w:proofErr w:type="spellStart"/>
                <w:r>
                  <w:t>Vischer’s</w:t>
                </w:r>
                <w:proofErr w:type="spellEnd"/>
                <w:r>
                  <w:t xml:space="preserve"> (1807–1887) Hegelian-inspired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vols.</w:t>
                </w:r>
                <w:r w:rsidRPr="003027BD">
                  <w:t>, 1846–57)</w:t>
                </w:r>
                <w:r>
                  <w:t xml:space="preserve">, endowed the concept with an idealist cast—indeed, a broader influence was the notion of the Idea in the German absolute idealism. Cassirer traced the development of symbolic form through myth (Cassirer was influenced by </w:t>
                </w:r>
                <w:r w:rsidRPr="00EC6D7C">
                  <w:t>A</w:t>
                </w:r>
                <w:r>
                  <w:t>by</w:t>
                </w:r>
                <w:r w:rsidRPr="00EC6D7C">
                  <w:t xml:space="preserve"> W</w:t>
                </w:r>
                <w:r>
                  <w:t xml:space="preserve">arburg [1866-1929] and his </w:t>
                </w:r>
                <w:proofErr w:type="spellStart"/>
                <w:r w:rsidRPr="00EC6D7C">
                  <w:t>Bibliothek</w:t>
                </w:r>
                <w:proofErr w:type="spellEnd"/>
                <w:r w:rsidRPr="00EC6D7C">
                  <w:t xml:space="preserve"> Warburg</w:t>
                </w:r>
                <w:r>
                  <w:t xml:space="preserve">), art, 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t>1923-1929;</w:t>
                </w:r>
                <w:r w:rsidRPr="0026456D">
                  <w:rPr>
                    <w:i/>
                  </w:rPr>
                  <w:t xml:space="preserve"> The Philosophy of Symbolic Forms</w:t>
                </w:r>
                <w:r>
                  <w:t>).</w:t>
                </w:r>
              </w:p>
            </w:tc>
          </w:sdtContent>
        </w:sdt>
      </w:tr>
      <w:tr w:rsidR="003F0D73" w14:paraId="6C749ECC" w14:textId="77777777" w:rsidTr="003F0D73">
        <w:sdt>
          <w:sdtPr>
            <w:rPr>
              <w:b/>
              <w:color w:val="385623" w:themeColor="accent6" w:themeShade="80"/>
            </w:rPr>
            <w:alias w:val="Article text"/>
            <w:tag w:val="articleText"/>
            <w:id w:val="634067588"/>
            <w:placeholder>
              <w:docPart w:val="4BFF7B03D193BC4DB6FD24084310088E"/>
            </w:placeholder>
          </w:sdtPr>
          <w:sdtEndPr/>
          <w:sdtContent>
            <w:tc>
              <w:tcPr>
                <w:tcW w:w="9016" w:type="dxa"/>
                <w:tcMar>
                  <w:top w:w="113" w:type="dxa"/>
                  <w:bottom w:w="113" w:type="dxa"/>
                </w:tcMar>
              </w:tcPr>
              <w:p w14:paraId="25CE0BC2" w14:textId="77777777" w:rsidR="00BF4766" w:rsidRDefault="00BF4766" w:rsidP="00C27FAB">
                <w:r>
                  <w:t xml:space="preserve">Ernst </w:t>
                </w:r>
                <w:r w:rsidRPr="008E24D9">
                  <w:rPr>
                    <w:bCs/>
                  </w:rPr>
                  <w:t>Alfred</w:t>
                </w:r>
                <w:r>
                  <w:t xml:space="preserve"> Cassirer was a philosopher and intellectual historian. The central concept of Cassirer’s system is that of symbolic form. Because of Cassirer’s affiliations with Hermann Cohen (1848-1918) and the Marburg School, the concept is generally taken to be extension of Kant’s notion of the categories. There is some truth to the claim: Cassirer does maintain that human knowledge depends on our ability to give form to experience and that we use symbolic forms to give experience its shape. Neo-Kantians (among whom Cassirer is often counted) believed that sensation provides the material of experience, while the faculty they usually called 'understanding' imposes form on the material of sensation to produce experience. However, the concept goes well beyond Kant’s ideas on the categories or their neo-Kantian extensions. Heinrich Hertz’s (1857-1894)</w:t>
                </w:r>
                <w:r w:rsidRPr="000D0FEF">
                  <w:rPr>
                    <w:i/>
                  </w:rPr>
                  <w:t xml:space="preserve"> </w:t>
                </w:r>
                <w:r w:rsidRPr="00A535E4">
                  <w:rPr>
                    <w:i/>
                  </w:rPr>
                  <w:t xml:space="preserve">Die </w:t>
                </w:r>
                <w:proofErr w:type="spellStart"/>
                <w:r w:rsidRPr="00A535E4">
                  <w:rPr>
                    <w:i/>
                  </w:rPr>
                  <w:t>Prinzipien</w:t>
                </w:r>
                <w:proofErr w:type="spellEnd"/>
                <w:r w:rsidRPr="00A535E4">
                  <w:rPr>
                    <w:i/>
                  </w:rPr>
                  <w:t xml:space="preserve"> der </w:t>
                </w:r>
                <w:proofErr w:type="spellStart"/>
                <w:r w:rsidRPr="00A535E4">
                  <w:rPr>
                    <w:i/>
                  </w:rPr>
                  <w:t>Mechanik</w:t>
                </w:r>
                <w:proofErr w:type="spellEnd"/>
                <w:r>
                  <w:t xml:space="preserve"> (1894), especially its concept of ‘pictures’, which linked concepts to intuition, transformed Cassirer’s Kantianism.  Friedrich Theodor </w:t>
                </w:r>
                <w:proofErr w:type="spellStart"/>
                <w:r>
                  <w:t>Vischer’s</w:t>
                </w:r>
                <w:proofErr w:type="spellEnd"/>
                <w:r>
                  <w:t xml:space="preserve"> (1807–1887) Hegelian-inspired </w:t>
                </w:r>
                <w:proofErr w:type="spellStart"/>
                <w:r w:rsidRPr="00EC6D7C">
                  <w:rPr>
                    <w:i/>
                  </w:rPr>
                  <w:t>Ästhetik</w:t>
                </w:r>
                <w:proofErr w:type="spellEnd"/>
                <w:r w:rsidRPr="00EC6D7C">
                  <w:rPr>
                    <w:i/>
                  </w:rPr>
                  <w:t xml:space="preserve"> </w:t>
                </w:r>
                <w:proofErr w:type="spellStart"/>
                <w:r w:rsidRPr="00EC6D7C">
                  <w:rPr>
                    <w:i/>
                  </w:rPr>
                  <w:t>oder</w:t>
                </w:r>
                <w:proofErr w:type="spellEnd"/>
                <w:r w:rsidRPr="00EC6D7C">
                  <w:rPr>
                    <w:i/>
                  </w:rPr>
                  <w:t xml:space="preserve"> </w:t>
                </w:r>
                <w:proofErr w:type="spellStart"/>
                <w:r w:rsidRPr="00EC6D7C">
                  <w:rPr>
                    <w:i/>
                  </w:rPr>
                  <w:t>Wissenschaft</w:t>
                </w:r>
                <w:proofErr w:type="spellEnd"/>
                <w:r>
                  <w:rPr>
                    <w:i/>
                  </w:rPr>
                  <w:t xml:space="preserve"> des </w:t>
                </w:r>
                <w:proofErr w:type="spellStart"/>
                <w:r>
                  <w:rPr>
                    <w:i/>
                  </w:rPr>
                  <w:t>Schönen</w:t>
                </w:r>
                <w:proofErr w:type="spellEnd"/>
                <w:r>
                  <w:t xml:space="preserve"> (3 vols.</w:t>
                </w:r>
                <w:r w:rsidRPr="003027BD">
                  <w:t>, 1846–57)</w:t>
                </w:r>
                <w:r>
                  <w:t xml:space="preserve">, endowed the concept with an idealist cast—indeed, a broader influence was the notion of the Idea in the German absolute idealism. Cassirer traced the development of symbolic form through myth (Cassirer was influenced by </w:t>
                </w:r>
                <w:r w:rsidRPr="00EC6D7C">
                  <w:t>A</w:t>
                </w:r>
                <w:r>
                  <w:t>by</w:t>
                </w:r>
                <w:r w:rsidRPr="00EC6D7C">
                  <w:t xml:space="preserve"> W</w:t>
                </w:r>
                <w:r>
                  <w:t xml:space="preserve">arburg [1866-1929] and his </w:t>
                </w:r>
                <w:proofErr w:type="spellStart"/>
                <w:r w:rsidRPr="00EC6D7C">
                  <w:t>Bibliothek</w:t>
                </w:r>
                <w:proofErr w:type="spellEnd"/>
                <w:r w:rsidRPr="00EC6D7C">
                  <w:t xml:space="preserve"> Warburg</w:t>
                </w:r>
                <w:r>
                  <w:t xml:space="preserve">), art, </w:t>
                </w:r>
                <w:r>
                  <w:lastRenderedPageBreak/>
                  <w:t xml:space="preserve">mathematics, science and philosophy, identifying the stages of development as mimetic, analogical and the symbolic expression. He expounded his conception of symbolic form in the magisterial three-volume work, </w:t>
                </w:r>
                <w:proofErr w:type="spellStart"/>
                <w:r>
                  <w:rPr>
                    <w:rStyle w:val="Emphasis"/>
                  </w:rPr>
                  <w:t>Philosophie</w:t>
                </w:r>
                <w:proofErr w:type="spellEnd"/>
                <w:r>
                  <w:rPr>
                    <w:rStyle w:val="Emphasis"/>
                  </w:rPr>
                  <w:t xml:space="preserve"> der </w:t>
                </w:r>
                <w:proofErr w:type="spellStart"/>
                <w:r>
                  <w:rPr>
                    <w:rStyle w:val="Emphasis"/>
                  </w:rPr>
                  <w:t>symbolischen</w:t>
                </w:r>
                <w:proofErr w:type="spellEnd"/>
                <w:r>
                  <w:rPr>
                    <w:rStyle w:val="Emphasis"/>
                  </w:rPr>
                  <w:t xml:space="preserve"> </w:t>
                </w:r>
                <w:proofErr w:type="spellStart"/>
                <w:r>
                  <w:rPr>
                    <w:rStyle w:val="Emphasis"/>
                  </w:rPr>
                  <w:t>Formen</w:t>
                </w:r>
                <w:proofErr w:type="spellEnd"/>
                <w:r>
                  <w:rPr>
                    <w:rStyle w:val="Emphasis"/>
                  </w:rPr>
                  <w:t xml:space="preserve"> </w:t>
                </w:r>
                <w:r w:rsidRPr="00675AC9">
                  <w:rPr>
                    <w:rStyle w:val="Emphasis"/>
                  </w:rPr>
                  <w:t>(</w:t>
                </w:r>
                <w:r>
                  <w:t>1923-1929;</w:t>
                </w:r>
                <w:r w:rsidRPr="0026456D">
                  <w:rPr>
                    <w:i/>
                  </w:rPr>
                  <w:t xml:space="preserve"> The Philosophy of Symbolic Forms</w:t>
                </w:r>
                <w:r>
                  <w:t>).</w:t>
                </w:r>
              </w:p>
              <w:p w14:paraId="6CA5CEC4" w14:textId="77777777" w:rsidR="00BF4766" w:rsidRDefault="00BF4766" w:rsidP="00C27FAB"/>
              <w:p w14:paraId="2FFA255F" w14:textId="77777777" w:rsidR="00BF4766" w:rsidRPr="00B576F1" w:rsidRDefault="00BF4766" w:rsidP="00BF4766">
                <w:pPr>
                  <w:pStyle w:val="Authornote"/>
                  <w:rPr>
                    <w:i/>
                  </w:rPr>
                </w:pPr>
                <w:r>
                  <w:t>List of works</w:t>
                </w:r>
              </w:p>
              <w:p w14:paraId="2A788435" w14:textId="77777777" w:rsidR="003F0D73" w:rsidRDefault="00BF4766" w:rsidP="00BF4766">
                <w:pPr>
                  <w:pStyle w:val="Authornote"/>
                </w:pPr>
                <w:r w:rsidRPr="006C06E1">
                  <w:t>Cassirer, E. (1923</w:t>
                </w:r>
                <w:r>
                  <w:t>–</w:t>
                </w:r>
                <w:r w:rsidRPr="006C06E1">
                  <w:t xml:space="preserve">29) </w:t>
                </w:r>
                <w:proofErr w:type="spellStart"/>
                <w:r w:rsidRPr="006C06E1">
                  <w:rPr>
                    <w:i/>
                  </w:rPr>
                  <w:t>Philosophie</w:t>
                </w:r>
                <w:proofErr w:type="spellEnd"/>
                <w:r w:rsidRPr="006C06E1">
                  <w:rPr>
                    <w:i/>
                  </w:rPr>
                  <w:t xml:space="preserve"> der </w:t>
                </w:r>
                <w:proofErr w:type="spellStart"/>
                <w:r w:rsidRPr="006C06E1">
                  <w:rPr>
                    <w:i/>
                  </w:rPr>
                  <w:t>symbolischen</w:t>
                </w:r>
                <w:proofErr w:type="spellEnd"/>
                <w:r w:rsidRPr="006C06E1">
                  <w:rPr>
                    <w:i/>
                  </w:rPr>
                  <w:t xml:space="preserve"> </w:t>
                </w:r>
                <w:proofErr w:type="spellStart"/>
                <w:r w:rsidRPr="006C06E1">
                  <w:rPr>
                    <w:i/>
                  </w:rPr>
                  <w:t>Formen</w:t>
                </w:r>
                <w:proofErr w:type="spellEnd"/>
                <w:r>
                  <w:t>,</w:t>
                </w:r>
                <w:r w:rsidRPr="006C06E1">
                  <w:t xml:space="preserve"> Berlin: Bruno Cassirer, 3 </w:t>
                </w:r>
                <w:proofErr w:type="spellStart"/>
                <w:r w:rsidRPr="006C06E1">
                  <w:t>vols</w:t>
                </w:r>
                <w:proofErr w:type="spellEnd"/>
                <w:r w:rsidRPr="006C06E1">
                  <w:t xml:space="preserve">; </w:t>
                </w:r>
                <w:r>
                  <w:t xml:space="preserve">trans. R. Manheim as </w:t>
                </w:r>
                <w:r w:rsidRPr="006C06E1">
                  <w:rPr>
                    <w:i/>
                  </w:rPr>
                  <w:t>The Philosophy of Symbolic Forms</w:t>
                </w:r>
                <w:r w:rsidRPr="006C06E1">
                  <w:t>,</w:t>
                </w:r>
                <w:r w:rsidRPr="0007472E">
                  <w:t xml:space="preserve"> </w:t>
                </w:r>
                <w:r w:rsidRPr="006C06E1">
                  <w:t>New Haven: Yale University Press,</w:t>
                </w:r>
                <w:r>
                  <w:t xml:space="preserve"> 1955-57,</w:t>
                </w:r>
                <w:r w:rsidRPr="006C06E1">
                  <w:t xml:space="preserve"> 3 vols.</w:t>
                </w:r>
              </w:p>
            </w:tc>
          </w:sdtContent>
        </w:sdt>
      </w:tr>
      <w:tr w:rsidR="003235A7" w14:paraId="72B90FCE" w14:textId="77777777" w:rsidTr="00A46BA0">
        <w:trPr>
          <w:trHeight w:val="1849"/>
        </w:trPr>
        <w:tc>
          <w:tcPr>
            <w:tcW w:w="9016" w:type="dxa"/>
          </w:tcPr>
          <w:p w14:paraId="50FCE52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8C24CC327D8547A059A339C57EC6F9"/>
              </w:placeholder>
            </w:sdtPr>
            <w:sdtEndPr/>
            <w:sdtContent>
              <w:p w14:paraId="10EF07EB" w14:textId="77777777" w:rsidR="00BF4766" w:rsidRDefault="00BF4766" w:rsidP="00BF4766"/>
              <w:p w14:paraId="3D0F8F8C" w14:textId="77777777" w:rsidR="00BF4766" w:rsidRDefault="00A302DA" w:rsidP="00BF4766">
                <w:sdt>
                  <w:sdtPr>
                    <w:id w:val="1484577744"/>
                    <w:citation/>
                  </w:sdtPr>
                  <w:sdtEndPr/>
                  <w:sdtContent>
                    <w:r w:rsidR="00BF4766">
                      <w:fldChar w:fldCharType="begin"/>
                    </w:r>
                    <w:r w:rsidR="00BF4766">
                      <w:rPr>
                        <w:lang w:val="en-US"/>
                      </w:rPr>
                      <w:instrText xml:space="preserve"> CITATION Her94 \l 1033 </w:instrText>
                    </w:r>
                    <w:r w:rsidR="00BF4766">
                      <w:fldChar w:fldCharType="separate"/>
                    </w:r>
                    <w:r w:rsidR="00A46BA0" w:rsidRPr="00A46BA0">
                      <w:rPr>
                        <w:noProof/>
                        <w:lang w:val="en-US"/>
                      </w:rPr>
                      <w:t>(Hertz)</w:t>
                    </w:r>
                    <w:r w:rsidR="00BF4766">
                      <w:fldChar w:fldCharType="end"/>
                    </w:r>
                  </w:sdtContent>
                </w:sdt>
              </w:p>
              <w:p w14:paraId="1902CB26" w14:textId="77777777" w:rsidR="00BF4766" w:rsidRDefault="00BF4766" w:rsidP="00BF4766"/>
              <w:p w14:paraId="1B3829C1" w14:textId="77777777" w:rsidR="00BF4766" w:rsidRDefault="00A302DA" w:rsidP="00BF4766">
                <w:sdt>
                  <w:sdtPr>
                    <w:id w:val="-204028042"/>
                    <w:citation/>
                  </w:sdtPr>
                  <w:sdtEndPr/>
                  <w:sdtContent>
                    <w:r w:rsidR="00BF4766">
                      <w:fldChar w:fldCharType="begin"/>
                    </w:r>
                    <w:r w:rsidR="00BF4766">
                      <w:rPr>
                        <w:lang w:val="en-US"/>
                      </w:rPr>
                      <w:instrText xml:space="preserve"> CITATION Kro87 \l 1033 </w:instrText>
                    </w:r>
                    <w:r w:rsidR="00BF4766">
                      <w:fldChar w:fldCharType="separate"/>
                    </w:r>
                    <w:r w:rsidR="00A46BA0" w:rsidRPr="00A46BA0">
                      <w:rPr>
                        <w:noProof/>
                        <w:lang w:val="en-US"/>
                      </w:rPr>
                      <w:t>(Krois)</w:t>
                    </w:r>
                    <w:r w:rsidR="00BF4766">
                      <w:fldChar w:fldCharType="end"/>
                    </w:r>
                  </w:sdtContent>
                </w:sdt>
              </w:p>
              <w:p w14:paraId="54A68663" w14:textId="77777777" w:rsidR="00BF4766" w:rsidRDefault="00BF4766" w:rsidP="00BF4766"/>
              <w:p w14:paraId="137E636D" w14:textId="77777777" w:rsidR="003235A7" w:rsidRDefault="00A302DA" w:rsidP="00BF4766">
                <w:sdt>
                  <w:sdtPr>
                    <w:id w:val="5719512"/>
                    <w:citation/>
                  </w:sdtPr>
                  <w:sdtEndPr/>
                  <w:sdtContent>
                    <w:r w:rsidR="00BF4766">
                      <w:fldChar w:fldCharType="begin"/>
                    </w:r>
                    <w:r w:rsidR="00BF4766">
                      <w:rPr>
                        <w:lang w:val="en-US"/>
                      </w:rPr>
                      <w:instrText xml:space="preserve"> CITATION Ski08 \l 1033 </w:instrText>
                    </w:r>
                    <w:r w:rsidR="00BF4766">
                      <w:fldChar w:fldCharType="separate"/>
                    </w:r>
                    <w:r w:rsidR="00A46BA0" w:rsidRPr="00A46BA0">
                      <w:rPr>
                        <w:noProof/>
                        <w:lang w:val="en-US"/>
                      </w:rPr>
                      <w:t>(Skidelsky)</w:t>
                    </w:r>
                    <w:r w:rsidR="00BF4766">
                      <w:fldChar w:fldCharType="end"/>
                    </w:r>
                  </w:sdtContent>
                </w:sdt>
              </w:p>
            </w:sdtContent>
          </w:sdt>
        </w:tc>
      </w:tr>
    </w:tbl>
    <w:p w14:paraId="40A04F6B"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7CC5F" w14:textId="77777777" w:rsidR="00A302DA" w:rsidRDefault="00A302DA" w:rsidP="007A0D55">
      <w:pPr>
        <w:spacing w:after="0" w:line="240" w:lineRule="auto"/>
      </w:pPr>
      <w:r>
        <w:separator/>
      </w:r>
    </w:p>
  </w:endnote>
  <w:endnote w:type="continuationSeparator" w:id="0">
    <w:p w14:paraId="4AA73D2B" w14:textId="77777777" w:rsidR="00A302DA" w:rsidRDefault="00A302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2BC6F" w14:textId="77777777" w:rsidR="00A302DA" w:rsidRDefault="00A302DA" w:rsidP="007A0D55">
      <w:pPr>
        <w:spacing w:after="0" w:line="240" w:lineRule="auto"/>
      </w:pPr>
      <w:r>
        <w:separator/>
      </w:r>
    </w:p>
  </w:footnote>
  <w:footnote w:type="continuationSeparator" w:id="0">
    <w:p w14:paraId="732F4582" w14:textId="77777777" w:rsidR="00A302DA" w:rsidRDefault="00A302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DF63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EB6AA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76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2DA"/>
    <w:rsid w:val="00A46BA0"/>
    <w:rsid w:val="00A76FD9"/>
    <w:rsid w:val="00AB436D"/>
    <w:rsid w:val="00AD2F24"/>
    <w:rsid w:val="00AD4844"/>
    <w:rsid w:val="00B219AE"/>
    <w:rsid w:val="00B33145"/>
    <w:rsid w:val="00B574C9"/>
    <w:rsid w:val="00BC39C9"/>
    <w:rsid w:val="00BE5BF7"/>
    <w:rsid w:val="00BF40E1"/>
    <w:rsid w:val="00BF4766"/>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9A3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47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766"/>
    <w:rPr>
      <w:rFonts w:ascii="Lucida Grande" w:hAnsi="Lucida Grande" w:cs="Lucida Grande"/>
      <w:sz w:val="18"/>
      <w:szCs w:val="18"/>
    </w:rPr>
  </w:style>
  <w:style w:type="paragraph" w:customStyle="1" w:styleId="Standard">
    <w:name w:val="Standard"/>
    <w:rsid w:val="00BF4766"/>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character" w:styleId="Emphasis">
    <w:name w:val="Emphasis"/>
    <w:basedOn w:val="DefaultParagraphFont"/>
    <w:uiPriority w:val="20"/>
    <w:qFormat/>
    <w:rsid w:val="00BF47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82272">
      <w:bodyDiv w:val="1"/>
      <w:marLeft w:val="0"/>
      <w:marRight w:val="0"/>
      <w:marTop w:val="0"/>
      <w:marBottom w:val="0"/>
      <w:divBdr>
        <w:top w:val="none" w:sz="0" w:space="0" w:color="auto"/>
        <w:left w:val="none" w:sz="0" w:space="0" w:color="auto"/>
        <w:bottom w:val="none" w:sz="0" w:space="0" w:color="auto"/>
        <w:right w:val="none" w:sz="0" w:space="0" w:color="auto"/>
      </w:divBdr>
    </w:div>
    <w:div w:id="903955735">
      <w:bodyDiv w:val="1"/>
      <w:marLeft w:val="0"/>
      <w:marRight w:val="0"/>
      <w:marTop w:val="0"/>
      <w:marBottom w:val="0"/>
      <w:divBdr>
        <w:top w:val="none" w:sz="0" w:space="0" w:color="auto"/>
        <w:left w:val="none" w:sz="0" w:space="0" w:color="auto"/>
        <w:bottom w:val="none" w:sz="0" w:space="0" w:color="auto"/>
        <w:right w:val="none" w:sz="0" w:space="0" w:color="auto"/>
      </w:divBdr>
    </w:div>
    <w:div w:id="18692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FB18FF9570A148AC2827C7505916A6"/>
        <w:category>
          <w:name w:val="General"/>
          <w:gallery w:val="placeholder"/>
        </w:category>
        <w:types>
          <w:type w:val="bbPlcHdr"/>
        </w:types>
        <w:behaviors>
          <w:behavior w:val="content"/>
        </w:behaviors>
        <w:guid w:val="{22BB769B-F123-FD44-8809-F38362B5149A}"/>
      </w:docPartPr>
      <w:docPartBody>
        <w:p w:rsidR="00524D76" w:rsidRDefault="00E26768">
          <w:pPr>
            <w:pStyle w:val="BEFB18FF9570A148AC2827C7505916A6"/>
          </w:pPr>
          <w:r w:rsidRPr="00CC586D">
            <w:rPr>
              <w:rStyle w:val="PlaceholderText"/>
              <w:b/>
              <w:color w:val="FFFFFF" w:themeColor="background1"/>
            </w:rPr>
            <w:t>[Salutation]</w:t>
          </w:r>
        </w:p>
      </w:docPartBody>
    </w:docPart>
    <w:docPart>
      <w:docPartPr>
        <w:name w:val="712D1C8C2987FD4E8918A3A9CFA216FC"/>
        <w:category>
          <w:name w:val="General"/>
          <w:gallery w:val="placeholder"/>
        </w:category>
        <w:types>
          <w:type w:val="bbPlcHdr"/>
        </w:types>
        <w:behaviors>
          <w:behavior w:val="content"/>
        </w:behaviors>
        <w:guid w:val="{D408B53D-FB58-5F4E-AE73-FF6A1951424E}"/>
      </w:docPartPr>
      <w:docPartBody>
        <w:p w:rsidR="00524D76" w:rsidRDefault="00E26768">
          <w:pPr>
            <w:pStyle w:val="712D1C8C2987FD4E8918A3A9CFA216FC"/>
          </w:pPr>
          <w:r>
            <w:rPr>
              <w:rStyle w:val="PlaceholderText"/>
            </w:rPr>
            <w:t>[First name]</w:t>
          </w:r>
        </w:p>
      </w:docPartBody>
    </w:docPart>
    <w:docPart>
      <w:docPartPr>
        <w:name w:val="28DE2B91D966684BB1DE36D65ED7A404"/>
        <w:category>
          <w:name w:val="General"/>
          <w:gallery w:val="placeholder"/>
        </w:category>
        <w:types>
          <w:type w:val="bbPlcHdr"/>
        </w:types>
        <w:behaviors>
          <w:behavior w:val="content"/>
        </w:behaviors>
        <w:guid w:val="{1AA3DA8C-31DE-EA49-A385-9279E17CCE5B}"/>
      </w:docPartPr>
      <w:docPartBody>
        <w:p w:rsidR="00524D76" w:rsidRDefault="00E26768">
          <w:pPr>
            <w:pStyle w:val="28DE2B91D966684BB1DE36D65ED7A404"/>
          </w:pPr>
          <w:r>
            <w:rPr>
              <w:rStyle w:val="PlaceholderText"/>
            </w:rPr>
            <w:t>[Middle name]</w:t>
          </w:r>
        </w:p>
      </w:docPartBody>
    </w:docPart>
    <w:docPart>
      <w:docPartPr>
        <w:name w:val="1EA48EE9E2441B4DBDE20A8630436566"/>
        <w:category>
          <w:name w:val="General"/>
          <w:gallery w:val="placeholder"/>
        </w:category>
        <w:types>
          <w:type w:val="bbPlcHdr"/>
        </w:types>
        <w:behaviors>
          <w:behavior w:val="content"/>
        </w:behaviors>
        <w:guid w:val="{D1B3A9C0-8829-554C-8E4C-4C81B3267296}"/>
      </w:docPartPr>
      <w:docPartBody>
        <w:p w:rsidR="00524D76" w:rsidRDefault="00E26768">
          <w:pPr>
            <w:pStyle w:val="1EA48EE9E2441B4DBDE20A8630436566"/>
          </w:pPr>
          <w:r>
            <w:rPr>
              <w:rStyle w:val="PlaceholderText"/>
            </w:rPr>
            <w:t>[Last name]</w:t>
          </w:r>
        </w:p>
      </w:docPartBody>
    </w:docPart>
    <w:docPart>
      <w:docPartPr>
        <w:name w:val="D4DB095CA2AC0C4EBE4E7F0E082E5B7D"/>
        <w:category>
          <w:name w:val="General"/>
          <w:gallery w:val="placeholder"/>
        </w:category>
        <w:types>
          <w:type w:val="bbPlcHdr"/>
        </w:types>
        <w:behaviors>
          <w:behavior w:val="content"/>
        </w:behaviors>
        <w:guid w:val="{A4E65A5E-9046-2643-B0CE-193F83FE7B12}"/>
      </w:docPartPr>
      <w:docPartBody>
        <w:p w:rsidR="00524D76" w:rsidRDefault="00E26768">
          <w:pPr>
            <w:pStyle w:val="D4DB095CA2AC0C4EBE4E7F0E082E5B7D"/>
          </w:pPr>
          <w:r>
            <w:rPr>
              <w:rStyle w:val="PlaceholderText"/>
            </w:rPr>
            <w:t>[Enter your biography]</w:t>
          </w:r>
        </w:p>
      </w:docPartBody>
    </w:docPart>
    <w:docPart>
      <w:docPartPr>
        <w:name w:val="5F0C99B8043EC144B65F5B0700DC6796"/>
        <w:category>
          <w:name w:val="General"/>
          <w:gallery w:val="placeholder"/>
        </w:category>
        <w:types>
          <w:type w:val="bbPlcHdr"/>
        </w:types>
        <w:behaviors>
          <w:behavior w:val="content"/>
        </w:behaviors>
        <w:guid w:val="{230496C6-BB58-8D4B-9AC8-87DE6728F89E}"/>
      </w:docPartPr>
      <w:docPartBody>
        <w:p w:rsidR="00524D76" w:rsidRDefault="00E26768">
          <w:pPr>
            <w:pStyle w:val="5F0C99B8043EC144B65F5B0700DC6796"/>
          </w:pPr>
          <w:r>
            <w:rPr>
              <w:rStyle w:val="PlaceholderText"/>
            </w:rPr>
            <w:t>[Enter the institution with which you are affiliated]</w:t>
          </w:r>
        </w:p>
      </w:docPartBody>
    </w:docPart>
    <w:docPart>
      <w:docPartPr>
        <w:name w:val="D22915C4C889A24689196F5F160A2788"/>
        <w:category>
          <w:name w:val="General"/>
          <w:gallery w:val="placeholder"/>
        </w:category>
        <w:types>
          <w:type w:val="bbPlcHdr"/>
        </w:types>
        <w:behaviors>
          <w:behavior w:val="content"/>
        </w:behaviors>
        <w:guid w:val="{5F5117CB-BB03-5548-B421-28A819167FA8}"/>
      </w:docPartPr>
      <w:docPartBody>
        <w:p w:rsidR="00524D76" w:rsidRDefault="00E26768">
          <w:pPr>
            <w:pStyle w:val="D22915C4C889A24689196F5F160A2788"/>
          </w:pPr>
          <w:r w:rsidRPr="00EF74F7">
            <w:rPr>
              <w:b/>
              <w:color w:val="808080" w:themeColor="background1" w:themeShade="80"/>
            </w:rPr>
            <w:t>[Enter the headword for your article]</w:t>
          </w:r>
        </w:p>
      </w:docPartBody>
    </w:docPart>
    <w:docPart>
      <w:docPartPr>
        <w:name w:val="76883A00B6A5B140B5A75D01C12A68EF"/>
        <w:category>
          <w:name w:val="General"/>
          <w:gallery w:val="placeholder"/>
        </w:category>
        <w:types>
          <w:type w:val="bbPlcHdr"/>
        </w:types>
        <w:behaviors>
          <w:behavior w:val="content"/>
        </w:behaviors>
        <w:guid w:val="{2481951A-5F47-1A49-952B-4DDAB8A58656}"/>
      </w:docPartPr>
      <w:docPartBody>
        <w:p w:rsidR="00524D76" w:rsidRDefault="00E26768">
          <w:pPr>
            <w:pStyle w:val="76883A00B6A5B140B5A75D01C12A68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ED47A942B4F3448A039F0B1D11C6CF"/>
        <w:category>
          <w:name w:val="General"/>
          <w:gallery w:val="placeholder"/>
        </w:category>
        <w:types>
          <w:type w:val="bbPlcHdr"/>
        </w:types>
        <w:behaviors>
          <w:behavior w:val="content"/>
        </w:behaviors>
        <w:guid w:val="{8F425914-2918-C144-B085-E1398096750A}"/>
      </w:docPartPr>
      <w:docPartBody>
        <w:p w:rsidR="00524D76" w:rsidRDefault="00E26768">
          <w:pPr>
            <w:pStyle w:val="E9ED47A942B4F3448A039F0B1D11C6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BFF7B03D193BC4DB6FD24084310088E"/>
        <w:category>
          <w:name w:val="General"/>
          <w:gallery w:val="placeholder"/>
        </w:category>
        <w:types>
          <w:type w:val="bbPlcHdr"/>
        </w:types>
        <w:behaviors>
          <w:behavior w:val="content"/>
        </w:behaviors>
        <w:guid w:val="{E544A109-A672-5E4E-9AF0-74DBDA115033}"/>
      </w:docPartPr>
      <w:docPartBody>
        <w:p w:rsidR="00524D76" w:rsidRDefault="00E26768">
          <w:pPr>
            <w:pStyle w:val="4BFF7B03D193BC4DB6FD24084310088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8C24CC327D8547A059A339C57EC6F9"/>
        <w:category>
          <w:name w:val="General"/>
          <w:gallery w:val="placeholder"/>
        </w:category>
        <w:types>
          <w:type w:val="bbPlcHdr"/>
        </w:types>
        <w:behaviors>
          <w:behavior w:val="content"/>
        </w:behaviors>
        <w:guid w:val="{AA90FB16-C447-344D-90B7-E78EEDCC330D}"/>
      </w:docPartPr>
      <w:docPartBody>
        <w:p w:rsidR="00524D76" w:rsidRDefault="00E26768">
          <w:pPr>
            <w:pStyle w:val="C88C24CC327D8547A059A339C57EC6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76"/>
    <w:rsid w:val="00524D76"/>
    <w:rsid w:val="00E267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FB18FF9570A148AC2827C7505916A6">
    <w:name w:val="BEFB18FF9570A148AC2827C7505916A6"/>
  </w:style>
  <w:style w:type="paragraph" w:customStyle="1" w:styleId="712D1C8C2987FD4E8918A3A9CFA216FC">
    <w:name w:val="712D1C8C2987FD4E8918A3A9CFA216FC"/>
  </w:style>
  <w:style w:type="paragraph" w:customStyle="1" w:styleId="28DE2B91D966684BB1DE36D65ED7A404">
    <w:name w:val="28DE2B91D966684BB1DE36D65ED7A404"/>
  </w:style>
  <w:style w:type="paragraph" w:customStyle="1" w:styleId="1EA48EE9E2441B4DBDE20A8630436566">
    <w:name w:val="1EA48EE9E2441B4DBDE20A8630436566"/>
  </w:style>
  <w:style w:type="paragraph" w:customStyle="1" w:styleId="D4DB095CA2AC0C4EBE4E7F0E082E5B7D">
    <w:name w:val="D4DB095CA2AC0C4EBE4E7F0E082E5B7D"/>
  </w:style>
  <w:style w:type="paragraph" w:customStyle="1" w:styleId="5F0C99B8043EC144B65F5B0700DC6796">
    <w:name w:val="5F0C99B8043EC144B65F5B0700DC6796"/>
  </w:style>
  <w:style w:type="paragraph" w:customStyle="1" w:styleId="D22915C4C889A24689196F5F160A2788">
    <w:name w:val="D22915C4C889A24689196F5F160A2788"/>
  </w:style>
  <w:style w:type="paragraph" w:customStyle="1" w:styleId="76883A00B6A5B140B5A75D01C12A68EF">
    <w:name w:val="76883A00B6A5B140B5A75D01C12A68EF"/>
  </w:style>
  <w:style w:type="paragraph" w:customStyle="1" w:styleId="E9ED47A942B4F3448A039F0B1D11C6CF">
    <w:name w:val="E9ED47A942B4F3448A039F0B1D11C6CF"/>
  </w:style>
  <w:style w:type="paragraph" w:customStyle="1" w:styleId="4BFF7B03D193BC4DB6FD24084310088E">
    <w:name w:val="4BFF7B03D193BC4DB6FD24084310088E"/>
  </w:style>
  <w:style w:type="paragraph" w:customStyle="1" w:styleId="C88C24CC327D8547A059A339C57EC6F9">
    <w:name w:val="C88C24CC327D8547A059A339C57EC6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Her94</b:Tag>
    <b:SourceType>Book</b:SourceType>
    <b:Guid>{9BA95E15-E8C6-F248-86F5-20D9C3C532BD}</b:Guid>
    <b:Author>
      <b:Author>
        <b:NameList>
          <b:Person>
            <b:Last>Hertz</b:Last>
            <b:First>H.</b:First>
          </b:Person>
        </b:NameList>
      </b:Author>
    </b:Author>
    <b:Title>Die Prinzipien der Mechanik in neuem Zusammenhang dargestellt</b:Title>
    <b:City>Leipzig</b:City>
    <b:Publisher>Barth</b:Publisher>
    <b:Year>1894</b:Year>
    <b:RefOrder>1</b:RefOrder>
  </b:Source>
  <b:Source>
    <b:Tag>Kro87</b:Tag>
    <b:SourceType>Book</b:SourceType>
    <b:Guid>{AE4073FE-4AEF-D84D-9C4F-CDF186337D86}</b:Guid>
    <b:Author>
      <b:Author>
        <b:NameList>
          <b:Person>
            <b:Last>Krois</b:Last>
            <b:First>J.</b:First>
            <b:Middle>M.</b:Middle>
          </b:Person>
        </b:NameList>
      </b:Author>
    </b:Author>
    <b:Title>Cassirer: Symbolic Forms and History</b:Title>
    <b:City>New Haven</b:City>
    <b:Publisher>Yale University Press</b:Publisher>
    <b:Year>1987</b:Year>
    <b:RefOrder>2</b:RefOrder>
  </b:Source>
  <b:Source>
    <b:Tag>Ski08</b:Tag>
    <b:SourceType>Book</b:SourceType>
    <b:Guid>{6F9268CA-D079-EA47-A002-5470C926399D}</b:Guid>
    <b:Author>
      <b:Author>
        <b:NameList>
          <b:Person>
            <b:Last>Skidelsky</b:Last>
            <b:First>Edward</b:First>
          </b:Person>
        </b:NameList>
      </b:Author>
    </b:Author>
    <b:Title>Ernst Cassirer: The Last Philosopher of Culture</b:Title>
    <b:City>Princeton</b:City>
    <b:Publisher>Princeton University Press</b:Publisher>
    <b:Year>2008</b:Year>
    <b:RefOrder>3</b:RefOrder>
  </b:Source>
</b:Sources>
</file>

<file path=customXml/itemProps1.xml><?xml version="1.0" encoding="utf-8"?>
<ds:datastoreItem xmlns:ds="http://schemas.openxmlformats.org/officeDocument/2006/customXml" ds:itemID="{0491597D-42A9-8A44-B143-C3CF412E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2</Pages>
  <Words>590</Words>
  <Characters>3367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2015-11-24T18:43:00Z</dcterms:created>
  <dcterms:modified xsi:type="dcterms:W3CDTF">2015-12-20T02:24:00Z</dcterms:modified>
</cp:coreProperties>
</file>