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754BAD" w14:textId="77777777" w:rsidTr="00922950">
        <w:tc>
          <w:tcPr>
            <w:tcW w:w="491" w:type="dxa"/>
            <w:vMerge w:val="restart"/>
            <w:shd w:val="clear" w:color="auto" w:fill="A6A6A6" w:themeFill="background1" w:themeFillShade="A6"/>
            <w:textDirection w:val="btLr"/>
          </w:tcPr>
          <w:p w14:paraId="22DF05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16E95035D33548AE48E7485CBE6D81"/>
            </w:placeholder>
            <w:showingPlcHdr/>
            <w:dropDownList>
              <w:listItem w:displayText="Dr." w:value="Dr."/>
              <w:listItem w:displayText="Prof." w:value="Prof."/>
            </w:dropDownList>
          </w:sdtPr>
          <w:sdtEndPr/>
          <w:sdtContent>
            <w:tc>
              <w:tcPr>
                <w:tcW w:w="1259" w:type="dxa"/>
              </w:tcPr>
              <w:p w14:paraId="60DE6D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6F9E7ABBB856E4BA62902F6B8C020EF"/>
            </w:placeholder>
            <w:text/>
          </w:sdtPr>
          <w:sdtEndPr/>
          <w:sdtContent>
            <w:tc>
              <w:tcPr>
                <w:tcW w:w="2073" w:type="dxa"/>
              </w:tcPr>
              <w:p w14:paraId="501A91E0" w14:textId="77777777" w:rsidR="00B574C9" w:rsidRDefault="0047148B" w:rsidP="00922950">
                <w:r w:rsidRPr="0047148B">
                  <w:rPr>
                    <w:b/>
                    <w:lang w:val="en-US"/>
                  </w:rPr>
                  <w:t>Olga</w:t>
                </w:r>
              </w:p>
            </w:tc>
          </w:sdtContent>
        </w:sdt>
        <w:sdt>
          <w:sdtPr>
            <w:alias w:val="Middle name"/>
            <w:tag w:val="authorMiddleName"/>
            <w:id w:val="-2076034781"/>
            <w:placeholder>
              <w:docPart w:val="BB2F5CEDB1296B45818C3CCED18AA134"/>
            </w:placeholder>
            <w:showingPlcHdr/>
            <w:text/>
          </w:sdtPr>
          <w:sdtEndPr/>
          <w:sdtContent>
            <w:tc>
              <w:tcPr>
                <w:tcW w:w="2551" w:type="dxa"/>
              </w:tcPr>
              <w:p w14:paraId="265B0CD4" w14:textId="77777777" w:rsidR="00B574C9" w:rsidRDefault="0047148B" w:rsidP="0047148B">
                <w:r>
                  <w:rPr>
                    <w:rStyle w:val="PlaceholderText"/>
                  </w:rPr>
                  <w:t>[Middle name]</w:t>
                </w:r>
              </w:p>
            </w:tc>
          </w:sdtContent>
        </w:sdt>
        <w:sdt>
          <w:sdtPr>
            <w:alias w:val="Last name"/>
            <w:tag w:val="authorLastName"/>
            <w:id w:val="-1088529830"/>
            <w:placeholder>
              <w:docPart w:val="30EEEC9D75A8CC47878FE480D8215F71"/>
            </w:placeholder>
            <w:text/>
          </w:sdtPr>
          <w:sdtEndPr/>
          <w:sdtContent>
            <w:tc>
              <w:tcPr>
                <w:tcW w:w="2642" w:type="dxa"/>
              </w:tcPr>
              <w:p w14:paraId="0E07DB50" w14:textId="77777777" w:rsidR="00B574C9" w:rsidRDefault="0047148B" w:rsidP="0047148B">
                <w:proofErr w:type="spellStart"/>
                <w:r>
                  <w:t>Taxidou</w:t>
                </w:r>
                <w:proofErr w:type="spellEnd"/>
              </w:p>
            </w:tc>
          </w:sdtContent>
        </w:sdt>
      </w:tr>
      <w:tr w:rsidR="00B574C9" w14:paraId="35240A25" w14:textId="77777777" w:rsidTr="001A6A06">
        <w:trPr>
          <w:trHeight w:val="986"/>
        </w:trPr>
        <w:tc>
          <w:tcPr>
            <w:tcW w:w="491" w:type="dxa"/>
            <w:vMerge/>
            <w:shd w:val="clear" w:color="auto" w:fill="A6A6A6" w:themeFill="background1" w:themeFillShade="A6"/>
          </w:tcPr>
          <w:p w14:paraId="54E50DDA" w14:textId="77777777" w:rsidR="00B574C9" w:rsidRPr="001A6A06" w:rsidRDefault="00B574C9" w:rsidP="00CF1542">
            <w:pPr>
              <w:jc w:val="center"/>
              <w:rPr>
                <w:b/>
                <w:color w:val="FFFFFF" w:themeColor="background1"/>
              </w:rPr>
            </w:pPr>
          </w:p>
        </w:tc>
        <w:sdt>
          <w:sdtPr>
            <w:alias w:val="Biography"/>
            <w:tag w:val="authorBiography"/>
            <w:id w:val="938807824"/>
            <w:placeholder>
              <w:docPart w:val="7C90C24AF27D9843ABAE56579B9BB74E"/>
            </w:placeholder>
            <w:showingPlcHdr/>
          </w:sdtPr>
          <w:sdtEndPr/>
          <w:sdtContent>
            <w:tc>
              <w:tcPr>
                <w:tcW w:w="8525" w:type="dxa"/>
                <w:gridSpan w:val="4"/>
              </w:tcPr>
              <w:p w14:paraId="72515483" w14:textId="77777777" w:rsidR="00B574C9" w:rsidRDefault="00B574C9" w:rsidP="00922950">
                <w:r>
                  <w:rPr>
                    <w:rStyle w:val="PlaceholderText"/>
                  </w:rPr>
                  <w:t>[Enter your biography]</w:t>
                </w:r>
              </w:p>
            </w:tc>
          </w:sdtContent>
        </w:sdt>
      </w:tr>
      <w:tr w:rsidR="00B574C9" w14:paraId="6346C986" w14:textId="77777777" w:rsidTr="001A6A06">
        <w:trPr>
          <w:trHeight w:val="986"/>
        </w:trPr>
        <w:tc>
          <w:tcPr>
            <w:tcW w:w="491" w:type="dxa"/>
            <w:vMerge/>
            <w:shd w:val="clear" w:color="auto" w:fill="A6A6A6" w:themeFill="background1" w:themeFillShade="A6"/>
          </w:tcPr>
          <w:p w14:paraId="42A5FE4A" w14:textId="77777777" w:rsidR="00B574C9" w:rsidRPr="001A6A06" w:rsidRDefault="00B574C9" w:rsidP="00CF1542">
            <w:pPr>
              <w:jc w:val="center"/>
              <w:rPr>
                <w:b/>
                <w:color w:val="FFFFFF" w:themeColor="background1"/>
              </w:rPr>
            </w:pPr>
          </w:p>
        </w:tc>
        <w:sdt>
          <w:sdtPr>
            <w:alias w:val="Affiliation"/>
            <w:tag w:val="affiliation"/>
            <w:id w:val="2012937915"/>
            <w:placeholder>
              <w:docPart w:val="51E069A7BBA76142B9E52EC607A78B9B"/>
            </w:placeholder>
            <w:text/>
          </w:sdtPr>
          <w:sdtEndPr/>
          <w:sdtContent>
            <w:tc>
              <w:tcPr>
                <w:tcW w:w="8525" w:type="dxa"/>
                <w:gridSpan w:val="4"/>
              </w:tcPr>
              <w:p w14:paraId="75193658" w14:textId="77777777" w:rsidR="00B574C9" w:rsidRDefault="0047148B" w:rsidP="0047148B">
                <w:r>
                  <w:t>University of Edinburgh</w:t>
                </w:r>
              </w:p>
            </w:tc>
          </w:sdtContent>
        </w:sdt>
      </w:tr>
    </w:tbl>
    <w:p w14:paraId="2DAE07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B09FC8" w14:textId="77777777" w:rsidTr="00244BB0">
        <w:tc>
          <w:tcPr>
            <w:tcW w:w="9016" w:type="dxa"/>
            <w:shd w:val="clear" w:color="auto" w:fill="A6A6A6" w:themeFill="background1" w:themeFillShade="A6"/>
            <w:tcMar>
              <w:top w:w="113" w:type="dxa"/>
              <w:bottom w:w="113" w:type="dxa"/>
            </w:tcMar>
          </w:tcPr>
          <w:p w14:paraId="086C24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15C6E9" w14:textId="77777777" w:rsidTr="003F0D73">
        <w:sdt>
          <w:sdtPr>
            <w:rPr>
              <w:b/>
            </w:rPr>
            <w:alias w:val="Article headword"/>
            <w:tag w:val="articleHeadword"/>
            <w:id w:val="-361440020"/>
            <w:placeholder>
              <w:docPart w:val="BE59BDD04D44C343B243A57789E1D071"/>
            </w:placeholder>
            <w:text/>
          </w:sdtPr>
          <w:sdtEndPr/>
          <w:sdtContent>
            <w:tc>
              <w:tcPr>
                <w:tcW w:w="9016" w:type="dxa"/>
                <w:tcMar>
                  <w:top w:w="113" w:type="dxa"/>
                  <w:bottom w:w="113" w:type="dxa"/>
                </w:tcMar>
              </w:tcPr>
              <w:p w14:paraId="0DEE7BF3" w14:textId="77777777" w:rsidR="003F0D73" w:rsidRPr="00FB589A" w:rsidRDefault="0047148B" w:rsidP="0047148B">
                <w:pPr>
                  <w:rPr>
                    <w:b/>
                  </w:rPr>
                </w:pPr>
                <w:r>
                  <w:rPr>
                    <w:b/>
                  </w:rPr>
                  <w:t>Craig, Edward Gordon (1872–1966)</w:t>
                </w:r>
              </w:p>
            </w:tc>
          </w:sdtContent>
        </w:sdt>
      </w:tr>
      <w:tr w:rsidR="00464699" w14:paraId="47A789F0" w14:textId="77777777" w:rsidTr="0047148B">
        <w:sdt>
          <w:sdtPr>
            <w:alias w:val="Variant headwords"/>
            <w:tag w:val="variantHeadwords"/>
            <w:id w:val="173464402"/>
            <w:placeholder>
              <w:docPart w:val="279C9DA25EB53C4DA719CACED8A44ABC"/>
            </w:placeholder>
            <w:showingPlcHdr/>
          </w:sdtPr>
          <w:sdtEndPr/>
          <w:sdtContent>
            <w:tc>
              <w:tcPr>
                <w:tcW w:w="9016" w:type="dxa"/>
                <w:tcMar>
                  <w:top w:w="113" w:type="dxa"/>
                  <w:bottom w:w="113" w:type="dxa"/>
                </w:tcMar>
              </w:tcPr>
              <w:p w14:paraId="0B7CA3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EDDCFB" w14:textId="77777777" w:rsidTr="003F0D73">
        <w:sdt>
          <w:sdtPr>
            <w:alias w:val="Abstract"/>
            <w:tag w:val="abstract"/>
            <w:id w:val="-635871867"/>
            <w:placeholder>
              <w:docPart w:val="2B307D1CAB3BC042BAF924049876F33E"/>
            </w:placeholder>
          </w:sdtPr>
          <w:sdtEndPr/>
          <w:sdtContent>
            <w:tc>
              <w:tcPr>
                <w:tcW w:w="9016" w:type="dxa"/>
                <w:tcMar>
                  <w:top w:w="113" w:type="dxa"/>
                  <w:bottom w:w="113" w:type="dxa"/>
                </w:tcMar>
              </w:tcPr>
              <w:p w14:paraId="0163938F" w14:textId="77777777" w:rsidR="0047148B" w:rsidRDefault="0047148B" w:rsidP="0047148B">
                <w:r>
                  <w:t xml:space="preserve">Edward Gordon Craig was one of the leading figures of modernist theatre. His books, stage designs, manifestos, and collaborations all contributed to an understanding of performance as an autonomous aesthetic activity, as a creative event that does not rely </w:t>
                </w:r>
                <w:proofErr w:type="spellStart"/>
                <w:r>
                  <w:t>soley</w:t>
                </w:r>
                <w:proofErr w:type="spellEnd"/>
                <w:r>
                  <w:t xml:space="preserve"> on the multifaceted transpositions of the literary text, but offers a unique, </w:t>
                </w:r>
                <w:proofErr w:type="spellStart"/>
                <w:r>
                  <w:t>synaesthetic</w:t>
                </w:r>
                <w:proofErr w:type="spellEnd"/>
                <w:r>
                  <w:t xml:space="preserve"> possibility of combining different art forms. Craig’s work was crucial in conceiving of performance as a live, ephemeral but dynamic event that may derive from a literary text but is never confined to it.  </w:t>
                </w:r>
              </w:p>
              <w:p w14:paraId="6420807B" w14:textId="77777777" w:rsidR="00E85A05" w:rsidRDefault="00E85A05" w:rsidP="00E85A05"/>
            </w:tc>
          </w:sdtContent>
        </w:sdt>
      </w:tr>
      <w:tr w:rsidR="003F0D73" w14:paraId="06ABF07B" w14:textId="77777777" w:rsidTr="003F0D73">
        <w:sdt>
          <w:sdtPr>
            <w:alias w:val="Article text"/>
            <w:tag w:val="articleText"/>
            <w:id w:val="634067588"/>
            <w:placeholder>
              <w:docPart w:val="AE879A75AF6A1D478E514D7BCAD9729C"/>
            </w:placeholder>
          </w:sdtPr>
          <w:sdtEndPr/>
          <w:sdtContent>
            <w:tc>
              <w:tcPr>
                <w:tcW w:w="9016" w:type="dxa"/>
                <w:tcMar>
                  <w:top w:w="113" w:type="dxa"/>
                  <w:bottom w:w="113" w:type="dxa"/>
                </w:tcMar>
              </w:tcPr>
              <w:p w14:paraId="39435683" w14:textId="4BDD9341" w:rsidR="0047148B" w:rsidRDefault="0047148B" w:rsidP="0047148B">
                <w:r>
                  <w:t xml:space="preserve">Edward Gordon Craig was one of the leading figures of modernist theatre. His books, stage designs, manifestos, and collaborations all contributed to an understanding of performance as an autonomous aesthetic activity, as a creative event that does not rely </w:t>
                </w:r>
                <w:proofErr w:type="spellStart"/>
                <w:r>
                  <w:t>soley</w:t>
                </w:r>
                <w:proofErr w:type="spellEnd"/>
                <w:r>
                  <w:t xml:space="preserve"> on the multifaceted transpositions of the literary text, but offers a unique, </w:t>
                </w:r>
                <w:proofErr w:type="spellStart"/>
                <w:r>
                  <w:t>synaesthetic</w:t>
                </w:r>
                <w:proofErr w:type="spellEnd"/>
                <w:r>
                  <w:t xml:space="preserve"> possibility of combining different art form</w:t>
                </w:r>
                <w:r w:rsidR="007B61F8">
                  <w:t xml:space="preserve">s. Craig’s work was crucial in </w:t>
                </w:r>
                <w:r>
                  <w:t xml:space="preserve">conceiving of performance as a live, ephemeral but dynamic event that may derive from a literary text but is never confined to it.  </w:t>
                </w:r>
              </w:p>
              <w:p w14:paraId="675AA472" w14:textId="77777777" w:rsidR="0047148B" w:rsidRDefault="0047148B" w:rsidP="0047148B"/>
              <w:p w14:paraId="1B63A6D9" w14:textId="473AD897" w:rsidR="0047148B" w:rsidRDefault="0047148B" w:rsidP="0047148B">
                <w:r>
                  <w:t>The son of actress Ellen Terry and architect E. W. Godwin, Craig’s early life in England was steeped in theatre. The seeds of his craft and radical thin</w:t>
                </w:r>
                <w:r w:rsidR="007B61F8">
                  <w:t xml:space="preserve">king were sown </w:t>
                </w:r>
                <w:r>
                  <w:t xml:space="preserve">during his apprenticeship with his mother and Sir Henry Irving at London’s Lyceum Theatre, while his early productions of the 1890s—Purcell’s </w:t>
                </w:r>
                <w:r>
                  <w:rPr>
                    <w:i/>
                    <w:iCs/>
                  </w:rPr>
                  <w:t>Dido and Aeneas</w:t>
                </w:r>
                <w:r>
                  <w:t xml:space="preserve"> and the semi-operatic </w:t>
                </w:r>
                <w:r>
                  <w:rPr>
                    <w:i/>
                    <w:iCs/>
                  </w:rPr>
                  <w:t>Masque of Love</w:t>
                </w:r>
                <w:r>
                  <w:t xml:space="preserve"> and Handel’s </w:t>
                </w:r>
                <w:proofErr w:type="spellStart"/>
                <w:r>
                  <w:rPr>
                    <w:i/>
                    <w:iCs/>
                  </w:rPr>
                  <w:t>Acis</w:t>
                </w:r>
                <w:proofErr w:type="spellEnd"/>
                <w:r>
                  <w:rPr>
                    <w:i/>
                    <w:iCs/>
                  </w:rPr>
                  <w:t xml:space="preserve"> and Galatea</w:t>
                </w:r>
                <w:r>
                  <w:t xml:space="preserve">—were influenced by his composer friend Martin Shaw. During the same period and in the spirit of the Arts and Crafts movement, Craig edited a short-lived magazine called </w:t>
                </w:r>
                <w:r>
                  <w:rPr>
                    <w:i/>
                    <w:iCs/>
                  </w:rPr>
                  <w:t>The Page</w:t>
                </w:r>
                <w:r>
                  <w:t xml:space="preserve"> (1899) and produced a number of books, all of which experimented with the relationship between text and image but also with the ways the printed page itself could act as a type of stage. These early projects that brought together theatre, opera, and the printed page highlighted his </w:t>
                </w:r>
                <w:proofErr w:type="spellStart"/>
                <w:r>
                  <w:t>synaesthetic</w:t>
                </w:r>
                <w:proofErr w:type="spellEnd"/>
                <w:r>
                  <w:t xml:space="preserve"> approach—influenced by Wagner’s notion of the </w:t>
                </w:r>
                <w:proofErr w:type="spellStart"/>
                <w:r>
                  <w:rPr>
                    <w:i/>
                    <w:iCs/>
                  </w:rPr>
                  <w:t>Gesamtkunstwerk</w:t>
                </w:r>
                <w:proofErr w:type="spellEnd"/>
                <w:r>
                  <w:t xml:space="preserve">—an approach that was to be the hallmark of his later experiments in modernist theatre. </w:t>
                </w:r>
              </w:p>
              <w:p w14:paraId="590488DB" w14:textId="77777777" w:rsidR="0047148B" w:rsidRDefault="0047148B" w:rsidP="0047148B"/>
              <w:p w14:paraId="1E0311FA" w14:textId="77777777" w:rsidR="0047148B" w:rsidRDefault="0047148B" w:rsidP="0047148B">
                <w:r>
                  <w:t xml:space="preserve">Craig’s work can be read as enacting and bridging the crucial shift between the Arts and Crafts movement and modernism, while also creating links between the Anglophone stage traditions of the actor-manager and the continental theatrical experiments that helped shape modernist performance, particularly in the areas of modernist acting and directing. Indeed, Craig’s life itself can be seen as having enacted such a trajectory. He left England for Germany in 1904 and in 1905 produced one of his most influential books, </w:t>
                </w:r>
                <w:r>
                  <w:rPr>
                    <w:i/>
                    <w:iCs/>
                  </w:rPr>
                  <w:t>The Art of the Theatre</w:t>
                </w:r>
                <w:r>
                  <w:t xml:space="preserve">. In 1908 he settled in Florence at the Arena Goldoni and published </w:t>
                </w:r>
                <w:r>
                  <w:rPr>
                    <w:i/>
                    <w:iCs/>
                  </w:rPr>
                  <w:t>The Mask</w:t>
                </w:r>
                <w:r>
                  <w:t xml:space="preserve"> (1908-1929), one of first journals to be devoted to theatre as a performance practice. </w:t>
                </w:r>
              </w:p>
              <w:p w14:paraId="76D5642E" w14:textId="77777777" w:rsidR="0047148B" w:rsidRDefault="0047148B" w:rsidP="0047148B"/>
              <w:p w14:paraId="73713A09" w14:textId="77777777" w:rsidR="0047148B" w:rsidRDefault="0047148B" w:rsidP="0047148B">
                <w:pPr>
                  <w:keepNext/>
                </w:pPr>
                <w:r>
                  <w:t>File: theMask.png</w:t>
                </w:r>
              </w:p>
              <w:p w14:paraId="59CC58E3" w14:textId="77777777" w:rsidR="0047148B" w:rsidRDefault="0047148B" w:rsidP="0047148B">
                <w:pPr>
                  <w:pStyle w:val="Caption"/>
                </w:pPr>
                <w:r>
                  <w:t xml:space="preserve">Figure </w:t>
                </w:r>
                <w:fldSimple w:instr=" SEQ Figure \* ARABIC ">
                  <w:r>
                    <w:rPr>
                      <w:noProof/>
                    </w:rPr>
                    <w:t>1</w:t>
                  </w:r>
                </w:fldSimple>
                <w:r>
                  <w:t xml:space="preserve"> The Cover of The Mask</w:t>
                </w:r>
              </w:p>
              <w:p w14:paraId="0F7AF2C8" w14:textId="7E249CE3" w:rsidR="00F44F52" w:rsidRPr="008D6398" w:rsidRDefault="00865460" w:rsidP="00865460">
                <w:pPr>
                  <w:pStyle w:val="Authornote"/>
                </w:pPr>
                <w:r>
                  <w:t>Source: Au</w:t>
                </w:r>
                <w:r w:rsidR="00F44F52">
                  <w:rPr>
                    <w:rFonts w:eastAsia="Times New Roman"/>
                    <w:noProof/>
                  </w:rPr>
                  <w:t xml:space="preserve">thor </w:t>
                </w:r>
                <w:r w:rsidR="00F44F52" w:rsidRPr="008F2674">
                  <w:rPr>
                    <w:rFonts w:eastAsia="Times New Roman"/>
                    <w:noProof/>
                  </w:rPr>
                  <w:t xml:space="preserve">NOTE: </w:t>
                </w:r>
                <w:r w:rsidR="00F44F52" w:rsidRPr="008D6398">
                  <w:t xml:space="preserve">The copyright for these will have to be cleared with the estate: Marie J. Taylor (Executor, The Edward Gordon Craig Estate): </w:t>
                </w:r>
                <w:hyperlink r:id="rId8" w:history="1">
                  <w:r w:rsidR="00F44F52" w:rsidRPr="008D6398">
                    <w:rPr>
                      <w:rStyle w:val="Hyperlink"/>
                      <w:rFonts w:ascii="Times New Roman" w:hAnsi="Times New Roman"/>
                      <w:sz w:val="24"/>
                      <w:szCs w:val="24"/>
                    </w:rPr>
                    <w:t>EGC@blueyonder.co.uk</w:t>
                  </w:r>
                </w:hyperlink>
              </w:p>
              <w:p w14:paraId="7AC08EDC" w14:textId="77777777" w:rsidR="0047148B" w:rsidRDefault="0047148B" w:rsidP="0047148B">
                <w:pPr>
                  <w:keepNext/>
                </w:pPr>
              </w:p>
              <w:p w14:paraId="48359491" w14:textId="77777777" w:rsidR="0047148B" w:rsidRDefault="0047148B" w:rsidP="0047148B">
                <w:r>
                  <w:t xml:space="preserve">Throughout the many volumes of </w:t>
                </w:r>
                <w:r>
                  <w:rPr>
                    <w:i/>
                  </w:rPr>
                  <w:t>The Mask,</w:t>
                </w:r>
                <w:r>
                  <w:t xml:space="preserve"> Craig explicated his radical ideas, his deep understanding of theatre history, and his own projects. His </w:t>
                </w:r>
                <w:proofErr w:type="spellStart"/>
                <w:r>
                  <w:t>notorius</w:t>
                </w:r>
                <w:proofErr w:type="spellEnd"/>
                <w:r>
                  <w:t xml:space="preserve"> essay ‘The Actor and the </w:t>
                </w:r>
                <w:proofErr w:type="spellStart"/>
                <w:r>
                  <w:rPr>
                    <w:rFonts w:ascii="Vrinda" w:hAnsi="Vrinda" w:cs="Vrinda"/>
                  </w:rPr>
                  <w:t>Ü</w:t>
                </w:r>
                <w:r>
                  <w:t>bermarionette</w:t>
                </w:r>
                <w:proofErr w:type="spellEnd"/>
                <w:r>
                  <w:t xml:space="preserve">,’ a re-working of and homage to Heinrich von Kleist’s essay on puppets of c.1810, appeared in </w:t>
                </w:r>
                <w:r>
                  <w:rPr>
                    <w:i/>
                  </w:rPr>
                  <w:t xml:space="preserve">The </w:t>
                </w:r>
                <w:r w:rsidRPr="0023647C">
                  <w:rPr>
                    <w:i/>
                  </w:rPr>
                  <w:t>Mask</w:t>
                </w:r>
                <w:r>
                  <w:t xml:space="preserve"> in 1909, and one of his most significant collaborations with Konstantin Stanislavsky, on the Moscow </w:t>
                </w:r>
                <w:r>
                  <w:rPr>
                    <w:i/>
                    <w:iCs/>
                  </w:rPr>
                  <w:t>Hamlet</w:t>
                </w:r>
                <w:r>
                  <w:t xml:space="preserve"> (1908-1911), is chronicled in journal’s pages, utilising many of the sixty-five pseudonyms that Craig created for himself. </w:t>
                </w:r>
              </w:p>
              <w:p w14:paraId="4A916840" w14:textId="77777777" w:rsidR="0047148B" w:rsidRDefault="0047148B" w:rsidP="0047148B"/>
              <w:p w14:paraId="47593677" w14:textId="77777777" w:rsidR="0047148B" w:rsidRDefault="0047148B" w:rsidP="0047148B">
                <w:pPr>
                  <w:keepNext/>
                </w:pPr>
                <w:r>
                  <w:t xml:space="preserve">File: </w:t>
                </w:r>
                <w:r w:rsidRPr="0047148B">
                  <w:t>sceneFromHamlet</w:t>
                </w:r>
                <w:r>
                  <w:t xml:space="preserve">.png </w:t>
                </w:r>
              </w:p>
              <w:p w14:paraId="448B5D8E" w14:textId="77777777" w:rsidR="0047148B" w:rsidRDefault="0047148B" w:rsidP="0047148B">
                <w:pPr>
                  <w:pStyle w:val="Caption"/>
                </w:pPr>
                <w:r>
                  <w:t xml:space="preserve">Figure </w:t>
                </w:r>
                <w:fldSimple w:instr=" SEQ Figure \* ARABIC ">
                  <w:r>
                    <w:rPr>
                      <w:noProof/>
                    </w:rPr>
                    <w:t>2</w:t>
                  </w:r>
                </w:fldSimple>
                <w:r>
                  <w:t xml:space="preserve"> Photo of stage setting for scene from Hamlet, c. 1912</w:t>
                </w:r>
              </w:p>
              <w:p w14:paraId="6A2FCE81" w14:textId="77777777" w:rsidR="00865460" w:rsidRPr="008D6398" w:rsidRDefault="00865460" w:rsidP="00865460">
                <w:pPr>
                  <w:pStyle w:val="Authornote"/>
                </w:pPr>
                <w:r>
                  <w:t>Source: Source: Au</w:t>
                </w:r>
                <w:r>
                  <w:rPr>
                    <w:rFonts w:eastAsia="Times New Roman"/>
                    <w:noProof/>
                  </w:rPr>
                  <w:t xml:space="preserve">thor </w:t>
                </w:r>
                <w:r w:rsidRPr="008F2674">
                  <w:rPr>
                    <w:rFonts w:eastAsia="Times New Roman"/>
                    <w:noProof/>
                  </w:rPr>
                  <w:t xml:space="preserve">NOTE: </w:t>
                </w:r>
                <w:r w:rsidRPr="008D6398">
                  <w:t xml:space="preserve">The copyright for these will have to be cleared with the estate: Marie J. Taylor (Executor, The Edward Gordon Craig Estate): </w:t>
                </w:r>
                <w:hyperlink r:id="rId9" w:history="1">
                  <w:r w:rsidRPr="008D6398">
                    <w:rPr>
                      <w:rStyle w:val="Hyperlink"/>
                      <w:rFonts w:ascii="Times New Roman" w:hAnsi="Times New Roman"/>
                      <w:sz w:val="24"/>
                      <w:szCs w:val="24"/>
                    </w:rPr>
                    <w:t>EGC@blueyonder.co.uk</w:t>
                  </w:r>
                </w:hyperlink>
              </w:p>
              <w:p w14:paraId="05A8E296" w14:textId="3B0957DA" w:rsidR="00865460" w:rsidRPr="00865460" w:rsidRDefault="00865460" w:rsidP="00865460"/>
              <w:p w14:paraId="3190E0C3" w14:textId="77777777" w:rsidR="0047148B" w:rsidRDefault="0047148B" w:rsidP="0047148B"/>
              <w:p w14:paraId="1E0B59F4" w14:textId="77777777" w:rsidR="0047148B" w:rsidRDefault="0047148B" w:rsidP="0047148B">
                <w:r>
                  <w:t>Craig’s ideas on acting, on the use of screens to conceptualise scenic space, and on lighting and costume took shape through his sometimes difficult collaborations with leading modernist figures like Stanislavsky at the Moscow Art Theatre, dancer Isadora Duncan, and W. B. Yeats at the Abbey Theatre. Although he mounted few productions after the age of about forty, his early books—written with the fervour of the modernist manifesto combined sometimes with philosophical, Platonic dialogue—and his numerous publications of stage designs helped to create and solidify a language for modernist performance that continues to inspire theatre makers and performance theorists today.</w:t>
                </w:r>
              </w:p>
              <w:p w14:paraId="3486B990" w14:textId="77777777" w:rsidR="0047148B" w:rsidRDefault="0047148B" w:rsidP="00C27FAB"/>
              <w:p w14:paraId="2F898D93" w14:textId="77777777" w:rsidR="0047148B" w:rsidRDefault="0047148B" w:rsidP="0047148B">
                <w:pPr>
                  <w:pStyle w:val="Heading1"/>
                  <w:outlineLvl w:val="0"/>
                </w:pPr>
                <w:r>
                  <w:t>List of Works</w:t>
                </w:r>
              </w:p>
              <w:p w14:paraId="4B090616" w14:textId="77777777" w:rsidR="0047148B" w:rsidRDefault="0047148B" w:rsidP="0047148B">
                <w:r>
                  <w:rPr>
                    <w:i/>
                    <w:iCs/>
                  </w:rPr>
                  <w:t>The Page</w:t>
                </w:r>
                <w:r>
                  <w:t xml:space="preserve"> (1899).</w:t>
                </w:r>
              </w:p>
              <w:p w14:paraId="343B50FC" w14:textId="77777777" w:rsidR="0047148B" w:rsidRDefault="0047148B" w:rsidP="0047148B">
                <w:r>
                  <w:rPr>
                    <w:i/>
                    <w:iCs/>
                  </w:rPr>
                  <w:t>Henry Irving, Ellen Terry: A Book of Portraits</w:t>
                </w:r>
                <w:r>
                  <w:t xml:space="preserve"> (1899).</w:t>
                </w:r>
              </w:p>
              <w:p w14:paraId="629EA8F7" w14:textId="77777777" w:rsidR="0047148B" w:rsidRDefault="0047148B" w:rsidP="0047148B">
                <w:r>
                  <w:rPr>
                    <w:i/>
                    <w:iCs/>
                  </w:rPr>
                  <w:t xml:space="preserve">The Art of the Theatre </w:t>
                </w:r>
                <w:r>
                  <w:t>(1905).</w:t>
                </w:r>
              </w:p>
              <w:p w14:paraId="7BC4E843" w14:textId="77777777" w:rsidR="0047148B" w:rsidRDefault="0047148B" w:rsidP="0047148B">
                <w:r>
                  <w:rPr>
                    <w:i/>
                    <w:iCs/>
                  </w:rPr>
                  <w:t xml:space="preserve">Isadora Duncan: Six Movement Designs </w:t>
                </w:r>
                <w:r>
                  <w:t>(1906).</w:t>
                </w:r>
              </w:p>
              <w:p w14:paraId="4C0F5F0E" w14:textId="77777777" w:rsidR="0047148B" w:rsidRDefault="0047148B" w:rsidP="0047148B">
                <w:r>
                  <w:rPr>
                    <w:i/>
                    <w:iCs/>
                  </w:rPr>
                  <w:t>The Mask</w:t>
                </w:r>
                <w:r>
                  <w:t xml:space="preserve"> (1908-1929). </w:t>
                </w:r>
              </w:p>
              <w:p w14:paraId="04BE7AB9" w14:textId="77777777" w:rsidR="0047148B" w:rsidRDefault="0047148B" w:rsidP="0047148B">
                <w:r>
                  <w:rPr>
                    <w:i/>
                    <w:iCs/>
                  </w:rPr>
                  <w:t>On the Art of the Theatre</w:t>
                </w:r>
                <w:r>
                  <w:t xml:space="preserve"> (1911).</w:t>
                </w:r>
              </w:p>
              <w:p w14:paraId="1A76CE7F" w14:textId="77777777" w:rsidR="0047148B" w:rsidRDefault="0047148B" w:rsidP="0047148B">
                <w:r>
                  <w:rPr>
                    <w:i/>
                    <w:iCs/>
                  </w:rPr>
                  <w:t>Towards a New Theatre</w:t>
                </w:r>
                <w:r>
                  <w:t xml:space="preserve"> (1913). </w:t>
                </w:r>
              </w:p>
              <w:p w14:paraId="5ADC95F5" w14:textId="77777777" w:rsidR="0047148B" w:rsidRDefault="0047148B" w:rsidP="0047148B">
                <w:r>
                  <w:rPr>
                    <w:i/>
                    <w:iCs/>
                  </w:rPr>
                  <w:t>A Living Theatre</w:t>
                </w:r>
                <w:r>
                  <w:t xml:space="preserve"> (1913).</w:t>
                </w:r>
              </w:p>
              <w:p w14:paraId="5B71BE34" w14:textId="77777777" w:rsidR="0047148B" w:rsidRDefault="0047148B" w:rsidP="0047148B">
                <w:r>
                  <w:rPr>
                    <w:i/>
                    <w:iCs/>
                  </w:rPr>
                  <w:t>The Marionette</w:t>
                </w:r>
                <w:r>
                  <w:t xml:space="preserve"> (1918).</w:t>
                </w:r>
              </w:p>
              <w:p w14:paraId="359AC7CE" w14:textId="77777777" w:rsidR="0047148B" w:rsidRPr="0047148B" w:rsidRDefault="0047148B" w:rsidP="0047148B">
                <w:pPr>
                  <w:rPr>
                    <w:i/>
                    <w:iCs/>
                  </w:rPr>
                </w:pPr>
                <w:r w:rsidRPr="0047148B">
                  <w:rPr>
                    <w:i/>
                  </w:rPr>
                  <w:t>The Theatre Advancing</w:t>
                </w:r>
                <w:r w:rsidRPr="0047148B">
                  <w:rPr>
                    <w:i/>
                    <w:iCs/>
                  </w:rPr>
                  <w:t xml:space="preserve"> (1921). </w:t>
                </w:r>
              </w:p>
              <w:p w14:paraId="0DEFE76E" w14:textId="77777777" w:rsidR="0047148B" w:rsidRPr="0047148B" w:rsidRDefault="0047148B" w:rsidP="0047148B">
                <w:pPr>
                  <w:rPr>
                    <w:i/>
                    <w:iCs/>
                  </w:rPr>
                </w:pPr>
                <w:r w:rsidRPr="0047148B">
                  <w:rPr>
                    <w:i/>
                    <w:iCs/>
                  </w:rPr>
                  <w:t xml:space="preserve">Puppets and Poets </w:t>
                </w:r>
                <w:r w:rsidRPr="0047148B">
                  <w:rPr>
                    <w:i/>
                  </w:rPr>
                  <w:t>(1921).</w:t>
                </w:r>
              </w:p>
              <w:p w14:paraId="478E2646" w14:textId="77777777" w:rsidR="0047148B" w:rsidRDefault="0047148B" w:rsidP="0047148B">
                <w:r>
                  <w:rPr>
                    <w:i/>
                    <w:iCs/>
                  </w:rPr>
                  <w:t>Scene</w:t>
                </w:r>
                <w:r>
                  <w:t xml:space="preserve"> (1923).</w:t>
                </w:r>
              </w:p>
              <w:p w14:paraId="335F37ED" w14:textId="77777777" w:rsidR="0047148B" w:rsidRDefault="0047148B" w:rsidP="0047148B">
                <w:r>
                  <w:rPr>
                    <w:i/>
                    <w:iCs/>
                  </w:rPr>
                  <w:t>Books and Theatres</w:t>
                </w:r>
                <w:r>
                  <w:t xml:space="preserve"> (1925).</w:t>
                </w:r>
              </w:p>
              <w:p w14:paraId="66F15989" w14:textId="77777777" w:rsidR="0047148B" w:rsidRDefault="0047148B" w:rsidP="0047148B">
                <w:r>
                  <w:rPr>
                    <w:i/>
                    <w:iCs/>
                  </w:rPr>
                  <w:t>Hamlet</w:t>
                </w:r>
                <w:r>
                  <w:t xml:space="preserve"> (1929).</w:t>
                </w:r>
              </w:p>
              <w:p w14:paraId="5404BFD3" w14:textId="77777777" w:rsidR="0047148B" w:rsidRDefault="0047148B" w:rsidP="0047148B">
                <w:r>
                  <w:rPr>
                    <w:i/>
                    <w:iCs/>
                  </w:rPr>
                  <w:t>A Production</w:t>
                </w:r>
                <w:r>
                  <w:t xml:space="preserve"> (1930).</w:t>
                </w:r>
              </w:p>
              <w:p w14:paraId="553FE070" w14:textId="77777777" w:rsidR="0047148B" w:rsidRDefault="0047148B" w:rsidP="0047148B">
                <w:r>
                  <w:rPr>
                    <w:i/>
                    <w:iCs/>
                  </w:rPr>
                  <w:t xml:space="preserve">Henry Irving </w:t>
                </w:r>
                <w:r>
                  <w:t xml:space="preserve">(1930). </w:t>
                </w:r>
              </w:p>
              <w:p w14:paraId="0E91F9EA" w14:textId="77777777" w:rsidR="0047148B" w:rsidRDefault="0047148B" w:rsidP="0047148B">
                <w:r>
                  <w:rPr>
                    <w:i/>
                    <w:iCs/>
                  </w:rPr>
                  <w:t xml:space="preserve">Ellen Terry and Her Secret Self </w:t>
                </w:r>
                <w:r>
                  <w:t>(1932).</w:t>
                </w:r>
              </w:p>
              <w:p w14:paraId="112D3597" w14:textId="77777777" w:rsidR="0047148B" w:rsidRDefault="0047148B" w:rsidP="0047148B">
                <w:r>
                  <w:rPr>
                    <w:i/>
                    <w:iCs/>
                  </w:rPr>
                  <w:t xml:space="preserve">Index to the Story of my Days </w:t>
                </w:r>
                <w:r>
                  <w:t>(1957).</w:t>
                </w:r>
              </w:p>
              <w:p w14:paraId="0E6DA272" w14:textId="77777777" w:rsidR="0047148B" w:rsidRPr="00D22210" w:rsidRDefault="0047148B" w:rsidP="0047148B">
                <w:r>
                  <w:rPr>
                    <w:i/>
                  </w:rPr>
                  <w:t>The Black Figures of Edward Gordon Craig</w:t>
                </w:r>
                <w:r>
                  <w:t xml:space="preserve"> (1988). </w:t>
                </w:r>
              </w:p>
              <w:p w14:paraId="1EFDB8EC" w14:textId="77777777" w:rsidR="003F0D73" w:rsidRDefault="003F0D73" w:rsidP="00C27FAB"/>
            </w:tc>
          </w:sdtContent>
        </w:sdt>
      </w:tr>
      <w:tr w:rsidR="003235A7" w14:paraId="45275D53" w14:textId="77777777" w:rsidTr="003235A7">
        <w:tc>
          <w:tcPr>
            <w:tcW w:w="9016" w:type="dxa"/>
          </w:tcPr>
          <w:p w14:paraId="0D3561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7A1C3A68B5BD45A9B29808303E6217"/>
              </w:placeholder>
            </w:sdtPr>
            <w:sdtEndPr/>
            <w:sdtContent>
              <w:p w14:paraId="06DFDD13" w14:textId="77777777" w:rsidR="007B61F8" w:rsidRDefault="00D4369F" w:rsidP="0047148B">
                <w:pPr>
                  <w:rPr>
                    <w:lang w:eastAsia="zh-CN"/>
                  </w:rPr>
                </w:pPr>
                <w:sdt>
                  <w:sdtPr>
                    <w:id w:val="1556273256"/>
                    <w:citation/>
                  </w:sdtPr>
                  <w:sdtEndPr/>
                  <w:sdtContent>
                    <w:r w:rsidR="0047148B">
                      <w:fldChar w:fldCharType="begin"/>
                    </w:r>
                    <w:r w:rsidR="0047148B">
                      <w:rPr>
                        <w:lang w:val="en-US"/>
                      </w:rPr>
                      <w:instrText xml:space="preserve"> CITATION Cra08 \l 1033 </w:instrText>
                    </w:r>
                    <w:r w:rsidR="0047148B">
                      <w:fldChar w:fldCharType="separate"/>
                    </w:r>
                    <w:r w:rsidR="007B61F8">
                      <w:rPr>
                        <w:noProof/>
                        <w:lang w:val="en-US"/>
                      </w:rPr>
                      <w:t xml:space="preserve"> </w:t>
                    </w:r>
                    <w:r w:rsidR="007B61F8" w:rsidRPr="007B61F8">
                      <w:rPr>
                        <w:noProof/>
                        <w:lang w:val="en-US"/>
                      </w:rPr>
                      <w:t>(Craig)</w:t>
                    </w:r>
                    <w:r w:rsidR="0047148B">
                      <w:fldChar w:fldCharType="end"/>
                    </w:r>
                  </w:sdtContent>
                </w:sdt>
              </w:p>
              <w:p w14:paraId="4B7FB28B" w14:textId="77777777" w:rsidR="007B61F8" w:rsidRDefault="00D4369F" w:rsidP="0047148B">
                <w:pPr>
                  <w:rPr>
                    <w:lang w:eastAsia="zh-CN"/>
                  </w:rPr>
                </w:pPr>
                <w:sdt>
                  <w:sdtPr>
                    <w:id w:val="1239222269"/>
                    <w:citation/>
                  </w:sdtPr>
                  <w:sdtEndPr/>
                  <w:sdtContent>
                    <w:r w:rsidR="00F44F52">
                      <w:fldChar w:fldCharType="begin"/>
                    </w:r>
                    <w:r w:rsidR="00F44F52">
                      <w:rPr>
                        <w:lang w:val="en-US"/>
                      </w:rPr>
                      <w:instrText xml:space="preserve"> CITATION Inn83 \l 1033 </w:instrText>
                    </w:r>
                    <w:r w:rsidR="00F44F52">
                      <w:fldChar w:fldCharType="separate"/>
                    </w:r>
                    <w:r w:rsidR="007B61F8" w:rsidRPr="007B61F8">
                      <w:rPr>
                        <w:noProof/>
                        <w:lang w:val="en-US"/>
                      </w:rPr>
                      <w:t>(Innes)</w:t>
                    </w:r>
                    <w:r w:rsidR="00F44F52">
                      <w:fldChar w:fldCharType="end"/>
                    </w:r>
                  </w:sdtContent>
                </w:sdt>
              </w:p>
              <w:p w14:paraId="509D5B03" w14:textId="77777777" w:rsidR="007B61F8" w:rsidRDefault="00D4369F" w:rsidP="0047148B">
                <w:pPr>
                  <w:rPr>
                    <w:lang w:eastAsia="zh-CN"/>
                  </w:rPr>
                </w:pPr>
                <w:sdt>
                  <w:sdtPr>
                    <w:id w:val="-400523972"/>
                    <w:citation/>
                  </w:sdtPr>
                  <w:sdtEndPr/>
                  <w:sdtContent>
                    <w:r w:rsidR="00F44F52">
                      <w:fldChar w:fldCharType="begin"/>
                    </w:r>
                    <w:r w:rsidR="00F44F52">
                      <w:rPr>
                        <w:lang w:val="en-US"/>
                      </w:rPr>
                      <w:instrText xml:space="preserve"> CITATION Roo77 \l 1033 </w:instrText>
                    </w:r>
                    <w:r w:rsidR="00F44F52">
                      <w:fldChar w:fldCharType="separate"/>
                    </w:r>
                    <w:r w:rsidR="007B61F8" w:rsidRPr="007B61F8">
                      <w:rPr>
                        <w:noProof/>
                        <w:lang w:val="en-US"/>
                      </w:rPr>
                      <w:t>(Rood)</w:t>
                    </w:r>
                    <w:r w:rsidR="00F44F52">
                      <w:fldChar w:fldCharType="end"/>
                    </w:r>
                  </w:sdtContent>
                </w:sdt>
              </w:p>
              <w:p w14:paraId="434DDF0D" w14:textId="77777777" w:rsidR="007B61F8" w:rsidRDefault="00D4369F" w:rsidP="0047148B">
                <w:pPr>
                  <w:rPr>
                    <w:lang w:eastAsia="zh-CN"/>
                  </w:rPr>
                </w:pPr>
                <w:sdt>
                  <w:sdtPr>
                    <w:id w:val="-212886430"/>
                    <w:citation/>
                  </w:sdtPr>
                  <w:sdtEndPr/>
                  <w:sdtContent>
                    <w:r w:rsidR="00F44F52">
                      <w:fldChar w:fldCharType="begin"/>
                    </w:r>
                    <w:r w:rsidR="00F44F52">
                      <w:rPr>
                        <w:lang w:val="en-US"/>
                      </w:rPr>
                      <w:instrText xml:space="preserve"> CITATION Sen82 \l 1033 </w:instrText>
                    </w:r>
                    <w:r w:rsidR="00F44F52">
                      <w:fldChar w:fldCharType="separate"/>
                    </w:r>
                    <w:r w:rsidR="007B61F8" w:rsidRPr="007B61F8">
                      <w:rPr>
                        <w:noProof/>
                        <w:lang w:val="en-US"/>
                      </w:rPr>
                      <w:t>(Senelick)</w:t>
                    </w:r>
                    <w:r w:rsidR="00F44F52">
                      <w:fldChar w:fldCharType="end"/>
                    </w:r>
                  </w:sdtContent>
                </w:sdt>
                <w:bookmarkStart w:id="0" w:name="_GoBack"/>
                <w:bookmarkEnd w:id="0"/>
              </w:p>
              <w:p w14:paraId="3793F265" w14:textId="1D72BD95" w:rsidR="007B61F8" w:rsidRDefault="00D4369F" w:rsidP="0047148B">
                <w:pPr>
                  <w:rPr>
                    <w:lang w:eastAsia="zh-CN"/>
                  </w:rPr>
                </w:pPr>
                <w:sdt>
                  <w:sdtPr>
                    <w:id w:val="700677864"/>
                    <w:citation/>
                  </w:sdtPr>
                  <w:sdtEndPr/>
                  <w:sdtContent>
                    <w:r w:rsidR="00F44F52">
                      <w:fldChar w:fldCharType="begin"/>
                    </w:r>
                    <w:r w:rsidR="00F44F52">
                      <w:rPr>
                        <w:lang w:val="en-US"/>
                      </w:rPr>
                      <w:instrText xml:space="preserve"> CITATION Tax98 \l 1033 </w:instrText>
                    </w:r>
                    <w:r w:rsidR="00F44F52">
                      <w:fldChar w:fldCharType="separate"/>
                    </w:r>
                    <w:r w:rsidR="007B61F8" w:rsidRPr="007B61F8">
                      <w:rPr>
                        <w:noProof/>
                        <w:lang w:val="en-US"/>
                      </w:rPr>
                      <w:t>(Taxidou)</w:t>
                    </w:r>
                    <w:r w:rsidR="00F44F52">
                      <w:fldChar w:fldCharType="end"/>
                    </w:r>
                  </w:sdtContent>
                </w:sdt>
              </w:p>
              <w:p w14:paraId="53F3A5AA" w14:textId="41C6E8DA" w:rsidR="003235A7" w:rsidRDefault="00D4369F" w:rsidP="0047148B">
                <w:sdt>
                  <w:sdtPr>
                    <w:id w:val="753391627"/>
                    <w:citation/>
                  </w:sdtPr>
                  <w:sdtEndPr/>
                  <w:sdtContent>
                    <w:r w:rsidR="00F44F52">
                      <w:fldChar w:fldCharType="begin"/>
                    </w:r>
                    <w:r w:rsidR="00F44F52">
                      <w:rPr>
                        <w:lang w:val="en-US"/>
                      </w:rPr>
                      <w:instrText xml:space="preserve"> CITATION Wal83 \l 1033 </w:instrText>
                    </w:r>
                    <w:r w:rsidR="00F44F52">
                      <w:fldChar w:fldCharType="separate"/>
                    </w:r>
                    <w:r w:rsidR="007B61F8" w:rsidRPr="007B61F8">
                      <w:rPr>
                        <w:noProof/>
                        <w:lang w:val="en-US"/>
                      </w:rPr>
                      <w:t>(Walton)</w:t>
                    </w:r>
                    <w:r w:rsidR="00F44F52">
                      <w:fldChar w:fldCharType="end"/>
                    </w:r>
                  </w:sdtContent>
                </w:sdt>
              </w:p>
            </w:sdtContent>
          </w:sdt>
        </w:tc>
      </w:tr>
    </w:tbl>
    <w:p w14:paraId="1234089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3F8EF" w14:textId="77777777" w:rsidR="00D4369F" w:rsidRDefault="00D4369F" w:rsidP="007A0D55">
      <w:pPr>
        <w:spacing w:after="0" w:line="240" w:lineRule="auto"/>
      </w:pPr>
      <w:r>
        <w:separator/>
      </w:r>
    </w:p>
  </w:endnote>
  <w:endnote w:type="continuationSeparator" w:id="0">
    <w:p w14:paraId="36B8D6F6" w14:textId="77777777" w:rsidR="00D4369F" w:rsidRDefault="00D436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C4916" w14:textId="77777777" w:rsidR="00D4369F" w:rsidRDefault="00D4369F" w:rsidP="007A0D55">
      <w:pPr>
        <w:spacing w:after="0" w:line="240" w:lineRule="auto"/>
      </w:pPr>
      <w:r>
        <w:separator/>
      </w:r>
    </w:p>
  </w:footnote>
  <w:footnote w:type="continuationSeparator" w:id="0">
    <w:p w14:paraId="42A3E9C9" w14:textId="77777777" w:rsidR="00D4369F" w:rsidRDefault="00D436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43502" w14:textId="77777777" w:rsidR="0047148B" w:rsidRDefault="004714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42708E" w14:textId="77777777" w:rsidR="0047148B" w:rsidRDefault="004714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4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1641"/>
    <w:rsid w:val="00462DBE"/>
    <w:rsid w:val="00464699"/>
    <w:rsid w:val="0047148B"/>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61F8"/>
    <w:rsid w:val="007E5F44"/>
    <w:rsid w:val="00821DE3"/>
    <w:rsid w:val="00846CE1"/>
    <w:rsid w:val="0086546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369F"/>
    <w:rsid w:val="00D656DA"/>
    <w:rsid w:val="00D83300"/>
    <w:rsid w:val="00DC6B48"/>
    <w:rsid w:val="00DF01B0"/>
    <w:rsid w:val="00E85A05"/>
    <w:rsid w:val="00E95829"/>
    <w:rsid w:val="00EA606C"/>
    <w:rsid w:val="00EB0C8C"/>
    <w:rsid w:val="00EB51FD"/>
    <w:rsid w:val="00EB77DB"/>
    <w:rsid w:val="00ED139F"/>
    <w:rsid w:val="00EF74F7"/>
    <w:rsid w:val="00F36937"/>
    <w:rsid w:val="00F44F52"/>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B27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16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41"/>
    <w:rPr>
      <w:rFonts w:ascii="Lucida Grande" w:hAnsi="Lucida Grande" w:cs="Lucida Grande"/>
      <w:sz w:val="18"/>
      <w:szCs w:val="18"/>
    </w:rPr>
  </w:style>
  <w:style w:type="character" w:styleId="CommentReference">
    <w:name w:val="annotation reference"/>
    <w:uiPriority w:val="99"/>
    <w:semiHidden/>
    <w:unhideWhenUsed/>
    <w:rsid w:val="0047148B"/>
    <w:rPr>
      <w:sz w:val="16"/>
      <w:szCs w:val="16"/>
    </w:rPr>
  </w:style>
  <w:style w:type="paragraph" w:styleId="CommentText">
    <w:name w:val="annotation text"/>
    <w:basedOn w:val="Normal"/>
    <w:link w:val="CommentTextChar"/>
    <w:uiPriority w:val="99"/>
    <w:semiHidden/>
    <w:unhideWhenUsed/>
    <w:rsid w:val="0047148B"/>
    <w:pPr>
      <w:spacing w:after="0" w:line="240" w:lineRule="auto"/>
    </w:pPr>
    <w:rPr>
      <w:rFonts w:ascii="Times New Roman" w:eastAsia="Times New Roman" w:hAnsi="Times New Roman" w:cs="Times New Roman"/>
      <w:noProof/>
      <w:sz w:val="20"/>
      <w:szCs w:val="20"/>
      <w:lang w:val="en-US"/>
    </w:rPr>
  </w:style>
  <w:style w:type="character" w:customStyle="1" w:styleId="CommentTextChar">
    <w:name w:val="Comment Text Char"/>
    <w:basedOn w:val="DefaultParagraphFont"/>
    <w:link w:val="CommentText"/>
    <w:uiPriority w:val="99"/>
    <w:semiHidden/>
    <w:rsid w:val="0047148B"/>
    <w:rPr>
      <w:rFonts w:ascii="Times New Roman" w:eastAsia="Times New Roman" w:hAnsi="Times New Roman" w:cs="Times New Roman"/>
      <w:noProof/>
      <w:sz w:val="20"/>
      <w:szCs w:val="20"/>
      <w:lang w:val="en-US"/>
    </w:rPr>
  </w:style>
  <w:style w:type="paragraph" w:styleId="Caption">
    <w:name w:val="caption"/>
    <w:basedOn w:val="Normal"/>
    <w:next w:val="Normal"/>
    <w:uiPriority w:val="35"/>
    <w:semiHidden/>
    <w:qFormat/>
    <w:rsid w:val="0047148B"/>
    <w:pPr>
      <w:spacing w:after="200" w:line="240" w:lineRule="auto"/>
    </w:pPr>
    <w:rPr>
      <w:b/>
      <w:bCs/>
      <w:color w:val="5B9BD5" w:themeColor="accent1"/>
      <w:sz w:val="18"/>
      <w:szCs w:val="18"/>
    </w:rPr>
  </w:style>
  <w:style w:type="character" w:styleId="Hyperlink">
    <w:name w:val="Hyperlink"/>
    <w:uiPriority w:val="99"/>
    <w:semiHidden/>
    <w:unhideWhenUsed/>
    <w:rsid w:val="00F44F52"/>
    <w:rPr>
      <w:color w:val="0000FF"/>
      <w:u w:val="single"/>
    </w:rPr>
  </w:style>
  <w:style w:type="paragraph" w:styleId="PlainText">
    <w:name w:val="Plain Text"/>
    <w:basedOn w:val="Normal"/>
    <w:link w:val="PlainTextChar"/>
    <w:uiPriority w:val="99"/>
    <w:unhideWhenUsed/>
    <w:rsid w:val="00F44F52"/>
    <w:pPr>
      <w:spacing w:after="0" w:line="240" w:lineRule="auto"/>
    </w:pPr>
    <w:rPr>
      <w:rFonts w:ascii="Calibri" w:eastAsia="Calibri" w:hAnsi="Calibri" w:cs="Times New Roman"/>
      <w:szCs w:val="21"/>
      <w:lang w:val="en-US"/>
    </w:rPr>
  </w:style>
  <w:style w:type="character" w:customStyle="1" w:styleId="PlainTextChar">
    <w:name w:val="Plain Text Char"/>
    <w:basedOn w:val="DefaultParagraphFont"/>
    <w:link w:val="PlainText"/>
    <w:uiPriority w:val="99"/>
    <w:rsid w:val="00F44F52"/>
    <w:rPr>
      <w:rFonts w:ascii="Calibri" w:eastAsia="Calibri" w:hAnsi="Calibri" w:cs="Times New Roman"/>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505853">
      <w:bodyDiv w:val="1"/>
      <w:marLeft w:val="0"/>
      <w:marRight w:val="0"/>
      <w:marTop w:val="0"/>
      <w:marBottom w:val="0"/>
      <w:divBdr>
        <w:top w:val="none" w:sz="0" w:space="0" w:color="auto"/>
        <w:left w:val="none" w:sz="0" w:space="0" w:color="auto"/>
        <w:bottom w:val="none" w:sz="0" w:space="0" w:color="auto"/>
        <w:right w:val="none" w:sz="0" w:space="0" w:color="auto"/>
      </w:divBdr>
    </w:div>
    <w:div w:id="1070881271">
      <w:bodyDiv w:val="1"/>
      <w:marLeft w:val="0"/>
      <w:marRight w:val="0"/>
      <w:marTop w:val="0"/>
      <w:marBottom w:val="0"/>
      <w:divBdr>
        <w:top w:val="none" w:sz="0" w:space="0" w:color="auto"/>
        <w:left w:val="none" w:sz="0" w:space="0" w:color="auto"/>
        <w:bottom w:val="none" w:sz="0" w:space="0" w:color="auto"/>
        <w:right w:val="none" w:sz="0" w:space="0" w:color="auto"/>
      </w:divBdr>
    </w:div>
    <w:div w:id="1370180291">
      <w:bodyDiv w:val="1"/>
      <w:marLeft w:val="0"/>
      <w:marRight w:val="0"/>
      <w:marTop w:val="0"/>
      <w:marBottom w:val="0"/>
      <w:divBdr>
        <w:top w:val="none" w:sz="0" w:space="0" w:color="auto"/>
        <w:left w:val="none" w:sz="0" w:space="0" w:color="auto"/>
        <w:bottom w:val="none" w:sz="0" w:space="0" w:color="auto"/>
        <w:right w:val="none" w:sz="0" w:space="0" w:color="auto"/>
      </w:divBdr>
    </w:div>
    <w:div w:id="1440678564">
      <w:bodyDiv w:val="1"/>
      <w:marLeft w:val="0"/>
      <w:marRight w:val="0"/>
      <w:marTop w:val="0"/>
      <w:marBottom w:val="0"/>
      <w:divBdr>
        <w:top w:val="none" w:sz="0" w:space="0" w:color="auto"/>
        <w:left w:val="none" w:sz="0" w:space="0" w:color="auto"/>
        <w:bottom w:val="none" w:sz="0" w:space="0" w:color="auto"/>
        <w:right w:val="none" w:sz="0" w:space="0" w:color="auto"/>
      </w:divBdr>
    </w:div>
    <w:div w:id="1722247014">
      <w:bodyDiv w:val="1"/>
      <w:marLeft w:val="0"/>
      <w:marRight w:val="0"/>
      <w:marTop w:val="0"/>
      <w:marBottom w:val="0"/>
      <w:divBdr>
        <w:top w:val="none" w:sz="0" w:space="0" w:color="auto"/>
        <w:left w:val="none" w:sz="0" w:space="0" w:color="auto"/>
        <w:bottom w:val="none" w:sz="0" w:space="0" w:color="auto"/>
        <w:right w:val="none" w:sz="0" w:space="0" w:color="auto"/>
      </w:divBdr>
    </w:div>
    <w:div w:id="211959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GC@blueyonder.co.uk" TargetMode="External"/><Relationship Id="rId9" Type="http://schemas.openxmlformats.org/officeDocument/2006/relationships/hyperlink" Target="mailto:EGC@blueyonder.co.uk"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16E95035D33548AE48E7485CBE6D81"/>
        <w:category>
          <w:name w:val="General"/>
          <w:gallery w:val="placeholder"/>
        </w:category>
        <w:types>
          <w:type w:val="bbPlcHdr"/>
        </w:types>
        <w:behaviors>
          <w:behavior w:val="content"/>
        </w:behaviors>
        <w:guid w:val="{12EA0BD2-97A0-614F-800E-93D8118006B6}"/>
      </w:docPartPr>
      <w:docPartBody>
        <w:p w:rsidR="001A56BF" w:rsidRDefault="001A56BF">
          <w:pPr>
            <w:pStyle w:val="CF16E95035D33548AE48E7485CBE6D81"/>
          </w:pPr>
          <w:r w:rsidRPr="00CC586D">
            <w:rPr>
              <w:rStyle w:val="PlaceholderText"/>
              <w:b/>
              <w:color w:val="FFFFFF" w:themeColor="background1"/>
            </w:rPr>
            <w:t>[Salutation]</w:t>
          </w:r>
        </w:p>
      </w:docPartBody>
    </w:docPart>
    <w:docPart>
      <w:docPartPr>
        <w:name w:val="66F9E7ABBB856E4BA62902F6B8C020EF"/>
        <w:category>
          <w:name w:val="General"/>
          <w:gallery w:val="placeholder"/>
        </w:category>
        <w:types>
          <w:type w:val="bbPlcHdr"/>
        </w:types>
        <w:behaviors>
          <w:behavior w:val="content"/>
        </w:behaviors>
        <w:guid w:val="{0AF7EACE-C312-9A41-A22B-8F745DAC03BD}"/>
      </w:docPartPr>
      <w:docPartBody>
        <w:p w:rsidR="001A56BF" w:rsidRDefault="001A56BF">
          <w:pPr>
            <w:pStyle w:val="66F9E7ABBB856E4BA62902F6B8C020EF"/>
          </w:pPr>
          <w:r>
            <w:rPr>
              <w:rStyle w:val="PlaceholderText"/>
            </w:rPr>
            <w:t>[First name]</w:t>
          </w:r>
        </w:p>
      </w:docPartBody>
    </w:docPart>
    <w:docPart>
      <w:docPartPr>
        <w:name w:val="BB2F5CEDB1296B45818C3CCED18AA134"/>
        <w:category>
          <w:name w:val="General"/>
          <w:gallery w:val="placeholder"/>
        </w:category>
        <w:types>
          <w:type w:val="bbPlcHdr"/>
        </w:types>
        <w:behaviors>
          <w:behavior w:val="content"/>
        </w:behaviors>
        <w:guid w:val="{DCD831ED-A202-EF4E-B6FD-C86FEB61C826}"/>
      </w:docPartPr>
      <w:docPartBody>
        <w:p w:rsidR="001A56BF" w:rsidRDefault="001A56BF">
          <w:pPr>
            <w:pStyle w:val="BB2F5CEDB1296B45818C3CCED18AA134"/>
          </w:pPr>
          <w:r>
            <w:rPr>
              <w:rStyle w:val="PlaceholderText"/>
            </w:rPr>
            <w:t>[Middle name]</w:t>
          </w:r>
        </w:p>
      </w:docPartBody>
    </w:docPart>
    <w:docPart>
      <w:docPartPr>
        <w:name w:val="30EEEC9D75A8CC47878FE480D8215F71"/>
        <w:category>
          <w:name w:val="General"/>
          <w:gallery w:val="placeholder"/>
        </w:category>
        <w:types>
          <w:type w:val="bbPlcHdr"/>
        </w:types>
        <w:behaviors>
          <w:behavior w:val="content"/>
        </w:behaviors>
        <w:guid w:val="{855ED127-DEFF-404C-8021-9EAFA8B174B1}"/>
      </w:docPartPr>
      <w:docPartBody>
        <w:p w:rsidR="001A56BF" w:rsidRDefault="001A56BF">
          <w:pPr>
            <w:pStyle w:val="30EEEC9D75A8CC47878FE480D8215F71"/>
          </w:pPr>
          <w:r>
            <w:rPr>
              <w:rStyle w:val="PlaceholderText"/>
            </w:rPr>
            <w:t>[Last name]</w:t>
          </w:r>
        </w:p>
      </w:docPartBody>
    </w:docPart>
    <w:docPart>
      <w:docPartPr>
        <w:name w:val="7C90C24AF27D9843ABAE56579B9BB74E"/>
        <w:category>
          <w:name w:val="General"/>
          <w:gallery w:val="placeholder"/>
        </w:category>
        <w:types>
          <w:type w:val="bbPlcHdr"/>
        </w:types>
        <w:behaviors>
          <w:behavior w:val="content"/>
        </w:behaviors>
        <w:guid w:val="{1E5CE6B0-1A92-3F41-BD79-DA8135FFF8A7}"/>
      </w:docPartPr>
      <w:docPartBody>
        <w:p w:rsidR="001A56BF" w:rsidRDefault="001A56BF">
          <w:pPr>
            <w:pStyle w:val="7C90C24AF27D9843ABAE56579B9BB74E"/>
          </w:pPr>
          <w:r>
            <w:rPr>
              <w:rStyle w:val="PlaceholderText"/>
            </w:rPr>
            <w:t>[Enter your biography]</w:t>
          </w:r>
        </w:p>
      </w:docPartBody>
    </w:docPart>
    <w:docPart>
      <w:docPartPr>
        <w:name w:val="51E069A7BBA76142B9E52EC607A78B9B"/>
        <w:category>
          <w:name w:val="General"/>
          <w:gallery w:val="placeholder"/>
        </w:category>
        <w:types>
          <w:type w:val="bbPlcHdr"/>
        </w:types>
        <w:behaviors>
          <w:behavior w:val="content"/>
        </w:behaviors>
        <w:guid w:val="{39E43359-196B-7F44-85F5-99F5A8E82BF8}"/>
      </w:docPartPr>
      <w:docPartBody>
        <w:p w:rsidR="001A56BF" w:rsidRDefault="001A56BF">
          <w:pPr>
            <w:pStyle w:val="51E069A7BBA76142B9E52EC607A78B9B"/>
          </w:pPr>
          <w:r>
            <w:rPr>
              <w:rStyle w:val="PlaceholderText"/>
            </w:rPr>
            <w:t>[Enter the institution with which you are affiliated]</w:t>
          </w:r>
        </w:p>
      </w:docPartBody>
    </w:docPart>
    <w:docPart>
      <w:docPartPr>
        <w:name w:val="BE59BDD04D44C343B243A57789E1D071"/>
        <w:category>
          <w:name w:val="General"/>
          <w:gallery w:val="placeholder"/>
        </w:category>
        <w:types>
          <w:type w:val="bbPlcHdr"/>
        </w:types>
        <w:behaviors>
          <w:behavior w:val="content"/>
        </w:behaviors>
        <w:guid w:val="{8EB28AB3-9D99-1B4E-B9DD-6817A4AD0E56}"/>
      </w:docPartPr>
      <w:docPartBody>
        <w:p w:rsidR="001A56BF" w:rsidRDefault="001A56BF">
          <w:pPr>
            <w:pStyle w:val="BE59BDD04D44C343B243A57789E1D071"/>
          </w:pPr>
          <w:r w:rsidRPr="00EF74F7">
            <w:rPr>
              <w:b/>
              <w:color w:val="808080" w:themeColor="background1" w:themeShade="80"/>
            </w:rPr>
            <w:t>[Enter the headword for your article]</w:t>
          </w:r>
        </w:p>
      </w:docPartBody>
    </w:docPart>
    <w:docPart>
      <w:docPartPr>
        <w:name w:val="279C9DA25EB53C4DA719CACED8A44ABC"/>
        <w:category>
          <w:name w:val="General"/>
          <w:gallery w:val="placeholder"/>
        </w:category>
        <w:types>
          <w:type w:val="bbPlcHdr"/>
        </w:types>
        <w:behaviors>
          <w:behavior w:val="content"/>
        </w:behaviors>
        <w:guid w:val="{79E65E24-588A-4045-8578-FAFF0CD0399E}"/>
      </w:docPartPr>
      <w:docPartBody>
        <w:p w:rsidR="001A56BF" w:rsidRDefault="001A56BF">
          <w:pPr>
            <w:pStyle w:val="279C9DA25EB53C4DA719CACED8A44A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307D1CAB3BC042BAF924049876F33E"/>
        <w:category>
          <w:name w:val="General"/>
          <w:gallery w:val="placeholder"/>
        </w:category>
        <w:types>
          <w:type w:val="bbPlcHdr"/>
        </w:types>
        <w:behaviors>
          <w:behavior w:val="content"/>
        </w:behaviors>
        <w:guid w:val="{9757F48A-9AC8-6D4F-BA77-075D89A2207B}"/>
      </w:docPartPr>
      <w:docPartBody>
        <w:p w:rsidR="001A56BF" w:rsidRDefault="001A56BF">
          <w:pPr>
            <w:pStyle w:val="2B307D1CAB3BC042BAF924049876F3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879A75AF6A1D478E514D7BCAD9729C"/>
        <w:category>
          <w:name w:val="General"/>
          <w:gallery w:val="placeholder"/>
        </w:category>
        <w:types>
          <w:type w:val="bbPlcHdr"/>
        </w:types>
        <w:behaviors>
          <w:behavior w:val="content"/>
        </w:behaviors>
        <w:guid w:val="{4E73E864-2C1E-A741-8A8C-FAD8A7B7EC75}"/>
      </w:docPartPr>
      <w:docPartBody>
        <w:p w:rsidR="001A56BF" w:rsidRDefault="001A56BF">
          <w:pPr>
            <w:pStyle w:val="AE879A75AF6A1D478E514D7BCAD972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7A1C3A68B5BD45A9B29808303E6217"/>
        <w:category>
          <w:name w:val="General"/>
          <w:gallery w:val="placeholder"/>
        </w:category>
        <w:types>
          <w:type w:val="bbPlcHdr"/>
        </w:types>
        <w:behaviors>
          <w:behavior w:val="content"/>
        </w:behaviors>
        <w:guid w:val="{66AFFA30-DF1E-B647-8167-985C3801297F}"/>
      </w:docPartPr>
      <w:docPartBody>
        <w:p w:rsidR="001A56BF" w:rsidRDefault="001A56BF">
          <w:pPr>
            <w:pStyle w:val="CD7A1C3A68B5BD45A9B29808303E62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6BF"/>
    <w:rsid w:val="001A56BF"/>
    <w:rsid w:val="001A7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16E95035D33548AE48E7485CBE6D81">
    <w:name w:val="CF16E95035D33548AE48E7485CBE6D81"/>
  </w:style>
  <w:style w:type="paragraph" w:customStyle="1" w:styleId="66F9E7ABBB856E4BA62902F6B8C020EF">
    <w:name w:val="66F9E7ABBB856E4BA62902F6B8C020EF"/>
  </w:style>
  <w:style w:type="paragraph" w:customStyle="1" w:styleId="BB2F5CEDB1296B45818C3CCED18AA134">
    <w:name w:val="BB2F5CEDB1296B45818C3CCED18AA134"/>
  </w:style>
  <w:style w:type="paragraph" w:customStyle="1" w:styleId="30EEEC9D75A8CC47878FE480D8215F71">
    <w:name w:val="30EEEC9D75A8CC47878FE480D8215F71"/>
  </w:style>
  <w:style w:type="paragraph" w:customStyle="1" w:styleId="7C90C24AF27D9843ABAE56579B9BB74E">
    <w:name w:val="7C90C24AF27D9843ABAE56579B9BB74E"/>
  </w:style>
  <w:style w:type="paragraph" w:customStyle="1" w:styleId="51E069A7BBA76142B9E52EC607A78B9B">
    <w:name w:val="51E069A7BBA76142B9E52EC607A78B9B"/>
  </w:style>
  <w:style w:type="paragraph" w:customStyle="1" w:styleId="BE59BDD04D44C343B243A57789E1D071">
    <w:name w:val="BE59BDD04D44C343B243A57789E1D071"/>
  </w:style>
  <w:style w:type="paragraph" w:customStyle="1" w:styleId="279C9DA25EB53C4DA719CACED8A44ABC">
    <w:name w:val="279C9DA25EB53C4DA719CACED8A44ABC"/>
  </w:style>
  <w:style w:type="paragraph" w:customStyle="1" w:styleId="2B307D1CAB3BC042BAF924049876F33E">
    <w:name w:val="2B307D1CAB3BC042BAF924049876F33E"/>
  </w:style>
  <w:style w:type="paragraph" w:customStyle="1" w:styleId="AE879A75AF6A1D478E514D7BCAD9729C">
    <w:name w:val="AE879A75AF6A1D478E514D7BCAD9729C"/>
  </w:style>
  <w:style w:type="paragraph" w:customStyle="1" w:styleId="CD7A1C3A68B5BD45A9B29808303E6217">
    <w:name w:val="CD7A1C3A68B5BD45A9B29808303E6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Cra08</b:Tag>
    <b:SourceType>Book</b:SourceType>
    <b:Guid>{760A5108-D5B7-6D4C-ADB5-DECA7BD82169}</b:Guid>
    <b:Author>
      <b:Author>
        <b:NameList>
          <b:Person>
            <b:Last>Craig</b:Last>
            <b:First>Edward</b:First>
            <b:Middle>Gordon</b:Middle>
          </b:Person>
        </b:NameList>
      </b:Author>
      <b:Editor>
        <b:NameList>
          <b:Person>
            <b:Last>Chamberlain</b:Last>
            <b:First>Franc</b:First>
          </b:Person>
        </b:NameList>
      </b:Editor>
    </b:Author>
    <b:Title>On the Art of the Theatre</b:Title>
    <b:City>London</b:City>
    <b:Publisher>Routledge Theatre Classics</b:Publisher>
    <b:Year>1911, 2008</b:Year>
    <b:RefOrder>1</b:RefOrder>
  </b:Source>
  <b:Source>
    <b:Tag>Inn83</b:Tag>
    <b:SourceType>Book</b:SourceType>
    <b:Guid>{3242EBB9-71EB-D74F-9768-88D7BB918510}</b:Guid>
    <b:Author>
      <b:Author>
        <b:NameList>
          <b:Person>
            <b:Last>Innes</b:Last>
            <b:First>Christopher</b:First>
          </b:Person>
        </b:NameList>
      </b:Author>
    </b:Author>
    <b:Title>Edward Gordon Craig: A Vision of Theatre</b:Title>
    <b:City>London</b:City>
    <b:Publisher>Routledge</b:Publisher>
    <b:Year>1983</b:Year>
    <b:RefOrder>2</b:RefOrder>
  </b:Source>
  <b:Source>
    <b:Tag>Roo77</b:Tag>
    <b:SourceType>Book</b:SourceType>
    <b:Guid>{B3F3E331-987E-E646-8CE7-F6D86C75742D}</b:Guid>
    <b:Author>
      <b:Author>
        <b:NameList>
          <b:Person>
            <b:Last>Rood</b:Last>
            <b:First>Arnold</b:First>
          </b:Person>
        </b:NameList>
      </b:Author>
    </b:Author>
    <b:Title>Gordon Craig on Movement and Dance</b:Title>
    <b:City>New York</b:City>
    <b:Publisher>Dance Horizons</b:Publisher>
    <b:Year>1977</b:Year>
    <b:RefOrder>3</b:RefOrder>
  </b:Source>
  <b:Source>
    <b:Tag>Sen82</b:Tag>
    <b:SourceType>Book</b:SourceType>
    <b:Guid>{63A9351E-CA6C-6146-861D-5FA9782D2AE8}</b:Guid>
    <b:Author>
      <b:Author>
        <b:NameList>
          <b:Person>
            <b:Last>Senelick</b:Last>
            <b:First>Laurence</b:First>
          </b:Person>
        </b:NameList>
      </b:Author>
    </b:Author>
    <b:Title>Gordon Craig's Mosco 'Hamlet': A Reconstruction</b:Title>
    <b:City>Westport</b:City>
    <b:StateProvince>CT</b:StateProvince>
    <b:Publisher>Greenwood</b:Publisher>
    <b:Year>1982</b:Year>
    <b:RefOrder>4</b:RefOrder>
  </b:Source>
  <b:Source>
    <b:Tag>Tax98</b:Tag>
    <b:SourceType>Book</b:SourceType>
    <b:Guid>{3A3C84DE-B513-DF4E-B0EC-2F31273E4DD9}</b:Guid>
    <b:Author>
      <b:Author>
        <b:NameList>
          <b:Person>
            <b:Last>Taxidou</b:Last>
            <b:First>Olga</b:First>
          </b:Person>
        </b:NameList>
      </b:Author>
    </b:Author>
    <b:Title>The Mask: A Periodical Performance by Edward Gordon Craig</b:Title>
    <b:City>London</b:City>
    <b:Publisher>Routledge</b:Publisher>
    <b:Year>1998</b:Year>
    <b:RefOrder>5</b:RefOrder>
  </b:Source>
  <b:Source>
    <b:Tag>Wal83</b:Tag>
    <b:SourceType>Book</b:SourceType>
    <b:Guid>{31062CDD-4F0D-E041-A324-C148C7E8696C}</b:Guid>
    <b:Author>
      <b:Author>
        <b:NameList>
          <b:Person>
            <b:Last>Walton</b:Last>
            <b:First>J.</b:First>
            <b:Middle>Michael</b:Middle>
          </b:Person>
        </b:NameList>
      </b:Author>
    </b:Author>
    <b:Title>Craig on Theatre</b:Title>
    <b:City>London</b:City>
    <b:Publisher>Methuen</b:Publisher>
    <b:Year>1983</b:Year>
    <b:RefOrder>6</b:RefOrder>
  </b:Source>
</b:Sources>
</file>

<file path=customXml/itemProps1.xml><?xml version="1.0" encoding="utf-8"?>
<ds:datastoreItem xmlns:ds="http://schemas.openxmlformats.org/officeDocument/2006/customXml" ds:itemID="{456C223D-5AF8-B04E-B200-45FAD3DB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HD:Users:carolinewinter:1_Templated Entries:++CWinter:Routledge Enyclopedia of Modernism Word Template.dotx</Template>
  <TotalTime>8</TotalTime>
  <Pages>3</Pages>
  <Words>857</Words>
  <Characters>4886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4</cp:revision>
  <dcterms:created xsi:type="dcterms:W3CDTF">2015-08-27T05:22:00Z</dcterms:created>
  <dcterms:modified xsi:type="dcterms:W3CDTF">2015-12-20T03:18:00Z</dcterms:modified>
</cp:coreProperties>
</file>