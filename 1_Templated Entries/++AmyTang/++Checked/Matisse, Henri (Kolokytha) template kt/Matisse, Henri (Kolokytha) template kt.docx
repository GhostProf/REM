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9322B2C" w14:textId="77777777" w:rsidTr="00922950">
        <w:tc>
          <w:tcPr>
            <w:tcW w:w="491" w:type="dxa"/>
            <w:vMerge w:val="restart"/>
            <w:shd w:val="clear" w:color="auto" w:fill="A6A6A6" w:themeFill="background1" w:themeFillShade="A6"/>
            <w:textDirection w:val="btLr"/>
          </w:tcPr>
          <w:p w14:paraId="41D0CAA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0EFEB19D5CAFD4BA4C5A89541493D2F"/>
            </w:placeholder>
            <w:showingPlcHdr/>
            <w:dropDownList>
              <w:listItem w:displayText="Dr." w:value="Dr."/>
              <w:listItem w:displayText="Prof." w:value="Prof."/>
            </w:dropDownList>
          </w:sdtPr>
          <w:sdtEndPr/>
          <w:sdtContent>
            <w:tc>
              <w:tcPr>
                <w:tcW w:w="1259" w:type="dxa"/>
              </w:tcPr>
              <w:p w14:paraId="01FC161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6E37B43430C245ADC174CBC8CCF521"/>
            </w:placeholder>
            <w:text/>
          </w:sdtPr>
          <w:sdtEndPr/>
          <w:sdtContent>
            <w:tc>
              <w:tcPr>
                <w:tcW w:w="2073" w:type="dxa"/>
              </w:tcPr>
              <w:p w14:paraId="3EE8D9AF" w14:textId="77777777" w:rsidR="00B574C9" w:rsidRDefault="00061027" w:rsidP="00061027">
                <w:proofErr w:type="spellStart"/>
                <w:r>
                  <w:t>Chara</w:t>
                </w:r>
                <w:proofErr w:type="spellEnd"/>
              </w:p>
            </w:tc>
          </w:sdtContent>
        </w:sdt>
        <w:sdt>
          <w:sdtPr>
            <w:alias w:val="Middle name"/>
            <w:tag w:val="authorMiddleName"/>
            <w:id w:val="-2076034781"/>
            <w:placeholder>
              <w:docPart w:val="CB98359A2793524BA5AE3DE63B047976"/>
            </w:placeholder>
            <w:showingPlcHdr/>
            <w:text/>
          </w:sdtPr>
          <w:sdtEndPr/>
          <w:sdtContent>
            <w:tc>
              <w:tcPr>
                <w:tcW w:w="2551" w:type="dxa"/>
              </w:tcPr>
              <w:p w14:paraId="05F3DA2F" w14:textId="77777777" w:rsidR="00B574C9" w:rsidRDefault="00B574C9" w:rsidP="00922950">
                <w:r>
                  <w:rPr>
                    <w:rStyle w:val="PlaceholderText"/>
                  </w:rPr>
                  <w:t>[Middle name]</w:t>
                </w:r>
              </w:p>
            </w:tc>
          </w:sdtContent>
        </w:sdt>
        <w:sdt>
          <w:sdtPr>
            <w:alias w:val="Last name"/>
            <w:tag w:val="authorLastName"/>
            <w:id w:val="-1088529830"/>
            <w:placeholder>
              <w:docPart w:val="489E9344314A8245B9404C90BF9BFFA5"/>
            </w:placeholder>
            <w:text/>
          </w:sdtPr>
          <w:sdtEndPr/>
          <w:sdtContent>
            <w:tc>
              <w:tcPr>
                <w:tcW w:w="2642" w:type="dxa"/>
              </w:tcPr>
              <w:p w14:paraId="7705EBC0" w14:textId="77777777" w:rsidR="00B574C9" w:rsidRDefault="00061027" w:rsidP="00061027">
                <w:proofErr w:type="spellStart"/>
                <w:r>
                  <w:t>Kolokytha</w:t>
                </w:r>
                <w:proofErr w:type="spellEnd"/>
              </w:p>
            </w:tc>
          </w:sdtContent>
        </w:sdt>
      </w:tr>
      <w:tr w:rsidR="00B574C9" w14:paraId="746D68F9" w14:textId="77777777" w:rsidTr="001A6A06">
        <w:trPr>
          <w:trHeight w:val="986"/>
        </w:trPr>
        <w:tc>
          <w:tcPr>
            <w:tcW w:w="491" w:type="dxa"/>
            <w:vMerge/>
            <w:shd w:val="clear" w:color="auto" w:fill="A6A6A6" w:themeFill="background1" w:themeFillShade="A6"/>
          </w:tcPr>
          <w:p w14:paraId="54AF0BBA" w14:textId="77777777" w:rsidR="00B574C9" w:rsidRPr="001A6A06" w:rsidRDefault="00B574C9" w:rsidP="00CF1542">
            <w:pPr>
              <w:jc w:val="center"/>
              <w:rPr>
                <w:b/>
                <w:color w:val="FFFFFF" w:themeColor="background1"/>
              </w:rPr>
            </w:pPr>
          </w:p>
        </w:tc>
        <w:sdt>
          <w:sdtPr>
            <w:alias w:val="Biography"/>
            <w:tag w:val="authorBiography"/>
            <w:id w:val="938807824"/>
            <w:placeholder>
              <w:docPart w:val="D8421EAFC3AA764B8B662520234FBCDC"/>
            </w:placeholder>
            <w:showingPlcHdr/>
          </w:sdtPr>
          <w:sdtEndPr/>
          <w:sdtContent>
            <w:tc>
              <w:tcPr>
                <w:tcW w:w="8525" w:type="dxa"/>
                <w:gridSpan w:val="4"/>
              </w:tcPr>
              <w:p w14:paraId="5A61C91E" w14:textId="77777777" w:rsidR="00B574C9" w:rsidRDefault="00B574C9" w:rsidP="00922950">
                <w:r>
                  <w:rPr>
                    <w:rStyle w:val="PlaceholderText"/>
                  </w:rPr>
                  <w:t>[Enter your biography]</w:t>
                </w:r>
              </w:p>
            </w:tc>
          </w:sdtContent>
        </w:sdt>
      </w:tr>
      <w:tr w:rsidR="00B574C9" w14:paraId="1B09B6B6" w14:textId="77777777" w:rsidTr="001A6A06">
        <w:trPr>
          <w:trHeight w:val="986"/>
        </w:trPr>
        <w:tc>
          <w:tcPr>
            <w:tcW w:w="491" w:type="dxa"/>
            <w:vMerge/>
            <w:shd w:val="clear" w:color="auto" w:fill="A6A6A6" w:themeFill="background1" w:themeFillShade="A6"/>
          </w:tcPr>
          <w:p w14:paraId="246119EF" w14:textId="77777777" w:rsidR="00B574C9" w:rsidRPr="001A6A06" w:rsidRDefault="00B574C9" w:rsidP="00CF1542">
            <w:pPr>
              <w:jc w:val="center"/>
              <w:rPr>
                <w:b/>
                <w:color w:val="FFFFFF" w:themeColor="background1"/>
              </w:rPr>
            </w:pPr>
          </w:p>
        </w:tc>
        <w:sdt>
          <w:sdtPr>
            <w:alias w:val="Affiliation"/>
            <w:tag w:val="affiliation"/>
            <w:id w:val="2012937915"/>
            <w:placeholder>
              <w:docPart w:val="E3881142522F8043B6B1ADD25956000A"/>
            </w:placeholder>
            <w:showingPlcHdr/>
            <w:text/>
          </w:sdtPr>
          <w:sdtEndPr/>
          <w:sdtContent>
            <w:tc>
              <w:tcPr>
                <w:tcW w:w="8525" w:type="dxa"/>
                <w:gridSpan w:val="4"/>
              </w:tcPr>
              <w:p w14:paraId="3C2CBADE" w14:textId="77777777" w:rsidR="00B574C9" w:rsidRDefault="00B574C9" w:rsidP="00B574C9">
                <w:r>
                  <w:rPr>
                    <w:rStyle w:val="PlaceholderText"/>
                  </w:rPr>
                  <w:t>[Enter the institution with which you are affiliated]</w:t>
                </w:r>
              </w:p>
            </w:tc>
          </w:sdtContent>
        </w:sdt>
      </w:tr>
    </w:tbl>
    <w:p w14:paraId="5EB312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0456DF" w14:textId="77777777" w:rsidTr="00244BB0">
        <w:tc>
          <w:tcPr>
            <w:tcW w:w="9016" w:type="dxa"/>
            <w:shd w:val="clear" w:color="auto" w:fill="A6A6A6" w:themeFill="background1" w:themeFillShade="A6"/>
            <w:tcMar>
              <w:top w:w="113" w:type="dxa"/>
              <w:bottom w:w="113" w:type="dxa"/>
            </w:tcMar>
          </w:tcPr>
          <w:p w14:paraId="16D3BC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0DD5F7" w14:textId="77777777" w:rsidTr="003F0D73">
        <w:sdt>
          <w:sdtPr>
            <w:alias w:val="Article headword"/>
            <w:tag w:val="articleHeadword"/>
            <w:id w:val="-361440020"/>
            <w:placeholder>
              <w:docPart w:val="52720B33CD5F1D478EA5F4C453B2CE11"/>
            </w:placeholder>
            <w:text/>
          </w:sdtPr>
          <w:sdtEndPr/>
          <w:sdtContent>
            <w:tc>
              <w:tcPr>
                <w:tcW w:w="9016" w:type="dxa"/>
                <w:tcMar>
                  <w:top w:w="113" w:type="dxa"/>
                  <w:bottom w:w="113" w:type="dxa"/>
                </w:tcMar>
              </w:tcPr>
              <w:p w14:paraId="45858360" w14:textId="121A91B4" w:rsidR="003F0D73" w:rsidRPr="00061027" w:rsidRDefault="00296FD3" w:rsidP="00296FD3">
                <w:r>
                  <w:rPr>
                    <w:rFonts w:eastAsia="Times New Roman" w:cs="Times New Roman"/>
                    <w:lang w:eastAsia="el-GR"/>
                  </w:rPr>
                  <w:t>Matisse, Henri</w:t>
                </w:r>
                <w:r w:rsidR="00061027" w:rsidRPr="00061027">
                  <w:rPr>
                    <w:rFonts w:eastAsia="Times New Roman" w:cs="Times New Roman"/>
                    <w:lang w:eastAsia="el-GR"/>
                  </w:rPr>
                  <w:t xml:space="preserve"> (1869-1954)</w:t>
                </w:r>
              </w:p>
            </w:tc>
          </w:sdtContent>
        </w:sdt>
      </w:tr>
      <w:tr w:rsidR="00464699" w14:paraId="28C74B47" w14:textId="77777777" w:rsidTr="00061027">
        <w:sdt>
          <w:sdtPr>
            <w:alias w:val="Variant headwords"/>
            <w:tag w:val="variantHeadwords"/>
            <w:id w:val="173464402"/>
            <w:placeholder>
              <w:docPart w:val="B1B76C1A43737647B4A1EEB215037CF5"/>
            </w:placeholder>
          </w:sdtPr>
          <w:sdtEndPr/>
          <w:sdtContent>
            <w:tc>
              <w:tcPr>
                <w:tcW w:w="9016" w:type="dxa"/>
                <w:tcMar>
                  <w:top w:w="113" w:type="dxa"/>
                  <w:bottom w:w="113" w:type="dxa"/>
                </w:tcMar>
              </w:tcPr>
              <w:p w14:paraId="63D62145" w14:textId="7FD0572E" w:rsidR="00464699" w:rsidRDefault="00296FD3" w:rsidP="00464699">
                <w:r w:rsidRPr="00061027">
                  <w:rPr>
                    <w:rFonts w:eastAsia="Times New Roman" w:cs="Times New Roman"/>
                    <w:lang w:eastAsia="el-GR"/>
                  </w:rPr>
                  <w:t xml:space="preserve">Emile </w:t>
                </w:r>
                <w:proofErr w:type="spellStart"/>
                <w:r w:rsidRPr="00061027">
                  <w:rPr>
                    <w:rFonts w:eastAsia="Times New Roman" w:cs="Times New Roman"/>
                    <w:lang w:eastAsia="el-GR"/>
                  </w:rPr>
                  <w:t>Benoît</w:t>
                </w:r>
                <w:proofErr w:type="spellEnd"/>
              </w:p>
            </w:tc>
          </w:sdtContent>
        </w:sdt>
      </w:tr>
      <w:tr w:rsidR="00E85A05" w14:paraId="0B06052C" w14:textId="77777777" w:rsidTr="003F0D73">
        <w:sdt>
          <w:sdtPr>
            <w:alias w:val="Abstract"/>
            <w:tag w:val="abstract"/>
            <w:id w:val="-635871867"/>
            <w:placeholder>
              <w:docPart w:val="515772AEB5E2C24088C460EC136E73D6"/>
            </w:placeholder>
          </w:sdtPr>
          <w:sdtEndPr/>
          <w:sdtContent>
            <w:tc>
              <w:tcPr>
                <w:tcW w:w="9016" w:type="dxa"/>
                <w:tcMar>
                  <w:top w:w="113" w:type="dxa"/>
                  <w:bottom w:w="113" w:type="dxa"/>
                </w:tcMar>
              </w:tcPr>
              <w:p w14:paraId="009FBC43" w14:textId="77777777" w:rsidR="00E85A05" w:rsidRDefault="00061027" w:rsidP="00E85A05">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Gustave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xml:space="preserve">, 1905-6).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tc>
          </w:sdtContent>
        </w:sdt>
      </w:tr>
      <w:tr w:rsidR="003F0D73" w14:paraId="66C1DEB6" w14:textId="77777777" w:rsidTr="003F0D73">
        <w:sdt>
          <w:sdtPr>
            <w:alias w:val="Article text"/>
            <w:tag w:val="articleText"/>
            <w:id w:val="634067588"/>
            <w:placeholder>
              <w:docPart w:val="4B2003275246A34C953925B7566B9DD0"/>
            </w:placeholder>
          </w:sdtPr>
          <w:sdtEndPr/>
          <w:sdtContent>
            <w:tc>
              <w:tcPr>
                <w:tcW w:w="9016" w:type="dxa"/>
                <w:tcMar>
                  <w:top w:w="113" w:type="dxa"/>
                  <w:bottom w:w="113" w:type="dxa"/>
                </w:tcMar>
              </w:tcPr>
              <w:p w14:paraId="0101309F" w14:textId="77777777" w:rsidR="00061027" w:rsidRDefault="00061027" w:rsidP="00061027">
                <w:r>
                  <w:t xml:space="preserve">Henri Matisse is a key figure in French modernism and is considered to be the most influential colourist of twentieth-century art. A French painter, sculptor, and printmaker, Matisse studied painting in Paris at the </w:t>
                </w:r>
                <w:proofErr w:type="spellStart"/>
                <w:r>
                  <w:t>École</w:t>
                </w:r>
                <w:proofErr w:type="spellEnd"/>
                <w:r>
                  <w:t xml:space="preserve"> des Beaux Arts under Gustave Moreau, the </w:t>
                </w:r>
                <w:proofErr w:type="spellStart"/>
                <w:r>
                  <w:t>École</w:t>
                </w:r>
                <w:proofErr w:type="spellEnd"/>
                <w:r>
                  <w:t xml:space="preserve"> des Arts </w:t>
                </w:r>
                <w:proofErr w:type="spellStart"/>
                <w:r w:rsidRPr="00B130A5">
                  <w:t>Décoratifs</w:t>
                </w:r>
                <w:proofErr w:type="spellEnd"/>
                <w:r>
                  <w:t xml:space="preserve"> and the </w:t>
                </w:r>
                <w:proofErr w:type="spellStart"/>
                <w:r w:rsidRPr="00B130A5">
                  <w:t>Académie</w:t>
                </w:r>
                <w:proofErr w:type="spellEnd"/>
                <w:r>
                  <w:t xml:space="preserve"> Julian under W.A. </w:t>
                </w:r>
                <w:proofErr w:type="spellStart"/>
                <w:r>
                  <w:t>Bouguereau</w:t>
                </w:r>
                <w:proofErr w:type="spellEnd"/>
                <w:r>
                  <w:t>. Matisse’s early paintings demonstrate a dark, sombre, and dull palette and a naturalist approach to his selected themes (</w:t>
                </w:r>
                <w:r w:rsidRPr="0091151F">
                  <w:rPr>
                    <w:i/>
                  </w:rPr>
                  <w:t xml:space="preserve">La </w:t>
                </w:r>
                <w:proofErr w:type="spellStart"/>
                <w:r w:rsidRPr="0091151F">
                  <w:rPr>
                    <w:i/>
                  </w:rPr>
                  <w:t>liseuse</w:t>
                </w:r>
                <w:proofErr w:type="spellEnd"/>
                <w:r>
                  <w:t>, 1894). This progressively gave way to more vivid pure colours (</w:t>
                </w:r>
                <w:r w:rsidRPr="0060455C">
                  <w:rPr>
                    <w:i/>
                  </w:rPr>
                  <w:t>Still Life with Oranges</w:t>
                </w:r>
                <w:r>
                  <w:t xml:space="preserve">, 1899; </w:t>
                </w:r>
                <w:proofErr w:type="spellStart"/>
                <w:r w:rsidRPr="00167855">
                  <w:rPr>
                    <w:i/>
                  </w:rPr>
                  <w:t>Académie</w:t>
                </w:r>
                <w:proofErr w:type="spellEnd"/>
                <w:r w:rsidRPr="0091151F">
                  <w:rPr>
                    <w:i/>
                  </w:rPr>
                  <w:t xml:space="preserve"> </w:t>
                </w:r>
                <w:proofErr w:type="spellStart"/>
                <w:r w:rsidRPr="0091151F">
                  <w:rPr>
                    <w:i/>
                  </w:rPr>
                  <w:t>bleue</w:t>
                </w:r>
                <w:proofErr w:type="spellEnd"/>
                <w:r>
                  <w:t>, 1899-1900) and impressionist execution (</w:t>
                </w:r>
                <w:r w:rsidRPr="0060455C">
                  <w:rPr>
                    <w:i/>
                  </w:rPr>
                  <w:t>Study of a</w:t>
                </w:r>
                <w:r>
                  <w:t xml:space="preserve"> </w:t>
                </w:r>
                <w:r w:rsidRPr="0060455C">
                  <w:rPr>
                    <w:i/>
                  </w:rPr>
                  <w:t>Nu</w:t>
                </w:r>
                <w:r>
                  <w:rPr>
                    <w:i/>
                  </w:rPr>
                  <w:t>d</w:t>
                </w:r>
                <w:r w:rsidRPr="0060455C">
                  <w:rPr>
                    <w:i/>
                  </w:rPr>
                  <w:t>e</w:t>
                </w:r>
                <w:r>
                  <w:t>, 1899). In 1903, Matisse began to use intense pure colours, marking a break with both naturalist and impressionist traditions (</w:t>
                </w:r>
                <w:r w:rsidRPr="00167855">
                  <w:rPr>
                    <w:i/>
                  </w:rPr>
                  <w:t xml:space="preserve">Portrait </w:t>
                </w:r>
                <w:proofErr w:type="spellStart"/>
                <w:r w:rsidRPr="003C6C14">
                  <w:rPr>
                    <w:i/>
                  </w:rPr>
                  <w:t>d’André</w:t>
                </w:r>
                <w:proofErr w:type="spellEnd"/>
                <w:r w:rsidRPr="00167855">
                  <w:rPr>
                    <w:i/>
                  </w:rPr>
                  <w:t xml:space="preserve"> Derain</w:t>
                </w:r>
                <w:r>
                  <w:t>, 1905). He inaugurated a new style that contemporary critics named Fauvism (</w:t>
                </w:r>
                <w:r w:rsidRPr="0060455C">
                  <w:rPr>
                    <w:i/>
                  </w:rPr>
                  <w:t>Le Bonheur de vivre</w:t>
                </w:r>
                <w:r>
                  <w:t xml:space="preserve">, 1905-6). From the early 1920s, Matisse enjoyed a worldwide reputation, being famous both for his masterfully coloured compositions and for the joyful atmosphere of his works, which became the hallmark of his overall artistic production. Works by Matisse can be found in most museums of modern art around the world in addition to primary displays at the Museum Matisse in Nice and in his birthplace, Le </w:t>
                </w:r>
                <w:proofErr w:type="spellStart"/>
                <w:r>
                  <w:t>Cateau</w:t>
                </w:r>
                <w:proofErr w:type="spellEnd"/>
                <w:r>
                  <w:t xml:space="preserve"> </w:t>
                </w:r>
                <w:proofErr w:type="spellStart"/>
                <w:r>
                  <w:t>Cambrésis</w:t>
                </w:r>
                <w:proofErr w:type="spellEnd"/>
                <w:r>
                  <w:t>.</w:t>
                </w:r>
              </w:p>
              <w:p w14:paraId="25B2F541" w14:textId="77777777" w:rsidR="00061027" w:rsidRDefault="00061027" w:rsidP="00061027"/>
              <w:p w14:paraId="5D778442" w14:textId="77777777" w:rsidR="00061027" w:rsidRPr="00894ABB" w:rsidRDefault="00061027" w:rsidP="00061027">
                <w:pPr>
                  <w:pStyle w:val="Heading1"/>
                  <w:outlineLvl w:val="0"/>
                </w:pPr>
                <w:r>
                  <w:t>Painting</w:t>
                </w:r>
              </w:p>
              <w:p w14:paraId="4D19CA2B" w14:textId="77777777" w:rsidR="00061027" w:rsidRDefault="00061027" w:rsidP="00061027"/>
              <w:p w14:paraId="716DA690" w14:textId="77777777" w:rsidR="00061027" w:rsidRDefault="00061027" w:rsidP="00061027">
                <w:r>
                  <w:t xml:space="preserve">The influence of Paul Cézanne is evident in the artist’s early work and, in particular, through his conception of space, light and form. Persian miniatures and Japanese prints influenced Matisse, </w:t>
                </w:r>
                <w:r>
                  <w:lastRenderedPageBreak/>
                  <w:t xml:space="preserve">and he studied African art with great interest (see, for example, </w:t>
                </w:r>
                <w:r w:rsidRPr="00D164CB">
                  <w:rPr>
                    <w:i/>
                  </w:rPr>
                  <w:t>Nu debut</w:t>
                </w:r>
                <w:r>
                  <w:t>, 1907) at the end of the first decade of the century. His interior spaces (</w:t>
                </w:r>
                <w:r w:rsidRPr="00D74CAC">
                  <w:rPr>
                    <w:i/>
                  </w:rPr>
                  <w:t>Harmony in Red</w:t>
                </w:r>
                <w:r>
                  <w:t>, 1908) and painted odalisques (</w:t>
                </w:r>
                <w:r w:rsidRPr="00702AD5">
                  <w:rPr>
                    <w:i/>
                  </w:rPr>
                  <w:t>Reclining Odalisque</w:t>
                </w:r>
                <w:r>
                  <w:t xml:space="preserve">, 1926) owe much to his admiration for the Asian art and textiles then exerting considerable influence over </w:t>
                </w:r>
                <w:proofErr w:type="spellStart"/>
                <w:r>
                  <w:t>Eurpoean</w:t>
                </w:r>
                <w:proofErr w:type="spellEnd"/>
                <w:r>
                  <w:t xml:space="preserve"> decorative artists. Matisse’s art also has Symbolist overtones (</w:t>
                </w:r>
                <w:r w:rsidRPr="007F7F26">
                  <w:rPr>
                    <w:i/>
                  </w:rPr>
                  <w:t xml:space="preserve">La </w:t>
                </w:r>
                <w:proofErr w:type="spellStart"/>
                <w:r w:rsidRPr="007F7F26">
                  <w:rPr>
                    <w:i/>
                  </w:rPr>
                  <w:t>Danse</w:t>
                </w:r>
                <w:proofErr w:type="spellEnd"/>
                <w:r>
                  <w:t xml:space="preserve">, 1910) implying the influence of his tutor, Gustave Moreau. </w:t>
                </w:r>
              </w:p>
              <w:p w14:paraId="169BE571" w14:textId="77777777" w:rsidR="00061027" w:rsidRDefault="00061027" w:rsidP="00061027"/>
              <w:p w14:paraId="75BDCEBA" w14:textId="77777777" w:rsidR="00A161F1" w:rsidRDefault="00A161F1" w:rsidP="00061027">
                <w:r>
                  <w:t>File: MatisseBonheurDeVivre.jpg</w:t>
                </w:r>
              </w:p>
              <w:p w14:paraId="0DB0BBFF" w14:textId="77777777" w:rsidR="00A161F1" w:rsidRPr="00F36937" w:rsidRDefault="00A161F1" w:rsidP="00A161F1">
                <w:pPr>
                  <w:pStyle w:val="Caption"/>
                </w:pPr>
                <w:r>
                  <w:t xml:space="preserve">Figure </w:t>
                </w:r>
                <w:fldSimple w:instr=" SEQ Figure \* ARABIC ">
                  <w:r>
                    <w:rPr>
                      <w:noProof/>
                    </w:rPr>
                    <w:t>1</w:t>
                  </w:r>
                </w:fldSimple>
                <w:r>
                  <w:t xml:space="preserve"> </w:t>
                </w:r>
                <w:r>
                  <w:rPr>
                    <w:i/>
                  </w:rPr>
                  <w:t>Le Bonheur de vivre</w:t>
                </w:r>
                <w:r>
                  <w:t xml:space="preserve"> (</w:t>
                </w:r>
                <w:r>
                  <w:rPr>
                    <w:i/>
                  </w:rPr>
                  <w:t>The Joy of Life</w:t>
                </w:r>
                <w:r>
                  <w:t>), oil on canvas, 1905-06, Barnes Foundation, Merion.</w:t>
                </w:r>
              </w:p>
              <w:p w14:paraId="5028D404" w14:textId="77777777" w:rsidR="00A161F1" w:rsidRDefault="00A161F1" w:rsidP="00061027">
                <w:r>
                  <w:t xml:space="preserve">Source: </w:t>
                </w:r>
                <w:r w:rsidRPr="00A161F1">
                  <w:t>https://en.wikipedia.org/wiki/File:Bonheur_Matisse.jpg</w:t>
                </w:r>
              </w:p>
              <w:p w14:paraId="495A8800" w14:textId="77777777" w:rsidR="00A161F1" w:rsidRDefault="00A161F1" w:rsidP="00061027"/>
              <w:p w14:paraId="31204D14" w14:textId="77777777" w:rsidR="00061027" w:rsidRDefault="00061027" w:rsidP="00061027">
                <w:r>
                  <w:t>In the mid-1930s, the artist attempted to simplify his technique; subsequently, he introduced the so-called ‘paper cut-outs’ (</w:t>
                </w:r>
                <w:proofErr w:type="spellStart"/>
                <w:r w:rsidRPr="00DA2A71">
                  <w:rPr>
                    <w:i/>
                  </w:rPr>
                  <w:t>papiers</w:t>
                </w:r>
                <w:proofErr w:type="spellEnd"/>
                <w:r w:rsidRPr="00DA2A71">
                  <w:rPr>
                    <w:i/>
                  </w:rPr>
                  <w:t xml:space="preserve"> </w:t>
                </w:r>
                <w:proofErr w:type="spellStart"/>
                <w:r w:rsidRPr="00DA2A71">
                  <w:rPr>
                    <w:i/>
                  </w:rPr>
                  <w:t>découpés</w:t>
                </w:r>
                <w:proofErr w:type="spellEnd"/>
                <w:r>
                  <w:t xml:space="preserve">), which he used in order to replace the drawing on the coloured surfaces of his works, resulting in a collage-like composition. In collaboration with the Parisian art critic and editor, </w:t>
                </w:r>
                <w:proofErr w:type="spellStart"/>
                <w:r>
                  <w:t>Tériade</w:t>
                </w:r>
                <w:proofErr w:type="spellEnd"/>
                <w:r>
                  <w:t xml:space="preserve"> (</w:t>
                </w:r>
                <w:proofErr w:type="spellStart"/>
                <w:r>
                  <w:rPr>
                    <w:rStyle w:val="st"/>
                  </w:rPr>
                  <w:t>Stratis</w:t>
                </w:r>
                <w:proofErr w:type="spellEnd"/>
                <w:r>
                  <w:rPr>
                    <w:rStyle w:val="st"/>
                  </w:rPr>
                  <w:t xml:space="preserve"> </w:t>
                </w:r>
                <w:proofErr w:type="spellStart"/>
                <w:r>
                  <w:rPr>
                    <w:rStyle w:val="st"/>
                  </w:rPr>
                  <w:t>Eleftheriades</w:t>
                </w:r>
                <w:proofErr w:type="spellEnd"/>
                <w:r>
                  <w:rPr>
                    <w:rStyle w:val="st"/>
                    <w:lang w:val="en-US"/>
                  </w:rPr>
                  <w:t>)</w:t>
                </w:r>
                <w:r>
                  <w:t xml:space="preserve">, he perfected this technique facilitating the reproduction of these works in several luxurious </w:t>
                </w:r>
                <w:r w:rsidRPr="00B004F8">
                  <w:rPr>
                    <w:i/>
                  </w:rPr>
                  <w:t xml:space="preserve">livres </w:t>
                </w:r>
                <w:proofErr w:type="spellStart"/>
                <w:r w:rsidRPr="00B004F8">
                  <w:rPr>
                    <w:i/>
                  </w:rPr>
                  <w:t>d’artistes</w:t>
                </w:r>
                <w:proofErr w:type="spellEnd"/>
                <w:r>
                  <w:rPr>
                    <w:i/>
                  </w:rPr>
                  <w:t xml:space="preserve"> </w:t>
                </w:r>
                <w:r w:rsidRPr="0014254D">
                  <w:t xml:space="preserve">(artists’ books) </w:t>
                </w:r>
                <w:r>
                  <w:t xml:space="preserve">published after the end of the Second World War. The most representative illustrated book of Matisse’s mature style is </w:t>
                </w:r>
                <w:r w:rsidRPr="00B004F8">
                  <w:rPr>
                    <w:i/>
                  </w:rPr>
                  <w:t>Jazz</w:t>
                </w:r>
                <w:r>
                  <w:t xml:space="preserve"> (1947), edited by </w:t>
                </w:r>
                <w:proofErr w:type="spellStart"/>
                <w:r>
                  <w:t>Tériade</w:t>
                </w:r>
                <w:proofErr w:type="spellEnd"/>
                <w:r>
                  <w:t xml:space="preserve">, which reproduces about one hundred colour prints. </w:t>
                </w:r>
              </w:p>
              <w:p w14:paraId="3F39D361" w14:textId="77777777" w:rsidR="00061027" w:rsidRDefault="00061027" w:rsidP="00061027"/>
              <w:p w14:paraId="286F0549" w14:textId="77777777" w:rsidR="00061027" w:rsidRPr="00894ABB" w:rsidRDefault="00061027" w:rsidP="00061027">
                <w:pPr>
                  <w:pStyle w:val="Heading1"/>
                  <w:outlineLvl w:val="0"/>
                </w:pPr>
                <w:r>
                  <w:t>Sculpture</w:t>
                </w:r>
              </w:p>
              <w:p w14:paraId="462A7B37" w14:textId="77777777" w:rsidR="00061027" w:rsidRDefault="00061027" w:rsidP="00061027"/>
              <w:p w14:paraId="66C5C193" w14:textId="77777777" w:rsidR="00061027" w:rsidRDefault="00061027" w:rsidP="00061027">
                <w:r>
                  <w:t xml:space="preserve">Matisse’s sculptural work, enumerating approximately eighty pieces, is considerably overshadowed by his paintings, but played an important role in the shaping of his painterly style. The artist admitted that he sculpted as a painter and used this medium to better understand pictorial problems during the creative process. Matisse created over half of his sculptural works from 1900 to 1909. Subsequently, his production became intermittent. His interest in sculpture is evident in his relatively late decision to attend courses at the </w:t>
                </w:r>
                <w:proofErr w:type="spellStart"/>
                <w:r>
                  <w:t>Ecole</w:t>
                </w:r>
                <w:proofErr w:type="spellEnd"/>
                <w:r>
                  <w:t xml:space="preserve"> </w:t>
                </w:r>
                <w:proofErr w:type="spellStart"/>
                <w:r>
                  <w:t>communale</w:t>
                </w:r>
                <w:proofErr w:type="spellEnd"/>
                <w:r>
                  <w:t xml:space="preserve"> de la </w:t>
                </w:r>
                <w:proofErr w:type="spellStart"/>
                <w:r>
                  <w:t>ville</w:t>
                </w:r>
                <w:proofErr w:type="spellEnd"/>
                <w:r>
                  <w:t xml:space="preserve"> de Paris, producing a copy after the cast of </w:t>
                </w:r>
                <w:r w:rsidRPr="00761033">
                  <w:rPr>
                    <w:i/>
                  </w:rPr>
                  <w:t>Jaguar Devouring a Hare</w:t>
                </w:r>
                <w:r>
                  <w:t xml:space="preserve"> (1899-1901) by Antoine-Louis </w:t>
                </w:r>
                <w:proofErr w:type="spellStart"/>
                <w:r>
                  <w:t>Barye</w:t>
                </w:r>
                <w:proofErr w:type="spellEnd"/>
                <w:r>
                  <w:t xml:space="preserve">. This piece was Matisse’s first and only work that treated a violent and bestial scene characterised by strenuous movement. Although denying Rodin’s immediate influence on his work, the artist purchased a Rodin plaster bust as early as 1899. Matisse also hired an aged female model that formerly posed for Rodin to pose for </w:t>
                </w:r>
                <w:r w:rsidRPr="00052630">
                  <w:rPr>
                    <w:i/>
                  </w:rPr>
                  <w:t xml:space="preserve">The Serf </w:t>
                </w:r>
                <w:r>
                  <w:t>(1900-3).</w:t>
                </w:r>
              </w:p>
              <w:p w14:paraId="4BA00103" w14:textId="77777777" w:rsidR="00061027" w:rsidRDefault="00061027" w:rsidP="00061027"/>
              <w:p w14:paraId="5453BD69" w14:textId="77777777" w:rsidR="00061027" w:rsidRDefault="00061027" w:rsidP="00061027">
                <w:r>
                  <w:t xml:space="preserve">The spiralling rhythm of </w:t>
                </w:r>
                <w:r w:rsidRPr="00882093">
                  <w:rPr>
                    <w:i/>
                  </w:rPr>
                  <w:t>Madeleine I</w:t>
                </w:r>
                <w:r>
                  <w:t xml:space="preserve"> and </w:t>
                </w:r>
                <w:r w:rsidRPr="00882093">
                  <w:rPr>
                    <w:i/>
                  </w:rPr>
                  <w:t>II</w:t>
                </w:r>
                <w:r>
                  <w:t xml:space="preserve"> (1901 and 1903) reveals his admiration for the </w:t>
                </w:r>
                <w:r w:rsidRPr="00882093">
                  <w:rPr>
                    <w:i/>
                  </w:rPr>
                  <w:t>arabesque</w:t>
                </w:r>
                <w:r>
                  <w:t>. Despite his interest in primitive art – African carvings in particular – Matisse linked his sculptural production to the Renaissance tradition. The artist, however, differentiated his style from that of Aristide Maillol since he was no longer concerned with the volume of his creations, a fact that is also evident in his paintings. Unlike Rodin, he avoided loading his works with literary connotations. Most of Matisse’s sculptures, in principle, lack the element of narration as well as the sense of movement.</w:t>
                </w:r>
              </w:p>
              <w:p w14:paraId="2B963F82" w14:textId="77777777" w:rsidR="00061027" w:rsidRDefault="00061027" w:rsidP="00061027"/>
              <w:p w14:paraId="3E0F3A50" w14:textId="77777777" w:rsidR="00061027" w:rsidRDefault="00061027" w:rsidP="00061027">
                <w:r>
                  <w:t xml:space="preserve">Matisse’s casts demonstrate the use of ancient techniques such as sand moulding and lost wax casting. Following his painting style, the artist’s sculptural forms were considerably simplified after 1916. The most transparent demonstration of his evolution in style is to be traced in the </w:t>
                </w:r>
                <w:r w:rsidRPr="00B84311">
                  <w:rPr>
                    <w:i/>
                  </w:rPr>
                  <w:t>Back</w:t>
                </w:r>
                <w:r>
                  <w:t xml:space="preserve"> (I-IV) plaster reliefs elaborated between 1909 and 1930. This monumental scale series was subsequently cast in bronze, showing the back view of a woman concealing her face. Matisse’s interest in relief sculpture is a demonstration of his treatment of sculpture from a painter’s perspective. </w:t>
                </w:r>
              </w:p>
              <w:p w14:paraId="693CF1F7" w14:textId="77777777" w:rsidR="00061027" w:rsidRDefault="00061027" w:rsidP="00061027">
                <w:pPr>
                  <w:jc w:val="both"/>
                  <w:rPr>
                    <w:b/>
                  </w:rPr>
                </w:pPr>
              </w:p>
              <w:p w14:paraId="621B87F1" w14:textId="77777777" w:rsidR="00061027" w:rsidRDefault="00061027" w:rsidP="00061027">
                <w:pPr>
                  <w:pStyle w:val="Heading1"/>
                  <w:outlineLvl w:val="0"/>
                </w:pPr>
                <w:r>
                  <w:lastRenderedPageBreak/>
                  <w:t>Graphic Work</w:t>
                </w:r>
              </w:p>
              <w:p w14:paraId="553B0204" w14:textId="77777777" w:rsidR="00061027" w:rsidRDefault="00061027" w:rsidP="00061027">
                <w:pPr>
                  <w:jc w:val="both"/>
                  <w:rPr>
                    <w:b/>
                  </w:rPr>
                </w:pPr>
              </w:p>
              <w:p w14:paraId="53C928A5" w14:textId="77777777" w:rsidR="00061027" w:rsidRDefault="00061027" w:rsidP="00061027">
                <w:r>
                  <w:t>Matisse produced an important number of prints and drawings throughout his career. Most of them constitute commissioned works by several publishers (</w:t>
                </w:r>
                <w:proofErr w:type="spellStart"/>
                <w:r>
                  <w:t>Skira</w:t>
                </w:r>
                <w:proofErr w:type="spellEnd"/>
                <w:r>
                  <w:t xml:space="preserve">, </w:t>
                </w:r>
                <w:proofErr w:type="spellStart"/>
                <w:r>
                  <w:t>Tériade</w:t>
                </w:r>
                <w:proofErr w:type="spellEnd"/>
                <w:r>
                  <w:t xml:space="preserve">, </w:t>
                </w:r>
                <w:proofErr w:type="spellStart"/>
                <w:r>
                  <w:t>Maeght</w:t>
                </w:r>
                <w:proofErr w:type="spellEnd"/>
                <w:r>
                  <w:t xml:space="preserve">) and were used to illustrate a series of collectors’ books. His most important book illustrations are mostly for works of poetry, including </w:t>
                </w:r>
                <w:r w:rsidRPr="00D17C0E">
                  <w:rPr>
                    <w:i/>
                  </w:rPr>
                  <w:t xml:space="preserve">Les Jockeys </w:t>
                </w:r>
                <w:proofErr w:type="spellStart"/>
                <w:r w:rsidRPr="00D17C0E">
                  <w:rPr>
                    <w:i/>
                  </w:rPr>
                  <w:t>Camouflés</w:t>
                </w:r>
                <w:proofErr w:type="spellEnd"/>
                <w:r>
                  <w:t xml:space="preserve"> by Pierre </w:t>
                </w:r>
                <w:proofErr w:type="spellStart"/>
                <w:r>
                  <w:t>Reverdy</w:t>
                </w:r>
                <w:proofErr w:type="spellEnd"/>
                <w:r>
                  <w:t xml:space="preserve"> (drawings, 1918), the </w:t>
                </w:r>
                <w:proofErr w:type="spellStart"/>
                <w:r w:rsidRPr="00851903">
                  <w:rPr>
                    <w:i/>
                  </w:rPr>
                  <w:t>Poésies</w:t>
                </w:r>
                <w:proofErr w:type="spellEnd"/>
                <w:r>
                  <w:t xml:space="preserve"> by </w:t>
                </w:r>
                <w:proofErr w:type="spellStart"/>
                <w:r w:rsidRPr="009473B3">
                  <w:t>Stéphane</w:t>
                </w:r>
                <w:proofErr w:type="spellEnd"/>
                <w:r>
                  <w:t xml:space="preserve"> </w:t>
                </w:r>
                <w:proofErr w:type="spellStart"/>
                <w:r>
                  <w:t>Mallarm</w:t>
                </w:r>
                <w:r w:rsidRPr="009473B3">
                  <w:t>é</w:t>
                </w:r>
                <w:proofErr w:type="spellEnd"/>
                <w:r>
                  <w:t xml:space="preserve"> (etchings, 1932), James Joyce’s </w:t>
                </w:r>
                <w:r w:rsidRPr="00D17C0E">
                  <w:rPr>
                    <w:i/>
                  </w:rPr>
                  <w:t>Ulysses</w:t>
                </w:r>
                <w:r>
                  <w:t xml:space="preserve"> (engravings, 1935), the </w:t>
                </w:r>
                <w:proofErr w:type="spellStart"/>
                <w:r w:rsidRPr="00D17C0E">
                  <w:rPr>
                    <w:i/>
                  </w:rPr>
                  <w:t>Lettres</w:t>
                </w:r>
                <w:proofErr w:type="spellEnd"/>
                <w:r w:rsidRPr="00D17C0E">
                  <w:rPr>
                    <w:i/>
                  </w:rPr>
                  <w:t xml:space="preserve"> </w:t>
                </w:r>
                <w:proofErr w:type="spellStart"/>
                <w:r w:rsidRPr="00D17C0E">
                  <w:rPr>
                    <w:i/>
                  </w:rPr>
                  <w:t>religieuses</w:t>
                </w:r>
                <w:proofErr w:type="spellEnd"/>
                <w:r w:rsidRPr="00D17C0E">
                  <w:rPr>
                    <w:i/>
                  </w:rPr>
                  <w:t xml:space="preserve"> </w:t>
                </w:r>
                <w:proofErr w:type="spellStart"/>
                <w:r w:rsidRPr="00D17C0E">
                  <w:rPr>
                    <w:i/>
                  </w:rPr>
                  <w:t>portugaises</w:t>
                </w:r>
                <w:proofErr w:type="spellEnd"/>
                <w:r>
                  <w:t xml:space="preserve"> </w:t>
                </w:r>
                <w:r w:rsidRPr="00D17C0E">
                  <w:rPr>
                    <w:i/>
                  </w:rPr>
                  <w:t xml:space="preserve">de Mariana </w:t>
                </w:r>
                <w:proofErr w:type="spellStart"/>
                <w:r w:rsidRPr="00D17C0E">
                  <w:rPr>
                    <w:i/>
                  </w:rPr>
                  <w:t>Alcoforado</w:t>
                </w:r>
                <w:proofErr w:type="spellEnd"/>
                <w:r>
                  <w:t xml:space="preserve"> (lithographs, 1946), Charles Baudelaire’s </w:t>
                </w:r>
                <w:r w:rsidRPr="00D17C0E">
                  <w:rPr>
                    <w:i/>
                  </w:rPr>
                  <w:t xml:space="preserve">Les </w:t>
                </w:r>
                <w:proofErr w:type="spellStart"/>
                <w:r w:rsidRPr="00D17C0E">
                  <w:rPr>
                    <w:i/>
                  </w:rPr>
                  <w:t>Fleurs</w:t>
                </w:r>
                <w:proofErr w:type="spellEnd"/>
                <w:r w:rsidRPr="00D17C0E">
                  <w:rPr>
                    <w:i/>
                  </w:rPr>
                  <w:t xml:space="preserve"> du Mal</w:t>
                </w:r>
                <w:r>
                  <w:t xml:space="preserve"> (xylographs, etchings, photo-lithographs, 1947), and </w:t>
                </w:r>
                <w:proofErr w:type="spellStart"/>
                <w:r w:rsidRPr="00D17C0E">
                  <w:rPr>
                    <w:i/>
                  </w:rPr>
                  <w:t>Poèmes</w:t>
                </w:r>
                <w:proofErr w:type="spellEnd"/>
                <w:r>
                  <w:t xml:space="preserve"> </w:t>
                </w:r>
                <w:r w:rsidRPr="00095F1D">
                  <w:rPr>
                    <w:i/>
                  </w:rPr>
                  <w:t xml:space="preserve">de Charles </w:t>
                </w:r>
                <w:proofErr w:type="spellStart"/>
                <w:r w:rsidRPr="00095F1D">
                  <w:rPr>
                    <w:i/>
                  </w:rPr>
                  <w:t>d’Orléans</w:t>
                </w:r>
                <w:proofErr w:type="spellEnd"/>
                <w:r>
                  <w:t xml:space="preserve"> (colour lithographs, 1950). </w:t>
                </w:r>
              </w:p>
              <w:p w14:paraId="67292FEF" w14:textId="77777777" w:rsidR="00A161F1" w:rsidRDefault="00A161F1" w:rsidP="00061027"/>
              <w:p w14:paraId="3220D68A" w14:textId="77777777" w:rsidR="00A161F1" w:rsidRDefault="00A161F1" w:rsidP="00061027">
                <w:r>
                  <w:t>File: MatisseL’AvaleurDeSabres.jpg</w:t>
                </w:r>
              </w:p>
              <w:p w14:paraId="30D3497F" w14:textId="77777777" w:rsidR="00A161F1" w:rsidRPr="00F36937" w:rsidRDefault="00A161F1" w:rsidP="00A161F1">
                <w:pPr>
                  <w:pStyle w:val="Caption"/>
                </w:pPr>
                <w:r>
                  <w:t xml:space="preserve">Figure </w:t>
                </w:r>
                <w:fldSimple w:instr=" SEQ Figure \* ARABIC ">
                  <w:r>
                    <w:rPr>
                      <w:noProof/>
                    </w:rPr>
                    <w:t>2</w:t>
                  </w:r>
                </w:fldSimple>
                <w:r>
                  <w:t xml:space="preserve"> Henri Matisse, </w:t>
                </w:r>
                <w:proofErr w:type="spellStart"/>
                <w:r>
                  <w:rPr>
                    <w:i/>
                  </w:rPr>
                  <w:t>L'Avaleur</w:t>
                </w:r>
                <w:proofErr w:type="spellEnd"/>
                <w:r>
                  <w:rPr>
                    <w:i/>
                  </w:rPr>
                  <w:t xml:space="preserve"> de sabres</w:t>
                </w:r>
                <w:r>
                  <w:t xml:space="preserve">, 1943-44, print from </w:t>
                </w:r>
                <w:r>
                  <w:rPr>
                    <w:i/>
                  </w:rPr>
                  <w:t>Jazz</w:t>
                </w:r>
                <w:r>
                  <w:t xml:space="preserve">, Paris, </w:t>
                </w:r>
                <w:proofErr w:type="spellStart"/>
                <w:r>
                  <w:t>Tériade</w:t>
                </w:r>
                <w:proofErr w:type="spellEnd"/>
                <w:r>
                  <w:t>, 1947.</w:t>
                </w:r>
              </w:p>
              <w:p w14:paraId="34B74D0D" w14:textId="77777777" w:rsidR="00A161F1" w:rsidRDefault="00A161F1" w:rsidP="00061027">
                <w:r>
                  <w:t xml:space="preserve">Source: </w:t>
                </w:r>
                <w:r w:rsidRPr="00A161F1">
                  <w:t>https://paddle8.com/work/henri-matisse/34518-lavaleur-de-sabres-plate-xiii</w:t>
                </w:r>
              </w:p>
              <w:p w14:paraId="7713C33C" w14:textId="77777777" w:rsidR="00061027" w:rsidRDefault="00061027" w:rsidP="00061027"/>
              <w:p w14:paraId="4C35DAFE" w14:textId="77777777" w:rsidR="00061027" w:rsidRPr="002837DA" w:rsidRDefault="00061027" w:rsidP="00061027">
                <w:pPr>
                  <w:pStyle w:val="Heading1"/>
                  <w:outlineLvl w:val="0"/>
                </w:pPr>
                <w:r>
                  <w:t xml:space="preserve">Decorative - </w:t>
                </w:r>
                <w:r w:rsidRPr="002837DA">
                  <w:t>Monumental Work</w:t>
                </w:r>
              </w:p>
              <w:p w14:paraId="491F2867" w14:textId="77777777" w:rsidR="00061027" w:rsidRDefault="00061027" w:rsidP="00061027">
                <w:pPr>
                  <w:jc w:val="both"/>
                </w:pPr>
              </w:p>
              <w:p w14:paraId="4B5DC0FF" w14:textId="77777777" w:rsidR="003F0D73" w:rsidRDefault="00061027" w:rsidP="00061027">
                <w:r>
                  <w:t xml:space="preserve">Matisse’s earliest large-scale commissions include the two decorative panels, </w:t>
                </w:r>
                <w:r w:rsidRPr="00F030E1">
                  <w:rPr>
                    <w:i/>
                  </w:rPr>
                  <w:t>The</w:t>
                </w:r>
                <w:r>
                  <w:t xml:space="preserve"> </w:t>
                </w:r>
                <w:r w:rsidRPr="00B0031D">
                  <w:rPr>
                    <w:i/>
                  </w:rPr>
                  <w:t>Dance</w:t>
                </w:r>
                <w:r>
                  <w:rPr>
                    <w:i/>
                  </w:rPr>
                  <w:t xml:space="preserve"> </w:t>
                </w:r>
                <w:r w:rsidRPr="00F030E1">
                  <w:t>[</w:t>
                </w:r>
                <w:r>
                  <w:rPr>
                    <w:i/>
                  </w:rPr>
                  <w:t xml:space="preserve">La </w:t>
                </w:r>
                <w:proofErr w:type="spellStart"/>
                <w:r>
                  <w:rPr>
                    <w:i/>
                  </w:rPr>
                  <w:t>Danse</w:t>
                </w:r>
                <w:proofErr w:type="spellEnd"/>
                <w:r w:rsidRPr="00F030E1">
                  <w:t>]</w:t>
                </w:r>
                <w:r>
                  <w:rPr>
                    <w:i/>
                  </w:rPr>
                  <w:t xml:space="preserve"> </w:t>
                </w:r>
                <w:r>
                  <w:t xml:space="preserve">and </w:t>
                </w:r>
                <w:r w:rsidRPr="00B0031D">
                  <w:rPr>
                    <w:i/>
                  </w:rPr>
                  <w:t>Music</w:t>
                </w:r>
                <w:r>
                  <w:t xml:space="preserve">, that he elaborated in 1909-1910 for the Russian collector Sergei </w:t>
                </w:r>
                <w:proofErr w:type="spellStart"/>
                <w:r>
                  <w:t>Shchukin</w:t>
                </w:r>
                <w:proofErr w:type="spellEnd"/>
                <w:r>
                  <w:t xml:space="preserve">. In the early 1930s, the artist was commissioned by the American collector Albert Barnes to create a second version of </w:t>
                </w:r>
                <w:r w:rsidRPr="000E3174">
                  <w:rPr>
                    <w:i/>
                  </w:rPr>
                  <w:t>The Dance</w:t>
                </w:r>
                <w:r>
                  <w:t xml:space="preserve"> as a mural placed above the windows of the main gallery of the Barnes Foundation in Merion. Later in his life, the most important decorative projects that he undertook include his monumental works for the decoration of the interior of the Dominican Chapel of the Rosary in Venice, elaborated between 1948 and 1951. The same year, Matisse produced a number of works for the decoration of the villa Natasha (Saint-Jean-Cap-</w:t>
                </w:r>
                <w:proofErr w:type="spellStart"/>
                <w:r>
                  <w:t>Ferrat</w:t>
                </w:r>
                <w:proofErr w:type="spellEnd"/>
                <w:r>
                  <w:t xml:space="preserve">), belonging to </w:t>
                </w:r>
                <w:proofErr w:type="spellStart"/>
                <w:r>
                  <w:t>Tériade</w:t>
                </w:r>
                <w:proofErr w:type="spellEnd"/>
                <w:r>
                  <w:t xml:space="preserve"> – notably </w:t>
                </w:r>
                <w:r w:rsidRPr="00B22C13">
                  <w:rPr>
                    <w:i/>
                  </w:rPr>
                  <w:t xml:space="preserve">Les </w:t>
                </w:r>
                <w:proofErr w:type="spellStart"/>
                <w:r w:rsidRPr="00B22C13">
                  <w:rPr>
                    <w:i/>
                  </w:rPr>
                  <w:t>Pois</w:t>
                </w:r>
                <w:r>
                  <w:rPr>
                    <w:i/>
                  </w:rPr>
                  <w:t>s</w:t>
                </w:r>
                <w:r w:rsidRPr="00B22C13">
                  <w:rPr>
                    <w:i/>
                  </w:rPr>
                  <w:t>ons</w:t>
                </w:r>
                <w:proofErr w:type="spellEnd"/>
                <w:r w:rsidRPr="00B22C13">
                  <w:rPr>
                    <w:i/>
                  </w:rPr>
                  <w:t xml:space="preserve"> </w:t>
                </w:r>
                <w:r w:rsidRPr="009F4B81">
                  <w:rPr>
                    <w:i/>
                    <w:lang w:val="fr-FR"/>
                  </w:rPr>
                  <w:t>chinois</w:t>
                </w:r>
                <w:r>
                  <w:t xml:space="preserve"> (stained glass, 1951) and </w:t>
                </w:r>
                <w:r w:rsidRPr="00B22C13">
                  <w:rPr>
                    <w:i/>
                  </w:rPr>
                  <w:t xml:space="preserve">Le </w:t>
                </w:r>
                <w:proofErr w:type="spellStart"/>
                <w:r w:rsidRPr="00B22C13">
                  <w:rPr>
                    <w:i/>
                  </w:rPr>
                  <w:t>Platane</w:t>
                </w:r>
                <w:proofErr w:type="spellEnd"/>
                <w:r>
                  <w:t xml:space="preserve"> (mural, 1952).</w:t>
                </w:r>
              </w:p>
            </w:tc>
          </w:sdtContent>
        </w:sdt>
      </w:tr>
      <w:tr w:rsidR="003235A7" w14:paraId="586D7A58" w14:textId="77777777" w:rsidTr="003235A7">
        <w:tc>
          <w:tcPr>
            <w:tcW w:w="9016" w:type="dxa"/>
          </w:tcPr>
          <w:p w14:paraId="3689D1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50E6A00E458D42B0410308C3BA53ED"/>
              </w:placeholder>
            </w:sdtPr>
            <w:sdtEndPr/>
            <w:sdtContent>
              <w:bookmarkStart w:id="0" w:name="_GoBack" w:displacedByCustomXml="prev"/>
              <w:bookmarkEnd w:id="0" w:displacedByCustomXml="prev"/>
              <w:p w14:paraId="6033E5E3" w14:textId="77777777" w:rsidR="00061027" w:rsidRDefault="00061027" w:rsidP="00061027"/>
              <w:p w14:paraId="42072482" w14:textId="77777777" w:rsidR="00061027" w:rsidRDefault="000C6C6D" w:rsidP="00061027">
                <w:sdt>
                  <w:sdtPr>
                    <w:id w:val="979042822"/>
                    <w:citation/>
                  </w:sdtPr>
                  <w:sdtEndPr/>
                  <w:sdtContent>
                    <w:r w:rsidR="00061027">
                      <w:fldChar w:fldCharType="begin"/>
                    </w:r>
                    <w:r w:rsidR="00061027">
                      <w:rPr>
                        <w:lang w:val="en-US"/>
                      </w:rPr>
                      <w:instrText xml:space="preserve"> CITATION Bar51 \l 1033 </w:instrText>
                    </w:r>
                    <w:r w:rsidR="00061027">
                      <w:fldChar w:fldCharType="separate"/>
                    </w:r>
                    <w:r w:rsidR="00061027">
                      <w:rPr>
                        <w:noProof/>
                        <w:lang w:val="en-US"/>
                      </w:rPr>
                      <w:t>(Barr)</w:t>
                    </w:r>
                    <w:r w:rsidR="00061027">
                      <w:fldChar w:fldCharType="end"/>
                    </w:r>
                  </w:sdtContent>
                </w:sdt>
              </w:p>
              <w:p w14:paraId="27107069" w14:textId="77777777" w:rsidR="00061027" w:rsidRDefault="00061027" w:rsidP="00061027"/>
              <w:p w14:paraId="3CB5362D" w14:textId="77777777" w:rsidR="00061027" w:rsidRDefault="000C6C6D" w:rsidP="00061027">
                <w:sdt>
                  <w:sdtPr>
                    <w:id w:val="-1137176047"/>
                    <w:citation/>
                  </w:sdtPr>
                  <w:sdtEndPr/>
                  <w:sdtContent>
                    <w:r w:rsidR="00061027">
                      <w:fldChar w:fldCharType="begin"/>
                    </w:r>
                    <w:r w:rsidR="00061027">
                      <w:rPr>
                        <w:lang w:val="en-US"/>
                      </w:rPr>
                      <w:instrText xml:space="preserve"> CITATION Cro13 \l 1033 </w:instrText>
                    </w:r>
                    <w:r w:rsidR="00061027">
                      <w:fldChar w:fldCharType="separate"/>
                    </w:r>
                    <w:r w:rsidR="00061027">
                      <w:rPr>
                        <w:noProof/>
                        <w:lang w:val="en-US"/>
                      </w:rPr>
                      <w:t>(Cronan)</w:t>
                    </w:r>
                    <w:r w:rsidR="00061027">
                      <w:fldChar w:fldCharType="end"/>
                    </w:r>
                  </w:sdtContent>
                </w:sdt>
              </w:p>
              <w:p w14:paraId="0EEC2183" w14:textId="77777777" w:rsidR="00061027" w:rsidRDefault="00061027" w:rsidP="00061027"/>
              <w:p w14:paraId="13CE44CE" w14:textId="77777777" w:rsidR="00061027" w:rsidRDefault="000C6C6D" w:rsidP="00061027">
                <w:sdt>
                  <w:sdtPr>
                    <w:id w:val="90745057"/>
                    <w:citation/>
                  </w:sdtPr>
                  <w:sdtEndPr/>
                  <w:sdtContent>
                    <w:r w:rsidR="00061027">
                      <w:fldChar w:fldCharType="begin"/>
                    </w:r>
                    <w:r w:rsidR="00061027">
                      <w:rPr>
                        <w:lang w:val="en-US"/>
                      </w:rPr>
                      <w:instrText xml:space="preserve">CITATION Dut83 \l 1033 </w:instrText>
                    </w:r>
                    <w:r w:rsidR="00061027">
                      <w:fldChar w:fldCharType="separate"/>
                    </w:r>
                    <w:r w:rsidR="00061027">
                      <w:rPr>
                        <w:noProof/>
                        <w:lang w:val="en-US"/>
                      </w:rPr>
                      <w:t>(Duthuit and Duthuit-Matisse)</w:t>
                    </w:r>
                    <w:r w:rsidR="00061027">
                      <w:fldChar w:fldCharType="end"/>
                    </w:r>
                  </w:sdtContent>
                </w:sdt>
              </w:p>
              <w:p w14:paraId="6B325EBC" w14:textId="77777777" w:rsidR="00061027" w:rsidRDefault="00061027" w:rsidP="00061027"/>
              <w:p w14:paraId="06695294" w14:textId="77777777" w:rsidR="00061027" w:rsidRDefault="000C6C6D" w:rsidP="00061027">
                <w:sdt>
                  <w:sdtPr>
                    <w:id w:val="966790839"/>
                    <w:citation/>
                  </w:sdtPr>
                  <w:sdtEndPr/>
                  <w:sdtContent>
                    <w:r w:rsidR="00061027">
                      <w:fldChar w:fldCharType="begin"/>
                    </w:r>
                    <w:r w:rsidR="00061027">
                      <w:rPr>
                        <w:lang w:val="en-US"/>
                      </w:rPr>
                      <w:instrText xml:space="preserve"> CITATION Fla93 \l 1033 </w:instrText>
                    </w:r>
                    <w:r w:rsidR="00061027">
                      <w:fldChar w:fldCharType="separate"/>
                    </w:r>
                    <w:r w:rsidR="00061027">
                      <w:rPr>
                        <w:noProof/>
                        <w:lang w:val="en-US"/>
                      </w:rPr>
                      <w:t>(Flam)</w:t>
                    </w:r>
                    <w:r w:rsidR="00061027">
                      <w:fldChar w:fldCharType="end"/>
                    </w:r>
                  </w:sdtContent>
                </w:sdt>
              </w:p>
              <w:p w14:paraId="1191AA0C" w14:textId="77777777" w:rsidR="00061027" w:rsidRDefault="00061027" w:rsidP="00061027"/>
              <w:p w14:paraId="1C353D44" w14:textId="77777777" w:rsidR="00061027" w:rsidRDefault="000C6C6D" w:rsidP="00061027">
                <w:sdt>
                  <w:sdtPr>
                    <w:id w:val="-1351016205"/>
                    <w:citation/>
                  </w:sdtPr>
                  <w:sdtEndPr/>
                  <w:sdtContent>
                    <w:r w:rsidR="00061027">
                      <w:fldChar w:fldCharType="begin"/>
                    </w:r>
                    <w:r w:rsidR="00061027">
                      <w:rPr>
                        <w:lang w:val="en-US"/>
                      </w:rPr>
                      <w:instrText xml:space="preserve"> CITATION Fla96 \l 1033 </w:instrText>
                    </w:r>
                    <w:r w:rsidR="00061027">
                      <w:fldChar w:fldCharType="separate"/>
                    </w:r>
                    <w:r w:rsidR="00061027">
                      <w:rPr>
                        <w:noProof/>
                        <w:lang w:val="en-US"/>
                      </w:rPr>
                      <w:t>(Flam, Matisse on Art)</w:t>
                    </w:r>
                    <w:r w:rsidR="00061027">
                      <w:fldChar w:fldCharType="end"/>
                    </w:r>
                  </w:sdtContent>
                </w:sdt>
              </w:p>
              <w:p w14:paraId="417C284E" w14:textId="77777777" w:rsidR="00061027" w:rsidRDefault="00061027" w:rsidP="00061027"/>
              <w:p w14:paraId="53230091" w14:textId="77777777" w:rsidR="00061027" w:rsidRDefault="000C6C6D" w:rsidP="00061027">
                <w:sdt>
                  <w:sdtPr>
                    <w:id w:val="1530520898"/>
                    <w:citation/>
                  </w:sdtPr>
                  <w:sdtEndPr/>
                  <w:sdtContent>
                    <w:r w:rsidR="00061027">
                      <w:fldChar w:fldCharType="begin"/>
                    </w:r>
                    <w:r w:rsidR="00061027">
                      <w:rPr>
                        <w:lang w:val="en-US"/>
                      </w:rPr>
                      <w:instrText xml:space="preserve"> CITATION Kos07 \l 1033 </w:instrText>
                    </w:r>
                    <w:r w:rsidR="00061027">
                      <w:fldChar w:fldCharType="separate"/>
                    </w:r>
                    <w:r w:rsidR="00061027">
                      <w:rPr>
                        <w:noProof/>
                        <w:lang w:val="en-US"/>
                      </w:rPr>
                      <w:t>(Kosinski, Fisher and Nash)</w:t>
                    </w:r>
                    <w:r w:rsidR="00061027">
                      <w:fldChar w:fldCharType="end"/>
                    </w:r>
                  </w:sdtContent>
                </w:sdt>
              </w:p>
              <w:p w14:paraId="00D9986A" w14:textId="77777777" w:rsidR="00061027" w:rsidRDefault="00061027" w:rsidP="00061027"/>
              <w:p w14:paraId="36B8D6E7" w14:textId="77777777" w:rsidR="00061027" w:rsidRDefault="000C6C6D" w:rsidP="00061027">
                <w:sdt>
                  <w:sdtPr>
                    <w:id w:val="2000232997"/>
                    <w:citation/>
                  </w:sdtPr>
                  <w:sdtEndPr/>
                  <w:sdtContent>
                    <w:r w:rsidR="00061027">
                      <w:fldChar w:fldCharType="begin"/>
                    </w:r>
                    <w:r w:rsidR="00061027">
                      <w:rPr>
                        <w:lang w:val="en-US"/>
                      </w:rPr>
                      <w:instrText xml:space="preserve"> CITATION Mat12 \l 1033 </w:instrText>
                    </w:r>
                    <w:r w:rsidR="00061027">
                      <w:fldChar w:fldCharType="separate"/>
                    </w:r>
                    <w:r w:rsidR="00061027">
                      <w:rPr>
                        <w:noProof/>
                        <w:lang w:val="en-US"/>
                      </w:rPr>
                      <w:t>(Matisse)</w:t>
                    </w:r>
                    <w:r w:rsidR="00061027">
                      <w:fldChar w:fldCharType="end"/>
                    </w:r>
                  </w:sdtContent>
                </w:sdt>
              </w:p>
              <w:p w14:paraId="6C191ED4" w14:textId="77777777" w:rsidR="00061027" w:rsidRDefault="00061027" w:rsidP="00061027"/>
              <w:p w14:paraId="1AC09830" w14:textId="77777777" w:rsidR="00061027" w:rsidRDefault="000C6C6D" w:rsidP="00061027">
                <w:sdt>
                  <w:sdtPr>
                    <w:id w:val="-826055060"/>
                    <w:citation/>
                  </w:sdtPr>
                  <w:sdtEndPr/>
                  <w:sdtContent>
                    <w:r w:rsidR="00061027">
                      <w:fldChar w:fldCharType="begin"/>
                    </w:r>
                    <w:r w:rsidR="00061027">
                      <w:rPr>
                        <w:lang w:val="en-US"/>
                      </w:rPr>
                      <w:instrText xml:space="preserve"> CITATION McB13 \l 1033 </w:instrText>
                    </w:r>
                    <w:r w:rsidR="00061027">
                      <w:fldChar w:fldCharType="separate"/>
                    </w:r>
                    <w:r w:rsidR="00061027">
                      <w:rPr>
                        <w:noProof/>
                        <w:lang w:val="en-US"/>
                      </w:rPr>
                      <w:t>(McBreen)</w:t>
                    </w:r>
                    <w:r w:rsidR="00061027">
                      <w:fldChar w:fldCharType="end"/>
                    </w:r>
                  </w:sdtContent>
                </w:sdt>
              </w:p>
              <w:p w14:paraId="699B35F0" w14:textId="77777777" w:rsidR="00061027" w:rsidRDefault="00061027" w:rsidP="00061027"/>
              <w:p w14:paraId="0271237D" w14:textId="77777777" w:rsidR="00061027" w:rsidRDefault="000C6C6D" w:rsidP="00061027">
                <w:sdt>
                  <w:sdtPr>
                    <w:id w:val="-1931264940"/>
                    <w:citation/>
                  </w:sdtPr>
                  <w:sdtEndPr/>
                  <w:sdtContent>
                    <w:r w:rsidR="00061027">
                      <w:fldChar w:fldCharType="begin"/>
                    </w:r>
                    <w:r w:rsidR="00061027">
                      <w:rPr>
                        <w:lang w:val="en-US"/>
                      </w:rPr>
                      <w:instrText xml:space="preserve"> CITATION OBr99 \l 1033 </w:instrText>
                    </w:r>
                    <w:r w:rsidR="00061027">
                      <w:fldChar w:fldCharType="separate"/>
                    </w:r>
                    <w:r w:rsidR="00061027">
                      <w:rPr>
                        <w:noProof/>
                        <w:lang w:val="en-US"/>
                      </w:rPr>
                      <w:t>(O’Brian)</w:t>
                    </w:r>
                    <w:r w:rsidR="00061027">
                      <w:fldChar w:fldCharType="end"/>
                    </w:r>
                  </w:sdtContent>
                </w:sdt>
              </w:p>
              <w:p w14:paraId="496B2A15" w14:textId="77777777" w:rsidR="00061027" w:rsidRDefault="00061027" w:rsidP="00061027"/>
              <w:p w14:paraId="2F3A3FE6" w14:textId="77777777" w:rsidR="00061027" w:rsidRDefault="000C6C6D" w:rsidP="00061027">
                <w:sdt>
                  <w:sdtPr>
                    <w:id w:val="-1726371106"/>
                    <w:citation/>
                  </w:sdtPr>
                  <w:sdtEndPr/>
                  <w:sdtContent>
                    <w:r w:rsidR="00061027">
                      <w:fldChar w:fldCharType="begin"/>
                    </w:r>
                    <w:r w:rsidR="00061027">
                      <w:rPr>
                        <w:lang w:val="en-US"/>
                      </w:rPr>
                      <w:instrText xml:space="preserve"> CITATION Rab12 \l 1033 </w:instrText>
                    </w:r>
                    <w:r w:rsidR="00061027">
                      <w:fldChar w:fldCharType="separate"/>
                    </w:r>
                    <w:r w:rsidR="00061027">
                      <w:rPr>
                        <w:noProof/>
                        <w:lang w:val="en-US"/>
                      </w:rPr>
                      <w:t>(Rabinow and Aagesen)</w:t>
                    </w:r>
                    <w:r w:rsidR="00061027">
                      <w:fldChar w:fldCharType="end"/>
                    </w:r>
                  </w:sdtContent>
                </w:sdt>
              </w:p>
              <w:p w14:paraId="68B223FB" w14:textId="77777777" w:rsidR="00061027" w:rsidRDefault="00061027" w:rsidP="00061027"/>
              <w:p w14:paraId="151B54B0" w14:textId="77777777" w:rsidR="00061027" w:rsidRDefault="000C6C6D" w:rsidP="00061027">
                <w:sdt>
                  <w:sdtPr>
                    <w:id w:val="757398385"/>
                    <w:citation/>
                  </w:sdtPr>
                  <w:sdtEndPr/>
                  <w:sdtContent>
                    <w:r w:rsidR="00061027">
                      <w:fldChar w:fldCharType="begin"/>
                    </w:r>
                    <w:r w:rsidR="00061027">
                      <w:rPr>
                        <w:lang w:val="en-US"/>
                      </w:rPr>
                      <w:instrText xml:space="preserve"> CITATION Szy97 \l 1033 </w:instrText>
                    </w:r>
                    <w:r w:rsidR="00061027">
                      <w:fldChar w:fldCharType="separate"/>
                    </w:r>
                    <w:r w:rsidR="00061027">
                      <w:rPr>
                        <w:noProof/>
                        <w:lang w:val="en-US"/>
                      </w:rPr>
                      <w:t>(Szymusiak and Di Crescenzo)</w:t>
                    </w:r>
                    <w:r w:rsidR="00061027">
                      <w:fldChar w:fldCharType="end"/>
                    </w:r>
                  </w:sdtContent>
                </w:sdt>
              </w:p>
              <w:p w14:paraId="548CAB1E" w14:textId="77777777" w:rsidR="00061027" w:rsidRDefault="00061027" w:rsidP="00061027"/>
              <w:p w14:paraId="338D8D2B" w14:textId="77777777" w:rsidR="003235A7" w:rsidRDefault="000C6C6D" w:rsidP="00A161F1">
                <w:pPr>
                  <w:keepNext/>
                </w:pPr>
                <w:sdt>
                  <w:sdtPr>
                    <w:id w:val="-1254435941"/>
                    <w:citation/>
                  </w:sdtPr>
                  <w:sdtEndPr/>
                  <w:sdtContent>
                    <w:r w:rsidR="00061027">
                      <w:fldChar w:fldCharType="begin"/>
                    </w:r>
                    <w:r w:rsidR="00061027">
                      <w:rPr>
                        <w:lang w:val="en-US"/>
                      </w:rPr>
                      <w:instrText xml:space="preserve"> CITATION Wei96 \l 1033 </w:instrText>
                    </w:r>
                    <w:r w:rsidR="00061027">
                      <w:fldChar w:fldCharType="separate"/>
                    </w:r>
                    <w:r w:rsidR="00061027">
                      <w:rPr>
                        <w:noProof/>
                        <w:lang w:val="en-US"/>
                      </w:rPr>
                      <w:t>(Weiss Bock)</w:t>
                    </w:r>
                    <w:r w:rsidR="00061027">
                      <w:fldChar w:fldCharType="end"/>
                    </w:r>
                  </w:sdtContent>
                </w:sdt>
              </w:p>
            </w:sdtContent>
          </w:sdt>
        </w:tc>
      </w:tr>
    </w:tbl>
    <w:p w14:paraId="7AFB65FF" w14:textId="77777777" w:rsidR="00C27FAB" w:rsidRPr="00F36937" w:rsidRDefault="00C27FAB" w:rsidP="00A161F1">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41B06" w14:textId="77777777" w:rsidR="000C6C6D" w:rsidRDefault="000C6C6D" w:rsidP="007A0D55">
      <w:pPr>
        <w:spacing w:after="0" w:line="240" w:lineRule="auto"/>
      </w:pPr>
      <w:r>
        <w:separator/>
      </w:r>
    </w:p>
  </w:endnote>
  <w:endnote w:type="continuationSeparator" w:id="0">
    <w:p w14:paraId="2B45D898" w14:textId="77777777" w:rsidR="000C6C6D" w:rsidRDefault="000C6C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F45A3" w14:textId="77777777" w:rsidR="000C6C6D" w:rsidRDefault="000C6C6D" w:rsidP="007A0D55">
      <w:pPr>
        <w:spacing w:after="0" w:line="240" w:lineRule="auto"/>
      </w:pPr>
      <w:r>
        <w:separator/>
      </w:r>
    </w:p>
  </w:footnote>
  <w:footnote w:type="continuationSeparator" w:id="0">
    <w:p w14:paraId="3B9FBF95" w14:textId="77777777" w:rsidR="000C6C6D" w:rsidRDefault="000C6C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BCB00" w14:textId="77777777" w:rsidR="00061027" w:rsidRDefault="0006102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57636A" w14:textId="77777777" w:rsidR="00061027" w:rsidRDefault="000610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811"/>
    <w:rsid w:val="00032559"/>
    <w:rsid w:val="00052040"/>
    <w:rsid w:val="00061027"/>
    <w:rsid w:val="000B25AE"/>
    <w:rsid w:val="000B55AB"/>
    <w:rsid w:val="000C6C6D"/>
    <w:rsid w:val="000D24DC"/>
    <w:rsid w:val="00101B2E"/>
    <w:rsid w:val="00116FA0"/>
    <w:rsid w:val="0015114C"/>
    <w:rsid w:val="001A21F3"/>
    <w:rsid w:val="001A2537"/>
    <w:rsid w:val="001A6A06"/>
    <w:rsid w:val="00210C03"/>
    <w:rsid w:val="002162E2"/>
    <w:rsid w:val="00225C5A"/>
    <w:rsid w:val="00230B10"/>
    <w:rsid w:val="00234353"/>
    <w:rsid w:val="00244BB0"/>
    <w:rsid w:val="00296FD3"/>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61F1"/>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7811"/>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40A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D78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7811"/>
    <w:rPr>
      <w:rFonts w:ascii="Lucida Grande" w:hAnsi="Lucida Grande" w:cs="Lucida Grande"/>
      <w:sz w:val="18"/>
      <w:szCs w:val="18"/>
    </w:rPr>
  </w:style>
  <w:style w:type="character" w:customStyle="1" w:styleId="st">
    <w:name w:val="st"/>
    <w:rsid w:val="00061027"/>
  </w:style>
  <w:style w:type="paragraph" w:styleId="Caption">
    <w:name w:val="caption"/>
    <w:basedOn w:val="Normal"/>
    <w:next w:val="Normal"/>
    <w:uiPriority w:val="35"/>
    <w:semiHidden/>
    <w:qFormat/>
    <w:rsid w:val="00A161F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EFEB19D5CAFD4BA4C5A89541493D2F"/>
        <w:category>
          <w:name w:val="General"/>
          <w:gallery w:val="placeholder"/>
        </w:category>
        <w:types>
          <w:type w:val="bbPlcHdr"/>
        </w:types>
        <w:behaviors>
          <w:behavior w:val="content"/>
        </w:behaviors>
        <w:guid w:val="{59AD82BF-DFAC-804F-9956-443D7D173BDA}"/>
      </w:docPartPr>
      <w:docPartBody>
        <w:p w:rsidR="00B04B39" w:rsidRDefault="0092712B">
          <w:pPr>
            <w:pStyle w:val="30EFEB19D5CAFD4BA4C5A89541493D2F"/>
          </w:pPr>
          <w:r w:rsidRPr="00CC586D">
            <w:rPr>
              <w:rStyle w:val="PlaceholderText"/>
              <w:b/>
              <w:color w:val="FFFFFF" w:themeColor="background1"/>
            </w:rPr>
            <w:t>[Salutation]</w:t>
          </w:r>
        </w:p>
      </w:docPartBody>
    </w:docPart>
    <w:docPart>
      <w:docPartPr>
        <w:name w:val="146E37B43430C245ADC174CBC8CCF521"/>
        <w:category>
          <w:name w:val="General"/>
          <w:gallery w:val="placeholder"/>
        </w:category>
        <w:types>
          <w:type w:val="bbPlcHdr"/>
        </w:types>
        <w:behaviors>
          <w:behavior w:val="content"/>
        </w:behaviors>
        <w:guid w:val="{FF6BAA97-5D78-FE45-BBEE-54DA7F7D5E56}"/>
      </w:docPartPr>
      <w:docPartBody>
        <w:p w:rsidR="00B04B39" w:rsidRDefault="0092712B">
          <w:pPr>
            <w:pStyle w:val="146E37B43430C245ADC174CBC8CCF521"/>
          </w:pPr>
          <w:r>
            <w:rPr>
              <w:rStyle w:val="PlaceholderText"/>
            </w:rPr>
            <w:t>[First name]</w:t>
          </w:r>
        </w:p>
      </w:docPartBody>
    </w:docPart>
    <w:docPart>
      <w:docPartPr>
        <w:name w:val="CB98359A2793524BA5AE3DE63B047976"/>
        <w:category>
          <w:name w:val="General"/>
          <w:gallery w:val="placeholder"/>
        </w:category>
        <w:types>
          <w:type w:val="bbPlcHdr"/>
        </w:types>
        <w:behaviors>
          <w:behavior w:val="content"/>
        </w:behaviors>
        <w:guid w:val="{44D3FCE8-3205-A24C-8326-07ACC6AAD763}"/>
      </w:docPartPr>
      <w:docPartBody>
        <w:p w:rsidR="00B04B39" w:rsidRDefault="0092712B">
          <w:pPr>
            <w:pStyle w:val="CB98359A2793524BA5AE3DE63B047976"/>
          </w:pPr>
          <w:r>
            <w:rPr>
              <w:rStyle w:val="PlaceholderText"/>
            </w:rPr>
            <w:t>[Middle name]</w:t>
          </w:r>
        </w:p>
      </w:docPartBody>
    </w:docPart>
    <w:docPart>
      <w:docPartPr>
        <w:name w:val="489E9344314A8245B9404C90BF9BFFA5"/>
        <w:category>
          <w:name w:val="General"/>
          <w:gallery w:val="placeholder"/>
        </w:category>
        <w:types>
          <w:type w:val="bbPlcHdr"/>
        </w:types>
        <w:behaviors>
          <w:behavior w:val="content"/>
        </w:behaviors>
        <w:guid w:val="{CD7D13DF-678D-D04F-B4E0-9C80B565B6B0}"/>
      </w:docPartPr>
      <w:docPartBody>
        <w:p w:rsidR="00B04B39" w:rsidRDefault="0092712B">
          <w:pPr>
            <w:pStyle w:val="489E9344314A8245B9404C90BF9BFFA5"/>
          </w:pPr>
          <w:r>
            <w:rPr>
              <w:rStyle w:val="PlaceholderText"/>
            </w:rPr>
            <w:t>[Last name]</w:t>
          </w:r>
        </w:p>
      </w:docPartBody>
    </w:docPart>
    <w:docPart>
      <w:docPartPr>
        <w:name w:val="D8421EAFC3AA764B8B662520234FBCDC"/>
        <w:category>
          <w:name w:val="General"/>
          <w:gallery w:val="placeholder"/>
        </w:category>
        <w:types>
          <w:type w:val="bbPlcHdr"/>
        </w:types>
        <w:behaviors>
          <w:behavior w:val="content"/>
        </w:behaviors>
        <w:guid w:val="{400981F9-F5B2-8047-8E7F-C0FB5396D462}"/>
      </w:docPartPr>
      <w:docPartBody>
        <w:p w:rsidR="00B04B39" w:rsidRDefault="0092712B">
          <w:pPr>
            <w:pStyle w:val="D8421EAFC3AA764B8B662520234FBCDC"/>
          </w:pPr>
          <w:r>
            <w:rPr>
              <w:rStyle w:val="PlaceholderText"/>
            </w:rPr>
            <w:t>[Enter your biography]</w:t>
          </w:r>
        </w:p>
      </w:docPartBody>
    </w:docPart>
    <w:docPart>
      <w:docPartPr>
        <w:name w:val="E3881142522F8043B6B1ADD25956000A"/>
        <w:category>
          <w:name w:val="General"/>
          <w:gallery w:val="placeholder"/>
        </w:category>
        <w:types>
          <w:type w:val="bbPlcHdr"/>
        </w:types>
        <w:behaviors>
          <w:behavior w:val="content"/>
        </w:behaviors>
        <w:guid w:val="{4FB42395-55FA-124D-A7EA-93E267EF1B2A}"/>
      </w:docPartPr>
      <w:docPartBody>
        <w:p w:rsidR="00B04B39" w:rsidRDefault="0092712B">
          <w:pPr>
            <w:pStyle w:val="E3881142522F8043B6B1ADD25956000A"/>
          </w:pPr>
          <w:r>
            <w:rPr>
              <w:rStyle w:val="PlaceholderText"/>
            </w:rPr>
            <w:t>[Enter the institution with which you are affiliated]</w:t>
          </w:r>
        </w:p>
      </w:docPartBody>
    </w:docPart>
    <w:docPart>
      <w:docPartPr>
        <w:name w:val="52720B33CD5F1D478EA5F4C453B2CE11"/>
        <w:category>
          <w:name w:val="General"/>
          <w:gallery w:val="placeholder"/>
        </w:category>
        <w:types>
          <w:type w:val="bbPlcHdr"/>
        </w:types>
        <w:behaviors>
          <w:behavior w:val="content"/>
        </w:behaviors>
        <w:guid w:val="{997BC530-CB85-D54B-83E8-5758369BB869}"/>
      </w:docPartPr>
      <w:docPartBody>
        <w:p w:rsidR="00B04B39" w:rsidRDefault="0092712B">
          <w:pPr>
            <w:pStyle w:val="52720B33CD5F1D478EA5F4C453B2CE11"/>
          </w:pPr>
          <w:r w:rsidRPr="00EF74F7">
            <w:rPr>
              <w:b/>
              <w:color w:val="808080" w:themeColor="background1" w:themeShade="80"/>
            </w:rPr>
            <w:t>[Enter the headword for your article]</w:t>
          </w:r>
        </w:p>
      </w:docPartBody>
    </w:docPart>
    <w:docPart>
      <w:docPartPr>
        <w:name w:val="B1B76C1A43737647B4A1EEB215037CF5"/>
        <w:category>
          <w:name w:val="General"/>
          <w:gallery w:val="placeholder"/>
        </w:category>
        <w:types>
          <w:type w:val="bbPlcHdr"/>
        </w:types>
        <w:behaviors>
          <w:behavior w:val="content"/>
        </w:behaviors>
        <w:guid w:val="{6169E2E2-99EA-2849-A694-3396F550084C}"/>
      </w:docPartPr>
      <w:docPartBody>
        <w:p w:rsidR="00B04B39" w:rsidRDefault="0092712B">
          <w:pPr>
            <w:pStyle w:val="B1B76C1A43737647B4A1EEB215037C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5772AEB5E2C24088C460EC136E73D6"/>
        <w:category>
          <w:name w:val="General"/>
          <w:gallery w:val="placeholder"/>
        </w:category>
        <w:types>
          <w:type w:val="bbPlcHdr"/>
        </w:types>
        <w:behaviors>
          <w:behavior w:val="content"/>
        </w:behaviors>
        <w:guid w:val="{61DCDE41-1B5B-F444-9EDE-DB7B355A69EA}"/>
      </w:docPartPr>
      <w:docPartBody>
        <w:p w:rsidR="00B04B39" w:rsidRDefault="0092712B">
          <w:pPr>
            <w:pStyle w:val="515772AEB5E2C24088C460EC136E73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B2003275246A34C953925B7566B9DD0"/>
        <w:category>
          <w:name w:val="General"/>
          <w:gallery w:val="placeholder"/>
        </w:category>
        <w:types>
          <w:type w:val="bbPlcHdr"/>
        </w:types>
        <w:behaviors>
          <w:behavior w:val="content"/>
        </w:behaviors>
        <w:guid w:val="{4EF74A2F-56D4-C147-8929-F60911A06766}"/>
      </w:docPartPr>
      <w:docPartBody>
        <w:p w:rsidR="00B04B39" w:rsidRDefault="0092712B">
          <w:pPr>
            <w:pStyle w:val="4B2003275246A34C953925B7566B9D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50E6A00E458D42B0410308C3BA53ED"/>
        <w:category>
          <w:name w:val="General"/>
          <w:gallery w:val="placeholder"/>
        </w:category>
        <w:types>
          <w:type w:val="bbPlcHdr"/>
        </w:types>
        <w:behaviors>
          <w:behavior w:val="content"/>
        </w:behaviors>
        <w:guid w:val="{662AC4E2-A2F8-5A4E-9539-A9EFC910B058}"/>
      </w:docPartPr>
      <w:docPartBody>
        <w:p w:rsidR="00B04B39" w:rsidRDefault="0092712B">
          <w:pPr>
            <w:pStyle w:val="2850E6A00E458D42B0410308C3BA53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B39"/>
    <w:rsid w:val="0092712B"/>
    <w:rsid w:val="00B04B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EFEB19D5CAFD4BA4C5A89541493D2F">
    <w:name w:val="30EFEB19D5CAFD4BA4C5A89541493D2F"/>
  </w:style>
  <w:style w:type="paragraph" w:customStyle="1" w:styleId="146E37B43430C245ADC174CBC8CCF521">
    <w:name w:val="146E37B43430C245ADC174CBC8CCF521"/>
  </w:style>
  <w:style w:type="paragraph" w:customStyle="1" w:styleId="CB98359A2793524BA5AE3DE63B047976">
    <w:name w:val="CB98359A2793524BA5AE3DE63B047976"/>
  </w:style>
  <w:style w:type="paragraph" w:customStyle="1" w:styleId="489E9344314A8245B9404C90BF9BFFA5">
    <w:name w:val="489E9344314A8245B9404C90BF9BFFA5"/>
  </w:style>
  <w:style w:type="paragraph" w:customStyle="1" w:styleId="D8421EAFC3AA764B8B662520234FBCDC">
    <w:name w:val="D8421EAFC3AA764B8B662520234FBCDC"/>
  </w:style>
  <w:style w:type="paragraph" w:customStyle="1" w:styleId="E3881142522F8043B6B1ADD25956000A">
    <w:name w:val="E3881142522F8043B6B1ADD25956000A"/>
  </w:style>
  <w:style w:type="paragraph" w:customStyle="1" w:styleId="52720B33CD5F1D478EA5F4C453B2CE11">
    <w:name w:val="52720B33CD5F1D478EA5F4C453B2CE11"/>
  </w:style>
  <w:style w:type="paragraph" w:customStyle="1" w:styleId="B1B76C1A43737647B4A1EEB215037CF5">
    <w:name w:val="B1B76C1A43737647B4A1EEB215037CF5"/>
  </w:style>
  <w:style w:type="paragraph" w:customStyle="1" w:styleId="515772AEB5E2C24088C460EC136E73D6">
    <w:name w:val="515772AEB5E2C24088C460EC136E73D6"/>
  </w:style>
  <w:style w:type="paragraph" w:customStyle="1" w:styleId="4B2003275246A34C953925B7566B9DD0">
    <w:name w:val="4B2003275246A34C953925B7566B9DD0"/>
  </w:style>
  <w:style w:type="paragraph" w:customStyle="1" w:styleId="2850E6A00E458D42B0410308C3BA53ED">
    <w:name w:val="2850E6A00E458D42B0410308C3BA53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Bar51</b:Tag>
    <b:SourceType>Book</b:SourceType>
    <b:Guid>{A228B3C9-4E0B-144B-AA65-865CBEE0D3EC}</b:Guid>
    <b:Author>
      <b:Author>
        <b:NameList>
          <b:Person>
            <b:Last>Barr</b:Last>
            <b:First>A.</b:First>
            <b:Middle>H.</b:Middle>
          </b:Person>
        </b:NameList>
      </b:Author>
    </b:Author>
    <b:Title>Matisse: his Art and his Public</b:Title>
    <b:City>New York</b:City>
    <b:Publisher>The Museum of Modern Art</b:Publisher>
    <b:Year>1951</b:Year>
    <b:RefOrder>1</b:RefOrder>
  </b:Source>
  <b:Source>
    <b:Tag>Dut83</b:Tag>
    <b:SourceType>Book</b:SourceType>
    <b:Guid>{AAB85F22-7F65-E740-845D-F8C91924B6C9}</b:Guid>
    <b:Author>
      <b:Author>
        <b:NameList>
          <b:Person>
            <b:Last>Duthuit</b:Last>
            <b:First>C.</b:First>
          </b:Person>
          <b:Person>
            <b:Last>Duthuit-Matisse</b:Last>
            <b:First>M.</b:First>
          </b:Person>
        </b:NameList>
      </b:Author>
    </b:Author>
    <b:Title>Henri Matisse: Catalogue raisonné de l’œuvre gravé</b:Title>
    <b:City>Paris</b:City>
    <b:Publisher>C. Duthuit Editeur</b:Publisher>
    <b:Year>1983</b:Year>
    <b:RefOrder>3</b:RefOrder>
  </b:Source>
  <b:Source>
    <b:Tag>Fla93</b:Tag>
    <b:SourceType>Book</b:SourceType>
    <b:Guid>{AD358A87-A1B2-D049-90DF-DF45F1A3E3EE}</b:Guid>
    <b:Author>
      <b:Author>
        <b:NameList>
          <b:Person>
            <b:Last>Flam</b:Last>
            <b:First>J.</b:First>
          </b:Person>
        </b:NameList>
      </b:Author>
    </b:Author>
    <b:Title>Matisse: The Dance</b:Title>
    <b:City>Washington</b:City>
    <b:Publisher>National Gallery of Art</b:Publisher>
    <b:Year>1993</b:Year>
    <b:RefOrder>4</b:RefOrder>
  </b:Source>
  <b:Source>
    <b:Tag>Fla96</b:Tag>
    <b:SourceType>Book</b:SourceType>
    <b:Guid>{D0DC88AD-B4CF-F743-B40C-18027F99B576}</b:Guid>
    <b:Author>
      <b:Author>
        <b:NameList>
          <b:Person>
            <b:Last>Flam</b:Last>
            <b:First>J.</b:First>
          </b:Person>
        </b:NameList>
      </b:Author>
    </b:Author>
    <b:Title>Matisse on Art</b:Title>
    <b:City>Berkeley</b:City>
    <b:Publisher>University of California Press</b:Publisher>
    <b:Year>1996</b:Year>
    <b:RefOrder>5</b:RefOrder>
  </b:Source>
  <b:Source>
    <b:Tag>Wei96</b:Tag>
    <b:SourceType>Book</b:SourceType>
    <b:Guid>{79DCB7A1-E3BA-0340-95EA-460B7792EC85}</b:Guid>
    <b:Author>
      <b:Author>
        <b:NameList>
          <b:Person>
            <b:Last>Weiss Bock</b:Last>
            <b:First>C.</b:First>
            <b:Middle>C.</b:Middle>
          </b:Person>
        </b:NameList>
      </b:Author>
    </b:Author>
    <b:Title>Henri Matisse: A Guide to Research</b:Title>
    <b:City>London &amp; New York</b:City>
    <b:Publisher>Routledge</b:Publisher>
    <b:Year>1996</b:Year>
    <b:RefOrder>12</b:RefOrder>
  </b:Source>
  <b:Source>
    <b:Tag>Szy97</b:Tag>
    <b:SourceType>Book</b:SourceType>
    <b:Guid>{B3373F06-9547-C849-B144-E0FDCFA11D6E}</b:Guid>
    <b:Author>
      <b:Author>
        <b:NameList>
          <b:Person>
            <b:Last>Szymusiak</b:Last>
            <b:First>D.</b:First>
          </b:Person>
          <b:Person>
            <b:Last>Di Crescenzo</b:Last>
            <b:First>C.</b:First>
          </b:Person>
        </b:NameList>
      </b:Author>
    </b:Author>
    <b:Title>Matisse et Tériade, exh. cat.</b:Title>
    <b:City>Le Cateau Cambrésis, Anthèse</b:City>
    <b:Publisher>Musée Matisse</b:Publisher>
    <b:Year>1997</b:Year>
    <b:RefOrder>11</b:RefOrder>
  </b:Source>
  <b:Source>
    <b:Tag>OBr99</b:Tag>
    <b:SourceType>Book</b:SourceType>
    <b:Guid>{C34DD145-8D61-E64C-9D6B-A4B78CA14DA7}</b:Guid>
    <b:Author>
      <b:Author>
        <b:NameList>
          <b:Person>
            <b:Last>O’Brian</b:Last>
            <b:First>J.</b:First>
          </b:Person>
        </b:NameList>
      </b:Author>
    </b:Author>
    <b:Title>Ruthless Hedonism: The American Reception of Matisse</b:Title>
    <b:City>Chicago</b:City>
    <b:Publisher>University of Chicago Press</b:Publisher>
    <b:Year>1999</b:Year>
    <b:RefOrder>9</b:RefOrder>
  </b:Source>
  <b:Source>
    <b:Tag>Kos07</b:Tag>
    <b:SourceType>Book</b:SourceType>
    <b:Guid>{C6C2E51C-1F43-4F4D-A39C-A067934F3297}</b:Guid>
    <b:Author>
      <b:Author>
        <b:NameList>
          <b:Person>
            <b:Last>Kosinski</b:Last>
            <b:First>D.M.</b:First>
          </b:Person>
          <b:Person>
            <b:Last>Fisher</b:Last>
            <b:First>J.M.</b:First>
          </b:Person>
          <b:Person>
            <b:Last>Nash</b:Last>
            <b:First>A.</b:First>
          </b:Person>
        </b:NameList>
      </b:Author>
    </b:Author>
    <b:Title>Matisse: Painter as Sculptor</b:Title>
    <b:City>New Haven</b:City>
    <b:StateProvince>CT</b:StateProvince>
    <b:Publisher>Yale University Press</b:Publisher>
    <b:Year>2007</b:Year>
    <b:RefOrder>6</b:RefOrder>
  </b:Source>
  <b:Source>
    <b:Tag>Mat12</b:Tag>
    <b:SourceType>Book</b:SourceType>
    <b:Guid>{B4FB4FC8-B38D-7D43-88D2-E7BCD286165E}</b:Guid>
    <b:Author>
      <b:Author>
        <b:NameList>
          <b:Person>
            <b:Last>Matisse</b:Last>
            <b:First>Henri</b:First>
          </b:Person>
        </b:NameList>
      </b:Author>
    </b:Author>
    <b:Title>Henri Matisse: notes d’un peintre exh. cat.</b:Title>
    <b:City>Paris</b:City>
    <b:Publisher>Centre Pompidou</b:Publisher>
    <b:Year>2012</b:Year>
    <b:RefOrder>7</b:RefOrder>
  </b:Source>
  <b:Source>
    <b:Tag>Rab12</b:Tag>
    <b:SourceType>Book</b:SourceType>
    <b:Guid>{2795D3EE-0D95-6E4B-A00D-8C052D3DEA8A}</b:Guid>
    <b:Author>
      <b:Author>
        <b:NameList>
          <b:Person>
            <b:Last>Rabinow</b:Last>
            <b:First>R.</b:First>
          </b:Person>
          <b:Person>
            <b:Last>Aagesen</b:Last>
            <b:First>D.</b:First>
          </b:Person>
        </b:NameList>
      </b:Author>
    </b:Author>
    <b:Title>Matisse: In search of true painting, exh.cat.</b:Title>
    <b:City>New York</b:City>
    <b:Publisher>Metropolitan Museum of Art</b:Publisher>
    <b:Year>2012</b:Year>
    <b:RefOrder>10</b:RefOrder>
  </b:Source>
  <b:Source>
    <b:Tag>Cro13</b:Tag>
    <b:SourceType>Book</b:SourceType>
    <b:Guid>{39382D95-4032-1940-A485-FD180337941E}</b:Guid>
    <b:Author>
      <b:Author>
        <b:NameList>
          <b:Person>
            <b:Last>Cronan</b:Last>
            <b:First>T.</b:First>
          </b:Person>
        </b:NameList>
      </b:Author>
    </b:Author>
    <b:Title>Against Affective Formalism: Matisse, Bergson, Modernism</b:Title>
    <b:City>St. Paul</b:City>
    <b:Publisher>University of Minnesota Press</b:Publisher>
    <b:Year>2013</b:Year>
    <b:RefOrder>2</b:RefOrder>
  </b:Source>
  <b:Source>
    <b:Tag>McB13</b:Tag>
    <b:SourceType>Book</b:SourceType>
    <b:Guid>{DFD697BB-04BB-2643-985A-CF7EC074711C}</b:Guid>
    <b:Author>
      <b:Author>
        <b:NameList>
          <b:Person>
            <b:Last>McBreen</b:Last>
            <b:First>E.</b:First>
          </b:Person>
        </b:NameList>
      </b:Author>
    </b:Author>
    <b:Title>Matisse’s sculpture: the pinup and the primitive</b:Title>
    <b:City>New Haven</b:City>
    <b:StateProvince>CT</b:StateProvince>
    <b:Publisher>Yale University Press</b:Publisher>
    <b:Year>2013</b:Year>
    <b:RefOrder>8</b:RefOrder>
  </b:Source>
</b:Sources>
</file>

<file path=customXml/itemProps1.xml><?xml version="1.0" encoding="utf-8"?>
<ds:datastoreItem xmlns:ds="http://schemas.openxmlformats.org/officeDocument/2006/customXml" ds:itemID="{793BE1C6-8BBE-1A49-85A0-12CC73118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10</TotalTime>
  <Pages>4</Pages>
  <Words>1347</Words>
  <Characters>7682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2016-02-28T01:08:00Z</dcterms:created>
  <dcterms:modified xsi:type="dcterms:W3CDTF">2016-02-29T04:06:00Z</dcterms:modified>
</cp:coreProperties>
</file>