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05B6061" w14:textId="77777777" w:rsidTr="00922950">
        <w:tc>
          <w:tcPr>
            <w:tcW w:w="491" w:type="dxa"/>
            <w:vMerge w:val="restart"/>
            <w:shd w:val="clear" w:color="auto" w:fill="A6A6A6" w:themeFill="background1" w:themeFillShade="A6"/>
            <w:textDirection w:val="btLr"/>
          </w:tcPr>
          <w:p w14:paraId="2FE3D68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EF693A66F6E42909332F6973C5B24A1"/>
            </w:placeholder>
            <w:showingPlcHdr/>
            <w:dropDownList>
              <w:listItem w:displayText="Dr." w:value="Dr."/>
              <w:listItem w:displayText="Prof." w:value="Prof."/>
            </w:dropDownList>
          </w:sdtPr>
          <w:sdtEndPr/>
          <w:sdtContent>
            <w:tc>
              <w:tcPr>
                <w:tcW w:w="1259" w:type="dxa"/>
              </w:tcPr>
              <w:p w14:paraId="52AA873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54D83F22C3C4C23BCEB633C1BC2BAD1"/>
            </w:placeholder>
            <w:text/>
          </w:sdtPr>
          <w:sdtEndPr/>
          <w:sdtContent>
            <w:tc>
              <w:tcPr>
                <w:tcW w:w="2073" w:type="dxa"/>
              </w:tcPr>
              <w:p w14:paraId="7312E27C" w14:textId="77777777" w:rsidR="00B574C9" w:rsidRDefault="006255FD" w:rsidP="006255FD">
                <w:proofErr w:type="spellStart"/>
                <w:r>
                  <w:t>Fae</w:t>
                </w:r>
                <w:proofErr w:type="spellEnd"/>
              </w:p>
            </w:tc>
          </w:sdtContent>
        </w:sdt>
        <w:sdt>
          <w:sdtPr>
            <w:alias w:val="Middle name"/>
            <w:tag w:val="authorMiddleName"/>
            <w:id w:val="-2076034781"/>
            <w:placeholder>
              <w:docPart w:val="AE2D37584FD94F59AD3EB8567D129580"/>
            </w:placeholder>
            <w:showingPlcHdr/>
            <w:text/>
          </w:sdtPr>
          <w:sdtEndPr/>
          <w:sdtContent>
            <w:tc>
              <w:tcPr>
                <w:tcW w:w="2551" w:type="dxa"/>
              </w:tcPr>
              <w:p w14:paraId="36879925" w14:textId="77777777" w:rsidR="00B574C9" w:rsidRDefault="00B574C9" w:rsidP="00922950">
                <w:r>
                  <w:rPr>
                    <w:rStyle w:val="PlaceholderText"/>
                  </w:rPr>
                  <w:t>[Middle name]</w:t>
                </w:r>
              </w:p>
            </w:tc>
          </w:sdtContent>
        </w:sdt>
        <w:sdt>
          <w:sdtPr>
            <w:alias w:val="Last name"/>
            <w:tag w:val="authorLastName"/>
            <w:id w:val="-1088529830"/>
            <w:placeholder>
              <w:docPart w:val="0EB462517A8244BD8EE903BC64ED71CD"/>
            </w:placeholder>
            <w:text/>
          </w:sdtPr>
          <w:sdtEndPr/>
          <w:sdtContent>
            <w:tc>
              <w:tcPr>
                <w:tcW w:w="2642" w:type="dxa"/>
              </w:tcPr>
              <w:p w14:paraId="0B0B0214" w14:textId="77777777" w:rsidR="00B574C9" w:rsidRDefault="006255FD" w:rsidP="006255FD">
                <w:proofErr w:type="spellStart"/>
                <w:r>
                  <w:t>Brauer</w:t>
                </w:r>
                <w:proofErr w:type="spellEnd"/>
              </w:p>
            </w:tc>
          </w:sdtContent>
        </w:sdt>
      </w:tr>
      <w:tr w:rsidR="00B574C9" w14:paraId="6D5519DA" w14:textId="77777777" w:rsidTr="001A6A06">
        <w:trPr>
          <w:trHeight w:val="986"/>
        </w:trPr>
        <w:tc>
          <w:tcPr>
            <w:tcW w:w="491" w:type="dxa"/>
            <w:vMerge/>
            <w:shd w:val="clear" w:color="auto" w:fill="A6A6A6" w:themeFill="background1" w:themeFillShade="A6"/>
          </w:tcPr>
          <w:p w14:paraId="0C8D3C0A" w14:textId="77777777" w:rsidR="00B574C9" w:rsidRPr="001A6A06" w:rsidRDefault="00B574C9" w:rsidP="00CF1542">
            <w:pPr>
              <w:jc w:val="center"/>
              <w:rPr>
                <w:b/>
                <w:color w:val="FFFFFF" w:themeColor="background1"/>
              </w:rPr>
            </w:pPr>
          </w:p>
        </w:tc>
        <w:sdt>
          <w:sdtPr>
            <w:alias w:val="Biography"/>
            <w:tag w:val="authorBiography"/>
            <w:id w:val="938807824"/>
            <w:placeholder>
              <w:docPart w:val="FB0959321B464CCCB52A9B2E6491DAF0"/>
            </w:placeholder>
            <w:showingPlcHdr/>
          </w:sdtPr>
          <w:sdtEndPr/>
          <w:sdtContent>
            <w:tc>
              <w:tcPr>
                <w:tcW w:w="8525" w:type="dxa"/>
                <w:gridSpan w:val="4"/>
              </w:tcPr>
              <w:p w14:paraId="2144F419" w14:textId="77777777" w:rsidR="00B574C9" w:rsidRDefault="00B574C9" w:rsidP="00922950">
                <w:r>
                  <w:rPr>
                    <w:rStyle w:val="PlaceholderText"/>
                  </w:rPr>
                  <w:t>[Enter your biography]</w:t>
                </w:r>
              </w:p>
            </w:tc>
          </w:sdtContent>
        </w:sdt>
      </w:tr>
      <w:tr w:rsidR="00B574C9" w14:paraId="4F76ED21" w14:textId="77777777" w:rsidTr="001A6A06">
        <w:trPr>
          <w:trHeight w:val="986"/>
        </w:trPr>
        <w:tc>
          <w:tcPr>
            <w:tcW w:w="491" w:type="dxa"/>
            <w:vMerge/>
            <w:shd w:val="clear" w:color="auto" w:fill="A6A6A6" w:themeFill="background1" w:themeFillShade="A6"/>
          </w:tcPr>
          <w:p w14:paraId="74CDB7EE" w14:textId="77777777" w:rsidR="00B574C9" w:rsidRPr="001A6A06" w:rsidRDefault="00B574C9" w:rsidP="00CF1542">
            <w:pPr>
              <w:jc w:val="center"/>
              <w:rPr>
                <w:b/>
                <w:color w:val="FFFFFF" w:themeColor="background1"/>
              </w:rPr>
            </w:pPr>
          </w:p>
        </w:tc>
        <w:sdt>
          <w:sdtPr>
            <w:alias w:val="Affiliation"/>
            <w:tag w:val="affiliation"/>
            <w:id w:val="2012937915"/>
            <w:placeholder>
              <w:docPart w:val="4C218A32D30A4E43B61D7667996C1A71"/>
            </w:placeholder>
            <w:text/>
          </w:sdtPr>
          <w:sdtEndPr/>
          <w:sdtContent>
            <w:tc>
              <w:tcPr>
                <w:tcW w:w="8525" w:type="dxa"/>
                <w:gridSpan w:val="4"/>
              </w:tcPr>
              <w:p w14:paraId="1316097E" w14:textId="77777777" w:rsidR="00B574C9" w:rsidRDefault="006255FD" w:rsidP="006255FD">
                <w:r>
                  <w:t>University of East London</w:t>
                </w:r>
              </w:p>
            </w:tc>
          </w:sdtContent>
        </w:sdt>
      </w:tr>
    </w:tbl>
    <w:p w14:paraId="2073FA5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5FE071F2" w14:textId="77777777" w:rsidTr="00244BB0">
        <w:tc>
          <w:tcPr>
            <w:tcW w:w="9016" w:type="dxa"/>
            <w:shd w:val="clear" w:color="auto" w:fill="A6A6A6" w:themeFill="background1" w:themeFillShade="A6"/>
            <w:tcMar>
              <w:top w:w="113" w:type="dxa"/>
              <w:bottom w:w="113" w:type="dxa"/>
            </w:tcMar>
          </w:tcPr>
          <w:p w14:paraId="1C57659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2D4DEAE" w14:textId="77777777" w:rsidTr="003F0D73">
        <w:sdt>
          <w:sdtPr>
            <w:rPr>
              <w:rFonts w:cs="Times New Roman"/>
              <w:szCs w:val="24"/>
            </w:rPr>
            <w:alias w:val="Article headword"/>
            <w:tag w:val="articleHeadword"/>
            <w:id w:val="-361440020"/>
            <w:placeholder>
              <w:docPart w:val="C4D7FC114E8D42D9AB3D8C8BB3E2F085"/>
            </w:placeholder>
            <w:text/>
          </w:sdtPr>
          <w:sdtEndPr/>
          <w:sdtContent>
            <w:tc>
              <w:tcPr>
                <w:tcW w:w="9016" w:type="dxa"/>
                <w:tcMar>
                  <w:top w:w="113" w:type="dxa"/>
                  <w:bottom w:w="113" w:type="dxa"/>
                </w:tcMar>
              </w:tcPr>
              <w:p w14:paraId="40803DEF" w14:textId="77777777" w:rsidR="003F0D73" w:rsidRPr="00FB589A" w:rsidRDefault="006255FD" w:rsidP="003F0D73">
                <w:pPr>
                  <w:rPr>
                    <w:b/>
                  </w:rPr>
                </w:pPr>
                <w:r w:rsidRPr="008077AE">
                  <w:rPr>
                    <w:rFonts w:cs="Times New Roman"/>
                    <w:szCs w:val="24"/>
                  </w:rPr>
                  <w:t>Picasso, Pablo (1881-1973)</w:t>
                </w:r>
              </w:p>
            </w:tc>
          </w:sdtContent>
        </w:sdt>
      </w:tr>
      <w:tr w:rsidR="00464699" w14:paraId="4F780D47" w14:textId="77777777" w:rsidTr="008077AE">
        <w:trPr>
          <w:trHeight w:val="450"/>
        </w:trPr>
        <w:sdt>
          <w:sdtPr>
            <w:alias w:val="Variant headwords"/>
            <w:tag w:val="variantHeadwords"/>
            <w:id w:val="173464402"/>
            <w:placeholder>
              <w:docPart w:val="3FBAD2649F5F4002A7345F2AB35739B8"/>
            </w:placeholder>
            <w:showingPlcHdr/>
          </w:sdtPr>
          <w:sdtEndPr/>
          <w:sdtContent>
            <w:tc>
              <w:tcPr>
                <w:tcW w:w="9016" w:type="dxa"/>
                <w:tcMar>
                  <w:top w:w="113" w:type="dxa"/>
                  <w:bottom w:w="113" w:type="dxa"/>
                </w:tcMar>
              </w:tcPr>
              <w:p w14:paraId="0B6F7F6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2192CA3" w14:textId="77777777" w:rsidTr="003F0D73">
        <w:sdt>
          <w:sdtPr>
            <w:alias w:val="Abstract"/>
            <w:tag w:val="abstract"/>
            <w:id w:val="-635871867"/>
            <w:placeholder>
              <w:docPart w:val="86D8D084A1BA4F0FB4AAE6507CD210DF"/>
            </w:placeholder>
          </w:sdtPr>
          <w:sdtEndPr/>
          <w:sdtContent>
            <w:tc>
              <w:tcPr>
                <w:tcW w:w="9016" w:type="dxa"/>
                <w:tcMar>
                  <w:top w:w="113" w:type="dxa"/>
                  <w:bottom w:w="113" w:type="dxa"/>
                </w:tcMar>
              </w:tcPr>
              <w:p w14:paraId="4BA23BBA" w14:textId="528B8FBC" w:rsidR="006255FD" w:rsidRDefault="006255FD" w:rsidP="008077AE">
                <w:pPr>
                  <w:pStyle w:val="NormalfollowingH2"/>
                </w:pPr>
                <w:r>
                  <w:t>Born in Malaga, i</w:t>
                </w:r>
                <w:r w:rsidRPr="00FE388C">
                  <w:t>t was in Barcelona that Picasso first identified himself as a subversive Modernist with a critical,</w:t>
                </w:r>
                <w:r>
                  <w:t xml:space="preserve"> </w:t>
                </w:r>
                <w:proofErr w:type="spellStart"/>
                <w:r w:rsidRPr="00FE388C">
                  <w:t>contestatory</w:t>
                </w:r>
                <w:proofErr w:type="spellEnd"/>
                <w:r w:rsidRPr="00FE388C">
                  <w:t xml:space="preserve"> and transgressive praxis exposing the savagery underlying civilization alongside the paradoxical contradictions of modernity.</w:t>
                </w:r>
                <w:r>
                  <w:t xml:space="preserve"> L</w:t>
                </w:r>
                <w:r w:rsidRPr="00FE388C">
                  <w:t>iving in Paris</w:t>
                </w:r>
                <w:r>
                  <w:t xml:space="preserve"> from 1901</w:t>
                </w:r>
                <w:r w:rsidRPr="00FE388C">
                  <w:t>, Picasso</w:t>
                </w:r>
                <w:r>
                  <w:t xml:space="preserve"> excoriated the deprivations of </w:t>
                </w:r>
                <w:r>
                  <w:rPr>
                    <w:i/>
                  </w:rPr>
                  <w:t>La belle époque</w:t>
                </w:r>
                <w:r>
                  <w:t xml:space="preserve"> by portraying the outcasts of Montmartre in his Blue period and circus performers in his Rose Period. </w:t>
                </w:r>
                <w:r w:rsidRPr="00FE388C">
                  <w:t xml:space="preserve">Drawing upon African indigenous </w:t>
                </w:r>
                <w:r>
                  <w:t>cultures, from 1906</w:t>
                </w:r>
                <w:r w:rsidRPr="00FE388C">
                  <w:t xml:space="preserve"> </w:t>
                </w:r>
                <w:r>
                  <w:t xml:space="preserve">he revealed how prostitutes from France's African colonies became ravaged with venereal diseases in his 1907 painting, </w:t>
                </w:r>
                <w:r>
                  <w:rPr>
                    <w:i/>
                  </w:rPr>
                  <w:t xml:space="preserve">Les </w:t>
                </w:r>
                <w:proofErr w:type="spellStart"/>
                <w:r>
                  <w:rPr>
                    <w:i/>
                  </w:rPr>
                  <w:t>Desmoiselles</w:t>
                </w:r>
                <w:proofErr w:type="spellEnd"/>
                <w:r>
                  <w:rPr>
                    <w:i/>
                  </w:rPr>
                  <w:t xml:space="preserve"> </w:t>
                </w:r>
                <w:proofErr w:type="spellStart"/>
                <w:r>
                  <w:rPr>
                    <w:i/>
                  </w:rPr>
                  <w:t>d'Avignon</w:t>
                </w:r>
                <w:proofErr w:type="spellEnd"/>
                <w:r>
                  <w:rPr>
                    <w:i/>
                  </w:rPr>
                  <w:t xml:space="preserve">. </w:t>
                </w:r>
                <w:r>
                  <w:t>Inspired by new scientific discoveries and the detritus of everyday life</w:t>
                </w:r>
                <w:r w:rsidRPr="00FE388C">
                  <w:t>,</w:t>
                </w:r>
                <w:r>
                  <w:t xml:space="preserve"> from 1908 he depicted bodies and objects in fragments seen, felt, heard and smelt from different positions over time producing, by 1912, Cubist Collages and </w:t>
                </w:r>
                <w:r w:rsidRPr="00FE388C">
                  <w:t>Assemblages.</w:t>
                </w:r>
                <w:r>
                  <w:t xml:space="preserve"> R</w:t>
                </w:r>
                <w:r w:rsidRPr="00FE388C">
                  <w:t>etreat</w:t>
                </w:r>
                <w:r>
                  <w:t xml:space="preserve">ing </w:t>
                </w:r>
                <w:r w:rsidRPr="00FE388C">
                  <w:t xml:space="preserve">into </w:t>
                </w:r>
                <w:proofErr w:type="spellStart"/>
                <w:r w:rsidRPr="00FE388C">
                  <w:t>Ingreseque</w:t>
                </w:r>
                <w:proofErr w:type="spellEnd"/>
                <w:r w:rsidRPr="00FE388C">
                  <w:t xml:space="preserve"> Ne</w:t>
                </w:r>
                <w:r>
                  <w:t xml:space="preserve">o-Classicism and Crystal Cubism after World War One, from 1927 his Cubistic fragments resurfaced into metamorphoses of the body during orgasmic ecstasy. To expose the barbarity of Fascism, particularly during the Spanish Civil War, in 1935 Picasso produced </w:t>
                </w:r>
                <w:proofErr w:type="spellStart"/>
                <w:r w:rsidRPr="00FE388C">
                  <w:rPr>
                    <w:i/>
                  </w:rPr>
                  <w:t>Minotauromachy</w:t>
                </w:r>
                <w:proofErr w:type="spellEnd"/>
                <w:r>
                  <w:rPr>
                    <w:i/>
                  </w:rPr>
                  <w:t xml:space="preserve"> </w:t>
                </w:r>
                <w:r>
                  <w:t>and, after Fascist bombing of the Basque town of Guernica in 1937, prepared his mural</w:t>
                </w:r>
                <w:r w:rsidRPr="00FE388C">
                  <w:t xml:space="preserve"> </w:t>
                </w:r>
                <w:r>
                  <w:t xml:space="preserve">with that name. </w:t>
                </w:r>
              </w:p>
              <w:p w14:paraId="29DA2DBB" w14:textId="77777777" w:rsidR="00E85A05" w:rsidRDefault="00E85A05" w:rsidP="00E85A05"/>
            </w:tc>
          </w:sdtContent>
        </w:sdt>
      </w:tr>
      <w:tr w:rsidR="003F0D73" w14:paraId="36C84204" w14:textId="77777777" w:rsidTr="003F0D73">
        <w:sdt>
          <w:sdtPr>
            <w:alias w:val="Article text"/>
            <w:tag w:val="articleText"/>
            <w:id w:val="634067588"/>
            <w:placeholder>
              <w:docPart w:val="2CDB0AD613324669819FE9F0B25800F6"/>
            </w:placeholder>
          </w:sdtPr>
          <w:sdtEndPr/>
          <w:sdtContent>
            <w:tc>
              <w:tcPr>
                <w:tcW w:w="9016" w:type="dxa"/>
                <w:tcMar>
                  <w:top w:w="113" w:type="dxa"/>
                  <w:bottom w:w="113" w:type="dxa"/>
                </w:tcMar>
              </w:tcPr>
              <w:p w14:paraId="37E39579" w14:textId="6625C6E2" w:rsidR="00920BEC" w:rsidRDefault="006255FD" w:rsidP="006255FD">
                <w:pPr>
                  <w:pStyle w:val="NormalfollowingH2"/>
                  <w:rPr>
                    <w:i/>
                  </w:rPr>
                </w:pPr>
                <w:r>
                  <w:t>Born in Malaga, i</w:t>
                </w:r>
                <w:r w:rsidRPr="00FE388C">
                  <w:t>t was in Barcelona that Picasso first identified himself as a subversive Modernist with a critical,</w:t>
                </w:r>
                <w:r>
                  <w:t xml:space="preserve"> </w:t>
                </w:r>
                <w:proofErr w:type="spellStart"/>
                <w:r w:rsidRPr="00FE388C">
                  <w:t>contestatory</w:t>
                </w:r>
                <w:proofErr w:type="spellEnd"/>
                <w:r w:rsidRPr="00FE388C">
                  <w:t xml:space="preserve"> and transgressive praxis exposing the savagery underlying civilization alongside the paradoxical contradictions of modernity.</w:t>
                </w:r>
                <w:r>
                  <w:t xml:space="preserve"> L</w:t>
                </w:r>
                <w:r w:rsidRPr="00FE388C">
                  <w:t>iving in Paris</w:t>
                </w:r>
                <w:r>
                  <w:t xml:space="preserve"> from 1901</w:t>
                </w:r>
                <w:r w:rsidRPr="00FE388C">
                  <w:t>, Picasso</w:t>
                </w:r>
                <w:r>
                  <w:t xml:space="preserve"> excoriated the deprivations of </w:t>
                </w:r>
                <w:r>
                  <w:rPr>
                    <w:i/>
                  </w:rPr>
                  <w:t>La belle époque</w:t>
                </w:r>
                <w:r>
                  <w:t xml:space="preserve"> by portraying the outcasts of Montmartre in his Blue period and circus performers in his Rose Period. </w:t>
                </w:r>
                <w:r w:rsidRPr="00FE388C">
                  <w:t xml:space="preserve">Drawing upon African indigenous </w:t>
                </w:r>
                <w:r>
                  <w:t>cultures, from 1906</w:t>
                </w:r>
                <w:r w:rsidRPr="00FE388C">
                  <w:t xml:space="preserve"> </w:t>
                </w:r>
                <w:r>
                  <w:t xml:space="preserve">he revealed how prostitutes from France's African colonies became ravaged with venereal diseases in his 1907 painting, </w:t>
                </w:r>
                <w:r>
                  <w:rPr>
                    <w:i/>
                  </w:rPr>
                  <w:t xml:space="preserve">Les </w:t>
                </w:r>
                <w:proofErr w:type="spellStart"/>
                <w:r>
                  <w:rPr>
                    <w:i/>
                  </w:rPr>
                  <w:t>Desmoiselles</w:t>
                </w:r>
                <w:proofErr w:type="spellEnd"/>
                <w:r>
                  <w:rPr>
                    <w:i/>
                  </w:rPr>
                  <w:t xml:space="preserve"> </w:t>
                </w:r>
                <w:proofErr w:type="spellStart"/>
                <w:r>
                  <w:rPr>
                    <w:i/>
                  </w:rPr>
                  <w:t>d'Avignon</w:t>
                </w:r>
                <w:proofErr w:type="spellEnd"/>
                <w:r>
                  <w:rPr>
                    <w:i/>
                  </w:rPr>
                  <w:t xml:space="preserve">. </w:t>
                </w:r>
              </w:p>
              <w:p w14:paraId="1CC4D94C" w14:textId="77777777" w:rsidR="00920BEC" w:rsidRDefault="00920BEC" w:rsidP="006255FD">
                <w:pPr>
                  <w:pStyle w:val="NormalfollowingH2"/>
                  <w:rPr>
                    <w:i/>
                  </w:rPr>
                </w:pPr>
              </w:p>
              <w:p w14:paraId="72CFD3DE" w14:textId="77777777" w:rsidR="00920BEC" w:rsidRDefault="00920BEC" w:rsidP="00920BEC">
                <w:pPr>
                  <w:pStyle w:val="NormalfollowingH2"/>
                  <w:keepNext/>
                  <w:ind w:left="0"/>
                </w:pPr>
                <w:r>
                  <w:t>File: demoiselles.jpg</w:t>
                </w:r>
              </w:p>
              <w:p w14:paraId="29FFE436" w14:textId="2F8CA64A" w:rsidR="00920BEC" w:rsidRDefault="00920BEC" w:rsidP="00920BEC">
                <w:pPr>
                  <w:pStyle w:val="Caption"/>
                </w:pPr>
                <w:r>
                  <w:t xml:space="preserve">Figure </w:t>
                </w:r>
                <w:fldSimple w:instr=" SEQ Figure \* ARABIC ">
                  <w:r w:rsidR="00656986">
                    <w:rPr>
                      <w:noProof/>
                    </w:rPr>
                    <w:t>1</w:t>
                  </w:r>
                </w:fldSimple>
                <w:r w:rsidRPr="00714672">
                  <w:t xml:space="preserve">Pablo Picasso, Les Demoiselles </w:t>
                </w:r>
                <w:proofErr w:type="spellStart"/>
                <w:r w:rsidRPr="00714672">
                  <w:t>d'Avignon</w:t>
                </w:r>
                <w:proofErr w:type="spellEnd"/>
                <w:r w:rsidRPr="00714672">
                  <w:t xml:space="preserve">, Paris, June-July 1907, oil on canvas, 8 </w:t>
                </w:r>
                <w:proofErr w:type="spellStart"/>
                <w:r w:rsidRPr="00714672">
                  <w:t>ft</w:t>
                </w:r>
                <w:proofErr w:type="spellEnd"/>
                <w:r w:rsidRPr="00714672">
                  <w:t xml:space="preserve"> x 7 </w:t>
                </w:r>
                <w:proofErr w:type="spellStart"/>
                <w:r w:rsidRPr="00714672">
                  <w:t>ft</w:t>
                </w:r>
                <w:proofErr w:type="spellEnd"/>
                <w:r w:rsidRPr="00714672">
                  <w:t xml:space="preserve"> 8 in (243.9 x 233.7 cm), Museum of Modern Art, New York, 333.1939, acquired through the Lillie P. Bliss Bequest; © 2014 Estate of Pablo Picasso / Artist</w:t>
                </w:r>
              </w:p>
              <w:p w14:paraId="16C2EB9E" w14:textId="2AD050E8" w:rsidR="00920BEC" w:rsidRDefault="00920BEC" w:rsidP="00920BEC">
                <w:r>
                  <w:t xml:space="preserve">Source: </w:t>
                </w:r>
                <w:hyperlink r:id="rId8" w:history="1">
                  <w:r w:rsidR="008077AE" w:rsidRPr="009A12E6">
                    <w:rPr>
                      <w:rStyle w:val="Hyperlink"/>
                    </w:rPr>
                    <w:t>http://2.bp.blogspot.com/-Tvt1YhXNHGU/T7h8ZnPQ1_I/AAAAAAAABDQ/QrY</w:t>
                  </w:r>
                  <w:r w:rsidR="008077AE" w:rsidRPr="009A12E6">
                    <w:rPr>
                      <w:rStyle w:val="Hyperlink"/>
                    </w:rPr>
                    <w:t>t</w:t>
                  </w:r>
                  <w:r w:rsidR="008077AE" w:rsidRPr="009A12E6">
                    <w:rPr>
                      <w:rStyle w:val="Hyperlink"/>
                    </w:rPr>
                    <w:t>qT0_d6g/s1600/Pablo+Picasso,+Les+demoiselles+d'Avignon,+1907,+Huile,+243x233+cm,+N.-Y.+Moma.JPG</w:t>
                  </w:r>
                </w:hyperlink>
              </w:p>
              <w:p w14:paraId="4F15FEFB" w14:textId="77777777" w:rsidR="008077AE" w:rsidRPr="00920BEC" w:rsidRDefault="008077AE" w:rsidP="00920BEC"/>
              <w:p w14:paraId="46D0FE25" w14:textId="1E9FC831" w:rsidR="00920BEC" w:rsidRDefault="00920BEC" w:rsidP="00920BEC">
                <w:pPr>
                  <w:pStyle w:val="NormalfollowingH2"/>
                  <w:ind w:left="0"/>
                </w:pPr>
              </w:p>
              <w:p w14:paraId="0655E1DE" w14:textId="77777777" w:rsidR="00920BEC" w:rsidRPr="00920BEC" w:rsidRDefault="00920BEC" w:rsidP="00920BEC">
                <w:pPr>
                  <w:pStyle w:val="NormalfollowingH2"/>
                  <w:ind w:left="0"/>
                </w:pPr>
              </w:p>
              <w:p w14:paraId="5AB29A7F" w14:textId="77777777" w:rsidR="00920BEC" w:rsidRDefault="00920BEC" w:rsidP="006255FD">
                <w:pPr>
                  <w:pStyle w:val="NormalfollowingH2"/>
                  <w:rPr>
                    <w:i/>
                  </w:rPr>
                </w:pPr>
              </w:p>
              <w:p w14:paraId="016648F4" w14:textId="77777777" w:rsidR="00920BEC" w:rsidRDefault="006255FD" w:rsidP="006255FD">
                <w:pPr>
                  <w:pStyle w:val="NormalfollowingH2"/>
                </w:pPr>
                <w:r>
                  <w:t>Inspired by new scientific discoveries and the detritus of everyday life</w:t>
                </w:r>
                <w:r w:rsidRPr="00FE388C">
                  <w:t>,</w:t>
                </w:r>
                <w:r>
                  <w:t xml:space="preserve"> from 1908 he depicted bodies and objects in fragments seen, felt, heard and smelt from different positions over time producing, by 1912, Cubist Collages and </w:t>
                </w:r>
                <w:r w:rsidRPr="00FE388C">
                  <w:t>Assemblages.</w:t>
                </w:r>
                <w:r>
                  <w:t xml:space="preserve"> R</w:t>
                </w:r>
                <w:r w:rsidRPr="00FE388C">
                  <w:t>etreat</w:t>
                </w:r>
                <w:r>
                  <w:t xml:space="preserve">ing </w:t>
                </w:r>
                <w:r w:rsidRPr="00FE388C">
                  <w:t xml:space="preserve">into </w:t>
                </w:r>
                <w:proofErr w:type="spellStart"/>
                <w:r w:rsidRPr="00FE388C">
                  <w:t>Ingreseque</w:t>
                </w:r>
                <w:proofErr w:type="spellEnd"/>
                <w:r w:rsidRPr="00FE388C">
                  <w:t xml:space="preserve"> Ne</w:t>
                </w:r>
                <w:r>
                  <w:t xml:space="preserve">o-Classicism and Crystal Cubism after World War One, from 1927 his Cubistic fragments resurfaced into metamorphoses of the body during orgasmic ecstasy. To expose the barbarity of Fascism, particularly during the Spanish Civil War, in 1935 Picasso produced </w:t>
                </w:r>
                <w:proofErr w:type="spellStart"/>
                <w:r w:rsidRPr="00FE388C">
                  <w:rPr>
                    <w:i/>
                  </w:rPr>
                  <w:t>Minotauromachy</w:t>
                </w:r>
                <w:proofErr w:type="spellEnd"/>
                <w:r>
                  <w:rPr>
                    <w:i/>
                  </w:rPr>
                  <w:t xml:space="preserve"> </w:t>
                </w:r>
                <w:r>
                  <w:t>and, after Fascist bombing of the Basque town of Guernica in 1937, prepared his mural</w:t>
                </w:r>
                <w:r w:rsidRPr="00FE388C">
                  <w:t xml:space="preserve"> </w:t>
                </w:r>
                <w:r>
                  <w:t xml:space="preserve">with that name. </w:t>
                </w:r>
              </w:p>
              <w:p w14:paraId="2A6271E8" w14:textId="77777777" w:rsidR="00656986" w:rsidRDefault="00656986" w:rsidP="006255FD">
                <w:pPr>
                  <w:pStyle w:val="NormalfollowingH2"/>
                </w:pPr>
              </w:p>
              <w:p w14:paraId="6B18D27C" w14:textId="77777777" w:rsidR="00656986" w:rsidRDefault="00656986" w:rsidP="00656986">
                <w:pPr>
                  <w:pStyle w:val="NormalfollowingH2"/>
                  <w:keepNext/>
                </w:pPr>
                <w:r>
                  <w:t>File: Guernica.jpg</w:t>
                </w:r>
              </w:p>
              <w:p w14:paraId="04E88974" w14:textId="376532BB" w:rsidR="00656986" w:rsidRDefault="00656986" w:rsidP="00656986">
                <w:pPr>
                  <w:pStyle w:val="Caption"/>
                </w:pPr>
                <w:r>
                  <w:t xml:space="preserve">Figure </w:t>
                </w:r>
                <w:fldSimple w:instr=" SEQ Figure \* ARABIC ">
                  <w:r>
                    <w:rPr>
                      <w:noProof/>
                    </w:rPr>
                    <w:t>2</w:t>
                  </w:r>
                </w:fldSimple>
                <w:r w:rsidRPr="00EF4E80">
                  <w:t xml:space="preserve">Pablo Picasso, Guernica, 1937, oil on canvas, 349 cm × 776 cm (137.4 × 305.5 in) </w:t>
                </w:r>
                <w:proofErr w:type="spellStart"/>
                <w:r w:rsidRPr="00EF4E80">
                  <w:t>Museo</w:t>
                </w:r>
                <w:proofErr w:type="spellEnd"/>
                <w:r w:rsidRPr="00EF4E80">
                  <w:t xml:space="preserve"> </w:t>
                </w:r>
                <w:proofErr w:type="spellStart"/>
                <w:r w:rsidRPr="00EF4E80">
                  <w:t>Nacional</w:t>
                </w:r>
                <w:proofErr w:type="spellEnd"/>
                <w:r w:rsidRPr="00EF4E80">
                  <w:t xml:space="preserve"> Cen</w:t>
                </w:r>
                <w:r>
                  <w:t xml:space="preserve">tro de Arte Reina Sofia, Madrid. </w:t>
                </w:r>
              </w:p>
              <w:p w14:paraId="7C03DCFF" w14:textId="5FEB52A5" w:rsidR="00656986" w:rsidRDefault="00656986" w:rsidP="00656986">
                <w:pPr>
                  <w:pStyle w:val="NormalfollowingH2"/>
                </w:pPr>
                <w:r>
                  <w:t xml:space="preserve">Source: </w:t>
                </w:r>
                <w:hyperlink r:id="rId9" w:history="1">
                  <w:r w:rsidR="008077AE" w:rsidRPr="009A12E6">
                    <w:rPr>
                      <w:rStyle w:val="Hyperlink"/>
                    </w:rPr>
                    <w:t>http://yareah.com/wp-content/uploads/2012/07/guernica.jpg</w:t>
                  </w:r>
                </w:hyperlink>
              </w:p>
              <w:p w14:paraId="14BCA189" w14:textId="77777777" w:rsidR="008077AE" w:rsidRDefault="008077AE" w:rsidP="00656986">
                <w:pPr>
                  <w:pStyle w:val="NormalfollowingH2"/>
                </w:pPr>
              </w:p>
              <w:p w14:paraId="5F4D788E" w14:textId="77777777" w:rsidR="00920BEC" w:rsidRDefault="00920BEC" w:rsidP="00656986">
                <w:pPr>
                  <w:pStyle w:val="NormalfollowingH2"/>
                  <w:ind w:left="0"/>
                </w:pPr>
              </w:p>
              <w:p w14:paraId="0AD22A8E" w14:textId="52A19AC7" w:rsidR="006255FD" w:rsidRDefault="006255FD" w:rsidP="006255FD">
                <w:pPr>
                  <w:pStyle w:val="NormalfollowingH2"/>
                </w:pPr>
                <w:r>
                  <w:t xml:space="preserve">Refusing to leave Paris during Nazi Occupation, </w:t>
                </w:r>
                <w:r w:rsidRPr="00FE388C">
                  <w:t xml:space="preserve">Picasso </w:t>
                </w:r>
                <w:r>
                  <w:t>crea</w:t>
                </w:r>
                <w:r w:rsidRPr="00FE388C">
                  <w:t>ted symbols of torture, mutilation and death</w:t>
                </w:r>
                <w:r w:rsidRPr="00FE388C">
                  <w:rPr>
                    <w:i/>
                  </w:rPr>
                  <w:t>.</w:t>
                </w:r>
                <w:r w:rsidRPr="00FE388C">
                  <w:t xml:space="preserve"> </w:t>
                </w:r>
                <w:r>
                  <w:t xml:space="preserve">After the liberation of Paris, he joined the French Communist Party and began paintings of </w:t>
                </w:r>
                <w:r>
                  <w:rPr>
                    <w:i/>
                  </w:rPr>
                  <w:t xml:space="preserve">The Charnel House </w:t>
                </w:r>
                <w:r>
                  <w:t>(1944-45)</w:t>
                </w:r>
                <w:r>
                  <w:rPr>
                    <w:i/>
                  </w:rPr>
                  <w:t xml:space="preserve"> </w:t>
                </w:r>
                <w:r>
                  <w:t>to expose where Fascist mass slaughters lay concealed. C</w:t>
                </w:r>
                <w:r w:rsidRPr="00FE388C">
                  <w:t>reating a dove for the French Communist Party as an international symbol of peace, Picasso was horrified when the Korean War erupted</w:t>
                </w:r>
                <w:r>
                  <w:t>, painting</w:t>
                </w:r>
                <w:r w:rsidRPr="00FE388C">
                  <w:t xml:space="preserve"> </w:t>
                </w:r>
                <w:r w:rsidRPr="00FE388C">
                  <w:rPr>
                    <w:i/>
                  </w:rPr>
                  <w:t xml:space="preserve">Massacre in Korea </w:t>
                </w:r>
                <w:r>
                  <w:t xml:space="preserve">in 1951 </w:t>
                </w:r>
                <w:r w:rsidRPr="00FE388C">
                  <w:t>and</w:t>
                </w:r>
                <w:r>
                  <w:t>, following the Cuban missile crisis,</w:t>
                </w:r>
                <w:r w:rsidRPr="00FE388C">
                  <w:t xml:space="preserve"> </w:t>
                </w:r>
                <w:r w:rsidRPr="00FE388C">
                  <w:rPr>
                    <w:i/>
                  </w:rPr>
                  <w:t xml:space="preserve">The Rape of the </w:t>
                </w:r>
                <w:proofErr w:type="spellStart"/>
                <w:r w:rsidRPr="00FE388C">
                  <w:rPr>
                    <w:i/>
                  </w:rPr>
                  <w:t>Sabines</w:t>
                </w:r>
                <w:proofErr w:type="spellEnd"/>
                <w:r w:rsidRPr="00FE388C">
                  <w:rPr>
                    <w:i/>
                  </w:rPr>
                  <w:t xml:space="preserve"> </w:t>
                </w:r>
                <w:r>
                  <w:t>in 1963</w:t>
                </w:r>
                <w:r w:rsidRPr="00FE388C">
                  <w:t xml:space="preserve"> </w:t>
                </w:r>
                <w:r>
                  <w:t>to expose how rape remained an un</w:t>
                </w:r>
                <w:r w:rsidR="008077AE">
                  <w:t xml:space="preserve">declared weapon of warfare. </w:t>
                </w:r>
              </w:p>
              <w:p w14:paraId="3BB74C0C" w14:textId="77777777" w:rsidR="006255FD" w:rsidRPr="00FE388C" w:rsidRDefault="006255FD" w:rsidP="006255FD">
                <w:pPr>
                  <w:jc w:val="both"/>
                  <w:rPr>
                    <w:rFonts w:ascii="Times New Roman" w:hAnsi="Times New Roman" w:cs="Times New Roman"/>
                    <w:b/>
                    <w:szCs w:val="24"/>
                  </w:rPr>
                </w:pPr>
              </w:p>
              <w:p w14:paraId="01ED46A0" w14:textId="77777777" w:rsidR="006255FD" w:rsidRPr="00FE388C" w:rsidRDefault="006255FD" w:rsidP="006255FD">
                <w:pPr>
                  <w:jc w:val="both"/>
                  <w:rPr>
                    <w:rFonts w:ascii="Times New Roman" w:hAnsi="Times New Roman" w:cs="Times New Roman"/>
                    <w:szCs w:val="24"/>
                  </w:rPr>
                </w:pPr>
                <w:commentRangeStart w:id="0"/>
              </w:p>
              <w:p w14:paraId="06BB0893" w14:textId="414299A7" w:rsidR="006255FD" w:rsidRDefault="008077AE" w:rsidP="006255FD">
                <w:pPr>
                  <w:pStyle w:val="NormalfollowingH2"/>
                </w:pPr>
                <w:r>
                  <w:t>‘</w:t>
                </w:r>
                <w:r w:rsidR="006255FD" w:rsidRPr="00FE388C">
                  <w:t>What do think an artist is?</w:t>
                </w:r>
                <w:r>
                  <w:t>’</w:t>
                </w:r>
                <w:r w:rsidR="006255FD" w:rsidRPr="00FE388C">
                  <w:t xml:space="preserve"> asked </w:t>
                </w:r>
                <w:r w:rsidR="006255FD">
                  <w:t xml:space="preserve">Pablo </w:t>
                </w:r>
                <w:r w:rsidR="006255FD" w:rsidRPr="00FE388C">
                  <w:t xml:space="preserve">Picasso in Nazi occupied Paris. </w:t>
                </w:r>
              </w:p>
              <w:p w14:paraId="50449578" w14:textId="77777777" w:rsidR="006255FD" w:rsidRPr="00FE388C" w:rsidRDefault="006255FD" w:rsidP="006255FD">
                <w:pPr>
                  <w:jc w:val="both"/>
                  <w:rPr>
                    <w:rFonts w:ascii="Times New Roman" w:hAnsi="Times New Roman" w:cs="Times New Roman"/>
                    <w:szCs w:val="24"/>
                  </w:rPr>
                </w:pPr>
              </w:p>
              <w:p w14:paraId="7226F18D" w14:textId="77777777" w:rsidR="006255FD" w:rsidRDefault="006255FD" w:rsidP="006255FD">
                <w:pPr>
                  <w:pStyle w:val="Blockquote"/>
                </w:pPr>
                <w:r w:rsidRPr="00FE388C">
                  <w:t>An imbecile who has nothing but eyes if he is a painter ...? Quite the contrary, he is at the same time a political being, constantly aware of what goes on in the world, whether it be harrowing, bitter, or sweet, and he cannot help being shaped by it. ... painting is not interior decoration. It is an instrumen</w:t>
                </w:r>
                <w:r>
                  <w:t xml:space="preserve">t of war for attack and </w:t>
                </w:r>
                <w:proofErr w:type="spellStart"/>
                <w:r>
                  <w:t>defense</w:t>
                </w:r>
                <w:proofErr w:type="spellEnd"/>
                <w:r>
                  <w:t xml:space="preserve"> </w:t>
                </w:r>
                <w:r w:rsidRPr="00FE388C">
                  <w:t xml:space="preserve">against the enemy. </w:t>
                </w:r>
              </w:p>
              <w:commentRangeEnd w:id="0"/>
              <w:p w14:paraId="5B0D9E64" w14:textId="77777777" w:rsidR="006255FD" w:rsidRDefault="008077AE" w:rsidP="006255FD">
                <w:pPr>
                  <w:jc w:val="both"/>
                  <w:rPr>
                    <w:rFonts w:ascii="Times New Roman" w:hAnsi="Times New Roman" w:cs="Times New Roman"/>
                    <w:szCs w:val="24"/>
                  </w:rPr>
                </w:pPr>
                <w:r>
                  <w:rPr>
                    <w:rStyle w:val="CommentReference"/>
                    <w:rFonts w:ascii="New York" w:eastAsia="Times New Roman" w:hAnsi="New York" w:cs="Courier"/>
                    <w:lang w:val="en-US"/>
                  </w:rPr>
                  <w:commentReference w:id="0"/>
                </w:r>
              </w:p>
              <w:p w14:paraId="34823905" w14:textId="77777777" w:rsidR="006255FD" w:rsidRDefault="006255FD" w:rsidP="006255FD">
                <w:pPr>
                  <w:pStyle w:val="NormalfollowingH2"/>
                </w:pPr>
                <w:r>
                  <w:t xml:space="preserve">Through his Modernism, Picasso </w:t>
                </w:r>
                <w:r w:rsidRPr="00FE388C">
                  <w:t>illuminat</w:t>
                </w:r>
                <w:r>
                  <w:t>ed</w:t>
                </w:r>
                <w:r w:rsidRPr="00FE388C">
                  <w:t xml:space="preserve"> how modern life entailed reconciling technologies of mass production with </w:t>
                </w:r>
                <w:r>
                  <w:t xml:space="preserve">mass </w:t>
                </w:r>
                <w:r w:rsidRPr="00FE388C">
                  <w:t xml:space="preserve">destruction, the politics of Anarchism with Republicanism, Communism with Fascism, Apollonian </w:t>
                </w:r>
                <w:r>
                  <w:t>with</w:t>
                </w:r>
                <w:r w:rsidRPr="00FE388C">
                  <w:t xml:space="preserve"> Dionysian cultures, comedy and tragedy, sex and death, bestial monsters like the </w:t>
                </w:r>
                <w:proofErr w:type="spellStart"/>
                <w:r w:rsidRPr="00FE388C">
                  <w:t>minotauromachy</w:t>
                </w:r>
                <w:proofErr w:type="spellEnd"/>
                <w:r w:rsidRPr="00FE388C">
                  <w:t xml:space="preserve"> and tender l</w:t>
                </w:r>
                <w:r>
                  <w:t>overs like Marie-</w:t>
                </w:r>
                <w:proofErr w:type="spellStart"/>
                <w:r>
                  <w:t>Thérèse</w:t>
                </w:r>
                <w:proofErr w:type="spellEnd"/>
                <w:r>
                  <w:t xml:space="preserve"> Walter</w:t>
                </w:r>
                <w:r w:rsidRPr="00FE388C">
                  <w:t>. Creating forms that seem in states of constant metamorphoses, Picasso convey</w:t>
                </w:r>
                <w:r>
                  <w:t>ed</w:t>
                </w:r>
                <w:r w:rsidRPr="00FE388C">
                  <w:t xml:space="preserve"> how th</w:t>
                </w:r>
                <w:r>
                  <w:t>e</w:t>
                </w:r>
                <w:r w:rsidRPr="00FE388C">
                  <w:t xml:space="preserve"> experience of modernity was</w:t>
                </w:r>
                <w:r>
                  <w:t xml:space="preserve"> perpetually</w:t>
                </w:r>
                <w:r w:rsidRPr="00FE388C">
                  <w:t xml:space="preserve"> fraught with feelings of vertigo and the loss of security in a world spinning out of control.</w:t>
                </w:r>
              </w:p>
              <w:p w14:paraId="02D254BB" w14:textId="77777777" w:rsidR="006255FD" w:rsidRPr="00FE388C" w:rsidRDefault="006255FD" w:rsidP="006255FD">
                <w:pPr>
                  <w:jc w:val="both"/>
                  <w:rPr>
                    <w:rFonts w:ascii="Times New Roman" w:hAnsi="Times New Roman" w:cs="Times New Roman"/>
                    <w:szCs w:val="24"/>
                  </w:rPr>
                </w:pPr>
                <w:r w:rsidRPr="00FE388C">
                  <w:rPr>
                    <w:rFonts w:ascii="Times New Roman" w:hAnsi="Times New Roman" w:cs="Times New Roman"/>
                    <w:szCs w:val="24"/>
                  </w:rPr>
                  <w:t xml:space="preserve"> </w:t>
                </w:r>
              </w:p>
              <w:p w14:paraId="5A092A3A" w14:textId="77777777" w:rsidR="006255FD" w:rsidRPr="006255FD" w:rsidRDefault="006255FD" w:rsidP="006255FD">
                <w:pPr>
                  <w:pStyle w:val="Heading1"/>
                  <w:outlineLvl w:val="0"/>
                </w:pPr>
                <w:r w:rsidRPr="006255FD">
                  <w:t xml:space="preserve">Anarchism, </w:t>
                </w:r>
                <w:proofErr w:type="spellStart"/>
                <w:r w:rsidRPr="006255FD">
                  <w:t>Calalan</w:t>
                </w:r>
                <w:proofErr w:type="spellEnd"/>
                <w:r w:rsidRPr="006255FD">
                  <w:t xml:space="preserve"> Nationalism and the Blue Period</w:t>
                </w:r>
                <w:r w:rsidRPr="006255FD">
                  <w:tab/>
                </w:r>
              </w:p>
              <w:p w14:paraId="2CA5D7ED" w14:textId="766F626F" w:rsidR="006255FD" w:rsidRDefault="006255FD" w:rsidP="006255FD">
                <w:pPr>
                  <w:pStyle w:val="NormalfollowingH2"/>
                </w:pPr>
                <w:r w:rsidRPr="00FE388C">
                  <w:t xml:space="preserve">Catalan nationalism was at its peak when </w:t>
                </w:r>
                <w:r>
                  <w:t>four</w:t>
                </w:r>
                <w:r w:rsidRPr="00FE388C">
                  <w:t xml:space="preserve">teen-year old Picasso moved with his family to </w:t>
                </w:r>
                <w:r>
                  <w:t>the</w:t>
                </w:r>
                <w:r w:rsidRPr="00FE388C">
                  <w:t xml:space="preserve"> capital of the ancient province of Catalonia</w:t>
                </w:r>
                <w:r>
                  <w:t xml:space="preserve"> in 1895</w:t>
                </w:r>
                <w:r w:rsidRPr="00FE388C">
                  <w:t xml:space="preserve">. </w:t>
                </w:r>
                <w:r>
                  <w:t xml:space="preserve">Initially trained by his father, the painter and art teacher, Don José Ruiz y </w:t>
                </w:r>
                <w:proofErr w:type="spellStart"/>
                <w:r>
                  <w:t>Blasco</w:t>
                </w:r>
                <w:proofErr w:type="spellEnd"/>
                <w:r>
                  <w:t xml:space="preserve">, at sixteen Picasso was enrolled at the Fernando Academy of Fine Art in Madrid but spent more time at The Prado studying Goya before returning to Barcelona in 1898. </w:t>
                </w:r>
                <w:r w:rsidRPr="00FE388C">
                  <w:t xml:space="preserve">Absorbed in Anarchist daily newspapers, periodicals and art journals while frequenting </w:t>
                </w:r>
                <w:proofErr w:type="spellStart"/>
                <w:r w:rsidRPr="00FE388C">
                  <w:rPr>
                    <w:i/>
                  </w:rPr>
                  <w:t>Els</w:t>
                </w:r>
                <w:proofErr w:type="spellEnd"/>
                <w:r w:rsidRPr="00FE388C">
                  <w:rPr>
                    <w:i/>
                  </w:rPr>
                  <w:t xml:space="preserve"> </w:t>
                </w:r>
                <w:proofErr w:type="spellStart"/>
                <w:r w:rsidRPr="00FE388C">
                  <w:rPr>
                    <w:i/>
                  </w:rPr>
                  <w:t>Quatre</w:t>
                </w:r>
                <w:proofErr w:type="spellEnd"/>
                <w:r w:rsidRPr="00FE388C">
                  <w:rPr>
                    <w:i/>
                  </w:rPr>
                  <w:t xml:space="preserve"> Gats</w:t>
                </w:r>
                <w:r w:rsidRPr="00FE388C">
                  <w:t>, Picasso</w:t>
                </w:r>
                <w:r>
                  <w:t>'s</w:t>
                </w:r>
                <w:r w:rsidRPr="00FE388C">
                  <w:t xml:space="preserve"> drawings </w:t>
                </w:r>
                <w:r>
                  <w:t>and</w:t>
                </w:r>
                <w:r w:rsidRPr="00FE388C">
                  <w:t xml:space="preserve"> paintings</w:t>
                </w:r>
                <w:r>
                  <w:t xml:space="preserve"> of</w:t>
                </w:r>
                <w:r w:rsidRPr="00FE388C">
                  <w:t xml:space="preserve"> the oppressed</w:t>
                </w:r>
                <w:r>
                  <w:t>,</w:t>
                </w:r>
                <w:r w:rsidRPr="00FE388C">
                  <w:t xml:space="preserve"> inspired by </w:t>
                </w:r>
                <w:proofErr w:type="spellStart"/>
                <w:r w:rsidRPr="00FE388C">
                  <w:t>Isidre</w:t>
                </w:r>
                <w:proofErr w:type="spellEnd"/>
                <w:r w:rsidRPr="00FE388C">
                  <w:t xml:space="preserve"> </w:t>
                </w:r>
                <w:proofErr w:type="spellStart"/>
                <w:r w:rsidRPr="00FE388C">
                  <w:t>Nonell</w:t>
                </w:r>
                <w:proofErr w:type="spellEnd"/>
                <w:r>
                  <w:t>,</w:t>
                </w:r>
                <w:r w:rsidRPr="00FE388C">
                  <w:t xml:space="preserve"> </w:t>
                </w:r>
                <w:r>
                  <w:t xml:space="preserve">were </w:t>
                </w:r>
                <w:r w:rsidRPr="00FE388C">
                  <w:t xml:space="preserve">first published in </w:t>
                </w:r>
                <w:proofErr w:type="spellStart"/>
                <w:r w:rsidRPr="00FE388C">
                  <w:rPr>
                    <w:i/>
                  </w:rPr>
                  <w:t>Joventut</w:t>
                </w:r>
                <w:proofErr w:type="spellEnd"/>
                <w:r w:rsidRPr="00FE388C">
                  <w:t xml:space="preserve">. Consistent with Peter Kropotkin's </w:t>
                </w:r>
                <w:r w:rsidR="008077AE">
                  <w:t>‘</w:t>
                </w:r>
                <w:r w:rsidRPr="00FE388C">
                  <w:t>propaganda of the deed</w:t>
                </w:r>
                <w:r w:rsidR="008077AE">
                  <w:t>’</w:t>
                </w:r>
                <w:r w:rsidRPr="00FE388C">
                  <w:t xml:space="preserve">, he pictured social inequalities. Far from this concern abating on moving to Paris, </w:t>
                </w:r>
                <w:r>
                  <w:t xml:space="preserve">it intensified. </w:t>
                </w:r>
              </w:p>
              <w:p w14:paraId="71597C4E" w14:textId="77777777" w:rsidR="006255FD" w:rsidRDefault="006255FD" w:rsidP="006255FD">
                <w:pPr>
                  <w:jc w:val="both"/>
                  <w:rPr>
                    <w:rFonts w:ascii="Times New Roman" w:hAnsi="Times New Roman" w:cs="Times New Roman"/>
                    <w:szCs w:val="24"/>
                  </w:rPr>
                </w:pPr>
              </w:p>
              <w:p w14:paraId="1102BB0B" w14:textId="444A9FE8" w:rsidR="006255FD" w:rsidRDefault="006255FD" w:rsidP="006255FD">
                <w:pPr>
                  <w:pStyle w:val="NormalfollowingH2"/>
                  <w:rPr>
                    <w:szCs w:val="24"/>
                  </w:rPr>
                </w:pPr>
                <w:r>
                  <w:lastRenderedPageBreak/>
                  <w:t xml:space="preserve">To visit the 1900 Exposition </w:t>
                </w:r>
                <w:proofErr w:type="spellStart"/>
                <w:r>
                  <w:t>Universelle</w:t>
                </w:r>
                <w:proofErr w:type="spellEnd"/>
                <w:r>
                  <w:t xml:space="preserve"> where one of his paintings was being displayed, Picasso set off for Paris with his close friend </w:t>
                </w:r>
                <w:proofErr w:type="spellStart"/>
                <w:r>
                  <w:t>Carles</w:t>
                </w:r>
                <w:proofErr w:type="spellEnd"/>
                <w:r>
                  <w:t xml:space="preserve"> </w:t>
                </w:r>
                <w:proofErr w:type="spellStart"/>
                <w:r>
                  <w:t>Casagemas</w:t>
                </w:r>
                <w:proofErr w:type="spellEnd"/>
                <w:r>
                  <w:t xml:space="preserve">. Bowled over by the </w:t>
                </w:r>
                <w:r w:rsidR="008077AE">
                  <w:t>‘</w:t>
                </w:r>
                <w:r>
                  <w:t>modern art centre</w:t>
                </w:r>
                <w:r w:rsidR="008077AE">
                  <w:t>’</w:t>
                </w:r>
                <w:r>
                  <w:t xml:space="preserve">, Picasso settled there in 1901, devoured Toulouse-Lautrec and Van Gogh and had his debut exhibition with </w:t>
                </w:r>
                <w:proofErr w:type="spellStart"/>
                <w:r>
                  <w:t>Ambroise</w:t>
                </w:r>
                <w:proofErr w:type="spellEnd"/>
                <w:r>
                  <w:t xml:space="preserve"> </w:t>
                </w:r>
                <w:proofErr w:type="spellStart"/>
                <w:r>
                  <w:t>Vollard</w:t>
                </w:r>
                <w:proofErr w:type="spellEnd"/>
                <w:r>
                  <w:t xml:space="preserve">. </w:t>
                </w:r>
                <w:r>
                  <w:rPr>
                    <w:szCs w:val="24"/>
                  </w:rPr>
                  <w:t xml:space="preserve">After the suicide of </w:t>
                </w:r>
                <w:proofErr w:type="spellStart"/>
                <w:r>
                  <w:rPr>
                    <w:szCs w:val="24"/>
                  </w:rPr>
                  <w:t>Casagemos</w:t>
                </w:r>
                <w:proofErr w:type="spellEnd"/>
                <w:r>
                  <w:rPr>
                    <w:szCs w:val="24"/>
                  </w:rPr>
                  <w:t>, Picasso's joy turned to grief, his art appearing shrouded in melancholy. F</w:t>
                </w:r>
                <w:r w:rsidRPr="00FE388C">
                  <w:rPr>
                    <w:szCs w:val="24"/>
                  </w:rPr>
                  <w:t>illed with the blind, emaciated beggars, alcoholics</w:t>
                </w:r>
                <w:r>
                  <w:rPr>
                    <w:szCs w:val="24"/>
                  </w:rPr>
                  <w:t>, madmen</w:t>
                </w:r>
                <w:r w:rsidRPr="00FE388C">
                  <w:rPr>
                    <w:szCs w:val="24"/>
                  </w:rPr>
                  <w:t xml:space="preserve"> and other outcasts of Montmartre</w:t>
                </w:r>
                <w:r>
                  <w:rPr>
                    <w:szCs w:val="24"/>
                  </w:rPr>
                  <w:t xml:space="preserve"> enveloped by a mournful azure light, Picasso's </w:t>
                </w:r>
                <w:r w:rsidRPr="00FE388C">
                  <w:rPr>
                    <w:szCs w:val="24"/>
                  </w:rPr>
                  <w:t xml:space="preserve">Blue </w:t>
                </w:r>
                <w:r>
                  <w:rPr>
                    <w:szCs w:val="24"/>
                  </w:rPr>
                  <w:t>P</w:t>
                </w:r>
                <w:r w:rsidRPr="00FE388C">
                  <w:rPr>
                    <w:szCs w:val="24"/>
                  </w:rPr>
                  <w:t xml:space="preserve">eriod </w:t>
                </w:r>
                <w:r>
                  <w:rPr>
                    <w:szCs w:val="24"/>
                  </w:rPr>
                  <w:t>was</w:t>
                </w:r>
                <w:r w:rsidRPr="00FE388C">
                  <w:rPr>
                    <w:szCs w:val="24"/>
                  </w:rPr>
                  <w:t xml:space="preserve"> what his friend Jaime </w:t>
                </w:r>
                <w:proofErr w:type="spellStart"/>
                <w:r w:rsidRPr="00FE388C">
                  <w:rPr>
                    <w:szCs w:val="24"/>
                  </w:rPr>
                  <w:t>Sarbartés</w:t>
                </w:r>
                <w:proofErr w:type="spellEnd"/>
                <w:r w:rsidRPr="00FE388C">
                  <w:rPr>
                    <w:szCs w:val="24"/>
                  </w:rPr>
                  <w:t xml:space="preserve"> calls </w:t>
                </w:r>
                <w:r w:rsidR="008077AE">
                  <w:rPr>
                    <w:szCs w:val="24"/>
                  </w:rPr>
                  <w:t>‘</w:t>
                </w:r>
                <w:r w:rsidRPr="00FE388C">
                  <w:rPr>
                    <w:szCs w:val="24"/>
                  </w:rPr>
                  <w:t>a testimony of conscience</w:t>
                </w:r>
                <w:r w:rsidR="008077AE">
                  <w:rPr>
                    <w:szCs w:val="24"/>
                  </w:rPr>
                  <w:t>’</w:t>
                </w:r>
                <w:r w:rsidRPr="00FE388C">
                  <w:rPr>
                    <w:szCs w:val="24"/>
                  </w:rPr>
                  <w:t>. During th</w:t>
                </w:r>
                <w:r>
                  <w:rPr>
                    <w:szCs w:val="24"/>
                  </w:rPr>
                  <w:t>is</w:t>
                </w:r>
                <w:r w:rsidRPr="00FE388C">
                  <w:rPr>
                    <w:szCs w:val="24"/>
                  </w:rPr>
                  <w:t xml:space="preserve"> </w:t>
                </w:r>
                <w:r w:rsidR="008077AE">
                  <w:rPr>
                    <w:szCs w:val="24"/>
                  </w:rPr>
                  <w:t>‘</w:t>
                </w:r>
                <w:r w:rsidRPr="00FE388C">
                  <w:rPr>
                    <w:szCs w:val="24"/>
                  </w:rPr>
                  <w:t>golden age of venereal peril</w:t>
                </w:r>
                <w:r w:rsidR="008077AE">
                  <w:rPr>
                    <w:szCs w:val="24"/>
                  </w:rPr>
                  <w:t>’</w:t>
                </w:r>
                <w:r w:rsidRPr="00FE388C">
                  <w:rPr>
                    <w:szCs w:val="24"/>
                  </w:rPr>
                  <w:t xml:space="preserve">, far from shying away from such polemical issues as </w:t>
                </w:r>
                <w:r>
                  <w:rPr>
                    <w:szCs w:val="24"/>
                  </w:rPr>
                  <w:t xml:space="preserve">the venereal disease of </w:t>
                </w:r>
                <w:r w:rsidRPr="00FE388C">
                  <w:rPr>
                    <w:szCs w:val="24"/>
                  </w:rPr>
                  <w:t>syphilis</w:t>
                </w:r>
                <w:r>
                  <w:rPr>
                    <w:szCs w:val="24"/>
                  </w:rPr>
                  <w:t xml:space="preserve">, suffered by </w:t>
                </w:r>
                <w:proofErr w:type="spellStart"/>
                <w:r>
                  <w:rPr>
                    <w:szCs w:val="24"/>
                  </w:rPr>
                  <w:t>Casagemos</w:t>
                </w:r>
                <w:proofErr w:type="spellEnd"/>
                <w:r>
                  <w:rPr>
                    <w:szCs w:val="24"/>
                  </w:rPr>
                  <w:t xml:space="preserve">, </w:t>
                </w:r>
                <w:r w:rsidRPr="00FE388C">
                  <w:rPr>
                    <w:szCs w:val="24"/>
                  </w:rPr>
                  <w:t>Picasso negotiated with Saint-</w:t>
                </w:r>
                <w:proofErr w:type="spellStart"/>
                <w:r w:rsidRPr="00FE388C">
                  <w:rPr>
                    <w:szCs w:val="24"/>
                  </w:rPr>
                  <w:t>Lazare</w:t>
                </w:r>
                <w:proofErr w:type="spellEnd"/>
                <w:r w:rsidRPr="00FE388C">
                  <w:rPr>
                    <w:szCs w:val="24"/>
                  </w:rPr>
                  <w:t xml:space="preserve"> Prison Hospital to canvas its afflicted prostitutes and their babies that would be, following Albert Fournier's thesis, </w:t>
                </w:r>
                <w:proofErr w:type="spellStart"/>
                <w:r w:rsidRPr="00FE388C">
                  <w:rPr>
                    <w:szCs w:val="24"/>
                  </w:rPr>
                  <w:t>heredo</w:t>
                </w:r>
                <w:proofErr w:type="spellEnd"/>
                <w:r w:rsidRPr="00FE388C">
                  <w:rPr>
                    <w:szCs w:val="24"/>
                  </w:rPr>
                  <w:t xml:space="preserve">-syphilitic. </w:t>
                </w:r>
              </w:p>
              <w:p w14:paraId="30CE4E78" w14:textId="77777777" w:rsidR="006255FD" w:rsidRPr="00FE388C" w:rsidRDefault="006255FD" w:rsidP="006255FD">
                <w:pPr>
                  <w:jc w:val="both"/>
                  <w:rPr>
                    <w:rFonts w:ascii="Times New Roman" w:hAnsi="Times New Roman" w:cs="Times New Roman"/>
                    <w:szCs w:val="24"/>
                  </w:rPr>
                </w:pPr>
              </w:p>
              <w:p w14:paraId="75A51148" w14:textId="77777777" w:rsidR="006255FD" w:rsidRPr="006255FD" w:rsidRDefault="006255FD" w:rsidP="006255FD">
                <w:pPr>
                  <w:pStyle w:val="Heading1"/>
                  <w:outlineLvl w:val="0"/>
                  <w:rPr>
                    <w:i/>
                  </w:rPr>
                </w:pPr>
                <w:r w:rsidRPr="006255FD">
                  <w:t xml:space="preserve">Rose Period, Tribal Art and </w:t>
                </w:r>
                <w:r w:rsidRPr="006255FD">
                  <w:rPr>
                    <w:i/>
                  </w:rPr>
                  <w:t xml:space="preserve">Les Demoiselles </w:t>
                </w:r>
                <w:proofErr w:type="spellStart"/>
                <w:r w:rsidRPr="006255FD">
                  <w:rPr>
                    <w:i/>
                  </w:rPr>
                  <w:t>d'Avignon</w:t>
                </w:r>
                <w:proofErr w:type="spellEnd"/>
              </w:p>
              <w:p w14:paraId="5894E021" w14:textId="663BC66A" w:rsidR="006255FD" w:rsidRDefault="006255FD" w:rsidP="006255FD">
                <w:pPr>
                  <w:pStyle w:val="NormalfollowingH2"/>
                </w:pPr>
                <w:r w:rsidRPr="00FE388C">
                  <w:t xml:space="preserve">During his Rose period </w:t>
                </w:r>
                <w:r>
                  <w:t xml:space="preserve">starting in 1905, </w:t>
                </w:r>
                <w:r w:rsidRPr="00FE388C">
                  <w:t xml:space="preserve">whilst capturing the </w:t>
                </w:r>
                <w:r w:rsidR="008077AE">
                  <w:t>‘</w:t>
                </w:r>
                <w:r w:rsidRPr="00FE388C">
                  <w:t>mutualism</w:t>
                </w:r>
                <w:r w:rsidR="008077AE">
                  <w:t>’</w:t>
                </w:r>
                <w:r w:rsidRPr="00FE388C">
                  <w:t xml:space="preserve"> amongst those who performed on the social margins, particularly in the circus, Picasso visited France's tribal collections at the </w:t>
                </w:r>
                <w:proofErr w:type="spellStart"/>
                <w:r w:rsidRPr="00FE388C">
                  <w:t>Trocadéro</w:t>
                </w:r>
                <w:proofErr w:type="spellEnd"/>
                <w:r w:rsidRPr="00FE388C">
                  <w:t xml:space="preserve"> and was bowled over. Drawing upon the art language of African indigenous people, he began to depict in </w:t>
                </w:r>
                <w:proofErr w:type="spellStart"/>
                <w:r w:rsidRPr="00FE388C">
                  <w:t>geometrici</w:t>
                </w:r>
                <w:r>
                  <w:t>s</w:t>
                </w:r>
                <w:r w:rsidRPr="00FE388C">
                  <w:t>ed</w:t>
                </w:r>
                <w:proofErr w:type="spellEnd"/>
                <w:r w:rsidRPr="00FE388C">
                  <w:t xml:space="preserve"> facets the prostitutes from France's North African colonies and the Congo employed in French brothels and contaminated with syphilis. (</w:t>
                </w:r>
                <w:r w:rsidRPr="00FE388C">
                  <w:rPr>
                    <w:i/>
                  </w:rPr>
                  <w:t xml:space="preserve">Les Demoiselles </w:t>
                </w:r>
                <w:proofErr w:type="spellStart"/>
                <w:r w:rsidRPr="00FE388C">
                  <w:rPr>
                    <w:i/>
                  </w:rPr>
                  <w:t>d'Avignon</w:t>
                </w:r>
                <w:proofErr w:type="spellEnd"/>
                <w:r w:rsidRPr="00FE388C">
                  <w:rPr>
                    <w:i/>
                  </w:rPr>
                  <w:t xml:space="preserve">, </w:t>
                </w:r>
                <w:r w:rsidRPr="00FE388C">
                  <w:rPr>
                    <w:color w:val="262626"/>
                  </w:rPr>
                  <w:t>June-July 1907</w:t>
                </w:r>
                <w:r w:rsidRPr="00FE388C">
                  <w:t xml:space="preserve">) Illuminating why France's </w:t>
                </w:r>
                <w:r w:rsidR="008077AE">
                  <w:t>‘</w:t>
                </w:r>
                <w:r w:rsidRPr="00FE388C">
                  <w:t>civilizing mission</w:t>
                </w:r>
                <w:r w:rsidR="008077AE">
                  <w:t>’</w:t>
                </w:r>
                <w:r w:rsidRPr="00FE388C">
                  <w:t xml:space="preserve"> became </w:t>
                </w:r>
                <w:r>
                  <w:t xml:space="preserve">better </w:t>
                </w:r>
                <w:r w:rsidRPr="00FE388C">
                  <w:t xml:space="preserve">known as the </w:t>
                </w:r>
                <w:r w:rsidR="008077AE">
                  <w:t>‘</w:t>
                </w:r>
                <w:proofErr w:type="spellStart"/>
                <w:r w:rsidRPr="00FE388C">
                  <w:t>syphilizing</w:t>
                </w:r>
                <w:proofErr w:type="spellEnd"/>
                <w:r w:rsidRPr="00FE388C">
                  <w:t xml:space="preserve"> mission</w:t>
                </w:r>
                <w:r w:rsidR="008077AE">
                  <w:t>’</w:t>
                </w:r>
                <w:r w:rsidRPr="00FE388C">
                  <w:t xml:space="preserve"> in </w:t>
                </w:r>
                <w:r w:rsidRPr="00FE388C">
                  <w:rPr>
                    <w:i/>
                  </w:rPr>
                  <w:t xml:space="preserve">Les Demoiselles </w:t>
                </w:r>
                <w:proofErr w:type="spellStart"/>
                <w:r w:rsidRPr="00FE388C">
                  <w:rPr>
                    <w:i/>
                  </w:rPr>
                  <w:t>d'Avignon</w:t>
                </w:r>
                <w:proofErr w:type="spellEnd"/>
                <w:r w:rsidRPr="00FE388C">
                  <w:rPr>
                    <w:i/>
                  </w:rPr>
                  <w:t>,</w:t>
                </w:r>
                <w:r w:rsidRPr="00FE388C">
                  <w:t xml:space="preserve"> André Salmon recalls that </w:t>
                </w:r>
                <w:r w:rsidR="008077AE">
                  <w:t>‘</w:t>
                </w:r>
                <w:r w:rsidRPr="00FE388C">
                  <w:t>it froze them to the spot with fear</w:t>
                </w:r>
                <w:r w:rsidR="008077AE">
                  <w:t>’</w:t>
                </w:r>
                <w:r w:rsidRPr="00FE388C">
                  <w:t xml:space="preserve"> while Georges Braque likened it to drinking petrol and eating a flaming fuse; i.e. an anarchist bomb.</w:t>
                </w:r>
              </w:p>
              <w:p w14:paraId="62673E42" w14:textId="77777777" w:rsidR="006255FD" w:rsidRPr="00FE388C" w:rsidRDefault="006255FD" w:rsidP="006255FD">
                <w:pPr>
                  <w:jc w:val="both"/>
                  <w:rPr>
                    <w:rFonts w:ascii="Times New Roman" w:hAnsi="Times New Roman" w:cs="Times New Roman"/>
                    <w:szCs w:val="24"/>
                  </w:rPr>
                </w:pPr>
              </w:p>
              <w:p w14:paraId="2DCC55E0" w14:textId="77777777" w:rsidR="006255FD" w:rsidRPr="006255FD" w:rsidRDefault="006255FD" w:rsidP="006255FD">
                <w:pPr>
                  <w:pStyle w:val="Heading1"/>
                  <w:outlineLvl w:val="0"/>
                </w:pPr>
                <w:r w:rsidRPr="006255FD">
                  <w:t xml:space="preserve">The Fourth Dimension, Cubism and Collage </w:t>
                </w:r>
              </w:p>
              <w:p w14:paraId="4B66B660" w14:textId="77653D83" w:rsidR="00920BEC" w:rsidRDefault="006255FD" w:rsidP="006255FD">
                <w:pPr>
                  <w:pStyle w:val="NormalfollowingH2"/>
                </w:pPr>
                <w:r w:rsidRPr="00FE388C">
                  <w:t xml:space="preserve">Excited by the fourth dimension, X-rays, electromagnetic waves, radioactivity and </w:t>
                </w:r>
                <w:proofErr w:type="spellStart"/>
                <w:r w:rsidRPr="00FE388C">
                  <w:t>chronophotography</w:t>
                </w:r>
                <w:proofErr w:type="spellEnd"/>
                <w:r w:rsidRPr="00FE388C">
                  <w:t>, as well as the relativist philosophy of Henri Bergson and Friedrich Nietzsche, Picasso joined Braque</w:t>
                </w:r>
                <w:r>
                  <w:t xml:space="preserve"> from 1908-9</w:t>
                </w:r>
                <w:r w:rsidRPr="00FE388C">
                  <w:t xml:space="preserve"> in depicting bodies and forms in fragments from many different perspectives over time recalled in sensory memory, as illustrated by his Cubist portrait of his lover, Eva </w:t>
                </w:r>
                <w:proofErr w:type="spellStart"/>
                <w:r w:rsidRPr="00FE388C">
                  <w:t>Gouel</w:t>
                </w:r>
                <w:proofErr w:type="spellEnd"/>
                <w:r w:rsidRPr="00FE388C">
                  <w:t xml:space="preserve">. Nicknamed after a popular song, </w:t>
                </w:r>
                <w:r w:rsidRPr="00FE388C">
                  <w:rPr>
                    <w:i/>
                  </w:rPr>
                  <w:t xml:space="preserve">Ma Jolie, </w:t>
                </w:r>
                <w:r w:rsidRPr="00FE388C">
                  <w:t>he included these words in his painting. (</w:t>
                </w:r>
                <w:r w:rsidRPr="00FE388C">
                  <w:rPr>
                    <w:i/>
                  </w:rPr>
                  <w:t xml:space="preserve">Ma Jolie, </w:t>
                </w:r>
                <w:r w:rsidRPr="00FE388C">
                  <w:t xml:space="preserve">Paris Winter, 1911-1912) </w:t>
                </w:r>
                <w:r w:rsidR="008077AE">
                  <w:t>‘</w:t>
                </w:r>
                <w:r w:rsidRPr="00FE388C">
                  <w:t>We were trying to set up a new order</w:t>
                </w:r>
                <w:r w:rsidR="008077AE">
                  <w:t>’</w:t>
                </w:r>
                <w:r w:rsidRPr="00FE388C">
                  <w:t xml:space="preserve">, he explained. </w:t>
                </w:r>
              </w:p>
              <w:p w14:paraId="51372D4E" w14:textId="77777777" w:rsidR="00920BEC" w:rsidRDefault="00920BEC" w:rsidP="006255FD">
                <w:pPr>
                  <w:pStyle w:val="NormalfollowingH2"/>
                </w:pPr>
              </w:p>
              <w:p w14:paraId="501FF074" w14:textId="77777777" w:rsidR="00920BEC" w:rsidRDefault="00920BEC" w:rsidP="00920BEC">
                <w:pPr>
                  <w:pStyle w:val="NormalfollowingH2"/>
                  <w:keepNext/>
                </w:pPr>
                <w:r>
                  <w:t>File: majolie.jpg</w:t>
                </w:r>
              </w:p>
              <w:p w14:paraId="745871BF" w14:textId="75301664" w:rsidR="00920BEC" w:rsidRDefault="00920BEC" w:rsidP="00920BEC">
                <w:pPr>
                  <w:pStyle w:val="Caption"/>
                </w:pPr>
                <w:r>
                  <w:t xml:space="preserve">Figure </w:t>
                </w:r>
                <w:fldSimple w:instr=" SEQ Figure \* ARABIC ">
                  <w:r w:rsidR="00656986">
                    <w:rPr>
                      <w:noProof/>
                    </w:rPr>
                    <w:t>3</w:t>
                  </w:r>
                </w:fldSimple>
                <w:r w:rsidRPr="00B01440">
                  <w:t>Pablo Picasso, Ma Jolie, Paris Winter, 1911-1912. oil on canvas, 39 3/8 x 25 3/4 in (100 x 64.5 cm), Museum of Modern Art, New York, 176.1945, acquired through the Lillie P. Bliss Bequest; © 2014 Estate of Pablo Picasso / Artists Rights Society</w:t>
                </w:r>
              </w:p>
              <w:p w14:paraId="20D258AC" w14:textId="3E28C6AE" w:rsidR="00920BEC" w:rsidRPr="00920BEC" w:rsidRDefault="00920BEC" w:rsidP="00920BEC">
                <w:r>
                  <w:t xml:space="preserve">Source: </w:t>
                </w:r>
                <w:hyperlink r:id="rId12" w:history="1">
                  <w:r w:rsidRPr="00A6172B">
                    <w:rPr>
                      <w:rStyle w:val="Hyperlink"/>
                    </w:rPr>
                    <w:t>https://www.moma.org/learn/moma_learning/pablo-picaso-ma-jolie-paris-winter-1911-12</w:t>
                  </w:r>
                </w:hyperlink>
                <w:r>
                  <w:t xml:space="preserve"> </w:t>
                </w:r>
              </w:p>
              <w:p w14:paraId="4CD1FB27" w14:textId="19403AE4" w:rsidR="00920BEC" w:rsidRDefault="00920BEC" w:rsidP="006255FD">
                <w:pPr>
                  <w:pStyle w:val="NormalfollowingH2"/>
                </w:pPr>
              </w:p>
              <w:p w14:paraId="7137F910" w14:textId="77777777" w:rsidR="00920BEC" w:rsidRDefault="00920BEC" w:rsidP="006255FD">
                <w:pPr>
                  <w:pStyle w:val="NormalfollowingH2"/>
                </w:pPr>
              </w:p>
              <w:p w14:paraId="3D5ADA87" w14:textId="0C98C908" w:rsidR="00920BEC" w:rsidRDefault="006255FD" w:rsidP="006255FD">
                <w:pPr>
                  <w:pStyle w:val="NormalfollowingH2"/>
                </w:pPr>
                <w:r w:rsidRPr="00FE388C">
                  <w:t xml:space="preserve">When France entered the First Balkans War in support of the Balkan League, Picasso used fragments of newspaper headlines and articles of this war to make three-dozen Cubist collages and assemblages. In </w:t>
                </w:r>
                <w:r w:rsidRPr="00FE388C">
                  <w:rPr>
                    <w:i/>
                  </w:rPr>
                  <w:t xml:space="preserve">Guitar, Sheet Music and Wine Glass, </w:t>
                </w:r>
                <w:r w:rsidRPr="00FE388C">
                  <w:t xml:space="preserve">his juxtaposition of a wine glass, guitar and sheet music about love with a newspaper saying </w:t>
                </w:r>
                <w:r w:rsidR="008077AE">
                  <w:t>‘</w:t>
                </w:r>
                <w:r w:rsidRPr="00FE388C">
                  <w:t>The Battle has begun</w:t>
                </w:r>
                <w:r w:rsidR="008077AE">
                  <w:t>’</w:t>
                </w:r>
                <w:r w:rsidRPr="00FE388C">
                  <w:t xml:space="preserve"> signal how the everyday pleasures of wine, sex and music were not immune from this all-encompassing crisis. (</w:t>
                </w:r>
                <w:r w:rsidRPr="00FE388C">
                  <w:rPr>
                    <w:i/>
                  </w:rPr>
                  <w:t xml:space="preserve">Guitar, Sheet Music and Wine Glass, </w:t>
                </w:r>
                <w:r>
                  <w:t>November 1912</w:t>
                </w:r>
                <w:r w:rsidRPr="00FE388C">
                  <w:t xml:space="preserve">) </w:t>
                </w:r>
              </w:p>
              <w:p w14:paraId="41A93DD9" w14:textId="77777777" w:rsidR="00920BEC" w:rsidRDefault="00920BEC" w:rsidP="006255FD">
                <w:pPr>
                  <w:pStyle w:val="NormalfollowingH2"/>
                </w:pPr>
              </w:p>
              <w:p w14:paraId="3EF58804" w14:textId="77777777" w:rsidR="00920BEC" w:rsidRDefault="00920BEC" w:rsidP="00920BEC">
                <w:pPr>
                  <w:pStyle w:val="NormalfollowingH2"/>
                  <w:keepNext/>
                </w:pPr>
                <w:r>
                  <w:t>File: guitar.jpg</w:t>
                </w:r>
              </w:p>
              <w:p w14:paraId="6C6FDA8B" w14:textId="5FF540A6" w:rsidR="00920BEC" w:rsidRDefault="00920BEC" w:rsidP="00920BEC">
                <w:pPr>
                  <w:pStyle w:val="Caption"/>
                </w:pPr>
                <w:r>
                  <w:t xml:space="preserve">Figure </w:t>
                </w:r>
                <w:fldSimple w:instr=" SEQ Figure \* ARABIC ">
                  <w:r w:rsidR="00656986">
                    <w:rPr>
                      <w:noProof/>
                    </w:rPr>
                    <w:t>4</w:t>
                  </w:r>
                </w:fldSimple>
                <w:r w:rsidRPr="00F063AC">
                  <w:t xml:space="preserve">Pablo Picasso, Guitar, Sheet Music and Wine Glass, Paris, November 1912, wallpaper, blue paper, simulated wood graining, newspaper, Le Journal and charcoal; </w:t>
                </w:r>
                <w:proofErr w:type="spellStart"/>
                <w:r w:rsidRPr="00F063AC">
                  <w:t>McNay</w:t>
                </w:r>
                <w:proofErr w:type="spellEnd"/>
                <w:r w:rsidRPr="00F063AC">
                  <w:t xml:space="preserve"> Art Museum, San Antonio, Texas: Bequest of Marion </w:t>
                </w:r>
                <w:proofErr w:type="spellStart"/>
                <w:r w:rsidRPr="00F063AC">
                  <w:t>Koogler</w:t>
                </w:r>
                <w:proofErr w:type="spellEnd"/>
                <w:r w:rsidRPr="00F063AC">
                  <w:t xml:space="preserve"> </w:t>
                </w:r>
                <w:proofErr w:type="spellStart"/>
                <w:r w:rsidRPr="00F063AC">
                  <w:t>McNay</w:t>
                </w:r>
                <w:proofErr w:type="spellEnd"/>
                <w:r w:rsidRPr="00F063AC">
                  <w:t>.</w:t>
                </w:r>
              </w:p>
              <w:p w14:paraId="047B5C25" w14:textId="7301D386" w:rsidR="00920BEC" w:rsidRDefault="00920BEC" w:rsidP="00920BEC">
                <w:r>
                  <w:lastRenderedPageBreak/>
                  <w:t xml:space="preserve">Source: </w:t>
                </w:r>
                <w:hyperlink r:id="rId13" w:history="1">
                  <w:r w:rsidRPr="00A6172B">
                    <w:rPr>
                      <w:rStyle w:val="Hyperlink"/>
                    </w:rPr>
                    <w:t>http://www.wikiart.org/en/pablo-picasso/guitar-sheet-music-and-wine-glass-1912</w:t>
                  </w:r>
                </w:hyperlink>
              </w:p>
              <w:p w14:paraId="14B67970" w14:textId="77777777" w:rsidR="00920BEC" w:rsidRDefault="00920BEC" w:rsidP="006255FD">
                <w:pPr>
                  <w:pStyle w:val="NormalfollowingH2"/>
                </w:pPr>
              </w:p>
              <w:p w14:paraId="13073B6F" w14:textId="617E344C" w:rsidR="006255FD" w:rsidRDefault="006255FD" w:rsidP="006255FD">
                <w:pPr>
                  <w:pStyle w:val="NormalfollowingH2"/>
                </w:pPr>
                <w:r w:rsidRPr="00FE388C">
                  <w:t xml:space="preserve">Through his upright placement and inversion of newspaper texts in other collages, Picasso also revealed how war and French militarism were spurred on by the conservative press while pacifist challenges to it were marginalized.  </w:t>
                </w:r>
              </w:p>
              <w:p w14:paraId="177FC8A0" w14:textId="77777777" w:rsidR="006255FD" w:rsidRPr="00FE388C" w:rsidRDefault="006255FD" w:rsidP="006255FD">
                <w:pPr>
                  <w:jc w:val="both"/>
                  <w:rPr>
                    <w:rFonts w:ascii="Times New Roman" w:hAnsi="Times New Roman" w:cs="Times New Roman"/>
                    <w:szCs w:val="24"/>
                  </w:rPr>
                </w:pPr>
                <w:r w:rsidRPr="00FE388C">
                  <w:rPr>
                    <w:rFonts w:ascii="Times New Roman" w:hAnsi="Times New Roman" w:cs="Times New Roman"/>
                    <w:szCs w:val="24"/>
                  </w:rPr>
                  <w:t xml:space="preserve"> </w:t>
                </w:r>
              </w:p>
              <w:p w14:paraId="1C40578D" w14:textId="77777777" w:rsidR="006255FD" w:rsidRPr="006255FD" w:rsidRDefault="006255FD" w:rsidP="006255FD">
                <w:pPr>
                  <w:pStyle w:val="Heading1"/>
                  <w:outlineLvl w:val="0"/>
                </w:pPr>
                <w:r w:rsidRPr="006255FD">
                  <w:t>Rubbish and Cubist Assemblages</w:t>
                </w:r>
              </w:p>
              <w:p w14:paraId="6B6B8341" w14:textId="77777777" w:rsidR="006255FD" w:rsidRDefault="006255FD" w:rsidP="006255FD">
                <w:pPr>
                  <w:pStyle w:val="NormalfollowingH2"/>
                </w:pPr>
                <w:r w:rsidRPr="00FE388C">
                  <w:t xml:space="preserve">Receiving an exclusive contract during this War from the German-born Paris-based art dealer, Daniel-Henry </w:t>
                </w:r>
                <w:proofErr w:type="spellStart"/>
                <w:r w:rsidRPr="00FE388C">
                  <w:t>Kahnweiler</w:t>
                </w:r>
                <w:proofErr w:type="spellEnd"/>
                <w:r w:rsidRPr="00FE388C">
                  <w:t xml:space="preserve">, Picasso wallowed in such everyday detritus as cardboard boxes, wooden crates, wallpaper, simulated wood graining, advertising, packaging and labels to make Assemblages confounding classification. Although Picasso never exhibited them publicly and refused to join other Cubists at the Salons, he was still mythologized as the leader of Cubism. Hailed as innovatory by his friends, the poet critics Salmon and Guillaume Apollinaire, Picasso's Cubism was denounced by other critics as alien to the French temperament and comparable to decomposing syphilitics. During the First World War when Picasso produced costumes and sets for Sergei Diaghilev's ballets, </w:t>
                </w:r>
                <w:r w:rsidRPr="00FE388C">
                  <w:rPr>
                    <w:i/>
                  </w:rPr>
                  <w:t xml:space="preserve">Parade </w:t>
                </w:r>
                <w:r w:rsidRPr="00FE388C">
                  <w:t xml:space="preserve">and </w:t>
                </w:r>
                <w:r w:rsidRPr="00FE388C">
                  <w:rPr>
                    <w:i/>
                  </w:rPr>
                  <w:t xml:space="preserve">Le </w:t>
                </w:r>
                <w:proofErr w:type="spellStart"/>
                <w:r w:rsidRPr="00FE388C">
                  <w:rPr>
                    <w:i/>
                  </w:rPr>
                  <w:t>Tricorne</w:t>
                </w:r>
                <w:proofErr w:type="spellEnd"/>
                <w:r w:rsidRPr="00FE388C">
                  <w:t>, its deconstructions were even likened by Fauve painter, Maurice de Vlaminck, to the destructions of the War itself.</w:t>
                </w:r>
              </w:p>
              <w:p w14:paraId="169735F3" w14:textId="77777777" w:rsidR="006255FD" w:rsidRPr="00FE388C" w:rsidRDefault="006255FD" w:rsidP="006255FD">
                <w:pPr>
                  <w:jc w:val="both"/>
                  <w:rPr>
                    <w:rFonts w:ascii="Times New Roman" w:hAnsi="Times New Roman" w:cs="Times New Roman"/>
                    <w:szCs w:val="24"/>
                  </w:rPr>
                </w:pPr>
              </w:p>
              <w:p w14:paraId="41FD5CF4" w14:textId="77777777" w:rsidR="006255FD" w:rsidRPr="006255FD" w:rsidRDefault="006255FD" w:rsidP="006255FD">
                <w:pPr>
                  <w:pStyle w:val="Heading1"/>
                  <w:outlineLvl w:val="0"/>
                </w:pPr>
                <w:proofErr w:type="spellStart"/>
                <w:r w:rsidRPr="006255FD">
                  <w:t>Ingreseque</w:t>
                </w:r>
                <w:proofErr w:type="spellEnd"/>
                <w:r w:rsidRPr="006255FD">
                  <w:t xml:space="preserve"> Neo-Classicism, Crystal Cubism and Surrealism</w:t>
                </w:r>
              </w:p>
              <w:p w14:paraId="2189C05A" w14:textId="0396B5D6" w:rsidR="00920BEC" w:rsidRDefault="006255FD" w:rsidP="006255FD">
                <w:pPr>
                  <w:pStyle w:val="NormalfollowingH2"/>
                </w:pPr>
                <w:r w:rsidRPr="00FE388C">
                  <w:t xml:space="preserve">In the </w:t>
                </w:r>
                <w:r w:rsidR="008077AE">
                  <w:t>‘</w:t>
                </w:r>
                <w:r w:rsidRPr="00FE388C">
                  <w:t>straightening up</w:t>
                </w:r>
                <w:r w:rsidR="008077AE">
                  <w:t>’</w:t>
                </w:r>
                <w:r w:rsidRPr="00FE388C">
                  <w:t xml:space="preserve"> following the War when Picasso married Ballet </w:t>
                </w:r>
                <w:proofErr w:type="spellStart"/>
                <w:r w:rsidRPr="00FE388C">
                  <w:t>Russe</w:t>
                </w:r>
                <w:proofErr w:type="spellEnd"/>
                <w:r w:rsidRPr="00FE388C">
                  <w:t xml:space="preserve"> dancer, Olga </w:t>
                </w:r>
                <w:proofErr w:type="spellStart"/>
                <w:r w:rsidRPr="00FE388C">
                  <w:t>Khokhlova</w:t>
                </w:r>
                <w:proofErr w:type="spellEnd"/>
                <w:r w:rsidRPr="00FE388C">
                  <w:t xml:space="preserve">, he appeared to retreat into </w:t>
                </w:r>
                <w:proofErr w:type="spellStart"/>
                <w:r w:rsidRPr="00FE388C">
                  <w:t>Ingreseque</w:t>
                </w:r>
                <w:proofErr w:type="spellEnd"/>
                <w:r w:rsidRPr="00FE388C">
                  <w:t xml:space="preserve"> Neo-Classicism and Crystal Cubism. After his son, Paolo, was born, Picasso's pasted papers gave way to conspicuously well-made easel paintings. With his pre-war signifiers of cheap mass-produced commodities displaced by privileged signs of leisure, </w:t>
                </w:r>
                <w:r w:rsidR="008077AE">
                  <w:t>‘</w:t>
                </w:r>
                <w:r w:rsidRPr="00FE388C">
                  <w:t>nicely combed and curled</w:t>
                </w:r>
                <w:r w:rsidR="008077AE">
                  <w:t>’</w:t>
                </w:r>
                <w:r w:rsidRPr="00FE388C">
                  <w:t xml:space="preserve">, Francis </w:t>
                </w:r>
                <w:proofErr w:type="spellStart"/>
                <w:r w:rsidRPr="00FE388C">
                  <w:t>Picabia</w:t>
                </w:r>
                <w:proofErr w:type="spellEnd"/>
                <w:r w:rsidRPr="00FE388C">
                  <w:t xml:space="preserve"> observed, </w:t>
                </w:r>
                <w:r w:rsidR="008077AE">
                  <w:t>‘</w:t>
                </w:r>
                <w:r w:rsidRPr="00FE388C">
                  <w:t>Cubism smiles courteously at monsieur and no longer picks its nose.</w:t>
                </w:r>
                <w:r w:rsidR="008077AE">
                  <w:t>’</w:t>
                </w:r>
                <w:r w:rsidRPr="00FE388C">
                  <w:t xml:space="preserve"> After publication of La </w:t>
                </w:r>
                <w:proofErr w:type="spellStart"/>
                <w:r w:rsidRPr="00FE388C">
                  <w:t>Révolution</w:t>
                </w:r>
                <w:proofErr w:type="spellEnd"/>
                <w:r w:rsidRPr="00FE388C">
                  <w:t xml:space="preserve"> </w:t>
                </w:r>
                <w:proofErr w:type="spellStart"/>
                <w:r w:rsidRPr="00FE388C">
                  <w:t>Surrealiste</w:t>
                </w:r>
                <w:proofErr w:type="spellEnd"/>
                <w:r w:rsidRPr="00FE388C">
                  <w:t xml:space="preserve">, André Breton's purchase of Les Demoiselles </w:t>
                </w:r>
                <w:proofErr w:type="spellStart"/>
                <w:r w:rsidRPr="00FE388C">
                  <w:t>d'Avignon</w:t>
                </w:r>
                <w:proofErr w:type="spellEnd"/>
                <w:r w:rsidRPr="00FE388C">
                  <w:t xml:space="preserve"> and his appropriation of Picasso as a Surrealist painter, Picasso's transfigurations seemed to culminate in monsters and Dionysian frenzy. </w:t>
                </w:r>
                <w:r w:rsidR="008077AE">
                  <w:t>‘</w:t>
                </w:r>
                <w:r w:rsidRPr="00FE388C">
                  <w:t>I would love to paint like a blind man</w:t>
                </w:r>
                <w:r w:rsidR="008077AE">
                  <w:t>’</w:t>
                </w:r>
                <w:r w:rsidRPr="00FE388C">
                  <w:t xml:space="preserve">, he exclaimed, </w:t>
                </w:r>
                <w:r w:rsidR="008077AE">
                  <w:t>‘</w:t>
                </w:r>
                <w:r w:rsidRPr="00FE388C">
                  <w:t>who pictures an arse by the way it feels.</w:t>
                </w:r>
                <w:r w:rsidR="008077AE">
                  <w:t>’</w:t>
                </w:r>
                <w:r w:rsidRPr="00FE388C">
                  <w:t xml:space="preserve"> To capture orgasmic ecstasy, arms and fingers become erections in Le </w:t>
                </w:r>
                <w:proofErr w:type="spellStart"/>
                <w:r w:rsidRPr="00FE388C">
                  <w:t>baiser</w:t>
                </w:r>
                <w:proofErr w:type="spellEnd"/>
                <w:r w:rsidRPr="00FE388C">
                  <w:t xml:space="preserve"> (The Embrace), noses and toes morph into phalluses, navels into anuses while mouths and eyes twist into vagina </w:t>
                </w:r>
                <w:proofErr w:type="spellStart"/>
                <w:r w:rsidRPr="00FE388C">
                  <w:t>dentatas</w:t>
                </w:r>
                <w:proofErr w:type="spellEnd"/>
                <w:r w:rsidRPr="00FE388C">
                  <w:t xml:space="preserve">. (Le </w:t>
                </w:r>
                <w:proofErr w:type="spellStart"/>
                <w:r w:rsidRPr="00FE388C">
                  <w:t>Baiser</w:t>
                </w:r>
                <w:proofErr w:type="spellEnd"/>
                <w:r w:rsidRPr="00FE388C">
                  <w:t xml:space="preserve"> (The Embrace), </w:t>
                </w:r>
                <w:r>
                  <w:t>1925</w:t>
                </w:r>
                <w:r w:rsidRPr="00FE388C">
                  <w:t>)</w:t>
                </w:r>
              </w:p>
              <w:p w14:paraId="21EE9382" w14:textId="77777777" w:rsidR="00920BEC" w:rsidRDefault="00920BEC" w:rsidP="006255FD">
                <w:pPr>
                  <w:pStyle w:val="NormalfollowingH2"/>
                </w:pPr>
              </w:p>
              <w:p w14:paraId="7BD52C4B" w14:textId="77777777" w:rsidR="00920BEC" w:rsidRDefault="00920BEC" w:rsidP="00920BEC">
                <w:pPr>
                  <w:pStyle w:val="NormalfollowingH2"/>
                  <w:keepNext/>
                </w:pPr>
                <w:r>
                  <w:t>File: baiser.jpg</w:t>
                </w:r>
              </w:p>
              <w:p w14:paraId="19521B42" w14:textId="4B32D63E" w:rsidR="00920BEC" w:rsidRDefault="00920BEC" w:rsidP="00920BEC">
                <w:pPr>
                  <w:pStyle w:val="Caption"/>
                </w:pPr>
                <w:r>
                  <w:t xml:space="preserve">Figure </w:t>
                </w:r>
                <w:fldSimple w:instr=" SEQ Figure \* ARABIC ">
                  <w:r w:rsidR="00656986">
                    <w:rPr>
                      <w:noProof/>
                    </w:rPr>
                    <w:t>5</w:t>
                  </w:r>
                </w:fldSimple>
                <w:r w:rsidRPr="00E410C6">
                  <w:t xml:space="preserve">Pablo Picasso, Le </w:t>
                </w:r>
                <w:proofErr w:type="spellStart"/>
                <w:r w:rsidRPr="00E410C6">
                  <w:t>Baiser</w:t>
                </w:r>
                <w:proofErr w:type="spellEnd"/>
                <w:r w:rsidRPr="00E410C6">
                  <w:t xml:space="preserve"> (The Embrace), Paris, 1925, oil on canvas, 130x97.7 cm., </w:t>
                </w:r>
                <w:proofErr w:type="spellStart"/>
                <w:r w:rsidRPr="00E410C6">
                  <w:t>Musée</w:t>
                </w:r>
                <w:proofErr w:type="spellEnd"/>
                <w:r w:rsidRPr="00E410C6">
                  <w:t xml:space="preserve"> National Picasso; © Succession Picasso 2011.</w:t>
                </w:r>
              </w:p>
              <w:p w14:paraId="323CB847" w14:textId="0CE33A73" w:rsidR="00920BEC" w:rsidRDefault="00920BEC" w:rsidP="006255FD">
                <w:pPr>
                  <w:pStyle w:val="NormalfollowingH2"/>
                </w:pPr>
                <w:r>
                  <w:t xml:space="preserve">Source: </w:t>
                </w:r>
                <w:hyperlink r:id="rId14" w:history="1">
                  <w:r w:rsidR="008077AE" w:rsidRPr="009A12E6">
                    <w:rPr>
                      <w:rStyle w:val="Hyperlink"/>
                    </w:rPr>
                    <w:t>http://www.mtdemocrat.com/files/2011/06/Picasso-Le-Baiser.jpg</w:t>
                  </w:r>
                </w:hyperlink>
              </w:p>
              <w:p w14:paraId="6ED258DA" w14:textId="77777777" w:rsidR="008077AE" w:rsidRDefault="008077AE" w:rsidP="006255FD">
                <w:pPr>
                  <w:pStyle w:val="NormalfollowingH2"/>
                </w:pPr>
              </w:p>
              <w:p w14:paraId="03B691E1" w14:textId="77777777" w:rsidR="00920BEC" w:rsidRDefault="00920BEC" w:rsidP="006255FD">
                <w:pPr>
                  <w:pStyle w:val="NormalfollowingH2"/>
                </w:pPr>
              </w:p>
              <w:p w14:paraId="589DA12A" w14:textId="77777777" w:rsidR="00920BEC" w:rsidRDefault="00920BEC" w:rsidP="006255FD">
                <w:pPr>
                  <w:pStyle w:val="NormalfollowingH2"/>
                </w:pPr>
              </w:p>
              <w:p w14:paraId="2FE3E6E4" w14:textId="6668AD67" w:rsidR="006255FD" w:rsidRDefault="006255FD" w:rsidP="006255FD">
                <w:pPr>
                  <w:pStyle w:val="NormalfollowingH2"/>
                </w:pPr>
                <w:r w:rsidRPr="00FE388C">
                  <w:t xml:space="preserve"> </w:t>
                </w:r>
                <w:r w:rsidR="008077AE">
                  <w:t>‘</w:t>
                </w:r>
                <w:commentRangeStart w:id="1"/>
                <w:r w:rsidRPr="00FE388C">
                  <w:t>When I love a woman</w:t>
                </w:r>
                <w:r w:rsidR="008077AE">
                  <w:t>’</w:t>
                </w:r>
                <w:r w:rsidRPr="00FE388C">
                  <w:t>, Picasso explained with a hint of the sexual violence stirred by his eighteen-year old lover, Marie-</w:t>
                </w:r>
                <w:proofErr w:type="spellStart"/>
                <w:r w:rsidRPr="00FE388C">
                  <w:t>Thérèse</w:t>
                </w:r>
                <w:proofErr w:type="spellEnd"/>
                <w:r w:rsidRPr="00FE388C">
                  <w:t xml:space="preserve"> Walter, </w:t>
                </w:r>
                <w:r w:rsidR="008077AE">
                  <w:t>‘</w:t>
                </w:r>
                <w:r w:rsidRPr="00FE388C">
                  <w:t>that tears everything apart - especially my painting.</w:t>
                </w:r>
                <w:r w:rsidR="008077AE">
                  <w:t>’</w:t>
                </w:r>
                <w:commentRangeEnd w:id="1"/>
                <w:r w:rsidR="008077AE">
                  <w:rPr>
                    <w:rStyle w:val="CommentReference"/>
                    <w:rFonts w:ascii="New York" w:eastAsia="Times New Roman" w:hAnsi="New York" w:cs="Courier"/>
                    <w:lang w:val="en-US"/>
                  </w:rPr>
                  <w:commentReference w:id="1"/>
                </w:r>
              </w:p>
              <w:p w14:paraId="551D8208" w14:textId="77777777" w:rsidR="006255FD" w:rsidRPr="00FE388C" w:rsidRDefault="006255FD" w:rsidP="006255FD">
                <w:pPr>
                  <w:jc w:val="both"/>
                  <w:rPr>
                    <w:rFonts w:ascii="Times New Roman" w:hAnsi="Times New Roman" w:cs="Times New Roman"/>
                    <w:szCs w:val="24"/>
                  </w:rPr>
                </w:pPr>
              </w:p>
              <w:p w14:paraId="68125880" w14:textId="77777777" w:rsidR="006255FD" w:rsidRPr="006255FD" w:rsidRDefault="006255FD" w:rsidP="006255FD">
                <w:pPr>
                  <w:pStyle w:val="Heading1"/>
                  <w:outlineLvl w:val="0"/>
                </w:pPr>
                <w:r w:rsidRPr="006255FD">
                  <w:t xml:space="preserve">Fascism, </w:t>
                </w:r>
                <w:proofErr w:type="spellStart"/>
                <w:r w:rsidRPr="006255FD">
                  <w:t>Minotauromachy</w:t>
                </w:r>
                <w:proofErr w:type="spellEnd"/>
                <w:r w:rsidRPr="006255FD">
                  <w:t xml:space="preserve"> and Guernica</w:t>
                </w:r>
              </w:p>
              <w:p w14:paraId="704F90C3" w14:textId="77777777" w:rsidR="00656986" w:rsidRDefault="006255FD" w:rsidP="006255FD">
                <w:pPr>
                  <w:pStyle w:val="NormalfollowingH2"/>
                </w:pPr>
                <w:r w:rsidRPr="00FE388C">
                  <w:t xml:space="preserve">Amidst rampant Fascism when demonstrations against the French government continually erupted in Paris, Picasso began his etchings of </w:t>
                </w:r>
                <w:proofErr w:type="spellStart"/>
                <w:r w:rsidRPr="00FE388C">
                  <w:rPr>
                    <w:i/>
                  </w:rPr>
                  <w:t>Minotaurs</w:t>
                </w:r>
                <w:proofErr w:type="spellEnd"/>
                <w:r w:rsidRPr="00FE388C">
                  <w:rPr>
                    <w:i/>
                  </w:rPr>
                  <w:t>,</w:t>
                </w:r>
                <w:r w:rsidRPr="00FE388C">
                  <w:t xml:space="preserve"> printing them just before the February 1934 riots when the French Fascist League tried to burn down the National Assembly. After Stalin's launch of the Popular Front against Fascism when the Spanish Republican Popular Front came to power, Picasso was appointed Honorary Director of the Prado. Following election of the French Popular </w:t>
                </w:r>
                <w:r w:rsidRPr="00FE388C">
                  <w:lastRenderedPageBreak/>
                  <w:t xml:space="preserve">Front, Picasso illuminated in his </w:t>
                </w:r>
                <w:proofErr w:type="spellStart"/>
                <w:r w:rsidRPr="00FE388C">
                  <w:rPr>
                    <w:i/>
                  </w:rPr>
                  <w:t>Minotauromachy</w:t>
                </w:r>
                <w:proofErr w:type="spellEnd"/>
                <w:r w:rsidRPr="00FE388C">
                  <w:t xml:space="preserve"> how the light of liberty burned brightly amidst the blackness of ferocious Fascism. (</w:t>
                </w:r>
                <w:r w:rsidRPr="00FE388C">
                  <w:rPr>
                    <w:i/>
                  </w:rPr>
                  <w:t xml:space="preserve">La </w:t>
                </w:r>
                <w:proofErr w:type="spellStart"/>
                <w:r w:rsidRPr="00FE388C">
                  <w:rPr>
                    <w:i/>
                  </w:rPr>
                  <w:t>Minotauromachie</w:t>
                </w:r>
                <w:proofErr w:type="spellEnd"/>
                <w:r w:rsidRPr="00FE388C">
                  <w:rPr>
                    <w:i/>
                  </w:rPr>
                  <w:t xml:space="preserve"> (</w:t>
                </w:r>
                <w:proofErr w:type="spellStart"/>
                <w:r w:rsidRPr="00FE388C">
                  <w:rPr>
                    <w:i/>
                  </w:rPr>
                  <w:t>Minotauromachy</w:t>
                </w:r>
                <w:proofErr w:type="spellEnd"/>
                <w:r w:rsidRPr="00FE388C">
                  <w:rPr>
                    <w:i/>
                  </w:rPr>
                  <w:t xml:space="preserve">), </w:t>
                </w:r>
                <w:r w:rsidRPr="00FE388C">
                  <w:t xml:space="preserve">23 March 1935) </w:t>
                </w:r>
              </w:p>
              <w:p w14:paraId="18BD4717" w14:textId="77777777" w:rsidR="00656986" w:rsidRDefault="00656986" w:rsidP="006255FD">
                <w:pPr>
                  <w:pStyle w:val="NormalfollowingH2"/>
                </w:pPr>
              </w:p>
              <w:p w14:paraId="6941D70A" w14:textId="77777777" w:rsidR="00656986" w:rsidRDefault="00656986" w:rsidP="00656986">
                <w:pPr>
                  <w:pStyle w:val="NormalfollowingH2"/>
                  <w:keepNext/>
                </w:pPr>
                <w:r>
                  <w:t>File: minotauromachy.jpg</w:t>
                </w:r>
              </w:p>
              <w:p w14:paraId="1DE390DF" w14:textId="77777777" w:rsidR="00656986" w:rsidRDefault="00656986" w:rsidP="00656986">
                <w:pPr>
                  <w:pStyle w:val="Caption"/>
                </w:pPr>
                <w:r>
                  <w:t xml:space="preserve">Figure </w:t>
                </w:r>
                <w:r w:rsidR="004C40A0">
                  <w:fldChar w:fldCharType="begin"/>
                </w:r>
                <w:r w:rsidR="004C40A0">
                  <w:instrText xml:space="preserve"> SEQ Figure \* ARABIC </w:instrText>
                </w:r>
                <w:r w:rsidR="004C40A0">
                  <w:fldChar w:fldCharType="separate"/>
                </w:r>
                <w:r>
                  <w:rPr>
                    <w:noProof/>
                  </w:rPr>
                  <w:t>6</w:t>
                </w:r>
                <w:r w:rsidR="004C40A0">
                  <w:rPr>
                    <w:noProof/>
                  </w:rPr>
                  <w:fldChar w:fldCharType="end"/>
                </w:r>
                <w:r w:rsidRPr="007920D3">
                  <w:t xml:space="preserve">Pablo Picasso, La </w:t>
                </w:r>
                <w:proofErr w:type="spellStart"/>
                <w:r w:rsidRPr="007920D3">
                  <w:t>Minotauromachie</w:t>
                </w:r>
                <w:proofErr w:type="spellEnd"/>
                <w:r w:rsidRPr="007920D3">
                  <w:t xml:space="preserve"> (</w:t>
                </w:r>
                <w:proofErr w:type="spellStart"/>
                <w:r w:rsidRPr="007920D3">
                  <w:t>Minotauromachy</w:t>
                </w:r>
                <w:proofErr w:type="spellEnd"/>
                <w:r w:rsidRPr="007920D3">
                  <w:t>), 23 March 1935, etching and engraving, plate: 19 1/2 x 27 3/8 in (49.6 x 69.6 cm); sheet (irreg.): 22 5/8 x 29 3/16 in (57.4 x 74.2 cm), Museum of Modern Art, New York, 20.1947; Abby Aldrich Rockefeller</w:t>
                </w:r>
              </w:p>
              <w:p w14:paraId="3E39869D" w14:textId="1B2B854A" w:rsidR="00656986" w:rsidRDefault="00656986" w:rsidP="00656986">
                <w:pPr>
                  <w:pStyle w:val="NormalfollowingH2"/>
                </w:pPr>
                <w:r>
                  <w:t xml:space="preserve">Source: </w:t>
                </w:r>
                <w:hyperlink r:id="rId15" w:history="1">
                  <w:r w:rsidR="008077AE" w:rsidRPr="009A12E6">
                    <w:rPr>
                      <w:rStyle w:val="Hyperlink"/>
                    </w:rPr>
                    <w:t>http://www.lacma.org/sites/default/files/styles/Exhibition_Main/public/image/state_7color_100.jpg?itok=pId7Jaz3</w:t>
                  </w:r>
                </w:hyperlink>
              </w:p>
              <w:p w14:paraId="2BC2BB5A" w14:textId="77777777" w:rsidR="008077AE" w:rsidRDefault="008077AE" w:rsidP="00656986">
                <w:pPr>
                  <w:pStyle w:val="NormalfollowingH2"/>
                </w:pPr>
              </w:p>
              <w:p w14:paraId="305D0E21" w14:textId="77777777" w:rsidR="00656986" w:rsidRDefault="00656986" w:rsidP="00656986">
                <w:pPr>
                  <w:pStyle w:val="NormalfollowingH2"/>
                  <w:ind w:left="0"/>
                </w:pPr>
              </w:p>
              <w:p w14:paraId="22DA2069" w14:textId="3771830C" w:rsidR="006255FD" w:rsidRDefault="006255FD" w:rsidP="006255FD">
                <w:pPr>
                  <w:pStyle w:val="NormalfollowingH2"/>
                </w:pPr>
                <w:r w:rsidRPr="00FE388C">
                  <w:t xml:space="preserve">An ardent supporter of both governments, Picasso was devastated when General Franco declared war, as was his new lover, photographer and French Communist Party member, Dora Maar. In his etchings, </w:t>
                </w:r>
                <w:r w:rsidRPr="00FE388C">
                  <w:rPr>
                    <w:i/>
                  </w:rPr>
                  <w:t>The</w:t>
                </w:r>
                <w:r w:rsidRPr="00FE388C">
                  <w:t xml:space="preserve"> </w:t>
                </w:r>
                <w:r w:rsidRPr="00FE388C">
                  <w:rPr>
                    <w:rStyle w:val="Emphasis"/>
                    <w:rFonts w:ascii="Times New Roman" w:hAnsi="Times New Roman" w:cs="Times New Roman"/>
                  </w:rPr>
                  <w:t>Dream and Lie of Franco,</w:t>
                </w:r>
                <w:r w:rsidRPr="00FE388C">
                  <w:t xml:space="preserve"> designed for publication as postcards, this staunch Catalan nationalist demonized Franco as a </w:t>
                </w:r>
                <w:proofErr w:type="spellStart"/>
                <w:r w:rsidRPr="00FE388C">
                  <w:t>meglomaniac</w:t>
                </w:r>
                <w:proofErr w:type="spellEnd"/>
                <w:r w:rsidRPr="00FE388C">
                  <w:t xml:space="preserve"> murdering women and children as ruthlessly as he destroyed art. When Hitler’s </w:t>
                </w:r>
                <w:proofErr w:type="spellStart"/>
                <w:r w:rsidRPr="00FE388C">
                  <w:t>Luftwaffes</w:t>
                </w:r>
                <w:proofErr w:type="spellEnd"/>
                <w:r w:rsidRPr="00FE388C">
                  <w:t xml:space="preserve"> and Mussolini’s </w:t>
                </w:r>
                <w:proofErr w:type="spellStart"/>
                <w:r w:rsidRPr="00FE388C">
                  <w:t>airforce</w:t>
                </w:r>
                <w:proofErr w:type="spellEnd"/>
                <w:r w:rsidRPr="00FE388C">
                  <w:t xml:space="preserve"> bombed the resistant and </w:t>
                </w:r>
                <w:proofErr w:type="spellStart"/>
                <w:r w:rsidRPr="00FE388C">
                  <w:t>defenseless</w:t>
                </w:r>
                <w:proofErr w:type="spellEnd"/>
                <w:r w:rsidRPr="00FE388C">
                  <w:t xml:space="preserve"> Basque town of Guernica relentlessly on a market day in April 1937, Picasso added four more plates to this series and his poem: </w:t>
                </w:r>
              </w:p>
              <w:p w14:paraId="251A23EE" w14:textId="77777777" w:rsidR="006255FD" w:rsidRPr="006255FD" w:rsidRDefault="006255FD" w:rsidP="006255FD">
                <w:pPr>
                  <w:jc w:val="both"/>
                  <w:rPr>
                    <w:rFonts w:ascii="Times New Roman" w:hAnsi="Times New Roman" w:cs="Times New Roman"/>
                    <w:szCs w:val="24"/>
                  </w:rPr>
                </w:pPr>
                <w:r w:rsidRPr="006255FD">
                  <w:rPr>
                    <w:rFonts w:ascii="Times New Roman" w:hAnsi="Times New Roman" w:cs="Times New Roman"/>
                    <w:szCs w:val="24"/>
                  </w:rPr>
                  <w:tab/>
                </w:r>
              </w:p>
              <w:p w14:paraId="76E11562" w14:textId="77777777" w:rsidR="006255FD" w:rsidRPr="006255FD" w:rsidRDefault="006255FD" w:rsidP="006255FD">
                <w:pPr>
                  <w:pStyle w:val="Blockquote"/>
                  <w:rPr>
                    <w:b/>
                  </w:rPr>
                </w:pPr>
                <w:r w:rsidRPr="006255FD">
                  <w:tab/>
                </w:r>
                <w:commentRangeStart w:id="2"/>
                <w:r w:rsidRPr="006255FD">
                  <w:rPr>
                    <w:rStyle w:val="Strong"/>
                    <w:rFonts w:ascii="Times New Roman" w:hAnsi="Times New Roman" w:cs="Times New Roman"/>
                    <w:b w:val="0"/>
                    <w:szCs w:val="24"/>
                  </w:rPr>
                  <w:t xml:space="preserve">Cries of children cries of women cries of birds cries of flowers cries of wood and of </w:t>
                </w:r>
                <w:r w:rsidRPr="006255FD">
                  <w:rPr>
                    <w:rStyle w:val="Strong"/>
                    <w:rFonts w:ascii="Times New Roman" w:hAnsi="Times New Roman" w:cs="Times New Roman"/>
                    <w:b w:val="0"/>
                    <w:szCs w:val="24"/>
                  </w:rPr>
                  <w:tab/>
                  <w:t xml:space="preserve">stones </w:t>
                </w:r>
                <w:proofErr w:type="gramStart"/>
                <w:r w:rsidRPr="006255FD">
                  <w:rPr>
                    <w:rStyle w:val="Strong"/>
                    <w:rFonts w:ascii="Times New Roman" w:hAnsi="Times New Roman" w:cs="Times New Roman"/>
                    <w:b w:val="0"/>
                    <w:szCs w:val="24"/>
                  </w:rPr>
                  <w:t>cries</w:t>
                </w:r>
                <w:proofErr w:type="gramEnd"/>
                <w:r w:rsidRPr="006255FD">
                  <w:rPr>
                    <w:rStyle w:val="Strong"/>
                    <w:rFonts w:ascii="Times New Roman" w:hAnsi="Times New Roman" w:cs="Times New Roman"/>
                    <w:b w:val="0"/>
                    <w:szCs w:val="24"/>
                  </w:rPr>
                  <w:t xml:space="preserve"> of bricks cries of furniture of beds of chairs of curtains of casseroles of </w:t>
                </w:r>
                <w:r w:rsidRPr="006255FD">
                  <w:rPr>
                    <w:rStyle w:val="Strong"/>
                    <w:rFonts w:ascii="Times New Roman" w:hAnsi="Times New Roman" w:cs="Times New Roman"/>
                    <w:b w:val="0"/>
                    <w:szCs w:val="24"/>
                  </w:rPr>
                  <w:tab/>
                  <w:t xml:space="preserve">cats and paper cries of smells that claw themselves of smoke that gnaws the neck of </w:t>
                </w:r>
                <w:r w:rsidRPr="006255FD">
                  <w:rPr>
                    <w:rStyle w:val="Strong"/>
                    <w:rFonts w:ascii="Times New Roman" w:hAnsi="Times New Roman" w:cs="Times New Roman"/>
                    <w:b w:val="0"/>
                    <w:szCs w:val="24"/>
                  </w:rPr>
                  <w:tab/>
                  <w:t xml:space="preserve">cries that boil in the cauldron ... </w:t>
                </w:r>
                <w:r w:rsidRPr="006255FD">
                  <w:rPr>
                    <w:b/>
                  </w:rPr>
                  <w:t xml:space="preserve"> </w:t>
                </w:r>
                <w:commentRangeEnd w:id="2"/>
                <w:r w:rsidR="008077AE">
                  <w:rPr>
                    <w:rStyle w:val="CommentReference"/>
                    <w:rFonts w:ascii="New York" w:eastAsia="Times New Roman" w:hAnsi="New York" w:cs="Courier"/>
                    <w:lang w:val="en-US"/>
                  </w:rPr>
                  <w:commentReference w:id="2"/>
                </w:r>
              </w:p>
              <w:p w14:paraId="33FE4C16" w14:textId="77777777" w:rsidR="006255FD" w:rsidRPr="00FE388C" w:rsidRDefault="006255FD" w:rsidP="006255FD">
                <w:pPr>
                  <w:jc w:val="both"/>
                  <w:rPr>
                    <w:rFonts w:ascii="Times New Roman" w:hAnsi="Times New Roman" w:cs="Times New Roman"/>
                    <w:szCs w:val="24"/>
                  </w:rPr>
                </w:pPr>
              </w:p>
              <w:p w14:paraId="3DB9A8A8" w14:textId="77777777" w:rsidR="006255FD" w:rsidRDefault="006255FD" w:rsidP="006255FD">
                <w:pPr>
                  <w:pStyle w:val="NormalfollowingH2"/>
                </w:pPr>
                <w:r w:rsidRPr="00FE388C">
                  <w:t xml:space="preserve">Commissioned by the Spanish Republican Government to create a mural for their Pavilion at the Paris World Fair, Picasso began drawings of weeping women that evolved, as Maar's photographs testify, into </w:t>
                </w:r>
                <w:r w:rsidRPr="00FE388C">
                  <w:rPr>
                    <w:i/>
                  </w:rPr>
                  <w:t xml:space="preserve">Guernica. </w:t>
                </w:r>
                <w:r w:rsidRPr="00FE388C">
                  <w:t>(</w:t>
                </w:r>
                <w:r w:rsidRPr="00FE388C">
                  <w:rPr>
                    <w:i/>
                  </w:rPr>
                  <w:t xml:space="preserve">Guernica, </w:t>
                </w:r>
                <w:r w:rsidRPr="00FE388C">
                  <w:t>1937)</w:t>
                </w:r>
                <w:r w:rsidRPr="00FE388C">
                  <w:rPr>
                    <w:i/>
                  </w:rPr>
                  <w:t xml:space="preserve"> </w:t>
                </w:r>
                <w:r w:rsidRPr="00FE388C">
                  <w:t xml:space="preserve">Aware that Hitler's and Mussolini's planes had also flown low enough to machine gun women, children and animals, Picasso depicted their mutilated bodies in fragments, their mouths shrieking in pain and the agony of a mother cradling the body of her dead child amidst the burning city and omnipresent bull. Painted in the </w:t>
                </w:r>
                <w:proofErr w:type="spellStart"/>
                <w:r w:rsidRPr="00FE388C">
                  <w:t>grays</w:t>
                </w:r>
                <w:proofErr w:type="spellEnd"/>
                <w:r w:rsidRPr="00FE388C">
                  <w:t xml:space="preserve"> of newspapers that communicated this atrocity served </w:t>
                </w:r>
                <w:r w:rsidRPr="00FE388C">
                  <w:rPr>
                    <w:i/>
                  </w:rPr>
                  <w:t>Guernica</w:t>
                </w:r>
                <w:r w:rsidRPr="00FE388C">
                  <w:t xml:space="preserve"> well, postcards of it being sold to buttress the Republican plight. In response to the escalation of violence, Picasso painted a series of weeping Spanish women, looking like Dora Maar, so overwhelmed by their torrent of tears that their eyes seem to pop out of their sockets.</w:t>
                </w:r>
              </w:p>
              <w:p w14:paraId="16880582" w14:textId="77777777" w:rsidR="006255FD" w:rsidRPr="00FE388C" w:rsidRDefault="006255FD" w:rsidP="006255FD">
                <w:pPr>
                  <w:jc w:val="both"/>
                  <w:rPr>
                    <w:rFonts w:ascii="Times New Roman" w:hAnsi="Times New Roman" w:cs="Times New Roman"/>
                    <w:szCs w:val="24"/>
                  </w:rPr>
                </w:pPr>
              </w:p>
              <w:p w14:paraId="7B4802D9" w14:textId="77777777" w:rsidR="006255FD" w:rsidRPr="006255FD" w:rsidRDefault="006255FD" w:rsidP="006255FD">
                <w:pPr>
                  <w:pStyle w:val="Heading1"/>
                  <w:outlineLvl w:val="0"/>
                </w:pPr>
                <w:r w:rsidRPr="006255FD">
                  <w:t>Nazi Occupation, Resistance and Communism</w:t>
                </w:r>
              </w:p>
              <w:p w14:paraId="14A228A2" w14:textId="2D50C859" w:rsidR="006255FD" w:rsidRDefault="006255FD" w:rsidP="006255FD">
                <w:pPr>
                  <w:pStyle w:val="NormalfollowingH2"/>
                </w:pPr>
                <w:r w:rsidRPr="00FE388C">
                  <w:t xml:space="preserve">With his artwork excoriated from German public collections and branded </w:t>
                </w:r>
                <w:r w:rsidR="008077AE">
                  <w:t>‘</w:t>
                </w:r>
                <w:proofErr w:type="spellStart"/>
                <w:r w:rsidRPr="00FE388C">
                  <w:t>entartete</w:t>
                </w:r>
                <w:proofErr w:type="spellEnd"/>
                <w:r w:rsidRPr="00FE388C">
                  <w:t xml:space="preserve"> </w:t>
                </w:r>
                <w:proofErr w:type="spellStart"/>
                <w:r w:rsidRPr="00FE388C">
                  <w:t>kunst</w:t>
                </w:r>
                <w:proofErr w:type="spellEnd"/>
                <w:r w:rsidR="008077AE">
                  <w:t>’</w:t>
                </w:r>
                <w:r>
                  <w:t xml:space="preserve"> (degenerate art)</w:t>
                </w:r>
                <w:r w:rsidRPr="00FE388C">
                  <w:t xml:space="preserve">, Picasso was endangered from the moment Nazi soldiers occupied Paris. Initially retreating to Renan, when overrun by Nazis Picasso did not flee like other Modernist </w:t>
                </w:r>
                <w:r w:rsidR="008077AE">
                  <w:t>‘</w:t>
                </w:r>
                <w:r w:rsidRPr="00FE388C">
                  <w:t>degenerates</w:t>
                </w:r>
                <w:r w:rsidR="008077AE">
                  <w:t>’</w:t>
                </w:r>
                <w:r w:rsidRPr="00FE388C">
                  <w:t>. Despite immigration offers from Mexico and the Unite</w:t>
                </w:r>
                <w:r>
                  <w:t>d</w:t>
                </w:r>
                <w:r w:rsidRPr="00FE388C">
                  <w:t xml:space="preserve"> States, he returned to Paris and</w:t>
                </w:r>
                <w:r>
                  <w:t>,</w:t>
                </w:r>
                <w:r w:rsidRPr="00FE388C">
                  <w:t xml:space="preserve"> unlike other Modernists, refused to collude with Vichy and the Nazis. Although his studio was under constant surveillance by the Gestapo, often searched while Picasso was forbidden to show his work, by no means did this deter him from making art. With whatever scraps of material he could find, feverishly Picasso painted and sculpted symbols of torture, mutilation and death while writing poetry and the play, </w:t>
                </w:r>
                <w:r w:rsidRPr="00FE388C">
                  <w:rPr>
                    <w:i/>
                  </w:rPr>
                  <w:t>Desire Caught by the Tail.</w:t>
                </w:r>
                <w:r w:rsidRPr="00FE388C">
                  <w:t xml:space="preserve"> Upon Liberation, Picasso was honoured with a special exhibition at the 1944 Salon </w:t>
                </w:r>
                <w:proofErr w:type="spellStart"/>
                <w:r w:rsidRPr="00FE388C">
                  <w:t>d'Automne</w:t>
                </w:r>
                <w:proofErr w:type="spellEnd"/>
                <w:r w:rsidRPr="00FE388C">
                  <w:t xml:space="preserve">. With his Spanish friends and family still prisoners of Franco, Picasso joined the French Communist Party and proudly announced why he had done so. </w:t>
                </w:r>
              </w:p>
              <w:p w14:paraId="2BFD949D" w14:textId="77777777" w:rsidR="006255FD" w:rsidRPr="00FE388C" w:rsidRDefault="006255FD" w:rsidP="006255FD">
                <w:pPr>
                  <w:jc w:val="both"/>
                  <w:rPr>
                    <w:rFonts w:ascii="Times New Roman" w:hAnsi="Times New Roman" w:cs="Times New Roman"/>
                    <w:szCs w:val="24"/>
                  </w:rPr>
                </w:pPr>
              </w:p>
              <w:p w14:paraId="3A3B02A2" w14:textId="77777777" w:rsidR="006255FD" w:rsidRDefault="006255FD" w:rsidP="006255FD">
                <w:pPr>
                  <w:pStyle w:val="Blockquote"/>
                </w:pPr>
                <w:commentRangeStart w:id="3"/>
                <w:r w:rsidRPr="00FE388C">
                  <w:lastRenderedPageBreak/>
                  <w:t>I have become a Communist because the Communists are the bravest in Franc</w:t>
                </w:r>
                <w:r>
                  <w:t xml:space="preserve">e, in </w:t>
                </w:r>
                <w:r w:rsidRPr="00FE388C">
                  <w:t xml:space="preserve">the Soviet Union, as they are in my own country, Spain. I have never felt more </w:t>
                </w:r>
                <w:r w:rsidRPr="00FE388C">
                  <w:tab/>
                  <w:t xml:space="preserve">complete than since I joined. While I await the time when Spain can take me back </w:t>
                </w:r>
                <w:r w:rsidRPr="00FE388C">
                  <w:tab/>
                  <w:t>again, the French Communist Party is a fatherland to</w:t>
                </w:r>
                <w:r>
                  <w:t xml:space="preserve"> me. In it I find again all my </w:t>
                </w:r>
                <w:r w:rsidRPr="00FE388C">
                  <w:t>friends ... and so many of the beautiful faces of the i</w:t>
                </w:r>
                <w:r>
                  <w:t xml:space="preserve">nsurgents of Paris. I am again </w:t>
                </w:r>
                <w:r w:rsidRPr="00FE388C">
                  <w:t>among brothers.</w:t>
                </w:r>
                <w:commentRangeEnd w:id="3"/>
                <w:r w:rsidR="008077AE">
                  <w:rPr>
                    <w:rStyle w:val="CommentReference"/>
                    <w:rFonts w:ascii="New York" w:eastAsia="Times New Roman" w:hAnsi="New York" w:cs="Courier"/>
                    <w:lang w:val="en-US"/>
                  </w:rPr>
                  <w:commentReference w:id="3"/>
                </w:r>
              </w:p>
              <w:p w14:paraId="04E0D227" w14:textId="77777777" w:rsidR="006255FD" w:rsidRPr="006255FD" w:rsidRDefault="006255FD" w:rsidP="006255FD">
                <w:pPr>
                  <w:pStyle w:val="Heading1"/>
                  <w:outlineLvl w:val="0"/>
                </w:pPr>
              </w:p>
              <w:p w14:paraId="3FEAD8B7" w14:textId="77777777" w:rsidR="006255FD" w:rsidRPr="006255FD" w:rsidRDefault="006255FD" w:rsidP="006255FD">
                <w:pPr>
                  <w:pStyle w:val="Heading1"/>
                  <w:outlineLvl w:val="0"/>
                  <w:rPr>
                    <w:i/>
                  </w:rPr>
                </w:pPr>
                <w:r w:rsidRPr="006255FD">
                  <w:rPr>
                    <w:i/>
                  </w:rPr>
                  <w:t>The Charnel House,</w:t>
                </w:r>
                <w:r w:rsidRPr="006255FD">
                  <w:t xml:space="preserve"> </w:t>
                </w:r>
                <w:r w:rsidRPr="006255FD">
                  <w:rPr>
                    <w:i/>
                  </w:rPr>
                  <w:t>Massacre in Korea</w:t>
                </w:r>
                <w:r w:rsidRPr="006255FD">
                  <w:t xml:space="preserve"> and </w:t>
                </w:r>
                <w:r w:rsidRPr="006255FD">
                  <w:rPr>
                    <w:i/>
                  </w:rPr>
                  <w:t xml:space="preserve">Rape of the </w:t>
                </w:r>
                <w:proofErr w:type="spellStart"/>
                <w:r w:rsidRPr="006255FD">
                  <w:rPr>
                    <w:i/>
                  </w:rPr>
                  <w:t>Sabines</w:t>
                </w:r>
                <w:proofErr w:type="spellEnd"/>
              </w:p>
              <w:p w14:paraId="2F88C750" w14:textId="4B269FCC" w:rsidR="006255FD" w:rsidRDefault="006255FD" w:rsidP="006255FD">
                <w:pPr>
                  <w:pStyle w:val="NormalfollowingH2"/>
                </w:pPr>
                <w:r w:rsidRPr="00FE388C">
                  <w:t xml:space="preserve">At the Communist sponsored </w:t>
                </w:r>
                <w:r w:rsidRPr="00FE388C">
                  <w:rPr>
                    <w:i/>
                  </w:rPr>
                  <w:t xml:space="preserve">Art and Resistance </w:t>
                </w:r>
                <w:r w:rsidRPr="00FE388C">
                  <w:t xml:space="preserve">exhibition, Picasso unveiled </w:t>
                </w:r>
                <w:r w:rsidRPr="00FE388C">
                  <w:rPr>
                    <w:i/>
                  </w:rPr>
                  <w:t xml:space="preserve">Le </w:t>
                </w:r>
                <w:proofErr w:type="spellStart"/>
                <w:r w:rsidRPr="00FE388C">
                  <w:rPr>
                    <w:i/>
                  </w:rPr>
                  <w:t>Charnier</w:t>
                </w:r>
                <w:proofErr w:type="spellEnd"/>
                <w:r w:rsidRPr="00FE388C">
                  <w:rPr>
                    <w:i/>
                  </w:rPr>
                  <w:t xml:space="preserve"> (The Charnel House) </w:t>
                </w:r>
                <w:r w:rsidRPr="00FE388C">
                  <w:t>to expose the extent of genocide committed throughout the Second World War and the Spanish Civil War alongside the concealment of slaughtered bodies</w:t>
                </w:r>
                <w:r w:rsidRPr="00FE388C">
                  <w:rPr>
                    <w:i/>
                  </w:rPr>
                  <w:t xml:space="preserve">. </w:t>
                </w:r>
                <w:r w:rsidRPr="00FE388C">
                  <w:t>(</w:t>
                </w:r>
                <w:r>
                  <w:rPr>
                    <w:i/>
                  </w:rPr>
                  <w:t xml:space="preserve">Le </w:t>
                </w:r>
                <w:proofErr w:type="spellStart"/>
                <w:r>
                  <w:rPr>
                    <w:i/>
                  </w:rPr>
                  <w:t>Charnier</w:t>
                </w:r>
                <w:proofErr w:type="spellEnd"/>
                <w:r>
                  <w:rPr>
                    <w:i/>
                  </w:rPr>
                  <w:t xml:space="preserve"> (The Charnel House) </w:t>
                </w:r>
                <w:r>
                  <w:t>1944-1946</w:t>
                </w:r>
                <w:r w:rsidRPr="00FE388C">
                  <w:t xml:space="preserve">) After creating a dove for the French Communist Party as an international symbol of peace, Picasso was horrified when the Korean War erupted. Although he painted Stalin's portrait in 1953 and two murals on war and peace in 1959, Picasso's </w:t>
                </w:r>
                <w:r w:rsidRPr="00FE388C">
                  <w:rPr>
                    <w:i/>
                  </w:rPr>
                  <w:t xml:space="preserve">Massacre in Korea </w:t>
                </w:r>
                <w:r w:rsidRPr="00FE388C">
                  <w:t>(</w:t>
                </w:r>
                <w:r>
                  <w:rPr>
                    <w:i/>
                  </w:rPr>
                  <w:t xml:space="preserve">Massacre à Korea (Massacre in Korea), </w:t>
                </w:r>
                <w:r>
                  <w:t>1951</w:t>
                </w:r>
                <w:r w:rsidRPr="00FE388C">
                  <w:t xml:space="preserve">) and </w:t>
                </w:r>
                <w:r w:rsidRPr="00FE388C">
                  <w:rPr>
                    <w:i/>
                  </w:rPr>
                  <w:t xml:space="preserve">The Rape of the </w:t>
                </w:r>
                <w:proofErr w:type="spellStart"/>
                <w:r w:rsidRPr="00FE388C">
                  <w:rPr>
                    <w:i/>
                  </w:rPr>
                  <w:t>Sabines</w:t>
                </w:r>
                <w:proofErr w:type="spellEnd"/>
                <w:r w:rsidRPr="00FE388C">
                  <w:rPr>
                    <w:i/>
                  </w:rPr>
                  <w:t xml:space="preserve"> </w:t>
                </w:r>
                <w:r w:rsidRPr="00FE388C">
                  <w:t xml:space="preserve">were his last artworks produced as </w:t>
                </w:r>
                <w:r w:rsidR="008077AE">
                  <w:t>‘</w:t>
                </w:r>
                <w:commentRangeStart w:id="4"/>
                <w:r w:rsidRPr="00FE388C">
                  <w:t xml:space="preserve">instrument[s] of war for attack and </w:t>
                </w:r>
                <w:proofErr w:type="spellStart"/>
                <w:r w:rsidRPr="00FE388C">
                  <w:t>defense</w:t>
                </w:r>
                <w:proofErr w:type="spellEnd"/>
                <w:r w:rsidRPr="00FE388C">
                  <w:t xml:space="preserve"> against the enemy</w:t>
                </w:r>
                <w:r w:rsidR="008077AE">
                  <w:t>’</w:t>
                </w:r>
                <w:r w:rsidRPr="00FE388C">
                  <w:t xml:space="preserve">. </w:t>
                </w:r>
                <w:commentRangeEnd w:id="4"/>
                <w:r w:rsidR="008077AE">
                  <w:rPr>
                    <w:rStyle w:val="CommentReference"/>
                    <w:rFonts w:ascii="New York" w:eastAsia="Times New Roman" w:hAnsi="New York" w:cs="Courier"/>
                    <w:lang w:val="en-US"/>
                  </w:rPr>
                  <w:commentReference w:id="4"/>
                </w:r>
              </w:p>
              <w:p w14:paraId="5901E754" w14:textId="77777777" w:rsidR="00656986" w:rsidRDefault="00656986" w:rsidP="006255FD">
                <w:pPr>
                  <w:pStyle w:val="NormalfollowingH2"/>
                </w:pPr>
              </w:p>
              <w:p w14:paraId="1280C7A0" w14:textId="77777777" w:rsidR="00656986" w:rsidRDefault="00656986" w:rsidP="00656986">
                <w:pPr>
                  <w:pStyle w:val="NormalfollowingH2"/>
                  <w:keepNext/>
                </w:pPr>
                <w:r>
                  <w:t>File: charnier.jpg</w:t>
                </w:r>
              </w:p>
              <w:p w14:paraId="1272F1BA" w14:textId="74C5CC5B" w:rsidR="00656986" w:rsidRDefault="00656986" w:rsidP="00656986">
                <w:pPr>
                  <w:pStyle w:val="Caption"/>
                </w:pPr>
                <w:r>
                  <w:t xml:space="preserve">Figure </w:t>
                </w:r>
                <w:fldSimple w:instr=" SEQ Figure \* ARABIC ">
                  <w:r>
                    <w:rPr>
                      <w:noProof/>
                    </w:rPr>
                    <w:t>7</w:t>
                  </w:r>
                </w:fldSimple>
                <w:r w:rsidRPr="00C567DB">
                  <w:t xml:space="preserve">Pablo Picasso, Le </w:t>
                </w:r>
                <w:proofErr w:type="spellStart"/>
                <w:r w:rsidRPr="00C567DB">
                  <w:t>Charnier</w:t>
                </w:r>
                <w:proofErr w:type="spellEnd"/>
                <w:r w:rsidRPr="00C567DB">
                  <w:t xml:space="preserve"> (The Charnel House) 1944-1946, oil on canvas, </w:t>
                </w:r>
                <w:proofErr w:type="spellStart"/>
                <w:r w:rsidRPr="00C567DB">
                  <w:t>Musée</w:t>
                </w:r>
                <w:proofErr w:type="spellEnd"/>
                <w:r w:rsidRPr="00C567DB">
                  <w:t xml:space="preserve"> national d'art </w:t>
                </w:r>
                <w:proofErr w:type="spellStart"/>
                <w:r w:rsidRPr="00C567DB">
                  <w:t>moderne</w:t>
                </w:r>
                <w:proofErr w:type="spellEnd"/>
                <w:r w:rsidRPr="00C567DB">
                  <w:t xml:space="preserve"> de la Ville de Paris.</w:t>
                </w:r>
              </w:p>
              <w:p w14:paraId="5A5F6C91" w14:textId="4C70AED8" w:rsidR="00656986" w:rsidRDefault="00656986" w:rsidP="008077AE">
                <w:pPr>
                  <w:pStyle w:val="NormalfollowingH2"/>
                </w:pPr>
                <w:r>
                  <w:t xml:space="preserve">Source: </w:t>
                </w:r>
                <w:hyperlink r:id="rId16" w:history="1">
                  <w:r w:rsidR="008077AE" w:rsidRPr="009A12E6">
                    <w:rPr>
                      <w:rStyle w:val="Hyperlink"/>
                    </w:rPr>
                    <w:t>http://www.berbec.com/rberbec/images/Picasso963works/Picasso%201940-49/Picasso%201944/Picasso%20Le%20charnier.%201944-45.%20199.8%20x%20250.1%20cm.%20Oil%20&amp;%20charco.jpg</w:t>
                  </w:r>
                </w:hyperlink>
              </w:p>
              <w:p w14:paraId="5A12305B" w14:textId="77777777" w:rsidR="008077AE" w:rsidRDefault="008077AE" w:rsidP="008077AE">
                <w:pPr>
                  <w:pStyle w:val="NormalfollowingH2"/>
                </w:pPr>
              </w:p>
              <w:p w14:paraId="1239846C" w14:textId="77777777" w:rsidR="008077AE" w:rsidRDefault="008077AE" w:rsidP="008077AE">
                <w:pPr>
                  <w:pStyle w:val="NormalfollowingH2"/>
                  <w:ind w:left="0"/>
                </w:pPr>
              </w:p>
              <w:p w14:paraId="7A767F8D" w14:textId="77777777" w:rsidR="00656986" w:rsidRDefault="006255FD" w:rsidP="008077AE">
                <w:pPr>
                  <w:pStyle w:val="NormalfollowingH2"/>
                  <w:ind w:left="0"/>
                  <w:rPr>
                    <w:i/>
                  </w:rPr>
                </w:pPr>
                <w:r w:rsidRPr="00FE388C">
                  <w:t xml:space="preserve">Incensed by reports of American atrocities, particularly the slaughter of 35,000 civilians during the </w:t>
                </w:r>
                <w:proofErr w:type="spellStart"/>
                <w:r w:rsidRPr="00FE388C">
                  <w:t>Sinchon</w:t>
                </w:r>
                <w:proofErr w:type="spellEnd"/>
                <w:r w:rsidRPr="00FE388C">
                  <w:t xml:space="preserve"> Massacre, Picasso depicted pregnant mothers with their children standing by a mass grave and cowering before a firing squad. Like Francisco Goya's </w:t>
                </w:r>
                <w:r w:rsidRPr="00FE388C">
                  <w:rPr>
                    <w:i/>
                  </w:rPr>
                  <w:t xml:space="preserve">The Third of May, </w:t>
                </w:r>
                <w:r w:rsidRPr="00FE388C">
                  <w:t xml:space="preserve">Picasso draws upon the iconography of </w:t>
                </w:r>
                <w:r w:rsidRPr="00FE388C">
                  <w:rPr>
                    <w:i/>
                  </w:rPr>
                  <w:t xml:space="preserve">Massacre of the Innocence. </w:t>
                </w:r>
                <w:r w:rsidRPr="00FE388C">
                  <w:t xml:space="preserve">Yet as the bodies of Picasso's soldiers are rigidly </w:t>
                </w:r>
                <w:proofErr w:type="spellStart"/>
                <w:r w:rsidRPr="00FE388C">
                  <w:t>phallicized</w:t>
                </w:r>
                <w:proofErr w:type="spellEnd"/>
                <w:r w:rsidRPr="00FE388C">
                  <w:t xml:space="preserve">, their huge rifles pointing at their female prey like erect penises, Picasso fuses this iconography with that of </w:t>
                </w:r>
                <w:r w:rsidRPr="00FE388C">
                  <w:rPr>
                    <w:i/>
                  </w:rPr>
                  <w:t xml:space="preserve">The Rape of the Sabine Women. </w:t>
                </w:r>
              </w:p>
              <w:p w14:paraId="67A98436" w14:textId="77777777" w:rsidR="00656986" w:rsidRDefault="00656986" w:rsidP="006255FD">
                <w:pPr>
                  <w:pStyle w:val="NormalfollowingH2"/>
                  <w:rPr>
                    <w:i/>
                  </w:rPr>
                </w:pPr>
              </w:p>
              <w:p w14:paraId="0B81F4CE" w14:textId="77777777" w:rsidR="00656986" w:rsidRDefault="00656986" w:rsidP="00656986">
                <w:pPr>
                  <w:pStyle w:val="NormalfollowingH2"/>
                  <w:keepNext/>
                  <w:ind w:left="0"/>
                </w:pPr>
                <w:r>
                  <w:t>File: massacre.jpg</w:t>
                </w:r>
              </w:p>
              <w:p w14:paraId="6D41E9E0" w14:textId="648348D4" w:rsidR="00656986" w:rsidRDefault="00656986" w:rsidP="00656986">
                <w:pPr>
                  <w:pStyle w:val="Caption"/>
                </w:pPr>
                <w:r>
                  <w:t xml:space="preserve">Figure </w:t>
                </w:r>
                <w:fldSimple w:instr=" SEQ Figure \* ARABIC ">
                  <w:r>
                    <w:rPr>
                      <w:noProof/>
                    </w:rPr>
                    <w:t>8</w:t>
                  </w:r>
                </w:fldSimple>
                <w:r w:rsidRPr="00EE7A8F">
                  <w:t xml:space="preserve">Pablo Picasso, Massacre à Korea (Massacre in Korea), 1951, oil on plywood, 110 cm × 210 cm (43.3 in × 82.7 in), </w:t>
                </w:r>
                <w:proofErr w:type="spellStart"/>
                <w:r w:rsidRPr="00EE7A8F">
                  <w:t>Musée</w:t>
                </w:r>
                <w:proofErr w:type="spellEnd"/>
                <w:r w:rsidRPr="00EE7A8F">
                  <w:t xml:space="preserve"> National Pic</w:t>
                </w:r>
                <w:r>
                  <w:t>asso; © Succession Picasso 2011.</w:t>
                </w:r>
              </w:p>
              <w:p w14:paraId="43F7A675" w14:textId="4A531292" w:rsidR="00656986" w:rsidRDefault="00656986" w:rsidP="00656986">
                <w:pPr>
                  <w:pStyle w:val="NormalfollowingH2"/>
                  <w:ind w:left="0"/>
                </w:pPr>
                <w:r>
                  <w:t xml:space="preserve">Source: </w:t>
                </w:r>
                <w:hyperlink r:id="rId17" w:history="1">
                  <w:r w:rsidR="008077AE" w:rsidRPr="009A12E6">
                    <w:rPr>
                      <w:rStyle w:val="Hyperlink"/>
                    </w:rPr>
                    <w:t>http://www.pablopicasso.org/images/paintings/massacre-in-korea.jpg</w:t>
                  </w:r>
                </w:hyperlink>
              </w:p>
              <w:p w14:paraId="3B437B39" w14:textId="77777777" w:rsidR="008077AE" w:rsidRPr="00656986" w:rsidRDefault="008077AE" w:rsidP="00656986">
                <w:pPr>
                  <w:pStyle w:val="NormalfollowingH2"/>
                  <w:ind w:left="0"/>
                </w:pPr>
              </w:p>
              <w:p w14:paraId="14B6238C" w14:textId="77777777" w:rsidR="00656986" w:rsidRDefault="00656986" w:rsidP="006255FD">
                <w:pPr>
                  <w:pStyle w:val="NormalfollowingH2"/>
                  <w:rPr>
                    <w:i/>
                  </w:rPr>
                </w:pPr>
              </w:p>
              <w:p w14:paraId="66E42822" w14:textId="78016FB3" w:rsidR="006255FD" w:rsidRDefault="006255FD" w:rsidP="006255FD">
                <w:pPr>
                  <w:pStyle w:val="NormalfollowingH2"/>
                </w:pPr>
                <w:r w:rsidRPr="00FE388C">
                  <w:t>Like his series of that name produced</w:t>
                </w:r>
                <w:r w:rsidRPr="00FE388C">
                  <w:rPr>
                    <w:i/>
                  </w:rPr>
                  <w:t xml:space="preserve"> </w:t>
                </w:r>
                <w:r w:rsidRPr="00FE388C">
                  <w:t xml:space="preserve">at the height of the Cuban Missile Crisis in which he shows women and children ruthlessly trampled, Picasso does not just convey the suffering of the victims. He exposes the hidden atrocity of war </w:t>
                </w:r>
                <w:r>
                  <w:t xml:space="preserve">– </w:t>
                </w:r>
                <w:r w:rsidRPr="00FE388C">
                  <w:t>rape</w:t>
                </w:r>
                <w:r>
                  <w:t xml:space="preserve"> –</w:t>
                </w:r>
                <w:r w:rsidRPr="00FE388C">
                  <w:t xml:space="preserve"> one that he was all too aware had been committed by Franco's Nationalists from the beginning of the </w:t>
                </w:r>
                <w:r w:rsidR="008077AE">
                  <w:t>‘</w:t>
                </w:r>
                <w:r w:rsidRPr="00FE388C">
                  <w:t>White Terror</w:t>
                </w:r>
                <w:r w:rsidR="008077AE">
                  <w:t>’</w:t>
                </w:r>
                <w:r w:rsidRPr="00FE388C">
                  <w:t>.</w:t>
                </w:r>
                <w:r>
                  <w:t xml:space="preserve"> Once </w:t>
                </w:r>
                <w:r w:rsidRPr="00FE388C">
                  <w:t xml:space="preserve">Georges </w:t>
                </w:r>
                <w:proofErr w:type="spellStart"/>
                <w:r w:rsidRPr="00FE388C">
                  <w:t>Bataille</w:t>
                </w:r>
                <w:proofErr w:type="spellEnd"/>
                <w:r w:rsidRPr="00FE388C">
                  <w:t xml:space="preserve"> likened looking at Picasso's bestial monstrosities to beholding the blinding sun or undergoing sacrifice. In conveying atrocity and bestial monstrosit</w:t>
                </w:r>
                <w:r>
                  <w:t>y</w:t>
                </w:r>
                <w:r w:rsidRPr="00FE388C">
                  <w:t xml:space="preserve"> throughout </w:t>
                </w:r>
                <w:r w:rsidR="008077AE">
                  <w:t>‘</w:t>
                </w:r>
                <w:r w:rsidRPr="00FE388C">
                  <w:t>the century of violence</w:t>
                </w:r>
                <w:r w:rsidR="008077AE">
                  <w:t>’</w:t>
                </w:r>
                <w:r w:rsidRPr="00FE388C">
                  <w:t xml:space="preserve">, Picasso's Modernism was like </w:t>
                </w:r>
                <w:r w:rsidR="008077AE">
                  <w:t>‘</w:t>
                </w:r>
                <w:r w:rsidRPr="00FE388C">
                  <w:t>an instrument of war</w:t>
                </w:r>
                <w:r w:rsidR="008077AE">
                  <w:t>’</w:t>
                </w:r>
                <w:r w:rsidRPr="00FE388C">
                  <w:t xml:space="preserve"> with the force of a blinding sun and the emotive punch of sacrifice. </w:t>
                </w:r>
                <w:bookmarkStart w:id="5" w:name="_GoBack"/>
                <w:bookmarkEnd w:id="5"/>
              </w:p>
              <w:p w14:paraId="1B8DE07C" w14:textId="77777777" w:rsidR="00656986" w:rsidRDefault="00656986" w:rsidP="00C27FAB"/>
              <w:p w14:paraId="7265E04D" w14:textId="77777777" w:rsidR="00656986" w:rsidRDefault="00656986" w:rsidP="00656986">
                <w:pPr>
                  <w:pStyle w:val="Heading2"/>
                  <w:outlineLvl w:val="1"/>
                </w:pPr>
                <w:r>
                  <w:t>Selected List of Works</w:t>
                </w:r>
              </w:p>
              <w:p w14:paraId="0558ADC3" w14:textId="77777777" w:rsidR="00656986" w:rsidRDefault="00656986" w:rsidP="00C27FAB">
                <w:r>
                  <w:lastRenderedPageBreak/>
                  <w:t>Three Musicians (1921)</w:t>
                </w:r>
              </w:p>
              <w:p w14:paraId="6FA9069D" w14:textId="77777777" w:rsidR="00656986" w:rsidRDefault="00656986" w:rsidP="00C27FAB">
                <w:r>
                  <w:t>Girl Before a Mirror (1932)</w:t>
                </w:r>
              </w:p>
              <w:p w14:paraId="4F301D72" w14:textId="77777777" w:rsidR="00656986" w:rsidRDefault="00656986" w:rsidP="00C27FAB">
                <w:r>
                  <w:t>The Old Guitarist (1903)</w:t>
                </w:r>
              </w:p>
              <w:p w14:paraId="5E0D15B2" w14:textId="77777777" w:rsidR="007D2A38" w:rsidRDefault="007D2A38" w:rsidP="00C27FAB">
                <w:r>
                  <w:t>Seated Woman (Marie-Therese) (1937)</w:t>
                </w:r>
              </w:p>
              <w:p w14:paraId="3C9AA838" w14:textId="77777777" w:rsidR="007D2A38" w:rsidRDefault="007D2A38" w:rsidP="007D2A38">
                <w:pPr>
                  <w:rPr>
                    <w:lang w:val="en-US"/>
                  </w:rPr>
                </w:pPr>
                <w:r w:rsidRPr="007D2A38">
                  <w:rPr>
                    <w:lang w:val="en-US"/>
                  </w:rPr>
                  <w:t xml:space="preserve">Dora Maar </w:t>
                </w:r>
                <w:proofErr w:type="gramStart"/>
                <w:r w:rsidRPr="007D2A38">
                  <w:rPr>
                    <w:lang w:val="en-US"/>
                  </w:rPr>
                  <w:t>au</w:t>
                </w:r>
                <w:proofErr w:type="gramEnd"/>
                <w:r w:rsidRPr="007D2A38">
                  <w:rPr>
                    <w:lang w:val="en-US"/>
                  </w:rPr>
                  <w:t xml:space="preserve"> Chat</w:t>
                </w:r>
                <w:r>
                  <w:rPr>
                    <w:lang w:val="en-US"/>
                  </w:rPr>
                  <w:t xml:space="preserve"> (1941)</w:t>
                </w:r>
              </w:p>
              <w:p w14:paraId="3B7AA141" w14:textId="77777777" w:rsidR="007D2A38" w:rsidRDefault="007D2A38" w:rsidP="007D2A38">
                <w:pPr>
                  <w:rPr>
                    <w:lang w:val="en-US"/>
                  </w:rPr>
                </w:pPr>
                <w:r>
                  <w:rPr>
                    <w:lang w:val="en-US"/>
                  </w:rPr>
                  <w:t>Blue Nude (1902)</w:t>
                </w:r>
              </w:p>
              <w:p w14:paraId="60AE8967" w14:textId="77777777" w:rsidR="007D2A38" w:rsidRDefault="007D2A38" w:rsidP="007D2A38">
                <w:pPr>
                  <w:rPr>
                    <w:lang w:val="en-US"/>
                  </w:rPr>
                </w:pPr>
                <w:r>
                  <w:rPr>
                    <w:lang w:val="en-US"/>
                  </w:rPr>
                  <w:t xml:space="preserve">La </w:t>
                </w:r>
                <w:proofErr w:type="spellStart"/>
                <w:r>
                  <w:rPr>
                    <w:lang w:val="en-US"/>
                  </w:rPr>
                  <w:t>Rêve</w:t>
                </w:r>
                <w:proofErr w:type="spellEnd"/>
                <w:r>
                  <w:rPr>
                    <w:lang w:val="en-US"/>
                  </w:rPr>
                  <w:t xml:space="preserve"> (1932)</w:t>
                </w:r>
              </w:p>
              <w:p w14:paraId="1C8F4DC6" w14:textId="280E23E9" w:rsidR="007D2A38" w:rsidRDefault="007D2A38" w:rsidP="007D2A38">
                <w:pPr>
                  <w:rPr>
                    <w:lang w:val="en-US"/>
                  </w:rPr>
                </w:pPr>
                <w:r>
                  <w:rPr>
                    <w:lang w:val="en-US"/>
                  </w:rPr>
                  <w:t>Asleep (1932)</w:t>
                </w:r>
              </w:p>
              <w:p w14:paraId="7D1A9AC7" w14:textId="77777777" w:rsidR="007D2A38" w:rsidRDefault="007D2A38" w:rsidP="007D2A38">
                <w:pPr>
                  <w:rPr>
                    <w:lang w:val="en-US"/>
                  </w:rPr>
                </w:pPr>
                <w:r w:rsidRPr="007D2A38">
                  <w:rPr>
                    <w:lang w:val="en-US"/>
                  </w:rPr>
                  <w:t>Nude, Green Leaves and Bust</w:t>
                </w:r>
                <w:r>
                  <w:rPr>
                    <w:lang w:val="en-US"/>
                  </w:rPr>
                  <w:t xml:space="preserve"> (1932)</w:t>
                </w:r>
              </w:p>
              <w:p w14:paraId="6FF8DFD8" w14:textId="43534E1A" w:rsidR="007D2A38" w:rsidRDefault="007D2A38" w:rsidP="007D2A38">
                <w:pPr>
                  <w:rPr>
                    <w:lang w:val="en-US"/>
                  </w:rPr>
                </w:pPr>
                <w:r>
                  <w:rPr>
                    <w:lang w:val="en-US"/>
                  </w:rPr>
                  <w:t xml:space="preserve">Les Demoiselles </w:t>
                </w:r>
                <w:proofErr w:type="spellStart"/>
                <w:r>
                  <w:rPr>
                    <w:lang w:val="en-US"/>
                  </w:rPr>
                  <w:t>D’Avignon</w:t>
                </w:r>
                <w:proofErr w:type="spellEnd"/>
                <w:r>
                  <w:rPr>
                    <w:lang w:val="en-US"/>
                  </w:rPr>
                  <w:t xml:space="preserve"> (1907)</w:t>
                </w:r>
              </w:p>
              <w:p w14:paraId="6DE80FD0" w14:textId="77777777" w:rsidR="007D2A38" w:rsidRDefault="007D2A38" w:rsidP="007D2A38">
                <w:pPr>
                  <w:rPr>
                    <w:lang w:val="en-US"/>
                  </w:rPr>
                </w:pPr>
                <w:r>
                  <w:rPr>
                    <w:lang w:val="en-US"/>
                  </w:rPr>
                  <w:t>Still Life with a Bottle of Rum (1911)</w:t>
                </w:r>
              </w:p>
              <w:p w14:paraId="5B9AA50B" w14:textId="77777777" w:rsidR="007D2A38" w:rsidRDefault="007D2A38" w:rsidP="007D2A38">
                <w:pPr>
                  <w:rPr>
                    <w:lang w:val="en-US"/>
                  </w:rPr>
                </w:pPr>
                <w:r>
                  <w:rPr>
                    <w:lang w:val="en-US"/>
                  </w:rPr>
                  <w:t>Woman in White (1923)</w:t>
                </w:r>
              </w:p>
              <w:p w14:paraId="6A2ECC30" w14:textId="77777777" w:rsidR="007D2A38" w:rsidRDefault="007D2A38" w:rsidP="007D2A38">
                <w:pPr>
                  <w:rPr>
                    <w:lang w:val="en-US"/>
                  </w:rPr>
                </w:pPr>
                <w:r>
                  <w:rPr>
                    <w:lang w:val="en-US"/>
                  </w:rPr>
                  <w:t>Guernica (1937)</w:t>
                </w:r>
              </w:p>
              <w:p w14:paraId="31E9BE5F" w14:textId="77777777" w:rsidR="007D2A38" w:rsidRDefault="007D2A38" w:rsidP="007D2A38">
                <w:pPr>
                  <w:rPr>
                    <w:lang w:val="en-US"/>
                  </w:rPr>
                </w:pPr>
                <w:r>
                  <w:rPr>
                    <w:lang w:val="en-US"/>
                  </w:rPr>
                  <w:t xml:space="preserve">Le </w:t>
                </w:r>
                <w:proofErr w:type="spellStart"/>
                <w:r>
                  <w:rPr>
                    <w:lang w:val="en-US"/>
                  </w:rPr>
                  <w:t>Charnier</w:t>
                </w:r>
                <w:proofErr w:type="spellEnd"/>
                <w:r>
                  <w:rPr>
                    <w:lang w:val="en-US"/>
                  </w:rPr>
                  <w:t xml:space="preserve"> (1944-46)</w:t>
                </w:r>
              </w:p>
              <w:p w14:paraId="3D69621B" w14:textId="77777777" w:rsidR="007D2A38" w:rsidRDefault="007D2A38" w:rsidP="007D2A38">
                <w:pPr>
                  <w:rPr>
                    <w:lang w:val="en-US"/>
                  </w:rPr>
                </w:pPr>
                <w:proofErr w:type="spellStart"/>
                <w:r>
                  <w:rPr>
                    <w:lang w:val="en-US"/>
                  </w:rPr>
                  <w:t>Minotauromachy</w:t>
                </w:r>
                <w:proofErr w:type="spellEnd"/>
                <w:r>
                  <w:rPr>
                    <w:lang w:val="en-US"/>
                  </w:rPr>
                  <w:t xml:space="preserve"> (1935)</w:t>
                </w:r>
              </w:p>
              <w:p w14:paraId="6B09B16D" w14:textId="77777777" w:rsidR="007D2A38" w:rsidRDefault="007D2A38" w:rsidP="007D2A38">
                <w:pPr>
                  <w:rPr>
                    <w:lang w:val="en-US"/>
                  </w:rPr>
                </w:pPr>
                <w:r>
                  <w:rPr>
                    <w:lang w:val="en-US"/>
                  </w:rPr>
                  <w:t xml:space="preserve">Le </w:t>
                </w:r>
                <w:proofErr w:type="spellStart"/>
                <w:r>
                  <w:rPr>
                    <w:lang w:val="en-US"/>
                  </w:rPr>
                  <w:t>Baiser</w:t>
                </w:r>
                <w:proofErr w:type="spellEnd"/>
                <w:r>
                  <w:rPr>
                    <w:lang w:val="en-US"/>
                  </w:rPr>
                  <w:t xml:space="preserve"> (1925)</w:t>
                </w:r>
              </w:p>
              <w:p w14:paraId="01C10D3E" w14:textId="524BB142" w:rsidR="007D2A38" w:rsidRPr="007D2A38" w:rsidRDefault="007D2A38" w:rsidP="007D2A38">
                <w:pPr>
                  <w:rPr>
                    <w:lang w:val="en-US"/>
                  </w:rPr>
                </w:pPr>
                <w:r>
                  <w:rPr>
                    <w:lang w:val="en-US"/>
                  </w:rPr>
                  <w:t>Guitar, Sheet Music, and Wine Glass (1912)</w:t>
                </w:r>
              </w:p>
              <w:p w14:paraId="643CADE2" w14:textId="77777777" w:rsidR="007D2A38" w:rsidRPr="007D2A38" w:rsidRDefault="007D2A38" w:rsidP="007D2A38">
                <w:pPr>
                  <w:rPr>
                    <w:lang w:val="en-US"/>
                  </w:rPr>
                </w:pPr>
              </w:p>
              <w:p w14:paraId="4A1C3273" w14:textId="360EC504" w:rsidR="003F0D73" w:rsidRDefault="003F0D73" w:rsidP="00C27FAB"/>
            </w:tc>
          </w:sdtContent>
        </w:sdt>
      </w:tr>
      <w:tr w:rsidR="003235A7" w14:paraId="05779D1B" w14:textId="77777777" w:rsidTr="003235A7">
        <w:tc>
          <w:tcPr>
            <w:tcW w:w="9016" w:type="dxa"/>
          </w:tcPr>
          <w:p w14:paraId="3B995DEF" w14:textId="77777777" w:rsidR="003235A7" w:rsidRDefault="003235A7" w:rsidP="008A5B87">
            <w:r w:rsidRPr="0015114C">
              <w:rPr>
                <w:u w:val="single"/>
              </w:rPr>
              <w:lastRenderedPageBreak/>
              <w:t>Further reading</w:t>
            </w:r>
            <w:r>
              <w:t>:</w:t>
            </w:r>
          </w:p>
          <w:p w14:paraId="05B5626F" w14:textId="247B22EF" w:rsidR="001F06B2" w:rsidRDefault="004C40A0" w:rsidP="001F06B2">
            <w:pPr>
              <w:pStyle w:val="NormalfollowingH2"/>
            </w:pPr>
            <w:sdt>
              <w:sdtPr>
                <w:id w:val="1264641770"/>
                <w:citation/>
              </w:sdtPr>
              <w:sdtEndPr/>
              <w:sdtContent>
                <w:r w:rsidR="001F06B2">
                  <w:fldChar w:fldCharType="begin"/>
                </w:r>
                <w:r w:rsidR="00920BEC">
                  <w:instrText xml:space="preserve">CITATION Bal06 \l 2057 </w:instrText>
                </w:r>
                <w:r w:rsidR="001F06B2">
                  <w:fldChar w:fldCharType="separate"/>
                </w:r>
                <w:r w:rsidR="00920BEC">
                  <w:rPr>
                    <w:noProof/>
                  </w:rPr>
                  <w:t>(Baldassari)</w:t>
                </w:r>
                <w:r w:rsidR="001F06B2">
                  <w:fldChar w:fldCharType="end"/>
                </w:r>
              </w:sdtContent>
            </w:sdt>
          </w:p>
          <w:p w14:paraId="1A8DF02D" w14:textId="77777777" w:rsidR="001F06B2" w:rsidRDefault="001F06B2" w:rsidP="001F06B2">
            <w:pPr>
              <w:pStyle w:val="NormalfollowingH2"/>
            </w:pPr>
          </w:p>
          <w:p w14:paraId="5243BC7F" w14:textId="36D62709" w:rsidR="001F06B2" w:rsidRDefault="004C40A0" w:rsidP="008A5B87">
            <w:sdt>
              <w:sdtPr>
                <w:id w:val="-1308081080"/>
                <w:citation/>
              </w:sdtPr>
              <w:sdtEndPr/>
              <w:sdtContent>
                <w:r w:rsidR="001F06B2">
                  <w:fldChar w:fldCharType="begin"/>
                </w:r>
                <w:r w:rsidR="004A3183">
                  <w:instrText xml:space="preserve">CITATION FBr13 \l 2057 </w:instrText>
                </w:r>
                <w:r w:rsidR="001F06B2">
                  <w:fldChar w:fldCharType="separate"/>
                </w:r>
                <w:r w:rsidR="004A3183">
                  <w:rPr>
                    <w:noProof/>
                  </w:rPr>
                  <w:t>(Brauer)</w:t>
                </w:r>
                <w:r w:rsidR="001F06B2">
                  <w:fldChar w:fldCharType="end"/>
                </w:r>
              </w:sdtContent>
            </w:sdt>
          </w:p>
          <w:sdt>
            <w:sdtPr>
              <w:alias w:val="Further reading"/>
              <w:tag w:val="furtherReading"/>
              <w:id w:val="-1516217107"/>
            </w:sdtPr>
            <w:sdtEndPr/>
            <w:sdtContent>
              <w:p w14:paraId="0BA33F4A" w14:textId="77777777" w:rsidR="006255FD" w:rsidRDefault="006255FD" w:rsidP="006255FD">
                <w:pPr>
                  <w:pStyle w:val="NormalfollowingH2"/>
                  <w:rPr>
                    <w:rFonts w:ascii="Helvetica" w:hAnsi="Helvetica" w:cs="Helvetica"/>
                  </w:rPr>
                </w:pPr>
              </w:p>
              <w:p w14:paraId="10BFA39F" w14:textId="77777777" w:rsidR="001F06B2" w:rsidRDefault="004C40A0" w:rsidP="006255FD">
                <w:pPr>
                  <w:pStyle w:val="NormalfollowingH2"/>
                </w:pPr>
                <w:sdt>
                  <w:sdtPr>
                    <w:id w:val="1771667129"/>
                    <w:citation/>
                  </w:sdtPr>
                  <w:sdtEndPr/>
                  <w:sdtContent>
                    <w:r w:rsidR="001F06B2">
                      <w:fldChar w:fldCharType="begin"/>
                    </w:r>
                    <w:r w:rsidR="001F06B2">
                      <w:instrText xml:space="preserve"> CITATION TJC13 \l 2057 </w:instrText>
                    </w:r>
                    <w:r w:rsidR="001F06B2">
                      <w:fldChar w:fldCharType="separate"/>
                    </w:r>
                    <w:r w:rsidR="001F06B2">
                      <w:rPr>
                        <w:noProof/>
                      </w:rPr>
                      <w:t>(Clarke)</w:t>
                    </w:r>
                    <w:r w:rsidR="001F06B2">
                      <w:fldChar w:fldCharType="end"/>
                    </w:r>
                  </w:sdtContent>
                </w:sdt>
              </w:p>
              <w:p w14:paraId="22F4C4E8" w14:textId="77777777" w:rsidR="001F06B2" w:rsidRDefault="001F06B2" w:rsidP="006255FD">
                <w:pPr>
                  <w:pStyle w:val="NormalfollowingH2"/>
                </w:pPr>
              </w:p>
              <w:p w14:paraId="2332D053" w14:textId="5FD3AE04" w:rsidR="001F06B2" w:rsidRDefault="004C40A0" w:rsidP="006255FD">
                <w:pPr>
                  <w:pStyle w:val="NormalfollowingH2"/>
                </w:pPr>
                <w:sdt>
                  <w:sdtPr>
                    <w:id w:val="-212266355"/>
                    <w:citation/>
                  </w:sdtPr>
                  <w:sdtEndPr/>
                  <w:sdtContent>
                    <w:r w:rsidR="001F06B2">
                      <w:fldChar w:fldCharType="begin"/>
                    </w:r>
                    <w:r w:rsidR="004A3183">
                      <w:instrText xml:space="preserve">CITATION ECo00 \l 2057 </w:instrText>
                    </w:r>
                    <w:r w:rsidR="001F06B2">
                      <w:fldChar w:fldCharType="separate"/>
                    </w:r>
                    <w:r w:rsidR="004A3183">
                      <w:rPr>
                        <w:noProof/>
                      </w:rPr>
                      <w:t>(Cowling)</w:t>
                    </w:r>
                    <w:r w:rsidR="001F06B2">
                      <w:fldChar w:fldCharType="end"/>
                    </w:r>
                  </w:sdtContent>
                </w:sdt>
              </w:p>
              <w:p w14:paraId="6F6EC409" w14:textId="77777777" w:rsidR="001F06B2" w:rsidRDefault="001F06B2" w:rsidP="006255FD">
                <w:pPr>
                  <w:pStyle w:val="NormalfollowingH2"/>
                </w:pPr>
              </w:p>
              <w:p w14:paraId="07637CD7" w14:textId="35E3938A" w:rsidR="006255FD" w:rsidRDefault="004C40A0" w:rsidP="006255FD">
                <w:pPr>
                  <w:pStyle w:val="NormalfollowingH2"/>
                </w:pPr>
                <w:sdt>
                  <w:sdtPr>
                    <w:id w:val="622575110"/>
                    <w:citation/>
                  </w:sdtPr>
                  <w:sdtEndPr/>
                  <w:sdtContent>
                    <w:r w:rsidR="001F06B2">
                      <w:fldChar w:fldCharType="begin"/>
                    </w:r>
                    <w:r w:rsidR="004A3183">
                      <w:instrText xml:space="preserve">CITATION CGr06 \l 2057 </w:instrText>
                    </w:r>
                    <w:r w:rsidR="001F06B2">
                      <w:fldChar w:fldCharType="separate"/>
                    </w:r>
                    <w:r w:rsidR="004A3183">
                      <w:rPr>
                        <w:noProof/>
                      </w:rPr>
                      <w:t>(Green)</w:t>
                    </w:r>
                    <w:r w:rsidR="001F06B2">
                      <w:fldChar w:fldCharType="end"/>
                    </w:r>
                  </w:sdtContent>
                </w:sdt>
              </w:p>
              <w:p w14:paraId="0EB9096B" w14:textId="77777777" w:rsidR="001F06B2" w:rsidRDefault="001F06B2" w:rsidP="006255FD">
                <w:pPr>
                  <w:pStyle w:val="NormalfollowingH2"/>
                </w:pPr>
              </w:p>
              <w:p w14:paraId="6BAB0205" w14:textId="013883E6" w:rsidR="001F06B2" w:rsidRDefault="004C40A0" w:rsidP="006255FD">
                <w:pPr>
                  <w:pStyle w:val="NormalfollowingH2"/>
                  <w:rPr>
                    <w:rFonts w:ascii="Helvetica" w:hAnsi="Helvetica" w:cs="Helvetica"/>
                  </w:rPr>
                </w:pPr>
                <w:sdt>
                  <w:sdtPr>
                    <w:rPr>
                      <w:rFonts w:ascii="Helvetica" w:hAnsi="Helvetica" w:cs="Helvetica"/>
                    </w:rPr>
                    <w:id w:val="-48758111"/>
                    <w:citation/>
                  </w:sdtPr>
                  <w:sdtEndPr/>
                  <w:sdtContent>
                    <w:r w:rsidR="001F06B2">
                      <w:rPr>
                        <w:rFonts w:ascii="Helvetica" w:hAnsi="Helvetica" w:cs="Helvetica"/>
                      </w:rPr>
                      <w:fldChar w:fldCharType="begin"/>
                    </w:r>
                    <w:r w:rsidR="004A3183">
                      <w:instrText xml:space="preserve">CITATION FGi64 \l 2057 </w:instrText>
                    </w:r>
                    <w:r w:rsidR="001F06B2">
                      <w:rPr>
                        <w:rFonts w:ascii="Helvetica" w:hAnsi="Helvetica" w:cs="Helvetica"/>
                      </w:rPr>
                      <w:fldChar w:fldCharType="separate"/>
                    </w:r>
                    <w:r w:rsidR="004A3183">
                      <w:rPr>
                        <w:noProof/>
                      </w:rPr>
                      <w:t>(Gilot)</w:t>
                    </w:r>
                    <w:r w:rsidR="001F06B2">
                      <w:rPr>
                        <w:rFonts w:ascii="Helvetica" w:hAnsi="Helvetica" w:cs="Helvetica"/>
                      </w:rPr>
                      <w:fldChar w:fldCharType="end"/>
                    </w:r>
                  </w:sdtContent>
                </w:sdt>
              </w:p>
              <w:p w14:paraId="1A7963D8" w14:textId="77777777" w:rsidR="001F06B2" w:rsidRDefault="001F06B2" w:rsidP="006255FD">
                <w:pPr>
                  <w:pStyle w:val="NormalfollowingH2"/>
                </w:pPr>
              </w:p>
              <w:p w14:paraId="3DF809D8" w14:textId="4905C69D" w:rsidR="001F06B2" w:rsidRDefault="004C40A0" w:rsidP="006255FD">
                <w:pPr>
                  <w:pStyle w:val="NormalfollowingH2"/>
                </w:pPr>
                <w:sdt>
                  <w:sdtPr>
                    <w:id w:val="1584801824"/>
                    <w:citation/>
                  </w:sdtPr>
                  <w:sdtEndPr/>
                  <w:sdtContent>
                    <w:r w:rsidR="001F06B2">
                      <w:fldChar w:fldCharType="begin"/>
                    </w:r>
                    <w:r w:rsidR="004A3183">
                      <w:instrText xml:space="preserve">CITATION RKr99 \l 2057 </w:instrText>
                    </w:r>
                    <w:r w:rsidR="001F06B2">
                      <w:fldChar w:fldCharType="separate"/>
                    </w:r>
                    <w:r w:rsidR="004A3183">
                      <w:rPr>
                        <w:noProof/>
                      </w:rPr>
                      <w:t>(Krauss)</w:t>
                    </w:r>
                    <w:r w:rsidR="001F06B2">
                      <w:fldChar w:fldCharType="end"/>
                    </w:r>
                  </w:sdtContent>
                </w:sdt>
              </w:p>
              <w:p w14:paraId="6F9E7C08" w14:textId="77777777" w:rsidR="001F06B2" w:rsidRDefault="001F06B2" w:rsidP="006255FD">
                <w:pPr>
                  <w:pStyle w:val="NormalfollowingH2"/>
                </w:pPr>
              </w:p>
              <w:p w14:paraId="2E093392" w14:textId="43832404" w:rsidR="001F06B2" w:rsidRDefault="004C40A0" w:rsidP="006255FD">
                <w:pPr>
                  <w:pStyle w:val="NormalfollowingH2"/>
                </w:pPr>
                <w:sdt>
                  <w:sdtPr>
                    <w:id w:val="-1462103210"/>
                    <w:citation/>
                  </w:sdtPr>
                  <w:sdtEndPr/>
                  <w:sdtContent>
                    <w:r w:rsidR="001F06B2">
                      <w:fldChar w:fldCharType="begin"/>
                    </w:r>
                    <w:r w:rsidR="004A3183">
                      <w:instrText xml:space="preserve">CITATION SNa98 \l 2057 </w:instrText>
                    </w:r>
                    <w:r w:rsidR="001F06B2">
                      <w:fldChar w:fldCharType="separate"/>
                    </w:r>
                    <w:r w:rsidR="004A3183">
                      <w:rPr>
                        <w:noProof/>
                      </w:rPr>
                      <w:t>(Nash, Rosenblum and (eds.))</w:t>
                    </w:r>
                    <w:r w:rsidR="001F06B2">
                      <w:fldChar w:fldCharType="end"/>
                    </w:r>
                  </w:sdtContent>
                </w:sdt>
              </w:p>
              <w:p w14:paraId="320C3AD6" w14:textId="77777777" w:rsidR="001F06B2" w:rsidRDefault="001F06B2" w:rsidP="006255FD">
                <w:pPr>
                  <w:pStyle w:val="NormalfollowingH2"/>
                </w:pPr>
              </w:p>
              <w:p w14:paraId="1A39F292" w14:textId="1416EAA9" w:rsidR="001F06B2" w:rsidRDefault="004C40A0" w:rsidP="006255FD">
                <w:pPr>
                  <w:pStyle w:val="NormalfollowingH2"/>
                </w:pPr>
                <w:sdt>
                  <w:sdtPr>
                    <w:id w:val="-1440208662"/>
                    <w:citation/>
                  </w:sdtPr>
                  <w:sdtEndPr/>
                  <w:sdtContent>
                    <w:r w:rsidR="001F06B2">
                      <w:fldChar w:fldCharType="begin"/>
                    </w:r>
                    <w:r w:rsidR="004A3183">
                      <w:instrText xml:space="preserve">CITATION JSa96 \l 2057 </w:instrText>
                    </w:r>
                    <w:r w:rsidR="001F06B2">
                      <w:fldChar w:fldCharType="separate"/>
                    </w:r>
                    <w:r w:rsidR="004A3183">
                      <w:rPr>
                        <w:noProof/>
                      </w:rPr>
                      <w:t>(Sabartés)</w:t>
                    </w:r>
                    <w:r w:rsidR="001F06B2">
                      <w:fldChar w:fldCharType="end"/>
                    </w:r>
                  </w:sdtContent>
                </w:sdt>
              </w:p>
              <w:p w14:paraId="3C1B81D0" w14:textId="77777777" w:rsidR="001F06B2" w:rsidRDefault="001F06B2" w:rsidP="006255FD">
                <w:pPr>
                  <w:pStyle w:val="NormalfollowingH2"/>
                </w:pPr>
              </w:p>
              <w:p w14:paraId="064FD9F0" w14:textId="1A33CB67" w:rsidR="001F06B2" w:rsidRDefault="004C40A0" w:rsidP="006255FD">
                <w:pPr>
                  <w:pStyle w:val="NormalfollowingH2"/>
                </w:pPr>
                <w:sdt>
                  <w:sdtPr>
                    <w:id w:val="-1010680259"/>
                    <w:citation/>
                  </w:sdtPr>
                  <w:sdtEndPr/>
                  <w:sdtContent>
                    <w:r w:rsidR="001F06B2">
                      <w:fldChar w:fldCharType="begin"/>
                    </w:r>
                    <w:r w:rsidR="00920BEC">
                      <w:instrText xml:space="preserve">CITATION RGe00 \l 2057 </w:instrText>
                    </w:r>
                    <w:r w:rsidR="001F06B2">
                      <w:fldChar w:fldCharType="separate"/>
                    </w:r>
                    <w:r w:rsidR="00920BEC">
                      <w:rPr>
                        <w:noProof/>
                      </w:rPr>
                      <w:t>(Gertje)</w:t>
                    </w:r>
                    <w:r w:rsidR="001F06B2">
                      <w:fldChar w:fldCharType="end"/>
                    </w:r>
                  </w:sdtContent>
                </w:sdt>
              </w:p>
              <w:p w14:paraId="406889B4" w14:textId="77777777" w:rsidR="003235A7" w:rsidRDefault="004C40A0" w:rsidP="00920BEC">
                <w:pPr>
                  <w:keepNext/>
                </w:pPr>
              </w:p>
            </w:sdtContent>
          </w:sdt>
        </w:tc>
      </w:tr>
    </w:tbl>
    <w:p w14:paraId="58D2B8B3" w14:textId="45F3C3CB" w:rsidR="00C27FAB" w:rsidRPr="00F36937" w:rsidRDefault="00C27FAB" w:rsidP="00920BEC">
      <w:pPr>
        <w:pStyle w:val="Caption"/>
      </w:pPr>
    </w:p>
    <w:sectPr w:rsidR="00C27FAB" w:rsidRPr="00F36937" w:rsidSect="007B6454">
      <w:headerReference w:type="default" r:id="rId1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an Tang" w:date="2016-03-06T00:02:00Z" w:initials="YT">
    <w:p w14:paraId="33E58432" w14:textId="36BC3F3A" w:rsidR="008077AE" w:rsidRDefault="008077AE">
      <w:pPr>
        <w:pStyle w:val="CommentText"/>
      </w:pPr>
      <w:r>
        <w:rPr>
          <w:rStyle w:val="CommentReference"/>
        </w:rPr>
        <w:annotationRef/>
      </w:r>
      <w:r>
        <w:t xml:space="preserve">Could you provide source and page number, and include the citation in the further reading section? </w:t>
      </w:r>
    </w:p>
  </w:comment>
  <w:comment w:id="1" w:author="Yan Tang" w:date="2016-03-06T00:04:00Z" w:initials="YT">
    <w:p w14:paraId="787F070D" w14:textId="5BCEE8B8" w:rsidR="008077AE" w:rsidRDefault="008077AE">
      <w:pPr>
        <w:pStyle w:val="CommentText"/>
      </w:pPr>
      <w:r>
        <w:rPr>
          <w:rStyle w:val="CommentReference"/>
        </w:rPr>
        <w:annotationRef/>
      </w:r>
      <w:r>
        <w:t xml:space="preserve">Could you provide source and page number, and include the citation in the further reading section? </w:t>
      </w:r>
    </w:p>
  </w:comment>
  <w:comment w:id="2" w:author="Yan Tang" w:date="2016-03-06T00:04:00Z" w:initials="YT">
    <w:p w14:paraId="3A5DC7D6" w14:textId="3CA4EA61" w:rsidR="008077AE" w:rsidRDefault="008077AE">
      <w:pPr>
        <w:pStyle w:val="CommentText"/>
      </w:pPr>
      <w:r>
        <w:rPr>
          <w:rStyle w:val="CommentReference"/>
        </w:rPr>
        <w:annotationRef/>
      </w:r>
      <w:r>
        <w:t xml:space="preserve">Is this the original form of the verse? And could you provide the page number and source? </w:t>
      </w:r>
    </w:p>
  </w:comment>
  <w:comment w:id="3" w:author="Yan Tang" w:date="2016-03-06T00:05:00Z" w:initials="YT">
    <w:p w14:paraId="4795577B" w14:textId="6C31E6F7" w:rsidR="008077AE" w:rsidRDefault="008077AE">
      <w:pPr>
        <w:pStyle w:val="CommentText"/>
      </w:pPr>
      <w:r>
        <w:rPr>
          <w:rStyle w:val="CommentReference"/>
        </w:rPr>
        <w:annotationRef/>
      </w:r>
      <w:r>
        <w:t xml:space="preserve">Could you provide page number and source? </w:t>
      </w:r>
    </w:p>
  </w:comment>
  <w:comment w:id="4" w:author="Yan Tang" w:date="2016-03-06T00:06:00Z" w:initials="YT">
    <w:p w14:paraId="29614143" w14:textId="77783D63" w:rsidR="008077AE" w:rsidRDefault="008077AE">
      <w:pPr>
        <w:pStyle w:val="CommentText"/>
      </w:pPr>
      <w:r>
        <w:rPr>
          <w:rStyle w:val="CommentReference"/>
        </w:rPr>
        <w:annotationRef/>
      </w:r>
      <w:r>
        <w:t xml:space="preserve">Could you provide source and page number?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E58432" w15:done="0"/>
  <w15:commentEx w15:paraId="787F070D" w15:done="0"/>
  <w15:commentEx w15:paraId="3A5DC7D6" w15:done="0"/>
  <w15:commentEx w15:paraId="4795577B" w15:done="0"/>
  <w15:commentEx w15:paraId="2961414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A41397" w14:textId="77777777" w:rsidR="004C40A0" w:rsidRDefault="004C40A0" w:rsidP="007A0D55">
      <w:pPr>
        <w:spacing w:after="0" w:line="240" w:lineRule="auto"/>
      </w:pPr>
      <w:r>
        <w:separator/>
      </w:r>
    </w:p>
  </w:endnote>
  <w:endnote w:type="continuationSeparator" w:id="0">
    <w:p w14:paraId="27202E68" w14:textId="77777777" w:rsidR="004C40A0" w:rsidRDefault="004C40A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A2B9BD" w14:textId="77777777" w:rsidR="004C40A0" w:rsidRDefault="004C40A0" w:rsidP="007A0D55">
      <w:pPr>
        <w:spacing w:after="0" w:line="240" w:lineRule="auto"/>
      </w:pPr>
      <w:r>
        <w:separator/>
      </w:r>
    </w:p>
  </w:footnote>
  <w:footnote w:type="continuationSeparator" w:id="0">
    <w:p w14:paraId="59A3BBCE" w14:textId="77777777" w:rsidR="004C40A0" w:rsidRDefault="004C40A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7906D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608AD0A"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255FD"/>
    <w:rsid w:val="00032559"/>
    <w:rsid w:val="00052040"/>
    <w:rsid w:val="000B25AE"/>
    <w:rsid w:val="000B55AB"/>
    <w:rsid w:val="000D24DC"/>
    <w:rsid w:val="00101B2E"/>
    <w:rsid w:val="00116FA0"/>
    <w:rsid w:val="0015114C"/>
    <w:rsid w:val="001A21F3"/>
    <w:rsid w:val="001A2537"/>
    <w:rsid w:val="001A6A06"/>
    <w:rsid w:val="001F06B2"/>
    <w:rsid w:val="00210C03"/>
    <w:rsid w:val="002162E2"/>
    <w:rsid w:val="00225C5A"/>
    <w:rsid w:val="00230B10"/>
    <w:rsid w:val="00234353"/>
    <w:rsid w:val="00244BB0"/>
    <w:rsid w:val="00283F39"/>
    <w:rsid w:val="002A0A0D"/>
    <w:rsid w:val="002B0B37"/>
    <w:rsid w:val="0030662D"/>
    <w:rsid w:val="003235A7"/>
    <w:rsid w:val="003677B6"/>
    <w:rsid w:val="003D3579"/>
    <w:rsid w:val="003E2795"/>
    <w:rsid w:val="003F0D73"/>
    <w:rsid w:val="00425A1D"/>
    <w:rsid w:val="00462DBE"/>
    <w:rsid w:val="00464699"/>
    <w:rsid w:val="00483379"/>
    <w:rsid w:val="00487BC5"/>
    <w:rsid w:val="00496888"/>
    <w:rsid w:val="004A3183"/>
    <w:rsid w:val="004A7476"/>
    <w:rsid w:val="004C40A0"/>
    <w:rsid w:val="004E02F9"/>
    <w:rsid w:val="004E5896"/>
    <w:rsid w:val="00513EE6"/>
    <w:rsid w:val="00534F8F"/>
    <w:rsid w:val="00590035"/>
    <w:rsid w:val="005B177E"/>
    <w:rsid w:val="005B3921"/>
    <w:rsid w:val="005F26D7"/>
    <w:rsid w:val="005F5450"/>
    <w:rsid w:val="006255FD"/>
    <w:rsid w:val="00656986"/>
    <w:rsid w:val="006D0412"/>
    <w:rsid w:val="007252CB"/>
    <w:rsid w:val="007411B9"/>
    <w:rsid w:val="00780D95"/>
    <w:rsid w:val="00780DC7"/>
    <w:rsid w:val="007A0D55"/>
    <w:rsid w:val="007B3377"/>
    <w:rsid w:val="007B6454"/>
    <w:rsid w:val="007D2A38"/>
    <w:rsid w:val="007E5F44"/>
    <w:rsid w:val="008077AE"/>
    <w:rsid w:val="00821DE3"/>
    <w:rsid w:val="00846CE1"/>
    <w:rsid w:val="008A5B87"/>
    <w:rsid w:val="00920BEC"/>
    <w:rsid w:val="00922950"/>
    <w:rsid w:val="009A7264"/>
    <w:rsid w:val="009D1606"/>
    <w:rsid w:val="009E18A1"/>
    <w:rsid w:val="009E73D7"/>
    <w:rsid w:val="00A27D2C"/>
    <w:rsid w:val="00A76FD9"/>
    <w:rsid w:val="00AB436D"/>
    <w:rsid w:val="00AD2F24"/>
    <w:rsid w:val="00AD4844"/>
    <w:rsid w:val="00B219AE"/>
    <w:rsid w:val="00B33145"/>
    <w:rsid w:val="00B574C9"/>
    <w:rsid w:val="00B60D9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114AB"/>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3CA8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83F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F39"/>
    <w:rPr>
      <w:rFonts w:ascii="Tahoma" w:hAnsi="Tahoma" w:cs="Tahoma"/>
      <w:sz w:val="16"/>
      <w:szCs w:val="16"/>
    </w:rPr>
  </w:style>
  <w:style w:type="character" w:styleId="Emphasis">
    <w:name w:val="Emphasis"/>
    <w:basedOn w:val="DefaultParagraphFont"/>
    <w:uiPriority w:val="20"/>
    <w:qFormat/>
    <w:rsid w:val="006255FD"/>
    <w:rPr>
      <w:i/>
      <w:iCs/>
    </w:rPr>
  </w:style>
  <w:style w:type="character" w:styleId="Strong">
    <w:name w:val="Strong"/>
    <w:basedOn w:val="DefaultParagraphFont"/>
    <w:uiPriority w:val="22"/>
    <w:qFormat/>
    <w:rsid w:val="006255FD"/>
    <w:rPr>
      <w:b/>
      <w:bCs/>
    </w:rPr>
  </w:style>
  <w:style w:type="character" w:styleId="CommentReference">
    <w:name w:val="annotation reference"/>
    <w:basedOn w:val="DefaultParagraphFont"/>
    <w:uiPriority w:val="99"/>
    <w:semiHidden/>
    <w:unhideWhenUsed/>
    <w:rsid w:val="006255FD"/>
    <w:rPr>
      <w:sz w:val="18"/>
      <w:szCs w:val="18"/>
    </w:rPr>
  </w:style>
  <w:style w:type="paragraph" w:styleId="CommentText">
    <w:name w:val="annotation text"/>
    <w:basedOn w:val="Normal"/>
    <w:link w:val="CommentTextChar"/>
    <w:uiPriority w:val="99"/>
    <w:semiHidden/>
    <w:unhideWhenUsed/>
    <w:rsid w:val="006255FD"/>
    <w:pPr>
      <w:spacing w:after="0" w:line="240" w:lineRule="auto"/>
    </w:pPr>
    <w:rPr>
      <w:rFonts w:ascii="New York" w:eastAsia="Times New Roman" w:hAnsi="New York" w:cs="Courier"/>
      <w:sz w:val="24"/>
      <w:szCs w:val="24"/>
      <w:lang w:val="en-US"/>
    </w:rPr>
  </w:style>
  <w:style w:type="character" w:customStyle="1" w:styleId="CommentTextChar">
    <w:name w:val="Comment Text Char"/>
    <w:basedOn w:val="DefaultParagraphFont"/>
    <w:link w:val="CommentText"/>
    <w:uiPriority w:val="99"/>
    <w:semiHidden/>
    <w:rsid w:val="006255FD"/>
    <w:rPr>
      <w:rFonts w:ascii="New York" w:eastAsia="Times New Roman" w:hAnsi="New York" w:cs="Courier"/>
      <w:sz w:val="24"/>
      <w:szCs w:val="24"/>
      <w:lang w:val="en-US"/>
    </w:rPr>
  </w:style>
  <w:style w:type="paragraph" w:styleId="Caption">
    <w:name w:val="caption"/>
    <w:basedOn w:val="Normal"/>
    <w:next w:val="Normal"/>
    <w:uiPriority w:val="35"/>
    <w:unhideWhenUsed/>
    <w:qFormat/>
    <w:rsid w:val="00920BEC"/>
    <w:pPr>
      <w:spacing w:after="200" w:line="240" w:lineRule="auto"/>
    </w:pPr>
    <w:rPr>
      <w:i/>
      <w:iCs/>
      <w:color w:val="44546A" w:themeColor="text2"/>
      <w:sz w:val="18"/>
      <w:szCs w:val="18"/>
    </w:rPr>
  </w:style>
  <w:style w:type="character" w:styleId="Hyperlink">
    <w:name w:val="Hyperlink"/>
    <w:basedOn w:val="DefaultParagraphFont"/>
    <w:uiPriority w:val="99"/>
    <w:semiHidden/>
    <w:rsid w:val="00920BEC"/>
    <w:rPr>
      <w:color w:val="0563C1" w:themeColor="hyperlink"/>
      <w:u w:val="single"/>
    </w:rPr>
  </w:style>
  <w:style w:type="character" w:styleId="FollowedHyperlink">
    <w:name w:val="FollowedHyperlink"/>
    <w:basedOn w:val="DefaultParagraphFont"/>
    <w:uiPriority w:val="99"/>
    <w:semiHidden/>
    <w:rsid w:val="008077AE"/>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8077AE"/>
    <w:pPr>
      <w:spacing w:after="160"/>
    </w:pPr>
    <w:rPr>
      <w:rFonts w:asciiTheme="minorHAnsi" w:eastAsiaTheme="minorHAnsi" w:hAnsiTheme="minorHAnsi" w:cstheme="minorBidi"/>
      <w:b/>
      <w:bCs/>
      <w:sz w:val="20"/>
      <w:szCs w:val="20"/>
      <w:lang w:val="en-GB"/>
    </w:rPr>
  </w:style>
  <w:style w:type="character" w:customStyle="1" w:styleId="CommentSubjectChar">
    <w:name w:val="Comment Subject Char"/>
    <w:basedOn w:val="CommentTextChar"/>
    <w:link w:val="CommentSubject"/>
    <w:uiPriority w:val="99"/>
    <w:semiHidden/>
    <w:rsid w:val="008077AE"/>
    <w:rPr>
      <w:rFonts w:ascii="New York" w:eastAsia="Times New Roman" w:hAnsi="New York" w:cs="Courie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572116">
      <w:bodyDiv w:val="1"/>
      <w:marLeft w:val="0"/>
      <w:marRight w:val="0"/>
      <w:marTop w:val="0"/>
      <w:marBottom w:val="0"/>
      <w:divBdr>
        <w:top w:val="none" w:sz="0" w:space="0" w:color="auto"/>
        <w:left w:val="none" w:sz="0" w:space="0" w:color="auto"/>
        <w:bottom w:val="none" w:sz="0" w:space="0" w:color="auto"/>
        <w:right w:val="none" w:sz="0" w:space="0" w:color="auto"/>
      </w:divBdr>
    </w:div>
    <w:div w:id="131557336">
      <w:bodyDiv w:val="1"/>
      <w:marLeft w:val="0"/>
      <w:marRight w:val="0"/>
      <w:marTop w:val="0"/>
      <w:marBottom w:val="0"/>
      <w:divBdr>
        <w:top w:val="none" w:sz="0" w:space="0" w:color="auto"/>
        <w:left w:val="none" w:sz="0" w:space="0" w:color="auto"/>
        <w:bottom w:val="none" w:sz="0" w:space="0" w:color="auto"/>
        <w:right w:val="none" w:sz="0" w:space="0" w:color="auto"/>
      </w:divBdr>
    </w:div>
    <w:div w:id="164788496">
      <w:bodyDiv w:val="1"/>
      <w:marLeft w:val="0"/>
      <w:marRight w:val="0"/>
      <w:marTop w:val="0"/>
      <w:marBottom w:val="0"/>
      <w:divBdr>
        <w:top w:val="none" w:sz="0" w:space="0" w:color="auto"/>
        <w:left w:val="none" w:sz="0" w:space="0" w:color="auto"/>
        <w:bottom w:val="none" w:sz="0" w:space="0" w:color="auto"/>
        <w:right w:val="none" w:sz="0" w:space="0" w:color="auto"/>
      </w:divBdr>
    </w:div>
    <w:div w:id="169030704">
      <w:bodyDiv w:val="1"/>
      <w:marLeft w:val="0"/>
      <w:marRight w:val="0"/>
      <w:marTop w:val="0"/>
      <w:marBottom w:val="0"/>
      <w:divBdr>
        <w:top w:val="none" w:sz="0" w:space="0" w:color="auto"/>
        <w:left w:val="none" w:sz="0" w:space="0" w:color="auto"/>
        <w:bottom w:val="none" w:sz="0" w:space="0" w:color="auto"/>
        <w:right w:val="none" w:sz="0" w:space="0" w:color="auto"/>
      </w:divBdr>
    </w:div>
    <w:div w:id="352000495">
      <w:bodyDiv w:val="1"/>
      <w:marLeft w:val="0"/>
      <w:marRight w:val="0"/>
      <w:marTop w:val="0"/>
      <w:marBottom w:val="0"/>
      <w:divBdr>
        <w:top w:val="none" w:sz="0" w:space="0" w:color="auto"/>
        <w:left w:val="none" w:sz="0" w:space="0" w:color="auto"/>
        <w:bottom w:val="none" w:sz="0" w:space="0" w:color="auto"/>
        <w:right w:val="none" w:sz="0" w:space="0" w:color="auto"/>
      </w:divBdr>
    </w:div>
    <w:div w:id="358970263">
      <w:bodyDiv w:val="1"/>
      <w:marLeft w:val="0"/>
      <w:marRight w:val="0"/>
      <w:marTop w:val="0"/>
      <w:marBottom w:val="0"/>
      <w:divBdr>
        <w:top w:val="none" w:sz="0" w:space="0" w:color="auto"/>
        <w:left w:val="none" w:sz="0" w:space="0" w:color="auto"/>
        <w:bottom w:val="none" w:sz="0" w:space="0" w:color="auto"/>
        <w:right w:val="none" w:sz="0" w:space="0" w:color="auto"/>
      </w:divBdr>
    </w:div>
    <w:div w:id="420027559">
      <w:bodyDiv w:val="1"/>
      <w:marLeft w:val="0"/>
      <w:marRight w:val="0"/>
      <w:marTop w:val="0"/>
      <w:marBottom w:val="0"/>
      <w:divBdr>
        <w:top w:val="none" w:sz="0" w:space="0" w:color="auto"/>
        <w:left w:val="none" w:sz="0" w:space="0" w:color="auto"/>
        <w:bottom w:val="none" w:sz="0" w:space="0" w:color="auto"/>
        <w:right w:val="none" w:sz="0" w:space="0" w:color="auto"/>
      </w:divBdr>
    </w:div>
    <w:div w:id="586620555">
      <w:bodyDiv w:val="1"/>
      <w:marLeft w:val="0"/>
      <w:marRight w:val="0"/>
      <w:marTop w:val="0"/>
      <w:marBottom w:val="0"/>
      <w:divBdr>
        <w:top w:val="none" w:sz="0" w:space="0" w:color="auto"/>
        <w:left w:val="none" w:sz="0" w:space="0" w:color="auto"/>
        <w:bottom w:val="none" w:sz="0" w:space="0" w:color="auto"/>
        <w:right w:val="none" w:sz="0" w:space="0" w:color="auto"/>
      </w:divBdr>
    </w:div>
    <w:div w:id="642276824">
      <w:bodyDiv w:val="1"/>
      <w:marLeft w:val="0"/>
      <w:marRight w:val="0"/>
      <w:marTop w:val="0"/>
      <w:marBottom w:val="0"/>
      <w:divBdr>
        <w:top w:val="none" w:sz="0" w:space="0" w:color="auto"/>
        <w:left w:val="none" w:sz="0" w:space="0" w:color="auto"/>
        <w:bottom w:val="none" w:sz="0" w:space="0" w:color="auto"/>
        <w:right w:val="none" w:sz="0" w:space="0" w:color="auto"/>
      </w:divBdr>
    </w:div>
    <w:div w:id="726222269">
      <w:bodyDiv w:val="1"/>
      <w:marLeft w:val="0"/>
      <w:marRight w:val="0"/>
      <w:marTop w:val="0"/>
      <w:marBottom w:val="0"/>
      <w:divBdr>
        <w:top w:val="none" w:sz="0" w:space="0" w:color="auto"/>
        <w:left w:val="none" w:sz="0" w:space="0" w:color="auto"/>
        <w:bottom w:val="none" w:sz="0" w:space="0" w:color="auto"/>
        <w:right w:val="none" w:sz="0" w:space="0" w:color="auto"/>
      </w:divBdr>
    </w:div>
    <w:div w:id="800224384">
      <w:bodyDiv w:val="1"/>
      <w:marLeft w:val="0"/>
      <w:marRight w:val="0"/>
      <w:marTop w:val="0"/>
      <w:marBottom w:val="0"/>
      <w:divBdr>
        <w:top w:val="none" w:sz="0" w:space="0" w:color="auto"/>
        <w:left w:val="none" w:sz="0" w:space="0" w:color="auto"/>
        <w:bottom w:val="none" w:sz="0" w:space="0" w:color="auto"/>
        <w:right w:val="none" w:sz="0" w:space="0" w:color="auto"/>
      </w:divBdr>
    </w:div>
    <w:div w:id="1312056341">
      <w:bodyDiv w:val="1"/>
      <w:marLeft w:val="0"/>
      <w:marRight w:val="0"/>
      <w:marTop w:val="0"/>
      <w:marBottom w:val="0"/>
      <w:divBdr>
        <w:top w:val="none" w:sz="0" w:space="0" w:color="auto"/>
        <w:left w:val="none" w:sz="0" w:space="0" w:color="auto"/>
        <w:bottom w:val="none" w:sz="0" w:space="0" w:color="auto"/>
        <w:right w:val="none" w:sz="0" w:space="0" w:color="auto"/>
      </w:divBdr>
    </w:div>
    <w:div w:id="1343121306">
      <w:bodyDiv w:val="1"/>
      <w:marLeft w:val="0"/>
      <w:marRight w:val="0"/>
      <w:marTop w:val="0"/>
      <w:marBottom w:val="0"/>
      <w:divBdr>
        <w:top w:val="none" w:sz="0" w:space="0" w:color="auto"/>
        <w:left w:val="none" w:sz="0" w:space="0" w:color="auto"/>
        <w:bottom w:val="none" w:sz="0" w:space="0" w:color="auto"/>
        <w:right w:val="none" w:sz="0" w:space="0" w:color="auto"/>
      </w:divBdr>
    </w:div>
    <w:div w:id="1352878325">
      <w:bodyDiv w:val="1"/>
      <w:marLeft w:val="0"/>
      <w:marRight w:val="0"/>
      <w:marTop w:val="0"/>
      <w:marBottom w:val="0"/>
      <w:divBdr>
        <w:top w:val="none" w:sz="0" w:space="0" w:color="auto"/>
        <w:left w:val="none" w:sz="0" w:space="0" w:color="auto"/>
        <w:bottom w:val="none" w:sz="0" w:space="0" w:color="auto"/>
        <w:right w:val="none" w:sz="0" w:space="0" w:color="auto"/>
      </w:divBdr>
    </w:div>
    <w:div w:id="1360660056">
      <w:bodyDiv w:val="1"/>
      <w:marLeft w:val="0"/>
      <w:marRight w:val="0"/>
      <w:marTop w:val="0"/>
      <w:marBottom w:val="0"/>
      <w:divBdr>
        <w:top w:val="none" w:sz="0" w:space="0" w:color="auto"/>
        <w:left w:val="none" w:sz="0" w:space="0" w:color="auto"/>
        <w:bottom w:val="none" w:sz="0" w:space="0" w:color="auto"/>
        <w:right w:val="none" w:sz="0" w:space="0" w:color="auto"/>
      </w:divBdr>
    </w:div>
    <w:div w:id="1455900532">
      <w:bodyDiv w:val="1"/>
      <w:marLeft w:val="0"/>
      <w:marRight w:val="0"/>
      <w:marTop w:val="0"/>
      <w:marBottom w:val="0"/>
      <w:divBdr>
        <w:top w:val="none" w:sz="0" w:space="0" w:color="auto"/>
        <w:left w:val="none" w:sz="0" w:space="0" w:color="auto"/>
        <w:bottom w:val="none" w:sz="0" w:space="0" w:color="auto"/>
        <w:right w:val="none" w:sz="0" w:space="0" w:color="auto"/>
      </w:divBdr>
    </w:div>
    <w:div w:id="1663578458">
      <w:bodyDiv w:val="1"/>
      <w:marLeft w:val="0"/>
      <w:marRight w:val="0"/>
      <w:marTop w:val="0"/>
      <w:marBottom w:val="0"/>
      <w:divBdr>
        <w:top w:val="none" w:sz="0" w:space="0" w:color="auto"/>
        <w:left w:val="none" w:sz="0" w:space="0" w:color="auto"/>
        <w:bottom w:val="none" w:sz="0" w:space="0" w:color="auto"/>
        <w:right w:val="none" w:sz="0" w:space="0" w:color="auto"/>
      </w:divBdr>
    </w:div>
    <w:div w:id="1708750726">
      <w:bodyDiv w:val="1"/>
      <w:marLeft w:val="0"/>
      <w:marRight w:val="0"/>
      <w:marTop w:val="0"/>
      <w:marBottom w:val="0"/>
      <w:divBdr>
        <w:top w:val="none" w:sz="0" w:space="0" w:color="auto"/>
        <w:left w:val="none" w:sz="0" w:space="0" w:color="auto"/>
        <w:bottom w:val="none" w:sz="0" w:space="0" w:color="auto"/>
        <w:right w:val="none" w:sz="0" w:space="0" w:color="auto"/>
      </w:divBdr>
    </w:div>
    <w:div w:id="1728454628">
      <w:bodyDiv w:val="1"/>
      <w:marLeft w:val="0"/>
      <w:marRight w:val="0"/>
      <w:marTop w:val="0"/>
      <w:marBottom w:val="0"/>
      <w:divBdr>
        <w:top w:val="none" w:sz="0" w:space="0" w:color="auto"/>
        <w:left w:val="none" w:sz="0" w:space="0" w:color="auto"/>
        <w:bottom w:val="none" w:sz="0" w:space="0" w:color="auto"/>
        <w:right w:val="none" w:sz="0" w:space="0" w:color="auto"/>
      </w:divBdr>
    </w:div>
    <w:div w:id="1863472654">
      <w:bodyDiv w:val="1"/>
      <w:marLeft w:val="0"/>
      <w:marRight w:val="0"/>
      <w:marTop w:val="0"/>
      <w:marBottom w:val="0"/>
      <w:divBdr>
        <w:top w:val="none" w:sz="0" w:space="0" w:color="auto"/>
        <w:left w:val="none" w:sz="0" w:space="0" w:color="auto"/>
        <w:bottom w:val="none" w:sz="0" w:space="0" w:color="auto"/>
        <w:right w:val="none" w:sz="0" w:space="0" w:color="auto"/>
      </w:divBdr>
    </w:div>
    <w:div w:id="1881629727">
      <w:bodyDiv w:val="1"/>
      <w:marLeft w:val="0"/>
      <w:marRight w:val="0"/>
      <w:marTop w:val="0"/>
      <w:marBottom w:val="0"/>
      <w:divBdr>
        <w:top w:val="none" w:sz="0" w:space="0" w:color="auto"/>
        <w:left w:val="none" w:sz="0" w:space="0" w:color="auto"/>
        <w:bottom w:val="none" w:sz="0" w:space="0" w:color="auto"/>
        <w:right w:val="none" w:sz="0" w:space="0" w:color="auto"/>
      </w:divBdr>
    </w:div>
    <w:div w:id="1990160888">
      <w:bodyDiv w:val="1"/>
      <w:marLeft w:val="0"/>
      <w:marRight w:val="0"/>
      <w:marTop w:val="0"/>
      <w:marBottom w:val="0"/>
      <w:divBdr>
        <w:top w:val="none" w:sz="0" w:space="0" w:color="auto"/>
        <w:left w:val="none" w:sz="0" w:space="0" w:color="auto"/>
        <w:bottom w:val="none" w:sz="0" w:space="0" w:color="auto"/>
        <w:right w:val="none" w:sz="0" w:space="0" w:color="auto"/>
      </w:divBdr>
    </w:div>
    <w:div w:id="2087459968">
      <w:bodyDiv w:val="1"/>
      <w:marLeft w:val="0"/>
      <w:marRight w:val="0"/>
      <w:marTop w:val="0"/>
      <w:marBottom w:val="0"/>
      <w:divBdr>
        <w:top w:val="none" w:sz="0" w:space="0" w:color="auto"/>
        <w:left w:val="none" w:sz="0" w:space="0" w:color="auto"/>
        <w:bottom w:val="none" w:sz="0" w:space="0" w:color="auto"/>
        <w:right w:val="none" w:sz="0" w:space="0" w:color="auto"/>
      </w:divBdr>
    </w:div>
    <w:div w:id="210764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yareah.com/wp-content/uploads/2012/07/guernica.jpg" TargetMode="External"/><Relationship Id="rId20" Type="http://schemas.microsoft.com/office/2011/relationships/people" Target="peop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hyperlink" Target="https://www.moma.org/learn/moma_learning/pablo-picaso-ma-jolie-paris-winter-1911-12" TargetMode="External"/><Relationship Id="rId13" Type="http://schemas.openxmlformats.org/officeDocument/2006/relationships/hyperlink" Target="http://www.wikiart.org/en/pablo-picasso/guitar-sheet-music-and-wine-glass-1912" TargetMode="External"/><Relationship Id="rId14" Type="http://schemas.openxmlformats.org/officeDocument/2006/relationships/hyperlink" Target="http://www.mtdemocrat.com/files/2011/06/Picasso-Le-Baiser.jpg" TargetMode="External"/><Relationship Id="rId15" Type="http://schemas.openxmlformats.org/officeDocument/2006/relationships/hyperlink" Target="http://www.lacma.org/sites/default/files/styles/Exhibition_Main/public/image/state_7color_100.jpg?itok=pId7Jaz3" TargetMode="External"/><Relationship Id="rId16" Type="http://schemas.openxmlformats.org/officeDocument/2006/relationships/hyperlink" Target="http://www.berbec.com/rberbec/images/Picasso963works/Picasso%201940-49/Picasso%201944/Picasso%20Le%20charnier.%201944-45.%20199.8%20x%20250.1%20cm.%20Oil%20&amp;%20charco.jpg" TargetMode="External"/><Relationship Id="rId17" Type="http://schemas.openxmlformats.org/officeDocument/2006/relationships/hyperlink" Target="http://www.pablopicasso.org/images/paintings/massacre-in-korea.jpg" TargetMode="External"/><Relationship Id="rId18" Type="http://schemas.openxmlformats.org/officeDocument/2006/relationships/header" Target="head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2.bp.blogspot.com/-Tvt1YhXNHGU/T7h8ZnPQ1_I/AAAAAAAABDQ/QrYtqT0_d6g/s1600/Pablo+Picasso,+Les+demoiselles+d'Avignon,+1907,+Huile,+243x233+cm,+N.-Y.+Moma.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phanie.boland\Dropbox\Stephanie%20Bolan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EF693A66F6E42909332F6973C5B24A1"/>
        <w:category>
          <w:name w:val="General"/>
          <w:gallery w:val="placeholder"/>
        </w:category>
        <w:types>
          <w:type w:val="bbPlcHdr"/>
        </w:types>
        <w:behaviors>
          <w:behavior w:val="content"/>
        </w:behaviors>
        <w:guid w:val="{E75DA437-F3A6-44F5-A93A-07FEDDD65E48}"/>
      </w:docPartPr>
      <w:docPartBody>
        <w:p w:rsidR="007C1C09" w:rsidRDefault="009644CE">
          <w:pPr>
            <w:pStyle w:val="4EF693A66F6E42909332F6973C5B24A1"/>
          </w:pPr>
          <w:r w:rsidRPr="00CC586D">
            <w:rPr>
              <w:rStyle w:val="PlaceholderText"/>
              <w:b/>
              <w:color w:val="FFFFFF" w:themeColor="background1"/>
            </w:rPr>
            <w:t>[Salutation]</w:t>
          </w:r>
        </w:p>
      </w:docPartBody>
    </w:docPart>
    <w:docPart>
      <w:docPartPr>
        <w:name w:val="954D83F22C3C4C23BCEB633C1BC2BAD1"/>
        <w:category>
          <w:name w:val="General"/>
          <w:gallery w:val="placeholder"/>
        </w:category>
        <w:types>
          <w:type w:val="bbPlcHdr"/>
        </w:types>
        <w:behaviors>
          <w:behavior w:val="content"/>
        </w:behaviors>
        <w:guid w:val="{D631F54A-2098-41BE-B64E-B5AAED2D4905}"/>
      </w:docPartPr>
      <w:docPartBody>
        <w:p w:rsidR="007C1C09" w:rsidRDefault="009644CE">
          <w:pPr>
            <w:pStyle w:val="954D83F22C3C4C23BCEB633C1BC2BAD1"/>
          </w:pPr>
          <w:r>
            <w:rPr>
              <w:rStyle w:val="PlaceholderText"/>
            </w:rPr>
            <w:t>[First name]</w:t>
          </w:r>
        </w:p>
      </w:docPartBody>
    </w:docPart>
    <w:docPart>
      <w:docPartPr>
        <w:name w:val="AE2D37584FD94F59AD3EB8567D129580"/>
        <w:category>
          <w:name w:val="General"/>
          <w:gallery w:val="placeholder"/>
        </w:category>
        <w:types>
          <w:type w:val="bbPlcHdr"/>
        </w:types>
        <w:behaviors>
          <w:behavior w:val="content"/>
        </w:behaviors>
        <w:guid w:val="{A0B9B1B1-14E8-41F8-AF73-9811C6F9D331}"/>
      </w:docPartPr>
      <w:docPartBody>
        <w:p w:rsidR="007C1C09" w:rsidRDefault="009644CE">
          <w:pPr>
            <w:pStyle w:val="AE2D37584FD94F59AD3EB8567D129580"/>
          </w:pPr>
          <w:r>
            <w:rPr>
              <w:rStyle w:val="PlaceholderText"/>
            </w:rPr>
            <w:t>[Middle name]</w:t>
          </w:r>
        </w:p>
      </w:docPartBody>
    </w:docPart>
    <w:docPart>
      <w:docPartPr>
        <w:name w:val="0EB462517A8244BD8EE903BC64ED71CD"/>
        <w:category>
          <w:name w:val="General"/>
          <w:gallery w:val="placeholder"/>
        </w:category>
        <w:types>
          <w:type w:val="bbPlcHdr"/>
        </w:types>
        <w:behaviors>
          <w:behavior w:val="content"/>
        </w:behaviors>
        <w:guid w:val="{3F940E69-9869-4793-8D5F-1C314A382BAF}"/>
      </w:docPartPr>
      <w:docPartBody>
        <w:p w:rsidR="007C1C09" w:rsidRDefault="009644CE">
          <w:pPr>
            <w:pStyle w:val="0EB462517A8244BD8EE903BC64ED71CD"/>
          </w:pPr>
          <w:r>
            <w:rPr>
              <w:rStyle w:val="PlaceholderText"/>
            </w:rPr>
            <w:t>[Last name]</w:t>
          </w:r>
        </w:p>
      </w:docPartBody>
    </w:docPart>
    <w:docPart>
      <w:docPartPr>
        <w:name w:val="FB0959321B464CCCB52A9B2E6491DAF0"/>
        <w:category>
          <w:name w:val="General"/>
          <w:gallery w:val="placeholder"/>
        </w:category>
        <w:types>
          <w:type w:val="bbPlcHdr"/>
        </w:types>
        <w:behaviors>
          <w:behavior w:val="content"/>
        </w:behaviors>
        <w:guid w:val="{25E5393B-CAD3-4FE6-91B4-A7EDA679A474}"/>
      </w:docPartPr>
      <w:docPartBody>
        <w:p w:rsidR="007C1C09" w:rsidRDefault="009644CE">
          <w:pPr>
            <w:pStyle w:val="FB0959321B464CCCB52A9B2E6491DAF0"/>
          </w:pPr>
          <w:r>
            <w:rPr>
              <w:rStyle w:val="PlaceholderText"/>
            </w:rPr>
            <w:t>[Enter your biography]</w:t>
          </w:r>
        </w:p>
      </w:docPartBody>
    </w:docPart>
    <w:docPart>
      <w:docPartPr>
        <w:name w:val="4C218A32D30A4E43B61D7667996C1A71"/>
        <w:category>
          <w:name w:val="General"/>
          <w:gallery w:val="placeholder"/>
        </w:category>
        <w:types>
          <w:type w:val="bbPlcHdr"/>
        </w:types>
        <w:behaviors>
          <w:behavior w:val="content"/>
        </w:behaviors>
        <w:guid w:val="{79FB99D4-2BCD-4CC6-9CE4-EBA0E66426E9}"/>
      </w:docPartPr>
      <w:docPartBody>
        <w:p w:rsidR="007C1C09" w:rsidRDefault="009644CE">
          <w:pPr>
            <w:pStyle w:val="4C218A32D30A4E43B61D7667996C1A71"/>
          </w:pPr>
          <w:r>
            <w:rPr>
              <w:rStyle w:val="PlaceholderText"/>
            </w:rPr>
            <w:t>[Enter the institution with which you are affiliated]</w:t>
          </w:r>
        </w:p>
      </w:docPartBody>
    </w:docPart>
    <w:docPart>
      <w:docPartPr>
        <w:name w:val="C4D7FC114E8D42D9AB3D8C8BB3E2F085"/>
        <w:category>
          <w:name w:val="General"/>
          <w:gallery w:val="placeholder"/>
        </w:category>
        <w:types>
          <w:type w:val="bbPlcHdr"/>
        </w:types>
        <w:behaviors>
          <w:behavior w:val="content"/>
        </w:behaviors>
        <w:guid w:val="{A79A3FF1-5BE2-47EF-B733-43BF721386B4}"/>
      </w:docPartPr>
      <w:docPartBody>
        <w:p w:rsidR="007C1C09" w:rsidRDefault="009644CE">
          <w:pPr>
            <w:pStyle w:val="C4D7FC114E8D42D9AB3D8C8BB3E2F085"/>
          </w:pPr>
          <w:r w:rsidRPr="00EF74F7">
            <w:rPr>
              <w:b/>
              <w:color w:val="808080" w:themeColor="background1" w:themeShade="80"/>
            </w:rPr>
            <w:t>[Enter the headword for your article]</w:t>
          </w:r>
        </w:p>
      </w:docPartBody>
    </w:docPart>
    <w:docPart>
      <w:docPartPr>
        <w:name w:val="3FBAD2649F5F4002A7345F2AB35739B8"/>
        <w:category>
          <w:name w:val="General"/>
          <w:gallery w:val="placeholder"/>
        </w:category>
        <w:types>
          <w:type w:val="bbPlcHdr"/>
        </w:types>
        <w:behaviors>
          <w:behavior w:val="content"/>
        </w:behaviors>
        <w:guid w:val="{35140677-A18E-4366-8F62-8C25C6E47BB1}"/>
      </w:docPartPr>
      <w:docPartBody>
        <w:p w:rsidR="007C1C09" w:rsidRDefault="009644CE">
          <w:pPr>
            <w:pStyle w:val="3FBAD2649F5F4002A7345F2AB35739B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6D8D084A1BA4F0FB4AAE6507CD210DF"/>
        <w:category>
          <w:name w:val="General"/>
          <w:gallery w:val="placeholder"/>
        </w:category>
        <w:types>
          <w:type w:val="bbPlcHdr"/>
        </w:types>
        <w:behaviors>
          <w:behavior w:val="content"/>
        </w:behaviors>
        <w:guid w:val="{E351F488-6411-47B5-80C3-D306567E3962}"/>
      </w:docPartPr>
      <w:docPartBody>
        <w:p w:rsidR="007C1C09" w:rsidRDefault="009644CE">
          <w:pPr>
            <w:pStyle w:val="86D8D084A1BA4F0FB4AAE6507CD210D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CDB0AD613324669819FE9F0B25800F6"/>
        <w:category>
          <w:name w:val="General"/>
          <w:gallery w:val="placeholder"/>
        </w:category>
        <w:types>
          <w:type w:val="bbPlcHdr"/>
        </w:types>
        <w:behaviors>
          <w:behavior w:val="content"/>
        </w:behaviors>
        <w:guid w:val="{A30FA7B8-2D00-4708-AD97-FDC2D7110264}"/>
      </w:docPartPr>
      <w:docPartBody>
        <w:p w:rsidR="007C1C09" w:rsidRDefault="009644CE">
          <w:pPr>
            <w:pStyle w:val="2CDB0AD613324669819FE9F0B25800F6"/>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9644CE"/>
    <w:rsid w:val="001D7F48"/>
    <w:rsid w:val="00536CC0"/>
    <w:rsid w:val="007C1C09"/>
    <w:rsid w:val="009644CE"/>
    <w:rsid w:val="00D60B96"/>
    <w:rsid w:val="00ED05D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EF693A66F6E42909332F6973C5B24A1">
    <w:name w:val="4EF693A66F6E42909332F6973C5B24A1"/>
  </w:style>
  <w:style w:type="paragraph" w:customStyle="1" w:styleId="954D83F22C3C4C23BCEB633C1BC2BAD1">
    <w:name w:val="954D83F22C3C4C23BCEB633C1BC2BAD1"/>
  </w:style>
  <w:style w:type="paragraph" w:customStyle="1" w:styleId="AE2D37584FD94F59AD3EB8567D129580">
    <w:name w:val="AE2D37584FD94F59AD3EB8567D129580"/>
  </w:style>
  <w:style w:type="paragraph" w:customStyle="1" w:styleId="0EB462517A8244BD8EE903BC64ED71CD">
    <w:name w:val="0EB462517A8244BD8EE903BC64ED71CD"/>
  </w:style>
  <w:style w:type="paragraph" w:customStyle="1" w:styleId="FB0959321B464CCCB52A9B2E6491DAF0">
    <w:name w:val="FB0959321B464CCCB52A9B2E6491DAF0"/>
  </w:style>
  <w:style w:type="paragraph" w:customStyle="1" w:styleId="4C218A32D30A4E43B61D7667996C1A71">
    <w:name w:val="4C218A32D30A4E43B61D7667996C1A71"/>
  </w:style>
  <w:style w:type="paragraph" w:customStyle="1" w:styleId="C4D7FC114E8D42D9AB3D8C8BB3E2F085">
    <w:name w:val="C4D7FC114E8D42D9AB3D8C8BB3E2F085"/>
  </w:style>
  <w:style w:type="paragraph" w:customStyle="1" w:styleId="3FBAD2649F5F4002A7345F2AB35739B8">
    <w:name w:val="3FBAD2649F5F4002A7345F2AB35739B8"/>
  </w:style>
  <w:style w:type="paragraph" w:customStyle="1" w:styleId="86D8D084A1BA4F0FB4AAE6507CD210DF">
    <w:name w:val="86D8D084A1BA4F0FB4AAE6507CD210DF"/>
  </w:style>
  <w:style w:type="paragraph" w:customStyle="1" w:styleId="2CDB0AD613324669819FE9F0B25800F6">
    <w:name w:val="2CDB0AD613324669819FE9F0B25800F6"/>
  </w:style>
  <w:style w:type="paragraph" w:customStyle="1" w:styleId="9EA9C9E9C822412E86DE1BCA52E68666">
    <w:name w:val="9EA9C9E9C822412E86DE1BCA52E686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TJC13</b:Tag>
    <b:SourceType>Book</b:SourceType>
    <b:Guid>{4D0CB247-69AC-374B-8D8D-DD228B4A8336}</b:Guid>
    <b:Author>
      <b:Author>
        <b:NameList>
          <b:Person>
            <b:Last>Clarke</b:Last>
            <b:First>T.</b:First>
            <b:Middle>J.</b:Middle>
          </b:Person>
        </b:NameList>
      </b:Author>
    </b:Author>
    <b:Title>Picasso and Truth: From Cubism to Guernica</b:Title>
    <b:City>Princeton</b:City>
    <b:Publisher>Princeton University Press</b:Publisher>
    <b:Year>2013</b:Year>
    <b:RefOrder>3</b:RefOrder>
  </b:Source>
  <b:Source>
    <b:Tag>Bal06</b:Tag>
    <b:SourceType>Book</b:SourceType>
    <b:Guid>{21147002-0ED3-7B43-96EA-DE55E4B1A3CE}</b:Guid>
    <b:Author>
      <b:Author>
        <b:NameList>
          <b:Person>
            <b:Last>Baldassari</b:Last>
            <b:First>A.</b:First>
          </b:Person>
        </b:NameList>
      </b:Author>
    </b:Author>
    <b:Title>The Surrealist Picasso</b:Title>
    <b:City>Paris and Basel</b:City>
    <b:Publisher>Flammarion/Foundation Beyeler</b:Publisher>
    <b:Year>2006</b:Year>
    <b:RefOrder>1</b:RefOrder>
  </b:Source>
  <b:Source>
    <b:Tag>RGe00</b:Tag>
    <b:SourceType>Book</b:SourceType>
    <b:Guid>{0261ABE6-D956-1445-A3CC-A7B9FB127EB3}</b:Guid>
    <b:Author>
      <b:Author>
        <b:NameList>
          <b:Person>
            <b:Last>Gertje</b:Last>
            <b:First>R.</b:First>
            <b:Middle>and G. R. Utley</b:Middle>
          </b:Person>
        </b:NameList>
      </b:Author>
    </b:Author>
    <b:Title>Picasso: The Communist Years</b:Title>
    <b:City>New Haven</b:City>
    <b:Publisher>Yale University Press</b:Publisher>
    <b:Year>2000</b:Year>
    <b:RefOrder>10</b:RefOrder>
  </b:Source>
  <b:Source>
    <b:Tag>FGi64</b:Tag>
    <b:SourceType>Book</b:SourceType>
    <b:Guid>{10D1BABF-34D0-1F41-BF48-CF3B2E292278}</b:Guid>
    <b:Author>
      <b:Author>
        <b:NameList>
          <b:Person>
            <b:Last>Gilot</b:Last>
            <b:First>Francoise</b:First>
            <b:Middle>and Carlton Lake</b:Middle>
          </b:Person>
        </b:NameList>
      </b:Author>
    </b:Author>
    <b:Title>Life with Picasso</b:Title>
    <b:City>New York</b:City>
    <b:Publisher>McGraw-Hill</b:Publisher>
    <b:Year>1964</b:Year>
    <b:RefOrder>6</b:RefOrder>
  </b:Source>
  <b:Source>
    <b:Tag>SNa98</b:Tag>
    <b:SourceType>Book</b:SourceType>
    <b:Guid>{027C2C94-36AD-2E4E-82B5-87D3BE988C5C}</b:Guid>
    <b:Author>
      <b:Author>
        <b:NameList>
          <b:Person>
            <b:Last>Nash</b:Last>
            <b:First>S.</b:First>
          </b:Person>
          <b:Person>
            <b:Last>Rosenblum</b:Last>
            <b:First>R.</b:First>
          </b:Person>
          <b:Person>
            <b:Last>(eds.)</b:Last>
            <b:First>and</b:First>
            <b:Middle>B. Baer</b:Middle>
          </b:Person>
        </b:NameList>
      </b:Author>
    </b:Author>
    <b:Title>Picasso and the War Years 1937-1945</b:Title>
    <b:City>New York</b:City>
    <b:Publisher>Thames and Hudson</b:Publisher>
    <b:Year>1998</b:Year>
    <b:RefOrder>8</b:RefOrder>
  </b:Source>
  <b:Source>
    <b:Tag>FBr13</b:Tag>
    <b:SourceType>Book</b:SourceType>
    <b:Guid>{1D6D70A2-8DFE-EC4B-9E2E-688390079A53}</b:Guid>
    <b:Author>
      <b:Author>
        <b:NameList>
          <b:Person>
            <b:Last>Brauer</b:Last>
            <b:First>F.</b:First>
          </b:Person>
        </b:NameList>
      </b:Author>
    </b:Author>
    <b:Title>The Paris Salons and the Modern Art Centre</b:Title>
    <b:City>Newcastle</b:City>
    <b:Publisher>Cambridge Scholars Publishing</b:Publisher>
    <b:Year>2013</b:Year>
    <b:RefOrder>2</b:RefOrder>
  </b:Source>
  <b:Source>
    <b:Tag>ECo00</b:Tag>
    <b:SourceType>Book</b:SourceType>
    <b:Guid>{E62EEA83-FCAF-7F48-B3EA-1222D170C979}</b:Guid>
    <b:Author>
      <b:Author>
        <b:NameList>
          <b:Person>
            <b:Last>Cowling</b:Last>
            <b:First>E.</b:First>
          </b:Person>
        </b:NameList>
      </b:Author>
    </b:Author>
    <b:Title>Picasso: Style and Meaning</b:Title>
    <b:City>London</b:City>
    <b:Publisher>Phaidon</b:Publisher>
    <b:Year>2000</b:Year>
    <b:RefOrder>4</b:RefOrder>
  </b:Source>
  <b:Source>
    <b:Tag>CGr06</b:Tag>
    <b:SourceType>Book</b:SourceType>
    <b:Guid>{D9994791-CBD5-3C46-A074-BD3C3885D20D}</b:Guid>
    <b:Author>
      <b:Author>
        <b:NameList>
          <b:Person>
            <b:Last>Green</b:Last>
            <b:First>C.</b:First>
          </b:Person>
        </b:NameList>
      </b:Author>
    </b:Author>
    <b:Title>Picasso, Architecture and Vertigo</b:Title>
    <b:City>London and New Haven</b:City>
    <b:Publisher>Yale University Press</b:Publisher>
    <b:Year>2006</b:Year>
    <b:RefOrder>5</b:RefOrder>
  </b:Source>
  <b:Source>
    <b:Tag>RKr99</b:Tag>
    <b:SourceType>Book</b:SourceType>
    <b:Guid>{A665088D-C7AF-2A40-806A-E129689C47D1}</b:Guid>
    <b:Author>
      <b:Author>
        <b:NameList>
          <b:Person>
            <b:Last>Krauss</b:Last>
            <b:First>R.</b:First>
          </b:Person>
        </b:NameList>
      </b:Author>
    </b:Author>
    <b:Title>The Picasso Papers</b:Title>
    <b:City>New York</b:City>
    <b:Publisher>The MIT Press</b:Publisher>
    <b:Year>1999</b:Year>
    <b:RefOrder>7</b:RefOrder>
  </b:Source>
  <b:Source>
    <b:Tag>JSa96</b:Tag>
    <b:SourceType>Book</b:SourceType>
    <b:Guid>{04C2910A-A8C9-A948-9AD8-1FE71DD3FD32}</b:Guid>
    <b:Author>
      <b:Author>
        <b:NameList>
          <b:Person>
            <b:Last>Sabartés</b:Last>
            <b:First>J.</b:First>
          </b:Person>
        </b:NameList>
      </b:Author>
    </b:Author>
    <b:Title>Picasso, Portraits et Souveniers</b:Title>
    <b:City>Paris</b:City>
    <b:Publisher>L'École des Loisirs</b:Publisher>
    <b:Year>1946/1996</b:Year>
    <b:Comments>In French</b:Comments>
    <b:RefOrder>9</b:RefOrder>
  </b:Source>
</b:Sources>
</file>

<file path=customXml/itemProps1.xml><?xml version="1.0" encoding="utf-8"?>
<ds:datastoreItem xmlns:ds="http://schemas.openxmlformats.org/officeDocument/2006/customXml" ds:itemID="{D476D50A-4C2C-C74E-864A-4A20E061A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C:\Users\stephanie.boland\Dropbox\Stephanie Boland\Routledge Enyclopedia of Modernism Word Template.dotx</Template>
  <TotalTime>41</TotalTime>
  <Pages>7</Pages>
  <Words>3197</Words>
  <Characters>18223</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stephanie.boland</dc:creator>
  <cp:lastModifiedBy>Yan Tang</cp:lastModifiedBy>
  <cp:revision>7</cp:revision>
  <dcterms:created xsi:type="dcterms:W3CDTF">2016-02-24T18:32:00Z</dcterms:created>
  <dcterms:modified xsi:type="dcterms:W3CDTF">2016-03-06T08:10:00Z</dcterms:modified>
</cp:coreProperties>
</file>