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000D1A" w:rsidP="00000D1A">
                <w:r>
                  <w:t>Hedwig</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rPr>
              <w:lang w:val="en-US"/>
            </w:rPr>
            <w:alias w:val="Last name"/>
            <w:tag w:val="authorLastName"/>
            <w:id w:val="-1088529830"/>
            <w:placeholder>
              <w:docPart w:val="17F04355D0454FC9A5BA11EEC2FF86DD"/>
            </w:placeholder>
            <w:text/>
          </w:sdtPr>
          <w:sdtContent>
            <w:tc>
              <w:tcPr>
                <w:tcW w:w="2642" w:type="dxa"/>
              </w:tcPr>
              <w:p w:rsidR="00B574C9" w:rsidRDefault="00000D1A" w:rsidP="00000D1A">
                <w:r w:rsidRPr="00000D1A">
                  <w:rPr>
                    <w:lang w:val="en-US"/>
                  </w:rPr>
                  <w:t>Müller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8C5DE8" w:rsidP="008C5DE8">
                <w:proofErr w:type="spellStart"/>
                <w:r w:rsidRPr="008C5DE8">
                  <w:t>Universität</w:t>
                </w:r>
                <w:proofErr w:type="spellEnd"/>
                <w:r w:rsidRPr="008C5DE8">
                  <w:t xml:space="preserve"> </w:t>
                </w:r>
                <w:proofErr w:type="spellStart"/>
                <w:r w:rsidRPr="008C5DE8">
                  <w:t>zu</w:t>
                </w:r>
                <w:proofErr w:type="spellEnd"/>
                <w:r w:rsidRPr="008C5DE8">
                  <w:t xml:space="preserve"> Köln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000D1A" w:rsidP="00000D1A">
                <w:r w:rsidRPr="00000D1A">
                  <w:t>Wigman, Mary (1886-1973)</w:t>
                </w:r>
              </w:p>
            </w:tc>
          </w:sdtContent>
        </w:sdt>
      </w:tr>
      <w:tr w:rsidR="00464699" w:rsidTr="00C91911">
        <w:sdt>
          <w:sdtPr>
            <w:alias w:val="Variant headwords"/>
            <w:tag w:val="variantHeadwords"/>
            <w:id w:val="173464402"/>
            <w:placeholder>
              <w:docPart w:val="EEAA16D4001B48C48B902A07EC742CE2"/>
            </w:placeholder>
          </w:sdtPr>
          <w:sdtEndPr/>
          <w:sdtContent>
            <w:tc>
              <w:tcPr>
                <w:tcW w:w="9016" w:type="dxa"/>
                <w:tcMar>
                  <w:top w:w="113" w:type="dxa"/>
                  <w:bottom w:w="113" w:type="dxa"/>
                </w:tcMar>
              </w:tcPr>
              <w:p w:rsidR="00464699" w:rsidRDefault="00000D1A" w:rsidP="00000D1A">
                <w:proofErr w:type="spellStart"/>
                <w:r>
                  <w:t>W</w:t>
                </w:r>
                <w:r>
                  <w:t>iegmann</w:t>
                </w:r>
                <w:proofErr w:type="spellEnd"/>
                <w:r>
                  <w:t xml:space="preserve">, </w:t>
                </w:r>
                <w:r>
                  <w:t xml:space="preserve">Karoline </w:t>
                </w:r>
                <w:proofErr w:type="spellStart"/>
                <w:r>
                  <w:t>Sofie</w:t>
                </w:r>
                <w:proofErr w:type="spellEnd"/>
                <w:r>
                  <w:t xml:space="preserve"> Marie</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000D1A" w:rsidP="005E0090">
                <w:r w:rsidRPr="00492D3B">
                  <w:t xml:space="preserve">Mary Wigman was among the most important dancers and choreographers in Germany during the first half of the twentieth century. As a modernist, she sought out new artistic directions and radically rejected dance conventions and traditions, particularly classical ballet. Together with her teacher Rudolf Laban, she pioneered German </w:t>
                </w:r>
                <w:proofErr w:type="spellStart"/>
                <w:r w:rsidRPr="00492D3B">
                  <w:t>Ausdruckstanz</w:t>
                </w:r>
                <w:proofErr w:type="spellEnd"/>
                <w:r w:rsidRPr="00492D3B">
                  <w:t>. She initially developed her style as a solo dancer, then as a basis for group choreography an</w:t>
                </w:r>
                <w:r>
                  <w:t>d as a pedagogical method.</w:t>
                </w:r>
                <w:r w:rsidR="00E64A87">
                  <w:t xml:space="preserve"> </w:t>
                </w:r>
                <w:r w:rsidRPr="00492D3B">
                  <w:t>Wigman believed that a dance should be derived from subjective feeling and that a dancer must seek an individual form for his or her dance expression. Between 1920 and 1942, she ran a Dresden-based dance school that was the focal point for modern dance in Europe. From there, h</w:t>
                </w:r>
                <w:r>
                  <w:t xml:space="preserve">er artistic influence spread </w:t>
                </w:r>
                <w:proofErr w:type="gramStart"/>
                <w:r>
                  <w:t>to</w:t>
                </w:r>
                <w:proofErr w:type="gramEnd"/>
                <w:r>
                  <w:t xml:space="preserve"> </w:t>
                </w:r>
                <w:r w:rsidRPr="00492D3B">
                  <w:t xml:space="preserve">many countries across Europe and the Americas, even reaching as far as Japan. Her choreographic career peaked between 1920 and the onset of the Nazi dictatorship in 1933. During the Nazi years, she continued to choreograph and perform, ending her career as a dancer in 1942, when she closed her school in Dresden. She then focused on teaching, first in Leipzig until 1948 and then in West Berlin until 1967. She still did choreograph on occasion, although it was her pedagogy that impacted later generations, in particular students who later became leading figures within </w:t>
                </w:r>
                <w:proofErr w:type="spellStart"/>
                <w:r w:rsidRPr="00492D3B">
                  <w:t>Tanztheater</w:t>
                </w:r>
                <w:proofErr w:type="spellEnd"/>
                <w:r w:rsidRPr="00492D3B">
                  <w:t xml:space="preserve"> (‘dance theatre’), a German movement that in turn became globally influential.</w:t>
                </w:r>
                <w:r w:rsidR="00E64A87">
                  <w:t xml:space="preserve"> </w:t>
                </w:r>
              </w:p>
            </w:tc>
          </w:sdtContent>
        </w:sdt>
      </w:tr>
      <w:tr w:rsidR="003F0D73" w:rsidRPr="00AE64D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000D1A" w:rsidRPr="00492D3B" w:rsidRDefault="00000D1A" w:rsidP="00000D1A">
                    <w:r w:rsidRPr="00492D3B">
                      <w:t xml:space="preserve">Mary Wigman was among the most important dancers and choreographers in Germany during the first half of the twentieth century. As a modernist, she sought out new artistic directions and radically rejected dance conventions and traditions, particularly classical ballet. Together with her teacher Rudolf Laban, she pioneered German </w:t>
                    </w:r>
                    <w:proofErr w:type="spellStart"/>
                    <w:r w:rsidRPr="00492D3B">
                      <w:t>Ausdruckstanz</w:t>
                    </w:r>
                    <w:proofErr w:type="spellEnd"/>
                    <w:r w:rsidRPr="00492D3B">
                      <w:t>. She initially developed her style as a solo dancer, then as a basis for group choreography an</w:t>
                    </w:r>
                    <w:r>
                      <w:t>d as a pedagogical method.</w:t>
                    </w:r>
                    <w:r w:rsidR="00E64A87">
                      <w:t xml:space="preserve"> </w:t>
                    </w:r>
                    <w:r w:rsidRPr="00492D3B">
                      <w:t>Wigman believed that a dance should be derived from subjective feeling and that a dancer must seek an individual form for his or her dance expression. Between 1920 and 1942, she ran a Dresden-based dance school that was the focal point for modern dance in Europe. From there, h</w:t>
                    </w:r>
                    <w:r>
                      <w:t xml:space="preserve">er artistic influence spread </w:t>
                    </w:r>
                    <w:proofErr w:type="gramStart"/>
                    <w:r>
                      <w:t>to</w:t>
                    </w:r>
                    <w:proofErr w:type="gramEnd"/>
                    <w:r>
                      <w:t xml:space="preserve"> </w:t>
                    </w:r>
                    <w:r w:rsidRPr="00492D3B">
                      <w:t xml:space="preserve">many countries across Europe and the Americas, even reaching as far as Japan. Her choreographic career peaked between 1920 and the onset of the Nazi dictatorship in 1933. During the Nazi years, she continued to choreograph and perform, ending her career as a dancer in 1942, when she closed her school in Dresden. She then focused on teaching, first in Leipzig until 1948 and then in West Berlin until 1967. She still did choreograph on occasion, although it was her pedagogy that impacted later generations, in particular students who later became leading figures within </w:t>
                    </w:r>
                    <w:proofErr w:type="spellStart"/>
                    <w:r w:rsidRPr="00492D3B">
                      <w:t>Tanztheater</w:t>
                    </w:r>
                    <w:proofErr w:type="spellEnd"/>
                    <w:r w:rsidRPr="00492D3B">
                      <w:t xml:space="preserve"> (‘dance theatre’), a German movement that in turn became globally influential.</w:t>
                    </w:r>
                    <w:r w:rsidR="00E64A87">
                      <w:t xml:space="preserve"> </w:t>
                    </w:r>
                  </w:p>
                  <w:p w:rsidR="00000D1A" w:rsidRPr="00492D3B" w:rsidRDefault="00000D1A" w:rsidP="00000D1A"/>
                  <w:p w:rsidR="00000D1A" w:rsidRPr="00492D3B" w:rsidRDefault="00000D1A" w:rsidP="00000D1A">
                    <w:r w:rsidRPr="00492D3B">
                      <w:t xml:space="preserve">Mary </w:t>
                    </w:r>
                    <w:proofErr w:type="spellStart"/>
                    <w:r w:rsidRPr="00492D3B">
                      <w:t>Wigman's</w:t>
                    </w:r>
                    <w:proofErr w:type="spellEnd"/>
                    <w:r w:rsidRPr="00492D3B">
                      <w:t xml:space="preserve"> path toward dance was not a straight one. She grew up in an upper-middle-class </w:t>
                    </w:r>
                    <w:r w:rsidRPr="00492D3B">
                      <w:lastRenderedPageBreak/>
                      <w:t xml:space="preserve">family that considered marriage and motherhood the proper purposes for a woman's life. Her rebellion against the narrow moral and social conventions of her upbringing and her search for a medium with which she could express her own emotions led Wigman to dance. Classical ballet, however, was completely alien to her because the dancers had to obey a prescribed technique. At that time, there was no established modern dance movement in Germany. Although Isadora Duncan had started her dance revolution in Germany with her first performances in 1902, Wigman knew nothing about it in Hanover. Later, after attending one of Duncan's performances, Wigman rejected her style of dance: she thought it was defined far too much by external influences such as the experience of nature or musical impressions. </w:t>
                    </w:r>
                  </w:p>
                  <w:p w:rsidR="00000D1A" w:rsidRPr="00492D3B" w:rsidRDefault="00000D1A" w:rsidP="00000D1A"/>
                  <w:p w:rsidR="00000D1A" w:rsidRPr="00492D3B" w:rsidRDefault="00000D1A" w:rsidP="00000D1A">
                    <w:r w:rsidRPr="00492D3B">
                      <w:t xml:space="preserve">In 1910, Wigman began an apprenticeship as a gymnastics teacher at </w:t>
                    </w:r>
                    <w:proofErr w:type="spellStart"/>
                    <w:r w:rsidRPr="00492D3B">
                      <w:t>Émile</w:t>
                    </w:r>
                    <w:proofErr w:type="spellEnd"/>
                    <w:r w:rsidRPr="00492D3B">
                      <w:t xml:space="preserve"> Jaques-Dalcroze's Institute in </w:t>
                    </w:r>
                    <w:proofErr w:type="spellStart"/>
                    <w:r w:rsidRPr="00492D3B">
                      <w:t>Hellerau</w:t>
                    </w:r>
                    <w:proofErr w:type="spellEnd"/>
                    <w:r w:rsidRPr="00492D3B">
                      <w:t xml:space="preserve"> near Dresden. As a music educator, Dalcroze was convinced that people who felt rhythmic harmony in their bodies and who concerned themselves with artistic beauty would not only become good musicians but would also live their everyday lives according to the ancient Greek model unifying body, soul, and mind. His ideas about movement were certainly very closely tied to musical rhythm. Wigman regarded this as a submission of the body to another art form, so she began working with improvised movement without musical inspiration or accompaniment. That was the start of what she later called ‘absolute’ dance, a dance that was free of conventional narration or virtuosity, obeying only the internal experience and the corporeal rhythm of the dancer and searching for the new and the unknown. </w:t>
                    </w:r>
                  </w:p>
                  <w:p w:rsidR="00000D1A" w:rsidRPr="00492D3B" w:rsidRDefault="00000D1A" w:rsidP="00000D1A"/>
                  <w:p w:rsidR="00000D1A" w:rsidRPr="00492D3B" w:rsidRDefault="00000D1A" w:rsidP="00000D1A">
                    <w:r w:rsidRPr="00492D3B">
                      <w:t xml:space="preserve">On the recommendation of her friend the expressionist painter Emil </w:t>
                    </w:r>
                    <w:proofErr w:type="spellStart"/>
                    <w:r w:rsidRPr="00492D3B">
                      <w:t>Nolde</w:t>
                    </w:r>
                    <w:proofErr w:type="spellEnd"/>
                    <w:r w:rsidRPr="00492D3B">
                      <w:t xml:space="preserve">, Wigman turned to Rudolf Laban. </w:t>
                    </w:r>
                    <w:r>
                      <w:t>In the years before the First World War h</w:t>
                    </w:r>
                    <w:r w:rsidRPr="00492D3B">
                      <w:t xml:space="preserve">e had founded his </w:t>
                    </w:r>
                    <w:proofErr w:type="spellStart"/>
                    <w:r w:rsidRPr="00492D3B">
                      <w:t>Schule</w:t>
                    </w:r>
                    <w:proofErr w:type="spellEnd"/>
                    <w:r w:rsidRPr="00492D3B">
                      <w:t xml:space="preserve"> </w:t>
                    </w:r>
                    <w:proofErr w:type="spellStart"/>
                    <w:r w:rsidRPr="00492D3B">
                      <w:t>für</w:t>
                    </w:r>
                    <w:proofErr w:type="spellEnd"/>
                    <w:r w:rsidRPr="00492D3B">
                      <w:t xml:space="preserve"> </w:t>
                    </w:r>
                    <w:proofErr w:type="spellStart"/>
                    <w:r w:rsidRPr="00492D3B">
                      <w:t>Bewegungskunst</w:t>
                    </w:r>
                    <w:proofErr w:type="spellEnd"/>
                    <w:r w:rsidRPr="00492D3B">
                      <w:t xml:space="preserve"> (literally ‘School for Movement Art’) in Munich; in the summer the school took up residence on Monte </w:t>
                    </w:r>
                    <w:proofErr w:type="spellStart"/>
                    <w:r w:rsidRPr="00492D3B">
                      <w:t>Verità</w:t>
                    </w:r>
                    <w:proofErr w:type="spellEnd"/>
                    <w:r w:rsidRPr="00492D3B">
                      <w:t xml:space="preserve"> in </w:t>
                    </w:r>
                    <w:proofErr w:type="spellStart"/>
                    <w:r w:rsidRPr="00492D3B">
                      <w:t>Ascona</w:t>
                    </w:r>
                    <w:proofErr w:type="spellEnd"/>
                    <w:r w:rsidRPr="00492D3B">
                      <w:t xml:space="preserve">, Switzerland, home to a well-known colony dedicated to life reform. Avant-gardists with various worldviews had gathered there to live their lives close to nature, free from social constraints and far from large industrialized cities, and to dedicate themselves to artistic, philosophical, and political ideas for the improvement of human life. </w:t>
                    </w:r>
                  </w:p>
                  <w:p w:rsidR="00000D1A" w:rsidRPr="00492D3B" w:rsidRDefault="00000D1A" w:rsidP="00000D1A"/>
                  <w:p w:rsidR="00000D1A" w:rsidRDefault="00000D1A" w:rsidP="00000D1A">
                    <w:r w:rsidRPr="00492D3B">
                      <w:t xml:space="preserve">Wigman worked with Laban for seven years. He had conducted mathematically precise studies on the human body's natural movement abilities and the dancer's relationship to </w:t>
                    </w:r>
                    <w:r>
                      <w:t xml:space="preserve">space, and he outlined the </w:t>
                    </w:r>
                    <w:r w:rsidRPr="00492D3B">
                      <w:t>theoretical foundations for his movement analysis</w:t>
                    </w:r>
                    <w:r>
                      <w:t xml:space="preserve"> in a series of books. </w:t>
                    </w:r>
                    <w:r w:rsidRPr="00492D3B">
                      <w:t xml:space="preserve">It was with Laban that Wigman first experienced the freedom of her body. Dance became her instrument and she used it to express what moved her internally through external movement. Accordingly, she primarily choreographed solo dances for herself. </w:t>
                    </w:r>
                    <w:r>
                      <w:t xml:space="preserve">During the early years of her career, her feelings found expression not in lyrical and </w:t>
                    </w:r>
                    <w:r w:rsidRPr="00492D3B">
                      <w:t xml:space="preserve">gentle forms </w:t>
                    </w:r>
                    <w:r>
                      <w:t xml:space="preserve">but rather through </w:t>
                    </w:r>
                    <w:r w:rsidRPr="00492D3B">
                      <w:t>fierce, violent, raging, kicking, twisted, and distorted movements</w:t>
                    </w:r>
                    <w:r>
                      <w:t xml:space="preserve">—as evidenced in her first solo titled </w:t>
                    </w:r>
                    <w:proofErr w:type="spellStart"/>
                    <w:r w:rsidRPr="00606D44">
                      <w:rPr>
                        <w:i/>
                      </w:rPr>
                      <w:t>Hexentanz</w:t>
                    </w:r>
                    <w:proofErr w:type="spellEnd"/>
                    <w:r w:rsidRPr="00606D44">
                      <w:rPr>
                        <w:i/>
                      </w:rPr>
                      <w:t xml:space="preserve"> </w:t>
                    </w:r>
                    <w:r>
                      <w:t>(</w:t>
                    </w:r>
                    <w:r w:rsidRPr="00606D44">
                      <w:rPr>
                        <w:i/>
                      </w:rPr>
                      <w:t>Witch Dance</w:t>
                    </w:r>
                    <w:r>
                      <w:t xml:space="preserve">), which premiered in Munich in 1914. </w:t>
                    </w:r>
                  </w:p>
                  <w:p w:rsidR="00C74FCE" w:rsidRDefault="00C74FCE" w:rsidP="00000D1A"/>
                  <w:p w:rsidR="00C74FCE" w:rsidRDefault="00C74FCE" w:rsidP="00C74FCE">
                    <w:pPr>
                      <w:keepNext/>
                    </w:pPr>
                    <w:r>
                      <w:t xml:space="preserve">File: </w:t>
                    </w:r>
                    <w:r w:rsidRPr="00C74FCE">
                      <w:t xml:space="preserve">Mary Wigman </w:t>
                    </w:r>
                    <w:r w:rsidRPr="00C74FCE">
                      <w:rPr>
                        <w:i/>
                      </w:rPr>
                      <w:t>Witch Dance</w:t>
                    </w:r>
                    <w:r w:rsidRPr="00C74FCE">
                      <w:t xml:space="preserve"> 1926</w:t>
                    </w:r>
                    <w:r>
                      <w:t>.jpg</w:t>
                    </w:r>
                  </w:p>
                  <w:p w:rsidR="00C74FCE" w:rsidRDefault="00C74FCE" w:rsidP="00C74FCE">
                    <w:pPr>
                      <w:pStyle w:val="Caption"/>
                    </w:pPr>
                    <w:r>
                      <w:t xml:space="preserve">Mary Wigman Witch Dance 1926 </w:t>
                    </w:r>
                    <w:fldSimple w:instr=" SEQ Mary_Wigman_Witch_Dance_1926 \* ARABIC ">
                      <w:r>
                        <w:rPr>
                          <w:noProof/>
                        </w:rPr>
                        <w:t>1</w:t>
                      </w:r>
                    </w:fldSimple>
                  </w:p>
                  <w:p w:rsidR="00C74FCE" w:rsidRDefault="00C74FCE" w:rsidP="00C74FCE">
                    <w:r>
                      <w:t>Source:</w:t>
                    </w:r>
                    <w:r>
                      <w:t xml:space="preserve"> Mary Wigman, </w:t>
                    </w:r>
                    <w:r w:rsidRPr="00EB3687">
                      <w:rPr>
                        <w:i/>
                      </w:rPr>
                      <w:t>Witch Dance II</w:t>
                    </w:r>
                    <w:r>
                      <w:t>, 1926. Photograph by</w:t>
                    </w:r>
                    <w:r>
                      <w:t xml:space="preserve"> Charlotte Rudolph, </w:t>
                    </w:r>
                    <w:r>
                      <w:rPr>
                        <w:rFonts w:cs="Arial"/>
                        <w:szCs w:val="20"/>
                      </w:rPr>
                      <w:t>courtesy of the German Dance Archive, Cologne.</w:t>
                    </w:r>
                  </w:p>
                  <w:p w:rsidR="00C74FCE" w:rsidRDefault="00C74FCE" w:rsidP="00000D1A">
                    <w:r>
                      <w:t>Author noted:</w:t>
                    </w:r>
                    <w:r>
                      <w:t xml:space="preserve"> </w:t>
                    </w:r>
                    <w:r w:rsidRPr="00C74FCE">
                      <w:t xml:space="preserve">copyright permissions are to be obtained from the German Dance Archive, Cologne: </w:t>
                    </w:r>
                    <w:bookmarkStart w:id="0" w:name="OLE_LINK5"/>
                    <w:bookmarkStart w:id="1" w:name="OLE_LINK6"/>
                    <w:r w:rsidRPr="00C74FCE">
                      <w:t>http://www.sk-kultur.de/tanz</w:t>
                    </w:r>
                    <w:bookmarkEnd w:id="0"/>
                    <w:bookmarkEnd w:id="1"/>
                    <w:r w:rsidRPr="00C74FCE">
                      <w:t xml:space="preserve">/ email: tanzarchiv@sk-kultur.de, best is to address the archivist in charge Mrs. Garnet </w:t>
                    </w:r>
                    <w:proofErr w:type="spellStart"/>
                    <w:r w:rsidRPr="00C74FCE">
                      <w:t>Schuldt-Hiddemann</w:t>
                    </w:r>
                    <w:proofErr w:type="spellEnd"/>
                    <w:r>
                      <w:t xml:space="preserve">. </w:t>
                    </w:r>
                  </w:p>
                  <w:p w:rsidR="00000D1A" w:rsidRDefault="00C74FCE" w:rsidP="00000D1A">
                    <w:r>
                      <w:t>Cannot find link to the image on this website.</w:t>
                    </w:r>
                  </w:p>
                  <w:p w:rsidR="00C74FCE" w:rsidRDefault="00C74FCE" w:rsidP="00000D1A"/>
                  <w:p w:rsidR="00000D1A" w:rsidRPr="00492D3B" w:rsidRDefault="00000D1A" w:rsidP="00000D1A">
                    <w:r w:rsidRPr="00492D3B">
                      <w:t xml:space="preserve">During </w:t>
                    </w:r>
                    <w:r>
                      <w:t>the First World War</w:t>
                    </w:r>
                    <w:r w:rsidRPr="00492D3B">
                      <w:t xml:space="preserve">, Wigman </w:t>
                    </w:r>
                    <w:r>
                      <w:t>lived in Zu</w:t>
                    </w:r>
                    <w:r w:rsidRPr="00492D3B">
                      <w:t xml:space="preserve">rich, where Laban had moved his school. There she encountered the Dada </w:t>
                    </w:r>
                    <w:proofErr w:type="gramStart"/>
                    <w:r w:rsidRPr="00492D3B">
                      <w:t>movement,</w:t>
                    </w:r>
                    <w:proofErr w:type="gramEnd"/>
                    <w:r w:rsidRPr="00492D3B">
                      <w:t xml:space="preserve"> whose radical rejection of all traditions as well as formal or </w:t>
                    </w:r>
                    <w:r w:rsidRPr="00492D3B">
                      <w:lastRenderedPageBreak/>
                      <w:t xml:space="preserve">artistic hierarchies quite closely matched her own goal of a free dance. In 1919, Mary Wigman returned to Germany, in 1920 she opened her own school in Dresden, and in 1921 she founded her first dance troupe, whose members included </w:t>
                    </w:r>
                    <w:proofErr w:type="spellStart"/>
                    <w:r w:rsidRPr="00492D3B">
                      <w:t>Hanya</w:t>
                    </w:r>
                    <w:proofErr w:type="spellEnd"/>
                    <w:r w:rsidRPr="00492D3B">
                      <w:t xml:space="preserve"> Holm and </w:t>
                    </w:r>
                    <w:proofErr w:type="spellStart"/>
                    <w:r w:rsidRPr="00492D3B">
                      <w:t>Gret</w:t>
                    </w:r>
                    <w:proofErr w:type="spellEnd"/>
                    <w:r w:rsidRPr="00492D3B">
                      <w:t xml:space="preserve"> </w:t>
                    </w:r>
                    <w:proofErr w:type="spellStart"/>
                    <w:r w:rsidRPr="00492D3B">
                      <w:t>Palucca</w:t>
                    </w:r>
                    <w:proofErr w:type="spellEnd"/>
                    <w:r w:rsidRPr="00492D3B">
                      <w:t>. She never formulated a particular dance technique but rather created a pedagogy by which students were to learn to find individual forms of movement attune to their own psychological perceptions.</w:t>
                    </w:r>
                    <w:r w:rsidR="00E64A87">
                      <w:t xml:space="preserve"> </w:t>
                    </w:r>
                  </w:p>
                  <w:p w:rsidR="00000D1A" w:rsidRPr="00492D3B" w:rsidRDefault="00000D1A" w:rsidP="00000D1A"/>
                  <w:p w:rsidR="00000D1A" w:rsidRPr="00492D3B" w:rsidRDefault="00000D1A" w:rsidP="00000D1A">
                    <w:r w:rsidRPr="00492D3B">
                      <w:t xml:space="preserve">If Laban represented the part of </w:t>
                    </w:r>
                    <w:proofErr w:type="spellStart"/>
                    <w:r w:rsidRPr="00492D3B">
                      <w:t>Ausdruckstanz</w:t>
                    </w:r>
                    <w:proofErr w:type="spellEnd"/>
                    <w:r w:rsidRPr="00492D3B">
                      <w:t xml:space="preserve"> that philosophized and systematized movement, then Mary Wigman represented its choreographic side. She was interested in the individualistic aspect of the new movement culture. For her, individual freedom meant the freedom to express one's subjective perception of the world and one's own mind. In 1923, she wrote, ‘We dance the changes and shifts of emotional states as they occur in their particular way in each individual and as they become, in the language of dance, the mirror of the person, the most immediate symbol of all living existence’</w:t>
                    </w:r>
                    <w:r>
                      <w:t xml:space="preserve"> (Wigman 1923).</w:t>
                    </w:r>
                    <w:r w:rsidRPr="00492D3B">
                      <w:t xml:space="preserve"> This was a perspective that linked her choreographic and pedagogic work with other modernist currents, above all with expressionism.</w:t>
                    </w:r>
                    <w:r w:rsidRPr="00492D3B">
                      <w:rPr>
                        <w:i/>
                      </w:rPr>
                      <w:t xml:space="preserve"> </w:t>
                    </w:r>
                    <w:proofErr w:type="spellStart"/>
                    <w:r w:rsidRPr="00492D3B">
                      <w:t>Wigman's</w:t>
                    </w:r>
                    <w:proofErr w:type="spellEnd"/>
                    <w:r w:rsidRPr="00492D3B">
                      <w:t xml:space="preserve"> philosophy of life was greatly influenced by Friedrich Nietzsche's </w:t>
                    </w:r>
                    <w:r w:rsidRPr="00492D3B">
                      <w:rPr>
                        <w:i/>
                      </w:rPr>
                      <w:t>Thus Spoke Zarathustra</w:t>
                    </w:r>
                    <w:r w:rsidRPr="00492D3B">
                      <w:t xml:space="preserve"> and by the idea of a fated cycle of eternal death and rebirth. </w:t>
                    </w:r>
                  </w:p>
                  <w:p w:rsidR="00000D1A" w:rsidRPr="00492D3B" w:rsidRDefault="00000D1A" w:rsidP="00000D1A"/>
                  <w:p w:rsidR="00000D1A" w:rsidRPr="00492D3B" w:rsidRDefault="00000D1A" w:rsidP="00000D1A">
                    <w:r>
                      <w:t>At the centr</w:t>
                    </w:r>
                    <w:r>
                      <w:t>e</w:t>
                    </w:r>
                    <w:r w:rsidRPr="00492D3B">
                      <w:t xml:space="preserve"> of Mary </w:t>
                    </w:r>
                    <w:proofErr w:type="spellStart"/>
                    <w:r w:rsidRPr="00492D3B">
                      <w:t>Wigman's</w:t>
                    </w:r>
                    <w:proofErr w:type="spellEnd"/>
                    <w:r w:rsidRPr="00492D3B">
                      <w:t xml:space="preserve"> dance and pedagogy were attention to one's own personality and experiencing one's own body. In a programmatic text on the development of dancing, she wrote, ‘Compulsive searching, pushing for expression without regard for content or shape, expression for its own sake. Randomness, chaos, intoxication of the body itself, which is felt, experi</w:t>
                    </w:r>
                    <w:r>
                      <w:t>enced, loved, and exaggerated</w:t>
                    </w:r>
                    <w:r w:rsidRPr="00492D3B">
                      <w:t>’</w:t>
                    </w:r>
                    <w:r>
                      <w:t xml:space="preserve"> (Wigman, </w:t>
                    </w:r>
                    <w:proofErr w:type="spellStart"/>
                    <w:r>
                      <w:t>nd</w:t>
                    </w:r>
                    <w:proofErr w:type="spellEnd"/>
                    <w:r>
                      <w:t>).</w:t>
                    </w:r>
                    <w:r w:rsidRPr="00492D3B">
                      <w:t xml:space="preserve"> For Wigman, these were preconditions for any expression in dance. Thus her dance fulfilled the need for corporeal experience and expression felt by many people in the 1920s. It was primarily young women who felt drawn to Mary </w:t>
                    </w:r>
                    <w:proofErr w:type="spellStart"/>
                    <w:r w:rsidRPr="00492D3B">
                      <w:t>Wigman's</w:t>
                    </w:r>
                    <w:proofErr w:type="spellEnd"/>
                    <w:r w:rsidRPr="00492D3B">
                      <w:t xml:space="preserve"> dance. While men like Harald Kreutzberg also came to study with her, </w:t>
                    </w:r>
                    <w:proofErr w:type="spellStart"/>
                    <w:r w:rsidRPr="00492D3B">
                      <w:t>Wigman's</w:t>
                    </w:r>
                    <w:proofErr w:type="spellEnd"/>
                    <w:r w:rsidRPr="00492D3B">
                      <w:t xml:space="preserve"> emphasis on a self-determined, independent understanding of the body made her a role model for young women of that time. This also applied to her professional life given that she, as a woman with a school that sometimes included eleven locations, ran her own large business.</w:t>
                    </w:r>
                  </w:p>
                  <w:p w:rsidR="00000D1A" w:rsidRPr="00492D3B" w:rsidRDefault="00000D1A" w:rsidP="00000D1A"/>
                  <w:p w:rsidR="00000D1A" w:rsidRPr="00492D3B" w:rsidRDefault="00000D1A" w:rsidP="00000D1A">
                    <w:r w:rsidRPr="00492D3B">
                      <w:t xml:space="preserve">Mary </w:t>
                    </w:r>
                    <w:proofErr w:type="spellStart"/>
                    <w:r w:rsidRPr="00492D3B">
                      <w:t>Wigman's</w:t>
                    </w:r>
                    <w:proofErr w:type="spellEnd"/>
                    <w:r w:rsidRPr="00492D3B">
                      <w:t xml:space="preserve"> dance explicitly demanded taking oneself seriously. For her, the conflict with one's own person was the search for a new self-conception both as a dancer and as a woman. She used movements that society regarded as masculine, such as powerfully dynamic movements. In so doing, she liberated dance from its standardized gender prescriptions and turned against the compulsory heterosexuality that had characterized classical ballet. For that reason, the focus on existential human feelings, experiences, and emotions that provided the content for the dances of Mary Wigman and her students was an emancipatory act. Her work was the genuine foundation for </w:t>
                    </w:r>
                    <w:proofErr w:type="spellStart"/>
                    <w:r w:rsidRPr="00492D3B">
                      <w:t>Ausdruckstanz</w:t>
                    </w:r>
                    <w:proofErr w:type="spellEnd"/>
                    <w:r w:rsidRPr="00492D3B">
                      <w:t>.</w:t>
                    </w:r>
                  </w:p>
                  <w:p w:rsidR="00000D1A" w:rsidRPr="00492D3B" w:rsidRDefault="00000D1A" w:rsidP="00000D1A"/>
                  <w:p w:rsidR="00000D1A" w:rsidRPr="00492D3B" w:rsidRDefault="00000D1A" w:rsidP="00000D1A">
                    <w:r w:rsidRPr="00492D3B">
                      <w:t xml:space="preserve">Music had little importance for </w:t>
                    </w:r>
                    <w:proofErr w:type="spellStart"/>
                    <w:r w:rsidRPr="00492D3B">
                      <w:t>Wigman's</w:t>
                    </w:r>
                    <w:proofErr w:type="spellEnd"/>
                    <w:r w:rsidRPr="00492D3B">
                      <w:t xml:space="preserve"> dance. Whereas Isadora Duncan had regarded music as reflecting natural structures and sounds </w:t>
                    </w:r>
                    <w:r>
                      <w:t>that</w:t>
                    </w:r>
                    <w:r w:rsidRPr="00492D3B">
                      <w:t xml:space="preserve"> the dancer </w:t>
                    </w:r>
                    <w:r>
                      <w:t xml:space="preserve">then </w:t>
                    </w:r>
                    <w:r w:rsidRPr="00492D3B">
                      <w:t xml:space="preserve">embodied, Mary Wigman occasionally danced with no music at all. She only rarely used existing compositions; from her Dresden period on, she often had the pianist who worked at her school compose the music only after the choreography was finished. She also frequently used ‘noise music’ accompaniment with gongs and drums, which she also used for improvisation and teaching. </w:t>
                    </w:r>
                  </w:p>
                  <w:p w:rsidR="00000D1A" w:rsidRPr="00492D3B" w:rsidRDefault="00000D1A" w:rsidP="00000D1A"/>
                  <w:p w:rsidR="00000D1A" w:rsidRPr="00492D3B" w:rsidRDefault="00000D1A" w:rsidP="00000D1A">
                    <w:r w:rsidRPr="00492D3B">
                      <w:t xml:space="preserve">Her dances came about as improvisations and meditations in which she penetrated elementary feelings. Wigman particularly </w:t>
                    </w:r>
                    <w:r w:rsidRPr="00492D3B">
                      <w:t>moulded</w:t>
                    </w:r>
                    <w:r w:rsidRPr="00492D3B">
                      <w:t xml:space="preserve"> the dark corners of the psyche: fear, desperation, conflict, the strange, the superhuman, </w:t>
                    </w:r>
                    <w:proofErr w:type="gramStart"/>
                    <w:r w:rsidRPr="00492D3B">
                      <w:t>the</w:t>
                    </w:r>
                    <w:proofErr w:type="gramEnd"/>
                    <w:r w:rsidRPr="00492D3B">
                      <w:t xml:space="preserve"> demonic. The inner impulse would lead to dance-like movements commensurate with those feelings. For her, dancing and choreography were not rational processes but rather led by the dynamics of a psycho-corporeal experience. </w:t>
                    </w:r>
                  </w:p>
                  <w:p w:rsidR="00000D1A" w:rsidRPr="00492D3B" w:rsidRDefault="00000D1A" w:rsidP="00000D1A"/>
                  <w:p w:rsidR="00000D1A" w:rsidRDefault="00000D1A" w:rsidP="00000D1A">
                    <w:r w:rsidRPr="00492D3B">
                      <w:lastRenderedPageBreak/>
                      <w:t>Wigman did not regard her dancing female body as virtuous and sacred in the way that Duncan did</w:t>
                    </w:r>
                    <w:r>
                      <w:t>,</w:t>
                    </w:r>
                    <w:r w:rsidRPr="00492D3B">
                      <w:t xml:space="preserve"> but rather saw </w:t>
                    </w:r>
                    <w:r>
                      <w:t>the body as natural, even primitive.</w:t>
                    </w:r>
                    <w:r w:rsidRPr="00492D3B">
                      <w:t xml:space="preserve"> Regarding the creation of her best-known dance, the second </w:t>
                    </w:r>
                    <w:proofErr w:type="spellStart"/>
                    <w:r w:rsidRPr="00492D3B">
                      <w:rPr>
                        <w:i/>
                      </w:rPr>
                      <w:t>Hexentanz</w:t>
                    </w:r>
                    <w:proofErr w:type="spellEnd"/>
                    <w:r w:rsidRPr="00492D3B">
                      <w:t xml:space="preserve"> (1926), she wrote:</w:t>
                    </w:r>
                  </w:p>
                  <w:p w:rsidR="00000D1A" w:rsidRPr="00492D3B" w:rsidRDefault="00000D1A" w:rsidP="00000D1A">
                    <w:r w:rsidRPr="00492D3B">
                      <w:t xml:space="preserve"> </w:t>
                    </w:r>
                  </w:p>
                  <w:p w:rsidR="00000D1A" w:rsidRPr="00492D3B" w:rsidRDefault="00000D1A" w:rsidP="00000D1A">
                    <w:pPr>
                      <w:pStyle w:val="NormalfollowingH3"/>
                    </w:pPr>
                    <w:r>
                      <w:t>‘</w:t>
                    </w:r>
                    <w:r w:rsidRPr="00492D3B">
                      <w:t>Sometimes at night I slipped into the studio</w:t>
                    </w:r>
                    <w:r>
                      <w:t xml:space="preserve"> and worked myself up into a r</w:t>
                    </w:r>
                    <w:r w:rsidRPr="00492D3B">
                      <w:t>hythmic intoxication in order to come closer to the slowly stirring character.</w:t>
                    </w:r>
                    <w:r w:rsidR="00E64A87">
                      <w:t xml:space="preserve"> </w:t>
                    </w:r>
                    <w:r w:rsidRPr="00492D3B">
                      <w:t>… When, one night, I returned to my room utterly agitated, I looked into the mirror by chance. What it reflected was the image of one possessed, wild and dissolute, repelling and fascinating. The hair unkempt, the eyes deep in their sockets, the nightgown shifted about which made the body appear almost shapeless: there she was – the witch – the earth-bound creature with her unrestrained, naked instincts, with her insatiable lust for life, beast and woman at one and the same time.</w:t>
                    </w:r>
                  </w:p>
                  <w:p w:rsidR="00000D1A" w:rsidRDefault="00000D1A" w:rsidP="00000D1A">
                    <w:pPr>
                      <w:pStyle w:val="NormalfollowingH3"/>
                    </w:pPr>
                    <w:r w:rsidRPr="00492D3B">
                      <w:t xml:space="preserve">It was wonderful to abandon oneself to the </w:t>
                    </w:r>
                    <w:r>
                      <w:t>craving for evil, to imbibe the p</w:t>
                    </w:r>
                    <w:r w:rsidRPr="00492D3B">
                      <w:t>owers which usually dared to stir only weakly beneath one’s civilized surface.</w:t>
                    </w:r>
                    <w:r>
                      <w:t>’</w:t>
                    </w:r>
                    <w:r>
                      <w:t xml:space="preserve"> (Wigman, 1966, 40-41).</w:t>
                    </w:r>
                    <w:r w:rsidRPr="00492D3B">
                      <w:t xml:space="preserve"> </w:t>
                    </w:r>
                  </w:p>
                  <w:p w:rsidR="00000D1A" w:rsidRPr="00492D3B" w:rsidRDefault="00000D1A" w:rsidP="00000D1A">
                    <w:pPr>
                      <w:pStyle w:val="NormalfollowingH3"/>
                    </w:pPr>
                  </w:p>
                  <w:p w:rsidR="00000D1A" w:rsidRPr="00492D3B" w:rsidRDefault="00000D1A" w:rsidP="00000D1A">
                    <w:r w:rsidRPr="00492D3B">
                      <w:t>However, a dance was not yet completed with the discovery of irrational movement. The dance only achieved its final form and stage-readiness in the process of rationally refle</w:t>
                    </w:r>
                    <w:r>
                      <w:t xml:space="preserve">xive </w:t>
                    </w:r>
                    <w:r w:rsidRPr="00492D3B">
                      <w:t>structuring, as</w:t>
                    </w:r>
                    <w:r>
                      <w:t xml:space="preserve"> Wigman indicated in her maxim ‘</w:t>
                    </w:r>
                    <w:r w:rsidRPr="00492D3B">
                      <w:t xml:space="preserve">Without ecstasy, no dance; without form, no </w:t>
                    </w:r>
                    <w:r>
                      <w:t>dance’</w:t>
                    </w:r>
                    <w:r>
                      <w:t xml:space="preserve"> </w:t>
                    </w:r>
                    <w:r>
                      <w:t>(Bach 1933, 19).</w:t>
                    </w:r>
                    <w:r w:rsidRPr="00492D3B">
                      <w:t xml:space="preserve"> For Wigman, only conscious choreographic treatment could transform a dance from merely expressing the individual dancer's personality into an existential expression that could apply to everyone. </w:t>
                    </w:r>
                  </w:p>
                  <w:p w:rsidR="00000D1A" w:rsidRPr="00492D3B" w:rsidRDefault="00000D1A" w:rsidP="00000D1A"/>
                  <w:p w:rsidR="00000D1A" w:rsidRDefault="00000D1A" w:rsidP="00000D1A">
                    <w:r>
                      <w:t>Along with what were known as ‘demonic’</w:t>
                    </w:r>
                    <w:r w:rsidRPr="00492D3B">
                      <w:t xml:space="preserve"> dances in which movements were directed toward the floor and the lower part of the room dominated, Wigman also choreographed feelings of pathos-infused solemnity and dignity that she particularly saw in focusing on death as a transition into another existence. In these dances, bodies and movements primarily thrust upward toward the upper part of the room. </w:t>
                    </w:r>
                    <w:r>
                      <w:t xml:space="preserve">Examples include </w:t>
                    </w:r>
                    <w:proofErr w:type="spellStart"/>
                    <w:r w:rsidRPr="00492D3B">
                      <w:rPr>
                        <w:i/>
                      </w:rPr>
                      <w:t>Zeremonielle</w:t>
                    </w:r>
                    <w:proofErr w:type="spellEnd"/>
                    <w:r w:rsidRPr="00492D3B">
                      <w:rPr>
                        <w:i/>
                      </w:rPr>
                      <w:t xml:space="preserve"> Gestalt</w:t>
                    </w:r>
                    <w:r w:rsidRPr="00492D3B">
                      <w:t xml:space="preserve"> [</w:t>
                    </w:r>
                    <w:r w:rsidRPr="00282FF1">
                      <w:rPr>
                        <w:i/>
                      </w:rPr>
                      <w:t>Ceremonial Form</w:t>
                    </w:r>
                    <w:r w:rsidRPr="00492D3B">
                      <w:t xml:space="preserve">] (1925), </w:t>
                    </w:r>
                    <w:proofErr w:type="spellStart"/>
                    <w:r w:rsidRPr="00492D3B">
                      <w:rPr>
                        <w:i/>
                      </w:rPr>
                      <w:t>Monotonie</w:t>
                    </w:r>
                    <w:proofErr w:type="spellEnd"/>
                    <w:r w:rsidRPr="00492D3B">
                      <w:t xml:space="preserve"> [</w:t>
                    </w:r>
                    <w:r w:rsidRPr="00282FF1">
                      <w:rPr>
                        <w:i/>
                      </w:rPr>
                      <w:t>Monotony</w:t>
                    </w:r>
                    <w:r w:rsidRPr="00492D3B">
                      <w:t xml:space="preserve">] (1926), </w:t>
                    </w:r>
                    <w:proofErr w:type="spellStart"/>
                    <w:r w:rsidRPr="00492D3B">
                      <w:rPr>
                        <w:i/>
                      </w:rPr>
                      <w:t>Feierliche</w:t>
                    </w:r>
                    <w:proofErr w:type="spellEnd"/>
                    <w:r w:rsidRPr="00492D3B">
                      <w:rPr>
                        <w:i/>
                      </w:rPr>
                      <w:t xml:space="preserve"> Gestalt</w:t>
                    </w:r>
                    <w:r w:rsidRPr="00492D3B">
                      <w:t xml:space="preserve"> [</w:t>
                    </w:r>
                    <w:r w:rsidRPr="00282FF1">
                      <w:rPr>
                        <w:i/>
                      </w:rPr>
                      <w:t>Solemn Form</w:t>
                    </w:r>
                    <w:r w:rsidRPr="00492D3B">
                      <w:t xml:space="preserve">] (1928) and </w:t>
                    </w:r>
                    <w:proofErr w:type="spellStart"/>
                    <w:r w:rsidRPr="00492D3B">
                      <w:rPr>
                        <w:i/>
                      </w:rPr>
                      <w:t>Todesruf</w:t>
                    </w:r>
                    <w:proofErr w:type="spellEnd"/>
                    <w:r w:rsidRPr="00492D3B">
                      <w:t xml:space="preserve"> [</w:t>
                    </w:r>
                    <w:r w:rsidRPr="00282FF1">
                      <w:rPr>
                        <w:i/>
                      </w:rPr>
                      <w:t>Call of Death</w:t>
                    </w:r>
                    <w:r w:rsidRPr="00492D3B">
                      <w:t>] (1931)</w:t>
                    </w:r>
                    <w:r>
                      <w:t xml:space="preserve">. In addition to her demonic and her solemn works, Wigman also created </w:t>
                    </w:r>
                    <w:r w:rsidRPr="00492D3B">
                      <w:t xml:space="preserve">light, buoyant dances set to simple melodies or musical themes. Her dance programs and cycles, such as </w:t>
                    </w:r>
                    <w:proofErr w:type="spellStart"/>
                    <w:r w:rsidRPr="00492D3B">
                      <w:rPr>
                        <w:i/>
                      </w:rPr>
                      <w:t>Szenen</w:t>
                    </w:r>
                    <w:proofErr w:type="spellEnd"/>
                    <w:r w:rsidRPr="00492D3B">
                      <w:rPr>
                        <w:i/>
                      </w:rPr>
                      <w:t xml:space="preserve"> </w:t>
                    </w:r>
                    <w:proofErr w:type="spellStart"/>
                    <w:r w:rsidRPr="00492D3B">
                      <w:rPr>
                        <w:i/>
                      </w:rPr>
                      <w:t>aus</w:t>
                    </w:r>
                    <w:proofErr w:type="spellEnd"/>
                    <w:r w:rsidRPr="00492D3B">
                      <w:rPr>
                        <w:i/>
                      </w:rPr>
                      <w:t xml:space="preserve"> </w:t>
                    </w:r>
                    <w:proofErr w:type="spellStart"/>
                    <w:r w:rsidRPr="00492D3B">
                      <w:rPr>
                        <w:i/>
                      </w:rPr>
                      <w:t>einem</w:t>
                    </w:r>
                    <w:proofErr w:type="spellEnd"/>
                    <w:r w:rsidRPr="00492D3B">
                      <w:rPr>
                        <w:i/>
                      </w:rPr>
                      <w:t xml:space="preserve"> </w:t>
                    </w:r>
                    <w:proofErr w:type="spellStart"/>
                    <w:r w:rsidRPr="00492D3B">
                      <w:rPr>
                        <w:i/>
                      </w:rPr>
                      <w:t>Tanzdrama</w:t>
                    </w:r>
                    <w:proofErr w:type="spellEnd"/>
                    <w:r w:rsidRPr="00492D3B">
                      <w:t xml:space="preserve"> [</w:t>
                    </w:r>
                    <w:r w:rsidRPr="00282FF1">
                      <w:rPr>
                        <w:i/>
                      </w:rPr>
                      <w:t>Scenes from a Dance Drama</w:t>
                    </w:r>
                    <w:r w:rsidRPr="00492D3B">
                      <w:t xml:space="preserve">] (1923/24), </w:t>
                    </w:r>
                    <w:r w:rsidRPr="00492D3B">
                      <w:rPr>
                        <w:i/>
                      </w:rPr>
                      <w:t xml:space="preserve">Die </w:t>
                    </w:r>
                    <w:proofErr w:type="spellStart"/>
                    <w:r w:rsidRPr="00492D3B">
                      <w:rPr>
                        <w:i/>
                      </w:rPr>
                      <w:t>Feier</w:t>
                    </w:r>
                    <w:proofErr w:type="spellEnd"/>
                    <w:r w:rsidRPr="00492D3B">
                      <w:t xml:space="preserve"> [</w:t>
                    </w:r>
                    <w:r w:rsidRPr="00282FF1">
                      <w:rPr>
                        <w:i/>
                      </w:rPr>
                      <w:t>Celebration</w:t>
                    </w:r>
                    <w:r w:rsidRPr="00492D3B">
                      <w:t xml:space="preserve">] (1928), or </w:t>
                    </w:r>
                    <w:proofErr w:type="spellStart"/>
                    <w:r w:rsidRPr="00492D3B">
                      <w:rPr>
                        <w:i/>
                      </w:rPr>
                      <w:t>Schwingende</w:t>
                    </w:r>
                    <w:proofErr w:type="spellEnd"/>
                    <w:r w:rsidRPr="00492D3B">
                      <w:rPr>
                        <w:i/>
                      </w:rPr>
                      <w:t xml:space="preserve"> </w:t>
                    </w:r>
                    <w:proofErr w:type="spellStart"/>
                    <w:r w:rsidRPr="00492D3B">
                      <w:rPr>
                        <w:i/>
                      </w:rPr>
                      <w:t>Landschaft</w:t>
                    </w:r>
                    <w:proofErr w:type="spellEnd"/>
                    <w:r w:rsidRPr="00492D3B">
                      <w:t xml:space="preserve"> [</w:t>
                    </w:r>
                    <w:r w:rsidRPr="00282FF1">
                      <w:rPr>
                        <w:i/>
                      </w:rPr>
                      <w:t>Shifting Landscape</w:t>
                    </w:r>
                    <w:r w:rsidRPr="00492D3B">
                      <w:t>] (1929), always included all three types</w:t>
                    </w:r>
                    <w:r>
                      <w:t xml:space="preserve"> of dances. </w:t>
                    </w:r>
                  </w:p>
                  <w:p w:rsidR="00C74FCE" w:rsidRDefault="00C74FCE" w:rsidP="00000D1A"/>
                  <w:p w:rsidR="00C74FCE" w:rsidRDefault="00C74FCE" w:rsidP="00C74FCE">
                    <w:pPr>
                      <w:keepNext/>
                    </w:pPr>
                    <w:r>
                      <w:t xml:space="preserve">File: </w:t>
                    </w:r>
                    <w:r w:rsidRPr="00C74FCE">
                      <w:t>Mary Wigman, Monotony Whirl 1926</w:t>
                    </w:r>
                    <w:r>
                      <w:t>.jpg</w:t>
                    </w:r>
                  </w:p>
                  <w:p w:rsidR="00C74FCE" w:rsidRDefault="00C74FCE" w:rsidP="00C74FCE">
                    <w:pPr>
                      <w:pStyle w:val="Caption"/>
                    </w:pPr>
                    <w:r>
                      <w:t xml:space="preserve">Mary Wigman, Monotony Whirl 1926 </w:t>
                    </w:r>
                    <w:fldSimple w:instr=" SEQ Mary_Wigman,_Monotony_Whirl_1926 \* ARABIC ">
                      <w:r>
                        <w:rPr>
                          <w:noProof/>
                        </w:rPr>
                        <w:t>1</w:t>
                      </w:r>
                    </w:fldSimple>
                  </w:p>
                  <w:p w:rsidR="00C74FCE" w:rsidRPr="00C74FCE" w:rsidRDefault="00C74FCE" w:rsidP="00C74FCE">
                    <w:r w:rsidRPr="00C74FCE">
                      <w:t xml:space="preserve">Source: </w:t>
                    </w:r>
                    <w:r w:rsidRPr="00C74FCE">
                      <w:t xml:space="preserve">Mary Wigman, </w:t>
                    </w:r>
                    <w:r w:rsidRPr="00C74FCE">
                      <w:rPr>
                        <w:i/>
                      </w:rPr>
                      <w:t>Monotony Whirl</w:t>
                    </w:r>
                    <w:r w:rsidRPr="00C74FCE">
                      <w:t>, 1926</w:t>
                    </w:r>
                    <w:r w:rsidRPr="00C74FCE">
                      <w:t xml:space="preserve">. </w:t>
                    </w:r>
                    <w:r w:rsidRPr="00C74FCE">
                      <w:t>Photograph by Charlotte Rudolph, courtesy of the German Dance Archive, Cologne.</w:t>
                    </w:r>
                  </w:p>
                  <w:p w:rsidR="00C74FCE" w:rsidRPr="00C74FCE" w:rsidRDefault="00C74FCE" w:rsidP="00C74FCE">
                    <w:r w:rsidRPr="00C74FCE">
                      <w:t xml:space="preserve">Author noted: copyright permissions are to be obtained from the German Dance Archive, Cologne: http://www.sk-kultur.de/tanz/ email: tanzarchiv@sk-kultur.de, best is to address the archivist in charge Mrs. Garnet </w:t>
                    </w:r>
                    <w:proofErr w:type="spellStart"/>
                    <w:r w:rsidRPr="00C74FCE">
                      <w:t>Schuldt-Hiddemann</w:t>
                    </w:r>
                    <w:proofErr w:type="spellEnd"/>
                    <w:r w:rsidRPr="00C74FCE">
                      <w:t xml:space="preserve">. </w:t>
                    </w:r>
                  </w:p>
                  <w:p w:rsidR="00C74FCE" w:rsidRPr="00C74FCE" w:rsidRDefault="00C74FCE" w:rsidP="00C74FCE">
                    <w:r w:rsidRPr="00C74FCE">
                      <w:t>Cannot find link to the image on this website.</w:t>
                    </w:r>
                  </w:p>
                  <w:p w:rsidR="00000D1A" w:rsidRDefault="00000D1A" w:rsidP="00000D1A"/>
                  <w:p w:rsidR="00000D1A" w:rsidRDefault="00000D1A" w:rsidP="00000D1A">
                    <w:r w:rsidRPr="00492D3B">
                      <w:t xml:space="preserve">Like many avant-garde artists, Mary Wigman </w:t>
                    </w:r>
                    <w:r>
                      <w:t xml:space="preserve">did not concern itself directly with politics. Yet from 1933 to 1936 she was fascinated by Nazi aesthetics, especially by the emphasis on the irrational. During these years her works, especially her group works, conformed to the gender prescriptions and heroic content of Nazi art, </w:t>
                    </w:r>
                    <w:r w:rsidRPr="00492D3B">
                      <w:t xml:space="preserve">particularly </w:t>
                    </w:r>
                    <w:proofErr w:type="spellStart"/>
                    <w:r w:rsidRPr="00492D3B">
                      <w:rPr>
                        <w:i/>
                      </w:rPr>
                      <w:t>Frauentänze</w:t>
                    </w:r>
                    <w:proofErr w:type="spellEnd"/>
                    <w:r w:rsidRPr="00492D3B">
                      <w:t xml:space="preserve"> [</w:t>
                    </w:r>
                    <w:r w:rsidRPr="00014098">
                      <w:rPr>
                        <w:i/>
                      </w:rPr>
                      <w:t>Women's Dances</w:t>
                    </w:r>
                    <w:r w:rsidRPr="00492D3B">
                      <w:t xml:space="preserve">] (1934). However, </w:t>
                    </w:r>
                    <w:r>
                      <w:t xml:space="preserve">her </w:t>
                    </w:r>
                    <w:r w:rsidRPr="00492D3B">
                      <w:t xml:space="preserve">emphasis on individual autonomy and the subjectivity of creative expression </w:t>
                    </w:r>
                    <w:r>
                      <w:t xml:space="preserve">eventually </w:t>
                    </w:r>
                    <w:r w:rsidRPr="00492D3B">
                      <w:t xml:space="preserve">put her at odds with the official dance ideology. </w:t>
                    </w:r>
                    <w:r>
                      <w:t xml:space="preserve">Wigman </w:t>
                    </w:r>
                    <w:r w:rsidRPr="00492D3B">
                      <w:t xml:space="preserve">considered </w:t>
                    </w:r>
                    <w:r w:rsidRPr="00492D3B">
                      <w:t>immigrating</w:t>
                    </w:r>
                    <w:r w:rsidRPr="00492D3B">
                      <w:t xml:space="preserve"> to the United States in 1937, but decided to remain in Germany because</w:t>
                    </w:r>
                    <w:r>
                      <w:t xml:space="preserve"> she felt bound to her homeland. As she wrote about her decision in her diary, ‘</w:t>
                    </w:r>
                    <w:r w:rsidRPr="00492D3B">
                      <w:t>My country, my language, my feelings, my thoughts – my dance</w:t>
                    </w:r>
                    <w:r>
                      <w:t xml:space="preserve">’ </w:t>
                    </w:r>
                    <w:r>
                      <w:lastRenderedPageBreak/>
                      <w:t>(Wigman 1937). After 1937 s</w:t>
                    </w:r>
                    <w:r w:rsidRPr="00492D3B">
                      <w:t xml:space="preserve">he withdrew from working on </w:t>
                    </w:r>
                    <w:r>
                      <w:t xml:space="preserve">group </w:t>
                    </w:r>
                    <w:r w:rsidRPr="00492D3B">
                      <w:t xml:space="preserve">dances and went on extensive </w:t>
                    </w:r>
                    <w:r>
                      <w:t xml:space="preserve">solo tours. </w:t>
                    </w:r>
                    <w:r w:rsidRPr="00492D3B">
                      <w:t>In 1942 she gave her final performance and sold her school in Dresden.</w:t>
                    </w:r>
                    <w:r>
                      <w:t xml:space="preserve"> During these years, as well as after the Second World War, Wigman came to believe </w:t>
                    </w:r>
                    <w:r w:rsidRPr="00492D3B">
                      <w:t xml:space="preserve">that she was not supporting the Nazi system. </w:t>
                    </w:r>
                    <w:r>
                      <w:t xml:space="preserve">Yet historians have seen her accommodation with Nazi aesthetics and the Nazi state in a different light (see citations in Kant, Manning, </w:t>
                    </w:r>
                    <w:proofErr w:type="gramStart"/>
                    <w:r>
                      <w:t>Müller</w:t>
                    </w:r>
                    <w:proofErr w:type="gramEnd"/>
                    <w:r>
                      <w:t xml:space="preserve">). </w:t>
                    </w:r>
                  </w:p>
                  <w:p w:rsidR="00000D1A" w:rsidRDefault="00000D1A" w:rsidP="00000D1A"/>
                  <w:p w:rsidR="00C74FCE" w:rsidRDefault="00C74FCE" w:rsidP="00C74FCE">
                    <w:pPr>
                      <w:keepNext/>
                    </w:pPr>
                    <w:r>
                      <w:t xml:space="preserve">File: </w:t>
                    </w:r>
                    <w:r w:rsidRPr="00C74FCE">
                      <w:t>Mary Wigman Scenes from a Dance Drama 1924</w:t>
                    </w:r>
                    <w:r>
                      <w:t>.jpg</w:t>
                    </w:r>
                  </w:p>
                  <w:p w:rsidR="00C74FCE" w:rsidRDefault="00C74FCE" w:rsidP="00C74FCE">
                    <w:pPr>
                      <w:pStyle w:val="Caption"/>
                    </w:pPr>
                    <w:r>
                      <w:t xml:space="preserve">Mary Wigman Scenes from a Dance Drama </w:t>
                    </w:r>
                    <w:fldSimple w:instr=" SEQ Mary_Wigman_Scenes_from_a_Dance_Drama \* ARABIC ">
                      <w:r>
                        <w:rPr>
                          <w:noProof/>
                        </w:rPr>
                        <w:t>1</w:t>
                      </w:r>
                    </w:fldSimple>
                  </w:p>
                  <w:p w:rsidR="00E64A87" w:rsidRDefault="00C74FCE" w:rsidP="00E64A87">
                    <w:r>
                      <w:t xml:space="preserve">Source: </w:t>
                    </w:r>
                    <w:r w:rsidR="00E64A87">
                      <w:t xml:space="preserve">Mary Wigman Dance Group (from left: </w:t>
                    </w:r>
                    <w:proofErr w:type="spellStart"/>
                    <w:r w:rsidR="00E64A87">
                      <w:t>Guri</w:t>
                    </w:r>
                    <w:proofErr w:type="spellEnd"/>
                    <w:r w:rsidR="00E64A87">
                      <w:t xml:space="preserve"> </w:t>
                    </w:r>
                    <w:proofErr w:type="spellStart"/>
                    <w:r w:rsidR="00E64A87">
                      <w:t>Thorsteinsson</w:t>
                    </w:r>
                    <w:proofErr w:type="spellEnd"/>
                    <w:r w:rsidR="00E64A87">
                      <w:t xml:space="preserve">, Mary Wigman, </w:t>
                    </w:r>
                    <w:proofErr w:type="spellStart"/>
                    <w:r w:rsidR="00E64A87">
                      <w:t>Berthe</w:t>
                    </w:r>
                    <w:proofErr w:type="spellEnd"/>
                    <w:r w:rsidR="00E64A87">
                      <w:t xml:space="preserve"> </w:t>
                    </w:r>
                    <w:proofErr w:type="spellStart"/>
                    <w:r w:rsidR="00E64A87">
                      <w:t>Bartholomé</w:t>
                    </w:r>
                    <w:proofErr w:type="spellEnd"/>
                    <w:r w:rsidR="00E64A87">
                      <w:t xml:space="preserve"> </w:t>
                    </w:r>
                    <w:proofErr w:type="spellStart"/>
                    <w:r w:rsidR="00E64A87">
                      <w:t>Trümpy</w:t>
                    </w:r>
                    <w:proofErr w:type="spellEnd"/>
                    <w:r w:rsidR="00E64A87">
                      <w:t xml:space="preserve">, </w:t>
                    </w:r>
                    <w:proofErr w:type="spellStart"/>
                    <w:r w:rsidR="00E64A87">
                      <w:t>Hanya</w:t>
                    </w:r>
                    <w:proofErr w:type="spellEnd"/>
                    <w:r w:rsidR="00E64A87">
                      <w:t xml:space="preserve"> Holm (kneeling)</w:t>
                    </w:r>
                    <w:r w:rsidR="00E64A87">
                      <w:t>)</w:t>
                    </w:r>
                    <w:r w:rsidR="00E64A87">
                      <w:t xml:space="preserve">, </w:t>
                    </w:r>
                    <w:r w:rsidR="00E64A87">
                      <w:t>Scenes from a Dance Drama, 1924.</w:t>
                    </w:r>
                    <w:r w:rsidR="00E64A87">
                      <w:t xml:space="preserve"> Photograph</w:t>
                    </w:r>
                    <w:r w:rsidR="00E64A87">
                      <w:t xml:space="preserve"> by</w:t>
                    </w:r>
                    <w:r w:rsidR="00E64A87">
                      <w:t xml:space="preserve"> </w:t>
                    </w:r>
                    <w:proofErr w:type="spellStart"/>
                    <w:r w:rsidR="00E64A87">
                      <w:t>d’Ora</w:t>
                    </w:r>
                    <w:proofErr w:type="spellEnd"/>
                    <w:r w:rsidR="00E64A87">
                      <w:t>, courtesy of the German Dance Archive, Cologne</w:t>
                    </w:r>
                    <w:r w:rsidR="00E64A87">
                      <w:t>.</w:t>
                    </w:r>
                  </w:p>
                  <w:p w:rsidR="00E64A87" w:rsidRPr="00C74FCE" w:rsidRDefault="00E64A87" w:rsidP="00E64A87">
                    <w:r>
                      <w:t xml:space="preserve">Author noted: </w:t>
                    </w:r>
                    <w:r w:rsidRPr="00C74FCE">
                      <w:t xml:space="preserve">copyright permissions are to be obtained from the German Dance Archive, Cologne: http://www.sk-kultur.de/tanz/ email: tanzarchiv@sk-kultur.de, best is to address the archivist in charge Mrs. Garnet </w:t>
                    </w:r>
                    <w:proofErr w:type="spellStart"/>
                    <w:r w:rsidRPr="00C74FCE">
                      <w:t>Schuldt-Hiddemann</w:t>
                    </w:r>
                    <w:proofErr w:type="spellEnd"/>
                    <w:r w:rsidRPr="00C74FCE">
                      <w:t xml:space="preserve">. </w:t>
                    </w:r>
                  </w:p>
                  <w:p w:rsidR="00E64A87" w:rsidRPr="00C74FCE" w:rsidRDefault="00E64A87" w:rsidP="00E64A87">
                    <w:r w:rsidRPr="00C74FCE">
                      <w:t>Cannot find link to the image on this website.</w:t>
                    </w:r>
                  </w:p>
                  <w:p w:rsidR="00C74FCE" w:rsidRPr="00C74FCE" w:rsidRDefault="00C74FCE" w:rsidP="00C74FCE"/>
                  <w:p w:rsidR="00000D1A" w:rsidRDefault="00000D1A" w:rsidP="00000D1A">
                    <w:proofErr w:type="spellStart"/>
                    <w:r w:rsidRPr="00492D3B">
                      <w:t>Wigman's</w:t>
                    </w:r>
                    <w:proofErr w:type="spellEnd"/>
                    <w:r w:rsidRPr="00492D3B">
                      <w:t xml:space="preserve"> work fundamentally changed dance as an artistic form in Germany. She was a pioneer who made the creation of modern dance based on natural body movements possible. </w:t>
                    </w:r>
                    <w:r>
                      <w:t>Wigman toured throughout Europe, and made three well-publicized tours of the United States from 1930 to 1933.</w:t>
                    </w:r>
                    <w:r w:rsidRPr="00492D3B">
                      <w:t xml:space="preserve"> </w:t>
                    </w:r>
                    <w:r>
                      <w:t xml:space="preserve">Yet it was her many students who established their own careers, opened dance schools, and founded companies who propagated </w:t>
                    </w:r>
                    <w:r w:rsidRPr="00492D3B">
                      <w:t>the idea of a dance based on the personality of the individual.</w:t>
                    </w:r>
                    <w:r>
                      <w:t xml:space="preserve"> Among the dancers who extended </w:t>
                    </w:r>
                    <w:proofErr w:type="spellStart"/>
                    <w:r>
                      <w:t>Wigman’s</w:t>
                    </w:r>
                    <w:proofErr w:type="spellEnd"/>
                    <w:r>
                      <w:t xml:space="preserve"> influence were Birgit </w:t>
                    </w:r>
                    <w:proofErr w:type="spellStart"/>
                    <w:r>
                      <w:t>Åkesson</w:t>
                    </w:r>
                    <w:proofErr w:type="spellEnd"/>
                    <w:r>
                      <w:t xml:space="preserve"> in Sweden, </w:t>
                    </w:r>
                    <w:proofErr w:type="spellStart"/>
                    <w:r>
                      <w:t>Erina</w:t>
                    </w:r>
                    <w:proofErr w:type="spellEnd"/>
                    <w:r>
                      <w:t xml:space="preserve"> Brady in Ireland, Jacqueline Robinson in France, Ruth </w:t>
                    </w:r>
                    <w:proofErr w:type="spellStart"/>
                    <w:r>
                      <w:t>Abramovitsch</w:t>
                    </w:r>
                    <w:proofErr w:type="spellEnd"/>
                    <w:r>
                      <w:t xml:space="preserve"> in Canada, </w:t>
                    </w:r>
                    <w:proofErr w:type="spellStart"/>
                    <w:r>
                      <w:t>Hanya</w:t>
                    </w:r>
                    <w:proofErr w:type="spellEnd"/>
                    <w:r>
                      <w:t xml:space="preserve"> Holm in the United States, Renate </w:t>
                    </w:r>
                    <w:proofErr w:type="spellStart"/>
                    <w:r>
                      <w:t>Schottelius</w:t>
                    </w:r>
                    <w:proofErr w:type="spellEnd"/>
                    <w:r>
                      <w:t xml:space="preserve"> in Argentina, Gertrude Bodenwieser in Australia, and </w:t>
                    </w:r>
                    <w:proofErr w:type="spellStart"/>
                    <w:r>
                      <w:t>Eguchi</w:t>
                    </w:r>
                    <w:proofErr w:type="spellEnd"/>
                    <w:r>
                      <w:t xml:space="preserve"> Takaya and </w:t>
                    </w:r>
                    <w:proofErr w:type="spellStart"/>
                    <w:r>
                      <w:t>Kuni</w:t>
                    </w:r>
                    <w:proofErr w:type="spellEnd"/>
                    <w:r>
                      <w:t xml:space="preserve"> Masami in Japan.</w:t>
                    </w:r>
                    <w:r w:rsidR="00E64A87">
                      <w:t xml:space="preserve"> </w:t>
                    </w:r>
                  </w:p>
                  <w:p w:rsidR="00000D1A" w:rsidRPr="00492D3B" w:rsidRDefault="00000D1A" w:rsidP="00000D1A"/>
                  <w:p w:rsidR="00000D1A" w:rsidRDefault="00000D1A" w:rsidP="00000D1A">
                    <w:r>
                      <w:t xml:space="preserve">In the 1950s, </w:t>
                    </w:r>
                    <w:r w:rsidRPr="00492D3B">
                      <w:t>Mary Wigman no longer had a strong influence on the artistic development of dance in Germany</w:t>
                    </w:r>
                    <w:r>
                      <w:t>, g</w:t>
                    </w:r>
                    <w:r w:rsidRPr="00492D3B">
                      <w:t>iven the dominance of classical dance at the time</w:t>
                    </w:r>
                    <w:r>
                      <w:t xml:space="preserve">. </w:t>
                    </w:r>
                    <w:r w:rsidRPr="00492D3B">
                      <w:t xml:space="preserve">It was only in the 1960s that young dancers </w:t>
                    </w:r>
                    <w:r>
                      <w:t xml:space="preserve">reengaged with the </w:t>
                    </w:r>
                    <w:r w:rsidRPr="00492D3B">
                      <w:t xml:space="preserve">individualist conception of </w:t>
                    </w:r>
                    <w:proofErr w:type="spellStart"/>
                    <w:r>
                      <w:t>Ausdruckstanz</w:t>
                    </w:r>
                    <w:proofErr w:type="spellEnd"/>
                    <w:r>
                      <w:t xml:space="preserve">. </w:t>
                    </w:r>
                    <w:r w:rsidRPr="00492D3B">
                      <w:t xml:space="preserve">Above all, Mary </w:t>
                    </w:r>
                    <w:proofErr w:type="spellStart"/>
                    <w:r w:rsidRPr="00492D3B">
                      <w:t>Wigman's</w:t>
                    </w:r>
                    <w:proofErr w:type="spellEnd"/>
                    <w:r w:rsidRPr="00492D3B">
                      <w:t xml:space="preserve"> studio in Berlin produced Gerhard </w:t>
                    </w:r>
                    <w:proofErr w:type="spellStart"/>
                    <w:r w:rsidRPr="00492D3B">
                      <w:t>Bohner</w:t>
                    </w:r>
                    <w:proofErr w:type="spellEnd"/>
                    <w:r w:rsidRPr="00492D3B">
                      <w:t xml:space="preserve"> and Susanne </w:t>
                    </w:r>
                    <w:proofErr w:type="spellStart"/>
                    <w:r w:rsidRPr="00492D3B">
                      <w:t>Linke</w:t>
                    </w:r>
                    <w:proofErr w:type="spellEnd"/>
                    <w:r w:rsidRPr="00492D3B">
                      <w:t xml:space="preserve">, who, along with Pina Bausch, Johann </w:t>
                    </w:r>
                    <w:proofErr w:type="spellStart"/>
                    <w:r w:rsidRPr="00492D3B">
                      <w:t>Kresnik</w:t>
                    </w:r>
                    <w:proofErr w:type="spellEnd"/>
                    <w:r w:rsidRPr="00492D3B">
                      <w:t xml:space="preserve">, and </w:t>
                    </w:r>
                    <w:proofErr w:type="spellStart"/>
                    <w:r w:rsidRPr="00492D3B">
                      <w:t>Reinhild</w:t>
                    </w:r>
                    <w:proofErr w:type="spellEnd"/>
                    <w:r w:rsidRPr="00492D3B">
                      <w:t xml:space="preserve"> Hoffmann, were among the founders of German </w:t>
                    </w:r>
                    <w:proofErr w:type="spellStart"/>
                    <w:r w:rsidRPr="00492D3B">
                      <w:rPr>
                        <w:i/>
                      </w:rPr>
                      <w:t>Tanztheater</w:t>
                    </w:r>
                    <w:proofErr w:type="spellEnd"/>
                    <w:r w:rsidRPr="00492D3B">
                      <w:t>.</w:t>
                    </w:r>
                  </w:p>
                  <w:p w:rsidR="00000D1A" w:rsidRDefault="00000D1A" w:rsidP="00000D1A"/>
                  <w:p w:rsidR="00000D1A" w:rsidRPr="00A702C4" w:rsidRDefault="00000D1A" w:rsidP="008C5DE8">
                    <w:pPr>
                      <w:pStyle w:val="Heading1"/>
                    </w:pPr>
                    <w:r>
                      <w:t xml:space="preserve">Selected </w:t>
                    </w:r>
                    <w:r w:rsidRPr="00492D3B">
                      <w:t>Work</w:t>
                    </w:r>
                    <w:r>
                      <w:t>s</w:t>
                    </w:r>
                  </w:p>
                  <w:p w:rsidR="00000D1A" w:rsidRDefault="00000D1A" w:rsidP="00000D1A">
                    <w:proofErr w:type="spellStart"/>
                    <w:r w:rsidRPr="00606D44">
                      <w:rPr>
                        <w:i/>
                      </w:rPr>
                      <w:t>Hexentanz</w:t>
                    </w:r>
                    <w:proofErr w:type="spellEnd"/>
                    <w:r w:rsidRPr="00606D44">
                      <w:rPr>
                        <w:i/>
                      </w:rPr>
                      <w:t xml:space="preserve"> </w:t>
                    </w:r>
                    <w:r>
                      <w:t>(</w:t>
                    </w:r>
                    <w:r w:rsidRPr="00606D44">
                      <w:rPr>
                        <w:i/>
                      </w:rPr>
                      <w:t>Witch Dance</w:t>
                    </w:r>
                    <w:r>
                      <w:rPr>
                        <w:i/>
                      </w:rPr>
                      <w:t xml:space="preserve">, </w:t>
                    </w:r>
                    <w:r>
                      <w:t>1914)</w:t>
                    </w:r>
                  </w:p>
                  <w:p w:rsidR="00000D1A" w:rsidRPr="00BF693D" w:rsidRDefault="00000D1A" w:rsidP="00000D1A">
                    <w:pPr>
                      <w:rPr>
                        <w:lang w:val="de-DE"/>
                      </w:rPr>
                    </w:pPr>
                    <w:r w:rsidRPr="00BF693D">
                      <w:rPr>
                        <w:i/>
                        <w:lang w:val="de-DE"/>
                      </w:rPr>
                      <w:t>Ekstatische Tänze</w:t>
                    </w:r>
                    <w:r w:rsidRPr="00BF693D">
                      <w:rPr>
                        <w:lang w:val="de-DE"/>
                      </w:rPr>
                      <w:t xml:space="preserve"> (</w:t>
                    </w:r>
                    <w:r w:rsidRPr="00014098">
                      <w:rPr>
                        <w:i/>
                        <w:lang w:val="de-DE"/>
                      </w:rPr>
                      <w:t>Ecstatic Dances</w:t>
                    </w:r>
                    <w:r w:rsidRPr="00BF693D">
                      <w:rPr>
                        <w:lang w:val="de-DE"/>
                      </w:rPr>
                      <w:t xml:space="preserve">, 1919) </w:t>
                    </w:r>
                  </w:p>
                  <w:p w:rsidR="00000D1A" w:rsidRPr="00BF693D" w:rsidRDefault="00000D1A" w:rsidP="00000D1A">
                    <w:pPr>
                      <w:rPr>
                        <w:lang w:val="de-DE"/>
                      </w:rPr>
                    </w:pPr>
                    <w:r w:rsidRPr="00BF693D">
                      <w:rPr>
                        <w:i/>
                        <w:lang w:val="de-DE"/>
                      </w:rPr>
                      <w:t>Die sieben Tänze des Lebens</w:t>
                    </w:r>
                    <w:r w:rsidRPr="00BF693D">
                      <w:rPr>
                        <w:lang w:val="de-DE"/>
                      </w:rPr>
                      <w:t xml:space="preserve"> (</w:t>
                    </w:r>
                    <w:r w:rsidRPr="00014098">
                      <w:rPr>
                        <w:i/>
                        <w:lang w:val="de-DE"/>
                      </w:rPr>
                      <w:t>Seven Dances of Life</w:t>
                    </w:r>
                    <w:r w:rsidRPr="00BF693D">
                      <w:rPr>
                        <w:lang w:val="de-DE"/>
                      </w:rPr>
                      <w:t xml:space="preserve">, 1921) </w:t>
                    </w:r>
                  </w:p>
                  <w:p w:rsidR="00000D1A" w:rsidRPr="00BF693D" w:rsidRDefault="00000D1A" w:rsidP="00000D1A">
                    <w:pPr>
                      <w:rPr>
                        <w:lang w:val="de-DE"/>
                      </w:rPr>
                    </w:pPr>
                    <w:r w:rsidRPr="00BF693D">
                      <w:rPr>
                        <w:i/>
                        <w:lang w:val="de-DE"/>
                      </w:rPr>
                      <w:t>Szenen aus einem Tanzdrama</w:t>
                    </w:r>
                    <w:r w:rsidRPr="00BF693D">
                      <w:rPr>
                        <w:lang w:val="de-DE"/>
                      </w:rPr>
                      <w:t xml:space="preserve"> (</w:t>
                    </w:r>
                    <w:r w:rsidRPr="00014098">
                      <w:rPr>
                        <w:i/>
                        <w:lang w:val="de-DE"/>
                      </w:rPr>
                      <w:t>Scenes from a Dance Drama</w:t>
                    </w:r>
                    <w:r w:rsidRPr="00BF693D">
                      <w:rPr>
                        <w:lang w:val="de-DE"/>
                      </w:rPr>
                      <w:t>, 1923/24)</w:t>
                    </w:r>
                  </w:p>
                  <w:p w:rsidR="00000D1A" w:rsidRPr="00BF693D" w:rsidRDefault="00000D1A" w:rsidP="00000D1A">
                    <w:pPr>
                      <w:rPr>
                        <w:lang w:val="de-DE"/>
                      </w:rPr>
                    </w:pPr>
                    <w:r w:rsidRPr="00BF693D">
                      <w:rPr>
                        <w:i/>
                        <w:lang w:val="de-DE"/>
                      </w:rPr>
                      <w:t>Das Tanzmärchen</w:t>
                    </w:r>
                    <w:r w:rsidRPr="00BF693D">
                      <w:rPr>
                        <w:lang w:val="de-DE"/>
                      </w:rPr>
                      <w:t xml:space="preserve"> (</w:t>
                    </w:r>
                    <w:r w:rsidRPr="00014098">
                      <w:rPr>
                        <w:i/>
                        <w:lang w:val="de-DE"/>
                      </w:rPr>
                      <w:t>Dance Fairy Tale</w:t>
                    </w:r>
                    <w:r w:rsidRPr="00BF693D">
                      <w:rPr>
                        <w:lang w:val="de-DE"/>
                      </w:rPr>
                      <w:t>, 1925)</w:t>
                    </w:r>
                  </w:p>
                  <w:p w:rsidR="00000D1A" w:rsidRPr="00BF693D" w:rsidRDefault="00000D1A" w:rsidP="00000D1A">
                    <w:pPr>
                      <w:rPr>
                        <w:lang w:val="de-DE"/>
                      </w:rPr>
                    </w:pPr>
                    <w:r w:rsidRPr="00BF693D">
                      <w:rPr>
                        <w:i/>
                        <w:lang w:val="de-DE"/>
                      </w:rPr>
                      <w:t>Hexentanz</w:t>
                    </w:r>
                    <w:r w:rsidRPr="00BF693D">
                      <w:rPr>
                        <w:lang w:val="de-DE"/>
                      </w:rPr>
                      <w:t xml:space="preserve"> (</w:t>
                    </w:r>
                    <w:r w:rsidRPr="00BF693D">
                      <w:rPr>
                        <w:i/>
                        <w:lang w:val="de-DE"/>
                      </w:rPr>
                      <w:t>Witch Dance,</w:t>
                    </w:r>
                    <w:r w:rsidRPr="00BF693D">
                      <w:rPr>
                        <w:lang w:val="de-DE"/>
                      </w:rPr>
                      <w:t>1926)</w:t>
                    </w:r>
                  </w:p>
                  <w:p w:rsidR="00000D1A" w:rsidRPr="00BF693D" w:rsidRDefault="00000D1A" w:rsidP="00000D1A">
                    <w:pPr>
                      <w:rPr>
                        <w:lang w:val="de-DE"/>
                      </w:rPr>
                    </w:pPr>
                    <w:r w:rsidRPr="00BF693D">
                      <w:rPr>
                        <w:i/>
                        <w:lang w:val="de-DE"/>
                      </w:rPr>
                      <w:t>Zeremonielle Gestalt</w:t>
                    </w:r>
                    <w:r w:rsidRPr="00BF693D">
                      <w:rPr>
                        <w:lang w:val="de-DE"/>
                      </w:rPr>
                      <w:t xml:space="preserve"> (</w:t>
                    </w:r>
                    <w:r w:rsidRPr="00014098">
                      <w:rPr>
                        <w:i/>
                        <w:lang w:val="de-DE"/>
                      </w:rPr>
                      <w:t>Ceremonial Form</w:t>
                    </w:r>
                    <w:r w:rsidRPr="00BF693D">
                      <w:rPr>
                        <w:lang w:val="de-DE"/>
                      </w:rPr>
                      <w:t>, 1925)</w:t>
                    </w:r>
                  </w:p>
                  <w:p w:rsidR="00000D1A" w:rsidRDefault="00000D1A" w:rsidP="00000D1A">
                    <w:proofErr w:type="spellStart"/>
                    <w:r w:rsidRPr="00492D3B">
                      <w:rPr>
                        <w:i/>
                      </w:rPr>
                      <w:t>Monotonie</w:t>
                    </w:r>
                    <w:proofErr w:type="spellEnd"/>
                    <w:r>
                      <w:t xml:space="preserve"> (</w:t>
                    </w:r>
                    <w:r w:rsidRPr="00014098">
                      <w:rPr>
                        <w:i/>
                      </w:rPr>
                      <w:t>Monotony Whirl</w:t>
                    </w:r>
                    <w:r>
                      <w:t>, 1926)</w:t>
                    </w:r>
                  </w:p>
                  <w:p w:rsidR="00000D1A" w:rsidRDefault="00000D1A" w:rsidP="00000D1A">
                    <w:proofErr w:type="spellStart"/>
                    <w:r w:rsidRPr="009A3699">
                      <w:rPr>
                        <w:i/>
                      </w:rPr>
                      <w:t>Totentanz</w:t>
                    </w:r>
                    <w:proofErr w:type="spellEnd"/>
                    <w:r>
                      <w:t xml:space="preserve"> (</w:t>
                    </w:r>
                    <w:r w:rsidRPr="00014098">
                      <w:rPr>
                        <w:i/>
                      </w:rPr>
                      <w:t>Dance of Death</w:t>
                    </w:r>
                    <w:r>
                      <w:t xml:space="preserve">, 1926) </w:t>
                    </w:r>
                  </w:p>
                  <w:p w:rsidR="00000D1A" w:rsidRPr="00BF693D" w:rsidRDefault="00000D1A" w:rsidP="00000D1A">
                    <w:pPr>
                      <w:rPr>
                        <w:lang w:val="de-DE"/>
                      </w:rPr>
                    </w:pPr>
                    <w:r w:rsidRPr="00BF693D">
                      <w:rPr>
                        <w:i/>
                        <w:lang w:val="de-DE"/>
                      </w:rPr>
                      <w:t>Die Feier</w:t>
                    </w:r>
                    <w:r w:rsidRPr="00BF693D">
                      <w:rPr>
                        <w:lang w:val="de-DE"/>
                      </w:rPr>
                      <w:t xml:space="preserve"> (</w:t>
                    </w:r>
                    <w:r w:rsidRPr="00014098">
                      <w:rPr>
                        <w:i/>
                        <w:lang w:val="de-DE"/>
                      </w:rPr>
                      <w:t>Celebration</w:t>
                    </w:r>
                    <w:r w:rsidRPr="00BF693D">
                      <w:rPr>
                        <w:lang w:val="de-DE"/>
                      </w:rPr>
                      <w:t>, 1928)</w:t>
                    </w:r>
                  </w:p>
                  <w:p w:rsidR="00000D1A" w:rsidRPr="00BF693D" w:rsidRDefault="00000D1A" w:rsidP="00000D1A">
                    <w:pPr>
                      <w:rPr>
                        <w:lang w:val="de-DE"/>
                      </w:rPr>
                    </w:pPr>
                    <w:r w:rsidRPr="00BF693D">
                      <w:rPr>
                        <w:i/>
                        <w:lang w:val="de-DE"/>
                      </w:rPr>
                      <w:t>Feierliche Gestalt</w:t>
                    </w:r>
                    <w:r w:rsidRPr="00BF693D">
                      <w:rPr>
                        <w:lang w:val="de-DE"/>
                      </w:rPr>
                      <w:t xml:space="preserve"> (</w:t>
                    </w:r>
                    <w:r w:rsidRPr="00014098">
                      <w:rPr>
                        <w:i/>
                        <w:lang w:val="de-DE"/>
                      </w:rPr>
                      <w:t>Solemn Form</w:t>
                    </w:r>
                    <w:r w:rsidRPr="00BF693D">
                      <w:rPr>
                        <w:lang w:val="de-DE"/>
                      </w:rPr>
                      <w:t xml:space="preserve">, 1928) </w:t>
                    </w:r>
                  </w:p>
                  <w:p w:rsidR="00000D1A" w:rsidRDefault="00000D1A" w:rsidP="00000D1A">
                    <w:proofErr w:type="spellStart"/>
                    <w:r w:rsidRPr="00492D3B">
                      <w:rPr>
                        <w:i/>
                      </w:rPr>
                      <w:t>Schwingende</w:t>
                    </w:r>
                    <w:proofErr w:type="spellEnd"/>
                    <w:r w:rsidRPr="00492D3B">
                      <w:rPr>
                        <w:i/>
                      </w:rPr>
                      <w:t xml:space="preserve"> </w:t>
                    </w:r>
                    <w:proofErr w:type="spellStart"/>
                    <w:r w:rsidRPr="00492D3B">
                      <w:rPr>
                        <w:i/>
                      </w:rPr>
                      <w:t>Landschaft</w:t>
                    </w:r>
                    <w:proofErr w:type="spellEnd"/>
                    <w:r>
                      <w:t xml:space="preserve"> (</w:t>
                    </w:r>
                    <w:r w:rsidRPr="00014098">
                      <w:rPr>
                        <w:i/>
                      </w:rPr>
                      <w:t>Shifting Landscape</w:t>
                    </w:r>
                    <w:r>
                      <w:t xml:space="preserve">, </w:t>
                    </w:r>
                    <w:r w:rsidRPr="00492D3B">
                      <w:t>1929)</w:t>
                    </w:r>
                  </w:p>
                  <w:p w:rsidR="00000D1A" w:rsidRDefault="00000D1A" w:rsidP="00000D1A">
                    <w:proofErr w:type="spellStart"/>
                    <w:r w:rsidRPr="009A3699">
                      <w:rPr>
                        <w:i/>
                      </w:rPr>
                      <w:t>Totenmal</w:t>
                    </w:r>
                    <w:proofErr w:type="spellEnd"/>
                    <w:r>
                      <w:t xml:space="preserve"> (</w:t>
                    </w:r>
                    <w:r w:rsidRPr="00014098">
                      <w:rPr>
                        <w:i/>
                      </w:rPr>
                      <w:t>Call of the Dead</w:t>
                    </w:r>
                    <w:r>
                      <w:t>, 1930)</w:t>
                    </w:r>
                  </w:p>
                  <w:p w:rsidR="00000D1A" w:rsidRPr="009A3699" w:rsidRDefault="00000D1A" w:rsidP="00000D1A">
                    <w:proofErr w:type="spellStart"/>
                    <w:r>
                      <w:rPr>
                        <w:i/>
                      </w:rPr>
                      <w:t>Opfer</w:t>
                    </w:r>
                    <w:proofErr w:type="spellEnd"/>
                    <w:r>
                      <w:rPr>
                        <w:i/>
                      </w:rPr>
                      <w:t xml:space="preserve"> </w:t>
                    </w:r>
                    <w:r>
                      <w:t>(</w:t>
                    </w:r>
                    <w:r w:rsidRPr="00014098">
                      <w:rPr>
                        <w:i/>
                      </w:rPr>
                      <w:t>Sacrifice</w:t>
                    </w:r>
                    <w:r>
                      <w:t>, 1931)</w:t>
                    </w:r>
                  </w:p>
                  <w:p w:rsidR="00000D1A" w:rsidRDefault="00000D1A" w:rsidP="00000D1A">
                    <w:proofErr w:type="spellStart"/>
                    <w:r w:rsidRPr="00492D3B">
                      <w:rPr>
                        <w:i/>
                      </w:rPr>
                      <w:t>Todesruf</w:t>
                    </w:r>
                    <w:proofErr w:type="spellEnd"/>
                    <w:r>
                      <w:t xml:space="preserve"> (</w:t>
                    </w:r>
                    <w:r w:rsidRPr="00014098">
                      <w:rPr>
                        <w:i/>
                      </w:rPr>
                      <w:t>Call of Death</w:t>
                    </w:r>
                    <w:r>
                      <w:t xml:space="preserve">, part of </w:t>
                    </w:r>
                    <w:proofErr w:type="spellStart"/>
                    <w:r w:rsidRPr="009A3699">
                      <w:rPr>
                        <w:i/>
                      </w:rPr>
                      <w:t>Opfer</w:t>
                    </w:r>
                    <w:proofErr w:type="spellEnd"/>
                    <w:r>
                      <w:rPr>
                        <w:i/>
                      </w:rPr>
                      <w:t>,</w:t>
                    </w:r>
                    <w:r w:rsidRPr="009A3699">
                      <w:rPr>
                        <w:i/>
                      </w:rPr>
                      <w:t xml:space="preserve"> </w:t>
                    </w:r>
                    <w:r w:rsidRPr="00492D3B">
                      <w:t>1931)</w:t>
                    </w:r>
                  </w:p>
                  <w:p w:rsidR="00000D1A" w:rsidRDefault="00000D1A" w:rsidP="00000D1A">
                    <w:proofErr w:type="spellStart"/>
                    <w:r w:rsidRPr="00492D3B">
                      <w:rPr>
                        <w:i/>
                      </w:rPr>
                      <w:lastRenderedPageBreak/>
                      <w:t>Frauentänze</w:t>
                    </w:r>
                    <w:proofErr w:type="spellEnd"/>
                    <w:r>
                      <w:t xml:space="preserve"> (</w:t>
                    </w:r>
                    <w:r w:rsidRPr="00014098">
                      <w:rPr>
                        <w:i/>
                      </w:rPr>
                      <w:t>Women's Dances</w:t>
                    </w:r>
                    <w:r>
                      <w:t xml:space="preserve">, </w:t>
                    </w:r>
                    <w:r w:rsidRPr="00492D3B">
                      <w:t>1934)</w:t>
                    </w:r>
                  </w:p>
                  <w:p w:rsidR="00000D1A" w:rsidRDefault="00000D1A" w:rsidP="00000D1A">
                    <w:proofErr w:type="spellStart"/>
                    <w:r w:rsidRPr="009A3699">
                      <w:rPr>
                        <w:i/>
                      </w:rPr>
                      <w:t>Tanzgesänge</w:t>
                    </w:r>
                    <w:proofErr w:type="spellEnd"/>
                    <w:r>
                      <w:t xml:space="preserve"> (</w:t>
                    </w:r>
                    <w:proofErr w:type="spellStart"/>
                    <w:r w:rsidRPr="00014098">
                      <w:rPr>
                        <w:i/>
                      </w:rPr>
                      <w:t>Hymnic</w:t>
                    </w:r>
                    <w:proofErr w:type="spellEnd"/>
                    <w:r w:rsidRPr="00014098">
                      <w:rPr>
                        <w:i/>
                      </w:rPr>
                      <w:t xml:space="preserve"> Dances</w:t>
                    </w:r>
                    <w:r>
                      <w:t>, 1935)</w:t>
                    </w:r>
                  </w:p>
                  <w:p w:rsidR="00000D1A" w:rsidRDefault="00000D1A" w:rsidP="00000D1A">
                    <w:proofErr w:type="spellStart"/>
                    <w:r w:rsidRPr="009A3699">
                      <w:rPr>
                        <w:i/>
                      </w:rPr>
                      <w:t>Herbstliche</w:t>
                    </w:r>
                    <w:proofErr w:type="spellEnd"/>
                    <w:r w:rsidRPr="00196BF0">
                      <w:rPr>
                        <w:i/>
                        <w:color w:val="FF0000"/>
                      </w:rPr>
                      <w:t xml:space="preserve"> </w:t>
                    </w:r>
                    <w:proofErr w:type="spellStart"/>
                    <w:r w:rsidRPr="009A3699">
                      <w:rPr>
                        <w:i/>
                      </w:rPr>
                      <w:t>Tänze</w:t>
                    </w:r>
                    <w:proofErr w:type="spellEnd"/>
                    <w:r>
                      <w:t xml:space="preserve"> (</w:t>
                    </w:r>
                    <w:r w:rsidRPr="00014098">
                      <w:rPr>
                        <w:i/>
                      </w:rPr>
                      <w:t>Autumnal Dances</w:t>
                    </w:r>
                    <w:r>
                      <w:t xml:space="preserve">, 1937) </w:t>
                    </w:r>
                  </w:p>
                  <w:p w:rsidR="00000D1A" w:rsidRDefault="00000D1A" w:rsidP="00000D1A">
                    <w:proofErr w:type="spellStart"/>
                    <w:r w:rsidRPr="009A3699">
                      <w:rPr>
                        <w:i/>
                      </w:rPr>
                      <w:t>Abschied</w:t>
                    </w:r>
                    <w:proofErr w:type="spellEnd"/>
                    <w:r w:rsidRPr="009A3699">
                      <w:rPr>
                        <w:i/>
                      </w:rPr>
                      <w:t xml:space="preserve"> und Dank</w:t>
                    </w:r>
                    <w:r>
                      <w:t xml:space="preserve"> (</w:t>
                    </w:r>
                    <w:r w:rsidRPr="00014098">
                      <w:rPr>
                        <w:i/>
                      </w:rPr>
                      <w:t>Farewell and Thanksgiving</w:t>
                    </w:r>
                    <w:r>
                      <w:t xml:space="preserve">, 1942) </w:t>
                    </w:r>
                  </w:p>
                  <w:p w:rsidR="00000D1A" w:rsidRDefault="00000D1A" w:rsidP="00000D1A">
                    <w:r w:rsidRPr="009A3699">
                      <w:rPr>
                        <w:i/>
                      </w:rPr>
                      <w:t xml:space="preserve">Le </w:t>
                    </w:r>
                    <w:proofErr w:type="spellStart"/>
                    <w:r w:rsidRPr="009A3699">
                      <w:rPr>
                        <w:i/>
                      </w:rPr>
                      <w:t>Sacre</w:t>
                    </w:r>
                    <w:proofErr w:type="spellEnd"/>
                    <w:r w:rsidRPr="009A3699">
                      <w:rPr>
                        <w:i/>
                      </w:rPr>
                      <w:t xml:space="preserve"> du </w:t>
                    </w:r>
                    <w:proofErr w:type="spellStart"/>
                    <w:r w:rsidRPr="009A3699">
                      <w:rPr>
                        <w:i/>
                      </w:rPr>
                      <w:t>Printemps</w:t>
                    </w:r>
                    <w:proofErr w:type="spellEnd"/>
                    <w:r>
                      <w:t xml:space="preserve"> (</w:t>
                    </w:r>
                    <w:r w:rsidRPr="00014098">
                      <w:rPr>
                        <w:i/>
                      </w:rPr>
                      <w:t>The Rite of Spring</w:t>
                    </w:r>
                    <w:r>
                      <w:t xml:space="preserve">, 1957) </w:t>
                    </w:r>
                  </w:p>
                  <w:p w:rsidR="00000D1A" w:rsidRDefault="00000D1A" w:rsidP="00000D1A">
                    <w:pPr>
                      <w:rPr>
                        <w:b/>
                      </w:rPr>
                    </w:pPr>
                  </w:p>
                  <w:p w:rsidR="00000D1A" w:rsidRPr="00A702C4" w:rsidRDefault="00000D1A" w:rsidP="008C5DE8">
                    <w:pPr>
                      <w:pStyle w:val="Heading2"/>
                      <w:outlineLvl w:val="1"/>
                    </w:pPr>
                    <w:r>
                      <w:t xml:space="preserve">Writings </w:t>
                    </w:r>
                  </w:p>
                  <w:p w:rsidR="00000D1A" w:rsidRDefault="00000D1A" w:rsidP="00000D1A">
                    <w:r>
                      <w:t>(1973)</w:t>
                    </w:r>
                    <w:r w:rsidRPr="00492D3B">
                      <w:t xml:space="preserve"> </w:t>
                    </w:r>
                    <w:r w:rsidRPr="00492D3B">
                      <w:rPr>
                        <w:i/>
                      </w:rPr>
                      <w:t>The Mary Wigman Book</w:t>
                    </w:r>
                    <w:r>
                      <w:rPr>
                        <w:i/>
                      </w:rPr>
                      <w:t xml:space="preserve"> </w:t>
                    </w:r>
                    <w:r>
                      <w:t xml:space="preserve">(ed. </w:t>
                    </w:r>
                    <w:proofErr w:type="spellStart"/>
                    <w:r w:rsidRPr="00492D3B">
                      <w:t>Sorell</w:t>
                    </w:r>
                    <w:proofErr w:type="spellEnd"/>
                    <w:r w:rsidRPr="00492D3B">
                      <w:t>, W</w:t>
                    </w:r>
                    <w:r>
                      <w:t>.)</w:t>
                    </w:r>
                  </w:p>
                  <w:p w:rsidR="00000D1A" w:rsidRDefault="00000D1A" w:rsidP="00000D1A">
                    <w:r>
                      <w:t xml:space="preserve">(1931) ‘Composition in Pure Movement,’ </w:t>
                    </w:r>
                    <w:r w:rsidRPr="006C015A">
                      <w:rPr>
                        <w:i/>
                      </w:rPr>
                      <w:t>Modern Music</w:t>
                    </w:r>
                    <w:r>
                      <w:t xml:space="preserve"> 8 (2): 20-22.</w:t>
                    </w:r>
                  </w:p>
                  <w:p w:rsidR="00000D1A" w:rsidRDefault="00000D1A" w:rsidP="00000D1A">
                    <w:r>
                      <w:t>(1933) ‘The Philosophy of Modern Dance,</w:t>
                    </w:r>
                    <w:r w:rsidR="00E64A87">
                      <w:t>’</w:t>
                    </w:r>
                    <w:r>
                      <w:t xml:space="preserve"> </w:t>
                    </w:r>
                    <w:r w:rsidRPr="003927B0">
                      <w:rPr>
                        <w:i/>
                      </w:rPr>
                      <w:t>Europa</w:t>
                    </w:r>
                    <w:r>
                      <w:t xml:space="preserve"> 1 (1).</w:t>
                    </w:r>
                  </w:p>
                  <w:p w:rsidR="00000D1A" w:rsidRDefault="00000D1A" w:rsidP="00000D1A">
                    <w:r>
                      <w:t xml:space="preserve">(1935) ‘The New German Dance,’ in </w:t>
                    </w:r>
                    <w:r w:rsidRPr="003927B0">
                      <w:rPr>
                        <w:i/>
                      </w:rPr>
                      <w:t>Modern Dance</w:t>
                    </w:r>
                    <w:r>
                      <w:t xml:space="preserve">, ed. M. Armitage, New York: </w:t>
                    </w:r>
                  </w:p>
                  <w:p w:rsidR="00000D1A" w:rsidRPr="00BF693D" w:rsidRDefault="00000D1A" w:rsidP="00000D1A">
                    <w:pPr>
                      <w:rPr>
                        <w:lang w:val="de-DE"/>
                      </w:rPr>
                    </w:pPr>
                    <w:r w:rsidRPr="00BF693D">
                      <w:rPr>
                        <w:lang w:val="de-DE"/>
                      </w:rPr>
                      <w:t xml:space="preserve">E. Weyhe. </w:t>
                    </w:r>
                  </w:p>
                  <w:p w:rsidR="00000D1A" w:rsidRPr="00BF693D" w:rsidRDefault="00000D1A" w:rsidP="00000D1A">
                    <w:pPr>
                      <w:rPr>
                        <w:lang w:val="de-DE"/>
                      </w:rPr>
                    </w:pPr>
                    <w:r w:rsidRPr="00BF693D">
                      <w:rPr>
                        <w:lang w:val="de-DE"/>
                      </w:rPr>
                      <w:t xml:space="preserve">(1935) </w:t>
                    </w:r>
                    <w:r w:rsidRPr="00BF693D">
                      <w:rPr>
                        <w:i/>
                        <w:lang w:val="de-DE"/>
                      </w:rPr>
                      <w:t>Deutsche Tanzkunst</w:t>
                    </w:r>
                    <w:r w:rsidRPr="00BF693D">
                      <w:rPr>
                        <w:lang w:val="de-DE"/>
                      </w:rPr>
                      <w:t xml:space="preserve">. </w:t>
                    </w:r>
                  </w:p>
                  <w:p w:rsidR="003F0D73" w:rsidRPr="005E0090" w:rsidRDefault="00000D1A" w:rsidP="008C5DE8">
                    <w:pPr>
                      <w:rPr>
                        <w:rFonts w:cs="Times New Roman"/>
                        <w:lang w:val="en-CA"/>
                      </w:rPr>
                    </w:pPr>
                    <w:r>
                      <w:t xml:space="preserve">(1966) </w:t>
                    </w:r>
                    <w:r w:rsidRPr="00492D3B">
                      <w:rPr>
                        <w:i/>
                      </w:rPr>
                      <w:t>The Language of Dance</w:t>
                    </w:r>
                    <w:r>
                      <w:t xml:space="preserve"> (</w:t>
                    </w:r>
                    <w:r w:rsidRPr="00492D3B">
                      <w:t>trans</w:t>
                    </w:r>
                    <w:r>
                      <w:t xml:space="preserve">. </w:t>
                    </w:r>
                    <w:proofErr w:type="spellStart"/>
                    <w:r>
                      <w:t>Sorell</w:t>
                    </w:r>
                    <w:proofErr w:type="spellEnd"/>
                    <w:r>
                      <w:t>, W.)</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545EC7" w:rsidRDefault="008C5DE8" w:rsidP="008C5DE8">
                <w:sdt>
                  <w:sdtPr>
                    <w:id w:val="1012269517"/>
                    <w:citation/>
                  </w:sdtPr>
                  <w:sdtContent>
                    <w:r>
                      <w:fldChar w:fldCharType="begin"/>
                    </w:r>
                    <w:r>
                      <w:rPr>
                        <w:lang w:val="en-CA"/>
                      </w:rPr>
                      <w:instrText xml:space="preserve"> CITATION Bach33 \l 4105 </w:instrText>
                    </w:r>
                    <w:r>
                      <w:fldChar w:fldCharType="separate"/>
                    </w:r>
                    <w:r>
                      <w:rPr>
                        <w:noProof/>
                        <w:lang w:val="en-CA"/>
                      </w:rPr>
                      <w:t xml:space="preserve"> </w:t>
                    </w:r>
                    <w:r w:rsidRPr="008C5DE8">
                      <w:rPr>
                        <w:noProof/>
                        <w:lang w:val="en-CA"/>
                      </w:rPr>
                      <w:t>(Bach)</w:t>
                    </w:r>
                    <w:r>
                      <w:fldChar w:fldCharType="end"/>
                    </w:r>
                  </w:sdtContent>
                </w:sdt>
              </w:p>
              <w:p w:rsidR="008C5DE8" w:rsidRPr="00492D3B" w:rsidRDefault="008C5DE8" w:rsidP="008C5DE8">
                <w:sdt>
                  <w:sdtPr>
                    <w:id w:val="1025452409"/>
                    <w:citation/>
                  </w:sdtPr>
                  <w:sdtContent>
                    <w:r>
                      <w:fldChar w:fldCharType="begin"/>
                    </w:r>
                    <w:r>
                      <w:rPr>
                        <w:lang w:val="en-CA"/>
                      </w:rPr>
                      <w:instrText xml:space="preserve"> CITATION Burt10 \l 4105 </w:instrText>
                    </w:r>
                    <w:r>
                      <w:fldChar w:fldCharType="separate"/>
                    </w:r>
                    <w:r w:rsidRPr="008C5DE8">
                      <w:rPr>
                        <w:noProof/>
                        <w:lang w:val="en-CA"/>
                      </w:rPr>
                      <w:t>(Burt)</w:t>
                    </w:r>
                    <w:r>
                      <w:fldChar w:fldCharType="end"/>
                    </w:r>
                  </w:sdtContent>
                </w:sdt>
              </w:p>
              <w:p w:rsidR="008C5DE8" w:rsidRDefault="008C5DE8" w:rsidP="008C5DE8">
                <w:sdt>
                  <w:sdtPr>
                    <w:id w:val="-1187986687"/>
                    <w:citation/>
                  </w:sdtPr>
                  <w:sdtContent>
                    <w:r>
                      <w:fldChar w:fldCharType="begin"/>
                    </w:r>
                    <w:r>
                      <w:rPr>
                        <w:lang w:val="en-CA"/>
                      </w:rPr>
                      <w:instrText xml:space="preserve"> CITATION Delius25 \l 4105 </w:instrText>
                    </w:r>
                    <w:r>
                      <w:fldChar w:fldCharType="separate"/>
                    </w:r>
                    <w:r w:rsidRPr="008C5DE8">
                      <w:rPr>
                        <w:noProof/>
                        <w:lang w:val="en-CA"/>
                      </w:rPr>
                      <w:t>(Delius)</w:t>
                    </w:r>
                    <w:r>
                      <w:fldChar w:fldCharType="end"/>
                    </w:r>
                  </w:sdtContent>
                </w:sdt>
              </w:p>
              <w:p w:rsidR="008C5DE8" w:rsidRDefault="008C5DE8" w:rsidP="008C5DE8">
                <w:sdt>
                  <w:sdtPr>
                    <w:id w:val="-1131242188"/>
                    <w:citation/>
                  </w:sdtPr>
                  <w:sdtContent>
                    <w:r>
                      <w:fldChar w:fldCharType="begin"/>
                    </w:r>
                    <w:r>
                      <w:rPr>
                        <w:lang w:val="en-CA"/>
                      </w:rPr>
                      <w:instrText xml:space="preserve"> CITATION Els1wit4 \l 4105 </w:instrText>
                    </w:r>
                    <w:r>
                      <w:fldChar w:fldCharType="separate"/>
                    </w:r>
                    <w:r w:rsidRPr="008C5DE8">
                      <w:rPr>
                        <w:noProof/>
                        <w:lang w:val="en-CA"/>
                      </w:rPr>
                      <w:t>(Elswit)</w:t>
                    </w:r>
                    <w:r>
                      <w:fldChar w:fldCharType="end"/>
                    </w:r>
                  </w:sdtContent>
                </w:sdt>
              </w:p>
              <w:p w:rsidR="008C5DE8" w:rsidRDefault="008C5DE8" w:rsidP="008C5DE8">
                <w:sdt>
                  <w:sdtPr>
                    <w:id w:val="-1574108017"/>
                    <w:citation/>
                  </w:sdtPr>
                  <w:sdtContent>
                    <w:r>
                      <w:fldChar w:fldCharType="begin"/>
                    </w:r>
                    <w:r>
                      <w:rPr>
                        <w:lang w:val="en-CA"/>
                      </w:rPr>
                      <w:instrText xml:space="preserve"> CITATION Gitelman03 \l 4105 </w:instrText>
                    </w:r>
                    <w:r>
                      <w:fldChar w:fldCharType="separate"/>
                    </w:r>
                    <w:r w:rsidRPr="008C5DE8">
                      <w:rPr>
                        <w:noProof/>
                        <w:lang w:val="en-CA"/>
                      </w:rPr>
                      <w:t>(Gitelman)</w:t>
                    </w:r>
                    <w:r>
                      <w:fldChar w:fldCharType="end"/>
                    </w:r>
                  </w:sdtContent>
                </w:sdt>
              </w:p>
              <w:p w:rsidR="008C5DE8" w:rsidRDefault="008C5DE8" w:rsidP="008C5DE8">
                <w:sdt>
                  <w:sdtPr>
                    <w:id w:val="-772240113"/>
                    <w:citation/>
                  </w:sdtPr>
                  <w:sdtContent>
                    <w:r>
                      <w:fldChar w:fldCharType="begin"/>
                    </w:r>
                    <w:r>
                      <w:rPr>
                        <w:lang w:val="en-CA"/>
                      </w:rPr>
                      <w:instrText xml:space="preserve"> CITATION Funkenstein05 \l 4105 </w:instrText>
                    </w:r>
                    <w:r>
                      <w:fldChar w:fldCharType="separate"/>
                    </w:r>
                    <w:r w:rsidRPr="008C5DE8">
                      <w:rPr>
                        <w:noProof/>
                        <w:lang w:val="en-CA"/>
                      </w:rPr>
                      <w:t>(Funkenstein)</w:t>
                    </w:r>
                    <w:r>
                      <w:fldChar w:fldCharType="end"/>
                    </w:r>
                  </w:sdtContent>
                </w:sdt>
              </w:p>
              <w:p w:rsidR="008C5DE8" w:rsidRDefault="008C5DE8" w:rsidP="008C5DE8">
                <w:sdt>
                  <w:sdtPr>
                    <w:id w:val="1242064659"/>
                    <w:citation/>
                  </w:sdtPr>
                  <w:sdtContent>
                    <w:r>
                      <w:fldChar w:fldCharType="begin"/>
                    </w:r>
                    <w:r>
                      <w:rPr>
                        <w:lang w:val="en-CA"/>
                      </w:rPr>
                      <w:instrText xml:space="preserve"> CITATION Holm92 \l 4105 </w:instrText>
                    </w:r>
                    <w:r>
                      <w:fldChar w:fldCharType="separate"/>
                    </w:r>
                    <w:r w:rsidRPr="008C5DE8">
                      <w:rPr>
                        <w:noProof/>
                        <w:lang w:val="en-CA"/>
                      </w:rPr>
                      <w:t>(Holm)</w:t>
                    </w:r>
                    <w:r>
                      <w:fldChar w:fldCharType="end"/>
                    </w:r>
                  </w:sdtContent>
                </w:sdt>
              </w:p>
              <w:p w:rsidR="008C5DE8" w:rsidRDefault="008C5DE8" w:rsidP="008C5DE8">
                <w:sdt>
                  <w:sdtPr>
                    <w:id w:val="-616597877"/>
                    <w:citation/>
                  </w:sdtPr>
                  <w:sdtContent>
                    <w:r>
                      <w:fldChar w:fldCharType="begin"/>
                    </w:r>
                    <w:r>
                      <w:rPr>
                        <w:lang w:val="en-CA"/>
                      </w:rPr>
                      <w:instrText xml:space="preserve"> CITATION Howe87 \l 4105 </w:instrText>
                    </w:r>
                    <w:r>
                      <w:fldChar w:fldCharType="separate"/>
                    </w:r>
                    <w:r w:rsidRPr="008C5DE8">
                      <w:rPr>
                        <w:noProof/>
                        <w:lang w:val="en-CA"/>
                      </w:rPr>
                      <w:t>(Howe)</w:t>
                    </w:r>
                    <w:r>
                      <w:fldChar w:fldCharType="end"/>
                    </w:r>
                  </w:sdtContent>
                </w:sdt>
              </w:p>
              <w:p w:rsidR="008C5DE8" w:rsidRDefault="008C5DE8" w:rsidP="008C5DE8">
                <w:sdt>
                  <w:sdtPr>
                    <w:id w:val="898255673"/>
                    <w:citation/>
                  </w:sdtPr>
                  <w:sdtContent>
                    <w:r>
                      <w:fldChar w:fldCharType="begin"/>
                    </w:r>
                    <w:r>
                      <w:rPr>
                        <w:lang w:val="en-CA"/>
                      </w:rPr>
                      <w:instrText xml:space="preserve"> CITATION Huschka12 \l 4105 </w:instrText>
                    </w:r>
                    <w:r>
                      <w:fldChar w:fldCharType="separate"/>
                    </w:r>
                    <w:r w:rsidRPr="008C5DE8">
                      <w:rPr>
                        <w:noProof/>
                        <w:lang w:val="en-CA"/>
                      </w:rPr>
                      <w:t>(Huschka)</w:t>
                    </w:r>
                    <w:r>
                      <w:fldChar w:fldCharType="end"/>
                    </w:r>
                  </w:sdtContent>
                </w:sdt>
              </w:p>
              <w:p w:rsidR="008C5DE8" w:rsidRPr="00492D3B" w:rsidRDefault="008C5DE8" w:rsidP="008C5DE8">
                <w:sdt>
                  <w:sdtPr>
                    <w:id w:val="-1084836877"/>
                    <w:citation/>
                  </w:sdtPr>
                  <w:sdtContent>
                    <w:r>
                      <w:fldChar w:fldCharType="begin"/>
                    </w:r>
                    <w:r>
                      <w:rPr>
                        <w:lang w:val="en-CA"/>
                      </w:rPr>
                      <w:instrText xml:space="preserve"> CITATION Kant11 \l 4105 </w:instrText>
                    </w:r>
                    <w:r>
                      <w:fldChar w:fldCharType="separate"/>
                    </w:r>
                    <w:r w:rsidRPr="008C5DE8">
                      <w:rPr>
                        <w:noProof/>
                        <w:lang w:val="en-CA"/>
                      </w:rPr>
                      <w:t>(Kant)</w:t>
                    </w:r>
                    <w:r>
                      <w:fldChar w:fldCharType="end"/>
                    </w:r>
                  </w:sdtContent>
                </w:sdt>
              </w:p>
              <w:p w:rsidR="008C5DE8" w:rsidRDefault="00EC5DA1" w:rsidP="008C5DE8">
                <w:sdt>
                  <w:sdtPr>
                    <w:id w:val="-85545944"/>
                    <w:citation/>
                  </w:sdtPr>
                  <w:sdtContent>
                    <w:r>
                      <w:fldChar w:fldCharType="begin"/>
                    </w:r>
                    <w:r>
                      <w:rPr>
                        <w:lang w:val="en-CA"/>
                      </w:rPr>
                      <w:instrText xml:space="preserve"> CITATION Manning96 \l 4105 </w:instrText>
                    </w:r>
                    <w:r>
                      <w:fldChar w:fldCharType="separate"/>
                    </w:r>
                    <w:r w:rsidRPr="00EC5DA1">
                      <w:rPr>
                        <w:noProof/>
                        <w:lang w:val="en-CA"/>
                      </w:rPr>
                      <w:t>(Manning)</w:t>
                    </w:r>
                    <w:r>
                      <w:fldChar w:fldCharType="end"/>
                    </w:r>
                  </w:sdtContent>
                </w:sdt>
              </w:p>
              <w:p w:rsidR="008C5DE8" w:rsidRDefault="00EC5DA1" w:rsidP="008C5DE8">
                <w:sdt>
                  <w:sdtPr>
                    <w:id w:val="1628430932"/>
                    <w:citation/>
                  </w:sdtPr>
                  <w:sdtContent>
                    <w:r>
                      <w:fldChar w:fldCharType="begin"/>
                    </w:r>
                    <w:r>
                      <w:rPr>
                        <w:lang w:val="en-CA"/>
                      </w:rPr>
                      <w:instrText xml:space="preserve"> CITATION Manning17 \l 4105 </w:instrText>
                    </w:r>
                    <w:r>
                      <w:fldChar w:fldCharType="separate"/>
                    </w:r>
                    <w:r w:rsidRPr="00EC5DA1">
                      <w:rPr>
                        <w:noProof/>
                        <w:lang w:val="en-CA"/>
                      </w:rPr>
                      <w:t>(Manning, Modern Dance in the Third Reich, Redux.)</w:t>
                    </w:r>
                    <w:r>
                      <w:fldChar w:fldCharType="end"/>
                    </w:r>
                  </w:sdtContent>
                </w:sdt>
              </w:p>
              <w:p w:rsidR="008C5DE8" w:rsidRPr="00BF693D" w:rsidRDefault="00EC5DA1" w:rsidP="008C5DE8">
                <w:pPr>
                  <w:rPr>
                    <w:lang w:val="de-DE"/>
                  </w:rPr>
                </w:pPr>
                <w:sdt>
                  <w:sdtPr>
                    <w:rPr>
                      <w:lang w:val="de-DE"/>
                    </w:rPr>
                    <w:id w:val="-3443321"/>
                    <w:citation/>
                  </w:sdtPr>
                  <w:sdtContent>
                    <w:r>
                      <w:rPr>
                        <w:lang w:val="de-DE"/>
                      </w:rPr>
                      <w:fldChar w:fldCharType="begin"/>
                    </w:r>
                    <w:r>
                      <w:rPr>
                        <w:lang w:val="en-CA"/>
                      </w:rPr>
                      <w:instrText xml:space="preserve"> CITATION Müller86 \l 4105 </w:instrText>
                    </w:r>
                    <w:r>
                      <w:rPr>
                        <w:lang w:val="de-DE"/>
                      </w:rPr>
                      <w:fldChar w:fldCharType="separate"/>
                    </w:r>
                    <w:r w:rsidRPr="00EC5DA1">
                      <w:rPr>
                        <w:noProof/>
                        <w:lang w:val="en-CA"/>
                      </w:rPr>
                      <w:t>(Müller)</w:t>
                    </w:r>
                    <w:r>
                      <w:rPr>
                        <w:lang w:val="de-DE"/>
                      </w:rPr>
                      <w:fldChar w:fldCharType="end"/>
                    </w:r>
                  </w:sdtContent>
                </w:sdt>
              </w:p>
              <w:p w:rsidR="008C5DE8" w:rsidRDefault="00EC5DA1" w:rsidP="008C5DE8">
                <w:sdt>
                  <w:sdtPr>
                    <w:id w:val="1043411188"/>
                    <w:citation/>
                  </w:sdtPr>
                  <w:sdtContent>
                    <w:r>
                      <w:fldChar w:fldCharType="begin"/>
                    </w:r>
                    <w:r>
                      <w:rPr>
                        <w:lang w:val="en-CA"/>
                      </w:rPr>
                      <w:instrText xml:space="preserve"> CITATION Müller87 \l 4105 </w:instrText>
                    </w:r>
                    <w:r>
                      <w:fldChar w:fldCharType="separate"/>
                    </w:r>
                    <w:r w:rsidRPr="00EC5DA1">
                      <w:rPr>
                        <w:noProof/>
                        <w:lang w:val="en-CA"/>
                      </w:rPr>
                      <w:t>(Müller, Wigman and National Socialism)</w:t>
                    </w:r>
                    <w:r>
                      <w:fldChar w:fldCharType="end"/>
                    </w:r>
                  </w:sdtContent>
                </w:sdt>
              </w:p>
              <w:p w:rsidR="008C5DE8" w:rsidRPr="00492D3B" w:rsidRDefault="00EC5DA1" w:rsidP="008C5DE8">
                <w:sdt>
                  <w:sdtPr>
                    <w:id w:val="-1691831029"/>
                    <w:citation/>
                  </w:sdtPr>
                  <w:sdtContent>
                    <w:r>
                      <w:fldChar w:fldCharType="begin"/>
                    </w:r>
                    <w:r>
                      <w:rPr>
                        <w:lang w:val="en-CA"/>
                      </w:rPr>
                      <w:instrText xml:space="preserve"> CITATION Reynolds99 \l 4105 </w:instrText>
                    </w:r>
                    <w:r>
                      <w:fldChar w:fldCharType="separate"/>
                    </w:r>
                    <w:r w:rsidRPr="00EC5DA1">
                      <w:rPr>
                        <w:noProof/>
                        <w:lang w:val="en-CA"/>
                      </w:rPr>
                      <w:t>(Reynolds)</w:t>
                    </w:r>
                    <w:r>
                      <w:fldChar w:fldCharType="end"/>
                    </w:r>
                  </w:sdtContent>
                </w:sdt>
              </w:p>
              <w:p w:rsidR="008C5DE8" w:rsidRDefault="00EC5DA1" w:rsidP="008C5DE8">
                <w:sdt>
                  <w:sdtPr>
                    <w:id w:val="1906484615"/>
                    <w:citation/>
                  </w:sdtPr>
                  <w:sdtContent>
                    <w:r>
                      <w:fldChar w:fldCharType="begin"/>
                    </w:r>
                    <w:r>
                      <w:rPr>
                        <w:lang w:val="en-CA"/>
                      </w:rPr>
                      <w:instrText xml:space="preserve"> CITATION Robinson97 \l 4105 </w:instrText>
                    </w:r>
                    <w:r>
                      <w:fldChar w:fldCharType="separate"/>
                    </w:r>
                    <w:r w:rsidRPr="00EC5DA1">
                      <w:rPr>
                        <w:noProof/>
                        <w:lang w:val="en-CA"/>
                      </w:rPr>
                      <w:t>(Robinson)</w:t>
                    </w:r>
                    <w:r>
                      <w:fldChar w:fldCharType="end"/>
                    </w:r>
                  </w:sdtContent>
                </w:sdt>
              </w:p>
              <w:p w:rsidR="008C5DE8" w:rsidRDefault="00EC5DA1" w:rsidP="008C5DE8">
                <w:sdt>
                  <w:sdtPr>
                    <w:id w:val="-632566167"/>
                    <w:citation/>
                  </w:sdtPr>
                  <w:sdtContent>
                    <w:r>
                      <w:fldChar w:fldCharType="begin"/>
                    </w:r>
                    <w:r>
                      <w:rPr>
                        <w:lang w:val="en-CA"/>
                      </w:rPr>
                      <w:instrText xml:space="preserve"> CITATION Ruprecht15 \l 4105 </w:instrText>
                    </w:r>
                    <w:r>
                      <w:fldChar w:fldCharType="separate"/>
                    </w:r>
                    <w:r w:rsidRPr="00EC5DA1">
                      <w:rPr>
                        <w:noProof/>
                        <w:lang w:val="en-CA"/>
                      </w:rPr>
                      <w:t>(Ruprecht)</w:t>
                    </w:r>
                    <w:r>
                      <w:fldChar w:fldCharType="end"/>
                    </w:r>
                  </w:sdtContent>
                </w:sdt>
              </w:p>
              <w:p w:rsidR="008C5DE8" w:rsidRDefault="00EC5DA1" w:rsidP="008C5DE8">
                <w:sdt>
                  <w:sdtPr>
                    <w:id w:val="-72276466"/>
                    <w:citation/>
                  </w:sdtPr>
                  <w:sdtContent>
                    <w:r>
                      <w:fldChar w:fldCharType="begin"/>
                    </w:r>
                    <w:r>
                      <w:rPr>
                        <w:lang w:val="en-CA"/>
                      </w:rPr>
                      <w:instrText xml:space="preserve"> CITATION SantosNewhall09 \l 4105 </w:instrText>
                    </w:r>
                    <w:r>
                      <w:fldChar w:fldCharType="separate"/>
                    </w:r>
                    <w:r w:rsidRPr="00EC5DA1">
                      <w:rPr>
                        <w:noProof/>
                        <w:lang w:val="en-CA"/>
                      </w:rPr>
                      <w:t>(Santos Newhall)</w:t>
                    </w:r>
                    <w:r>
                      <w:fldChar w:fldCharType="end"/>
                    </w:r>
                  </w:sdtContent>
                </w:sdt>
              </w:p>
              <w:p w:rsidR="008C5DE8" w:rsidRDefault="00EC5DA1" w:rsidP="008C5DE8">
                <w:sdt>
                  <w:sdtPr>
                    <w:id w:val="-1385014153"/>
                    <w:citation/>
                  </w:sdtPr>
                  <w:sdtContent>
                    <w:r>
                      <w:fldChar w:fldCharType="begin"/>
                    </w:r>
                    <w:r>
                      <w:rPr>
                        <w:lang w:val="en-CA"/>
                      </w:rPr>
                      <w:instrText xml:space="preserve"> CITATION Thimey00 \l 4105 </w:instrText>
                    </w:r>
                    <w:r>
                      <w:fldChar w:fldCharType="separate"/>
                    </w:r>
                    <w:r w:rsidRPr="00EC5DA1">
                      <w:rPr>
                        <w:noProof/>
                        <w:lang w:val="en-CA"/>
                      </w:rPr>
                      <w:t>(Thimey)</w:t>
                    </w:r>
                    <w:r>
                      <w:fldChar w:fldCharType="end"/>
                    </w:r>
                  </w:sdtContent>
                </w:sdt>
              </w:p>
              <w:p w:rsidR="008C5DE8" w:rsidRDefault="00545EC7" w:rsidP="008C5DE8">
                <w:sdt>
                  <w:sdtPr>
                    <w:id w:val="1720320580"/>
                    <w:citation/>
                  </w:sdtPr>
                  <w:sdtContent>
                    <w:r>
                      <w:fldChar w:fldCharType="begin"/>
                    </w:r>
                    <w:r>
                      <w:rPr>
                        <w:lang w:val="en-CA"/>
                      </w:rPr>
                      <w:instrText xml:space="preserve"> CITATION Tsitsou13 \l 4105 </w:instrText>
                    </w:r>
                    <w:r>
                      <w:fldChar w:fldCharType="separate"/>
                    </w:r>
                    <w:r w:rsidRPr="00545EC7">
                      <w:rPr>
                        <w:noProof/>
                        <w:lang w:val="en-CA"/>
                      </w:rPr>
                      <w:t>(Tsitsou and Weir)</w:t>
                    </w:r>
                    <w:r>
                      <w:fldChar w:fldCharType="end"/>
                    </w:r>
                  </w:sdtContent>
                </w:sdt>
              </w:p>
              <w:p w:rsidR="00545EC7" w:rsidRDefault="00545EC7" w:rsidP="008C5DE8">
                <w:sdt>
                  <w:sdtPr>
                    <w:id w:val="-1007977750"/>
                    <w:citation/>
                  </w:sdtPr>
                  <w:sdtContent>
                    <w:r>
                      <w:fldChar w:fldCharType="begin"/>
                    </w:r>
                    <w:r>
                      <w:rPr>
                        <w:lang w:val="en-CA"/>
                      </w:rPr>
                      <w:instrText xml:space="preserve"> CITATION Werther14 \l 4105 </w:instrText>
                    </w:r>
                    <w:r>
                      <w:fldChar w:fldCharType="separate"/>
                    </w:r>
                    <w:r w:rsidRPr="00545EC7">
                      <w:rPr>
                        <w:noProof/>
                        <w:lang w:val="en-CA"/>
                      </w:rPr>
                      <w:t>(Werther)</w:t>
                    </w:r>
                    <w:r>
                      <w:fldChar w:fldCharType="end"/>
                    </w:r>
                  </w:sdtContent>
                </w:sdt>
              </w:p>
              <w:p w:rsidR="00545EC7" w:rsidRPr="00BF693D" w:rsidRDefault="00545EC7" w:rsidP="00545EC7">
                <w:pPr>
                  <w:rPr>
                    <w:lang w:val="de-DE"/>
                  </w:rPr>
                </w:pPr>
                <w:sdt>
                  <w:sdtPr>
                    <w:rPr>
                      <w:lang w:val="de-DE"/>
                    </w:rPr>
                    <w:id w:val="234284745"/>
                    <w:citation/>
                  </w:sdtPr>
                  <w:sdtContent>
                    <w:r>
                      <w:rPr>
                        <w:lang w:val="de-DE"/>
                      </w:rPr>
                      <w:fldChar w:fldCharType="begin"/>
                    </w:r>
                    <w:r>
                      <w:rPr>
                        <w:lang w:val="en-CA"/>
                      </w:rPr>
                      <w:instrText xml:space="preserve"> CITATION Wigman23 \l 4105 </w:instrText>
                    </w:r>
                    <w:r>
                      <w:rPr>
                        <w:lang w:val="de-DE"/>
                      </w:rPr>
                      <w:fldChar w:fldCharType="separate"/>
                    </w:r>
                    <w:r w:rsidRPr="00545EC7">
                      <w:rPr>
                        <w:noProof/>
                        <w:lang w:val="en-CA"/>
                      </w:rPr>
                      <w:t>(Wigman)</w:t>
                    </w:r>
                    <w:r>
                      <w:rPr>
                        <w:lang w:val="de-DE"/>
                      </w:rPr>
                      <w:fldChar w:fldCharType="end"/>
                    </w:r>
                  </w:sdtContent>
                </w:sdt>
              </w:p>
              <w:p w:rsidR="00545EC7" w:rsidRPr="00BF693D" w:rsidRDefault="00545EC7" w:rsidP="00545EC7">
                <w:pPr>
                  <w:rPr>
                    <w:lang w:val="de-DE"/>
                  </w:rPr>
                </w:pPr>
                <w:sdt>
                  <w:sdtPr>
                    <w:rPr>
                      <w:lang w:val="de-DE"/>
                    </w:rPr>
                    <w:id w:val="-1969659032"/>
                    <w:citation/>
                  </w:sdtPr>
                  <w:sdtContent>
                    <w:r>
                      <w:rPr>
                        <w:lang w:val="de-DE"/>
                      </w:rPr>
                      <w:fldChar w:fldCharType="begin"/>
                    </w:r>
                    <w:r>
                      <w:rPr>
                        <w:lang w:val="en-CA"/>
                      </w:rPr>
                      <w:instrText xml:space="preserve"> CITATION Wigman28 \l 4105 </w:instrText>
                    </w:r>
                    <w:r>
                      <w:rPr>
                        <w:lang w:val="de-DE"/>
                      </w:rPr>
                      <w:fldChar w:fldCharType="separate"/>
                    </w:r>
                    <w:r w:rsidRPr="00545EC7">
                      <w:rPr>
                        <w:noProof/>
                        <w:lang w:val="en-CA"/>
                      </w:rPr>
                      <w:t>(Wigman, Richtlinien für die tänzerische Berufsausbildung)</w:t>
                    </w:r>
                    <w:r>
                      <w:rPr>
                        <w:lang w:val="de-DE"/>
                      </w:rPr>
                      <w:fldChar w:fldCharType="end"/>
                    </w:r>
                  </w:sdtContent>
                </w:sdt>
              </w:p>
              <w:p w:rsidR="00545EC7" w:rsidRPr="00545EC7" w:rsidRDefault="00545EC7" w:rsidP="00545EC7">
                <w:sdt>
                  <w:sdtPr>
                    <w:id w:val="458538748"/>
                    <w:citation/>
                  </w:sdtPr>
                  <w:sdtContent>
                    <w:r>
                      <w:fldChar w:fldCharType="begin"/>
                    </w:r>
                    <w:r>
                      <w:rPr>
                        <w:lang w:val="en-CA"/>
                      </w:rPr>
                      <w:instrText xml:space="preserve"> CITATION Wigman66 \l 4105 </w:instrText>
                    </w:r>
                    <w:r>
                      <w:fldChar w:fldCharType="separate"/>
                    </w:r>
                    <w:r w:rsidRPr="00545EC7">
                      <w:rPr>
                        <w:noProof/>
                        <w:lang w:val="en-CA"/>
                      </w:rPr>
                      <w:t>(Wigman, The Language of Dance)</w:t>
                    </w:r>
                    <w:r>
                      <w:fldChar w:fldCharType="end"/>
                    </w:r>
                  </w:sdtContent>
                </w:sdt>
              </w:p>
              <w:p w:rsidR="00545EC7" w:rsidRDefault="00545EC7" w:rsidP="00545EC7">
                <w:pPr>
                  <w:rPr>
                    <w:sz w:val="24"/>
                    <w:szCs w:val="24"/>
                  </w:rPr>
                </w:pPr>
                <w:sdt>
                  <w:sdtPr>
                    <w:rPr>
                      <w:sz w:val="24"/>
                      <w:szCs w:val="24"/>
                    </w:rPr>
                    <w:id w:val="173544273"/>
                    <w:citation/>
                  </w:sdtPr>
                  <w:sdtContent>
                    <w:r>
                      <w:rPr>
                        <w:sz w:val="24"/>
                        <w:szCs w:val="24"/>
                      </w:rPr>
                      <w:fldChar w:fldCharType="begin"/>
                    </w:r>
                    <w:r>
                      <w:rPr>
                        <w:lang w:val="en-CA"/>
                      </w:rPr>
                      <w:instrText xml:space="preserve"> CITATION Wigman37 \l 4105 </w:instrText>
                    </w:r>
                    <w:r>
                      <w:rPr>
                        <w:sz w:val="24"/>
                        <w:szCs w:val="24"/>
                      </w:rPr>
                      <w:fldChar w:fldCharType="separate"/>
                    </w:r>
                    <w:r w:rsidRPr="00545EC7">
                      <w:rPr>
                        <w:noProof/>
                        <w:lang w:val="en-CA"/>
                      </w:rPr>
                      <w:t>(Wigman, Tagebuch)</w:t>
                    </w:r>
                    <w:r>
                      <w:rPr>
                        <w:sz w:val="24"/>
                        <w:szCs w:val="24"/>
                      </w:rPr>
                      <w:fldChar w:fldCharType="end"/>
                    </w:r>
                  </w:sdtContent>
                </w:sdt>
              </w:p>
              <w:p w:rsidR="00545EC7" w:rsidRDefault="00545EC7" w:rsidP="00545EC7">
                <w:pPr>
                  <w:rPr>
                    <w:sz w:val="24"/>
                    <w:szCs w:val="24"/>
                  </w:rPr>
                </w:pPr>
              </w:p>
              <w:p w:rsidR="00545EC7" w:rsidRPr="00545EC7" w:rsidRDefault="00545EC7" w:rsidP="00545EC7">
                <w:pPr>
                  <w:pStyle w:val="Heading2"/>
                </w:pPr>
                <w:r w:rsidRPr="00B51E53">
                  <w:t>Film Documentation</w:t>
                </w:r>
              </w:p>
              <w:p w:rsidR="00545EC7" w:rsidRPr="00545EC7" w:rsidRDefault="00545EC7" w:rsidP="00545EC7">
                <w:sdt>
                  <w:sdtPr>
                    <w:id w:val="-1234545903"/>
                    <w:citation/>
                  </w:sdtPr>
                  <w:sdtContent>
                    <w:r w:rsidRPr="00545EC7">
                      <w:fldChar w:fldCharType="begin"/>
                    </w:r>
                    <w:r w:rsidRPr="00545EC7">
                      <w:rPr>
                        <w:lang w:val="en-CA"/>
                      </w:rPr>
                      <w:instrText xml:space="preserve"> CITATION Bergsohn04 \l 4105 </w:instrText>
                    </w:r>
                    <w:r w:rsidRPr="00545EC7">
                      <w:fldChar w:fldCharType="separate"/>
                    </w:r>
                    <w:r w:rsidRPr="00545EC7">
                      <w:rPr>
                        <w:noProof/>
                        <w:lang w:val="en-CA"/>
                      </w:rPr>
                      <w:t>(Bergsohn and Partsch-Bergsohn)</w:t>
                    </w:r>
                    <w:r w:rsidRPr="00545EC7">
                      <w:fldChar w:fldCharType="end"/>
                    </w:r>
                  </w:sdtContent>
                </w:sdt>
              </w:p>
              <w:p w:rsidR="00545EC7" w:rsidRPr="00545EC7" w:rsidRDefault="00545EC7" w:rsidP="00545EC7">
                <w:sdt>
                  <w:sdtPr>
                    <w:id w:val="319858224"/>
                    <w:citation/>
                  </w:sdtPr>
                  <w:sdtContent>
                    <w:r w:rsidRPr="00545EC7">
                      <w:fldChar w:fldCharType="begin"/>
                    </w:r>
                    <w:r w:rsidRPr="00545EC7">
                      <w:rPr>
                        <w:lang w:val="en-CA"/>
                      </w:rPr>
                      <w:instrText xml:space="preserve"> CITATION Müller14 \l 4105 </w:instrText>
                    </w:r>
                    <w:r w:rsidRPr="00545EC7">
                      <w:fldChar w:fldCharType="separate"/>
                    </w:r>
                    <w:r w:rsidRPr="00545EC7">
                      <w:rPr>
                        <w:noProof/>
                        <w:lang w:val="en-CA"/>
                      </w:rPr>
                      <w:t>(Müller and Wigman, Mary Wigman—The Soul of Dance)</w:t>
                    </w:r>
                    <w:r w:rsidRPr="00545EC7">
                      <w:fldChar w:fldCharType="end"/>
                    </w:r>
                  </w:sdtContent>
                </w:sdt>
              </w:p>
              <w:p w:rsidR="003235A7" w:rsidRPr="008C5DE8" w:rsidRDefault="00545EC7" w:rsidP="00545EC7">
                <w:sdt>
                  <w:sdtPr>
                    <w:id w:val="-531880641"/>
                    <w:citation/>
                  </w:sdtPr>
                  <w:sdtContent>
                    <w:r w:rsidRPr="00545EC7">
                      <w:fldChar w:fldCharType="begin"/>
                    </w:r>
                    <w:r w:rsidRPr="00545EC7">
                      <w:rPr>
                        <w:lang w:val="en-CA"/>
                      </w:rPr>
                      <w:instrText xml:space="preserve"> CITATION Synder91 \l 4105 </w:instrText>
                    </w:r>
                    <w:r w:rsidRPr="00545EC7">
                      <w:fldChar w:fldCharType="separate"/>
                    </w:r>
                    <w:r w:rsidRPr="00545EC7">
                      <w:rPr>
                        <w:noProof/>
                        <w:lang w:val="en-CA"/>
                      </w:rPr>
                      <w:t>(Synder)</w:t>
                    </w:r>
                    <w:r w:rsidRPr="00545EC7">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ABD" w:rsidRDefault="002A4ABD" w:rsidP="007A0D55">
      <w:pPr>
        <w:spacing w:after="0" w:line="240" w:lineRule="auto"/>
      </w:pPr>
      <w:r>
        <w:separator/>
      </w:r>
    </w:p>
  </w:endnote>
  <w:endnote w:type="continuationSeparator" w:id="0">
    <w:p w:rsidR="002A4ABD" w:rsidRDefault="002A4AB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ABD" w:rsidRDefault="002A4ABD" w:rsidP="007A0D55">
      <w:pPr>
        <w:spacing w:after="0" w:line="240" w:lineRule="auto"/>
      </w:pPr>
      <w:r>
        <w:separator/>
      </w:r>
    </w:p>
  </w:footnote>
  <w:footnote w:type="continuationSeparator" w:id="0">
    <w:p w:rsidR="002A4ABD" w:rsidRDefault="002A4AB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00D1A"/>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A4AB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5EC7"/>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8C5DE8"/>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74FCE"/>
    <w:rsid w:val="00C91911"/>
    <w:rsid w:val="00CC586D"/>
    <w:rsid w:val="00CF1542"/>
    <w:rsid w:val="00CF3EC5"/>
    <w:rsid w:val="00D656DA"/>
    <w:rsid w:val="00D83300"/>
    <w:rsid w:val="00DC6B48"/>
    <w:rsid w:val="00DF01B0"/>
    <w:rsid w:val="00E64A87"/>
    <w:rsid w:val="00E85A05"/>
    <w:rsid w:val="00E95829"/>
    <w:rsid w:val="00EA606C"/>
    <w:rsid w:val="00EB0C8C"/>
    <w:rsid w:val="00EB51FD"/>
    <w:rsid w:val="00EB77DB"/>
    <w:rsid w:val="00EC5DA1"/>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paragraph" w:styleId="BlockText">
    <w:name w:val="Block Text"/>
    <w:basedOn w:val="Normal"/>
    <w:uiPriority w:val="99"/>
    <w:unhideWhenUsed/>
    <w:rsid w:val="00000D1A"/>
    <w:pPr>
      <w:spacing w:after="120" w:line="240" w:lineRule="auto"/>
      <w:ind w:left="1440" w:right="1440"/>
    </w:pPr>
    <w:rPr>
      <w:rFonts w:ascii="Calibri" w:eastAsia="Calibri" w:hAnsi="Calibri" w:cs="Times New Roman"/>
      <w:lang w:val="en-US"/>
    </w:rPr>
  </w:style>
  <w:style w:type="paragraph" w:styleId="EndnoteText">
    <w:name w:val="endnote text"/>
    <w:basedOn w:val="Normal"/>
    <w:link w:val="EndnoteTextChar"/>
    <w:uiPriority w:val="99"/>
    <w:unhideWhenUsed/>
    <w:rsid w:val="00545EC7"/>
    <w:pPr>
      <w:spacing w:after="0" w:line="240" w:lineRule="auto"/>
    </w:pPr>
    <w:rPr>
      <w:rFonts w:ascii="Calibri" w:eastAsia="Calibri" w:hAnsi="Calibri" w:cs="Times New Roman"/>
      <w:sz w:val="24"/>
      <w:szCs w:val="24"/>
      <w:lang w:val="en-US"/>
    </w:rPr>
  </w:style>
  <w:style w:type="character" w:customStyle="1" w:styleId="EndnoteTextChar">
    <w:name w:val="Endnote Text Char"/>
    <w:basedOn w:val="DefaultParagraphFont"/>
    <w:link w:val="EndnoteText"/>
    <w:uiPriority w:val="99"/>
    <w:rsid w:val="00545EC7"/>
    <w:rPr>
      <w:rFonts w:ascii="Calibri" w:eastAsia="Calibri" w:hAnsi="Calibri"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paragraph" w:styleId="BlockText">
    <w:name w:val="Block Text"/>
    <w:basedOn w:val="Normal"/>
    <w:uiPriority w:val="99"/>
    <w:unhideWhenUsed/>
    <w:rsid w:val="00000D1A"/>
    <w:pPr>
      <w:spacing w:after="120" w:line="240" w:lineRule="auto"/>
      <w:ind w:left="1440" w:right="1440"/>
    </w:pPr>
    <w:rPr>
      <w:rFonts w:ascii="Calibri" w:eastAsia="Calibri" w:hAnsi="Calibri" w:cs="Times New Roman"/>
      <w:lang w:val="en-US"/>
    </w:rPr>
  </w:style>
  <w:style w:type="paragraph" w:styleId="EndnoteText">
    <w:name w:val="endnote text"/>
    <w:basedOn w:val="Normal"/>
    <w:link w:val="EndnoteTextChar"/>
    <w:uiPriority w:val="99"/>
    <w:unhideWhenUsed/>
    <w:rsid w:val="00545EC7"/>
    <w:pPr>
      <w:spacing w:after="0" w:line="240" w:lineRule="auto"/>
    </w:pPr>
    <w:rPr>
      <w:rFonts w:ascii="Calibri" w:eastAsia="Calibri" w:hAnsi="Calibri" w:cs="Times New Roman"/>
      <w:sz w:val="24"/>
      <w:szCs w:val="24"/>
      <w:lang w:val="en-US"/>
    </w:rPr>
  </w:style>
  <w:style w:type="character" w:customStyle="1" w:styleId="EndnoteTextChar">
    <w:name w:val="Endnote Text Char"/>
    <w:basedOn w:val="DefaultParagraphFont"/>
    <w:link w:val="EndnoteText"/>
    <w:uiPriority w:val="99"/>
    <w:rsid w:val="00545EC7"/>
    <w:rPr>
      <w:rFonts w:ascii="Calibri" w:eastAsia="Calibri" w:hAnsi="Calibri"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 w:val="00BA44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Bach33</b:Tag>
    <b:SourceType>Book</b:SourceType>
    <b:Guid>{1C2A4AB4-FEC5-4B04-9595-FB545A6E39F8}</b:Guid>
    <b:Author>
      <b:Author>
        <b:NameList>
          <b:Person>
            <b:Last>Bach</b:Last>
            <b:First>Rudolf</b:First>
          </b:Person>
        </b:NameList>
      </b:Author>
    </b:Author>
    <b:Title>Das Mary Wigman-Werk</b:Title>
    <b:Year>1933</b:Year>
    <b:City>Dresden</b:City>
    <b:Publisher>Carl Reissner</b:Publisher>
    <b:Medium>Print</b:Medium>
    <b:RefOrder>1</b:RefOrder>
  </b:Source>
  <b:Source>
    <b:Tag>Burt10</b:Tag>
    <b:SourceType>BookSection</b:SourceType>
    <b:Guid>{625993A9-3B9C-41DD-BE4B-CE2E46163CA3}</b:Guid>
    <b:Author>
      <b:Author>
        <b:NameList>
          <b:Person>
            <b:Last>Burt</b:Last>
            <b:First>R.</b:First>
          </b:Person>
        </b:NameList>
      </b:Author>
      <b:BookAuthor>
        <b:NameList>
          <b:Person>
            <b:Last>Brooker</b:Last>
            <b:First>Peter</b:First>
            <b:Middle>et. al., (eds.)</b:Middle>
          </b:Person>
        </b:NameList>
      </b:BookAuthor>
    </b:Author>
    <b:Title>Dancing Bodies and Modernity</b:Title>
    <b:Year>2010</b:Year>
    <b:City>Oxford</b:City>
    <b:Publisher>Oxford University Press</b:Publisher>
    <b:Medium>Print</b:Medium>
    <b:BookTitle>The Oxford Handbook of Modernisms</b:BookTitle>
    <b:RefOrder>2</b:RefOrder>
  </b:Source>
  <b:Source>
    <b:Tag>Delius25</b:Tag>
    <b:SourceType>Book</b:SourceType>
    <b:Guid>{901C1807-53FC-431C-8EE3-3DBC121DC8A2}</b:Guid>
    <b:Title>Mary Wigman</b:Title>
    <b:Year>1925</b:Year>
    <b:City>Dresden</b:City>
    <b:Publisher>Carl Reissner</b:Publisher>
    <b:Medium>Print</b:Medium>
    <b:Author>
      <b:Author>
        <b:NameList>
          <b:Person>
            <b:Last>Delius</b:Last>
            <b:First>Rudolf</b:First>
            <b:Middle>von</b:Middle>
          </b:Person>
        </b:NameList>
      </b:Author>
    </b:Author>
    <b:RefOrder>3</b:RefOrder>
  </b:Source>
  <b:Source>
    <b:Tag>Els1wit4</b:Tag>
    <b:SourceType>BookSection</b:SourceType>
    <b:Guid>{4F044D59-3BC7-41CF-AE12-AA9913A28997}</b:Guid>
    <b:Author>
      <b:Author>
        <b:NameList>
          <b:Person>
            <b:Last>Elswit</b:Last>
            <b:First>Kate</b:First>
          </b:Person>
        </b:NameList>
      </b:Author>
    </b:Author>
    <b:Title>The Politics of Watching: Staging Sacrifice across the Atlantic</b:Title>
    <b:Year>2014</b:Year>
    <b:City>New York</b:City>
    <b:Publisher>Oxford University Press</b:Publisher>
    <b:Medium>Print</b:Medium>
    <b:BookTitle>Watching Weimar Dance</b:BookTitle>
    <b:RefOrder>4</b:RefOrder>
  </b:Source>
  <b:Source>
    <b:Tag>Gitelman03</b:Tag>
    <b:SourceType>Book</b:SourceType>
    <b:Guid>{F14F22B8-A52A-4BD4-9394-50F01CFD114B}</b:Guid>
    <b:Title>Liebe Hanya: Mary Wigman’s Letters to Hanya Holm</b:Title>
    <b:Year>2003</b:Year>
    <b:City>Madison</b:City>
    <b:Publisher>University of Wisconsin Press</b:Publisher>
    <b:Medium>Print</b:Medium>
    <b:Author>
      <b:Author>
        <b:NameList>
          <b:Person>
            <b:Last>Gitelman</b:Last>
            <b:First>Claudia</b:First>
            <b:Middle>(ed.)</b:Middle>
          </b:Person>
        </b:NameList>
      </b:Author>
    </b:Author>
    <b:RefOrder>5</b:RefOrder>
  </b:Source>
  <b:Source>
    <b:Tag>Funkenstein05</b:Tag>
    <b:SourceType>JournalArticle</b:SourceType>
    <b:Guid>{1EF5380B-97EE-4A54-B72E-A564A2EA8D77}</b:Guid>
    <b:Author>
      <b:Author>
        <b:NameList>
          <b:Person>
            <b:Last>Funkenstein</b:Last>
            <b:First>Susan</b:First>
            <b:Middle>Laikin</b:Middle>
          </b:Person>
        </b:NameList>
      </b:Author>
    </b:Author>
    <b:Title>There’s Something about Mary Wigman: The Woman Dancer as Subject in German Expressionist Art</b:Title>
    <b:Year>Vol. 17, No. 3 (2005)</b:Year>
    <b:Medium>Article</b:Medium>
    <b:JournalName>Gender &amp; History</b:JournalName>
    <b:Pages>826-59</b:Pages>
    <b:RefOrder>6</b:RefOrder>
  </b:Source>
  <b:Source>
    <b:Tag>Holm92</b:Tag>
    <b:SourceType>BookSection</b:SourceType>
    <b:Guid>{FEE860BB-0BA5-4171-B80E-DE005FA2588C}</b:Guid>
    <b:Title>The Mary Wigman I Know</b:Title>
    <b:Year>1940; 1992</b:Year>
    <b:Pages>18-27</b:Pages>
    <b:Medium>Print</b:Medium>
    <b:Author>
      <b:Author>
        <b:NameList>
          <b:Person>
            <b:Last>Holm</b:Last>
            <b:First>Hanya</b:First>
          </b:Person>
        </b:NameList>
      </b:Author>
      <b:BookAuthor>
        <b:NameList>
          <b:Person>
            <b:Last>Sorrell</b:Last>
            <b:First>Walter</b:First>
            <b:Middle>(ed.)</b:Middle>
          </b:Person>
        </b:NameList>
      </b:BookAuthor>
    </b:Author>
    <b:BookTitle>The Dance Has Many Faces</b:BookTitle>
    <b:City>Pennington, New Jersey</b:City>
    <b:Publisher>A Capella Books</b:Publisher>
    <b:RefOrder>7</b:RefOrder>
  </b:Source>
  <b:Source>
    <b:Tag>Howe87</b:Tag>
    <b:SourceType>JournalArticle</b:SourceType>
    <b:Guid>{68D412FF-7AC2-4FB8-ACED-AE06E5914042}</b:Guid>
    <b:Title>The Notion of Mysticism in the Philosophy and Choreography of Mary Wigman 1914-1931</b:Title>
    <b:Year>Vol. 19, No. 1 (1987)</b:Year>
    <b:Pages>19-24</b:Pages>
    <b:Medium>Article</b:Medium>
    <b:Author>
      <b:Author>
        <b:NameList>
          <b:Person>
            <b:Last>Howe</b:Last>
            <b:First>Dianne</b:First>
            <b:Middle>S.</b:Middle>
          </b:Person>
        </b:NameList>
      </b:Author>
    </b:Author>
    <b:JournalName>Dance Research Journal</b:JournalName>
    <b:RefOrder>8</b:RefOrder>
  </b:Source>
  <b:Source>
    <b:Tag>Huschka12</b:Tag>
    <b:SourceType>BookSection</b:SourceType>
    <b:Guid>{F96A94A8-4A2F-4371-8E00-BE3CFAA6C645}</b:Guid>
    <b:Title>Pina Bausch, Mary Wigman, and the Aesthetic of 'Being Moved,'</b:Title>
    <b:Year>2012</b:Year>
    <b:Medium>Print</b:Medium>
    <b:Author>
      <b:Author>
        <b:NameList>
          <b:Person>
            <b:Last>Huschka</b:Last>
            <b:First>Sabine</b:First>
          </b:Person>
        </b:NameList>
      </b:Author>
      <b:BookAuthor>
        <b:NameList>
          <b:Person>
            <b:Last>Manning</b:Last>
            <b:First>Susan</b:First>
          </b:Person>
          <b:Person>
            <b:Last>Ruprecht</b:Last>
            <b:First>Lucia</b:First>
          </b:Person>
        </b:NameList>
      </b:BookAuthor>
    </b:Author>
    <b:BookTitle>New German Dance Studies</b:BookTitle>
    <b:City>Urbana</b:City>
    <b:Publisher>University of Illinois Press</b:Publisher>
    <b:RefOrder>9</b:RefOrder>
  </b:Source>
  <b:Source>
    <b:Tag>Kant11</b:Tag>
    <b:SourceType>BookSection</b:SourceType>
    <b:Guid>{5DBFCFE2-9DCA-44B7-A785-8C50FD83F844}</b:Guid>
    <b:Title>Death and the Maiden: Mary Wigman in the Weimar Republic</b:Title>
    <b:BookTitle>Dance and Politics</b:BookTitle>
    <b:Year>2011</b:Year>
    <b:City>Oxford and Bern</b:City>
    <b:Publisher>Peter Lang</b:Publisher>
    <b:Medium>Print</b:Medium>
    <b:Author>
      <b:Author>
        <b:NameList>
          <b:Person>
            <b:Last>Kant</b:Last>
            <b:First>Marion</b:First>
          </b:Person>
        </b:NameList>
      </b:Author>
      <b:BookAuthor>
        <b:NameList>
          <b:Person>
            <b:Last>Kolb</b:Last>
            <b:First>Alexandra</b:First>
            <b:Middle>(ed.)</b:Middle>
          </b:Person>
        </b:NameList>
      </b:BookAuthor>
    </b:Author>
    <b:RefOrder>10</b:RefOrder>
  </b:Source>
  <b:Source>
    <b:Tag>Manning96</b:Tag>
    <b:SourceType>BookSection</b:SourceType>
    <b:Guid>{39DEAEBA-2DE9-4F72-863C-FC21D0FE2D34}</b:Guid>
    <b:Author>
      <b:Author>
        <b:NameList>
          <b:Person>
            <b:Last>Manning</b:Last>
            <b:First>Susan</b:First>
          </b:Person>
        </b:NameList>
      </b:Author>
    </b:Author>
    <b:Title>Ecstasy and the Demon: The Dances of Mary Wigman</b:Title>
    <b:Year>1993</b:Year>
    <b:City>Minneapolis</b:City>
    <b:Publisher>University of Minnesota Press</b:Publisher>
    <b:Edition>2nd Edition (1996)</b:Edition>
    <b:RefOrder>11</b:RefOrder>
  </b:Source>
  <b:Source>
    <b:Tag>Manning17</b:Tag>
    <b:SourceType>BookSection</b:SourceType>
    <b:Guid>{9458CB2B-451B-499B-87FD-F77536C5202A}</b:Guid>
    <b:Title>Modern Dance in the Third Reich, Redux.</b:Title>
    <b:Medium>Print</b:Medium>
    <b:Year>2017</b:Year>
    <b:Author>
      <b:Author>
        <b:NameList>
          <b:Person>
            <b:Last>Manning</b:Last>
            <b:First>Susan</b:First>
          </b:Person>
        </b:NameList>
      </b:Author>
      <b:BookAuthor>
        <b:NameList>
          <b:Person>
            <b:Last>Martin</b:Last>
            <b:First>Randy'</b:First>
            <b:Middle>Siegmund, Gerald</b:Middle>
          </b:Person>
          <b:Person>
            <b:Last>Kowal</b:Last>
            <b:First>Rebekah</b:First>
            <b:Middle>(eds.)</b:Middle>
          </b:Person>
        </b:NameList>
      </b:BookAuthor>
    </b:Author>
    <b:City>New York</b:City>
    <b:Publisher>Oxford</b:Publisher>
    <b:BookTitle>Oxford Handbook of Dance and Politics</b:BookTitle>
    <b:RefOrder>12</b:RefOrder>
  </b:Source>
  <b:Source>
    <b:Tag>Müller86</b:Tag>
    <b:SourceType>Book</b:SourceType>
    <b:Guid>{EE6B654A-C284-4FD6-BDF3-6C8B738C0386}</b:Guid>
    <b:Title>Mary Wigman. Leben und Werk der großen Tänzerin</b:Title>
    <b:Year>1986</b:Year>
    <b:City>Weinheim/Berlin</b:City>
    <b:Publisher>Beltz/Quadriga</b:Publisher>
    <b:Medium>Print</b:Medium>
    <b:Author>
      <b:Author>
        <b:NameList>
          <b:Person>
            <b:Last>Müller</b:Last>
            <b:First>Hedwig</b:First>
          </b:Person>
        </b:NameList>
      </b:Author>
    </b:Author>
    <b:RefOrder>13</b:RefOrder>
  </b:Source>
  <b:Source>
    <b:Tag>Müller87</b:Tag>
    <b:SourceType>JournalArticle</b:SourceType>
    <b:Guid>{D7F766A9-3C4C-4E9D-B897-184AB8C52FF5}</b:Guid>
    <b:Author>
      <b:Author>
        <b:NameList>
          <b:Person>
            <b:Last>Müller</b:Last>
            <b:First>Hedwig</b:First>
          </b:Person>
        </b:NameList>
      </b:Author>
    </b:Author>
    <b:Title>Wigman and National Socialism</b:Title>
    <b:Year>Vol. 15, No. 1 (1987)</b:Year>
    <b:Medium>Article</b:Medium>
    <b:JournalName>Ballet Review</b:JournalName>
    <b:Pages>65-73</b:Pages>
    <b:RefOrder>14</b:RefOrder>
  </b:Source>
  <b:Source>
    <b:Tag>Reynolds99</b:Tag>
    <b:SourceType>JournalArticle</b:SourceType>
    <b:Guid>{A32EAE4D-7DAC-4DA6-9880-663811B55977}</b:Guid>
    <b:Author>
      <b:Author>
        <b:NameList>
          <b:Person>
            <b:Last>Reynolds</b:Last>
            <b:First>Dee</b:First>
          </b:Person>
        </b:NameList>
      </b:Author>
    </b:Author>
    <b:Title>Dancing as a Woman: Mary Wigman and Absolute Dance</b:Title>
    <b:JournalName>Forum for Modern Language Studies</b:JournalName>
    <b:Year>Vol. 35, No. 3 (1999)</b:Year>
    <b:Pages>297-310</b:Pages>
    <b:Medium>Article</b:Medium>
    <b:RefOrder>15</b:RefOrder>
  </b:Source>
  <b:Source>
    <b:Tag>Robinson97</b:Tag>
    <b:SourceType>JournalArticle</b:SourceType>
    <b:Guid>{098E3A00-224D-4E50-BCEC-EBA1E01B31B5}</b:Guid>
    <b:Author>
      <b:Author>
        <b:NameList>
          <b:Person>
            <b:Last>Robinson</b:Last>
            <b:First>Jacqueline</b:First>
          </b:Person>
        </b:NameList>
      </b:Author>
    </b:Author>
    <b:Title>Mary Wigman, a magician</b:Title>
    <b:JournalName>Dance Chronicle</b:JournalName>
    <b:Year>Vol. 20, No. 1 (1997)</b:Year>
    <b:Pages>23-47</b:Pages>
    <b:Medium>Article</b:Medium>
    <b:RefOrder>16</b:RefOrder>
  </b:Source>
  <b:Source>
    <b:Tag>Ruprecht15</b:Tag>
    <b:SourceType>JournalArticle</b:SourceType>
    <b:Guid>{F1EED696-3C05-4220-B6A7-36F9D19CDD2C}</b:Guid>
    <b:Author>
      <b:Author>
        <b:NameList>
          <b:Person>
            <b:Last>Ruprecht</b:Last>
            <b:First>Lucia</b:First>
          </b:Person>
        </b:NameList>
      </b:Author>
    </b:Author>
    <b:Title>Gesture, Interruption, Vibration: Rethinking Early Twentieth-century Gestural Theory and Practice in Walter Benjamin, Rudolf von Laban, and Mary Wigman</b:Title>
    <b:JournalName>Dance Research Journal</b:JournalName>
    <b:Year>Vol. 47, No. 2 (2015)</b:Year>
    <b:Pages>23-41</b:Pages>
    <b:Medium>Article</b:Medium>
    <b:RefOrder>17</b:RefOrder>
  </b:Source>
  <b:Source>
    <b:Tag>SantosNewhall09</b:Tag>
    <b:SourceType>Book</b:SourceType>
    <b:Guid>{BB0658BE-7BD4-4739-8EF7-B5CF37E3D109}</b:Guid>
    <b:Title>Mary Wigman</b:Title>
    <b:Year>2009</b:Year>
    <b:Medium>Print</b:Medium>
    <b:Author>
      <b:Author>
        <b:NameList>
          <b:Person>
            <b:Last>Santos Newhall</b:Last>
            <b:First>M.A.</b:First>
          </b:Person>
        </b:NameList>
      </b:Author>
    </b:Author>
    <b:City>New York</b:City>
    <b:Publisher>Routledge</b:Publisher>
    <b:RefOrder>18</b:RefOrder>
  </b:Source>
  <b:Source>
    <b:Tag>Thimey00</b:Tag>
    <b:SourceType>JournalArticle</b:SourceType>
    <b:Guid>{C2B25757-728F-4144-B188-91F58D63CA32}</b:Guid>
    <b:Author>
      <b:Author>
        <b:NameList>
          <b:Person>
            <b:Last>Thimey</b:Last>
            <b:First>Erika</b:First>
          </b:Person>
        </b:NameList>
      </b:Author>
    </b:Author>
    <b:Title>The Lessons of Mary Wigman</b:Title>
    <b:Year>Vol. 74, No. 4 (2000)</b:Year>
    <b:Medium>Article</b:Medium>
    <b:JournalName>Dance Magazine</b:JournalName>
    <b:Pages>58-59</b:Pages>
    <b:RefOrder>19</b:RefOrder>
  </b:Source>
  <b:Source>
    <b:Tag>Tsitsou13</b:Tag>
    <b:SourceType>JournalArticle</b:SourceType>
    <b:Guid>{3E649904-A0D7-43A3-984C-1550263FBDD3}</b:Guid>
    <b:Author>
      <b:Author>
        <b:NameList>
          <b:Person>
            <b:Last>Tsitsou</b:Last>
            <b:First>Lito</b:First>
          </b:Person>
          <b:Person>
            <b:Last>Weir</b:Last>
            <b:First>Lucy</b:First>
          </b:Person>
        </b:NameList>
      </b:Author>
    </b:Author>
    <b:Title>Re-reading Mary Wigman’s Hexentanz II (1926): the influence of the non-Western ‘Other’ on movement practice in early modern 'German' dance</b:Title>
    <b:JournalName>Scottish Journal of Performance </b:JournalName>
    <b:Year>Vol. 1, No. 1 (2013)</b:Year>
    <b:Pages>53-74</b:Pages>
    <b:Medium>Article</b:Medium>
    <b:RefOrder>20</b:RefOrder>
  </b:Source>
  <b:Source>
    <b:Tag>Werther14</b:Tag>
    <b:SourceType>JournalArticle</b:SourceType>
    <b:Guid>{CAF794BC-D12D-44A0-9C32-2028E332E56C}</b:Guid>
    <b:Author>
      <b:Author>
        <b:NameList>
          <b:Person>
            <b:Last>Werther</b:Last>
            <b:First>Janet</b:First>
          </b:Person>
        </b:NameList>
      </b:Author>
    </b:Author>
    <b:Title>Mary Wigman: Expressionist, Feminist, Theatre Artist</b:Title>
    <b:JournalName>Studies in Musical Theatre</b:JournalName>
    <b:Year>Vol. 8, No. 3 (2014)</b:Year>
    <b:Pages>261-70</b:Pages>
    <b:Medium>Article</b:Medium>
    <b:RefOrder>21</b:RefOrder>
  </b:Source>
  <b:Source>
    <b:Tag>Wigman23</b:Tag>
    <b:SourceType>Book</b:SourceType>
    <b:Guid>{5A493D2B-A9A2-4B46-901C-146E01E21033}</b:Guid>
    <b:Title>Was wir tanzen</b:Title>
    <b:Year>1923</b:Year>
    <b:Medium>manuscript in the Mary Wigman Archive at the Akademie der Künste</b:Medium>
    <b:Author>
      <b:Author>
        <b:NameList>
          <b:Person>
            <b:Last>Wigman</b:Last>
            <b:First>Mary</b:First>
          </b:Person>
        </b:NameList>
      </b:Author>
    </b:Author>
    <b:City>Berlin</b:City>
    <b:Publisher>Akademie der Künste</b:Publisher>
    <b:RefOrder>22</b:RefOrder>
  </b:Source>
  <b:Source>
    <b:Tag>Wigman28</b:Tag>
    <b:SourceType>Book</b:SourceType>
    <b:Guid>{B29B81FC-CC5A-4D56-850E-8379AEFB2F07}</b:Guid>
    <b:Author>
      <b:Author>
        <b:NameList>
          <b:Person>
            <b:Last>Wigman</b:Last>
            <b:First>Mary</b:First>
          </b:Person>
        </b:NameList>
      </b:Author>
    </b:Author>
    <b:Title>Richtlinien für die tänzerische Berufsausbildung</b:Title>
    <b:Year>undated, ca. 1927/28</b:Year>
    <b:City>Berlin</b:City>
    <b:Publisher>Akademie der Künste</b:Publisher>
    <b:Medium>manuscript in the Mary Wigman Archive at the Akademie der Künste</b:Medium>
    <b:RefOrder>23</b:RefOrder>
  </b:Source>
  <b:Source>
    <b:Tag>Wigman66</b:Tag>
    <b:SourceType>Book</b:SourceType>
    <b:Guid>{EC942C00-4399-4CE3-9EAE-1B15F35CB467}</b:Guid>
    <b:Author>
      <b:Author>
        <b:NameList>
          <b:Person>
            <b:Last>Wigman</b:Last>
            <b:First>Mary</b:First>
          </b:Person>
        </b:NameList>
      </b:Author>
    </b:Author>
    <b:Title>The Language of Dance</b:Title>
    <b:Year>1966</b:Year>
    <b:City>Middletown</b:City>
    <b:Publisher>Wesleyan University Press</b:Publisher>
    <b:Medium>Print</b:Medium>
    <b:Pages>40-41</b:Pages>
    <b:RefOrder>24</b:RefOrder>
  </b:Source>
  <b:Source>
    <b:Tag>Wigman37</b:Tag>
    <b:SourceType>Book</b:SourceType>
    <b:Guid>{2D736571-5725-4E09-8868-54529D24BA6B}</b:Guid>
    <b:Author>
      <b:Author>
        <b:NameList>
          <b:Person>
            <b:Last>Wigman</b:Last>
            <b:First>Mary</b:First>
          </b:Person>
        </b:NameList>
      </b:Author>
    </b:Author>
    <b:Title>Tagebuch</b:Title>
    <b:Year>15 July 1837</b:Year>
    <b:City>Berlin</b:City>
    <b:Publisher>Akademie der Künste</b:Publisher>
    <b:Medium>manuscript in the Mary Wigman Archive at the Akademie der Künste</b:Medium>
    <b:RefOrder>25</b:RefOrder>
  </b:Source>
  <b:Source>
    <b:Tag>Bergsohn04</b:Tag>
    <b:SourceType>Film</b:SourceType>
    <b:Guid>{D5C7268A-ED3C-4B25-B4A9-EF9A14522A8A}</b:Guid>
    <b:Title>The Makers of Modern Dance in Germany: Rudolf Laban, Mary Wigman, Kurt Jooss</b:Title>
    <b:Year>2004</b:Year>
    <b:Author>
      <b:Director>
        <b:NameList>
          <b:Person>
            <b:Last>Bergsohn</b:Last>
            <b:First>Harold</b:First>
          </b:Person>
          <b:Person>
            <b:Last>Partsch-Bergsohn</b:Last>
            <b:First>Isa</b:First>
          </b:Person>
        </b:NameList>
      </b:Director>
    </b:Author>
    <b:ProductionCompany>Dance Horizons Video</b:ProductionCompany>
    <b:CountryRegion>Highstown, New Jersey</b:CountryRegion>
    <b:RefOrder>26</b:RefOrder>
  </b:Source>
  <b:Source>
    <b:Tag>Müller14</b:Tag>
    <b:SourceType>Film</b:SourceType>
    <b:Guid>{99BAD219-56F3-43FA-97A0-2E4AAE686500}</b:Guid>
    <b:Title>Mary Wigman—The Soul of Dance</b:Title>
    <b:Author>
      <b:Director>
        <b:NameList>
          <b:Person>
            <b:Last>Norbert</b:Last>
            <b:First>Busè</b:First>
          </b:Person>
          <b:Person>
            <b:Last>Debler</b:Last>
            <b:First>Christof</b:First>
          </b:Person>
        </b:NameList>
      </b:Director>
      <b:Performer>
        <b:NameList>
          <b:Person>
            <b:Last>Müller</b:Last>
            <b:First>Hedwig</b:First>
          </b:Person>
          <b:Person>
            <b:Last>Wigman</b:Last>
            <b:First>Mary</b:First>
          </b:Person>
        </b:NameList>
      </b:Performer>
    </b:Author>
    <b:Year>2014</b:Year>
    <b:ProductionCompany>Arthaus Musik</b:ProductionCompany>
    <b:CountryRegion>Halle</b:CountryRegion>
    <b:RefOrder>27</b:RefOrder>
  </b:Source>
  <b:Source>
    <b:Tag>Synder91</b:Tag>
    <b:SourceType>Film</b:SourceType>
    <b:Guid>{BFD51439-A121-4DF0-88A4-D06A90CD6AA2}</b:Guid>
    <b:Title>When the Fire Dances Between the Two Poles: Mary Wigman, 1886-1973</b:Title>
    <b:Author>
      <b:Director>
        <b:NameList>
          <b:Person>
            <b:Last>Synder</b:Last>
            <b:First>A.F.</b:First>
          </b:Person>
        </b:NameList>
      </b:Director>
    </b:Author>
    <b:Year>1991</b:Year>
    <b:ProductionCompany>Dance Horizons Video</b:ProductionCompany>
    <b:CountryRegion>Pennington, New Jersey</b:CountryRegion>
    <b:RefOrder>28</b:RefOrder>
  </b:Source>
</b:Sources>
</file>

<file path=customXml/itemProps1.xml><?xml version="1.0" encoding="utf-8"?>
<ds:datastoreItem xmlns:ds="http://schemas.openxmlformats.org/officeDocument/2006/customXml" ds:itemID="{7593E339-9516-4843-A717-63786B27C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6</Pages>
  <Words>2961</Words>
  <Characters>16881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2016-03-01T02:06:00Z</dcterms:created>
  <dcterms:modified xsi:type="dcterms:W3CDTF">2016-03-01T02:06:00Z</dcterms:modified>
</cp:coreProperties>
</file>