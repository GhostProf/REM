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C84406A" w14:textId="77777777" w:rsidTr="00922950">
        <w:tc>
          <w:tcPr>
            <w:tcW w:w="491" w:type="dxa"/>
            <w:vMerge w:val="restart"/>
            <w:shd w:val="clear" w:color="auto" w:fill="A6A6A6" w:themeFill="background1" w:themeFillShade="A6"/>
            <w:textDirection w:val="btLr"/>
          </w:tcPr>
          <w:p w14:paraId="7E4EB37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55D91B87D81E64D94E726B96E7A4560"/>
            </w:placeholder>
            <w:showingPlcHdr/>
            <w:dropDownList>
              <w:listItem w:displayText="Dr." w:value="Dr."/>
              <w:listItem w:displayText="Prof." w:value="Prof."/>
            </w:dropDownList>
          </w:sdtPr>
          <w:sdtEndPr/>
          <w:sdtContent>
            <w:tc>
              <w:tcPr>
                <w:tcW w:w="1259" w:type="dxa"/>
              </w:tcPr>
              <w:p w14:paraId="2C489C1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7F8480FD58AD242A49CD19996402829"/>
            </w:placeholder>
            <w:text/>
          </w:sdtPr>
          <w:sdtEndPr/>
          <w:sdtContent>
            <w:tc>
              <w:tcPr>
                <w:tcW w:w="2073" w:type="dxa"/>
              </w:tcPr>
              <w:p w14:paraId="78995541" w14:textId="77777777" w:rsidR="00B574C9" w:rsidRDefault="00AE17B0" w:rsidP="00922950">
                <w:r w:rsidRPr="00192A7D">
                  <w:rPr>
                    <w:rFonts w:eastAsiaTheme="minorEastAsia"/>
                    <w:sz w:val="24"/>
                    <w:szCs w:val="24"/>
                    <w:lang w:val="en-CA" w:eastAsia="ja-JP"/>
                  </w:rPr>
                  <w:t>Atta</w:t>
                </w:r>
              </w:p>
            </w:tc>
          </w:sdtContent>
        </w:sdt>
        <w:sdt>
          <w:sdtPr>
            <w:alias w:val="Middle name"/>
            <w:tag w:val="authorMiddleName"/>
            <w:id w:val="-2076034781"/>
            <w:placeholder>
              <w:docPart w:val="4820B4CDB17D1440B846EB4ECA98E780"/>
            </w:placeholder>
            <w:showingPlcHdr/>
            <w:text/>
          </w:sdtPr>
          <w:sdtEndPr/>
          <w:sdtContent>
            <w:tc>
              <w:tcPr>
                <w:tcW w:w="2551" w:type="dxa"/>
              </w:tcPr>
              <w:p w14:paraId="2D688737" w14:textId="77777777" w:rsidR="00B574C9" w:rsidRDefault="00B574C9" w:rsidP="00922950">
                <w:r>
                  <w:rPr>
                    <w:rStyle w:val="PlaceholderText"/>
                  </w:rPr>
                  <w:t>[Middle name]</w:t>
                </w:r>
              </w:p>
            </w:tc>
          </w:sdtContent>
        </w:sdt>
        <w:sdt>
          <w:sdtPr>
            <w:alias w:val="Last name"/>
            <w:tag w:val="authorLastName"/>
            <w:id w:val="-1088529830"/>
            <w:placeholder>
              <w:docPart w:val="F3C5BE30293DDC43960FC6C9DFF847B0"/>
            </w:placeholder>
            <w:text/>
          </w:sdtPr>
          <w:sdtEndPr/>
          <w:sdtContent>
            <w:tc>
              <w:tcPr>
                <w:tcW w:w="2642" w:type="dxa"/>
              </w:tcPr>
              <w:p w14:paraId="1E181256" w14:textId="77777777" w:rsidR="00B574C9" w:rsidRDefault="00AE17B0" w:rsidP="00922950">
                <w:proofErr w:type="spellStart"/>
                <w:r w:rsidRPr="00192A7D">
                  <w:rPr>
                    <w:rFonts w:eastAsiaTheme="minorEastAsia"/>
                    <w:sz w:val="24"/>
                    <w:szCs w:val="24"/>
                    <w:lang w:val="en-CA" w:eastAsia="ja-JP"/>
                  </w:rPr>
                  <w:t>Kwami</w:t>
                </w:r>
                <w:proofErr w:type="spellEnd"/>
              </w:p>
            </w:tc>
          </w:sdtContent>
        </w:sdt>
      </w:tr>
      <w:tr w:rsidR="00B574C9" w14:paraId="291224F7" w14:textId="77777777" w:rsidTr="001A6A06">
        <w:trPr>
          <w:trHeight w:val="986"/>
        </w:trPr>
        <w:tc>
          <w:tcPr>
            <w:tcW w:w="491" w:type="dxa"/>
            <w:vMerge/>
            <w:shd w:val="clear" w:color="auto" w:fill="A6A6A6" w:themeFill="background1" w:themeFillShade="A6"/>
          </w:tcPr>
          <w:p w14:paraId="18A7EDD0" w14:textId="77777777" w:rsidR="00B574C9" w:rsidRPr="001A6A06" w:rsidRDefault="00B574C9" w:rsidP="00CF1542">
            <w:pPr>
              <w:jc w:val="center"/>
              <w:rPr>
                <w:b/>
                <w:color w:val="FFFFFF" w:themeColor="background1"/>
              </w:rPr>
            </w:pPr>
          </w:p>
        </w:tc>
        <w:sdt>
          <w:sdtPr>
            <w:alias w:val="Biography"/>
            <w:tag w:val="authorBiography"/>
            <w:id w:val="938807824"/>
            <w:placeholder>
              <w:docPart w:val="0575C43BF12FFF41B2BB6CFBB7EC30C6"/>
            </w:placeholder>
            <w:showingPlcHdr/>
          </w:sdtPr>
          <w:sdtEndPr/>
          <w:sdtContent>
            <w:tc>
              <w:tcPr>
                <w:tcW w:w="8525" w:type="dxa"/>
                <w:gridSpan w:val="4"/>
              </w:tcPr>
              <w:p w14:paraId="7D5B0D17" w14:textId="77777777" w:rsidR="00B574C9" w:rsidRDefault="00B574C9" w:rsidP="00922950">
                <w:r>
                  <w:rPr>
                    <w:rStyle w:val="PlaceholderText"/>
                  </w:rPr>
                  <w:t>[Enter your biography]</w:t>
                </w:r>
              </w:p>
            </w:tc>
          </w:sdtContent>
        </w:sdt>
      </w:tr>
      <w:tr w:rsidR="00B574C9" w14:paraId="3C77A571" w14:textId="77777777" w:rsidTr="001A6A06">
        <w:trPr>
          <w:trHeight w:val="986"/>
        </w:trPr>
        <w:tc>
          <w:tcPr>
            <w:tcW w:w="491" w:type="dxa"/>
            <w:vMerge/>
            <w:shd w:val="clear" w:color="auto" w:fill="A6A6A6" w:themeFill="background1" w:themeFillShade="A6"/>
          </w:tcPr>
          <w:p w14:paraId="3820EA14" w14:textId="77777777" w:rsidR="00B574C9" w:rsidRPr="001A6A06" w:rsidRDefault="00B574C9" w:rsidP="00CF1542">
            <w:pPr>
              <w:jc w:val="center"/>
              <w:rPr>
                <w:b/>
                <w:color w:val="FFFFFF" w:themeColor="background1"/>
              </w:rPr>
            </w:pPr>
          </w:p>
        </w:tc>
        <w:sdt>
          <w:sdtPr>
            <w:alias w:val="Affiliation"/>
            <w:tag w:val="affiliation"/>
            <w:id w:val="2012937915"/>
            <w:placeholder>
              <w:docPart w:val="CA41D14ED6455B48A28E10BE543DC287"/>
            </w:placeholder>
            <w:showingPlcHdr/>
            <w:text/>
          </w:sdtPr>
          <w:sdtEndPr/>
          <w:sdtContent>
            <w:tc>
              <w:tcPr>
                <w:tcW w:w="8525" w:type="dxa"/>
                <w:gridSpan w:val="4"/>
              </w:tcPr>
              <w:p w14:paraId="61C0CCA4" w14:textId="77777777" w:rsidR="00B574C9" w:rsidRDefault="00B574C9" w:rsidP="00B574C9">
                <w:r>
                  <w:rPr>
                    <w:rStyle w:val="PlaceholderText"/>
                  </w:rPr>
                  <w:t>[Enter the institution with which you are affiliated]</w:t>
                </w:r>
              </w:p>
            </w:tc>
          </w:sdtContent>
        </w:sdt>
      </w:tr>
    </w:tbl>
    <w:p w14:paraId="5512AF2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08CAE87" w14:textId="77777777" w:rsidTr="00244BB0">
        <w:tc>
          <w:tcPr>
            <w:tcW w:w="9016" w:type="dxa"/>
            <w:shd w:val="clear" w:color="auto" w:fill="A6A6A6" w:themeFill="background1" w:themeFillShade="A6"/>
            <w:tcMar>
              <w:top w:w="113" w:type="dxa"/>
              <w:bottom w:w="113" w:type="dxa"/>
            </w:tcMar>
          </w:tcPr>
          <w:p w14:paraId="48D723F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108012" w14:textId="77777777" w:rsidTr="003F0D73">
        <w:sdt>
          <w:sdtPr>
            <w:alias w:val="Article headword"/>
            <w:tag w:val="articleHeadword"/>
            <w:id w:val="-361440020"/>
            <w:placeholder>
              <w:docPart w:val="45DCCA14B7B3F648B673A02E6D3ECD37"/>
            </w:placeholder>
            <w:text/>
          </w:sdtPr>
          <w:sdtEndPr/>
          <w:sdtContent>
            <w:tc>
              <w:tcPr>
                <w:tcW w:w="9016" w:type="dxa"/>
                <w:tcMar>
                  <w:top w:w="113" w:type="dxa"/>
                  <w:bottom w:w="113" w:type="dxa"/>
                </w:tcMar>
              </w:tcPr>
              <w:p w14:paraId="3010300F" w14:textId="77777777" w:rsidR="003F0D73" w:rsidRPr="00FB589A" w:rsidRDefault="00AE17B0" w:rsidP="003F0D73">
                <w:pPr>
                  <w:rPr>
                    <w:b/>
                  </w:rPr>
                </w:pPr>
                <w:r w:rsidRPr="00192A7D">
                  <w:rPr>
                    <w:rFonts w:eastAsia="ヒラギノ角ゴ Pro W3" w:cs="Times New Roman"/>
                    <w:color w:val="000000"/>
                    <w:sz w:val="24"/>
                    <w:szCs w:val="20"/>
                    <w:lang w:val="en-US"/>
                  </w:rPr>
                  <w:t xml:space="preserve">The </w:t>
                </w:r>
                <w:proofErr w:type="spellStart"/>
                <w:r w:rsidRPr="00192A7D">
                  <w:rPr>
                    <w:rFonts w:eastAsia="ヒラギノ角ゴ Pro W3" w:cs="Times New Roman"/>
                    <w:color w:val="000000"/>
                    <w:sz w:val="24"/>
                    <w:szCs w:val="20"/>
                    <w:lang w:val="en-US"/>
                  </w:rPr>
                  <w:t>Akwapim</w:t>
                </w:r>
                <w:proofErr w:type="spellEnd"/>
                <w:r w:rsidRPr="00192A7D">
                  <w:rPr>
                    <w:rFonts w:eastAsia="ヒラギノ角ゴ Pro W3" w:cs="Times New Roman"/>
                    <w:color w:val="000000"/>
                    <w:sz w:val="24"/>
                    <w:szCs w:val="20"/>
                    <w:lang w:val="en-US"/>
                  </w:rPr>
                  <w:t xml:space="preserve"> Six</w:t>
                </w:r>
              </w:p>
            </w:tc>
          </w:sdtContent>
        </w:sdt>
      </w:tr>
      <w:tr w:rsidR="00464699" w14:paraId="364655B0" w14:textId="77777777" w:rsidTr="00AE17B0">
        <w:sdt>
          <w:sdtPr>
            <w:alias w:val="Variant headwords"/>
            <w:tag w:val="variantHeadwords"/>
            <w:id w:val="173464402"/>
            <w:placeholder>
              <w:docPart w:val="4DDEDF606C1C9F43AEEF07F5A29C1CFA"/>
            </w:placeholder>
            <w:showingPlcHdr/>
          </w:sdtPr>
          <w:sdtEndPr/>
          <w:sdtContent>
            <w:tc>
              <w:tcPr>
                <w:tcW w:w="9016" w:type="dxa"/>
                <w:tcMar>
                  <w:top w:w="113" w:type="dxa"/>
                  <w:bottom w:w="113" w:type="dxa"/>
                </w:tcMar>
              </w:tcPr>
              <w:p w14:paraId="2C0E28F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90ADC77" w14:textId="77777777" w:rsidTr="003F0D73">
        <w:sdt>
          <w:sdtPr>
            <w:alias w:val="Abstract"/>
            <w:tag w:val="abstract"/>
            <w:id w:val="-635871867"/>
            <w:placeholder>
              <w:docPart w:val="93972EC21E786847BAF4A7D67CD2EC0C"/>
            </w:placeholder>
          </w:sdtPr>
          <w:sdtEndPr/>
          <w:sdtContent>
            <w:tc>
              <w:tcPr>
                <w:tcW w:w="9016" w:type="dxa"/>
                <w:tcMar>
                  <w:top w:w="113" w:type="dxa"/>
                  <w:bottom w:w="113" w:type="dxa"/>
                </w:tcMar>
              </w:tcPr>
              <w:p w14:paraId="4351FF21" w14:textId="77777777" w:rsidR="00AE17B0" w:rsidRPr="00192A7D" w:rsidRDefault="00AE17B0" w:rsidP="00AE17B0">
                <w:pPr>
                  <w:spacing w:before="2" w:after="2"/>
                </w:pPr>
                <w:r w:rsidRPr="00192A7D">
                  <w:t xml:space="preserve">Modern African visual practice did not begin as an imposition from Europe, but rather because African women and men chose to master new technologies and media, beginning with photography from the 1850s, and turn them into practices of local relevance within the evolving local </w:t>
                </w:r>
                <w:proofErr w:type="spellStart"/>
                <w:r w:rsidRPr="00192A7D">
                  <w:t>modernities</w:t>
                </w:r>
                <w:proofErr w:type="spellEnd"/>
                <w:r w:rsidRPr="00192A7D">
                  <w:t xml:space="preserve"> of the continent. The formation of the </w:t>
                </w:r>
                <w:proofErr w:type="spellStart"/>
                <w:r w:rsidRPr="00192A7D">
                  <w:t>Akwapim</w:t>
                </w:r>
                <w:proofErr w:type="spellEnd"/>
                <w:r w:rsidRPr="00192A7D">
                  <w:t xml:space="preserve"> Six in </w:t>
                </w:r>
                <w:proofErr w:type="spellStart"/>
                <w:r w:rsidRPr="00192A7D">
                  <w:t>Ghania</w:t>
                </w:r>
                <w:proofErr w:type="spellEnd"/>
                <w:r w:rsidRPr="00192A7D">
                  <w:t xml:space="preserve"> pre-dated the better-known </w:t>
                </w:r>
                <w:r w:rsidR="00192A7D">
                  <w:t>‘</w:t>
                </w:r>
                <w:r w:rsidRPr="00192A7D">
                  <w:t>Zaria rebels</w:t>
                </w:r>
                <w:r w:rsidR="00192A7D">
                  <w:t>’</w:t>
                </w:r>
                <w:r w:rsidRPr="00192A7D">
                  <w:t xml:space="preserve"> (The Zaria Art Society) by a decade. Like the latter group, it advocated a synthesis of the new techniques acquired through modern art education, and rich local resources in Africa. Moreover, The </w:t>
                </w:r>
                <w:proofErr w:type="spellStart"/>
                <w:r w:rsidRPr="00192A7D">
                  <w:t>Akwapim</w:t>
                </w:r>
                <w:proofErr w:type="spellEnd"/>
                <w:r w:rsidRPr="00192A7D">
                  <w:t xml:space="preserve"> Six enacted some ideas of the South African émigré H.V. </w:t>
                </w:r>
                <w:proofErr w:type="spellStart"/>
                <w:r w:rsidRPr="00192A7D">
                  <w:t>Meyerowitz</w:t>
                </w:r>
                <w:proofErr w:type="spellEnd"/>
                <w:r w:rsidRPr="00192A7D">
                  <w:t xml:space="preserve"> (1900-1945), an influential artist and educator in the Gold Coast. The group sought inspiration from tradition-based concepts such as </w:t>
                </w:r>
                <w:proofErr w:type="spellStart"/>
                <w:r w:rsidRPr="00192A7D">
                  <w:t>Sankofa</w:t>
                </w:r>
                <w:proofErr w:type="spellEnd"/>
                <w:r w:rsidRPr="00192A7D">
                  <w:t xml:space="preserve"> (a return to the aesthetic principles and artistic values of the past), as well as the theme of a national art contest for seeking out new talent. </w:t>
                </w:r>
                <w:proofErr w:type="spellStart"/>
                <w:r w:rsidRPr="00192A7D">
                  <w:t>Sankofa</w:t>
                </w:r>
                <w:proofErr w:type="spellEnd"/>
                <w:r w:rsidRPr="00192A7D">
                  <w:t xml:space="preserve"> was used as a strategy by Ghanaian artists as a way of underlining a history of their own modernity. Founder and artist of the </w:t>
                </w:r>
                <w:proofErr w:type="spellStart"/>
                <w:r w:rsidRPr="00192A7D">
                  <w:t>Akwapim</w:t>
                </w:r>
                <w:proofErr w:type="spellEnd"/>
                <w:r w:rsidRPr="00192A7D">
                  <w:t xml:space="preserve"> six society, Oku </w:t>
                </w:r>
                <w:proofErr w:type="spellStart"/>
                <w:r w:rsidRPr="00192A7D">
                  <w:t>Ampofo</w:t>
                </w:r>
                <w:proofErr w:type="spellEnd"/>
                <w:r w:rsidRPr="00192A7D">
                  <w:t xml:space="preserve">, argued against a Ghanaian adoption of Western naturalism: </w:t>
                </w:r>
                <w:r w:rsidR="00192A7D">
                  <w:t>‘</w:t>
                </w:r>
                <w:commentRangeStart w:id="0"/>
                <w:r w:rsidRPr="00192A7D">
                  <w:t>Just as the rhythm of African music is totally different from that of the West, so too is the ‘plastic’ rhythm of African art [...].</w:t>
                </w:r>
                <w:r w:rsidR="00192A7D">
                  <w:t>’</w:t>
                </w:r>
                <w:r w:rsidRPr="00192A7D">
                  <w:t xml:space="preserve">  </w:t>
                </w:r>
                <w:commentRangeEnd w:id="0"/>
                <w:r w:rsidR="00192A7D">
                  <w:rPr>
                    <w:rStyle w:val="CommentReference"/>
                  </w:rPr>
                  <w:commentReference w:id="0"/>
                </w:r>
              </w:p>
              <w:p w14:paraId="3BB565B0" w14:textId="77777777" w:rsidR="00E85A05" w:rsidRDefault="00E85A05" w:rsidP="00E85A05"/>
            </w:tc>
          </w:sdtContent>
        </w:sdt>
      </w:tr>
      <w:tr w:rsidR="003F0D73" w14:paraId="56FCE321" w14:textId="77777777" w:rsidTr="003F0D73">
        <w:sdt>
          <w:sdtPr>
            <w:alias w:val="Article text"/>
            <w:tag w:val="articleText"/>
            <w:id w:val="634067588"/>
            <w:placeholder>
              <w:docPart w:val="E998911423C60847B85AC0E8EA531236"/>
            </w:placeholder>
          </w:sdtPr>
          <w:sdtEndPr/>
          <w:sdtContent>
            <w:tc>
              <w:tcPr>
                <w:tcW w:w="9016" w:type="dxa"/>
                <w:tcMar>
                  <w:top w:w="113" w:type="dxa"/>
                  <w:bottom w:w="113" w:type="dxa"/>
                </w:tcMar>
              </w:tcPr>
              <w:p w14:paraId="70B89EAA" w14:textId="77777777" w:rsidR="00AE17B0" w:rsidRDefault="00AE17B0" w:rsidP="00192A7D">
                <w:r>
                  <w:t xml:space="preserve">Modern </w:t>
                </w:r>
                <w:r w:rsidRPr="00DD4EEA">
                  <w:t xml:space="preserve">African visual practice did not begin as an imposition from Europe, but rather because African women and men chose to master new technologies and media, beginning with photography from the 1850s, and turn them into practices of local relevance within the evolving local </w:t>
                </w:r>
                <w:proofErr w:type="spellStart"/>
                <w:r w:rsidRPr="00DD4EEA">
                  <w:t>modernities</w:t>
                </w:r>
                <w:proofErr w:type="spellEnd"/>
                <w:r w:rsidRPr="00DD4EEA">
                  <w:t xml:space="preserve"> of the continent. The formation of </w:t>
                </w:r>
                <w:r>
                  <w:t xml:space="preserve">the </w:t>
                </w:r>
                <w:proofErr w:type="spellStart"/>
                <w:r w:rsidRPr="00DD4EEA">
                  <w:t>Akwapim</w:t>
                </w:r>
                <w:proofErr w:type="spellEnd"/>
                <w:r w:rsidRPr="00DD4EEA">
                  <w:t xml:space="preserve"> Six </w:t>
                </w:r>
                <w:r>
                  <w:t xml:space="preserve">in </w:t>
                </w:r>
                <w:proofErr w:type="spellStart"/>
                <w:r>
                  <w:t>Ghania</w:t>
                </w:r>
                <w:proofErr w:type="spellEnd"/>
                <w:r>
                  <w:t xml:space="preserve"> </w:t>
                </w:r>
                <w:r w:rsidRPr="00DD4EEA">
                  <w:t xml:space="preserve">pre-dated the better-known </w:t>
                </w:r>
                <w:r w:rsidR="00192A7D">
                  <w:t>‘</w:t>
                </w:r>
                <w:r>
                  <w:t>Z</w:t>
                </w:r>
                <w:r w:rsidRPr="00DD4EEA">
                  <w:t xml:space="preserve">aria </w:t>
                </w:r>
                <w:r>
                  <w:t>r</w:t>
                </w:r>
                <w:r w:rsidRPr="00DD4EEA">
                  <w:t>ebels</w:t>
                </w:r>
                <w:r w:rsidR="00192A7D">
                  <w:t>’</w:t>
                </w:r>
                <w:r w:rsidRPr="00DD4EEA">
                  <w:t xml:space="preserve"> </w:t>
                </w:r>
                <w:r>
                  <w:t xml:space="preserve">(The Zaria Art Society) </w:t>
                </w:r>
                <w:r w:rsidRPr="00DD4EEA">
                  <w:t>by a decade. Like the latter group, it advocated a synthesis of the new techniques acquired through modern art education, and rich local resources in Africa.</w:t>
                </w:r>
                <w:r>
                  <w:t xml:space="preserve"> Moreover, The </w:t>
                </w:r>
                <w:proofErr w:type="spellStart"/>
                <w:r>
                  <w:t>Akwapim</w:t>
                </w:r>
                <w:proofErr w:type="spellEnd"/>
                <w:r>
                  <w:t xml:space="preserve"> Six enacted some ideas of the South African émigré H.V. </w:t>
                </w:r>
                <w:proofErr w:type="spellStart"/>
                <w:r>
                  <w:t>Meyerowitz</w:t>
                </w:r>
                <w:proofErr w:type="spellEnd"/>
                <w:r>
                  <w:t xml:space="preserve"> (1900-1945), an influential artist and educator in the Gold Coast. The group sought inspiration from tradition-based concepts such as </w:t>
                </w:r>
                <w:proofErr w:type="spellStart"/>
                <w:r>
                  <w:rPr>
                    <w:i/>
                  </w:rPr>
                  <w:t>Sankofa</w:t>
                </w:r>
                <w:proofErr w:type="spellEnd"/>
                <w:r>
                  <w:rPr>
                    <w:i/>
                  </w:rPr>
                  <w:t xml:space="preserve"> </w:t>
                </w:r>
                <w:r>
                  <w:t xml:space="preserve">(a return to the aesthetic principles and artistic values of the past), as well as the theme of a national art contest for seeking out new talent. </w:t>
                </w:r>
                <w:proofErr w:type="spellStart"/>
                <w:r>
                  <w:rPr>
                    <w:i/>
                  </w:rPr>
                  <w:t>Sankofa</w:t>
                </w:r>
                <w:proofErr w:type="spellEnd"/>
                <w:r>
                  <w:rPr>
                    <w:i/>
                  </w:rPr>
                  <w:t xml:space="preserve"> </w:t>
                </w:r>
                <w:r>
                  <w:t xml:space="preserve">was used as a strategy by Ghanaian artists as a way of underlining a history of their own modernity. Founder and artist of the </w:t>
                </w:r>
                <w:proofErr w:type="spellStart"/>
                <w:r>
                  <w:t>Akwapim</w:t>
                </w:r>
                <w:proofErr w:type="spellEnd"/>
                <w:r>
                  <w:t xml:space="preserve"> six society, Oku </w:t>
                </w:r>
                <w:proofErr w:type="spellStart"/>
                <w:r>
                  <w:t>Ampofo</w:t>
                </w:r>
                <w:proofErr w:type="spellEnd"/>
                <w:r>
                  <w:t xml:space="preserve">, argued against a Ghanaian adoption of Western naturalism: </w:t>
                </w:r>
                <w:commentRangeStart w:id="1"/>
                <w:r w:rsidR="00192A7D">
                  <w:t>‘</w:t>
                </w:r>
                <w:r>
                  <w:t>Just as the rhythm of African music is totally different from that of the West, so too is the ‘plastic’ rhythm of African art [...].</w:t>
                </w:r>
                <w:r w:rsidR="00192A7D">
                  <w:t>’</w:t>
                </w:r>
                <w:r>
                  <w:t xml:space="preserve">  </w:t>
                </w:r>
                <w:commentRangeEnd w:id="1"/>
                <w:r w:rsidR="00192A7D">
                  <w:rPr>
                    <w:rStyle w:val="CommentReference"/>
                  </w:rPr>
                  <w:commentReference w:id="1"/>
                </w:r>
              </w:p>
              <w:p w14:paraId="75ABCD00" w14:textId="77777777" w:rsidR="00AE17B0" w:rsidRDefault="00AE17B0" w:rsidP="00192A7D"/>
              <w:p w14:paraId="5AE472E8" w14:textId="77777777" w:rsidR="00AE17B0" w:rsidRDefault="00AE17B0" w:rsidP="00192A7D">
                <w:r>
                  <w:t xml:space="preserve">File: </w:t>
                </w:r>
                <w:r w:rsidRPr="00AE17B0">
                  <w:t>Watching the Flock</w:t>
                </w:r>
              </w:p>
              <w:p w14:paraId="09191C81" w14:textId="77777777" w:rsidR="00AE17B0" w:rsidRPr="00192A7D" w:rsidRDefault="00AE17B0" w:rsidP="00AE17B0">
                <w:pPr>
                  <w:pStyle w:val="Caption"/>
                </w:pPr>
                <w:r w:rsidRPr="00192A7D">
                  <w:t xml:space="preserve">Figure </w:t>
                </w:r>
                <w:r w:rsidR="00EE2EE1" w:rsidRPr="00192A7D">
                  <w:fldChar w:fldCharType="begin"/>
                </w:r>
                <w:r w:rsidR="00EE2EE1" w:rsidRPr="00192A7D">
                  <w:instrText xml:space="preserve"> SEQ Figure \* ARABIC </w:instrText>
                </w:r>
                <w:r w:rsidR="00EE2EE1" w:rsidRPr="00192A7D">
                  <w:fldChar w:fldCharType="separate"/>
                </w:r>
                <w:r w:rsidRPr="00192A7D">
                  <w:rPr>
                    <w:noProof/>
                  </w:rPr>
                  <w:t>1</w:t>
                </w:r>
                <w:r w:rsidR="00EE2EE1" w:rsidRPr="00192A7D">
                  <w:rPr>
                    <w:noProof/>
                  </w:rPr>
                  <w:fldChar w:fldCharType="end"/>
                </w:r>
                <w:r w:rsidRPr="00192A7D">
                  <w:t xml:space="preserve"> </w:t>
                </w:r>
                <w:r w:rsidRPr="00192A7D">
                  <w:rPr>
                    <w:sz w:val="19"/>
                  </w:rPr>
                  <w:t xml:space="preserve">Albert </w:t>
                </w:r>
                <w:proofErr w:type="spellStart"/>
                <w:r w:rsidRPr="00192A7D">
                  <w:rPr>
                    <w:sz w:val="19"/>
                  </w:rPr>
                  <w:t>Osabu</w:t>
                </w:r>
                <w:proofErr w:type="spellEnd"/>
                <w:r w:rsidRPr="00192A7D">
                  <w:rPr>
                    <w:sz w:val="19"/>
                  </w:rPr>
                  <w:t xml:space="preserve"> </w:t>
                </w:r>
                <w:proofErr w:type="spellStart"/>
                <w:r w:rsidRPr="00192A7D">
                  <w:rPr>
                    <w:sz w:val="19"/>
                  </w:rPr>
                  <w:t>Bartimeus</w:t>
                </w:r>
                <w:proofErr w:type="spellEnd"/>
                <w:r w:rsidRPr="00192A7D">
                  <w:rPr>
                    <w:sz w:val="19"/>
                  </w:rPr>
                  <w:t xml:space="preserve">, </w:t>
                </w:r>
                <w:r w:rsidRPr="00192A7D">
                  <w:rPr>
                    <w:i/>
                    <w:sz w:val="19"/>
                  </w:rPr>
                  <w:t xml:space="preserve">Watching the Flock, </w:t>
                </w:r>
                <w:r w:rsidRPr="00192A7D">
                  <w:rPr>
                    <w:sz w:val="19"/>
                  </w:rPr>
                  <w:t>1976</w:t>
                </w:r>
              </w:p>
              <w:p w14:paraId="23673BC2" w14:textId="77777777" w:rsidR="00AE17B0" w:rsidRDefault="00AE17B0" w:rsidP="00192A7D">
                <w:r>
                  <w:t>Source: National Art Gallery, Accra</w:t>
                </w:r>
              </w:p>
              <w:p w14:paraId="4A6C5279" w14:textId="77777777" w:rsidR="00AE17B0" w:rsidRPr="00AE17B0" w:rsidRDefault="00AE17B0" w:rsidP="00192A7D"/>
              <w:p w14:paraId="38A4D35C" w14:textId="77777777" w:rsidR="00AE17B0" w:rsidRDefault="00AE17B0" w:rsidP="00192A7D">
                <w:pPr>
                  <w:rPr>
                    <w:sz w:val="24"/>
                  </w:rPr>
                </w:pPr>
                <w:r w:rsidRPr="00DD4EEA">
                  <w:rPr>
                    <w:sz w:val="24"/>
                  </w:rPr>
                  <w:t xml:space="preserve">The </w:t>
                </w:r>
                <w:proofErr w:type="spellStart"/>
                <w:r w:rsidRPr="00DD4EEA">
                  <w:rPr>
                    <w:sz w:val="24"/>
                  </w:rPr>
                  <w:t>Akwapim</w:t>
                </w:r>
                <w:proofErr w:type="spellEnd"/>
                <w:r w:rsidRPr="00DD4EEA">
                  <w:rPr>
                    <w:sz w:val="24"/>
                  </w:rPr>
                  <w:t xml:space="preserve"> Six was the first Ghanaian modern art society to engage local art traditions and techniques with styles and genres from Europe. Oku </w:t>
                </w:r>
                <w:proofErr w:type="spellStart"/>
                <w:r w:rsidRPr="00DD4EEA">
                  <w:rPr>
                    <w:sz w:val="24"/>
                  </w:rPr>
                  <w:t>Ampofo</w:t>
                </w:r>
                <w:proofErr w:type="spellEnd"/>
                <w:r w:rsidRPr="00DD4EEA">
                  <w:rPr>
                    <w:sz w:val="24"/>
                  </w:rPr>
                  <w:t xml:space="preserve"> (1908-1998) wrote of the achievement and promise of his contemporaries whose works were exhibited in 1945 in Ghana an</w:t>
                </w:r>
                <w:r w:rsidR="00192A7D">
                  <w:rPr>
                    <w:sz w:val="24"/>
                  </w:rPr>
                  <w:t xml:space="preserve">d in England in 1949. </w:t>
                </w:r>
                <w:proofErr w:type="spellStart"/>
                <w:r w:rsidR="00192A7D">
                  <w:rPr>
                    <w:sz w:val="24"/>
                  </w:rPr>
                  <w:t>Ampofo’s</w:t>
                </w:r>
                <w:proofErr w:type="spellEnd"/>
                <w:r w:rsidR="00192A7D">
                  <w:rPr>
                    <w:sz w:val="24"/>
                  </w:rPr>
                  <w:t> </w:t>
                </w:r>
                <w:r w:rsidRPr="00DD4EEA">
                  <w:rPr>
                    <w:sz w:val="24"/>
                  </w:rPr>
                  <w:t xml:space="preserve">preference was for a ‘free and natural style’. Writing in 1991 </w:t>
                </w:r>
                <w:proofErr w:type="spellStart"/>
                <w:r w:rsidRPr="00DD4EEA">
                  <w:rPr>
                    <w:sz w:val="24"/>
                  </w:rPr>
                  <w:t>Ampofo</w:t>
                </w:r>
                <w:proofErr w:type="spellEnd"/>
                <w:r w:rsidRPr="00DD4EEA">
                  <w:rPr>
                    <w:sz w:val="24"/>
                  </w:rPr>
                  <w:t xml:space="preserve"> </w:t>
                </w:r>
                <w:commentRangeStart w:id="2"/>
                <w:r w:rsidRPr="00DD4EEA">
                  <w:rPr>
                    <w:sz w:val="24"/>
                  </w:rPr>
                  <w:t xml:space="preserve">‘[...] felt that creative art in Ghana was as important as political freedom and the two should go together to establish’ </w:t>
                </w:r>
                <w:commentRangeEnd w:id="2"/>
                <w:r w:rsidR="00192A7D">
                  <w:rPr>
                    <w:rStyle w:val="CommentReference"/>
                  </w:rPr>
                  <w:commentReference w:id="2"/>
                </w:r>
                <w:r w:rsidRPr="00DD4EEA">
                  <w:rPr>
                    <w:sz w:val="24"/>
                  </w:rPr>
                  <w:t xml:space="preserve">Ghanaian identity. Thus the ideology of the group was established. </w:t>
                </w:r>
              </w:p>
              <w:p w14:paraId="264D3D60" w14:textId="77777777" w:rsidR="00AE17B0" w:rsidRDefault="00AE17B0" w:rsidP="00192A7D">
                <w:pPr>
                  <w:rPr>
                    <w:sz w:val="24"/>
                  </w:rPr>
                </w:pPr>
              </w:p>
              <w:p w14:paraId="7C385441" w14:textId="77777777" w:rsidR="00AE17B0" w:rsidRPr="00DD4EEA" w:rsidRDefault="00AE17B0" w:rsidP="00192A7D">
                <w:pPr>
                  <w:rPr>
                    <w:sz w:val="24"/>
                  </w:rPr>
                </w:pPr>
                <w:r w:rsidRPr="00DD4EEA">
                  <w:rPr>
                    <w:sz w:val="24"/>
                  </w:rPr>
                  <w:t>The original six members comprised</w:t>
                </w:r>
                <w:r>
                  <w:rPr>
                    <w:sz w:val="24"/>
                  </w:rPr>
                  <w:t xml:space="preserve"> of</w:t>
                </w:r>
                <w:r w:rsidRPr="00DD4EEA">
                  <w:rPr>
                    <w:sz w:val="24"/>
                  </w:rPr>
                  <w:t xml:space="preserve"> Oku </w:t>
                </w:r>
                <w:proofErr w:type="spellStart"/>
                <w:r w:rsidRPr="00DD4EEA">
                  <w:rPr>
                    <w:sz w:val="24"/>
                  </w:rPr>
                  <w:t>Ampofo</w:t>
                </w:r>
                <w:proofErr w:type="spellEnd"/>
                <w:r w:rsidRPr="00DD4EEA">
                  <w:rPr>
                    <w:sz w:val="24"/>
                  </w:rPr>
                  <w:t xml:space="preserve">, sculptor; F.A. </w:t>
                </w:r>
                <w:proofErr w:type="spellStart"/>
                <w:r w:rsidRPr="00DD4EEA">
                  <w:rPr>
                    <w:sz w:val="24"/>
                  </w:rPr>
                  <w:t>Gyampo</w:t>
                </w:r>
                <w:proofErr w:type="spellEnd"/>
                <w:r w:rsidRPr="00DD4EEA">
                  <w:rPr>
                    <w:sz w:val="24"/>
                  </w:rPr>
                  <w:t xml:space="preserve">, painter-sculptor; J.D. </w:t>
                </w:r>
                <w:proofErr w:type="spellStart"/>
                <w:r w:rsidRPr="00DD4EEA">
                  <w:rPr>
                    <w:sz w:val="24"/>
                  </w:rPr>
                  <w:t>Okae</w:t>
                </w:r>
                <w:proofErr w:type="spellEnd"/>
                <w:r w:rsidRPr="00DD4EEA">
                  <w:rPr>
                    <w:sz w:val="24"/>
                  </w:rPr>
                  <w:t xml:space="preserve">, painter / illustrator; E.O. </w:t>
                </w:r>
                <w:proofErr w:type="spellStart"/>
                <w:r w:rsidRPr="00DD4EEA">
                  <w:rPr>
                    <w:sz w:val="24"/>
                  </w:rPr>
                  <w:t>Asare</w:t>
                </w:r>
                <w:proofErr w:type="spellEnd"/>
                <w:r w:rsidRPr="00DD4EEA">
                  <w:rPr>
                    <w:sz w:val="24"/>
                  </w:rPr>
                  <w:t xml:space="preserve">, weaver; John Christopher </w:t>
                </w:r>
                <w:proofErr w:type="spellStart"/>
                <w:r w:rsidRPr="00DD4EEA">
                  <w:rPr>
                    <w:sz w:val="24"/>
                  </w:rPr>
                  <w:t>Osei</w:t>
                </w:r>
                <w:proofErr w:type="spellEnd"/>
                <w:r w:rsidRPr="00DD4EEA">
                  <w:rPr>
                    <w:sz w:val="24"/>
                  </w:rPr>
                  <w:t xml:space="preserve"> </w:t>
                </w:r>
                <w:proofErr w:type="spellStart"/>
                <w:r w:rsidRPr="00DD4EEA">
                  <w:rPr>
                    <w:sz w:val="24"/>
                  </w:rPr>
                  <w:t>Okyere</w:t>
                </w:r>
                <w:proofErr w:type="spellEnd"/>
                <w:r w:rsidRPr="00DD4EEA">
                  <w:rPr>
                    <w:sz w:val="24"/>
                  </w:rPr>
                  <w:t xml:space="preserve">, sculptor-painter; John </w:t>
                </w:r>
                <w:proofErr w:type="spellStart"/>
                <w:r w:rsidRPr="00DD4EEA">
                  <w:rPr>
                    <w:sz w:val="24"/>
                  </w:rPr>
                  <w:t>Cobblah</w:t>
                </w:r>
                <w:proofErr w:type="spellEnd"/>
                <w:r w:rsidRPr="00DD4EEA">
                  <w:rPr>
                    <w:sz w:val="24"/>
                  </w:rPr>
                  <w:t>, ceramicist.  Others members</w:t>
                </w:r>
                <w:r>
                  <w:rPr>
                    <w:sz w:val="24"/>
                  </w:rPr>
                  <w:t xml:space="preserve"> included</w:t>
                </w:r>
                <w:r w:rsidRPr="00DD4EEA">
                  <w:rPr>
                    <w:sz w:val="24"/>
                  </w:rPr>
                  <w:t xml:space="preserve">: </w:t>
                </w:r>
                <w:proofErr w:type="spellStart"/>
                <w:r w:rsidRPr="00DD4EEA">
                  <w:rPr>
                    <w:spacing w:val="-2"/>
                    <w:sz w:val="24"/>
                  </w:rPr>
                  <w:t>Adi</w:t>
                </w:r>
                <w:proofErr w:type="spellEnd"/>
                <w:r w:rsidRPr="00DD4EEA">
                  <w:rPr>
                    <w:spacing w:val="-2"/>
                    <w:sz w:val="24"/>
                  </w:rPr>
                  <w:t xml:space="preserve"> </w:t>
                </w:r>
                <w:proofErr w:type="spellStart"/>
                <w:r w:rsidRPr="00DD4EEA">
                  <w:rPr>
                    <w:spacing w:val="-2"/>
                    <w:sz w:val="24"/>
                  </w:rPr>
                  <w:t>Darko</w:t>
                </w:r>
                <w:proofErr w:type="spellEnd"/>
                <w:r w:rsidRPr="00DD4EEA">
                  <w:rPr>
                    <w:spacing w:val="-2"/>
                    <w:sz w:val="24"/>
                  </w:rPr>
                  <w:t xml:space="preserve">, ceramicist; Emmanuel </w:t>
                </w:r>
                <w:proofErr w:type="spellStart"/>
                <w:r w:rsidRPr="00DD4EEA">
                  <w:rPr>
                    <w:spacing w:val="-2"/>
                    <w:sz w:val="24"/>
                  </w:rPr>
                  <w:t>Owusu</w:t>
                </w:r>
                <w:proofErr w:type="spellEnd"/>
                <w:r w:rsidRPr="00DD4EEA">
                  <w:rPr>
                    <w:spacing w:val="-2"/>
                    <w:sz w:val="24"/>
                  </w:rPr>
                  <w:t xml:space="preserve"> </w:t>
                </w:r>
                <w:proofErr w:type="spellStart"/>
                <w:r w:rsidRPr="00DD4EEA">
                  <w:rPr>
                    <w:spacing w:val="-2"/>
                    <w:sz w:val="24"/>
                  </w:rPr>
                  <w:t>Dartey</w:t>
                </w:r>
                <w:proofErr w:type="spellEnd"/>
                <w:r w:rsidRPr="00DD4EEA">
                  <w:rPr>
                    <w:spacing w:val="-2"/>
                    <w:sz w:val="24"/>
                  </w:rPr>
                  <w:t xml:space="preserve">, painter; </w:t>
                </w:r>
                <w:r>
                  <w:rPr>
                    <w:spacing w:val="-2"/>
                    <w:sz w:val="24"/>
                  </w:rPr>
                  <w:t xml:space="preserve">Alex </w:t>
                </w:r>
                <w:proofErr w:type="spellStart"/>
                <w:r>
                  <w:rPr>
                    <w:spacing w:val="-2"/>
                    <w:sz w:val="24"/>
                  </w:rPr>
                  <w:t>Ofei-Aboagye</w:t>
                </w:r>
                <w:proofErr w:type="spellEnd"/>
                <w:r>
                  <w:rPr>
                    <w:spacing w:val="-2"/>
                    <w:sz w:val="24"/>
                  </w:rPr>
                  <w:t xml:space="preserve">, sculptor; </w:t>
                </w:r>
                <w:r w:rsidRPr="00DD4EEA">
                  <w:rPr>
                    <w:spacing w:val="-2"/>
                    <w:sz w:val="24"/>
                  </w:rPr>
                  <w:t>Charles Philips, painter; Comfort Anno-</w:t>
                </w:r>
                <w:proofErr w:type="spellStart"/>
                <w:r w:rsidRPr="00DD4EEA">
                  <w:rPr>
                    <w:spacing w:val="-2"/>
                    <w:sz w:val="24"/>
                  </w:rPr>
                  <w:t>Nyako</w:t>
                </w:r>
                <w:proofErr w:type="spellEnd"/>
                <w:r w:rsidRPr="00DD4EEA">
                  <w:rPr>
                    <w:spacing w:val="-2"/>
                    <w:sz w:val="24"/>
                  </w:rPr>
                  <w:t xml:space="preserve">, textile artist and Teddy </w:t>
                </w:r>
                <w:proofErr w:type="spellStart"/>
                <w:r w:rsidRPr="00DD4EEA">
                  <w:rPr>
                    <w:spacing w:val="-2"/>
                    <w:sz w:val="24"/>
                  </w:rPr>
                  <w:t>Awuah</w:t>
                </w:r>
                <w:proofErr w:type="spellEnd"/>
                <w:r w:rsidRPr="00DD4EEA">
                  <w:rPr>
                    <w:spacing w:val="-2"/>
                    <w:sz w:val="24"/>
                  </w:rPr>
                  <w:t>, painter.</w:t>
                </w:r>
                <w:r w:rsidRPr="00DD4EEA">
                  <w:rPr>
                    <w:sz w:val="24"/>
                  </w:rPr>
                  <w:t xml:space="preserve"> Associate members</w:t>
                </w:r>
                <w:r>
                  <w:rPr>
                    <w:sz w:val="24"/>
                  </w:rPr>
                  <w:t xml:space="preserve"> included</w:t>
                </w:r>
                <w:r w:rsidRPr="00DD4EEA">
                  <w:rPr>
                    <w:sz w:val="24"/>
                  </w:rPr>
                  <w:t xml:space="preserve">: Prof. E.V. </w:t>
                </w:r>
                <w:proofErr w:type="spellStart"/>
                <w:r w:rsidRPr="00DD4EEA">
                  <w:rPr>
                    <w:sz w:val="24"/>
                  </w:rPr>
                  <w:t>Asihene</w:t>
                </w:r>
                <w:proofErr w:type="spellEnd"/>
                <w:r w:rsidRPr="00DD4EEA">
                  <w:rPr>
                    <w:sz w:val="24"/>
                  </w:rPr>
                  <w:t xml:space="preserve">, painter-sculptor, Christopher K. </w:t>
                </w:r>
                <w:proofErr w:type="spellStart"/>
                <w:r w:rsidRPr="00DD4EEA">
                  <w:rPr>
                    <w:sz w:val="24"/>
                  </w:rPr>
                  <w:t>Agbolosu</w:t>
                </w:r>
                <w:proofErr w:type="spellEnd"/>
                <w:r w:rsidRPr="00DD4EEA">
                  <w:rPr>
                    <w:sz w:val="24"/>
                  </w:rPr>
                  <w:t xml:space="preserve">, sculptor / textile artist; </w:t>
                </w:r>
                <w:proofErr w:type="spellStart"/>
                <w:r w:rsidRPr="00DD4EEA">
                  <w:rPr>
                    <w:sz w:val="24"/>
                  </w:rPr>
                  <w:t>Ekow</w:t>
                </w:r>
                <w:proofErr w:type="spellEnd"/>
                <w:r w:rsidRPr="00DD4EEA">
                  <w:rPr>
                    <w:sz w:val="24"/>
                  </w:rPr>
                  <w:t xml:space="preserve"> </w:t>
                </w:r>
                <w:proofErr w:type="spellStart"/>
                <w:r w:rsidRPr="00DD4EEA">
                  <w:rPr>
                    <w:sz w:val="24"/>
                  </w:rPr>
                  <w:t>Bentil</w:t>
                </w:r>
                <w:proofErr w:type="spellEnd"/>
                <w:r w:rsidRPr="00DD4EEA">
                  <w:rPr>
                    <w:sz w:val="24"/>
                  </w:rPr>
                  <w:t xml:space="preserve">, painter; Richard A. </w:t>
                </w:r>
                <w:proofErr w:type="spellStart"/>
                <w:r w:rsidRPr="00DD4EEA">
                  <w:rPr>
                    <w:sz w:val="24"/>
                  </w:rPr>
                  <w:t>Charway</w:t>
                </w:r>
                <w:proofErr w:type="spellEnd"/>
                <w:r w:rsidRPr="00DD4EEA">
                  <w:rPr>
                    <w:sz w:val="24"/>
                  </w:rPr>
                  <w:t xml:space="preserve">, graphic artist, calligrapher / book designer / book art designer. The group held annual exhibitions in Accra but since the 1980s </w:t>
                </w:r>
                <w:r>
                  <w:rPr>
                    <w:sz w:val="24"/>
                  </w:rPr>
                  <w:t xml:space="preserve">has </w:t>
                </w:r>
                <w:r w:rsidRPr="00DD4EEA">
                  <w:rPr>
                    <w:sz w:val="24"/>
                  </w:rPr>
                  <w:t>ceased to exist.</w:t>
                </w:r>
              </w:p>
              <w:p w14:paraId="18052D4A" w14:textId="77777777" w:rsidR="00AE17B0" w:rsidRDefault="00AE17B0" w:rsidP="00AE17B0">
                <w:pPr>
                  <w:spacing w:before="2" w:after="2"/>
                  <w:rPr>
                    <w:rFonts w:ascii="Times New Roman" w:hAnsi="Times New Roman"/>
                    <w:sz w:val="24"/>
                  </w:rPr>
                </w:pPr>
              </w:p>
              <w:p w14:paraId="19A7241C" w14:textId="77777777" w:rsidR="00AE17B0" w:rsidRDefault="00AE17B0" w:rsidP="00192A7D">
                <w:r>
                  <w:t xml:space="preserve">File: </w:t>
                </w:r>
                <w:r w:rsidRPr="00AE17B0">
                  <w:t>Daughter of the Earth</w:t>
                </w:r>
              </w:p>
              <w:p w14:paraId="3C2110CD" w14:textId="77777777" w:rsidR="00AE17B0" w:rsidRPr="00AE17B0" w:rsidRDefault="00AE17B0" w:rsidP="00AE17B0">
                <w:pPr>
                  <w:pStyle w:val="Caption"/>
                </w:pPr>
                <w:r>
                  <w:t>F</w:t>
                </w:r>
                <w:r w:rsidRPr="00192A7D">
                  <w:t xml:space="preserve">igure </w:t>
                </w:r>
                <w:r w:rsidR="00EE2EE1" w:rsidRPr="00192A7D">
                  <w:fldChar w:fldCharType="begin"/>
                </w:r>
                <w:r w:rsidR="00EE2EE1" w:rsidRPr="00192A7D">
                  <w:instrText xml:space="preserve"> SEQ Figure \* ARABIC </w:instrText>
                </w:r>
                <w:r w:rsidR="00EE2EE1" w:rsidRPr="00192A7D">
                  <w:fldChar w:fldCharType="separate"/>
                </w:r>
                <w:r w:rsidRPr="00192A7D">
                  <w:rPr>
                    <w:noProof/>
                  </w:rPr>
                  <w:t>2</w:t>
                </w:r>
                <w:r w:rsidR="00EE2EE1" w:rsidRPr="00192A7D">
                  <w:rPr>
                    <w:noProof/>
                  </w:rPr>
                  <w:fldChar w:fldCharType="end"/>
                </w:r>
                <w:r w:rsidRPr="00192A7D">
                  <w:rPr>
                    <w:sz w:val="19"/>
                  </w:rPr>
                  <w:t xml:space="preserve"> Christopher </w:t>
                </w:r>
                <w:proofErr w:type="spellStart"/>
                <w:r w:rsidRPr="00192A7D">
                  <w:rPr>
                    <w:sz w:val="19"/>
                  </w:rPr>
                  <w:t>Agbolosu</w:t>
                </w:r>
                <w:proofErr w:type="spellEnd"/>
                <w:r w:rsidRPr="00192A7D">
                  <w:rPr>
                    <w:sz w:val="19"/>
                  </w:rPr>
                  <w:t>, </w:t>
                </w:r>
                <w:r w:rsidRPr="00192A7D">
                  <w:rPr>
                    <w:i/>
                    <w:sz w:val="19"/>
                  </w:rPr>
                  <w:t>Daughter of the Earth</w:t>
                </w:r>
                <w:r w:rsidRPr="00192A7D">
                  <w:rPr>
                    <w:sz w:val="19"/>
                  </w:rPr>
                  <w:t>, C 1970</w:t>
                </w:r>
              </w:p>
              <w:p w14:paraId="5B8E5F03" w14:textId="77777777" w:rsidR="00AE17B0" w:rsidRDefault="00AE17B0" w:rsidP="00192A7D">
                <w:r>
                  <w:rPr>
                    <w:sz w:val="24"/>
                  </w:rPr>
                  <w:t>Source:</w:t>
                </w:r>
                <w:r>
                  <w:t xml:space="preserve"> Centre for National Culture, Greater Accra Region, Accra</w:t>
                </w:r>
              </w:p>
              <w:p w14:paraId="7FDFEE6C" w14:textId="77777777" w:rsidR="00AE17B0" w:rsidRDefault="00AE17B0" w:rsidP="00192A7D">
                <w:pPr>
                  <w:rPr>
                    <w:sz w:val="24"/>
                  </w:rPr>
                </w:pPr>
              </w:p>
              <w:p w14:paraId="4CCA9A7F" w14:textId="77777777" w:rsidR="00AE17B0" w:rsidRDefault="00AE17B0" w:rsidP="00192A7D">
                <w:pPr>
                  <w:rPr>
                    <w:spacing w:val="-2"/>
                    <w:sz w:val="24"/>
                  </w:rPr>
                </w:pPr>
                <w:r w:rsidRPr="00DD4EEA">
                  <w:rPr>
                    <w:sz w:val="24"/>
                  </w:rPr>
                  <w:t>Notable members</w:t>
                </w:r>
                <w:r>
                  <w:rPr>
                    <w:sz w:val="24"/>
                  </w:rPr>
                  <w:t xml:space="preserve"> included</w:t>
                </w:r>
                <w:r w:rsidRPr="00DD4EEA">
                  <w:rPr>
                    <w:sz w:val="24"/>
                  </w:rPr>
                  <w:t xml:space="preserve">: J.C. </w:t>
                </w:r>
                <w:proofErr w:type="spellStart"/>
                <w:r w:rsidRPr="00DD4EEA">
                  <w:rPr>
                    <w:sz w:val="24"/>
                  </w:rPr>
                  <w:t>Okyere</w:t>
                </w:r>
                <w:proofErr w:type="spellEnd"/>
                <w:r w:rsidRPr="00DD4EEA">
                  <w:rPr>
                    <w:sz w:val="24"/>
                  </w:rPr>
                  <w:t xml:space="preserve"> (b. 19</w:t>
                </w:r>
                <w:r>
                  <w:rPr>
                    <w:sz w:val="24"/>
                  </w:rPr>
                  <w:t>1</w:t>
                </w:r>
                <w:r w:rsidRPr="00DD4EEA">
                  <w:rPr>
                    <w:sz w:val="24"/>
                  </w:rPr>
                  <w:t xml:space="preserve">2), appointed headmaster of </w:t>
                </w:r>
                <w:proofErr w:type="spellStart"/>
                <w:r w:rsidRPr="00DD4EEA">
                  <w:rPr>
                    <w:sz w:val="24"/>
                  </w:rPr>
                  <w:t>Twifu-Praso</w:t>
                </w:r>
                <w:proofErr w:type="spellEnd"/>
                <w:r w:rsidRPr="00DD4EEA">
                  <w:rPr>
                    <w:sz w:val="24"/>
                  </w:rPr>
                  <w:t xml:space="preserve"> Teacher Training College in 1965, received his training in art in Ghana and in Britain; A. O. </w:t>
                </w:r>
                <w:proofErr w:type="spellStart"/>
                <w:r w:rsidRPr="00DD4EEA">
                  <w:rPr>
                    <w:sz w:val="24"/>
                  </w:rPr>
                  <w:t>Bartimeus</w:t>
                </w:r>
                <w:proofErr w:type="spellEnd"/>
                <w:r w:rsidRPr="00DD4EEA">
                  <w:rPr>
                    <w:sz w:val="24"/>
                  </w:rPr>
                  <w:t xml:space="preserve"> (1927-1988) </w:t>
                </w:r>
                <w:r w:rsidRPr="00DD4EEA">
                  <w:rPr>
                    <w:spacing w:val="-2"/>
                    <w:sz w:val="24"/>
                  </w:rPr>
                  <w:t xml:space="preserve">studied at the Kumasi College of Technology, Science and Arts, among the second intake of students. </w:t>
                </w:r>
                <w:proofErr w:type="spellStart"/>
                <w:r w:rsidRPr="00DD4EEA">
                  <w:rPr>
                    <w:spacing w:val="-2"/>
                    <w:sz w:val="24"/>
                  </w:rPr>
                  <w:t>Bartimeus’s</w:t>
                </w:r>
                <w:proofErr w:type="spellEnd"/>
                <w:r w:rsidRPr="00DD4EEA">
                  <w:rPr>
                    <w:spacing w:val="-2"/>
                    <w:sz w:val="24"/>
                  </w:rPr>
                  <w:t xml:space="preserve"> work uses a technique similar to the Impressionists, a technique which replaces outline and chiaroscuro by patterns of </w:t>
                </w:r>
                <w:proofErr w:type="spellStart"/>
                <w:r w:rsidRPr="00DD4EEA">
                  <w:rPr>
                    <w:spacing w:val="-2"/>
                    <w:sz w:val="24"/>
                  </w:rPr>
                  <w:t>colour</w:t>
                </w:r>
                <w:proofErr w:type="spellEnd"/>
                <w:r w:rsidRPr="00DD4EEA">
                  <w:rPr>
                    <w:spacing w:val="-2"/>
                    <w:sz w:val="24"/>
                  </w:rPr>
                  <w:t xml:space="preserve">, designed to convey the diffusion of light. </w:t>
                </w:r>
                <w:proofErr w:type="spellStart"/>
                <w:r w:rsidRPr="00DD4EEA">
                  <w:rPr>
                    <w:spacing w:val="-2"/>
                    <w:sz w:val="24"/>
                  </w:rPr>
                  <w:t>Bartimeus’s</w:t>
                </w:r>
                <w:proofErr w:type="spellEnd"/>
                <w:r w:rsidRPr="00DD4EEA">
                  <w:rPr>
                    <w:spacing w:val="-2"/>
                    <w:sz w:val="24"/>
                  </w:rPr>
                  <w:t xml:space="preserve"> landscapes and figurative compositions reveal a strength in </w:t>
                </w:r>
                <w:proofErr w:type="spellStart"/>
                <w:r w:rsidRPr="00DD4EEA">
                  <w:rPr>
                    <w:spacing w:val="-2"/>
                    <w:sz w:val="24"/>
                  </w:rPr>
                  <w:t>colour</w:t>
                </w:r>
                <w:proofErr w:type="spellEnd"/>
                <w:r w:rsidRPr="00DD4EEA">
                  <w:rPr>
                    <w:spacing w:val="-2"/>
                    <w:sz w:val="24"/>
                  </w:rPr>
                  <w:t xml:space="preserve">, applied with the use of </w:t>
                </w:r>
                <w:r w:rsidRPr="00DD4EEA">
                  <w:rPr>
                    <w:i/>
                    <w:spacing w:val="-2"/>
                    <w:sz w:val="24"/>
                  </w:rPr>
                  <w:t>impasto</w:t>
                </w:r>
                <w:r w:rsidRPr="00DD4EEA">
                  <w:rPr>
                    <w:spacing w:val="-2"/>
                    <w:sz w:val="24"/>
                  </w:rPr>
                  <w:t>.</w:t>
                </w:r>
                <w:r>
                  <w:rPr>
                    <w:spacing w:val="-2"/>
                    <w:sz w:val="24"/>
                  </w:rPr>
                  <w:t xml:space="preserve"> </w:t>
                </w:r>
                <w:r w:rsidRPr="00DD4EEA">
                  <w:rPr>
                    <w:spacing w:val="-2"/>
                    <w:sz w:val="24"/>
                  </w:rPr>
                  <w:t xml:space="preserve">Themes based on market scenes, durbars and local festivals were characteristic of </w:t>
                </w:r>
                <w:proofErr w:type="spellStart"/>
                <w:r w:rsidRPr="00DD4EEA">
                  <w:rPr>
                    <w:spacing w:val="-2"/>
                    <w:sz w:val="24"/>
                  </w:rPr>
                  <w:t>Bartimeus’s</w:t>
                </w:r>
                <w:proofErr w:type="spellEnd"/>
                <w:r w:rsidRPr="00DD4EEA">
                  <w:rPr>
                    <w:spacing w:val="-2"/>
                    <w:sz w:val="24"/>
                  </w:rPr>
                  <w:t xml:space="preserve"> repertoire. </w:t>
                </w:r>
              </w:p>
              <w:p w14:paraId="1395DE52" w14:textId="77777777" w:rsidR="00AE17B0" w:rsidRDefault="00AE17B0" w:rsidP="00192A7D">
                <w:pPr>
                  <w:rPr>
                    <w:spacing w:val="-2"/>
                    <w:sz w:val="24"/>
                  </w:rPr>
                </w:pPr>
              </w:p>
              <w:p w14:paraId="777E9DA4" w14:textId="77777777" w:rsidR="00AE17B0" w:rsidRDefault="00AE17B0" w:rsidP="00192A7D">
                <w:pPr>
                  <w:rPr>
                    <w:spacing w:val="-2"/>
                    <w:sz w:val="24"/>
                  </w:rPr>
                </w:pPr>
                <w:r>
                  <w:rPr>
                    <w:spacing w:val="-2"/>
                    <w:sz w:val="24"/>
                  </w:rPr>
                  <w:t xml:space="preserve">Despite holding the post of Managing Director of Ghana Tourist Board in Accra (1972-1986), </w:t>
                </w:r>
                <w:proofErr w:type="spellStart"/>
                <w:r>
                  <w:rPr>
                    <w:spacing w:val="-2"/>
                    <w:sz w:val="24"/>
                  </w:rPr>
                  <w:t>Bartimeus</w:t>
                </w:r>
                <w:proofErr w:type="spellEnd"/>
                <w:r>
                  <w:rPr>
                    <w:spacing w:val="-2"/>
                    <w:sz w:val="24"/>
                  </w:rPr>
                  <w:t xml:space="preserve"> continued to exhibit both nationally and internationally.</w:t>
                </w:r>
                <w:r>
                  <w:rPr>
                    <w:sz w:val="24"/>
                  </w:rPr>
                  <w:t xml:space="preserve"> Christopher </w:t>
                </w:r>
                <w:proofErr w:type="spellStart"/>
                <w:r>
                  <w:rPr>
                    <w:sz w:val="24"/>
                  </w:rPr>
                  <w:t>Agbolosu</w:t>
                </w:r>
                <w:proofErr w:type="spellEnd"/>
                <w:r>
                  <w:rPr>
                    <w:sz w:val="24"/>
                  </w:rPr>
                  <w:t xml:space="preserve"> (b. 1940), who studied with </w:t>
                </w:r>
                <w:proofErr w:type="spellStart"/>
                <w:r>
                  <w:rPr>
                    <w:sz w:val="24"/>
                  </w:rPr>
                  <w:t>Ampofo</w:t>
                </w:r>
                <w:proofErr w:type="spellEnd"/>
                <w:r>
                  <w:rPr>
                    <w:sz w:val="24"/>
                  </w:rPr>
                  <w:t xml:space="preserve"> (1961-1964), worked as a textile designer for Patterson </w:t>
                </w:r>
                <w:proofErr w:type="spellStart"/>
                <w:r>
                  <w:rPr>
                    <w:sz w:val="24"/>
                  </w:rPr>
                  <w:t>Zochonis</w:t>
                </w:r>
                <w:proofErr w:type="spellEnd"/>
                <w:r>
                  <w:rPr>
                    <w:sz w:val="24"/>
                  </w:rPr>
                  <w:t xml:space="preserve"> Ghana Ltd. </w:t>
                </w:r>
                <w:proofErr w:type="spellStart"/>
                <w:r>
                  <w:rPr>
                    <w:sz w:val="24"/>
                  </w:rPr>
                  <w:t>Agbolosu</w:t>
                </w:r>
                <w:proofErr w:type="spellEnd"/>
                <w:r>
                  <w:rPr>
                    <w:sz w:val="24"/>
                  </w:rPr>
                  <w:t xml:space="preserve"> was involved as a sculptor with the Ghana Institute of Art and Culture, winning first prize for </w:t>
                </w:r>
                <w:r>
                  <w:rPr>
                    <w:i/>
                    <w:sz w:val="24"/>
                  </w:rPr>
                  <w:t>Mother and Child</w:t>
                </w:r>
                <w:r>
                  <w:rPr>
                    <w:sz w:val="24"/>
                  </w:rPr>
                  <w:t xml:space="preserve">. This image was used for the statutory currency note Five </w:t>
                </w:r>
                <w:proofErr w:type="spellStart"/>
                <w:r>
                  <w:rPr>
                    <w:sz w:val="24"/>
                  </w:rPr>
                  <w:t>Cedis</w:t>
                </w:r>
                <w:proofErr w:type="spellEnd"/>
                <w:r>
                  <w:rPr>
                    <w:sz w:val="24"/>
                  </w:rPr>
                  <w:t xml:space="preserve"> in 1979. It was also reproduced in </w:t>
                </w:r>
                <w:r>
                  <w:rPr>
                    <w:i/>
                    <w:sz w:val="24"/>
                  </w:rPr>
                  <w:t>Sculpture in Ghana</w:t>
                </w:r>
                <w:r w:rsidR="00192A7D">
                  <w:rPr>
                    <w:sz w:val="24"/>
                  </w:rPr>
                  <w:t xml:space="preserve"> by Vincent Kofi (1964</w:t>
                </w:r>
                <w:r>
                  <w:rPr>
                    <w:sz w:val="24"/>
                  </w:rPr>
                  <w:t xml:space="preserve">); </w:t>
                </w:r>
                <w:proofErr w:type="spellStart"/>
                <w:r>
                  <w:rPr>
                    <w:sz w:val="24"/>
                  </w:rPr>
                  <w:t>Agbolosu</w:t>
                </w:r>
                <w:proofErr w:type="spellEnd"/>
                <w:r>
                  <w:rPr>
                    <w:sz w:val="24"/>
                  </w:rPr>
                  <w:t xml:space="preserve"> was also a senior designer at Freedom Textiles Ghana Ltd.</w:t>
                </w:r>
              </w:p>
              <w:p w14:paraId="4F72A313" w14:textId="77777777" w:rsidR="00AE17B0" w:rsidRDefault="00AE17B0" w:rsidP="00192A7D">
                <w:pPr>
                  <w:rPr>
                    <w:spacing w:val="-2"/>
                    <w:sz w:val="24"/>
                  </w:rPr>
                </w:pPr>
              </w:p>
              <w:p w14:paraId="7BE6EB89" w14:textId="77777777" w:rsidR="00AE17B0" w:rsidRDefault="00AE17B0" w:rsidP="00192A7D">
                <w:pPr>
                  <w:rPr>
                    <w:spacing w:val="-2"/>
                    <w:sz w:val="24"/>
                  </w:rPr>
                </w:pPr>
                <w:r>
                  <w:rPr>
                    <w:spacing w:val="-2"/>
                    <w:sz w:val="24"/>
                  </w:rPr>
                  <w:t xml:space="preserve">File: </w:t>
                </w:r>
                <w:r w:rsidRPr="00AE17B0">
                  <w:rPr>
                    <w:spacing w:val="-2"/>
                    <w:sz w:val="24"/>
                  </w:rPr>
                  <w:t>Mother and Child</w:t>
                </w:r>
              </w:p>
              <w:p w14:paraId="64E6EC97" w14:textId="77777777" w:rsidR="00AE17B0" w:rsidRPr="00192A7D" w:rsidRDefault="00AE17B0" w:rsidP="00AE17B0">
                <w:pPr>
                  <w:pStyle w:val="Caption"/>
                </w:pPr>
                <w:r w:rsidRPr="00192A7D">
                  <w:t xml:space="preserve">Figure </w:t>
                </w:r>
                <w:r w:rsidR="00EE2EE1" w:rsidRPr="00192A7D">
                  <w:fldChar w:fldCharType="begin"/>
                </w:r>
                <w:r w:rsidR="00EE2EE1" w:rsidRPr="00192A7D">
                  <w:instrText xml:space="preserve"> SEQ Figure \* ARABIC </w:instrText>
                </w:r>
                <w:r w:rsidR="00EE2EE1" w:rsidRPr="00192A7D">
                  <w:fldChar w:fldCharType="separate"/>
                </w:r>
                <w:r w:rsidRPr="00192A7D">
                  <w:rPr>
                    <w:noProof/>
                  </w:rPr>
                  <w:t>3</w:t>
                </w:r>
                <w:r w:rsidR="00EE2EE1" w:rsidRPr="00192A7D">
                  <w:rPr>
                    <w:noProof/>
                  </w:rPr>
                  <w:fldChar w:fldCharType="end"/>
                </w:r>
                <w:r w:rsidRPr="00192A7D">
                  <w:rPr>
                    <w:sz w:val="19"/>
                  </w:rPr>
                  <w:t xml:space="preserve"> Christopher </w:t>
                </w:r>
                <w:proofErr w:type="spellStart"/>
                <w:r w:rsidRPr="00192A7D">
                  <w:rPr>
                    <w:sz w:val="19"/>
                  </w:rPr>
                  <w:t>Agbolosu</w:t>
                </w:r>
                <w:proofErr w:type="spellEnd"/>
                <w:r w:rsidRPr="00192A7D">
                  <w:rPr>
                    <w:sz w:val="19"/>
                  </w:rPr>
                  <w:t>, </w:t>
                </w:r>
                <w:r w:rsidRPr="00192A7D">
                  <w:rPr>
                    <w:i/>
                    <w:sz w:val="19"/>
                  </w:rPr>
                  <w:t xml:space="preserve">Mother and Child, </w:t>
                </w:r>
                <w:r w:rsidRPr="00192A7D">
                  <w:rPr>
                    <w:sz w:val="19"/>
                  </w:rPr>
                  <w:t>2008</w:t>
                </w:r>
              </w:p>
              <w:p w14:paraId="0A0F4695" w14:textId="77777777" w:rsidR="00AE17B0" w:rsidRDefault="00AE17B0" w:rsidP="00192A7D">
                <w:r>
                  <w:rPr>
                    <w:spacing w:val="-2"/>
                    <w:sz w:val="24"/>
                  </w:rPr>
                  <w:t>Source:</w:t>
                </w:r>
                <w:r>
                  <w:t xml:space="preserve"> Collection of Atta </w:t>
                </w:r>
                <w:proofErr w:type="spellStart"/>
                <w:r>
                  <w:t>Kwami</w:t>
                </w:r>
                <w:proofErr w:type="spellEnd"/>
                <w:r>
                  <w:t xml:space="preserve"> and Pamela Clarkson</w:t>
                </w:r>
              </w:p>
              <w:p w14:paraId="071380EC" w14:textId="77777777" w:rsidR="00AE17B0" w:rsidRDefault="00AE17B0" w:rsidP="00192A7D">
                <w:pPr>
                  <w:rPr>
                    <w:spacing w:val="-2"/>
                    <w:sz w:val="24"/>
                  </w:rPr>
                </w:pPr>
              </w:p>
              <w:p w14:paraId="12459975" w14:textId="77777777" w:rsidR="00AE17B0" w:rsidRDefault="00AE17B0" w:rsidP="00192A7D">
                <w:pPr>
                  <w:rPr>
                    <w:spacing w:val="-2"/>
                    <w:sz w:val="24"/>
                  </w:rPr>
                </w:pPr>
              </w:p>
              <w:p w14:paraId="131CC811" w14:textId="77777777" w:rsidR="00AE17B0" w:rsidRDefault="00AE17B0" w:rsidP="00192A7D">
                <w:pPr>
                  <w:rPr>
                    <w:sz w:val="24"/>
                  </w:rPr>
                </w:pPr>
                <w:r>
                  <w:rPr>
                    <w:sz w:val="24"/>
                  </w:rPr>
                  <w:lastRenderedPageBreak/>
                  <w:t xml:space="preserve">Of varied educational backgrounds, the diverse media and techniques of production its protagonists ranged from painting, textiles, sculpture, pottery and illustration. </w:t>
                </w:r>
                <w:proofErr w:type="spellStart"/>
                <w:r>
                  <w:rPr>
                    <w:sz w:val="24"/>
                  </w:rPr>
                  <w:t>Akwapim</w:t>
                </w:r>
                <w:proofErr w:type="spellEnd"/>
                <w:r>
                  <w:rPr>
                    <w:sz w:val="24"/>
                  </w:rPr>
                  <w:t xml:space="preserve"> Six embodied tradition and modernity. J.C. </w:t>
                </w:r>
                <w:proofErr w:type="spellStart"/>
                <w:r>
                  <w:rPr>
                    <w:sz w:val="24"/>
                  </w:rPr>
                  <w:t>Okyere</w:t>
                </w:r>
                <w:proofErr w:type="spellEnd"/>
                <w:r>
                  <w:rPr>
                    <w:sz w:val="24"/>
                  </w:rPr>
                  <w:t xml:space="preserve">, A. O. </w:t>
                </w:r>
                <w:proofErr w:type="spellStart"/>
                <w:r>
                  <w:rPr>
                    <w:sz w:val="24"/>
                  </w:rPr>
                  <w:t>Bartimeus</w:t>
                </w:r>
                <w:proofErr w:type="spellEnd"/>
                <w:r>
                  <w:rPr>
                    <w:sz w:val="24"/>
                  </w:rPr>
                  <w:t xml:space="preserve">, </w:t>
                </w:r>
                <w:proofErr w:type="spellStart"/>
                <w:r>
                  <w:rPr>
                    <w:sz w:val="24"/>
                  </w:rPr>
                  <w:t>Ampofo</w:t>
                </w:r>
                <w:proofErr w:type="spellEnd"/>
                <w:r>
                  <w:rPr>
                    <w:sz w:val="24"/>
                  </w:rPr>
                  <w:t xml:space="preserve"> and associate members, E. V. </w:t>
                </w:r>
                <w:proofErr w:type="spellStart"/>
                <w:r>
                  <w:rPr>
                    <w:sz w:val="24"/>
                  </w:rPr>
                  <w:t>Asihene</w:t>
                </w:r>
                <w:proofErr w:type="spellEnd"/>
                <w:r>
                  <w:rPr>
                    <w:sz w:val="24"/>
                  </w:rPr>
                  <w:t xml:space="preserve"> and Christopher </w:t>
                </w:r>
                <w:proofErr w:type="spellStart"/>
                <w:r>
                  <w:rPr>
                    <w:sz w:val="24"/>
                  </w:rPr>
                  <w:t>Agbolosu</w:t>
                </w:r>
                <w:proofErr w:type="spellEnd"/>
                <w:r>
                  <w:rPr>
                    <w:sz w:val="24"/>
                  </w:rPr>
                  <w:t xml:space="preserve"> drew strength from the act of creation related to modern forms of representation, and the ancestral carvings in wood, drawing and painting traditions of Ghanaian art. While the sources of inspiration were profoundly Ghanaian, both in subject matter, spirit and the techniques employed wer</w:t>
                </w:r>
                <w:r w:rsidR="00192A7D">
                  <w:rPr>
                    <w:sz w:val="24"/>
                  </w:rPr>
                  <w:t>e not unfamiliar to Westerners.</w:t>
                </w:r>
              </w:p>
              <w:p w14:paraId="5233EE3F" w14:textId="77777777" w:rsidR="00AE17B0" w:rsidRDefault="00AE17B0" w:rsidP="00192A7D">
                <w:pPr>
                  <w:rPr>
                    <w:color w:val="161616"/>
                    <w:sz w:val="24"/>
                  </w:rPr>
                </w:pPr>
                <w:r w:rsidRPr="00DD4EEA">
                  <w:rPr>
                    <w:color w:val="161616"/>
                    <w:sz w:val="24"/>
                  </w:rPr>
                  <w:t> </w:t>
                </w:r>
              </w:p>
              <w:p w14:paraId="2D47B7F6" w14:textId="77777777" w:rsidR="00AE17B0" w:rsidRDefault="00AE17B0" w:rsidP="00192A7D">
                <w:pPr>
                  <w:rPr>
                    <w:color w:val="161616"/>
                    <w:sz w:val="24"/>
                  </w:rPr>
                </w:pPr>
                <w:r>
                  <w:rPr>
                    <w:color w:val="161616"/>
                    <w:sz w:val="24"/>
                  </w:rPr>
                  <w:t>File:</w:t>
                </w:r>
                <w:r>
                  <w:t xml:space="preserve"> </w:t>
                </w:r>
                <w:r w:rsidRPr="00AE17B0">
                  <w:rPr>
                    <w:color w:val="161616"/>
                    <w:sz w:val="24"/>
                  </w:rPr>
                  <w:t>Adoration</w:t>
                </w:r>
              </w:p>
              <w:p w14:paraId="33692060" w14:textId="77777777" w:rsidR="00AE17B0" w:rsidRPr="00192A7D" w:rsidRDefault="00AE17B0" w:rsidP="00AE17B0">
                <w:pPr>
                  <w:pStyle w:val="Caption"/>
                </w:pPr>
                <w:r w:rsidRPr="00192A7D">
                  <w:t xml:space="preserve">Figure </w:t>
                </w:r>
                <w:r w:rsidR="00EE2EE1" w:rsidRPr="00192A7D">
                  <w:fldChar w:fldCharType="begin"/>
                </w:r>
                <w:r w:rsidR="00EE2EE1" w:rsidRPr="00192A7D">
                  <w:instrText xml:space="preserve"> SEQ Figure \* ARABIC </w:instrText>
                </w:r>
                <w:r w:rsidR="00EE2EE1" w:rsidRPr="00192A7D">
                  <w:fldChar w:fldCharType="separate"/>
                </w:r>
                <w:r w:rsidRPr="00192A7D">
                  <w:rPr>
                    <w:noProof/>
                  </w:rPr>
                  <w:t>4</w:t>
                </w:r>
                <w:r w:rsidR="00EE2EE1" w:rsidRPr="00192A7D">
                  <w:rPr>
                    <w:noProof/>
                  </w:rPr>
                  <w:fldChar w:fldCharType="end"/>
                </w:r>
                <w:r w:rsidRPr="00192A7D">
                  <w:rPr>
                    <w:sz w:val="19"/>
                  </w:rPr>
                  <w:t xml:space="preserve"> John Christopher </w:t>
                </w:r>
                <w:proofErr w:type="spellStart"/>
                <w:r w:rsidRPr="00192A7D">
                  <w:rPr>
                    <w:sz w:val="19"/>
                  </w:rPr>
                  <w:t>Osei</w:t>
                </w:r>
                <w:proofErr w:type="spellEnd"/>
                <w:r w:rsidRPr="00192A7D">
                  <w:rPr>
                    <w:sz w:val="19"/>
                  </w:rPr>
                  <w:t xml:space="preserve"> </w:t>
                </w:r>
                <w:proofErr w:type="spellStart"/>
                <w:r w:rsidRPr="00192A7D">
                  <w:rPr>
                    <w:sz w:val="19"/>
                  </w:rPr>
                  <w:t>Okyere</w:t>
                </w:r>
                <w:proofErr w:type="spellEnd"/>
                <w:r w:rsidRPr="00192A7D">
                  <w:rPr>
                    <w:sz w:val="19"/>
                  </w:rPr>
                  <w:t>, </w:t>
                </w:r>
                <w:r w:rsidRPr="00192A7D">
                  <w:rPr>
                    <w:i/>
                    <w:sz w:val="19"/>
                  </w:rPr>
                  <w:t xml:space="preserve">Adoration, </w:t>
                </w:r>
                <w:r w:rsidRPr="00192A7D">
                  <w:rPr>
                    <w:sz w:val="19"/>
                  </w:rPr>
                  <w:t>c 1968</w:t>
                </w:r>
              </w:p>
              <w:p w14:paraId="630BCBB4" w14:textId="77777777" w:rsidR="00AE17B0" w:rsidRDefault="00AE17B0" w:rsidP="00192A7D">
                <w:pPr>
                  <w:rPr>
                    <w:color w:val="161616"/>
                    <w:sz w:val="24"/>
                  </w:rPr>
                </w:pPr>
                <w:r>
                  <w:rPr>
                    <w:color w:val="161616"/>
                    <w:sz w:val="24"/>
                  </w:rPr>
                  <w:t>Source:</w:t>
                </w:r>
                <w:r>
                  <w:t xml:space="preserve"> Courtesy of </w:t>
                </w:r>
                <w:r>
                  <w:rPr>
                    <w:i/>
                  </w:rPr>
                  <w:t>Cultural Heritage</w:t>
                </w:r>
                <w:r>
                  <w:t>, (1968), Accra: Arts Council of Ghana and Mobil Oil of Ghana Limited</w:t>
                </w:r>
              </w:p>
              <w:p w14:paraId="5692A782" w14:textId="77777777" w:rsidR="00AE17B0" w:rsidRPr="00DD4EEA" w:rsidRDefault="00AE17B0" w:rsidP="00192A7D">
                <w:pPr>
                  <w:rPr>
                    <w:color w:val="161616"/>
                    <w:sz w:val="24"/>
                  </w:rPr>
                </w:pPr>
              </w:p>
              <w:p w14:paraId="53310E60" w14:textId="77777777" w:rsidR="00AE17B0" w:rsidRPr="00DD4EEA" w:rsidRDefault="00AE17B0" w:rsidP="00192A7D">
                <w:pPr>
                  <w:rPr>
                    <w:sz w:val="24"/>
                  </w:rPr>
                </w:pPr>
                <w:r w:rsidRPr="00DD4EEA">
                  <w:rPr>
                    <w:color w:val="161616"/>
                    <w:sz w:val="24"/>
                  </w:rPr>
                  <w:t xml:space="preserve">Oku </w:t>
                </w:r>
                <w:proofErr w:type="spellStart"/>
                <w:r w:rsidRPr="00DD4EEA">
                  <w:rPr>
                    <w:color w:val="161616"/>
                    <w:sz w:val="24"/>
                  </w:rPr>
                  <w:t>Ampofo</w:t>
                </w:r>
                <w:proofErr w:type="spellEnd"/>
                <w:r w:rsidRPr="00DD4EEA">
                  <w:rPr>
                    <w:color w:val="161616"/>
                    <w:sz w:val="24"/>
                  </w:rPr>
                  <w:t xml:space="preserve">, founder of The </w:t>
                </w:r>
                <w:proofErr w:type="spellStart"/>
                <w:r w:rsidRPr="00DD4EEA">
                  <w:rPr>
                    <w:color w:val="161616"/>
                    <w:sz w:val="24"/>
                  </w:rPr>
                  <w:t>Akwapim</w:t>
                </w:r>
                <w:proofErr w:type="spellEnd"/>
                <w:r w:rsidRPr="00DD4EEA">
                  <w:rPr>
                    <w:color w:val="161616"/>
                    <w:sz w:val="24"/>
                  </w:rPr>
                  <w:t xml:space="preserve"> Six, became the president of the Ghana Institute of Art and Culture in 1961 and later, Chairman of the Arts Council of Ghana (1969-72). Clearly, </w:t>
                </w:r>
                <w:proofErr w:type="spellStart"/>
                <w:r w:rsidRPr="00DD4EEA">
                  <w:rPr>
                    <w:color w:val="161616"/>
                    <w:sz w:val="24"/>
                  </w:rPr>
                  <w:t>Ampofo</w:t>
                </w:r>
                <w:proofErr w:type="spellEnd"/>
                <w:r w:rsidRPr="00DD4EEA">
                  <w:rPr>
                    <w:color w:val="161616"/>
                    <w:sz w:val="24"/>
                  </w:rPr>
                  <w:t xml:space="preserve"> took advantage of his position as Chairman of the Arts Council of Ghana to promote The </w:t>
                </w:r>
                <w:proofErr w:type="spellStart"/>
                <w:r w:rsidRPr="00DD4EEA">
                  <w:rPr>
                    <w:color w:val="161616"/>
                    <w:sz w:val="24"/>
                  </w:rPr>
                  <w:t>Akwapim</w:t>
                </w:r>
                <w:proofErr w:type="spellEnd"/>
                <w:r w:rsidRPr="00DD4EEA">
                  <w:rPr>
                    <w:color w:val="161616"/>
                    <w:sz w:val="24"/>
                  </w:rPr>
                  <w:t xml:space="preserve"> Six through its annual exhibitions. Much of of H.V. </w:t>
                </w:r>
                <w:proofErr w:type="spellStart"/>
                <w:r w:rsidRPr="00DD4EEA">
                  <w:rPr>
                    <w:color w:val="161616"/>
                    <w:sz w:val="24"/>
                  </w:rPr>
                  <w:t>Meyerowitz’s</w:t>
                </w:r>
                <w:proofErr w:type="spellEnd"/>
                <w:r w:rsidRPr="00DD4EEA">
                  <w:rPr>
                    <w:color w:val="161616"/>
                    <w:sz w:val="24"/>
                  </w:rPr>
                  <w:t xml:space="preserve"> philosophy was adapted and disseminated by </w:t>
                </w:r>
                <w:proofErr w:type="spellStart"/>
                <w:r w:rsidRPr="00DD4EEA">
                  <w:rPr>
                    <w:color w:val="161616"/>
                    <w:sz w:val="24"/>
                  </w:rPr>
                  <w:t>Ampofo</w:t>
                </w:r>
                <w:proofErr w:type="spellEnd"/>
                <w:r w:rsidRPr="00DD4EEA">
                  <w:rPr>
                    <w:color w:val="161616"/>
                    <w:sz w:val="24"/>
                  </w:rPr>
                  <w:t xml:space="preserve">. For example: ‘to convince students that they have an African viewpoint to express and to share with the rest of the world; to </w:t>
                </w:r>
                <w:r w:rsidRPr="00DD4EEA">
                  <w:rPr>
                    <w:sz w:val="24"/>
                  </w:rPr>
                  <w:t>re-awaken in the students the natural gift for designs and the creation of patterns to fill various spaces and shapes; Picasso and others have been inspired to explore a new outlook in painting by African sculptures, why shouldn’t the African seek to express his culture and other ideas or imagery in the painting media at the easel. </w:t>
                </w:r>
              </w:p>
              <w:p w14:paraId="1C016526" w14:textId="77777777" w:rsidR="00AE17B0" w:rsidRPr="00DD4EEA" w:rsidRDefault="00AE17B0" w:rsidP="00192A7D">
                <w:pPr>
                  <w:rPr>
                    <w:sz w:val="24"/>
                  </w:rPr>
                </w:pPr>
              </w:p>
              <w:p w14:paraId="7C922856" w14:textId="77777777" w:rsidR="00AE17B0" w:rsidRPr="00DD4EEA" w:rsidRDefault="00AE17B0" w:rsidP="00192A7D">
                <w:pPr>
                  <w:rPr>
                    <w:sz w:val="24"/>
                  </w:rPr>
                </w:pPr>
                <w:r w:rsidRPr="00DD4EEA">
                  <w:rPr>
                    <w:sz w:val="24"/>
                  </w:rPr>
                  <w:t xml:space="preserve">The most important aspect of </w:t>
                </w:r>
                <w:proofErr w:type="spellStart"/>
                <w:r w:rsidRPr="00DD4EEA">
                  <w:rPr>
                    <w:sz w:val="24"/>
                  </w:rPr>
                  <w:t>Ampofo’s</w:t>
                </w:r>
                <w:proofErr w:type="spellEnd"/>
                <w:r w:rsidRPr="00DD4EEA">
                  <w:rPr>
                    <w:sz w:val="24"/>
                  </w:rPr>
                  <w:t xml:space="preserve"> work with the group, inspired by </w:t>
                </w:r>
                <w:proofErr w:type="spellStart"/>
                <w:r w:rsidRPr="00DD4EEA">
                  <w:rPr>
                    <w:sz w:val="24"/>
                  </w:rPr>
                  <w:t>Meyerowitz’s</w:t>
                </w:r>
                <w:proofErr w:type="spellEnd"/>
                <w:r w:rsidRPr="00DD4EEA">
                  <w:rPr>
                    <w:sz w:val="24"/>
                  </w:rPr>
                  <w:t xml:space="preserve"> example, was to embark on nationwide tours offering lecture demonstrations in schools and colleges, </w:t>
                </w:r>
              </w:p>
              <w:p w14:paraId="0E225AAA" w14:textId="77777777" w:rsidR="003F0D73" w:rsidRDefault="003F0D73" w:rsidP="00C27FAB"/>
            </w:tc>
          </w:sdtContent>
        </w:sdt>
      </w:tr>
      <w:tr w:rsidR="003235A7" w14:paraId="6A489D22" w14:textId="77777777" w:rsidTr="003235A7">
        <w:tc>
          <w:tcPr>
            <w:tcW w:w="9016" w:type="dxa"/>
          </w:tcPr>
          <w:p w14:paraId="3EA24BB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7D512D0E487A04B8E4480242CF441FD"/>
              </w:placeholder>
            </w:sdtPr>
            <w:sdtEndPr/>
            <w:sdtContent>
              <w:p w14:paraId="7340A14B" w14:textId="77777777" w:rsidR="00AE17B0" w:rsidRPr="00DD4EEA" w:rsidRDefault="00EE2EE1" w:rsidP="00AE17B0">
                <w:pPr>
                  <w:spacing w:before="2" w:after="2"/>
                  <w:rPr>
                    <w:rFonts w:ascii="Times New Roman" w:hAnsi="Times New Roman"/>
                    <w:sz w:val="24"/>
                  </w:rPr>
                </w:pPr>
                <w:sdt>
                  <w:sdtPr>
                    <w:id w:val="-963032601"/>
                    <w:citation/>
                  </w:sdtPr>
                  <w:sdtEndPr/>
                  <w:sdtContent>
                    <w:r w:rsidR="00AE17B0">
                      <w:fldChar w:fldCharType="begin"/>
                    </w:r>
                    <w:r w:rsidR="00AE17B0">
                      <w:rPr>
                        <w:rFonts w:ascii="Times New Roman" w:hAnsi="Times New Roman"/>
                        <w:sz w:val="24"/>
                      </w:rPr>
                      <w:instrText xml:space="preserve"> CITATION Bro661 \l 1033 </w:instrText>
                    </w:r>
                    <w:r w:rsidR="00AE17B0">
                      <w:fldChar w:fldCharType="separate"/>
                    </w:r>
                    <w:r w:rsidR="00192A7D">
                      <w:rPr>
                        <w:rFonts w:ascii="Times New Roman" w:hAnsi="Times New Roman"/>
                        <w:noProof/>
                        <w:sz w:val="24"/>
                      </w:rPr>
                      <w:t xml:space="preserve"> </w:t>
                    </w:r>
                    <w:r w:rsidR="00192A7D" w:rsidRPr="00192A7D">
                      <w:rPr>
                        <w:rFonts w:ascii="Times New Roman" w:hAnsi="Times New Roman"/>
                        <w:noProof/>
                        <w:sz w:val="24"/>
                      </w:rPr>
                      <w:t>(Brown)</w:t>
                    </w:r>
                    <w:bookmarkStart w:id="3" w:name="_GoBack"/>
                    <w:bookmarkEnd w:id="3"/>
                    <w:r w:rsidR="00AE17B0">
                      <w:fldChar w:fldCharType="end"/>
                    </w:r>
                  </w:sdtContent>
                </w:sdt>
              </w:p>
              <w:p w14:paraId="1178C252" w14:textId="77777777" w:rsidR="00AE17B0" w:rsidRPr="00DD4EEA" w:rsidRDefault="00EE2EE1" w:rsidP="00AE17B0">
                <w:pPr>
                  <w:spacing w:before="2" w:after="2"/>
                  <w:rPr>
                    <w:rFonts w:ascii="Times New Roman" w:hAnsi="Times New Roman"/>
                    <w:sz w:val="24"/>
                  </w:rPr>
                </w:pPr>
                <w:sdt>
                  <w:sdtPr>
                    <w:rPr>
                      <w:rFonts w:ascii="Times New Roman" w:hAnsi="Times New Roman"/>
                      <w:sz w:val="24"/>
                    </w:rPr>
                    <w:id w:val="1331554605"/>
                    <w:citation/>
                  </w:sdtPr>
                  <w:sdtEndPr/>
                  <w:sdtContent>
                    <w:r w:rsidR="00AE17B0">
                      <w:rPr>
                        <w:rFonts w:ascii="Times New Roman" w:hAnsi="Times New Roman"/>
                        <w:sz w:val="24"/>
                      </w:rPr>
                      <w:fldChar w:fldCharType="begin"/>
                    </w:r>
                    <w:r w:rsidR="00AE17B0">
                      <w:rPr>
                        <w:rFonts w:ascii="Times New Roman" w:hAnsi="Times New Roman"/>
                        <w:sz w:val="24"/>
                      </w:rPr>
                      <w:instrText xml:space="preserve"> CITATION Jul872 \l 1033 </w:instrText>
                    </w:r>
                    <w:r w:rsidR="00AE17B0">
                      <w:rPr>
                        <w:rFonts w:ascii="Times New Roman" w:hAnsi="Times New Roman"/>
                        <w:sz w:val="24"/>
                      </w:rPr>
                      <w:fldChar w:fldCharType="separate"/>
                    </w:r>
                    <w:r w:rsidR="00192A7D" w:rsidRPr="00192A7D">
                      <w:rPr>
                        <w:rFonts w:ascii="Times New Roman" w:hAnsi="Times New Roman"/>
                        <w:noProof/>
                        <w:sz w:val="24"/>
                      </w:rPr>
                      <w:t>(July)</w:t>
                    </w:r>
                    <w:r w:rsidR="00AE17B0">
                      <w:rPr>
                        <w:rFonts w:ascii="Times New Roman" w:hAnsi="Times New Roman"/>
                        <w:sz w:val="24"/>
                      </w:rPr>
                      <w:fldChar w:fldCharType="end"/>
                    </w:r>
                  </w:sdtContent>
                </w:sdt>
              </w:p>
              <w:p w14:paraId="60C371DE" w14:textId="77777777" w:rsidR="00AE17B0" w:rsidRPr="00DD4EEA" w:rsidRDefault="00EE2EE1" w:rsidP="00AE17B0">
                <w:pPr>
                  <w:spacing w:before="2" w:after="2"/>
                  <w:rPr>
                    <w:rFonts w:ascii="Times New Roman" w:hAnsi="Times New Roman"/>
                    <w:sz w:val="24"/>
                  </w:rPr>
                </w:pPr>
                <w:sdt>
                  <w:sdtPr>
                    <w:rPr>
                      <w:rFonts w:ascii="Times New Roman" w:hAnsi="Times New Roman"/>
                      <w:sz w:val="24"/>
                    </w:rPr>
                    <w:id w:val="2035379624"/>
                    <w:citation/>
                  </w:sdtPr>
                  <w:sdtEndPr/>
                  <w:sdtContent>
                    <w:r w:rsidR="00AE17B0">
                      <w:rPr>
                        <w:rFonts w:ascii="Times New Roman" w:hAnsi="Times New Roman"/>
                        <w:sz w:val="24"/>
                      </w:rPr>
                      <w:fldChar w:fldCharType="begin"/>
                    </w:r>
                    <w:r w:rsidR="00AE17B0">
                      <w:rPr>
                        <w:rFonts w:ascii="Times New Roman" w:hAnsi="Times New Roman"/>
                        <w:sz w:val="24"/>
                      </w:rPr>
                      <w:instrText xml:space="preserve"> CITATION Pic05 \l 1033 </w:instrText>
                    </w:r>
                    <w:r w:rsidR="00AE17B0">
                      <w:rPr>
                        <w:rFonts w:ascii="Times New Roman" w:hAnsi="Times New Roman"/>
                        <w:sz w:val="24"/>
                      </w:rPr>
                      <w:fldChar w:fldCharType="separate"/>
                    </w:r>
                    <w:r w:rsidR="00192A7D" w:rsidRPr="00192A7D">
                      <w:rPr>
                        <w:rFonts w:ascii="Times New Roman" w:hAnsi="Times New Roman"/>
                        <w:noProof/>
                        <w:sz w:val="24"/>
                      </w:rPr>
                      <w:t>(John)</w:t>
                    </w:r>
                    <w:r w:rsidR="00AE17B0">
                      <w:rPr>
                        <w:rFonts w:ascii="Times New Roman" w:hAnsi="Times New Roman"/>
                        <w:sz w:val="24"/>
                      </w:rPr>
                      <w:fldChar w:fldCharType="end"/>
                    </w:r>
                  </w:sdtContent>
                </w:sdt>
              </w:p>
              <w:p w14:paraId="44F446B0" w14:textId="77777777" w:rsidR="003235A7" w:rsidRDefault="00EE2EE1" w:rsidP="00FB11DE">
                <w:sdt>
                  <w:sdtPr>
                    <w:id w:val="1572618442"/>
                    <w:citation/>
                  </w:sdtPr>
                  <w:sdtEndPr/>
                  <w:sdtContent>
                    <w:r w:rsidR="00AE17B0">
                      <w:fldChar w:fldCharType="begin"/>
                    </w:r>
                    <w:r w:rsidR="00AE17B0">
                      <w:rPr>
                        <w:rFonts w:ascii="Times New Roman" w:eastAsia="ヒラギノ角ゴ Pro W3" w:hAnsi="Times New Roman" w:cs="Times New Roman"/>
                        <w:color w:val="000000"/>
                        <w:sz w:val="24"/>
                        <w:szCs w:val="20"/>
                        <w:lang w:val="en-US"/>
                      </w:rPr>
                      <w:instrText xml:space="preserve"> CITATION Kwa131 \l 1033 </w:instrText>
                    </w:r>
                    <w:r w:rsidR="00AE17B0">
                      <w:fldChar w:fldCharType="separate"/>
                    </w:r>
                    <w:r w:rsidR="00192A7D" w:rsidRPr="00192A7D">
                      <w:rPr>
                        <w:rFonts w:ascii="Times New Roman" w:eastAsia="ヒラギノ角ゴ Pro W3" w:hAnsi="Times New Roman" w:cs="Times New Roman"/>
                        <w:noProof/>
                        <w:color w:val="000000"/>
                        <w:sz w:val="24"/>
                        <w:szCs w:val="20"/>
                        <w:lang w:val="en-US"/>
                      </w:rPr>
                      <w:t>(Kwami)</w:t>
                    </w:r>
                    <w:r w:rsidR="00AE17B0">
                      <w:fldChar w:fldCharType="end"/>
                    </w:r>
                  </w:sdtContent>
                </w:sdt>
              </w:p>
            </w:sdtContent>
          </w:sdt>
        </w:tc>
      </w:tr>
    </w:tbl>
    <w:p w14:paraId="7EC12153"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3-12T23:09:00Z" w:initials="YT">
    <w:p w14:paraId="6C65480D" w14:textId="77777777" w:rsidR="00192A7D" w:rsidRDefault="00192A7D">
      <w:pPr>
        <w:pStyle w:val="CommentText"/>
      </w:pPr>
      <w:r>
        <w:rPr>
          <w:rStyle w:val="CommentReference"/>
        </w:rPr>
        <w:annotationRef/>
      </w:r>
      <w:r>
        <w:t>Could you provide source and page number?</w:t>
      </w:r>
    </w:p>
  </w:comment>
  <w:comment w:id="1" w:author="Yan Tang" w:date="2016-03-12T23:12:00Z" w:initials="YT">
    <w:p w14:paraId="048A183B" w14:textId="77777777" w:rsidR="00192A7D" w:rsidRDefault="00192A7D">
      <w:pPr>
        <w:pStyle w:val="CommentText"/>
      </w:pPr>
      <w:r>
        <w:rPr>
          <w:rStyle w:val="CommentReference"/>
        </w:rPr>
        <w:annotationRef/>
      </w:r>
      <w:r>
        <w:t>Could you provide source and page number?</w:t>
      </w:r>
    </w:p>
  </w:comment>
  <w:comment w:id="2" w:author="Yan Tang" w:date="2016-03-12T23:10:00Z" w:initials="YT">
    <w:p w14:paraId="40D04C80" w14:textId="77777777" w:rsidR="00192A7D" w:rsidRDefault="00192A7D">
      <w:pPr>
        <w:pStyle w:val="CommentText"/>
      </w:pPr>
      <w:r>
        <w:rPr>
          <w:rStyle w:val="CommentReference"/>
        </w:rPr>
        <w:annotationRef/>
      </w:r>
      <w:r>
        <w:t xml:space="preserve">Could you provide source and page number?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65480D" w15:done="0"/>
  <w15:commentEx w15:paraId="048A183B" w15:done="0"/>
  <w15:commentEx w15:paraId="40D04C8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C60D3" w14:textId="77777777" w:rsidR="00EE2EE1" w:rsidRDefault="00EE2EE1" w:rsidP="007A0D55">
      <w:pPr>
        <w:spacing w:after="0" w:line="240" w:lineRule="auto"/>
      </w:pPr>
      <w:r>
        <w:separator/>
      </w:r>
    </w:p>
  </w:endnote>
  <w:endnote w:type="continuationSeparator" w:id="0">
    <w:p w14:paraId="2A609EDD" w14:textId="77777777" w:rsidR="00EE2EE1" w:rsidRDefault="00EE2EE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ヒラギノ角ゴ Pro W3">
    <w:charset w:val="80"/>
    <w:family w:val="auto"/>
    <w:pitch w:val="variable"/>
    <w:sig w:usb0="E00002FF" w:usb1="7AC7FFFF" w:usb2="00000012" w:usb3="00000000" w:csb0="0002000D"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E9D2E" w14:textId="77777777" w:rsidR="00EE2EE1" w:rsidRDefault="00EE2EE1" w:rsidP="007A0D55">
      <w:pPr>
        <w:spacing w:after="0" w:line="240" w:lineRule="auto"/>
      </w:pPr>
      <w:r>
        <w:separator/>
      </w:r>
    </w:p>
  </w:footnote>
  <w:footnote w:type="continuationSeparator" w:id="0">
    <w:p w14:paraId="16D86D8C" w14:textId="77777777" w:rsidR="00EE2EE1" w:rsidRDefault="00EE2EE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66831" w14:textId="77777777" w:rsidR="00AE17B0" w:rsidRDefault="00AE17B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927E2A4" w14:textId="77777777" w:rsidR="00AE17B0" w:rsidRDefault="00AE17B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72A17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7B0"/>
    <w:rsid w:val="00032559"/>
    <w:rsid w:val="00052040"/>
    <w:rsid w:val="000B25AE"/>
    <w:rsid w:val="000B55AB"/>
    <w:rsid w:val="000D24DC"/>
    <w:rsid w:val="00101B2E"/>
    <w:rsid w:val="00116FA0"/>
    <w:rsid w:val="0015114C"/>
    <w:rsid w:val="00192A7D"/>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17B0"/>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2EE1"/>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84C4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E17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17B0"/>
    <w:rPr>
      <w:rFonts w:ascii="Lucida Grande" w:hAnsi="Lucida Grande" w:cs="Lucida Grande"/>
      <w:sz w:val="18"/>
      <w:szCs w:val="18"/>
    </w:rPr>
  </w:style>
  <w:style w:type="character" w:styleId="CommentReference">
    <w:name w:val="annotation reference"/>
    <w:basedOn w:val="DefaultParagraphFont"/>
    <w:uiPriority w:val="99"/>
    <w:semiHidden/>
    <w:unhideWhenUsed/>
    <w:rsid w:val="00192A7D"/>
    <w:rPr>
      <w:sz w:val="18"/>
      <w:szCs w:val="18"/>
    </w:rPr>
  </w:style>
  <w:style w:type="paragraph" w:customStyle="1" w:styleId="CommentText1">
    <w:name w:val="Comment Text1"/>
    <w:rsid w:val="00AE17B0"/>
    <w:pPr>
      <w:spacing w:after="200" w:line="240" w:lineRule="auto"/>
    </w:pPr>
    <w:rPr>
      <w:rFonts w:ascii="Lucida Grande" w:eastAsia="ヒラギノ角ゴ Pro W3" w:hAnsi="Lucida Grande" w:cs="Times New Roman"/>
      <w:color w:val="000000"/>
      <w:sz w:val="24"/>
      <w:szCs w:val="20"/>
      <w:lang w:val="en-US"/>
    </w:rPr>
  </w:style>
  <w:style w:type="paragraph" w:styleId="Caption">
    <w:name w:val="caption"/>
    <w:basedOn w:val="Normal"/>
    <w:next w:val="Normal"/>
    <w:uiPriority w:val="35"/>
    <w:semiHidden/>
    <w:qFormat/>
    <w:rsid w:val="00AE17B0"/>
    <w:pPr>
      <w:spacing w:after="200" w:line="240" w:lineRule="auto"/>
    </w:pPr>
    <w:rPr>
      <w:b/>
      <w:bCs/>
      <w:color w:val="5B9BD5" w:themeColor="accent1"/>
      <w:sz w:val="18"/>
      <w:szCs w:val="18"/>
    </w:rPr>
  </w:style>
  <w:style w:type="paragraph" w:styleId="CommentText">
    <w:name w:val="annotation text"/>
    <w:basedOn w:val="Normal"/>
    <w:link w:val="CommentTextChar"/>
    <w:uiPriority w:val="99"/>
    <w:semiHidden/>
    <w:unhideWhenUsed/>
    <w:rsid w:val="00192A7D"/>
    <w:pPr>
      <w:spacing w:line="240" w:lineRule="auto"/>
    </w:pPr>
    <w:rPr>
      <w:sz w:val="24"/>
      <w:szCs w:val="24"/>
    </w:rPr>
  </w:style>
  <w:style w:type="character" w:customStyle="1" w:styleId="CommentTextChar">
    <w:name w:val="Comment Text Char"/>
    <w:basedOn w:val="DefaultParagraphFont"/>
    <w:link w:val="CommentText"/>
    <w:uiPriority w:val="99"/>
    <w:semiHidden/>
    <w:rsid w:val="00192A7D"/>
    <w:rPr>
      <w:sz w:val="24"/>
      <w:szCs w:val="24"/>
    </w:rPr>
  </w:style>
  <w:style w:type="paragraph" w:styleId="CommentSubject">
    <w:name w:val="annotation subject"/>
    <w:basedOn w:val="CommentText"/>
    <w:next w:val="CommentText"/>
    <w:link w:val="CommentSubjectChar"/>
    <w:uiPriority w:val="99"/>
    <w:semiHidden/>
    <w:unhideWhenUsed/>
    <w:rsid w:val="00192A7D"/>
    <w:rPr>
      <w:b/>
      <w:bCs/>
      <w:sz w:val="20"/>
      <w:szCs w:val="20"/>
    </w:rPr>
  </w:style>
  <w:style w:type="character" w:customStyle="1" w:styleId="CommentSubjectChar">
    <w:name w:val="Comment Subject Char"/>
    <w:basedOn w:val="CommentTextChar"/>
    <w:link w:val="CommentSubject"/>
    <w:uiPriority w:val="99"/>
    <w:semiHidden/>
    <w:rsid w:val="00192A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703486">
      <w:bodyDiv w:val="1"/>
      <w:marLeft w:val="0"/>
      <w:marRight w:val="0"/>
      <w:marTop w:val="0"/>
      <w:marBottom w:val="0"/>
      <w:divBdr>
        <w:top w:val="none" w:sz="0" w:space="0" w:color="auto"/>
        <w:left w:val="none" w:sz="0" w:space="0" w:color="auto"/>
        <w:bottom w:val="none" w:sz="0" w:space="0" w:color="auto"/>
        <w:right w:val="none" w:sz="0" w:space="0" w:color="auto"/>
      </w:divBdr>
    </w:div>
    <w:div w:id="1130855772">
      <w:bodyDiv w:val="1"/>
      <w:marLeft w:val="0"/>
      <w:marRight w:val="0"/>
      <w:marTop w:val="0"/>
      <w:marBottom w:val="0"/>
      <w:divBdr>
        <w:top w:val="none" w:sz="0" w:space="0" w:color="auto"/>
        <w:left w:val="none" w:sz="0" w:space="0" w:color="auto"/>
        <w:bottom w:val="none" w:sz="0" w:space="0" w:color="auto"/>
        <w:right w:val="none" w:sz="0" w:space="0" w:color="auto"/>
      </w:divBdr>
    </w:div>
    <w:div w:id="1548448428">
      <w:bodyDiv w:val="1"/>
      <w:marLeft w:val="0"/>
      <w:marRight w:val="0"/>
      <w:marTop w:val="0"/>
      <w:marBottom w:val="0"/>
      <w:divBdr>
        <w:top w:val="none" w:sz="0" w:space="0" w:color="auto"/>
        <w:left w:val="none" w:sz="0" w:space="0" w:color="auto"/>
        <w:bottom w:val="none" w:sz="0" w:space="0" w:color="auto"/>
        <w:right w:val="none" w:sz="0" w:space="0" w:color="auto"/>
      </w:divBdr>
    </w:div>
    <w:div w:id="186502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55D91B87D81E64D94E726B96E7A4560"/>
        <w:category>
          <w:name w:val="General"/>
          <w:gallery w:val="placeholder"/>
        </w:category>
        <w:types>
          <w:type w:val="bbPlcHdr"/>
        </w:types>
        <w:behaviors>
          <w:behavior w:val="content"/>
        </w:behaviors>
        <w:guid w:val="{190AC9C9-4B13-0246-A63D-6188A06AD821}"/>
      </w:docPartPr>
      <w:docPartBody>
        <w:p w:rsidR="008708E7" w:rsidRDefault="00A5357B">
          <w:pPr>
            <w:pStyle w:val="555D91B87D81E64D94E726B96E7A4560"/>
          </w:pPr>
          <w:r w:rsidRPr="00CC586D">
            <w:rPr>
              <w:rStyle w:val="PlaceholderText"/>
              <w:b/>
              <w:color w:val="FFFFFF" w:themeColor="background1"/>
            </w:rPr>
            <w:t>[Salutation]</w:t>
          </w:r>
        </w:p>
      </w:docPartBody>
    </w:docPart>
    <w:docPart>
      <w:docPartPr>
        <w:name w:val="97F8480FD58AD242A49CD19996402829"/>
        <w:category>
          <w:name w:val="General"/>
          <w:gallery w:val="placeholder"/>
        </w:category>
        <w:types>
          <w:type w:val="bbPlcHdr"/>
        </w:types>
        <w:behaviors>
          <w:behavior w:val="content"/>
        </w:behaviors>
        <w:guid w:val="{67DFF345-4466-294E-9D2E-748628D7E9B9}"/>
      </w:docPartPr>
      <w:docPartBody>
        <w:p w:rsidR="008708E7" w:rsidRDefault="00A5357B">
          <w:pPr>
            <w:pStyle w:val="97F8480FD58AD242A49CD19996402829"/>
          </w:pPr>
          <w:r>
            <w:rPr>
              <w:rStyle w:val="PlaceholderText"/>
            </w:rPr>
            <w:t>[First name]</w:t>
          </w:r>
        </w:p>
      </w:docPartBody>
    </w:docPart>
    <w:docPart>
      <w:docPartPr>
        <w:name w:val="4820B4CDB17D1440B846EB4ECA98E780"/>
        <w:category>
          <w:name w:val="General"/>
          <w:gallery w:val="placeholder"/>
        </w:category>
        <w:types>
          <w:type w:val="bbPlcHdr"/>
        </w:types>
        <w:behaviors>
          <w:behavior w:val="content"/>
        </w:behaviors>
        <w:guid w:val="{52E1D7ED-A021-3F4D-9FFD-430634CF2234}"/>
      </w:docPartPr>
      <w:docPartBody>
        <w:p w:rsidR="008708E7" w:rsidRDefault="00A5357B">
          <w:pPr>
            <w:pStyle w:val="4820B4CDB17D1440B846EB4ECA98E780"/>
          </w:pPr>
          <w:r>
            <w:rPr>
              <w:rStyle w:val="PlaceholderText"/>
            </w:rPr>
            <w:t>[Middle name]</w:t>
          </w:r>
        </w:p>
      </w:docPartBody>
    </w:docPart>
    <w:docPart>
      <w:docPartPr>
        <w:name w:val="F3C5BE30293DDC43960FC6C9DFF847B0"/>
        <w:category>
          <w:name w:val="General"/>
          <w:gallery w:val="placeholder"/>
        </w:category>
        <w:types>
          <w:type w:val="bbPlcHdr"/>
        </w:types>
        <w:behaviors>
          <w:behavior w:val="content"/>
        </w:behaviors>
        <w:guid w:val="{5BC55751-ADED-2140-8FEE-2522E7B744EA}"/>
      </w:docPartPr>
      <w:docPartBody>
        <w:p w:rsidR="008708E7" w:rsidRDefault="00A5357B">
          <w:pPr>
            <w:pStyle w:val="F3C5BE30293DDC43960FC6C9DFF847B0"/>
          </w:pPr>
          <w:r>
            <w:rPr>
              <w:rStyle w:val="PlaceholderText"/>
            </w:rPr>
            <w:t>[Last name]</w:t>
          </w:r>
        </w:p>
      </w:docPartBody>
    </w:docPart>
    <w:docPart>
      <w:docPartPr>
        <w:name w:val="0575C43BF12FFF41B2BB6CFBB7EC30C6"/>
        <w:category>
          <w:name w:val="General"/>
          <w:gallery w:val="placeholder"/>
        </w:category>
        <w:types>
          <w:type w:val="bbPlcHdr"/>
        </w:types>
        <w:behaviors>
          <w:behavior w:val="content"/>
        </w:behaviors>
        <w:guid w:val="{DAA19EF9-D01E-AA40-BA68-C66AD27844DC}"/>
      </w:docPartPr>
      <w:docPartBody>
        <w:p w:rsidR="008708E7" w:rsidRDefault="00A5357B">
          <w:pPr>
            <w:pStyle w:val="0575C43BF12FFF41B2BB6CFBB7EC30C6"/>
          </w:pPr>
          <w:r>
            <w:rPr>
              <w:rStyle w:val="PlaceholderText"/>
            </w:rPr>
            <w:t>[Enter your biography]</w:t>
          </w:r>
        </w:p>
      </w:docPartBody>
    </w:docPart>
    <w:docPart>
      <w:docPartPr>
        <w:name w:val="CA41D14ED6455B48A28E10BE543DC287"/>
        <w:category>
          <w:name w:val="General"/>
          <w:gallery w:val="placeholder"/>
        </w:category>
        <w:types>
          <w:type w:val="bbPlcHdr"/>
        </w:types>
        <w:behaviors>
          <w:behavior w:val="content"/>
        </w:behaviors>
        <w:guid w:val="{0C6BF9A0-E029-5341-B864-9298FEC4E81D}"/>
      </w:docPartPr>
      <w:docPartBody>
        <w:p w:rsidR="008708E7" w:rsidRDefault="00A5357B">
          <w:pPr>
            <w:pStyle w:val="CA41D14ED6455B48A28E10BE543DC287"/>
          </w:pPr>
          <w:r>
            <w:rPr>
              <w:rStyle w:val="PlaceholderText"/>
            </w:rPr>
            <w:t>[Enter the institution with which you are affiliated]</w:t>
          </w:r>
        </w:p>
      </w:docPartBody>
    </w:docPart>
    <w:docPart>
      <w:docPartPr>
        <w:name w:val="45DCCA14B7B3F648B673A02E6D3ECD37"/>
        <w:category>
          <w:name w:val="General"/>
          <w:gallery w:val="placeholder"/>
        </w:category>
        <w:types>
          <w:type w:val="bbPlcHdr"/>
        </w:types>
        <w:behaviors>
          <w:behavior w:val="content"/>
        </w:behaviors>
        <w:guid w:val="{BAF80DBD-E3F9-7E4E-8DDE-808B16857638}"/>
      </w:docPartPr>
      <w:docPartBody>
        <w:p w:rsidR="008708E7" w:rsidRDefault="00A5357B">
          <w:pPr>
            <w:pStyle w:val="45DCCA14B7B3F648B673A02E6D3ECD37"/>
          </w:pPr>
          <w:r w:rsidRPr="00EF74F7">
            <w:rPr>
              <w:b/>
              <w:color w:val="808080" w:themeColor="background1" w:themeShade="80"/>
            </w:rPr>
            <w:t>[Enter the headword for your article]</w:t>
          </w:r>
        </w:p>
      </w:docPartBody>
    </w:docPart>
    <w:docPart>
      <w:docPartPr>
        <w:name w:val="4DDEDF606C1C9F43AEEF07F5A29C1CFA"/>
        <w:category>
          <w:name w:val="General"/>
          <w:gallery w:val="placeholder"/>
        </w:category>
        <w:types>
          <w:type w:val="bbPlcHdr"/>
        </w:types>
        <w:behaviors>
          <w:behavior w:val="content"/>
        </w:behaviors>
        <w:guid w:val="{B04294B4-02DA-3044-8012-8FDA95DF6013}"/>
      </w:docPartPr>
      <w:docPartBody>
        <w:p w:rsidR="008708E7" w:rsidRDefault="00A5357B">
          <w:pPr>
            <w:pStyle w:val="4DDEDF606C1C9F43AEEF07F5A29C1CF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3972EC21E786847BAF4A7D67CD2EC0C"/>
        <w:category>
          <w:name w:val="General"/>
          <w:gallery w:val="placeholder"/>
        </w:category>
        <w:types>
          <w:type w:val="bbPlcHdr"/>
        </w:types>
        <w:behaviors>
          <w:behavior w:val="content"/>
        </w:behaviors>
        <w:guid w:val="{4B9701C9-8700-DA43-AAB8-29564C406304}"/>
      </w:docPartPr>
      <w:docPartBody>
        <w:p w:rsidR="008708E7" w:rsidRDefault="00A5357B">
          <w:pPr>
            <w:pStyle w:val="93972EC21E786847BAF4A7D67CD2EC0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998911423C60847B85AC0E8EA531236"/>
        <w:category>
          <w:name w:val="General"/>
          <w:gallery w:val="placeholder"/>
        </w:category>
        <w:types>
          <w:type w:val="bbPlcHdr"/>
        </w:types>
        <w:behaviors>
          <w:behavior w:val="content"/>
        </w:behaviors>
        <w:guid w:val="{047E3805-306C-434E-8C64-19DEA47E8DAE}"/>
      </w:docPartPr>
      <w:docPartBody>
        <w:p w:rsidR="008708E7" w:rsidRDefault="00A5357B">
          <w:pPr>
            <w:pStyle w:val="E998911423C60847B85AC0E8EA5312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7D512D0E487A04B8E4480242CF441FD"/>
        <w:category>
          <w:name w:val="General"/>
          <w:gallery w:val="placeholder"/>
        </w:category>
        <w:types>
          <w:type w:val="bbPlcHdr"/>
        </w:types>
        <w:behaviors>
          <w:behavior w:val="content"/>
        </w:behaviors>
        <w:guid w:val="{332C2196-4698-2B4E-8892-D817801C27F2}"/>
      </w:docPartPr>
      <w:docPartBody>
        <w:p w:rsidR="008708E7" w:rsidRDefault="00A5357B">
          <w:pPr>
            <w:pStyle w:val="F7D512D0E487A04B8E4480242CF441F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ヒラギノ角ゴ Pro W3">
    <w:charset w:val="80"/>
    <w:family w:val="auto"/>
    <w:pitch w:val="variable"/>
    <w:sig w:usb0="E00002FF" w:usb1="7AC7FFFF" w:usb2="00000012" w:usb3="00000000" w:csb0="0002000D"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8E7"/>
    <w:rsid w:val="008708E7"/>
    <w:rsid w:val="00A5357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5D91B87D81E64D94E726B96E7A4560">
    <w:name w:val="555D91B87D81E64D94E726B96E7A4560"/>
  </w:style>
  <w:style w:type="paragraph" w:customStyle="1" w:styleId="97F8480FD58AD242A49CD19996402829">
    <w:name w:val="97F8480FD58AD242A49CD19996402829"/>
  </w:style>
  <w:style w:type="paragraph" w:customStyle="1" w:styleId="4820B4CDB17D1440B846EB4ECA98E780">
    <w:name w:val="4820B4CDB17D1440B846EB4ECA98E780"/>
  </w:style>
  <w:style w:type="paragraph" w:customStyle="1" w:styleId="F3C5BE30293DDC43960FC6C9DFF847B0">
    <w:name w:val="F3C5BE30293DDC43960FC6C9DFF847B0"/>
  </w:style>
  <w:style w:type="paragraph" w:customStyle="1" w:styleId="0575C43BF12FFF41B2BB6CFBB7EC30C6">
    <w:name w:val="0575C43BF12FFF41B2BB6CFBB7EC30C6"/>
  </w:style>
  <w:style w:type="paragraph" w:customStyle="1" w:styleId="CA41D14ED6455B48A28E10BE543DC287">
    <w:name w:val="CA41D14ED6455B48A28E10BE543DC287"/>
  </w:style>
  <w:style w:type="paragraph" w:customStyle="1" w:styleId="45DCCA14B7B3F648B673A02E6D3ECD37">
    <w:name w:val="45DCCA14B7B3F648B673A02E6D3ECD37"/>
  </w:style>
  <w:style w:type="paragraph" w:customStyle="1" w:styleId="4DDEDF606C1C9F43AEEF07F5A29C1CFA">
    <w:name w:val="4DDEDF606C1C9F43AEEF07F5A29C1CFA"/>
  </w:style>
  <w:style w:type="paragraph" w:customStyle="1" w:styleId="93972EC21E786847BAF4A7D67CD2EC0C">
    <w:name w:val="93972EC21E786847BAF4A7D67CD2EC0C"/>
  </w:style>
  <w:style w:type="paragraph" w:customStyle="1" w:styleId="E998911423C60847B85AC0E8EA531236">
    <w:name w:val="E998911423C60847B85AC0E8EA531236"/>
  </w:style>
  <w:style w:type="paragraph" w:customStyle="1" w:styleId="F7D512D0E487A04B8E4480242CF441FD">
    <w:name w:val="F7D512D0E487A04B8E4480242CF441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Bro661</b:Tag>
    <b:SourceType>Book</b:SourceType>
    <b:Guid>{4CC55869-57BE-3C4B-841F-638BB4EB795C}</b:Guid>
    <b:Author>
      <b:Author>
        <b:NameList>
          <b:Person>
            <b:Last>Brown</b:Last>
            <b:First>Evelyn,</b:First>
            <b:Middle>S</b:Middle>
          </b:Person>
        </b:NameList>
      </b:Author>
    </b:Author>
    <b:Title>Africa's Contemporary Art and Artist's: a review of creative activities in painting, sculpture, ceramics and crafts of over 300 artists working in the modern industrialized societies of some of the countries of sub-Saharan Africa</b:Title>
    <b:City>New York</b:City>
    <b:Publisher>Division of Social Research and Experimentation, Harmon Foundation</b:Publisher>
    <b:Year>1966</b:Year>
    <b:RefOrder>1</b:RefOrder>
  </b:Source>
  <b:Source>
    <b:Tag>Jul872</b:Tag>
    <b:SourceType>Book</b:SourceType>
    <b:Guid>{0160C874-7ED1-074C-A9B6-616D0718A1DF}</b:Guid>
    <b:Author>
      <b:Author>
        <b:NameList>
          <b:Person>
            <b:Last>July</b:Last>
            <b:First>Robert</b:First>
          </b:Person>
        </b:NameList>
      </b:Author>
    </b:Author>
    <b:Title>An African Voice: The Role of the Humanities in African Independence</b:Title>
    <b:City>Durham</b:City>
    <b:Publisher>Duke University Press</b:Publisher>
    <b:Year>1987</b:Year>
    <b:RefOrder>2</b:RefOrder>
  </b:Source>
  <b:Source>
    <b:Tag>Pic05</b:Tag>
    <b:SourceType>Art</b:SourceType>
    <b:Guid>{13BAD7D6-755D-6C45-8B48-4D71B893A0DD}</b:Guid>
    <b:Author>
      <b:Author>
        <b:NameList>
          <b:Person>
            <b:Last>John</b:Last>
            <b:First>Picton</b:First>
          </b:Person>
        </b:NameList>
      </b:Author>
      <b:Artist>
        <b:NameList>
          <b:Person>
            <b:Last>John</b:Last>
            <b:First>Picton</b:First>
          </b:Person>
        </b:NameList>
      </b:Artist>
    </b:Author>
    <b:Title>Made in Africa</b:Title>
    <b:City>London</b:City>
    <b:Year>2005</b:Year>
    <b:Institution>Hayward Gallery, South Bank Centre</b:Institution>
    <b:PublicationTitle>Africa Remix: Contemporary Art of a Continent</b:PublicationTitle>
    <b:RefOrder>3</b:RefOrder>
  </b:Source>
  <b:Source>
    <b:Tag>Kwa131</b:Tag>
    <b:SourceType>Book</b:SourceType>
    <b:Guid>{C8614597-13CB-F24A-8ADE-2E5AFD3FDAA4}</b:Guid>
    <b:Author>
      <b:Artist>
        <b:NameList>
          <b:Person>
            <b:Last>Kwami</b:Last>
            <b:First>Atta</b:First>
          </b:Person>
        </b:NameList>
      </b:Artist>
      <b:Author>
        <b:NameList>
          <b:Person>
            <b:Last>Kwami</b:Last>
            <b:First>Atta</b:First>
          </b:Person>
        </b:NameList>
      </b:Author>
    </b:Author>
    <b:Title>1951–2007: An African Modernism</b:Title>
    <b:City>London</b:City>
    <b:Publisher>Hurst &amp; Company</b:Publisher>
    <b:Year>2013</b:Year>
    <b:RefOrder>4</b:RefOrder>
  </b:Source>
</b:Sources>
</file>

<file path=customXml/itemProps1.xml><?xml version="1.0" encoding="utf-8"?>
<ds:datastoreItem xmlns:ds="http://schemas.openxmlformats.org/officeDocument/2006/customXml" ds:itemID="{ABC1B466-938B-3343-A276-A8C758646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7</TotalTime>
  <Pages>3</Pages>
  <Words>1198</Words>
  <Characters>6830</Characters>
  <Application>Microsoft Macintosh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2015-12-04T04:44:00Z</dcterms:created>
  <dcterms:modified xsi:type="dcterms:W3CDTF">2016-03-13T07:13:00Z</dcterms:modified>
</cp:coreProperties>
</file>