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CDC37B" w14:textId="77777777" w:rsidTr="00922950">
        <w:tc>
          <w:tcPr>
            <w:tcW w:w="491" w:type="dxa"/>
            <w:vMerge w:val="restart"/>
            <w:shd w:val="clear" w:color="auto" w:fill="A6A6A6" w:themeFill="background1" w:themeFillShade="A6"/>
            <w:textDirection w:val="btLr"/>
          </w:tcPr>
          <w:p w14:paraId="1B4068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79E7B81048C843B89E2C73DEEAC30D"/>
            </w:placeholder>
            <w:showingPlcHdr/>
            <w:dropDownList>
              <w:listItem w:displayText="Dr." w:value="Dr."/>
              <w:listItem w:displayText="Prof." w:value="Prof."/>
            </w:dropDownList>
          </w:sdtPr>
          <w:sdtEndPr/>
          <w:sdtContent>
            <w:tc>
              <w:tcPr>
                <w:tcW w:w="1259" w:type="dxa"/>
              </w:tcPr>
              <w:p w14:paraId="1102D0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05C527D40DF448BAF1C4A252E8334B"/>
            </w:placeholder>
            <w:text/>
          </w:sdtPr>
          <w:sdtEndPr/>
          <w:sdtContent>
            <w:tc>
              <w:tcPr>
                <w:tcW w:w="2073" w:type="dxa"/>
              </w:tcPr>
              <w:p w14:paraId="3402DB03" w14:textId="77777777" w:rsidR="00B574C9" w:rsidRDefault="00811768" w:rsidP="00811768">
                <w:r>
                  <w:t>Irene</w:t>
                </w:r>
              </w:p>
            </w:tc>
          </w:sdtContent>
        </w:sdt>
        <w:sdt>
          <w:sdtPr>
            <w:alias w:val="Middle name"/>
            <w:tag w:val="authorMiddleName"/>
            <w:id w:val="-2076034781"/>
            <w:placeholder>
              <w:docPart w:val="8E7708826E99B24BAD1799E15422E156"/>
            </w:placeholder>
            <w:showingPlcHdr/>
            <w:text/>
          </w:sdtPr>
          <w:sdtEndPr/>
          <w:sdtContent>
            <w:tc>
              <w:tcPr>
                <w:tcW w:w="2551" w:type="dxa"/>
              </w:tcPr>
              <w:p w14:paraId="6C98CDC4" w14:textId="77777777" w:rsidR="00B574C9" w:rsidRDefault="00B574C9" w:rsidP="00922950">
                <w:r>
                  <w:rPr>
                    <w:rStyle w:val="PlaceholderText"/>
                  </w:rPr>
                  <w:t>[Middle name]</w:t>
                </w:r>
              </w:p>
            </w:tc>
          </w:sdtContent>
        </w:sdt>
        <w:sdt>
          <w:sdtPr>
            <w:alias w:val="Last name"/>
            <w:tag w:val="authorLastName"/>
            <w:id w:val="-1088529830"/>
            <w:placeholder>
              <w:docPart w:val="6D1A62EE81CB1347950B0F60DA9857A7"/>
            </w:placeholder>
            <w:text/>
          </w:sdtPr>
          <w:sdtEndPr/>
          <w:sdtContent>
            <w:tc>
              <w:tcPr>
                <w:tcW w:w="2642" w:type="dxa"/>
              </w:tcPr>
              <w:p w14:paraId="3D1AC393" w14:textId="77777777" w:rsidR="00B574C9" w:rsidRDefault="00811768" w:rsidP="00811768">
                <w:r>
                  <w:t>Gammel</w:t>
                </w:r>
              </w:p>
            </w:tc>
          </w:sdtContent>
        </w:sdt>
      </w:tr>
      <w:tr w:rsidR="00B574C9" w14:paraId="21F3433A" w14:textId="77777777" w:rsidTr="001A6A06">
        <w:trPr>
          <w:trHeight w:val="986"/>
        </w:trPr>
        <w:tc>
          <w:tcPr>
            <w:tcW w:w="491" w:type="dxa"/>
            <w:vMerge/>
            <w:shd w:val="clear" w:color="auto" w:fill="A6A6A6" w:themeFill="background1" w:themeFillShade="A6"/>
          </w:tcPr>
          <w:p w14:paraId="5ED120CB" w14:textId="77777777" w:rsidR="00B574C9" w:rsidRPr="001A6A06" w:rsidRDefault="00B574C9" w:rsidP="00CF1542">
            <w:pPr>
              <w:jc w:val="center"/>
              <w:rPr>
                <w:b/>
                <w:color w:val="FFFFFF" w:themeColor="background1"/>
              </w:rPr>
            </w:pPr>
          </w:p>
        </w:tc>
        <w:sdt>
          <w:sdtPr>
            <w:alias w:val="Biography"/>
            <w:tag w:val="authorBiography"/>
            <w:id w:val="938807824"/>
            <w:placeholder>
              <w:docPart w:val="AF88CEC578554848A1D60150BE415EC9"/>
            </w:placeholder>
            <w:showingPlcHdr/>
          </w:sdtPr>
          <w:sdtEndPr/>
          <w:sdtContent>
            <w:tc>
              <w:tcPr>
                <w:tcW w:w="8525" w:type="dxa"/>
                <w:gridSpan w:val="4"/>
              </w:tcPr>
              <w:p w14:paraId="17E40728" w14:textId="77777777" w:rsidR="00B574C9" w:rsidRDefault="00B574C9" w:rsidP="00922950">
                <w:r>
                  <w:rPr>
                    <w:rStyle w:val="PlaceholderText"/>
                  </w:rPr>
                  <w:t>[Enter your biography]</w:t>
                </w:r>
              </w:p>
            </w:tc>
          </w:sdtContent>
        </w:sdt>
      </w:tr>
      <w:tr w:rsidR="00B574C9" w14:paraId="79FAFD77" w14:textId="77777777" w:rsidTr="001A6A06">
        <w:trPr>
          <w:trHeight w:val="986"/>
        </w:trPr>
        <w:tc>
          <w:tcPr>
            <w:tcW w:w="491" w:type="dxa"/>
            <w:vMerge/>
            <w:shd w:val="clear" w:color="auto" w:fill="A6A6A6" w:themeFill="background1" w:themeFillShade="A6"/>
          </w:tcPr>
          <w:p w14:paraId="0C66DCAB" w14:textId="77777777" w:rsidR="00B574C9" w:rsidRPr="001A6A06" w:rsidRDefault="00B574C9" w:rsidP="00CF1542">
            <w:pPr>
              <w:jc w:val="center"/>
              <w:rPr>
                <w:b/>
                <w:color w:val="FFFFFF" w:themeColor="background1"/>
              </w:rPr>
            </w:pPr>
          </w:p>
        </w:tc>
        <w:sdt>
          <w:sdtPr>
            <w:alias w:val="Affiliation"/>
            <w:tag w:val="affiliation"/>
            <w:id w:val="2012937915"/>
            <w:placeholder>
              <w:docPart w:val="DE37F0BE94F4F8479CABE80336441E3A"/>
            </w:placeholder>
            <w:text/>
          </w:sdtPr>
          <w:sdtEndPr/>
          <w:sdtContent>
            <w:tc>
              <w:tcPr>
                <w:tcW w:w="8525" w:type="dxa"/>
                <w:gridSpan w:val="4"/>
              </w:tcPr>
              <w:p w14:paraId="612C425E" w14:textId="77777777" w:rsidR="00B574C9" w:rsidRDefault="00811768" w:rsidP="00811768">
                <w:r>
                  <w:t>Ryerson University</w:t>
                </w:r>
              </w:p>
            </w:tc>
          </w:sdtContent>
        </w:sdt>
      </w:tr>
    </w:tbl>
    <w:p w14:paraId="2CDABE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EFAA00" w14:textId="77777777" w:rsidTr="00244BB0">
        <w:tc>
          <w:tcPr>
            <w:tcW w:w="9016" w:type="dxa"/>
            <w:shd w:val="clear" w:color="auto" w:fill="A6A6A6" w:themeFill="background1" w:themeFillShade="A6"/>
            <w:tcMar>
              <w:top w:w="113" w:type="dxa"/>
              <w:bottom w:w="113" w:type="dxa"/>
            </w:tcMar>
          </w:tcPr>
          <w:p w14:paraId="5EDC99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E6F44E" w14:textId="77777777" w:rsidTr="003F0D73">
        <w:sdt>
          <w:sdtPr>
            <w:alias w:val="Article headword"/>
            <w:tag w:val="articleHeadword"/>
            <w:id w:val="-361440020"/>
            <w:placeholder>
              <w:docPart w:val="FCD758A3FE740C439D5542DC14E4CB4E"/>
            </w:placeholder>
            <w:text/>
          </w:sdtPr>
          <w:sdtEndPr/>
          <w:sdtContent>
            <w:tc>
              <w:tcPr>
                <w:tcW w:w="9016" w:type="dxa"/>
                <w:tcMar>
                  <w:top w:w="113" w:type="dxa"/>
                  <w:bottom w:w="113" w:type="dxa"/>
                </w:tcMar>
              </w:tcPr>
              <w:p w14:paraId="3859B0F8" w14:textId="4A47B712" w:rsidR="003F0D73" w:rsidRPr="00FB589A" w:rsidRDefault="00D94B88" w:rsidP="003F0D73">
                <w:pPr>
                  <w:rPr>
                    <w:b/>
                  </w:rPr>
                </w:pPr>
                <w:r>
                  <w:rPr>
                    <w:rFonts w:eastAsiaTheme="minorEastAsia"/>
                    <w:color w:val="000000"/>
                    <w:lang w:val="en-CA" w:eastAsia="ja-JP"/>
                  </w:rPr>
                  <w:t>Luxemburg, Rosa (1871–</w:t>
                </w:r>
                <w:r w:rsidR="00811768" w:rsidRPr="00811768">
                  <w:rPr>
                    <w:rFonts w:eastAsiaTheme="minorEastAsia"/>
                    <w:color w:val="000000"/>
                    <w:lang w:val="en-CA" w:eastAsia="ja-JP"/>
                  </w:rPr>
                  <w:t>1919)</w:t>
                </w:r>
              </w:p>
            </w:tc>
          </w:sdtContent>
        </w:sdt>
      </w:tr>
      <w:tr w:rsidR="00464699" w14:paraId="19F297FB" w14:textId="77777777" w:rsidTr="007821B0">
        <w:sdt>
          <w:sdtPr>
            <w:alias w:val="Variant headwords"/>
            <w:tag w:val="variantHeadwords"/>
            <w:id w:val="173464402"/>
            <w:placeholder>
              <w:docPart w:val="2E96068812FEDE4FA1012D28D57EBD77"/>
            </w:placeholder>
            <w:showingPlcHdr/>
          </w:sdtPr>
          <w:sdtEndPr/>
          <w:sdtContent>
            <w:tc>
              <w:tcPr>
                <w:tcW w:w="9016" w:type="dxa"/>
                <w:tcMar>
                  <w:top w:w="113" w:type="dxa"/>
                  <w:bottom w:w="113" w:type="dxa"/>
                </w:tcMar>
              </w:tcPr>
              <w:p w14:paraId="2E3748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8AD2AB" w14:textId="77777777" w:rsidTr="003F0D73">
        <w:sdt>
          <w:sdtPr>
            <w:alias w:val="Abstract"/>
            <w:tag w:val="abstract"/>
            <w:id w:val="-635871867"/>
            <w:placeholder>
              <w:docPart w:val="CE25FCFD46A569439046FA23D150A318"/>
            </w:placeholder>
          </w:sdtPr>
          <w:sdtEndPr/>
          <w:sdtContent>
            <w:tc>
              <w:tcPr>
                <w:tcW w:w="9016" w:type="dxa"/>
                <w:tcMar>
                  <w:top w:w="113" w:type="dxa"/>
                  <w:bottom w:w="113" w:type="dxa"/>
                </w:tcMar>
              </w:tcPr>
              <w:p w14:paraId="7C1ECDD2" w14:textId="1B19AF33" w:rsidR="00D94B88" w:rsidRDefault="00811768" w:rsidP="00D94B88">
                <w:pPr>
                  <w:rPr>
                    <w:rFonts w:cs="Times New Roman"/>
                  </w:rPr>
                </w:pPr>
                <w:r w:rsidRPr="00811768">
                  <w:rPr>
                    <w:rFonts w:cs="Times New Roman"/>
                    <w:color w:val="000000"/>
                  </w:rPr>
                  <w:t>Also known as ‘Red Rosa’, Rosa Luxemburg was a writer, philosopher, feminist and labo</w:t>
                </w:r>
                <w:r w:rsidR="00D94B88">
                  <w:rPr>
                    <w:rFonts w:cs="Times New Roman"/>
                    <w:color w:val="000000"/>
                  </w:rPr>
                  <w:t>u</w:t>
                </w:r>
                <w:r w:rsidRPr="00811768">
                  <w:rPr>
                    <w:rFonts w:cs="Times New Roman"/>
                    <w:color w:val="000000"/>
                  </w:rPr>
                  <w:t xml:space="preserve">r activist who fuelled the socialist movement in Weimar Germany. </w:t>
                </w:r>
                <w:r w:rsidRPr="00811768">
                  <w:rPr>
                    <w:rFonts w:cs="Times New Roman"/>
                  </w:rPr>
                  <w:t>For modernists such as Bertolt Brecht (1898</w:t>
                </w:r>
                <w:r w:rsidR="00D94B88">
                  <w:rPr>
                    <w:rFonts w:cs="Times New Roman"/>
                  </w:rPr>
                  <w:t>–</w:t>
                </w:r>
                <w:r w:rsidRPr="00811768">
                  <w:rPr>
                    <w:rFonts w:cs="Times New Roman"/>
                  </w:rPr>
                  <w:t>1956), who dedicated the activist song ‘Up, up, Let’s Fight’ to her, s</w:t>
                </w:r>
                <w:r w:rsidR="00D94B88">
                  <w:rPr>
                    <w:rFonts w:cs="Times New Roman"/>
                  </w:rPr>
                  <w:t>he was an iconic revolutionary.</w:t>
                </w:r>
                <w:r w:rsidRPr="00811768">
                  <w:rPr>
                    <w:rFonts w:cs="Times New Roman"/>
                  </w:rPr>
                  <w:t xml:space="preserve"> </w:t>
                </w:r>
              </w:p>
              <w:p w14:paraId="39E411D5" w14:textId="77777777" w:rsidR="00D94B88" w:rsidRDefault="00D94B88" w:rsidP="00D94B88">
                <w:pPr>
                  <w:rPr>
                    <w:rFonts w:cs="Times New Roman"/>
                  </w:rPr>
                </w:pPr>
              </w:p>
              <w:p w14:paraId="5D7499BA" w14:textId="0787ACC5" w:rsidR="00D206C0" w:rsidRDefault="00D94B88" w:rsidP="00D94B88">
                <w:pPr>
                  <w:keepNext/>
                  <w:rPr>
                    <w:rFonts w:cs="Times New Roman"/>
                  </w:rPr>
                </w:pPr>
                <w:r>
                  <w:rPr>
                    <w:rFonts w:cs="Times New Roman"/>
                  </w:rPr>
                  <w:t xml:space="preserve">Video: </w:t>
                </w:r>
                <w:hyperlink r:id="rId8" w:history="1">
                  <w:r w:rsidR="00D206C0" w:rsidRPr="005462A4">
                    <w:rPr>
                      <w:rStyle w:val="Hyperlink"/>
                      <w:rFonts w:cs="Times New Roman"/>
                    </w:rPr>
                    <w:t>http://bit.ly/MmR</w:t>
                  </w:r>
                  <w:r w:rsidR="00D206C0" w:rsidRPr="005462A4">
                    <w:rPr>
                      <w:rStyle w:val="Hyperlink"/>
                      <w:rFonts w:cs="Times New Roman"/>
                    </w:rPr>
                    <w:t>2</w:t>
                  </w:r>
                  <w:r w:rsidR="00D206C0" w:rsidRPr="005462A4">
                    <w:rPr>
                      <w:rStyle w:val="Hyperlink"/>
                      <w:rFonts w:cs="Times New Roman"/>
                    </w:rPr>
                    <w:t>rv</w:t>
                  </w:r>
                </w:hyperlink>
                <w:bookmarkStart w:id="0" w:name="_GoBack"/>
                <w:bookmarkEnd w:id="0"/>
              </w:p>
              <w:p w14:paraId="2257C9FA" w14:textId="5F090B47" w:rsidR="00D94B88" w:rsidRDefault="00D94B88" w:rsidP="00D94B88">
                <w:pPr>
                  <w:pStyle w:val="Caption"/>
                  <w:rPr>
                    <w:rFonts w:cs="Times New Roman"/>
                  </w:rPr>
                </w:pPr>
                <w:r>
                  <w:t xml:space="preserve">Figure </w:t>
                </w:r>
                <w:r w:rsidR="008A3322">
                  <w:fldChar w:fldCharType="begin"/>
                </w:r>
                <w:r w:rsidR="008A3322">
                  <w:instrText xml:space="preserve"> SEQ Figure \* ARABIC </w:instrText>
                </w:r>
                <w:r w:rsidR="008A3322">
                  <w:fldChar w:fldCharType="separate"/>
                </w:r>
                <w:r>
                  <w:rPr>
                    <w:noProof/>
                  </w:rPr>
                  <w:t>1</w:t>
                </w:r>
                <w:r w:rsidR="008A3322">
                  <w:rPr>
                    <w:noProof/>
                  </w:rPr>
                  <w:fldChar w:fldCharType="end"/>
                </w:r>
                <w:r>
                  <w:t xml:space="preserve"> Brecht’s </w:t>
                </w:r>
                <w:r w:rsidRPr="00811768">
                  <w:rPr>
                    <w:rFonts w:cs="Times New Roman"/>
                  </w:rPr>
                  <w:t>‘Up, up, Let’s Fight’</w:t>
                </w:r>
              </w:p>
              <w:p w14:paraId="0ABD4849" w14:textId="1655539F" w:rsidR="00E85A05" w:rsidRDefault="00811768" w:rsidP="00D94B88">
                <w:r w:rsidRPr="00811768">
                  <w:rPr>
                    <w:rFonts w:cs="Times New Roman"/>
                    <w:color w:val="000000"/>
                  </w:rPr>
                  <w:t xml:space="preserve">Born in Polish Russia of Jewish descent, Luxemburg was multilingual and well-educated, representing an international, rather than a nationalist outlook. She published </w:t>
                </w:r>
                <w:r w:rsidRPr="00811768">
                  <w:rPr>
                    <w:rStyle w:val="Emphasis"/>
                    <w:rFonts w:cs="Times New Roman"/>
                    <w:color w:val="000000"/>
                    <w:bdr w:val="none" w:sz="0" w:space="0" w:color="auto" w:frame="1"/>
                  </w:rPr>
                  <w:t xml:space="preserve">Die Akkumulation des Kapitals (The Accumulation of Capital, </w:t>
                </w:r>
                <w:r w:rsidRPr="00811768">
                  <w:rPr>
                    <w:rFonts w:cs="Times New Roman"/>
                    <w:color w:val="000000"/>
                  </w:rPr>
                  <w:t xml:space="preserve">1913) and numerous </w:t>
                </w:r>
                <w:r w:rsidR="00D94B88">
                  <w:rPr>
                    <w:rFonts w:cs="Times New Roman"/>
                    <w:color w:val="000000"/>
                  </w:rPr>
                  <w:t xml:space="preserve">essays, pamphlets and speeches, </w:t>
                </w:r>
                <w:r w:rsidRPr="00811768">
                  <w:rPr>
                    <w:rFonts w:cs="Times New Roman"/>
                    <w:color w:val="000000"/>
                  </w:rPr>
                  <w:t>and co-foun</w:t>
                </w:r>
                <w:r w:rsidR="00D94B88">
                  <w:rPr>
                    <w:rFonts w:cs="Times New Roman"/>
                    <w:color w:val="000000"/>
                  </w:rPr>
                  <w:t>ded, with Karl Liebknecht (1871–1919), Clara Zetkin (1857–</w:t>
                </w:r>
                <w:r w:rsidRPr="00811768">
                  <w:rPr>
                    <w:rFonts w:cs="Times New Roman"/>
                    <w:color w:val="000000"/>
                  </w:rPr>
                  <w:t>1933) and others, the radical Spartacus League in 1915, whose goal was the fight for a revolution in Germany similar to the Russian Revolution of 1917. Tracing her unconventional life (which included several incarcerations) in deeply felt letters to lovers, friends and family, Luxemburg passionately exhorted her contemporaries to activism, as she articulates to friend and early biograph</w:t>
                </w:r>
                <w:r w:rsidR="00D94B88">
                  <w:rPr>
                    <w:rFonts w:cs="Times New Roman"/>
                    <w:color w:val="000000"/>
                  </w:rPr>
                  <w:t>er Henriette Roland Holst (1869–</w:t>
                </w:r>
                <w:r w:rsidRPr="00811768">
                  <w:rPr>
                    <w:rFonts w:cs="Times New Roman"/>
                    <w:color w:val="000000"/>
                  </w:rPr>
                  <w:t xml:space="preserve">1952): ‘For a revolutionary movement not to go forward means to fall back. The only means of fighting opportunism in a radical way is to keep going forward oneself’ </w:t>
                </w:r>
                <w:commentRangeStart w:id="1"/>
                <w:r w:rsidRPr="00811768">
                  <w:rPr>
                    <w:rFonts w:cs="Times New Roman"/>
                    <w:color w:val="000000"/>
                  </w:rPr>
                  <w:t>(</w:t>
                </w:r>
                <w:r w:rsidRPr="00811768">
                  <w:rPr>
                    <w:rFonts w:cs="Times New Roman"/>
                    <w:i/>
                    <w:color w:val="000000"/>
                  </w:rPr>
                  <w:t>Letters</w:t>
                </w:r>
                <w:r w:rsidRPr="00811768">
                  <w:rPr>
                    <w:rFonts w:cs="Times New Roman"/>
                    <w:color w:val="000000"/>
                  </w:rPr>
                  <w:t xml:space="preserve"> 179</w:t>
                </w:r>
                <w:commentRangeEnd w:id="1"/>
                <w:r w:rsidR="00D94B88">
                  <w:rPr>
                    <w:rStyle w:val="CommentReference"/>
                  </w:rPr>
                  <w:commentReference w:id="1"/>
                </w:r>
                <w:r w:rsidRPr="00811768">
                  <w:rPr>
                    <w:rFonts w:cs="Times New Roman"/>
                    <w:color w:val="000000"/>
                  </w:rPr>
                  <w:t>). In 1919, Luxemburg and her comrade Liebknecht were arrested and assassinated in Berlin, and her body was discarded in the Landwehr Canal. The brazen brutality of the state-sanctioned act, carried out by a group of paramilitary men, shook Weimar’s fragile democracy.</w:t>
                </w:r>
              </w:p>
            </w:tc>
          </w:sdtContent>
        </w:sdt>
      </w:tr>
      <w:tr w:rsidR="003F0D73" w14:paraId="6B2F5948" w14:textId="77777777" w:rsidTr="003F0D73">
        <w:sdt>
          <w:sdtPr>
            <w:rPr>
              <w:b/>
              <w:color w:val="385623" w:themeColor="accent6" w:themeShade="80"/>
            </w:rPr>
            <w:alias w:val="Article text"/>
            <w:tag w:val="articleText"/>
            <w:id w:val="634067588"/>
            <w:placeholder>
              <w:docPart w:val="59CF1BBC60F036428469D290321AD861"/>
            </w:placeholder>
          </w:sdtPr>
          <w:sdtEndPr>
            <w:rPr>
              <w:b w:val="0"/>
              <w:color w:val="auto"/>
            </w:rPr>
          </w:sdtEndPr>
          <w:sdtContent>
            <w:tc>
              <w:tcPr>
                <w:tcW w:w="9016" w:type="dxa"/>
                <w:tcMar>
                  <w:top w:w="113" w:type="dxa"/>
                  <w:bottom w:w="113" w:type="dxa"/>
                </w:tcMar>
              </w:tcPr>
              <w:sdt>
                <w:sdtPr>
                  <w:alias w:val="Abstract"/>
                  <w:tag w:val="abstract"/>
                  <w:id w:val="-1484155227"/>
                  <w:placeholder>
                    <w:docPart w:val="7A868A271F2C8645A90156D6C57AC8DF"/>
                  </w:placeholder>
                </w:sdtPr>
                <w:sdtEndPr/>
                <w:sdtContent>
                  <w:p w14:paraId="5AC09BCC" w14:textId="48C91746" w:rsidR="00811768" w:rsidRDefault="00811768" w:rsidP="00C27FAB">
                    <w:r w:rsidRPr="00811768">
                      <w:rPr>
                        <w:rFonts w:cs="Times New Roman"/>
                        <w:color w:val="000000"/>
                      </w:rPr>
                      <w:t>Also known as ‘Red Rosa’, Rosa Luxemburg was a writer, philosopher, feminist and labo</w:t>
                    </w:r>
                    <w:r w:rsidR="00D94B88">
                      <w:rPr>
                        <w:rFonts w:cs="Times New Roman"/>
                        <w:color w:val="000000"/>
                      </w:rPr>
                      <w:t>u</w:t>
                    </w:r>
                    <w:r w:rsidRPr="00811768">
                      <w:rPr>
                        <w:rFonts w:cs="Times New Roman"/>
                        <w:color w:val="000000"/>
                      </w:rPr>
                      <w:t xml:space="preserve">r activist who fuelled the socialist movement in Weimar Germany. </w:t>
                    </w:r>
                    <w:r w:rsidRPr="00811768">
                      <w:rPr>
                        <w:rFonts w:cs="Times New Roman"/>
                      </w:rPr>
                      <w:t>For modernis</w:t>
                    </w:r>
                    <w:r w:rsidR="00D94B88">
                      <w:rPr>
                        <w:rFonts w:cs="Times New Roman"/>
                      </w:rPr>
                      <w:t>ts such as Bertolt Brecht (1898–</w:t>
                    </w:r>
                    <w:r w:rsidRPr="00811768">
                      <w:rPr>
                        <w:rFonts w:cs="Times New Roman"/>
                      </w:rPr>
                      <w:t>1956), who dedicated the activist song ‘Up, up, Let’s Fight’ to her, s</w:t>
                    </w:r>
                    <w:r w:rsidR="00D94B88">
                      <w:rPr>
                        <w:rFonts w:cs="Times New Roman"/>
                      </w:rPr>
                      <w:t xml:space="preserve">he was an iconic revolutionary. </w:t>
                    </w:r>
                    <w:r w:rsidRPr="00811768">
                      <w:rPr>
                        <w:rFonts w:cs="Times New Roman"/>
                        <w:color w:val="000000"/>
                      </w:rPr>
                      <w:t xml:space="preserve">Born in Polish Russia of Jewish descent, Luxemburg was multilingual and well-educated, representing an international, rather than a nationalist outlook. She published </w:t>
                    </w:r>
                    <w:r w:rsidRPr="00811768">
                      <w:rPr>
                        <w:rStyle w:val="Emphasis"/>
                        <w:rFonts w:cs="Times New Roman"/>
                        <w:color w:val="000000"/>
                        <w:bdr w:val="none" w:sz="0" w:space="0" w:color="auto" w:frame="1"/>
                      </w:rPr>
                      <w:t xml:space="preserve">Die Akkumulation des Kapitals (The Accumulation of Capital, </w:t>
                    </w:r>
                    <w:r w:rsidRPr="00811768">
                      <w:rPr>
                        <w:rFonts w:cs="Times New Roman"/>
                        <w:color w:val="000000"/>
                      </w:rPr>
                      <w:t>1913) and numerous essays, pamphlets and speeches, and co-foun</w:t>
                    </w:r>
                    <w:r w:rsidR="00D94B88">
                      <w:rPr>
                        <w:rFonts w:cs="Times New Roman"/>
                        <w:color w:val="000000"/>
                      </w:rPr>
                      <w:t>ded, with Karl Liebknecht (1871–1919), Clara Zetkin (1857–</w:t>
                    </w:r>
                    <w:r w:rsidRPr="00811768">
                      <w:rPr>
                        <w:rFonts w:cs="Times New Roman"/>
                        <w:color w:val="000000"/>
                      </w:rPr>
                      <w:t>1933) and others, the radical Spartacus League in 1915, whose goal was the fight for a revolution in Germany similar to the Russian Revolution of 1917. Tracing her unconventional life (which included several incarcerations) in deeply felt letters to lovers, friends and family, Luxemburg passionately exhorted her contemporaries to activism, as she articulates to friend and early biograph</w:t>
                    </w:r>
                    <w:r w:rsidR="00D94B88">
                      <w:rPr>
                        <w:rFonts w:cs="Times New Roman"/>
                        <w:color w:val="000000"/>
                      </w:rPr>
                      <w:t>er Henriette Roland Holst (1869–</w:t>
                    </w:r>
                    <w:r w:rsidRPr="00811768">
                      <w:rPr>
                        <w:rFonts w:cs="Times New Roman"/>
                        <w:color w:val="000000"/>
                      </w:rPr>
                      <w:t xml:space="preserve">1952): ‘For a revolutionary movement not to go forward means to </w:t>
                    </w:r>
                    <w:r w:rsidRPr="00811768">
                      <w:rPr>
                        <w:rFonts w:cs="Times New Roman"/>
                        <w:color w:val="000000"/>
                      </w:rPr>
                      <w:lastRenderedPageBreak/>
                      <w:t xml:space="preserve">fall back. The only means of fighting opportunism in a radical way is to keep going forward oneself’ </w:t>
                    </w:r>
                    <w:commentRangeStart w:id="2"/>
                    <w:r w:rsidRPr="00811768">
                      <w:rPr>
                        <w:rFonts w:cs="Times New Roman"/>
                        <w:color w:val="000000"/>
                      </w:rPr>
                      <w:t>(</w:t>
                    </w:r>
                    <w:r w:rsidRPr="00811768">
                      <w:rPr>
                        <w:rFonts w:cs="Times New Roman"/>
                        <w:i/>
                        <w:color w:val="000000"/>
                      </w:rPr>
                      <w:t>Letters</w:t>
                    </w:r>
                    <w:r w:rsidRPr="00811768">
                      <w:rPr>
                        <w:rFonts w:cs="Times New Roman"/>
                        <w:color w:val="000000"/>
                      </w:rPr>
                      <w:t xml:space="preserve"> 179</w:t>
                    </w:r>
                    <w:commentRangeEnd w:id="2"/>
                    <w:r w:rsidR="00D94B88">
                      <w:rPr>
                        <w:rStyle w:val="CommentReference"/>
                      </w:rPr>
                      <w:commentReference w:id="2"/>
                    </w:r>
                    <w:r w:rsidRPr="00811768">
                      <w:rPr>
                        <w:rFonts w:cs="Times New Roman"/>
                        <w:color w:val="000000"/>
                      </w:rPr>
                      <w:t>). In 1919, Luxemburg and her comrade Liebknecht were arrested and assassinated in Berlin, and her body was discarded in the Landwehr Canal. The brazen brutality of the state-sanctioned act, carried out by a group of paramilitary men, shook Weimar’s fragile democracy.</w:t>
                    </w:r>
                  </w:p>
                </w:sdtContent>
              </w:sdt>
              <w:p w14:paraId="2A25CB5C" w14:textId="77777777" w:rsidR="00811768" w:rsidRDefault="00811768" w:rsidP="00C27FAB"/>
              <w:p w14:paraId="06F751A1" w14:textId="6520CCF7" w:rsidR="00811768" w:rsidRPr="00811768" w:rsidRDefault="00811768" w:rsidP="00D94B88">
                <w:pPr>
                  <w:pStyle w:val="Heading1"/>
                  <w:outlineLvl w:val="0"/>
                  <w:rPr>
                    <w:rFonts w:eastAsiaTheme="minorEastAsia"/>
                  </w:rPr>
                </w:pPr>
                <w:r w:rsidRPr="00811768">
                  <w:t>Li</w:t>
                </w:r>
                <w:r w:rsidR="00D94B88">
                  <w:t>s</w:t>
                </w:r>
                <w:r w:rsidRPr="00811768">
                  <w:t>t of works</w:t>
                </w:r>
              </w:p>
              <w:p w14:paraId="62DB217C" w14:textId="2D232A9A" w:rsidR="00D94B88" w:rsidRDefault="00811768" w:rsidP="00D94B88">
                <w:pPr>
                  <w:rPr>
                    <w:rStyle w:val="Emphasis"/>
                    <w:rFonts w:cs="Times New Roman"/>
                    <w:bdr w:val="none" w:sz="0" w:space="0" w:color="auto" w:frame="1"/>
                  </w:rPr>
                </w:pPr>
                <w:r w:rsidRPr="00811768">
                  <w:t>Luxemburg, R</w:t>
                </w:r>
                <w:r w:rsidR="00D94B88">
                  <w:t>osa</w:t>
                </w:r>
                <w:r w:rsidRPr="00811768">
                  <w:t xml:space="preserve">. </w:t>
                </w:r>
                <w:r w:rsidRPr="00811768">
                  <w:rPr>
                    <w:rStyle w:val="Emphasis"/>
                    <w:rFonts w:cs="Times New Roman"/>
                    <w:bdr w:val="none" w:sz="0" w:space="0" w:color="auto" w:frame="1"/>
                  </w:rPr>
                  <w:t xml:space="preserve">The Accumulation of Capital, trans. A. Schwarzschild, New York: Routledge. </w:t>
                </w:r>
                <w:r w:rsidR="00D94B88" w:rsidRPr="00811768">
                  <w:t>(2003)</w:t>
                </w:r>
                <w:r w:rsidR="00D94B88" w:rsidRPr="00811768">
                  <w:rPr>
                    <w:rStyle w:val="apple-converted-space"/>
                    <w:rFonts w:cs="Times New Roman"/>
                  </w:rPr>
                  <w:t> </w:t>
                </w:r>
                <w:r w:rsidR="00D94B88">
                  <w:rPr>
                    <w:rStyle w:val="Emphasis"/>
                    <w:rFonts w:cs="Times New Roman"/>
                    <w:bdr w:val="none" w:sz="0" w:space="0" w:color="auto" w:frame="1"/>
                  </w:rPr>
                  <w:t>&lt;</w:t>
                </w:r>
                <w:r w:rsidR="00D94B88" w:rsidRPr="00811768">
                  <w:rPr>
                    <w:color w:val="000000"/>
                  </w:rPr>
                  <w:t xml:space="preserve"> http://bit.ly/Lav5uD</w:t>
                </w:r>
                <w:r w:rsidR="00D94B88">
                  <w:rPr>
                    <w:color w:val="000000"/>
                  </w:rPr>
                  <w:t xml:space="preserve">&gt; </w:t>
                </w:r>
              </w:p>
              <w:p w14:paraId="6F8956C0" w14:textId="39261928" w:rsidR="00811768" w:rsidRPr="00811768" w:rsidRDefault="00D94B88" w:rsidP="00D94B88">
                <w:r>
                  <w:rPr>
                    <w:rStyle w:val="Emphasis"/>
                    <w:rFonts w:cs="Times New Roman"/>
                    <w:bdr w:val="none" w:sz="0" w:space="0" w:color="auto" w:frame="1"/>
                  </w:rPr>
                  <w:t xml:space="preserve">–––. </w:t>
                </w:r>
                <w:r w:rsidR="00811768" w:rsidRPr="00811768">
                  <w:rPr>
                    <w:rStyle w:val="Emphasis"/>
                    <w:rFonts w:cs="Times New Roman"/>
                    <w:bdr w:val="none" w:sz="0" w:space="0" w:color="auto" w:frame="1"/>
                  </w:rPr>
                  <w:t xml:space="preserve">Die Akkumulation des Kapitals, Berlin: </w:t>
                </w:r>
                <w:r w:rsidR="00811768" w:rsidRPr="00811768">
                  <w:t xml:space="preserve">Buchhandlung Vorwärts Paul Singer. </w:t>
                </w:r>
                <w:r w:rsidRPr="00D94B88">
                  <w:rPr>
                    <w:rStyle w:val="Emphasis"/>
                    <w:rFonts w:cs="Times New Roman"/>
                    <w:i w:val="0"/>
                    <w:bdr w:val="none" w:sz="0" w:space="0" w:color="auto" w:frame="1"/>
                  </w:rPr>
                  <w:t>(1913)</w:t>
                </w:r>
              </w:p>
              <w:p w14:paraId="02D1F1E6" w14:textId="059FEAC0" w:rsidR="00811768" w:rsidRPr="00811768" w:rsidRDefault="00D94B88" w:rsidP="00D94B88">
                <w:pPr>
                  <w:rPr>
                    <w:rFonts w:eastAsia="Calibri"/>
                  </w:rPr>
                </w:pPr>
                <w:r>
                  <w:t xml:space="preserve">–––. </w:t>
                </w:r>
                <w:r w:rsidR="00811768" w:rsidRPr="00811768">
                  <w:t xml:space="preserve">Selected Political Writings, ed. D. Howard, New York: Monthly Review Press. </w:t>
                </w:r>
                <w:r w:rsidRPr="00811768">
                  <w:rPr>
                    <w:rFonts w:eastAsia="Calibri"/>
                  </w:rPr>
                  <w:t>(1971)</w:t>
                </w:r>
              </w:p>
              <w:p w14:paraId="4B39B8A1" w14:textId="6F4804C8" w:rsidR="00811768" w:rsidRPr="00811768" w:rsidRDefault="00D94B88" w:rsidP="00D94B88">
                <w:pPr>
                  <w:rPr>
                    <w:rFonts w:eastAsia="Calibri"/>
                  </w:rPr>
                </w:pPr>
                <w:r>
                  <w:rPr>
                    <w:rFonts w:eastAsia="Calibri"/>
                  </w:rPr>
                  <w:t xml:space="preserve">–––. </w:t>
                </w:r>
                <w:r w:rsidR="00811768" w:rsidRPr="00811768">
                  <w:t xml:space="preserve">The National Question: Selected Writing, ed. H. B. Davis, New York: Monthly Review Press. </w:t>
                </w:r>
                <w:r w:rsidRPr="00811768">
                  <w:rPr>
                    <w:rFonts w:eastAsia="Calibri"/>
                  </w:rPr>
                  <w:t>(1976)</w:t>
                </w:r>
              </w:p>
              <w:p w14:paraId="45F6F738" w14:textId="3BBAE7DB" w:rsidR="00D94B88" w:rsidRDefault="00D94B88" w:rsidP="00D94B88">
                <w:pPr>
                  <w:rPr>
                    <w:rFonts w:eastAsia="Calibri"/>
                  </w:rPr>
                </w:pPr>
                <w:r>
                  <w:rPr>
                    <w:rFonts w:eastAsia="Calibri"/>
                  </w:rPr>
                  <w:t>–––.</w:t>
                </w:r>
                <w:r w:rsidR="00811768" w:rsidRPr="00811768">
                  <w:rPr>
                    <w:rFonts w:eastAsia="Calibri"/>
                  </w:rPr>
                  <w:t>The Letters of Rosa Luxemburg, ed. G. Adler, P. Hudis and A. Laschitza, trans. G. Shriver, New York: Verso.</w:t>
                </w:r>
                <w:r>
                  <w:rPr>
                    <w:rFonts w:eastAsia="Calibri"/>
                  </w:rPr>
                  <w:t xml:space="preserve"> </w:t>
                </w:r>
                <w:r w:rsidRPr="00811768">
                  <w:rPr>
                    <w:rFonts w:eastAsia="Calibri"/>
                  </w:rPr>
                  <w:t>(2010)</w:t>
                </w:r>
              </w:p>
              <w:p w14:paraId="24175F33" w14:textId="77777777" w:rsidR="00D94B88" w:rsidRDefault="00D94B88" w:rsidP="00D94B88"/>
              <w:p w14:paraId="2FABE126" w14:textId="77777777" w:rsidR="00D94B88" w:rsidRDefault="00D94B88" w:rsidP="00D94B88">
                <w:pPr>
                  <w:pStyle w:val="Heading1"/>
                  <w:outlineLvl w:val="0"/>
                </w:pPr>
                <w:r>
                  <w:t>Online Resources</w:t>
                </w:r>
              </w:p>
              <w:p w14:paraId="006CDB8D" w14:textId="42693675" w:rsidR="003F0D73" w:rsidRPr="00D94B88" w:rsidRDefault="00D94B88" w:rsidP="00D94B88">
                <w:r>
                  <w:t>Rosa Luxemburg Internet Archive &lt;</w:t>
                </w:r>
                <w:r w:rsidRPr="00811768">
                  <w:t>http://bit.ly/LWaedx</w:t>
                </w:r>
                <w:r>
                  <w:t>&gt;</w:t>
                </w:r>
              </w:p>
            </w:tc>
          </w:sdtContent>
        </w:sdt>
      </w:tr>
      <w:tr w:rsidR="003235A7" w14:paraId="764EE598" w14:textId="77777777" w:rsidTr="003235A7">
        <w:tc>
          <w:tcPr>
            <w:tcW w:w="9016" w:type="dxa"/>
          </w:tcPr>
          <w:p w14:paraId="12810D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272EF240E9CCA449AD0F50EE0E8F7F0"/>
              </w:placeholder>
            </w:sdtPr>
            <w:sdtEndPr/>
            <w:sdtContent>
              <w:p w14:paraId="7BF6883A" w14:textId="77777777" w:rsidR="00811768" w:rsidRDefault="00811768" w:rsidP="00811768"/>
              <w:p w14:paraId="3BD505DE" w14:textId="47DE7921" w:rsidR="003235A7" w:rsidRDefault="008A3322" w:rsidP="00811768">
                <w:sdt>
                  <w:sdtPr>
                    <w:id w:val="-111750544"/>
                    <w:citation/>
                  </w:sdtPr>
                  <w:sdtEndPr/>
                  <w:sdtContent>
                    <w:r w:rsidR="00811768">
                      <w:fldChar w:fldCharType="begin"/>
                    </w:r>
                    <w:r w:rsidR="00D94B88">
                      <w:rPr>
                        <w:lang w:val="en-US"/>
                      </w:rPr>
                      <w:instrText xml:space="preserve">CITATION Bro87 \l 1033 </w:instrText>
                    </w:r>
                    <w:r w:rsidR="00811768">
                      <w:fldChar w:fldCharType="separate"/>
                    </w:r>
                    <w:r w:rsidR="00D94B88">
                      <w:rPr>
                        <w:noProof/>
                        <w:lang w:val="en-US"/>
                      </w:rPr>
                      <w:t>(Bronner)</w:t>
                    </w:r>
                    <w:r w:rsidR="00811768">
                      <w:fldChar w:fldCharType="end"/>
                    </w:r>
                  </w:sdtContent>
                </w:sdt>
              </w:p>
            </w:sdtContent>
          </w:sdt>
        </w:tc>
      </w:tr>
    </w:tbl>
    <w:p w14:paraId="4BCAF12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oline Winter" w:date="2016-03-21T22:42:00Z" w:initials="CW">
    <w:p w14:paraId="4A6FC457" w14:textId="7D13BD6D" w:rsidR="00D94B88" w:rsidRDefault="00D94B88">
      <w:pPr>
        <w:pStyle w:val="CommentText"/>
      </w:pPr>
      <w:r>
        <w:rPr>
          <w:rStyle w:val="CommentReference"/>
        </w:rPr>
        <w:annotationRef/>
      </w:r>
      <w:r>
        <w:t>Source not included in Further Reading</w:t>
      </w:r>
    </w:p>
  </w:comment>
  <w:comment w:id="2" w:author="Caroline Winter" w:date="2016-03-21T22:45:00Z" w:initials="CW">
    <w:p w14:paraId="74496DE8" w14:textId="3DB18E1B" w:rsidR="00D94B88" w:rsidRDefault="00D94B88">
      <w:pPr>
        <w:pStyle w:val="CommentText"/>
      </w:pPr>
      <w:r>
        <w:rPr>
          <w:rStyle w:val="CommentReference"/>
        </w:rPr>
        <w:annotationRef/>
      </w:r>
      <w:r>
        <w:t xml:space="preserve">Source not included in Further Reading. Not sure if it’s the </w:t>
      </w:r>
      <w:r w:rsidRPr="00D94B88">
        <w:rPr>
          <w:i/>
        </w:rPr>
        <w:t>Letters</w:t>
      </w:r>
      <w:r>
        <w:t xml:space="preserve"> listed in Works.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6FC457" w15:done="0"/>
  <w15:commentEx w15:paraId="74496D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B1DBD" w14:textId="77777777" w:rsidR="008A3322" w:rsidRDefault="008A3322" w:rsidP="007A0D55">
      <w:pPr>
        <w:spacing w:after="0" w:line="240" w:lineRule="auto"/>
      </w:pPr>
      <w:r>
        <w:separator/>
      </w:r>
    </w:p>
  </w:endnote>
  <w:endnote w:type="continuationSeparator" w:id="0">
    <w:p w14:paraId="53E35DBC" w14:textId="77777777" w:rsidR="008A3322" w:rsidRDefault="008A33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2B6BC" w14:textId="77777777" w:rsidR="008A3322" w:rsidRDefault="008A3322" w:rsidP="007A0D55">
      <w:pPr>
        <w:spacing w:after="0" w:line="240" w:lineRule="auto"/>
      </w:pPr>
      <w:r>
        <w:separator/>
      </w:r>
    </w:p>
  </w:footnote>
  <w:footnote w:type="continuationSeparator" w:id="0">
    <w:p w14:paraId="1FAC4399" w14:textId="77777777" w:rsidR="008A3322" w:rsidRDefault="008A33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BE6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4AD32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5C9B"/>
    <w:rsid w:val="006D0412"/>
    <w:rsid w:val="007411B9"/>
    <w:rsid w:val="00780D95"/>
    <w:rsid w:val="00780DC7"/>
    <w:rsid w:val="007A0D55"/>
    <w:rsid w:val="007B3377"/>
    <w:rsid w:val="007E5F44"/>
    <w:rsid w:val="00811768"/>
    <w:rsid w:val="00821DE3"/>
    <w:rsid w:val="00846CE1"/>
    <w:rsid w:val="008A3322"/>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06C0"/>
    <w:rsid w:val="00D656DA"/>
    <w:rsid w:val="00D83300"/>
    <w:rsid w:val="00D94B8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DD6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5C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C9B"/>
    <w:rPr>
      <w:rFonts w:ascii="Lucida Grande" w:hAnsi="Lucida Grande"/>
      <w:sz w:val="18"/>
      <w:szCs w:val="18"/>
    </w:rPr>
  </w:style>
  <w:style w:type="character" w:styleId="Emphasis">
    <w:name w:val="Emphasis"/>
    <w:basedOn w:val="DefaultParagraphFont"/>
    <w:uiPriority w:val="20"/>
    <w:qFormat/>
    <w:rsid w:val="00811768"/>
    <w:rPr>
      <w:i/>
      <w:iCs/>
    </w:rPr>
  </w:style>
  <w:style w:type="paragraph" w:styleId="NormalWeb">
    <w:name w:val="Normal (Web)"/>
    <w:basedOn w:val="Normal"/>
    <w:uiPriority w:val="99"/>
    <w:unhideWhenUsed/>
    <w:rsid w:val="008117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1768"/>
  </w:style>
  <w:style w:type="paragraph" w:styleId="Caption">
    <w:name w:val="caption"/>
    <w:basedOn w:val="Normal"/>
    <w:next w:val="Normal"/>
    <w:uiPriority w:val="35"/>
    <w:semiHidden/>
    <w:qFormat/>
    <w:rsid w:val="00D94B8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4B88"/>
    <w:rPr>
      <w:sz w:val="18"/>
      <w:szCs w:val="18"/>
    </w:rPr>
  </w:style>
  <w:style w:type="paragraph" w:styleId="CommentText">
    <w:name w:val="annotation text"/>
    <w:basedOn w:val="Normal"/>
    <w:link w:val="CommentTextChar"/>
    <w:uiPriority w:val="99"/>
    <w:semiHidden/>
    <w:rsid w:val="00D94B88"/>
    <w:pPr>
      <w:spacing w:line="240" w:lineRule="auto"/>
    </w:pPr>
    <w:rPr>
      <w:sz w:val="24"/>
      <w:szCs w:val="24"/>
    </w:rPr>
  </w:style>
  <w:style w:type="character" w:customStyle="1" w:styleId="CommentTextChar">
    <w:name w:val="Comment Text Char"/>
    <w:basedOn w:val="DefaultParagraphFont"/>
    <w:link w:val="CommentText"/>
    <w:uiPriority w:val="99"/>
    <w:semiHidden/>
    <w:rsid w:val="00D94B88"/>
    <w:rPr>
      <w:sz w:val="24"/>
      <w:szCs w:val="24"/>
    </w:rPr>
  </w:style>
  <w:style w:type="paragraph" w:styleId="CommentSubject">
    <w:name w:val="annotation subject"/>
    <w:basedOn w:val="CommentText"/>
    <w:next w:val="CommentText"/>
    <w:link w:val="CommentSubjectChar"/>
    <w:uiPriority w:val="99"/>
    <w:semiHidden/>
    <w:rsid w:val="00D94B88"/>
    <w:rPr>
      <w:b/>
      <w:bCs/>
      <w:sz w:val="20"/>
      <w:szCs w:val="20"/>
    </w:rPr>
  </w:style>
  <w:style w:type="character" w:customStyle="1" w:styleId="CommentSubjectChar">
    <w:name w:val="Comment Subject Char"/>
    <w:basedOn w:val="CommentTextChar"/>
    <w:link w:val="CommentSubject"/>
    <w:uiPriority w:val="99"/>
    <w:semiHidden/>
    <w:rsid w:val="00D94B88"/>
    <w:rPr>
      <w:b/>
      <w:bCs/>
      <w:sz w:val="20"/>
      <w:szCs w:val="20"/>
    </w:rPr>
  </w:style>
  <w:style w:type="character" w:styleId="Hyperlink">
    <w:name w:val="Hyperlink"/>
    <w:basedOn w:val="DefaultParagraphFont"/>
    <w:uiPriority w:val="99"/>
    <w:semiHidden/>
    <w:rsid w:val="00D206C0"/>
    <w:rPr>
      <w:color w:val="0563C1" w:themeColor="hyperlink"/>
      <w:u w:val="single"/>
    </w:rPr>
  </w:style>
  <w:style w:type="character" w:styleId="FollowedHyperlink">
    <w:name w:val="FollowedHyperlink"/>
    <w:basedOn w:val="DefaultParagraphFont"/>
    <w:uiPriority w:val="99"/>
    <w:semiHidden/>
    <w:rsid w:val="00D20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MmR2rv"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79E7B81048C843B89E2C73DEEAC30D"/>
        <w:category>
          <w:name w:val="General"/>
          <w:gallery w:val="placeholder"/>
        </w:category>
        <w:types>
          <w:type w:val="bbPlcHdr"/>
        </w:types>
        <w:behaviors>
          <w:behavior w:val="content"/>
        </w:behaviors>
        <w:guid w:val="{EC66153F-184A-8C47-93E4-613A926FFD62}"/>
      </w:docPartPr>
      <w:docPartBody>
        <w:p w:rsidR="002564A3" w:rsidRDefault="00146B63">
          <w:pPr>
            <w:pStyle w:val="5979E7B81048C843B89E2C73DEEAC30D"/>
          </w:pPr>
          <w:r w:rsidRPr="00CC586D">
            <w:rPr>
              <w:rStyle w:val="PlaceholderText"/>
              <w:b/>
              <w:color w:val="FFFFFF" w:themeColor="background1"/>
            </w:rPr>
            <w:t>[Salutation]</w:t>
          </w:r>
        </w:p>
      </w:docPartBody>
    </w:docPart>
    <w:docPart>
      <w:docPartPr>
        <w:name w:val="5E05C527D40DF448BAF1C4A252E8334B"/>
        <w:category>
          <w:name w:val="General"/>
          <w:gallery w:val="placeholder"/>
        </w:category>
        <w:types>
          <w:type w:val="bbPlcHdr"/>
        </w:types>
        <w:behaviors>
          <w:behavior w:val="content"/>
        </w:behaviors>
        <w:guid w:val="{9C2123F1-A836-9247-B04B-286C1ACC431C}"/>
      </w:docPartPr>
      <w:docPartBody>
        <w:p w:rsidR="002564A3" w:rsidRDefault="00146B63">
          <w:pPr>
            <w:pStyle w:val="5E05C527D40DF448BAF1C4A252E8334B"/>
          </w:pPr>
          <w:r>
            <w:rPr>
              <w:rStyle w:val="PlaceholderText"/>
            </w:rPr>
            <w:t>[First name]</w:t>
          </w:r>
        </w:p>
      </w:docPartBody>
    </w:docPart>
    <w:docPart>
      <w:docPartPr>
        <w:name w:val="8E7708826E99B24BAD1799E15422E156"/>
        <w:category>
          <w:name w:val="General"/>
          <w:gallery w:val="placeholder"/>
        </w:category>
        <w:types>
          <w:type w:val="bbPlcHdr"/>
        </w:types>
        <w:behaviors>
          <w:behavior w:val="content"/>
        </w:behaviors>
        <w:guid w:val="{6457A3BA-669B-0647-85CC-1BE9F3398B11}"/>
      </w:docPartPr>
      <w:docPartBody>
        <w:p w:rsidR="002564A3" w:rsidRDefault="00146B63">
          <w:pPr>
            <w:pStyle w:val="8E7708826E99B24BAD1799E15422E156"/>
          </w:pPr>
          <w:r>
            <w:rPr>
              <w:rStyle w:val="PlaceholderText"/>
            </w:rPr>
            <w:t>[Middle name]</w:t>
          </w:r>
        </w:p>
      </w:docPartBody>
    </w:docPart>
    <w:docPart>
      <w:docPartPr>
        <w:name w:val="6D1A62EE81CB1347950B0F60DA9857A7"/>
        <w:category>
          <w:name w:val="General"/>
          <w:gallery w:val="placeholder"/>
        </w:category>
        <w:types>
          <w:type w:val="bbPlcHdr"/>
        </w:types>
        <w:behaviors>
          <w:behavior w:val="content"/>
        </w:behaviors>
        <w:guid w:val="{F54C816A-3DAD-8245-8444-423F0F28353A}"/>
      </w:docPartPr>
      <w:docPartBody>
        <w:p w:rsidR="002564A3" w:rsidRDefault="00146B63">
          <w:pPr>
            <w:pStyle w:val="6D1A62EE81CB1347950B0F60DA9857A7"/>
          </w:pPr>
          <w:r>
            <w:rPr>
              <w:rStyle w:val="PlaceholderText"/>
            </w:rPr>
            <w:t>[Last name]</w:t>
          </w:r>
        </w:p>
      </w:docPartBody>
    </w:docPart>
    <w:docPart>
      <w:docPartPr>
        <w:name w:val="AF88CEC578554848A1D60150BE415EC9"/>
        <w:category>
          <w:name w:val="General"/>
          <w:gallery w:val="placeholder"/>
        </w:category>
        <w:types>
          <w:type w:val="bbPlcHdr"/>
        </w:types>
        <w:behaviors>
          <w:behavior w:val="content"/>
        </w:behaviors>
        <w:guid w:val="{4C1CF496-CFDC-854F-998B-784934960BEE}"/>
      </w:docPartPr>
      <w:docPartBody>
        <w:p w:rsidR="002564A3" w:rsidRDefault="00146B63">
          <w:pPr>
            <w:pStyle w:val="AF88CEC578554848A1D60150BE415EC9"/>
          </w:pPr>
          <w:r>
            <w:rPr>
              <w:rStyle w:val="PlaceholderText"/>
            </w:rPr>
            <w:t>[Enter your biography]</w:t>
          </w:r>
        </w:p>
      </w:docPartBody>
    </w:docPart>
    <w:docPart>
      <w:docPartPr>
        <w:name w:val="DE37F0BE94F4F8479CABE80336441E3A"/>
        <w:category>
          <w:name w:val="General"/>
          <w:gallery w:val="placeholder"/>
        </w:category>
        <w:types>
          <w:type w:val="bbPlcHdr"/>
        </w:types>
        <w:behaviors>
          <w:behavior w:val="content"/>
        </w:behaviors>
        <w:guid w:val="{8F38FBA6-1706-0F4A-8F67-8E3DC0BBA4F8}"/>
      </w:docPartPr>
      <w:docPartBody>
        <w:p w:rsidR="002564A3" w:rsidRDefault="00146B63">
          <w:pPr>
            <w:pStyle w:val="DE37F0BE94F4F8479CABE80336441E3A"/>
          </w:pPr>
          <w:r>
            <w:rPr>
              <w:rStyle w:val="PlaceholderText"/>
            </w:rPr>
            <w:t>[Enter the institution with which you are affiliated]</w:t>
          </w:r>
        </w:p>
      </w:docPartBody>
    </w:docPart>
    <w:docPart>
      <w:docPartPr>
        <w:name w:val="FCD758A3FE740C439D5542DC14E4CB4E"/>
        <w:category>
          <w:name w:val="General"/>
          <w:gallery w:val="placeholder"/>
        </w:category>
        <w:types>
          <w:type w:val="bbPlcHdr"/>
        </w:types>
        <w:behaviors>
          <w:behavior w:val="content"/>
        </w:behaviors>
        <w:guid w:val="{A1C1424C-5BAD-9845-B507-C8795CB2F10C}"/>
      </w:docPartPr>
      <w:docPartBody>
        <w:p w:rsidR="002564A3" w:rsidRDefault="00146B63">
          <w:pPr>
            <w:pStyle w:val="FCD758A3FE740C439D5542DC14E4CB4E"/>
          </w:pPr>
          <w:r w:rsidRPr="00EF74F7">
            <w:rPr>
              <w:b/>
              <w:color w:val="808080" w:themeColor="background1" w:themeShade="80"/>
            </w:rPr>
            <w:t>[Enter the headword for your article]</w:t>
          </w:r>
        </w:p>
      </w:docPartBody>
    </w:docPart>
    <w:docPart>
      <w:docPartPr>
        <w:name w:val="2E96068812FEDE4FA1012D28D57EBD77"/>
        <w:category>
          <w:name w:val="General"/>
          <w:gallery w:val="placeholder"/>
        </w:category>
        <w:types>
          <w:type w:val="bbPlcHdr"/>
        </w:types>
        <w:behaviors>
          <w:behavior w:val="content"/>
        </w:behaviors>
        <w:guid w:val="{67E6DAA0-0FFB-4D42-849E-5AC76CBF72CD}"/>
      </w:docPartPr>
      <w:docPartBody>
        <w:p w:rsidR="002564A3" w:rsidRDefault="00146B63">
          <w:pPr>
            <w:pStyle w:val="2E96068812FEDE4FA1012D28D57EBD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25FCFD46A569439046FA23D150A318"/>
        <w:category>
          <w:name w:val="General"/>
          <w:gallery w:val="placeholder"/>
        </w:category>
        <w:types>
          <w:type w:val="bbPlcHdr"/>
        </w:types>
        <w:behaviors>
          <w:behavior w:val="content"/>
        </w:behaviors>
        <w:guid w:val="{23151206-B925-5242-AA9A-FA98B6FC4B50}"/>
      </w:docPartPr>
      <w:docPartBody>
        <w:p w:rsidR="002564A3" w:rsidRDefault="00146B63">
          <w:pPr>
            <w:pStyle w:val="CE25FCFD46A569439046FA23D150A3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CF1BBC60F036428469D290321AD861"/>
        <w:category>
          <w:name w:val="General"/>
          <w:gallery w:val="placeholder"/>
        </w:category>
        <w:types>
          <w:type w:val="bbPlcHdr"/>
        </w:types>
        <w:behaviors>
          <w:behavior w:val="content"/>
        </w:behaviors>
        <w:guid w:val="{D03AECB2-8091-E548-A189-5CBF92A66721}"/>
      </w:docPartPr>
      <w:docPartBody>
        <w:p w:rsidR="002564A3" w:rsidRDefault="00146B63">
          <w:pPr>
            <w:pStyle w:val="59CF1BBC60F036428469D290321AD8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272EF240E9CCA449AD0F50EE0E8F7F0"/>
        <w:category>
          <w:name w:val="General"/>
          <w:gallery w:val="placeholder"/>
        </w:category>
        <w:types>
          <w:type w:val="bbPlcHdr"/>
        </w:types>
        <w:behaviors>
          <w:behavior w:val="content"/>
        </w:behaviors>
        <w:guid w:val="{742F8C71-8850-484A-943E-4A1DD37ABEAB}"/>
      </w:docPartPr>
      <w:docPartBody>
        <w:p w:rsidR="002564A3" w:rsidRDefault="00146B63">
          <w:pPr>
            <w:pStyle w:val="1272EF240E9CCA449AD0F50EE0E8F7F0"/>
          </w:pPr>
          <w:r>
            <w:rPr>
              <w:rStyle w:val="PlaceholderText"/>
            </w:rPr>
            <w:t>[Enter citations for further reading here]</w:t>
          </w:r>
        </w:p>
      </w:docPartBody>
    </w:docPart>
    <w:docPart>
      <w:docPartPr>
        <w:name w:val="7A868A271F2C8645A90156D6C57AC8DF"/>
        <w:category>
          <w:name w:val="General"/>
          <w:gallery w:val="placeholder"/>
        </w:category>
        <w:types>
          <w:type w:val="bbPlcHdr"/>
        </w:types>
        <w:behaviors>
          <w:behavior w:val="content"/>
        </w:behaviors>
        <w:guid w:val="{7AA40746-3C6D-9741-A9C9-E8ACBC14D14E}"/>
      </w:docPartPr>
      <w:docPartBody>
        <w:p w:rsidR="002564A3" w:rsidRDefault="00146B63" w:rsidP="00146B63">
          <w:pPr>
            <w:pStyle w:val="7A868A271F2C8645A90156D6C57AC8D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63"/>
    <w:rsid w:val="00146B63"/>
    <w:rsid w:val="002564A3"/>
    <w:rsid w:val="003A76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B63"/>
    <w:rPr>
      <w:color w:val="808080"/>
    </w:rPr>
  </w:style>
  <w:style w:type="paragraph" w:customStyle="1" w:styleId="5979E7B81048C843B89E2C73DEEAC30D">
    <w:name w:val="5979E7B81048C843B89E2C73DEEAC30D"/>
  </w:style>
  <w:style w:type="paragraph" w:customStyle="1" w:styleId="5E05C527D40DF448BAF1C4A252E8334B">
    <w:name w:val="5E05C527D40DF448BAF1C4A252E8334B"/>
  </w:style>
  <w:style w:type="paragraph" w:customStyle="1" w:styleId="8E7708826E99B24BAD1799E15422E156">
    <w:name w:val="8E7708826E99B24BAD1799E15422E156"/>
  </w:style>
  <w:style w:type="paragraph" w:customStyle="1" w:styleId="6D1A62EE81CB1347950B0F60DA9857A7">
    <w:name w:val="6D1A62EE81CB1347950B0F60DA9857A7"/>
  </w:style>
  <w:style w:type="paragraph" w:customStyle="1" w:styleId="AF88CEC578554848A1D60150BE415EC9">
    <w:name w:val="AF88CEC578554848A1D60150BE415EC9"/>
  </w:style>
  <w:style w:type="paragraph" w:customStyle="1" w:styleId="DE37F0BE94F4F8479CABE80336441E3A">
    <w:name w:val="DE37F0BE94F4F8479CABE80336441E3A"/>
  </w:style>
  <w:style w:type="paragraph" w:customStyle="1" w:styleId="FCD758A3FE740C439D5542DC14E4CB4E">
    <w:name w:val="FCD758A3FE740C439D5542DC14E4CB4E"/>
  </w:style>
  <w:style w:type="paragraph" w:customStyle="1" w:styleId="2E96068812FEDE4FA1012D28D57EBD77">
    <w:name w:val="2E96068812FEDE4FA1012D28D57EBD77"/>
  </w:style>
  <w:style w:type="paragraph" w:customStyle="1" w:styleId="CE25FCFD46A569439046FA23D150A318">
    <w:name w:val="CE25FCFD46A569439046FA23D150A318"/>
  </w:style>
  <w:style w:type="paragraph" w:customStyle="1" w:styleId="59CF1BBC60F036428469D290321AD861">
    <w:name w:val="59CF1BBC60F036428469D290321AD861"/>
  </w:style>
  <w:style w:type="paragraph" w:customStyle="1" w:styleId="1272EF240E9CCA449AD0F50EE0E8F7F0">
    <w:name w:val="1272EF240E9CCA449AD0F50EE0E8F7F0"/>
  </w:style>
  <w:style w:type="paragraph" w:customStyle="1" w:styleId="7A868A271F2C8645A90156D6C57AC8DF">
    <w:name w:val="7A868A271F2C8645A90156D6C57AC8DF"/>
    <w:rsid w:val="00146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Bro87</b:Tag>
    <b:SourceType>Book</b:SourceType>
    <b:Guid>{5E189ABA-7F97-F34A-80CF-EDDCA5CE0367}</b:Guid>
    <b:Author>
      <b:Author>
        <b:NameList>
          <b:Person>
            <b:Last>Bronner</b:Last>
            <b:First>Stephen</b:First>
            <b:Middle>Eric</b:Middle>
          </b:Person>
        </b:NameList>
      </b:Author>
    </b:Author>
    <b:Title>Rosa Luxemburg: A Revolutionary for our Times</b:Title>
    <b:City>New York</b:City>
    <b:Publisher>Columbia University Press</b:Publisher>
    <b:Year>1987</b:Year>
    <b:RefOrder>1</b:RefOrder>
  </b:Source>
</b:Sources>
</file>

<file path=customXml/itemProps1.xml><?xml version="1.0" encoding="utf-8"?>
<ds:datastoreItem xmlns:ds="http://schemas.openxmlformats.org/officeDocument/2006/customXml" ds:itemID="{C5352C36-BCF9-5441-801C-9D5ACA77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8</TotalTime>
  <Pages>2</Pages>
  <Words>603</Words>
  <Characters>3440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4</cp:revision>
  <dcterms:created xsi:type="dcterms:W3CDTF">2016-01-27T20:50:00Z</dcterms:created>
  <dcterms:modified xsi:type="dcterms:W3CDTF">2016-07-12T07:33:00Z</dcterms:modified>
</cp:coreProperties>
</file>