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0A18C9540F414C8AD0D31C80FE094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A5D511AFC21D44815BC87F607E4572"/>
            </w:placeholder>
            <w:text/>
          </w:sdtPr>
          <w:sdtEndPr/>
          <w:sdtContent>
            <w:tc>
              <w:tcPr>
                <w:tcW w:w="2073" w:type="dxa"/>
              </w:tcPr>
              <w:p w:rsidR="00B574C9" w:rsidRDefault="005C2166" w:rsidP="005C2166">
                <w:r>
                  <w:t>Imma</w:t>
                </w:r>
              </w:p>
            </w:tc>
          </w:sdtContent>
        </w:sdt>
        <w:sdt>
          <w:sdtPr>
            <w:alias w:val="Middle name"/>
            <w:tag w:val="authorMiddleName"/>
            <w:id w:val="-2076034781"/>
            <w:placeholder>
              <w:docPart w:val="8474C4BD4B94D345A8CDE428E7DE598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1EBDAC3E2A39144AE7A4677A5E8BEA3"/>
            </w:placeholder>
            <w:text/>
          </w:sdtPr>
          <w:sdtEndPr/>
          <w:sdtContent>
            <w:tc>
              <w:tcPr>
                <w:tcW w:w="2642" w:type="dxa"/>
              </w:tcPr>
              <w:p w:rsidR="00B574C9" w:rsidRDefault="005C2166" w:rsidP="005C2166">
                <w:r>
                  <w:t>Ramos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459277395076840836C8E4D4EBE35E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AC3CDC183DEE945BC7D6C49362E478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4A7C30E4EFDF34DBE0E6E3FAA130967"/>
            </w:placeholder>
            <w:text/>
          </w:sdtPr>
          <w:sdtEndPr/>
          <w:sdtContent>
            <w:tc>
              <w:tcPr>
                <w:tcW w:w="9016" w:type="dxa"/>
                <w:tcMar>
                  <w:top w:w="113" w:type="dxa"/>
                  <w:bottom w:w="113" w:type="dxa"/>
                </w:tcMar>
              </w:tcPr>
              <w:p w:rsidR="003F0D73" w:rsidRPr="00FB589A" w:rsidRDefault="005C2166" w:rsidP="005C2166">
                <w:r>
                  <w:t>Guzmán, Cecilio (1889–1950)</w:t>
                </w:r>
              </w:p>
            </w:tc>
          </w:sdtContent>
        </w:sdt>
      </w:tr>
      <w:tr w:rsidR="00464699" w:rsidTr="007821B0">
        <w:sdt>
          <w:sdtPr>
            <w:alias w:val="Variant headwords"/>
            <w:tag w:val="variantHeadwords"/>
            <w:id w:val="173464402"/>
            <w:placeholder>
              <w:docPart w:val="C330C43D83895441BD42275A300FD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639AE33AEDB0646B0ECBE2F5B34A0E3"/>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12FF6234B31524083871F012CC130D3"/>
            </w:placeholder>
          </w:sdtPr>
          <w:sdtEndPr/>
          <w:sdtContent>
            <w:tc>
              <w:tcPr>
                <w:tcW w:w="9016" w:type="dxa"/>
                <w:tcMar>
                  <w:top w:w="113" w:type="dxa"/>
                  <w:bottom w:w="113" w:type="dxa"/>
                </w:tcMar>
              </w:tcPr>
              <w:p w:rsidR="005C2166" w:rsidRDefault="005C2166" w:rsidP="005C2166">
                <w:pPr>
                  <w:rPr>
                    <w:lang w:val="en-US"/>
                  </w:rPr>
                </w:pPr>
                <w:r w:rsidRPr="005C2166">
                  <w:rPr>
                    <w:lang w:val="en-US"/>
                  </w:rPr>
                  <w:t xml:space="preserve">Cecilio </w:t>
                </w:r>
                <w:r w:rsidRPr="005C2166">
                  <w:rPr>
                    <w:bCs/>
                    <w:lang w:val="en-US"/>
                  </w:rPr>
                  <w:t>Guzmán</w:t>
                </w:r>
                <w:r w:rsidRPr="005C2166">
                  <w:rPr>
                    <w:lang w:val="en-US"/>
                  </w:rPr>
                  <w:t xml:space="preserve"> de Rojas is regarded as a pioneer and ‘father’ of </w:t>
                </w:r>
                <w:r w:rsidRPr="005C2166">
                  <w:rPr>
                    <w:i/>
                    <w:lang w:val="en-US"/>
                  </w:rPr>
                  <w:t>indigenism</w:t>
                </w:r>
                <w:r w:rsidRPr="005C2166">
                  <w:rPr>
                    <w:lang w:val="en-US"/>
                  </w:rPr>
                  <w:t xml:space="preserve"> or </w:t>
                </w:r>
                <w:r w:rsidRPr="005C2166">
                  <w:rPr>
                    <w:i/>
                    <w:lang w:val="en-US"/>
                  </w:rPr>
                  <w:t xml:space="preserve">indigenismo </w:t>
                </w:r>
                <w:r w:rsidRPr="005C2166">
                  <w:rPr>
                    <w:lang w:val="en-US"/>
                  </w:rPr>
                  <w:t xml:space="preserve">in Bolivia, a term used to describe a movement that gained momentum in Latin America from the 1920s onwards. It consisted of a valorisation of indigenous cultural traditions, reflected in literature and the visual arts, as well as a desire to shed light on the plight of indigenous peoples living under exploitative conditions. As a </w:t>
                </w:r>
                <w:bookmarkStart w:id="0" w:name="_GoBack"/>
                <w:bookmarkEnd w:id="0"/>
                <w:r w:rsidRPr="005C2166">
                  <w:rPr>
                    <w:lang w:val="en-US"/>
                  </w:rPr>
                  <w:t xml:space="preserve">highly influential artist and teacher, </w:t>
                </w:r>
                <w:r w:rsidRPr="005C2166">
                  <w:rPr>
                    <w:bCs/>
                    <w:lang w:val="en-US"/>
                  </w:rPr>
                  <w:t>Guzmán</w:t>
                </w:r>
                <w:r w:rsidRPr="005C2166">
                  <w:rPr>
                    <w:lang w:val="en-US"/>
                  </w:rPr>
                  <w:t xml:space="preserve"> de Rojas encouraged the establishment of a quintessentially Bolivian national art that would have its roots in pre-Columbian culture and aimed to foster a sense of community. This was reflected in his portraits of Aymara Indians in particular, often portrayed in formal, frontal poses and in native dress as noble and dignified embodiments of a national ideal. The most famous examples of such portraits are </w:t>
                </w:r>
                <w:r w:rsidRPr="005C2166">
                  <w:rPr>
                    <w:i/>
                    <w:lang w:val="en-US"/>
                  </w:rPr>
                  <w:t>Ñusta</w:t>
                </w:r>
                <w:r w:rsidRPr="005C2166">
                  <w:rPr>
                    <w:lang w:val="en-US"/>
                  </w:rPr>
                  <w:t xml:space="preserve"> (1932) and </w:t>
                </w:r>
                <w:r w:rsidRPr="005C2166">
                  <w:rPr>
                    <w:i/>
                    <w:lang w:val="en-US"/>
                  </w:rPr>
                  <w:t>Cristo Aymara</w:t>
                </w:r>
                <w:r w:rsidRPr="005C2166">
                  <w:rPr>
                    <w:lang w:val="en-US"/>
                  </w:rPr>
                  <w:t xml:space="preserve"> (1939). Ñusta is the Quechua name for an Inca princess, and </w:t>
                </w:r>
                <w:r w:rsidRPr="005C2166">
                  <w:rPr>
                    <w:bCs/>
                    <w:lang w:val="en-US"/>
                  </w:rPr>
                  <w:t>Guzmán</w:t>
                </w:r>
                <w:r w:rsidRPr="005C2166">
                  <w:rPr>
                    <w:lang w:val="en-US"/>
                  </w:rPr>
                  <w:t xml:space="preserve"> de Rojas uses it in his title to invoke a past grandeur before the arrival of Spanish colonial rule. His use of vivid, arbitrary colours and stylistic distortions across his oeuvre to evoke moods and emotions also reveals the influence of European avant-garde movements including Post-Impressionism, Cubism and Expressionism. </w:t>
                </w:r>
              </w:p>
              <w:p w:rsidR="005C2166" w:rsidRPr="005C2166" w:rsidRDefault="005C2166" w:rsidP="005C2166">
                <w:pPr>
                  <w:rPr>
                    <w:lang w:val="en-US"/>
                  </w:rPr>
                </w:pPr>
              </w:p>
              <w:p w:rsidR="005C2166" w:rsidRDefault="005C2166" w:rsidP="005C2166">
                <w:pPr>
                  <w:rPr>
                    <w:lang w:val="en-US"/>
                  </w:rPr>
                </w:pPr>
                <w:r w:rsidRPr="005C2166">
                  <w:rPr>
                    <w:lang w:val="en-US"/>
                  </w:rPr>
                  <w:t xml:space="preserve">In 1912 </w:t>
                </w:r>
                <w:r w:rsidRPr="005C2166">
                  <w:rPr>
                    <w:bCs/>
                    <w:lang w:val="en-US"/>
                  </w:rPr>
                  <w:t>Guzmán</w:t>
                </w:r>
                <w:r w:rsidRPr="005C2166">
                  <w:rPr>
                    <w:lang w:val="en-US"/>
                  </w:rPr>
                  <w:t xml:space="preserve"> de Rojas studied at the Academy of Painting in Cochabamba under Avelino Nogales. He became actively involved in politics in 1921 when he founded a labour syndicate, the Socialist Workers’ Party of Bolivia, but was discouraged by the fact he was unable to effectively improve workers’ conditions. </w:t>
                </w:r>
                <w:r w:rsidRPr="005C2166">
                  <w:rPr>
                    <w:i/>
                    <w:lang w:val="en-US"/>
                  </w:rPr>
                  <w:t xml:space="preserve">El Mendigo (The Beggar) </w:t>
                </w:r>
                <w:r w:rsidRPr="005C2166">
                  <w:rPr>
                    <w:lang w:val="en-US"/>
                  </w:rPr>
                  <w:t xml:space="preserve">of 1919 represents a critique of the social and political forces that oppressed the indigenous population in Bolivia: an elderly and proud Aymara Indian is shown dressed in rags, directly appealing to the viewer with his grim and penetrating gaze. </w:t>
                </w:r>
              </w:p>
              <w:p w:rsidR="005C2166" w:rsidRPr="005C2166" w:rsidRDefault="005C2166" w:rsidP="005C2166">
                <w:pPr>
                  <w:rPr>
                    <w:lang w:val="en-US"/>
                  </w:rPr>
                </w:pPr>
              </w:p>
              <w:p w:rsidR="005C2166" w:rsidRPr="005C2166" w:rsidRDefault="005C2166" w:rsidP="005C2166">
                <w:pPr>
                  <w:rPr>
                    <w:lang w:val="en-US"/>
                  </w:rPr>
                </w:pPr>
                <w:r w:rsidRPr="005C2166">
                  <w:rPr>
                    <w:lang w:val="en-US"/>
                  </w:rPr>
                  <w:t xml:space="preserve">With the support of a scholarship, </w:t>
                </w:r>
                <w:r w:rsidRPr="005C2166">
                  <w:rPr>
                    <w:bCs/>
                    <w:lang w:val="en-US"/>
                  </w:rPr>
                  <w:t>Guzmán</w:t>
                </w:r>
                <w:r w:rsidRPr="005C2166">
                  <w:rPr>
                    <w:lang w:val="en-US"/>
                  </w:rPr>
                  <w:t xml:space="preserve"> de Rojas travelled to Europe and studied at the School of Fine Arts in Barcelona (‘La Lonja’) and at the Royal Academy of San Fernando in Madrid during the 1920s.  At the latter, he studied under the Spanish Symbolist Julio Romero de Torres. His impact on </w:t>
                </w:r>
                <w:r w:rsidRPr="005C2166">
                  <w:rPr>
                    <w:bCs/>
                    <w:lang w:val="en-US"/>
                  </w:rPr>
                  <w:t>Guzmán</w:t>
                </w:r>
                <w:r w:rsidRPr="005C2166">
                  <w:rPr>
                    <w:lang w:val="en-US"/>
                  </w:rPr>
                  <w:t xml:space="preserve"> de Rojas’s work is revealed in his paintings portraying women, as in for example </w:t>
                </w:r>
                <w:r w:rsidRPr="005C2166">
                  <w:rPr>
                    <w:i/>
                    <w:lang w:val="en-US"/>
                  </w:rPr>
                  <w:t>The Idol’s Kiss</w:t>
                </w:r>
                <w:r w:rsidRPr="005C2166">
                  <w:rPr>
                    <w:lang w:val="en-US"/>
                  </w:rPr>
                  <w:t xml:space="preserve"> (1928), a romanticised and eroticised image of the pre-Columbian past. During this time, the artist also studied at the Escuela de Bellas Artes in Paris. His contact and experimentation with a variety of different European artistic styles including Symbolism, Art Nouveau, Art Deco, Cubism and Expressionism merged with his own indigenous vision, resulting in a unique and personal visual idiom.</w:t>
                </w:r>
              </w:p>
              <w:p w:rsidR="005C2166" w:rsidRDefault="005C2166" w:rsidP="005C2166">
                <w:pPr>
                  <w:rPr>
                    <w:lang w:val="en-US"/>
                  </w:rPr>
                </w:pPr>
              </w:p>
              <w:p w:rsidR="005C2166" w:rsidRDefault="005C2166" w:rsidP="005C2166">
                <w:pPr>
                  <w:keepNext/>
                  <w:rPr>
                    <w:lang w:val="en-US"/>
                  </w:rPr>
                </w:pPr>
                <w:r>
                  <w:rPr>
                    <w:lang w:val="en-US"/>
                  </w:rPr>
                  <w:lastRenderedPageBreak/>
                  <w:t xml:space="preserve">File: </w:t>
                </w:r>
                <w:r w:rsidRPr="005C2166">
                  <w:rPr>
                    <w:lang w:val="en-US"/>
                  </w:rPr>
                  <w:t>idolskiss.jpg</w:t>
                </w:r>
              </w:p>
              <w:p w:rsidR="005C2166" w:rsidRPr="005C2166" w:rsidRDefault="005C2166" w:rsidP="005C2166">
                <w:pPr>
                  <w:pStyle w:val="Caption"/>
                  <w:rPr>
                    <w:lang w:val="en-US"/>
                  </w:rPr>
                </w:pPr>
                <w:r>
                  <w:t xml:space="preserve">Figure </w:t>
                </w:r>
                <w:fldSimple w:instr=" SEQ Figure \* ARABIC ">
                  <w:r>
                    <w:rPr>
                      <w:noProof/>
                    </w:rPr>
                    <w:t>1</w:t>
                  </w:r>
                </w:fldSimple>
                <w:r>
                  <w:t xml:space="preserve"> </w:t>
                </w:r>
                <w:r w:rsidRPr="005C2166">
                  <w:rPr>
                    <w:lang w:val="en-US"/>
                  </w:rPr>
                  <w:t xml:space="preserve">Cecilio Guzmán de Rojas, </w:t>
                </w:r>
                <w:r w:rsidRPr="005C2166">
                  <w:rPr>
                    <w:i/>
                    <w:lang w:val="en-US"/>
                  </w:rPr>
                  <w:t>The Idol’s Kiss</w:t>
                </w:r>
                <w:r w:rsidRPr="005C2166">
                  <w:rPr>
                    <w:lang w:val="en-US"/>
                  </w:rPr>
                  <w:t>, 1928, oil on canvas, Casa de la Moneda (Potosí).</w:t>
                </w:r>
              </w:p>
              <w:p w:rsidR="005C2166" w:rsidRDefault="005C2166" w:rsidP="005C2166">
                <w:pPr>
                  <w:pStyle w:val="Authornote"/>
                </w:pPr>
                <w:r>
                  <w:rPr>
                    <w:lang w:val="en-US"/>
                  </w:rPr>
                  <w:t>[[</w:t>
                </w:r>
                <w:r w:rsidRPr="005C2166">
                  <w:rPr>
                    <w:lang w:val="en-US"/>
                  </w:rPr>
                  <w:t xml:space="preserve">Source: </w:t>
                </w:r>
                <w:hyperlink r:id="rId9" w:history="1">
                  <w:r w:rsidRPr="005C2166">
                    <w:rPr>
                      <w:rStyle w:val="Hyperlink"/>
                      <w:lang w:val="en-US"/>
                    </w:rPr>
                    <w:t>http://wwwdelivery.superstock.com/WI/223/4435/PreviewComp/SuperStock_4435-1442.jpg</w:t>
                  </w:r>
                </w:hyperlink>
                <w:r>
                  <w:t>]]</w:t>
                </w:r>
              </w:p>
              <w:p w:rsidR="005C2166" w:rsidRPr="005C2166" w:rsidRDefault="005C2166" w:rsidP="005C2166">
                <w:pPr>
                  <w:rPr>
                    <w:lang w:val="en-US"/>
                  </w:rPr>
                </w:pPr>
              </w:p>
              <w:p w:rsidR="005C2166" w:rsidRPr="005C2166" w:rsidRDefault="005C2166" w:rsidP="005C2166">
                <w:pPr>
                  <w:rPr>
                    <w:lang w:val="en-US"/>
                  </w:rPr>
                </w:pPr>
                <w:r w:rsidRPr="005C2166">
                  <w:rPr>
                    <w:lang w:val="en-US"/>
                  </w:rPr>
                  <w:t xml:space="preserve">During the 1920s </w:t>
                </w:r>
                <w:r w:rsidRPr="005C2166">
                  <w:rPr>
                    <w:bCs/>
                    <w:lang w:val="en-US"/>
                  </w:rPr>
                  <w:t>Guzmán</w:t>
                </w:r>
                <w:r w:rsidRPr="005C2166">
                  <w:rPr>
                    <w:lang w:val="en-US"/>
                  </w:rPr>
                  <w:t xml:space="preserve"> de Rojas employed a vibrant palette to portray Bolivia’s ancient past in symbolic terms. His </w:t>
                </w:r>
                <w:r w:rsidRPr="005C2166">
                  <w:rPr>
                    <w:i/>
                    <w:lang w:val="en-US"/>
                  </w:rPr>
                  <w:t>Triunfo de la Naturaleza (Triumph of Nature)</w:t>
                </w:r>
                <w:r w:rsidRPr="005C2166">
                  <w:rPr>
                    <w:lang w:val="en-US"/>
                  </w:rPr>
                  <w:t xml:space="preserve"> (1928), executed in Spain before his return to La Paz, represents an indigenous couple leaning against a carved stone monument of the Andean and Inca god Viracocha. Their nakedness and apparent state of sleep suggest the birth of a new age, an idealisation of the past pre-Hispanic splendour of Andean society. The vivid colours of the landscape and swirling patterns reveal the influence of the French Expressionist Vincent van Gogh as well as </w:t>
                </w:r>
                <w:r w:rsidRPr="005C2166">
                  <w:rPr>
                    <w:bCs/>
                    <w:lang w:val="en-US"/>
                  </w:rPr>
                  <w:t>Guzmán</w:t>
                </w:r>
                <w:r w:rsidRPr="005C2166">
                  <w:rPr>
                    <w:lang w:val="en-US"/>
                  </w:rPr>
                  <w:t xml:space="preserve"> de Rojas’s own stylistic penchant for what he termed “sensuous rhythms.” </w:t>
                </w:r>
              </w:p>
              <w:p w:rsidR="005C2166" w:rsidRDefault="005C2166" w:rsidP="005C2166">
                <w:pPr>
                  <w:rPr>
                    <w:u w:val="single"/>
                    <w:lang w:val="en-US"/>
                  </w:rPr>
                </w:pPr>
              </w:p>
              <w:p w:rsidR="005C2166" w:rsidRPr="005C2166" w:rsidRDefault="005C2166" w:rsidP="005C2166">
                <w:pPr>
                  <w:keepNext/>
                  <w:rPr>
                    <w:lang w:val="en-US"/>
                  </w:rPr>
                </w:pPr>
                <w:r w:rsidRPr="005C2166">
                  <w:rPr>
                    <w:lang w:val="en-US"/>
                  </w:rPr>
                  <w:t>File: idolskiss.jpg</w:t>
                </w:r>
              </w:p>
              <w:p w:rsidR="005C2166" w:rsidRPr="005C2166" w:rsidRDefault="005C2166" w:rsidP="005C2166">
                <w:pPr>
                  <w:pStyle w:val="Caption"/>
                  <w:rPr>
                    <w:lang w:val="en-US"/>
                  </w:rPr>
                </w:pPr>
                <w:r>
                  <w:t xml:space="preserve">Figure </w:t>
                </w:r>
                <w:fldSimple w:instr=" SEQ Figure \* ARABIC ">
                  <w:r>
                    <w:rPr>
                      <w:noProof/>
                    </w:rPr>
                    <w:t>2</w:t>
                  </w:r>
                </w:fldSimple>
                <w:r>
                  <w:t xml:space="preserve"> </w:t>
                </w:r>
                <w:r w:rsidRPr="005C2166">
                  <w:rPr>
                    <w:lang w:val="en-US"/>
                  </w:rPr>
                  <w:t xml:space="preserve">Cecilio Guzmán de Rojas, </w:t>
                </w:r>
                <w:r w:rsidRPr="005C2166">
                  <w:rPr>
                    <w:i/>
                    <w:lang w:val="en-US"/>
                  </w:rPr>
                  <w:t xml:space="preserve">El Triunfo de la Naturaleza, </w:t>
                </w:r>
                <w:r w:rsidRPr="005C2166">
                  <w:rPr>
                    <w:lang w:val="en-US"/>
                  </w:rPr>
                  <w:t>1928, oil on canvas, Museo Nacional de Arte (La Paz).</w:t>
                </w:r>
              </w:p>
              <w:p w:rsidR="005C2166" w:rsidRDefault="005C2166" w:rsidP="005C2166">
                <w:pPr>
                  <w:pStyle w:val="Authornote"/>
                  <w:rPr>
                    <w:lang w:val="en-US"/>
                  </w:rPr>
                </w:pPr>
                <w:r>
                  <w:rPr>
                    <w:lang w:val="en-US"/>
                  </w:rPr>
                  <w:t>[[</w:t>
                </w:r>
                <w:r w:rsidRPr="005C2166">
                  <w:rPr>
                    <w:lang w:val="en-US"/>
                  </w:rPr>
                  <w:t xml:space="preserve">Source: </w:t>
                </w:r>
                <w:hyperlink r:id="rId10" w:history="1">
                  <w:r w:rsidRPr="005C2166">
                    <w:rPr>
                      <w:rStyle w:val="Hyperlink"/>
                      <w:lang w:val="en-US"/>
                    </w:rPr>
                    <w:t>http://4.bp.blogspot.com/-osYn8xX2Quc/T8dRS3QrYPI/AAAAAAAAH6o/yDw4KZnL-Mw/s1600/El+triunfo+de+la+naturaleza,+1928..jpg</w:t>
                  </w:r>
                </w:hyperlink>
                <w:proofErr w:type="gramStart"/>
                <w:r w:rsidRPr="005C2166">
                  <w:rPr>
                    <w:lang w:val="en-US"/>
                  </w:rPr>
                  <w:t xml:space="preserve"> </w:t>
                </w:r>
                <w:r>
                  <w:rPr>
                    <w:lang w:val="en-US"/>
                  </w:rPr>
                  <w:t>]</w:t>
                </w:r>
                <w:proofErr w:type="gramEnd"/>
                <w:r>
                  <w:rPr>
                    <w:lang w:val="en-US"/>
                  </w:rPr>
                  <w:t>]</w:t>
                </w:r>
              </w:p>
              <w:p w:rsidR="005C2166" w:rsidRPr="005C2166" w:rsidRDefault="005C2166" w:rsidP="005C2166">
                <w:pPr>
                  <w:pStyle w:val="Authornote"/>
                  <w:rPr>
                    <w:lang w:val="en-US"/>
                  </w:rPr>
                </w:pPr>
              </w:p>
              <w:p w:rsidR="005C2166" w:rsidRDefault="005C2166" w:rsidP="005C2166">
                <w:pPr>
                  <w:rPr>
                    <w:lang w:val="en-US"/>
                  </w:rPr>
                </w:pPr>
                <w:r w:rsidRPr="005C2166">
                  <w:rPr>
                    <w:lang w:val="en-US"/>
                  </w:rPr>
                  <w:t xml:space="preserve">Returning to Bolivia in 1931, </w:t>
                </w:r>
                <w:r w:rsidRPr="005C2166">
                  <w:rPr>
                    <w:bCs/>
                    <w:lang w:val="en-US"/>
                  </w:rPr>
                  <w:t>Guzmán</w:t>
                </w:r>
                <w:r w:rsidRPr="005C2166">
                  <w:rPr>
                    <w:lang w:val="en-US"/>
                  </w:rPr>
                  <w:t xml:space="preserve"> de Rojas became director of the Hernando Siles National Academy of Fine Arts in La Paz and the following year he was named General Director of Fine Arts of Bolivia by the president, Hernando Siles. During the 1930s, </w:t>
                </w:r>
                <w:r w:rsidRPr="005C2166">
                  <w:rPr>
                    <w:bCs/>
                    <w:lang w:val="en-US"/>
                  </w:rPr>
                  <w:t>Guzmán</w:t>
                </w:r>
                <w:r w:rsidRPr="005C2166">
                  <w:rPr>
                    <w:lang w:val="en-US"/>
                  </w:rPr>
                  <w:t xml:space="preserve"> de Rojas worked with the Ministry of Education’s Department of Artistic Heritage to focus on the protection, preservation and revival of Bolivian art heritage and the cataloguing of artworks from the pre-Columbian and colonial periods. He also discovered and identified the works of the seventeenth-century </w:t>
                </w:r>
                <w:r w:rsidRPr="005C2166">
                  <w:rPr>
                    <w:bCs/>
                    <w:lang w:val="en-US"/>
                  </w:rPr>
                  <w:t>Potosí</w:t>
                </w:r>
                <w:r w:rsidRPr="005C2166">
                  <w:rPr>
                    <w:lang w:val="en-US"/>
                  </w:rPr>
                  <w:t xml:space="preserve"> colonial artist </w:t>
                </w:r>
                <w:r w:rsidRPr="005C2166">
                  <w:rPr>
                    <w:bCs/>
                    <w:lang w:val="en-US"/>
                  </w:rPr>
                  <w:t>Melchor Pérez de Holguín</w:t>
                </w:r>
                <w:r w:rsidRPr="005C2166">
                  <w:rPr>
                    <w:b/>
                    <w:lang w:val="en-US"/>
                  </w:rPr>
                  <w:t xml:space="preserve">. </w:t>
                </w:r>
                <w:r w:rsidRPr="005C2166">
                  <w:rPr>
                    <w:lang w:val="en-US"/>
                  </w:rPr>
                  <w:t xml:space="preserve">During the 1940s he told the traveller Lilo Linke: </w:t>
                </w:r>
              </w:p>
              <w:p w:rsidR="005C2166" w:rsidRPr="005C2166" w:rsidRDefault="005C2166" w:rsidP="005C2166">
                <w:pPr>
                  <w:rPr>
                    <w:lang w:val="en-US"/>
                  </w:rPr>
                </w:pPr>
              </w:p>
              <w:p w:rsidR="005C2166" w:rsidRDefault="005C2166" w:rsidP="005C2166">
                <w:pPr>
                  <w:rPr>
                    <w:i/>
                    <w:lang w:val="en-US"/>
                  </w:rPr>
                </w:pPr>
                <w:commentRangeStart w:id="1"/>
                <w:r w:rsidRPr="005C2166">
                  <w:rPr>
                    <w:i/>
                    <w:lang w:val="en-US"/>
                  </w:rPr>
                  <w:t xml:space="preserve">We </w:t>
                </w:r>
                <w:commentRangeEnd w:id="1"/>
                <w:r>
                  <w:rPr>
                    <w:rStyle w:val="CommentReference"/>
                  </w:rPr>
                  <w:commentReference w:id="1"/>
                </w:r>
                <w:r w:rsidRPr="005C2166">
                  <w:rPr>
                    <w:i/>
                    <w:lang w:val="en-US"/>
                  </w:rPr>
                  <w:t xml:space="preserve">classified and properly valued the works of art and passed a law to protect all archaeological ruins, declaring them national monuments (…) The popular arts represent a cultural and artistic tradition which give Bolivia her individual appearance and strengthen her national consciousness. The servile imitation of European models can only lead to disintegration (…) What I have been defending and putting into practice in my own work is a new unity of modern Indian and colonial elements. (…) Our modern American art should be rhythmical, simplified, </w:t>
                </w:r>
                <w:proofErr w:type="gramStart"/>
                <w:r w:rsidRPr="005C2166">
                  <w:rPr>
                    <w:i/>
                    <w:lang w:val="en-US"/>
                  </w:rPr>
                  <w:t>space-covering</w:t>
                </w:r>
                <w:proofErr w:type="gramEnd"/>
                <w:r w:rsidRPr="005C2166">
                  <w:rPr>
                    <w:i/>
                    <w:lang w:val="en-US"/>
                  </w:rPr>
                  <w:t>, at big strokes and not lost in detail, almost sculptural, and in neutral colours. Apart from all this, it should express a certain collective feeling (…) Out of all this will grow the Indo-American school.</w:t>
                </w:r>
              </w:p>
              <w:p w:rsidR="005C2166" w:rsidRPr="005C2166" w:rsidRDefault="005C2166" w:rsidP="005C2166">
                <w:pPr>
                  <w:rPr>
                    <w:lang w:val="en-US"/>
                  </w:rPr>
                </w:pPr>
              </w:p>
              <w:p w:rsidR="005C2166" w:rsidRDefault="005C2166" w:rsidP="005C2166">
                <w:pPr>
                  <w:rPr>
                    <w:lang w:val="en-US"/>
                  </w:rPr>
                </w:pPr>
                <w:r w:rsidRPr="005C2166">
                  <w:rPr>
                    <w:lang w:val="en-US"/>
                  </w:rPr>
                  <w:t xml:space="preserve">In 1934, </w:t>
                </w:r>
                <w:r w:rsidRPr="005C2166">
                  <w:rPr>
                    <w:bCs/>
                    <w:lang w:val="en-US"/>
                  </w:rPr>
                  <w:t>Guzmán</w:t>
                </w:r>
                <w:r w:rsidRPr="005C2166">
                  <w:rPr>
                    <w:lang w:val="en-US"/>
                  </w:rPr>
                  <w:t xml:space="preserve"> de Rojas was sent to fight in the Chaco War between Bolivia and Paraguay over b</w:t>
                </w:r>
                <w:r>
                  <w:rPr>
                    <w:lang w:val="en-US"/>
                  </w:rPr>
                  <w:t>order issues (1932–</w:t>
                </w:r>
                <w:r w:rsidRPr="005C2166">
                  <w:rPr>
                    <w:lang w:val="en-US"/>
                  </w:rPr>
                  <w:t>35). Thousands of members of the indigenous community died at the front. He documented the atrocities and horrors he witnessed in around 300 highly expressionistic works (in the form of studies, drawings, oils and watercolours). The use of bold brushstrokes, distorted forms and dark palette make for harrowing, confrontational and stark images.</w:t>
                </w:r>
              </w:p>
              <w:p w:rsidR="005C2166" w:rsidRPr="005C2166" w:rsidRDefault="005C2166" w:rsidP="005C2166">
                <w:pPr>
                  <w:rPr>
                    <w:lang w:val="en-US"/>
                  </w:rPr>
                </w:pPr>
              </w:p>
              <w:p w:rsidR="005C2166" w:rsidRDefault="005C2166" w:rsidP="005C2166">
                <w:pPr>
                  <w:rPr>
                    <w:lang w:val="en-US"/>
                  </w:rPr>
                </w:pPr>
                <w:r w:rsidRPr="005C2166">
                  <w:rPr>
                    <w:bCs/>
                    <w:lang w:val="en-US"/>
                  </w:rPr>
                  <w:t>Guzmán</w:t>
                </w:r>
                <w:r w:rsidRPr="005C2166">
                  <w:rPr>
                    <w:lang w:val="en-US"/>
                  </w:rPr>
                  <w:t xml:space="preserve"> de Rojas’s fascination with Inca culture and the blending of European modernist styles would continue well into the 1940s. In 1942 he travelled to Machu Picchu to draw and paint the Inca ruins. His studies of the archaeological site (in oil, pencil and pastel) were inspired by Paul Cézanne and executed in a Cubist style, using the techniques of faceting, passage (the blending of overlapping planes into one another) and multiple viewpoints.</w:t>
                </w:r>
              </w:p>
              <w:p w:rsidR="005C2166" w:rsidRPr="005C2166" w:rsidRDefault="005C2166" w:rsidP="005C2166">
                <w:pPr>
                  <w:rPr>
                    <w:lang w:val="en-US"/>
                  </w:rPr>
                </w:pPr>
              </w:p>
              <w:p w:rsidR="005C2166" w:rsidRPr="005C2166" w:rsidRDefault="005C2166" w:rsidP="005C2166">
                <w:pPr>
                  <w:rPr>
                    <w:lang w:val="en-US"/>
                  </w:rPr>
                </w:pPr>
                <w:r w:rsidRPr="005C2166">
                  <w:rPr>
                    <w:lang w:val="en-US"/>
                  </w:rPr>
                  <w:lastRenderedPageBreak/>
                  <w:t xml:space="preserve">In the mid-1940s the British Council awarded him a scholarship to study restoration in London. During this time he became interested in a technique he termed </w:t>
                </w:r>
                <w:r w:rsidRPr="005C2166">
                  <w:rPr>
                    <w:i/>
                    <w:lang w:val="en-US"/>
                  </w:rPr>
                  <w:t>coagulatoria</w:t>
                </w:r>
                <w:r w:rsidRPr="005C2166">
                  <w:rPr>
                    <w:lang w:val="en-US"/>
                  </w:rPr>
                  <w:t>, inspired by investigating the works of Leonardo da Vinci and other Old Masters. He died at the age of fifty in the Llojeta Valley of La Paz in 1950.</w:t>
                </w:r>
              </w:p>
              <w:p w:rsidR="005C2166" w:rsidRPr="005C2166" w:rsidRDefault="005C2166" w:rsidP="005C2166">
                <w:pPr>
                  <w:rPr>
                    <w:lang w:val="en-US"/>
                  </w:rPr>
                </w:pPr>
              </w:p>
              <w:p w:rsidR="005C2166" w:rsidRPr="005C2166" w:rsidRDefault="005C2166" w:rsidP="005C2166">
                <w:pPr>
                  <w:pStyle w:val="Heading1"/>
                  <w:rPr>
                    <w:lang w:val="en-US"/>
                  </w:rPr>
                </w:pPr>
                <w:r w:rsidRPr="005C2166">
                  <w:rPr>
                    <w:lang w:val="en-US"/>
                  </w:rPr>
                  <w:t>List of Works</w:t>
                </w:r>
              </w:p>
              <w:p w:rsidR="005C2166" w:rsidRPr="005C2166" w:rsidRDefault="005C2166" w:rsidP="005C2166">
                <w:pPr>
                  <w:rPr>
                    <w:lang w:val="en-US"/>
                  </w:rPr>
                </w:pPr>
                <w:r w:rsidRPr="005C2166">
                  <w:rPr>
                    <w:i/>
                    <w:lang w:val="en-US"/>
                  </w:rPr>
                  <w:t>Self-portrait</w:t>
                </w:r>
                <w:r w:rsidRPr="005C2166">
                  <w:rPr>
                    <w:lang w:val="en-US"/>
                  </w:rPr>
                  <w:t>, 1918, oil on canvas, Casa de la Moneda (Potosí).</w:t>
                </w:r>
              </w:p>
              <w:p w:rsidR="005C2166" w:rsidRPr="005C2166" w:rsidRDefault="005C2166" w:rsidP="005C2166">
                <w:pPr>
                  <w:rPr>
                    <w:lang w:val="en-US"/>
                  </w:rPr>
                </w:pPr>
                <w:r w:rsidRPr="005C2166">
                  <w:rPr>
                    <w:i/>
                    <w:lang w:val="en-US"/>
                  </w:rPr>
                  <w:t>El Mendigo</w:t>
                </w:r>
                <w:r w:rsidRPr="005C2166">
                  <w:rPr>
                    <w:lang w:val="en-US"/>
                  </w:rPr>
                  <w:t>, 1919, oil on canvas, private collection.</w:t>
                </w:r>
              </w:p>
              <w:p w:rsidR="005C2166" w:rsidRPr="005C2166" w:rsidRDefault="005C2166" w:rsidP="005C2166">
                <w:pPr>
                  <w:rPr>
                    <w:lang w:val="en-US"/>
                  </w:rPr>
                </w:pPr>
                <w:r w:rsidRPr="005C2166">
                  <w:rPr>
                    <w:i/>
                    <w:lang w:val="en-US"/>
                  </w:rPr>
                  <w:t xml:space="preserve">El Triunfo de la Naturaleza, </w:t>
                </w:r>
                <w:r w:rsidRPr="005C2166">
                  <w:rPr>
                    <w:lang w:val="en-US"/>
                  </w:rPr>
                  <w:t>1928, oil on canvas, Museo Nacional de Arte (La Paz).</w:t>
                </w:r>
              </w:p>
              <w:p w:rsidR="005C2166" w:rsidRPr="005C2166" w:rsidRDefault="005C2166" w:rsidP="005C2166">
                <w:pPr>
                  <w:rPr>
                    <w:lang w:val="en-US"/>
                  </w:rPr>
                </w:pPr>
                <w:r w:rsidRPr="005C2166">
                  <w:rPr>
                    <w:i/>
                    <w:lang w:val="en-US"/>
                  </w:rPr>
                  <w:t>The Idol’s Kiss</w:t>
                </w:r>
                <w:r w:rsidRPr="005C2166">
                  <w:rPr>
                    <w:lang w:val="en-US"/>
                  </w:rPr>
                  <w:t>, 1928, oil on canvas, Casa de la Moneda (Potosí).</w:t>
                </w:r>
              </w:p>
              <w:p w:rsidR="005C2166" w:rsidRPr="005C2166" w:rsidRDefault="005C2166" w:rsidP="005C2166">
                <w:pPr>
                  <w:rPr>
                    <w:lang w:val="en-US"/>
                  </w:rPr>
                </w:pPr>
                <w:r w:rsidRPr="005C2166">
                  <w:rPr>
                    <w:i/>
                    <w:lang w:val="en-US"/>
                  </w:rPr>
                  <w:t>Ñusta (Inca Princess),</w:t>
                </w:r>
                <w:r w:rsidRPr="005C2166">
                  <w:rPr>
                    <w:lang w:val="en-US"/>
                  </w:rPr>
                  <w:t xml:space="preserve"> 1932, oil on linen, </w:t>
                </w:r>
                <w:r w:rsidRPr="005C2166">
                  <w:rPr>
                    <w:b/>
                    <w:bCs/>
                    <w:lang w:val="en-US"/>
                  </w:rPr>
                  <w:t xml:space="preserve">Fundación </w:t>
                </w:r>
                <w:r w:rsidRPr="005C2166">
                  <w:rPr>
                    <w:lang w:val="en-US"/>
                  </w:rPr>
                  <w:t>BHN (Bolivia).</w:t>
                </w:r>
              </w:p>
              <w:p w:rsidR="005C2166" w:rsidRPr="005C2166" w:rsidRDefault="005C2166" w:rsidP="005C2166">
                <w:pPr>
                  <w:rPr>
                    <w:lang w:val="en-US"/>
                  </w:rPr>
                </w:pPr>
                <w:r w:rsidRPr="005C2166">
                  <w:rPr>
                    <w:i/>
                    <w:lang w:val="en-US"/>
                  </w:rPr>
                  <w:t>Bed 33 TB Available</w:t>
                </w:r>
                <w:r w:rsidRPr="005C2166">
                  <w:rPr>
                    <w:lang w:val="en-US"/>
                  </w:rPr>
                  <w:t xml:space="preserve">, 1934, oil on linen, Museo Nacional de Arte (La Paz). </w:t>
                </w:r>
              </w:p>
              <w:p w:rsidR="005C2166" w:rsidRPr="005C2166" w:rsidRDefault="005C2166" w:rsidP="005C2166">
                <w:pPr>
                  <w:rPr>
                    <w:lang w:val="en-US"/>
                  </w:rPr>
                </w:pPr>
                <w:r w:rsidRPr="005C2166">
                  <w:rPr>
                    <w:i/>
                    <w:lang w:val="en-US"/>
                  </w:rPr>
                  <w:t>Cristo Aymara</w:t>
                </w:r>
                <w:r w:rsidRPr="005C2166">
                  <w:rPr>
                    <w:lang w:val="en-US"/>
                  </w:rPr>
                  <w:t>, 1939, oil on canvas, private collection.</w:t>
                </w:r>
              </w:p>
              <w:p w:rsidR="005C2166" w:rsidRPr="005C2166" w:rsidRDefault="005C2166" w:rsidP="005C2166">
                <w:pPr>
                  <w:rPr>
                    <w:lang w:val="en-US"/>
                  </w:rPr>
                </w:pPr>
                <w:r w:rsidRPr="005C2166">
                  <w:rPr>
                    <w:i/>
                    <w:lang w:val="en-US"/>
                  </w:rPr>
                  <w:t>Machu Picchu</w:t>
                </w:r>
                <w:r w:rsidRPr="005C2166">
                  <w:rPr>
                    <w:lang w:val="en-US"/>
                  </w:rPr>
                  <w:t xml:space="preserve">, 1942, oil on linen, </w:t>
                </w:r>
                <w:r w:rsidRPr="005C2166">
                  <w:rPr>
                    <w:b/>
                    <w:bCs/>
                    <w:lang w:val="en-US"/>
                  </w:rPr>
                  <w:t xml:space="preserve">Fundación </w:t>
                </w:r>
                <w:r w:rsidRPr="005C2166">
                  <w:rPr>
                    <w:lang w:val="en-US"/>
                  </w:rPr>
                  <w:t>BHN (Bolivia).</w:t>
                </w:r>
              </w:p>
              <w:p w:rsidR="005C2166" w:rsidRPr="005C2166" w:rsidRDefault="005C2166" w:rsidP="005C2166">
                <w:pPr>
                  <w:rPr>
                    <w:lang w:val="en-US"/>
                  </w:rPr>
                </w:pPr>
                <w:r w:rsidRPr="005C2166">
                  <w:rPr>
                    <w:i/>
                    <w:lang w:val="en-US"/>
                  </w:rPr>
                  <w:t>Mujeres Andinas</w:t>
                </w:r>
                <w:r w:rsidRPr="005C2166">
                  <w:rPr>
                    <w:lang w:val="en-US"/>
                  </w:rPr>
                  <w:t>, 1952, oil on canvas, Museo Nacional de Arte (La Paz).</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61B24A445DF0043A255E46C16AACD24"/>
              </w:placeholder>
            </w:sdtPr>
            <w:sdtEndPr/>
            <w:sdtContent>
              <w:p w:rsidR="005C2166" w:rsidRDefault="005C2166" w:rsidP="005C2166">
                <w:sdt>
                  <w:sdtPr>
                    <w:id w:val="1769115522"/>
                    <w:citation/>
                  </w:sdtPr>
                  <w:sdtContent>
                    <w:r>
                      <w:fldChar w:fldCharType="begin"/>
                    </w:r>
                    <w:r>
                      <w:rPr>
                        <w:lang w:val="en-US"/>
                      </w:rPr>
                      <w:instrText xml:space="preserve"> CITATION Bar00 \l 1033 </w:instrText>
                    </w:r>
                    <w:r>
                      <w:fldChar w:fldCharType="separate"/>
                    </w:r>
                    <w:r>
                      <w:rPr>
                        <w:noProof/>
                        <w:lang w:val="en-US"/>
                      </w:rPr>
                      <w:t xml:space="preserve"> (Barnitz)</w:t>
                    </w:r>
                    <w:r>
                      <w:fldChar w:fldCharType="end"/>
                    </w:r>
                  </w:sdtContent>
                </w:sdt>
                <w:sdt>
                  <w:sdtPr>
                    <w:id w:val="930852049"/>
                    <w:citation/>
                  </w:sdtPr>
                  <w:sdtContent>
                    <w:r>
                      <w:fldChar w:fldCharType="begin"/>
                    </w:r>
                    <w:r>
                      <w:rPr>
                        <w:lang w:val="en-US"/>
                      </w:rPr>
                      <w:instrText xml:space="preserve"> CITATION Cal86 \l 1033 </w:instrText>
                    </w:r>
                    <w:r>
                      <w:fldChar w:fldCharType="separate"/>
                    </w:r>
                    <w:r>
                      <w:rPr>
                        <w:noProof/>
                        <w:lang w:val="en-US"/>
                      </w:rPr>
                      <w:t xml:space="preserve"> (Calvo Valda)</w:t>
                    </w:r>
                    <w:r>
                      <w:fldChar w:fldCharType="end"/>
                    </w:r>
                  </w:sdtContent>
                </w:sdt>
              </w:p>
              <w:p w:rsidR="005C2166" w:rsidRDefault="005C2166" w:rsidP="005C2166">
                <w:sdt>
                  <w:sdtPr>
                    <w:id w:val="-748356945"/>
                    <w:citation/>
                  </w:sdtPr>
                  <w:sdtContent>
                    <w:r>
                      <w:fldChar w:fldCharType="begin"/>
                    </w:r>
                    <w:r>
                      <w:rPr>
                        <w:lang w:val="en-US"/>
                      </w:rPr>
                      <w:instrText xml:space="preserve"> CITATION Lin45 \l 1033 </w:instrText>
                    </w:r>
                    <w:r>
                      <w:fldChar w:fldCharType="separate"/>
                    </w:r>
                    <w:r>
                      <w:rPr>
                        <w:noProof/>
                        <w:lang w:val="en-US"/>
                      </w:rPr>
                      <w:t>(Linke)</w:t>
                    </w:r>
                    <w:r>
                      <w:fldChar w:fldCharType="end"/>
                    </w:r>
                  </w:sdtContent>
                </w:sdt>
              </w:p>
              <w:p w:rsidR="003235A7" w:rsidRDefault="005C2166" w:rsidP="005C2166">
                <w:sdt>
                  <w:sdtPr>
                    <w:id w:val="2078549229"/>
                    <w:citation/>
                  </w:sdtPr>
                  <w:sdtContent>
                    <w:r>
                      <w:fldChar w:fldCharType="begin"/>
                    </w:r>
                    <w:r>
                      <w:rPr>
                        <w:lang w:val="en-US"/>
                      </w:rPr>
                      <w:instrText xml:space="preserve"> CITATION San04 \l 1033 </w:instrText>
                    </w:r>
                    <w:r>
                      <w:fldChar w:fldCharType="separate"/>
                    </w:r>
                    <w:r>
                      <w:rPr>
                        <w:noProof/>
                        <w:lang w:val="en-US"/>
                      </w:rPr>
                      <w:t>(Sanjines)</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7-27T22:15:00Z" w:initials="CW">
    <w:p w:rsidR="005C2166" w:rsidRDefault="005C2166">
      <w:pPr>
        <w:pStyle w:val="CommentText"/>
      </w:pPr>
      <w:r>
        <w:rPr>
          <w:rStyle w:val="CommentReference"/>
        </w:rPr>
        <w:annotationRef/>
      </w:r>
      <w:r>
        <w:t>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166" w:rsidRDefault="005C2166" w:rsidP="007A0D55">
      <w:pPr>
        <w:spacing w:after="0" w:line="240" w:lineRule="auto"/>
      </w:pPr>
      <w:r>
        <w:separator/>
      </w:r>
    </w:p>
  </w:endnote>
  <w:endnote w:type="continuationSeparator" w:id="0">
    <w:p w:rsidR="005C2166" w:rsidRDefault="005C21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166" w:rsidRDefault="005C2166" w:rsidP="007A0D55">
      <w:pPr>
        <w:spacing w:after="0" w:line="240" w:lineRule="auto"/>
      </w:pPr>
      <w:r>
        <w:separator/>
      </w:r>
    </w:p>
  </w:footnote>
  <w:footnote w:type="continuationSeparator" w:id="0">
    <w:p w:rsidR="005C2166" w:rsidRDefault="005C21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CDEC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166"/>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21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2166"/>
    <w:rPr>
      <w:rFonts w:ascii="Lucida Grande" w:hAnsi="Lucida Grande"/>
      <w:sz w:val="18"/>
      <w:szCs w:val="18"/>
    </w:rPr>
  </w:style>
  <w:style w:type="character" w:styleId="Hyperlink">
    <w:name w:val="Hyperlink"/>
    <w:basedOn w:val="DefaultParagraphFont"/>
    <w:uiPriority w:val="99"/>
    <w:semiHidden/>
    <w:rsid w:val="005C2166"/>
    <w:rPr>
      <w:color w:val="0563C1" w:themeColor="hyperlink"/>
      <w:u w:val="single"/>
    </w:rPr>
  </w:style>
  <w:style w:type="paragraph" w:styleId="Caption">
    <w:name w:val="caption"/>
    <w:basedOn w:val="Normal"/>
    <w:next w:val="Normal"/>
    <w:uiPriority w:val="35"/>
    <w:semiHidden/>
    <w:qFormat/>
    <w:rsid w:val="005C216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2166"/>
    <w:rPr>
      <w:sz w:val="18"/>
      <w:szCs w:val="18"/>
    </w:rPr>
  </w:style>
  <w:style w:type="paragraph" w:styleId="CommentText">
    <w:name w:val="annotation text"/>
    <w:basedOn w:val="Normal"/>
    <w:link w:val="CommentTextChar"/>
    <w:uiPriority w:val="99"/>
    <w:semiHidden/>
    <w:rsid w:val="005C2166"/>
    <w:pPr>
      <w:spacing w:line="240" w:lineRule="auto"/>
    </w:pPr>
    <w:rPr>
      <w:sz w:val="24"/>
      <w:szCs w:val="24"/>
    </w:rPr>
  </w:style>
  <w:style w:type="character" w:customStyle="1" w:styleId="CommentTextChar">
    <w:name w:val="Comment Text Char"/>
    <w:basedOn w:val="DefaultParagraphFont"/>
    <w:link w:val="CommentText"/>
    <w:uiPriority w:val="99"/>
    <w:semiHidden/>
    <w:rsid w:val="005C2166"/>
    <w:rPr>
      <w:sz w:val="24"/>
      <w:szCs w:val="24"/>
    </w:rPr>
  </w:style>
  <w:style w:type="paragraph" w:styleId="CommentSubject">
    <w:name w:val="annotation subject"/>
    <w:basedOn w:val="CommentText"/>
    <w:next w:val="CommentText"/>
    <w:link w:val="CommentSubjectChar"/>
    <w:uiPriority w:val="99"/>
    <w:semiHidden/>
    <w:rsid w:val="005C2166"/>
    <w:rPr>
      <w:b/>
      <w:bCs/>
      <w:sz w:val="20"/>
      <w:szCs w:val="20"/>
    </w:rPr>
  </w:style>
  <w:style w:type="character" w:customStyle="1" w:styleId="CommentSubjectChar">
    <w:name w:val="Comment Subject Char"/>
    <w:basedOn w:val="CommentTextChar"/>
    <w:link w:val="CommentSubject"/>
    <w:uiPriority w:val="99"/>
    <w:semiHidden/>
    <w:rsid w:val="005C2166"/>
    <w:rPr>
      <w:b/>
      <w:bCs/>
      <w:sz w:val="20"/>
      <w:szCs w:val="20"/>
    </w:rPr>
  </w:style>
  <w:style w:type="paragraph" w:styleId="Revision">
    <w:name w:val="Revision"/>
    <w:hidden/>
    <w:uiPriority w:val="99"/>
    <w:semiHidden/>
    <w:rsid w:val="005C216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21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2166"/>
    <w:rPr>
      <w:rFonts w:ascii="Lucida Grande" w:hAnsi="Lucida Grande"/>
      <w:sz w:val="18"/>
      <w:szCs w:val="18"/>
    </w:rPr>
  </w:style>
  <w:style w:type="character" w:styleId="Hyperlink">
    <w:name w:val="Hyperlink"/>
    <w:basedOn w:val="DefaultParagraphFont"/>
    <w:uiPriority w:val="99"/>
    <w:semiHidden/>
    <w:rsid w:val="005C2166"/>
    <w:rPr>
      <w:color w:val="0563C1" w:themeColor="hyperlink"/>
      <w:u w:val="single"/>
    </w:rPr>
  </w:style>
  <w:style w:type="paragraph" w:styleId="Caption">
    <w:name w:val="caption"/>
    <w:basedOn w:val="Normal"/>
    <w:next w:val="Normal"/>
    <w:uiPriority w:val="35"/>
    <w:semiHidden/>
    <w:qFormat/>
    <w:rsid w:val="005C216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2166"/>
    <w:rPr>
      <w:sz w:val="18"/>
      <w:szCs w:val="18"/>
    </w:rPr>
  </w:style>
  <w:style w:type="paragraph" w:styleId="CommentText">
    <w:name w:val="annotation text"/>
    <w:basedOn w:val="Normal"/>
    <w:link w:val="CommentTextChar"/>
    <w:uiPriority w:val="99"/>
    <w:semiHidden/>
    <w:rsid w:val="005C2166"/>
    <w:pPr>
      <w:spacing w:line="240" w:lineRule="auto"/>
    </w:pPr>
    <w:rPr>
      <w:sz w:val="24"/>
      <w:szCs w:val="24"/>
    </w:rPr>
  </w:style>
  <w:style w:type="character" w:customStyle="1" w:styleId="CommentTextChar">
    <w:name w:val="Comment Text Char"/>
    <w:basedOn w:val="DefaultParagraphFont"/>
    <w:link w:val="CommentText"/>
    <w:uiPriority w:val="99"/>
    <w:semiHidden/>
    <w:rsid w:val="005C2166"/>
    <w:rPr>
      <w:sz w:val="24"/>
      <w:szCs w:val="24"/>
    </w:rPr>
  </w:style>
  <w:style w:type="paragraph" w:styleId="CommentSubject">
    <w:name w:val="annotation subject"/>
    <w:basedOn w:val="CommentText"/>
    <w:next w:val="CommentText"/>
    <w:link w:val="CommentSubjectChar"/>
    <w:uiPriority w:val="99"/>
    <w:semiHidden/>
    <w:rsid w:val="005C2166"/>
    <w:rPr>
      <w:b/>
      <w:bCs/>
      <w:sz w:val="20"/>
      <w:szCs w:val="20"/>
    </w:rPr>
  </w:style>
  <w:style w:type="character" w:customStyle="1" w:styleId="CommentSubjectChar">
    <w:name w:val="Comment Subject Char"/>
    <w:basedOn w:val="CommentTextChar"/>
    <w:link w:val="CommentSubject"/>
    <w:uiPriority w:val="99"/>
    <w:semiHidden/>
    <w:rsid w:val="005C2166"/>
    <w:rPr>
      <w:b/>
      <w:bCs/>
      <w:sz w:val="20"/>
      <w:szCs w:val="20"/>
    </w:rPr>
  </w:style>
  <w:style w:type="paragraph" w:styleId="Revision">
    <w:name w:val="Revision"/>
    <w:hidden/>
    <w:uiPriority w:val="99"/>
    <w:semiHidden/>
    <w:rsid w:val="005C2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elivery.superstock.com/WI/223/4435/PreviewComp/SuperStock_4435-1442.jpg" TargetMode="External"/><Relationship Id="rId10" Type="http://schemas.openxmlformats.org/officeDocument/2006/relationships/hyperlink" Target="http://4.bp.blogspot.com/-osYn8xX2Quc/T8dRS3QrYPI/AAAAAAAAH6o/yDw4KZnL-Mw/s1600/El+triunfo+de+la+naturaleza,+1928..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A18C9540F414C8AD0D31C80FE0945"/>
        <w:category>
          <w:name w:val="General"/>
          <w:gallery w:val="placeholder"/>
        </w:category>
        <w:types>
          <w:type w:val="bbPlcHdr"/>
        </w:types>
        <w:behaviors>
          <w:behavior w:val="content"/>
        </w:behaviors>
        <w:guid w:val="{D5ABA158-3939-544B-8F1C-DDF03C7ED958}"/>
      </w:docPartPr>
      <w:docPartBody>
        <w:p w:rsidR="00000000" w:rsidRDefault="004E117A">
          <w:pPr>
            <w:pStyle w:val="5F0A18C9540F414C8AD0D31C80FE0945"/>
          </w:pPr>
          <w:r w:rsidRPr="00CC586D">
            <w:rPr>
              <w:rStyle w:val="PlaceholderText"/>
              <w:b/>
              <w:color w:val="FFFFFF" w:themeColor="background1"/>
            </w:rPr>
            <w:t>[Salutation]</w:t>
          </w:r>
        </w:p>
      </w:docPartBody>
    </w:docPart>
    <w:docPart>
      <w:docPartPr>
        <w:name w:val="88A5D511AFC21D44815BC87F607E4572"/>
        <w:category>
          <w:name w:val="General"/>
          <w:gallery w:val="placeholder"/>
        </w:category>
        <w:types>
          <w:type w:val="bbPlcHdr"/>
        </w:types>
        <w:behaviors>
          <w:behavior w:val="content"/>
        </w:behaviors>
        <w:guid w:val="{CF4A4DCF-5F3B-2049-8A3F-306348E2E1A6}"/>
      </w:docPartPr>
      <w:docPartBody>
        <w:p w:rsidR="00000000" w:rsidRDefault="004E117A">
          <w:pPr>
            <w:pStyle w:val="88A5D511AFC21D44815BC87F607E4572"/>
          </w:pPr>
          <w:r>
            <w:rPr>
              <w:rStyle w:val="PlaceholderText"/>
            </w:rPr>
            <w:t>[First name]</w:t>
          </w:r>
        </w:p>
      </w:docPartBody>
    </w:docPart>
    <w:docPart>
      <w:docPartPr>
        <w:name w:val="8474C4BD4B94D345A8CDE428E7DE5981"/>
        <w:category>
          <w:name w:val="General"/>
          <w:gallery w:val="placeholder"/>
        </w:category>
        <w:types>
          <w:type w:val="bbPlcHdr"/>
        </w:types>
        <w:behaviors>
          <w:behavior w:val="content"/>
        </w:behaviors>
        <w:guid w:val="{7A7D227B-9FE3-2145-9C6B-2FBBF341BB76}"/>
      </w:docPartPr>
      <w:docPartBody>
        <w:p w:rsidR="00000000" w:rsidRDefault="004E117A">
          <w:pPr>
            <w:pStyle w:val="8474C4BD4B94D345A8CDE428E7DE5981"/>
          </w:pPr>
          <w:r>
            <w:rPr>
              <w:rStyle w:val="PlaceholderText"/>
            </w:rPr>
            <w:t>[Middle name]</w:t>
          </w:r>
        </w:p>
      </w:docPartBody>
    </w:docPart>
    <w:docPart>
      <w:docPartPr>
        <w:name w:val="11EBDAC3E2A39144AE7A4677A5E8BEA3"/>
        <w:category>
          <w:name w:val="General"/>
          <w:gallery w:val="placeholder"/>
        </w:category>
        <w:types>
          <w:type w:val="bbPlcHdr"/>
        </w:types>
        <w:behaviors>
          <w:behavior w:val="content"/>
        </w:behaviors>
        <w:guid w:val="{4067980F-ACCA-234F-9961-DA07DF339CC9}"/>
      </w:docPartPr>
      <w:docPartBody>
        <w:p w:rsidR="00000000" w:rsidRDefault="004E117A">
          <w:pPr>
            <w:pStyle w:val="11EBDAC3E2A39144AE7A4677A5E8BEA3"/>
          </w:pPr>
          <w:r>
            <w:rPr>
              <w:rStyle w:val="PlaceholderText"/>
            </w:rPr>
            <w:t>[Last name]</w:t>
          </w:r>
        </w:p>
      </w:docPartBody>
    </w:docPart>
    <w:docPart>
      <w:docPartPr>
        <w:name w:val="6459277395076840836C8E4D4EBE35EE"/>
        <w:category>
          <w:name w:val="General"/>
          <w:gallery w:val="placeholder"/>
        </w:category>
        <w:types>
          <w:type w:val="bbPlcHdr"/>
        </w:types>
        <w:behaviors>
          <w:behavior w:val="content"/>
        </w:behaviors>
        <w:guid w:val="{BA730908-EE42-DA4A-95C0-7F847E2C8502}"/>
      </w:docPartPr>
      <w:docPartBody>
        <w:p w:rsidR="00000000" w:rsidRDefault="004E117A">
          <w:pPr>
            <w:pStyle w:val="6459277395076840836C8E4D4EBE35EE"/>
          </w:pPr>
          <w:r>
            <w:rPr>
              <w:rStyle w:val="PlaceholderText"/>
            </w:rPr>
            <w:t>[Enter your biography]</w:t>
          </w:r>
        </w:p>
      </w:docPartBody>
    </w:docPart>
    <w:docPart>
      <w:docPartPr>
        <w:name w:val="CAC3CDC183DEE945BC7D6C49362E478C"/>
        <w:category>
          <w:name w:val="General"/>
          <w:gallery w:val="placeholder"/>
        </w:category>
        <w:types>
          <w:type w:val="bbPlcHdr"/>
        </w:types>
        <w:behaviors>
          <w:behavior w:val="content"/>
        </w:behaviors>
        <w:guid w:val="{7E559897-AAFB-B141-9B2A-918568DF94FA}"/>
      </w:docPartPr>
      <w:docPartBody>
        <w:p w:rsidR="00000000" w:rsidRDefault="004E117A">
          <w:pPr>
            <w:pStyle w:val="CAC3CDC183DEE945BC7D6C49362E478C"/>
          </w:pPr>
          <w:r>
            <w:rPr>
              <w:rStyle w:val="PlaceholderText"/>
            </w:rPr>
            <w:t>[Enter the institution with which you are affiliated]</w:t>
          </w:r>
        </w:p>
      </w:docPartBody>
    </w:docPart>
    <w:docPart>
      <w:docPartPr>
        <w:name w:val="B4A7C30E4EFDF34DBE0E6E3FAA130967"/>
        <w:category>
          <w:name w:val="General"/>
          <w:gallery w:val="placeholder"/>
        </w:category>
        <w:types>
          <w:type w:val="bbPlcHdr"/>
        </w:types>
        <w:behaviors>
          <w:behavior w:val="content"/>
        </w:behaviors>
        <w:guid w:val="{400E198E-B952-9D4A-BA02-067134135392}"/>
      </w:docPartPr>
      <w:docPartBody>
        <w:p w:rsidR="00000000" w:rsidRDefault="004E117A">
          <w:pPr>
            <w:pStyle w:val="B4A7C30E4EFDF34DBE0E6E3FAA130967"/>
          </w:pPr>
          <w:r w:rsidRPr="00EF74F7">
            <w:rPr>
              <w:b/>
              <w:color w:val="808080" w:themeColor="background1" w:themeShade="80"/>
            </w:rPr>
            <w:t>[Enter the headword for your article]</w:t>
          </w:r>
        </w:p>
      </w:docPartBody>
    </w:docPart>
    <w:docPart>
      <w:docPartPr>
        <w:name w:val="C330C43D83895441BD42275A300FDCE2"/>
        <w:category>
          <w:name w:val="General"/>
          <w:gallery w:val="placeholder"/>
        </w:category>
        <w:types>
          <w:type w:val="bbPlcHdr"/>
        </w:types>
        <w:behaviors>
          <w:behavior w:val="content"/>
        </w:behaviors>
        <w:guid w:val="{05F418DE-8E89-5B41-A54C-18643D845680}"/>
      </w:docPartPr>
      <w:docPartBody>
        <w:p w:rsidR="00000000" w:rsidRDefault="004E117A">
          <w:pPr>
            <w:pStyle w:val="C330C43D83895441BD42275A300FD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39AE33AEDB0646B0ECBE2F5B34A0E3"/>
        <w:category>
          <w:name w:val="General"/>
          <w:gallery w:val="placeholder"/>
        </w:category>
        <w:types>
          <w:type w:val="bbPlcHdr"/>
        </w:types>
        <w:behaviors>
          <w:behavior w:val="content"/>
        </w:behaviors>
        <w:guid w:val="{2569E695-7769-3E41-8FC4-FFE53FB8995E}"/>
      </w:docPartPr>
      <w:docPartBody>
        <w:p w:rsidR="00000000" w:rsidRDefault="004E117A">
          <w:pPr>
            <w:pStyle w:val="A639AE33AEDB0646B0ECBE2F5B34A0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2FF6234B31524083871F012CC130D3"/>
        <w:category>
          <w:name w:val="General"/>
          <w:gallery w:val="placeholder"/>
        </w:category>
        <w:types>
          <w:type w:val="bbPlcHdr"/>
        </w:types>
        <w:behaviors>
          <w:behavior w:val="content"/>
        </w:behaviors>
        <w:guid w:val="{D16F2407-A170-DF45-B4E0-EB958C6D25BA}"/>
      </w:docPartPr>
      <w:docPartBody>
        <w:p w:rsidR="00000000" w:rsidRDefault="004E117A">
          <w:pPr>
            <w:pStyle w:val="812FF6234B31524083871F012CC130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1B24A445DF0043A255E46C16AACD24"/>
        <w:category>
          <w:name w:val="General"/>
          <w:gallery w:val="placeholder"/>
        </w:category>
        <w:types>
          <w:type w:val="bbPlcHdr"/>
        </w:types>
        <w:behaviors>
          <w:behavior w:val="content"/>
        </w:behaviors>
        <w:guid w:val="{360378C4-5F2C-294F-83F2-C0C8631AC6F0}"/>
      </w:docPartPr>
      <w:docPartBody>
        <w:p w:rsidR="00000000" w:rsidRDefault="004E117A">
          <w:pPr>
            <w:pStyle w:val="561B24A445DF0043A255E46C16AACD2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0A18C9540F414C8AD0D31C80FE0945">
    <w:name w:val="5F0A18C9540F414C8AD0D31C80FE0945"/>
  </w:style>
  <w:style w:type="paragraph" w:customStyle="1" w:styleId="88A5D511AFC21D44815BC87F607E4572">
    <w:name w:val="88A5D511AFC21D44815BC87F607E4572"/>
  </w:style>
  <w:style w:type="paragraph" w:customStyle="1" w:styleId="8474C4BD4B94D345A8CDE428E7DE5981">
    <w:name w:val="8474C4BD4B94D345A8CDE428E7DE5981"/>
  </w:style>
  <w:style w:type="paragraph" w:customStyle="1" w:styleId="11EBDAC3E2A39144AE7A4677A5E8BEA3">
    <w:name w:val="11EBDAC3E2A39144AE7A4677A5E8BEA3"/>
  </w:style>
  <w:style w:type="paragraph" w:customStyle="1" w:styleId="6459277395076840836C8E4D4EBE35EE">
    <w:name w:val="6459277395076840836C8E4D4EBE35EE"/>
  </w:style>
  <w:style w:type="paragraph" w:customStyle="1" w:styleId="CAC3CDC183DEE945BC7D6C49362E478C">
    <w:name w:val="CAC3CDC183DEE945BC7D6C49362E478C"/>
  </w:style>
  <w:style w:type="paragraph" w:customStyle="1" w:styleId="B4A7C30E4EFDF34DBE0E6E3FAA130967">
    <w:name w:val="B4A7C30E4EFDF34DBE0E6E3FAA130967"/>
  </w:style>
  <w:style w:type="paragraph" w:customStyle="1" w:styleId="C330C43D83895441BD42275A300FDCE2">
    <w:name w:val="C330C43D83895441BD42275A300FDCE2"/>
  </w:style>
  <w:style w:type="paragraph" w:customStyle="1" w:styleId="A639AE33AEDB0646B0ECBE2F5B34A0E3">
    <w:name w:val="A639AE33AEDB0646B0ECBE2F5B34A0E3"/>
  </w:style>
  <w:style w:type="paragraph" w:customStyle="1" w:styleId="812FF6234B31524083871F012CC130D3">
    <w:name w:val="812FF6234B31524083871F012CC130D3"/>
  </w:style>
  <w:style w:type="paragraph" w:customStyle="1" w:styleId="561B24A445DF0043A255E46C16AACD24">
    <w:name w:val="561B24A445DF0043A255E46C16AACD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0A18C9540F414C8AD0D31C80FE0945">
    <w:name w:val="5F0A18C9540F414C8AD0D31C80FE0945"/>
  </w:style>
  <w:style w:type="paragraph" w:customStyle="1" w:styleId="88A5D511AFC21D44815BC87F607E4572">
    <w:name w:val="88A5D511AFC21D44815BC87F607E4572"/>
  </w:style>
  <w:style w:type="paragraph" w:customStyle="1" w:styleId="8474C4BD4B94D345A8CDE428E7DE5981">
    <w:name w:val="8474C4BD4B94D345A8CDE428E7DE5981"/>
  </w:style>
  <w:style w:type="paragraph" w:customStyle="1" w:styleId="11EBDAC3E2A39144AE7A4677A5E8BEA3">
    <w:name w:val="11EBDAC3E2A39144AE7A4677A5E8BEA3"/>
  </w:style>
  <w:style w:type="paragraph" w:customStyle="1" w:styleId="6459277395076840836C8E4D4EBE35EE">
    <w:name w:val="6459277395076840836C8E4D4EBE35EE"/>
  </w:style>
  <w:style w:type="paragraph" w:customStyle="1" w:styleId="CAC3CDC183DEE945BC7D6C49362E478C">
    <w:name w:val="CAC3CDC183DEE945BC7D6C49362E478C"/>
  </w:style>
  <w:style w:type="paragraph" w:customStyle="1" w:styleId="B4A7C30E4EFDF34DBE0E6E3FAA130967">
    <w:name w:val="B4A7C30E4EFDF34DBE0E6E3FAA130967"/>
  </w:style>
  <w:style w:type="paragraph" w:customStyle="1" w:styleId="C330C43D83895441BD42275A300FDCE2">
    <w:name w:val="C330C43D83895441BD42275A300FDCE2"/>
  </w:style>
  <w:style w:type="paragraph" w:customStyle="1" w:styleId="A639AE33AEDB0646B0ECBE2F5B34A0E3">
    <w:name w:val="A639AE33AEDB0646B0ECBE2F5B34A0E3"/>
  </w:style>
  <w:style w:type="paragraph" w:customStyle="1" w:styleId="812FF6234B31524083871F012CC130D3">
    <w:name w:val="812FF6234B31524083871F012CC130D3"/>
  </w:style>
  <w:style w:type="paragraph" w:customStyle="1" w:styleId="561B24A445DF0043A255E46C16AACD24">
    <w:name w:val="561B24A445DF0043A255E46C16AACD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Bar00</b:Tag>
    <b:SourceType>Book</b:SourceType>
    <b:Guid>{4E0FB21D-320C-3A4C-97B7-58E521D28F00}</b:Guid>
    <b:Author>
      <b:Author>
        <b:NameList>
          <b:Person>
            <b:Last>Barnitz</b:Last>
            <b:First>J.</b:First>
          </b:Person>
        </b:NameList>
      </b:Author>
    </b:Author>
    <b:Title>Twentieth-century art of Latin America</b:Title>
    <b:City>Austin</b:City>
    <b:Publisher>U of Texas P</b:Publisher>
    <b:Year>2000</b:Year>
    <b:RefOrder>1</b:RefOrder>
  </b:Source>
  <b:Source>
    <b:Tag>Cal86</b:Tag>
    <b:SourceType>Book</b:SourceType>
    <b:Guid>{16CB7AA4-6B9A-A44D-8642-4390911D10D6}</b:Guid>
    <b:Author>
      <b:Author>
        <b:NameList>
          <b:Person>
            <b:Last>Calvo Valda</b:Last>
            <b:First>M.</b:First>
          </b:Person>
        </b:NameList>
      </b:Author>
    </b:Author>
    <b:Title>Mistica y paisaje; ensayos sobre la obra de Cecilio Guzmán de Rojas</b:Title>
    <b:City>La Paz</b:City>
    <b:Publisher>Liberria Editorial 'Juventud'</b:Publisher>
    <b:Year>1986</b:Year>
    <b:RefOrder>2</b:RefOrder>
  </b:Source>
  <b:Source>
    <b:Tag>Lin45</b:Tag>
    <b:SourceType>Book</b:SourceType>
    <b:Guid>{449E9627-4A6E-0545-B496-2CD650296CEF}</b:Guid>
    <b:Author>
      <b:Author>
        <b:NameList>
          <b:Person>
            <b:Last>Linke</b:Last>
            <b:First>L.</b:First>
          </b:Person>
        </b:NameList>
      </b:Author>
    </b:Author>
    <b:Title>Andean Adventure: a social and political study of Columbia, Ecuador and Bolivia</b:Title>
    <b:City>London</b:City>
    <b:Publisher>Hutchinson and Co.</b:Publisher>
    <b:Year>1945</b:Year>
    <b:RefOrder>3</b:RefOrder>
  </b:Source>
  <b:Source>
    <b:Tag>San04</b:Tag>
    <b:SourceType>Book</b:SourceType>
    <b:Guid>{263B883B-9CFC-7548-A7FC-B8AFE748058F}</b:Guid>
    <b:Author>
      <b:Author>
        <b:NameList>
          <b:Person>
            <b:Last>Sanjines</b:Last>
            <b:First>J.</b:First>
          </b:Person>
        </b:NameList>
      </b:Author>
    </b:Author>
    <b:Title>Mestizaje upside-down: aesthetic politics in modern Bolivia</b:Title>
    <b:City>Pittsburgh</b:City>
    <b:Publisher>U of Pittsburgh P</b:Publisher>
    <b:Year>2004</b:Year>
    <b:RefOrder>4</b:RefOrder>
  </b:Source>
</b:Sources>
</file>

<file path=customXml/itemProps1.xml><?xml version="1.0" encoding="utf-8"?>
<ds:datastoreItem xmlns:ds="http://schemas.openxmlformats.org/officeDocument/2006/customXml" ds:itemID="{3ABE202D-4894-0044-A583-F68F8483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1180</Words>
  <Characters>6730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2016-07-28T04:59:00Z</dcterms:created>
  <dcterms:modified xsi:type="dcterms:W3CDTF">2016-07-28T05:18:00Z</dcterms:modified>
</cp:coreProperties>
</file>