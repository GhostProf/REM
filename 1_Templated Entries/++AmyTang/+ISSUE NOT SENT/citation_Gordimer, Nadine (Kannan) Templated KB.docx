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1186BA" w14:textId="77777777" w:rsidTr="00922950">
        <w:tc>
          <w:tcPr>
            <w:tcW w:w="491" w:type="dxa"/>
            <w:vMerge w:val="restart"/>
            <w:shd w:val="clear" w:color="auto" w:fill="A6A6A6" w:themeFill="background1" w:themeFillShade="A6"/>
            <w:textDirection w:val="btLr"/>
          </w:tcPr>
          <w:p w14:paraId="107548A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E719FC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bidi="hi-IN"/>
            </w:rPr>
            <w:alias w:val="First name"/>
            <w:tag w:val="authorFirstName"/>
            <w:id w:val="581645879"/>
            <w:placeholder>
              <w:docPart w:val="9F225D019D1A447387DB1C8BC3790146"/>
            </w:placeholder>
            <w:text/>
          </w:sdtPr>
          <w:sdtEndPr/>
          <w:sdtContent>
            <w:tc>
              <w:tcPr>
                <w:tcW w:w="2073" w:type="dxa"/>
              </w:tcPr>
              <w:p w14:paraId="680BCFCA" w14:textId="77777777" w:rsidR="00B574C9" w:rsidRDefault="00754970" w:rsidP="00754970">
                <w:r w:rsidRPr="00754970">
                  <w:rPr>
                    <w:lang w:val="en-US" w:bidi="hi-IN"/>
                  </w:rPr>
                  <w:t>Tr</w:t>
                </w:r>
                <w:r>
                  <w:rPr>
                    <w:lang w:val="en-US" w:bidi="hi-IN"/>
                  </w:rPr>
                  <w:t>isha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282F5645" w14:textId="77777777" w:rsidR="00B574C9" w:rsidRDefault="00B574C9" w:rsidP="00922950">
                <w:r>
                  <w:rPr>
                    <w:rStyle w:val="PlaceholderText"/>
                  </w:rPr>
                  <w:t>[Middle name]</w:t>
                </w:r>
              </w:p>
            </w:tc>
          </w:sdtContent>
        </w:sdt>
        <w:sdt>
          <w:sdtPr>
            <w:rPr>
              <w:lang w:val="en-US" w:bidi="hi-IN"/>
            </w:rPr>
            <w:alias w:val="Last name"/>
            <w:tag w:val="authorLastName"/>
            <w:id w:val="-1088529830"/>
            <w:placeholder>
              <w:docPart w:val="17F04355D0454FC9A5BA11EEC2FF86DD"/>
            </w:placeholder>
            <w:text/>
          </w:sdtPr>
          <w:sdtEndPr/>
          <w:sdtContent>
            <w:tc>
              <w:tcPr>
                <w:tcW w:w="2642" w:type="dxa"/>
              </w:tcPr>
              <w:p w14:paraId="3B0D5F65" w14:textId="77777777" w:rsidR="00B574C9" w:rsidRDefault="00754970" w:rsidP="001306B8">
                <w:r w:rsidRPr="002B1524">
                  <w:rPr>
                    <w:lang w:val="en-US" w:bidi="hi-IN"/>
                  </w:rPr>
                  <w:t>Kannan</w:t>
                </w:r>
              </w:p>
            </w:tc>
          </w:sdtContent>
        </w:sdt>
      </w:tr>
      <w:tr w:rsidR="00B574C9" w14:paraId="72DD0CB8" w14:textId="77777777" w:rsidTr="001A6A06">
        <w:trPr>
          <w:trHeight w:val="986"/>
        </w:trPr>
        <w:tc>
          <w:tcPr>
            <w:tcW w:w="491" w:type="dxa"/>
            <w:vMerge/>
            <w:shd w:val="clear" w:color="auto" w:fill="A6A6A6" w:themeFill="background1" w:themeFillShade="A6"/>
          </w:tcPr>
          <w:p w14:paraId="3A6A49AA"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A98CC29" w14:textId="77777777" w:rsidR="00B574C9" w:rsidRDefault="00B574C9" w:rsidP="00922950">
                <w:r>
                  <w:rPr>
                    <w:rStyle w:val="PlaceholderText"/>
                  </w:rPr>
                  <w:t>[Enter your biography]</w:t>
                </w:r>
              </w:p>
            </w:tc>
          </w:sdtContent>
        </w:sdt>
      </w:tr>
      <w:tr w:rsidR="00B574C9" w14:paraId="4199EB3A" w14:textId="77777777" w:rsidTr="001A6A06">
        <w:trPr>
          <w:trHeight w:val="986"/>
        </w:trPr>
        <w:tc>
          <w:tcPr>
            <w:tcW w:w="491" w:type="dxa"/>
            <w:vMerge/>
            <w:shd w:val="clear" w:color="auto" w:fill="A6A6A6" w:themeFill="background1" w:themeFillShade="A6"/>
          </w:tcPr>
          <w:p w14:paraId="253DE828"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2FFFD01" w14:textId="77777777" w:rsidR="00B574C9" w:rsidRDefault="00754970" w:rsidP="001306B8">
                <w:r w:rsidRPr="00754970">
                  <w:t>Santa Fe College</w:t>
                </w:r>
              </w:p>
            </w:tc>
          </w:sdtContent>
        </w:sdt>
      </w:tr>
    </w:tbl>
    <w:p w14:paraId="48E1DE1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47DF17" w14:textId="77777777" w:rsidTr="00244BB0">
        <w:tc>
          <w:tcPr>
            <w:tcW w:w="9016" w:type="dxa"/>
            <w:shd w:val="clear" w:color="auto" w:fill="A6A6A6" w:themeFill="background1" w:themeFillShade="A6"/>
            <w:tcMar>
              <w:top w:w="113" w:type="dxa"/>
              <w:bottom w:w="113" w:type="dxa"/>
            </w:tcMar>
          </w:tcPr>
          <w:p w14:paraId="1C1135C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3C189E"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F46551C" w14:textId="77777777" w:rsidR="003F0D73" w:rsidRPr="00FB589A" w:rsidRDefault="003706BA" w:rsidP="003706BA">
                <w:r w:rsidRPr="003706BA">
                  <w:rPr>
                    <w:lang w:val="en-US"/>
                  </w:rPr>
                  <w:t>G</w:t>
                </w:r>
                <w:r>
                  <w:rPr>
                    <w:lang w:val="en-US"/>
                  </w:rPr>
                  <w:t>ordimer, Nadine</w:t>
                </w:r>
                <w:r w:rsidRPr="003706BA">
                  <w:rPr>
                    <w:lang w:val="en-US"/>
                  </w:rPr>
                  <w:t xml:space="preserve"> (1923 – )</w:t>
                </w:r>
              </w:p>
            </w:tc>
          </w:sdtContent>
        </w:sdt>
      </w:tr>
      <w:tr w:rsidR="00464699" w14:paraId="1331778B"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489529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57D7FB"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BC3D46E" w14:textId="77777777" w:rsidR="00754970" w:rsidRPr="001B3BCD" w:rsidRDefault="00754970" w:rsidP="00754970">
                <w:pPr>
                  <w:rPr>
                    <w:b/>
                    <w:bCs/>
                  </w:rPr>
                </w:pPr>
                <w:r>
                  <w:t xml:space="preserve">Nadine Gordimer is a pre-eminent South African writer and activist. Born in </w:t>
                </w:r>
                <w:r w:rsidRPr="001B3BCD">
                  <w:rPr>
                    <w:bCs/>
                  </w:rPr>
                  <w:t>Springs, Transvaal,</w:t>
                </w:r>
                <w:r>
                  <w:t xml:space="preserve"> South Africa to Jewish immigrants, Gordimer was briefly educated at a Catholic school for girls, but eventually pulled out of formal schooling by her mother. She spent a year at the </w:t>
                </w:r>
                <w:r w:rsidRPr="001B3BCD">
                  <w:t>University</w:t>
                </w:r>
                <w:r>
                  <w:t xml:space="preserve"> of the Witwatersrand in Johannesburg in 1945, and has lived in Johannesburg since 1948. </w:t>
                </w:r>
                <w:proofErr w:type="spellStart"/>
                <w:r w:rsidRPr="003706BA">
                  <w:t>Gordimer</w:t>
                </w:r>
                <w:proofErr w:type="spellEnd"/>
                <w:r w:rsidRPr="003706BA">
                  <w:t xml:space="preserve"> has two children: </w:t>
                </w:r>
                <w:r>
                  <w:t xml:space="preserve">a daughter, </w:t>
                </w:r>
                <w:proofErr w:type="spellStart"/>
                <w:r>
                  <w:t>Oriane</w:t>
                </w:r>
                <w:proofErr w:type="spellEnd"/>
                <w:r>
                  <w:t xml:space="preserve">, and a son, Hugo. Gordimer’s second husband, Reinhold Cassirer, passed away in 2001. Gordimer’s prolific output of novels, short stories, essays, and drama has garnered her numerous literary awards, including the </w:t>
                </w:r>
                <w:r w:rsidRPr="003706BA">
                  <w:t>Nobel Prize for Literature</w:t>
                </w:r>
                <w:r w:rsidRPr="00C93EAE">
                  <w:rPr>
                    <w:u w:val="single"/>
                  </w:rPr>
                  <w:t xml:space="preserve"> </w:t>
                </w:r>
                <w:r>
                  <w:t>in 1991, as well as honorary degrees from several universities, including Oxford and Cambridge.</w:t>
                </w:r>
              </w:p>
              <w:p w14:paraId="52B95DFF" w14:textId="77777777" w:rsidR="00E85A05" w:rsidRDefault="00754970" w:rsidP="001306B8">
                <w:r>
                  <w:t xml:space="preserve">Gordimer’s first novel, </w:t>
                </w:r>
                <w:r w:rsidRPr="00356B98">
                  <w:rPr>
                    <w:i/>
                    <w:iCs/>
                  </w:rPr>
                  <w:t>The Lying Days</w:t>
                </w:r>
                <w:r w:rsidRPr="00356B98">
                  <w:t xml:space="preserve"> (1953),</w:t>
                </w:r>
                <w:r>
                  <w:t xml:space="preserve"> is set in her hometown, and South Africa often serves as the backdrop to her work. Gordimer fervently opposed the apartheid regime and has been a member of the African National Congress since the 1970s, even when doing so was illegal. Her novels often centre on issues of identity and self-awareness, particularly of female protagonists, amidst turbulent social forces.</w:t>
                </w:r>
                <w:r>
                  <w:rPr>
                    <w:i/>
                  </w:rPr>
                  <w:t xml:space="preserve"> </w:t>
                </w:r>
                <w:r>
                  <w:t xml:space="preserve">Her short stories are written in a modernist style similar to Ernest Hemingway: she does not provide solutions to social problems; rather, she presents vivid glimpses of experience that often shock a reader into contemplation. The surreal </w:t>
                </w:r>
                <w:r w:rsidRPr="003706BA">
                  <w:t xml:space="preserve">short story </w:t>
                </w:r>
                <w:r>
                  <w:t>‘</w:t>
                </w:r>
                <w:r w:rsidRPr="003706BA">
                  <w:t>Loot,</w:t>
                </w:r>
                <w:r>
                  <w:t xml:space="preserve">’ for example, reveals a cryptic commentary on consumerist society and corrupt political systems. Gordimer’s work often examines complex political and social issues through the portrait of daily experience. She details an individual’s journey in such a way that renders her work important regardless of time or setting. In her conclusion to </w:t>
                </w:r>
                <w:r w:rsidRPr="003706BA">
                  <w:rPr>
                    <w:i/>
                  </w:rPr>
                  <w:t xml:space="preserve">The Paris Review </w:t>
                </w:r>
                <w:r w:rsidRPr="003706BA">
                  <w:t>interview</w:t>
                </w:r>
                <w:r>
                  <w:t>, Gordimer states: ‘</w:t>
                </w:r>
                <w:commentRangeStart w:id="0"/>
                <w:r w:rsidRPr="00EA6A43">
                  <w:t>I would like to say something about how I feel in general about what a novel, or any story, ought to be.</w:t>
                </w:r>
                <w:r>
                  <w:t xml:space="preserve"> </w:t>
                </w:r>
                <w:r w:rsidRPr="00EA6A43">
                  <w:t xml:space="preserve">It’s a </w:t>
                </w:r>
                <w:r>
                  <w:t>quotation from Kafka. He said, ‘</w:t>
                </w:r>
                <w:r w:rsidRPr="00EA6A43">
                  <w:t>A book ought to be an ax</w:t>
                </w:r>
                <w:r>
                  <w:t>e</w:t>
                </w:r>
                <w:r w:rsidRPr="00EA6A43">
                  <w:t xml:space="preserve"> to bre</w:t>
                </w:r>
                <w:r>
                  <w:t>ak up the frozen sea within us.’’</w:t>
                </w:r>
                <w:commentRangeEnd w:id="0"/>
                <w:r w:rsidR="00F876EC">
                  <w:rPr>
                    <w:rStyle w:val="CommentReference"/>
                    <w:rFonts w:eastAsiaTheme="minorEastAsia"/>
                    <w:lang w:val="en-US"/>
                  </w:rPr>
                  <w:commentReference w:id="0"/>
                </w:r>
              </w:p>
            </w:tc>
          </w:sdtContent>
        </w:sdt>
      </w:tr>
      <w:tr w:rsidR="003F0D73" w:rsidRPr="00AE64D7" w14:paraId="7C1F9C29"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41057194" w14:textId="77777777" w:rsidR="003706BA" w:rsidRPr="001B3BCD" w:rsidRDefault="003706BA" w:rsidP="003706BA">
                    <w:pPr>
                      <w:rPr>
                        <w:b/>
                        <w:bCs/>
                      </w:rPr>
                    </w:pPr>
                    <w:r>
                      <w:t xml:space="preserve">Nadine Gordimer is a pre-eminent South African writer and activist. Born in </w:t>
                    </w:r>
                    <w:r w:rsidRPr="001B3BCD">
                      <w:rPr>
                        <w:bCs/>
                      </w:rPr>
                      <w:t>Springs, Transvaal,</w:t>
                    </w:r>
                    <w:r>
                      <w:t xml:space="preserve"> South Africa to Jewish immigrants, Gordimer was briefly educated at a Catholic school for girls, but eventually pulled out of formal schooling by her mother. She spent a year at the </w:t>
                    </w:r>
                    <w:r w:rsidRPr="001B3BCD">
                      <w:t>University</w:t>
                    </w:r>
                    <w:r>
                      <w:t xml:space="preserve"> of the Witwatersrand in Johannesburg in 1945, and has lived in Johannesburg since 1948. </w:t>
                    </w:r>
                    <w:proofErr w:type="spellStart"/>
                    <w:r w:rsidRPr="003706BA">
                      <w:t>Gordimer</w:t>
                    </w:r>
                    <w:proofErr w:type="spellEnd"/>
                    <w:r w:rsidRPr="003706BA">
                      <w:t xml:space="preserve"> has two children: </w:t>
                    </w:r>
                    <w:r>
                      <w:t xml:space="preserve">a daughter, </w:t>
                    </w:r>
                    <w:proofErr w:type="spellStart"/>
                    <w:r>
                      <w:t>Oriane</w:t>
                    </w:r>
                    <w:proofErr w:type="spellEnd"/>
                    <w:r>
                      <w:t xml:space="preserve">, and a son, Hugo. Gordimer’s second husband, Reinhold Cassirer, passed away in 2001. Gordimer’s prolific output of novels, short stories, essays, and drama has garnered her numerous literary awards, including the </w:t>
                    </w:r>
                    <w:r w:rsidRPr="003706BA">
                      <w:t>Nobel Prize for Literature</w:t>
                    </w:r>
                    <w:r w:rsidRPr="00C93EAE">
                      <w:rPr>
                        <w:u w:val="single"/>
                      </w:rPr>
                      <w:t xml:space="preserve"> </w:t>
                    </w:r>
                    <w:r>
                      <w:t>in 1991, as well as honorary degrees from several universities, including Oxford and Cambridge.</w:t>
                    </w:r>
                  </w:p>
                  <w:p w14:paraId="08E319DA" w14:textId="77777777" w:rsidR="003706BA" w:rsidRDefault="003706BA" w:rsidP="003706BA">
                    <w:r>
                      <w:t xml:space="preserve">Gordimer’s first novel, </w:t>
                    </w:r>
                    <w:r w:rsidRPr="00356B98">
                      <w:rPr>
                        <w:i/>
                        <w:iCs/>
                      </w:rPr>
                      <w:t>The Lying Days</w:t>
                    </w:r>
                    <w:r w:rsidRPr="00356B98">
                      <w:t xml:space="preserve"> (1953),</w:t>
                    </w:r>
                    <w:r>
                      <w:t xml:space="preserve"> is set in her hometown, and South Africa often serves as the backdrop to her work. Gordimer fervently opposed the apartheid regime and has been a member of the African National Congress since the 1970s, even when doing so was illegal. Her novels often centre on issues of identity and self-awareness, particularly of female </w:t>
                    </w:r>
                    <w:r>
                      <w:lastRenderedPageBreak/>
                      <w:t>protagonists, amidst turbulent social forces.</w:t>
                    </w:r>
                    <w:r>
                      <w:rPr>
                        <w:i/>
                      </w:rPr>
                      <w:t xml:space="preserve"> </w:t>
                    </w:r>
                    <w:r>
                      <w:t xml:space="preserve">Her short stories are written in a modernist style similar to Ernest Hemingway: she does not provide solutions to social problems; rather, she presents vivid glimpses of experience that often shock a reader into contemplation. The surreal </w:t>
                    </w:r>
                    <w:r w:rsidRPr="003706BA">
                      <w:t xml:space="preserve">short story </w:t>
                    </w:r>
                    <w:r>
                      <w:t>‘</w:t>
                    </w:r>
                    <w:r w:rsidRPr="003706BA">
                      <w:t>Loot,</w:t>
                    </w:r>
                    <w:r>
                      <w:t xml:space="preserve">’ for example, reveals a cryptic commentary on consumerist society and corrupt political systems. Gordimer’s work often examines complex political and social issues through the portrait of daily experience. She details an individual’s journey in such a way that renders her work important regardless of time or setting. In her conclusion to </w:t>
                    </w:r>
                    <w:r w:rsidRPr="003706BA">
                      <w:rPr>
                        <w:i/>
                      </w:rPr>
                      <w:t xml:space="preserve">The Paris Review </w:t>
                    </w:r>
                    <w:r w:rsidRPr="003706BA">
                      <w:t>interview</w:t>
                    </w:r>
                    <w:r>
                      <w:t>, Gordimer states: ‘</w:t>
                    </w:r>
                    <w:commentRangeStart w:id="1"/>
                    <w:r w:rsidRPr="00EA6A43">
                      <w:t>I would like to say something about how I feel in general about what a novel, or any story, ought to be.</w:t>
                    </w:r>
                    <w:r>
                      <w:t xml:space="preserve"> </w:t>
                    </w:r>
                    <w:r w:rsidRPr="00EA6A43">
                      <w:t xml:space="preserve">It’s a </w:t>
                    </w:r>
                    <w:r>
                      <w:t>quotation from Kafka. He said, ‘</w:t>
                    </w:r>
                    <w:r w:rsidRPr="00EA6A43">
                      <w:t>A book ought to be an ax</w:t>
                    </w:r>
                    <w:r>
                      <w:t>e</w:t>
                    </w:r>
                    <w:r w:rsidRPr="00EA6A43">
                      <w:t xml:space="preserve"> to bre</w:t>
                    </w:r>
                    <w:r>
                      <w:t>ak up the frozen sea within us.’</w:t>
                    </w:r>
                    <w:r w:rsidR="00754970">
                      <w:t>’</w:t>
                    </w:r>
                    <w:commentRangeEnd w:id="1"/>
                    <w:r w:rsidR="00F876EC">
                      <w:rPr>
                        <w:rStyle w:val="CommentReference"/>
                        <w:rFonts w:eastAsiaTheme="minorEastAsia"/>
                        <w:lang w:val="en-US"/>
                      </w:rPr>
                      <w:commentReference w:id="1"/>
                    </w:r>
                  </w:p>
                  <w:p w14:paraId="0B6386EE" w14:textId="77777777" w:rsidR="003706BA" w:rsidRDefault="003706BA" w:rsidP="003706BA"/>
                  <w:p w14:paraId="043C1DEC" w14:textId="77777777" w:rsidR="003706BA" w:rsidRDefault="003706BA" w:rsidP="003706BA">
                    <w:pPr>
                      <w:pStyle w:val="Heading1"/>
                      <w:outlineLvl w:val="0"/>
                    </w:pPr>
                    <w:r>
                      <w:t>List of Selected Works</w:t>
                    </w:r>
                  </w:p>
                  <w:p w14:paraId="1154A8D3" w14:textId="77777777" w:rsidR="003706BA" w:rsidRDefault="003706BA" w:rsidP="003706BA">
                    <w:r w:rsidRPr="003706BA">
                      <w:rPr>
                        <w:rStyle w:val="Heading2Char"/>
                      </w:rPr>
                      <w:t>Novels</w:t>
                    </w:r>
                    <w:r>
                      <w:rPr>
                        <w:b/>
                      </w:rPr>
                      <w:br/>
                    </w:r>
                    <w:r>
                      <w:t>*</w:t>
                    </w:r>
                    <w:r w:rsidRPr="003706BA">
                      <w:rPr>
                        <w:i/>
                      </w:rPr>
                      <w:t>No Time Like the Present</w:t>
                    </w:r>
                    <w:r>
                      <w:t xml:space="preserve"> (2012)</w:t>
                    </w:r>
                    <w:r>
                      <w:br/>
                      <w:t>*</w:t>
                    </w:r>
                    <w:r w:rsidRPr="00F64C89">
                      <w:rPr>
                        <w:i/>
                      </w:rPr>
                      <w:t>Get a Life</w:t>
                    </w:r>
                    <w:r>
                      <w:t xml:space="preserve"> (2005)</w:t>
                    </w:r>
                    <w:r>
                      <w:br/>
                      <w:t>*</w:t>
                    </w:r>
                    <w:r>
                      <w:rPr>
                        <w:i/>
                      </w:rPr>
                      <w:t xml:space="preserve">The Pickup </w:t>
                    </w:r>
                    <w:r>
                      <w:t>(2001)</w:t>
                    </w:r>
                    <w:r>
                      <w:br/>
                      <w:t>*</w:t>
                    </w:r>
                    <w:r>
                      <w:rPr>
                        <w:i/>
                      </w:rPr>
                      <w:t xml:space="preserve">The House Gun </w:t>
                    </w:r>
                    <w:r>
                      <w:t>(1998)</w:t>
                    </w:r>
                    <w:r>
                      <w:br/>
                    </w:r>
                    <w:r w:rsidRPr="00F64C89">
                      <w:rPr>
                        <w:i/>
                      </w:rPr>
                      <w:t>*My Son’s Story</w:t>
                    </w:r>
                    <w:r>
                      <w:rPr>
                        <w:i/>
                      </w:rPr>
                      <w:t xml:space="preserve"> </w:t>
                    </w:r>
                    <w:r>
                      <w:t>(1990)</w:t>
                    </w:r>
                    <w:r>
                      <w:br/>
                    </w:r>
                    <w:r w:rsidRPr="00F64C89">
                      <w:rPr>
                        <w:i/>
                      </w:rPr>
                      <w:t>*A Sport of Nature</w:t>
                    </w:r>
                    <w:r>
                      <w:rPr>
                        <w:i/>
                      </w:rPr>
                      <w:t xml:space="preserve"> </w:t>
                    </w:r>
                    <w:r>
                      <w:t>(1987)</w:t>
                    </w:r>
                    <w:r>
                      <w:br/>
                    </w:r>
                    <w:r w:rsidRPr="00F64C89">
                      <w:rPr>
                        <w:i/>
                      </w:rPr>
                      <w:t>*July’s People</w:t>
                    </w:r>
                    <w:r>
                      <w:rPr>
                        <w:i/>
                      </w:rPr>
                      <w:t xml:space="preserve"> </w:t>
                    </w:r>
                    <w:r>
                      <w:t>(1981)</w:t>
                    </w:r>
                    <w:r w:rsidRPr="00F64C89">
                      <w:rPr>
                        <w:i/>
                      </w:rPr>
                      <w:br/>
                      <w:t>*Burger’s Daughter</w:t>
                    </w:r>
                    <w:r>
                      <w:rPr>
                        <w:i/>
                      </w:rPr>
                      <w:t xml:space="preserve"> </w:t>
                    </w:r>
                    <w:r>
                      <w:t>(1980)</w:t>
                    </w:r>
                    <w:r>
                      <w:rPr>
                        <w:i/>
                      </w:rPr>
                      <w:br/>
                      <w:t>*</w:t>
                    </w:r>
                    <w:r w:rsidRPr="00F64C89">
                      <w:rPr>
                        <w:i/>
                      </w:rPr>
                      <w:t>The Conservationist</w:t>
                    </w:r>
                    <w:r>
                      <w:rPr>
                        <w:i/>
                      </w:rPr>
                      <w:t xml:space="preserve"> </w:t>
                    </w:r>
                    <w:r>
                      <w:t>(1975</w:t>
                    </w:r>
                    <w:r w:rsidRPr="006A62BB">
                      <w:t>)</w:t>
                    </w:r>
                    <w:r>
                      <w:br/>
                    </w:r>
                    <w:r w:rsidRPr="00F64C89">
                      <w:rPr>
                        <w:i/>
                      </w:rPr>
                      <w:t>*Occasion for Loving</w:t>
                    </w:r>
                    <w:r>
                      <w:rPr>
                        <w:i/>
                      </w:rPr>
                      <w:t xml:space="preserve"> </w:t>
                    </w:r>
                    <w:r>
                      <w:t>(1963)</w:t>
                    </w:r>
                    <w:r>
                      <w:br/>
                      <w:t>*</w:t>
                    </w:r>
                    <w:r w:rsidRPr="00F64C89">
                      <w:rPr>
                        <w:i/>
                      </w:rPr>
                      <w:t>A World of Strangers</w:t>
                    </w:r>
                    <w:r>
                      <w:rPr>
                        <w:i/>
                      </w:rPr>
                      <w:t xml:space="preserve"> </w:t>
                    </w:r>
                    <w:r>
                      <w:t>(1958)</w:t>
                    </w:r>
                  </w:p>
                  <w:p w14:paraId="77DD6211" w14:textId="77777777" w:rsidR="003706BA" w:rsidRPr="004F68B1" w:rsidRDefault="003706BA" w:rsidP="003706BA">
                    <w:pPr>
                      <w:rPr>
                        <w:b/>
                      </w:rPr>
                    </w:pPr>
                  </w:p>
                  <w:p w14:paraId="030827F5" w14:textId="77777777" w:rsidR="003706BA" w:rsidRDefault="003706BA" w:rsidP="003706BA">
                    <w:r w:rsidRPr="003706BA">
                      <w:rPr>
                        <w:rStyle w:val="Heading2Char"/>
                      </w:rPr>
                      <w:t>Short Story Collections</w:t>
                    </w:r>
                    <w:r>
                      <w:rPr>
                        <w:b/>
                      </w:rPr>
                      <w:br/>
                    </w:r>
                    <w:r>
                      <w:t>*</w:t>
                    </w:r>
                    <w:r w:rsidRPr="006A62BB">
                      <w:rPr>
                        <w:i/>
                      </w:rPr>
                      <w:t>Loot and Other Stories</w:t>
                    </w:r>
                    <w:r>
                      <w:t xml:space="preserve"> (2003)</w:t>
                    </w:r>
                    <w:r>
                      <w:br/>
                      <w:t>*</w:t>
                    </w:r>
                    <w:r w:rsidRPr="006A62BB">
                      <w:rPr>
                        <w:i/>
                      </w:rPr>
                      <w:t>Jump and Other Stories</w:t>
                    </w:r>
                    <w:r>
                      <w:t xml:space="preserve"> (1991)</w:t>
                    </w:r>
                    <w:r w:rsidRPr="006A62BB">
                      <w:rPr>
                        <w:i/>
                      </w:rPr>
                      <w:br/>
                      <w:t>*A Soldier’s Embrace</w:t>
                    </w:r>
                    <w:r>
                      <w:rPr>
                        <w:i/>
                      </w:rPr>
                      <w:t xml:space="preserve"> </w:t>
                    </w:r>
                    <w:r>
                      <w:t>(1980)</w:t>
                    </w:r>
                    <w:r>
                      <w:br/>
                    </w:r>
                    <w:r w:rsidRPr="006A62BB">
                      <w:rPr>
                        <w:i/>
                      </w:rPr>
                      <w:t>*Not for Publication</w:t>
                    </w:r>
                    <w:r>
                      <w:rPr>
                        <w:i/>
                      </w:rPr>
                      <w:t xml:space="preserve"> </w:t>
                    </w:r>
                    <w:r>
                      <w:t>(1965)</w:t>
                    </w:r>
                    <w:r>
                      <w:br/>
                      <w:t>*</w:t>
                    </w:r>
                    <w:r w:rsidRPr="006A62BB">
                      <w:rPr>
                        <w:i/>
                      </w:rPr>
                      <w:t>The Soft Voice of the Serpent</w:t>
                    </w:r>
                    <w:r>
                      <w:rPr>
                        <w:i/>
                      </w:rPr>
                      <w:t xml:space="preserve"> </w:t>
                    </w:r>
                    <w:r>
                      <w:t>(1952)</w:t>
                    </w:r>
                  </w:p>
                  <w:p w14:paraId="6AF18631" w14:textId="77777777" w:rsidR="003706BA" w:rsidRPr="004F68B1" w:rsidRDefault="003706BA" w:rsidP="003706BA">
                    <w:pPr>
                      <w:rPr>
                        <w:b/>
                      </w:rPr>
                    </w:pPr>
                  </w:p>
                  <w:p w14:paraId="4EB5FBBD" w14:textId="77777777" w:rsidR="003706BA" w:rsidRDefault="003706BA" w:rsidP="003706BA">
                    <w:pPr>
                      <w:rPr>
                        <w:iCs/>
                      </w:rPr>
                    </w:pPr>
                    <w:r w:rsidRPr="003706BA">
                      <w:rPr>
                        <w:rStyle w:val="Heading2Char"/>
                      </w:rPr>
                      <w:t>Drama</w:t>
                    </w:r>
                    <w:r>
                      <w:br/>
                    </w:r>
                    <w:r w:rsidRPr="005A7209">
                      <w:rPr>
                        <w:i/>
                        <w:iCs/>
                      </w:rPr>
                      <w:t xml:space="preserve">Choosing Justice: Allan </w:t>
                    </w:r>
                    <w:proofErr w:type="spellStart"/>
                    <w:r w:rsidRPr="005A7209">
                      <w:rPr>
                        <w:i/>
                        <w:iCs/>
                      </w:rPr>
                      <w:t>Boesak</w:t>
                    </w:r>
                    <w:proofErr w:type="spellEnd"/>
                    <w:r>
                      <w:rPr>
                        <w:i/>
                        <w:iCs/>
                      </w:rPr>
                      <w:t xml:space="preserve"> </w:t>
                    </w:r>
                    <w:r>
                      <w:rPr>
                        <w:iCs/>
                      </w:rPr>
                      <w:t>(1984 documentary in collaboration with her son)</w:t>
                    </w:r>
                    <w:r>
                      <w:rPr>
                        <w:i/>
                        <w:iCs/>
                      </w:rPr>
                      <w:br/>
                    </w:r>
                    <w:r w:rsidRPr="005A7209">
                      <w:rPr>
                        <w:i/>
                        <w:iCs/>
                      </w:rPr>
                      <w:t>Frontiers</w:t>
                    </w:r>
                    <w:r>
                      <w:rPr>
                        <w:i/>
                        <w:iCs/>
                      </w:rPr>
                      <w:t xml:space="preserve"> </w:t>
                    </w:r>
                    <w:r>
                      <w:rPr>
                        <w:iCs/>
                      </w:rPr>
                      <w:t>(1989 BBC film; screenplay)</w:t>
                    </w:r>
                    <w:r>
                      <w:rPr>
                        <w:i/>
                        <w:iCs/>
                      </w:rPr>
                      <w:br/>
                    </w:r>
                    <w:r w:rsidRPr="005A7209">
                      <w:rPr>
                        <w:i/>
                        <w:iCs/>
                      </w:rPr>
                      <w:t>The Gordimer Stories 1981-82</w:t>
                    </w:r>
                    <w:r>
                      <w:rPr>
                        <w:i/>
                        <w:iCs/>
                      </w:rPr>
                      <w:t xml:space="preserve"> </w:t>
                    </w:r>
                    <w:r>
                      <w:rPr>
                        <w:iCs/>
                      </w:rPr>
                      <w:t>(television; contributing screenwriter)</w:t>
                    </w:r>
                  </w:p>
                  <w:p w14:paraId="36876ED5" w14:textId="77777777" w:rsidR="003706BA" w:rsidRPr="00D87E0D" w:rsidRDefault="003706BA" w:rsidP="003706BA"/>
                  <w:p w14:paraId="04B3ADCF" w14:textId="77777777" w:rsidR="003F0D73" w:rsidRPr="003706BA" w:rsidRDefault="003706BA" w:rsidP="003706BA">
                    <w:pPr>
                      <w:rPr>
                        <w:b/>
                        <w:u w:val="single"/>
                      </w:rPr>
                    </w:pPr>
                    <w:r w:rsidRPr="003706BA">
                      <w:rPr>
                        <w:rStyle w:val="Heading2Char"/>
                      </w:rPr>
                      <w:t>Nonfiction</w:t>
                    </w:r>
                    <w:r>
                      <w:br/>
                      <w:t>*</w:t>
                    </w:r>
                    <w:r>
                      <w:rPr>
                        <w:i/>
                      </w:rPr>
                      <w:t xml:space="preserve">Writing and Being </w:t>
                    </w:r>
                    <w:r>
                      <w:t>(1995)</w:t>
                    </w:r>
                    <w:r>
                      <w:br/>
                      <w:t>*</w:t>
                    </w:r>
                    <w:r w:rsidRPr="00F64C89">
                      <w:rPr>
                        <w:i/>
                      </w:rPr>
                      <w:t>Lifetimes Under Apartheid</w:t>
                    </w:r>
                    <w:r>
                      <w:t xml:space="preserve"> (with David </w:t>
                    </w:r>
                    <w:proofErr w:type="spellStart"/>
                    <w:r>
                      <w:t>Goldblatt</w:t>
                    </w:r>
                    <w:proofErr w:type="spellEnd"/>
                    <w:r>
                      <w:t>) (1986)</w:t>
                    </w:r>
                    <w:r>
                      <w:br/>
                      <w:t>*</w:t>
                    </w:r>
                    <w:r w:rsidRPr="00F64C89">
                      <w:rPr>
                        <w:i/>
                      </w:rPr>
                      <w:t>On the Mines</w:t>
                    </w:r>
                    <w:r>
                      <w:t xml:space="preserve"> (with David </w:t>
                    </w:r>
                    <w:proofErr w:type="spellStart"/>
                    <w:r>
                      <w:t>Goldblatt</w:t>
                    </w:r>
                    <w:proofErr w:type="spellEnd"/>
                    <w:r>
                      <w:t>) (1973)</w:t>
                    </w:r>
                  </w:p>
                </w:tc>
              </w:sdtContent>
            </w:sdt>
          </w:sdtContent>
        </w:sdt>
      </w:tr>
      <w:tr w:rsidR="003235A7" w14:paraId="515690CA" w14:textId="77777777" w:rsidTr="003235A7">
        <w:tc>
          <w:tcPr>
            <w:tcW w:w="9016" w:type="dxa"/>
          </w:tcPr>
          <w:p w14:paraId="63B6D969" w14:textId="77777777" w:rsidR="003235A7" w:rsidRDefault="003235A7" w:rsidP="001306B8">
            <w:r w:rsidRPr="0015114C">
              <w:rPr>
                <w:u w:val="single"/>
              </w:rPr>
              <w:lastRenderedPageBreak/>
              <w:t>Further reading</w:t>
            </w:r>
            <w:r>
              <w:t>:</w:t>
            </w:r>
          </w:p>
          <w:p w14:paraId="78BF8F8C" w14:textId="77777777" w:rsidR="00EF5B8D" w:rsidRDefault="004A58B0" w:rsidP="003706BA">
            <w:sdt>
              <w:sdtPr>
                <w:id w:val="1661422898"/>
                <w:citation/>
              </w:sdtPr>
              <w:sdtEndPr/>
              <w:sdtContent>
                <w:r w:rsidR="00EF5B8D">
                  <w:fldChar w:fldCharType="begin"/>
                </w:r>
                <w:r w:rsidR="00EF5B8D">
                  <w:rPr>
                    <w:lang w:val="en-CA"/>
                  </w:rPr>
                  <w:instrText xml:space="preserve"> CITATION Gordimer10 \l 4105 </w:instrText>
                </w:r>
                <w:r w:rsidR="00EF5B8D">
                  <w:fldChar w:fldCharType="separate"/>
                </w:r>
                <w:r w:rsidR="00EF5B8D" w:rsidRPr="00EF5B8D">
                  <w:rPr>
                    <w:noProof/>
                    <w:lang w:val="en-CA"/>
                  </w:rPr>
                  <w:t>(Gordimer)</w:t>
                </w:r>
                <w:r w:rsidR="00EF5B8D">
                  <w:fldChar w:fldCharType="end"/>
                </w:r>
              </w:sdtContent>
            </w:sdt>
          </w:p>
          <w:p w14:paraId="67F2D81B" w14:textId="77777777" w:rsidR="00EF5B8D" w:rsidRDefault="004A58B0" w:rsidP="003706BA">
            <w:sdt>
              <w:sdtPr>
                <w:id w:val="-1881939699"/>
                <w:citation/>
              </w:sdtPr>
              <w:sdtEndPr/>
              <w:sdtContent>
                <w:r w:rsidR="00EF5B8D">
                  <w:fldChar w:fldCharType="begin"/>
                </w:r>
                <w:r w:rsidR="00EF5B8D">
                  <w:rPr>
                    <w:lang w:val="en-CA"/>
                  </w:rPr>
                  <w:instrText xml:space="preserve"> CITATION Gordimer88 \l 4105 </w:instrText>
                </w:r>
                <w:r w:rsidR="00EF5B8D">
                  <w:fldChar w:fldCharType="separate"/>
                </w:r>
                <w:r w:rsidR="00EF5B8D" w:rsidRPr="00EF5B8D">
                  <w:rPr>
                    <w:noProof/>
                    <w:lang w:val="en-CA"/>
                  </w:rPr>
                  <w:t>(Gordimer, The Ess</w:t>
                </w:r>
                <w:bookmarkStart w:id="2" w:name="_GoBack"/>
                <w:bookmarkEnd w:id="2"/>
                <w:r w:rsidR="00EF5B8D" w:rsidRPr="00EF5B8D">
                  <w:rPr>
                    <w:noProof/>
                    <w:lang w:val="en-CA"/>
                  </w:rPr>
                  <w:t>ential Gesture: Writing, Politics and Places)</w:t>
                </w:r>
                <w:r w:rsidR="00EF5B8D">
                  <w:fldChar w:fldCharType="end"/>
                </w:r>
              </w:sdtContent>
            </w:sdt>
          </w:p>
          <w:p w14:paraId="6A597386" w14:textId="77777777" w:rsidR="00EF5B8D" w:rsidRDefault="004A58B0" w:rsidP="003706BA">
            <w:sdt>
              <w:sdtPr>
                <w:id w:val="-1089769108"/>
                <w:citation/>
              </w:sdtPr>
              <w:sdtEndPr/>
              <w:sdtContent>
                <w:r w:rsidR="00EF5B8D">
                  <w:fldChar w:fldCharType="begin"/>
                </w:r>
                <w:r w:rsidR="00754970">
                  <w:rPr>
                    <w:lang w:val="en-CA"/>
                  </w:rPr>
                  <w:instrText xml:space="preserve">CITATION Nadine11 \l 4105 </w:instrText>
                </w:r>
                <w:r w:rsidR="00EF5B8D">
                  <w:fldChar w:fldCharType="separate"/>
                </w:r>
                <w:r w:rsidR="00754970" w:rsidRPr="00754970">
                  <w:rPr>
                    <w:noProof/>
                    <w:lang w:val="en-CA"/>
                  </w:rPr>
                  <w:t>(Nadine Gordimer)</w:t>
                </w:r>
                <w:r w:rsidR="00EF5B8D">
                  <w:fldChar w:fldCharType="end"/>
                </w:r>
              </w:sdtContent>
            </w:sdt>
          </w:p>
          <w:p w14:paraId="04B1D538" w14:textId="77777777" w:rsidR="003706BA" w:rsidRDefault="004A58B0" w:rsidP="003706BA">
            <w:sdt>
              <w:sdtPr>
                <w:id w:val="1980101669"/>
                <w:citation/>
              </w:sdtPr>
              <w:sdtEndPr/>
              <w:sdtContent>
                <w:r w:rsidR="00EF5B8D">
                  <w:fldChar w:fldCharType="begin"/>
                </w:r>
                <w:r w:rsidR="00EF5B8D">
                  <w:rPr>
                    <w:lang w:val="en-CA"/>
                  </w:rPr>
                  <w:instrText xml:space="preserve"> CITATION Roberts05 \l 4105 </w:instrText>
                </w:r>
                <w:r w:rsidR="00EF5B8D">
                  <w:fldChar w:fldCharType="separate"/>
                </w:r>
                <w:r w:rsidR="00EF5B8D" w:rsidRPr="00EF5B8D">
                  <w:rPr>
                    <w:noProof/>
                    <w:lang w:val="en-CA"/>
                  </w:rPr>
                  <w:t>(Roberts)</w:t>
                </w:r>
                <w:r w:rsidR="00EF5B8D">
                  <w:fldChar w:fldCharType="end"/>
                </w:r>
              </w:sdtContent>
            </w:sdt>
          </w:p>
          <w:p w14:paraId="354D6A49" w14:textId="77777777" w:rsidR="00EF5B8D" w:rsidRDefault="00EF5B8D" w:rsidP="003706BA"/>
          <w:p w14:paraId="75F33B0C" w14:textId="77777777" w:rsidR="003706BA" w:rsidRDefault="003706BA" w:rsidP="003706BA">
            <w:pPr>
              <w:pStyle w:val="Heading2"/>
              <w:outlineLvl w:val="1"/>
            </w:pPr>
            <w:proofErr w:type="spellStart"/>
            <w:r>
              <w:t>Paratextual</w:t>
            </w:r>
            <w:proofErr w:type="spellEnd"/>
            <w:r>
              <w:t xml:space="preserve"> Material</w:t>
            </w:r>
          </w:p>
          <w:p w14:paraId="0F2D34F9" w14:textId="77777777" w:rsidR="003706BA" w:rsidRPr="00AE267F" w:rsidRDefault="004A58B0" w:rsidP="003706BA">
            <w:sdt>
              <w:sdtPr>
                <w:id w:val="-780497681"/>
                <w:citation/>
              </w:sdtPr>
              <w:sdtEndPr/>
              <w:sdtContent>
                <w:r w:rsidR="00EF5B8D">
                  <w:fldChar w:fldCharType="begin"/>
                </w:r>
                <w:r w:rsidR="00EF5B8D">
                  <w:rPr>
                    <w:lang w:val="en-CA"/>
                  </w:rPr>
                  <w:instrText xml:space="preserve"> CITATION Greenstreet12 \l 4105 </w:instrText>
                </w:r>
                <w:r w:rsidR="00EF5B8D">
                  <w:fldChar w:fldCharType="separate"/>
                </w:r>
                <w:r w:rsidR="00EF5B8D" w:rsidRPr="00EF5B8D">
                  <w:rPr>
                    <w:noProof/>
                    <w:lang w:val="en-CA"/>
                  </w:rPr>
                  <w:t>(Greenstreet)</w:t>
                </w:r>
                <w:r w:rsidR="00EF5B8D">
                  <w:fldChar w:fldCharType="end"/>
                </w:r>
              </w:sdtContent>
            </w:sdt>
          </w:p>
          <w:p w14:paraId="5455E070" w14:textId="77777777" w:rsidR="003706BA" w:rsidRPr="00AE267F" w:rsidRDefault="004A58B0" w:rsidP="003706BA">
            <w:sdt>
              <w:sdtPr>
                <w:id w:val="-206644905"/>
                <w:citation/>
              </w:sdtPr>
              <w:sdtEndPr/>
              <w:sdtContent>
                <w:r w:rsidR="00E17AF9">
                  <w:fldChar w:fldCharType="begin"/>
                </w:r>
                <w:r w:rsidR="00E17AF9">
                  <w:rPr>
                    <w:lang w:val="en-CA"/>
                  </w:rPr>
                  <w:instrText xml:space="preserve"> CITATION Stanford05 \l 4105 </w:instrText>
                </w:r>
                <w:r w:rsidR="00E17AF9">
                  <w:fldChar w:fldCharType="separate"/>
                </w:r>
                <w:r w:rsidR="00E17AF9" w:rsidRPr="00E17AF9">
                  <w:rPr>
                    <w:noProof/>
                    <w:lang w:val="en-CA"/>
                  </w:rPr>
                  <w:t>(Stanford)</w:t>
                </w:r>
                <w:r w:rsidR="00E17AF9">
                  <w:fldChar w:fldCharType="end"/>
                </w:r>
              </w:sdtContent>
            </w:sdt>
          </w:p>
          <w:p w14:paraId="7D901A6D" w14:textId="77777777" w:rsidR="00E17AF9" w:rsidRDefault="004A58B0" w:rsidP="003706BA">
            <w:sdt>
              <w:sdtPr>
                <w:id w:val="-820108947"/>
                <w:citation/>
              </w:sdtPr>
              <w:sdtEndPr/>
              <w:sdtContent>
                <w:r w:rsidR="00E17AF9">
                  <w:fldChar w:fldCharType="begin"/>
                </w:r>
                <w:r w:rsidR="00E17AF9">
                  <w:rPr>
                    <w:lang w:val="en-CA"/>
                  </w:rPr>
                  <w:instrText xml:space="preserve"> CITATION Nadine05 \l 4105 </w:instrText>
                </w:r>
                <w:r w:rsidR="00E17AF9">
                  <w:fldChar w:fldCharType="separate"/>
                </w:r>
                <w:r w:rsidR="00E17AF9" w:rsidRPr="00E17AF9">
                  <w:rPr>
                    <w:noProof/>
                    <w:lang w:val="en-CA"/>
                  </w:rPr>
                  <w:t>(Nadine Gordimer Reads a Short Story)</w:t>
                </w:r>
                <w:r w:rsidR="00E17AF9">
                  <w:fldChar w:fldCharType="end"/>
                </w:r>
              </w:sdtContent>
            </w:sdt>
          </w:p>
          <w:p w14:paraId="1C52BD76" w14:textId="77777777" w:rsidR="003706BA" w:rsidRPr="00E17AF9" w:rsidRDefault="004A58B0" w:rsidP="003706BA">
            <w:sdt>
              <w:sdtPr>
                <w:id w:val="1974175758"/>
                <w:citation/>
              </w:sdtPr>
              <w:sdtEndPr/>
              <w:sdtContent>
                <w:r w:rsidR="00E17AF9">
                  <w:fldChar w:fldCharType="begin"/>
                </w:r>
                <w:r w:rsidR="00E17AF9">
                  <w:rPr>
                    <w:lang w:val="en-CA"/>
                  </w:rPr>
                  <w:instrText xml:space="preserve"> CITATION Hurwitt83 \l 4105 </w:instrText>
                </w:r>
                <w:r w:rsidR="00E17AF9">
                  <w:fldChar w:fldCharType="separate"/>
                </w:r>
                <w:r w:rsidR="00E17AF9" w:rsidRPr="00E17AF9">
                  <w:rPr>
                    <w:noProof/>
                    <w:lang w:val="en-CA"/>
                  </w:rPr>
                  <w:t>(Hurwitt)</w:t>
                </w:r>
                <w:r w:rsidR="00E17AF9">
                  <w:fldChar w:fldCharType="end"/>
                </w:r>
              </w:sdtContent>
            </w:sdt>
          </w:p>
          <w:p w14:paraId="2D3B2711" w14:textId="77777777" w:rsidR="003706BA" w:rsidRPr="003706BA" w:rsidRDefault="004A58B0" w:rsidP="00754970">
            <w:sdt>
              <w:sdtPr>
                <w:id w:val="-28798677"/>
                <w:citation/>
              </w:sdtPr>
              <w:sdtEndPr/>
              <w:sdtContent>
                <w:r w:rsidR="00E17AF9">
                  <w:fldChar w:fldCharType="begin"/>
                </w:r>
                <w:r w:rsidR="00E17AF9">
                  <w:rPr>
                    <w:lang w:val="en-CA"/>
                  </w:rPr>
                  <w:instrText xml:space="preserve"> CITATION Corrigan12 \l 4105 </w:instrText>
                </w:r>
                <w:r w:rsidR="00E17AF9">
                  <w:fldChar w:fldCharType="separate"/>
                </w:r>
                <w:r w:rsidR="00E17AF9" w:rsidRPr="00E17AF9">
                  <w:rPr>
                    <w:noProof/>
                    <w:lang w:val="en-CA"/>
                  </w:rPr>
                  <w:t>(Corrigan)</w:t>
                </w:r>
                <w:r w:rsidR="00E17AF9">
                  <w:fldChar w:fldCharType="end"/>
                </w:r>
              </w:sdtContent>
            </w:sdt>
          </w:p>
        </w:tc>
      </w:tr>
    </w:tbl>
    <w:p w14:paraId="00FD788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4T22:55:00Z" w:initials="YT">
    <w:p w14:paraId="5F1456D4" w14:textId="77777777" w:rsidR="00F876EC" w:rsidRDefault="00F876EC">
      <w:pPr>
        <w:pStyle w:val="CommentText"/>
      </w:pPr>
      <w:r>
        <w:rPr>
          <w:rStyle w:val="CommentReference"/>
        </w:rPr>
        <w:annotationRef/>
      </w:r>
      <w:r>
        <w:t>Citation needed</w:t>
      </w:r>
    </w:p>
  </w:comment>
  <w:comment w:id="1" w:author="Amy Tang" w:date="2016-07-14T22:55:00Z" w:initials="YT">
    <w:p w14:paraId="2A53F0DD" w14:textId="77777777" w:rsidR="00F876EC" w:rsidRDefault="00F876EC">
      <w:pPr>
        <w:pStyle w:val="CommentText"/>
      </w:pPr>
      <w:r>
        <w:rPr>
          <w:rStyle w:val="CommentReference"/>
        </w:rPr>
        <w:annotationRef/>
      </w:r>
      <w:r>
        <w:t>Citation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1456D4" w15:done="0"/>
  <w15:commentEx w15:paraId="2A53F0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B21C2" w14:textId="77777777" w:rsidR="004A58B0" w:rsidRDefault="004A58B0" w:rsidP="007A0D55">
      <w:pPr>
        <w:spacing w:after="0" w:line="240" w:lineRule="auto"/>
      </w:pPr>
      <w:r>
        <w:separator/>
      </w:r>
    </w:p>
  </w:endnote>
  <w:endnote w:type="continuationSeparator" w:id="0">
    <w:p w14:paraId="4198BA5C" w14:textId="77777777" w:rsidR="004A58B0" w:rsidRDefault="004A58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D6FB8" w14:textId="77777777" w:rsidR="004A58B0" w:rsidRDefault="004A58B0" w:rsidP="007A0D55">
      <w:pPr>
        <w:spacing w:after="0" w:line="240" w:lineRule="auto"/>
      </w:pPr>
      <w:r>
        <w:separator/>
      </w:r>
    </w:p>
  </w:footnote>
  <w:footnote w:type="continuationSeparator" w:id="0">
    <w:p w14:paraId="55514D06" w14:textId="77777777" w:rsidR="004A58B0" w:rsidRDefault="004A58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F1C1C"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CB6602C"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306B8"/>
    <w:rsid w:val="0015114C"/>
    <w:rsid w:val="00183016"/>
    <w:rsid w:val="001A21F3"/>
    <w:rsid w:val="001A2537"/>
    <w:rsid w:val="001A6A06"/>
    <w:rsid w:val="001C288D"/>
    <w:rsid w:val="001D47ED"/>
    <w:rsid w:val="00210C03"/>
    <w:rsid w:val="002162E2"/>
    <w:rsid w:val="00225C5A"/>
    <w:rsid w:val="00230B10"/>
    <w:rsid w:val="00234353"/>
    <w:rsid w:val="00244BB0"/>
    <w:rsid w:val="002A0A0D"/>
    <w:rsid w:val="002B0B37"/>
    <w:rsid w:val="002F2D58"/>
    <w:rsid w:val="0030662D"/>
    <w:rsid w:val="003235A7"/>
    <w:rsid w:val="00362BC2"/>
    <w:rsid w:val="003677B6"/>
    <w:rsid w:val="003706BA"/>
    <w:rsid w:val="003D3579"/>
    <w:rsid w:val="003E2795"/>
    <w:rsid w:val="003F0D73"/>
    <w:rsid w:val="00462B54"/>
    <w:rsid w:val="00462DBE"/>
    <w:rsid w:val="00464699"/>
    <w:rsid w:val="00482461"/>
    <w:rsid w:val="00483379"/>
    <w:rsid w:val="00487BC5"/>
    <w:rsid w:val="00496888"/>
    <w:rsid w:val="004A58B0"/>
    <w:rsid w:val="004A7476"/>
    <w:rsid w:val="004E5896"/>
    <w:rsid w:val="00513EE6"/>
    <w:rsid w:val="0052030A"/>
    <w:rsid w:val="00534F8F"/>
    <w:rsid w:val="00565074"/>
    <w:rsid w:val="00590035"/>
    <w:rsid w:val="005B177E"/>
    <w:rsid w:val="005B3921"/>
    <w:rsid w:val="005E0090"/>
    <w:rsid w:val="005F26D7"/>
    <w:rsid w:val="005F5450"/>
    <w:rsid w:val="006D0412"/>
    <w:rsid w:val="00714C89"/>
    <w:rsid w:val="007411B9"/>
    <w:rsid w:val="00754970"/>
    <w:rsid w:val="00780D95"/>
    <w:rsid w:val="00780DC7"/>
    <w:rsid w:val="007A0D55"/>
    <w:rsid w:val="007A600A"/>
    <w:rsid w:val="007B3377"/>
    <w:rsid w:val="007E5F44"/>
    <w:rsid w:val="00821DE3"/>
    <w:rsid w:val="00846CE1"/>
    <w:rsid w:val="008A5B87"/>
    <w:rsid w:val="00922950"/>
    <w:rsid w:val="00930332"/>
    <w:rsid w:val="009A7264"/>
    <w:rsid w:val="009D1606"/>
    <w:rsid w:val="009E18A1"/>
    <w:rsid w:val="009E73D7"/>
    <w:rsid w:val="00A27D2C"/>
    <w:rsid w:val="00A56677"/>
    <w:rsid w:val="00A76FD9"/>
    <w:rsid w:val="00A8080B"/>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83300"/>
    <w:rsid w:val="00DC6B48"/>
    <w:rsid w:val="00DF01B0"/>
    <w:rsid w:val="00E17AF9"/>
    <w:rsid w:val="00E85A05"/>
    <w:rsid w:val="00E95829"/>
    <w:rsid w:val="00EA606C"/>
    <w:rsid w:val="00EB0C8C"/>
    <w:rsid w:val="00EB51FD"/>
    <w:rsid w:val="00EB77DB"/>
    <w:rsid w:val="00ED139F"/>
    <w:rsid w:val="00EF5B8D"/>
    <w:rsid w:val="00EF74F7"/>
    <w:rsid w:val="00F36937"/>
    <w:rsid w:val="00F60F53"/>
    <w:rsid w:val="00F876EC"/>
    <w:rsid w:val="00F87E5D"/>
    <w:rsid w:val="00FA1925"/>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7C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 w:type="paragraph" w:styleId="CommentSubject">
    <w:name w:val="annotation subject"/>
    <w:basedOn w:val="CommentText"/>
    <w:next w:val="CommentText"/>
    <w:link w:val="CommentSubjectChar"/>
    <w:uiPriority w:val="99"/>
    <w:semiHidden/>
    <w:unhideWhenUsed/>
    <w:rsid w:val="00F876EC"/>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F876EC"/>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840331"/>
    <w:rsid w:val="00B0741E"/>
    <w:rsid w:val="00B1130A"/>
    <w:rsid w:val="00B85F86"/>
    <w:rsid w:val="00C3593E"/>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Gordimer10</b:Tag>
    <b:SourceType>Book</b:SourceType>
    <b:Guid>{D0FDE756-FE78-477E-859A-1A05C9586013}</b:Guid>
    <b:Author>
      <b:Author>
        <b:NameList>
          <b:Person>
            <b:Last>Gordimer</b:Last>
            <b:First>Nadine</b:First>
          </b:Person>
        </b:NameList>
      </b:Author>
    </b:Author>
    <b:Title>Telling Times: Writing and Living, 1954-2008</b:Title>
    <b:Year>2010</b:Year>
    <b:City>New York</b:City>
    <b:Publisher>W.W. Norton &amp; Company</b:Publisher>
    <b:Medium>Print</b:Medium>
    <b:RefOrder>1</b:RefOrder>
  </b:Source>
  <b:Source>
    <b:Tag>Gordimer88</b:Tag>
    <b:SourceType>Book</b:SourceType>
    <b:Guid>{732BB49E-F6FD-42F2-86E3-759E5E02206B}</b:Guid>
    <b:Author>
      <b:Author>
        <b:NameList>
          <b:Person>
            <b:Last>Gordimer</b:Last>
            <b:First>Nadine</b:First>
          </b:Person>
        </b:NameList>
      </b:Author>
    </b:Author>
    <b:Title>The Essential Gesture: Writing, Politics and Places</b:Title>
    <b:Year>1988</b:Year>
    <b:City>New York</b:City>
    <b:Publisher>Knopf Inc.</b:Publisher>
    <b:Medium>Print</b:Medium>
    <b:RefOrder>2</b:RefOrder>
  </b:Source>
  <b:Source>
    <b:Tag>Roberts05</b:Tag>
    <b:SourceType>Book</b:SourceType>
    <b:Guid>{560727A0-3F2C-47AF-9E76-E15349EBA4C7}</b:Guid>
    <b:Title>No Cold Kitchen: A Biography of Nadine Gordimer</b:Title>
    <b:Year>2005</b:Year>
    <b:Medium>Print</b:Medium>
    <b:Publisher>STE Publishers</b:Publisher>
    <b:Author>
      <b:Author>
        <b:NameList>
          <b:Person>
            <b:Last>Roberts</b:Last>
            <b:First>R.S.</b:First>
          </b:Person>
        </b:NameList>
      </b:Author>
    </b:Author>
    <b:RefOrder>4</b:RefOrder>
  </b:Source>
  <b:Source>
    <b:Tag>Greenstreet12</b:Tag>
    <b:SourceType>ArticleInAPeriodical</b:SourceType>
    <b:Guid>{9DA4CCA4-BF8B-4678-B51E-04A9C1EFADA6}</b:Guid>
    <b:Title>Q&amp;A: Nadine Gordimer</b:Title>
    <b:Year>2012</b:Year>
    <b:Medium>Interview with Gordimer</b:Medium>
    <b:Author>
      <b:Author>
        <b:NameList>
          <b:Person>
            <b:Last>Greenstreet</b:Last>
            <b:First>Rosanna</b:First>
          </b:Person>
        </b:NameList>
      </b:Author>
    </b:Author>
    <b:PeriodicalTitle>The Guardian</b:PeriodicalTitle>
    <b:Month>March</b:Month>
    <b:Day>9</b:Day>
    <b:Comments>Copyright: 2012 Guardian News and Media Limited</b:Comments>
    <b:URL>http://www.guardian.co.uk/books/2012/mar/09/nadine-gordimer-author-activist</b:URL>
    <b:RefOrder>5</b:RefOrder>
  </b:Source>
  <b:Source>
    <b:Tag>Stanford05</b:Tag>
    <b:SourceType>ArticleInAPeriodical</b:SourceType>
    <b:Guid>{5A2BA760-91A7-4887-86F4-5B550710C449}</b:Guid>
    <b:Author>
      <b:Author>
        <b:NameList>
          <b:Person>
            <b:Last>Stanford</b:Last>
            <b:First>Simon</b:First>
          </b:Person>
        </b:NameList>
      </b:Author>
    </b:Author>
    <b:Title>Interview with Nadine Gordimer</b:Title>
    <b:PeriodicalTitle>Nobelprize.org</b:PeriodicalTitle>
    <b:Year>2005</b:Year>
    <b:Month>April</b:Month>
    <b:Day>26</b:Day>
    <b:Medium>Interview with Nadine Gordimer</b:Medium>
    <b:Comments>Copyright: Nobel Web AB 2005</b:Comments>
    <b:URL>http://www.nobelprize.org/mediaplayer/index.php?id=418</b:URL>
    <b:RefOrder>6</b:RefOrder>
  </b:Source>
  <b:Source>
    <b:Tag>Nadine05</b:Tag>
    <b:SourceType>ArticleInAPeriodical</b:SourceType>
    <b:Guid>{D146857A-8191-4A74-8F00-3FD4C5EAA6C7}</b:Guid>
    <b:Title>Nadine Gordimer Reads a Short Story</b:Title>
    <b:PeriodicalTitle>Nobelprize.org</b:PeriodicalTitle>
    <b:Year>2005</b:Year>
    <b:Month>April</b:Month>
    <b:Medium>Live Reading</b:Medium>
    <b:Comments>Copyright: Nobel Web AB</b:Comments>
    <b:URL>http://www.nobelprize.org/mediaplayer/index.php?id=420</b:URL>
    <b:RefOrder>7</b:RefOrder>
  </b:Source>
  <b:Source>
    <b:Tag>Hurwitt83</b:Tag>
    <b:SourceType>ArticleInAPeriodical</b:SourceType>
    <b:Guid>{065D0269-6BDD-4C33-8D20-1B53722BA0FC}</b:Guid>
    <b:Author>
      <b:Author>
        <b:NameList>
          <b:Person>
            <b:Last>Hurwitt</b:Last>
            <b:First>Jannika</b:First>
          </b:Person>
        </b:NameList>
      </b:Author>
    </b:Author>
    <b:Title>Nadine Gordimer: The Art of Fiction No. 77</b:Title>
    <b:PeriodicalTitle>The Paris Review 88</b:PeriodicalTitle>
    <b:Year>1983</b:Year>
    <b:Month>Summer</b:Month>
    <b:Medium>Interview</b:Medium>
    <b:Comments>Copyright: The Paris Review 2012</b:Comments>
    <b:URL>http://www.theparisreview.org/interviews/3060/the-art-of-fiction-no-77-nadine-gordimer</b:URL>
    <b:RefOrder>8</b:RefOrder>
  </b:Source>
  <b:Source>
    <b:Tag>Corrigan12</b:Tag>
    <b:SourceType>ArticleInAPeriodical</b:SourceType>
    <b:Guid>{D15D28EE-5C73-42BF-97CF-A9CEF62E6058}</b:Guid>
    <b:Author>
      <b:Author>
        <b:NameList>
          <b:Person>
            <b:Last>Corrigan</b:Last>
            <b:First>Maureen</b:First>
          </b:Person>
        </b:NameList>
      </b:Author>
    </b:Author>
    <b:Title>Present: For Nadine Gordimer, Politics Hit Home</b:Title>
    <b:PeriodicalTitle>NPR Books</b:PeriodicalTitle>
    <b:Year>2012</b:Year>
    <b:Month>April</b:Month>
    <b:Day>11</b:Day>
    <b:Medium>Book review</b:Medium>
    <b:Comments>Copyright: 2012 NPR</b:Comments>
    <b:URL>http://www.npr.org/2012/04/11/149416439/present-for-nadine-gordimer-politics-hit-home</b:URL>
    <b:RefOrder>9</b:RefOrder>
  </b:Source>
  <b:Source>
    <b:Tag>Nadine11</b:Tag>
    <b:SourceType>DocumentFromInternetSite</b:SourceType>
    <b:Guid>{C3519DD8-DC84-4CA9-B399-FC3125B8A7D8}</b:Guid>
    <b:Title>Nadine Gordimer</b:Title>
    <b:Year>2011</b:Year>
    <b:Medium>http://literature.britishcouncil.org/nadine-gordimer</b:Medium>
    <b:InternetSiteTitle>British Council Literature</b:InternetSiteTitle>
    <b:Comments>Copyright: A registered charity: 209131 (England and Wales) SC037733 (Scotland). Copyright 2011 © British Council, the photographers &amp; the authors</b:Comments>
    <b:RefOrder>3</b:RefOrder>
  </b:Source>
</b:Sources>
</file>

<file path=customXml/itemProps1.xml><?xml version="1.0" encoding="utf-8"?>
<ds:datastoreItem xmlns:ds="http://schemas.openxmlformats.org/officeDocument/2006/customXml" ds:itemID="{E5287456-C821-524D-B200-7212109E1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TotalTime>
  <Pages>3</Pages>
  <Words>883</Words>
  <Characters>4747</Characters>
  <Application>Microsoft Macintosh Word</Application>
  <DocSecurity>0</DocSecurity>
  <Lines>107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3</cp:revision>
  <dcterms:created xsi:type="dcterms:W3CDTF">2016-05-14T12:56:00Z</dcterms:created>
  <dcterms:modified xsi:type="dcterms:W3CDTF">2016-07-15T05:55:00Z</dcterms:modified>
</cp:coreProperties>
</file>