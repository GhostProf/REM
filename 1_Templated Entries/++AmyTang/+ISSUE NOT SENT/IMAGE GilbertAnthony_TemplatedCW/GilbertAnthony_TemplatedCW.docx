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417F76" w14:textId="77777777" w:rsidTr="00922950">
        <w:tc>
          <w:tcPr>
            <w:tcW w:w="491" w:type="dxa"/>
            <w:vMerge w:val="restart"/>
            <w:shd w:val="clear" w:color="auto" w:fill="A6A6A6" w:themeFill="background1" w:themeFillShade="A6"/>
            <w:textDirection w:val="btLr"/>
          </w:tcPr>
          <w:p w14:paraId="392B6ACE"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11D7537604B244EB7D8F5D8051F32AA"/>
            </w:placeholder>
            <w:showingPlcHdr/>
            <w:dropDownList>
              <w:listItem w:displayText="Dr." w:value="Dr."/>
              <w:listItem w:displayText="Prof." w:value="Prof."/>
            </w:dropDownList>
          </w:sdtPr>
          <w:sdtContent>
            <w:tc>
              <w:tcPr>
                <w:tcW w:w="1259" w:type="dxa"/>
              </w:tcPr>
              <w:p w14:paraId="51AD2F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D914F683BA9CA4E91AB152B2DF94F2B"/>
            </w:placeholder>
            <w:text/>
          </w:sdtPr>
          <w:sdtContent>
            <w:tc>
              <w:tcPr>
                <w:tcW w:w="2073" w:type="dxa"/>
              </w:tcPr>
              <w:p w14:paraId="7C01A3EA" w14:textId="77777777" w:rsidR="00B574C9" w:rsidRDefault="002A56D0" w:rsidP="002A56D0">
                <w:r>
                  <w:t>Kevin</w:t>
                </w:r>
              </w:p>
            </w:tc>
          </w:sdtContent>
        </w:sdt>
        <w:sdt>
          <w:sdtPr>
            <w:alias w:val="Middle name"/>
            <w:tag w:val="authorMiddleName"/>
            <w:id w:val="-2076034781"/>
            <w:placeholder>
              <w:docPart w:val="276CFC430330C7488790E893DC3CD819"/>
            </w:placeholder>
            <w:showingPlcHdr/>
            <w:text/>
          </w:sdtPr>
          <w:sdtContent>
            <w:tc>
              <w:tcPr>
                <w:tcW w:w="2551" w:type="dxa"/>
              </w:tcPr>
              <w:p w14:paraId="65FA4C1B" w14:textId="77777777" w:rsidR="00B574C9" w:rsidRDefault="00B574C9" w:rsidP="00922950">
                <w:r>
                  <w:rPr>
                    <w:rStyle w:val="PlaceholderText"/>
                  </w:rPr>
                  <w:t>[Middle name]</w:t>
                </w:r>
              </w:p>
            </w:tc>
          </w:sdtContent>
        </w:sdt>
        <w:sdt>
          <w:sdtPr>
            <w:alias w:val="Last name"/>
            <w:tag w:val="authorLastName"/>
            <w:id w:val="-1088529830"/>
            <w:placeholder>
              <w:docPart w:val="CE70728ED26A0F4F865C003D8D851A4E"/>
            </w:placeholder>
            <w:text/>
          </w:sdtPr>
          <w:sdtContent>
            <w:tc>
              <w:tcPr>
                <w:tcW w:w="2642" w:type="dxa"/>
              </w:tcPr>
              <w:p w14:paraId="4E468AA3" w14:textId="77777777" w:rsidR="00B574C9" w:rsidRDefault="002A56D0" w:rsidP="002A56D0">
                <w:r>
                  <w:t>Hart</w:t>
                </w:r>
              </w:p>
            </w:tc>
          </w:sdtContent>
        </w:sdt>
      </w:tr>
      <w:tr w:rsidR="00B574C9" w14:paraId="1932FC80" w14:textId="77777777" w:rsidTr="001A6A06">
        <w:trPr>
          <w:trHeight w:val="986"/>
        </w:trPr>
        <w:tc>
          <w:tcPr>
            <w:tcW w:w="491" w:type="dxa"/>
            <w:vMerge/>
            <w:shd w:val="clear" w:color="auto" w:fill="A6A6A6" w:themeFill="background1" w:themeFillShade="A6"/>
          </w:tcPr>
          <w:p w14:paraId="02C38918" w14:textId="77777777" w:rsidR="00B574C9" w:rsidRPr="001A6A06" w:rsidRDefault="00B574C9" w:rsidP="00CF1542">
            <w:pPr>
              <w:jc w:val="center"/>
              <w:rPr>
                <w:b/>
                <w:color w:val="FFFFFF" w:themeColor="background1"/>
              </w:rPr>
            </w:pPr>
          </w:p>
        </w:tc>
        <w:sdt>
          <w:sdtPr>
            <w:alias w:val="Biography"/>
            <w:tag w:val="authorBiography"/>
            <w:id w:val="938807824"/>
            <w:placeholder>
              <w:docPart w:val="7403E892E1B76D40BA99BB5E8695A42C"/>
            </w:placeholder>
            <w:showingPlcHdr/>
          </w:sdtPr>
          <w:sdtContent>
            <w:tc>
              <w:tcPr>
                <w:tcW w:w="8525" w:type="dxa"/>
                <w:gridSpan w:val="4"/>
              </w:tcPr>
              <w:p w14:paraId="226F0C2E" w14:textId="77777777" w:rsidR="00B574C9" w:rsidRDefault="00B574C9" w:rsidP="00922950">
                <w:r>
                  <w:rPr>
                    <w:rStyle w:val="PlaceholderText"/>
                  </w:rPr>
                  <w:t>[Enter your biography]</w:t>
                </w:r>
              </w:p>
            </w:tc>
          </w:sdtContent>
        </w:sdt>
      </w:tr>
      <w:tr w:rsidR="00B574C9" w14:paraId="17B64E2E" w14:textId="77777777" w:rsidTr="001A6A06">
        <w:trPr>
          <w:trHeight w:val="986"/>
        </w:trPr>
        <w:tc>
          <w:tcPr>
            <w:tcW w:w="491" w:type="dxa"/>
            <w:vMerge/>
            <w:shd w:val="clear" w:color="auto" w:fill="A6A6A6" w:themeFill="background1" w:themeFillShade="A6"/>
          </w:tcPr>
          <w:p w14:paraId="540D8ABF" w14:textId="77777777" w:rsidR="00B574C9" w:rsidRPr="001A6A06" w:rsidRDefault="00B574C9" w:rsidP="00CF1542">
            <w:pPr>
              <w:jc w:val="center"/>
              <w:rPr>
                <w:b/>
                <w:color w:val="FFFFFF" w:themeColor="background1"/>
              </w:rPr>
            </w:pPr>
          </w:p>
        </w:tc>
        <w:sdt>
          <w:sdtPr>
            <w:alias w:val="Affiliation"/>
            <w:tag w:val="affiliation"/>
            <w:id w:val="2012937915"/>
            <w:placeholder>
              <w:docPart w:val="5F0D26EAC67C3D45979DE55FD9B64ED5"/>
            </w:placeholder>
            <w:showingPlcHdr/>
            <w:text/>
          </w:sdtPr>
          <w:sdtContent>
            <w:tc>
              <w:tcPr>
                <w:tcW w:w="8525" w:type="dxa"/>
                <w:gridSpan w:val="4"/>
              </w:tcPr>
              <w:p w14:paraId="2690AFD5" w14:textId="77777777" w:rsidR="00B574C9" w:rsidRDefault="00B574C9" w:rsidP="00B574C9">
                <w:r>
                  <w:rPr>
                    <w:rStyle w:val="PlaceholderText"/>
                  </w:rPr>
                  <w:t>[Enter the institution with which you are affiliated]</w:t>
                </w:r>
              </w:p>
            </w:tc>
          </w:sdtContent>
        </w:sdt>
      </w:tr>
    </w:tbl>
    <w:p w14:paraId="47E1FF5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DEB986" w14:textId="77777777" w:rsidTr="00244BB0">
        <w:tc>
          <w:tcPr>
            <w:tcW w:w="9016" w:type="dxa"/>
            <w:shd w:val="clear" w:color="auto" w:fill="A6A6A6" w:themeFill="background1" w:themeFillShade="A6"/>
            <w:tcMar>
              <w:top w:w="113" w:type="dxa"/>
              <w:bottom w:w="113" w:type="dxa"/>
            </w:tcMar>
          </w:tcPr>
          <w:p w14:paraId="440DBB7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7DBB64" w14:textId="77777777" w:rsidTr="003F0D73">
        <w:sdt>
          <w:sdtPr>
            <w:alias w:val="Article headword"/>
            <w:tag w:val="articleHeadword"/>
            <w:id w:val="-361440020"/>
            <w:placeholder>
              <w:docPart w:val="EABA2D09DF403344AD0EFFBC8C2E196F"/>
            </w:placeholder>
            <w:text/>
          </w:sdtPr>
          <w:sdtContent>
            <w:tc>
              <w:tcPr>
                <w:tcW w:w="9016" w:type="dxa"/>
                <w:tcMar>
                  <w:top w:w="113" w:type="dxa"/>
                  <w:bottom w:w="113" w:type="dxa"/>
                </w:tcMar>
              </w:tcPr>
              <w:p w14:paraId="448020F9" w14:textId="77777777" w:rsidR="003F0D73" w:rsidRPr="00FB589A" w:rsidRDefault="002A56D0" w:rsidP="00126BCB">
                <w:r>
                  <w:t>Gilbert, Anthony</w:t>
                </w:r>
              </w:p>
            </w:tc>
          </w:sdtContent>
        </w:sdt>
      </w:tr>
      <w:tr w:rsidR="00464699" w14:paraId="5AEA2E4E" w14:textId="77777777" w:rsidTr="002A56D0">
        <w:sdt>
          <w:sdtPr>
            <w:alias w:val="Variant headwords"/>
            <w:tag w:val="variantHeadwords"/>
            <w:id w:val="173464402"/>
            <w:placeholder>
              <w:docPart w:val="454567A5B080F945ABD73630BD3B7A28"/>
            </w:placeholder>
          </w:sdtPr>
          <w:sdtContent>
            <w:tc>
              <w:tcPr>
                <w:tcW w:w="9016" w:type="dxa"/>
                <w:tcMar>
                  <w:top w:w="113" w:type="dxa"/>
                  <w:bottom w:w="113" w:type="dxa"/>
                </w:tcMar>
              </w:tcPr>
              <w:p w14:paraId="2C8A9105" w14:textId="77777777" w:rsidR="00464699" w:rsidRDefault="002A56D0" w:rsidP="002A56D0">
                <w:proofErr w:type="spellStart"/>
                <w:r>
                  <w:t>Malleson</w:t>
                </w:r>
                <w:proofErr w:type="spellEnd"/>
                <w:r>
                  <w:t xml:space="preserve">, Lucy Beatrice; </w:t>
                </w:r>
                <w:proofErr w:type="spellStart"/>
                <w:r>
                  <w:t>Kilmeny</w:t>
                </w:r>
                <w:proofErr w:type="spellEnd"/>
                <w:r>
                  <w:t xml:space="preserve">, Keith J.; Hooke, Sylvia Denys; Meredith, Anne; </w:t>
                </w:r>
                <w:proofErr w:type="spellStart"/>
                <w:r>
                  <w:t>Egerton</w:t>
                </w:r>
                <w:proofErr w:type="spellEnd"/>
                <w:r>
                  <w:t>, Lucy</w:t>
                </w:r>
              </w:p>
            </w:tc>
          </w:sdtContent>
        </w:sdt>
      </w:tr>
      <w:tr w:rsidR="00E85A05" w14:paraId="3156189D" w14:textId="77777777" w:rsidTr="003F0D73">
        <w:sdt>
          <w:sdtPr>
            <w:alias w:val="Abstract"/>
            <w:tag w:val="abstract"/>
            <w:id w:val="-635871867"/>
            <w:placeholder>
              <w:docPart w:val="4916609DF5C0FC4390B37AB408CE8D0D"/>
            </w:placeholder>
          </w:sdtPr>
          <w:sdtContent>
            <w:tc>
              <w:tcPr>
                <w:tcW w:w="9016" w:type="dxa"/>
                <w:tcMar>
                  <w:top w:w="113" w:type="dxa"/>
                  <w:bottom w:w="113" w:type="dxa"/>
                </w:tcMar>
              </w:tcPr>
              <w:p w14:paraId="44DBF0EE" w14:textId="77777777" w:rsidR="00151BF8" w:rsidRDefault="00151BF8" w:rsidP="00151BF8">
                <w:r>
                  <w:t xml:space="preserve">Anthony Gilbert was the pseudonym of the British novelist Lucy Beatrice </w:t>
                </w:r>
                <w:proofErr w:type="spellStart"/>
                <w:r>
                  <w:t>Malleson</w:t>
                </w:r>
                <w:proofErr w:type="spellEnd"/>
                <w:r>
                  <w:t xml:space="preserve">, who also published as Keith J. </w:t>
                </w:r>
                <w:proofErr w:type="spellStart"/>
                <w:r>
                  <w:t>Kilmeny</w:t>
                </w:r>
                <w:proofErr w:type="spellEnd"/>
                <w:r>
                  <w:t xml:space="preserve">, Sylvia Denys Hooke, Anne Meredith, and Lucy </w:t>
                </w:r>
                <w:proofErr w:type="spellStart"/>
                <w:r>
                  <w:t>Egerton</w:t>
                </w:r>
                <w:proofErr w:type="spellEnd"/>
                <w:r>
                  <w:t xml:space="preserve">. Born in Upper Norwood, a suburb south of London, </w:t>
                </w:r>
                <w:proofErr w:type="spellStart"/>
                <w:r>
                  <w:t>Malleson</w:t>
                </w:r>
                <w:proofErr w:type="spellEnd"/>
                <w:r>
                  <w:t xml:space="preserve"> attended St. Paul’s Girls’ School in Hammersmith until age fifteen. Shortly after World War I began, </w:t>
                </w:r>
                <w:proofErr w:type="spellStart"/>
                <w:r>
                  <w:t>Malleson</w:t>
                </w:r>
                <w:proofErr w:type="spellEnd"/>
                <w:r>
                  <w:t xml:space="preserve"> was forced to leave school when her scholarship was not renewed and her family could not afford tuition. During the war years, she worked as a typist for The Red Cross and for government offices, and worked in secretarial positions associated with the National Health Ministry, the British Medical Association, and the Coal Association. During this period, she published verses with </w:t>
                </w:r>
                <w:r>
                  <w:rPr>
                    <w:i/>
                  </w:rPr>
                  <w:t>The Sunday Times</w:t>
                </w:r>
                <w:r>
                  <w:t xml:space="preserve">, </w:t>
                </w:r>
                <w:r>
                  <w:rPr>
                    <w:i/>
                  </w:rPr>
                  <w:t>The Observer</w:t>
                </w:r>
                <w:r>
                  <w:t xml:space="preserve">, </w:t>
                </w:r>
                <w:r>
                  <w:rPr>
                    <w:i/>
                  </w:rPr>
                  <w:t xml:space="preserve">Punch </w:t>
                </w:r>
                <w:r>
                  <w:t xml:space="preserve">and other literary weeklies, but it was as a mystery novelist under the Gilbert pseudonym that </w:t>
                </w:r>
                <w:proofErr w:type="spellStart"/>
                <w:r>
                  <w:t>Malleson</w:t>
                </w:r>
                <w:proofErr w:type="spellEnd"/>
                <w:r>
                  <w:t xml:space="preserve"> reached her widest audience.</w:t>
                </w:r>
              </w:p>
              <w:p w14:paraId="64FF4DBC" w14:textId="38B64E05" w:rsidR="00E85A05" w:rsidRDefault="00E85A05" w:rsidP="00E85A05"/>
            </w:tc>
            <w:bookmarkStart w:id="0" w:name="_GoBack" w:displacedByCustomXml="next"/>
            <w:bookmarkEnd w:id="0" w:displacedByCustomXml="next"/>
          </w:sdtContent>
        </w:sdt>
      </w:tr>
      <w:tr w:rsidR="003F0D73" w14:paraId="6EF3368D" w14:textId="77777777" w:rsidTr="003F0D73">
        <w:sdt>
          <w:sdtPr>
            <w:alias w:val="Article text"/>
            <w:tag w:val="articleText"/>
            <w:id w:val="634067588"/>
            <w:placeholder>
              <w:docPart w:val="DCC368476DC2424A8C43EC81F88455A9"/>
            </w:placeholder>
          </w:sdtPr>
          <w:sdtContent>
            <w:tc>
              <w:tcPr>
                <w:tcW w:w="9016" w:type="dxa"/>
                <w:tcMar>
                  <w:top w:w="113" w:type="dxa"/>
                  <w:bottom w:w="113" w:type="dxa"/>
                </w:tcMar>
              </w:tcPr>
              <w:p w14:paraId="4EFB076A" w14:textId="77777777" w:rsidR="002A56D0" w:rsidRDefault="002A56D0" w:rsidP="002A56D0">
                <w:r>
                  <w:t xml:space="preserve">Anthony Gilbert was the pseudonym of the British novelist Lucy Beatrice </w:t>
                </w:r>
                <w:proofErr w:type="spellStart"/>
                <w:r>
                  <w:t>Malleson</w:t>
                </w:r>
                <w:proofErr w:type="spellEnd"/>
                <w:r>
                  <w:t xml:space="preserve">, who also published as Keith J. </w:t>
                </w:r>
                <w:proofErr w:type="spellStart"/>
                <w:r>
                  <w:t>Kilmeny</w:t>
                </w:r>
                <w:proofErr w:type="spellEnd"/>
                <w:r>
                  <w:t xml:space="preserve">, Sylvia Denys Hooke, Anne Meredith, and Lucy </w:t>
                </w:r>
                <w:proofErr w:type="spellStart"/>
                <w:r>
                  <w:t>Egerton</w:t>
                </w:r>
                <w:proofErr w:type="spellEnd"/>
                <w:r>
                  <w:t xml:space="preserve">. Born in Upper Norwood, a suburb south of London, </w:t>
                </w:r>
                <w:proofErr w:type="spellStart"/>
                <w:r>
                  <w:t>Malleson</w:t>
                </w:r>
                <w:proofErr w:type="spellEnd"/>
                <w:r>
                  <w:t xml:space="preserve"> attended St. Paul’s Girls’ School in Hammersmith until age fifteen. Shortly after World War I began, </w:t>
                </w:r>
                <w:proofErr w:type="spellStart"/>
                <w:r>
                  <w:t>Malleson</w:t>
                </w:r>
                <w:proofErr w:type="spellEnd"/>
                <w:r>
                  <w:t xml:space="preserve"> was forced to leave school when her scholarship was not renewed and her family could not afford tuition. During the war years, she worked as a typist for The Red Cross and for government offices, and worked in secretarial positions associated with the National Health Ministry, the British Medical Association, and the Coal Association. During this period, she published verses with </w:t>
                </w:r>
                <w:r>
                  <w:rPr>
                    <w:i/>
                  </w:rPr>
                  <w:t>The Sunday Times</w:t>
                </w:r>
                <w:r>
                  <w:t xml:space="preserve">, </w:t>
                </w:r>
                <w:r>
                  <w:rPr>
                    <w:i/>
                  </w:rPr>
                  <w:t>The Observer</w:t>
                </w:r>
                <w:r>
                  <w:t xml:space="preserve">, </w:t>
                </w:r>
                <w:r>
                  <w:rPr>
                    <w:i/>
                  </w:rPr>
                  <w:t xml:space="preserve">Punch </w:t>
                </w:r>
                <w:r>
                  <w:t xml:space="preserve">and other literary weeklies, but it was as a mystery novelist under the Gilbert pseudonym that </w:t>
                </w:r>
                <w:proofErr w:type="spellStart"/>
                <w:r>
                  <w:t>Malleson</w:t>
                </w:r>
                <w:proofErr w:type="spellEnd"/>
                <w:r>
                  <w:t xml:space="preserve"> reached her widest audience.</w:t>
                </w:r>
              </w:p>
              <w:p w14:paraId="0F58592F" w14:textId="77777777" w:rsidR="00197BE3" w:rsidRDefault="00197BE3" w:rsidP="002A56D0"/>
              <w:p w14:paraId="4B621439" w14:textId="77777777" w:rsidR="00197BE3" w:rsidRDefault="00197BE3" w:rsidP="00197BE3">
                <w:pPr>
                  <w:keepNext/>
                </w:pPr>
                <w:r>
                  <w:t>File: Gilpert.jpeg</w:t>
                </w:r>
              </w:p>
              <w:p w14:paraId="0CAEB8BC" w14:textId="77777777" w:rsidR="00197BE3" w:rsidRDefault="00197BE3" w:rsidP="00197BE3">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Lucy Beatrice </w:t>
                </w:r>
                <w:proofErr w:type="spellStart"/>
                <w:r>
                  <w:t>Malleson</w:t>
                </w:r>
                <w:proofErr w:type="spellEnd"/>
              </w:p>
              <w:p w14:paraId="25F1B899" w14:textId="77777777" w:rsidR="00197BE3" w:rsidRPr="00197BE3" w:rsidRDefault="00197BE3" w:rsidP="00197BE3">
                <w:pPr>
                  <w:pStyle w:val="Authornote"/>
                  <w:rPr>
                    <w:sz w:val="24"/>
                    <w:szCs w:val="24"/>
                  </w:rPr>
                </w:pPr>
                <w:r>
                  <w:t>[[</w:t>
                </w:r>
                <w:commentRangeStart w:id="1"/>
                <w:proofErr w:type="gramStart"/>
                <w:r>
                  <w:t>source</w:t>
                </w:r>
                <w:commentRangeEnd w:id="1"/>
                <w:proofErr w:type="gramEnd"/>
                <w:r w:rsidR="00EA4AD7">
                  <w:rPr>
                    <w:rStyle w:val="CommentReference"/>
                    <w:b w:val="0"/>
                    <w:color w:val="auto"/>
                  </w:rPr>
                  <w:commentReference w:id="1"/>
                </w:r>
                <w:r>
                  <w:t xml:space="preserve">: </w:t>
                </w:r>
                <w:r w:rsidRPr="006A5258">
                  <w:t>Copyright (c) by The H. W. Wilson Company. All rights reserved</w:t>
                </w:r>
                <w:r>
                  <w:t>]]</w:t>
                </w:r>
              </w:p>
              <w:p w14:paraId="4543972E" w14:textId="77777777" w:rsidR="002A56D0" w:rsidRDefault="002A56D0" w:rsidP="002A56D0"/>
              <w:p w14:paraId="4D0B9222" w14:textId="77777777" w:rsidR="002A56D0" w:rsidRDefault="002A56D0" w:rsidP="002A56D0">
                <w:r>
                  <w:t xml:space="preserve">Inducted into the Detective Club under its original president G. K. </w:t>
                </w:r>
                <w:proofErr w:type="spellStart"/>
                <w:r>
                  <w:t>Chesteron</w:t>
                </w:r>
                <w:proofErr w:type="spellEnd"/>
                <w:r>
                  <w:t xml:space="preserve">, </w:t>
                </w:r>
                <w:proofErr w:type="spellStart"/>
                <w:r>
                  <w:t>Malleson</w:t>
                </w:r>
                <w:proofErr w:type="spellEnd"/>
                <w:r>
                  <w:t xml:space="preserve"> was best known as a crime and detective novelist whose fiction was suspenseful and contained strong characterization and ingenious plots. Her popularity began with her first pseudonymous novel by Anthony Gilbert. A locked-room mystery,</w:t>
                </w:r>
                <w:r w:rsidRPr="00231BC9">
                  <w:t xml:space="preserve"> </w:t>
                </w:r>
                <w:r w:rsidRPr="00231BC9">
                  <w:rPr>
                    <w:i/>
                  </w:rPr>
                  <w:t xml:space="preserve">The Tragedy </w:t>
                </w:r>
                <w:r w:rsidRPr="0088531D">
                  <w:rPr>
                    <w:i/>
                  </w:rPr>
                  <w:t xml:space="preserve">at </w:t>
                </w:r>
                <w:proofErr w:type="spellStart"/>
                <w:r w:rsidRPr="0088531D">
                  <w:rPr>
                    <w:i/>
                  </w:rPr>
                  <w:t>Freyne</w:t>
                </w:r>
                <w:proofErr w:type="spellEnd"/>
                <w:r w:rsidRPr="00231BC9">
                  <w:t xml:space="preserve"> (1927)</w:t>
                </w:r>
                <w:r>
                  <w:t xml:space="preserve"> introduced detective Scott </w:t>
                </w:r>
                <w:proofErr w:type="spellStart"/>
                <w:r>
                  <w:t>Egerton</w:t>
                </w:r>
                <w:proofErr w:type="spellEnd"/>
                <w:r>
                  <w:t xml:space="preserve">, who would feature in ten Gilbert novels. </w:t>
                </w:r>
              </w:p>
              <w:p w14:paraId="4FF1F4B2" w14:textId="77777777" w:rsidR="002A56D0" w:rsidRDefault="002A56D0" w:rsidP="002A56D0"/>
              <w:p w14:paraId="10454269" w14:textId="77777777" w:rsidR="002A56D0" w:rsidRDefault="002A56D0" w:rsidP="002A56D0">
                <w:r>
                  <w:t xml:space="preserve">The character that many consider </w:t>
                </w:r>
                <w:proofErr w:type="spellStart"/>
                <w:r>
                  <w:t>Malleson’s</w:t>
                </w:r>
                <w:proofErr w:type="spellEnd"/>
                <w:r>
                  <w:t xml:space="preserve"> most magnetic and original detective would not </w:t>
                </w:r>
                <w:r>
                  <w:lastRenderedPageBreak/>
                  <w:t xml:space="preserve">appear until </w:t>
                </w:r>
                <w:r>
                  <w:rPr>
                    <w:i/>
                  </w:rPr>
                  <w:t xml:space="preserve">Murder by Experts </w:t>
                </w:r>
                <w:r>
                  <w:t xml:space="preserve">(1936). This was the Cockney, beer-drinking lawyer and charismatic street detective Arthur Crook. As his name suggests, Crook’s methods of detection are not always strictly lawful. More a man of the pub than a man of the bar, he defends his clients (whose innocence is a foregone conclusion) by taking the investigation into his own hands and identifying the actual culprit. Popular with readers, Crook appears often in </w:t>
                </w:r>
                <w:proofErr w:type="spellStart"/>
                <w:r>
                  <w:t>Malleson’s</w:t>
                </w:r>
                <w:proofErr w:type="spellEnd"/>
                <w:r>
                  <w:t xml:space="preserve"> Gilbert novels from 1936 on. </w:t>
                </w:r>
              </w:p>
              <w:p w14:paraId="4C115F48" w14:textId="77777777" w:rsidR="002A56D0" w:rsidRDefault="002A56D0" w:rsidP="002A56D0"/>
              <w:p w14:paraId="51811C48" w14:textId="77777777" w:rsidR="002A56D0" w:rsidRDefault="002A56D0" w:rsidP="002A56D0">
                <w:r>
                  <w:t xml:space="preserve">A prolific writer, </w:t>
                </w:r>
                <w:proofErr w:type="spellStart"/>
                <w:r>
                  <w:t>Malleson</w:t>
                </w:r>
                <w:proofErr w:type="spellEnd"/>
                <w:r>
                  <w:t xml:space="preserve"> produced nearly one hundred novels during her more than fifty-year career. She used the Gilbert pseudonym for more than half of these novels, believing that some readers were not ready to accept a female writer of crime fiction. </w:t>
                </w:r>
                <w:proofErr w:type="spellStart"/>
                <w:r>
                  <w:t>Malleson’s</w:t>
                </w:r>
                <w:proofErr w:type="spellEnd"/>
                <w:r>
                  <w:t xml:space="preserve"> second most common pseudonym was Anne Meredith, which she reserved for what she considered her better quality crime and straight fiction, including her autobiography </w:t>
                </w:r>
                <w:r>
                  <w:rPr>
                    <w:i/>
                  </w:rPr>
                  <w:t xml:space="preserve">Three-A-Penny </w:t>
                </w:r>
                <w:r>
                  <w:t>(1940).</w:t>
                </w:r>
              </w:p>
              <w:p w14:paraId="6126C8CD" w14:textId="77777777" w:rsidR="002A56D0" w:rsidRDefault="002A56D0" w:rsidP="002A56D0">
                <w:pPr>
                  <w:jc w:val="both"/>
                  <w:rPr>
                    <w:sz w:val="24"/>
                    <w:szCs w:val="24"/>
                  </w:rPr>
                </w:pPr>
              </w:p>
              <w:p w14:paraId="27F247BA" w14:textId="77777777" w:rsidR="002A56D0" w:rsidRDefault="002A56D0" w:rsidP="002A56D0">
                <w:pPr>
                  <w:pStyle w:val="Heading1"/>
                  <w:outlineLvl w:val="0"/>
                </w:pPr>
                <w:commentRangeStart w:id="2"/>
                <w:r w:rsidRPr="00EF1EDD">
                  <w:t xml:space="preserve">Selected </w:t>
                </w:r>
                <w:commentRangeEnd w:id="2"/>
                <w:r w:rsidR="00EA4AD7">
                  <w:rPr>
                    <w:rStyle w:val="CommentReference"/>
                    <w:rFonts w:asciiTheme="minorHAnsi" w:eastAsiaTheme="minorHAnsi" w:hAnsiTheme="minorHAnsi" w:cstheme="minorBidi"/>
                    <w:b w:val="0"/>
                    <w:color w:val="auto"/>
                  </w:rPr>
                  <w:commentReference w:id="2"/>
                </w:r>
                <w:r w:rsidRPr="00EF1EDD">
                  <w:t>Wo</w:t>
                </w:r>
                <w:r>
                  <w:t>rks</w:t>
                </w:r>
              </w:p>
              <w:p w14:paraId="14B66997" w14:textId="77777777" w:rsidR="002A56D0" w:rsidRPr="00EF1EDD" w:rsidRDefault="002A56D0" w:rsidP="002A56D0">
                <w:pPr>
                  <w:pStyle w:val="Heading2"/>
                  <w:outlineLvl w:val="1"/>
                </w:pPr>
                <w:r>
                  <w:t>As Anthony Gilbert</w:t>
                </w:r>
              </w:p>
              <w:p w14:paraId="34FD701E" w14:textId="77777777" w:rsidR="002A56D0" w:rsidRDefault="002A56D0" w:rsidP="002A56D0">
                <w:pPr>
                  <w:pStyle w:val="NormalfollowingH2"/>
                </w:pPr>
                <w:r w:rsidRPr="00EF1EDD">
                  <w:rPr>
                    <w:i/>
                  </w:rPr>
                  <w:t xml:space="preserve">Tragedy at </w:t>
                </w:r>
                <w:proofErr w:type="spellStart"/>
                <w:r w:rsidRPr="00EF1EDD">
                  <w:rPr>
                    <w:i/>
                  </w:rPr>
                  <w:t>Freyne</w:t>
                </w:r>
                <w:proofErr w:type="spellEnd"/>
                <w:r w:rsidRPr="00EF1EDD">
                  <w:t xml:space="preserve"> (London: Collins, 1927; New York: Dial, 1927).</w:t>
                </w:r>
              </w:p>
              <w:p w14:paraId="79C2F374" w14:textId="77777777" w:rsidR="002A56D0" w:rsidRDefault="002A56D0" w:rsidP="002A56D0">
                <w:pPr>
                  <w:pStyle w:val="NormalfollowingH2"/>
                </w:pPr>
                <w:r w:rsidRPr="00EF1EDD">
                  <w:rPr>
                    <w:i/>
                  </w:rPr>
                  <w:t xml:space="preserve">Murder of </w:t>
                </w:r>
                <w:proofErr w:type="spellStart"/>
                <w:r w:rsidRPr="00EF1EDD">
                  <w:rPr>
                    <w:i/>
                  </w:rPr>
                  <w:t>Mrs.</w:t>
                </w:r>
                <w:proofErr w:type="spellEnd"/>
                <w:r w:rsidRPr="00EF1EDD">
                  <w:rPr>
                    <w:i/>
                  </w:rPr>
                  <w:t xml:space="preserve"> Davenport</w:t>
                </w:r>
                <w:r w:rsidRPr="00EF1EDD">
                  <w:t xml:space="preserve"> (London: Collins, 1928; New York: Dial/Toronto: Longmans, Green, 1928).</w:t>
                </w:r>
              </w:p>
              <w:p w14:paraId="4702B10F" w14:textId="77777777" w:rsidR="002A56D0" w:rsidRPr="00EF1EDD" w:rsidRDefault="002A56D0" w:rsidP="002A56D0">
                <w:pPr>
                  <w:pStyle w:val="NormalfollowingH2"/>
                </w:pPr>
                <w:r>
                  <w:rPr>
                    <w:i/>
                    <w:iCs/>
                  </w:rPr>
                  <w:t xml:space="preserve">The Case Against Andrew Fane </w:t>
                </w:r>
                <w:r w:rsidRPr="00EF1EDD">
                  <w:t>(London: Collins, 1931; New York: Dodd, Mead, 1931).</w:t>
                </w:r>
              </w:p>
              <w:p w14:paraId="4D4F7978" w14:textId="77777777" w:rsidR="002A56D0" w:rsidRPr="00EF1EDD" w:rsidRDefault="002A56D0" w:rsidP="002A56D0">
                <w:pPr>
                  <w:pStyle w:val="NormalfollowingH2"/>
                </w:pPr>
                <w:r>
                  <w:rPr>
                    <w:i/>
                    <w:iCs/>
                  </w:rPr>
                  <w:t xml:space="preserve">The Man in Button Boots </w:t>
                </w:r>
                <w:r w:rsidRPr="00EF1EDD">
                  <w:t>(London: Collins, 1934; New York: Holt, 1935).</w:t>
                </w:r>
              </w:p>
              <w:p w14:paraId="7CF3D572" w14:textId="77777777" w:rsidR="002A56D0" w:rsidRPr="00EF1EDD" w:rsidRDefault="002A56D0" w:rsidP="002A56D0">
                <w:pPr>
                  <w:pStyle w:val="NormalfollowingH2"/>
                </w:pPr>
                <w:r w:rsidRPr="00EF1EDD">
                  <w:rPr>
                    <w:i/>
                    <w:iCs/>
                  </w:rPr>
                  <w:t xml:space="preserve">Murder </w:t>
                </w:r>
                <w:r>
                  <w:rPr>
                    <w:i/>
                    <w:iCs/>
                  </w:rPr>
                  <w:t>by Experts</w:t>
                </w:r>
                <w:r w:rsidRPr="00EF1EDD">
                  <w:t xml:space="preserve"> (London: Collins, 1936; New York: Dial, 1937).</w:t>
                </w:r>
              </w:p>
              <w:p w14:paraId="315062FD" w14:textId="77777777" w:rsidR="002A56D0" w:rsidRPr="00EF1EDD" w:rsidRDefault="002A56D0" w:rsidP="002A56D0">
                <w:pPr>
                  <w:pStyle w:val="NormalfollowingH2"/>
                </w:pPr>
                <w:r>
                  <w:rPr>
                    <w:i/>
                    <w:iCs/>
                  </w:rPr>
                  <w:t>Something Nasty in the Woodshed</w:t>
                </w:r>
                <w:r w:rsidRPr="00EF1EDD">
                  <w:t xml:space="preserve"> (London: Collins, 1942)</w:t>
                </w:r>
                <w:proofErr w:type="gramStart"/>
                <w:r w:rsidRPr="00EF1EDD">
                  <w:t>;</w:t>
                </w:r>
                <w:proofErr w:type="gramEnd"/>
                <w:r w:rsidRPr="00EF1EDD">
                  <w:t xml:space="preserve"> republished as </w:t>
                </w:r>
                <w:r w:rsidRPr="00EF1EDD">
                  <w:rPr>
                    <w:i/>
                    <w:iCs/>
                  </w:rPr>
                  <w:t>Mystery in the Woodshed</w:t>
                </w:r>
                <w:r w:rsidRPr="00EF1EDD">
                  <w:t xml:space="preserve"> (New York: Smith &amp; Durrell, 1942).</w:t>
                </w:r>
              </w:p>
              <w:p w14:paraId="73F23F07" w14:textId="77777777" w:rsidR="002A56D0" w:rsidRDefault="002A56D0" w:rsidP="002A56D0">
                <w:pPr>
                  <w:pStyle w:val="NormalfollowingH2"/>
                </w:pPr>
                <w:r>
                  <w:rPr>
                    <w:i/>
                    <w:iCs/>
                  </w:rPr>
                  <w:t xml:space="preserve">The Case of the </w:t>
                </w:r>
                <w:proofErr w:type="gramStart"/>
                <w:r>
                  <w:rPr>
                    <w:i/>
                    <w:iCs/>
                  </w:rPr>
                  <w:t>Tea-Cosy</w:t>
                </w:r>
                <w:proofErr w:type="gramEnd"/>
                <w:r>
                  <w:rPr>
                    <w:i/>
                    <w:iCs/>
                  </w:rPr>
                  <w:t>'s Aunt</w:t>
                </w:r>
                <w:r w:rsidRPr="00EF1EDD">
                  <w:t xml:space="preserve"> (London: Collins, 1942); republished as </w:t>
                </w:r>
                <w:r w:rsidRPr="00EF1EDD">
                  <w:rPr>
                    <w:i/>
                    <w:iCs/>
                  </w:rPr>
                  <w:t>Death in the Blackout</w:t>
                </w:r>
                <w:r w:rsidRPr="00EF1EDD">
                  <w:t xml:space="preserve"> (New York: Smith &amp; Durrell, 1943).</w:t>
                </w:r>
              </w:p>
              <w:p w14:paraId="2F68D572" w14:textId="77777777" w:rsidR="002A56D0" w:rsidRPr="00EF1EDD" w:rsidRDefault="002A56D0" w:rsidP="002A56D0">
                <w:pPr>
                  <w:pStyle w:val="NormalfollowingH2"/>
                </w:pPr>
                <w:r w:rsidRPr="00C46975">
                  <w:rPr>
                    <w:i/>
                    <w:iCs/>
                  </w:rPr>
                  <w:t>T</w:t>
                </w:r>
                <w:r>
                  <w:rPr>
                    <w:i/>
                    <w:iCs/>
                  </w:rPr>
                  <w:t>he Mouse Who Wouldn't Play Ball</w:t>
                </w:r>
                <w:r w:rsidRPr="00C46975">
                  <w:t xml:space="preserve"> (London: Collins, 1943)</w:t>
                </w:r>
                <w:proofErr w:type="gramStart"/>
                <w:r w:rsidRPr="00C46975">
                  <w:t>;</w:t>
                </w:r>
                <w:proofErr w:type="gramEnd"/>
                <w:r w:rsidRPr="00C46975">
                  <w:t xml:space="preserve"> republished as </w:t>
                </w:r>
                <w:r w:rsidRPr="00C46975">
                  <w:rPr>
                    <w:i/>
                    <w:iCs/>
                  </w:rPr>
                  <w:t>Thirty Days to Live</w:t>
                </w:r>
                <w:r w:rsidRPr="00C46975">
                  <w:t xml:space="preserve"> (New York: Smith &amp; Durrell, 1944).</w:t>
                </w:r>
              </w:p>
              <w:p w14:paraId="63D15173" w14:textId="77777777" w:rsidR="002A56D0" w:rsidRPr="009F47E4" w:rsidRDefault="002A56D0" w:rsidP="002A56D0">
                <w:pPr>
                  <w:pStyle w:val="NormalfollowingH2"/>
                </w:pPr>
                <w:r>
                  <w:rPr>
                    <w:i/>
                    <w:iCs/>
                  </w:rPr>
                  <w:t xml:space="preserve">He Came by Night </w:t>
                </w:r>
                <w:r w:rsidRPr="009F47E4">
                  <w:t>(London:</w:t>
                </w:r>
                <w:r>
                  <w:t xml:space="preserve"> Collins, 1944)</w:t>
                </w:r>
                <w:proofErr w:type="gramStart"/>
                <w:r>
                  <w:t>;</w:t>
                </w:r>
                <w:proofErr w:type="gramEnd"/>
                <w:r>
                  <w:t xml:space="preserve"> republished as</w:t>
                </w:r>
                <w:r w:rsidRPr="009F47E4">
                  <w:rPr>
                    <w:i/>
                    <w:iCs/>
                  </w:rPr>
                  <w:t xml:space="preserve"> Death at the Door</w:t>
                </w:r>
                <w:r w:rsidRPr="009F47E4">
                  <w:t xml:space="preserve"> (New York: Smith &amp; Durrell, 1945).</w:t>
                </w:r>
              </w:p>
              <w:p w14:paraId="702E9D37" w14:textId="77777777" w:rsidR="002A56D0" w:rsidRPr="009F47E4" w:rsidRDefault="002A56D0" w:rsidP="002A56D0">
                <w:pPr>
                  <w:pStyle w:val="NormalfollowingH2"/>
                </w:pPr>
                <w:r>
                  <w:rPr>
                    <w:i/>
                    <w:iCs/>
                  </w:rPr>
                  <w:t>The Scarlet Button</w:t>
                </w:r>
                <w:r w:rsidRPr="009F47E4">
                  <w:t xml:space="preserve"> (London: Collins, 1944; New York: Barnes, 1945)</w:t>
                </w:r>
                <w:proofErr w:type="gramStart"/>
                <w:r w:rsidRPr="009F47E4">
                  <w:t>;</w:t>
                </w:r>
                <w:proofErr w:type="gramEnd"/>
                <w:r w:rsidRPr="009F47E4">
                  <w:t xml:space="preserve"> republished as </w:t>
                </w:r>
                <w:r w:rsidRPr="009F47E4">
                  <w:rPr>
                    <w:i/>
                    <w:iCs/>
                  </w:rPr>
                  <w:t>Murder is Cheap</w:t>
                </w:r>
                <w:r w:rsidRPr="009F47E4">
                  <w:t xml:space="preserve"> (New York: Bantam, 1949).</w:t>
                </w:r>
              </w:p>
              <w:p w14:paraId="47522B29" w14:textId="77777777" w:rsidR="002A56D0" w:rsidRPr="009F47E4" w:rsidRDefault="002A56D0" w:rsidP="002A56D0">
                <w:pPr>
                  <w:pStyle w:val="NormalfollowingH2"/>
                </w:pPr>
                <w:r>
                  <w:rPr>
                    <w:i/>
                    <w:iCs/>
                  </w:rPr>
                  <w:t>Don't Open the Door!</w:t>
                </w:r>
                <w:r w:rsidRPr="009F47E4">
                  <w:t xml:space="preserve"> (London: Collins, 1945)</w:t>
                </w:r>
                <w:proofErr w:type="gramStart"/>
                <w:r w:rsidRPr="009F47E4">
                  <w:t>;</w:t>
                </w:r>
                <w:proofErr w:type="gramEnd"/>
                <w:r w:rsidRPr="009F47E4">
                  <w:t xml:space="preserve"> republished as </w:t>
                </w:r>
                <w:r w:rsidRPr="009F47E4">
                  <w:rPr>
                    <w:i/>
                    <w:iCs/>
                  </w:rPr>
                  <w:t>Death Lifts the Latch</w:t>
                </w:r>
                <w:r w:rsidRPr="009F47E4">
                  <w:t xml:space="preserve"> (New York: Smith &amp; Durrell, 1946).</w:t>
                </w:r>
              </w:p>
              <w:p w14:paraId="364E9831" w14:textId="77777777" w:rsidR="002A56D0" w:rsidRPr="009F47E4" w:rsidRDefault="002A56D0" w:rsidP="002A56D0">
                <w:pPr>
                  <w:pStyle w:val="NormalfollowingH2"/>
                </w:pPr>
                <w:r>
                  <w:rPr>
                    <w:i/>
                    <w:iCs/>
                  </w:rPr>
                  <w:t>A Nice Cup of Tea</w:t>
                </w:r>
                <w:r w:rsidRPr="009F47E4">
                  <w:t xml:space="preserve"> (London: Collins, 1950)</w:t>
                </w:r>
                <w:proofErr w:type="gramStart"/>
                <w:r w:rsidRPr="009F47E4">
                  <w:t>;</w:t>
                </w:r>
                <w:proofErr w:type="gramEnd"/>
                <w:r w:rsidRPr="009F47E4">
                  <w:t xml:space="preserve"> republished as </w:t>
                </w:r>
                <w:r w:rsidRPr="009F47E4">
                  <w:rPr>
                    <w:i/>
                    <w:iCs/>
                  </w:rPr>
                  <w:t>The Wrong Body</w:t>
                </w:r>
                <w:r w:rsidRPr="009F47E4">
                  <w:t xml:space="preserve"> (New York: Random House, 1951).</w:t>
                </w:r>
              </w:p>
              <w:p w14:paraId="0031508B" w14:textId="77777777" w:rsidR="002A56D0" w:rsidRPr="009F47E4" w:rsidRDefault="002A56D0" w:rsidP="002A56D0">
                <w:pPr>
                  <w:pStyle w:val="NormalfollowingH2"/>
                </w:pPr>
                <w:r>
                  <w:rPr>
                    <w:i/>
                    <w:iCs/>
                  </w:rPr>
                  <w:t>Is She Dead Too?</w:t>
                </w:r>
                <w:r w:rsidRPr="009F47E4">
                  <w:t xml:space="preserve"> (London: Collins, 1955)</w:t>
                </w:r>
                <w:proofErr w:type="gramStart"/>
                <w:r w:rsidRPr="009F47E4">
                  <w:t>;</w:t>
                </w:r>
                <w:proofErr w:type="gramEnd"/>
                <w:r w:rsidRPr="009F47E4">
                  <w:t xml:space="preserve"> republished as </w:t>
                </w:r>
                <w:r w:rsidRPr="009F47E4">
                  <w:rPr>
                    <w:i/>
                    <w:iCs/>
                  </w:rPr>
                  <w:t>A Question of Murder</w:t>
                </w:r>
                <w:r w:rsidRPr="009F47E4">
                  <w:t xml:space="preserve"> (New York: Random House, 1955).</w:t>
                </w:r>
              </w:p>
              <w:p w14:paraId="7EEB9592" w14:textId="77777777" w:rsidR="002A56D0" w:rsidRPr="009F47E4" w:rsidRDefault="002A56D0" w:rsidP="002A56D0">
                <w:pPr>
                  <w:pStyle w:val="NormalfollowingH2"/>
                </w:pPr>
                <w:r>
                  <w:rPr>
                    <w:i/>
                    <w:iCs/>
                  </w:rPr>
                  <w:t>And Death Came Too</w:t>
                </w:r>
                <w:r w:rsidRPr="009F47E4">
                  <w:t xml:space="preserve"> (London: Collins, 1956; New York: Random House, 1956).</w:t>
                </w:r>
              </w:p>
              <w:p w14:paraId="2ED60145" w14:textId="77777777" w:rsidR="002A56D0" w:rsidRPr="009F47E4" w:rsidRDefault="002A56D0" w:rsidP="002A56D0">
                <w:pPr>
                  <w:pStyle w:val="NormalfollowingH2"/>
                </w:pPr>
                <w:r>
                  <w:rPr>
                    <w:i/>
                    <w:iCs/>
                  </w:rPr>
                  <w:t xml:space="preserve">Passenger to Nowhere </w:t>
                </w:r>
                <w:r w:rsidRPr="009F47E4">
                  <w:t>(London: Collins, 1965; New York: Random House, 1966).</w:t>
                </w:r>
              </w:p>
              <w:p w14:paraId="62FB8643" w14:textId="77777777" w:rsidR="002A56D0" w:rsidRPr="009F47E4" w:rsidRDefault="002A56D0" w:rsidP="002A56D0">
                <w:pPr>
                  <w:pStyle w:val="NormalfollowingH2"/>
                </w:pPr>
                <w:r w:rsidRPr="009F47E4">
                  <w:rPr>
                    <w:i/>
                    <w:iCs/>
                  </w:rPr>
                  <w:t>Death Wears a Mask,</w:t>
                </w:r>
                <w:r w:rsidRPr="009F47E4">
                  <w:t xml:space="preserve"> (London: Collins, 1970); republished as </w:t>
                </w:r>
                <w:proofErr w:type="spellStart"/>
                <w:r w:rsidRPr="009F47E4">
                  <w:rPr>
                    <w:i/>
                    <w:iCs/>
                  </w:rPr>
                  <w:t>Mr.</w:t>
                </w:r>
                <w:proofErr w:type="spellEnd"/>
                <w:r w:rsidRPr="009F47E4">
                  <w:rPr>
                    <w:i/>
                    <w:iCs/>
                  </w:rPr>
                  <w:t xml:space="preserve"> Crook Lifts the Mask</w:t>
                </w:r>
                <w:r w:rsidRPr="009F47E4">
                  <w:t xml:space="preserve"> (New York: Random House, 1970).</w:t>
                </w:r>
              </w:p>
              <w:p w14:paraId="665A9C24" w14:textId="77777777" w:rsidR="002A56D0" w:rsidRDefault="002A56D0" w:rsidP="002A56D0">
                <w:pPr>
                  <w:pStyle w:val="NormalfollowingH2"/>
                </w:pPr>
                <w:r>
                  <w:rPr>
                    <w:i/>
                    <w:iCs/>
                  </w:rPr>
                  <w:t>Tenant for the Tomb</w:t>
                </w:r>
                <w:r w:rsidRPr="009F47E4">
                  <w:t xml:space="preserve"> (London: Collins, 1971; New York: Random House, 1971).</w:t>
                </w:r>
              </w:p>
              <w:p w14:paraId="3D250F2F" w14:textId="77777777" w:rsidR="002A56D0" w:rsidRDefault="002A56D0" w:rsidP="002A56D0">
                <w:pPr>
                  <w:pStyle w:val="NormalfollowingH2"/>
                </w:pPr>
                <w:r>
                  <w:rPr>
                    <w:i/>
                    <w:iCs/>
                  </w:rPr>
                  <w:t>Murder's a Waiting Game</w:t>
                </w:r>
                <w:r w:rsidRPr="009F47E4">
                  <w:t xml:space="preserve"> (London: Collins, 1972; New York: Random House, 1972).</w:t>
                </w:r>
              </w:p>
              <w:p w14:paraId="51C44C73" w14:textId="77777777" w:rsidR="002A56D0" w:rsidRPr="009F47E4" w:rsidRDefault="002A56D0" w:rsidP="002A56D0">
                <w:pPr>
                  <w:pStyle w:val="NormalfollowingH2"/>
                </w:pPr>
                <w:r>
                  <w:rPr>
                    <w:i/>
                    <w:iCs/>
                  </w:rPr>
                  <w:t>A Nice Little Killing</w:t>
                </w:r>
                <w:r w:rsidRPr="009F47E4">
                  <w:t xml:space="preserve"> (London: Collins, 1974; New York: Random House, 1974).</w:t>
                </w:r>
              </w:p>
              <w:p w14:paraId="72B5B177" w14:textId="77777777" w:rsidR="002A56D0" w:rsidRDefault="002A56D0" w:rsidP="002A56D0">
                <w:pPr>
                  <w:pStyle w:val="NormalfollowingH2"/>
                  <w:rPr>
                    <w:b/>
                  </w:rPr>
                </w:pPr>
              </w:p>
              <w:p w14:paraId="3F660C54" w14:textId="77777777" w:rsidR="002A56D0" w:rsidRDefault="002A56D0" w:rsidP="002A56D0">
                <w:pPr>
                  <w:pStyle w:val="Heading2"/>
                  <w:outlineLvl w:val="1"/>
                </w:pPr>
                <w:r>
                  <w:t>As Anne Meredith</w:t>
                </w:r>
              </w:p>
              <w:p w14:paraId="48F3D426" w14:textId="77777777" w:rsidR="002A56D0" w:rsidRPr="00B73200" w:rsidRDefault="002A56D0" w:rsidP="002A56D0">
                <w:pPr>
                  <w:pStyle w:val="NormalfollowingH2"/>
                </w:pPr>
                <w:r>
                  <w:rPr>
                    <w:i/>
                    <w:iCs/>
                  </w:rPr>
                  <w:t>Portrait of a Murderer</w:t>
                </w:r>
                <w:r w:rsidRPr="00B73200">
                  <w:t xml:space="preserve"> (London: </w:t>
                </w:r>
                <w:proofErr w:type="spellStart"/>
                <w:r w:rsidRPr="00B73200">
                  <w:t>Gollancz</w:t>
                </w:r>
                <w:proofErr w:type="spellEnd"/>
                <w:r w:rsidRPr="00B73200">
                  <w:t xml:space="preserve">, 1933; New York: </w:t>
                </w:r>
                <w:proofErr w:type="spellStart"/>
                <w:r w:rsidRPr="00B73200">
                  <w:t>Reynal</w:t>
                </w:r>
                <w:proofErr w:type="spellEnd"/>
                <w:r w:rsidRPr="00B73200">
                  <w:t xml:space="preserve"> &amp; Hitchcock, 1934).</w:t>
                </w:r>
              </w:p>
              <w:p w14:paraId="4D1E8348" w14:textId="77777777" w:rsidR="002A56D0" w:rsidRPr="00B73200" w:rsidRDefault="002A56D0" w:rsidP="002A56D0">
                <w:pPr>
                  <w:pStyle w:val="NormalfollowingH2"/>
                </w:pPr>
                <w:r>
                  <w:rPr>
                    <w:i/>
                    <w:iCs/>
                  </w:rPr>
                  <w:t>The Coward</w:t>
                </w:r>
                <w:r w:rsidRPr="00B73200">
                  <w:t xml:space="preserve"> (London: </w:t>
                </w:r>
                <w:proofErr w:type="spellStart"/>
                <w:r w:rsidRPr="00B73200">
                  <w:t>Gollancz</w:t>
                </w:r>
                <w:proofErr w:type="spellEnd"/>
                <w:r w:rsidRPr="00B73200">
                  <w:t>, 1934).</w:t>
                </w:r>
              </w:p>
              <w:p w14:paraId="269F33F4" w14:textId="77777777" w:rsidR="002A56D0" w:rsidRPr="00B73200" w:rsidRDefault="002A56D0" w:rsidP="002A56D0">
                <w:pPr>
                  <w:pStyle w:val="NormalfollowingH2"/>
                </w:pPr>
                <w:r>
                  <w:rPr>
                    <w:i/>
                    <w:iCs/>
                  </w:rPr>
                  <w:lastRenderedPageBreak/>
                  <w:t>The Gambler</w:t>
                </w:r>
                <w:r w:rsidRPr="00B73200">
                  <w:t xml:space="preserve"> (London: </w:t>
                </w:r>
                <w:proofErr w:type="spellStart"/>
                <w:r w:rsidRPr="00B73200">
                  <w:t>Gollancz</w:t>
                </w:r>
                <w:proofErr w:type="spellEnd"/>
                <w:r w:rsidRPr="00B73200">
                  <w:t>, 1937).</w:t>
                </w:r>
              </w:p>
              <w:p w14:paraId="4498E677" w14:textId="77777777" w:rsidR="002A56D0" w:rsidRPr="00B73200" w:rsidRDefault="002A56D0" w:rsidP="002A56D0">
                <w:pPr>
                  <w:pStyle w:val="NormalfollowingH2"/>
                </w:pPr>
                <w:r w:rsidRPr="00B73200">
                  <w:rPr>
                    <w:i/>
                    <w:iCs/>
                  </w:rPr>
                  <w:t>Three-a-</w:t>
                </w:r>
                <w:r>
                  <w:rPr>
                    <w:i/>
                    <w:iCs/>
                  </w:rPr>
                  <w:t>Penny</w:t>
                </w:r>
                <w:r w:rsidRPr="00B73200">
                  <w:t xml:space="preserve"> (London: Faber &amp; Faber, 1940).</w:t>
                </w:r>
              </w:p>
              <w:p w14:paraId="38CE405E" w14:textId="77777777" w:rsidR="002A56D0" w:rsidRPr="00B73200" w:rsidRDefault="002A56D0" w:rsidP="002A56D0">
                <w:pPr>
                  <w:pStyle w:val="NormalfollowingH2"/>
                </w:pPr>
                <w:r>
                  <w:rPr>
                    <w:i/>
                    <w:iCs/>
                  </w:rPr>
                  <w:t xml:space="preserve">The Beautiful Miss </w:t>
                </w:r>
                <w:proofErr w:type="spellStart"/>
                <w:r>
                  <w:rPr>
                    <w:i/>
                    <w:iCs/>
                  </w:rPr>
                  <w:t>Burroughes</w:t>
                </w:r>
                <w:proofErr w:type="spellEnd"/>
                <w:r w:rsidRPr="00B73200">
                  <w:t xml:space="preserve"> (London: Faber &amp; Faber, 1945).</w:t>
                </w:r>
              </w:p>
              <w:p w14:paraId="5B882785" w14:textId="77777777" w:rsidR="002A56D0" w:rsidRPr="00B73200" w:rsidRDefault="002A56D0" w:rsidP="002A56D0">
                <w:pPr>
                  <w:pStyle w:val="NormalfollowingH2"/>
                </w:pPr>
                <w:r>
                  <w:rPr>
                    <w:i/>
                    <w:iCs/>
                  </w:rPr>
                  <w:t>The Sisters</w:t>
                </w:r>
                <w:r w:rsidRPr="00B73200">
                  <w:t xml:space="preserve"> (London: Faber &amp; Faber, 1948; New York: Random House, 1949).</w:t>
                </w:r>
              </w:p>
              <w:p w14:paraId="1160FD33" w14:textId="77777777" w:rsidR="002A56D0" w:rsidRPr="00B73200" w:rsidRDefault="002A56D0" w:rsidP="002A56D0">
                <w:pPr>
                  <w:pStyle w:val="NormalfollowingH2"/>
                </w:pPr>
                <w:r>
                  <w:rPr>
                    <w:i/>
                    <w:iCs/>
                  </w:rPr>
                  <w:t>The Innocent Bride</w:t>
                </w:r>
                <w:r w:rsidRPr="00B73200">
                  <w:t xml:space="preserve"> (London: </w:t>
                </w:r>
                <w:proofErr w:type="spellStart"/>
                <w:r w:rsidRPr="00B73200">
                  <w:t>Hodder</w:t>
                </w:r>
                <w:proofErr w:type="spellEnd"/>
                <w:r w:rsidRPr="00B73200">
                  <w:t xml:space="preserve"> &amp; Stoughton, 1954).</w:t>
                </w:r>
              </w:p>
              <w:p w14:paraId="50DE45DF" w14:textId="77777777" w:rsidR="002A56D0" w:rsidRPr="00B73200" w:rsidRDefault="002A56D0" w:rsidP="002A56D0">
                <w:pPr>
                  <w:pStyle w:val="NormalfollowingH2"/>
                </w:pPr>
                <w:r>
                  <w:rPr>
                    <w:i/>
                    <w:iCs/>
                  </w:rPr>
                  <w:t>A Man in the Family</w:t>
                </w:r>
                <w:r w:rsidRPr="00B73200">
                  <w:t xml:space="preserve"> (London: </w:t>
                </w:r>
                <w:proofErr w:type="spellStart"/>
                <w:r w:rsidRPr="00B73200">
                  <w:t>Hodder</w:t>
                </w:r>
                <w:proofErr w:type="spellEnd"/>
                <w:r w:rsidRPr="00B73200">
                  <w:t xml:space="preserve"> &amp; Stoughton, 1959).</w:t>
                </w:r>
              </w:p>
              <w:p w14:paraId="7A2B6CA0" w14:textId="77777777" w:rsidR="003F0D73" w:rsidRDefault="003F0D73" w:rsidP="002A56D0">
                <w:pPr>
                  <w:pStyle w:val="NormalfollowingH2"/>
                </w:pPr>
              </w:p>
            </w:tc>
          </w:sdtContent>
        </w:sdt>
      </w:tr>
      <w:tr w:rsidR="003235A7" w14:paraId="2C940807" w14:textId="77777777" w:rsidTr="003235A7">
        <w:tc>
          <w:tcPr>
            <w:tcW w:w="9016" w:type="dxa"/>
          </w:tcPr>
          <w:p w14:paraId="0380A5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35C872492CC0C4DB6B3A28CAB887C7C"/>
              </w:placeholder>
            </w:sdtPr>
            <w:sdtContent>
              <w:p w14:paraId="796B3650" w14:textId="77777777" w:rsidR="002A56D0" w:rsidRDefault="002A56D0" w:rsidP="002A56D0">
                <w:sdt>
                  <w:sdtPr>
                    <w:id w:val="91524887"/>
                    <w:citation/>
                  </w:sdtPr>
                  <w:sdtContent>
                    <w:r>
                      <w:fldChar w:fldCharType="begin"/>
                    </w:r>
                    <w:r>
                      <w:rPr>
                        <w:lang w:val="en-US"/>
                      </w:rPr>
                      <w:instrText xml:space="preserve"> CITATION Bio15 \l 1033 </w:instrText>
                    </w:r>
                    <w:r>
                      <w:fldChar w:fldCharType="separate"/>
                    </w:r>
                    <w:r>
                      <w:rPr>
                        <w:noProof/>
                        <w:lang w:val="en-US"/>
                      </w:rPr>
                      <w:t xml:space="preserve"> (Malleson, Lucy Beatrice)</w:t>
                    </w:r>
                    <w:r>
                      <w:fldChar w:fldCharType="end"/>
                    </w:r>
                  </w:sdtContent>
                </w:sdt>
              </w:p>
              <w:p w14:paraId="210F8F81" w14:textId="77777777" w:rsidR="002A56D0" w:rsidRDefault="002A56D0" w:rsidP="002A56D0">
                <w:sdt>
                  <w:sdtPr>
                    <w:id w:val="2141069819"/>
                    <w:citation/>
                  </w:sdtPr>
                  <w:sdtContent>
                    <w:r>
                      <w:fldChar w:fldCharType="begin"/>
                    </w:r>
                    <w:r w:rsidR="00197BE3">
                      <w:rPr>
                        <w:lang w:val="en-US"/>
                      </w:rPr>
                      <w:instrText xml:space="preserve">CITATION Bec89 \l 1033 </w:instrText>
                    </w:r>
                    <w:r>
                      <w:fldChar w:fldCharType="separate"/>
                    </w:r>
                    <w:r w:rsidR="00197BE3">
                      <w:rPr>
                        <w:noProof/>
                        <w:lang w:val="en-US"/>
                      </w:rPr>
                      <w:t>(Becker)</w:t>
                    </w:r>
                    <w:r>
                      <w:fldChar w:fldCharType="end"/>
                    </w:r>
                  </w:sdtContent>
                </w:sdt>
              </w:p>
              <w:p w14:paraId="6D0105D4" w14:textId="77777777" w:rsidR="00197BE3" w:rsidRDefault="00197BE3" w:rsidP="002A56D0">
                <w:sdt>
                  <w:sdtPr>
                    <w:id w:val="-254049938"/>
                    <w:citation/>
                  </w:sdtPr>
                  <w:sdtContent>
                    <w:r>
                      <w:fldChar w:fldCharType="begin"/>
                    </w:r>
                    <w:r>
                      <w:rPr>
                        <w:lang w:val="en-US"/>
                      </w:rPr>
                      <w:instrText xml:space="preserve"> CITATION Pro86 \l 1033 </w:instrText>
                    </w:r>
                    <w:r>
                      <w:fldChar w:fldCharType="separate"/>
                    </w:r>
                    <w:r>
                      <w:rPr>
                        <w:noProof/>
                        <w:lang w:val="en-US"/>
                      </w:rPr>
                      <w:t>(Pronzini and Muller)</w:t>
                    </w:r>
                    <w:r>
                      <w:fldChar w:fldCharType="end"/>
                    </w:r>
                  </w:sdtContent>
                </w:sdt>
              </w:p>
              <w:p w14:paraId="5B49782C" w14:textId="77777777" w:rsidR="003235A7" w:rsidRDefault="002A56D0" w:rsidP="002A56D0"/>
            </w:sdtContent>
          </w:sdt>
        </w:tc>
      </w:tr>
    </w:tbl>
    <w:p w14:paraId="4604B86E"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roline Winter" w:date="2016-07-06T22:27:00Z" w:initials="CW">
    <w:p w14:paraId="3E241D2B" w14:textId="77777777" w:rsidR="00EA4AD7" w:rsidRDefault="00EA4AD7">
      <w:pPr>
        <w:pStyle w:val="CommentText"/>
      </w:pPr>
      <w:r>
        <w:rPr>
          <w:rStyle w:val="CommentReference"/>
        </w:rPr>
        <w:annotationRef/>
      </w:r>
      <w:r>
        <w:t>Cannot find this image online</w:t>
      </w:r>
    </w:p>
  </w:comment>
  <w:comment w:id="2" w:author="Caroline Winter" w:date="2016-07-06T22:28:00Z" w:initials="CW">
    <w:p w14:paraId="0A7FBFDC" w14:textId="77777777" w:rsidR="00EA4AD7" w:rsidRDefault="00EA4AD7">
      <w:pPr>
        <w:pStyle w:val="CommentText"/>
      </w:pPr>
      <w:r>
        <w:rPr>
          <w:rStyle w:val="CommentReference"/>
        </w:rPr>
        <w:annotationRef/>
      </w:r>
      <w:r>
        <w:t>This list is adapted quite closely from</w:t>
      </w:r>
      <w:r w:rsidRPr="00EA4AD7">
        <w:t xml:space="preserve"> </w:t>
      </w:r>
    </w:p>
    <w:p w14:paraId="61F0081A" w14:textId="77777777" w:rsidR="00EA4AD7" w:rsidRDefault="00EA4AD7">
      <w:pPr>
        <w:pStyle w:val="CommentText"/>
      </w:pPr>
      <w:r w:rsidRPr="00EA4AD7">
        <w:t>http://go.galegroup.com/ps/i.do</w:t>
      </w:r>
      <w:proofErr w:type="gramStart"/>
      <w:r w:rsidRPr="00EA4AD7">
        <w:t>?id</w:t>
      </w:r>
      <w:proofErr w:type="gramEnd"/>
      <w:r w:rsidRPr="00EA4AD7">
        <w:t>=GALE%7CH1200002872&amp;v=2.1&amp;u=ucsandiego&amp;it=r&amp;p=LitRC&amp;sw=w&amp;asid=0fdb715cacbf1c5876c94066d92a8e49</w:t>
      </w:r>
    </w:p>
    <w:p w14:paraId="5073BB97" w14:textId="77777777" w:rsidR="00EA4AD7" w:rsidRDefault="00EA4AD7">
      <w:pPr>
        <w:pStyle w:val="CommentText"/>
      </w:pP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5F14AB" w14:textId="77777777" w:rsidR="00197BE3" w:rsidRDefault="00197BE3" w:rsidP="007A0D55">
      <w:pPr>
        <w:spacing w:after="0" w:line="240" w:lineRule="auto"/>
      </w:pPr>
      <w:r>
        <w:separator/>
      </w:r>
    </w:p>
  </w:endnote>
  <w:endnote w:type="continuationSeparator" w:id="0">
    <w:p w14:paraId="58871AD4" w14:textId="77777777" w:rsidR="00197BE3" w:rsidRDefault="00197BE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24E28F" w14:textId="77777777" w:rsidR="00197BE3" w:rsidRDefault="00197BE3" w:rsidP="007A0D55">
      <w:pPr>
        <w:spacing w:after="0" w:line="240" w:lineRule="auto"/>
      </w:pPr>
      <w:r>
        <w:separator/>
      </w:r>
    </w:p>
  </w:footnote>
  <w:footnote w:type="continuationSeparator" w:id="0">
    <w:p w14:paraId="40F2544C" w14:textId="77777777" w:rsidR="00197BE3" w:rsidRDefault="00197BE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72DADC" w14:textId="77777777" w:rsidR="00197BE3" w:rsidRDefault="00197BE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4431046" w14:textId="77777777" w:rsidR="00197BE3" w:rsidRDefault="00197BE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3C23897"/>
    <w:multiLevelType w:val="multilevel"/>
    <w:tmpl w:val="870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80"/>
    <w:rsid w:val="00032559"/>
    <w:rsid w:val="00052040"/>
    <w:rsid w:val="000B25AE"/>
    <w:rsid w:val="000B55AB"/>
    <w:rsid w:val="000D24DC"/>
    <w:rsid w:val="00101B2E"/>
    <w:rsid w:val="00116FA0"/>
    <w:rsid w:val="00126BCB"/>
    <w:rsid w:val="0015114C"/>
    <w:rsid w:val="00151BF8"/>
    <w:rsid w:val="00197BE3"/>
    <w:rsid w:val="001A21F3"/>
    <w:rsid w:val="001A2537"/>
    <w:rsid w:val="001A6A06"/>
    <w:rsid w:val="00210C03"/>
    <w:rsid w:val="002162E2"/>
    <w:rsid w:val="00225C5A"/>
    <w:rsid w:val="00230B10"/>
    <w:rsid w:val="00234353"/>
    <w:rsid w:val="00244BB0"/>
    <w:rsid w:val="002A0A0D"/>
    <w:rsid w:val="002A56D0"/>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E5780"/>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4AD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5A5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78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80"/>
    <w:rPr>
      <w:rFonts w:ascii="Lucida Grande" w:hAnsi="Lucida Grande"/>
      <w:sz w:val="18"/>
      <w:szCs w:val="18"/>
    </w:rPr>
  </w:style>
  <w:style w:type="paragraph" w:styleId="Caption">
    <w:name w:val="caption"/>
    <w:basedOn w:val="Normal"/>
    <w:next w:val="Normal"/>
    <w:uiPriority w:val="35"/>
    <w:unhideWhenUsed/>
    <w:qFormat/>
    <w:rsid w:val="00197BE3"/>
    <w:pPr>
      <w:spacing w:after="200" w:line="240" w:lineRule="auto"/>
    </w:pPr>
    <w:rPr>
      <w:b/>
      <w:bCs/>
      <w:color w:val="5B9BD5" w:themeColor="accent1"/>
      <w:sz w:val="18"/>
      <w:szCs w:val="18"/>
      <w:lang w:val="en-US"/>
    </w:rPr>
  </w:style>
  <w:style w:type="character" w:styleId="CommentReference">
    <w:name w:val="annotation reference"/>
    <w:basedOn w:val="DefaultParagraphFont"/>
    <w:uiPriority w:val="99"/>
    <w:semiHidden/>
    <w:rsid w:val="00EA4AD7"/>
    <w:rPr>
      <w:sz w:val="18"/>
      <w:szCs w:val="18"/>
    </w:rPr>
  </w:style>
  <w:style w:type="paragraph" w:styleId="CommentText">
    <w:name w:val="annotation text"/>
    <w:basedOn w:val="Normal"/>
    <w:link w:val="CommentTextChar"/>
    <w:uiPriority w:val="99"/>
    <w:semiHidden/>
    <w:rsid w:val="00EA4AD7"/>
    <w:pPr>
      <w:spacing w:line="240" w:lineRule="auto"/>
    </w:pPr>
    <w:rPr>
      <w:sz w:val="24"/>
      <w:szCs w:val="24"/>
    </w:rPr>
  </w:style>
  <w:style w:type="character" w:customStyle="1" w:styleId="CommentTextChar">
    <w:name w:val="Comment Text Char"/>
    <w:basedOn w:val="DefaultParagraphFont"/>
    <w:link w:val="CommentText"/>
    <w:uiPriority w:val="99"/>
    <w:semiHidden/>
    <w:rsid w:val="00EA4AD7"/>
    <w:rPr>
      <w:sz w:val="24"/>
      <w:szCs w:val="24"/>
    </w:rPr>
  </w:style>
  <w:style w:type="paragraph" w:styleId="CommentSubject">
    <w:name w:val="annotation subject"/>
    <w:basedOn w:val="CommentText"/>
    <w:next w:val="CommentText"/>
    <w:link w:val="CommentSubjectChar"/>
    <w:uiPriority w:val="99"/>
    <w:semiHidden/>
    <w:rsid w:val="00EA4AD7"/>
    <w:rPr>
      <w:b/>
      <w:bCs/>
      <w:sz w:val="20"/>
      <w:szCs w:val="20"/>
    </w:rPr>
  </w:style>
  <w:style w:type="character" w:customStyle="1" w:styleId="CommentSubjectChar">
    <w:name w:val="Comment Subject Char"/>
    <w:basedOn w:val="CommentTextChar"/>
    <w:link w:val="CommentSubject"/>
    <w:uiPriority w:val="99"/>
    <w:semiHidden/>
    <w:rsid w:val="00EA4AD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E578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5E5780"/>
    <w:rPr>
      <w:rFonts w:ascii="Lucida Grande" w:hAnsi="Lucida Grande"/>
      <w:sz w:val="18"/>
      <w:szCs w:val="18"/>
    </w:rPr>
  </w:style>
  <w:style w:type="paragraph" w:styleId="Caption">
    <w:name w:val="caption"/>
    <w:basedOn w:val="Normal"/>
    <w:next w:val="Normal"/>
    <w:uiPriority w:val="35"/>
    <w:unhideWhenUsed/>
    <w:qFormat/>
    <w:rsid w:val="00197BE3"/>
    <w:pPr>
      <w:spacing w:after="200" w:line="240" w:lineRule="auto"/>
    </w:pPr>
    <w:rPr>
      <w:b/>
      <w:bCs/>
      <w:color w:val="5B9BD5" w:themeColor="accent1"/>
      <w:sz w:val="18"/>
      <w:szCs w:val="18"/>
      <w:lang w:val="en-US"/>
    </w:rPr>
  </w:style>
  <w:style w:type="character" w:styleId="CommentReference">
    <w:name w:val="annotation reference"/>
    <w:basedOn w:val="DefaultParagraphFont"/>
    <w:uiPriority w:val="99"/>
    <w:semiHidden/>
    <w:rsid w:val="00EA4AD7"/>
    <w:rPr>
      <w:sz w:val="18"/>
      <w:szCs w:val="18"/>
    </w:rPr>
  </w:style>
  <w:style w:type="paragraph" w:styleId="CommentText">
    <w:name w:val="annotation text"/>
    <w:basedOn w:val="Normal"/>
    <w:link w:val="CommentTextChar"/>
    <w:uiPriority w:val="99"/>
    <w:semiHidden/>
    <w:rsid w:val="00EA4AD7"/>
    <w:pPr>
      <w:spacing w:line="240" w:lineRule="auto"/>
    </w:pPr>
    <w:rPr>
      <w:sz w:val="24"/>
      <w:szCs w:val="24"/>
    </w:rPr>
  </w:style>
  <w:style w:type="character" w:customStyle="1" w:styleId="CommentTextChar">
    <w:name w:val="Comment Text Char"/>
    <w:basedOn w:val="DefaultParagraphFont"/>
    <w:link w:val="CommentText"/>
    <w:uiPriority w:val="99"/>
    <w:semiHidden/>
    <w:rsid w:val="00EA4AD7"/>
    <w:rPr>
      <w:sz w:val="24"/>
      <w:szCs w:val="24"/>
    </w:rPr>
  </w:style>
  <w:style w:type="paragraph" w:styleId="CommentSubject">
    <w:name w:val="annotation subject"/>
    <w:basedOn w:val="CommentText"/>
    <w:next w:val="CommentText"/>
    <w:link w:val="CommentSubjectChar"/>
    <w:uiPriority w:val="99"/>
    <w:semiHidden/>
    <w:rsid w:val="00EA4AD7"/>
    <w:rPr>
      <w:b/>
      <w:bCs/>
      <w:sz w:val="20"/>
      <w:szCs w:val="20"/>
    </w:rPr>
  </w:style>
  <w:style w:type="character" w:customStyle="1" w:styleId="CommentSubjectChar">
    <w:name w:val="Comment Subject Char"/>
    <w:basedOn w:val="CommentTextChar"/>
    <w:link w:val="CommentSubject"/>
    <w:uiPriority w:val="99"/>
    <w:semiHidden/>
    <w:rsid w:val="00EA4AD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_Work:Pro-D:REM:Instruction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1D7537604B244EB7D8F5D8051F32AA"/>
        <w:category>
          <w:name w:val="General"/>
          <w:gallery w:val="placeholder"/>
        </w:category>
        <w:types>
          <w:type w:val="bbPlcHdr"/>
        </w:types>
        <w:behaviors>
          <w:behavior w:val="content"/>
        </w:behaviors>
        <w:guid w:val="{3809E0A4-420D-6544-A77D-5BCAC456E04A}"/>
      </w:docPartPr>
      <w:docPartBody>
        <w:p w:rsidR="00000000" w:rsidRDefault="004E117A">
          <w:pPr>
            <w:pStyle w:val="311D7537604B244EB7D8F5D8051F32AA"/>
          </w:pPr>
          <w:r w:rsidRPr="00CC586D">
            <w:rPr>
              <w:rStyle w:val="PlaceholderText"/>
              <w:b/>
              <w:color w:val="FFFFFF" w:themeColor="background1"/>
            </w:rPr>
            <w:t>[Salutation]</w:t>
          </w:r>
        </w:p>
      </w:docPartBody>
    </w:docPart>
    <w:docPart>
      <w:docPartPr>
        <w:name w:val="9D914F683BA9CA4E91AB152B2DF94F2B"/>
        <w:category>
          <w:name w:val="General"/>
          <w:gallery w:val="placeholder"/>
        </w:category>
        <w:types>
          <w:type w:val="bbPlcHdr"/>
        </w:types>
        <w:behaviors>
          <w:behavior w:val="content"/>
        </w:behaviors>
        <w:guid w:val="{214C05B9-0E4E-0742-9FD4-8D5BEA5BA516}"/>
      </w:docPartPr>
      <w:docPartBody>
        <w:p w:rsidR="00000000" w:rsidRDefault="004E117A">
          <w:pPr>
            <w:pStyle w:val="9D914F683BA9CA4E91AB152B2DF94F2B"/>
          </w:pPr>
          <w:r>
            <w:rPr>
              <w:rStyle w:val="PlaceholderText"/>
            </w:rPr>
            <w:t>[First name]</w:t>
          </w:r>
        </w:p>
      </w:docPartBody>
    </w:docPart>
    <w:docPart>
      <w:docPartPr>
        <w:name w:val="276CFC430330C7488790E893DC3CD819"/>
        <w:category>
          <w:name w:val="General"/>
          <w:gallery w:val="placeholder"/>
        </w:category>
        <w:types>
          <w:type w:val="bbPlcHdr"/>
        </w:types>
        <w:behaviors>
          <w:behavior w:val="content"/>
        </w:behaviors>
        <w:guid w:val="{4D7C51E4-F75D-4849-ABF7-2A811FE0175C}"/>
      </w:docPartPr>
      <w:docPartBody>
        <w:p w:rsidR="00000000" w:rsidRDefault="004E117A">
          <w:pPr>
            <w:pStyle w:val="276CFC430330C7488790E893DC3CD819"/>
          </w:pPr>
          <w:r>
            <w:rPr>
              <w:rStyle w:val="PlaceholderText"/>
            </w:rPr>
            <w:t>[Middle name]</w:t>
          </w:r>
        </w:p>
      </w:docPartBody>
    </w:docPart>
    <w:docPart>
      <w:docPartPr>
        <w:name w:val="CE70728ED26A0F4F865C003D8D851A4E"/>
        <w:category>
          <w:name w:val="General"/>
          <w:gallery w:val="placeholder"/>
        </w:category>
        <w:types>
          <w:type w:val="bbPlcHdr"/>
        </w:types>
        <w:behaviors>
          <w:behavior w:val="content"/>
        </w:behaviors>
        <w:guid w:val="{B64373F0-7DA4-CF4E-AB99-411C2392BA1F}"/>
      </w:docPartPr>
      <w:docPartBody>
        <w:p w:rsidR="00000000" w:rsidRDefault="004E117A">
          <w:pPr>
            <w:pStyle w:val="CE70728ED26A0F4F865C003D8D851A4E"/>
          </w:pPr>
          <w:r>
            <w:rPr>
              <w:rStyle w:val="PlaceholderText"/>
            </w:rPr>
            <w:t>[Last name]</w:t>
          </w:r>
        </w:p>
      </w:docPartBody>
    </w:docPart>
    <w:docPart>
      <w:docPartPr>
        <w:name w:val="7403E892E1B76D40BA99BB5E8695A42C"/>
        <w:category>
          <w:name w:val="General"/>
          <w:gallery w:val="placeholder"/>
        </w:category>
        <w:types>
          <w:type w:val="bbPlcHdr"/>
        </w:types>
        <w:behaviors>
          <w:behavior w:val="content"/>
        </w:behaviors>
        <w:guid w:val="{68F87ED9-CF3B-AF40-9878-6741B8BD3C3C}"/>
      </w:docPartPr>
      <w:docPartBody>
        <w:p w:rsidR="00000000" w:rsidRDefault="004E117A">
          <w:pPr>
            <w:pStyle w:val="7403E892E1B76D40BA99BB5E8695A42C"/>
          </w:pPr>
          <w:r>
            <w:rPr>
              <w:rStyle w:val="PlaceholderText"/>
            </w:rPr>
            <w:t>[Enter your biography]</w:t>
          </w:r>
        </w:p>
      </w:docPartBody>
    </w:docPart>
    <w:docPart>
      <w:docPartPr>
        <w:name w:val="5F0D26EAC67C3D45979DE55FD9B64ED5"/>
        <w:category>
          <w:name w:val="General"/>
          <w:gallery w:val="placeholder"/>
        </w:category>
        <w:types>
          <w:type w:val="bbPlcHdr"/>
        </w:types>
        <w:behaviors>
          <w:behavior w:val="content"/>
        </w:behaviors>
        <w:guid w:val="{2D13200D-8694-F546-A858-84EADC8FBCF8}"/>
      </w:docPartPr>
      <w:docPartBody>
        <w:p w:rsidR="00000000" w:rsidRDefault="004E117A">
          <w:pPr>
            <w:pStyle w:val="5F0D26EAC67C3D45979DE55FD9B64ED5"/>
          </w:pPr>
          <w:r>
            <w:rPr>
              <w:rStyle w:val="PlaceholderText"/>
            </w:rPr>
            <w:t>[Enter the institution with which you are affiliated]</w:t>
          </w:r>
        </w:p>
      </w:docPartBody>
    </w:docPart>
    <w:docPart>
      <w:docPartPr>
        <w:name w:val="EABA2D09DF403344AD0EFFBC8C2E196F"/>
        <w:category>
          <w:name w:val="General"/>
          <w:gallery w:val="placeholder"/>
        </w:category>
        <w:types>
          <w:type w:val="bbPlcHdr"/>
        </w:types>
        <w:behaviors>
          <w:behavior w:val="content"/>
        </w:behaviors>
        <w:guid w:val="{3E67F2A6-53AA-9547-BDC1-BA0766B6F456}"/>
      </w:docPartPr>
      <w:docPartBody>
        <w:p w:rsidR="00000000" w:rsidRDefault="004E117A">
          <w:pPr>
            <w:pStyle w:val="EABA2D09DF403344AD0EFFBC8C2E196F"/>
          </w:pPr>
          <w:r w:rsidRPr="00EF74F7">
            <w:rPr>
              <w:b/>
              <w:color w:val="808080" w:themeColor="background1" w:themeShade="80"/>
            </w:rPr>
            <w:t>[Enter the headword for your article]</w:t>
          </w:r>
        </w:p>
      </w:docPartBody>
    </w:docPart>
    <w:docPart>
      <w:docPartPr>
        <w:name w:val="454567A5B080F945ABD73630BD3B7A28"/>
        <w:category>
          <w:name w:val="General"/>
          <w:gallery w:val="placeholder"/>
        </w:category>
        <w:types>
          <w:type w:val="bbPlcHdr"/>
        </w:types>
        <w:behaviors>
          <w:behavior w:val="content"/>
        </w:behaviors>
        <w:guid w:val="{6C38856F-F519-F348-9849-83AFC2287720}"/>
      </w:docPartPr>
      <w:docPartBody>
        <w:p w:rsidR="00000000" w:rsidRDefault="004E117A">
          <w:pPr>
            <w:pStyle w:val="454567A5B080F945ABD73630BD3B7A2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16609DF5C0FC4390B37AB408CE8D0D"/>
        <w:category>
          <w:name w:val="General"/>
          <w:gallery w:val="placeholder"/>
        </w:category>
        <w:types>
          <w:type w:val="bbPlcHdr"/>
        </w:types>
        <w:behaviors>
          <w:behavior w:val="content"/>
        </w:behaviors>
        <w:guid w:val="{19E9B708-23F5-F642-8E0A-9CB01AE463C8}"/>
      </w:docPartPr>
      <w:docPartBody>
        <w:p w:rsidR="00000000" w:rsidRDefault="004E117A">
          <w:pPr>
            <w:pStyle w:val="4916609DF5C0FC4390B37AB408CE8D0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CC368476DC2424A8C43EC81F88455A9"/>
        <w:category>
          <w:name w:val="General"/>
          <w:gallery w:val="placeholder"/>
        </w:category>
        <w:types>
          <w:type w:val="bbPlcHdr"/>
        </w:types>
        <w:behaviors>
          <w:behavior w:val="content"/>
        </w:behaviors>
        <w:guid w:val="{B200F500-D231-E442-81B7-A968F6BD4C08}"/>
      </w:docPartPr>
      <w:docPartBody>
        <w:p w:rsidR="00000000" w:rsidRDefault="004E117A">
          <w:pPr>
            <w:pStyle w:val="DCC368476DC2424A8C43EC81F88455A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5C872492CC0C4DB6B3A28CAB887C7C"/>
        <w:category>
          <w:name w:val="General"/>
          <w:gallery w:val="placeholder"/>
        </w:category>
        <w:types>
          <w:type w:val="bbPlcHdr"/>
        </w:types>
        <w:behaviors>
          <w:behavior w:val="content"/>
        </w:behaviors>
        <w:guid w:val="{6B609FCA-8415-D34F-886F-2981115D7E86}"/>
      </w:docPartPr>
      <w:docPartBody>
        <w:p w:rsidR="00000000" w:rsidRDefault="004E117A">
          <w:pPr>
            <w:pStyle w:val="035C872492CC0C4DB6B3A28CAB887C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1D7537604B244EB7D8F5D8051F32AA">
    <w:name w:val="311D7537604B244EB7D8F5D8051F32AA"/>
  </w:style>
  <w:style w:type="paragraph" w:customStyle="1" w:styleId="9D914F683BA9CA4E91AB152B2DF94F2B">
    <w:name w:val="9D914F683BA9CA4E91AB152B2DF94F2B"/>
  </w:style>
  <w:style w:type="paragraph" w:customStyle="1" w:styleId="276CFC430330C7488790E893DC3CD819">
    <w:name w:val="276CFC430330C7488790E893DC3CD819"/>
  </w:style>
  <w:style w:type="paragraph" w:customStyle="1" w:styleId="CE70728ED26A0F4F865C003D8D851A4E">
    <w:name w:val="CE70728ED26A0F4F865C003D8D851A4E"/>
  </w:style>
  <w:style w:type="paragraph" w:customStyle="1" w:styleId="7403E892E1B76D40BA99BB5E8695A42C">
    <w:name w:val="7403E892E1B76D40BA99BB5E8695A42C"/>
  </w:style>
  <w:style w:type="paragraph" w:customStyle="1" w:styleId="5F0D26EAC67C3D45979DE55FD9B64ED5">
    <w:name w:val="5F0D26EAC67C3D45979DE55FD9B64ED5"/>
  </w:style>
  <w:style w:type="paragraph" w:customStyle="1" w:styleId="EABA2D09DF403344AD0EFFBC8C2E196F">
    <w:name w:val="EABA2D09DF403344AD0EFFBC8C2E196F"/>
  </w:style>
  <w:style w:type="paragraph" w:customStyle="1" w:styleId="454567A5B080F945ABD73630BD3B7A28">
    <w:name w:val="454567A5B080F945ABD73630BD3B7A28"/>
  </w:style>
  <w:style w:type="paragraph" w:customStyle="1" w:styleId="4916609DF5C0FC4390B37AB408CE8D0D">
    <w:name w:val="4916609DF5C0FC4390B37AB408CE8D0D"/>
  </w:style>
  <w:style w:type="paragraph" w:customStyle="1" w:styleId="DCC368476DC2424A8C43EC81F88455A9">
    <w:name w:val="DCC368476DC2424A8C43EC81F88455A9"/>
  </w:style>
  <w:style w:type="paragraph" w:customStyle="1" w:styleId="035C872492CC0C4DB6B3A28CAB887C7C">
    <w:name w:val="035C872492CC0C4DB6B3A28CAB887C7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1D7537604B244EB7D8F5D8051F32AA">
    <w:name w:val="311D7537604B244EB7D8F5D8051F32AA"/>
  </w:style>
  <w:style w:type="paragraph" w:customStyle="1" w:styleId="9D914F683BA9CA4E91AB152B2DF94F2B">
    <w:name w:val="9D914F683BA9CA4E91AB152B2DF94F2B"/>
  </w:style>
  <w:style w:type="paragraph" w:customStyle="1" w:styleId="276CFC430330C7488790E893DC3CD819">
    <w:name w:val="276CFC430330C7488790E893DC3CD819"/>
  </w:style>
  <w:style w:type="paragraph" w:customStyle="1" w:styleId="CE70728ED26A0F4F865C003D8D851A4E">
    <w:name w:val="CE70728ED26A0F4F865C003D8D851A4E"/>
  </w:style>
  <w:style w:type="paragraph" w:customStyle="1" w:styleId="7403E892E1B76D40BA99BB5E8695A42C">
    <w:name w:val="7403E892E1B76D40BA99BB5E8695A42C"/>
  </w:style>
  <w:style w:type="paragraph" w:customStyle="1" w:styleId="5F0D26EAC67C3D45979DE55FD9B64ED5">
    <w:name w:val="5F0D26EAC67C3D45979DE55FD9B64ED5"/>
  </w:style>
  <w:style w:type="paragraph" w:customStyle="1" w:styleId="EABA2D09DF403344AD0EFFBC8C2E196F">
    <w:name w:val="EABA2D09DF403344AD0EFFBC8C2E196F"/>
  </w:style>
  <w:style w:type="paragraph" w:customStyle="1" w:styleId="454567A5B080F945ABD73630BD3B7A28">
    <w:name w:val="454567A5B080F945ABD73630BD3B7A28"/>
  </w:style>
  <w:style w:type="paragraph" w:customStyle="1" w:styleId="4916609DF5C0FC4390B37AB408CE8D0D">
    <w:name w:val="4916609DF5C0FC4390B37AB408CE8D0D"/>
  </w:style>
  <w:style w:type="paragraph" w:customStyle="1" w:styleId="DCC368476DC2424A8C43EC81F88455A9">
    <w:name w:val="DCC368476DC2424A8C43EC81F88455A9"/>
  </w:style>
  <w:style w:type="paragraph" w:customStyle="1" w:styleId="035C872492CC0C4DB6B3A28CAB887C7C">
    <w:name w:val="035C872492CC0C4DB6B3A28CAB887C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Bio15</b:Tag>
    <b:SourceType>DocumentFromInternetSite</b:SourceType>
    <b:Guid>{EF139D70-7C5F-F143-B95C-69F0318DE0EB}</b:Guid>
    <b:Title>Malleson, Lucy Beatrice</b:Title>
    <b:InternetSiteTitle>World Authors, 1950–1970</b:InternetSiteTitle>
    <b:Author>
      <b:ProducerName>
        <b:NameList>
          <b:Person>
            <b:Last>Wilson)</b:Last>
            <b:First>Biography</b:First>
            <b:Middle>Reference Bank (H.W.</b:Middle>
          </b:Person>
        </b:NameList>
      </b:ProducerName>
      <b:Editor>
        <b:NameList>
          <b:Person>
            <b:Last>Kunitz</b:Last>
            <b:First>Stanley</b:First>
          </b:Person>
          <b:Person>
            <b:Last>Wakeman</b:Last>
            <b:First>John</b:First>
          </b:Person>
        </b:NameList>
      </b:Editor>
    </b:Author>
    <b:YearAccessed>2015</b:YearAccessed>
    <b:MonthAccessed>May</b:MonthAccessed>
    <b:DayAccessed>22</b:DayAccessed>
    <b:RefOrder>1</b:RefOrder>
  </b:Source>
  <b:Source>
    <b:Tag>Bec89</b:Tag>
    <b:SourceType>ElectronicSource</b:SourceType>
    <b:Guid>{E8C8155C-2495-264D-B50D-34CBC1AEA4BA}</b:Guid>
    <b:Title>Anthony Gilbert</b:Title>
    <b:Year>1989</b:Year>
    <b:Comments>Accessed 29 May 2015. http://go.galegroup.com/ps/i.do?id=GALE%7CH1200002872&amp;v=2.1&amp;u=ucsandiego&amp;it=r&amp;p=LitRC&amp;sw=w&amp;asid=0fdb715cacbf1c5876c94066d92a8e49</b:Comments>
    <b:Author>
      <b:Author>
        <b:NameList>
          <b:Person>
            <b:Last>Becker</b:Last>
            <b:First>Mary</b:First>
            <b:Middle>Helen</b:Middle>
          </b:Person>
        </b:NameList>
      </b:Author>
      <b:Editor>
        <b:NameList>
          <b:Person>
            <b:Last>Benstock</b:Last>
            <b:First>Bernard</b:First>
          </b:Person>
          <b:Person>
            <b:Last>Staley</b:Last>
            <b:First>Thomas</b:First>
            <b:Middle>F.</b:Middle>
          </b:Person>
        </b:NameList>
      </b:Editor>
    </b:Author>
    <b:PublicationTitle>British Mystery Writers, 1920–1939. Dictionary of Literary Biography Vol. 77. Literature Resource Center</b:PublicationTitle>
    <b:City>Detroit</b:City>
    <b:Publisher>Gale</b:Publisher>
    <b:RefOrder>2</b:RefOrder>
  </b:Source>
  <b:Source>
    <b:Tag>Pro86</b:Tag>
    <b:SourceType>Book</b:SourceType>
    <b:Guid>{4CB0A446-BA76-CE4F-8EC4-3880AF8D37B4}</b:Guid>
    <b:Title>1001 Midnights: The Aficionado's Guide to Mystery and Detective Fiction</b:Title>
    <b:City>New York</b:City>
    <b:Year>1986</b:Year>
    <b:Publisher>Arbor House</b:Publisher>
    <b:Author>
      <b:Author>
        <b:NameList>
          <b:Person>
            <b:Last>Pronzini</b:Last>
            <b:First>Bill</b:First>
          </b:Person>
          <b:Person>
            <b:Last>Muller</b:Last>
            <b:First>Marcia</b:First>
          </b:Person>
        </b:NameList>
      </b:Author>
    </b:Author>
    <b:Pages>297-298</b:Pages>
    <b:RefOrder>3</b:RefOrder>
  </b:Source>
</b:Sources>
</file>

<file path=customXml/itemProps1.xml><?xml version="1.0" encoding="utf-8"?>
<ds:datastoreItem xmlns:ds="http://schemas.openxmlformats.org/officeDocument/2006/customXml" ds:itemID="{9FA369FD-46F5-D148-A254-4F76A761F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9</TotalTime>
  <Pages>3</Pages>
  <Words>926</Words>
  <Characters>5281</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Caroline Winter</cp:lastModifiedBy>
  <cp:revision>4</cp:revision>
  <dcterms:created xsi:type="dcterms:W3CDTF">2016-07-07T05:03:00Z</dcterms:created>
  <dcterms:modified xsi:type="dcterms:W3CDTF">2016-07-07T05:29:00Z</dcterms:modified>
</cp:coreProperties>
</file>