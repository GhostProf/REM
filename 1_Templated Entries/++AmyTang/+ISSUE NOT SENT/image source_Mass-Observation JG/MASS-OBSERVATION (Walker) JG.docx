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9E2A96" w14:textId="77777777" w:rsidTr="00922950">
        <w:tc>
          <w:tcPr>
            <w:tcW w:w="491" w:type="dxa"/>
            <w:vMerge w:val="restart"/>
            <w:shd w:val="clear" w:color="auto" w:fill="A6A6A6" w:themeFill="background1" w:themeFillShade="A6"/>
            <w:textDirection w:val="btLr"/>
          </w:tcPr>
          <w:p w14:paraId="78F48B6D" w14:textId="77777777" w:rsidR="00B574C9" w:rsidRPr="00CC586D" w:rsidRDefault="00B574C9" w:rsidP="00360FD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61EC98D0AC4F71BA1A0D59E03E0EC0"/>
            </w:placeholder>
            <w:showingPlcHdr/>
            <w:dropDownList>
              <w:listItem w:displayText="Dr." w:value="Dr."/>
              <w:listItem w:displayText="Prof." w:value="Prof."/>
            </w:dropDownList>
          </w:sdtPr>
          <w:sdtEndPr/>
          <w:sdtContent>
            <w:tc>
              <w:tcPr>
                <w:tcW w:w="1259" w:type="dxa"/>
              </w:tcPr>
              <w:p w14:paraId="5895C032" w14:textId="77777777" w:rsidR="00B574C9" w:rsidRPr="00CC586D" w:rsidRDefault="00B574C9" w:rsidP="00360FD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DF2AD9CB3C47B69DDA2D36A2AA3629"/>
            </w:placeholder>
            <w:text/>
          </w:sdtPr>
          <w:sdtEndPr/>
          <w:sdtContent>
            <w:tc>
              <w:tcPr>
                <w:tcW w:w="2073" w:type="dxa"/>
              </w:tcPr>
              <w:p w14:paraId="03FB11B7" w14:textId="77777777" w:rsidR="00B574C9" w:rsidRDefault="008637B9" w:rsidP="00360FD7">
                <w:r>
                  <w:t>Ian</w:t>
                </w:r>
              </w:p>
            </w:tc>
          </w:sdtContent>
        </w:sdt>
        <w:sdt>
          <w:sdtPr>
            <w:alias w:val="Middle name"/>
            <w:tag w:val="authorMiddleName"/>
            <w:id w:val="-2076034781"/>
            <w:placeholder>
              <w:docPart w:val="D29845C4417347B680354D342C64CFF3"/>
            </w:placeholder>
            <w:showingPlcHdr/>
            <w:text/>
          </w:sdtPr>
          <w:sdtEndPr/>
          <w:sdtContent>
            <w:tc>
              <w:tcPr>
                <w:tcW w:w="2551" w:type="dxa"/>
              </w:tcPr>
              <w:p w14:paraId="51E33AE6" w14:textId="77777777" w:rsidR="00B574C9" w:rsidRDefault="00B574C9" w:rsidP="00360FD7">
                <w:r>
                  <w:rPr>
                    <w:rStyle w:val="PlaceholderText"/>
                  </w:rPr>
                  <w:t>[Middle name]</w:t>
                </w:r>
              </w:p>
            </w:tc>
          </w:sdtContent>
        </w:sdt>
        <w:sdt>
          <w:sdtPr>
            <w:alias w:val="Last name"/>
            <w:tag w:val="authorLastName"/>
            <w:id w:val="-1088529830"/>
            <w:placeholder>
              <w:docPart w:val="ADA6230960B74E539BD8E8899F5CCF14"/>
            </w:placeholder>
            <w:text/>
          </w:sdtPr>
          <w:sdtEndPr/>
          <w:sdtContent>
            <w:tc>
              <w:tcPr>
                <w:tcW w:w="2642" w:type="dxa"/>
              </w:tcPr>
              <w:p w14:paraId="155763D9" w14:textId="77777777" w:rsidR="00B574C9" w:rsidRDefault="008637B9" w:rsidP="00360FD7">
                <w:r>
                  <w:t>Walker</w:t>
                </w:r>
              </w:p>
            </w:tc>
          </w:sdtContent>
        </w:sdt>
      </w:tr>
      <w:tr w:rsidR="00B574C9" w14:paraId="748F235E" w14:textId="77777777" w:rsidTr="001A6A06">
        <w:trPr>
          <w:trHeight w:val="986"/>
        </w:trPr>
        <w:tc>
          <w:tcPr>
            <w:tcW w:w="491" w:type="dxa"/>
            <w:vMerge/>
            <w:shd w:val="clear" w:color="auto" w:fill="A6A6A6" w:themeFill="background1" w:themeFillShade="A6"/>
          </w:tcPr>
          <w:p w14:paraId="52D4A385" w14:textId="77777777" w:rsidR="00B574C9" w:rsidRPr="001A6A06" w:rsidRDefault="00B574C9" w:rsidP="00360FD7">
            <w:pPr>
              <w:jc w:val="center"/>
              <w:rPr>
                <w:b/>
                <w:color w:val="FFFFFF" w:themeColor="background1"/>
              </w:rPr>
            </w:pPr>
          </w:p>
        </w:tc>
        <w:sdt>
          <w:sdtPr>
            <w:alias w:val="Biography"/>
            <w:tag w:val="authorBiography"/>
            <w:id w:val="938807824"/>
            <w:placeholder>
              <w:docPart w:val="1E92F51D39A3431EA02A5EC4BB9F0F17"/>
            </w:placeholder>
            <w:showingPlcHdr/>
          </w:sdtPr>
          <w:sdtEndPr/>
          <w:sdtContent>
            <w:tc>
              <w:tcPr>
                <w:tcW w:w="8525" w:type="dxa"/>
                <w:gridSpan w:val="4"/>
              </w:tcPr>
              <w:p w14:paraId="4291F5CA" w14:textId="77777777" w:rsidR="00B574C9" w:rsidRDefault="00B574C9" w:rsidP="00360FD7">
                <w:r>
                  <w:rPr>
                    <w:rStyle w:val="PlaceholderText"/>
                  </w:rPr>
                  <w:t>[Enter your biography]</w:t>
                </w:r>
              </w:p>
            </w:tc>
          </w:sdtContent>
        </w:sdt>
      </w:tr>
      <w:tr w:rsidR="00B574C9" w14:paraId="33A58D3B" w14:textId="77777777" w:rsidTr="001A6A06">
        <w:trPr>
          <w:trHeight w:val="986"/>
        </w:trPr>
        <w:tc>
          <w:tcPr>
            <w:tcW w:w="491" w:type="dxa"/>
            <w:vMerge/>
            <w:shd w:val="clear" w:color="auto" w:fill="A6A6A6" w:themeFill="background1" w:themeFillShade="A6"/>
          </w:tcPr>
          <w:p w14:paraId="324CB6F3" w14:textId="77777777" w:rsidR="00B574C9" w:rsidRPr="001A6A06" w:rsidRDefault="00B574C9" w:rsidP="00360FD7">
            <w:pPr>
              <w:jc w:val="center"/>
              <w:rPr>
                <w:b/>
                <w:color w:val="FFFFFF" w:themeColor="background1"/>
              </w:rPr>
            </w:pPr>
          </w:p>
        </w:tc>
        <w:sdt>
          <w:sdtPr>
            <w:alias w:val="Affiliation"/>
            <w:tag w:val="affiliation"/>
            <w:id w:val="2012937915"/>
            <w:placeholder>
              <w:docPart w:val="82FA9F1EA5A14132959E6528B7ED9E98"/>
            </w:placeholder>
            <w:showingPlcHdr/>
            <w:text/>
          </w:sdtPr>
          <w:sdtEndPr/>
          <w:sdtContent>
            <w:tc>
              <w:tcPr>
                <w:tcW w:w="8525" w:type="dxa"/>
                <w:gridSpan w:val="4"/>
              </w:tcPr>
              <w:p w14:paraId="44134E09" w14:textId="77777777" w:rsidR="00B574C9" w:rsidRDefault="00B574C9" w:rsidP="00360FD7">
                <w:r>
                  <w:rPr>
                    <w:rStyle w:val="PlaceholderText"/>
                  </w:rPr>
                  <w:t>[Enter the institution with which you are affiliated]</w:t>
                </w:r>
              </w:p>
            </w:tc>
          </w:sdtContent>
        </w:sdt>
      </w:tr>
    </w:tbl>
    <w:p w14:paraId="7127E1BA" w14:textId="77777777" w:rsidR="003D3579" w:rsidRDefault="003D3579" w:rsidP="00360FD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00044D" w14:textId="77777777" w:rsidTr="00244BB0">
        <w:tc>
          <w:tcPr>
            <w:tcW w:w="9016" w:type="dxa"/>
            <w:shd w:val="clear" w:color="auto" w:fill="A6A6A6" w:themeFill="background1" w:themeFillShade="A6"/>
            <w:tcMar>
              <w:top w:w="113" w:type="dxa"/>
              <w:bottom w:w="113" w:type="dxa"/>
            </w:tcMar>
          </w:tcPr>
          <w:p w14:paraId="220B9FD9" w14:textId="77777777" w:rsidR="00244BB0" w:rsidRPr="00244BB0" w:rsidRDefault="00244BB0" w:rsidP="00360FD7">
            <w:pPr>
              <w:jc w:val="center"/>
              <w:rPr>
                <w:b/>
                <w:color w:val="FFFFFF" w:themeColor="background1"/>
              </w:rPr>
            </w:pPr>
            <w:r>
              <w:rPr>
                <w:b/>
                <w:color w:val="FFFFFF" w:themeColor="background1"/>
              </w:rPr>
              <w:t>Your article</w:t>
            </w:r>
          </w:p>
        </w:tc>
      </w:tr>
      <w:tr w:rsidR="003F0D73" w14:paraId="194CD3C9" w14:textId="77777777" w:rsidTr="003F0D73">
        <w:sdt>
          <w:sdtPr>
            <w:alias w:val="Article headword"/>
            <w:tag w:val="articleHeadword"/>
            <w:id w:val="-361440020"/>
            <w:placeholder>
              <w:docPart w:val="3FE5D6C16EF64F9FAAD8EF400FB187BB"/>
            </w:placeholder>
            <w:text/>
          </w:sdtPr>
          <w:sdtEndPr/>
          <w:sdtContent>
            <w:tc>
              <w:tcPr>
                <w:tcW w:w="9016" w:type="dxa"/>
                <w:tcMar>
                  <w:top w:w="113" w:type="dxa"/>
                  <w:bottom w:w="113" w:type="dxa"/>
                </w:tcMar>
              </w:tcPr>
              <w:p w14:paraId="22B1C7DB" w14:textId="77777777" w:rsidR="003F0D73" w:rsidRPr="00FB589A" w:rsidRDefault="009463DA" w:rsidP="00360FD7">
                <w:pPr>
                  <w:rPr>
                    <w:b/>
                  </w:rPr>
                </w:pPr>
                <w:r w:rsidRPr="00360FD7">
                  <w:t>Mass-Observation</w:t>
                </w:r>
              </w:p>
            </w:tc>
          </w:sdtContent>
        </w:sdt>
      </w:tr>
      <w:tr w:rsidR="00464699" w14:paraId="56323779" w14:textId="77777777" w:rsidTr="00360FD7">
        <w:sdt>
          <w:sdtPr>
            <w:alias w:val="Variant headwords"/>
            <w:tag w:val="variantHeadwords"/>
            <w:id w:val="173464402"/>
            <w:placeholder>
              <w:docPart w:val="CD9EC04609CA4C5AB46E31C5E143E059"/>
            </w:placeholder>
          </w:sdtPr>
          <w:sdtEndPr/>
          <w:sdtContent>
            <w:tc>
              <w:tcPr>
                <w:tcW w:w="9016" w:type="dxa"/>
                <w:tcMar>
                  <w:top w:w="113" w:type="dxa"/>
                  <w:bottom w:w="113" w:type="dxa"/>
                </w:tcMar>
              </w:tcPr>
              <w:p w14:paraId="3365747A" w14:textId="77777777" w:rsidR="00464699" w:rsidRDefault="009463DA" w:rsidP="00360FD7">
                <w:r>
                  <w:t>M-O, MO</w:t>
                </w:r>
              </w:p>
            </w:tc>
          </w:sdtContent>
        </w:sdt>
      </w:tr>
      <w:tr w:rsidR="00E85A05" w14:paraId="58C7D57E" w14:textId="77777777" w:rsidTr="003F0D73">
        <w:sdt>
          <w:sdtPr>
            <w:alias w:val="Abstract"/>
            <w:tag w:val="abstract"/>
            <w:id w:val="-635871867"/>
            <w:placeholder>
              <w:docPart w:val="6E4D515CB18B469CA406CA194FAB5B5E"/>
            </w:placeholder>
          </w:sdtPr>
          <w:sdtEndPr/>
          <w:sdtContent>
            <w:tc>
              <w:tcPr>
                <w:tcW w:w="9016" w:type="dxa"/>
                <w:tcMar>
                  <w:top w:w="113" w:type="dxa"/>
                  <w:bottom w:w="113" w:type="dxa"/>
                </w:tcMar>
              </w:tcPr>
              <w:p w14:paraId="5F86FDEA" w14:textId="77777777" w:rsidR="00E85A05" w:rsidRDefault="009463DA" w:rsidP="00360FD7">
                <w:r>
                  <w:t>Mass-Observation (or M-O</w:t>
                </w:r>
                <w:r w:rsidRPr="00667D4F">
                  <w:t xml:space="preserve"> as it is often abbreviated) was one of the most extraordinary manifestations of the documentary impulse prevalent in 1930s Britain.</w:t>
                </w:r>
                <w:r>
                  <w:t xml:space="preserve"> I</w:t>
                </w:r>
                <w:r w:rsidRPr="00667D4F">
                  <w:t>n the wake of the abdication</w:t>
                </w:r>
                <w:r w:rsidRPr="00A7574E">
                  <w:t xml:space="preserve"> </w:t>
                </w:r>
                <w:r w:rsidRPr="00C2717A">
                  <w:t>of Edward VIII</w:t>
                </w:r>
                <w:r w:rsidRPr="00667D4F">
                  <w:t xml:space="preserve">, </w:t>
                </w:r>
                <w:r>
                  <w:t>the aim of M-O</w:t>
                </w:r>
                <w:r w:rsidRPr="00667D4F">
                  <w:t xml:space="preserve"> was to examine the psychology of the nation as expressed in the thoughts and actions of ordinary people.</w:t>
                </w:r>
                <w:r>
                  <w:t xml:space="preserve"> </w:t>
                </w:r>
                <w:r w:rsidR="00EC56AD" w:rsidRPr="00667D4F">
                  <w:t>After the war, Mass-Observation became a comme</w:t>
                </w:r>
                <w:r w:rsidR="00EC56AD">
                  <w:t>rcial market research firm, but</w:t>
                </w:r>
                <w:r w:rsidR="00EC56AD" w:rsidRPr="00667D4F">
                  <w:t xml:space="preserve"> r</w:t>
                </w:r>
                <w:r w:rsidR="00EC56AD">
                  <w:t>ecently</w:t>
                </w:r>
                <w:r w:rsidR="00EC56AD" w:rsidRPr="00667D4F">
                  <w:t xml:space="preserve"> its earliest pre-war manifestation has been seen as an innovative precursor to later attempts to create a reflexive anthropology.</w:t>
                </w:r>
              </w:p>
            </w:tc>
          </w:sdtContent>
        </w:sdt>
      </w:tr>
      <w:tr w:rsidR="003F0D73" w14:paraId="0BA482C6" w14:textId="77777777" w:rsidTr="003F0D73">
        <w:sdt>
          <w:sdtPr>
            <w:alias w:val="Article text"/>
            <w:tag w:val="articleText"/>
            <w:id w:val="634067588"/>
            <w:placeholder>
              <w:docPart w:val="BF4DC3E3F5AE48E38BFA974D8A8B5124"/>
            </w:placeholder>
          </w:sdtPr>
          <w:sdtEndPr/>
          <w:sdtContent>
            <w:tc>
              <w:tcPr>
                <w:tcW w:w="9016" w:type="dxa"/>
                <w:tcMar>
                  <w:top w:w="113" w:type="dxa"/>
                  <w:bottom w:w="113" w:type="dxa"/>
                </w:tcMar>
              </w:tcPr>
              <w:p w14:paraId="05563AAA" w14:textId="77777777" w:rsidR="009463DA" w:rsidRDefault="009463DA" w:rsidP="00360FD7">
                <w:r>
                  <w:t>Mass-Observation (or M-O</w:t>
                </w:r>
                <w:r w:rsidRPr="00667D4F">
                  <w:t xml:space="preserve"> as it is often abbreviated) was one of the most extraordinary manifestations of the documentary impulse prevalent in 1930s Britain. </w:t>
                </w:r>
                <w:r w:rsidRPr="00C2717A">
                  <w:t>Following the 1936 International Surrealist Exhibition</w:t>
                </w:r>
                <w:r>
                  <w:t xml:space="preserve"> in London</w:t>
                </w:r>
                <w:r w:rsidRPr="00C2717A">
                  <w:t xml:space="preserve">, a number of artists and writers were </w:t>
                </w:r>
                <w:r>
                  <w:t>looking at</w:t>
                </w:r>
                <w:r w:rsidRPr="00C2717A">
                  <w:t xml:space="preserve"> ways in which surrealist concerns could be extended in a social context to explore the mass unconscious of British culture. Chief among these figures were Charles Madge</w:t>
                </w:r>
                <w:r>
                  <w:t xml:space="preserve">, </w:t>
                </w:r>
                <w:r w:rsidRPr="00C2717A">
                  <w:t xml:space="preserve">a poet working as a journalist at the </w:t>
                </w:r>
                <w:r w:rsidRPr="00C2717A">
                  <w:rPr>
                    <w:i/>
                  </w:rPr>
                  <w:t>Daily Mirror</w:t>
                </w:r>
                <w:r w:rsidRPr="00C2717A">
                  <w:t xml:space="preserve">, and Humphrey Jennings, painter, writer, photographer and </w:t>
                </w:r>
                <w:r w:rsidR="00EC56AD">
                  <w:t>member of the G.P.O. Film Unit.</w:t>
                </w:r>
              </w:p>
              <w:p w14:paraId="581530D9" w14:textId="77777777" w:rsidR="00EC56AD" w:rsidRPr="00C2717A" w:rsidRDefault="00EC56AD" w:rsidP="00360FD7"/>
              <w:p w14:paraId="3FFFCB4D" w14:textId="77777777" w:rsidR="009463DA" w:rsidRDefault="009463DA" w:rsidP="00360FD7">
                <w:r w:rsidRPr="00667D4F">
                  <w:t xml:space="preserve">Founded </w:t>
                </w:r>
                <w:r>
                  <w:t xml:space="preserve">by Madge, Jennings and Tom Harrisson </w:t>
                </w:r>
                <w:r w:rsidRPr="00667D4F">
                  <w:t>in 1937, in the wake of the abdication</w:t>
                </w:r>
                <w:r w:rsidRPr="00A7574E">
                  <w:t xml:space="preserve"> </w:t>
                </w:r>
                <w:r w:rsidRPr="00C2717A">
                  <w:t>of Edward VIII</w:t>
                </w:r>
                <w:r w:rsidRPr="00667D4F">
                  <w:t xml:space="preserve">, </w:t>
                </w:r>
                <w:r>
                  <w:t>the aim of M-O</w:t>
                </w:r>
                <w:r w:rsidRPr="00667D4F">
                  <w:t xml:space="preserve"> was to examine the psychology of the nation as expressed in the thoughts and actions of ordinary people. </w:t>
                </w:r>
                <w:r>
                  <w:t>T</w:t>
                </w:r>
                <w:r w:rsidRPr="00667D4F">
                  <w:t>o gain an insight into this</w:t>
                </w:r>
                <w:r>
                  <w:t xml:space="preserve"> psychology</w:t>
                </w:r>
                <w:r w:rsidRPr="00667D4F">
                  <w:t xml:space="preserve">, it used reports submitted by volunteers across the country and, most famously, a group of </w:t>
                </w:r>
                <w:r w:rsidR="00360FD7">
                  <w:t>‘</w:t>
                </w:r>
                <w:r>
                  <w:t>observers</w:t>
                </w:r>
                <w:r w:rsidR="00360FD7">
                  <w:t>’</w:t>
                </w:r>
                <w:r w:rsidRPr="00667D4F">
                  <w:t xml:space="preserve"> examining minutely the everyday life of Bolton in Lancashire. With the outbreak of war</w:t>
                </w:r>
                <w:r>
                  <w:t xml:space="preserve"> in 1939, the resources of M-O</w:t>
                </w:r>
                <w:r w:rsidRPr="00667D4F">
                  <w:t xml:space="preserve"> were increasingly put at the service of understanding the public response to wartime propaganda. After the war, Mass-Observation became a comme</w:t>
                </w:r>
                <w:r>
                  <w:t>rcial market research firm, but</w:t>
                </w:r>
                <w:r w:rsidRPr="00667D4F">
                  <w:t xml:space="preserve"> r</w:t>
                </w:r>
                <w:r>
                  <w:t>ecently</w:t>
                </w:r>
                <w:r w:rsidRPr="00667D4F">
                  <w:t xml:space="preserve"> its earliest pre-war manifestation has been seen as an innovative precursor to later attempts to create a reflexive anthropology.</w:t>
                </w:r>
              </w:p>
              <w:p w14:paraId="532713FA" w14:textId="77777777" w:rsidR="00C00136" w:rsidRDefault="00C00136" w:rsidP="00360FD7"/>
              <w:p w14:paraId="1D3630D8" w14:textId="77777777" w:rsidR="00C00136" w:rsidRDefault="00C00136" w:rsidP="00360FD7">
                <w:pPr>
                  <w:keepNext/>
                </w:pPr>
                <w:r>
                  <w:t>File: mo1.jpg</w:t>
                </w:r>
              </w:p>
              <w:p w14:paraId="56F17285" w14:textId="77777777" w:rsidR="00F06497" w:rsidRDefault="003F432C" w:rsidP="00360FD7">
                <w:pPr>
                  <w:pStyle w:val="Caption"/>
                  <w:spacing w:after="0"/>
                  <w:rPr>
                    <w:rFonts w:eastAsiaTheme="minorHAnsi" w:hint="eastAsia"/>
                    <w:lang w:eastAsia="zh-CN"/>
                  </w:rPr>
                </w:pPr>
                <w:r>
                  <w:fldChar w:fldCharType="begin"/>
                </w:r>
                <w:r>
                  <w:instrText xml:space="preserve"> SEQ Figure \* ARABIC </w:instrText>
                </w:r>
                <w:r>
                  <w:fldChar w:fldCharType="separate"/>
                </w:r>
                <w:r w:rsidR="00C00136">
                  <w:rPr>
                    <w:noProof/>
                  </w:rPr>
                  <w:t>1</w:t>
                </w:r>
                <w:r>
                  <w:rPr>
                    <w:noProof/>
                  </w:rPr>
                  <w:fldChar w:fldCharType="end"/>
                </w:r>
                <w:r w:rsidR="00C00136">
                  <w:t xml:space="preserve"> </w:t>
                </w:r>
                <w:r w:rsidR="00C00136" w:rsidRPr="0088361D">
                  <w:t xml:space="preserve">Humphrey Spender: Working Man’s Hair Specialist, Bolton Open Market. </w:t>
                </w:r>
              </w:p>
              <w:p w14:paraId="42FC8BD6" w14:textId="425258CE" w:rsidR="009463DA" w:rsidRDefault="00F06497" w:rsidP="00F06497">
                <w:r>
                  <w:rPr>
                    <w:rFonts w:eastAsiaTheme="minorHAnsi"/>
                    <w:lang w:eastAsia="zh-CN"/>
                  </w:rPr>
                  <w:t>S</w:t>
                </w:r>
                <w:r>
                  <w:rPr>
                    <w:rFonts w:eastAsiaTheme="minorHAnsi" w:hint="eastAsia"/>
                    <w:lang w:eastAsia="zh-CN"/>
                  </w:rPr>
                  <w:t xml:space="preserve">ource: </w:t>
                </w:r>
                <w:commentRangeStart w:id="0"/>
                <w:r w:rsidR="00C00136" w:rsidRPr="0088361D">
                  <w:t>Image ref. 1993.83.01.25.</w:t>
                </w:r>
                <w:commentRangeEnd w:id="0"/>
                <w:r>
                  <w:rPr>
                    <w:rStyle w:val="CommentReference"/>
                  </w:rPr>
                  <w:commentReference w:id="0"/>
                </w:r>
              </w:p>
              <w:p w14:paraId="6D8D6183" w14:textId="77777777" w:rsidR="007F4DAA" w:rsidRPr="007F4DAA" w:rsidRDefault="007F4DAA" w:rsidP="007F4DAA"/>
              <w:p w14:paraId="63E2D773" w14:textId="77777777" w:rsidR="009463DA" w:rsidRPr="00C2717A" w:rsidRDefault="009463DA" w:rsidP="00360FD7">
                <w:r w:rsidRPr="00C2717A">
                  <w:t xml:space="preserve">Following the </w:t>
                </w:r>
                <w:r>
                  <w:t xml:space="preserve">King’s </w:t>
                </w:r>
                <w:r w:rsidRPr="00C2717A">
                  <w:t xml:space="preserve">abdication, Madge published a letter in the </w:t>
                </w:r>
                <w:r w:rsidRPr="00C2717A">
                  <w:rPr>
                    <w:i/>
                  </w:rPr>
                  <w:t>New Statesman</w:t>
                </w:r>
                <w:r w:rsidRPr="00C2717A">
                  <w:t xml:space="preserve"> on </w:t>
                </w:r>
                <w:r w:rsidR="00360FD7">
                  <w:t>2 January</w:t>
                </w:r>
                <w:r w:rsidRPr="00C2717A">
                  <w:t xml:space="preserve"> 1937, suggesting that a group be set up to investigate the psychological resonance of this event across the country. By chance, his letter </w:t>
                </w:r>
                <w:r>
                  <w:t>appeared</w:t>
                </w:r>
                <w:r w:rsidRPr="00C2717A">
                  <w:t xml:space="preserve"> above a poem </w:t>
                </w:r>
                <w:r w:rsidR="00360FD7">
                  <w:t>‘</w:t>
                </w:r>
                <w:r w:rsidRPr="00C2717A">
                  <w:t>Coconut Moon</w:t>
                </w:r>
                <w:r w:rsidR="00360FD7">
                  <w:t>’</w:t>
                </w:r>
                <w:r w:rsidRPr="00C2717A">
                  <w:t xml:space="preserve"> by Tom Harrisson</w:t>
                </w:r>
                <w:r>
                  <w:t xml:space="preserve">. </w:t>
                </w:r>
                <w:r w:rsidRPr="00C2717A">
                  <w:t>Harrisson was an anthropologist recently returned from the New Hebrides. Convinced that a study of one’s own culture was as important as that of foreign natives, he was now established in Bolton, Lancashire, doing just that. Harrisson made contact with the London group and</w:t>
                </w:r>
                <w:r>
                  <w:t>,</w:t>
                </w:r>
                <w:r w:rsidRPr="00C2717A">
                  <w:t xml:space="preserve"> on January 30, another letter in the </w:t>
                </w:r>
                <w:r w:rsidRPr="00C2717A">
                  <w:rPr>
                    <w:i/>
                  </w:rPr>
                  <w:t xml:space="preserve">New Statesman, </w:t>
                </w:r>
                <w:r w:rsidRPr="00C2717A">
                  <w:t xml:space="preserve">signed by Harrisson, Madge and </w:t>
                </w:r>
                <w:r w:rsidRPr="00C2717A">
                  <w:lastRenderedPageBreak/>
                  <w:t xml:space="preserve">Jennings, announced the formation of Mass-Observation. </w:t>
                </w:r>
              </w:p>
              <w:p w14:paraId="1070302C" w14:textId="77777777" w:rsidR="009463DA" w:rsidRPr="00C2717A" w:rsidRDefault="009463DA" w:rsidP="00360FD7"/>
              <w:p w14:paraId="3AF4AFD9" w14:textId="77777777" w:rsidR="009463DA" w:rsidRDefault="009463DA" w:rsidP="00360FD7">
                <w:r>
                  <w:t>M-O</w:t>
                </w:r>
                <w:r w:rsidRPr="00C2717A">
                  <w:t xml:space="preserve"> had two strands, bo</w:t>
                </w:r>
                <w:r>
                  <w:t xml:space="preserve">th based in the recruitment of </w:t>
                </w:r>
                <w:r w:rsidRPr="00C2717A">
                  <w:t>observe</w:t>
                </w:r>
                <w:r>
                  <w:t>rs</w:t>
                </w:r>
                <w:r w:rsidRPr="00C2717A">
                  <w:t xml:space="preserve"> who would report in meticulous detail on what they saw and heard in the everyday life around them. One strand was a nationwide network of volunteers, co-ordinated by Madge and Jennings. The culmination of this activity was on Coronation Day, </w:t>
                </w:r>
                <w:r w:rsidR="00360FD7">
                  <w:t>12 May</w:t>
                </w:r>
                <w:r w:rsidRPr="00C2717A">
                  <w:t xml:space="preserve"> 1937, when a wide range of these reports fed into the hefty book: </w:t>
                </w:r>
                <w:r w:rsidRPr="00C2717A">
                  <w:rPr>
                    <w:i/>
                  </w:rPr>
                  <w:t>May 12: Mass-Observation Day Survey</w:t>
                </w:r>
                <w:r w:rsidRPr="00C2717A">
                  <w:t xml:space="preserve">. Immediately, the major problem raised by the </w:t>
                </w:r>
                <w:r>
                  <w:t>M-O</w:t>
                </w:r>
                <w:r w:rsidRPr="00C2717A">
                  <w:t xml:space="preserve"> method was clear. Though the vast amount of material collected on </w:t>
                </w:r>
                <w:r w:rsidR="00360FD7">
                  <w:t>12 May 1937</w:t>
                </w:r>
                <w:r w:rsidRPr="00C2717A">
                  <w:t xml:space="preserve"> was undoubtedly fascinating, it was presented in an inchoate form, deliberately eschewing the secondary effort to analyse what it all meant. Understandably, this led to criticisms from more conventional sociologists</w:t>
                </w:r>
                <w:r>
                  <w:t xml:space="preserve"> and indeed from Harrisson</w:t>
                </w:r>
                <w:r w:rsidRPr="00C2717A">
                  <w:t xml:space="preserve">. Jennings soon split from </w:t>
                </w:r>
                <w:r>
                  <w:t>M-O</w:t>
                </w:r>
                <w:r w:rsidRPr="00C2717A">
                  <w:t xml:space="preserve">, though its influence can be felt in </w:t>
                </w:r>
                <w:r>
                  <w:t>his</w:t>
                </w:r>
                <w:r w:rsidRPr="00C2717A">
                  <w:t xml:space="preserve"> poetic wartime documentaries. </w:t>
                </w:r>
              </w:p>
              <w:p w14:paraId="580AE395" w14:textId="77777777" w:rsidR="009463DA" w:rsidRDefault="009463DA" w:rsidP="00360FD7"/>
              <w:p w14:paraId="34C9BD78" w14:textId="77777777" w:rsidR="009463DA" w:rsidRPr="00C2717A" w:rsidRDefault="009463DA" w:rsidP="00360FD7">
                <w:r>
                  <w:t>T</w:t>
                </w:r>
                <w:r w:rsidRPr="00C2717A">
                  <w:t xml:space="preserve">he focus of the movement through 1937-38 was on the other strand, organised by Harrisson. This </w:t>
                </w:r>
                <w:r>
                  <w:t>was based i</w:t>
                </w:r>
                <w:r w:rsidRPr="00C2717A">
                  <w:t>n Bolton, taken as a typical northern i</w:t>
                </w:r>
                <w:r>
                  <w:t xml:space="preserve">ndustrial town and within M-O dubbed </w:t>
                </w:r>
                <w:r w:rsidR="00360FD7">
                  <w:t>‘</w:t>
                </w:r>
                <w:r>
                  <w:t>Worktown</w:t>
                </w:r>
                <w:r w:rsidR="00360FD7">
                  <w:t>’</w:t>
                </w:r>
                <w:r w:rsidRPr="00C2717A">
                  <w:t xml:space="preserve">. Here, Harrisson recruited both interested locals and visiting young intellectuals to record the life of </w:t>
                </w:r>
                <w:r>
                  <w:t>t</w:t>
                </w:r>
                <w:r w:rsidRPr="00C2717A">
                  <w:t>he town. The observers travelled on buses, visited factories, sat in pubs and went to football matches, all the time recording what they saw and heard. And when the town</w:t>
                </w:r>
                <w:r>
                  <w:t>’s residents</w:t>
                </w:r>
                <w:r w:rsidRPr="00C2717A">
                  <w:t xml:space="preserve"> went </w:t>
                </w:r>
                <w:r w:rsidRPr="00C2717A">
                  <w:rPr>
                    <w:i/>
                  </w:rPr>
                  <w:t xml:space="preserve">en masse </w:t>
                </w:r>
                <w:r>
                  <w:t>for their</w:t>
                </w:r>
                <w:r w:rsidRPr="00C2717A">
                  <w:t xml:space="preserve"> </w:t>
                </w:r>
                <w:r>
                  <w:t>annual</w:t>
                </w:r>
                <w:r w:rsidRPr="00C2717A">
                  <w:t xml:space="preserve"> holiday in Black</w:t>
                </w:r>
                <w:r>
                  <w:t>pool, the observers went with them.</w:t>
                </w:r>
              </w:p>
              <w:p w14:paraId="3A76857A" w14:textId="77777777" w:rsidR="009463DA" w:rsidRPr="00C2717A" w:rsidRDefault="009463DA" w:rsidP="00360FD7"/>
              <w:p w14:paraId="6FEB6DD6" w14:textId="77777777" w:rsidR="009463DA" w:rsidRDefault="009463DA" w:rsidP="00360FD7">
                <w:r w:rsidRPr="00C2717A">
                  <w:t xml:space="preserve">The core activity of </w:t>
                </w:r>
                <w:r>
                  <w:t>M-O</w:t>
                </w:r>
                <w:r w:rsidRPr="00C2717A">
                  <w:t xml:space="preserve"> was verbal and textual, but there were also a number of contributions by visual artists which are now some of its best-known products. The photojournalist Humphrey Spender came to Bolton to record the inhabitants as unobtrusively as poss</w:t>
                </w:r>
                <w:r>
                  <w:t xml:space="preserve">ible. </w:t>
                </w:r>
                <w:r w:rsidRPr="00C2717A">
                  <w:t xml:space="preserve">Julian Trevelyan made collages </w:t>
                </w:r>
                <w:r w:rsidR="00360FD7">
                  <w:t xml:space="preserve">out of the ephemeral material — </w:t>
                </w:r>
                <w:r w:rsidRPr="00C2717A">
                  <w:t>n</w:t>
                </w:r>
                <w:r w:rsidR="00360FD7">
                  <w:t xml:space="preserve">ewspapers and so on — </w:t>
                </w:r>
                <w:r w:rsidRPr="00C2717A">
                  <w:t xml:space="preserve">he found on the street, while the painters William Coldstream and Graham Bell made detailed realist depictions of Bolton from the roof of the Art Gallery. </w:t>
                </w:r>
              </w:p>
              <w:p w14:paraId="35E1A6C0" w14:textId="77777777" w:rsidR="00C00136" w:rsidRDefault="00C00136" w:rsidP="00360FD7"/>
              <w:p w14:paraId="2CC6DEE8" w14:textId="77777777" w:rsidR="00C00136" w:rsidRPr="00C2717A" w:rsidRDefault="00C00136" w:rsidP="00360FD7">
                <w:pPr>
                  <w:keepNext/>
                </w:pPr>
                <w:r>
                  <w:t>File: mo2.jpg</w:t>
                </w:r>
              </w:p>
              <w:p w14:paraId="646224E0" w14:textId="774695F0" w:rsidR="009463DA" w:rsidRDefault="00F06497" w:rsidP="00360FD7">
                <w:pPr>
                  <w:pStyle w:val="Caption"/>
                  <w:spacing w:after="0"/>
                </w:pPr>
                <w:r>
                  <w:rPr>
                    <w:lang w:eastAsia="zh-CN"/>
                  </w:rPr>
                  <w:t>F</w:t>
                </w:r>
                <w:r>
                  <w:rPr>
                    <w:rFonts w:hint="eastAsia"/>
                    <w:lang w:eastAsia="zh-CN"/>
                  </w:rPr>
                  <w:t xml:space="preserve">igure </w:t>
                </w:r>
                <w:r w:rsidR="003F432C">
                  <w:fldChar w:fldCharType="begin"/>
                </w:r>
                <w:r w:rsidR="003F432C">
                  <w:instrText xml:space="preserve"> SEQ Figure \* ARABIC </w:instrText>
                </w:r>
                <w:r w:rsidR="003F432C">
                  <w:fldChar w:fldCharType="separate"/>
                </w:r>
                <w:r w:rsidR="00C00136">
                  <w:rPr>
                    <w:noProof/>
                  </w:rPr>
                  <w:t>2</w:t>
                </w:r>
                <w:r w:rsidR="003F432C">
                  <w:rPr>
                    <w:noProof/>
                  </w:rPr>
                  <w:fldChar w:fldCharType="end"/>
                </w:r>
                <w:r w:rsidR="00C00136">
                  <w:t xml:space="preserve"> </w:t>
                </w:r>
                <w:commentRangeStart w:id="1"/>
                <w:r w:rsidR="00C00136" w:rsidRPr="00E428B9">
                  <w:t>Julian Trevelyan: Bolton Mills. Col</w:t>
                </w:r>
                <w:r w:rsidR="00C00136">
                  <w:t>lage, 1938.</w:t>
                </w:r>
                <w:commentRangeEnd w:id="1"/>
                <w:r>
                  <w:rPr>
                    <w:rStyle w:val="CommentReference"/>
                    <w:b w:val="0"/>
                    <w:bCs w:val="0"/>
                    <w:color w:val="auto"/>
                  </w:rPr>
                  <w:commentReference w:id="1"/>
                </w:r>
              </w:p>
              <w:p w14:paraId="242D80DD" w14:textId="77777777" w:rsidR="007F4DAA" w:rsidRPr="007F4DAA" w:rsidRDefault="007F4DAA" w:rsidP="007F4DAA"/>
              <w:p w14:paraId="00B56FD0" w14:textId="77777777" w:rsidR="009463DA" w:rsidRPr="00C2717A" w:rsidRDefault="009463DA" w:rsidP="00360FD7">
                <w:r w:rsidRPr="00C2717A">
                  <w:t xml:space="preserve">The observers’ reports are the most enduring and fascinating aspect of </w:t>
                </w:r>
                <w:r>
                  <w:t>M-O</w:t>
                </w:r>
                <w:r w:rsidRPr="00C2717A">
                  <w:t>’s legacy and they have been widely sourced by researchers from many different field</w:t>
                </w:r>
                <w:r>
                  <w:t>s. But the M-O method contained</w:t>
                </w:r>
                <w:r w:rsidRPr="00C2717A">
                  <w:t xml:space="preserve"> a fundamental ambiguity, for while the premise of the observation was that it would be as purely recordative and objective as it could be, it was of course inevitably shot through with the subjectivity of the observer. Harrisson</w:t>
                </w:r>
                <w:r>
                  <w:t xml:space="preserve"> </w:t>
                </w:r>
                <w:r w:rsidRPr="00C2717A">
                  <w:t>was himself an eccentric researcher, viewed with suspicion by more academic sociologists and anthropologists of the time. Yet it is th</w:t>
                </w:r>
                <w:r>
                  <w:t>is</w:t>
                </w:r>
                <w:r w:rsidRPr="00C2717A">
                  <w:t xml:space="preserve"> unconventional </w:t>
                </w:r>
                <w:r>
                  <w:t xml:space="preserve">mix of </w:t>
                </w:r>
                <w:r w:rsidR="00360FD7">
                  <w:t>elements in Mass-Observation — I</w:t>
                </w:r>
                <w:r w:rsidRPr="00C2717A">
                  <w:t xml:space="preserve">ts rich mix of anthropology, </w:t>
                </w:r>
                <w:r>
                  <w:t xml:space="preserve">reportage, </w:t>
                </w:r>
                <w:r w:rsidR="00360FD7">
                  <w:t xml:space="preserve">poetry and surrealism — </w:t>
                </w:r>
                <w:r w:rsidRPr="00C2717A">
                  <w:t xml:space="preserve">which have in more recent times made it of wide-ranging interest, not only within sociology, but also for artists. </w:t>
                </w:r>
              </w:p>
              <w:p w14:paraId="4B8F23A7" w14:textId="77777777" w:rsidR="009463DA" w:rsidRPr="00C2717A" w:rsidRDefault="009463DA" w:rsidP="00360FD7"/>
              <w:p w14:paraId="4D579423" w14:textId="77777777" w:rsidR="009463DA" w:rsidRPr="00C2717A" w:rsidRDefault="009463DA" w:rsidP="00360FD7">
                <w:r w:rsidRPr="00C2717A">
                  <w:t>With the outbreak of war, Mass-Observation sought to make a contribution without losing its</w:t>
                </w:r>
                <w:r>
                  <w:t xml:space="preserve"> integrity. It</w:t>
                </w:r>
                <w:r w:rsidRPr="00C2717A">
                  <w:t xml:space="preserve">s findings on public morale were for example useful in developing official strategies to engage the population in the war-effort. Madge left the organization during this time and Harrisson was less engaged after he joined the army </w:t>
                </w:r>
                <w:r>
                  <w:t xml:space="preserve">and left for the Far East </w:t>
                </w:r>
                <w:r w:rsidRPr="00C2717A">
                  <w:t>i</w:t>
                </w:r>
                <w:r>
                  <w:t>n 1944</w:t>
                </w:r>
                <w:r w:rsidRPr="00C2717A">
                  <w:t xml:space="preserve">. In other hands, the work of </w:t>
                </w:r>
                <w:r>
                  <w:t>Mass-</w:t>
                </w:r>
                <w:r w:rsidRPr="00C2717A">
                  <w:t>Observation became commercially driven and</w:t>
                </w:r>
                <w:r>
                  <w:t>,</w:t>
                </w:r>
                <w:r w:rsidRPr="00C2717A">
                  <w:t xml:space="preserve"> in 1949, it was converted to a privately owned market research company. </w:t>
                </w:r>
              </w:p>
              <w:p w14:paraId="33DAD92F" w14:textId="77777777" w:rsidR="009463DA" w:rsidRPr="00C2717A" w:rsidRDefault="009463DA" w:rsidP="00360FD7"/>
              <w:p w14:paraId="6DCAAB13" w14:textId="77777777" w:rsidR="008637B9" w:rsidRDefault="009463DA" w:rsidP="00360FD7">
                <w:r>
                  <w:t>A</w:t>
                </w:r>
                <w:r w:rsidRPr="00C2717A">
                  <w:t xml:space="preserve">fter the </w:t>
                </w:r>
                <w:r>
                  <w:t>M-O</w:t>
                </w:r>
                <w:r w:rsidRPr="00C2717A">
                  <w:t xml:space="preserve"> Archive was donated to the University of Sussex in 1970, the original project started to become much better known and</w:t>
                </w:r>
                <w:r>
                  <w:t xml:space="preserve"> came to be regarded as innovative and progressive. In</w:t>
                </w:r>
                <w:r w:rsidRPr="00C2717A">
                  <w:t xml:space="preserve"> 1981, the original concept of a panel of observers drawn from </w:t>
                </w:r>
                <w:r>
                  <w:t>across the country was revived, and it continues to this day.</w:t>
                </w:r>
              </w:p>
              <w:p w14:paraId="1311F14A" w14:textId="77777777" w:rsidR="00EC56AD" w:rsidRDefault="00EC56AD" w:rsidP="00360FD7"/>
              <w:p w14:paraId="32626140" w14:textId="77777777" w:rsidR="00EC56AD" w:rsidRPr="000B6706" w:rsidRDefault="00EC56AD" w:rsidP="00360FD7">
                <w:pPr>
                  <w:pStyle w:val="Authornote"/>
                </w:pPr>
                <w:r>
                  <w:t>Illustrations: A couple of</w:t>
                </w:r>
                <w:r w:rsidRPr="000B6706">
                  <w:t xml:space="preserve"> images that might be used with the text. These are NOT reproduction quality, but only intended as a guide. In both cases, the proper images plus copyright permission could be obtained from Bolton Council who own them. You can contact them through their website; http://boltonworktown.co.uk. </w:t>
                </w:r>
              </w:p>
              <w:p w14:paraId="0339A507" w14:textId="77777777" w:rsidR="008637B9" w:rsidRDefault="008637B9" w:rsidP="00360FD7"/>
              <w:p w14:paraId="557CA9AD" w14:textId="66F6EF22" w:rsidR="008637B9" w:rsidRPr="00360FD7" w:rsidRDefault="008637B9" w:rsidP="00F06497">
                <w:pPr>
                  <w:pStyle w:val="Heading1"/>
                  <w:outlineLvl w:val="0"/>
                  <w:rPr>
                    <w:rFonts w:hint="eastAsia"/>
                    <w:lang w:eastAsia="zh-CN"/>
                  </w:rPr>
                </w:pPr>
                <w:r w:rsidRPr="00360FD7">
                  <w:t>Major Early Publications by Mass-Observation</w:t>
                </w:r>
                <w:bookmarkStart w:id="2" w:name="_GoBack"/>
                <w:bookmarkEnd w:id="2"/>
              </w:p>
              <w:p w14:paraId="2A862B2B" w14:textId="77777777" w:rsidR="008637B9" w:rsidRPr="00C2717A" w:rsidRDefault="008637B9" w:rsidP="00360FD7">
                <w:pPr>
                  <w:pStyle w:val="NormalfollowingH3"/>
                </w:pPr>
                <w:r w:rsidRPr="00C2717A">
                  <w:t xml:space="preserve">Madge, C. and Harrisson, T. (1937), </w:t>
                </w:r>
                <w:r w:rsidRPr="00C2717A">
                  <w:rPr>
                    <w:i/>
                  </w:rPr>
                  <w:t>Mass Observation</w:t>
                </w:r>
                <w:r w:rsidRPr="00C2717A">
                  <w:t>, London: Frederick Muller.</w:t>
                </w:r>
              </w:p>
              <w:p w14:paraId="7832C884" w14:textId="77777777" w:rsidR="008637B9" w:rsidRPr="00C2717A" w:rsidRDefault="008637B9" w:rsidP="00360FD7">
                <w:pPr>
                  <w:pStyle w:val="NormalfollowingH3"/>
                </w:pPr>
                <w:r w:rsidRPr="00C2717A">
                  <w:t xml:space="preserve">Jennings, H. and Madge, C. (eds.) (1937), </w:t>
                </w:r>
                <w:r w:rsidRPr="00667D4F">
                  <w:rPr>
                    <w:i/>
                  </w:rPr>
                  <w:t>May 12</w:t>
                </w:r>
                <w:r w:rsidRPr="00C2717A">
                  <w:t xml:space="preserve">: </w:t>
                </w:r>
                <w:r w:rsidRPr="00667D4F">
                  <w:rPr>
                    <w:i/>
                  </w:rPr>
                  <w:t>Mass-Observation Day Survey</w:t>
                </w:r>
                <w:r w:rsidRPr="00C2717A">
                  <w:t>, London: Faber and Faber.</w:t>
                </w:r>
              </w:p>
              <w:p w14:paraId="4F435D1F" w14:textId="77777777" w:rsidR="008637B9" w:rsidRPr="00C2717A" w:rsidRDefault="008637B9" w:rsidP="00360FD7">
                <w:pPr>
                  <w:pStyle w:val="NormalfollowingH3"/>
                </w:pPr>
                <w:r w:rsidRPr="00C2717A">
                  <w:t xml:space="preserve">Harrisson, T. and </w:t>
                </w:r>
                <w:r w:rsidRPr="00667D4F">
                  <w:t>Madge</w:t>
                </w:r>
                <w:r w:rsidRPr="00C2717A">
                  <w:t>, C</w:t>
                </w:r>
                <w:r w:rsidRPr="00667D4F">
                  <w:t xml:space="preserve"> </w:t>
                </w:r>
                <w:r w:rsidRPr="00C2717A">
                  <w:t>(1938),</w:t>
                </w:r>
                <w:r w:rsidRPr="00667D4F">
                  <w:t xml:space="preserve"> </w:t>
                </w:r>
                <w:r w:rsidRPr="00667D4F">
                  <w:rPr>
                    <w:i/>
                  </w:rPr>
                  <w:t>First Year’s Work</w:t>
                </w:r>
                <w:r w:rsidRPr="00C2717A">
                  <w:t xml:space="preserve">, London: </w:t>
                </w:r>
                <w:r w:rsidRPr="00667D4F">
                  <w:t>Lindsay Drummond, 1938</w:t>
                </w:r>
                <w:r w:rsidRPr="00C2717A">
                  <w:t>.</w:t>
                </w:r>
              </w:p>
              <w:p w14:paraId="66586120" w14:textId="77777777" w:rsidR="008637B9" w:rsidRPr="00C2717A" w:rsidRDefault="008637B9" w:rsidP="00360FD7">
                <w:pPr>
                  <w:pStyle w:val="NormalfollowingH3"/>
                </w:pPr>
                <w:r w:rsidRPr="00C2717A">
                  <w:t xml:space="preserve">Madge, C. and Harrisson, T. (1939), </w:t>
                </w:r>
                <w:r w:rsidRPr="00C2717A">
                  <w:rPr>
                    <w:i/>
                  </w:rPr>
                  <w:t>Britain by Mass-Observation</w:t>
                </w:r>
                <w:r w:rsidRPr="00C2717A">
                  <w:t>, Harmondsworth: Penguin.</w:t>
                </w:r>
              </w:p>
              <w:p w14:paraId="6792F3EC" w14:textId="77777777" w:rsidR="003F0D73" w:rsidRPr="008637B9" w:rsidRDefault="008637B9" w:rsidP="00360FD7">
                <w:pPr>
                  <w:pStyle w:val="NormalfollowingH3"/>
                </w:pPr>
                <w:r w:rsidRPr="00C2717A">
                  <w:t xml:space="preserve">Mass-Observation (1943), </w:t>
                </w:r>
                <w:r w:rsidRPr="00C2717A">
                  <w:rPr>
                    <w:i/>
                  </w:rPr>
                  <w:t>The Pub and The People</w:t>
                </w:r>
                <w:r>
                  <w:t>, London: Gollancz</w:t>
                </w:r>
                <w:r w:rsidRPr="00C2717A">
                  <w:t>.</w:t>
                </w:r>
              </w:p>
            </w:tc>
          </w:sdtContent>
        </w:sdt>
      </w:tr>
      <w:tr w:rsidR="003235A7" w14:paraId="530FBD96" w14:textId="77777777" w:rsidTr="003235A7">
        <w:tc>
          <w:tcPr>
            <w:tcW w:w="9016" w:type="dxa"/>
          </w:tcPr>
          <w:p w14:paraId="413997D5" w14:textId="77777777" w:rsidR="003235A7" w:rsidRDefault="003235A7" w:rsidP="00360FD7">
            <w:r w:rsidRPr="0015114C">
              <w:rPr>
                <w:u w:val="single"/>
              </w:rPr>
              <w:lastRenderedPageBreak/>
              <w:t>Further reading</w:t>
            </w:r>
            <w:r>
              <w:t>:</w:t>
            </w:r>
          </w:p>
          <w:sdt>
            <w:sdtPr>
              <w:alias w:val="Further reading"/>
              <w:tag w:val="furtherReading"/>
              <w:id w:val="-1516217107"/>
              <w:placeholder>
                <w:docPart w:val="B7D625B00362413B94492DC7B94E5E96"/>
              </w:placeholder>
            </w:sdtPr>
            <w:sdtEndPr/>
            <w:sdtContent>
              <w:p w14:paraId="59829F2B" w14:textId="77777777" w:rsidR="00C00136" w:rsidRDefault="003F432C" w:rsidP="00360FD7">
                <w:sdt>
                  <w:sdtPr>
                    <w:id w:val="109558889"/>
                    <w:citation/>
                  </w:sdtPr>
                  <w:sdtEndPr/>
                  <w:sdtContent>
                    <w:r w:rsidR="00C00136">
                      <w:fldChar w:fldCharType="begin"/>
                    </w:r>
                    <w:r w:rsidR="00C00136">
                      <w:rPr>
                        <w:lang w:val="en-US"/>
                      </w:rPr>
                      <w:instrText xml:space="preserve"> CITATION Cal84 \l 1033 </w:instrText>
                    </w:r>
                    <w:r w:rsidR="00C00136">
                      <w:fldChar w:fldCharType="separate"/>
                    </w:r>
                    <w:r w:rsidR="00C00136">
                      <w:rPr>
                        <w:noProof/>
                        <w:lang w:val="en-US"/>
                      </w:rPr>
                      <w:t>(Calder and Sheridan)</w:t>
                    </w:r>
                    <w:r w:rsidR="00C00136">
                      <w:fldChar w:fldCharType="end"/>
                    </w:r>
                  </w:sdtContent>
                </w:sdt>
              </w:p>
              <w:p w14:paraId="032117D5" w14:textId="77777777" w:rsidR="00C00136" w:rsidRDefault="00C00136" w:rsidP="00360FD7"/>
              <w:p w14:paraId="279BE660" w14:textId="77777777" w:rsidR="00C00136" w:rsidRDefault="003F432C" w:rsidP="00360FD7">
                <w:sdt>
                  <w:sdtPr>
                    <w:id w:val="-1960705461"/>
                    <w:citation/>
                  </w:sdtPr>
                  <w:sdtEndPr/>
                  <w:sdtContent>
                    <w:r w:rsidR="00C00136">
                      <w:fldChar w:fldCharType="begin"/>
                    </w:r>
                    <w:r w:rsidR="00C00136">
                      <w:rPr>
                        <w:lang w:val="en-US"/>
                      </w:rPr>
                      <w:instrText xml:space="preserve"> CITATION Cro90 \l 1033 </w:instrText>
                    </w:r>
                    <w:r w:rsidR="00C00136">
                      <w:fldChar w:fldCharType="separate"/>
                    </w:r>
                    <w:r w:rsidR="00C00136">
                      <w:rPr>
                        <w:noProof/>
                        <w:lang w:val="en-US"/>
                      </w:rPr>
                      <w:t>(Cross)</w:t>
                    </w:r>
                    <w:r w:rsidR="00C00136">
                      <w:fldChar w:fldCharType="end"/>
                    </w:r>
                  </w:sdtContent>
                </w:sdt>
              </w:p>
              <w:p w14:paraId="22E1B9DC" w14:textId="77777777" w:rsidR="00C00136" w:rsidRDefault="00C00136" w:rsidP="00360FD7"/>
              <w:p w14:paraId="48A3F441" w14:textId="77777777" w:rsidR="00C00136" w:rsidRDefault="003F432C" w:rsidP="00360FD7">
                <w:sdt>
                  <w:sdtPr>
                    <w:id w:val="1178550650"/>
                    <w:citation/>
                  </w:sdtPr>
                  <w:sdtEndPr/>
                  <w:sdtContent>
                    <w:r w:rsidR="00C00136">
                      <w:fldChar w:fldCharType="begin"/>
                    </w:r>
                    <w:r w:rsidR="00C00136">
                      <w:rPr>
                        <w:lang w:val="en-US"/>
                      </w:rPr>
                      <w:instrText xml:space="preserve"> CITATION Spe82 \l 1033 </w:instrText>
                    </w:r>
                    <w:r w:rsidR="00C00136">
                      <w:fldChar w:fldCharType="separate"/>
                    </w:r>
                    <w:r w:rsidR="00C00136">
                      <w:rPr>
                        <w:noProof/>
                        <w:lang w:val="en-US"/>
                      </w:rPr>
                      <w:t>(Spender)</w:t>
                    </w:r>
                    <w:r w:rsidR="00C00136">
                      <w:fldChar w:fldCharType="end"/>
                    </w:r>
                  </w:sdtContent>
                </w:sdt>
              </w:p>
              <w:p w14:paraId="54DE3874" w14:textId="77777777" w:rsidR="00C00136" w:rsidRDefault="00C00136" w:rsidP="00360FD7"/>
              <w:p w14:paraId="6C28A7FC" w14:textId="77777777" w:rsidR="00724B8D" w:rsidRDefault="003F432C" w:rsidP="00360FD7">
                <w:sdt>
                  <w:sdtPr>
                    <w:id w:val="1560825584"/>
                    <w:citation/>
                  </w:sdtPr>
                  <w:sdtEndPr/>
                  <w:sdtContent>
                    <w:r w:rsidR="00724B8D">
                      <w:fldChar w:fldCharType="begin"/>
                    </w:r>
                    <w:r w:rsidR="00724B8D">
                      <w:rPr>
                        <w:lang w:val="en-US"/>
                      </w:rPr>
                      <w:instrText xml:space="preserve"> CITATION Hub05 \l 1033 </w:instrText>
                    </w:r>
                    <w:r w:rsidR="00724B8D">
                      <w:fldChar w:fldCharType="separate"/>
                    </w:r>
                    <w:r w:rsidR="00724B8D">
                      <w:rPr>
                        <w:noProof/>
                        <w:lang w:val="en-US"/>
                      </w:rPr>
                      <w:t>(Hubble)</w:t>
                    </w:r>
                    <w:r w:rsidR="00724B8D">
                      <w:fldChar w:fldCharType="end"/>
                    </w:r>
                  </w:sdtContent>
                </w:sdt>
              </w:p>
              <w:p w14:paraId="6EC15353" w14:textId="77777777" w:rsidR="00724B8D" w:rsidRDefault="00724B8D" w:rsidP="00360FD7"/>
              <w:p w14:paraId="09A67CD5" w14:textId="77777777" w:rsidR="003235A7" w:rsidRDefault="003F432C" w:rsidP="00360FD7">
                <w:sdt>
                  <w:sdtPr>
                    <w:id w:val="-1606341573"/>
                    <w:citation/>
                  </w:sdtPr>
                  <w:sdtEndPr/>
                  <w:sdtContent>
                    <w:r w:rsidR="00724B8D">
                      <w:fldChar w:fldCharType="begin"/>
                    </w:r>
                    <w:r w:rsidR="00724B8D">
                      <w:rPr>
                        <w:lang w:val="en-US"/>
                      </w:rPr>
                      <w:instrText xml:space="preserve"> CITATION Wal07 \l 1033 </w:instrText>
                    </w:r>
                    <w:r w:rsidR="00724B8D">
                      <w:fldChar w:fldCharType="separate"/>
                    </w:r>
                    <w:r w:rsidR="00724B8D">
                      <w:rPr>
                        <w:noProof/>
                        <w:lang w:val="en-US"/>
                      </w:rPr>
                      <w:t>(Walker)</w:t>
                    </w:r>
                    <w:r w:rsidR="00724B8D">
                      <w:fldChar w:fldCharType="end"/>
                    </w:r>
                  </w:sdtContent>
                </w:sdt>
              </w:p>
            </w:sdtContent>
          </w:sdt>
        </w:tc>
      </w:tr>
    </w:tbl>
    <w:p w14:paraId="1DE904E7" w14:textId="77777777" w:rsidR="00C27FAB" w:rsidRPr="00F36937" w:rsidRDefault="00C27FAB" w:rsidP="00360FD7">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2:34:00Z" w:initials="YT">
    <w:p w14:paraId="16936DD1" w14:textId="07AFF93C" w:rsidR="00F06497" w:rsidRDefault="00F06497">
      <w:pPr>
        <w:pStyle w:val="CommentText"/>
        <w:rPr>
          <w:rFonts w:hint="eastAsia"/>
          <w:lang w:eastAsia="zh-CN"/>
        </w:rPr>
      </w:pPr>
      <w:r>
        <w:rPr>
          <w:rStyle w:val="CommentReference"/>
        </w:rPr>
        <w:annotationRef/>
      </w:r>
      <w:r>
        <w:rPr>
          <w:lang w:eastAsia="zh-CN"/>
        </w:rPr>
        <w:t>I</w:t>
      </w:r>
      <w:r>
        <w:rPr>
          <w:rFonts w:hint="eastAsia"/>
          <w:lang w:eastAsia="zh-CN"/>
        </w:rPr>
        <w:t xml:space="preserve">s this source / copyright info? </w:t>
      </w:r>
      <w:r>
        <w:rPr>
          <w:lang w:eastAsia="zh-CN"/>
        </w:rPr>
        <w:t>O</w:t>
      </w:r>
      <w:r>
        <w:rPr>
          <w:rFonts w:hint="eastAsia"/>
          <w:lang w:eastAsia="zh-CN"/>
        </w:rPr>
        <w:t>r could you provide the link to online images?</w:t>
      </w:r>
    </w:p>
  </w:comment>
  <w:comment w:id="1" w:author="Amy Tang" w:date="2016-08-13T22:34:00Z" w:initials="YT">
    <w:p w14:paraId="434528ED" w14:textId="4EC515C3" w:rsidR="00F06497" w:rsidRDefault="00F06497">
      <w:pPr>
        <w:pStyle w:val="CommentText"/>
        <w:rPr>
          <w:rFonts w:hint="eastAsia"/>
          <w:lang w:eastAsia="zh-CN"/>
        </w:rPr>
      </w:pPr>
      <w:r>
        <w:rPr>
          <w:rStyle w:val="CommentReference"/>
        </w:rPr>
        <w:annotationRef/>
      </w:r>
      <w:r>
        <w:rPr>
          <w:lang w:eastAsia="zh-CN"/>
        </w:rPr>
        <w:t>I</w:t>
      </w:r>
      <w:r>
        <w:rPr>
          <w:rFonts w:hint="eastAsia"/>
          <w:lang w:eastAsia="zh-CN"/>
        </w:rPr>
        <w:t xml:space="preserve">mage source?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36DD1" w15:done="0"/>
  <w15:commentEx w15:paraId="434528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BF0CD" w14:textId="77777777" w:rsidR="003F432C" w:rsidRDefault="003F432C" w:rsidP="007A0D55">
      <w:pPr>
        <w:spacing w:after="0" w:line="240" w:lineRule="auto"/>
      </w:pPr>
      <w:r>
        <w:separator/>
      </w:r>
    </w:p>
  </w:endnote>
  <w:endnote w:type="continuationSeparator" w:id="0">
    <w:p w14:paraId="091149C6" w14:textId="77777777" w:rsidR="003F432C" w:rsidRDefault="003F43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45915" w14:textId="77777777" w:rsidR="003F432C" w:rsidRDefault="003F432C" w:rsidP="007A0D55">
      <w:pPr>
        <w:spacing w:after="0" w:line="240" w:lineRule="auto"/>
      </w:pPr>
      <w:r>
        <w:separator/>
      </w:r>
    </w:p>
  </w:footnote>
  <w:footnote w:type="continuationSeparator" w:id="0">
    <w:p w14:paraId="3488F1EA" w14:textId="77777777" w:rsidR="003F432C" w:rsidRDefault="003F43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61587" w14:textId="77777777" w:rsidR="00360FD7" w:rsidRDefault="00360FD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74B655" w14:textId="77777777" w:rsidR="00360FD7" w:rsidRDefault="00360F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0FD7"/>
    <w:rsid w:val="003677B6"/>
    <w:rsid w:val="003D3579"/>
    <w:rsid w:val="003E2795"/>
    <w:rsid w:val="003F0D73"/>
    <w:rsid w:val="003F432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B8D"/>
    <w:rsid w:val="007411B9"/>
    <w:rsid w:val="00780D95"/>
    <w:rsid w:val="00780DC7"/>
    <w:rsid w:val="007A0D55"/>
    <w:rsid w:val="007B3377"/>
    <w:rsid w:val="007E5F44"/>
    <w:rsid w:val="007F4DAA"/>
    <w:rsid w:val="00821DE3"/>
    <w:rsid w:val="00846CE1"/>
    <w:rsid w:val="008637B9"/>
    <w:rsid w:val="008A5B87"/>
    <w:rsid w:val="00922950"/>
    <w:rsid w:val="009463DA"/>
    <w:rsid w:val="009A7264"/>
    <w:rsid w:val="009D1606"/>
    <w:rsid w:val="009E18A1"/>
    <w:rsid w:val="009E73D7"/>
    <w:rsid w:val="00A27D2C"/>
    <w:rsid w:val="00A76FD9"/>
    <w:rsid w:val="00A80B54"/>
    <w:rsid w:val="00AB436D"/>
    <w:rsid w:val="00AD2F24"/>
    <w:rsid w:val="00AD4844"/>
    <w:rsid w:val="00B219AE"/>
    <w:rsid w:val="00B33145"/>
    <w:rsid w:val="00B574C9"/>
    <w:rsid w:val="00BC39C9"/>
    <w:rsid w:val="00BE5BF7"/>
    <w:rsid w:val="00BF40E1"/>
    <w:rsid w:val="00C00136"/>
    <w:rsid w:val="00C27FAB"/>
    <w:rsid w:val="00C358D4"/>
    <w:rsid w:val="00C6296B"/>
    <w:rsid w:val="00CC586D"/>
    <w:rsid w:val="00CF1542"/>
    <w:rsid w:val="00CF3EC5"/>
    <w:rsid w:val="00D656DA"/>
    <w:rsid w:val="00D83300"/>
    <w:rsid w:val="00DC6B48"/>
    <w:rsid w:val="00DF01B0"/>
    <w:rsid w:val="00E21E6F"/>
    <w:rsid w:val="00E85A05"/>
    <w:rsid w:val="00E95829"/>
    <w:rsid w:val="00EA606C"/>
    <w:rsid w:val="00EB0C8C"/>
    <w:rsid w:val="00EB51FD"/>
    <w:rsid w:val="00EB77DB"/>
    <w:rsid w:val="00EC56AD"/>
    <w:rsid w:val="00ED139F"/>
    <w:rsid w:val="00EF74F7"/>
    <w:rsid w:val="00F0649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FC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E6F"/>
    <w:rPr>
      <w:rFonts w:ascii="Tahoma" w:hAnsi="Tahoma" w:cs="Tahoma"/>
      <w:sz w:val="16"/>
      <w:szCs w:val="16"/>
    </w:rPr>
  </w:style>
  <w:style w:type="paragraph" w:styleId="Caption">
    <w:name w:val="caption"/>
    <w:basedOn w:val="Normal"/>
    <w:next w:val="Normal"/>
    <w:uiPriority w:val="35"/>
    <w:semiHidden/>
    <w:qFormat/>
    <w:rsid w:val="00C0013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06497"/>
    <w:rPr>
      <w:sz w:val="18"/>
      <w:szCs w:val="18"/>
    </w:rPr>
  </w:style>
  <w:style w:type="paragraph" w:styleId="CommentText">
    <w:name w:val="annotation text"/>
    <w:basedOn w:val="Normal"/>
    <w:link w:val="CommentTextChar"/>
    <w:uiPriority w:val="99"/>
    <w:semiHidden/>
    <w:unhideWhenUsed/>
    <w:rsid w:val="00F06497"/>
    <w:pPr>
      <w:spacing w:line="240" w:lineRule="auto"/>
    </w:pPr>
    <w:rPr>
      <w:sz w:val="24"/>
      <w:szCs w:val="24"/>
    </w:rPr>
  </w:style>
  <w:style w:type="character" w:customStyle="1" w:styleId="CommentTextChar">
    <w:name w:val="Comment Text Char"/>
    <w:basedOn w:val="DefaultParagraphFont"/>
    <w:link w:val="CommentText"/>
    <w:uiPriority w:val="99"/>
    <w:semiHidden/>
    <w:rsid w:val="00F06497"/>
    <w:rPr>
      <w:sz w:val="24"/>
      <w:szCs w:val="24"/>
    </w:rPr>
  </w:style>
  <w:style w:type="paragraph" w:styleId="CommentSubject">
    <w:name w:val="annotation subject"/>
    <w:basedOn w:val="CommentText"/>
    <w:next w:val="CommentText"/>
    <w:link w:val="CommentSubjectChar"/>
    <w:uiPriority w:val="99"/>
    <w:semiHidden/>
    <w:unhideWhenUsed/>
    <w:rsid w:val="00F06497"/>
    <w:rPr>
      <w:b/>
      <w:bCs/>
      <w:sz w:val="20"/>
      <w:szCs w:val="20"/>
    </w:rPr>
  </w:style>
  <w:style w:type="character" w:customStyle="1" w:styleId="CommentSubjectChar">
    <w:name w:val="Comment Subject Char"/>
    <w:basedOn w:val="CommentTextChar"/>
    <w:link w:val="CommentSubject"/>
    <w:uiPriority w:val="99"/>
    <w:semiHidden/>
    <w:rsid w:val="00F06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61EC98D0AC4F71BA1A0D59E03E0EC0"/>
        <w:category>
          <w:name w:val="General"/>
          <w:gallery w:val="placeholder"/>
        </w:category>
        <w:types>
          <w:type w:val="bbPlcHdr"/>
        </w:types>
        <w:behaviors>
          <w:behavior w:val="content"/>
        </w:behaviors>
        <w:guid w:val="{72F50C5C-03E9-475D-883F-274215D392E0}"/>
      </w:docPartPr>
      <w:docPartBody>
        <w:p w:rsidR="00D76357" w:rsidRDefault="00F03236">
          <w:pPr>
            <w:pStyle w:val="BE61EC98D0AC4F71BA1A0D59E03E0EC0"/>
          </w:pPr>
          <w:r w:rsidRPr="00CC586D">
            <w:rPr>
              <w:rStyle w:val="PlaceholderText"/>
              <w:b/>
              <w:color w:val="FFFFFF" w:themeColor="background1"/>
            </w:rPr>
            <w:t>[Salutation]</w:t>
          </w:r>
        </w:p>
      </w:docPartBody>
    </w:docPart>
    <w:docPart>
      <w:docPartPr>
        <w:name w:val="36DF2AD9CB3C47B69DDA2D36A2AA3629"/>
        <w:category>
          <w:name w:val="General"/>
          <w:gallery w:val="placeholder"/>
        </w:category>
        <w:types>
          <w:type w:val="bbPlcHdr"/>
        </w:types>
        <w:behaviors>
          <w:behavior w:val="content"/>
        </w:behaviors>
        <w:guid w:val="{EB4366C2-7367-432C-B0DC-7C2A5C9122AE}"/>
      </w:docPartPr>
      <w:docPartBody>
        <w:p w:rsidR="00D76357" w:rsidRDefault="00F03236">
          <w:pPr>
            <w:pStyle w:val="36DF2AD9CB3C47B69DDA2D36A2AA3629"/>
          </w:pPr>
          <w:r>
            <w:rPr>
              <w:rStyle w:val="PlaceholderText"/>
            </w:rPr>
            <w:t>[First name]</w:t>
          </w:r>
        </w:p>
      </w:docPartBody>
    </w:docPart>
    <w:docPart>
      <w:docPartPr>
        <w:name w:val="D29845C4417347B680354D342C64CFF3"/>
        <w:category>
          <w:name w:val="General"/>
          <w:gallery w:val="placeholder"/>
        </w:category>
        <w:types>
          <w:type w:val="bbPlcHdr"/>
        </w:types>
        <w:behaviors>
          <w:behavior w:val="content"/>
        </w:behaviors>
        <w:guid w:val="{C2A90179-42E1-41A6-A5AC-CEF92FC1F8FA}"/>
      </w:docPartPr>
      <w:docPartBody>
        <w:p w:rsidR="00D76357" w:rsidRDefault="00F03236">
          <w:pPr>
            <w:pStyle w:val="D29845C4417347B680354D342C64CFF3"/>
          </w:pPr>
          <w:r>
            <w:rPr>
              <w:rStyle w:val="PlaceholderText"/>
            </w:rPr>
            <w:t>[Middle name]</w:t>
          </w:r>
        </w:p>
      </w:docPartBody>
    </w:docPart>
    <w:docPart>
      <w:docPartPr>
        <w:name w:val="ADA6230960B74E539BD8E8899F5CCF14"/>
        <w:category>
          <w:name w:val="General"/>
          <w:gallery w:val="placeholder"/>
        </w:category>
        <w:types>
          <w:type w:val="bbPlcHdr"/>
        </w:types>
        <w:behaviors>
          <w:behavior w:val="content"/>
        </w:behaviors>
        <w:guid w:val="{508BA5A8-669E-4C89-969D-0F61624F4AC6}"/>
      </w:docPartPr>
      <w:docPartBody>
        <w:p w:rsidR="00D76357" w:rsidRDefault="00F03236">
          <w:pPr>
            <w:pStyle w:val="ADA6230960B74E539BD8E8899F5CCF14"/>
          </w:pPr>
          <w:r>
            <w:rPr>
              <w:rStyle w:val="PlaceholderText"/>
            </w:rPr>
            <w:t>[Last name]</w:t>
          </w:r>
        </w:p>
      </w:docPartBody>
    </w:docPart>
    <w:docPart>
      <w:docPartPr>
        <w:name w:val="1E92F51D39A3431EA02A5EC4BB9F0F17"/>
        <w:category>
          <w:name w:val="General"/>
          <w:gallery w:val="placeholder"/>
        </w:category>
        <w:types>
          <w:type w:val="bbPlcHdr"/>
        </w:types>
        <w:behaviors>
          <w:behavior w:val="content"/>
        </w:behaviors>
        <w:guid w:val="{61C3412E-646E-4C66-AD88-BD160D680368}"/>
      </w:docPartPr>
      <w:docPartBody>
        <w:p w:rsidR="00D76357" w:rsidRDefault="00F03236">
          <w:pPr>
            <w:pStyle w:val="1E92F51D39A3431EA02A5EC4BB9F0F17"/>
          </w:pPr>
          <w:r>
            <w:rPr>
              <w:rStyle w:val="PlaceholderText"/>
            </w:rPr>
            <w:t>[Enter your biography]</w:t>
          </w:r>
        </w:p>
      </w:docPartBody>
    </w:docPart>
    <w:docPart>
      <w:docPartPr>
        <w:name w:val="82FA9F1EA5A14132959E6528B7ED9E98"/>
        <w:category>
          <w:name w:val="General"/>
          <w:gallery w:val="placeholder"/>
        </w:category>
        <w:types>
          <w:type w:val="bbPlcHdr"/>
        </w:types>
        <w:behaviors>
          <w:behavior w:val="content"/>
        </w:behaviors>
        <w:guid w:val="{AC1E0449-8D5C-4DFB-9355-12B919102D80}"/>
      </w:docPartPr>
      <w:docPartBody>
        <w:p w:rsidR="00D76357" w:rsidRDefault="00F03236">
          <w:pPr>
            <w:pStyle w:val="82FA9F1EA5A14132959E6528B7ED9E98"/>
          </w:pPr>
          <w:r>
            <w:rPr>
              <w:rStyle w:val="PlaceholderText"/>
            </w:rPr>
            <w:t>[Enter the institution with which you are affiliated]</w:t>
          </w:r>
        </w:p>
      </w:docPartBody>
    </w:docPart>
    <w:docPart>
      <w:docPartPr>
        <w:name w:val="3FE5D6C16EF64F9FAAD8EF400FB187BB"/>
        <w:category>
          <w:name w:val="General"/>
          <w:gallery w:val="placeholder"/>
        </w:category>
        <w:types>
          <w:type w:val="bbPlcHdr"/>
        </w:types>
        <w:behaviors>
          <w:behavior w:val="content"/>
        </w:behaviors>
        <w:guid w:val="{17B4082F-A43E-45A9-9F80-40F8C1823381}"/>
      </w:docPartPr>
      <w:docPartBody>
        <w:p w:rsidR="00D76357" w:rsidRDefault="00F03236">
          <w:pPr>
            <w:pStyle w:val="3FE5D6C16EF64F9FAAD8EF400FB187BB"/>
          </w:pPr>
          <w:r w:rsidRPr="00EF74F7">
            <w:rPr>
              <w:b/>
              <w:color w:val="808080" w:themeColor="background1" w:themeShade="80"/>
            </w:rPr>
            <w:t>[Enter the headword for your article]</w:t>
          </w:r>
        </w:p>
      </w:docPartBody>
    </w:docPart>
    <w:docPart>
      <w:docPartPr>
        <w:name w:val="CD9EC04609CA4C5AB46E31C5E143E059"/>
        <w:category>
          <w:name w:val="General"/>
          <w:gallery w:val="placeholder"/>
        </w:category>
        <w:types>
          <w:type w:val="bbPlcHdr"/>
        </w:types>
        <w:behaviors>
          <w:behavior w:val="content"/>
        </w:behaviors>
        <w:guid w:val="{52DC89AC-593D-4FC5-A656-A4EFED229A4D}"/>
      </w:docPartPr>
      <w:docPartBody>
        <w:p w:rsidR="00D76357" w:rsidRDefault="00F03236">
          <w:pPr>
            <w:pStyle w:val="CD9EC04609CA4C5AB46E31C5E143E0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4D515CB18B469CA406CA194FAB5B5E"/>
        <w:category>
          <w:name w:val="General"/>
          <w:gallery w:val="placeholder"/>
        </w:category>
        <w:types>
          <w:type w:val="bbPlcHdr"/>
        </w:types>
        <w:behaviors>
          <w:behavior w:val="content"/>
        </w:behaviors>
        <w:guid w:val="{D027B4A0-D34D-4F3C-8F4D-97D7AD9E6B2D}"/>
      </w:docPartPr>
      <w:docPartBody>
        <w:p w:rsidR="00D76357" w:rsidRDefault="00F03236">
          <w:pPr>
            <w:pStyle w:val="6E4D515CB18B469CA406CA194FAB5B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4DC3E3F5AE48E38BFA974D8A8B5124"/>
        <w:category>
          <w:name w:val="General"/>
          <w:gallery w:val="placeholder"/>
        </w:category>
        <w:types>
          <w:type w:val="bbPlcHdr"/>
        </w:types>
        <w:behaviors>
          <w:behavior w:val="content"/>
        </w:behaviors>
        <w:guid w:val="{484061CF-52F5-439D-B0B7-8AA081CFBD34}"/>
      </w:docPartPr>
      <w:docPartBody>
        <w:p w:rsidR="00D76357" w:rsidRDefault="00F03236">
          <w:pPr>
            <w:pStyle w:val="BF4DC3E3F5AE48E38BFA974D8A8B51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D625B00362413B94492DC7B94E5E96"/>
        <w:category>
          <w:name w:val="General"/>
          <w:gallery w:val="placeholder"/>
        </w:category>
        <w:types>
          <w:type w:val="bbPlcHdr"/>
        </w:types>
        <w:behaviors>
          <w:behavior w:val="content"/>
        </w:behaviors>
        <w:guid w:val="{23C3EB35-6CDF-41C5-9243-7C60635489A8}"/>
      </w:docPartPr>
      <w:docPartBody>
        <w:p w:rsidR="00D76357" w:rsidRDefault="00F03236">
          <w:pPr>
            <w:pStyle w:val="B7D625B00362413B94492DC7B94E5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36"/>
    <w:rsid w:val="00374597"/>
    <w:rsid w:val="00D76357"/>
    <w:rsid w:val="00F032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1EC98D0AC4F71BA1A0D59E03E0EC0">
    <w:name w:val="BE61EC98D0AC4F71BA1A0D59E03E0EC0"/>
  </w:style>
  <w:style w:type="paragraph" w:customStyle="1" w:styleId="36DF2AD9CB3C47B69DDA2D36A2AA3629">
    <w:name w:val="36DF2AD9CB3C47B69DDA2D36A2AA3629"/>
  </w:style>
  <w:style w:type="paragraph" w:customStyle="1" w:styleId="D29845C4417347B680354D342C64CFF3">
    <w:name w:val="D29845C4417347B680354D342C64CFF3"/>
  </w:style>
  <w:style w:type="paragraph" w:customStyle="1" w:styleId="ADA6230960B74E539BD8E8899F5CCF14">
    <w:name w:val="ADA6230960B74E539BD8E8899F5CCF14"/>
  </w:style>
  <w:style w:type="paragraph" w:customStyle="1" w:styleId="1E92F51D39A3431EA02A5EC4BB9F0F17">
    <w:name w:val="1E92F51D39A3431EA02A5EC4BB9F0F17"/>
  </w:style>
  <w:style w:type="paragraph" w:customStyle="1" w:styleId="82FA9F1EA5A14132959E6528B7ED9E98">
    <w:name w:val="82FA9F1EA5A14132959E6528B7ED9E98"/>
  </w:style>
  <w:style w:type="paragraph" w:customStyle="1" w:styleId="3FE5D6C16EF64F9FAAD8EF400FB187BB">
    <w:name w:val="3FE5D6C16EF64F9FAAD8EF400FB187BB"/>
  </w:style>
  <w:style w:type="paragraph" w:customStyle="1" w:styleId="CD9EC04609CA4C5AB46E31C5E143E059">
    <w:name w:val="CD9EC04609CA4C5AB46E31C5E143E059"/>
  </w:style>
  <w:style w:type="paragraph" w:customStyle="1" w:styleId="6E4D515CB18B469CA406CA194FAB5B5E">
    <w:name w:val="6E4D515CB18B469CA406CA194FAB5B5E"/>
  </w:style>
  <w:style w:type="paragraph" w:customStyle="1" w:styleId="BF4DC3E3F5AE48E38BFA974D8A8B5124">
    <w:name w:val="BF4DC3E3F5AE48E38BFA974D8A8B5124"/>
  </w:style>
  <w:style w:type="paragraph" w:customStyle="1" w:styleId="B7D625B00362413B94492DC7B94E5E96">
    <w:name w:val="B7D625B00362413B94492DC7B94E5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Cal84</b:Tag>
    <b:SourceType>Book</b:SourceType>
    <b:Guid>{34CDD66D-670A-4EB0-9BFE-693D4931325B}</b:Guid>
    <b:Title>Speak for Yourself: A Mass-Observation Anthology, 1937-1949</b:Title>
    <b:Year>1984</b:Year>
    <b:City>London</b:City>
    <b:Publisher>Jonathan Cape</b:Publisher>
    <b:Author>
      <b:Editor>
        <b:NameList>
          <b:Person>
            <b:Last>Calder</b:Last>
            <b:First>A</b:First>
          </b:Person>
          <b:Person>
            <b:Last>Sheridan</b:Last>
            <b:First>D</b:First>
          </b:Person>
        </b:NameList>
      </b:Editor>
    </b:Author>
    <b:RefOrder>1</b:RefOrder>
  </b:Source>
  <b:Source>
    <b:Tag>Cro90</b:Tag>
    <b:SourceType>Book</b:SourceType>
    <b:Guid>{6ADDA4A6-DF9B-48B5-8E2C-7E7BCF25785E}</b:Guid>
    <b:Title>Worktowners at Blackpool: Mass-Observation and Popular Leisure in the 1930s</b:Title>
    <b:Year>1990</b:Year>
    <b:City>London</b:City>
    <b:Publisher>Routledge</b:Publisher>
    <b:Author>
      <b:Editor>
        <b:NameList>
          <b:Person>
            <b:Last>Cross</b:Last>
            <b:First>G</b:First>
          </b:Person>
        </b:NameList>
      </b:Editor>
    </b:Author>
    <b:RefOrder>2</b:RefOrder>
  </b:Source>
  <b:Source>
    <b:Tag>Spe82</b:Tag>
    <b:SourceType>Book</b:SourceType>
    <b:Guid>{3FC4F704-8CC5-4DE5-975E-85D51F86231D}</b:Guid>
    <b:Author>
      <b:Author>
        <b:NameList>
          <b:Person>
            <b:Last>Spender</b:Last>
            <b:First>H</b:First>
          </b:Person>
        </b:NameList>
      </b:Author>
    </b:Author>
    <b:Title>Worktown People</b:Title>
    <b:Year>1982</b:Year>
    <b:City>Bristol</b:City>
    <b:Publisher>Falling Wall Press</b:Publisher>
    <b:RefOrder>3</b:RefOrder>
  </b:Source>
  <b:Source>
    <b:Tag>Hub05</b:Tag>
    <b:SourceType>Book</b:SourceType>
    <b:Guid>{9F8E7759-EA07-4594-BD5B-3BE44E9790C3}</b:Guid>
    <b:Author>
      <b:Author>
        <b:NameList>
          <b:Person>
            <b:Last>Hubble</b:Last>
            <b:First>N</b:First>
          </b:Person>
        </b:NameList>
      </b:Author>
    </b:Author>
    <b:Title>Mass Observation and Everyday Life: Culture, History, Theory</b:Title>
    <b:Year>2005</b:Year>
    <b:City> London</b:City>
    <b:Publisher>Palgrave Macmillan</b:Publisher>
    <b:RefOrder>4</b:RefOrder>
  </b:Source>
  <b:Source>
    <b:Tag>Wal07</b:Tag>
    <b:SourceType>Book</b:SourceType>
    <b:Guid>{BCD0CBF2-6BBC-4BA0-8E4B-516024A27978}</b:Guid>
    <b:Author>
      <b:Author>
        <b:NameList>
          <b:Person>
            <b:Last>Walker</b:Last>
            <b:First>I</b:First>
          </b:Person>
        </b:NameList>
      </b:Author>
    </b:Author>
    <b:Title>So Exotic, So Homemade: Surrealism, Englishness and documentary photography</b:Title>
    <b:Year>2007</b:Year>
    <b:City>Manchester</b:City>
    <b:Publisher>Manchester UP</b:Publisher>
    <b:RefOrder>5</b:RefOrder>
  </b:Source>
</b:Sources>
</file>

<file path=customXml/itemProps1.xml><?xml version="1.0" encoding="utf-8"?>
<ds:datastoreItem xmlns:ds="http://schemas.openxmlformats.org/officeDocument/2006/customXml" ds:itemID="{0D60308C-96C7-C341-BE9C-8CB41893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53</TotalTime>
  <Pages>3</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7</cp:revision>
  <dcterms:created xsi:type="dcterms:W3CDTF">2014-06-26T19:51:00Z</dcterms:created>
  <dcterms:modified xsi:type="dcterms:W3CDTF">2016-08-14T05:35:00Z</dcterms:modified>
</cp:coreProperties>
</file>