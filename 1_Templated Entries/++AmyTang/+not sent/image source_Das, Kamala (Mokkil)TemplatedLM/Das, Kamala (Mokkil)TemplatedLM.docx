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210D28" w14:textId="77777777" w:rsidTr="00922950">
        <w:tc>
          <w:tcPr>
            <w:tcW w:w="491" w:type="dxa"/>
            <w:vMerge w:val="restart"/>
            <w:shd w:val="clear" w:color="auto" w:fill="A6A6A6" w:themeFill="background1" w:themeFillShade="A6"/>
            <w:textDirection w:val="btLr"/>
          </w:tcPr>
          <w:p w14:paraId="10E181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4A85ED68A078B469BDF8C6E3A35363E"/>
            </w:placeholder>
            <w:showingPlcHdr/>
            <w:dropDownList>
              <w:listItem w:displayText="Dr." w:value="Dr."/>
              <w:listItem w:displayText="Prof." w:value="Prof."/>
            </w:dropDownList>
          </w:sdtPr>
          <w:sdtEndPr/>
          <w:sdtContent>
            <w:tc>
              <w:tcPr>
                <w:tcW w:w="1259" w:type="dxa"/>
              </w:tcPr>
              <w:p w14:paraId="36286FB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6C76C8FDC48849AE55D20DE39306E7"/>
            </w:placeholder>
            <w:text/>
          </w:sdtPr>
          <w:sdtEndPr/>
          <w:sdtContent>
            <w:tc>
              <w:tcPr>
                <w:tcW w:w="2073" w:type="dxa"/>
              </w:tcPr>
              <w:p w14:paraId="48533FF6" w14:textId="77777777" w:rsidR="00B574C9" w:rsidRDefault="007C7562" w:rsidP="007C7562">
                <w:proofErr w:type="spellStart"/>
                <w:r>
                  <w:t>Navneetha</w:t>
                </w:r>
                <w:proofErr w:type="spellEnd"/>
              </w:p>
            </w:tc>
          </w:sdtContent>
        </w:sdt>
        <w:sdt>
          <w:sdtPr>
            <w:alias w:val="Middle name"/>
            <w:tag w:val="authorMiddleName"/>
            <w:id w:val="-2076034781"/>
            <w:placeholder>
              <w:docPart w:val="2BC3FF4A0E398E4ABF719B0910B3F2B3"/>
            </w:placeholder>
            <w:showingPlcHdr/>
            <w:text/>
          </w:sdtPr>
          <w:sdtEndPr/>
          <w:sdtContent>
            <w:tc>
              <w:tcPr>
                <w:tcW w:w="2551" w:type="dxa"/>
              </w:tcPr>
              <w:p w14:paraId="3CC990D7" w14:textId="77777777" w:rsidR="00B574C9" w:rsidRDefault="00B574C9" w:rsidP="00922950">
                <w:r>
                  <w:rPr>
                    <w:rStyle w:val="PlaceholderText"/>
                  </w:rPr>
                  <w:t>[Middle name]</w:t>
                </w:r>
              </w:p>
            </w:tc>
          </w:sdtContent>
        </w:sdt>
        <w:sdt>
          <w:sdtPr>
            <w:alias w:val="Last name"/>
            <w:tag w:val="authorLastName"/>
            <w:id w:val="-1088529830"/>
            <w:placeholder>
              <w:docPart w:val="10AC843B91A24440BC6AA9360A54D9B5"/>
            </w:placeholder>
            <w:text/>
          </w:sdtPr>
          <w:sdtEndPr/>
          <w:sdtContent>
            <w:tc>
              <w:tcPr>
                <w:tcW w:w="2642" w:type="dxa"/>
              </w:tcPr>
              <w:p w14:paraId="1BC66518" w14:textId="77777777" w:rsidR="00B574C9" w:rsidRDefault="007C7562" w:rsidP="007C7562">
                <w:proofErr w:type="spellStart"/>
                <w:r>
                  <w:t>Mokkil</w:t>
                </w:r>
                <w:proofErr w:type="spellEnd"/>
              </w:p>
            </w:tc>
          </w:sdtContent>
        </w:sdt>
      </w:tr>
      <w:tr w:rsidR="00B574C9" w14:paraId="1C55F8C5" w14:textId="77777777" w:rsidTr="001A6A06">
        <w:trPr>
          <w:trHeight w:val="986"/>
        </w:trPr>
        <w:tc>
          <w:tcPr>
            <w:tcW w:w="491" w:type="dxa"/>
            <w:vMerge/>
            <w:shd w:val="clear" w:color="auto" w:fill="A6A6A6" w:themeFill="background1" w:themeFillShade="A6"/>
          </w:tcPr>
          <w:p w14:paraId="00027D4B" w14:textId="77777777" w:rsidR="00B574C9" w:rsidRPr="001A6A06" w:rsidRDefault="00B574C9" w:rsidP="00CF1542">
            <w:pPr>
              <w:jc w:val="center"/>
              <w:rPr>
                <w:b/>
                <w:color w:val="FFFFFF" w:themeColor="background1"/>
              </w:rPr>
            </w:pPr>
          </w:p>
        </w:tc>
        <w:sdt>
          <w:sdtPr>
            <w:alias w:val="Biography"/>
            <w:tag w:val="authorBiography"/>
            <w:id w:val="938807824"/>
            <w:placeholder>
              <w:docPart w:val="EF989F42DB000C4A8C3C8D51AB382F04"/>
            </w:placeholder>
            <w:showingPlcHdr/>
          </w:sdtPr>
          <w:sdtEndPr/>
          <w:sdtContent>
            <w:tc>
              <w:tcPr>
                <w:tcW w:w="8525" w:type="dxa"/>
                <w:gridSpan w:val="4"/>
              </w:tcPr>
              <w:p w14:paraId="7A8D5DD7" w14:textId="77777777" w:rsidR="00B574C9" w:rsidRDefault="00B574C9" w:rsidP="00922950">
                <w:r>
                  <w:rPr>
                    <w:rStyle w:val="PlaceholderText"/>
                  </w:rPr>
                  <w:t>[Enter your biography]</w:t>
                </w:r>
              </w:p>
            </w:tc>
          </w:sdtContent>
        </w:sdt>
      </w:tr>
      <w:tr w:rsidR="00B574C9" w14:paraId="15E4C8CE" w14:textId="77777777" w:rsidTr="001A6A06">
        <w:trPr>
          <w:trHeight w:val="986"/>
        </w:trPr>
        <w:tc>
          <w:tcPr>
            <w:tcW w:w="491" w:type="dxa"/>
            <w:vMerge/>
            <w:shd w:val="clear" w:color="auto" w:fill="A6A6A6" w:themeFill="background1" w:themeFillShade="A6"/>
          </w:tcPr>
          <w:p w14:paraId="293561FA" w14:textId="77777777" w:rsidR="00B574C9" w:rsidRPr="001A6A06" w:rsidRDefault="00B574C9" w:rsidP="00CF1542">
            <w:pPr>
              <w:jc w:val="center"/>
              <w:rPr>
                <w:b/>
                <w:color w:val="FFFFFF" w:themeColor="background1"/>
              </w:rPr>
            </w:pPr>
          </w:p>
        </w:tc>
        <w:sdt>
          <w:sdtPr>
            <w:alias w:val="Affiliation"/>
            <w:tag w:val="affiliation"/>
            <w:id w:val="2012937915"/>
            <w:placeholder>
              <w:docPart w:val="9A02828ED721134DB8265D3532A133FA"/>
            </w:placeholder>
            <w:showingPlcHdr/>
            <w:text/>
          </w:sdtPr>
          <w:sdtEndPr/>
          <w:sdtContent>
            <w:tc>
              <w:tcPr>
                <w:tcW w:w="8525" w:type="dxa"/>
                <w:gridSpan w:val="4"/>
              </w:tcPr>
              <w:p w14:paraId="7FFC8770" w14:textId="77777777" w:rsidR="00B574C9" w:rsidRDefault="00B574C9" w:rsidP="00B574C9">
                <w:r>
                  <w:rPr>
                    <w:rStyle w:val="PlaceholderText"/>
                  </w:rPr>
                  <w:t>[Enter the institution with which you are affiliated]</w:t>
                </w:r>
              </w:p>
            </w:tc>
          </w:sdtContent>
        </w:sdt>
      </w:tr>
    </w:tbl>
    <w:p w14:paraId="04F836B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438AEF" w14:textId="77777777" w:rsidTr="00244BB0">
        <w:tc>
          <w:tcPr>
            <w:tcW w:w="9016" w:type="dxa"/>
            <w:shd w:val="clear" w:color="auto" w:fill="A6A6A6" w:themeFill="background1" w:themeFillShade="A6"/>
            <w:tcMar>
              <w:top w:w="113" w:type="dxa"/>
              <w:bottom w:w="113" w:type="dxa"/>
            </w:tcMar>
          </w:tcPr>
          <w:p w14:paraId="4157E6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49B84C" w14:textId="77777777" w:rsidTr="003F0D73">
        <w:sdt>
          <w:sdtPr>
            <w:rPr>
              <w:b/>
            </w:rPr>
            <w:alias w:val="Article headword"/>
            <w:tag w:val="articleHeadword"/>
            <w:id w:val="-361440020"/>
            <w:placeholder>
              <w:docPart w:val="197A564F0BC11341914DD36674CFB025"/>
            </w:placeholder>
            <w:text/>
          </w:sdtPr>
          <w:sdtEndPr/>
          <w:sdtContent>
            <w:tc>
              <w:tcPr>
                <w:tcW w:w="9016" w:type="dxa"/>
                <w:tcMar>
                  <w:top w:w="113" w:type="dxa"/>
                  <w:bottom w:w="113" w:type="dxa"/>
                </w:tcMar>
              </w:tcPr>
              <w:p w14:paraId="0E35D56F" w14:textId="77777777" w:rsidR="003F0D73" w:rsidRPr="00FB589A" w:rsidRDefault="007C7562" w:rsidP="007C7562">
                <w:pPr>
                  <w:rPr>
                    <w:b/>
                  </w:rPr>
                </w:pPr>
                <w:r>
                  <w:rPr>
                    <w:b/>
                  </w:rPr>
                  <w:t>Das, Kamala (1934-2009)</w:t>
                </w:r>
              </w:p>
            </w:tc>
          </w:sdtContent>
        </w:sdt>
      </w:tr>
      <w:tr w:rsidR="00464699" w14:paraId="4F1DB2A5" w14:textId="77777777" w:rsidTr="00DE2BCB">
        <w:sdt>
          <w:sdtPr>
            <w:alias w:val="Variant headwords"/>
            <w:tag w:val="variantHeadwords"/>
            <w:id w:val="173464402"/>
            <w:placeholder>
              <w:docPart w:val="FFD87DE1195AD04DAD9727F639BFD81B"/>
            </w:placeholder>
          </w:sdtPr>
          <w:sdtEndPr/>
          <w:sdtContent>
            <w:tc>
              <w:tcPr>
                <w:tcW w:w="9016" w:type="dxa"/>
                <w:tcMar>
                  <w:top w:w="113" w:type="dxa"/>
                  <w:bottom w:w="113" w:type="dxa"/>
                </w:tcMar>
              </w:tcPr>
              <w:p w14:paraId="2130258F" w14:textId="77777777" w:rsidR="00464699" w:rsidRDefault="007C7562" w:rsidP="007C7562">
                <w:proofErr w:type="spellStart"/>
                <w:r>
                  <w:t>Surayya</w:t>
                </w:r>
                <w:proofErr w:type="spellEnd"/>
                <w:r>
                  <w:t>, Kamala</w:t>
                </w:r>
              </w:p>
            </w:tc>
          </w:sdtContent>
        </w:sdt>
      </w:tr>
      <w:tr w:rsidR="00E85A05" w14:paraId="7BAC755A" w14:textId="77777777" w:rsidTr="003F0D73">
        <w:sdt>
          <w:sdtPr>
            <w:alias w:val="Abstract"/>
            <w:tag w:val="abstract"/>
            <w:id w:val="-635871867"/>
            <w:placeholder>
              <w:docPart w:val="58432E2CEB8A1A4994A558EC0DB949BD"/>
            </w:placeholder>
          </w:sdtPr>
          <w:sdtEndPr/>
          <w:sdtContent>
            <w:tc>
              <w:tcPr>
                <w:tcW w:w="9016" w:type="dxa"/>
                <w:tcMar>
                  <w:top w:w="113" w:type="dxa"/>
                  <w:bottom w:w="113" w:type="dxa"/>
                </w:tcMar>
              </w:tcPr>
              <w:p w14:paraId="415B39A9" w14:textId="77777777" w:rsidR="007C7562" w:rsidRDefault="007C7562" w:rsidP="007C7562">
                <w:pPr>
                  <w:rPr>
                    <w:lang w:val="en-US"/>
                  </w:rPr>
                </w:pPr>
                <w:r w:rsidRPr="007C7562">
                  <w:rPr>
                    <w:lang w:val="en-US"/>
                  </w:rPr>
                  <w:t xml:space="preserve">Kamala Das, one of the best-known bilingual writers from India in the twentieth century, consistently pushed the boundaries of what could be represented in literature through her poetry in English, autobiographical writings and novellas in English and Malayalam, and a large body of short stories in Malayalam. Through the conscious deployment of the confessional voice in her poetry and life writings and the intricate entanglement of the public and the private in her fictional worlds, Das carved a space for the explorations of the affective realm and physicality in modern Indian literature. </w:t>
                </w:r>
              </w:p>
              <w:p w14:paraId="63BFDA70" w14:textId="77777777" w:rsidR="007C7562" w:rsidRPr="007C7562" w:rsidRDefault="007C7562" w:rsidP="007C7562">
                <w:pPr>
                  <w:rPr>
                    <w:lang w:val="en-US"/>
                  </w:rPr>
                </w:pPr>
              </w:p>
              <w:p w14:paraId="522BF6EB" w14:textId="77777777" w:rsidR="00E85A05" w:rsidRDefault="007C7562" w:rsidP="007C7562">
                <w:r w:rsidRPr="007C7562">
                  <w:rPr>
                    <w:lang w:val="en-US"/>
                  </w:rPr>
                  <w:t xml:space="preserve">Kamala </w:t>
                </w:r>
                <w:proofErr w:type="spellStart"/>
                <w:r w:rsidRPr="007C7562">
                  <w:rPr>
                    <w:lang w:val="en-US"/>
                  </w:rPr>
                  <w:t>Das’s</w:t>
                </w:r>
                <w:proofErr w:type="spellEnd"/>
                <w:r w:rsidRPr="007C7562">
                  <w:rPr>
                    <w:lang w:val="en-US"/>
                  </w:rPr>
                  <w:t xml:space="preserve"> exposure to books and literary production came at an early age through her mother </w:t>
                </w:r>
                <w:proofErr w:type="spellStart"/>
                <w:r w:rsidRPr="007C7562">
                  <w:rPr>
                    <w:lang w:val="en-US"/>
                  </w:rPr>
                  <w:t>Nalappat</w:t>
                </w:r>
                <w:proofErr w:type="spellEnd"/>
                <w:r w:rsidRPr="007C7562">
                  <w:rPr>
                    <w:lang w:val="en-US"/>
                  </w:rPr>
                  <w:t xml:space="preserve"> </w:t>
                </w:r>
                <w:proofErr w:type="spellStart"/>
                <w:r w:rsidRPr="007C7562">
                  <w:rPr>
                    <w:lang w:val="en-US"/>
                  </w:rPr>
                  <w:t>Balamaniyamma</w:t>
                </w:r>
                <w:proofErr w:type="spellEnd"/>
                <w:r w:rsidRPr="007C7562">
                  <w:rPr>
                    <w:lang w:val="en-US"/>
                  </w:rPr>
                  <w:t xml:space="preserve">, a prolific poet, and her maternal uncle </w:t>
                </w:r>
                <w:proofErr w:type="spellStart"/>
                <w:r w:rsidRPr="007C7562">
                  <w:rPr>
                    <w:lang w:val="en-US"/>
                  </w:rPr>
                  <w:t>Nalappat</w:t>
                </w:r>
                <w:proofErr w:type="spellEnd"/>
                <w:r w:rsidRPr="007C7562">
                  <w:rPr>
                    <w:lang w:val="en-US"/>
                  </w:rPr>
                  <w:t xml:space="preserve"> Narayana Menon, a prominent writer and translator.</w:t>
                </w:r>
              </w:p>
            </w:tc>
          </w:sdtContent>
        </w:sdt>
      </w:tr>
      <w:tr w:rsidR="003F0D73" w14:paraId="4DE6FFB2" w14:textId="77777777" w:rsidTr="003F0D73">
        <w:sdt>
          <w:sdtPr>
            <w:alias w:val="Article text"/>
            <w:tag w:val="articleText"/>
            <w:id w:val="634067588"/>
            <w:placeholder>
              <w:docPart w:val="DD43B3A9122D1741AABE96D938565894"/>
            </w:placeholder>
          </w:sdtPr>
          <w:sdtEndPr/>
          <w:sdtContent>
            <w:tc>
              <w:tcPr>
                <w:tcW w:w="9016" w:type="dxa"/>
                <w:tcMar>
                  <w:top w:w="113" w:type="dxa"/>
                  <w:bottom w:w="113" w:type="dxa"/>
                </w:tcMar>
              </w:tcPr>
              <w:p w14:paraId="221EF1B0" w14:textId="77777777" w:rsidR="00DE2BCB" w:rsidRDefault="007C7562" w:rsidP="007C7562">
                <w:pPr>
                  <w:rPr>
                    <w:lang w:val="en-US"/>
                  </w:rPr>
                </w:pPr>
                <w:r w:rsidRPr="007C7562">
                  <w:rPr>
                    <w:lang w:val="en-US"/>
                  </w:rPr>
                  <w:t xml:space="preserve">Kamala Das, one of the best-known bilingual writers from India in the twentieth century, consistently pushed the boundaries of what could be represented in literature through her poetry in English, autobiographical writings and novellas in English and Malayalam, and a large body of short stories in Malayalam. </w:t>
                </w:r>
              </w:p>
              <w:p w14:paraId="182AA74F" w14:textId="77777777" w:rsidR="00DE2BCB" w:rsidRDefault="00DE2BCB" w:rsidP="007C7562">
                <w:pPr>
                  <w:rPr>
                    <w:lang w:val="en-US"/>
                  </w:rPr>
                </w:pPr>
              </w:p>
              <w:p w14:paraId="37614848" w14:textId="7241D626" w:rsidR="00DE2BCB" w:rsidRDefault="00DE2BCB" w:rsidP="00DE2BCB">
                <w:pPr>
                  <w:keepNext/>
                  <w:rPr>
                    <w:lang w:val="en-US"/>
                  </w:rPr>
                </w:pPr>
                <w:r>
                  <w:rPr>
                    <w:lang w:val="en-US"/>
                  </w:rPr>
                  <w:t>File:</w:t>
                </w:r>
                <w:r w:rsidR="00F65A84">
                  <w:rPr>
                    <w:lang w:val="en-US"/>
                  </w:rPr>
                  <w:t xml:space="preserve"> Picture1.png</w:t>
                </w:r>
              </w:p>
              <w:p w14:paraId="2A1ED00B" w14:textId="77777777" w:rsidR="00DE2BCB" w:rsidRDefault="00DE2BCB" w:rsidP="00DE2BCB">
                <w:pPr>
                  <w:pStyle w:val="Caption"/>
                </w:pPr>
                <w:r>
                  <w:t xml:space="preserve">Figure </w:t>
                </w:r>
                <w:r w:rsidR="00C21948">
                  <w:fldChar w:fldCharType="begin"/>
                </w:r>
                <w:r w:rsidR="00C21948">
                  <w:instrText xml:space="preserve"> SEQ Figure \* ARABIC </w:instrText>
                </w:r>
                <w:r w:rsidR="00C21948">
                  <w:fldChar w:fldCharType="separate"/>
                </w:r>
                <w:r>
                  <w:rPr>
                    <w:noProof/>
                  </w:rPr>
                  <w:t>1</w:t>
                </w:r>
                <w:r w:rsidR="00C21948">
                  <w:rPr>
                    <w:noProof/>
                  </w:rPr>
                  <w:fldChar w:fldCharType="end"/>
                </w:r>
                <w:r>
                  <w:t>Kamala Das</w:t>
                </w:r>
              </w:p>
              <w:p w14:paraId="7B200052" w14:textId="77777777" w:rsidR="00DE2BCB" w:rsidRDefault="00DE2BCB" w:rsidP="007C7562">
                <w:pPr>
                  <w:rPr>
                    <w:lang w:val="en-US"/>
                  </w:rPr>
                </w:pPr>
                <w:commentRangeStart w:id="0"/>
                <w:r>
                  <w:rPr>
                    <w:lang w:val="en-US"/>
                  </w:rPr>
                  <w:t>Source: unknown</w:t>
                </w:r>
                <w:commentRangeEnd w:id="0"/>
                <w:r w:rsidR="00F65A84">
                  <w:rPr>
                    <w:rStyle w:val="CommentReference"/>
                  </w:rPr>
                  <w:commentReference w:id="0"/>
                </w:r>
              </w:p>
              <w:p w14:paraId="15B95130" w14:textId="77777777" w:rsidR="00DE2BCB" w:rsidRDefault="00DE2BCB" w:rsidP="007C7562">
                <w:pPr>
                  <w:rPr>
                    <w:lang w:val="en-US"/>
                  </w:rPr>
                </w:pPr>
              </w:p>
              <w:p w14:paraId="016C5A9C" w14:textId="77777777" w:rsidR="007C7562" w:rsidRDefault="007C7562" w:rsidP="007C7562">
                <w:pPr>
                  <w:rPr>
                    <w:lang w:val="en-US"/>
                  </w:rPr>
                </w:pPr>
                <w:r w:rsidRPr="007C7562">
                  <w:rPr>
                    <w:lang w:val="en-US"/>
                  </w:rPr>
                  <w:t xml:space="preserve">Through the conscious deployment of the confessional voice in her poetry and life writings and the intricate entanglement of the public and the private in her fictional worlds, Das carved a space for the explorations of the affective realm and physicality in modern Indian literature. </w:t>
                </w:r>
              </w:p>
              <w:p w14:paraId="34DCC0AE" w14:textId="77777777" w:rsidR="00DE2BCB" w:rsidRPr="007C7562" w:rsidRDefault="00DE2BCB" w:rsidP="007C7562">
                <w:pPr>
                  <w:rPr>
                    <w:lang w:val="en-US"/>
                  </w:rPr>
                </w:pPr>
              </w:p>
              <w:p w14:paraId="13D89AEC" w14:textId="77777777" w:rsidR="007C7562" w:rsidRPr="007C7562" w:rsidRDefault="007C7562" w:rsidP="007C7562">
                <w:pPr>
                  <w:rPr>
                    <w:lang w:val="en-US"/>
                  </w:rPr>
                </w:pPr>
                <w:r w:rsidRPr="007C7562">
                  <w:rPr>
                    <w:lang w:val="en-US"/>
                  </w:rPr>
                  <w:t xml:space="preserve">Kamala </w:t>
                </w:r>
                <w:proofErr w:type="spellStart"/>
                <w:r w:rsidRPr="007C7562">
                  <w:rPr>
                    <w:lang w:val="en-US"/>
                  </w:rPr>
                  <w:t>Das’s</w:t>
                </w:r>
                <w:proofErr w:type="spellEnd"/>
                <w:r w:rsidRPr="007C7562">
                  <w:rPr>
                    <w:lang w:val="en-US"/>
                  </w:rPr>
                  <w:t xml:space="preserve"> exposure to books and literary production came at an early age through her mother </w:t>
                </w:r>
                <w:proofErr w:type="spellStart"/>
                <w:r w:rsidRPr="007C7562">
                  <w:rPr>
                    <w:lang w:val="en-US"/>
                  </w:rPr>
                  <w:t>Nalappat</w:t>
                </w:r>
                <w:proofErr w:type="spellEnd"/>
                <w:r w:rsidRPr="007C7562">
                  <w:rPr>
                    <w:lang w:val="en-US"/>
                  </w:rPr>
                  <w:t xml:space="preserve"> </w:t>
                </w:r>
                <w:proofErr w:type="spellStart"/>
                <w:r w:rsidRPr="007C7562">
                  <w:rPr>
                    <w:lang w:val="en-US"/>
                  </w:rPr>
                  <w:t>Balamaniyamma</w:t>
                </w:r>
                <w:proofErr w:type="spellEnd"/>
                <w:r w:rsidRPr="007C7562">
                  <w:rPr>
                    <w:lang w:val="en-US"/>
                  </w:rPr>
                  <w:t xml:space="preserve">, a prolific poet, and her maternal uncle </w:t>
                </w:r>
                <w:proofErr w:type="spellStart"/>
                <w:r w:rsidRPr="007C7562">
                  <w:rPr>
                    <w:lang w:val="en-US"/>
                  </w:rPr>
                  <w:t>Nalappat</w:t>
                </w:r>
                <w:proofErr w:type="spellEnd"/>
                <w:r w:rsidRPr="007C7562">
                  <w:rPr>
                    <w:lang w:val="en-US"/>
                  </w:rPr>
                  <w:t xml:space="preserve"> Narayana Menon, a prominent writer and translator. Many of </w:t>
                </w:r>
                <w:proofErr w:type="spellStart"/>
                <w:r w:rsidRPr="007C7562">
                  <w:rPr>
                    <w:lang w:val="en-US"/>
                  </w:rPr>
                  <w:t>Das’s</w:t>
                </w:r>
                <w:proofErr w:type="spellEnd"/>
                <w:r w:rsidRPr="007C7562">
                  <w:rPr>
                    <w:lang w:val="en-US"/>
                  </w:rPr>
                  <w:t xml:space="preserve"> writings are set in the milieu of the privileged, Hindu, Nair community in which she grew up in Kerala, and caste is an important vector that shapes </w:t>
                </w:r>
                <w:proofErr w:type="spellStart"/>
                <w:r w:rsidRPr="007C7562">
                  <w:rPr>
                    <w:lang w:val="en-US"/>
                  </w:rPr>
                  <w:t>narratorial</w:t>
                </w:r>
                <w:proofErr w:type="spellEnd"/>
                <w:r w:rsidRPr="007C7562">
                  <w:rPr>
                    <w:lang w:val="en-US"/>
                  </w:rPr>
                  <w:t xml:space="preserve"> perspective and social encounters in her fiction. At the age of seventeen, she married </w:t>
                </w:r>
                <w:proofErr w:type="spellStart"/>
                <w:r w:rsidRPr="007C7562">
                  <w:rPr>
                    <w:lang w:val="en-US"/>
                  </w:rPr>
                  <w:t>Madhava</w:t>
                </w:r>
                <w:proofErr w:type="spellEnd"/>
                <w:r w:rsidRPr="007C7562">
                  <w:rPr>
                    <w:lang w:val="en-US"/>
                  </w:rPr>
                  <w:t xml:space="preserve"> Das and moved with him to Bombay.  She spent almost three decades of her creative life in cities such as Bombay, Calcutta and Delhi and moved back to Kerala only in 1980. This mobility is reflected in the urban backdrop of many of her writings, even as her narratives are infused with nostalgia for a lost ancestral home and a recurring return to the scenes of childhood. </w:t>
                </w:r>
                <w:r w:rsidRPr="007C7562">
                  <w:rPr>
                    <w:lang w:val="en-US"/>
                  </w:rPr>
                  <w:lastRenderedPageBreak/>
                  <w:t xml:space="preserve">Her conversion to Islam in 1999, and acceptance of the name Kamala </w:t>
                </w:r>
                <w:proofErr w:type="spellStart"/>
                <w:r w:rsidRPr="007C7562">
                  <w:rPr>
                    <w:lang w:val="en-US"/>
                  </w:rPr>
                  <w:t>Surayya</w:t>
                </w:r>
                <w:proofErr w:type="spellEnd"/>
                <w:r w:rsidRPr="007C7562">
                  <w:rPr>
                    <w:lang w:val="en-US"/>
                  </w:rPr>
                  <w:t>, was a widely debated move within India. She was a hyper-visible public figure in Kerala and her persona was built through her performance of spirited irreverence for social, sexual and religious norms.</w:t>
                </w:r>
              </w:p>
              <w:p w14:paraId="77BC0831" w14:textId="77777777" w:rsidR="007C7562" w:rsidRDefault="007C7562" w:rsidP="007C7562">
                <w:pPr>
                  <w:rPr>
                    <w:lang w:val="en-US"/>
                  </w:rPr>
                </w:pPr>
                <w:r w:rsidRPr="007C7562">
                  <w:rPr>
                    <w:lang w:val="en-US"/>
                  </w:rPr>
                  <w:t>She published her first Malayalam story, “</w:t>
                </w:r>
                <w:proofErr w:type="spellStart"/>
                <w:r w:rsidRPr="007C7562">
                  <w:rPr>
                    <w:lang w:val="en-US"/>
                  </w:rPr>
                  <w:t>Stree</w:t>
                </w:r>
                <w:proofErr w:type="spellEnd"/>
                <w:r w:rsidRPr="007C7562">
                  <w:rPr>
                    <w:lang w:val="en-US"/>
                  </w:rPr>
                  <w:t xml:space="preserve">” (Woman), in </w:t>
                </w:r>
                <w:proofErr w:type="spellStart"/>
                <w:r w:rsidRPr="007C7562">
                  <w:rPr>
                    <w:i/>
                    <w:lang w:val="en-US"/>
                  </w:rPr>
                  <w:t>Mathrubhumi</w:t>
                </w:r>
                <w:proofErr w:type="spellEnd"/>
                <w:r w:rsidRPr="007C7562">
                  <w:rPr>
                    <w:i/>
                    <w:lang w:val="en-US"/>
                  </w:rPr>
                  <w:t xml:space="preserve"> Weekly</w:t>
                </w:r>
                <w:r w:rsidRPr="007C7562">
                  <w:rPr>
                    <w:lang w:val="en-US"/>
                  </w:rPr>
                  <w:t xml:space="preserve"> in 1947 under the name Kamala. This story, a bold declaration of lesbian love, was not included in her first anthology of short stories, </w:t>
                </w:r>
                <w:proofErr w:type="spellStart"/>
                <w:r w:rsidRPr="007C7562">
                  <w:rPr>
                    <w:i/>
                    <w:iCs/>
                    <w:lang w:val="en-US"/>
                  </w:rPr>
                  <w:t>Mathilukal</w:t>
                </w:r>
                <w:proofErr w:type="spellEnd"/>
                <w:r w:rsidRPr="007C7562">
                  <w:rPr>
                    <w:lang w:val="en-US"/>
                  </w:rPr>
                  <w:t xml:space="preserve"> (Walls, 1955), published under the pseudonym </w:t>
                </w:r>
                <w:proofErr w:type="spellStart"/>
                <w:r w:rsidRPr="007C7562">
                  <w:rPr>
                    <w:lang w:val="en-US"/>
                  </w:rPr>
                  <w:t>Madhavikkutty</w:t>
                </w:r>
                <w:proofErr w:type="spellEnd"/>
                <w:r w:rsidRPr="007C7562">
                  <w:rPr>
                    <w:lang w:val="en-US"/>
                  </w:rPr>
                  <w:t xml:space="preserve">. According to Das, anonymity, masquerade and disguise were literary strategies she used as she “practiced writing as people practice a secret vice. Like boys going to the bathroom to smoke.” </w:t>
                </w:r>
              </w:p>
              <w:p w14:paraId="039327B1" w14:textId="77777777" w:rsidR="00DE2BCB" w:rsidRPr="007C7562" w:rsidRDefault="00DE2BCB" w:rsidP="007C7562">
                <w:pPr>
                  <w:rPr>
                    <w:lang w:val="en-US"/>
                  </w:rPr>
                </w:pPr>
              </w:p>
              <w:p w14:paraId="3F66721D" w14:textId="77777777" w:rsidR="007C7562" w:rsidRPr="007C7562" w:rsidRDefault="007C7562" w:rsidP="007C7562">
                <w:pPr>
                  <w:rPr>
                    <w:lang w:val="en-US"/>
                  </w:rPr>
                </w:pPr>
                <w:r w:rsidRPr="007C7562">
                  <w:rPr>
                    <w:lang w:val="en-US"/>
                  </w:rPr>
                  <w:t xml:space="preserve">In the 1970s, Das worked for two terms as the poetry editor of the </w:t>
                </w:r>
                <w:r w:rsidRPr="007C7562">
                  <w:rPr>
                    <w:i/>
                    <w:lang w:val="en-US"/>
                  </w:rPr>
                  <w:t>Illustrated Weekly of India</w:t>
                </w:r>
                <w:r w:rsidRPr="007C7562">
                  <w:rPr>
                    <w:lang w:val="en-US"/>
                  </w:rPr>
                  <w:t xml:space="preserve"> and thus played an important role in shaping the field of modern poetry in India. Her first poetry collection </w:t>
                </w:r>
                <w:r w:rsidRPr="007C7562">
                  <w:rPr>
                    <w:i/>
                    <w:lang w:val="en-US"/>
                  </w:rPr>
                  <w:t>Summer in Calcutta</w:t>
                </w:r>
                <w:r w:rsidRPr="007C7562">
                  <w:rPr>
                    <w:lang w:val="en-US"/>
                  </w:rPr>
                  <w:t xml:space="preserve"> (1965) marks the beginning of a saga of vivid and sensual ruminations on the precarious journeys of the self in search of identity and belonging. Some of her later poems such as the Colombo poems and </w:t>
                </w:r>
                <w:proofErr w:type="spellStart"/>
                <w:r w:rsidRPr="007C7562">
                  <w:rPr>
                    <w:lang w:val="en-US"/>
                  </w:rPr>
                  <w:t>Anamalai</w:t>
                </w:r>
                <w:proofErr w:type="spellEnd"/>
                <w:r w:rsidRPr="007C7562">
                  <w:rPr>
                    <w:lang w:val="en-US"/>
                  </w:rPr>
                  <w:t xml:space="preserve"> poems, examine the historical dimensions of subjectivity and signal to the linkages between inner and outer worlds. </w:t>
                </w:r>
              </w:p>
              <w:p w14:paraId="5834A0F2" w14:textId="77777777" w:rsidR="007C7562" w:rsidRPr="007C7562" w:rsidRDefault="007C7562" w:rsidP="007C7562">
                <w:pPr>
                  <w:rPr>
                    <w:lang w:val="en-US"/>
                  </w:rPr>
                </w:pPr>
                <w:r w:rsidRPr="007C7562">
                  <w:rPr>
                    <w:lang w:val="en-US"/>
                  </w:rPr>
                  <w:t xml:space="preserve">Follow the link below to listen to audio recordings of Kamala </w:t>
                </w:r>
                <w:proofErr w:type="spellStart"/>
                <w:r w:rsidRPr="007C7562">
                  <w:rPr>
                    <w:lang w:val="en-US"/>
                  </w:rPr>
                  <w:t>Das’s</w:t>
                </w:r>
                <w:proofErr w:type="spellEnd"/>
                <w:r w:rsidRPr="007C7562">
                  <w:rPr>
                    <w:lang w:val="en-US"/>
                  </w:rPr>
                  <w:t xml:space="preserve"> Poetry readings: </w:t>
                </w:r>
                <w:hyperlink r:id="rId10" w:history="1">
                  <w:r w:rsidRPr="007C7562">
                    <w:rPr>
                      <w:rStyle w:val="Hyperlink"/>
                      <w:lang w:val="en-US"/>
                    </w:rPr>
                    <w:t>http://mqup.typepad.com/mcgill_queens_university_/2010/11/kamala-das-reads-kamala-das-the-conclusion.html</w:t>
                  </w:r>
                </w:hyperlink>
              </w:p>
              <w:p w14:paraId="760F38A8" w14:textId="77777777" w:rsidR="007C7562" w:rsidRPr="007C7562" w:rsidRDefault="007C7562" w:rsidP="007C7562">
                <w:pPr>
                  <w:rPr>
                    <w:lang w:val="en-US"/>
                  </w:rPr>
                </w:pPr>
              </w:p>
              <w:p w14:paraId="40FD6F94" w14:textId="77777777" w:rsidR="007C7562" w:rsidRPr="007C7562" w:rsidRDefault="007C7562" w:rsidP="007C7562">
                <w:pPr>
                  <w:rPr>
                    <w:lang w:val="en-US"/>
                  </w:rPr>
                </w:pPr>
                <w:r w:rsidRPr="007C7562">
                  <w:rPr>
                    <w:lang w:val="en-US"/>
                  </w:rPr>
                  <w:t xml:space="preserve">Follow the link below to watch a video clip of Kamala </w:t>
                </w:r>
                <w:proofErr w:type="spellStart"/>
                <w:r w:rsidRPr="007C7562">
                  <w:rPr>
                    <w:lang w:val="en-US"/>
                  </w:rPr>
                  <w:t>Das’s</w:t>
                </w:r>
                <w:proofErr w:type="spellEnd"/>
                <w:r w:rsidRPr="007C7562">
                  <w:rPr>
                    <w:lang w:val="en-US"/>
                  </w:rPr>
                  <w:t xml:space="preserve"> reading of “Blood” in Montreal, Canada: </w:t>
                </w:r>
              </w:p>
              <w:p w14:paraId="55AE65FE" w14:textId="77777777" w:rsidR="007C7562" w:rsidRDefault="00C21948" w:rsidP="007C7562">
                <w:hyperlink r:id="rId11" w:history="1">
                  <w:r w:rsidR="007C7562" w:rsidRPr="007C7562">
                    <w:rPr>
                      <w:rStyle w:val="Hyperlink"/>
                      <w:lang w:val="en-US"/>
                    </w:rPr>
                    <w:t>http://www.youtube.com/watch?v=1KUXGRxjPNQ</w:t>
                  </w:r>
                </w:hyperlink>
              </w:p>
              <w:p w14:paraId="21208159" w14:textId="77777777" w:rsidR="008212F9" w:rsidRPr="007C7562" w:rsidRDefault="008212F9" w:rsidP="007C7562">
                <w:pPr>
                  <w:rPr>
                    <w:lang w:val="en-US"/>
                  </w:rPr>
                </w:pPr>
              </w:p>
              <w:p w14:paraId="1E8BAA53" w14:textId="77777777" w:rsidR="007C7562" w:rsidRDefault="007C7562" w:rsidP="007C7562">
                <w:pPr>
                  <w:rPr>
                    <w:lang w:val="en-US"/>
                  </w:rPr>
                </w:pPr>
                <w:r w:rsidRPr="007C7562">
                  <w:rPr>
                    <w:lang w:val="en-US"/>
                  </w:rPr>
                  <w:t xml:space="preserve">The publication of her autobiography in Malayalam </w:t>
                </w:r>
                <w:proofErr w:type="spellStart"/>
                <w:r w:rsidRPr="007C7562">
                  <w:rPr>
                    <w:i/>
                    <w:lang w:val="en-US"/>
                  </w:rPr>
                  <w:t>Ente</w:t>
                </w:r>
                <w:proofErr w:type="spellEnd"/>
                <w:r w:rsidRPr="007C7562">
                  <w:rPr>
                    <w:i/>
                    <w:lang w:val="en-US"/>
                  </w:rPr>
                  <w:t xml:space="preserve"> Katha </w:t>
                </w:r>
                <w:r w:rsidRPr="007C7562">
                  <w:rPr>
                    <w:lang w:val="en-US"/>
                  </w:rPr>
                  <w:t>(</w:t>
                </w:r>
                <w:r w:rsidRPr="007C7562">
                  <w:rPr>
                    <w:iCs/>
                    <w:lang w:val="en-US"/>
                  </w:rPr>
                  <w:t>My Story</w:t>
                </w:r>
                <w:r w:rsidRPr="007C7562">
                  <w:rPr>
                    <w:lang w:val="en-US"/>
                  </w:rPr>
                  <w:t xml:space="preserve">) in 1973 followed by a more linear version in English, </w:t>
                </w:r>
                <w:r w:rsidRPr="007C7562">
                  <w:rPr>
                    <w:i/>
                    <w:lang w:val="en-US"/>
                  </w:rPr>
                  <w:t xml:space="preserve">My Story </w:t>
                </w:r>
                <w:r w:rsidRPr="007C7562">
                  <w:rPr>
                    <w:lang w:val="en-US"/>
                  </w:rPr>
                  <w:t xml:space="preserve">(1976), garnered instant national attention for Das, primarily on account of their unabashed portrayal of women’s sexual experiences outside the sanctioned bounds of the heterosexual monogamous family. The gap between the narrative voice and authorial figure often gets elided in the reception of Kamala </w:t>
                </w:r>
                <w:proofErr w:type="spellStart"/>
                <w:r w:rsidRPr="007C7562">
                  <w:rPr>
                    <w:lang w:val="en-US"/>
                  </w:rPr>
                  <w:t>Das’s</w:t>
                </w:r>
                <w:proofErr w:type="spellEnd"/>
                <w:r w:rsidRPr="007C7562">
                  <w:rPr>
                    <w:lang w:val="en-US"/>
                  </w:rPr>
                  <w:t xml:space="preserve"> work, but it is by inhabiting and staging this gap that Das re-casts the form of the autobiography and lyric poetry. In the last phase of her writing, poetry collections such as </w:t>
                </w:r>
                <w:proofErr w:type="spellStart"/>
                <w:r w:rsidRPr="007C7562">
                  <w:rPr>
                    <w:i/>
                    <w:lang w:val="en-US"/>
                  </w:rPr>
                  <w:t>Ya</w:t>
                </w:r>
                <w:proofErr w:type="spellEnd"/>
                <w:r w:rsidRPr="007C7562">
                  <w:rPr>
                    <w:i/>
                    <w:lang w:val="en-US"/>
                  </w:rPr>
                  <w:t xml:space="preserve"> Allah</w:t>
                </w:r>
                <w:r w:rsidRPr="007C7562">
                  <w:rPr>
                    <w:lang w:val="en-US"/>
                  </w:rPr>
                  <w:t xml:space="preserve"> (</w:t>
                </w:r>
                <w:proofErr w:type="spellStart"/>
                <w:r w:rsidRPr="007C7562">
                  <w:rPr>
                    <w:lang w:val="en-US"/>
                  </w:rPr>
                  <w:t>Ya</w:t>
                </w:r>
                <w:proofErr w:type="spellEnd"/>
                <w:r w:rsidRPr="007C7562">
                  <w:rPr>
                    <w:lang w:val="en-US"/>
                  </w:rPr>
                  <w:t xml:space="preserve"> Allah, 2009) drew on Islamic iconography, but the confluence of erotic and devotional love is present in her whole body of work.</w:t>
                </w:r>
              </w:p>
              <w:p w14:paraId="6F11FEF4" w14:textId="77777777" w:rsidR="00DE2BCB" w:rsidRPr="007C7562" w:rsidRDefault="00DE2BCB" w:rsidP="007C7562">
                <w:pPr>
                  <w:rPr>
                    <w:lang w:val="en-US"/>
                  </w:rPr>
                </w:pPr>
              </w:p>
              <w:p w14:paraId="206EB773" w14:textId="77777777" w:rsidR="007C7562" w:rsidRPr="007C7562" w:rsidRDefault="007C7562" w:rsidP="007C7562">
                <w:pPr>
                  <w:rPr>
                    <w:lang w:val="en-US"/>
                  </w:rPr>
                </w:pPr>
                <w:r w:rsidRPr="007C7562">
                  <w:rPr>
                    <w:lang w:val="en-US"/>
                  </w:rPr>
                  <w:t xml:space="preserve"> [See below the cover pages of both the autobiographies]:</w:t>
                </w:r>
              </w:p>
              <w:p w14:paraId="52808454" w14:textId="77777777" w:rsidR="007C7562" w:rsidRDefault="007C7562" w:rsidP="007C7562">
                <w:pPr>
                  <w:rPr>
                    <w:lang w:val="en-US"/>
                  </w:rPr>
                </w:pPr>
              </w:p>
              <w:p w14:paraId="27616448" w14:textId="569180A9" w:rsidR="00DE2BCB" w:rsidRDefault="00DE2BCB" w:rsidP="00DE2BCB">
                <w:pPr>
                  <w:keepNext/>
                  <w:rPr>
                    <w:lang w:val="en-US"/>
                  </w:rPr>
                </w:pPr>
                <w:proofErr w:type="gramStart"/>
                <w:r>
                  <w:rPr>
                    <w:lang w:val="en-US"/>
                  </w:rPr>
                  <w:t>File:</w:t>
                </w:r>
                <w:r w:rsidR="00F65A84">
                  <w:rPr>
                    <w:lang w:val="en-US"/>
                  </w:rPr>
                  <w:t>Picture2.png</w:t>
                </w:r>
                <w:proofErr w:type="gramEnd"/>
              </w:p>
              <w:p w14:paraId="5E50E8DC" w14:textId="77777777" w:rsidR="00DE2BCB" w:rsidRPr="00DE2BCB" w:rsidRDefault="00DE2BCB" w:rsidP="00DE2BCB">
                <w:pPr>
                  <w:pStyle w:val="Caption"/>
                  <w:rPr>
                    <w:lang w:val="en"/>
                  </w:rPr>
                </w:pPr>
                <w:r>
                  <w:t xml:space="preserve">Figure </w:t>
                </w:r>
                <w:r w:rsidR="00C21948">
                  <w:fldChar w:fldCharType="begin"/>
                </w:r>
                <w:r w:rsidR="00C21948">
                  <w:instrText xml:space="preserve"> SEQ Figure \* ARABIC </w:instrText>
                </w:r>
                <w:r w:rsidR="00C21948">
                  <w:fldChar w:fldCharType="separate"/>
                </w:r>
                <w:r>
                  <w:rPr>
                    <w:noProof/>
                  </w:rPr>
                  <w:t>2</w:t>
                </w:r>
                <w:r w:rsidR="00C21948">
                  <w:rPr>
                    <w:noProof/>
                  </w:rPr>
                  <w:fldChar w:fldCharType="end"/>
                </w:r>
                <w:r w:rsidR="005B493E">
                  <w:t xml:space="preserve">Cover of Kamala </w:t>
                </w:r>
                <w:proofErr w:type="spellStart"/>
                <w:r w:rsidR="005B493E">
                  <w:t>Das’s</w:t>
                </w:r>
                <w:proofErr w:type="spellEnd"/>
                <w:r w:rsidR="005B493E">
                  <w:t xml:space="preserve"> autobiography </w:t>
                </w:r>
                <w:r w:rsidRPr="00DE2BCB">
                  <w:rPr>
                    <w:i/>
                    <w:iCs/>
                    <w:lang w:val="en"/>
                  </w:rPr>
                  <w:t>Ente Katha</w:t>
                </w:r>
                <w:r>
                  <w:rPr>
                    <w:i/>
                    <w:iCs/>
                    <w:lang w:val="en"/>
                  </w:rPr>
                  <w:t xml:space="preserve">, </w:t>
                </w:r>
                <w:r w:rsidRPr="00DE2BCB">
                  <w:rPr>
                    <w:iCs/>
                    <w:lang w:val="en"/>
                  </w:rPr>
                  <w:t>(1973).</w:t>
                </w:r>
              </w:p>
              <w:p w14:paraId="61021D6E" w14:textId="77777777" w:rsidR="00DE2BCB" w:rsidRDefault="00DE2BCB" w:rsidP="007C7562">
                <w:pPr>
                  <w:rPr>
                    <w:lang w:val="en-US"/>
                  </w:rPr>
                </w:pPr>
                <w:commentRangeStart w:id="1"/>
                <w:r>
                  <w:rPr>
                    <w:lang w:val="en-US"/>
                  </w:rPr>
                  <w:t>Source: unknown</w:t>
                </w:r>
                <w:commentRangeEnd w:id="1"/>
                <w:r w:rsidR="00F65A84">
                  <w:rPr>
                    <w:rStyle w:val="CommentReference"/>
                  </w:rPr>
                  <w:commentReference w:id="1"/>
                </w:r>
              </w:p>
              <w:p w14:paraId="292FF92D" w14:textId="77777777" w:rsidR="00DE2BCB" w:rsidRDefault="00DE2BCB" w:rsidP="007C7562">
                <w:pPr>
                  <w:rPr>
                    <w:lang w:val="en-US"/>
                  </w:rPr>
                </w:pPr>
              </w:p>
              <w:p w14:paraId="307702A0" w14:textId="52F1DFA1" w:rsidR="00DE2BCB" w:rsidRDefault="00DE2BCB" w:rsidP="00DE2BCB">
                <w:pPr>
                  <w:keepNext/>
                  <w:rPr>
                    <w:lang w:val="en-US"/>
                  </w:rPr>
                </w:pPr>
                <w:proofErr w:type="gramStart"/>
                <w:r w:rsidRPr="00DE2BCB">
                  <w:rPr>
                    <w:lang w:val="en-US"/>
                  </w:rPr>
                  <w:t>File:</w:t>
                </w:r>
                <w:r w:rsidR="00F65A84">
                  <w:rPr>
                    <w:lang w:val="en-US"/>
                  </w:rPr>
                  <w:t>Picture3.png</w:t>
                </w:r>
                <w:proofErr w:type="gramEnd"/>
              </w:p>
              <w:p w14:paraId="60AC6E58" w14:textId="77777777" w:rsidR="00DE2BCB" w:rsidRDefault="00DE2BCB" w:rsidP="00DE2BCB">
                <w:pPr>
                  <w:pStyle w:val="Caption"/>
                </w:pPr>
                <w:r>
                  <w:t xml:space="preserve">Figure </w:t>
                </w:r>
                <w:r w:rsidR="00C21948">
                  <w:fldChar w:fldCharType="begin"/>
                </w:r>
                <w:r w:rsidR="00C21948">
                  <w:instrText xml:space="preserve"> SEQ Figure \* ARABIC </w:instrText>
                </w:r>
                <w:r w:rsidR="00C21948">
                  <w:fldChar w:fldCharType="separate"/>
                </w:r>
                <w:r>
                  <w:rPr>
                    <w:noProof/>
                  </w:rPr>
                  <w:t>3</w:t>
                </w:r>
                <w:r w:rsidR="00C21948">
                  <w:rPr>
                    <w:noProof/>
                  </w:rPr>
                  <w:fldChar w:fldCharType="end"/>
                </w:r>
                <w:r w:rsidR="005B493E">
                  <w:t xml:space="preserve">Cover of Kamala </w:t>
                </w:r>
                <w:proofErr w:type="spellStart"/>
                <w:r w:rsidR="005B493E">
                  <w:t>Das’s</w:t>
                </w:r>
                <w:proofErr w:type="spellEnd"/>
                <w:r w:rsidR="005B493E">
                  <w:t xml:space="preserve"> autobiography </w:t>
                </w:r>
                <w:r w:rsidR="005B493E" w:rsidRPr="005B493E">
                  <w:rPr>
                    <w:i/>
                  </w:rPr>
                  <w:t>My Story</w:t>
                </w:r>
                <w:r w:rsidR="005B493E">
                  <w:t>, (1976).</w:t>
                </w:r>
              </w:p>
              <w:p w14:paraId="521204FA" w14:textId="77777777" w:rsidR="00DE2BCB" w:rsidRPr="007C7562" w:rsidRDefault="00DE2BCB" w:rsidP="007C7562">
                <w:pPr>
                  <w:rPr>
                    <w:lang w:val="en-US"/>
                  </w:rPr>
                </w:pPr>
                <w:commentRangeStart w:id="2"/>
                <w:r>
                  <w:rPr>
                    <w:lang w:val="en-US"/>
                  </w:rPr>
                  <w:t>Source: unknown</w:t>
                </w:r>
                <w:commentRangeEnd w:id="2"/>
                <w:r w:rsidR="00F65A84">
                  <w:rPr>
                    <w:rStyle w:val="CommentReference"/>
                  </w:rPr>
                  <w:commentReference w:id="2"/>
                </w:r>
              </w:p>
              <w:p w14:paraId="1855D0F3" w14:textId="77777777" w:rsidR="007C7562" w:rsidRPr="007C7562" w:rsidRDefault="007C7562" w:rsidP="007C7562">
                <w:pPr>
                  <w:rPr>
                    <w:lang w:val="en-US"/>
                  </w:rPr>
                </w:pPr>
              </w:p>
              <w:p w14:paraId="2F3DC3DC" w14:textId="77777777" w:rsidR="007C7562" w:rsidRPr="007C7562" w:rsidRDefault="007C7562" w:rsidP="007C7562">
                <w:pPr>
                  <w:rPr>
                    <w:b/>
                    <w:lang w:val="en-US"/>
                  </w:rPr>
                </w:pPr>
                <w:r w:rsidRPr="007C7562">
                  <w:rPr>
                    <w:lang w:val="en-US"/>
                  </w:rPr>
                  <w:t xml:space="preserve">Kamala </w:t>
                </w:r>
                <w:proofErr w:type="spellStart"/>
                <w:r w:rsidRPr="007C7562">
                  <w:rPr>
                    <w:lang w:val="en-US"/>
                  </w:rPr>
                  <w:t>Das’s</w:t>
                </w:r>
                <w:proofErr w:type="spellEnd"/>
                <w:r w:rsidRPr="007C7562">
                  <w:rPr>
                    <w:lang w:val="en-US"/>
                  </w:rPr>
                  <w:t xml:space="preserve"> work has won much recognition and critical attention. </w:t>
                </w:r>
                <w:r w:rsidRPr="007C7562">
                  <w:rPr>
                    <w:bCs/>
                    <w:lang w:val="en-US"/>
                  </w:rPr>
                  <w:t xml:space="preserve">She has received numerous awards, including the </w:t>
                </w:r>
                <w:proofErr w:type="spellStart"/>
                <w:r w:rsidRPr="007C7562">
                  <w:rPr>
                    <w:bCs/>
                    <w:lang w:val="en-US"/>
                  </w:rPr>
                  <w:t>Sahitya</w:t>
                </w:r>
                <w:proofErr w:type="spellEnd"/>
                <w:r w:rsidRPr="007C7562">
                  <w:rPr>
                    <w:bCs/>
                    <w:lang w:val="en-US"/>
                  </w:rPr>
                  <w:t xml:space="preserve"> </w:t>
                </w:r>
                <w:proofErr w:type="spellStart"/>
                <w:r w:rsidRPr="007C7562">
                  <w:rPr>
                    <w:bCs/>
                    <w:lang w:val="en-US"/>
                  </w:rPr>
                  <w:t>Akademi</w:t>
                </w:r>
                <w:proofErr w:type="spellEnd"/>
                <w:r w:rsidRPr="007C7562">
                  <w:rPr>
                    <w:bCs/>
                    <w:lang w:val="en-US"/>
                  </w:rPr>
                  <w:t xml:space="preserve"> Award in 1985. The critical reception of her work has been primarily through the lens of feminism, queer theory, autobiography studies, </w:t>
                </w:r>
                <w:proofErr w:type="spellStart"/>
                <w:r w:rsidRPr="007C7562">
                  <w:rPr>
                    <w:bCs/>
                    <w:lang w:val="en-US"/>
                  </w:rPr>
                  <w:t>postcolonialism</w:t>
                </w:r>
                <w:proofErr w:type="spellEnd"/>
                <w:r w:rsidRPr="007C7562">
                  <w:rPr>
                    <w:bCs/>
                    <w:lang w:val="en-US"/>
                  </w:rPr>
                  <w:t xml:space="preserve"> and modernism.  </w:t>
                </w:r>
              </w:p>
              <w:p w14:paraId="6F8F90A2" w14:textId="77777777" w:rsidR="007C7562" w:rsidRPr="007C7562" w:rsidRDefault="007C7562" w:rsidP="007C7562">
                <w:pPr>
                  <w:rPr>
                    <w:b/>
                    <w:u w:val="single"/>
                    <w:lang w:val="en-US"/>
                  </w:rPr>
                </w:pPr>
              </w:p>
              <w:p w14:paraId="71AC7C27" w14:textId="77777777" w:rsidR="007C7562" w:rsidRPr="007C7562" w:rsidRDefault="007C7562" w:rsidP="00F65A84">
                <w:pPr>
                  <w:pStyle w:val="Heading2"/>
                  <w:rPr>
                    <w:lang w:val="en-US"/>
                  </w:rPr>
                </w:pPr>
                <w:r w:rsidRPr="007C7562">
                  <w:rPr>
                    <w:lang w:val="en-US"/>
                  </w:rPr>
                  <w:lastRenderedPageBreak/>
                  <w:t>Timeline</w:t>
                </w:r>
              </w:p>
              <w:p w14:paraId="0123D431" w14:textId="77777777" w:rsidR="007C7562" w:rsidRPr="007C7562" w:rsidRDefault="007C7562" w:rsidP="007C7562">
                <w:pPr>
                  <w:rPr>
                    <w:lang w:val="en-US"/>
                  </w:rPr>
                </w:pPr>
                <w:r w:rsidRPr="007C7562">
                  <w:rPr>
                    <w:lang w:val="en-US"/>
                  </w:rPr>
                  <w:t>1947</w:t>
                </w:r>
                <w:r w:rsidRPr="007C7562">
                  <w:rPr>
                    <w:lang w:val="en-US"/>
                  </w:rPr>
                  <w:tab/>
                </w:r>
                <w:r w:rsidRPr="007C7562">
                  <w:rPr>
                    <w:lang w:val="en-US"/>
                  </w:rPr>
                  <w:tab/>
                  <w:t>Publication of first short story</w:t>
                </w:r>
              </w:p>
              <w:p w14:paraId="568FFE31" w14:textId="77777777" w:rsidR="007C7562" w:rsidRPr="007C7562" w:rsidRDefault="007C7562" w:rsidP="007C7562">
                <w:pPr>
                  <w:rPr>
                    <w:lang w:val="en-US"/>
                  </w:rPr>
                </w:pPr>
                <w:r w:rsidRPr="007C7562">
                  <w:rPr>
                    <w:lang w:val="en-US"/>
                  </w:rPr>
                  <w:t>1949</w:t>
                </w:r>
                <w:r w:rsidRPr="007C7562">
                  <w:rPr>
                    <w:lang w:val="en-US"/>
                  </w:rPr>
                  <w:tab/>
                </w:r>
                <w:r w:rsidRPr="007C7562">
                  <w:rPr>
                    <w:lang w:val="en-US"/>
                  </w:rPr>
                  <w:tab/>
                  <w:t>Marries and moves to Bombay</w:t>
                </w:r>
              </w:p>
              <w:p w14:paraId="6D1785F3" w14:textId="77777777" w:rsidR="007C7562" w:rsidRPr="007C7562" w:rsidRDefault="007C7562" w:rsidP="007C7562">
                <w:pPr>
                  <w:rPr>
                    <w:lang w:val="en-US"/>
                  </w:rPr>
                </w:pPr>
                <w:r w:rsidRPr="007C7562">
                  <w:rPr>
                    <w:lang w:val="en-US"/>
                  </w:rPr>
                  <w:t>1955</w:t>
                </w:r>
                <w:r w:rsidRPr="007C7562">
                  <w:rPr>
                    <w:lang w:val="en-US"/>
                  </w:rPr>
                  <w:tab/>
                </w:r>
                <w:r w:rsidRPr="007C7562">
                  <w:rPr>
                    <w:lang w:val="en-US"/>
                  </w:rPr>
                  <w:tab/>
                </w:r>
                <w:proofErr w:type="spellStart"/>
                <w:r w:rsidRPr="007C7562">
                  <w:rPr>
                    <w:i/>
                    <w:lang w:val="en-US"/>
                  </w:rPr>
                  <w:t>Mathilukal</w:t>
                </w:r>
                <w:proofErr w:type="spellEnd"/>
                <w:r w:rsidRPr="007C7562">
                  <w:rPr>
                    <w:lang w:val="en-US"/>
                  </w:rPr>
                  <w:t>, first collection of short fiction</w:t>
                </w:r>
              </w:p>
              <w:p w14:paraId="3A7AB303" w14:textId="77777777" w:rsidR="007C7562" w:rsidRPr="007C7562" w:rsidRDefault="007C7562" w:rsidP="007C7562">
                <w:pPr>
                  <w:rPr>
                    <w:lang w:val="en-US"/>
                  </w:rPr>
                </w:pPr>
                <w:r w:rsidRPr="007C7562">
                  <w:rPr>
                    <w:lang w:val="en-US"/>
                  </w:rPr>
                  <w:t>1965</w:t>
                </w:r>
                <w:r w:rsidRPr="007C7562">
                  <w:rPr>
                    <w:lang w:val="en-US"/>
                  </w:rPr>
                  <w:tab/>
                </w:r>
                <w:r w:rsidRPr="007C7562">
                  <w:rPr>
                    <w:lang w:val="en-US"/>
                  </w:rPr>
                  <w:tab/>
                </w:r>
                <w:r w:rsidRPr="007C7562">
                  <w:rPr>
                    <w:i/>
                    <w:lang w:val="en-US"/>
                  </w:rPr>
                  <w:t>Summer in Calcutta</w:t>
                </w:r>
              </w:p>
              <w:p w14:paraId="10325E1F" w14:textId="77777777" w:rsidR="007C7562" w:rsidRPr="007C7562" w:rsidRDefault="007C7562" w:rsidP="007C7562">
                <w:pPr>
                  <w:rPr>
                    <w:lang w:val="en-US"/>
                  </w:rPr>
                </w:pPr>
                <w:r w:rsidRPr="007C7562">
                  <w:rPr>
                    <w:lang w:val="en-US"/>
                  </w:rPr>
                  <w:t>1973</w:t>
                </w:r>
                <w:r w:rsidRPr="007C7562">
                  <w:rPr>
                    <w:lang w:val="en-US"/>
                  </w:rPr>
                  <w:tab/>
                </w:r>
                <w:r w:rsidRPr="007C7562">
                  <w:rPr>
                    <w:lang w:val="en-US"/>
                  </w:rPr>
                  <w:tab/>
                </w:r>
                <w:proofErr w:type="spellStart"/>
                <w:r w:rsidRPr="007C7562">
                  <w:rPr>
                    <w:i/>
                    <w:lang w:val="en-US"/>
                  </w:rPr>
                  <w:t>Ente</w:t>
                </w:r>
                <w:proofErr w:type="spellEnd"/>
                <w:r w:rsidRPr="007C7562">
                  <w:rPr>
                    <w:i/>
                    <w:lang w:val="en-US"/>
                  </w:rPr>
                  <w:t xml:space="preserve"> Katha</w:t>
                </w:r>
                <w:r w:rsidRPr="007C7562">
                  <w:rPr>
                    <w:lang w:val="en-US"/>
                  </w:rPr>
                  <w:t>, autobiography in Malayalam</w:t>
                </w:r>
              </w:p>
              <w:p w14:paraId="7751918B" w14:textId="77777777" w:rsidR="007C7562" w:rsidRPr="007C7562" w:rsidRDefault="007C7562" w:rsidP="007C7562">
                <w:pPr>
                  <w:rPr>
                    <w:i/>
                    <w:lang w:val="en-US"/>
                  </w:rPr>
                </w:pPr>
                <w:r w:rsidRPr="007C7562">
                  <w:rPr>
                    <w:lang w:val="en-US"/>
                  </w:rPr>
                  <w:t>1976</w:t>
                </w:r>
                <w:r w:rsidRPr="007C7562">
                  <w:rPr>
                    <w:lang w:val="en-US"/>
                  </w:rPr>
                  <w:tab/>
                </w:r>
                <w:r w:rsidRPr="007C7562">
                  <w:rPr>
                    <w:lang w:val="en-US"/>
                  </w:rPr>
                  <w:tab/>
                </w:r>
                <w:r w:rsidRPr="007C7562">
                  <w:rPr>
                    <w:i/>
                    <w:lang w:val="en-US"/>
                  </w:rPr>
                  <w:t>My Story</w:t>
                </w:r>
              </w:p>
              <w:p w14:paraId="0F4969E0" w14:textId="77777777" w:rsidR="007C7562" w:rsidRPr="007C7562" w:rsidRDefault="007C7562" w:rsidP="007C7562">
                <w:pPr>
                  <w:rPr>
                    <w:lang w:val="en-US"/>
                  </w:rPr>
                </w:pPr>
                <w:r w:rsidRPr="007C7562">
                  <w:rPr>
                    <w:lang w:val="en-US"/>
                  </w:rPr>
                  <w:t>1984</w:t>
                </w:r>
                <w:r w:rsidRPr="007C7562">
                  <w:rPr>
                    <w:lang w:val="en-US"/>
                  </w:rPr>
                  <w:tab/>
                </w:r>
                <w:r w:rsidRPr="007C7562">
                  <w:rPr>
                    <w:lang w:val="en-US"/>
                  </w:rPr>
                  <w:tab/>
                  <w:t xml:space="preserve">Contests and loses general election; </w:t>
                </w:r>
                <w:r w:rsidRPr="007C7562">
                  <w:rPr>
                    <w:i/>
                    <w:lang w:val="en-US"/>
                  </w:rPr>
                  <w:t>Collected Poems</w:t>
                </w:r>
                <w:r w:rsidRPr="007C7562">
                  <w:rPr>
                    <w:lang w:val="en-US"/>
                  </w:rPr>
                  <w:t>, vol. 1</w:t>
                </w:r>
              </w:p>
              <w:p w14:paraId="0E6F6AE7" w14:textId="77777777" w:rsidR="007C7562" w:rsidRPr="007C7562" w:rsidRDefault="007C7562" w:rsidP="007C7562">
                <w:pPr>
                  <w:rPr>
                    <w:lang w:val="en-US"/>
                  </w:rPr>
                </w:pPr>
                <w:r w:rsidRPr="007C7562">
                  <w:rPr>
                    <w:lang w:val="en-US"/>
                  </w:rPr>
                  <w:t>1999</w:t>
                </w:r>
                <w:r w:rsidRPr="007C7562">
                  <w:rPr>
                    <w:lang w:val="en-US"/>
                  </w:rPr>
                  <w:tab/>
                </w:r>
                <w:r w:rsidRPr="007C7562">
                  <w:rPr>
                    <w:lang w:val="en-US"/>
                  </w:rPr>
                  <w:tab/>
                  <w:t>Conversion to Islam</w:t>
                </w:r>
              </w:p>
              <w:p w14:paraId="6364E00E" w14:textId="77777777" w:rsidR="005B493E" w:rsidRDefault="007C7562" w:rsidP="00C27FAB">
                <w:pPr>
                  <w:rPr>
                    <w:i/>
                    <w:lang w:val="en-US"/>
                  </w:rPr>
                </w:pPr>
                <w:r w:rsidRPr="007C7562">
                  <w:rPr>
                    <w:lang w:val="en-US"/>
                  </w:rPr>
                  <w:t>2009</w:t>
                </w:r>
                <w:r w:rsidRPr="007C7562">
                  <w:rPr>
                    <w:lang w:val="en-US"/>
                  </w:rPr>
                  <w:tab/>
                </w:r>
                <w:r w:rsidRPr="007C7562">
                  <w:rPr>
                    <w:lang w:val="en-US"/>
                  </w:rPr>
                  <w:tab/>
                </w:r>
                <w:proofErr w:type="spellStart"/>
                <w:r w:rsidRPr="007C7562">
                  <w:rPr>
                    <w:i/>
                    <w:lang w:val="en-US"/>
                  </w:rPr>
                  <w:t>Ya</w:t>
                </w:r>
                <w:proofErr w:type="spellEnd"/>
                <w:r w:rsidRPr="007C7562">
                  <w:rPr>
                    <w:i/>
                    <w:lang w:val="en-US"/>
                  </w:rPr>
                  <w:t xml:space="preserve"> Allah</w:t>
                </w:r>
                <w:bookmarkStart w:id="3" w:name="_GoBack"/>
                <w:bookmarkEnd w:id="3"/>
              </w:p>
              <w:p w14:paraId="2FF46582" w14:textId="77777777" w:rsidR="003F0D73" w:rsidRPr="005B493E" w:rsidRDefault="003F0D73" w:rsidP="00C27FAB">
                <w:pPr>
                  <w:rPr>
                    <w:i/>
                    <w:lang w:val="en-US"/>
                  </w:rPr>
                </w:pPr>
              </w:p>
            </w:tc>
          </w:sdtContent>
        </w:sdt>
      </w:tr>
      <w:tr w:rsidR="003235A7" w14:paraId="4A60DF41" w14:textId="77777777" w:rsidTr="003235A7">
        <w:tc>
          <w:tcPr>
            <w:tcW w:w="9016" w:type="dxa"/>
          </w:tcPr>
          <w:p w14:paraId="31EC36D7" w14:textId="453090EA" w:rsidR="003235A7" w:rsidRDefault="003235A7" w:rsidP="008A5B87">
            <w:r w:rsidRPr="0015114C">
              <w:rPr>
                <w:u w:val="single"/>
              </w:rPr>
              <w:lastRenderedPageBreak/>
              <w:t>Further reading</w:t>
            </w:r>
            <w:r>
              <w:t>:</w:t>
            </w:r>
          </w:p>
          <w:sdt>
            <w:sdtPr>
              <w:alias w:val="Further reading"/>
              <w:tag w:val="furtherReading"/>
              <w:id w:val="-1516217107"/>
              <w:placeholder>
                <w:docPart w:val="B4B67C38BA00A4498C821FDA29EB2031"/>
              </w:placeholder>
            </w:sdtPr>
            <w:sdtEndPr/>
            <w:sdtContent>
              <w:p w14:paraId="4E00B484" w14:textId="77777777" w:rsidR="00E602AC" w:rsidRDefault="00C21948" w:rsidP="005B493E">
                <w:sdt>
                  <w:sdtPr>
                    <w:id w:val="-1190829798"/>
                    <w:citation/>
                  </w:sdtPr>
                  <w:sdtEndPr/>
                  <w:sdtContent>
                    <w:r w:rsidR="005B493E">
                      <w:fldChar w:fldCharType="begin"/>
                    </w:r>
                    <w:r w:rsidR="005B493E">
                      <w:rPr>
                        <w:iCs/>
                        <w:lang w:val="en-US"/>
                      </w:rPr>
                      <w:instrText xml:space="preserve"> CITATION Mad82 \l 1033 </w:instrText>
                    </w:r>
                    <w:r w:rsidR="005B493E">
                      <w:fldChar w:fldCharType="separate"/>
                    </w:r>
                    <w:r w:rsidR="005B493E">
                      <w:rPr>
                        <w:iCs/>
                        <w:noProof/>
                        <w:lang w:val="en-US"/>
                      </w:rPr>
                      <w:t xml:space="preserve"> </w:t>
                    </w:r>
                    <w:r w:rsidR="005B493E">
                      <w:rPr>
                        <w:noProof/>
                        <w:lang w:val="en-US"/>
                      </w:rPr>
                      <w:t>(Madhavikkutty)</w:t>
                    </w:r>
                    <w:r w:rsidR="005B493E">
                      <w:fldChar w:fldCharType="end"/>
                    </w:r>
                  </w:sdtContent>
                </w:sdt>
              </w:p>
              <w:p w14:paraId="0C1A00B3" w14:textId="77777777" w:rsidR="00E602AC" w:rsidRDefault="00C21948" w:rsidP="005B493E">
                <w:pPr>
                  <w:rPr>
                    <w:lang w:val="en-US"/>
                  </w:rPr>
                </w:pPr>
                <w:sdt>
                  <w:sdtPr>
                    <w:rPr>
                      <w:lang w:val="en-US"/>
                    </w:rPr>
                    <w:id w:val="1567066506"/>
                    <w:citation/>
                  </w:sdtPr>
                  <w:sdtEndPr/>
                  <w:sdtContent>
                    <w:r w:rsidR="00E602AC">
                      <w:rPr>
                        <w:lang w:val="en-US"/>
                      </w:rPr>
                      <w:fldChar w:fldCharType="begin"/>
                    </w:r>
                    <w:r w:rsidR="00E602AC">
                      <w:rPr>
                        <w:lang w:val="en-US"/>
                      </w:rPr>
                      <w:instrText xml:space="preserve"> CITATION Das77 \l 1033 </w:instrText>
                    </w:r>
                    <w:r w:rsidR="00E602AC">
                      <w:rPr>
                        <w:lang w:val="en-US"/>
                      </w:rPr>
                      <w:fldChar w:fldCharType="separate"/>
                    </w:r>
                    <w:r w:rsidR="00E602AC">
                      <w:rPr>
                        <w:noProof/>
                        <w:lang w:val="en-US"/>
                      </w:rPr>
                      <w:t>(Das)</w:t>
                    </w:r>
                    <w:r w:rsidR="00E602AC">
                      <w:rPr>
                        <w:lang w:val="en-US"/>
                      </w:rPr>
                      <w:fldChar w:fldCharType="end"/>
                    </w:r>
                  </w:sdtContent>
                </w:sdt>
              </w:p>
              <w:p w14:paraId="5C999736" w14:textId="77777777" w:rsidR="00E602AC" w:rsidRDefault="00C21948" w:rsidP="005B493E">
                <w:pPr>
                  <w:rPr>
                    <w:lang w:val="en-US"/>
                  </w:rPr>
                </w:pPr>
                <w:sdt>
                  <w:sdtPr>
                    <w:rPr>
                      <w:lang w:val="en-US"/>
                    </w:rPr>
                    <w:id w:val="-1850172922"/>
                    <w:citation/>
                  </w:sdtPr>
                  <w:sdtEndPr/>
                  <w:sdtContent>
                    <w:r w:rsidR="00E602AC">
                      <w:rPr>
                        <w:lang w:val="en-US"/>
                      </w:rPr>
                      <w:fldChar w:fldCharType="begin"/>
                    </w:r>
                    <w:r w:rsidR="00E602AC">
                      <w:rPr>
                        <w:lang w:val="en-US"/>
                      </w:rPr>
                      <w:instrText xml:space="preserve"> CITATION Das92 \l 1033 </w:instrText>
                    </w:r>
                    <w:r w:rsidR="00E602AC">
                      <w:rPr>
                        <w:lang w:val="en-US"/>
                      </w:rPr>
                      <w:fldChar w:fldCharType="separate"/>
                    </w:r>
                    <w:r w:rsidR="00E602AC">
                      <w:rPr>
                        <w:noProof/>
                        <w:lang w:val="en-US"/>
                      </w:rPr>
                      <w:t>(Das, Padmavati, the Harlot and Other Stories)</w:t>
                    </w:r>
                    <w:r w:rsidR="00E602AC">
                      <w:rPr>
                        <w:lang w:val="en-US"/>
                      </w:rPr>
                      <w:fldChar w:fldCharType="end"/>
                    </w:r>
                  </w:sdtContent>
                </w:sdt>
              </w:p>
              <w:p w14:paraId="0B4AD7B3" w14:textId="77777777" w:rsidR="00E602AC" w:rsidRDefault="00C21948" w:rsidP="005B493E">
                <w:pPr>
                  <w:rPr>
                    <w:lang w:val="en-US"/>
                  </w:rPr>
                </w:pPr>
                <w:sdt>
                  <w:sdtPr>
                    <w:rPr>
                      <w:lang w:val="en-US"/>
                    </w:rPr>
                    <w:id w:val="-1165157706"/>
                    <w:citation/>
                  </w:sdtPr>
                  <w:sdtEndPr/>
                  <w:sdtContent>
                    <w:r w:rsidR="00E602AC">
                      <w:rPr>
                        <w:lang w:val="en-US"/>
                      </w:rPr>
                      <w:fldChar w:fldCharType="begin"/>
                    </w:r>
                    <w:r w:rsidR="00E602AC">
                      <w:rPr>
                        <w:lang w:val="en-US"/>
                      </w:rPr>
                      <w:instrText xml:space="preserve"> CITATION Das10 \l 1033 </w:instrText>
                    </w:r>
                    <w:r w:rsidR="00E602AC">
                      <w:rPr>
                        <w:lang w:val="en-US"/>
                      </w:rPr>
                      <w:fldChar w:fldCharType="separate"/>
                    </w:r>
                    <w:r w:rsidR="00E602AC">
                      <w:rPr>
                        <w:noProof/>
                        <w:lang w:val="en-US"/>
                      </w:rPr>
                      <w:t>(Das, The Kept Woman and Other Stories)</w:t>
                    </w:r>
                    <w:r w:rsidR="00E602AC">
                      <w:rPr>
                        <w:lang w:val="en-US"/>
                      </w:rPr>
                      <w:fldChar w:fldCharType="end"/>
                    </w:r>
                  </w:sdtContent>
                </w:sdt>
              </w:p>
              <w:p w14:paraId="5141A2C7" w14:textId="77777777" w:rsidR="00E602AC" w:rsidRDefault="00C21948" w:rsidP="005B493E">
                <w:pPr>
                  <w:rPr>
                    <w:lang w:val="en-US"/>
                  </w:rPr>
                </w:pPr>
                <w:sdt>
                  <w:sdtPr>
                    <w:rPr>
                      <w:lang w:val="en-US"/>
                    </w:rPr>
                    <w:id w:val="-1058482257"/>
                    <w:citation/>
                  </w:sdtPr>
                  <w:sdtEndPr/>
                  <w:sdtContent>
                    <w:r w:rsidR="00E602AC">
                      <w:rPr>
                        <w:lang w:val="en-US"/>
                      </w:rPr>
                      <w:fldChar w:fldCharType="begin"/>
                    </w:r>
                    <w:r w:rsidR="00E602AC">
                      <w:rPr>
                        <w:lang w:val="en-US"/>
                      </w:rPr>
                      <w:instrText xml:space="preserve">CITATION Das76 \l 1033 </w:instrText>
                    </w:r>
                    <w:r w:rsidR="00E602AC">
                      <w:rPr>
                        <w:lang w:val="en-US"/>
                      </w:rPr>
                      <w:fldChar w:fldCharType="separate"/>
                    </w:r>
                    <w:r w:rsidR="00E602AC">
                      <w:rPr>
                        <w:noProof/>
                        <w:lang w:val="en-US"/>
                      </w:rPr>
                      <w:t>(Das, My Story)</w:t>
                    </w:r>
                    <w:r w:rsidR="00E602AC">
                      <w:rPr>
                        <w:lang w:val="en-US"/>
                      </w:rPr>
                      <w:fldChar w:fldCharType="end"/>
                    </w:r>
                  </w:sdtContent>
                </w:sdt>
              </w:p>
              <w:p w14:paraId="5E0E8156" w14:textId="77777777" w:rsidR="00E602AC" w:rsidRDefault="00C21948" w:rsidP="005B493E">
                <w:pPr>
                  <w:rPr>
                    <w:lang w:val="en-US"/>
                  </w:rPr>
                </w:pPr>
                <w:sdt>
                  <w:sdtPr>
                    <w:rPr>
                      <w:lang w:val="en-US"/>
                    </w:rPr>
                    <w:id w:val="419695382"/>
                    <w:citation/>
                  </w:sdtPr>
                  <w:sdtEndPr/>
                  <w:sdtContent>
                    <w:r w:rsidR="00E602AC">
                      <w:rPr>
                        <w:lang w:val="en-US"/>
                      </w:rPr>
                      <w:fldChar w:fldCharType="begin"/>
                    </w:r>
                    <w:r w:rsidR="00E602AC">
                      <w:rPr>
                        <w:lang w:val="en-US"/>
                      </w:rPr>
                      <w:instrText xml:space="preserve">CITATION Mad73 \l 1033 </w:instrText>
                    </w:r>
                    <w:r w:rsidR="00E602AC">
                      <w:rPr>
                        <w:lang w:val="en-US"/>
                      </w:rPr>
                      <w:fldChar w:fldCharType="separate"/>
                    </w:r>
                    <w:r w:rsidR="00E602AC">
                      <w:rPr>
                        <w:noProof/>
                        <w:lang w:val="en-US"/>
                      </w:rPr>
                      <w:t>(Madhavikkutty, Ente Katha (My Story))</w:t>
                    </w:r>
                    <w:r w:rsidR="00E602AC">
                      <w:rPr>
                        <w:lang w:val="en-US"/>
                      </w:rPr>
                      <w:fldChar w:fldCharType="end"/>
                    </w:r>
                  </w:sdtContent>
                </w:sdt>
              </w:p>
              <w:p w14:paraId="6D84A04C" w14:textId="77777777" w:rsidR="00E602AC" w:rsidRDefault="00C21948" w:rsidP="005B493E">
                <w:pPr>
                  <w:rPr>
                    <w:lang w:val="en-US"/>
                  </w:rPr>
                </w:pPr>
                <w:sdt>
                  <w:sdtPr>
                    <w:rPr>
                      <w:lang w:val="en-US"/>
                    </w:rPr>
                    <w:id w:val="110402433"/>
                    <w:citation/>
                  </w:sdtPr>
                  <w:sdtEndPr/>
                  <w:sdtContent>
                    <w:r w:rsidR="00E602AC">
                      <w:rPr>
                        <w:lang w:val="en-US"/>
                      </w:rPr>
                      <w:fldChar w:fldCharType="begin"/>
                    </w:r>
                    <w:r w:rsidR="00E602AC">
                      <w:rPr>
                        <w:lang w:val="en-US"/>
                      </w:rPr>
                      <w:instrText xml:space="preserve"> CITATION Mad89 \l 1033 </w:instrText>
                    </w:r>
                    <w:r w:rsidR="00E602AC">
                      <w:rPr>
                        <w:lang w:val="en-US"/>
                      </w:rPr>
                      <w:fldChar w:fldCharType="separate"/>
                    </w:r>
                    <w:r w:rsidR="00E602AC">
                      <w:rPr>
                        <w:noProof/>
                        <w:lang w:val="en-US"/>
                      </w:rPr>
                      <w:t>(Madhavikkutty, Varshangalku Munpu (Years Ago))</w:t>
                    </w:r>
                    <w:r w:rsidR="00E602AC">
                      <w:rPr>
                        <w:lang w:val="en-US"/>
                      </w:rPr>
                      <w:fldChar w:fldCharType="end"/>
                    </w:r>
                  </w:sdtContent>
                </w:sdt>
              </w:p>
              <w:p w14:paraId="14067E92" w14:textId="77777777" w:rsidR="00E602AC" w:rsidRDefault="00C21948" w:rsidP="005B493E">
                <w:pPr>
                  <w:rPr>
                    <w:lang w:val="en-US"/>
                  </w:rPr>
                </w:pPr>
                <w:sdt>
                  <w:sdtPr>
                    <w:rPr>
                      <w:lang w:val="en-US"/>
                    </w:rPr>
                    <w:id w:val="167988545"/>
                    <w:citation/>
                  </w:sdtPr>
                  <w:sdtEndPr/>
                  <w:sdtContent>
                    <w:r w:rsidR="00E602AC">
                      <w:rPr>
                        <w:lang w:val="en-US"/>
                      </w:rPr>
                      <w:fldChar w:fldCharType="begin"/>
                    </w:r>
                    <w:r w:rsidR="00E602AC">
                      <w:rPr>
                        <w:lang w:val="en-US"/>
                      </w:rPr>
                      <w:instrText xml:space="preserve"> CITATION Mad93 \l 1033 </w:instrText>
                    </w:r>
                    <w:r w:rsidR="00E602AC">
                      <w:rPr>
                        <w:lang w:val="en-US"/>
                      </w:rPr>
                      <w:fldChar w:fldCharType="separate"/>
                    </w:r>
                    <w:r w:rsidR="00E602AC">
                      <w:rPr>
                        <w:noProof/>
                        <w:lang w:val="en-US"/>
                      </w:rPr>
                      <w:t>(Madhavikkutty, Neermathalam Pootha Kalam (When the Neermathalam Blossomed))</w:t>
                    </w:r>
                    <w:r w:rsidR="00E602AC">
                      <w:rPr>
                        <w:lang w:val="en-US"/>
                      </w:rPr>
                      <w:fldChar w:fldCharType="end"/>
                    </w:r>
                  </w:sdtContent>
                </w:sdt>
              </w:p>
              <w:p w14:paraId="58325D5C" w14:textId="77777777" w:rsidR="005B493E" w:rsidRPr="005B493E" w:rsidRDefault="005B493E" w:rsidP="005B493E">
                <w:pPr>
                  <w:rPr>
                    <w:bCs/>
                    <w:lang w:val="en-US"/>
                  </w:rPr>
                </w:pPr>
                <w:r w:rsidRPr="005B493E">
                  <w:rPr>
                    <w:bCs/>
                    <w:lang w:val="en-US"/>
                  </w:rPr>
                  <w:t xml:space="preserve">Das, Kamala. (1976) </w:t>
                </w:r>
                <w:r w:rsidRPr="005B493E">
                  <w:rPr>
                    <w:bCs/>
                    <w:i/>
                    <w:lang w:val="en-US"/>
                  </w:rPr>
                  <w:t>Alphabet of Lust</w:t>
                </w:r>
                <w:r w:rsidRPr="005B493E">
                  <w:rPr>
                    <w:bCs/>
                    <w:lang w:val="en-US"/>
                  </w:rPr>
                  <w:t>, New Delhi: Orient.</w:t>
                </w:r>
              </w:p>
              <w:p w14:paraId="1F3486B7" w14:textId="77777777" w:rsidR="00E602AC" w:rsidRDefault="00C21948" w:rsidP="005B493E">
                <w:pPr>
                  <w:rPr>
                    <w:bCs/>
                    <w:i/>
                    <w:iCs/>
                    <w:lang w:val="en-US"/>
                  </w:rPr>
                </w:pPr>
                <w:sdt>
                  <w:sdtPr>
                    <w:rPr>
                      <w:bCs/>
                      <w:i/>
                      <w:iCs/>
                      <w:lang w:val="en-US"/>
                    </w:rPr>
                    <w:id w:val="457851494"/>
                    <w:citation/>
                  </w:sdtPr>
                  <w:sdtEndPr/>
                  <w:sdtContent>
                    <w:r w:rsidR="00E602AC">
                      <w:rPr>
                        <w:bCs/>
                        <w:i/>
                        <w:iCs/>
                        <w:lang w:val="en-US"/>
                      </w:rPr>
                      <w:fldChar w:fldCharType="begin"/>
                    </w:r>
                    <w:r w:rsidR="00E602AC">
                      <w:rPr>
                        <w:bCs/>
                        <w:lang w:val="en-US"/>
                      </w:rPr>
                      <w:instrText xml:space="preserve"> CITATION Mad78 \l 1033 </w:instrText>
                    </w:r>
                    <w:r w:rsidR="00E602AC">
                      <w:rPr>
                        <w:bCs/>
                        <w:i/>
                        <w:iCs/>
                        <w:lang w:val="en-US"/>
                      </w:rPr>
                      <w:fldChar w:fldCharType="separate"/>
                    </w:r>
                    <w:r w:rsidR="00E602AC">
                      <w:rPr>
                        <w:noProof/>
                        <w:lang w:val="en-US"/>
                      </w:rPr>
                      <w:t>(Madhavikkutty, Manasi (Manasi))</w:t>
                    </w:r>
                    <w:r w:rsidR="00E602AC">
                      <w:rPr>
                        <w:bCs/>
                        <w:i/>
                        <w:iCs/>
                        <w:lang w:val="en-US"/>
                      </w:rPr>
                      <w:fldChar w:fldCharType="end"/>
                    </w:r>
                  </w:sdtContent>
                </w:sdt>
              </w:p>
              <w:p w14:paraId="3D20CA5C" w14:textId="77777777" w:rsidR="00E602AC" w:rsidRDefault="00C21948" w:rsidP="005B493E">
                <w:pPr>
                  <w:rPr>
                    <w:bCs/>
                    <w:lang w:val="en-US"/>
                  </w:rPr>
                </w:pPr>
                <w:sdt>
                  <w:sdtPr>
                    <w:rPr>
                      <w:bCs/>
                      <w:lang w:val="en-US"/>
                    </w:rPr>
                    <w:id w:val="1794251281"/>
                    <w:citation/>
                  </w:sdtPr>
                  <w:sdtEndPr/>
                  <w:sdtContent>
                    <w:r w:rsidR="00E602AC">
                      <w:rPr>
                        <w:bCs/>
                        <w:lang w:val="en-US"/>
                      </w:rPr>
                      <w:fldChar w:fldCharType="begin"/>
                    </w:r>
                    <w:r w:rsidR="00E602AC">
                      <w:rPr>
                        <w:bCs/>
                        <w:i/>
                        <w:iCs/>
                        <w:lang w:val="en-US"/>
                      </w:rPr>
                      <w:instrText xml:space="preserve"> CITATION Mad88 \l 1033 </w:instrText>
                    </w:r>
                    <w:r w:rsidR="00E602AC">
                      <w:rPr>
                        <w:bCs/>
                        <w:lang w:val="en-US"/>
                      </w:rPr>
                      <w:fldChar w:fldCharType="separate"/>
                    </w:r>
                    <w:r w:rsidR="00E602AC">
                      <w:rPr>
                        <w:noProof/>
                        <w:lang w:val="en-US"/>
                      </w:rPr>
                      <w:t>(Madhavikkutty, Chandanamarangal (Sandalwood Trees))</w:t>
                    </w:r>
                    <w:r w:rsidR="00E602AC">
                      <w:rPr>
                        <w:bCs/>
                        <w:lang w:val="en-US"/>
                      </w:rPr>
                      <w:fldChar w:fldCharType="end"/>
                    </w:r>
                  </w:sdtContent>
                </w:sdt>
              </w:p>
              <w:p w14:paraId="2E0007E3" w14:textId="77777777" w:rsidR="005B493E" w:rsidRPr="005B493E" w:rsidRDefault="00C21948" w:rsidP="005B493E">
                <w:pPr>
                  <w:rPr>
                    <w:bCs/>
                    <w:lang w:val="en-US"/>
                  </w:rPr>
                </w:pPr>
                <w:sdt>
                  <w:sdtPr>
                    <w:rPr>
                      <w:bCs/>
                      <w:lang w:val="en-US"/>
                    </w:rPr>
                    <w:id w:val="809983465"/>
                    <w:citation/>
                  </w:sdtPr>
                  <w:sdtEndPr/>
                  <w:sdtContent>
                    <w:r w:rsidR="00E602AC">
                      <w:rPr>
                        <w:bCs/>
                        <w:lang w:val="en-US"/>
                      </w:rPr>
                      <w:fldChar w:fldCharType="begin"/>
                    </w:r>
                    <w:r w:rsidR="00E602AC">
                      <w:rPr>
                        <w:bCs/>
                        <w:lang w:val="en-US"/>
                      </w:rPr>
                      <w:instrText xml:space="preserve"> CITATION Mad06 \l 1033 </w:instrText>
                    </w:r>
                    <w:r w:rsidR="00E602AC">
                      <w:rPr>
                        <w:bCs/>
                        <w:lang w:val="en-US"/>
                      </w:rPr>
                      <w:fldChar w:fldCharType="separate"/>
                    </w:r>
                    <w:r w:rsidR="00E602AC">
                      <w:rPr>
                        <w:noProof/>
                        <w:lang w:val="en-US"/>
                      </w:rPr>
                      <w:t>(Madhavikkutty, Madhavikkuttiyude Novellakal (Madhavikkutty’s Novellas))</w:t>
                    </w:r>
                    <w:r w:rsidR="00E602AC">
                      <w:rPr>
                        <w:bCs/>
                        <w:lang w:val="en-US"/>
                      </w:rPr>
                      <w:fldChar w:fldCharType="end"/>
                    </w:r>
                  </w:sdtContent>
                </w:sdt>
              </w:p>
              <w:p w14:paraId="523B487C" w14:textId="77777777" w:rsidR="00E602AC" w:rsidRDefault="00C21948" w:rsidP="005B493E">
                <w:pPr>
                  <w:rPr>
                    <w:lang w:val="en-US"/>
                  </w:rPr>
                </w:pPr>
                <w:sdt>
                  <w:sdtPr>
                    <w:rPr>
                      <w:lang w:val="en-US"/>
                    </w:rPr>
                    <w:id w:val="-1730150944"/>
                    <w:citation/>
                  </w:sdtPr>
                  <w:sdtEndPr/>
                  <w:sdtContent>
                    <w:r w:rsidR="00E602AC">
                      <w:rPr>
                        <w:lang w:val="en-US"/>
                      </w:rPr>
                      <w:fldChar w:fldCharType="begin"/>
                    </w:r>
                    <w:r w:rsidR="00E602AC">
                      <w:rPr>
                        <w:lang w:val="en-US"/>
                      </w:rPr>
                      <w:instrText xml:space="preserve"> CITATION Das65 \l 1033 </w:instrText>
                    </w:r>
                    <w:r w:rsidR="00E602AC">
                      <w:rPr>
                        <w:lang w:val="en-US"/>
                      </w:rPr>
                      <w:fldChar w:fldCharType="separate"/>
                    </w:r>
                    <w:r w:rsidR="00E602AC">
                      <w:rPr>
                        <w:noProof/>
                        <w:lang w:val="en-US"/>
                      </w:rPr>
                      <w:t>(Das, Summer in Calcutta)</w:t>
                    </w:r>
                    <w:r w:rsidR="00E602AC">
                      <w:rPr>
                        <w:lang w:val="en-US"/>
                      </w:rPr>
                      <w:fldChar w:fldCharType="end"/>
                    </w:r>
                  </w:sdtContent>
                </w:sdt>
              </w:p>
              <w:p w14:paraId="47589FA7" w14:textId="77777777" w:rsidR="005B493E" w:rsidRPr="005B493E" w:rsidRDefault="005B493E" w:rsidP="005B493E">
                <w:pPr>
                  <w:rPr>
                    <w:lang w:val="en-US"/>
                  </w:rPr>
                </w:pPr>
                <w:r w:rsidRPr="005B493E">
                  <w:rPr>
                    <w:lang w:val="en-US"/>
                  </w:rPr>
                  <w:softHyphen/>
                </w:r>
                <w:r w:rsidR="00A31BF5" w:rsidRPr="00A31BF5">
                  <w:rPr>
                    <w:lang w:val="en-US"/>
                  </w:rPr>
                  <w:t xml:space="preserve"> </w:t>
                </w:r>
                <w:sdt>
                  <w:sdtPr>
                    <w:rPr>
                      <w:lang w:val="en-US"/>
                    </w:rPr>
                    <w:id w:val="-1642262304"/>
                    <w:citation/>
                  </w:sdtPr>
                  <w:sdtEndPr/>
                  <w:sdtContent>
                    <w:r w:rsidR="00A31BF5" w:rsidRPr="00A31BF5">
                      <w:rPr>
                        <w:lang w:val="en-US"/>
                      </w:rPr>
                      <w:fldChar w:fldCharType="begin"/>
                    </w:r>
                    <w:r w:rsidR="00A31BF5" w:rsidRPr="00A31BF5">
                      <w:rPr>
                        <w:lang w:val="en-US"/>
                      </w:rPr>
                      <w:instrText xml:space="preserve"> CITATION Das67 \l 1033 </w:instrText>
                    </w:r>
                    <w:r w:rsidR="00A31BF5" w:rsidRPr="00A31BF5">
                      <w:rPr>
                        <w:lang w:val="en-US"/>
                      </w:rPr>
                      <w:fldChar w:fldCharType="separate"/>
                    </w:r>
                    <w:r w:rsidR="00A31BF5">
                      <w:rPr>
                        <w:noProof/>
                        <w:lang w:val="en-US"/>
                      </w:rPr>
                      <w:t>(Das, The Descendants)</w:t>
                    </w:r>
                    <w:r w:rsidR="00A31BF5" w:rsidRPr="00A31BF5">
                      <w:rPr>
                        <w:lang w:val="en-US"/>
                      </w:rPr>
                      <w:fldChar w:fldCharType="end"/>
                    </w:r>
                  </w:sdtContent>
                </w:sdt>
              </w:p>
              <w:p w14:paraId="2DF1A502" w14:textId="77777777" w:rsidR="00A31BF5" w:rsidRDefault="00C21948" w:rsidP="005B493E">
                <w:pPr>
                  <w:rPr>
                    <w:lang w:val="en-US"/>
                  </w:rPr>
                </w:pPr>
                <w:sdt>
                  <w:sdtPr>
                    <w:rPr>
                      <w:lang w:val="en-US"/>
                    </w:rPr>
                    <w:id w:val="-122534986"/>
                    <w:citation/>
                  </w:sdtPr>
                  <w:sdtEndPr/>
                  <w:sdtContent>
                    <w:r w:rsidR="00A31BF5">
                      <w:rPr>
                        <w:lang w:val="en-US"/>
                      </w:rPr>
                      <w:fldChar w:fldCharType="begin"/>
                    </w:r>
                    <w:r w:rsidR="00A31BF5">
                      <w:rPr>
                        <w:lang w:val="en-US"/>
                      </w:rPr>
                      <w:instrText xml:space="preserve"> CITATION Das73 \l 1033 </w:instrText>
                    </w:r>
                    <w:r w:rsidR="00A31BF5">
                      <w:rPr>
                        <w:lang w:val="en-US"/>
                      </w:rPr>
                      <w:fldChar w:fldCharType="separate"/>
                    </w:r>
                    <w:r w:rsidR="00A31BF5">
                      <w:rPr>
                        <w:noProof/>
                        <w:lang w:val="en-US"/>
                      </w:rPr>
                      <w:t>(Das, The Old Playhouse and other Poems)</w:t>
                    </w:r>
                    <w:r w:rsidR="00A31BF5">
                      <w:rPr>
                        <w:lang w:val="en-US"/>
                      </w:rPr>
                      <w:fldChar w:fldCharType="end"/>
                    </w:r>
                  </w:sdtContent>
                </w:sdt>
              </w:p>
              <w:p w14:paraId="2A540150" w14:textId="77777777" w:rsidR="00A31BF5" w:rsidRDefault="00C21948" w:rsidP="005B493E">
                <w:pPr>
                  <w:rPr>
                    <w:lang w:val="en-US"/>
                  </w:rPr>
                </w:pPr>
                <w:sdt>
                  <w:sdtPr>
                    <w:rPr>
                      <w:lang w:val="en-US"/>
                    </w:rPr>
                    <w:id w:val="1745675216"/>
                    <w:citation/>
                  </w:sdtPr>
                  <w:sdtEndPr/>
                  <w:sdtContent>
                    <w:r w:rsidR="00A31BF5">
                      <w:rPr>
                        <w:lang w:val="en-US"/>
                      </w:rPr>
                      <w:fldChar w:fldCharType="begin"/>
                    </w:r>
                    <w:r w:rsidR="00A31BF5">
                      <w:rPr>
                        <w:lang w:val="en-US"/>
                      </w:rPr>
                      <w:instrText xml:space="preserve"> CITATION Das79 \l 1033 </w:instrText>
                    </w:r>
                    <w:r w:rsidR="00A31BF5">
                      <w:rPr>
                        <w:lang w:val="en-US"/>
                      </w:rPr>
                      <w:fldChar w:fldCharType="separate"/>
                    </w:r>
                    <w:r w:rsidR="00A31BF5">
                      <w:rPr>
                        <w:noProof/>
                        <w:lang w:val="en-US"/>
                      </w:rPr>
                      <w:t>(Das and Nandy, Tonight, this Savage Rite: The Love Poems by Kamala Das and Pratish Nandy)</w:t>
                    </w:r>
                    <w:r w:rsidR="00A31BF5">
                      <w:rPr>
                        <w:lang w:val="en-US"/>
                      </w:rPr>
                      <w:fldChar w:fldCharType="end"/>
                    </w:r>
                  </w:sdtContent>
                </w:sdt>
              </w:p>
              <w:p w14:paraId="73C32DC1" w14:textId="77777777" w:rsidR="00A31BF5" w:rsidRDefault="00C21948" w:rsidP="005B493E">
                <w:pPr>
                  <w:rPr>
                    <w:lang w:val="en-US"/>
                  </w:rPr>
                </w:pPr>
                <w:sdt>
                  <w:sdtPr>
                    <w:rPr>
                      <w:lang w:val="en-US"/>
                    </w:rPr>
                    <w:id w:val="1070387030"/>
                    <w:citation/>
                  </w:sdtPr>
                  <w:sdtEndPr/>
                  <w:sdtContent>
                    <w:r w:rsidR="00A31BF5">
                      <w:rPr>
                        <w:lang w:val="en-US"/>
                      </w:rPr>
                      <w:fldChar w:fldCharType="begin"/>
                    </w:r>
                    <w:r w:rsidR="00A31BF5">
                      <w:rPr>
                        <w:lang w:val="en-US"/>
                      </w:rPr>
                      <w:instrText xml:space="preserve"> CITATION Das84 \l 1033 </w:instrText>
                    </w:r>
                    <w:r w:rsidR="00A31BF5">
                      <w:rPr>
                        <w:lang w:val="en-US"/>
                      </w:rPr>
                      <w:fldChar w:fldCharType="separate"/>
                    </w:r>
                    <w:r w:rsidR="00A31BF5">
                      <w:rPr>
                        <w:noProof/>
                        <w:lang w:val="en-US"/>
                      </w:rPr>
                      <w:t>(Das, Collected Poems )</w:t>
                    </w:r>
                    <w:r w:rsidR="00A31BF5">
                      <w:rPr>
                        <w:lang w:val="en-US"/>
                      </w:rPr>
                      <w:fldChar w:fldCharType="end"/>
                    </w:r>
                  </w:sdtContent>
                </w:sdt>
              </w:p>
              <w:p w14:paraId="21BF4132" w14:textId="77777777" w:rsidR="005B493E" w:rsidRPr="005B493E" w:rsidRDefault="00C21948" w:rsidP="005B493E">
                <w:pPr>
                  <w:rPr>
                    <w:lang w:val="en-US"/>
                  </w:rPr>
                </w:pPr>
                <w:sdt>
                  <w:sdtPr>
                    <w:rPr>
                      <w:lang w:val="en-US"/>
                    </w:rPr>
                    <w:id w:val="992983853"/>
                    <w:citation/>
                  </w:sdtPr>
                  <w:sdtEndPr/>
                  <w:sdtContent>
                    <w:r w:rsidR="00A31BF5">
                      <w:rPr>
                        <w:lang w:val="en-US"/>
                      </w:rPr>
                      <w:fldChar w:fldCharType="begin"/>
                    </w:r>
                    <w:r w:rsidR="00A31BF5">
                      <w:rPr>
                        <w:lang w:val="en-US"/>
                      </w:rPr>
                      <w:instrText xml:space="preserve"> CITATION Das91 \l 1033 </w:instrText>
                    </w:r>
                    <w:r w:rsidR="00A31BF5">
                      <w:rPr>
                        <w:lang w:val="en-US"/>
                      </w:rPr>
                      <w:fldChar w:fldCharType="separate"/>
                    </w:r>
                    <w:r w:rsidR="00A31BF5">
                      <w:rPr>
                        <w:noProof/>
                        <w:lang w:val="en-US"/>
                      </w:rPr>
                      <w:t>(Das, The Best of Kamala Das)</w:t>
                    </w:r>
                    <w:r w:rsidR="00A31BF5">
                      <w:rPr>
                        <w:lang w:val="en-US"/>
                      </w:rPr>
                      <w:fldChar w:fldCharType="end"/>
                    </w:r>
                  </w:sdtContent>
                </w:sdt>
              </w:p>
              <w:p w14:paraId="4134ED36" w14:textId="77777777" w:rsidR="00A31BF5" w:rsidRDefault="00C21948" w:rsidP="005B493E">
                <w:pPr>
                  <w:rPr>
                    <w:lang w:val="en-US"/>
                  </w:rPr>
                </w:pPr>
                <w:sdt>
                  <w:sdtPr>
                    <w:rPr>
                      <w:lang w:val="en-US"/>
                    </w:rPr>
                    <w:id w:val="-5213609"/>
                    <w:citation/>
                  </w:sdtPr>
                  <w:sdtEndPr/>
                  <w:sdtContent>
                    <w:r w:rsidR="00A31BF5">
                      <w:rPr>
                        <w:lang w:val="en-US"/>
                      </w:rPr>
                      <w:fldChar w:fldCharType="begin"/>
                    </w:r>
                    <w:r w:rsidR="00A31BF5">
                      <w:rPr>
                        <w:i/>
                        <w:lang w:val="en-US"/>
                      </w:rPr>
                      <w:instrText xml:space="preserve"> CITATION Das96 \l 1033 </w:instrText>
                    </w:r>
                    <w:r w:rsidR="00A31BF5">
                      <w:rPr>
                        <w:lang w:val="en-US"/>
                      </w:rPr>
                      <w:fldChar w:fldCharType="separate"/>
                    </w:r>
                    <w:r w:rsidR="00A31BF5">
                      <w:rPr>
                        <w:noProof/>
                        <w:lang w:val="en-US"/>
                      </w:rPr>
                      <w:t>(Das, Only the Soul Knows how to Sing: Selections from Kamala Das)</w:t>
                    </w:r>
                    <w:r w:rsidR="00A31BF5">
                      <w:rPr>
                        <w:lang w:val="en-US"/>
                      </w:rPr>
                      <w:fldChar w:fldCharType="end"/>
                    </w:r>
                  </w:sdtContent>
                </w:sdt>
              </w:p>
              <w:p w14:paraId="267D067D" w14:textId="77777777" w:rsidR="00A31BF5" w:rsidRDefault="00C21948" w:rsidP="005B493E">
                <w:pPr>
                  <w:rPr>
                    <w:lang w:val="en-US"/>
                  </w:rPr>
                </w:pPr>
                <w:sdt>
                  <w:sdtPr>
                    <w:rPr>
                      <w:lang w:val="en-US"/>
                    </w:rPr>
                    <w:id w:val="1524354105"/>
                    <w:citation/>
                  </w:sdtPr>
                  <w:sdtEndPr/>
                  <w:sdtContent>
                    <w:r w:rsidR="00A31BF5">
                      <w:rPr>
                        <w:lang w:val="en-US"/>
                      </w:rPr>
                      <w:fldChar w:fldCharType="begin"/>
                    </w:r>
                    <w:r w:rsidR="00A31BF5">
                      <w:rPr>
                        <w:lang w:val="en-US"/>
                      </w:rPr>
                      <w:instrText xml:space="preserve"> CITATION Das09 \l 1033 </w:instrText>
                    </w:r>
                    <w:r w:rsidR="00A31BF5">
                      <w:rPr>
                        <w:lang w:val="en-US"/>
                      </w:rPr>
                      <w:fldChar w:fldCharType="separate"/>
                    </w:r>
                    <w:r w:rsidR="00A31BF5">
                      <w:rPr>
                        <w:noProof/>
                        <w:lang w:val="en-US"/>
                      </w:rPr>
                      <w:t>(Das, Ya Allah (Ya Allah))</w:t>
                    </w:r>
                    <w:r w:rsidR="00A31BF5">
                      <w:rPr>
                        <w:lang w:val="en-US"/>
                      </w:rPr>
                      <w:fldChar w:fldCharType="end"/>
                    </w:r>
                  </w:sdtContent>
                </w:sdt>
              </w:p>
              <w:p w14:paraId="256EA308" w14:textId="77777777" w:rsidR="00A31BF5" w:rsidRDefault="00C21948" w:rsidP="005B493E">
                <w:pPr>
                  <w:rPr>
                    <w:lang w:val="en-US"/>
                  </w:rPr>
                </w:pPr>
                <w:sdt>
                  <w:sdtPr>
                    <w:rPr>
                      <w:lang w:val="en-US"/>
                    </w:rPr>
                    <w:id w:val="635072696"/>
                    <w:citation/>
                  </w:sdtPr>
                  <w:sdtEndPr/>
                  <w:sdtContent>
                    <w:r w:rsidR="00A31BF5">
                      <w:rPr>
                        <w:lang w:val="en-US"/>
                      </w:rPr>
                      <w:fldChar w:fldCharType="begin"/>
                    </w:r>
                    <w:r w:rsidR="00A31BF5">
                      <w:rPr>
                        <w:lang w:val="en-US"/>
                      </w:rPr>
                      <w:instrText xml:space="preserve"> CITATION Das841 \l 1033 </w:instrText>
                    </w:r>
                    <w:r w:rsidR="00A31BF5">
                      <w:rPr>
                        <w:lang w:val="en-US"/>
                      </w:rPr>
                      <w:fldChar w:fldCharType="separate"/>
                    </w:r>
                    <w:r w:rsidR="00A31BF5">
                      <w:rPr>
                        <w:noProof/>
                        <w:lang w:val="en-US"/>
                      </w:rPr>
                      <w:t>(Das, Smoke in Colombo)</w:t>
                    </w:r>
                    <w:r w:rsidR="00A31BF5">
                      <w:rPr>
                        <w:lang w:val="en-US"/>
                      </w:rPr>
                      <w:fldChar w:fldCharType="end"/>
                    </w:r>
                  </w:sdtContent>
                </w:sdt>
              </w:p>
              <w:p w14:paraId="7B0B0E82" w14:textId="77777777" w:rsidR="009B6DDC" w:rsidRDefault="00C21948" w:rsidP="005B493E">
                <w:pPr>
                  <w:rPr>
                    <w:lang w:val="en-US"/>
                  </w:rPr>
                </w:pPr>
                <w:sdt>
                  <w:sdtPr>
                    <w:rPr>
                      <w:lang w:val="en-US"/>
                    </w:rPr>
                    <w:id w:val="-1081053245"/>
                    <w:citation/>
                  </w:sdtPr>
                  <w:sdtEndPr/>
                  <w:sdtContent>
                    <w:r w:rsidR="009B6DDC">
                      <w:rPr>
                        <w:lang w:val="en-US"/>
                      </w:rPr>
                      <w:fldChar w:fldCharType="begin"/>
                    </w:r>
                    <w:r w:rsidR="009B6DDC">
                      <w:rPr>
                        <w:lang w:val="en-US"/>
                      </w:rPr>
                      <w:instrText xml:space="preserve"> CITATION Das961 \l 1033 </w:instrText>
                    </w:r>
                    <w:r w:rsidR="009B6DDC">
                      <w:rPr>
                        <w:lang w:val="en-US"/>
                      </w:rPr>
                      <w:fldChar w:fldCharType="separate"/>
                    </w:r>
                    <w:r w:rsidR="009B6DDC">
                      <w:rPr>
                        <w:noProof/>
                        <w:lang w:val="en-US"/>
                      </w:rPr>
                      <w:t>(Das, Anamalai Poems)</w:t>
                    </w:r>
                    <w:r w:rsidR="009B6DDC">
                      <w:rPr>
                        <w:lang w:val="en-US"/>
                      </w:rPr>
                      <w:fldChar w:fldCharType="end"/>
                    </w:r>
                  </w:sdtContent>
                </w:sdt>
              </w:p>
              <w:p w14:paraId="79A39324" w14:textId="77777777" w:rsidR="009B6DDC" w:rsidRDefault="00C21948" w:rsidP="005B493E">
                <w:pPr>
                  <w:rPr>
                    <w:lang w:val="en-US"/>
                  </w:rPr>
                </w:pPr>
                <w:sdt>
                  <w:sdtPr>
                    <w:rPr>
                      <w:lang w:val="en-US"/>
                    </w:rPr>
                    <w:id w:val="1109479891"/>
                    <w:citation/>
                  </w:sdtPr>
                  <w:sdtEndPr/>
                  <w:sdtContent>
                    <w:r w:rsidR="009B6DDC">
                      <w:rPr>
                        <w:lang w:val="en-US"/>
                      </w:rPr>
                      <w:fldChar w:fldCharType="begin"/>
                    </w:r>
                    <w:r w:rsidR="009B6DDC">
                      <w:rPr>
                        <w:lang w:val="en-US"/>
                      </w:rPr>
                      <w:instrText xml:space="preserve"> CITATION Das962 \l 1033 </w:instrText>
                    </w:r>
                    <w:r w:rsidR="009B6DDC">
                      <w:rPr>
                        <w:lang w:val="en-US"/>
                      </w:rPr>
                      <w:fldChar w:fldCharType="separate"/>
                    </w:r>
                    <w:r w:rsidR="009B6DDC">
                      <w:rPr>
                        <w:noProof/>
                        <w:lang w:val="en-US"/>
                      </w:rPr>
                      <w:t>(Das, Composition )</w:t>
                    </w:r>
                    <w:r w:rsidR="009B6DDC">
                      <w:rPr>
                        <w:lang w:val="en-US"/>
                      </w:rPr>
                      <w:fldChar w:fldCharType="end"/>
                    </w:r>
                  </w:sdtContent>
                </w:sdt>
              </w:p>
              <w:p w14:paraId="6A7859CD" w14:textId="77777777" w:rsidR="009B6DDC" w:rsidRDefault="00C21948" w:rsidP="005B493E">
                <w:pPr>
                  <w:rPr>
                    <w:lang w:val="en-US"/>
                  </w:rPr>
                </w:pPr>
                <w:sdt>
                  <w:sdtPr>
                    <w:rPr>
                      <w:lang w:val="en-US"/>
                    </w:rPr>
                    <w:id w:val="-160467195"/>
                    <w:citation/>
                  </w:sdtPr>
                  <w:sdtEndPr/>
                  <w:sdtContent>
                    <w:r w:rsidR="009B6DDC">
                      <w:rPr>
                        <w:lang w:val="en-US"/>
                      </w:rPr>
                      <w:fldChar w:fldCharType="begin"/>
                    </w:r>
                    <w:r w:rsidR="009B6DDC">
                      <w:rPr>
                        <w:lang w:val="en-US"/>
                      </w:rPr>
                      <w:instrText xml:space="preserve"> CITATION Das091 \l 1033 </w:instrText>
                    </w:r>
                    <w:r w:rsidR="009B6DDC">
                      <w:rPr>
                        <w:lang w:val="en-US"/>
                      </w:rPr>
                      <w:fldChar w:fldCharType="separate"/>
                    </w:r>
                    <w:r w:rsidR="009B6DDC">
                      <w:rPr>
                        <w:noProof/>
                        <w:lang w:val="en-US"/>
                      </w:rPr>
                      <w:t>(Das, Stree (Woman))</w:t>
                    </w:r>
                    <w:r w:rsidR="009B6DDC">
                      <w:rPr>
                        <w:lang w:val="en-US"/>
                      </w:rPr>
                      <w:fldChar w:fldCharType="end"/>
                    </w:r>
                  </w:sdtContent>
                </w:sdt>
              </w:p>
              <w:p w14:paraId="7937DD8B" w14:textId="77777777" w:rsidR="00530B9C" w:rsidRDefault="00C21948" w:rsidP="005B493E">
                <w:pPr>
                  <w:rPr>
                    <w:iCs/>
                    <w:lang w:val="en-US"/>
                  </w:rPr>
                </w:pPr>
                <w:sdt>
                  <w:sdtPr>
                    <w:rPr>
                      <w:iCs/>
                      <w:lang w:val="en-US"/>
                    </w:rPr>
                    <w:id w:val="292109313"/>
                    <w:citation/>
                  </w:sdtPr>
                  <w:sdtEndPr/>
                  <w:sdtContent>
                    <w:r w:rsidR="009B6DDC">
                      <w:rPr>
                        <w:iCs/>
                        <w:lang w:val="en-US"/>
                      </w:rPr>
                      <w:fldChar w:fldCharType="begin"/>
                    </w:r>
                    <w:r w:rsidR="009B6DDC">
                      <w:rPr>
                        <w:lang w:val="en-US"/>
                      </w:rPr>
                      <w:instrText xml:space="preserve"> CITATION Rav93 \l 1033 </w:instrText>
                    </w:r>
                    <w:r w:rsidR="009B6DDC">
                      <w:rPr>
                        <w:iCs/>
                        <w:lang w:val="en-US"/>
                      </w:rPr>
                      <w:fldChar w:fldCharType="separate"/>
                    </w:r>
                    <w:r w:rsidR="009B6DDC">
                      <w:rPr>
                        <w:noProof/>
                        <w:lang w:val="en-US"/>
                      </w:rPr>
                      <w:t>(Raveendran)</w:t>
                    </w:r>
                    <w:r w:rsidR="009B6DDC">
                      <w:rPr>
                        <w:iCs/>
                        <w:lang w:val="en-US"/>
                      </w:rPr>
                      <w:fldChar w:fldCharType="end"/>
                    </w:r>
                  </w:sdtContent>
                </w:sdt>
              </w:p>
              <w:p w14:paraId="4B740B1C" w14:textId="77777777" w:rsidR="00530B9C" w:rsidRDefault="00C21948" w:rsidP="005B493E">
                <w:pPr>
                  <w:rPr>
                    <w:lang w:val="en-US"/>
                  </w:rPr>
                </w:pPr>
                <w:sdt>
                  <w:sdtPr>
                    <w:rPr>
                      <w:lang w:val="en-US"/>
                    </w:rPr>
                    <w:id w:val="-1176967815"/>
                    <w:citation/>
                  </w:sdtPr>
                  <w:sdtEndPr/>
                  <w:sdtContent>
                    <w:r w:rsidR="00530B9C">
                      <w:rPr>
                        <w:lang w:val="en-US"/>
                      </w:rPr>
                      <w:fldChar w:fldCharType="begin"/>
                    </w:r>
                    <w:r w:rsidR="00530B9C">
                      <w:rPr>
                        <w:iCs/>
                        <w:lang w:val="en-US"/>
                      </w:rPr>
                      <w:instrText xml:space="preserve"> CITATION Cha10 \l 1033 </w:instrText>
                    </w:r>
                    <w:r w:rsidR="00530B9C">
                      <w:rPr>
                        <w:lang w:val="en-US"/>
                      </w:rPr>
                      <w:fldChar w:fldCharType="separate"/>
                    </w:r>
                    <w:r w:rsidR="00530B9C">
                      <w:rPr>
                        <w:noProof/>
                        <w:lang w:val="en-US"/>
                      </w:rPr>
                      <w:t>(Chaudhury)</w:t>
                    </w:r>
                    <w:r w:rsidR="00530B9C">
                      <w:rPr>
                        <w:lang w:val="en-US"/>
                      </w:rPr>
                      <w:fldChar w:fldCharType="end"/>
                    </w:r>
                  </w:sdtContent>
                </w:sdt>
              </w:p>
              <w:p w14:paraId="05EBAEB4" w14:textId="77777777" w:rsidR="00530B9C" w:rsidRDefault="00C21948" w:rsidP="005B493E">
                <w:pPr>
                  <w:rPr>
                    <w:lang w:val="en-US"/>
                  </w:rPr>
                </w:pPr>
                <w:sdt>
                  <w:sdtPr>
                    <w:rPr>
                      <w:lang w:val="en-US"/>
                    </w:rPr>
                    <w:id w:val="-1777164799"/>
                    <w:citation/>
                  </w:sdtPr>
                  <w:sdtEndPr/>
                  <w:sdtContent>
                    <w:r w:rsidR="00530B9C">
                      <w:rPr>
                        <w:lang w:val="en-US"/>
                      </w:rPr>
                      <w:fldChar w:fldCharType="begin"/>
                    </w:r>
                    <w:r w:rsidR="00530B9C">
                      <w:rPr>
                        <w:lang w:val="en-US"/>
                      </w:rPr>
                      <w:instrText xml:space="preserve"> CITATION Geo00 \l 1033 </w:instrText>
                    </w:r>
                    <w:r w:rsidR="00530B9C">
                      <w:rPr>
                        <w:lang w:val="en-US"/>
                      </w:rPr>
                      <w:fldChar w:fldCharType="separate"/>
                    </w:r>
                    <w:r w:rsidR="00530B9C">
                      <w:rPr>
                        <w:noProof/>
                        <w:lang w:val="en-US"/>
                      </w:rPr>
                      <w:t>(George)</w:t>
                    </w:r>
                    <w:r w:rsidR="00530B9C">
                      <w:rPr>
                        <w:lang w:val="en-US"/>
                      </w:rPr>
                      <w:fldChar w:fldCharType="end"/>
                    </w:r>
                  </w:sdtContent>
                </w:sdt>
              </w:p>
              <w:p w14:paraId="533C23A7" w14:textId="4D5715CB" w:rsidR="00530B9C" w:rsidRDefault="00C21948" w:rsidP="005B493E">
                <w:pPr>
                  <w:rPr>
                    <w:lang w:val="en-US"/>
                  </w:rPr>
                </w:pPr>
                <w:sdt>
                  <w:sdtPr>
                    <w:rPr>
                      <w:lang w:val="en-US"/>
                    </w:rPr>
                    <w:id w:val="626507301"/>
                    <w:citation/>
                  </w:sdtPr>
                  <w:sdtEndPr/>
                  <w:sdtContent>
                    <w:r w:rsidR="00530B9C">
                      <w:rPr>
                        <w:lang w:val="en-US"/>
                      </w:rPr>
                      <w:fldChar w:fldCharType="begin"/>
                    </w:r>
                    <w:r w:rsidR="00530B9C">
                      <w:rPr>
                        <w:lang w:val="en-US"/>
                      </w:rPr>
                      <w:instrText xml:space="preserve"> CITATION Har86 \l 1033 </w:instrText>
                    </w:r>
                    <w:r w:rsidR="00530B9C">
                      <w:rPr>
                        <w:lang w:val="en-US"/>
                      </w:rPr>
                      <w:fldChar w:fldCharType="separate"/>
                    </w:r>
                    <w:r w:rsidR="00530B9C">
                      <w:rPr>
                        <w:noProof/>
                        <w:lang w:val="en-US"/>
                      </w:rPr>
                      <w:t>(Harrex)</w:t>
                    </w:r>
                    <w:r w:rsidR="00530B9C">
                      <w:rPr>
                        <w:lang w:val="en-US"/>
                      </w:rPr>
                      <w:fldChar w:fldCharType="end"/>
                    </w:r>
                  </w:sdtContent>
                </w:sdt>
              </w:p>
              <w:p w14:paraId="7C1E3DC5" w14:textId="77777777" w:rsidR="00C63490" w:rsidRDefault="00C21948" w:rsidP="005B493E">
                <w:pPr>
                  <w:rPr>
                    <w:lang w:val="en-US"/>
                  </w:rPr>
                </w:pPr>
                <w:sdt>
                  <w:sdtPr>
                    <w:rPr>
                      <w:lang w:val="en-US"/>
                    </w:rPr>
                    <w:id w:val="-1091470028"/>
                    <w:citation/>
                  </w:sdtPr>
                  <w:sdtEndPr/>
                  <w:sdtContent>
                    <w:r w:rsidR="00C63490">
                      <w:rPr>
                        <w:lang w:val="en-US"/>
                      </w:rPr>
                      <w:fldChar w:fldCharType="begin"/>
                    </w:r>
                    <w:r w:rsidR="00C63490">
                      <w:rPr>
                        <w:lang w:val="en-US"/>
                      </w:rPr>
                      <w:instrText xml:space="preserve"> CITATION Kau95 \l 1033 </w:instrText>
                    </w:r>
                    <w:r w:rsidR="00C63490">
                      <w:rPr>
                        <w:lang w:val="en-US"/>
                      </w:rPr>
                      <w:fldChar w:fldCharType="separate"/>
                    </w:r>
                    <w:r w:rsidR="00C63490">
                      <w:rPr>
                        <w:noProof/>
                        <w:lang w:val="en-US"/>
                      </w:rPr>
                      <w:t>(Kaur)</w:t>
                    </w:r>
                    <w:r w:rsidR="00C63490">
                      <w:rPr>
                        <w:lang w:val="en-US"/>
                      </w:rPr>
                      <w:fldChar w:fldCharType="end"/>
                    </w:r>
                  </w:sdtContent>
                </w:sdt>
              </w:p>
              <w:p w14:paraId="216D30D0" w14:textId="77777777" w:rsidR="00C63490" w:rsidRDefault="00C21948" w:rsidP="005B493E">
                <w:pPr>
                  <w:rPr>
                    <w:lang w:val="en-US"/>
                  </w:rPr>
                </w:pPr>
                <w:sdt>
                  <w:sdtPr>
                    <w:rPr>
                      <w:lang w:val="en-US"/>
                    </w:rPr>
                    <w:id w:val="-1824659301"/>
                    <w:citation/>
                  </w:sdtPr>
                  <w:sdtEndPr/>
                  <w:sdtContent>
                    <w:r w:rsidR="00C63490">
                      <w:rPr>
                        <w:lang w:val="en-US"/>
                      </w:rPr>
                      <w:fldChar w:fldCharType="begin"/>
                    </w:r>
                    <w:r w:rsidR="00C63490">
                      <w:rPr>
                        <w:lang w:val="en-US"/>
                      </w:rPr>
                      <w:instrText xml:space="preserve"> CITATION Nai12 \l 1033 </w:instrText>
                    </w:r>
                    <w:r w:rsidR="00C63490">
                      <w:rPr>
                        <w:lang w:val="en-US"/>
                      </w:rPr>
                      <w:fldChar w:fldCharType="separate"/>
                    </w:r>
                    <w:r w:rsidR="00C63490">
                      <w:rPr>
                        <w:noProof/>
                        <w:lang w:val="en-US"/>
                      </w:rPr>
                      <w:t>(Nair)</w:t>
                    </w:r>
                    <w:r w:rsidR="00C63490">
                      <w:rPr>
                        <w:lang w:val="en-US"/>
                      </w:rPr>
                      <w:fldChar w:fldCharType="end"/>
                    </w:r>
                  </w:sdtContent>
                </w:sdt>
              </w:p>
              <w:p w14:paraId="45027470" w14:textId="77777777" w:rsidR="00C63490" w:rsidRDefault="00C21948" w:rsidP="005B493E">
                <w:pPr>
                  <w:rPr>
                    <w:lang w:val="en-US"/>
                  </w:rPr>
                </w:pPr>
                <w:sdt>
                  <w:sdtPr>
                    <w:rPr>
                      <w:lang w:val="en-US"/>
                    </w:rPr>
                    <w:id w:val="1780602078"/>
                    <w:citation/>
                  </w:sdtPr>
                  <w:sdtEndPr/>
                  <w:sdtContent>
                    <w:r w:rsidR="00C63490">
                      <w:rPr>
                        <w:lang w:val="en-US"/>
                      </w:rPr>
                      <w:fldChar w:fldCharType="begin"/>
                    </w:r>
                    <w:r w:rsidR="00C63490">
                      <w:rPr>
                        <w:lang w:val="en-US"/>
                      </w:rPr>
                      <w:instrText xml:space="preserve"> CITATION Ram94 \l 1033 </w:instrText>
                    </w:r>
                    <w:r w:rsidR="00C63490">
                      <w:rPr>
                        <w:lang w:val="en-US"/>
                      </w:rPr>
                      <w:fldChar w:fldCharType="separate"/>
                    </w:r>
                    <w:r w:rsidR="00C63490">
                      <w:rPr>
                        <w:noProof/>
                        <w:lang w:val="en-US"/>
                      </w:rPr>
                      <w:t>(Ramakrishnan)</w:t>
                    </w:r>
                    <w:r w:rsidR="00C63490">
                      <w:rPr>
                        <w:lang w:val="en-US"/>
                      </w:rPr>
                      <w:fldChar w:fldCharType="end"/>
                    </w:r>
                  </w:sdtContent>
                </w:sdt>
              </w:p>
              <w:p w14:paraId="1848D52D" w14:textId="77777777" w:rsidR="00C63490" w:rsidRDefault="00C21948" w:rsidP="005B493E">
                <w:pPr>
                  <w:rPr>
                    <w:lang w:val="en-US"/>
                  </w:rPr>
                </w:pPr>
                <w:sdt>
                  <w:sdtPr>
                    <w:rPr>
                      <w:lang w:val="en-US"/>
                    </w:rPr>
                    <w:id w:val="1836950181"/>
                    <w:citation/>
                  </w:sdtPr>
                  <w:sdtEndPr/>
                  <w:sdtContent>
                    <w:r w:rsidR="00C63490">
                      <w:rPr>
                        <w:lang w:val="en-US"/>
                      </w:rPr>
                      <w:fldChar w:fldCharType="begin"/>
                    </w:r>
                    <w:r w:rsidR="00C63490">
                      <w:rPr>
                        <w:lang w:val="en-US"/>
                      </w:rPr>
                      <w:instrText xml:space="preserve"> CITATION Ram11 \l 1033 </w:instrText>
                    </w:r>
                    <w:r w:rsidR="00C63490">
                      <w:rPr>
                        <w:lang w:val="en-US"/>
                      </w:rPr>
                      <w:fldChar w:fldCharType="separate"/>
                    </w:r>
                    <w:r w:rsidR="00C63490">
                      <w:rPr>
                        <w:noProof/>
                        <w:lang w:val="en-US"/>
                      </w:rPr>
                      <w:t>(Ramakrishnan, Madhavikkutty: Padhnangalum Rachanakalum. (Madhavikkutty: Critical Studies and Writings))</w:t>
                    </w:r>
                    <w:r w:rsidR="00C63490">
                      <w:rPr>
                        <w:lang w:val="en-US"/>
                      </w:rPr>
                      <w:fldChar w:fldCharType="end"/>
                    </w:r>
                  </w:sdtContent>
                </w:sdt>
              </w:p>
              <w:p w14:paraId="5B950238" w14:textId="77777777" w:rsidR="00C63490" w:rsidRDefault="00C21948" w:rsidP="005B493E">
                <w:pPr>
                  <w:rPr>
                    <w:lang w:val="en-US"/>
                  </w:rPr>
                </w:pPr>
                <w:sdt>
                  <w:sdtPr>
                    <w:rPr>
                      <w:lang w:val="en-US"/>
                    </w:rPr>
                    <w:id w:val="229113122"/>
                    <w:citation/>
                  </w:sdtPr>
                  <w:sdtEndPr/>
                  <w:sdtContent>
                    <w:r w:rsidR="00C63490">
                      <w:rPr>
                        <w:lang w:val="en-US"/>
                      </w:rPr>
                      <w:fldChar w:fldCharType="begin"/>
                    </w:r>
                    <w:r w:rsidR="00C63490">
                      <w:rPr>
                        <w:lang w:val="en-US"/>
                      </w:rPr>
                      <w:instrText xml:space="preserve"> CITATION Rav94 \l 1033 </w:instrText>
                    </w:r>
                    <w:r w:rsidR="00C63490">
                      <w:rPr>
                        <w:lang w:val="en-US"/>
                      </w:rPr>
                      <w:fldChar w:fldCharType="separate"/>
                    </w:r>
                    <w:r w:rsidR="00C63490">
                      <w:rPr>
                        <w:noProof/>
                        <w:lang w:val="en-US"/>
                      </w:rPr>
                      <w:t>(Raveedran)</w:t>
                    </w:r>
                    <w:r w:rsidR="00C63490">
                      <w:rPr>
                        <w:lang w:val="en-US"/>
                      </w:rPr>
                      <w:fldChar w:fldCharType="end"/>
                    </w:r>
                  </w:sdtContent>
                </w:sdt>
              </w:p>
              <w:p w14:paraId="3357CD04" w14:textId="027D449B" w:rsidR="003235A7" w:rsidRDefault="00C21948" w:rsidP="00FB11DE">
                <w:sdt>
                  <w:sdtPr>
                    <w:id w:val="-1521153251"/>
                    <w:citation/>
                  </w:sdtPr>
                  <w:sdtEndPr/>
                  <w:sdtContent>
                    <w:r w:rsidR="00C63490">
                      <w:fldChar w:fldCharType="begin"/>
                    </w:r>
                    <w:r w:rsidR="00C63490">
                      <w:rPr>
                        <w:lang w:val="en-US"/>
                      </w:rPr>
                      <w:instrText xml:space="preserve"> CITATION Wei10 \l 1033 </w:instrText>
                    </w:r>
                    <w:r w:rsidR="00C63490">
                      <w:fldChar w:fldCharType="separate"/>
                    </w:r>
                    <w:r w:rsidR="00C63490">
                      <w:rPr>
                        <w:noProof/>
                        <w:lang w:val="en-US"/>
                      </w:rPr>
                      <w:t>(Weisbord)</w:t>
                    </w:r>
                    <w:r w:rsidR="00C63490">
                      <w:fldChar w:fldCharType="end"/>
                    </w:r>
                  </w:sdtContent>
                </w:sdt>
              </w:p>
            </w:sdtContent>
          </w:sdt>
        </w:tc>
      </w:tr>
    </w:tbl>
    <w:p w14:paraId="0161A16D"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21T21:51:00Z" w:initials="YT">
    <w:p w14:paraId="13CEA31A" w14:textId="571320B0" w:rsidR="00F65A84" w:rsidRDefault="00F65A84">
      <w:pPr>
        <w:pStyle w:val="CommentText"/>
      </w:pPr>
      <w:r>
        <w:rPr>
          <w:rStyle w:val="CommentReference"/>
        </w:rPr>
        <w:annotationRef/>
      </w:r>
      <w:r>
        <w:t xml:space="preserve">Please provide image source and/or copyright information </w:t>
      </w:r>
    </w:p>
  </w:comment>
  <w:comment w:id="1" w:author="Amy Tang" w:date="2016-06-21T21:52:00Z" w:initials="YT">
    <w:p w14:paraId="4815D280" w14:textId="1AA85ED0" w:rsidR="00F65A84" w:rsidRDefault="00F65A84">
      <w:pPr>
        <w:pStyle w:val="CommentText"/>
      </w:pPr>
      <w:r>
        <w:rPr>
          <w:rStyle w:val="CommentReference"/>
        </w:rPr>
        <w:annotationRef/>
      </w:r>
      <w:r>
        <w:t>ditto</w:t>
      </w:r>
    </w:p>
  </w:comment>
  <w:comment w:id="2" w:author="Amy Tang" w:date="2016-06-21T21:52:00Z" w:initials="YT">
    <w:p w14:paraId="4A9AB446" w14:textId="00BFED44" w:rsidR="00F65A84" w:rsidRDefault="00F65A84">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CEA31A" w15:done="0"/>
  <w15:commentEx w15:paraId="4815D280" w15:done="0"/>
  <w15:commentEx w15:paraId="4A9AB4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8FABB" w14:textId="77777777" w:rsidR="00C21948" w:rsidRDefault="00C21948" w:rsidP="007A0D55">
      <w:pPr>
        <w:spacing w:after="0" w:line="240" w:lineRule="auto"/>
      </w:pPr>
      <w:r>
        <w:separator/>
      </w:r>
    </w:p>
  </w:endnote>
  <w:endnote w:type="continuationSeparator" w:id="0">
    <w:p w14:paraId="14930BC9" w14:textId="77777777" w:rsidR="00C21948" w:rsidRDefault="00C219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9E472" w14:textId="77777777" w:rsidR="00C21948" w:rsidRDefault="00C21948" w:rsidP="007A0D55">
      <w:pPr>
        <w:spacing w:after="0" w:line="240" w:lineRule="auto"/>
      </w:pPr>
      <w:r>
        <w:separator/>
      </w:r>
    </w:p>
  </w:footnote>
  <w:footnote w:type="continuationSeparator" w:id="0">
    <w:p w14:paraId="4813F652" w14:textId="77777777" w:rsidR="00C21948" w:rsidRDefault="00C2194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84757" w14:textId="77777777" w:rsidR="009B6DDC" w:rsidRDefault="009B6DD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05B15E" w14:textId="77777777" w:rsidR="009B6DDC" w:rsidRDefault="009B6D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8494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6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0B9C"/>
    <w:rsid w:val="00534F8F"/>
    <w:rsid w:val="00590035"/>
    <w:rsid w:val="005B177E"/>
    <w:rsid w:val="005B3921"/>
    <w:rsid w:val="005B493E"/>
    <w:rsid w:val="005F26D7"/>
    <w:rsid w:val="005F5450"/>
    <w:rsid w:val="006D0412"/>
    <w:rsid w:val="007411B9"/>
    <w:rsid w:val="00780D95"/>
    <w:rsid w:val="00780DC7"/>
    <w:rsid w:val="007A0D55"/>
    <w:rsid w:val="007B3377"/>
    <w:rsid w:val="007C7562"/>
    <w:rsid w:val="007E5F44"/>
    <w:rsid w:val="008212F9"/>
    <w:rsid w:val="00821DE3"/>
    <w:rsid w:val="00846CE1"/>
    <w:rsid w:val="008A5B87"/>
    <w:rsid w:val="00922950"/>
    <w:rsid w:val="009A7264"/>
    <w:rsid w:val="009B6DDC"/>
    <w:rsid w:val="009D1606"/>
    <w:rsid w:val="009E18A1"/>
    <w:rsid w:val="009E73D7"/>
    <w:rsid w:val="00A27D2C"/>
    <w:rsid w:val="00A31BF5"/>
    <w:rsid w:val="00A76FD9"/>
    <w:rsid w:val="00AB436D"/>
    <w:rsid w:val="00AD2F24"/>
    <w:rsid w:val="00AD4844"/>
    <w:rsid w:val="00B219AE"/>
    <w:rsid w:val="00B33145"/>
    <w:rsid w:val="00B574C9"/>
    <w:rsid w:val="00BC39C9"/>
    <w:rsid w:val="00BE5BF7"/>
    <w:rsid w:val="00BF40E1"/>
    <w:rsid w:val="00C21948"/>
    <w:rsid w:val="00C27FAB"/>
    <w:rsid w:val="00C358D4"/>
    <w:rsid w:val="00C6296B"/>
    <w:rsid w:val="00C63490"/>
    <w:rsid w:val="00CC586D"/>
    <w:rsid w:val="00CF1542"/>
    <w:rsid w:val="00CF3EC5"/>
    <w:rsid w:val="00D656DA"/>
    <w:rsid w:val="00D83300"/>
    <w:rsid w:val="00DC6B48"/>
    <w:rsid w:val="00DE2BCB"/>
    <w:rsid w:val="00DF01B0"/>
    <w:rsid w:val="00E602AC"/>
    <w:rsid w:val="00E85A05"/>
    <w:rsid w:val="00E95829"/>
    <w:rsid w:val="00EA606C"/>
    <w:rsid w:val="00EB0C8C"/>
    <w:rsid w:val="00EB51FD"/>
    <w:rsid w:val="00EB77DB"/>
    <w:rsid w:val="00ED139F"/>
    <w:rsid w:val="00EF74F7"/>
    <w:rsid w:val="00F36937"/>
    <w:rsid w:val="00F60F53"/>
    <w:rsid w:val="00F65A8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867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75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7562"/>
    <w:rPr>
      <w:rFonts w:ascii="Lucida Grande" w:hAnsi="Lucida Grande" w:cs="Lucida Grande"/>
      <w:sz w:val="18"/>
      <w:szCs w:val="18"/>
    </w:rPr>
  </w:style>
  <w:style w:type="character" w:styleId="Hyperlink">
    <w:name w:val="Hyperlink"/>
    <w:basedOn w:val="DefaultParagraphFont"/>
    <w:uiPriority w:val="99"/>
    <w:semiHidden/>
    <w:rsid w:val="007C7562"/>
    <w:rPr>
      <w:color w:val="0563C1" w:themeColor="hyperlink"/>
      <w:u w:val="single"/>
    </w:rPr>
  </w:style>
  <w:style w:type="paragraph" w:styleId="Caption">
    <w:name w:val="caption"/>
    <w:basedOn w:val="Normal"/>
    <w:next w:val="Normal"/>
    <w:uiPriority w:val="35"/>
    <w:semiHidden/>
    <w:qFormat/>
    <w:rsid w:val="00DE2BCB"/>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F65A84"/>
    <w:rPr>
      <w:sz w:val="18"/>
      <w:szCs w:val="18"/>
    </w:rPr>
  </w:style>
  <w:style w:type="paragraph" w:styleId="CommentText">
    <w:name w:val="annotation text"/>
    <w:basedOn w:val="Normal"/>
    <w:link w:val="CommentTextChar"/>
    <w:uiPriority w:val="99"/>
    <w:semiHidden/>
    <w:unhideWhenUsed/>
    <w:rsid w:val="00F65A84"/>
    <w:pPr>
      <w:spacing w:line="240" w:lineRule="auto"/>
    </w:pPr>
    <w:rPr>
      <w:sz w:val="24"/>
      <w:szCs w:val="24"/>
    </w:rPr>
  </w:style>
  <w:style w:type="character" w:customStyle="1" w:styleId="CommentTextChar">
    <w:name w:val="Comment Text Char"/>
    <w:basedOn w:val="DefaultParagraphFont"/>
    <w:link w:val="CommentText"/>
    <w:uiPriority w:val="99"/>
    <w:semiHidden/>
    <w:rsid w:val="00F65A84"/>
    <w:rPr>
      <w:sz w:val="24"/>
      <w:szCs w:val="24"/>
    </w:rPr>
  </w:style>
  <w:style w:type="paragraph" w:styleId="CommentSubject">
    <w:name w:val="annotation subject"/>
    <w:basedOn w:val="CommentText"/>
    <w:next w:val="CommentText"/>
    <w:link w:val="CommentSubjectChar"/>
    <w:uiPriority w:val="99"/>
    <w:semiHidden/>
    <w:unhideWhenUsed/>
    <w:rsid w:val="00F65A84"/>
    <w:rPr>
      <w:b/>
      <w:bCs/>
      <w:sz w:val="20"/>
      <w:szCs w:val="20"/>
    </w:rPr>
  </w:style>
  <w:style w:type="character" w:customStyle="1" w:styleId="CommentSubjectChar">
    <w:name w:val="Comment Subject Char"/>
    <w:basedOn w:val="CommentTextChar"/>
    <w:link w:val="CommentSubject"/>
    <w:uiPriority w:val="99"/>
    <w:semiHidden/>
    <w:rsid w:val="00F65A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712497">
      <w:bodyDiv w:val="1"/>
      <w:marLeft w:val="0"/>
      <w:marRight w:val="0"/>
      <w:marTop w:val="0"/>
      <w:marBottom w:val="0"/>
      <w:divBdr>
        <w:top w:val="none" w:sz="0" w:space="0" w:color="auto"/>
        <w:left w:val="none" w:sz="0" w:space="0" w:color="auto"/>
        <w:bottom w:val="none" w:sz="0" w:space="0" w:color="auto"/>
        <w:right w:val="none" w:sz="0" w:space="0" w:color="auto"/>
      </w:divBdr>
    </w:div>
    <w:div w:id="21257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1KUXGRxjPNQ"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mqup.typepad.com/mcgill_queens_university_/2010/11/kamala-das-reads-kamala-das-the-conclus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A85ED68A078B469BDF8C6E3A35363E"/>
        <w:category>
          <w:name w:val="General"/>
          <w:gallery w:val="placeholder"/>
        </w:category>
        <w:types>
          <w:type w:val="bbPlcHdr"/>
        </w:types>
        <w:behaviors>
          <w:behavior w:val="content"/>
        </w:behaviors>
        <w:guid w:val="{72EE80D0-5A25-C645-8473-BBDF1DEC1BB5}"/>
      </w:docPartPr>
      <w:docPartBody>
        <w:p w:rsidR="000E7481" w:rsidRDefault="000E7481">
          <w:pPr>
            <w:pStyle w:val="14A85ED68A078B469BDF8C6E3A35363E"/>
          </w:pPr>
          <w:r w:rsidRPr="00CC586D">
            <w:rPr>
              <w:rStyle w:val="PlaceholderText"/>
              <w:b/>
              <w:color w:val="FFFFFF" w:themeColor="background1"/>
            </w:rPr>
            <w:t>[Salutation]</w:t>
          </w:r>
        </w:p>
      </w:docPartBody>
    </w:docPart>
    <w:docPart>
      <w:docPartPr>
        <w:name w:val="E76C76C8FDC48849AE55D20DE39306E7"/>
        <w:category>
          <w:name w:val="General"/>
          <w:gallery w:val="placeholder"/>
        </w:category>
        <w:types>
          <w:type w:val="bbPlcHdr"/>
        </w:types>
        <w:behaviors>
          <w:behavior w:val="content"/>
        </w:behaviors>
        <w:guid w:val="{D13AAD97-D334-F84A-B9AC-D8E14670A3FA}"/>
      </w:docPartPr>
      <w:docPartBody>
        <w:p w:rsidR="000E7481" w:rsidRDefault="000E7481">
          <w:pPr>
            <w:pStyle w:val="E76C76C8FDC48849AE55D20DE39306E7"/>
          </w:pPr>
          <w:r>
            <w:rPr>
              <w:rStyle w:val="PlaceholderText"/>
            </w:rPr>
            <w:t>[First name]</w:t>
          </w:r>
        </w:p>
      </w:docPartBody>
    </w:docPart>
    <w:docPart>
      <w:docPartPr>
        <w:name w:val="2BC3FF4A0E398E4ABF719B0910B3F2B3"/>
        <w:category>
          <w:name w:val="General"/>
          <w:gallery w:val="placeholder"/>
        </w:category>
        <w:types>
          <w:type w:val="bbPlcHdr"/>
        </w:types>
        <w:behaviors>
          <w:behavior w:val="content"/>
        </w:behaviors>
        <w:guid w:val="{AE260D2C-8263-C54B-947A-5205E7DD6DF1}"/>
      </w:docPartPr>
      <w:docPartBody>
        <w:p w:rsidR="000E7481" w:rsidRDefault="000E7481">
          <w:pPr>
            <w:pStyle w:val="2BC3FF4A0E398E4ABF719B0910B3F2B3"/>
          </w:pPr>
          <w:r>
            <w:rPr>
              <w:rStyle w:val="PlaceholderText"/>
            </w:rPr>
            <w:t>[Middle name]</w:t>
          </w:r>
        </w:p>
      </w:docPartBody>
    </w:docPart>
    <w:docPart>
      <w:docPartPr>
        <w:name w:val="10AC843B91A24440BC6AA9360A54D9B5"/>
        <w:category>
          <w:name w:val="General"/>
          <w:gallery w:val="placeholder"/>
        </w:category>
        <w:types>
          <w:type w:val="bbPlcHdr"/>
        </w:types>
        <w:behaviors>
          <w:behavior w:val="content"/>
        </w:behaviors>
        <w:guid w:val="{219E2336-B086-C742-B97D-18AF3BCD6359}"/>
      </w:docPartPr>
      <w:docPartBody>
        <w:p w:rsidR="000E7481" w:rsidRDefault="000E7481">
          <w:pPr>
            <w:pStyle w:val="10AC843B91A24440BC6AA9360A54D9B5"/>
          </w:pPr>
          <w:r>
            <w:rPr>
              <w:rStyle w:val="PlaceholderText"/>
            </w:rPr>
            <w:t>[Last name]</w:t>
          </w:r>
        </w:p>
      </w:docPartBody>
    </w:docPart>
    <w:docPart>
      <w:docPartPr>
        <w:name w:val="EF989F42DB000C4A8C3C8D51AB382F04"/>
        <w:category>
          <w:name w:val="General"/>
          <w:gallery w:val="placeholder"/>
        </w:category>
        <w:types>
          <w:type w:val="bbPlcHdr"/>
        </w:types>
        <w:behaviors>
          <w:behavior w:val="content"/>
        </w:behaviors>
        <w:guid w:val="{1A5C1E46-C524-E840-9E7A-128CA7D031BA}"/>
      </w:docPartPr>
      <w:docPartBody>
        <w:p w:rsidR="000E7481" w:rsidRDefault="000E7481">
          <w:pPr>
            <w:pStyle w:val="EF989F42DB000C4A8C3C8D51AB382F04"/>
          </w:pPr>
          <w:r>
            <w:rPr>
              <w:rStyle w:val="PlaceholderText"/>
            </w:rPr>
            <w:t>[Enter your biography]</w:t>
          </w:r>
        </w:p>
      </w:docPartBody>
    </w:docPart>
    <w:docPart>
      <w:docPartPr>
        <w:name w:val="9A02828ED721134DB8265D3532A133FA"/>
        <w:category>
          <w:name w:val="General"/>
          <w:gallery w:val="placeholder"/>
        </w:category>
        <w:types>
          <w:type w:val="bbPlcHdr"/>
        </w:types>
        <w:behaviors>
          <w:behavior w:val="content"/>
        </w:behaviors>
        <w:guid w:val="{B265964B-1AE8-7944-B8C4-BB18E98E0AEE}"/>
      </w:docPartPr>
      <w:docPartBody>
        <w:p w:rsidR="000E7481" w:rsidRDefault="000E7481">
          <w:pPr>
            <w:pStyle w:val="9A02828ED721134DB8265D3532A133FA"/>
          </w:pPr>
          <w:r>
            <w:rPr>
              <w:rStyle w:val="PlaceholderText"/>
            </w:rPr>
            <w:t>[Enter the institution with which you are affiliated]</w:t>
          </w:r>
        </w:p>
      </w:docPartBody>
    </w:docPart>
    <w:docPart>
      <w:docPartPr>
        <w:name w:val="197A564F0BC11341914DD36674CFB025"/>
        <w:category>
          <w:name w:val="General"/>
          <w:gallery w:val="placeholder"/>
        </w:category>
        <w:types>
          <w:type w:val="bbPlcHdr"/>
        </w:types>
        <w:behaviors>
          <w:behavior w:val="content"/>
        </w:behaviors>
        <w:guid w:val="{F600BC11-067B-7B4F-A7FB-94110AF3995C}"/>
      </w:docPartPr>
      <w:docPartBody>
        <w:p w:rsidR="000E7481" w:rsidRDefault="000E7481">
          <w:pPr>
            <w:pStyle w:val="197A564F0BC11341914DD36674CFB025"/>
          </w:pPr>
          <w:r w:rsidRPr="00EF74F7">
            <w:rPr>
              <w:b/>
              <w:color w:val="808080" w:themeColor="background1" w:themeShade="80"/>
            </w:rPr>
            <w:t>[Enter the headword for your article]</w:t>
          </w:r>
        </w:p>
      </w:docPartBody>
    </w:docPart>
    <w:docPart>
      <w:docPartPr>
        <w:name w:val="FFD87DE1195AD04DAD9727F639BFD81B"/>
        <w:category>
          <w:name w:val="General"/>
          <w:gallery w:val="placeholder"/>
        </w:category>
        <w:types>
          <w:type w:val="bbPlcHdr"/>
        </w:types>
        <w:behaviors>
          <w:behavior w:val="content"/>
        </w:behaviors>
        <w:guid w:val="{323EE944-95F1-AA48-A525-5101251DF85A}"/>
      </w:docPartPr>
      <w:docPartBody>
        <w:p w:rsidR="000E7481" w:rsidRDefault="000E7481">
          <w:pPr>
            <w:pStyle w:val="FFD87DE1195AD04DAD9727F639BFD8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432E2CEB8A1A4994A558EC0DB949BD"/>
        <w:category>
          <w:name w:val="General"/>
          <w:gallery w:val="placeholder"/>
        </w:category>
        <w:types>
          <w:type w:val="bbPlcHdr"/>
        </w:types>
        <w:behaviors>
          <w:behavior w:val="content"/>
        </w:behaviors>
        <w:guid w:val="{047BB4CE-89FE-9847-BAA9-2F6C0CD7F43F}"/>
      </w:docPartPr>
      <w:docPartBody>
        <w:p w:rsidR="000E7481" w:rsidRDefault="000E7481">
          <w:pPr>
            <w:pStyle w:val="58432E2CEB8A1A4994A558EC0DB949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43B3A9122D1741AABE96D938565894"/>
        <w:category>
          <w:name w:val="General"/>
          <w:gallery w:val="placeholder"/>
        </w:category>
        <w:types>
          <w:type w:val="bbPlcHdr"/>
        </w:types>
        <w:behaviors>
          <w:behavior w:val="content"/>
        </w:behaviors>
        <w:guid w:val="{F757940D-3BDF-7949-8F7C-5624E85C1D1E}"/>
      </w:docPartPr>
      <w:docPartBody>
        <w:p w:rsidR="000E7481" w:rsidRDefault="000E7481">
          <w:pPr>
            <w:pStyle w:val="DD43B3A9122D1741AABE96D93856589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B67C38BA00A4498C821FDA29EB2031"/>
        <w:category>
          <w:name w:val="General"/>
          <w:gallery w:val="placeholder"/>
        </w:category>
        <w:types>
          <w:type w:val="bbPlcHdr"/>
        </w:types>
        <w:behaviors>
          <w:behavior w:val="content"/>
        </w:behaviors>
        <w:guid w:val="{BDB75839-51F5-A54A-8ACE-9D812F045C0D}"/>
      </w:docPartPr>
      <w:docPartBody>
        <w:p w:rsidR="000E7481" w:rsidRDefault="000E7481">
          <w:pPr>
            <w:pStyle w:val="B4B67C38BA00A4498C821FDA29EB20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481"/>
    <w:rsid w:val="000E7481"/>
    <w:rsid w:val="002916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481"/>
    <w:rPr>
      <w:color w:val="808080"/>
    </w:rPr>
  </w:style>
  <w:style w:type="paragraph" w:customStyle="1" w:styleId="14A85ED68A078B469BDF8C6E3A35363E">
    <w:name w:val="14A85ED68A078B469BDF8C6E3A35363E"/>
  </w:style>
  <w:style w:type="paragraph" w:customStyle="1" w:styleId="E76C76C8FDC48849AE55D20DE39306E7">
    <w:name w:val="E76C76C8FDC48849AE55D20DE39306E7"/>
  </w:style>
  <w:style w:type="paragraph" w:customStyle="1" w:styleId="2BC3FF4A0E398E4ABF719B0910B3F2B3">
    <w:name w:val="2BC3FF4A0E398E4ABF719B0910B3F2B3"/>
  </w:style>
  <w:style w:type="paragraph" w:customStyle="1" w:styleId="10AC843B91A24440BC6AA9360A54D9B5">
    <w:name w:val="10AC843B91A24440BC6AA9360A54D9B5"/>
  </w:style>
  <w:style w:type="paragraph" w:customStyle="1" w:styleId="EF989F42DB000C4A8C3C8D51AB382F04">
    <w:name w:val="EF989F42DB000C4A8C3C8D51AB382F04"/>
  </w:style>
  <w:style w:type="paragraph" w:customStyle="1" w:styleId="9A02828ED721134DB8265D3532A133FA">
    <w:name w:val="9A02828ED721134DB8265D3532A133FA"/>
  </w:style>
  <w:style w:type="paragraph" w:customStyle="1" w:styleId="197A564F0BC11341914DD36674CFB025">
    <w:name w:val="197A564F0BC11341914DD36674CFB025"/>
  </w:style>
  <w:style w:type="paragraph" w:customStyle="1" w:styleId="FFD87DE1195AD04DAD9727F639BFD81B">
    <w:name w:val="FFD87DE1195AD04DAD9727F639BFD81B"/>
  </w:style>
  <w:style w:type="paragraph" w:customStyle="1" w:styleId="58432E2CEB8A1A4994A558EC0DB949BD">
    <w:name w:val="58432E2CEB8A1A4994A558EC0DB949BD"/>
  </w:style>
  <w:style w:type="paragraph" w:customStyle="1" w:styleId="DD43B3A9122D1741AABE96D938565894">
    <w:name w:val="DD43B3A9122D1741AABE96D938565894"/>
  </w:style>
  <w:style w:type="paragraph" w:customStyle="1" w:styleId="B4B67C38BA00A4498C821FDA29EB2031">
    <w:name w:val="B4B67C38BA00A4498C821FDA29EB2031"/>
  </w:style>
  <w:style w:type="paragraph" w:customStyle="1" w:styleId="D6ADCCB4B02A434FA851A765CF8EC655">
    <w:name w:val="D6ADCCB4B02A434FA851A765CF8EC655"/>
    <w:rsid w:val="000E7481"/>
  </w:style>
  <w:style w:type="paragraph" w:customStyle="1" w:styleId="327CD2D68E3E2B47B90FFC277D952317">
    <w:name w:val="327CD2D68E3E2B47B90FFC277D952317"/>
    <w:rsid w:val="000E7481"/>
  </w:style>
  <w:style w:type="paragraph" w:customStyle="1" w:styleId="836CBEA48841B44D9BBF111524E1992E">
    <w:name w:val="836CBEA48841B44D9BBF111524E1992E"/>
    <w:rsid w:val="000E7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Mad82</b:Tag>
    <b:SourceType>Book</b:SourceType>
    <b:Guid>{536F05B3-9CBF-E845-8F0C-0380AFF4FEC7}</b:Guid>
    <b:Author>
      <b:Author>
        <b:NameList>
          <b:Person>
            <b:Last>Madhavikkutty</b:Last>
          </b:Person>
        </b:NameList>
      </b:Author>
    </b:Author>
    <b:Title>Madhavikkuttiyude Kathakal (Madhavikutty’s Stories)</b:Title>
    <b:City>Kottayam</b:City>
    <b:Publisher>D.C. Books</b:Publisher>
    <b:Year>1982</b:Year>
    <b:RefOrder>1</b:RefOrder>
  </b:Source>
  <b:Source>
    <b:Tag>Das77</b:Tag>
    <b:SourceType>Book</b:SourceType>
    <b:Guid>{997679F7-3D36-7C4A-B326-51ABC4700CC5}</b:Guid>
    <b:Author>
      <b:Author>
        <b:NameList>
          <b:Person>
            <b:Last>Das</b:Last>
            <b:First>Kamala</b:First>
          </b:Person>
        </b:NameList>
      </b:Author>
    </b:Author>
    <b:Title>A Doll for the Child Prostitute</b:Title>
    <b:City>New Delhi</b:City>
    <b:Publisher>India Paperbacks</b:Publisher>
    <b:Year>1977</b:Year>
    <b:RefOrder>2</b:RefOrder>
  </b:Source>
  <b:Source>
    <b:Tag>Das92</b:Tag>
    <b:SourceType>Book</b:SourceType>
    <b:Guid>{CDDDD25E-1464-2146-B55D-2EEB73EB5B1C}</b:Guid>
    <b:Author>
      <b:Author>
        <b:NameList>
          <b:Person>
            <b:Last>Das</b:Last>
            <b:First>Kamala</b:First>
          </b:Person>
        </b:NameList>
      </b:Author>
    </b:Author>
    <b:Title>Padmavati, the Harlot and Other Stories</b:Title>
    <b:City>New Delhi</b:City>
    <b:Publisher>Sterling</b:Publisher>
    <b:Year>1992</b:Year>
    <b:RefOrder>3</b:RefOrder>
  </b:Source>
  <b:Source>
    <b:Tag>Das10</b:Tag>
    <b:SourceType>Book</b:SourceType>
    <b:Guid>{B5CF6CE9-4DA8-F54A-A1CF-475B10619919}</b:Guid>
    <b:Author>
      <b:Author>
        <b:NameList>
          <b:Person>
            <b:Last>Das</b:Last>
            <b:First>Kamala</b:First>
          </b:Person>
        </b:NameList>
      </b:Author>
    </b:Author>
    <b:Title>The Kept Woman and Other Stories</b:Title>
    <b:City>Prune</b:City>
    <b:Publisher>Om Books</b:Publisher>
    <b:Year>2010</b:Year>
    <b:RefOrder>4</b:RefOrder>
  </b:Source>
  <b:Source>
    <b:Tag>Mad89</b:Tag>
    <b:SourceType>Book</b:SourceType>
    <b:Guid>{689D2211-CC11-DF4E-BC55-FD2B380C606D}</b:Guid>
    <b:Author>
      <b:Author>
        <b:NameList>
          <b:Person>
            <b:Last>Madhavikkutty</b:Last>
          </b:Person>
        </b:NameList>
      </b:Author>
    </b:Author>
    <b:Title>Varshangalku Munpu (Years Ago)</b:Title>
    <b:City>Trissur</b:City>
    <b:Publisher>Current Books</b:Publisher>
    <b:Year>1989</b:Year>
    <b:Edition>(memories)</b:Edition>
    <b:RefOrder>7</b:RefOrder>
  </b:Source>
  <b:Source>
    <b:Tag>Mad73</b:Tag>
    <b:SourceType>Book</b:SourceType>
    <b:Guid>{7B931907-C0AE-4E46-8671-BA3C852C0BC0}</b:Guid>
    <b:Author>
      <b:Author>
        <b:NameList>
          <b:Person>
            <b:Last>Madhavikkutty</b:Last>
          </b:Person>
        </b:NameList>
      </b:Author>
    </b:Author>
    <b:Title>Ente Katha (My Story)</b:Title>
    <b:City>Trissur</b:City>
    <b:Publisher>Current Books</b:Publisher>
    <b:Year>1973</b:Year>
    <b:Edition>(autobiography)</b:Edition>
    <b:RefOrder>6</b:RefOrder>
  </b:Source>
  <b:Source>
    <b:Tag>Das76</b:Tag>
    <b:SourceType>Book</b:SourceType>
    <b:Guid>{7F2267C7-6C16-6145-8033-5A26EF0F2689}</b:Guid>
    <b:Author>
      <b:Author>
        <b:NameList>
          <b:Person>
            <b:Last>Das</b:Last>
            <b:First>Kamala</b:First>
          </b:Person>
        </b:NameList>
      </b:Author>
    </b:Author>
    <b:Title>My Story</b:Title>
    <b:City>New Delhi</b:City>
    <b:Publisher>Sterling</b:Publisher>
    <b:Year>1976</b:Year>
    <b:Edition>(autobiography)</b:Edition>
    <b:RefOrder>5</b:RefOrder>
  </b:Source>
  <b:Source>
    <b:Tag>Mad93</b:Tag>
    <b:SourceType>Book</b:SourceType>
    <b:Guid>{010EBB4B-A509-5246-AFE4-70B4FE413CC2}</b:Guid>
    <b:Author>
      <b:Author>
        <b:NameList>
          <b:Person>
            <b:Last>Madhavikkutty</b:Last>
          </b:Person>
        </b:NameList>
      </b:Author>
    </b:Author>
    <b:Title>Neermathalam Pootha Kalam (When the Neermathalam Blossomed)</b:Title>
    <b:City>Kottayam</b:City>
    <b:Publisher>D. C. Books</b:Publisher>
    <b:Year>1993</b:Year>
    <b:Edition>(memior)</b:Edition>
    <b:RefOrder>8</b:RefOrder>
  </b:Source>
  <b:Source>
    <b:Tag>Mad78</b:Tag>
    <b:SourceType>Book</b:SourceType>
    <b:Guid>{2148BFF1-C0CA-6848-BE86-68D1FEECC52A}</b:Guid>
    <b:Author>
      <b:Author>
        <b:NameList>
          <b:Person>
            <b:Last>Madhavikkutty</b:Last>
          </b:Person>
        </b:NameList>
      </b:Author>
    </b:Author>
    <b:Title>Manasi (Manasi)</b:Title>
    <b:City>Thirunanthapuram</b:City>
    <b:Publisher>Prabhat Books</b:Publisher>
    <b:Year>1978</b:Year>
    <b:RefOrder>9</b:RefOrder>
  </b:Source>
  <b:Source>
    <b:Tag>Mad88</b:Tag>
    <b:SourceType>Book</b:SourceType>
    <b:Guid>{F41F7FD3-2618-3F4A-92D2-23912B1C528F}</b:Guid>
    <b:Author>
      <b:Author>
        <b:NameList>
          <b:Person>
            <b:Last>Madhavikkutty</b:Last>
          </b:Person>
        </b:NameList>
      </b:Author>
    </b:Author>
    <b:Title>Chandanamarangal (Sandalwood Trees)</b:Title>
    <b:City>Kootayam</b:City>
    <b:Publisher>Current Books</b:Publisher>
    <b:Year>1988</b:Year>
    <b:RefOrder>10</b:RefOrder>
  </b:Source>
  <b:Source>
    <b:Tag>Mad06</b:Tag>
    <b:SourceType>Book</b:SourceType>
    <b:Guid>{AAB9EBDF-E0EE-C04E-B2AF-759B0690AE8E}</b:Guid>
    <b:Author>
      <b:Author>
        <b:NameList>
          <b:Person>
            <b:Last>Madhavikkutty</b:Last>
          </b:Person>
        </b:NameList>
      </b:Author>
    </b:Author>
    <b:Title>Madhavikkuttiyude Novellakal (Madhavikkutty’s Novellas)</b:Title>
    <b:City>Kottayam</b:City>
    <b:Publisher>D.C. Books</b:Publisher>
    <b:Year>2006</b:Year>
    <b:RefOrder>11</b:RefOrder>
  </b:Source>
  <b:Source>
    <b:Tag>Das65</b:Tag>
    <b:SourceType>Book</b:SourceType>
    <b:Guid>{FF61804E-6D5D-E947-808B-58C707C64AFE}</b:Guid>
    <b:Author>
      <b:Author>
        <b:NameList>
          <b:Person>
            <b:Last>Das</b:Last>
            <b:First>Kamala</b:First>
          </b:Person>
        </b:NameList>
      </b:Author>
    </b:Author>
    <b:Title>Summer in Calcutta</b:Title>
    <b:City>New Delhi</b:City>
    <b:Publisher>Everest Press</b:Publisher>
    <b:Year>1965</b:Year>
    <b:RefOrder>12</b:RefOrder>
  </b:Source>
  <b:Source>
    <b:Tag>Das67</b:Tag>
    <b:SourceType>Book</b:SourceType>
    <b:Guid>{2E31AFE2-9761-D54D-8B30-C5E272E4CB6C}</b:Guid>
    <b:Author>
      <b:Author>
        <b:NameList>
          <b:Person>
            <b:Last>Das</b:Last>
            <b:First>Kamala</b:First>
          </b:Person>
        </b:NameList>
      </b:Author>
    </b:Author>
    <b:Title>The Descendants</b:Title>
    <b:City>Calcutta</b:City>
    <b:Publisher>Writer's Workshop</b:Publisher>
    <b:Year>1967</b:Year>
    <b:RefOrder>13</b:RefOrder>
  </b:Source>
  <b:Source>
    <b:Tag>Das73</b:Tag>
    <b:SourceType>Book</b:SourceType>
    <b:Guid>{FE65C873-C883-3A41-A4A5-EEA8FAC8BF77}</b:Guid>
    <b:Author>
      <b:Author>
        <b:NameList>
          <b:Person>
            <b:Last>Das</b:Last>
            <b:First>Kamala</b:First>
          </b:Person>
        </b:NameList>
      </b:Author>
    </b:Author>
    <b:Title>The Old Playhouse and other Poems</b:Title>
    <b:City>Madras</b:City>
    <b:Publisher>Orient Longman</b:Publisher>
    <b:Year>1973</b:Year>
    <b:RefOrder>14</b:RefOrder>
  </b:Source>
  <b:Source>
    <b:Tag>Das79</b:Tag>
    <b:SourceType>Book</b:SourceType>
    <b:Guid>{215305E6-500E-3E42-BFD6-BBD58E0D2D68}</b:Guid>
    <b:Author>
      <b:Author>
        <b:NameList>
          <b:Person>
            <b:Last>Das</b:Last>
            <b:First>Kamala</b:First>
          </b:Person>
          <b:Person>
            <b:Last>Nandy</b:Last>
            <b:First>Pratish</b:First>
          </b:Person>
        </b:NameList>
      </b:Author>
    </b:Author>
    <b:Title>Tonight, this Savage Rite: The Love Poems by Kamala Das and Pratish Nandy</b:Title>
    <b:Publisher>Arnold Heinemann</b:Publisher>
    <b:Year>1979</b:Year>
    <b:RefOrder>15</b:RefOrder>
  </b:Source>
  <b:Source>
    <b:Tag>Das84</b:Tag>
    <b:SourceType>Book</b:SourceType>
    <b:Guid>{5B0562A5-5F87-684A-964E-4D5C5DEC3556}</b:Guid>
    <b:Author>
      <b:Author>
        <b:NameList>
          <b:Person>
            <b:Last>Das</b:Last>
            <b:First>Kamala</b:First>
          </b:Person>
        </b:NameList>
      </b:Author>
    </b:Author>
    <b:Title>Collected Poems </b:Title>
    <b:City>Trivandrum</b:City>
    <b:Publisher>The Nava Kerala</b:Publisher>
    <b:Year>1984</b:Year>
    <b:Volume>1</b:Volume>
    <b:RefOrder>16</b:RefOrder>
  </b:Source>
  <b:Source>
    <b:Tag>Das91</b:Tag>
    <b:SourceType>Book</b:SourceType>
    <b:Guid>{32989613-AA6C-7341-8C62-F0E28109E1F4}</b:Guid>
    <b:Author>
      <b:Author>
        <b:NameList>
          <b:Person>
            <b:Last>Das</b:Last>
            <b:First>Kamala</b:First>
          </b:Person>
        </b:NameList>
      </b:Author>
      <b:Editor>
        <b:NameList>
          <b:Person>
            <b:Last>Raveendran</b:Last>
            <b:First>P.P.</b:First>
          </b:Person>
        </b:NameList>
      </b:Editor>
    </b:Author>
    <b:Title>The Best of Kamala Das</b:Title>
    <b:City>Kozhikode</b:City>
    <b:Publisher>Bodhi Books</b:Publisher>
    <b:Year>1991</b:Year>
    <b:RefOrder>17</b:RefOrder>
  </b:Source>
  <b:Source>
    <b:Tag>Das96</b:Tag>
    <b:SourceType>Book</b:SourceType>
    <b:Guid>{CA3BCD31-2468-BC4B-9A2E-BF629F84D386}</b:Guid>
    <b:Author>
      <b:Author>
        <b:NameList>
          <b:Person>
            <b:Last>Das</b:Last>
            <b:First>Kamala</b:First>
          </b:Person>
        </b:NameList>
      </b:Author>
    </b:Author>
    <b:Title>Only the Soul Knows how to Sing: Selections from Kamala Das</b:Title>
    <b:City>Kottayam</b:City>
    <b:Publisher>D.C. Books</b:Publisher>
    <b:Year>1996</b:Year>
    <b:RefOrder>18</b:RefOrder>
  </b:Source>
  <b:Source>
    <b:Tag>Das09</b:Tag>
    <b:SourceType>Book</b:SourceType>
    <b:Guid>{E5894FA4-72C2-C64F-95C1-D827F5B357C0}</b:Guid>
    <b:Author>
      <b:Author>
        <b:NameList>
          <b:Person>
            <b:Last>Das</b:Last>
            <b:First>Kamala</b:First>
          </b:Person>
        </b:NameList>
      </b:Author>
    </b:Author>
    <b:Title>Ya Allah (Ya Allah)</b:Title>
    <b:City>Kozhikode</b:City>
    <b:Publisher>Islamic Publishing House</b:Publisher>
    <b:Year>2009</b:Year>
    <b:RefOrder>19</b:RefOrder>
  </b:Source>
  <b:Source>
    <b:Tag>Das841</b:Tag>
    <b:SourceType>BookSection</b:SourceType>
    <b:Guid>{114CAFC6-DE5C-4443-B44F-D4C32F401AEF}</b:Guid>
    <b:Author>
      <b:Author>
        <b:NameList>
          <b:Person>
            <b:Last>Das</b:Last>
            <b:First>Kamala</b:First>
          </b:Person>
        </b:NameList>
      </b:Author>
    </b:Author>
    <b:Title>Smoke in Colombo</b:Title>
    <b:City>Trivandrum</b:City>
    <b:Publisher>The Nava Kerala</b:Publisher>
    <b:Year>1984</b:Year>
    <b:Volume>1</b:Volume>
    <b:Pages>14</b:Pages>
    <b:BookTitle>Collected Poems</b:BookTitle>
    <b:RefOrder>20</b:RefOrder>
  </b:Source>
  <b:Source>
    <b:Tag>Das961</b:Tag>
    <b:SourceType>BookSection</b:SourceType>
    <b:Guid>{021E51EB-1529-C342-89EC-923F4348A4B1}</b:Guid>
    <b:Author>
      <b:Author>
        <b:NameList>
          <b:Person>
            <b:Last>Das</b:Last>
            <b:First>Kamala</b:First>
          </b:Person>
        </b:NameList>
      </b:Author>
    </b:Author>
    <b:Title>Anamalai Poems</b:Title>
    <b:BookTitle>Only the Soul Knows how to Sing: Selections from Kamala Das</b:BookTitle>
    <b:City>Kottayam</b:City>
    <b:Publisher>D.C. Books</b:Publisher>
    <b:Year>1996</b:Year>
    <b:Pages>136-141</b:Pages>
    <b:RefOrder>21</b:RefOrder>
  </b:Source>
  <b:Source>
    <b:Tag>Das962</b:Tag>
    <b:SourceType>BookSection</b:SourceType>
    <b:Guid>{FA1896C1-6D86-D046-8A3C-AB85248289C6}</b:Guid>
    <b:Author>
      <b:Author>
        <b:NameList>
          <b:Person>
            <b:Last>Das</b:Last>
            <b:First>Kamala</b:First>
          </b:Person>
        </b:NameList>
      </b:Author>
    </b:Author>
    <b:Title>Composition </b:Title>
    <b:BookTitle>Only the Soul Knows How to Sing: Selections from Kamala Das</b:BookTitle>
    <b:City>Kottayam</b:City>
    <b:Publisher>D.C. Books</b:Publisher>
    <b:Year>1996</b:Year>
    <b:Pages>24-33 </b:Pages>
    <b:RefOrder>22</b:RefOrder>
  </b:Source>
  <b:Source>
    <b:Tag>Das091</b:Tag>
    <b:SourceType>ArticleInAPeriodical</b:SourceType>
    <b:Guid>{A62DF552-52A5-054B-B9DD-3D65F9F2EB01}</b:Guid>
    <b:Title>Stree (Woman)</b:Title>
    <b:Year>1947/2009</b:Year>
    <b:Pages>34-35</b:Pages>
    <b:Author>
      <b:Author>
        <b:NameList>
          <b:Person>
            <b:Last>Das</b:Last>
            <b:First>Kamala</b:First>
          </b:Person>
        </b:NameList>
      </b:Author>
    </b:Author>
    <b:PeriodicalTitle>Bhashaposhini</b:PeriodicalTitle>
    <b:Month>July</b:Month>
    <b:RefOrder>23</b:RefOrder>
  </b:Source>
  <b:Source>
    <b:Tag>Rav93</b:Tag>
    <b:SourceType>JournalArticle</b:SourceType>
    <b:Guid>{1408F737-B6E7-1644-9507-7243348DABE2}</b:Guid>
    <b:Author>
      <b:Author>
        <b:NameList>
          <b:Person>
            <b:Last>Raveendran</b:Last>
            <b:First>P.P.</b:First>
          </b:Person>
        </b:NameList>
      </b:Author>
    </b:Author>
    <b:Title>Of Masks and Memories: An Interview with Kamala Das</b:Title>
    <b:Year>1993</b:Year>
    <b:Issue>155</b:Issue>
    <b:Pages>145 -161</b:Pages>
    <b:JournalName>Indian Literature </b:JournalName>
    <b:RefOrder>24</b:RefOrder>
  </b:Source>
  <b:Source>
    <b:Tag>Cha10</b:Tag>
    <b:SourceType>BookSection</b:SourceType>
    <b:Guid>{F9FA7BA0-C3EA-5F4B-820F-AB472827D4C1}</b:Guid>
    <b:Author>
      <b:Author>
        <b:NameList>
          <b:Person>
            <b:Last>Chaudhury</b:Last>
            <b:First>Supriya</b:First>
          </b:Person>
        </b:NameList>
      </b:Author>
      <b:Editor>
        <b:NameList>
          <b:Person>
            <b:Last>Brooker</b:Last>
            <b:First>Peter</b:First>
          </b:Person>
          <b:Person>
            <b:Last>Gasiorek</b:Last>
            <b:First>Andrzej</b:First>
          </b:Person>
          <b:Person>
            <b:Last>Parsons</b:Last>
            <b:First>Deborah</b:First>
          </b:Person>
          <b:Person>
            <b:Last>Thacker</b:Last>
            <b:First>Andrew</b:First>
          </b:Person>
        </b:NameList>
      </b:Editor>
    </b:Author>
    <b:Title>Modernisms in India</b:Title>
    <b:Publisher>Oxford University Press</b:Publisher>
    <b:City>Oxford</b:City>
    <b:Year>2010</b:Year>
    <b:Pages>942-960</b:Pages>
    <b:BookTitle>The Oxford Handbook of Modernisims</b:BookTitle>
    <b:RefOrder>25</b:RefOrder>
  </b:Source>
  <b:Source>
    <b:Tag>Geo00</b:Tag>
    <b:SourceType>JournalArticle</b:SourceType>
    <b:Guid>{887C127C-69A7-F142-81EC-038E455EFAF6}</b:Guid>
    <b:Author>
      <b:Author>
        <b:NameList>
          <b:Person>
            <b:Last>George</b:Last>
            <b:First>Rosemary</b:First>
            <b:Middle>Marangoly</b:Middle>
          </b:Person>
        </b:NameList>
      </b:Author>
    </b:Author>
    <b:Title>Calling Kamala Das Queer: Rereading ‘My Story’” </b:Title>
    <b:Year>2000</b:Year>
    <b:Volume>26</b:Volume>
    <b:Pages>1-34</b:Pages>
    <b:JournalName>Feminist Studies </b:JournalName>
    <b:Issue>3</b:Issue>
    <b:RefOrder>26</b:RefOrder>
  </b:Source>
  <b:Source>
    <b:Tag>Har86</b:Tag>
    <b:SourceType>Book</b:SourceType>
    <b:Guid>{0E80F413-F487-9B4B-930C-5A2F9C7D4432}</b:Guid>
    <b:Author>
      <b:Author>
        <b:NameList>
          <b:Person>
            <b:Last>Harrex</b:Last>
            <b:First>S.</b:First>
            <b:Middle>C. and Vincent O’Sullivan, eds.</b:Middle>
          </b:Person>
        </b:NameList>
      </b:Author>
    </b:Author>
    <b:Title>Kamala Das: A Selection with Essays on Her Work</b:Title>
    <b:Publisher>CRNLE</b:Publisher>
    <b:City>Adelaide</b:City>
    <b:Year>1986</b:Year>
    <b:RefOrder>27</b:RefOrder>
  </b:Source>
  <b:Source>
    <b:Tag>Kau95</b:Tag>
    <b:SourceType>Book</b:SourceType>
    <b:Guid>{49236569-5F02-2E4F-8AD9-CFCBBD7CEB3A}</b:Guid>
    <b:Author>
      <b:Author>
        <b:NameList>
          <b:Person>
            <b:Last>Kaur</b:Last>
            <b:First>Iqbal</b:First>
          </b:Person>
        </b:NameList>
      </b:Author>
    </b:Author>
    <b:Title>Perspectives on Kamala Das's Prose </b:Title>
    <b:City>New Delhi</b:City>
    <b:Publisher>Intellectual Publishing House</b:Publisher>
    <b:Year>1995</b:Year>
    <b:RefOrder>28</b:RefOrder>
  </b:Source>
  <b:Source>
    <b:Tag>Nai12</b:Tag>
    <b:SourceType>Book</b:SourceType>
    <b:Guid>{F6872B43-352F-184B-B976-F9E4E1CBA0A0}</b:Guid>
    <b:Author>
      <b:Author>
        <b:NameList>
          <b:Person>
            <b:Last>Nair</b:Last>
            <b:First>Sreedevi</b:First>
            <b:Middle>K., ed.</b:Middle>
          </b:Person>
        </b:NameList>
      </b:Author>
    </b:Author>
    <b:Title>Ten Women Writers of Kerala: Short Stories and Interviews</b:Title>
    <b:City>Delhi</b:City>
    <b:Publisher>SSS Publications</b:Publisher>
    <b:Year>2012</b:Year>
    <b:RefOrder>29</b:RefOrder>
  </b:Source>
  <b:Source>
    <b:Tag>Ram94</b:Tag>
    <b:SourceType>Book</b:SourceType>
    <b:Guid>{9EF00215-97D8-4247-8F49-67498A2F1144}</b:Guid>
    <b:Author>
      <b:Author>
        <b:NameList>
          <b:Person>
            <b:Last>Ramakrishnan</b:Last>
            <b:First>E.</b:First>
            <b:Middle>V., ed.</b:Middle>
          </b:Person>
        </b:NameList>
      </b:Author>
    </b:Author>
    <b:Title>(1994) Sthree, Swathwam, Samooham: Madhavikkutty Padanangal </b:Title>
    <b:Year>1994</b:Year>
    <b:RefOrder>30</b:RefOrder>
  </b:Source>
  <b:Source>
    <b:Tag>Ram11</b:Tag>
    <b:SourceType>Book</b:SourceType>
    <b:Guid>{CEFEC7A7-00C0-F948-A928-CE97520A5CAA}</b:Guid>
    <b:Author>
      <b:Author>
        <b:NameList>
          <b:Person>
            <b:Last>Ramakrishnan</b:Last>
            <b:First>E.</b:First>
            <b:Middle>V., ed.</b:Middle>
          </b:Person>
        </b:NameList>
      </b:Author>
    </b:Author>
    <b:Title>Madhavikkutty: Padhnangalum Rachanakalum. (Madhavikkutty: Critical Studies and Writings)</b:Title>
    <b:City>Kottayam</b:City>
    <b:Publisher>D. C. Books</b:Publisher>
    <b:Year>2011</b:Year>
    <b:RefOrder>31</b:RefOrder>
  </b:Source>
  <b:Source>
    <b:Tag>Rav94</b:Tag>
    <b:SourceType>JournalArticle</b:SourceType>
    <b:Guid>{DFF25037-6D03-1648-B2ED-4053C943990A}</b:Guid>
    <b:Author>
      <b:Author>
        <b:NameList>
          <b:Person>
            <b:Last>Raveedran</b:Last>
            <b:First>P.P.</b:First>
          </b:Person>
        </b:NameList>
      </b:Author>
    </b:Author>
    <b:Title>Text as History, History as Text: A Reading of Kamala Das’ Anamalai Poems</b:Title>
    <b:Year>1994</b:Year>
    <b:Volume>29</b:Volume>
    <b:Pages>47-54</b:Pages>
    <b:JournalName>Journal of Commonwealth Literature</b:JournalName>
    <b:Issue>2</b:Issue>
    <b:RefOrder>32</b:RefOrder>
  </b:Source>
  <b:Source>
    <b:Tag>Wei10</b:Tag>
    <b:SourceType>Book</b:SourceType>
    <b:Guid>{2D9C79A6-5849-4D43-BE87-10B05DEC6EB6}</b:Guid>
    <b:Author>
      <b:Author>
        <b:NameList>
          <b:Person>
            <b:Last>Weisbord</b:Last>
            <b:First>M.</b:First>
          </b:Person>
        </b:NameList>
      </b:Author>
    </b:Author>
    <b:Title>The Love Queen of Malabar: Memoirs of a Friendship with Kamala Das</b:Title>
    <b:Publisher>McGill-Queen's University Press</b:Publisher>
    <b:City>Montreal</b:City>
    <b:Year>2010</b:Year>
    <b:RefOrder>33</b:RefOrder>
  </b:Source>
</b:Sources>
</file>

<file path=customXml/itemProps1.xml><?xml version="1.0" encoding="utf-8"?>
<ds:datastoreItem xmlns:ds="http://schemas.openxmlformats.org/officeDocument/2006/customXml" ds:itemID="{2136F32D-A19B-E94F-A83F-81AEDB72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41</TotalTime>
  <Pages>3</Pages>
  <Words>1224</Words>
  <Characters>6982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11</cp:revision>
  <dcterms:created xsi:type="dcterms:W3CDTF">2016-04-23T23:29:00Z</dcterms:created>
  <dcterms:modified xsi:type="dcterms:W3CDTF">2016-06-22T04:52:00Z</dcterms:modified>
</cp:coreProperties>
</file>