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RPr="00A857C0" w14:paraId="0149A9F7" w14:textId="77777777" w:rsidTr="00E3017E">
        <w:tc>
          <w:tcPr>
            <w:tcW w:w="491" w:type="dxa"/>
            <w:vMerge w:val="restart"/>
            <w:shd w:val="clear" w:color="auto" w:fill="A6A6A6" w:themeFill="background1" w:themeFillShade="A6"/>
            <w:textDirection w:val="btLr"/>
          </w:tcPr>
          <w:p w14:paraId="6638688F" w14:textId="77777777" w:rsidR="00B574C9" w:rsidRPr="00A857C0" w:rsidRDefault="00B574C9" w:rsidP="00CC586D">
            <w:pPr>
              <w:jc w:val="center"/>
              <w:rPr>
                <w:b/>
                <w:color w:val="FFFFFF" w:themeColor="background1"/>
              </w:rPr>
            </w:pPr>
            <w:r w:rsidRPr="00A857C0">
              <w:rPr>
                <w:b/>
                <w:color w:val="FFFFFF" w:themeColor="background1"/>
              </w:rPr>
              <w:t>About you</w:t>
            </w:r>
          </w:p>
        </w:tc>
        <w:sdt>
          <w:sdtPr>
            <w:rPr>
              <w:b/>
              <w:color w:val="FFFFFF" w:themeColor="background1"/>
            </w:rPr>
            <w:alias w:val="Salutation"/>
            <w:tag w:val="salutation"/>
            <w:id w:val="-1659997262"/>
            <w:placeholder>
              <w:docPart w:val="B514515DE2B44CEE98ABE82ED45E25AB"/>
            </w:placeholder>
            <w:showingPlcHdr/>
            <w:dropDownList>
              <w:listItem w:displayText="Dr." w:value="Dr."/>
              <w:listItem w:displayText="Prof." w:value="Prof."/>
            </w:dropDownList>
          </w:sdtPr>
          <w:sdtEndPr/>
          <w:sdtContent>
            <w:tc>
              <w:tcPr>
                <w:tcW w:w="1296" w:type="dxa"/>
              </w:tcPr>
              <w:p w14:paraId="1D101B08" w14:textId="77777777" w:rsidR="00B574C9" w:rsidRPr="00A857C0" w:rsidRDefault="00B574C9" w:rsidP="00CC586D">
                <w:pPr>
                  <w:jc w:val="center"/>
                  <w:rPr>
                    <w:b/>
                    <w:color w:val="FFFFFF" w:themeColor="background1"/>
                  </w:rPr>
                </w:pPr>
                <w:r w:rsidRPr="00A857C0">
                  <w:rPr>
                    <w:rStyle w:val="PlaceholderText"/>
                    <w:b/>
                    <w:color w:val="FFFFFF" w:themeColor="background1"/>
                  </w:rPr>
                  <w:t>[Salutation]</w:t>
                </w:r>
              </w:p>
            </w:tc>
          </w:sdtContent>
        </w:sdt>
        <w:sdt>
          <w:sdtPr>
            <w:alias w:val="First name"/>
            <w:tag w:val="authorFirstName"/>
            <w:id w:val="581645879"/>
            <w:placeholder>
              <w:docPart w:val="195E4D92DBA9440F84FE4F3F9FE5B840"/>
            </w:placeholder>
            <w15:appearance w15:val="hidden"/>
            <w:text/>
          </w:sdtPr>
          <w:sdtEndPr/>
          <w:sdtContent>
            <w:tc>
              <w:tcPr>
                <w:tcW w:w="2062" w:type="dxa"/>
              </w:tcPr>
              <w:p w14:paraId="0DE9B6A9" w14:textId="77777777" w:rsidR="00B574C9" w:rsidRPr="00A857C0" w:rsidRDefault="00CF4C21" w:rsidP="00CF4C21">
                <w:r w:rsidRPr="00A857C0">
                  <w:t>Isabel</w:t>
                </w:r>
              </w:p>
            </w:tc>
          </w:sdtContent>
        </w:sdt>
        <w:sdt>
          <w:sdtPr>
            <w:alias w:val="Middle name"/>
            <w:tag w:val="authorMiddleName"/>
            <w:id w:val="-2076034781"/>
            <w:placeholder>
              <w:docPart w:val="37E00B244B7B4DA5ABBD91E9C0C0B9A5"/>
            </w:placeholder>
            <w:showingPlcHdr/>
            <w15:appearance w15:val="hidden"/>
            <w:text/>
          </w:sdtPr>
          <w:sdtEndPr/>
          <w:sdtContent>
            <w:tc>
              <w:tcPr>
                <w:tcW w:w="2538" w:type="dxa"/>
              </w:tcPr>
              <w:p w14:paraId="5A112013" w14:textId="77777777" w:rsidR="00B574C9" w:rsidRPr="00A857C0" w:rsidRDefault="00B574C9" w:rsidP="00922950">
                <w:r w:rsidRPr="00A857C0">
                  <w:rPr>
                    <w:rStyle w:val="PlaceholderText"/>
                  </w:rPr>
                  <w:t>[Middle name]</w:t>
                </w:r>
              </w:p>
            </w:tc>
          </w:sdtContent>
        </w:sdt>
        <w:sdt>
          <w:sdtPr>
            <w:rPr>
              <w:rFonts w:cs="Arial"/>
              <w:sz w:val="24"/>
              <w:szCs w:val="24"/>
            </w:rPr>
            <w:alias w:val="Last name"/>
            <w:tag w:val="authorLastName"/>
            <w:id w:val="-1088529830"/>
            <w:placeholder>
              <w:docPart w:val="8C0CDE274C184DD593C2B968F81060C9"/>
            </w:placeholder>
            <w15:appearance w15:val="hidden"/>
            <w:text/>
          </w:sdtPr>
          <w:sdtEndPr/>
          <w:sdtContent>
            <w:tc>
              <w:tcPr>
                <w:tcW w:w="2629" w:type="dxa"/>
              </w:tcPr>
              <w:p w14:paraId="5E0858F5" w14:textId="77777777" w:rsidR="00B574C9" w:rsidRPr="00A857C0" w:rsidRDefault="00CF4C21" w:rsidP="00922950">
                <w:r w:rsidRPr="00A857C0">
                  <w:rPr>
                    <w:rFonts w:cs="Arial"/>
                    <w:sz w:val="24"/>
                    <w:szCs w:val="24"/>
                  </w:rPr>
                  <w:t>Llanos Chaparro</w:t>
                </w:r>
              </w:p>
            </w:tc>
          </w:sdtContent>
        </w:sdt>
      </w:tr>
      <w:tr w:rsidR="00B574C9" w:rsidRPr="00A857C0" w14:paraId="6B502CF0" w14:textId="77777777" w:rsidTr="001A6A06">
        <w:trPr>
          <w:trHeight w:val="986"/>
        </w:trPr>
        <w:tc>
          <w:tcPr>
            <w:tcW w:w="491" w:type="dxa"/>
            <w:vMerge/>
            <w:shd w:val="clear" w:color="auto" w:fill="A6A6A6" w:themeFill="background1" w:themeFillShade="A6"/>
          </w:tcPr>
          <w:p w14:paraId="020A1EFC" w14:textId="77777777" w:rsidR="00B574C9" w:rsidRPr="00A857C0" w:rsidRDefault="00B574C9" w:rsidP="00CF1542">
            <w:pPr>
              <w:jc w:val="center"/>
              <w:rPr>
                <w:b/>
                <w:color w:val="FFFFFF" w:themeColor="background1"/>
              </w:rPr>
            </w:pPr>
          </w:p>
        </w:tc>
        <w:sdt>
          <w:sdtPr>
            <w:alias w:val="Biography"/>
            <w:tag w:val="authorBiography"/>
            <w:id w:val="938807824"/>
            <w:placeholder>
              <w:docPart w:val="385A2729AB0D4284A10FD1359122B79B"/>
            </w:placeholder>
            <w:showingPlcHdr/>
            <w15:appearance w15:val="hidden"/>
          </w:sdtPr>
          <w:sdtEndPr/>
          <w:sdtContent>
            <w:tc>
              <w:tcPr>
                <w:tcW w:w="8525" w:type="dxa"/>
                <w:gridSpan w:val="4"/>
              </w:tcPr>
              <w:p w14:paraId="59534A24" w14:textId="77777777" w:rsidR="00B574C9" w:rsidRPr="00A857C0" w:rsidRDefault="00E3017E" w:rsidP="00CF4C21">
                <w:r>
                  <w:rPr>
                    <w:rStyle w:val="PlaceholderText"/>
                  </w:rPr>
                  <w:t>[Enter your biography]</w:t>
                </w:r>
              </w:p>
            </w:tc>
          </w:sdtContent>
        </w:sdt>
      </w:tr>
      <w:tr w:rsidR="00B574C9" w:rsidRPr="00A857C0" w14:paraId="7836B90F" w14:textId="77777777" w:rsidTr="001A6A06">
        <w:trPr>
          <w:trHeight w:val="986"/>
        </w:trPr>
        <w:tc>
          <w:tcPr>
            <w:tcW w:w="491" w:type="dxa"/>
            <w:vMerge/>
            <w:shd w:val="clear" w:color="auto" w:fill="A6A6A6" w:themeFill="background1" w:themeFillShade="A6"/>
          </w:tcPr>
          <w:p w14:paraId="7DD8ED51" w14:textId="77777777" w:rsidR="00B574C9" w:rsidRPr="00A857C0" w:rsidRDefault="00B574C9" w:rsidP="00CF1542">
            <w:pPr>
              <w:jc w:val="center"/>
              <w:rPr>
                <w:b/>
                <w:color w:val="FFFFFF" w:themeColor="background1"/>
              </w:rPr>
            </w:pPr>
          </w:p>
        </w:tc>
        <w:sdt>
          <w:sdtPr>
            <w:rPr>
              <w:rFonts w:eastAsia="MS ??" w:cs="Arial"/>
              <w:sz w:val="24"/>
              <w:szCs w:val="24"/>
              <w:lang w:val="es-CO"/>
            </w:rPr>
            <w:alias w:val="Affiliation"/>
            <w:tag w:val="affiliation"/>
            <w:id w:val="2012937915"/>
            <w:placeholder>
              <w:docPart w:val="005493594C534C0B8B4F16797C8BC0DC"/>
            </w:placeholder>
            <w:text/>
          </w:sdtPr>
          <w:sdtEndPr/>
          <w:sdtContent>
            <w:tc>
              <w:tcPr>
                <w:tcW w:w="8525" w:type="dxa"/>
                <w:gridSpan w:val="4"/>
              </w:tcPr>
              <w:p w14:paraId="06153FA1" w14:textId="77777777" w:rsidR="00B574C9" w:rsidRPr="00A857C0" w:rsidRDefault="00CF4C21" w:rsidP="00B574C9">
                <w:r w:rsidRPr="00A857C0">
                  <w:rPr>
                    <w:rFonts w:eastAsia="MS ??" w:cs="Arial"/>
                    <w:sz w:val="24"/>
                    <w:szCs w:val="24"/>
                    <w:lang w:val="es-CO"/>
                  </w:rPr>
                  <w:t>Universidad Nacional de Colombia</w:t>
                </w:r>
              </w:p>
            </w:tc>
          </w:sdtContent>
        </w:sdt>
      </w:tr>
      <w:tr w:rsidR="00E3017E" w:rsidRPr="00A857C0" w14:paraId="471FC1BA" w14:textId="77777777" w:rsidTr="00E3017E">
        <w:tc>
          <w:tcPr>
            <w:tcW w:w="491" w:type="dxa"/>
            <w:vMerge w:val="restart"/>
            <w:shd w:val="clear" w:color="auto" w:fill="A6A6A6" w:themeFill="background1" w:themeFillShade="A6"/>
            <w:textDirection w:val="btLr"/>
          </w:tcPr>
          <w:p w14:paraId="66666FC7" w14:textId="77777777" w:rsidR="00E3017E" w:rsidRPr="00A857C0" w:rsidRDefault="00E3017E" w:rsidP="00E0053A">
            <w:pPr>
              <w:jc w:val="center"/>
              <w:rPr>
                <w:b/>
                <w:color w:val="FFFFFF" w:themeColor="background1"/>
              </w:rPr>
            </w:pPr>
            <w:r w:rsidRPr="00A857C0">
              <w:rPr>
                <w:b/>
                <w:color w:val="FFFFFF" w:themeColor="background1"/>
              </w:rPr>
              <w:t>About you</w:t>
            </w:r>
          </w:p>
        </w:tc>
        <w:sdt>
          <w:sdtPr>
            <w:rPr>
              <w:b/>
              <w:color w:val="FFFFFF" w:themeColor="background1"/>
            </w:rPr>
            <w:alias w:val="Salutation"/>
            <w:tag w:val="salutation"/>
            <w:id w:val="-2052061612"/>
            <w:placeholder>
              <w:docPart w:val="159808A5B6FA104B86BC7033BF9DEC48"/>
            </w:placeholder>
            <w:showingPlcHdr/>
            <w:dropDownList>
              <w:listItem w:displayText="Dr." w:value="Dr."/>
              <w:listItem w:displayText="Prof." w:value="Prof."/>
            </w:dropDownList>
          </w:sdtPr>
          <w:sdtContent>
            <w:tc>
              <w:tcPr>
                <w:tcW w:w="1296" w:type="dxa"/>
              </w:tcPr>
              <w:p w14:paraId="02DB24E6" w14:textId="77777777" w:rsidR="00E3017E" w:rsidRPr="00A857C0" w:rsidRDefault="00E3017E" w:rsidP="00E0053A">
                <w:pPr>
                  <w:jc w:val="center"/>
                  <w:rPr>
                    <w:b/>
                    <w:color w:val="FFFFFF" w:themeColor="background1"/>
                  </w:rPr>
                </w:pPr>
                <w:r w:rsidRPr="00A857C0">
                  <w:rPr>
                    <w:rStyle w:val="PlaceholderText"/>
                    <w:b/>
                    <w:color w:val="FFFFFF" w:themeColor="background1"/>
                  </w:rPr>
                  <w:t>[Salutation]</w:t>
                </w:r>
              </w:p>
            </w:tc>
          </w:sdtContent>
        </w:sdt>
        <w:sdt>
          <w:sdtPr>
            <w:alias w:val="First name"/>
            <w:tag w:val="authorFirstName"/>
            <w:id w:val="347154901"/>
            <w:placeholder>
              <w:docPart w:val="3AF337B6BCCC1942B034355172856522"/>
            </w:placeholder>
            <w15:appearance w15:val="hidden"/>
            <w:text/>
          </w:sdtPr>
          <w:sdtContent>
            <w:tc>
              <w:tcPr>
                <w:tcW w:w="2062" w:type="dxa"/>
              </w:tcPr>
              <w:p w14:paraId="2C234BD8" w14:textId="77777777" w:rsidR="00E3017E" w:rsidRPr="00A857C0" w:rsidRDefault="00E3017E" w:rsidP="00E0053A">
                <w:r w:rsidRPr="00904165">
                  <w:rPr>
                    <w:rFonts w:eastAsiaTheme="minorEastAsia" w:cs="Arial"/>
                    <w:sz w:val="24"/>
                    <w:szCs w:val="24"/>
                    <w:lang w:val="en-US" w:eastAsia="zh-CN"/>
                  </w:rPr>
                  <w:t>Pilar</w:t>
                </w:r>
              </w:p>
            </w:tc>
          </w:sdtContent>
        </w:sdt>
        <w:sdt>
          <w:sdtPr>
            <w:alias w:val="Middle name"/>
            <w:tag w:val="authorMiddleName"/>
            <w:id w:val="651261054"/>
            <w:placeholder>
              <w:docPart w:val="3962E5F7D3A326479EDE3812BC7612E1"/>
            </w:placeholder>
            <w:showingPlcHdr/>
            <w15:appearance w15:val="hidden"/>
            <w:text/>
          </w:sdtPr>
          <w:sdtContent>
            <w:tc>
              <w:tcPr>
                <w:tcW w:w="2538" w:type="dxa"/>
              </w:tcPr>
              <w:p w14:paraId="61217177" w14:textId="77777777" w:rsidR="00E3017E" w:rsidRPr="00A857C0" w:rsidRDefault="00E3017E" w:rsidP="00E0053A">
                <w:r w:rsidRPr="00A857C0">
                  <w:rPr>
                    <w:rStyle w:val="PlaceholderText"/>
                  </w:rPr>
                  <w:t>[Middle name]</w:t>
                </w:r>
              </w:p>
            </w:tc>
          </w:sdtContent>
        </w:sdt>
        <w:sdt>
          <w:sdtPr>
            <w:rPr>
              <w:rFonts w:cs="Arial"/>
              <w:sz w:val="24"/>
              <w:szCs w:val="24"/>
            </w:rPr>
            <w:alias w:val="Last name"/>
            <w:tag w:val="authorLastName"/>
            <w:id w:val="1388842289"/>
            <w:placeholder>
              <w:docPart w:val="32A2CA7ECEA05841A4FAE63166BF55B7"/>
            </w:placeholder>
            <w15:appearance w15:val="hidden"/>
            <w:text/>
          </w:sdtPr>
          <w:sdtContent>
            <w:tc>
              <w:tcPr>
                <w:tcW w:w="2629" w:type="dxa"/>
              </w:tcPr>
              <w:p w14:paraId="5B0AC476" w14:textId="77777777" w:rsidR="00E3017E" w:rsidRPr="00A857C0" w:rsidRDefault="00E3017E" w:rsidP="00E0053A">
                <w:r w:rsidRPr="00BE44C9">
                  <w:rPr>
                    <w:rFonts w:cs="Arial"/>
                    <w:sz w:val="24"/>
                    <w:szCs w:val="24"/>
                  </w:rPr>
                  <w:t>Sanchez-Beltran</w:t>
                </w:r>
              </w:p>
            </w:tc>
          </w:sdtContent>
        </w:sdt>
      </w:tr>
      <w:tr w:rsidR="00E3017E" w:rsidRPr="00A857C0" w14:paraId="676150B8" w14:textId="77777777" w:rsidTr="00E0053A">
        <w:trPr>
          <w:trHeight w:val="986"/>
        </w:trPr>
        <w:tc>
          <w:tcPr>
            <w:tcW w:w="491" w:type="dxa"/>
            <w:vMerge/>
            <w:shd w:val="clear" w:color="auto" w:fill="A6A6A6" w:themeFill="background1" w:themeFillShade="A6"/>
          </w:tcPr>
          <w:p w14:paraId="2857D4C3" w14:textId="77777777" w:rsidR="00E3017E" w:rsidRPr="00A857C0" w:rsidRDefault="00E3017E" w:rsidP="00E0053A">
            <w:pPr>
              <w:jc w:val="center"/>
              <w:rPr>
                <w:b/>
                <w:color w:val="FFFFFF" w:themeColor="background1"/>
              </w:rPr>
            </w:pPr>
          </w:p>
        </w:tc>
        <w:tc>
          <w:tcPr>
            <w:tcW w:w="8525" w:type="dxa"/>
            <w:gridSpan w:val="4"/>
          </w:tcPr>
          <w:p w14:paraId="4C8A0EA9" w14:textId="77777777" w:rsidR="00E3017E" w:rsidRPr="00A857C0" w:rsidRDefault="00E3017E" w:rsidP="00E0053A"/>
        </w:tc>
      </w:tr>
      <w:tr w:rsidR="00E3017E" w:rsidRPr="00A857C0" w14:paraId="63B6D045" w14:textId="77777777" w:rsidTr="00E0053A">
        <w:trPr>
          <w:trHeight w:val="986"/>
        </w:trPr>
        <w:tc>
          <w:tcPr>
            <w:tcW w:w="491" w:type="dxa"/>
            <w:vMerge/>
            <w:shd w:val="clear" w:color="auto" w:fill="A6A6A6" w:themeFill="background1" w:themeFillShade="A6"/>
          </w:tcPr>
          <w:p w14:paraId="1B628F31" w14:textId="77777777" w:rsidR="00E3017E" w:rsidRPr="00A857C0" w:rsidRDefault="00E3017E" w:rsidP="00E0053A">
            <w:pPr>
              <w:jc w:val="center"/>
              <w:rPr>
                <w:b/>
                <w:color w:val="FFFFFF" w:themeColor="background1"/>
              </w:rPr>
            </w:pPr>
          </w:p>
        </w:tc>
        <w:sdt>
          <w:sdtPr>
            <w:rPr>
              <w:rFonts w:eastAsia="MS ??" w:cs="Arial"/>
              <w:sz w:val="24"/>
              <w:szCs w:val="24"/>
              <w:lang w:val="es-CO"/>
            </w:rPr>
            <w:alias w:val="Affiliation"/>
            <w:tag w:val="affiliation"/>
            <w:id w:val="1704125087"/>
            <w:placeholder>
              <w:docPart w:val="C0DDAB62BC79384993F68F2E2A716A22"/>
            </w:placeholder>
            <w:text/>
          </w:sdtPr>
          <w:sdtContent>
            <w:tc>
              <w:tcPr>
                <w:tcW w:w="8525" w:type="dxa"/>
                <w:gridSpan w:val="4"/>
              </w:tcPr>
              <w:p w14:paraId="2F1C174E" w14:textId="77777777" w:rsidR="00E3017E" w:rsidRPr="00A857C0" w:rsidRDefault="00E3017E" w:rsidP="00E0053A">
                <w:r w:rsidRPr="00A857C0">
                  <w:rPr>
                    <w:rFonts w:eastAsia="MS ??" w:cs="Arial"/>
                    <w:sz w:val="24"/>
                    <w:szCs w:val="24"/>
                    <w:lang w:val="es-CO"/>
                  </w:rPr>
                  <w:t>Universidad Nacional de Colombia</w:t>
                </w:r>
              </w:p>
            </w:tc>
          </w:sdtContent>
        </w:sdt>
      </w:tr>
      <w:tr w:rsidR="00E3017E" w:rsidRPr="00A857C0" w14:paraId="52402EF4" w14:textId="77777777" w:rsidTr="00E3017E">
        <w:tc>
          <w:tcPr>
            <w:tcW w:w="491" w:type="dxa"/>
            <w:vMerge w:val="restart"/>
            <w:shd w:val="clear" w:color="auto" w:fill="A6A6A6" w:themeFill="background1" w:themeFillShade="A6"/>
            <w:textDirection w:val="btLr"/>
          </w:tcPr>
          <w:p w14:paraId="7760C519" w14:textId="77777777" w:rsidR="00E3017E" w:rsidRPr="00A857C0" w:rsidRDefault="00E3017E" w:rsidP="00E0053A">
            <w:pPr>
              <w:jc w:val="center"/>
              <w:rPr>
                <w:b/>
                <w:color w:val="FFFFFF" w:themeColor="background1"/>
              </w:rPr>
            </w:pPr>
            <w:r w:rsidRPr="00A857C0">
              <w:rPr>
                <w:b/>
                <w:color w:val="FFFFFF" w:themeColor="background1"/>
              </w:rPr>
              <w:t>About you</w:t>
            </w:r>
          </w:p>
        </w:tc>
        <w:sdt>
          <w:sdtPr>
            <w:rPr>
              <w:b/>
              <w:color w:val="FFFFFF" w:themeColor="background1"/>
            </w:rPr>
            <w:alias w:val="Salutation"/>
            <w:tag w:val="salutation"/>
            <w:id w:val="-1555074766"/>
            <w:placeholder>
              <w:docPart w:val="4F068E7EB9370340913DEE355558FAA7"/>
            </w:placeholder>
            <w:showingPlcHdr/>
            <w:dropDownList>
              <w:listItem w:displayText="Dr." w:value="Dr."/>
              <w:listItem w:displayText="Prof." w:value="Prof."/>
            </w:dropDownList>
          </w:sdtPr>
          <w:sdtContent>
            <w:tc>
              <w:tcPr>
                <w:tcW w:w="1296" w:type="dxa"/>
              </w:tcPr>
              <w:p w14:paraId="56764EB6" w14:textId="77777777" w:rsidR="00E3017E" w:rsidRPr="00A857C0" w:rsidRDefault="00E3017E" w:rsidP="00E0053A">
                <w:pPr>
                  <w:jc w:val="center"/>
                  <w:rPr>
                    <w:b/>
                    <w:color w:val="FFFFFF" w:themeColor="background1"/>
                  </w:rPr>
                </w:pPr>
                <w:r w:rsidRPr="00A857C0">
                  <w:rPr>
                    <w:rStyle w:val="PlaceholderText"/>
                    <w:b/>
                    <w:color w:val="FFFFFF" w:themeColor="background1"/>
                  </w:rPr>
                  <w:t>[Salutation]</w:t>
                </w:r>
              </w:p>
            </w:tc>
          </w:sdtContent>
        </w:sdt>
        <w:sdt>
          <w:sdtPr>
            <w:alias w:val="First name"/>
            <w:tag w:val="authorFirstName"/>
            <w:id w:val="-684358798"/>
            <w:placeholder>
              <w:docPart w:val="5D5D4FD899187D4A96FF2526E5B28A76"/>
            </w:placeholder>
            <w15:appearance w15:val="hidden"/>
            <w:text/>
          </w:sdtPr>
          <w:sdtContent>
            <w:tc>
              <w:tcPr>
                <w:tcW w:w="2062" w:type="dxa"/>
              </w:tcPr>
              <w:p w14:paraId="13B6750F" w14:textId="77777777" w:rsidR="00E3017E" w:rsidRPr="00A857C0" w:rsidRDefault="00E3017E" w:rsidP="00E0053A">
                <w:r w:rsidRPr="001575E6">
                  <w:rPr>
                    <w:rFonts w:eastAsiaTheme="minorEastAsia" w:cs="Arial"/>
                    <w:sz w:val="24"/>
                    <w:szCs w:val="24"/>
                    <w:lang w:val="en-US" w:eastAsia="zh-CN"/>
                  </w:rPr>
                  <w:t>Edison</w:t>
                </w:r>
              </w:p>
            </w:tc>
          </w:sdtContent>
        </w:sdt>
        <w:sdt>
          <w:sdtPr>
            <w:alias w:val="Middle name"/>
            <w:tag w:val="authorMiddleName"/>
            <w:id w:val="72707695"/>
            <w:placeholder>
              <w:docPart w:val="255F6839B7D59246A3C078F1DE63DDB6"/>
            </w:placeholder>
            <w:showingPlcHdr/>
            <w15:appearance w15:val="hidden"/>
            <w:text/>
          </w:sdtPr>
          <w:sdtContent>
            <w:tc>
              <w:tcPr>
                <w:tcW w:w="2538" w:type="dxa"/>
              </w:tcPr>
              <w:p w14:paraId="59B58B3A" w14:textId="77777777" w:rsidR="00E3017E" w:rsidRPr="00A857C0" w:rsidRDefault="00E3017E" w:rsidP="00E0053A">
                <w:r w:rsidRPr="00A857C0">
                  <w:rPr>
                    <w:rStyle w:val="PlaceholderText"/>
                  </w:rPr>
                  <w:t>[Middle name]</w:t>
                </w:r>
              </w:p>
            </w:tc>
          </w:sdtContent>
        </w:sdt>
        <w:sdt>
          <w:sdtPr>
            <w:rPr>
              <w:rFonts w:cs="Arial"/>
              <w:sz w:val="24"/>
              <w:szCs w:val="24"/>
            </w:rPr>
            <w:alias w:val="Last name"/>
            <w:tag w:val="authorLastName"/>
            <w:id w:val="-221063356"/>
            <w:placeholder>
              <w:docPart w:val="1516438679D72F4E99DA3995FFB691B7"/>
            </w:placeholder>
            <w15:appearance w15:val="hidden"/>
            <w:text/>
          </w:sdtPr>
          <w:sdtContent>
            <w:tc>
              <w:tcPr>
                <w:tcW w:w="2629" w:type="dxa"/>
              </w:tcPr>
              <w:p w14:paraId="24AB148D" w14:textId="77777777" w:rsidR="00E3017E" w:rsidRPr="00A857C0" w:rsidRDefault="00E3017E" w:rsidP="00E0053A">
                <w:r w:rsidRPr="00DF462D">
                  <w:rPr>
                    <w:rFonts w:eastAsiaTheme="minorEastAsia" w:cs="Arial"/>
                    <w:sz w:val="24"/>
                    <w:szCs w:val="24"/>
                    <w:lang w:val="en-US" w:eastAsia="zh-CN"/>
                  </w:rPr>
                  <w:t>Henao Carvajal</w:t>
                </w:r>
              </w:p>
            </w:tc>
          </w:sdtContent>
        </w:sdt>
      </w:tr>
      <w:tr w:rsidR="00E3017E" w:rsidRPr="00A857C0" w14:paraId="79125A6C" w14:textId="77777777" w:rsidTr="00E0053A">
        <w:trPr>
          <w:trHeight w:val="986"/>
        </w:trPr>
        <w:tc>
          <w:tcPr>
            <w:tcW w:w="491" w:type="dxa"/>
            <w:vMerge/>
            <w:shd w:val="clear" w:color="auto" w:fill="A6A6A6" w:themeFill="background1" w:themeFillShade="A6"/>
          </w:tcPr>
          <w:p w14:paraId="0356164B" w14:textId="77777777" w:rsidR="00E3017E" w:rsidRPr="00A857C0" w:rsidRDefault="00E3017E" w:rsidP="00E0053A">
            <w:pPr>
              <w:jc w:val="center"/>
              <w:rPr>
                <w:b/>
                <w:color w:val="FFFFFF" w:themeColor="background1"/>
              </w:rPr>
            </w:pPr>
          </w:p>
        </w:tc>
        <w:sdt>
          <w:sdtPr>
            <w:alias w:val="Biography"/>
            <w:tag w:val="authorBiography"/>
            <w:id w:val="-1487627569"/>
            <w:placeholder>
              <w:docPart w:val="3D4AC67C884F2343A41D2977FAE1F8E3"/>
            </w:placeholder>
            <w15:appearance w15:val="hidden"/>
          </w:sdtPr>
          <w:sdtContent>
            <w:tc>
              <w:tcPr>
                <w:tcW w:w="8525" w:type="dxa"/>
                <w:gridSpan w:val="4"/>
              </w:tcPr>
              <w:p w14:paraId="18A1F1F2" w14:textId="77777777" w:rsidR="00E3017E" w:rsidRDefault="00E3017E" w:rsidP="00E3017E"/>
              <w:p w14:paraId="17CB9B52" w14:textId="77777777" w:rsidR="00E3017E" w:rsidRPr="00A857C0" w:rsidRDefault="00E3017E" w:rsidP="00E0053A"/>
            </w:tc>
          </w:sdtContent>
        </w:sdt>
      </w:tr>
      <w:tr w:rsidR="00E3017E" w:rsidRPr="00A857C0" w14:paraId="7A83EF1E" w14:textId="77777777" w:rsidTr="00E0053A">
        <w:trPr>
          <w:trHeight w:val="986"/>
        </w:trPr>
        <w:tc>
          <w:tcPr>
            <w:tcW w:w="491" w:type="dxa"/>
            <w:vMerge/>
            <w:shd w:val="clear" w:color="auto" w:fill="A6A6A6" w:themeFill="background1" w:themeFillShade="A6"/>
          </w:tcPr>
          <w:p w14:paraId="5023E5EF" w14:textId="77777777" w:rsidR="00E3017E" w:rsidRPr="00A857C0" w:rsidRDefault="00E3017E" w:rsidP="00E0053A">
            <w:pPr>
              <w:jc w:val="center"/>
              <w:rPr>
                <w:b/>
                <w:color w:val="FFFFFF" w:themeColor="background1"/>
              </w:rPr>
            </w:pPr>
          </w:p>
        </w:tc>
        <w:sdt>
          <w:sdtPr>
            <w:rPr>
              <w:rFonts w:eastAsia="MS ??" w:cs="Arial"/>
              <w:sz w:val="24"/>
              <w:szCs w:val="24"/>
              <w:lang w:val="es-CO"/>
            </w:rPr>
            <w:alias w:val="Affiliation"/>
            <w:tag w:val="affiliation"/>
            <w:id w:val="1231115876"/>
            <w:placeholder>
              <w:docPart w:val="143D53CABC73A4409F72A948A88DE72E"/>
            </w:placeholder>
            <w:text/>
          </w:sdtPr>
          <w:sdtContent>
            <w:tc>
              <w:tcPr>
                <w:tcW w:w="8525" w:type="dxa"/>
                <w:gridSpan w:val="4"/>
              </w:tcPr>
              <w:p w14:paraId="0C38CFAE" w14:textId="77777777" w:rsidR="00E3017E" w:rsidRPr="00A857C0" w:rsidRDefault="00E3017E" w:rsidP="00E0053A">
                <w:r w:rsidRPr="00A857C0">
                  <w:rPr>
                    <w:rFonts w:eastAsia="MS ??" w:cs="Arial"/>
                    <w:sz w:val="24"/>
                    <w:szCs w:val="24"/>
                    <w:lang w:val="es-CO"/>
                  </w:rPr>
                  <w:t>Universidad Nacional de Colombia</w:t>
                </w:r>
              </w:p>
            </w:tc>
          </w:sdtContent>
        </w:sdt>
      </w:tr>
    </w:tbl>
    <w:p w14:paraId="327958D8" w14:textId="77777777" w:rsidR="00E3017E" w:rsidRPr="00A857C0" w:rsidRDefault="00E3017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857C0" w14:paraId="10DD4F52" w14:textId="77777777" w:rsidTr="00244BB0">
        <w:tc>
          <w:tcPr>
            <w:tcW w:w="9016" w:type="dxa"/>
            <w:shd w:val="clear" w:color="auto" w:fill="A6A6A6" w:themeFill="background1" w:themeFillShade="A6"/>
            <w:tcMar>
              <w:top w:w="113" w:type="dxa"/>
              <w:bottom w:w="113" w:type="dxa"/>
            </w:tcMar>
          </w:tcPr>
          <w:p w14:paraId="7452358D" w14:textId="77777777" w:rsidR="00244BB0" w:rsidRPr="00A857C0" w:rsidRDefault="00244BB0" w:rsidP="00244BB0">
            <w:pPr>
              <w:jc w:val="center"/>
              <w:rPr>
                <w:b/>
                <w:color w:val="FFFFFF" w:themeColor="background1"/>
              </w:rPr>
            </w:pPr>
            <w:r w:rsidRPr="00A857C0">
              <w:rPr>
                <w:b/>
                <w:color w:val="FFFFFF" w:themeColor="background1"/>
              </w:rPr>
              <w:t>Your article</w:t>
            </w:r>
          </w:p>
        </w:tc>
      </w:tr>
      <w:tr w:rsidR="003F0D73" w:rsidRPr="00A857C0" w14:paraId="3D80D356" w14:textId="77777777" w:rsidTr="003F0D73">
        <w:sdt>
          <w:sdtPr>
            <w:rPr>
              <w:rFonts w:eastAsia="MS Gothi" w:cs="Arial"/>
              <w:b/>
              <w:bCs/>
            </w:rPr>
            <w:alias w:val="Article headword"/>
            <w:tag w:val="articleHeadword"/>
            <w:id w:val="-361440020"/>
            <w:placeholder>
              <w:docPart w:val="18BF30A17C184DB4A5F74A9FEDDA638C"/>
            </w:placeholder>
            <w15:appearance w15:val="hidden"/>
            <w:text/>
          </w:sdtPr>
          <w:sdtEndPr/>
          <w:sdtContent>
            <w:tc>
              <w:tcPr>
                <w:tcW w:w="9016" w:type="dxa"/>
                <w:tcMar>
                  <w:top w:w="113" w:type="dxa"/>
                  <w:bottom w:w="113" w:type="dxa"/>
                </w:tcMar>
              </w:tcPr>
              <w:p w14:paraId="1538C240" w14:textId="77777777" w:rsidR="003F0D73" w:rsidRPr="00A857C0" w:rsidRDefault="00CF4C21" w:rsidP="003F0D73">
                <w:pPr>
                  <w:rPr>
                    <w:b/>
                  </w:rPr>
                </w:pPr>
                <w:r w:rsidRPr="00A857C0">
                  <w:rPr>
                    <w:rFonts w:eastAsia="MS Gothi" w:cs="Arial"/>
                    <w:b/>
                    <w:bCs/>
                  </w:rPr>
                  <w:t>Obregón &amp; Valenzuela</w:t>
                </w:r>
              </w:p>
            </w:tc>
          </w:sdtContent>
        </w:sdt>
      </w:tr>
      <w:tr w:rsidR="00464699" w:rsidRPr="00A857C0" w14:paraId="1994FD98" w14:textId="77777777" w:rsidTr="007821B0">
        <w:sdt>
          <w:sdtPr>
            <w:alias w:val="Variant headwords"/>
            <w:tag w:val="variantHeadwords"/>
            <w:id w:val="173464402"/>
            <w:placeholder>
              <w:docPart w:val="50C9E91DA45A44C8A9A5C74D66D57655"/>
            </w:placeholder>
            <w15:appearance w15:val="hidden"/>
          </w:sdtPr>
          <w:sdtEndPr/>
          <w:sdtContent>
            <w:tc>
              <w:tcPr>
                <w:tcW w:w="9016" w:type="dxa"/>
                <w:tcMar>
                  <w:top w:w="113" w:type="dxa"/>
                  <w:bottom w:w="113" w:type="dxa"/>
                </w:tcMar>
              </w:tcPr>
              <w:p w14:paraId="12386C07" w14:textId="77777777" w:rsidR="00464699" w:rsidRPr="00A857C0" w:rsidRDefault="00CF4C21" w:rsidP="00464699">
                <w:r w:rsidRPr="00A857C0">
                  <w:rPr>
                    <w:rFonts w:cs="Arial"/>
                  </w:rPr>
                  <w:t>Obregón, Rafael; Obregón, Jose María; Valenzuela, Pablo</w:t>
                </w:r>
              </w:p>
            </w:tc>
          </w:sdtContent>
        </w:sdt>
      </w:tr>
      <w:tr w:rsidR="00E85A05" w:rsidRPr="00A857C0" w14:paraId="745BA3F4" w14:textId="77777777" w:rsidTr="003F0D73">
        <w:sdt>
          <w:sdtPr>
            <w:alias w:val="Abstract"/>
            <w:tag w:val="abstract"/>
            <w:id w:val="-635871867"/>
            <w:placeholder>
              <w:docPart w:val="E31091C4FAF140079C0328B8CB779365"/>
            </w:placeholder>
            <w15:appearance w15:val="hidden"/>
          </w:sdtPr>
          <w:sdtEndPr/>
          <w:sdtContent>
            <w:tc>
              <w:tcPr>
                <w:tcW w:w="9016" w:type="dxa"/>
                <w:tcMar>
                  <w:top w:w="113" w:type="dxa"/>
                  <w:bottom w:w="113" w:type="dxa"/>
                </w:tcMar>
              </w:tcPr>
              <w:p w14:paraId="03D17AC7" w14:textId="77777777" w:rsidR="002D022D" w:rsidRPr="00A857C0" w:rsidRDefault="002D022D" w:rsidP="002D022D">
                <w:pPr>
                  <w:rPr>
                    <w:rFonts w:cs="Arial"/>
                  </w:rPr>
                </w:pPr>
                <w:r w:rsidRPr="00A857C0">
                  <w:rPr>
                    <w:rFonts w:cs="Arial"/>
                  </w:rPr>
                  <w:t xml:space="preserve">Rafael Obregón, Jose María Obregón and Pablo Valenzuela founded the architectural practice Obregón &amp; Valenzuela in </w:t>
                </w:r>
                <w:r w:rsidRPr="00E3017E">
                  <w:t>1944</w:t>
                </w:r>
                <w:r w:rsidR="00E3017E" w:rsidRPr="00E3017E">
                  <w:t xml:space="preserve"> (M</w:t>
                </w:r>
                <w:r w:rsidR="00E3017E" w:rsidRPr="00E3017E">
                  <w:t>a</w:t>
                </w:r>
                <w:r w:rsidR="00E3017E" w:rsidRPr="00E3017E">
                  <w:t>rtínez, 1950).</w:t>
                </w:r>
                <w:r w:rsidRPr="00A857C0">
                  <w:rPr>
                    <w:rFonts w:cs="Arial"/>
                  </w:rPr>
                  <w:t xml:space="preserve"> In 1982 this firm abandoned its activity in urban and architectural design to create the building company Obreval SA in partnership with Ospinas Cia SA</w:t>
                </w:r>
                <w:r w:rsidR="00E3017E">
                  <w:rPr>
                    <w:rFonts w:cs="Arial"/>
                  </w:rPr>
                  <w:t xml:space="preserve"> </w:t>
                </w:r>
                <w:r w:rsidR="00E3017E" w:rsidRPr="00E3017E">
                  <w:t>(Constructora Obreval S. A.)</w:t>
                </w:r>
                <w:r w:rsidRPr="00A857C0">
                  <w:rPr>
                    <w:rFonts w:cs="Arial"/>
                  </w:rPr>
                  <w:t>. From the 1950s until the 1970s, Obregón &amp; Valenzuela conceived around 140 projects, being one of the most prolific firms in Colombia, while leading the dissemination of modern architecture in the country. Their architectural production includes commercial, educational, social, industrial and institutional buildings</w:t>
                </w:r>
                <w:r w:rsidR="00E3017E">
                  <w:rPr>
                    <w:rFonts w:cs="Arial"/>
                  </w:rPr>
                  <w:t xml:space="preserve"> </w:t>
                </w:r>
                <w:r w:rsidR="00E3017E" w:rsidRPr="003F08E7">
                  <w:rPr>
                    <w:noProof/>
                  </w:rPr>
                  <w:t>(Revista Proyectiva)</w:t>
                </w:r>
                <w:r w:rsidRPr="00A857C0">
                  <w:rPr>
                    <w:rFonts w:cs="Arial"/>
                  </w:rPr>
                  <w:t>. A highlight of their work is a series of private houses, banks, and social clubs built in different cities, such as Bogotá,</w:t>
                </w:r>
                <w:r w:rsidR="00E3017E" w:rsidRPr="00A857C0">
                  <w:rPr>
                    <w:rFonts w:cs="Arial"/>
                  </w:rPr>
                  <w:t xml:space="preserve"> </w:t>
                </w:r>
                <w:r w:rsidRPr="00A857C0">
                  <w:rPr>
                    <w:rFonts w:cs="Arial"/>
                  </w:rPr>
                  <w:t>Barranquilla and Cartagena</w:t>
                </w:r>
                <w:r w:rsidR="00E3017E">
                  <w:rPr>
                    <w:rFonts w:cs="Arial"/>
                  </w:rPr>
                  <w:t>.</w:t>
                </w:r>
              </w:p>
              <w:p w14:paraId="165FCD82" w14:textId="77777777" w:rsidR="00E85A05" w:rsidRPr="00A857C0" w:rsidRDefault="00E85A05" w:rsidP="00E85A05"/>
            </w:tc>
          </w:sdtContent>
        </w:sdt>
      </w:tr>
      <w:tr w:rsidR="003F0D73" w:rsidRPr="00A857C0" w14:paraId="0D6B751A" w14:textId="77777777" w:rsidTr="003F0D73">
        <w:sdt>
          <w:sdtPr>
            <w:rPr>
              <w:i/>
              <w:iCs/>
              <w:color w:val="44546A" w:themeColor="text2"/>
              <w:sz w:val="18"/>
              <w:szCs w:val="18"/>
            </w:rPr>
            <w:alias w:val="Article text"/>
            <w:tag w:val="articleText"/>
            <w:id w:val="634067588"/>
            <w:placeholder>
              <w:docPart w:val="ACDEB60E3E42404198CD91D6CC5155D0"/>
            </w:placeholder>
            <w15:appearance w15:val="hidden"/>
          </w:sdtPr>
          <w:sdtEndPr/>
          <w:sdtContent>
            <w:sdt>
              <w:sdtPr>
                <w:rPr>
                  <w:i/>
                  <w:iCs/>
                  <w:color w:val="44546A" w:themeColor="text2"/>
                  <w:sz w:val="18"/>
                  <w:szCs w:val="18"/>
                </w:rPr>
                <w:alias w:val="Abstract"/>
                <w:tag w:val="abstract"/>
                <w:id w:val="-1239469570"/>
                <w:placeholder>
                  <w:docPart w:val="797CA835107FA443BC6A35B23B9F2360"/>
                </w:placeholder>
                <w15:appearance w15:val="hidden"/>
              </w:sdtPr>
              <w:sdtEndPr>
                <w:rPr>
                  <w:i w:val="0"/>
                  <w:iCs w:val="0"/>
                  <w:color w:val="auto"/>
                  <w:sz w:val="22"/>
                  <w:szCs w:val="22"/>
                </w:rPr>
              </w:sdtEndPr>
              <w:sdtContent>
                <w:tc>
                  <w:tcPr>
                    <w:tcW w:w="9016" w:type="dxa"/>
                    <w:tcMar>
                      <w:top w:w="113" w:type="dxa"/>
                      <w:bottom w:w="113" w:type="dxa"/>
                    </w:tcMar>
                  </w:tcPr>
                  <w:p w14:paraId="7AADBC87" w14:textId="77777777" w:rsidR="00E3017E" w:rsidRPr="00A857C0" w:rsidRDefault="00E3017E" w:rsidP="00E3017E">
                    <w:pPr>
                      <w:rPr>
                        <w:rFonts w:cs="Arial"/>
                      </w:rPr>
                    </w:pPr>
                    <w:r w:rsidRPr="00A857C0">
                      <w:rPr>
                        <w:rFonts w:cs="Arial"/>
                      </w:rPr>
                      <w:t xml:space="preserve">Rafael Obregón, Jose María Obregón and Pablo Valenzuela founded the architectural practice Obregón &amp; Valenzuela in </w:t>
                    </w:r>
                    <w:r w:rsidRPr="00E3017E">
                      <w:t>1944 (Martínez, 1950).</w:t>
                    </w:r>
                    <w:r w:rsidRPr="00A857C0">
                      <w:rPr>
                        <w:rFonts w:cs="Arial"/>
                      </w:rPr>
                      <w:t xml:space="preserve"> In 1982 this firm abandoned its activity in urban and architectural design to create the building company Obreval SA in partnership with Ospinas Cia SA</w:t>
                    </w:r>
                    <w:r>
                      <w:rPr>
                        <w:rFonts w:cs="Arial"/>
                      </w:rPr>
                      <w:t xml:space="preserve"> </w:t>
                    </w:r>
                    <w:r w:rsidRPr="00E3017E">
                      <w:t>(Constructora Obreval S. A.)</w:t>
                    </w:r>
                    <w:r w:rsidRPr="00A857C0">
                      <w:rPr>
                        <w:rFonts w:cs="Arial"/>
                      </w:rPr>
                      <w:t>. From the 1950s until the 1970s, Obregón &amp; Valenzuela conceived around 140 projects, being one of the most prolific firms in Colombia, while leading the dissemination of modern architecture in the country. Their architectural production includes commercial, educational, social, industrial and institutional buildings</w:t>
                    </w:r>
                    <w:r>
                      <w:rPr>
                        <w:rFonts w:cs="Arial"/>
                      </w:rPr>
                      <w:t xml:space="preserve"> </w:t>
                    </w:r>
                    <w:r w:rsidRPr="003F08E7">
                      <w:rPr>
                        <w:noProof/>
                      </w:rPr>
                      <w:t>(Revista Proyectiva)</w:t>
                    </w:r>
                    <w:r w:rsidRPr="00A857C0">
                      <w:rPr>
                        <w:rFonts w:cs="Arial"/>
                      </w:rPr>
                      <w:t xml:space="preserve">. A </w:t>
                    </w:r>
                    <w:r w:rsidRPr="00A857C0">
                      <w:rPr>
                        <w:rFonts w:cs="Arial"/>
                      </w:rPr>
                      <w:lastRenderedPageBreak/>
                      <w:t>highlight of their work is a series of private houses, banks, and social clubs built in different cities, such as Bogotá, Barranquilla and Cartagena</w:t>
                    </w:r>
                    <w:r>
                      <w:rPr>
                        <w:rFonts w:cs="Arial"/>
                      </w:rPr>
                      <w:t>.</w:t>
                    </w:r>
                  </w:p>
                  <w:p w14:paraId="76266EAA" w14:textId="77777777" w:rsidR="00E3017E" w:rsidRPr="00A857C0" w:rsidRDefault="00E3017E" w:rsidP="00E3017E">
                    <w:pPr>
                      <w:rPr>
                        <w:rFonts w:cs="Arial"/>
                      </w:rPr>
                    </w:pPr>
                  </w:p>
                  <w:p w14:paraId="3B70780E" w14:textId="77777777" w:rsidR="002D022D" w:rsidRDefault="002D022D" w:rsidP="002D022D">
                    <w:pPr>
                      <w:rPr>
                        <w:rFonts w:cs="Arial"/>
                      </w:rPr>
                    </w:pPr>
                    <w:r w:rsidRPr="00A857C0">
                      <w:rPr>
                        <w:rFonts w:cs="Arial"/>
                      </w:rPr>
                      <w:t xml:space="preserve">Rafael Obregón González (Barcelona, 1919 – Bogotá, 1976) received an honours degree of Bachelor of Architecture from the Catholic University of America (Washington D.C.) in 1944. In the 1950s he lectured in architecture at the Universidad Nacional de Colombia and Universidad de los Andes. He was a member and subsequently president of the Society of Colombian Architects, and an honorary member of the Society of Architects in Chile and Venezuela. It was under his leadership that most of the significant projects of this firm were </w:t>
                    </w:r>
                    <w:r w:rsidRPr="00E3017E">
                      <w:t>developed</w:t>
                    </w:r>
                    <w:r w:rsidR="00E3017E" w:rsidRPr="00E3017E">
                      <w:t xml:space="preserve"> (Neira 292).</w:t>
                    </w:r>
                    <w:r w:rsidRPr="00A857C0">
                      <w:rPr>
                        <w:rFonts w:cs="Arial"/>
                      </w:rPr>
                      <w:t xml:space="preserve"> An exceptional sailor, spear fisherman, boxer and racing car driver, he took advantage of his active social life in securing commissions for Obregón &amp; Valenzuela.</w:t>
                    </w:r>
                  </w:p>
                  <w:p w14:paraId="64BA7425" w14:textId="77777777" w:rsidR="00E3017E" w:rsidRPr="00A857C0" w:rsidRDefault="00E3017E" w:rsidP="002D022D">
                    <w:pPr>
                      <w:rPr>
                        <w:rFonts w:cs="Arial"/>
                      </w:rPr>
                    </w:pPr>
                  </w:p>
                  <w:p w14:paraId="60069F15" w14:textId="77777777" w:rsidR="002D022D" w:rsidRDefault="002D022D" w:rsidP="002D022D">
                    <w:pPr>
                      <w:rPr>
                        <w:rFonts w:cs="Arial"/>
                      </w:rPr>
                    </w:pPr>
                    <w:r w:rsidRPr="00A857C0">
                      <w:rPr>
                        <w:rFonts w:cs="Arial"/>
                      </w:rPr>
                      <w:t>Jose María (Pepe) Obregón Rocha (Bogotá, 1921-1982) also received the degree of Bachelor of Architecture from the Catholic University of America in 1944. He went on to lecture in architectural design at the Universidad Javeriana and Universidad de los Andes. He was a board member of the Society of Colombian Architects, and a member of the executive board of the Panamerican Congress of Architects held in Bogotá in 1968. The quality of the projects led by him was a determining factor in the recognition of this firm. He was also a water-colourist, and staged several individual and collective exhibitions of his works. Unlike his cousin, Rafael Obregón, Pepe Obregón was an introvert and contemplative.</w:t>
                    </w:r>
                  </w:p>
                  <w:p w14:paraId="7911DB31" w14:textId="77777777" w:rsidR="00E3017E" w:rsidRPr="00A857C0" w:rsidRDefault="00E3017E" w:rsidP="002D022D">
                    <w:pPr>
                      <w:rPr>
                        <w:rFonts w:cs="Arial"/>
                      </w:rPr>
                    </w:pPr>
                  </w:p>
                  <w:p w14:paraId="3D12DC97" w14:textId="77777777" w:rsidR="002D022D" w:rsidRDefault="002D022D" w:rsidP="002D022D">
                    <w:pPr>
                      <w:rPr>
                        <w:rFonts w:cs="Arial"/>
                      </w:rPr>
                    </w:pPr>
                    <w:r w:rsidRPr="00A857C0">
                      <w:rPr>
                        <w:rFonts w:cs="Arial"/>
                      </w:rPr>
                      <w:t>Pablo Valenzuela y Vega (Bogotá, 1920-1954) also held a Bachelor of Architecture from the Catholic University of America. He was a member of the Society of Colombian architects, and the firm’s manager until his early death.</w:t>
                    </w:r>
                  </w:p>
                  <w:p w14:paraId="17A55504" w14:textId="77777777" w:rsidR="00E3017E" w:rsidRPr="00A857C0" w:rsidRDefault="00E3017E" w:rsidP="002D022D">
                    <w:pPr>
                      <w:rPr>
                        <w:rFonts w:cs="Arial"/>
                      </w:rPr>
                    </w:pPr>
                  </w:p>
                  <w:p w14:paraId="3CBB2ADB" w14:textId="77777777" w:rsidR="002D022D" w:rsidRPr="00A857C0" w:rsidRDefault="002D022D" w:rsidP="00E3017E">
                    <w:r w:rsidRPr="00A857C0">
                      <w:t xml:space="preserve">Obregón &amp; </w:t>
                    </w:r>
                    <w:r w:rsidRPr="00E3017E">
                      <w:t>Valenzuela pioneered the introduction of international trends, by adapting universal principles to the local context</w:t>
                    </w:r>
                    <w:r w:rsidR="00E3017E" w:rsidRPr="00E3017E">
                      <w:t xml:space="preserve"> </w:t>
                    </w:r>
                    <w:r w:rsidR="00E3017E" w:rsidRPr="00E3017E">
                      <w:fldChar w:fldCharType="begin"/>
                    </w:r>
                    <w:r w:rsidR="00E3017E" w:rsidRPr="00E3017E">
                      <w:instrText xml:space="preserve"> ADDIN EN.CITE &lt;EndNote&gt;&lt;Cite&gt;&lt;Author&gt;Arango&lt;/Author&gt;&lt;Year&gt;1951&lt;/Year&gt;&lt;RecNum&gt;2773&lt;/RecNum&gt;&lt;Pages&gt;135-136&lt;/Pages&gt;&lt;DisplayText&gt;(Arango &amp;amp; Martínez, 1951, pp. 135-136)&lt;/DisplayText&gt;&lt;record&gt;&lt;rec-number&gt;2773&lt;/rec-number&gt;&lt;foreign-keys&gt;&lt;key app="EN" db-id="90aa5dsxb9r0v2epww0pxvsoprxe0rs2tx5a"&gt;2773&lt;/key&gt;&lt;/foreign-keys&gt;&lt;ref-type name="Book"&gt;6&lt;/ref-type&gt;&lt;contributors&gt;&lt;authors&gt;&lt;author&gt;Arango, Jorge&lt;/author&gt;&lt;author&gt;Martínez, Carlos&lt;/author&gt;&lt;/authors&gt;&lt;/contributors&gt;&lt;titles&gt;&lt;title&gt;Arquitectura en Colombia : arquitectura colonial 1538-1810, arquitectura contemporánea en cinco años 1946-1951&lt;/title&gt;&lt;/titles&gt;&lt;pages&gt;127, [8] p&lt;/pages&gt;&lt;keywords&gt;&lt;keyword&gt;Arquitectura- Colombia- Historia&lt;/keyword&gt;&lt;keyword&gt;Arquitectura colonial- Colombia&lt;/keyword&gt;&lt;keyword&gt;Arquitectura moderna- Siglo 20- Colombia&lt;/keyword&gt;&lt;/keywords&gt;&lt;dates&gt;&lt;year&gt;1951&lt;/year&gt;&lt;/dates&gt;&lt;pub-location&gt;Bogotá&lt;/pub-location&gt;&lt;publisher&gt;Proa&lt;/publisher&gt;&lt;accession-num&gt;z004239120&lt;/accession-num&gt;&lt;urls&gt;&lt;/urls&gt;&lt;/record&gt;&lt;/Cite&gt;&lt;/EndNote&gt;</w:instrText>
                    </w:r>
                    <w:r w:rsidR="00E3017E" w:rsidRPr="00E3017E">
                      <w:fldChar w:fldCharType="separate"/>
                    </w:r>
                    <w:r w:rsidR="00E3017E" w:rsidRPr="00E3017E">
                      <w:t>(Arango and Martínez 135-6)</w:t>
                    </w:r>
                    <w:r w:rsidR="00E3017E" w:rsidRPr="00E3017E">
                      <w:fldChar w:fldCharType="end"/>
                    </w:r>
                    <w:r w:rsidR="00E3017E" w:rsidRPr="00E3017E">
                      <w:t>,</w:t>
                    </w:r>
                    <w:r w:rsidRPr="00E3017E">
                      <w:t xml:space="preserve"> The remarkable architecture of this firm demonstrates an interest in relating the architectural object to the urban dynamic, through generous openings in the ground floor of tall buildings. In their lower-scale architecture, they achieved a connection between the interior space and the surrounding</w:t>
                    </w:r>
                    <w:r w:rsidRPr="00A857C0">
                      <w:t xml:space="preserve"> landscape, by using free-standing plants, crystal walls, and exuberant interior gardens</w:t>
                    </w:r>
                    <w:r w:rsidR="00E3017E">
                      <w:t xml:space="preserve"> (</w:t>
                    </w:r>
                    <w:r w:rsidR="00E3017E">
                      <w:rPr>
                        <w:noProof/>
                        <w:lang w:val="en-US"/>
                      </w:rPr>
                      <w:t xml:space="preserve">LLanos et al. </w:t>
                    </w:r>
                    <w:r w:rsidR="00E3017E" w:rsidRPr="00E16F87">
                      <w:rPr>
                        <w:noProof/>
                        <w:lang w:val="en-US"/>
                      </w:rPr>
                      <w:t>2012)</w:t>
                    </w:r>
                    <w:r w:rsidR="00E3017E">
                      <w:rPr>
                        <w:noProof/>
                        <w:lang w:val="en-US"/>
                      </w:rPr>
                      <w:t>.</w:t>
                    </w:r>
                  </w:p>
                  <w:p w14:paraId="7367FA6F" w14:textId="77777777" w:rsidR="00604E92" w:rsidRDefault="00604E92" w:rsidP="002D022D">
                    <w:pPr>
                      <w:pStyle w:val="Heading2"/>
                      <w:ind w:left="0"/>
                      <w:outlineLvl w:val="1"/>
                      <w:rPr>
                        <w:rFonts w:asciiTheme="minorHAnsi" w:hAnsiTheme="minorHAnsi" w:cs="Arial"/>
                        <w:szCs w:val="22"/>
                      </w:rPr>
                    </w:pPr>
                  </w:p>
                  <w:p w14:paraId="76FF5D39" w14:textId="77777777" w:rsidR="002D022D" w:rsidRPr="00A857C0" w:rsidRDefault="002D022D" w:rsidP="00E3017E">
                    <w:pPr>
                      <w:pStyle w:val="Heading1"/>
                    </w:pPr>
                    <w:commentRangeStart w:id="0"/>
                    <w:r w:rsidRPr="00A857C0">
                      <w:t>Selected works</w:t>
                    </w:r>
                    <w:commentRangeEnd w:id="0"/>
                    <w:r w:rsidR="00E3017E">
                      <w:rPr>
                        <w:rStyle w:val="CommentReference"/>
                        <w:rFonts w:asciiTheme="minorHAnsi" w:eastAsiaTheme="minorHAnsi" w:hAnsiTheme="minorHAnsi" w:cstheme="minorBidi"/>
                        <w:b w:val="0"/>
                        <w:color w:val="auto"/>
                      </w:rPr>
                      <w:commentReference w:id="0"/>
                    </w:r>
                  </w:p>
                  <w:p w14:paraId="3DA838F0" w14:textId="77777777" w:rsidR="002D022D" w:rsidRDefault="002D022D" w:rsidP="002D022D">
                    <w:pPr>
                      <w:rPr>
                        <w:rFonts w:cs="Arial"/>
                      </w:rPr>
                    </w:pPr>
                    <w:r w:rsidRPr="00A857C0">
                      <w:rPr>
                        <w:rFonts w:cs="Arial"/>
                      </w:rPr>
                      <w:t>1951</w:t>
                    </w:r>
                    <w:r w:rsidRPr="00A857C0">
                      <w:rPr>
                        <w:rFonts w:cs="Arial"/>
                      </w:rPr>
                      <w:tab/>
                    </w:r>
                    <w:r w:rsidRPr="00A857C0">
                      <w:rPr>
                        <w:rFonts w:cs="Arial"/>
                      </w:rPr>
                      <w:tab/>
                      <w:t>Álvaro López house in Bogotá.</w:t>
                    </w:r>
                  </w:p>
                  <w:p w14:paraId="799D11F2" w14:textId="77777777" w:rsidR="003D5333" w:rsidRPr="00A857C0" w:rsidRDefault="003D5333" w:rsidP="001B1672">
                    <w:pPr>
                      <w:keepNext/>
                      <w:rPr>
                        <w:rFonts w:cs="Arial"/>
                      </w:rPr>
                    </w:pPr>
                    <w:r>
                      <w:rPr>
                        <w:rFonts w:cs="Arial"/>
                      </w:rPr>
                      <w:t>File:</w:t>
                    </w:r>
                    <w:r w:rsidR="00DB1541">
                      <w:rPr>
                        <w:rFonts w:cs="Arial"/>
                      </w:rPr>
                      <w:t xml:space="preserve"> HouseBogota1951.jpeg</w:t>
                    </w:r>
                  </w:p>
                  <w:p w14:paraId="19C66B0D" w14:textId="77777777" w:rsidR="001B1672" w:rsidRDefault="001B1672" w:rsidP="001B1672">
                    <w:pPr>
                      <w:pStyle w:val="Caption"/>
                    </w:pPr>
                    <w:r>
                      <w:t xml:space="preserve">Figure </w:t>
                    </w:r>
                    <w:fldSimple w:instr=" SEQ Figure \* ARABIC ">
                      <w:r w:rsidR="00801B5A">
                        <w:rPr>
                          <w:noProof/>
                        </w:rPr>
                        <w:t>1</w:t>
                      </w:r>
                    </w:fldSimple>
                    <w:r>
                      <w:t xml:space="preserve"> </w:t>
                    </w:r>
                    <w:r w:rsidRPr="00DC3E67">
                      <w:t>Figure 1 Álvaro López house in Bogotá (1951). Obregon &amp; Valenzuela Archive. Edgar Bueno</w:t>
                    </w:r>
                    <w:r>
                      <w:t>.</w:t>
                    </w:r>
                  </w:p>
                  <w:p w14:paraId="6C058831" w14:textId="77777777" w:rsidR="003D5333" w:rsidRDefault="002D022D" w:rsidP="002D022D">
                    <w:pPr>
                      <w:rPr>
                        <w:rFonts w:cs="Arial"/>
                      </w:rPr>
                    </w:pPr>
                    <w:r w:rsidRPr="00A857C0">
                      <w:rPr>
                        <w:rFonts w:cs="Arial"/>
                      </w:rPr>
                      <w:t>1951</w:t>
                    </w:r>
                    <w:r w:rsidRPr="00A857C0">
                      <w:rPr>
                        <w:rFonts w:cs="Arial"/>
                      </w:rPr>
                      <w:tab/>
                    </w:r>
                    <w:r w:rsidRPr="00A857C0">
                      <w:rPr>
                        <w:rFonts w:cs="Arial"/>
                      </w:rPr>
                      <w:tab/>
                      <w:t>Mario Santodomingo house in Barranquilla.</w:t>
                    </w:r>
                  </w:p>
                  <w:p w14:paraId="2B46C207" w14:textId="77777777" w:rsidR="002D022D" w:rsidRDefault="003D5333" w:rsidP="00FD7926">
                    <w:pPr>
                      <w:keepNext/>
                      <w:rPr>
                        <w:rFonts w:cs="Arial"/>
                      </w:rPr>
                    </w:pPr>
                    <w:r>
                      <w:rPr>
                        <w:rFonts w:cs="Arial"/>
                      </w:rPr>
                      <w:t>File:</w:t>
                    </w:r>
                    <w:r w:rsidR="002D022D" w:rsidRPr="00A857C0">
                      <w:rPr>
                        <w:rFonts w:cs="Arial"/>
                      </w:rPr>
                      <w:t xml:space="preserve"> </w:t>
                    </w:r>
                    <w:r w:rsidR="00DB1541">
                      <w:rPr>
                        <w:rFonts w:cs="Arial"/>
                      </w:rPr>
                      <w:t xml:space="preserve"> BarranquillaHouse1951.jpeg</w:t>
                    </w:r>
                  </w:p>
                  <w:p w14:paraId="548E54B1" w14:textId="77777777" w:rsidR="00FD7926" w:rsidRDefault="00FD7926" w:rsidP="00FD7926">
                    <w:pPr>
                      <w:pStyle w:val="Caption"/>
                    </w:pPr>
                    <w:r>
                      <w:t xml:space="preserve">Figure </w:t>
                    </w:r>
                    <w:fldSimple w:instr=" SEQ Figure \* ARABIC ">
                      <w:r w:rsidR="00801B5A">
                        <w:rPr>
                          <w:noProof/>
                        </w:rPr>
                        <w:t>2</w:t>
                      </w:r>
                    </w:fldSimple>
                    <w:r>
                      <w:t xml:space="preserve"> </w:t>
                    </w:r>
                    <w:r w:rsidRPr="00913DB0">
                      <w:t>Mario Santodomingo house in Barranquilla (1951). Proa journal, 36, June 1950</w:t>
                    </w:r>
                    <w:r>
                      <w:t>.</w:t>
                    </w:r>
                  </w:p>
                  <w:p w14:paraId="7353F572" w14:textId="77777777" w:rsidR="002D022D" w:rsidRPr="00FD7926" w:rsidRDefault="002D022D" w:rsidP="002D022D">
                    <w:pPr>
                      <w:rPr>
                        <w:rFonts w:ascii="Arial" w:hAnsi="Arial" w:cs="Arial"/>
                      </w:rPr>
                    </w:pPr>
                    <w:r w:rsidRPr="00A857C0">
                      <w:rPr>
                        <w:rFonts w:cs="Arial"/>
                      </w:rPr>
                      <w:t>1955-58</w:t>
                    </w:r>
                    <w:r w:rsidRPr="00A857C0">
                      <w:rPr>
                        <w:rFonts w:cs="Arial"/>
                      </w:rPr>
                      <w:tab/>
                      <w:t>Naval College in Cartagena.</w:t>
                    </w:r>
                  </w:p>
                  <w:p w14:paraId="76FC0CDF" w14:textId="77777777" w:rsidR="00FD7926" w:rsidRDefault="003D5333" w:rsidP="00FD7926">
                    <w:pPr>
                      <w:keepNext/>
                    </w:pPr>
                    <w:r>
                      <w:rPr>
                        <w:rFonts w:cs="Arial"/>
                      </w:rPr>
                      <w:t>File:</w:t>
                    </w:r>
                    <w:r w:rsidR="00DB1541">
                      <w:rPr>
                        <w:rFonts w:cs="Arial"/>
                      </w:rPr>
                      <w:t xml:space="preserve"> NavalCollege.jpeg</w:t>
                    </w:r>
                  </w:p>
                  <w:p w14:paraId="3E86CDF5" w14:textId="77777777" w:rsidR="003D5333" w:rsidRPr="00A857C0" w:rsidRDefault="00FD7926" w:rsidP="00FD7926">
                    <w:pPr>
                      <w:pStyle w:val="Caption"/>
                      <w:rPr>
                        <w:rFonts w:cs="Arial"/>
                      </w:rPr>
                    </w:pPr>
                    <w:r>
                      <w:t xml:space="preserve">Figure </w:t>
                    </w:r>
                    <w:fldSimple w:instr=" SEQ Figure \* ARABIC ">
                      <w:r w:rsidR="00801B5A">
                        <w:rPr>
                          <w:noProof/>
                        </w:rPr>
                        <w:t>3</w:t>
                      </w:r>
                    </w:fldSimple>
                    <w:r>
                      <w:t xml:space="preserve"> </w:t>
                    </w:r>
                    <w:r w:rsidRPr="00245ED4">
                      <w:t>Naval College in Cartagena (1955-58)</w:t>
                    </w:r>
                  </w:p>
                  <w:p w14:paraId="54980F16" w14:textId="77777777" w:rsidR="002D022D" w:rsidRDefault="002D022D" w:rsidP="002D022D">
                    <w:pPr>
                      <w:rPr>
                        <w:rFonts w:cs="Arial"/>
                      </w:rPr>
                    </w:pPr>
                    <w:r w:rsidRPr="00A857C0">
                      <w:rPr>
                        <w:rFonts w:cs="Arial"/>
                      </w:rPr>
                      <w:t xml:space="preserve">1955-56 </w:t>
                    </w:r>
                    <w:r w:rsidRPr="00A857C0">
                      <w:rPr>
                        <w:rFonts w:cs="Arial"/>
                      </w:rPr>
                      <w:tab/>
                      <w:t>Country Club in Ibagué, with Gabriel Solano.</w:t>
                    </w:r>
                  </w:p>
                  <w:p w14:paraId="6887AC16" w14:textId="77777777" w:rsidR="003D5333" w:rsidRDefault="003D5333" w:rsidP="00FD7926">
                    <w:pPr>
                      <w:keepNext/>
                      <w:rPr>
                        <w:rFonts w:cs="Arial"/>
                      </w:rPr>
                    </w:pPr>
                    <w:r>
                      <w:rPr>
                        <w:rFonts w:cs="Arial"/>
                      </w:rPr>
                      <w:t xml:space="preserve">File: </w:t>
                    </w:r>
                    <w:r w:rsidR="00DB1541">
                      <w:rPr>
                        <w:rFonts w:cs="Arial"/>
                      </w:rPr>
                      <w:t xml:space="preserve"> CountryClub.jpeg</w:t>
                    </w:r>
                  </w:p>
                  <w:p w14:paraId="37E1B3D1" w14:textId="77777777" w:rsidR="00FD7926" w:rsidRPr="00A857C0" w:rsidRDefault="00FD7926" w:rsidP="00FD7926">
                    <w:pPr>
                      <w:pStyle w:val="Caption"/>
                      <w:rPr>
                        <w:rFonts w:cs="Arial"/>
                      </w:rPr>
                    </w:pPr>
                    <w:r>
                      <w:t xml:space="preserve">Figure </w:t>
                    </w:r>
                    <w:fldSimple w:instr=" SEQ Figure \* ARABIC ">
                      <w:r w:rsidR="00801B5A">
                        <w:rPr>
                          <w:noProof/>
                        </w:rPr>
                        <w:t>4</w:t>
                      </w:r>
                    </w:fldSimple>
                    <w:r>
                      <w:t xml:space="preserve"> </w:t>
                    </w:r>
                    <w:r w:rsidRPr="001F6028">
                      <w:t>Country Club in Ibagué, with Gabriel Solano (1955-56). Proa journal, 111, August 1957</w:t>
                    </w:r>
                  </w:p>
                  <w:p w14:paraId="68BC1B03" w14:textId="77777777" w:rsidR="002D022D" w:rsidRDefault="002D022D" w:rsidP="002D022D">
                    <w:pPr>
                      <w:rPr>
                        <w:rFonts w:cs="Arial"/>
                      </w:rPr>
                    </w:pPr>
                    <w:r w:rsidRPr="00A857C0">
                      <w:rPr>
                        <w:rFonts w:cs="Arial"/>
                      </w:rPr>
                      <w:t>1956</w:t>
                    </w:r>
                    <w:r w:rsidRPr="00A857C0">
                      <w:rPr>
                        <w:rFonts w:cs="Arial"/>
                      </w:rPr>
                      <w:tab/>
                    </w:r>
                    <w:r w:rsidRPr="00A857C0">
                      <w:rPr>
                        <w:rFonts w:cs="Arial"/>
                      </w:rPr>
                      <w:tab/>
                      <w:t>Rafael Obregón house in Bogotá.</w:t>
                    </w:r>
                  </w:p>
                  <w:p w14:paraId="136523E0" w14:textId="77777777" w:rsidR="003D5333" w:rsidRDefault="003D5333" w:rsidP="00ED1054">
                    <w:pPr>
                      <w:keepNext/>
                      <w:rPr>
                        <w:rFonts w:cs="Arial"/>
                      </w:rPr>
                    </w:pPr>
                    <w:r>
                      <w:rPr>
                        <w:rFonts w:cs="Arial"/>
                      </w:rPr>
                      <w:lastRenderedPageBreak/>
                      <w:t>File:</w:t>
                    </w:r>
                    <w:r w:rsidR="00DB1541">
                      <w:rPr>
                        <w:rFonts w:cs="Arial"/>
                      </w:rPr>
                      <w:t xml:space="preserve"> ObregonHouse.jpeg</w:t>
                    </w:r>
                  </w:p>
                  <w:p w14:paraId="2A1DFD6D" w14:textId="77777777" w:rsidR="00ED1054" w:rsidRPr="00A857C0" w:rsidRDefault="00ED1054" w:rsidP="00ED1054">
                    <w:pPr>
                      <w:pStyle w:val="Caption"/>
                      <w:rPr>
                        <w:rFonts w:cs="Arial"/>
                      </w:rPr>
                    </w:pPr>
                    <w:r>
                      <w:t xml:space="preserve">Figure </w:t>
                    </w:r>
                    <w:fldSimple w:instr=" SEQ Figure \* ARABIC ">
                      <w:r w:rsidR="00801B5A">
                        <w:rPr>
                          <w:noProof/>
                        </w:rPr>
                        <w:t>5</w:t>
                      </w:r>
                    </w:fldSimple>
                    <w:r>
                      <w:t xml:space="preserve"> </w:t>
                    </w:r>
                    <w:r w:rsidRPr="00767324">
                      <w:t>Rafael Obregón house in Bogotá (1956). Obregón &amp; Valenzuela - Rafael Obregón Herrera</w:t>
                    </w:r>
                  </w:p>
                  <w:p w14:paraId="5B900926" w14:textId="77777777" w:rsidR="00ED1054" w:rsidRDefault="00ED1054" w:rsidP="00ED1054">
                    <w:pPr>
                      <w:rPr>
                        <w:rFonts w:ascii="Arial" w:hAnsi="Arial" w:cs="Arial"/>
                      </w:rPr>
                    </w:pPr>
                  </w:p>
                  <w:p w14:paraId="3FBBECBE" w14:textId="77777777" w:rsidR="002D022D" w:rsidRDefault="002D022D" w:rsidP="002D022D">
                    <w:pPr>
                      <w:rPr>
                        <w:rFonts w:cs="Arial"/>
                      </w:rPr>
                    </w:pPr>
                    <w:r w:rsidRPr="00A857C0">
                      <w:rPr>
                        <w:rFonts w:cs="Arial"/>
                      </w:rPr>
                      <w:t>1957</w:t>
                    </w:r>
                    <w:r w:rsidRPr="00A857C0">
                      <w:rPr>
                        <w:rFonts w:cs="Arial"/>
                      </w:rPr>
                      <w:tab/>
                    </w:r>
                    <w:r w:rsidRPr="00A857C0">
                      <w:rPr>
                        <w:rFonts w:cs="Arial"/>
                      </w:rPr>
                      <w:tab/>
                      <w:t>Eduardo Shaio house in Bogotá.</w:t>
                    </w:r>
                  </w:p>
                  <w:p w14:paraId="27760B1E" w14:textId="77777777" w:rsidR="00ED1054" w:rsidRDefault="003D5333" w:rsidP="00ED1054">
                    <w:pPr>
                      <w:keepNext/>
                      <w:tabs>
                        <w:tab w:val="left" w:pos="2362"/>
                      </w:tabs>
                    </w:pPr>
                    <w:r>
                      <w:rPr>
                        <w:rFonts w:cs="Arial"/>
                      </w:rPr>
                      <w:t>File:</w:t>
                    </w:r>
                    <w:r w:rsidR="00DB1541">
                      <w:rPr>
                        <w:rFonts w:cs="Arial"/>
                      </w:rPr>
                      <w:t xml:space="preserve"> ShaioHouse.jpeg</w:t>
                    </w:r>
                  </w:p>
                  <w:p w14:paraId="76954C6C" w14:textId="77777777" w:rsidR="00ED1054" w:rsidRDefault="00ED1054" w:rsidP="00ED1054">
                    <w:pPr>
                      <w:pStyle w:val="Caption"/>
                    </w:pPr>
                    <w:r>
                      <w:t xml:space="preserve">Figure </w:t>
                    </w:r>
                    <w:fldSimple w:instr=" SEQ Figure \* ARABIC ">
                      <w:r w:rsidR="00801B5A">
                        <w:rPr>
                          <w:noProof/>
                        </w:rPr>
                        <w:t>6</w:t>
                      </w:r>
                    </w:fldSimple>
                    <w:r>
                      <w:t xml:space="preserve"> </w:t>
                    </w:r>
                    <w:r w:rsidRPr="006E7CF8">
                      <w:t>Eduardo Shaio house in Bogotá (1957). Gómez Amorocho, Pedro. (1960) Moderna Bogotá arquitectónica. Bogotá: Suramericana</w:t>
                    </w:r>
                    <w:r>
                      <w:t>.</w:t>
                    </w:r>
                  </w:p>
                  <w:p w14:paraId="58A1B2DC" w14:textId="77777777" w:rsidR="00ED1054" w:rsidRDefault="00ED1054" w:rsidP="00ED1054">
                    <w:pPr>
                      <w:tabs>
                        <w:tab w:val="left" w:pos="2362"/>
                      </w:tabs>
                      <w:rPr>
                        <w:rFonts w:cs="Arial"/>
                      </w:rPr>
                    </w:pPr>
                    <w:r>
                      <w:rPr>
                        <w:rFonts w:cs="Arial"/>
                      </w:rPr>
                      <w:tab/>
                      <w:t xml:space="preserve"> </w:t>
                    </w:r>
                  </w:p>
                  <w:p w14:paraId="4E5783DA" w14:textId="77777777" w:rsidR="000E71CF" w:rsidRDefault="000E71CF" w:rsidP="002D022D">
                    <w:pPr>
                      <w:rPr>
                        <w:rFonts w:cs="Arial"/>
                      </w:rPr>
                    </w:pPr>
                  </w:p>
                  <w:p w14:paraId="0E6A2B8C" w14:textId="77777777" w:rsidR="002D022D" w:rsidRDefault="002D022D" w:rsidP="002D022D">
                    <w:pPr>
                      <w:rPr>
                        <w:rFonts w:cs="Arial"/>
                      </w:rPr>
                    </w:pPr>
                    <w:r w:rsidRPr="00A857C0">
                      <w:rPr>
                        <w:rFonts w:cs="Arial"/>
                      </w:rPr>
                      <w:t>1959-61</w:t>
                    </w:r>
                    <w:r w:rsidRPr="00A857C0">
                      <w:rPr>
                        <w:rFonts w:cs="Arial"/>
                      </w:rPr>
                      <w:tab/>
                      <w:t>French and Italian bank in Bogotá.</w:t>
                    </w:r>
                  </w:p>
                  <w:p w14:paraId="1A155C2C" w14:textId="77777777" w:rsidR="003D5333" w:rsidRDefault="003D5333" w:rsidP="00ED1054">
                    <w:pPr>
                      <w:keepNext/>
                      <w:rPr>
                        <w:rFonts w:cs="Arial"/>
                      </w:rPr>
                    </w:pPr>
                    <w:r>
                      <w:rPr>
                        <w:rFonts w:cs="Arial"/>
                      </w:rPr>
                      <w:t>File:</w:t>
                    </w:r>
                    <w:r w:rsidR="00DB1541">
                      <w:rPr>
                        <w:rFonts w:cs="Arial"/>
                      </w:rPr>
                      <w:t xml:space="preserve"> Bank.jpeg</w:t>
                    </w:r>
                  </w:p>
                  <w:p w14:paraId="407DD44F" w14:textId="77777777" w:rsidR="00ED1054" w:rsidRDefault="00ED1054" w:rsidP="00ED1054">
                    <w:pPr>
                      <w:pStyle w:val="Caption"/>
                      <w:rPr>
                        <w:rFonts w:ascii="Arial" w:hAnsi="Arial" w:cs="Arial"/>
                      </w:rPr>
                    </w:pPr>
                    <w:r>
                      <w:t xml:space="preserve">Figure </w:t>
                    </w:r>
                    <w:fldSimple w:instr=" SEQ Figure \* ARABIC ">
                      <w:r w:rsidR="00801B5A">
                        <w:rPr>
                          <w:noProof/>
                        </w:rPr>
                        <w:t>7</w:t>
                      </w:r>
                    </w:fldSimple>
                    <w:r>
                      <w:t xml:space="preserve"> </w:t>
                    </w:r>
                    <w:r w:rsidRPr="00196D64">
                      <w:t>French and Italian bank in Bogotá (1959-61). Archivo Pizano Pradilla Caro Restrepo Limitada</w:t>
                    </w:r>
                    <w:r>
                      <w:t>.</w:t>
                    </w:r>
                  </w:p>
                  <w:p w14:paraId="3646A9C0" w14:textId="77777777" w:rsidR="002D022D" w:rsidRDefault="002D022D" w:rsidP="002D022D">
                    <w:pPr>
                      <w:rPr>
                        <w:rFonts w:cs="Arial"/>
                      </w:rPr>
                    </w:pPr>
                    <w:r w:rsidRPr="00A857C0">
                      <w:rPr>
                        <w:rFonts w:cs="Arial"/>
                      </w:rPr>
                      <w:t>1962-66</w:t>
                    </w:r>
                    <w:r w:rsidRPr="00A857C0">
                      <w:rPr>
                        <w:rFonts w:cs="Arial"/>
                      </w:rPr>
                      <w:tab/>
                      <w:t>Bavaria complex in Bogotá, with the firm Pizano-Pradilla-Caro.</w:t>
                    </w:r>
                  </w:p>
                  <w:p w14:paraId="4FEAF66D" w14:textId="77777777" w:rsidR="003D5333" w:rsidRDefault="003D5333" w:rsidP="00801B5A">
                    <w:pPr>
                      <w:keepNext/>
                      <w:rPr>
                        <w:rFonts w:cs="Arial"/>
                      </w:rPr>
                    </w:pPr>
                    <w:r>
                      <w:rPr>
                        <w:rFonts w:cs="Arial"/>
                      </w:rPr>
                      <w:t>File:</w:t>
                    </w:r>
                    <w:r w:rsidR="00CA7746">
                      <w:rPr>
                        <w:rFonts w:cs="Arial"/>
                      </w:rPr>
                      <w:t xml:space="preserve"> BavariaComplex.jpeg</w:t>
                    </w:r>
                  </w:p>
                  <w:p w14:paraId="03FC9EF9" w14:textId="77777777" w:rsidR="003F0D73" w:rsidRPr="00801B5A" w:rsidRDefault="00801B5A" w:rsidP="00801B5A">
                    <w:pPr>
                      <w:pStyle w:val="Caption"/>
                      <w:rPr>
                        <w:rFonts w:cs="Arial"/>
                      </w:rPr>
                    </w:pPr>
                    <w:r>
                      <w:t xml:space="preserve">Figure </w:t>
                    </w:r>
                    <w:fldSimple w:instr=" SEQ Figure \* ARABIC ">
                      <w:r>
                        <w:rPr>
                          <w:noProof/>
                        </w:rPr>
                        <w:t>8</w:t>
                      </w:r>
                    </w:fldSimple>
                    <w:r>
                      <w:t xml:space="preserve"> </w:t>
                    </w:r>
                    <w:r w:rsidRPr="00362AD1">
                      <w:t>Bavaria complex in Bogotá, with the firm Pizano-Pradilla-Caro (1962-66). Fondo Obregon &amp; Valenzuela - Archivo Bogotá</w:t>
                    </w:r>
                    <w:r>
                      <w:t>.</w:t>
                    </w:r>
                  </w:p>
                </w:tc>
              </w:sdtContent>
            </w:sdt>
          </w:sdtContent>
        </w:sdt>
      </w:tr>
      <w:tr w:rsidR="003235A7" w:rsidRPr="00A857C0" w14:paraId="34D4D8F4" w14:textId="77777777" w:rsidTr="003235A7">
        <w:tc>
          <w:tcPr>
            <w:tcW w:w="9016" w:type="dxa"/>
          </w:tcPr>
          <w:p w14:paraId="6E781439" w14:textId="77777777" w:rsidR="003235A7" w:rsidRPr="00A857C0" w:rsidRDefault="003235A7" w:rsidP="008A5B87">
            <w:r w:rsidRPr="00A857C0">
              <w:rPr>
                <w:u w:val="single"/>
              </w:rPr>
              <w:lastRenderedPageBreak/>
              <w:t>Further reading</w:t>
            </w:r>
            <w:r w:rsidRPr="00A857C0">
              <w:t>:</w:t>
            </w:r>
          </w:p>
          <w:sdt>
            <w:sdtPr>
              <w:alias w:val="Further reading"/>
              <w:tag w:val="furtherReading"/>
              <w:id w:val="-1516217107"/>
              <w:placeholder>
                <w:docPart w:val="8C259B88332F4319928DA8EDBCC252C9"/>
              </w:placeholder>
            </w:sdtPr>
            <w:sdtEndPr/>
            <w:sdtContent>
              <w:bookmarkStart w:id="2" w:name="_ENREF_1" w:displacedByCustomXml="prev"/>
              <w:p w14:paraId="0FACCE3D" w14:textId="77777777" w:rsidR="00A857C0" w:rsidRDefault="00A857C0" w:rsidP="002D022D">
                <w:pPr>
                  <w:ind w:left="720" w:hanging="720"/>
                </w:pPr>
              </w:p>
              <w:p w14:paraId="7370B3A1" w14:textId="77777777" w:rsidR="00A857C0" w:rsidRDefault="00F542F4" w:rsidP="002D022D">
                <w:pPr>
                  <w:ind w:left="720" w:hanging="720"/>
                </w:pPr>
                <w:sdt>
                  <w:sdtPr>
                    <w:id w:val="-1337300115"/>
                    <w:citation/>
                  </w:sdtPr>
                  <w:sdtEndPr/>
                  <w:sdtContent>
                    <w:r w:rsidR="00A857C0">
                      <w:fldChar w:fldCharType="begin"/>
                    </w:r>
                    <w:r w:rsidR="00A857C0">
                      <w:instrText xml:space="preserve"> CITATION Ara51 \l 2057 </w:instrText>
                    </w:r>
                    <w:r w:rsidR="00A857C0">
                      <w:fldChar w:fldCharType="separate"/>
                    </w:r>
                    <w:r w:rsidR="00A857C0">
                      <w:rPr>
                        <w:noProof/>
                      </w:rPr>
                      <w:t>(Arango)</w:t>
                    </w:r>
                    <w:r w:rsidR="00A857C0">
                      <w:fldChar w:fldCharType="end"/>
                    </w:r>
                  </w:sdtContent>
                </w:sdt>
              </w:p>
              <w:p w14:paraId="45A80D8A" w14:textId="77777777" w:rsidR="00A857C0" w:rsidRDefault="00A857C0" w:rsidP="002D022D">
                <w:pPr>
                  <w:ind w:left="720" w:hanging="720"/>
                </w:pPr>
              </w:p>
              <w:bookmarkStart w:id="3" w:name="_ENREF_2"/>
              <w:bookmarkEnd w:id="2"/>
              <w:p w14:paraId="5B1C5042" w14:textId="77777777" w:rsidR="00A857C0" w:rsidRDefault="00F542F4" w:rsidP="002D022D">
                <w:pPr>
                  <w:ind w:left="720" w:hanging="720"/>
                  <w:rPr>
                    <w:rFonts w:cs="Arial"/>
                  </w:rPr>
                </w:pPr>
                <w:sdt>
                  <w:sdtPr>
                    <w:rPr>
                      <w:rFonts w:cs="Arial"/>
                    </w:rPr>
                    <w:id w:val="-2122678425"/>
                    <w:citation/>
                  </w:sdtPr>
                  <w:sdtEndPr/>
                  <w:sdtContent>
                    <w:r w:rsidR="00A857C0">
                      <w:rPr>
                        <w:rFonts w:cs="Arial"/>
                      </w:rPr>
                      <w:fldChar w:fldCharType="begin"/>
                    </w:r>
                    <w:r w:rsidR="00A857C0">
                      <w:rPr>
                        <w:rFonts w:cs="Arial"/>
                      </w:rPr>
                      <w:instrText xml:space="preserve"> CITATION Lla12 \l 2057 </w:instrText>
                    </w:r>
                    <w:r w:rsidR="00A857C0">
                      <w:rPr>
                        <w:rFonts w:cs="Arial"/>
                      </w:rPr>
                      <w:fldChar w:fldCharType="separate"/>
                    </w:r>
                    <w:r w:rsidR="00A857C0" w:rsidRPr="00A857C0">
                      <w:rPr>
                        <w:rFonts w:cs="Arial"/>
                        <w:noProof/>
                      </w:rPr>
                      <w:t>(Llanos, Henao and Fontana)</w:t>
                    </w:r>
                    <w:r w:rsidR="00A857C0">
                      <w:rPr>
                        <w:rFonts w:cs="Arial"/>
                      </w:rPr>
                      <w:fldChar w:fldCharType="end"/>
                    </w:r>
                  </w:sdtContent>
                </w:sdt>
              </w:p>
              <w:p w14:paraId="683FC7BF" w14:textId="77777777" w:rsidR="00A857C0" w:rsidRDefault="00A857C0" w:rsidP="002D022D">
                <w:pPr>
                  <w:ind w:left="720" w:hanging="720"/>
                  <w:rPr>
                    <w:rFonts w:cs="Arial"/>
                  </w:rPr>
                </w:pPr>
              </w:p>
              <w:bookmarkStart w:id="4" w:name="_ENREF_3"/>
              <w:bookmarkEnd w:id="3"/>
              <w:p w14:paraId="71DEC712" w14:textId="77777777" w:rsidR="009A13F4" w:rsidRDefault="00F542F4" w:rsidP="002D022D">
                <w:pPr>
                  <w:ind w:left="720" w:hanging="720"/>
                  <w:rPr>
                    <w:rFonts w:cs="Arial"/>
                  </w:rPr>
                </w:pPr>
                <w:sdt>
                  <w:sdtPr>
                    <w:rPr>
                      <w:rFonts w:cs="Arial"/>
                    </w:rPr>
                    <w:id w:val="-1324197386"/>
                    <w:citation/>
                  </w:sdtPr>
                  <w:sdtEndPr/>
                  <w:sdtContent>
                    <w:r w:rsidR="0023544B">
                      <w:rPr>
                        <w:rFonts w:cs="Arial"/>
                      </w:rPr>
                      <w:fldChar w:fldCharType="begin"/>
                    </w:r>
                    <w:r w:rsidR="0023544B">
                      <w:rPr>
                        <w:rFonts w:cs="Arial"/>
                      </w:rPr>
                      <w:instrText xml:space="preserve"> CITATION Mar50 \l 2057 </w:instrText>
                    </w:r>
                    <w:r w:rsidR="0023544B">
                      <w:rPr>
                        <w:rFonts w:cs="Arial"/>
                      </w:rPr>
                      <w:fldChar w:fldCharType="separate"/>
                    </w:r>
                    <w:r w:rsidR="0023544B" w:rsidRPr="0023544B">
                      <w:rPr>
                        <w:rFonts w:cs="Arial"/>
                        <w:noProof/>
                      </w:rPr>
                      <w:t>(Martínez)</w:t>
                    </w:r>
                    <w:r w:rsidR="0023544B">
                      <w:rPr>
                        <w:rFonts w:cs="Arial"/>
                      </w:rPr>
                      <w:fldChar w:fldCharType="end"/>
                    </w:r>
                  </w:sdtContent>
                </w:sdt>
              </w:p>
              <w:p w14:paraId="0A87F1D5" w14:textId="77777777" w:rsidR="009A13F4" w:rsidRDefault="009A13F4" w:rsidP="002D022D">
                <w:pPr>
                  <w:ind w:left="720" w:hanging="720"/>
                  <w:rPr>
                    <w:rFonts w:cs="Arial"/>
                  </w:rPr>
                </w:pPr>
                <w:bookmarkStart w:id="5" w:name="_ENREF_4"/>
                <w:bookmarkEnd w:id="4"/>
              </w:p>
              <w:p w14:paraId="1C552843" w14:textId="77777777" w:rsidR="00A00033" w:rsidRDefault="00F542F4" w:rsidP="002D022D">
                <w:pPr>
                  <w:ind w:left="720" w:hanging="720"/>
                  <w:rPr>
                    <w:rFonts w:cs="Arial"/>
                  </w:rPr>
                </w:pPr>
                <w:sdt>
                  <w:sdtPr>
                    <w:rPr>
                      <w:rFonts w:cs="Arial"/>
                    </w:rPr>
                    <w:id w:val="1321159270"/>
                    <w:citation/>
                  </w:sdtPr>
                  <w:sdtEndPr/>
                  <w:sdtContent>
                    <w:r w:rsidR="00A00033">
                      <w:rPr>
                        <w:rFonts w:cs="Arial"/>
                      </w:rPr>
                      <w:fldChar w:fldCharType="begin"/>
                    </w:r>
                    <w:r w:rsidR="00A00033">
                      <w:rPr>
                        <w:rFonts w:cs="Arial"/>
                      </w:rPr>
                      <w:instrText xml:space="preserve"> CITATION Men65 \l 2057 </w:instrText>
                    </w:r>
                    <w:r w:rsidR="00A00033">
                      <w:rPr>
                        <w:rFonts w:cs="Arial"/>
                      </w:rPr>
                      <w:fldChar w:fldCharType="separate"/>
                    </w:r>
                    <w:r w:rsidR="00A00033" w:rsidRPr="00A00033">
                      <w:rPr>
                        <w:rFonts w:cs="Arial"/>
                        <w:noProof/>
                      </w:rPr>
                      <w:t>(Mendoza Neira)</w:t>
                    </w:r>
                    <w:r w:rsidR="00A00033">
                      <w:rPr>
                        <w:rFonts w:cs="Arial"/>
                      </w:rPr>
                      <w:fldChar w:fldCharType="end"/>
                    </w:r>
                  </w:sdtContent>
                </w:sdt>
              </w:p>
              <w:p w14:paraId="09F64871" w14:textId="77777777" w:rsidR="00A00033" w:rsidRDefault="00A00033" w:rsidP="002D022D">
                <w:pPr>
                  <w:ind w:left="720" w:hanging="720"/>
                  <w:rPr>
                    <w:rFonts w:cs="Arial"/>
                  </w:rPr>
                </w:pPr>
              </w:p>
              <w:p w14:paraId="4845D012" w14:textId="77777777" w:rsidR="00A00033" w:rsidRDefault="00F542F4" w:rsidP="002D022D">
                <w:pPr>
                  <w:ind w:left="720" w:hanging="720"/>
                  <w:rPr>
                    <w:rFonts w:cs="Arial"/>
                  </w:rPr>
                </w:pPr>
                <w:sdt>
                  <w:sdtPr>
                    <w:rPr>
                      <w:rFonts w:cs="Arial"/>
                    </w:rPr>
                    <w:id w:val="-475763116"/>
                    <w:citation/>
                  </w:sdtPr>
                  <w:sdtEndPr/>
                  <w:sdtContent>
                    <w:r w:rsidR="00A00033">
                      <w:rPr>
                        <w:rFonts w:cs="Arial"/>
                      </w:rPr>
                      <w:fldChar w:fldCharType="begin"/>
                    </w:r>
                    <w:r w:rsidR="00A00033">
                      <w:rPr>
                        <w:rFonts w:cs="Arial"/>
                      </w:rPr>
                      <w:instrText xml:space="preserve"> CITATION Sán10 \l 2057 </w:instrText>
                    </w:r>
                    <w:r w:rsidR="00A00033">
                      <w:rPr>
                        <w:rFonts w:cs="Arial"/>
                      </w:rPr>
                      <w:fldChar w:fldCharType="separate"/>
                    </w:r>
                    <w:r w:rsidR="00A00033" w:rsidRPr="00A00033">
                      <w:rPr>
                        <w:rFonts w:cs="Arial"/>
                        <w:noProof/>
                      </w:rPr>
                      <w:t>(Sánchez-Beltrán)</w:t>
                    </w:r>
                    <w:r w:rsidR="00A00033">
                      <w:rPr>
                        <w:rFonts w:cs="Arial"/>
                      </w:rPr>
                      <w:fldChar w:fldCharType="end"/>
                    </w:r>
                  </w:sdtContent>
                </w:sdt>
              </w:p>
              <w:bookmarkEnd w:id="5"/>
              <w:p w14:paraId="394C2525" w14:textId="77777777" w:rsidR="009A13F4" w:rsidRDefault="009A13F4" w:rsidP="002D022D">
                <w:pPr>
                  <w:rPr>
                    <w:rFonts w:cs="Arial"/>
                  </w:rPr>
                </w:pPr>
              </w:p>
              <w:p w14:paraId="3939D7C8" w14:textId="77777777" w:rsidR="002D022D" w:rsidRPr="00A857C0" w:rsidRDefault="002D022D" w:rsidP="002D022D">
                <w:pPr>
                  <w:rPr>
                    <w:rFonts w:cs="Arial"/>
                  </w:rPr>
                </w:pPr>
              </w:p>
              <w:p w14:paraId="7B17D73D" w14:textId="77777777" w:rsidR="002D022D" w:rsidRDefault="002D022D" w:rsidP="002D022D">
                <w:pPr>
                  <w:pStyle w:val="Heading2"/>
                  <w:ind w:left="0"/>
                  <w:outlineLvl w:val="1"/>
                  <w:rPr>
                    <w:rFonts w:asciiTheme="minorHAnsi" w:hAnsiTheme="minorHAnsi" w:cs="Arial"/>
                    <w:szCs w:val="22"/>
                  </w:rPr>
                </w:pPr>
                <w:r w:rsidRPr="00A857C0">
                  <w:rPr>
                    <w:rFonts w:asciiTheme="minorHAnsi" w:hAnsiTheme="minorHAnsi" w:cs="Arial"/>
                    <w:szCs w:val="22"/>
                  </w:rPr>
                  <w:t>Visual Material:</w:t>
                </w:r>
              </w:p>
              <w:p w14:paraId="5CA93938" w14:textId="77777777" w:rsidR="00A00033" w:rsidRDefault="00F542F4" w:rsidP="00A00033">
                <w:pPr>
                  <w:pStyle w:val="NormalfollowingH2"/>
                  <w:ind w:left="0"/>
                </w:pPr>
                <w:sdt>
                  <w:sdtPr>
                    <w:id w:val="1485510886"/>
                    <w:citation/>
                  </w:sdtPr>
                  <w:sdtEndPr/>
                  <w:sdtContent>
                    <w:r w:rsidR="00A00033">
                      <w:fldChar w:fldCharType="begin"/>
                    </w:r>
                    <w:r w:rsidR="00A00033">
                      <w:instrText xml:space="preserve"> CITATION Rev \l 2057 </w:instrText>
                    </w:r>
                    <w:r w:rsidR="00A00033">
                      <w:fldChar w:fldCharType="separate"/>
                    </w:r>
                    <w:r w:rsidR="00A00033">
                      <w:rPr>
                        <w:noProof/>
                      </w:rPr>
                      <w:t>(Revista PROA)</w:t>
                    </w:r>
                    <w:r w:rsidR="00A00033">
                      <w:fldChar w:fldCharType="end"/>
                    </w:r>
                  </w:sdtContent>
                </w:sdt>
              </w:p>
              <w:p w14:paraId="6304EF23" w14:textId="77777777" w:rsidR="00A00033" w:rsidRDefault="00A00033" w:rsidP="002D022D">
                <w:pPr>
                  <w:rPr>
                    <w:rFonts w:cs="Arial"/>
                  </w:rPr>
                </w:pPr>
              </w:p>
              <w:p w14:paraId="4F56EABB" w14:textId="77777777" w:rsidR="00A00033" w:rsidRDefault="00F542F4" w:rsidP="002D022D">
                <w:pPr>
                  <w:rPr>
                    <w:rFonts w:cs="Arial"/>
                  </w:rPr>
                </w:pPr>
                <w:sdt>
                  <w:sdtPr>
                    <w:rPr>
                      <w:rFonts w:cs="Arial"/>
                    </w:rPr>
                    <w:id w:val="1911966268"/>
                    <w:citation/>
                  </w:sdtPr>
                  <w:sdtEndPr/>
                  <w:sdtContent>
                    <w:r w:rsidR="00A00033">
                      <w:rPr>
                        <w:rFonts w:cs="Arial"/>
                      </w:rPr>
                      <w:fldChar w:fldCharType="begin"/>
                    </w:r>
                    <w:r w:rsidR="00A00033">
                      <w:rPr>
                        <w:rFonts w:cs="Arial"/>
                      </w:rPr>
                      <w:instrText xml:space="preserve"> CITATION Arc \l 2057 </w:instrText>
                    </w:r>
                    <w:r w:rsidR="00A00033">
                      <w:rPr>
                        <w:rFonts w:cs="Arial"/>
                      </w:rPr>
                      <w:fldChar w:fldCharType="separate"/>
                    </w:r>
                    <w:r w:rsidR="00A00033" w:rsidRPr="00A00033">
                      <w:rPr>
                        <w:rFonts w:cs="Arial"/>
                        <w:noProof/>
                      </w:rPr>
                      <w:t>(Archivo Stoller)</w:t>
                    </w:r>
                    <w:r w:rsidR="00A00033">
                      <w:rPr>
                        <w:rFonts w:cs="Arial"/>
                      </w:rPr>
                      <w:fldChar w:fldCharType="end"/>
                    </w:r>
                  </w:sdtContent>
                </w:sdt>
              </w:p>
              <w:p w14:paraId="5477D9AE" w14:textId="77777777" w:rsidR="00236CCD" w:rsidRDefault="00236CCD" w:rsidP="002D022D">
                <w:pPr>
                  <w:rPr>
                    <w:rFonts w:cs="Arial"/>
                  </w:rPr>
                </w:pPr>
              </w:p>
              <w:p w14:paraId="14E6C892" w14:textId="77777777" w:rsidR="00236CCD" w:rsidRDefault="00F542F4" w:rsidP="002D022D">
                <w:pPr>
                  <w:rPr>
                    <w:rFonts w:cs="Arial"/>
                  </w:rPr>
                </w:pPr>
                <w:sdt>
                  <w:sdtPr>
                    <w:rPr>
                      <w:rFonts w:cs="Arial"/>
                    </w:rPr>
                    <w:id w:val="-1902670745"/>
                    <w:citation/>
                  </w:sdtPr>
                  <w:sdtEndPr/>
                  <w:sdtContent>
                    <w:r w:rsidR="00236CCD">
                      <w:rPr>
                        <w:rFonts w:cs="Arial"/>
                      </w:rPr>
                      <w:fldChar w:fldCharType="begin"/>
                    </w:r>
                    <w:r w:rsidR="00236CCD">
                      <w:rPr>
                        <w:rFonts w:cs="Arial"/>
                      </w:rPr>
                      <w:instrText xml:space="preserve"> CITATION Rev1 \l 2057 </w:instrText>
                    </w:r>
                    <w:r w:rsidR="00236CCD">
                      <w:rPr>
                        <w:rFonts w:cs="Arial"/>
                      </w:rPr>
                      <w:fldChar w:fldCharType="separate"/>
                    </w:r>
                    <w:r w:rsidR="00236CCD" w:rsidRPr="00236CCD">
                      <w:rPr>
                        <w:rFonts w:cs="Arial"/>
                        <w:noProof/>
                      </w:rPr>
                      <w:t>(Revista DPA)</w:t>
                    </w:r>
                    <w:r w:rsidR="00236CCD">
                      <w:rPr>
                        <w:rFonts w:cs="Arial"/>
                      </w:rPr>
                      <w:fldChar w:fldCharType="end"/>
                    </w:r>
                  </w:sdtContent>
                </w:sdt>
              </w:p>
              <w:p w14:paraId="74A95324" w14:textId="77777777" w:rsidR="00A00033" w:rsidRDefault="00A00033" w:rsidP="002D022D">
                <w:pPr>
                  <w:rPr>
                    <w:rFonts w:cs="Arial"/>
                  </w:rPr>
                </w:pPr>
              </w:p>
              <w:p w14:paraId="1EE77E92" w14:textId="77777777" w:rsidR="00236CCD" w:rsidRDefault="00F542F4" w:rsidP="002D022D">
                <w:pPr>
                  <w:rPr>
                    <w:rFonts w:cs="Arial"/>
                  </w:rPr>
                </w:pPr>
                <w:sdt>
                  <w:sdtPr>
                    <w:rPr>
                      <w:rFonts w:cs="Arial"/>
                    </w:rPr>
                    <w:id w:val="2015499682"/>
                    <w:citation/>
                  </w:sdtPr>
                  <w:sdtEndPr/>
                  <w:sdtContent>
                    <w:r w:rsidR="00236CCD">
                      <w:rPr>
                        <w:rFonts w:cs="Arial"/>
                      </w:rPr>
                      <w:fldChar w:fldCharType="begin"/>
                    </w:r>
                    <w:r w:rsidR="00236CCD">
                      <w:rPr>
                        <w:rFonts w:cs="Arial"/>
                      </w:rPr>
                      <w:instrText xml:space="preserve"> CITATION Gac \l 2057 </w:instrText>
                    </w:r>
                    <w:r w:rsidR="00236CCD">
                      <w:rPr>
                        <w:rFonts w:cs="Arial"/>
                      </w:rPr>
                      <w:fldChar w:fldCharType="separate"/>
                    </w:r>
                    <w:r w:rsidR="00236CCD" w:rsidRPr="00236CCD">
                      <w:rPr>
                        <w:rFonts w:cs="Arial"/>
                        <w:noProof/>
                      </w:rPr>
                      <w:t>(Gaceta del Patrimonio)</w:t>
                    </w:r>
                    <w:r w:rsidR="00236CCD">
                      <w:rPr>
                        <w:rFonts w:cs="Arial"/>
                      </w:rPr>
                      <w:fldChar w:fldCharType="end"/>
                    </w:r>
                  </w:sdtContent>
                </w:sdt>
              </w:p>
              <w:p w14:paraId="31EF6F7F" w14:textId="77777777" w:rsidR="00236CCD" w:rsidRDefault="00236CCD" w:rsidP="002D022D">
                <w:pPr>
                  <w:rPr>
                    <w:rFonts w:cs="Arial"/>
                  </w:rPr>
                </w:pPr>
              </w:p>
              <w:p w14:paraId="4995276A" w14:textId="77777777" w:rsidR="005476E9" w:rsidRDefault="00F542F4" w:rsidP="002D022D">
                <w:pPr>
                  <w:rPr>
                    <w:rFonts w:cs="Arial"/>
                  </w:rPr>
                </w:pPr>
                <w:sdt>
                  <w:sdtPr>
                    <w:rPr>
                      <w:rFonts w:cs="Arial"/>
                    </w:rPr>
                    <w:id w:val="1019043755"/>
                    <w:citation/>
                  </w:sdtPr>
                  <w:sdtEndPr/>
                  <w:sdtContent>
                    <w:r w:rsidR="005476E9">
                      <w:rPr>
                        <w:rFonts w:cs="Arial"/>
                      </w:rPr>
                      <w:fldChar w:fldCharType="begin"/>
                    </w:r>
                    <w:r w:rsidR="005476E9">
                      <w:rPr>
                        <w:rFonts w:cs="Arial"/>
                      </w:rPr>
                      <w:instrText xml:space="preserve">CITATION Exp \l 2057 </w:instrText>
                    </w:r>
                    <w:r w:rsidR="005476E9">
                      <w:rPr>
                        <w:rFonts w:cs="Arial"/>
                      </w:rPr>
                      <w:fldChar w:fldCharType="separate"/>
                    </w:r>
                    <w:r w:rsidR="005476E9" w:rsidRPr="005476E9">
                      <w:rPr>
                        <w:rFonts w:cs="Arial"/>
                        <w:noProof/>
                      </w:rPr>
                      <w:t>(Exposición OV)</w:t>
                    </w:r>
                    <w:r w:rsidR="005476E9">
                      <w:rPr>
                        <w:rFonts w:cs="Arial"/>
                      </w:rPr>
                      <w:fldChar w:fldCharType="end"/>
                    </w:r>
                  </w:sdtContent>
                </w:sdt>
              </w:p>
              <w:p w14:paraId="7A15E3E6" w14:textId="77777777" w:rsidR="003235A7" w:rsidRPr="00A857C0" w:rsidRDefault="00F542F4" w:rsidP="00E3017E"/>
            </w:sdtContent>
          </w:sdt>
        </w:tc>
      </w:tr>
    </w:tbl>
    <w:p w14:paraId="6493DFC8" w14:textId="77777777" w:rsidR="00C27FAB" w:rsidRPr="00A857C0" w:rsidRDefault="00C27FAB" w:rsidP="00B33145"/>
    <w:sectPr w:rsidR="00C27FAB" w:rsidRPr="00A857C0">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21T21:22:00Z" w:initials="YT">
    <w:p w14:paraId="1D69050F" w14:textId="77777777" w:rsidR="00E3017E" w:rsidRDefault="00E3017E">
      <w:pPr>
        <w:pStyle w:val="CommentText"/>
      </w:pPr>
      <w:r>
        <w:rPr>
          <w:rStyle w:val="CommentReference"/>
        </w:rPr>
        <w:annotationRef/>
      </w:r>
      <w:r>
        <w:t>Image source information?</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905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54070" w14:textId="77777777" w:rsidR="00F542F4" w:rsidRDefault="00F542F4" w:rsidP="007A0D55">
      <w:pPr>
        <w:spacing w:after="0" w:line="240" w:lineRule="auto"/>
      </w:pPr>
      <w:r>
        <w:separator/>
      </w:r>
    </w:p>
  </w:endnote>
  <w:endnote w:type="continuationSeparator" w:id="0">
    <w:p w14:paraId="231C247A" w14:textId="77777777" w:rsidR="00F542F4" w:rsidRDefault="00F542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S Gothi">
    <w:altName w:val="Arial Unicode MS"/>
    <w:panose1 w:val="00000000000000000000"/>
    <w:charset w:val="80"/>
    <w:family w:val="modern"/>
    <w:notTrueType/>
    <w:pitch w:val="fixed"/>
    <w:sig w:usb0="00000001" w:usb1="08070000" w:usb2="00000010" w:usb3="00000000" w:csb0="00020000"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271A9" w14:textId="77777777" w:rsidR="00F542F4" w:rsidRDefault="00F542F4" w:rsidP="007A0D55">
      <w:pPr>
        <w:spacing w:after="0" w:line="240" w:lineRule="auto"/>
      </w:pPr>
      <w:r>
        <w:separator/>
      </w:r>
    </w:p>
  </w:footnote>
  <w:footnote w:type="continuationSeparator" w:id="0">
    <w:p w14:paraId="6B4AB4DE" w14:textId="77777777" w:rsidR="00F542F4" w:rsidRDefault="00F542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A3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19154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D085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16C6E3B"/>
    <w:multiLevelType w:val="multilevel"/>
    <w:tmpl w:val="61600E5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21"/>
    <w:rsid w:val="00032559"/>
    <w:rsid w:val="00041853"/>
    <w:rsid w:val="00052040"/>
    <w:rsid w:val="000B25AE"/>
    <w:rsid w:val="000B55AB"/>
    <w:rsid w:val="000D24DC"/>
    <w:rsid w:val="000E524B"/>
    <w:rsid w:val="000E71CF"/>
    <w:rsid w:val="00101B2E"/>
    <w:rsid w:val="00113614"/>
    <w:rsid w:val="00116FA0"/>
    <w:rsid w:val="0014548E"/>
    <w:rsid w:val="0015114C"/>
    <w:rsid w:val="00172DFD"/>
    <w:rsid w:val="001A21F3"/>
    <w:rsid w:val="001A2537"/>
    <w:rsid w:val="001A6A06"/>
    <w:rsid w:val="001B1672"/>
    <w:rsid w:val="001C4EAA"/>
    <w:rsid w:val="001F30E8"/>
    <w:rsid w:val="0020035C"/>
    <w:rsid w:val="00210C03"/>
    <w:rsid w:val="00215B54"/>
    <w:rsid w:val="002162E2"/>
    <w:rsid w:val="00225C5A"/>
    <w:rsid w:val="00230B10"/>
    <w:rsid w:val="00234353"/>
    <w:rsid w:val="0023544B"/>
    <w:rsid w:val="00236CCD"/>
    <w:rsid w:val="00244BB0"/>
    <w:rsid w:val="0027180C"/>
    <w:rsid w:val="002A0A0D"/>
    <w:rsid w:val="002B0B37"/>
    <w:rsid w:val="002B7A7B"/>
    <w:rsid w:val="002C019D"/>
    <w:rsid w:val="002D022D"/>
    <w:rsid w:val="002D415A"/>
    <w:rsid w:val="0030662D"/>
    <w:rsid w:val="003235A7"/>
    <w:rsid w:val="00360CAC"/>
    <w:rsid w:val="003677B6"/>
    <w:rsid w:val="003A61A5"/>
    <w:rsid w:val="003D3579"/>
    <w:rsid w:val="003D5333"/>
    <w:rsid w:val="003E2795"/>
    <w:rsid w:val="003F08E7"/>
    <w:rsid w:val="003F0D73"/>
    <w:rsid w:val="00462DBE"/>
    <w:rsid w:val="00464699"/>
    <w:rsid w:val="00476EAB"/>
    <w:rsid w:val="00483379"/>
    <w:rsid w:val="00487BC5"/>
    <w:rsid w:val="00496888"/>
    <w:rsid w:val="004A7476"/>
    <w:rsid w:val="004D1730"/>
    <w:rsid w:val="004E3EA1"/>
    <w:rsid w:val="004E5896"/>
    <w:rsid w:val="0050595C"/>
    <w:rsid w:val="00513EE6"/>
    <w:rsid w:val="00534F8F"/>
    <w:rsid w:val="005476E9"/>
    <w:rsid w:val="00590035"/>
    <w:rsid w:val="005B177E"/>
    <w:rsid w:val="005B3921"/>
    <w:rsid w:val="005F26D7"/>
    <w:rsid w:val="005F5450"/>
    <w:rsid w:val="00604E92"/>
    <w:rsid w:val="0060688F"/>
    <w:rsid w:val="006A0FF5"/>
    <w:rsid w:val="006D0412"/>
    <w:rsid w:val="006F0703"/>
    <w:rsid w:val="00715745"/>
    <w:rsid w:val="007411B9"/>
    <w:rsid w:val="00780D95"/>
    <w:rsid w:val="00780DC7"/>
    <w:rsid w:val="007A0D55"/>
    <w:rsid w:val="007B3377"/>
    <w:rsid w:val="007B3405"/>
    <w:rsid w:val="007E5F44"/>
    <w:rsid w:val="00801B5A"/>
    <w:rsid w:val="00821DE3"/>
    <w:rsid w:val="00846CE1"/>
    <w:rsid w:val="0087436D"/>
    <w:rsid w:val="008A5B87"/>
    <w:rsid w:val="008D31EA"/>
    <w:rsid w:val="00922950"/>
    <w:rsid w:val="009A13F4"/>
    <w:rsid w:val="009A7264"/>
    <w:rsid w:val="009D1606"/>
    <w:rsid w:val="009E18A1"/>
    <w:rsid w:val="009E73D7"/>
    <w:rsid w:val="00A00033"/>
    <w:rsid w:val="00A27D2C"/>
    <w:rsid w:val="00A72585"/>
    <w:rsid w:val="00A76FD9"/>
    <w:rsid w:val="00A857C0"/>
    <w:rsid w:val="00AA3296"/>
    <w:rsid w:val="00AB436D"/>
    <w:rsid w:val="00AD2F24"/>
    <w:rsid w:val="00AD4844"/>
    <w:rsid w:val="00B14A70"/>
    <w:rsid w:val="00B219AE"/>
    <w:rsid w:val="00B21EC9"/>
    <w:rsid w:val="00B33145"/>
    <w:rsid w:val="00B51EF5"/>
    <w:rsid w:val="00B5359F"/>
    <w:rsid w:val="00B5703E"/>
    <w:rsid w:val="00B574C9"/>
    <w:rsid w:val="00BC2DF6"/>
    <w:rsid w:val="00BC39C9"/>
    <w:rsid w:val="00BE5BF7"/>
    <w:rsid w:val="00BF40E1"/>
    <w:rsid w:val="00C27FAB"/>
    <w:rsid w:val="00C358D4"/>
    <w:rsid w:val="00C6296B"/>
    <w:rsid w:val="00C9130E"/>
    <w:rsid w:val="00CA113D"/>
    <w:rsid w:val="00CA7746"/>
    <w:rsid w:val="00CC586D"/>
    <w:rsid w:val="00CF1542"/>
    <w:rsid w:val="00CF3EC5"/>
    <w:rsid w:val="00CF4C21"/>
    <w:rsid w:val="00D656DA"/>
    <w:rsid w:val="00D8018D"/>
    <w:rsid w:val="00D83300"/>
    <w:rsid w:val="00DB1541"/>
    <w:rsid w:val="00DC6B48"/>
    <w:rsid w:val="00DF01B0"/>
    <w:rsid w:val="00E00CD3"/>
    <w:rsid w:val="00E04A07"/>
    <w:rsid w:val="00E3017E"/>
    <w:rsid w:val="00E43B8D"/>
    <w:rsid w:val="00E85A05"/>
    <w:rsid w:val="00E95829"/>
    <w:rsid w:val="00EA606C"/>
    <w:rsid w:val="00EB0C8C"/>
    <w:rsid w:val="00EB51FD"/>
    <w:rsid w:val="00EB77DB"/>
    <w:rsid w:val="00ED1054"/>
    <w:rsid w:val="00ED139F"/>
    <w:rsid w:val="00EF74F7"/>
    <w:rsid w:val="00F36937"/>
    <w:rsid w:val="00F44C55"/>
    <w:rsid w:val="00F542F4"/>
    <w:rsid w:val="00F60F53"/>
    <w:rsid w:val="00FA1925"/>
    <w:rsid w:val="00FB11DE"/>
    <w:rsid w:val="00FB589A"/>
    <w:rsid w:val="00FB7317"/>
    <w:rsid w:val="00FD7926"/>
    <w:rsid w:val="00FE44CE"/>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A38A"/>
  <w15:chartTrackingRefBased/>
  <w15:docId w15:val="{32F270F2-1584-427C-B1EF-3FC23B22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9"/>
    <w:qFormat/>
    <w:rsid w:val="002D022D"/>
    <w:pPr>
      <w:keepNext/>
      <w:keepLines/>
      <w:spacing w:before="240" w:after="0" w:line="360" w:lineRule="auto"/>
      <w:ind w:left="1584" w:hanging="864"/>
      <w:jc w:val="both"/>
      <w:outlineLvl w:val="3"/>
    </w:pPr>
    <w:rPr>
      <w:rFonts w:ascii="Cambria" w:eastAsia="MS Gothi" w:hAnsi="Cambria" w:cs="Times New Roman"/>
      <w:b/>
      <w:bCs/>
      <w:iCs/>
      <w:lang w:val="es-CO"/>
    </w:rPr>
  </w:style>
  <w:style w:type="paragraph" w:styleId="Heading6">
    <w:name w:val="heading 6"/>
    <w:basedOn w:val="Normal"/>
    <w:next w:val="Normal"/>
    <w:link w:val="Heading6Char"/>
    <w:uiPriority w:val="99"/>
    <w:qFormat/>
    <w:rsid w:val="002D022D"/>
    <w:pPr>
      <w:spacing w:before="240" w:after="60" w:line="360" w:lineRule="auto"/>
      <w:ind w:left="1872" w:hanging="1152"/>
      <w:jc w:val="both"/>
      <w:outlineLvl w:val="5"/>
    </w:pPr>
    <w:rPr>
      <w:rFonts w:ascii="Cambria" w:eastAsia="MS ??" w:hAnsi="Cambria" w:cs="Times New Roman"/>
      <w:b/>
      <w:lang w:val="es-CO"/>
    </w:rPr>
  </w:style>
  <w:style w:type="paragraph" w:styleId="Heading7">
    <w:name w:val="heading 7"/>
    <w:basedOn w:val="Normal"/>
    <w:next w:val="Normal"/>
    <w:link w:val="Heading7Char"/>
    <w:uiPriority w:val="99"/>
    <w:qFormat/>
    <w:rsid w:val="002D022D"/>
    <w:pPr>
      <w:spacing w:before="240" w:after="60" w:line="360" w:lineRule="auto"/>
      <w:ind w:left="2016" w:hanging="1296"/>
      <w:jc w:val="both"/>
      <w:outlineLvl w:val="6"/>
    </w:pPr>
    <w:rPr>
      <w:rFonts w:ascii="Cambria" w:eastAsia="MS ??" w:hAnsi="Cambria" w:cs="Times New Roman"/>
      <w:lang w:val="es-CO"/>
    </w:rPr>
  </w:style>
  <w:style w:type="paragraph" w:styleId="Heading8">
    <w:name w:val="heading 8"/>
    <w:basedOn w:val="Normal"/>
    <w:next w:val="Normal"/>
    <w:link w:val="Heading8Char"/>
    <w:uiPriority w:val="99"/>
    <w:qFormat/>
    <w:rsid w:val="002D022D"/>
    <w:pPr>
      <w:spacing w:before="240" w:after="60" w:line="360" w:lineRule="auto"/>
      <w:ind w:left="2160" w:hanging="1440"/>
      <w:jc w:val="both"/>
      <w:outlineLvl w:val="7"/>
    </w:pPr>
    <w:rPr>
      <w:rFonts w:ascii="Cambria" w:eastAsia="MS ??" w:hAnsi="Cambria" w:cs="Times New Roman"/>
      <w:i/>
      <w:lang w:val="es-CO"/>
    </w:rPr>
  </w:style>
  <w:style w:type="paragraph" w:styleId="Heading9">
    <w:name w:val="heading 9"/>
    <w:basedOn w:val="Normal"/>
    <w:next w:val="Normal"/>
    <w:link w:val="Heading9Char"/>
    <w:uiPriority w:val="99"/>
    <w:qFormat/>
    <w:rsid w:val="002D022D"/>
    <w:pPr>
      <w:spacing w:before="240" w:after="60" w:line="360" w:lineRule="auto"/>
      <w:ind w:left="2304" w:hanging="1584"/>
      <w:jc w:val="both"/>
      <w:outlineLvl w:val="8"/>
    </w:pPr>
    <w:rPr>
      <w:rFonts w:ascii="Arial" w:eastAsia="MS ??" w:hAnsi="Arial" w:cs="Times New Roman"/>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rsid w:val="002D022D"/>
    <w:rPr>
      <w:rFonts w:cs="Times New Roman"/>
      <w:color w:val="0000FF"/>
      <w:u w:val="single"/>
    </w:rPr>
  </w:style>
  <w:style w:type="paragraph" w:styleId="FootnoteText">
    <w:name w:val="footnote text"/>
    <w:basedOn w:val="Normal"/>
    <w:link w:val="FootnoteTextChar"/>
    <w:uiPriority w:val="99"/>
    <w:rsid w:val="002D022D"/>
    <w:pPr>
      <w:spacing w:after="0" w:line="240" w:lineRule="auto"/>
    </w:pPr>
    <w:rPr>
      <w:rFonts w:ascii="Cambria" w:eastAsia="MS ??" w:hAnsi="Cambria" w:cs="Times New Roman"/>
      <w:sz w:val="20"/>
      <w:szCs w:val="20"/>
      <w:lang w:val="es-CO"/>
    </w:rPr>
  </w:style>
  <w:style w:type="character" w:customStyle="1" w:styleId="FootnoteTextChar">
    <w:name w:val="Footnote Text Char"/>
    <w:basedOn w:val="DefaultParagraphFont"/>
    <w:link w:val="FootnoteText"/>
    <w:uiPriority w:val="99"/>
    <w:rsid w:val="002D022D"/>
    <w:rPr>
      <w:rFonts w:ascii="Cambria" w:eastAsia="MS ??" w:hAnsi="Cambria" w:cs="Times New Roman"/>
      <w:sz w:val="20"/>
      <w:szCs w:val="20"/>
      <w:lang w:val="es-CO"/>
    </w:rPr>
  </w:style>
  <w:style w:type="character" w:styleId="FootnoteReference">
    <w:name w:val="footnote reference"/>
    <w:basedOn w:val="DefaultParagraphFont"/>
    <w:uiPriority w:val="99"/>
    <w:rsid w:val="002D022D"/>
    <w:rPr>
      <w:rFonts w:cs="Times New Roman"/>
      <w:vertAlign w:val="superscript"/>
    </w:rPr>
  </w:style>
  <w:style w:type="character" w:customStyle="1" w:styleId="Heading4Char">
    <w:name w:val="Heading 4 Char"/>
    <w:basedOn w:val="DefaultParagraphFont"/>
    <w:link w:val="Heading4"/>
    <w:uiPriority w:val="99"/>
    <w:rsid w:val="002D022D"/>
    <w:rPr>
      <w:rFonts w:ascii="Cambria" w:eastAsia="MS Gothi" w:hAnsi="Cambria" w:cs="Times New Roman"/>
      <w:b/>
      <w:bCs/>
      <w:iCs/>
      <w:lang w:val="es-CO"/>
    </w:rPr>
  </w:style>
  <w:style w:type="character" w:customStyle="1" w:styleId="Heading6Char">
    <w:name w:val="Heading 6 Char"/>
    <w:basedOn w:val="DefaultParagraphFont"/>
    <w:link w:val="Heading6"/>
    <w:uiPriority w:val="99"/>
    <w:rsid w:val="002D022D"/>
    <w:rPr>
      <w:rFonts w:ascii="Cambria" w:eastAsia="MS ??" w:hAnsi="Cambria" w:cs="Times New Roman"/>
      <w:b/>
      <w:lang w:val="es-CO"/>
    </w:rPr>
  </w:style>
  <w:style w:type="character" w:customStyle="1" w:styleId="Heading7Char">
    <w:name w:val="Heading 7 Char"/>
    <w:basedOn w:val="DefaultParagraphFont"/>
    <w:link w:val="Heading7"/>
    <w:uiPriority w:val="99"/>
    <w:rsid w:val="002D022D"/>
    <w:rPr>
      <w:rFonts w:ascii="Cambria" w:eastAsia="MS ??" w:hAnsi="Cambria" w:cs="Times New Roman"/>
      <w:lang w:val="es-CO"/>
    </w:rPr>
  </w:style>
  <w:style w:type="character" w:customStyle="1" w:styleId="Heading8Char">
    <w:name w:val="Heading 8 Char"/>
    <w:basedOn w:val="DefaultParagraphFont"/>
    <w:link w:val="Heading8"/>
    <w:uiPriority w:val="99"/>
    <w:rsid w:val="002D022D"/>
    <w:rPr>
      <w:rFonts w:ascii="Cambria" w:eastAsia="MS ??" w:hAnsi="Cambria" w:cs="Times New Roman"/>
      <w:i/>
      <w:lang w:val="es-CO"/>
    </w:rPr>
  </w:style>
  <w:style w:type="character" w:customStyle="1" w:styleId="Heading9Char">
    <w:name w:val="Heading 9 Char"/>
    <w:basedOn w:val="DefaultParagraphFont"/>
    <w:link w:val="Heading9"/>
    <w:uiPriority w:val="99"/>
    <w:rsid w:val="002D022D"/>
    <w:rPr>
      <w:rFonts w:ascii="Arial" w:eastAsia="MS ??" w:hAnsi="Arial" w:cs="Times New Roman"/>
      <w:lang w:val="es-CO"/>
    </w:rPr>
  </w:style>
  <w:style w:type="paragraph" w:styleId="Caption">
    <w:name w:val="caption"/>
    <w:basedOn w:val="Normal"/>
    <w:next w:val="Normal"/>
    <w:uiPriority w:val="35"/>
    <w:semiHidden/>
    <w:qFormat/>
    <w:rsid w:val="001B167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3F08E7"/>
    <w:rPr>
      <w:color w:val="954F72" w:themeColor="followedHyperlink"/>
      <w:u w:val="single"/>
    </w:rPr>
  </w:style>
  <w:style w:type="character" w:styleId="CommentReference">
    <w:name w:val="annotation reference"/>
    <w:basedOn w:val="DefaultParagraphFont"/>
    <w:uiPriority w:val="99"/>
    <w:semiHidden/>
    <w:rsid w:val="00E3017E"/>
    <w:rPr>
      <w:sz w:val="18"/>
      <w:szCs w:val="18"/>
    </w:rPr>
  </w:style>
  <w:style w:type="paragraph" w:styleId="CommentText">
    <w:name w:val="annotation text"/>
    <w:basedOn w:val="Normal"/>
    <w:link w:val="CommentTextChar"/>
    <w:uiPriority w:val="99"/>
    <w:semiHidden/>
    <w:rsid w:val="00E3017E"/>
    <w:pPr>
      <w:spacing w:line="240" w:lineRule="auto"/>
    </w:pPr>
    <w:rPr>
      <w:sz w:val="24"/>
      <w:szCs w:val="24"/>
    </w:rPr>
  </w:style>
  <w:style w:type="character" w:customStyle="1" w:styleId="CommentTextChar">
    <w:name w:val="Comment Text Char"/>
    <w:basedOn w:val="DefaultParagraphFont"/>
    <w:link w:val="CommentText"/>
    <w:uiPriority w:val="99"/>
    <w:semiHidden/>
    <w:rsid w:val="00E3017E"/>
    <w:rPr>
      <w:sz w:val="24"/>
      <w:szCs w:val="24"/>
    </w:rPr>
  </w:style>
  <w:style w:type="paragraph" w:styleId="CommentSubject">
    <w:name w:val="annotation subject"/>
    <w:basedOn w:val="CommentText"/>
    <w:next w:val="CommentText"/>
    <w:link w:val="CommentSubjectChar"/>
    <w:uiPriority w:val="99"/>
    <w:semiHidden/>
    <w:rsid w:val="00E3017E"/>
    <w:rPr>
      <w:b/>
      <w:bCs/>
      <w:sz w:val="20"/>
      <w:szCs w:val="20"/>
    </w:rPr>
  </w:style>
  <w:style w:type="character" w:customStyle="1" w:styleId="CommentSubjectChar">
    <w:name w:val="Comment Subject Char"/>
    <w:basedOn w:val="CommentTextChar"/>
    <w:link w:val="CommentSubject"/>
    <w:uiPriority w:val="99"/>
    <w:semiHidden/>
    <w:rsid w:val="00E3017E"/>
    <w:rPr>
      <w:b/>
      <w:bCs/>
      <w:sz w:val="20"/>
      <w:szCs w:val="20"/>
    </w:rPr>
  </w:style>
  <w:style w:type="paragraph" w:styleId="BalloonText">
    <w:name w:val="Balloon Text"/>
    <w:basedOn w:val="Normal"/>
    <w:link w:val="BalloonTextChar"/>
    <w:uiPriority w:val="99"/>
    <w:semiHidden/>
    <w:rsid w:val="00E301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01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867">
      <w:bodyDiv w:val="1"/>
      <w:marLeft w:val="0"/>
      <w:marRight w:val="0"/>
      <w:marTop w:val="0"/>
      <w:marBottom w:val="0"/>
      <w:divBdr>
        <w:top w:val="none" w:sz="0" w:space="0" w:color="auto"/>
        <w:left w:val="none" w:sz="0" w:space="0" w:color="auto"/>
        <w:bottom w:val="none" w:sz="0" w:space="0" w:color="auto"/>
        <w:right w:val="none" w:sz="0" w:space="0" w:color="auto"/>
      </w:divBdr>
    </w:div>
    <w:div w:id="189413068">
      <w:bodyDiv w:val="1"/>
      <w:marLeft w:val="0"/>
      <w:marRight w:val="0"/>
      <w:marTop w:val="0"/>
      <w:marBottom w:val="0"/>
      <w:divBdr>
        <w:top w:val="none" w:sz="0" w:space="0" w:color="auto"/>
        <w:left w:val="none" w:sz="0" w:space="0" w:color="auto"/>
        <w:bottom w:val="none" w:sz="0" w:space="0" w:color="auto"/>
        <w:right w:val="none" w:sz="0" w:space="0" w:color="auto"/>
      </w:divBdr>
    </w:div>
    <w:div w:id="278150812">
      <w:bodyDiv w:val="1"/>
      <w:marLeft w:val="0"/>
      <w:marRight w:val="0"/>
      <w:marTop w:val="0"/>
      <w:marBottom w:val="0"/>
      <w:divBdr>
        <w:top w:val="none" w:sz="0" w:space="0" w:color="auto"/>
        <w:left w:val="none" w:sz="0" w:space="0" w:color="auto"/>
        <w:bottom w:val="none" w:sz="0" w:space="0" w:color="auto"/>
        <w:right w:val="none" w:sz="0" w:space="0" w:color="auto"/>
      </w:divBdr>
    </w:div>
    <w:div w:id="306475188">
      <w:bodyDiv w:val="1"/>
      <w:marLeft w:val="0"/>
      <w:marRight w:val="0"/>
      <w:marTop w:val="0"/>
      <w:marBottom w:val="0"/>
      <w:divBdr>
        <w:top w:val="none" w:sz="0" w:space="0" w:color="auto"/>
        <w:left w:val="none" w:sz="0" w:space="0" w:color="auto"/>
        <w:bottom w:val="none" w:sz="0" w:space="0" w:color="auto"/>
        <w:right w:val="none" w:sz="0" w:space="0" w:color="auto"/>
      </w:divBdr>
    </w:div>
    <w:div w:id="367217914">
      <w:bodyDiv w:val="1"/>
      <w:marLeft w:val="0"/>
      <w:marRight w:val="0"/>
      <w:marTop w:val="0"/>
      <w:marBottom w:val="0"/>
      <w:divBdr>
        <w:top w:val="none" w:sz="0" w:space="0" w:color="auto"/>
        <w:left w:val="none" w:sz="0" w:space="0" w:color="auto"/>
        <w:bottom w:val="none" w:sz="0" w:space="0" w:color="auto"/>
        <w:right w:val="none" w:sz="0" w:space="0" w:color="auto"/>
      </w:divBdr>
    </w:div>
    <w:div w:id="433791422">
      <w:bodyDiv w:val="1"/>
      <w:marLeft w:val="0"/>
      <w:marRight w:val="0"/>
      <w:marTop w:val="0"/>
      <w:marBottom w:val="0"/>
      <w:divBdr>
        <w:top w:val="none" w:sz="0" w:space="0" w:color="auto"/>
        <w:left w:val="none" w:sz="0" w:space="0" w:color="auto"/>
        <w:bottom w:val="none" w:sz="0" w:space="0" w:color="auto"/>
        <w:right w:val="none" w:sz="0" w:space="0" w:color="auto"/>
      </w:divBdr>
    </w:div>
    <w:div w:id="621114355">
      <w:bodyDiv w:val="1"/>
      <w:marLeft w:val="0"/>
      <w:marRight w:val="0"/>
      <w:marTop w:val="0"/>
      <w:marBottom w:val="0"/>
      <w:divBdr>
        <w:top w:val="none" w:sz="0" w:space="0" w:color="auto"/>
        <w:left w:val="none" w:sz="0" w:space="0" w:color="auto"/>
        <w:bottom w:val="none" w:sz="0" w:space="0" w:color="auto"/>
        <w:right w:val="none" w:sz="0" w:space="0" w:color="auto"/>
      </w:divBdr>
    </w:div>
    <w:div w:id="639073195">
      <w:bodyDiv w:val="1"/>
      <w:marLeft w:val="0"/>
      <w:marRight w:val="0"/>
      <w:marTop w:val="0"/>
      <w:marBottom w:val="0"/>
      <w:divBdr>
        <w:top w:val="none" w:sz="0" w:space="0" w:color="auto"/>
        <w:left w:val="none" w:sz="0" w:space="0" w:color="auto"/>
        <w:bottom w:val="none" w:sz="0" w:space="0" w:color="auto"/>
        <w:right w:val="none" w:sz="0" w:space="0" w:color="auto"/>
      </w:divBdr>
    </w:div>
    <w:div w:id="674110737">
      <w:bodyDiv w:val="1"/>
      <w:marLeft w:val="0"/>
      <w:marRight w:val="0"/>
      <w:marTop w:val="0"/>
      <w:marBottom w:val="0"/>
      <w:divBdr>
        <w:top w:val="none" w:sz="0" w:space="0" w:color="auto"/>
        <w:left w:val="none" w:sz="0" w:space="0" w:color="auto"/>
        <w:bottom w:val="none" w:sz="0" w:space="0" w:color="auto"/>
        <w:right w:val="none" w:sz="0" w:space="0" w:color="auto"/>
      </w:divBdr>
    </w:div>
    <w:div w:id="926235126">
      <w:bodyDiv w:val="1"/>
      <w:marLeft w:val="0"/>
      <w:marRight w:val="0"/>
      <w:marTop w:val="0"/>
      <w:marBottom w:val="0"/>
      <w:divBdr>
        <w:top w:val="none" w:sz="0" w:space="0" w:color="auto"/>
        <w:left w:val="none" w:sz="0" w:space="0" w:color="auto"/>
        <w:bottom w:val="none" w:sz="0" w:space="0" w:color="auto"/>
        <w:right w:val="none" w:sz="0" w:space="0" w:color="auto"/>
      </w:divBdr>
    </w:div>
    <w:div w:id="1008294075">
      <w:bodyDiv w:val="1"/>
      <w:marLeft w:val="0"/>
      <w:marRight w:val="0"/>
      <w:marTop w:val="0"/>
      <w:marBottom w:val="0"/>
      <w:divBdr>
        <w:top w:val="none" w:sz="0" w:space="0" w:color="auto"/>
        <w:left w:val="none" w:sz="0" w:space="0" w:color="auto"/>
        <w:bottom w:val="none" w:sz="0" w:space="0" w:color="auto"/>
        <w:right w:val="none" w:sz="0" w:space="0" w:color="auto"/>
      </w:divBdr>
    </w:div>
    <w:div w:id="1074158423">
      <w:bodyDiv w:val="1"/>
      <w:marLeft w:val="0"/>
      <w:marRight w:val="0"/>
      <w:marTop w:val="0"/>
      <w:marBottom w:val="0"/>
      <w:divBdr>
        <w:top w:val="none" w:sz="0" w:space="0" w:color="auto"/>
        <w:left w:val="none" w:sz="0" w:space="0" w:color="auto"/>
        <w:bottom w:val="none" w:sz="0" w:space="0" w:color="auto"/>
        <w:right w:val="none" w:sz="0" w:space="0" w:color="auto"/>
      </w:divBdr>
    </w:div>
    <w:div w:id="1105537902">
      <w:bodyDiv w:val="1"/>
      <w:marLeft w:val="0"/>
      <w:marRight w:val="0"/>
      <w:marTop w:val="0"/>
      <w:marBottom w:val="0"/>
      <w:divBdr>
        <w:top w:val="none" w:sz="0" w:space="0" w:color="auto"/>
        <w:left w:val="none" w:sz="0" w:space="0" w:color="auto"/>
        <w:bottom w:val="none" w:sz="0" w:space="0" w:color="auto"/>
        <w:right w:val="none" w:sz="0" w:space="0" w:color="auto"/>
      </w:divBdr>
    </w:div>
    <w:div w:id="1148280022">
      <w:bodyDiv w:val="1"/>
      <w:marLeft w:val="0"/>
      <w:marRight w:val="0"/>
      <w:marTop w:val="0"/>
      <w:marBottom w:val="0"/>
      <w:divBdr>
        <w:top w:val="none" w:sz="0" w:space="0" w:color="auto"/>
        <w:left w:val="none" w:sz="0" w:space="0" w:color="auto"/>
        <w:bottom w:val="none" w:sz="0" w:space="0" w:color="auto"/>
        <w:right w:val="none" w:sz="0" w:space="0" w:color="auto"/>
      </w:divBdr>
    </w:div>
    <w:div w:id="1173495236">
      <w:bodyDiv w:val="1"/>
      <w:marLeft w:val="0"/>
      <w:marRight w:val="0"/>
      <w:marTop w:val="0"/>
      <w:marBottom w:val="0"/>
      <w:divBdr>
        <w:top w:val="none" w:sz="0" w:space="0" w:color="auto"/>
        <w:left w:val="none" w:sz="0" w:space="0" w:color="auto"/>
        <w:bottom w:val="none" w:sz="0" w:space="0" w:color="auto"/>
        <w:right w:val="none" w:sz="0" w:space="0" w:color="auto"/>
      </w:divBdr>
    </w:div>
    <w:div w:id="1188565960">
      <w:bodyDiv w:val="1"/>
      <w:marLeft w:val="0"/>
      <w:marRight w:val="0"/>
      <w:marTop w:val="0"/>
      <w:marBottom w:val="0"/>
      <w:divBdr>
        <w:top w:val="none" w:sz="0" w:space="0" w:color="auto"/>
        <w:left w:val="none" w:sz="0" w:space="0" w:color="auto"/>
        <w:bottom w:val="none" w:sz="0" w:space="0" w:color="auto"/>
        <w:right w:val="none" w:sz="0" w:space="0" w:color="auto"/>
      </w:divBdr>
    </w:div>
    <w:div w:id="1268125777">
      <w:bodyDiv w:val="1"/>
      <w:marLeft w:val="0"/>
      <w:marRight w:val="0"/>
      <w:marTop w:val="0"/>
      <w:marBottom w:val="0"/>
      <w:divBdr>
        <w:top w:val="none" w:sz="0" w:space="0" w:color="auto"/>
        <w:left w:val="none" w:sz="0" w:space="0" w:color="auto"/>
        <w:bottom w:val="none" w:sz="0" w:space="0" w:color="auto"/>
        <w:right w:val="none" w:sz="0" w:space="0" w:color="auto"/>
      </w:divBdr>
    </w:div>
    <w:div w:id="1295210675">
      <w:bodyDiv w:val="1"/>
      <w:marLeft w:val="0"/>
      <w:marRight w:val="0"/>
      <w:marTop w:val="0"/>
      <w:marBottom w:val="0"/>
      <w:divBdr>
        <w:top w:val="none" w:sz="0" w:space="0" w:color="auto"/>
        <w:left w:val="none" w:sz="0" w:space="0" w:color="auto"/>
        <w:bottom w:val="none" w:sz="0" w:space="0" w:color="auto"/>
        <w:right w:val="none" w:sz="0" w:space="0" w:color="auto"/>
      </w:divBdr>
    </w:div>
    <w:div w:id="1301501527">
      <w:bodyDiv w:val="1"/>
      <w:marLeft w:val="0"/>
      <w:marRight w:val="0"/>
      <w:marTop w:val="0"/>
      <w:marBottom w:val="0"/>
      <w:divBdr>
        <w:top w:val="none" w:sz="0" w:space="0" w:color="auto"/>
        <w:left w:val="none" w:sz="0" w:space="0" w:color="auto"/>
        <w:bottom w:val="none" w:sz="0" w:space="0" w:color="auto"/>
        <w:right w:val="none" w:sz="0" w:space="0" w:color="auto"/>
      </w:divBdr>
    </w:div>
    <w:div w:id="1352489255">
      <w:bodyDiv w:val="1"/>
      <w:marLeft w:val="0"/>
      <w:marRight w:val="0"/>
      <w:marTop w:val="0"/>
      <w:marBottom w:val="0"/>
      <w:divBdr>
        <w:top w:val="none" w:sz="0" w:space="0" w:color="auto"/>
        <w:left w:val="none" w:sz="0" w:space="0" w:color="auto"/>
        <w:bottom w:val="none" w:sz="0" w:space="0" w:color="auto"/>
        <w:right w:val="none" w:sz="0" w:space="0" w:color="auto"/>
      </w:divBdr>
    </w:div>
    <w:div w:id="1757357601">
      <w:bodyDiv w:val="1"/>
      <w:marLeft w:val="0"/>
      <w:marRight w:val="0"/>
      <w:marTop w:val="0"/>
      <w:marBottom w:val="0"/>
      <w:divBdr>
        <w:top w:val="none" w:sz="0" w:space="0" w:color="auto"/>
        <w:left w:val="none" w:sz="0" w:space="0" w:color="auto"/>
        <w:bottom w:val="none" w:sz="0" w:space="0" w:color="auto"/>
        <w:right w:val="none" w:sz="0" w:space="0" w:color="auto"/>
      </w:divBdr>
    </w:div>
    <w:div w:id="1809199312">
      <w:bodyDiv w:val="1"/>
      <w:marLeft w:val="0"/>
      <w:marRight w:val="0"/>
      <w:marTop w:val="0"/>
      <w:marBottom w:val="0"/>
      <w:divBdr>
        <w:top w:val="none" w:sz="0" w:space="0" w:color="auto"/>
        <w:left w:val="none" w:sz="0" w:space="0" w:color="auto"/>
        <w:bottom w:val="none" w:sz="0" w:space="0" w:color="auto"/>
        <w:right w:val="none" w:sz="0" w:space="0" w:color="auto"/>
      </w:divBdr>
    </w:div>
    <w:div w:id="1832796797">
      <w:bodyDiv w:val="1"/>
      <w:marLeft w:val="0"/>
      <w:marRight w:val="0"/>
      <w:marTop w:val="0"/>
      <w:marBottom w:val="0"/>
      <w:divBdr>
        <w:top w:val="none" w:sz="0" w:space="0" w:color="auto"/>
        <w:left w:val="none" w:sz="0" w:space="0" w:color="auto"/>
        <w:bottom w:val="none" w:sz="0" w:space="0" w:color="auto"/>
        <w:right w:val="none" w:sz="0" w:space="0" w:color="auto"/>
      </w:divBdr>
    </w:div>
    <w:div w:id="1895119844">
      <w:bodyDiv w:val="1"/>
      <w:marLeft w:val="0"/>
      <w:marRight w:val="0"/>
      <w:marTop w:val="0"/>
      <w:marBottom w:val="0"/>
      <w:divBdr>
        <w:top w:val="none" w:sz="0" w:space="0" w:color="auto"/>
        <w:left w:val="none" w:sz="0" w:space="0" w:color="auto"/>
        <w:bottom w:val="none" w:sz="0" w:space="0" w:color="auto"/>
        <w:right w:val="none" w:sz="0" w:space="0" w:color="auto"/>
      </w:divBdr>
    </w:div>
    <w:div w:id="1931505836">
      <w:bodyDiv w:val="1"/>
      <w:marLeft w:val="0"/>
      <w:marRight w:val="0"/>
      <w:marTop w:val="0"/>
      <w:marBottom w:val="0"/>
      <w:divBdr>
        <w:top w:val="none" w:sz="0" w:space="0" w:color="auto"/>
        <w:left w:val="none" w:sz="0" w:space="0" w:color="auto"/>
        <w:bottom w:val="none" w:sz="0" w:space="0" w:color="auto"/>
        <w:right w:val="none" w:sz="0" w:space="0" w:color="auto"/>
      </w:divBdr>
    </w:div>
    <w:div w:id="2007633878">
      <w:bodyDiv w:val="1"/>
      <w:marLeft w:val="0"/>
      <w:marRight w:val="0"/>
      <w:marTop w:val="0"/>
      <w:marBottom w:val="0"/>
      <w:divBdr>
        <w:top w:val="none" w:sz="0" w:space="0" w:color="auto"/>
        <w:left w:val="none" w:sz="0" w:space="0" w:color="auto"/>
        <w:bottom w:val="none" w:sz="0" w:space="0" w:color="auto"/>
        <w:right w:val="none" w:sz="0" w:space="0" w:color="auto"/>
      </w:divBdr>
    </w:div>
    <w:div w:id="2009019215">
      <w:bodyDiv w:val="1"/>
      <w:marLeft w:val="0"/>
      <w:marRight w:val="0"/>
      <w:marTop w:val="0"/>
      <w:marBottom w:val="0"/>
      <w:divBdr>
        <w:top w:val="none" w:sz="0" w:space="0" w:color="auto"/>
        <w:left w:val="none" w:sz="0" w:space="0" w:color="auto"/>
        <w:bottom w:val="none" w:sz="0" w:space="0" w:color="auto"/>
        <w:right w:val="none" w:sz="0" w:space="0" w:color="auto"/>
      </w:divBdr>
    </w:div>
    <w:div w:id="2015186842">
      <w:bodyDiv w:val="1"/>
      <w:marLeft w:val="0"/>
      <w:marRight w:val="0"/>
      <w:marTop w:val="0"/>
      <w:marBottom w:val="0"/>
      <w:divBdr>
        <w:top w:val="none" w:sz="0" w:space="0" w:color="auto"/>
        <w:left w:val="none" w:sz="0" w:space="0" w:color="auto"/>
        <w:bottom w:val="none" w:sz="0" w:space="0" w:color="auto"/>
        <w:right w:val="none" w:sz="0" w:space="0" w:color="auto"/>
      </w:divBdr>
    </w:div>
    <w:div w:id="2041279851">
      <w:bodyDiv w:val="1"/>
      <w:marLeft w:val="0"/>
      <w:marRight w:val="0"/>
      <w:marTop w:val="0"/>
      <w:marBottom w:val="0"/>
      <w:divBdr>
        <w:top w:val="none" w:sz="0" w:space="0" w:color="auto"/>
        <w:left w:val="none" w:sz="0" w:space="0" w:color="auto"/>
        <w:bottom w:val="none" w:sz="0" w:space="0" w:color="auto"/>
        <w:right w:val="none" w:sz="0" w:space="0" w:color="auto"/>
      </w:divBdr>
    </w:div>
    <w:div w:id="21256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14515DE2B44CEE98ABE82ED45E25AB"/>
        <w:category>
          <w:name w:val="General"/>
          <w:gallery w:val="placeholder"/>
        </w:category>
        <w:types>
          <w:type w:val="bbPlcHdr"/>
        </w:types>
        <w:behaviors>
          <w:behavior w:val="content"/>
        </w:behaviors>
        <w:guid w:val="{35BAAA16-38EC-48D3-BD81-A851B3419697}"/>
      </w:docPartPr>
      <w:docPartBody>
        <w:p w:rsidR="00F25DBF" w:rsidRDefault="003D31B5">
          <w:pPr>
            <w:pStyle w:val="B514515DE2B44CEE98ABE82ED45E25AB"/>
          </w:pPr>
          <w:r w:rsidRPr="00CC586D">
            <w:rPr>
              <w:rStyle w:val="PlaceholderText"/>
              <w:b/>
              <w:color w:val="FFFFFF" w:themeColor="background1"/>
            </w:rPr>
            <w:t>[Salutation]</w:t>
          </w:r>
        </w:p>
      </w:docPartBody>
    </w:docPart>
    <w:docPart>
      <w:docPartPr>
        <w:name w:val="195E4D92DBA9440F84FE4F3F9FE5B840"/>
        <w:category>
          <w:name w:val="General"/>
          <w:gallery w:val="placeholder"/>
        </w:category>
        <w:types>
          <w:type w:val="bbPlcHdr"/>
        </w:types>
        <w:behaviors>
          <w:behavior w:val="content"/>
        </w:behaviors>
        <w:guid w:val="{7F1D7963-0996-47AB-8B9E-FBFE8A890B78}"/>
      </w:docPartPr>
      <w:docPartBody>
        <w:p w:rsidR="00F25DBF" w:rsidRDefault="003D31B5">
          <w:pPr>
            <w:pStyle w:val="195E4D92DBA9440F84FE4F3F9FE5B840"/>
          </w:pPr>
          <w:r>
            <w:rPr>
              <w:rStyle w:val="PlaceholderText"/>
            </w:rPr>
            <w:t>[First name]</w:t>
          </w:r>
        </w:p>
      </w:docPartBody>
    </w:docPart>
    <w:docPart>
      <w:docPartPr>
        <w:name w:val="37E00B244B7B4DA5ABBD91E9C0C0B9A5"/>
        <w:category>
          <w:name w:val="General"/>
          <w:gallery w:val="placeholder"/>
        </w:category>
        <w:types>
          <w:type w:val="bbPlcHdr"/>
        </w:types>
        <w:behaviors>
          <w:behavior w:val="content"/>
        </w:behaviors>
        <w:guid w:val="{4E136BDA-CD28-43B8-8B6F-5CB9BDE0D4DF}"/>
      </w:docPartPr>
      <w:docPartBody>
        <w:p w:rsidR="00F25DBF" w:rsidRDefault="003D31B5">
          <w:pPr>
            <w:pStyle w:val="37E00B244B7B4DA5ABBD91E9C0C0B9A5"/>
          </w:pPr>
          <w:r>
            <w:rPr>
              <w:rStyle w:val="PlaceholderText"/>
            </w:rPr>
            <w:t>[Middle name]</w:t>
          </w:r>
        </w:p>
      </w:docPartBody>
    </w:docPart>
    <w:docPart>
      <w:docPartPr>
        <w:name w:val="8C0CDE274C184DD593C2B968F81060C9"/>
        <w:category>
          <w:name w:val="General"/>
          <w:gallery w:val="placeholder"/>
        </w:category>
        <w:types>
          <w:type w:val="bbPlcHdr"/>
        </w:types>
        <w:behaviors>
          <w:behavior w:val="content"/>
        </w:behaviors>
        <w:guid w:val="{68D63CCB-0783-4DBB-BD58-02BCDB03D2FF}"/>
      </w:docPartPr>
      <w:docPartBody>
        <w:p w:rsidR="00F25DBF" w:rsidRDefault="003D31B5">
          <w:pPr>
            <w:pStyle w:val="8C0CDE274C184DD593C2B968F81060C9"/>
          </w:pPr>
          <w:r>
            <w:rPr>
              <w:rStyle w:val="PlaceholderText"/>
            </w:rPr>
            <w:t>[Last name]</w:t>
          </w:r>
        </w:p>
      </w:docPartBody>
    </w:docPart>
    <w:docPart>
      <w:docPartPr>
        <w:name w:val="385A2729AB0D4284A10FD1359122B79B"/>
        <w:category>
          <w:name w:val="General"/>
          <w:gallery w:val="placeholder"/>
        </w:category>
        <w:types>
          <w:type w:val="bbPlcHdr"/>
        </w:types>
        <w:behaviors>
          <w:behavior w:val="content"/>
        </w:behaviors>
        <w:guid w:val="{19FA0F00-571C-4154-A85A-B4647B634F7A}"/>
      </w:docPartPr>
      <w:docPartBody>
        <w:p w:rsidR="00F25DBF" w:rsidRDefault="003D31B5">
          <w:pPr>
            <w:pStyle w:val="385A2729AB0D4284A10FD1359122B79B"/>
          </w:pPr>
          <w:r>
            <w:rPr>
              <w:rStyle w:val="PlaceholderText"/>
            </w:rPr>
            <w:t>[Enter your biography]</w:t>
          </w:r>
        </w:p>
      </w:docPartBody>
    </w:docPart>
    <w:docPart>
      <w:docPartPr>
        <w:name w:val="005493594C534C0B8B4F16797C8BC0DC"/>
        <w:category>
          <w:name w:val="General"/>
          <w:gallery w:val="placeholder"/>
        </w:category>
        <w:types>
          <w:type w:val="bbPlcHdr"/>
        </w:types>
        <w:behaviors>
          <w:behavior w:val="content"/>
        </w:behaviors>
        <w:guid w:val="{C888B002-62FA-4626-9CB3-9B599D02B6E2}"/>
      </w:docPartPr>
      <w:docPartBody>
        <w:p w:rsidR="00F25DBF" w:rsidRDefault="003D31B5">
          <w:pPr>
            <w:pStyle w:val="005493594C534C0B8B4F16797C8BC0DC"/>
          </w:pPr>
          <w:r>
            <w:rPr>
              <w:rStyle w:val="PlaceholderText"/>
            </w:rPr>
            <w:t>[Enter the institution with which you are affiliated]</w:t>
          </w:r>
        </w:p>
      </w:docPartBody>
    </w:docPart>
    <w:docPart>
      <w:docPartPr>
        <w:name w:val="18BF30A17C184DB4A5F74A9FEDDA638C"/>
        <w:category>
          <w:name w:val="General"/>
          <w:gallery w:val="placeholder"/>
        </w:category>
        <w:types>
          <w:type w:val="bbPlcHdr"/>
        </w:types>
        <w:behaviors>
          <w:behavior w:val="content"/>
        </w:behaviors>
        <w:guid w:val="{3173143C-32F2-4C32-94E0-1461FC6638DD}"/>
      </w:docPartPr>
      <w:docPartBody>
        <w:p w:rsidR="00F25DBF" w:rsidRDefault="003D31B5">
          <w:pPr>
            <w:pStyle w:val="18BF30A17C184DB4A5F74A9FEDDA638C"/>
          </w:pPr>
          <w:r w:rsidRPr="00EF74F7">
            <w:rPr>
              <w:b/>
              <w:color w:val="808080" w:themeColor="background1" w:themeShade="80"/>
            </w:rPr>
            <w:t>[Enter the headword for your article]</w:t>
          </w:r>
        </w:p>
      </w:docPartBody>
    </w:docPart>
    <w:docPart>
      <w:docPartPr>
        <w:name w:val="50C9E91DA45A44C8A9A5C74D66D57655"/>
        <w:category>
          <w:name w:val="General"/>
          <w:gallery w:val="placeholder"/>
        </w:category>
        <w:types>
          <w:type w:val="bbPlcHdr"/>
        </w:types>
        <w:behaviors>
          <w:behavior w:val="content"/>
        </w:behaviors>
        <w:guid w:val="{6EDA4A44-C2A9-4F6A-B652-EBC8BA8B9747}"/>
      </w:docPartPr>
      <w:docPartBody>
        <w:p w:rsidR="00F25DBF" w:rsidRDefault="003D31B5">
          <w:pPr>
            <w:pStyle w:val="50C9E91DA45A44C8A9A5C74D66D576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1091C4FAF140079C0328B8CB779365"/>
        <w:category>
          <w:name w:val="General"/>
          <w:gallery w:val="placeholder"/>
        </w:category>
        <w:types>
          <w:type w:val="bbPlcHdr"/>
        </w:types>
        <w:behaviors>
          <w:behavior w:val="content"/>
        </w:behaviors>
        <w:guid w:val="{90BD573F-6B4D-4455-BE39-8BAE277DAC95}"/>
      </w:docPartPr>
      <w:docPartBody>
        <w:p w:rsidR="00F25DBF" w:rsidRDefault="003D31B5">
          <w:pPr>
            <w:pStyle w:val="E31091C4FAF140079C0328B8CB7793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DEB60E3E42404198CD91D6CC5155D0"/>
        <w:category>
          <w:name w:val="General"/>
          <w:gallery w:val="placeholder"/>
        </w:category>
        <w:types>
          <w:type w:val="bbPlcHdr"/>
        </w:types>
        <w:behaviors>
          <w:behavior w:val="content"/>
        </w:behaviors>
        <w:guid w:val="{A7A622C0-EDD7-41BD-A005-DDBBBA627A52}"/>
      </w:docPartPr>
      <w:docPartBody>
        <w:p w:rsidR="00F25DBF" w:rsidRDefault="003D31B5">
          <w:pPr>
            <w:pStyle w:val="ACDEB60E3E42404198CD91D6CC5155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259B88332F4319928DA8EDBCC252C9"/>
        <w:category>
          <w:name w:val="General"/>
          <w:gallery w:val="placeholder"/>
        </w:category>
        <w:types>
          <w:type w:val="bbPlcHdr"/>
        </w:types>
        <w:behaviors>
          <w:behavior w:val="content"/>
        </w:behaviors>
        <w:guid w:val="{B147C7E4-7858-472B-8000-FFAFDB803789}"/>
      </w:docPartPr>
      <w:docPartBody>
        <w:p w:rsidR="00F25DBF" w:rsidRDefault="003D31B5">
          <w:pPr>
            <w:pStyle w:val="8C259B88332F4319928DA8EDBCC252C9"/>
          </w:pPr>
          <w:r>
            <w:rPr>
              <w:rStyle w:val="PlaceholderText"/>
            </w:rPr>
            <w:t>[Enter citations for further reading here]</w:t>
          </w:r>
        </w:p>
      </w:docPartBody>
    </w:docPart>
    <w:docPart>
      <w:docPartPr>
        <w:name w:val="159808A5B6FA104B86BC7033BF9DEC48"/>
        <w:category>
          <w:name w:val="General"/>
          <w:gallery w:val="placeholder"/>
        </w:category>
        <w:types>
          <w:type w:val="bbPlcHdr"/>
        </w:types>
        <w:behaviors>
          <w:behavior w:val="content"/>
        </w:behaviors>
        <w:guid w:val="{7DB203F8-43A5-E84C-9C07-54DAB4E47064}"/>
      </w:docPartPr>
      <w:docPartBody>
        <w:p w:rsidR="00000000" w:rsidRDefault="0023714A" w:rsidP="0023714A">
          <w:pPr>
            <w:pStyle w:val="159808A5B6FA104B86BC7033BF9DEC48"/>
          </w:pPr>
          <w:r w:rsidRPr="00CC586D">
            <w:rPr>
              <w:rStyle w:val="PlaceholderText"/>
              <w:b/>
              <w:color w:val="FFFFFF" w:themeColor="background1"/>
            </w:rPr>
            <w:t>[Salutation]</w:t>
          </w:r>
        </w:p>
      </w:docPartBody>
    </w:docPart>
    <w:docPart>
      <w:docPartPr>
        <w:name w:val="3AF337B6BCCC1942B034355172856522"/>
        <w:category>
          <w:name w:val="General"/>
          <w:gallery w:val="placeholder"/>
        </w:category>
        <w:types>
          <w:type w:val="bbPlcHdr"/>
        </w:types>
        <w:behaviors>
          <w:behavior w:val="content"/>
        </w:behaviors>
        <w:guid w:val="{3CF0D54C-C828-E04A-9B2A-A01B8A471E28}"/>
      </w:docPartPr>
      <w:docPartBody>
        <w:p w:rsidR="00000000" w:rsidRDefault="0023714A" w:rsidP="0023714A">
          <w:pPr>
            <w:pStyle w:val="3AF337B6BCCC1942B034355172856522"/>
          </w:pPr>
          <w:r>
            <w:rPr>
              <w:rStyle w:val="PlaceholderText"/>
            </w:rPr>
            <w:t>[First name]</w:t>
          </w:r>
        </w:p>
      </w:docPartBody>
    </w:docPart>
    <w:docPart>
      <w:docPartPr>
        <w:name w:val="3962E5F7D3A326479EDE3812BC7612E1"/>
        <w:category>
          <w:name w:val="General"/>
          <w:gallery w:val="placeholder"/>
        </w:category>
        <w:types>
          <w:type w:val="bbPlcHdr"/>
        </w:types>
        <w:behaviors>
          <w:behavior w:val="content"/>
        </w:behaviors>
        <w:guid w:val="{993A8EF1-CF07-C44A-AC09-791C6CB3A997}"/>
      </w:docPartPr>
      <w:docPartBody>
        <w:p w:rsidR="00000000" w:rsidRDefault="0023714A" w:rsidP="0023714A">
          <w:pPr>
            <w:pStyle w:val="3962E5F7D3A326479EDE3812BC7612E1"/>
          </w:pPr>
          <w:r>
            <w:rPr>
              <w:rStyle w:val="PlaceholderText"/>
            </w:rPr>
            <w:t>[Middle name]</w:t>
          </w:r>
        </w:p>
      </w:docPartBody>
    </w:docPart>
    <w:docPart>
      <w:docPartPr>
        <w:name w:val="32A2CA7ECEA05841A4FAE63166BF55B7"/>
        <w:category>
          <w:name w:val="General"/>
          <w:gallery w:val="placeholder"/>
        </w:category>
        <w:types>
          <w:type w:val="bbPlcHdr"/>
        </w:types>
        <w:behaviors>
          <w:behavior w:val="content"/>
        </w:behaviors>
        <w:guid w:val="{5C130E2B-68CA-A947-A178-C935CEDE9FB3}"/>
      </w:docPartPr>
      <w:docPartBody>
        <w:p w:rsidR="00000000" w:rsidRDefault="0023714A" w:rsidP="0023714A">
          <w:pPr>
            <w:pStyle w:val="32A2CA7ECEA05841A4FAE63166BF55B7"/>
          </w:pPr>
          <w:r>
            <w:rPr>
              <w:rStyle w:val="PlaceholderText"/>
            </w:rPr>
            <w:t>[Last name]</w:t>
          </w:r>
        </w:p>
      </w:docPartBody>
    </w:docPart>
    <w:docPart>
      <w:docPartPr>
        <w:name w:val="C0DDAB62BC79384993F68F2E2A716A22"/>
        <w:category>
          <w:name w:val="General"/>
          <w:gallery w:val="placeholder"/>
        </w:category>
        <w:types>
          <w:type w:val="bbPlcHdr"/>
        </w:types>
        <w:behaviors>
          <w:behavior w:val="content"/>
        </w:behaviors>
        <w:guid w:val="{E9164E1C-17E1-AE40-BBFE-973109B21914}"/>
      </w:docPartPr>
      <w:docPartBody>
        <w:p w:rsidR="00000000" w:rsidRDefault="0023714A" w:rsidP="0023714A">
          <w:pPr>
            <w:pStyle w:val="C0DDAB62BC79384993F68F2E2A716A22"/>
          </w:pPr>
          <w:r>
            <w:rPr>
              <w:rStyle w:val="PlaceholderText"/>
            </w:rPr>
            <w:t>[Enter the institution with which you are affiliated]</w:t>
          </w:r>
        </w:p>
      </w:docPartBody>
    </w:docPart>
    <w:docPart>
      <w:docPartPr>
        <w:name w:val="4F068E7EB9370340913DEE355558FAA7"/>
        <w:category>
          <w:name w:val="General"/>
          <w:gallery w:val="placeholder"/>
        </w:category>
        <w:types>
          <w:type w:val="bbPlcHdr"/>
        </w:types>
        <w:behaviors>
          <w:behavior w:val="content"/>
        </w:behaviors>
        <w:guid w:val="{339845A2-654E-4B4C-BF3C-722BAAF05789}"/>
      </w:docPartPr>
      <w:docPartBody>
        <w:p w:rsidR="00000000" w:rsidRDefault="0023714A" w:rsidP="0023714A">
          <w:pPr>
            <w:pStyle w:val="4F068E7EB9370340913DEE355558FAA7"/>
          </w:pPr>
          <w:r w:rsidRPr="00CC586D">
            <w:rPr>
              <w:rStyle w:val="PlaceholderText"/>
              <w:b/>
              <w:color w:val="FFFFFF" w:themeColor="background1"/>
            </w:rPr>
            <w:t>[Salutation]</w:t>
          </w:r>
        </w:p>
      </w:docPartBody>
    </w:docPart>
    <w:docPart>
      <w:docPartPr>
        <w:name w:val="5D5D4FD899187D4A96FF2526E5B28A76"/>
        <w:category>
          <w:name w:val="General"/>
          <w:gallery w:val="placeholder"/>
        </w:category>
        <w:types>
          <w:type w:val="bbPlcHdr"/>
        </w:types>
        <w:behaviors>
          <w:behavior w:val="content"/>
        </w:behaviors>
        <w:guid w:val="{6A18E438-1A28-2249-88AD-5A7954806D72}"/>
      </w:docPartPr>
      <w:docPartBody>
        <w:p w:rsidR="00000000" w:rsidRDefault="0023714A" w:rsidP="0023714A">
          <w:pPr>
            <w:pStyle w:val="5D5D4FD899187D4A96FF2526E5B28A76"/>
          </w:pPr>
          <w:r>
            <w:rPr>
              <w:rStyle w:val="PlaceholderText"/>
            </w:rPr>
            <w:t>[First name]</w:t>
          </w:r>
        </w:p>
      </w:docPartBody>
    </w:docPart>
    <w:docPart>
      <w:docPartPr>
        <w:name w:val="255F6839B7D59246A3C078F1DE63DDB6"/>
        <w:category>
          <w:name w:val="General"/>
          <w:gallery w:val="placeholder"/>
        </w:category>
        <w:types>
          <w:type w:val="bbPlcHdr"/>
        </w:types>
        <w:behaviors>
          <w:behavior w:val="content"/>
        </w:behaviors>
        <w:guid w:val="{33304978-4C2E-9346-BE78-A444538D8599}"/>
      </w:docPartPr>
      <w:docPartBody>
        <w:p w:rsidR="00000000" w:rsidRDefault="0023714A" w:rsidP="0023714A">
          <w:pPr>
            <w:pStyle w:val="255F6839B7D59246A3C078F1DE63DDB6"/>
          </w:pPr>
          <w:r>
            <w:rPr>
              <w:rStyle w:val="PlaceholderText"/>
            </w:rPr>
            <w:t>[Middle name]</w:t>
          </w:r>
        </w:p>
      </w:docPartBody>
    </w:docPart>
    <w:docPart>
      <w:docPartPr>
        <w:name w:val="1516438679D72F4E99DA3995FFB691B7"/>
        <w:category>
          <w:name w:val="General"/>
          <w:gallery w:val="placeholder"/>
        </w:category>
        <w:types>
          <w:type w:val="bbPlcHdr"/>
        </w:types>
        <w:behaviors>
          <w:behavior w:val="content"/>
        </w:behaviors>
        <w:guid w:val="{6B0FA86D-C038-3D4C-92FB-F255E03794FA}"/>
      </w:docPartPr>
      <w:docPartBody>
        <w:p w:rsidR="00000000" w:rsidRDefault="0023714A" w:rsidP="0023714A">
          <w:pPr>
            <w:pStyle w:val="1516438679D72F4E99DA3995FFB691B7"/>
          </w:pPr>
          <w:r>
            <w:rPr>
              <w:rStyle w:val="PlaceholderText"/>
            </w:rPr>
            <w:t>[Last name]</w:t>
          </w:r>
        </w:p>
      </w:docPartBody>
    </w:docPart>
    <w:docPart>
      <w:docPartPr>
        <w:name w:val="3D4AC67C884F2343A41D2977FAE1F8E3"/>
        <w:category>
          <w:name w:val="General"/>
          <w:gallery w:val="placeholder"/>
        </w:category>
        <w:types>
          <w:type w:val="bbPlcHdr"/>
        </w:types>
        <w:behaviors>
          <w:behavior w:val="content"/>
        </w:behaviors>
        <w:guid w:val="{157C2454-1465-FD45-9593-09DB0575EB1D}"/>
      </w:docPartPr>
      <w:docPartBody>
        <w:p w:rsidR="00000000" w:rsidRDefault="0023714A" w:rsidP="0023714A">
          <w:pPr>
            <w:pStyle w:val="3D4AC67C884F2343A41D2977FAE1F8E3"/>
          </w:pPr>
          <w:r>
            <w:rPr>
              <w:rStyle w:val="PlaceholderText"/>
            </w:rPr>
            <w:t>[Enter your biography]</w:t>
          </w:r>
        </w:p>
      </w:docPartBody>
    </w:docPart>
    <w:docPart>
      <w:docPartPr>
        <w:name w:val="143D53CABC73A4409F72A948A88DE72E"/>
        <w:category>
          <w:name w:val="General"/>
          <w:gallery w:val="placeholder"/>
        </w:category>
        <w:types>
          <w:type w:val="bbPlcHdr"/>
        </w:types>
        <w:behaviors>
          <w:behavior w:val="content"/>
        </w:behaviors>
        <w:guid w:val="{06A56FB2-3CC8-8A4F-9406-97E21BB52E6A}"/>
      </w:docPartPr>
      <w:docPartBody>
        <w:p w:rsidR="00000000" w:rsidRDefault="0023714A" w:rsidP="0023714A">
          <w:pPr>
            <w:pStyle w:val="143D53CABC73A4409F72A948A88DE72E"/>
          </w:pPr>
          <w:r>
            <w:rPr>
              <w:rStyle w:val="PlaceholderText"/>
            </w:rPr>
            <w:t>[Enter the institution with which you are affiliated]</w:t>
          </w:r>
        </w:p>
      </w:docPartBody>
    </w:docPart>
    <w:docPart>
      <w:docPartPr>
        <w:name w:val="797CA835107FA443BC6A35B23B9F2360"/>
        <w:category>
          <w:name w:val="General"/>
          <w:gallery w:val="placeholder"/>
        </w:category>
        <w:types>
          <w:type w:val="bbPlcHdr"/>
        </w:types>
        <w:behaviors>
          <w:behavior w:val="content"/>
        </w:behaviors>
        <w:guid w:val="{BF09EC9A-2A85-5A48-8F7A-83D11C6CF1E3}"/>
      </w:docPartPr>
      <w:docPartBody>
        <w:p w:rsidR="00000000" w:rsidRDefault="0023714A" w:rsidP="0023714A">
          <w:pPr>
            <w:pStyle w:val="797CA835107FA443BC6A35B23B9F236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S Gothi">
    <w:altName w:val="Arial Unicode MS"/>
    <w:panose1 w:val="00000000000000000000"/>
    <w:charset w:val="80"/>
    <w:family w:val="modern"/>
    <w:notTrueType/>
    <w:pitch w:val="fixed"/>
    <w:sig w:usb0="00000001" w:usb1="08070000" w:usb2="00000010" w:usb3="00000000" w:csb0="00020000"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B5"/>
    <w:rsid w:val="00212B6C"/>
    <w:rsid w:val="0023714A"/>
    <w:rsid w:val="003D31B5"/>
    <w:rsid w:val="00596253"/>
    <w:rsid w:val="00A91C40"/>
    <w:rsid w:val="00B86DAB"/>
    <w:rsid w:val="00CF5C16"/>
    <w:rsid w:val="00D42A1E"/>
    <w:rsid w:val="00F25D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14A"/>
    <w:rPr>
      <w:color w:val="808080"/>
    </w:rPr>
  </w:style>
  <w:style w:type="paragraph" w:customStyle="1" w:styleId="B514515DE2B44CEE98ABE82ED45E25AB">
    <w:name w:val="B514515DE2B44CEE98ABE82ED45E25AB"/>
  </w:style>
  <w:style w:type="paragraph" w:customStyle="1" w:styleId="195E4D92DBA9440F84FE4F3F9FE5B840">
    <w:name w:val="195E4D92DBA9440F84FE4F3F9FE5B840"/>
  </w:style>
  <w:style w:type="paragraph" w:customStyle="1" w:styleId="37E00B244B7B4DA5ABBD91E9C0C0B9A5">
    <w:name w:val="37E00B244B7B4DA5ABBD91E9C0C0B9A5"/>
  </w:style>
  <w:style w:type="paragraph" w:customStyle="1" w:styleId="8C0CDE274C184DD593C2B968F81060C9">
    <w:name w:val="8C0CDE274C184DD593C2B968F81060C9"/>
  </w:style>
  <w:style w:type="paragraph" w:customStyle="1" w:styleId="385A2729AB0D4284A10FD1359122B79B">
    <w:name w:val="385A2729AB0D4284A10FD1359122B79B"/>
  </w:style>
  <w:style w:type="paragraph" w:customStyle="1" w:styleId="005493594C534C0B8B4F16797C8BC0DC">
    <w:name w:val="005493594C534C0B8B4F16797C8BC0DC"/>
  </w:style>
  <w:style w:type="paragraph" w:customStyle="1" w:styleId="18BF30A17C184DB4A5F74A9FEDDA638C">
    <w:name w:val="18BF30A17C184DB4A5F74A9FEDDA638C"/>
  </w:style>
  <w:style w:type="paragraph" w:customStyle="1" w:styleId="50C9E91DA45A44C8A9A5C74D66D57655">
    <w:name w:val="50C9E91DA45A44C8A9A5C74D66D57655"/>
  </w:style>
  <w:style w:type="paragraph" w:customStyle="1" w:styleId="E31091C4FAF140079C0328B8CB779365">
    <w:name w:val="E31091C4FAF140079C0328B8CB779365"/>
  </w:style>
  <w:style w:type="paragraph" w:customStyle="1" w:styleId="ACDEB60E3E42404198CD91D6CC5155D0">
    <w:name w:val="ACDEB60E3E42404198CD91D6CC5155D0"/>
  </w:style>
  <w:style w:type="paragraph" w:customStyle="1" w:styleId="8C259B88332F4319928DA8EDBCC252C9">
    <w:name w:val="8C259B88332F4319928DA8EDBCC252C9"/>
  </w:style>
  <w:style w:type="paragraph" w:customStyle="1" w:styleId="159808A5B6FA104B86BC7033BF9DEC48">
    <w:name w:val="159808A5B6FA104B86BC7033BF9DEC48"/>
    <w:rsid w:val="0023714A"/>
    <w:pPr>
      <w:spacing w:after="0" w:line="240" w:lineRule="auto"/>
    </w:pPr>
    <w:rPr>
      <w:sz w:val="24"/>
      <w:szCs w:val="24"/>
      <w:lang w:val="en-US" w:eastAsia="zh-CN"/>
    </w:rPr>
  </w:style>
  <w:style w:type="paragraph" w:customStyle="1" w:styleId="3AF337B6BCCC1942B034355172856522">
    <w:name w:val="3AF337B6BCCC1942B034355172856522"/>
    <w:rsid w:val="0023714A"/>
    <w:pPr>
      <w:spacing w:after="0" w:line="240" w:lineRule="auto"/>
    </w:pPr>
    <w:rPr>
      <w:sz w:val="24"/>
      <w:szCs w:val="24"/>
      <w:lang w:val="en-US" w:eastAsia="zh-CN"/>
    </w:rPr>
  </w:style>
  <w:style w:type="paragraph" w:customStyle="1" w:styleId="3962E5F7D3A326479EDE3812BC7612E1">
    <w:name w:val="3962E5F7D3A326479EDE3812BC7612E1"/>
    <w:rsid w:val="0023714A"/>
    <w:pPr>
      <w:spacing w:after="0" w:line="240" w:lineRule="auto"/>
    </w:pPr>
    <w:rPr>
      <w:sz w:val="24"/>
      <w:szCs w:val="24"/>
      <w:lang w:val="en-US" w:eastAsia="zh-CN"/>
    </w:rPr>
  </w:style>
  <w:style w:type="paragraph" w:customStyle="1" w:styleId="32A2CA7ECEA05841A4FAE63166BF55B7">
    <w:name w:val="32A2CA7ECEA05841A4FAE63166BF55B7"/>
    <w:rsid w:val="0023714A"/>
    <w:pPr>
      <w:spacing w:after="0" w:line="240" w:lineRule="auto"/>
    </w:pPr>
    <w:rPr>
      <w:sz w:val="24"/>
      <w:szCs w:val="24"/>
      <w:lang w:val="en-US" w:eastAsia="zh-CN"/>
    </w:rPr>
  </w:style>
  <w:style w:type="paragraph" w:customStyle="1" w:styleId="D03D87B0A1578749B84C97CAC5070D7A">
    <w:name w:val="D03D87B0A1578749B84C97CAC5070D7A"/>
    <w:rsid w:val="0023714A"/>
    <w:pPr>
      <w:spacing w:after="0" w:line="240" w:lineRule="auto"/>
    </w:pPr>
    <w:rPr>
      <w:sz w:val="24"/>
      <w:szCs w:val="24"/>
      <w:lang w:val="en-US" w:eastAsia="zh-CN"/>
    </w:rPr>
  </w:style>
  <w:style w:type="paragraph" w:customStyle="1" w:styleId="C0DDAB62BC79384993F68F2E2A716A22">
    <w:name w:val="C0DDAB62BC79384993F68F2E2A716A22"/>
    <w:rsid w:val="0023714A"/>
    <w:pPr>
      <w:spacing w:after="0" w:line="240" w:lineRule="auto"/>
    </w:pPr>
    <w:rPr>
      <w:sz w:val="24"/>
      <w:szCs w:val="24"/>
      <w:lang w:val="en-US" w:eastAsia="zh-CN"/>
    </w:rPr>
  </w:style>
  <w:style w:type="paragraph" w:customStyle="1" w:styleId="4F068E7EB9370340913DEE355558FAA7">
    <w:name w:val="4F068E7EB9370340913DEE355558FAA7"/>
    <w:rsid w:val="0023714A"/>
    <w:pPr>
      <w:spacing w:after="0" w:line="240" w:lineRule="auto"/>
    </w:pPr>
    <w:rPr>
      <w:sz w:val="24"/>
      <w:szCs w:val="24"/>
      <w:lang w:val="en-US" w:eastAsia="zh-CN"/>
    </w:rPr>
  </w:style>
  <w:style w:type="paragraph" w:customStyle="1" w:styleId="5D5D4FD899187D4A96FF2526E5B28A76">
    <w:name w:val="5D5D4FD899187D4A96FF2526E5B28A76"/>
    <w:rsid w:val="0023714A"/>
    <w:pPr>
      <w:spacing w:after="0" w:line="240" w:lineRule="auto"/>
    </w:pPr>
    <w:rPr>
      <w:sz w:val="24"/>
      <w:szCs w:val="24"/>
      <w:lang w:val="en-US" w:eastAsia="zh-CN"/>
    </w:rPr>
  </w:style>
  <w:style w:type="paragraph" w:customStyle="1" w:styleId="255F6839B7D59246A3C078F1DE63DDB6">
    <w:name w:val="255F6839B7D59246A3C078F1DE63DDB6"/>
    <w:rsid w:val="0023714A"/>
    <w:pPr>
      <w:spacing w:after="0" w:line="240" w:lineRule="auto"/>
    </w:pPr>
    <w:rPr>
      <w:sz w:val="24"/>
      <w:szCs w:val="24"/>
      <w:lang w:val="en-US" w:eastAsia="zh-CN"/>
    </w:rPr>
  </w:style>
  <w:style w:type="paragraph" w:customStyle="1" w:styleId="1516438679D72F4E99DA3995FFB691B7">
    <w:name w:val="1516438679D72F4E99DA3995FFB691B7"/>
    <w:rsid w:val="0023714A"/>
    <w:pPr>
      <w:spacing w:after="0" w:line="240" w:lineRule="auto"/>
    </w:pPr>
    <w:rPr>
      <w:sz w:val="24"/>
      <w:szCs w:val="24"/>
      <w:lang w:val="en-US" w:eastAsia="zh-CN"/>
    </w:rPr>
  </w:style>
  <w:style w:type="paragraph" w:customStyle="1" w:styleId="3D4AC67C884F2343A41D2977FAE1F8E3">
    <w:name w:val="3D4AC67C884F2343A41D2977FAE1F8E3"/>
    <w:rsid w:val="0023714A"/>
    <w:pPr>
      <w:spacing w:after="0" w:line="240" w:lineRule="auto"/>
    </w:pPr>
    <w:rPr>
      <w:sz w:val="24"/>
      <w:szCs w:val="24"/>
      <w:lang w:val="en-US" w:eastAsia="zh-CN"/>
    </w:rPr>
  </w:style>
  <w:style w:type="paragraph" w:customStyle="1" w:styleId="143D53CABC73A4409F72A948A88DE72E">
    <w:name w:val="143D53CABC73A4409F72A948A88DE72E"/>
    <w:rsid w:val="0023714A"/>
    <w:pPr>
      <w:spacing w:after="0" w:line="240" w:lineRule="auto"/>
    </w:pPr>
    <w:rPr>
      <w:sz w:val="24"/>
      <w:szCs w:val="24"/>
      <w:lang w:val="en-US" w:eastAsia="zh-CN"/>
    </w:rPr>
  </w:style>
  <w:style w:type="paragraph" w:customStyle="1" w:styleId="797CA835107FA443BC6A35B23B9F2360">
    <w:name w:val="797CA835107FA443BC6A35B23B9F2360"/>
    <w:rsid w:val="0023714A"/>
    <w:pPr>
      <w:spacing w:after="0" w:line="240" w:lineRule="auto"/>
    </w:pPr>
    <w:rPr>
      <w:sz w:val="24"/>
      <w:szCs w:val="24"/>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Ara51</b:Tag>
    <b:SourceType>Book</b:SourceType>
    <b:Guid>{2DDC6126-600E-448D-B25A-C01A0BB37D3C}</b:Guid>
    <b:Author>
      <b:Author>
        <b:NameList>
          <b:Person>
            <b:Last>Arango</b:Last>
            <b:First>J.,</b:First>
            <b:Middle>&amp; Martínez, C.</b:Middle>
          </b:Person>
        </b:NameList>
      </b:Author>
    </b:Author>
    <b:Title> Arquitectura en Colombia : arquitectura colonial 1538-1810, arquitectura contemporánea en cinco años 1946-1951</b:Title>
    <b:Year>1951</b:Year>
    <b:City>Bogotá </b:City>
    <b:Publisher>Proa</b:Publisher>
    <b:RefOrder>2</b:RefOrder>
  </b:Source>
  <b:Source>
    <b:Tag>Lla12</b:Tag>
    <b:SourceType>Book</b:SourceType>
    <b:Guid>{59402F40-3BB8-4CB5-B346-FFD130C93D36}</b:Guid>
    <b:Author>
      <b:Author>
        <b:NameList>
          <b:Person>
            <b:Last>Llanos</b:Last>
            <b:First>I.</b:First>
          </b:Person>
          <b:Person>
            <b:Last>Henao</b:Last>
            <b:First>E.</b:First>
          </b:Person>
          <b:Person>
            <b:Last>Fontana</b:Last>
            <b:First>M.</b:First>
            <b:Middle>P.</b:Middle>
          </b:Person>
          <b:Person>
            <b:Last>Mayorga</b:Last>
            <b:First>M.</b:First>
          </b:Person>
        </b:NameList>
      </b:Author>
      <b:Editor>
        <b:NameList>
          <b:Person>
            <b:Last>Colombia</b:Last>
            <b:First>U.</b:First>
            <b:Middle>N. d.</b:Middle>
          </b:Person>
        </b:NameList>
      </b:Editor>
    </b:Author>
    <b:Title>Obregón &amp; Valenzuela en Bogotá 1949-1969</b:Title>
    <b:Year>2012</b:Year>
    <b:City>Bogotá</b:City>
    <b:Publisher>Universidad Nacional de Colombia</b:Publisher>
    <b:RefOrder>3</b:RefOrder>
  </b:Source>
  <b:Source>
    <b:Tag>Mar50</b:Tag>
    <b:SourceType>JournalArticle</b:SourceType>
    <b:Guid>{61969FF4-13A9-431D-BE0E-035A2163365A}</b:Guid>
    <b:Title>Obregón &amp; Valenzuela</b:Title>
    <b:Year>1950</b:Year>
    <b:Author>
      <b:Author>
        <b:NameList>
          <b:Person>
            <b:Last>Martínez</b:Last>
            <b:First>C.</b:First>
          </b:Person>
        </b:NameList>
      </b:Author>
    </b:Author>
    <b:JournalName>Proa</b:JournalName>
    <b:Pages>11</b:Pages>
    <b:Month>June</b:Month>
    <b:Issue>36</b:Issue>
    <b:RefOrder>4</b:RefOrder>
  </b:Source>
  <b:Source>
    <b:Tag>Men65</b:Tag>
    <b:SourceType>Book</b:SourceType>
    <b:Guid>{34886177-19A0-46BB-8C41-14DFA1EEA330}</b:Guid>
    <b:Title>Lo mejor del urbanismo y de la arquitectura en Colombia</b:Title>
    <b:Year>1965</b:Year>
    <b:Author>
      <b:Author>
        <b:NameList>
          <b:Person>
            <b:Last>Mendoza Neira</b:Last>
            <b:First>P.</b:First>
          </b:Person>
        </b:NameList>
      </b:Author>
    </b:Author>
    <b:City>Bogotá </b:City>
    <b:Publisher>Libreria Colombiana Camacho Roldan</b:Publisher>
    <b:RefOrder>5</b:RefOrder>
  </b:Source>
  <b:Source>
    <b:Tag>Sán10</b:Tag>
    <b:SourceType>JournalArticle</b:SourceType>
    <b:Guid>{08D11948-25C0-4BD4-B0CF-3D982CF8789B}</b:Guid>
    <b:Title>Memoria del proyecto arquitectónico original de la Escuela Naval de Cadetes 'Almirante Padilla'</b:Title>
    <b:Year>2010</b:Year>
    <b:Author>
      <b:Author>
        <b:NameList>
          <b:Person>
            <b:Last>Sánchez-Beltrán</b:Last>
            <b:First>P.</b:First>
          </b:Person>
        </b:NameList>
      </b:Author>
    </b:Author>
    <b:JournalName>La Corredera</b:JournalName>
    <b:Pages>30-35</b:Pages>
    <b:Issue>120</b:Issue>
    <b:Comments>75 años - special issue</b:Comments>
    <b:RefOrder>6</b:RefOrder>
  </b:Source>
  <b:Source>
    <b:Tag>Rev</b:Tag>
    <b:SourceType>InternetSite</b:SourceType>
    <b:Guid>{5B842BD2-8410-4943-ACC0-9E5EAED5A0FA}</b:Guid>
    <b:Title>Revista PROA</b:Title>
    <b:URL>http://www.banrepcultural.org/category/autores-dccreator/obreg-n-valenzuela-0</b:URL>
    <b:RefOrder>7</b:RefOrder>
  </b:Source>
  <b:Source>
    <b:Tag>Arc</b:Tag>
    <b:SourceType>InternetSite</b:SourceType>
    <b:Guid>{30A0D050-856F-472B-840B-F008770335E6}</b:Guid>
    <b:Title>Archivo Stoller</b:Title>
    <b:URL>http://www.estostock.com/SwishSearch?Keywords=obregon</b:URL>
    <b:RefOrder>8</b:RefOrder>
  </b:Source>
  <b:Source>
    <b:Tag>Rev1</b:Tag>
    <b:SourceType>InternetSite</b:SourceType>
    <b:Guid>{A0FD9296-DA2E-470D-A69E-6DE37F8980BA}</b:Guid>
    <b:Title>Revista DPA</b:Title>
    <b:URL>http://revista.dpa.upc.edu/02-ARCHIVO/DPA%2024/dpa24.html</b:URL>
    <b:RefOrder>9</b:RefOrder>
  </b:Source>
  <b:Source>
    <b:Tag>Gac</b:Tag>
    <b:SourceType>InternetSite</b:SourceType>
    <b:Guid>{410F6070-7843-4B8C-BB6C-DE24F5F8967E}</b:Guid>
    <b:Title>Gaceta del Patrimonio</b:Title>
    <b:URL> http://issuu.com/ceetnuevosmedios/docs/gaceta_min_cultura</b:URL>
    <b:RefOrder>10</b:RefOrder>
  </b:Source>
  <b:Source>
    <b:Tag>Exp</b:Tag>
    <b:SourceType>InternetSite</b:SourceType>
    <b:Guid>{E286D75E-A23E-4871-A849-B67A50C677BF}</b:Guid>
    <b:Title>Exposición OV</b:Title>
    <b:URL>http://www.agenciadenoticias.unal.edu.co/nc/ndetalle/cat/video/pag/10/article/obregon-y-valenzuela-creadores-de-arquitectura-universal.html</b:URL>
    <b:RefOrder>11</b:RefOrder>
  </b:Source>
  <b:Source>
    <b:Tag>Rev2</b:Tag>
    <b:SourceType>ElectronicSource</b:SourceType>
    <b:Guid>{D4ED7631-6E8A-442B-ACCD-2AFB05448F17}</b:Guid>
    <b:Title>Revista de Arquitectura de la Universidad de Los Andes</b:Title>
    <b:URL>http://dearq.uniandes.edu.co/fascicles</b:URL>
    <b:RefOrder>13</b:RefOrder>
  </b:Source>
  <b:Source>
    <b:Tag>Rev3</b:Tag>
    <b:SourceType>ElectronicSource</b:SourceType>
    <b:Guid>{448F88FC-A262-4875-9B70-96CCB3212A4F}</b:Guid>
    <b:Title>Revista Proyectiva</b:Title>
    <b:URL>http://dearq.uniandes.edu.co/fascicles</b:URL>
    <b:RefOrder>12</b:RefOrder>
  </b:Source>
  <b:Source>
    <b:Tag>Con</b:Tag>
    <b:SourceType>InternetSite</b:SourceType>
    <b:Guid>{09602775-EB68-4DE2-B0A1-66CAEE8562F3}</b:Guid>
    <b:Title>Constructora Obreval S. A.</b:Title>
    <b:URL>http://www.obreval.com/</b:URL>
    <b:RefOrder>1</b:RefOrder>
  </b:Source>
  <b:Source>
    <b:Tag>htt1</b:Tag>
    <b:SourceType>InternetSite</b:SourceType>
    <b:Guid>{342994DF-136D-4B3C-A39C-1B3AA4E2A18B}</b:Guid>
    <b:RefOrder>14</b:RefOrder>
  </b:Source>
</b:Sources>
</file>

<file path=customXml/itemProps1.xml><?xml version="1.0" encoding="utf-8"?>
<ds:datastoreItem xmlns:ds="http://schemas.openxmlformats.org/officeDocument/2006/customXml" ds:itemID="{126DA60F-C474-984A-8954-9D538F6D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Connor\Desktop\Encyclopedia of Modernism\Routledge Enyclopedia of Modernism Word Template.dotx</Template>
  <TotalTime>120</TotalTime>
  <Pages>3</Pages>
  <Words>1096</Words>
  <Characters>6250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Amy Tang</cp:lastModifiedBy>
  <cp:revision>26</cp:revision>
  <dcterms:created xsi:type="dcterms:W3CDTF">2015-11-01T19:36:00Z</dcterms:created>
  <dcterms:modified xsi:type="dcterms:W3CDTF">2016-06-22T04:22:00Z</dcterms:modified>
</cp:coreProperties>
</file>