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1FAB0E4" w:rsidR="00B574C9" w:rsidRPr="00C55FAE" w:rsidRDefault="007C115D" w:rsidP="007C115D">
                <w:pPr>
                  <w:rPr>
                    <w:color w:val="000000" w:themeColor="text1"/>
                    <w:sz w:val="24"/>
                    <w:szCs w:val="24"/>
                  </w:rPr>
                </w:pPr>
                <w:r w:rsidRPr="00AD3789">
                  <w:t>Mal</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5C4B7FC1" w:rsidR="00B574C9" w:rsidRPr="00C55FAE" w:rsidRDefault="007C115D" w:rsidP="007C115D">
                <w:pPr>
                  <w:rPr>
                    <w:color w:val="000000" w:themeColor="text1"/>
                    <w:sz w:val="24"/>
                    <w:szCs w:val="24"/>
                  </w:rPr>
                </w:pPr>
                <w:r w:rsidRPr="00AD3789">
                  <w:t>Ahern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5657BB">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4681CA37" w14:textId="6135745A" w:rsidR="007C115D" w:rsidRDefault="007C115D" w:rsidP="005657BB">
                <w:r>
                  <w:t>Yale University</w:t>
                </w:r>
              </w:p>
              <w:p w14:paraId="5EF9F4FF" w14:textId="0BEDCF9F" w:rsidR="00B574C9" w:rsidRDefault="00B574C9" w:rsidP="005657BB"/>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338F466" w:rsidR="003F0D73" w:rsidRPr="00FB589A" w:rsidRDefault="001669F9" w:rsidP="000F721C">
                <w:pPr>
                  <w:rPr>
                    <w:b/>
                  </w:rPr>
                </w:pPr>
                <w:r w:rsidRPr="001669F9">
                  <w:rPr>
                    <w:b/>
                  </w:rPr>
                  <w:t xml:space="preserve"> Warhol, Andy (1926-1987)</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0CF84E27" w:rsidR="00E85A05" w:rsidRDefault="001669F9" w:rsidP="00E85A05">
                <w:r w:rsidRPr="00D745AC">
                  <w:t xml:space="preserve">Andy Warhol was </w:t>
                </w:r>
                <w:r>
                  <w:t xml:space="preserve">a painter, filmmaker, producer, and multi-media artist. He was born in Pittsburgh, </w:t>
                </w:r>
                <w:proofErr w:type="spellStart"/>
                <w:r>
                  <w:t>Pennyslvania</w:t>
                </w:r>
                <w:proofErr w:type="spellEnd"/>
                <w:r>
                  <w:t xml:space="preserve"> and worked in New York City from the 1940s onward. He started his career as a commercial artist before moving into fine-art painting in the 1950s. Between 1962 and 1968, he made hundreds of films, ranging from a series of short </w:t>
                </w:r>
                <w:r w:rsidR="003123B7">
                  <w:t>‘</w:t>
                </w:r>
                <w:r>
                  <w:t>Screen Tests</w:t>
                </w:r>
                <w:r w:rsidR="003123B7">
                  <w:t>’,</w:t>
                </w:r>
                <w:r>
                  <w:t xml:space="preserve"> to the notorious, eight-hour film </w:t>
                </w:r>
                <w:r>
                  <w:rPr>
                    <w:i/>
                  </w:rPr>
                  <w:t>Empire</w:t>
                </w:r>
                <w:r>
                  <w:t xml:space="preserve"> (1965), which com</w:t>
                </w:r>
                <w:r w:rsidR="00AD3789">
                  <w:t xml:space="preserve">prised a series of stable, slow </w:t>
                </w:r>
                <w:r>
                  <w:t xml:space="preserve">motion shots of the Empire State Building. Warhol’s films were notorious for their spare aesthetic and banal subject matter: he created films of people eating, sleeping, getting haircuts, and simply staring at the camera. His sound films, like </w:t>
                </w:r>
                <w:r>
                  <w:rPr>
                    <w:i/>
                  </w:rPr>
                  <w:t>Poor Little Rich Girl</w:t>
                </w:r>
                <w:r>
                  <w:t xml:space="preserve"> (1965, starring Edie Sedgwick) and </w:t>
                </w:r>
                <w:r>
                  <w:rPr>
                    <w:i/>
                  </w:rPr>
                  <w:t>Screen Test #2</w:t>
                </w:r>
                <w:r>
                  <w:t xml:space="preserve"> (1965, starring Mario Montez) show their stars sparring with an off-screen voice.</w:t>
                </w:r>
              </w:p>
            </w:tc>
          </w:sdtContent>
        </w:sdt>
      </w:tr>
      <w:tr w:rsidR="003F0D73" w14:paraId="63D8B75E" w14:textId="77777777" w:rsidTr="003F0D73">
        <w:sdt>
          <w:sdtPr>
            <w:alias w:val="Abstract"/>
            <w:tag w:val="abstract"/>
            <w:id w:val="-706712654"/>
            <w:placeholder>
              <w:docPart w:val="D9800276817DE14EB8EE7FD979894EB1"/>
            </w:placeholder>
          </w:sdtPr>
          <w:sdtEndPr/>
          <w:sdtContent>
            <w:tc>
              <w:tcPr>
                <w:tcW w:w="9016" w:type="dxa"/>
                <w:tcMar>
                  <w:top w:w="113" w:type="dxa"/>
                  <w:bottom w:w="113" w:type="dxa"/>
                </w:tcMar>
              </w:tcPr>
              <w:p w14:paraId="06A88F99" w14:textId="7873E062" w:rsidR="00AA4039" w:rsidRPr="007C4483" w:rsidRDefault="00AA4039" w:rsidP="004E1B82">
                <w:r w:rsidRPr="007C4483">
                  <w:t>File:</w:t>
                </w:r>
                <w:r w:rsidR="000B4592" w:rsidRPr="007C4483">
                  <w:t xml:space="preserve"> </w:t>
                </w:r>
                <w:r w:rsidR="00071D6E">
                  <w:t>Warhol's Couch.jpeg</w:t>
                </w:r>
              </w:p>
              <w:p w14:paraId="534DBFAF" w14:textId="10740E9C" w:rsidR="00AA4039" w:rsidRDefault="00071D6E" w:rsidP="004E1B82">
                <w:pPr>
                  <w:pStyle w:val="Caption"/>
                </w:pPr>
                <w:r>
                  <w:t xml:space="preserve">Figure </w:t>
                </w:r>
                <w:fldSimple w:instr=" SEQ Figure \* ARABIC ">
                  <w:r w:rsidR="004E1B82">
                    <w:rPr>
                      <w:noProof/>
                    </w:rPr>
                    <w:t>1</w:t>
                  </w:r>
                </w:fldSimple>
                <w:r w:rsidR="004E1B82">
                  <w:t xml:space="preserve"> Frame enlargement from Warhol’s </w:t>
                </w:r>
                <w:r w:rsidR="004E1B82">
                  <w:rPr>
                    <w:i/>
                  </w:rPr>
                  <w:t>Couch</w:t>
                </w:r>
                <w:r w:rsidR="004E1B82">
                  <w:t>.</w:t>
                </w:r>
              </w:p>
              <w:p w14:paraId="336FFCB1" w14:textId="48F9C548" w:rsidR="00071D6E" w:rsidRDefault="00071D6E" w:rsidP="00071D6E">
                <w:r>
                  <w:t xml:space="preserve">Source: </w:t>
                </w:r>
                <w:hyperlink r:id="rId8" w:history="1">
                  <w:r w:rsidRPr="005462A4">
                    <w:rPr>
                      <w:rStyle w:val="Hyperlink"/>
                    </w:rPr>
                    <w:t>http://4.bp.blogspot.com/-E-7dtuC0T68/UDaU4lzUdAI/AA</w:t>
                  </w:r>
                  <w:r w:rsidRPr="005462A4">
                    <w:rPr>
                      <w:rStyle w:val="Hyperlink"/>
                    </w:rPr>
                    <w:t>A</w:t>
                  </w:r>
                  <w:r w:rsidRPr="005462A4">
                    <w:rPr>
                      <w:rStyle w:val="Hyperlink"/>
                    </w:rPr>
                    <w:t>AAAAAGGI/EJnypTijQ9U/s1600/Couch.jpeg</w:t>
                  </w:r>
                </w:hyperlink>
              </w:p>
              <w:p w14:paraId="408CA33C" w14:textId="77777777" w:rsidR="00071D6E" w:rsidRPr="00071D6E" w:rsidRDefault="00071D6E" w:rsidP="00071D6E"/>
              <w:p w14:paraId="296E0120" w14:textId="18D92D33" w:rsidR="0014227B" w:rsidRPr="00BE673F" w:rsidRDefault="001669F9" w:rsidP="001669F9">
                <w:r w:rsidRPr="00D745AC">
                  <w:t xml:space="preserve">Andy Warhol was </w:t>
                </w:r>
                <w:r>
                  <w:t xml:space="preserve">a painter, filmmaker, producer, and multi-media artist. He was born in Pittsburgh, </w:t>
                </w:r>
                <w:proofErr w:type="spellStart"/>
                <w:r>
                  <w:t>Pennyslvania</w:t>
                </w:r>
                <w:proofErr w:type="spellEnd"/>
                <w:r>
                  <w:t xml:space="preserve"> and worked in New York City from the 1940s onward. He started his career as a commercial artist before moving into fine-art painting in the 1950s. Between 1962 and 1968, he made hundreds of films, ranging from a series of short </w:t>
                </w:r>
                <w:r w:rsidR="003123B7">
                  <w:t>‘</w:t>
                </w:r>
                <w:r>
                  <w:t>Screen Tests</w:t>
                </w:r>
                <w:r w:rsidR="003123B7">
                  <w:t>’,</w:t>
                </w:r>
                <w:r>
                  <w:t xml:space="preserve"> to the notorious, eight-hour film </w:t>
                </w:r>
                <w:r>
                  <w:rPr>
                    <w:i/>
                  </w:rPr>
                  <w:t>Empire</w:t>
                </w:r>
                <w:r>
                  <w:t xml:space="preserve"> (1965), which com</w:t>
                </w:r>
                <w:r w:rsidR="007D1A22">
                  <w:t xml:space="preserve">prised a series of stable, slow </w:t>
                </w:r>
                <w:r>
                  <w:t xml:space="preserve">motion shots of the Empire State Building. Warhol’s films were notorious for their spare aesthetic and banal subject matter: he created films of people eating, sleeping, getting haircuts, and simply staring at the camera. His sound films, like </w:t>
                </w:r>
                <w:r>
                  <w:rPr>
                    <w:i/>
                  </w:rPr>
                  <w:t>Poor Little Rich Girl</w:t>
                </w:r>
                <w:r>
                  <w:t xml:space="preserve"> (1965, starring Edie Sedgwick) and </w:t>
                </w:r>
                <w:r>
                  <w:rPr>
                    <w:i/>
                  </w:rPr>
                  <w:t>Screen Test #2</w:t>
                </w:r>
                <w:r>
                  <w:t xml:space="preserve"> (1965, starring Mario Montez) show their stars sparring with an off-screen voice.</w:t>
                </w:r>
              </w:p>
              <w:p w14:paraId="7295D089" w14:textId="77777777" w:rsidR="00AA4039" w:rsidRDefault="00AA4039" w:rsidP="001669F9"/>
              <w:p w14:paraId="0B18ECCE" w14:textId="483B3A1D" w:rsidR="0014227B" w:rsidRPr="00BE673F" w:rsidRDefault="0014227B" w:rsidP="001669F9">
                <w:r>
                  <w:t>Warhol’s work was als</w:t>
                </w:r>
                <w:r w:rsidR="001669F9">
                  <w:t>o notable for the fact that it</w:t>
                </w:r>
                <w:r>
                  <w:t xml:space="preserve"> depicted the lives and personalities of Warhol’s friends and acquaintances, most of whom were a part of New York City’s queer </w:t>
                </w:r>
                <w:r w:rsidR="003123B7">
                  <w:t>‘</w:t>
                </w:r>
                <w:r>
                  <w:t>underground</w:t>
                </w:r>
                <w:r w:rsidR="003123B7">
                  <w:t>’.</w:t>
                </w:r>
                <w:r>
                  <w:t xml:space="preserve"> His two-screen, three-plus hour epic </w:t>
                </w:r>
                <w:r>
                  <w:rPr>
                    <w:i/>
                  </w:rPr>
                  <w:t>Chelsea Girls</w:t>
                </w:r>
                <w:r>
                  <w:t xml:space="preserve"> became a minor hit because of its frank depiction of queer sex, cross-dressing, and drug use. After Warhol was shot in 1968, he retreated from filmmaking, but continued to create paintings and other artworks.</w:t>
                </w:r>
              </w:p>
              <w:p w14:paraId="1B189E8C" w14:textId="77777777" w:rsidR="001669F9" w:rsidRDefault="001669F9" w:rsidP="0014227B">
                <w:pPr>
                  <w:rPr>
                    <w:rFonts w:cs="Helvetica"/>
                  </w:rPr>
                </w:pPr>
              </w:p>
              <w:p w14:paraId="3201A0AF" w14:textId="0A372E4D" w:rsidR="0014227B" w:rsidRPr="00D745AC" w:rsidRDefault="0014227B" w:rsidP="0014227B">
                <w:pPr>
                  <w:rPr>
                    <w:rFonts w:cs="Helvetica"/>
                  </w:rPr>
                </w:pPr>
                <w:r>
                  <w:rPr>
                    <w:rFonts w:cs="Helvetica"/>
                  </w:rPr>
                  <w:t xml:space="preserve">Warhol was </w:t>
                </w:r>
                <w:r w:rsidRPr="00D745AC">
                  <w:rPr>
                    <w:rFonts w:cs="Helvetica"/>
                  </w:rPr>
                  <w:t xml:space="preserve">born in Pittsburgh, Pennsylvania and started working in New York City in the late 1940s. By the mid-1950s, he was a successful commercial artist known for the whimsical drawings he created for fashion-industry clients. During this period, he also started to create and </w:t>
                </w:r>
                <w:r w:rsidR="007D1A22">
                  <w:rPr>
                    <w:rFonts w:cs="Helvetica"/>
                  </w:rPr>
                  <w:t xml:space="preserve">exhibit </w:t>
                </w:r>
                <w:r w:rsidR="007D1A22">
                  <w:rPr>
                    <w:rFonts w:cs="Helvetica"/>
                  </w:rPr>
                  <w:lastRenderedPageBreak/>
                  <w:t>fine-art paintings that</w:t>
                </w:r>
                <w:r w:rsidRPr="00D745AC">
                  <w:rPr>
                    <w:rFonts w:cs="Helvetica"/>
                  </w:rPr>
                  <w:t xml:space="preserve">, in terms of both form and content, drew on his career as a commercial illustrator. Warhol </w:t>
                </w:r>
                <w:r>
                  <w:rPr>
                    <w:rFonts w:cs="Helvetica"/>
                  </w:rPr>
                  <w:t>is</w:t>
                </w:r>
                <w:r w:rsidRPr="00D745AC">
                  <w:rPr>
                    <w:rFonts w:cs="Helvetica"/>
                  </w:rPr>
                  <w:t xml:space="preserve"> best known for using the silkscreen process to </w:t>
                </w:r>
                <w:r w:rsidR="003123B7">
                  <w:rPr>
                    <w:rFonts w:cs="Helvetica"/>
                  </w:rPr>
                  <w:t>‘</w:t>
                </w:r>
                <w:r w:rsidRPr="00D745AC">
                  <w:rPr>
                    <w:rFonts w:cs="Helvetica"/>
                  </w:rPr>
                  <w:t>mass-produce</w:t>
                </w:r>
                <w:r w:rsidR="003123B7">
                  <w:rPr>
                    <w:rFonts w:cs="Helvetica"/>
                  </w:rPr>
                  <w:t>’</w:t>
                </w:r>
                <w:r w:rsidRPr="00D745AC">
                  <w:rPr>
                    <w:rFonts w:cs="Helvetica"/>
                  </w:rPr>
                  <w:t xml:space="preserve"> paintings that depicted such mass-cultural icons as Marilyn Monroe, Elvis Presley, and Campbell’s Soup cans. This aesthetic was well-formed by 1962, when he had a solo show at the </w:t>
                </w:r>
                <w:proofErr w:type="spellStart"/>
                <w:r w:rsidRPr="00D745AC">
                  <w:rPr>
                    <w:rFonts w:cs="Helvetica"/>
                  </w:rPr>
                  <w:t>Ferus</w:t>
                </w:r>
                <w:proofErr w:type="spellEnd"/>
                <w:r w:rsidRPr="00D745AC">
                  <w:rPr>
                    <w:rFonts w:cs="Helvetica"/>
                  </w:rPr>
                  <w:t xml:space="preserve"> </w:t>
                </w:r>
                <w:proofErr w:type="spellStart"/>
                <w:r w:rsidRPr="00D745AC">
                  <w:rPr>
                    <w:rFonts w:cs="Helvetica"/>
                  </w:rPr>
                  <w:t>Galery</w:t>
                </w:r>
                <w:proofErr w:type="spellEnd"/>
                <w:r w:rsidRPr="00D745AC">
                  <w:rPr>
                    <w:rFonts w:cs="Helvetica"/>
                  </w:rPr>
                  <w:t xml:space="preserve"> in Los Angeles, California. The following year, he got his first movie camera. </w:t>
                </w:r>
              </w:p>
              <w:p w14:paraId="037E3631" w14:textId="77777777" w:rsidR="0014227B" w:rsidRDefault="0014227B" w:rsidP="0014227B">
                <w:pPr>
                  <w:rPr>
                    <w:rFonts w:cs="Helvetica"/>
                  </w:rPr>
                </w:pPr>
              </w:p>
              <w:p w14:paraId="47981144" w14:textId="6F5DFD61" w:rsidR="002B22AE" w:rsidRDefault="002B22AE" w:rsidP="002B22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yperlink"/>
                  </w:rPr>
                </w:pPr>
                <w:r>
                  <w:rPr>
                    <w:rFonts w:cs="Helvetica"/>
                  </w:rPr>
                  <w:t xml:space="preserve">File: </w:t>
                </w:r>
                <w:hyperlink r:id="rId9" w:history="1">
                  <w:r w:rsidRPr="0014423F">
                    <w:rPr>
                      <w:rStyle w:val="Hyperlink"/>
                    </w:rPr>
                    <w:t>http://vimeo.com/4880378</w:t>
                  </w:r>
                </w:hyperlink>
              </w:p>
              <w:p w14:paraId="6C4DCEC1" w14:textId="14785754" w:rsidR="002B22AE" w:rsidRPr="00967643" w:rsidDel="00A50650" w:rsidRDefault="00FF35C3" w:rsidP="00967643">
                <w:pPr>
                  <w:pStyle w:val="Caption"/>
                </w:pPr>
                <w:r>
                  <w:t xml:space="preserve"> </w:t>
                </w:r>
                <w:r w:rsidR="00967643" w:rsidRPr="0014423F">
                  <w:rPr>
                    <w:i/>
                  </w:rPr>
                  <w:t>Sleep</w:t>
                </w:r>
                <w:r w:rsidR="00967643" w:rsidRPr="0014423F">
                  <w:t xml:space="preserve"> (1963), 40-minute excerp</w:t>
                </w:r>
                <w:r w:rsidR="00967643">
                  <w:t>t</w:t>
                </w:r>
              </w:p>
              <w:p w14:paraId="1BF19666" w14:textId="77777777" w:rsidR="0014227B" w:rsidRDefault="0014227B" w:rsidP="0014227B">
                <w:pPr>
                  <w:rPr>
                    <w:rFonts w:cs="Helvetica"/>
                  </w:rPr>
                </w:pPr>
                <w:r w:rsidRPr="00D745AC">
                  <w:rPr>
                    <w:rFonts w:cs="Helvetica"/>
                    <w:i/>
                  </w:rPr>
                  <w:t>Sleep</w:t>
                </w:r>
                <w:r w:rsidRPr="00D745AC">
                  <w:rPr>
                    <w:rFonts w:cs="Helvetica"/>
                  </w:rPr>
                  <w:t xml:space="preserve">, shot in July of 1963 and completed that December, immediately earned Warhol notoriety in the film and art worlds: it comprised over five hours of a man (the poet John </w:t>
                </w:r>
                <w:proofErr w:type="spellStart"/>
                <w:r w:rsidRPr="00D745AC">
                  <w:rPr>
                    <w:rFonts w:cs="Helvetica"/>
                  </w:rPr>
                  <w:t>Giorno</w:t>
                </w:r>
                <w:proofErr w:type="spellEnd"/>
                <w:r w:rsidRPr="00D745AC">
                  <w:rPr>
                    <w:rFonts w:cs="Helvetica"/>
                  </w:rPr>
                  <w:t xml:space="preserve">) sleeping. The film exemplifies Warhol’s aesthetic in this period: rich black-and-white hues, a stable, unmoving camera, and uncomfortably long takes. The films </w:t>
                </w:r>
                <w:r w:rsidRPr="00D745AC">
                  <w:rPr>
                    <w:rFonts w:cs="Helvetica"/>
                    <w:i/>
                  </w:rPr>
                  <w:t>Kiss</w:t>
                </w:r>
                <w:r w:rsidRPr="00D745AC">
                  <w:rPr>
                    <w:rFonts w:cs="Helvetica"/>
                  </w:rPr>
                  <w:t xml:space="preserve"> and </w:t>
                </w:r>
                <w:r w:rsidRPr="00D745AC">
                  <w:rPr>
                    <w:rFonts w:cs="Helvetica"/>
                    <w:i/>
                  </w:rPr>
                  <w:t>Haircut no. 2</w:t>
                </w:r>
                <w:r w:rsidRPr="00D745AC">
                  <w:rPr>
                    <w:rFonts w:cs="Helvetica"/>
                  </w:rPr>
                  <w:t xml:space="preserve">, also shot in 1963, adhere to this same format, with a twist: in each of these films, every ‘shot’ lasts the entire length of a film reel, fading to white when the reel reaches its bleached tail-end. The most distinctive and consistent part of Warhol’s aesthetic for his ‘silent’ films is that he shot all of them at 24 frames-per-second, then projected them at the silent speed of 16 frames-per-second, meaning that every film was in slow motion. </w:t>
                </w:r>
              </w:p>
              <w:p w14:paraId="0C2F42B8" w14:textId="0C1F39F4" w:rsidR="003D1490" w:rsidRPr="00D745AC" w:rsidRDefault="003D1490" w:rsidP="0014227B">
                <w:pPr>
                  <w:rPr>
                    <w:rFonts w:cs="Helvetica"/>
                  </w:rPr>
                </w:pPr>
              </w:p>
              <w:p w14:paraId="1E237B0F" w14:textId="1B4E2347" w:rsidR="0014227B" w:rsidRPr="00211ECD" w:rsidRDefault="002B22AE" w:rsidP="003B3E0C">
                <w:r>
                  <w:t xml:space="preserve">File: </w:t>
                </w:r>
                <w:r w:rsidR="003B3E0C" w:rsidRPr="003B3E0C">
                  <w:t>Screen Test</w:t>
                </w:r>
                <w:r w:rsidR="003B3E0C">
                  <w:t>.pdf</w:t>
                </w:r>
              </w:p>
              <w:p w14:paraId="74E8D358" w14:textId="67BAEE48" w:rsidR="00C17299" w:rsidRPr="00C17299" w:rsidRDefault="00071D6E" w:rsidP="00C17299">
                <w:pPr>
                  <w:pStyle w:val="Caption"/>
                </w:pPr>
                <w:r>
                  <w:t xml:space="preserve">Figure </w:t>
                </w:r>
                <w:r w:rsidR="00FF35C3">
                  <w:t xml:space="preserve">3 </w:t>
                </w:r>
                <w:commentRangeStart w:id="0"/>
                <w:r w:rsidR="00C17299">
                  <w:t xml:space="preserve">Photograph of Ivy Nicholson’s </w:t>
                </w:r>
                <w:r w:rsidR="00C17299">
                  <w:rPr>
                    <w:i/>
                  </w:rPr>
                  <w:t>Screen Test</w:t>
                </w:r>
                <w:r w:rsidR="00C17299">
                  <w:t xml:space="preserve"> being shot in the Factory, circa 1964</w:t>
                </w:r>
                <w:commentRangeEnd w:id="0"/>
                <w:r>
                  <w:rPr>
                    <w:rStyle w:val="CommentReference"/>
                    <w:b w:val="0"/>
                    <w:bCs w:val="0"/>
                    <w:color w:val="auto"/>
                  </w:rPr>
                  <w:commentReference w:id="0"/>
                </w:r>
              </w:p>
              <w:p w14:paraId="5234A42C" w14:textId="4DAB6F0E" w:rsidR="0014227B" w:rsidRPr="00D745AC" w:rsidRDefault="0014227B" w:rsidP="0014227B">
                <w:pPr>
                  <w:rPr>
                    <w:rFonts w:cs="Helvetica"/>
                  </w:rPr>
                </w:pPr>
                <w:r w:rsidRPr="00D745AC">
                  <w:rPr>
                    <w:rFonts w:cs="Helvetica"/>
                  </w:rPr>
                  <w:t xml:space="preserve">Crucially, the subject matter of the films reflected Warhol’s world: he showed the lives of queer men and women who lived on the margins of society in the 1960s. Gay and interracial couples kissed, had sex, and did drugs onscreen. Warhol’s spare aesthetic provided an unlikely frame for the </w:t>
                </w:r>
                <w:r w:rsidR="003123B7">
                  <w:rPr>
                    <w:rFonts w:cs="Helvetica"/>
                  </w:rPr>
                  <w:t>‘</w:t>
                </w:r>
                <w:r w:rsidRPr="00D745AC">
                  <w:rPr>
                    <w:rFonts w:cs="Helvetica"/>
                  </w:rPr>
                  <w:t>camp</w:t>
                </w:r>
                <w:r w:rsidR="003123B7">
                  <w:rPr>
                    <w:rFonts w:cs="Helvetica"/>
                  </w:rPr>
                  <w:t>’</w:t>
                </w:r>
                <w:r w:rsidRPr="00D745AC">
                  <w:rPr>
                    <w:rFonts w:cs="Helvetica"/>
                  </w:rPr>
                  <w:t xml:space="preserve"> aesthetic that Susan Sontag would describe in 1964. One reason for this w</w:t>
                </w:r>
                <w:bookmarkStart w:id="1" w:name="_GoBack"/>
                <w:bookmarkEnd w:id="1"/>
                <w:r w:rsidRPr="00D745AC">
                  <w:rPr>
                    <w:rFonts w:cs="Helvetica"/>
                  </w:rPr>
                  <w:t xml:space="preserve">as the </w:t>
                </w:r>
                <w:r>
                  <w:rPr>
                    <w:rFonts w:cs="Helvetica"/>
                  </w:rPr>
                  <w:t>fact that</w:t>
                </w:r>
                <w:r w:rsidRPr="00D745AC">
                  <w:rPr>
                    <w:rFonts w:cs="Helvetica"/>
                  </w:rPr>
                  <w:t xml:space="preserve"> his entire filmmaking practice</w:t>
                </w:r>
                <w:r>
                  <w:rPr>
                    <w:rFonts w:cs="Helvetica"/>
                  </w:rPr>
                  <w:t xml:space="preserve"> revolved around portraits of, and performances by, queer and marginal characters in the 1960s underground</w:t>
                </w:r>
                <w:r w:rsidRPr="00D745AC">
                  <w:rPr>
                    <w:rFonts w:cs="Helvetica"/>
                  </w:rPr>
                  <w:t xml:space="preserve">. </w:t>
                </w:r>
              </w:p>
              <w:p w14:paraId="45F93EDC" w14:textId="77777777" w:rsidR="00AA4039" w:rsidRDefault="00AA4039" w:rsidP="0014227B">
                <w:pPr>
                  <w:rPr>
                    <w:rFonts w:cs="Helvetica"/>
                  </w:rPr>
                </w:pPr>
              </w:p>
              <w:p w14:paraId="2673F7CB" w14:textId="7D0EA8BF" w:rsidR="002B22AE" w:rsidRDefault="002B22AE" w:rsidP="00211ECD">
                <w:r>
                  <w:rPr>
                    <w:rFonts w:eastAsia="Cambria" w:cs="Times New Roman"/>
                    <w:iCs/>
                    <w:color w:val="000000"/>
                  </w:rPr>
                  <w:t xml:space="preserve">File: </w:t>
                </w:r>
                <w:hyperlink r:id="rId12" w:history="1">
                  <w:r w:rsidR="00211ECD" w:rsidRPr="00F36646">
                    <w:rPr>
                      <w:rStyle w:val="Hyperlink"/>
                    </w:rPr>
                    <w:t>https://www.youtube.com/watch?v=FbzBuqaFC5g</w:t>
                  </w:r>
                </w:hyperlink>
              </w:p>
              <w:p w14:paraId="0C65AD07" w14:textId="2D8B8A5C" w:rsidR="002B22AE" w:rsidRPr="00211ECD" w:rsidRDefault="00FF35C3" w:rsidP="00211ECD">
                <w:pPr>
                  <w:pStyle w:val="Caption"/>
                </w:pPr>
                <w:r>
                  <w:t>4</w:t>
                </w:r>
                <w:r w:rsidR="00211ECD">
                  <w:t xml:space="preserve"> </w:t>
                </w:r>
                <w:r w:rsidR="00211ECD">
                  <w:rPr>
                    <w:i/>
                  </w:rPr>
                  <w:t>Screen Test</w:t>
                </w:r>
                <w:r w:rsidR="00211ECD">
                  <w:t>, Edie Sedgwick (1964)</w:t>
                </w:r>
              </w:p>
              <w:p w14:paraId="19C711AE" w14:textId="5EF8FCA8" w:rsidR="0014227B" w:rsidRPr="00D745AC" w:rsidRDefault="0014227B" w:rsidP="0014227B">
                <w:pPr>
                  <w:rPr>
                    <w:rFonts w:eastAsia="Cambria" w:cs="Times New Roman"/>
                    <w:iCs/>
                    <w:color w:val="000000"/>
                  </w:rPr>
                </w:pPr>
                <w:r w:rsidRPr="00D745AC">
                  <w:rPr>
                    <w:rFonts w:eastAsia="Cambria" w:cs="Times New Roman"/>
                    <w:color w:val="000000"/>
                  </w:rPr>
                  <w:t xml:space="preserve">Between 1964 and 1966, Warhol shot over 500 short, silent portrait films, each comprising a single shot of one individual, lasting the entire length of a 100-foot reel. These </w:t>
                </w:r>
                <w:r w:rsidRPr="00D745AC">
                  <w:rPr>
                    <w:rFonts w:eastAsia="Cambria" w:cs="Times New Roman"/>
                    <w:i/>
                    <w:iCs/>
                    <w:color w:val="000000"/>
                  </w:rPr>
                  <w:t>Screen Tests</w:t>
                </w:r>
                <w:r w:rsidRPr="00D745AC">
                  <w:rPr>
                    <w:rFonts w:eastAsia="Cambria" w:cs="Times New Roman"/>
                    <w:iCs/>
                    <w:color w:val="000000"/>
                  </w:rPr>
                  <w:t xml:space="preserve"> featured such celebrities as Bob Dylan and Dennis Hopper, intellectual icons like Susan Sontag and Allan Ginsberg, art-world icons like Henry </w:t>
                </w:r>
                <w:proofErr w:type="spellStart"/>
                <w:r w:rsidRPr="00D745AC">
                  <w:rPr>
                    <w:rFonts w:eastAsia="Cambria" w:cs="Times New Roman"/>
                    <w:iCs/>
                    <w:color w:val="000000"/>
                  </w:rPr>
                  <w:t>Geldzahler</w:t>
                </w:r>
                <w:proofErr w:type="spellEnd"/>
                <w:r w:rsidRPr="00D745AC">
                  <w:rPr>
                    <w:rFonts w:eastAsia="Cambria" w:cs="Times New Roman"/>
                    <w:iCs/>
                    <w:color w:val="000000"/>
                  </w:rPr>
                  <w:t xml:space="preserve">, and Warhol friends and associates like Billy Name and Taylor Mead. Warhol also used these films to inaugurate his cast of </w:t>
                </w:r>
                <w:r w:rsidR="003123B7">
                  <w:rPr>
                    <w:rFonts w:eastAsia="Cambria" w:cs="Times New Roman"/>
                    <w:iCs/>
                    <w:color w:val="000000"/>
                  </w:rPr>
                  <w:t>‘</w:t>
                </w:r>
                <w:r w:rsidRPr="00D745AC">
                  <w:rPr>
                    <w:rFonts w:eastAsia="Cambria" w:cs="Times New Roman"/>
                    <w:iCs/>
                    <w:color w:val="000000"/>
                  </w:rPr>
                  <w:t>superstars</w:t>
                </w:r>
                <w:r w:rsidR="003123B7">
                  <w:rPr>
                    <w:rFonts w:eastAsia="Cambria" w:cs="Times New Roman"/>
                    <w:iCs/>
                    <w:color w:val="000000"/>
                  </w:rPr>
                  <w:t>’,</w:t>
                </w:r>
                <w:r w:rsidRPr="00D745AC">
                  <w:rPr>
                    <w:rFonts w:eastAsia="Cambria" w:cs="Times New Roman"/>
                    <w:iCs/>
                    <w:color w:val="000000"/>
                  </w:rPr>
                  <w:t xml:space="preserve"> such as Baby Jane </w:t>
                </w:r>
                <w:proofErr w:type="spellStart"/>
                <w:r w:rsidRPr="00D745AC">
                  <w:rPr>
                    <w:rFonts w:eastAsia="Cambria" w:cs="Times New Roman"/>
                    <w:iCs/>
                    <w:color w:val="000000"/>
                  </w:rPr>
                  <w:t>Holzer</w:t>
                </w:r>
                <w:proofErr w:type="spellEnd"/>
                <w:r w:rsidRPr="00D745AC">
                  <w:rPr>
                    <w:rFonts w:eastAsia="Cambria" w:cs="Times New Roman"/>
                    <w:iCs/>
                    <w:color w:val="000000"/>
                  </w:rPr>
                  <w:t xml:space="preserve"> and, later and more notoriously, Edie Sedgwick. All of these films were shot in Warhol’s </w:t>
                </w:r>
                <w:r w:rsidR="003123B7">
                  <w:rPr>
                    <w:rFonts w:eastAsia="Cambria" w:cs="Times New Roman"/>
                    <w:iCs/>
                    <w:color w:val="000000"/>
                  </w:rPr>
                  <w:t>‘</w:t>
                </w:r>
                <w:r w:rsidRPr="00D745AC">
                  <w:rPr>
                    <w:rFonts w:eastAsia="Cambria" w:cs="Times New Roman"/>
                    <w:iCs/>
                    <w:color w:val="000000"/>
                  </w:rPr>
                  <w:t>Factory</w:t>
                </w:r>
                <w:r w:rsidR="003123B7">
                  <w:rPr>
                    <w:rFonts w:eastAsia="Cambria" w:cs="Times New Roman"/>
                    <w:iCs/>
                    <w:color w:val="000000"/>
                  </w:rPr>
                  <w:t>’,</w:t>
                </w:r>
                <w:r w:rsidRPr="00D745AC">
                  <w:rPr>
                    <w:rFonts w:eastAsia="Cambria" w:cs="Times New Roman"/>
                    <w:iCs/>
                    <w:color w:val="000000"/>
                  </w:rPr>
                  <w:t xml:space="preserve"> a studio space that also served as a hangout for New York’s underground. </w:t>
                </w:r>
              </w:p>
              <w:p w14:paraId="034F73BC" w14:textId="77777777" w:rsidR="00AA4039" w:rsidRDefault="00AA4039" w:rsidP="00DD119D"/>
              <w:p w14:paraId="3C4401D9" w14:textId="070CE8DF" w:rsidR="002B22AE" w:rsidRPr="004301C4" w:rsidRDefault="002B22AE" w:rsidP="00DD119D">
                <w:r>
                  <w:rPr>
                    <w:rFonts w:cs="Helvetica"/>
                  </w:rPr>
                  <w:t xml:space="preserve">File: </w:t>
                </w:r>
                <w:r w:rsidR="00FC3D5C" w:rsidRPr="00FC3D5C">
                  <w:rPr>
                    <w:rFonts w:cs="Helvetica"/>
                  </w:rPr>
                  <w:t>Andy Warhol and Mario Montez</w:t>
                </w:r>
                <w:r w:rsidR="00FC3D5C">
                  <w:rPr>
                    <w:rFonts w:cs="Helvetica"/>
                  </w:rPr>
                  <w:t>.pdf</w:t>
                </w:r>
              </w:p>
              <w:p w14:paraId="22ABDC6D" w14:textId="2BD32C68" w:rsidR="008E679D" w:rsidRPr="00F44468" w:rsidRDefault="00071D6E" w:rsidP="00F44468">
                <w:pPr>
                  <w:pStyle w:val="Caption"/>
                </w:pPr>
                <w:r>
                  <w:t xml:space="preserve">Figure </w:t>
                </w:r>
                <w:r w:rsidR="00FF35C3">
                  <w:t>5</w:t>
                </w:r>
                <w:r w:rsidR="008E679D">
                  <w:t xml:space="preserve"> </w:t>
                </w:r>
                <w:commentRangeStart w:id="2"/>
                <w:r w:rsidR="008E679D">
                  <w:t>Andy Warhol with Mari</w:t>
                </w:r>
                <w:r w:rsidR="00F44468">
                  <w:t>o Montez and camera, circa 1965.</w:t>
                </w:r>
                <w:commentRangeEnd w:id="2"/>
                <w:r>
                  <w:rPr>
                    <w:rStyle w:val="CommentReference"/>
                    <w:b w:val="0"/>
                    <w:bCs w:val="0"/>
                    <w:color w:val="auto"/>
                  </w:rPr>
                  <w:commentReference w:id="2"/>
                </w:r>
              </w:p>
              <w:p w14:paraId="5711C09B" w14:textId="1A7A0898" w:rsidR="0014227B" w:rsidRDefault="0014227B" w:rsidP="0014227B">
                <w:pPr>
                  <w:widowControl w:val="0"/>
                  <w:autoSpaceDE w:val="0"/>
                  <w:autoSpaceDN w:val="0"/>
                  <w:adjustRightInd w:val="0"/>
                  <w:rPr>
                    <w:rFonts w:cs="Helvetica"/>
                  </w:rPr>
                </w:pPr>
                <w:r w:rsidRPr="00D745AC">
                  <w:rPr>
                    <w:rFonts w:eastAsia="Cambria" w:cs="Times New Roman"/>
                    <w:iCs/>
                    <w:color w:val="000000"/>
                  </w:rPr>
                  <w:t>In 1965, Warhol bought a 16mm camera that shot in synchronized sound</w:t>
                </w:r>
                <w:r>
                  <w:rPr>
                    <w:rFonts w:eastAsia="Cambria" w:cs="Times New Roman"/>
                    <w:iCs/>
                    <w:color w:val="000000"/>
                  </w:rPr>
                  <w:t>, and shot</w:t>
                </w:r>
                <w:r w:rsidRPr="00D745AC">
                  <w:rPr>
                    <w:rFonts w:eastAsia="Cambria" w:cs="Times New Roman"/>
                    <w:iCs/>
                    <w:color w:val="000000"/>
                  </w:rPr>
                  <w:t xml:space="preserve"> </w:t>
                </w:r>
                <w:r w:rsidRPr="00D745AC">
                  <w:rPr>
                    <w:rFonts w:cs="TimesNewRomanPS-ItalicMT"/>
                    <w:i/>
                    <w:iCs/>
                  </w:rPr>
                  <w:t>Screen Test #2</w:t>
                </w:r>
                <w:r w:rsidRPr="00D745AC">
                  <w:rPr>
                    <w:rFonts w:cs="TimesNewRomanPS-ItalicMT"/>
                  </w:rPr>
                  <w:t xml:space="preserve"> and </w:t>
                </w:r>
                <w:r w:rsidRPr="00D745AC">
                  <w:rPr>
                    <w:rFonts w:cs="TimesNewRomanPS-ItalicMT"/>
                    <w:i/>
                    <w:iCs/>
                  </w:rPr>
                  <w:t>Beauty #2</w:t>
                </w:r>
                <w:r>
                  <w:rPr>
                    <w:rFonts w:cs="TimesNewRomanPS-ItalicMT"/>
                    <w:i/>
                    <w:iCs/>
                  </w:rPr>
                  <w:t>.</w:t>
                </w:r>
                <w:r w:rsidRPr="00D745AC">
                  <w:rPr>
                    <w:rFonts w:cs="TimesNewRomanPS-ItalicMT"/>
                  </w:rPr>
                  <w:t xml:space="preserve"> </w:t>
                </w:r>
                <w:r>
                  <w:rPr>
                    <w:rFonts w:cs="TimesNewRomanPS-ItalicMT"/>
                  </w:rPr>
                  <w:t>B</w:t>
                </w:r>
                <w:r w:rsidRPr="00D745AC">
                  <w:rPr>
                    <w:rFonts w:cs="TimesNewRomanPS-ItalicMT"/>
                  </w:rPr>
                  <w:t>oth</w:t>
                </w:r>
                <w:r>
                  <w:rPr>
                    <w:rFonts w:cs="TimesNewRomanPS-ItalicMT"/>
                  </w:rPr>
                  <w:t xml:space="preserve"> films</w:t>
                </w:r>
                <w:r w:rsidRPr="00D745AC">
                  <w:rPr>
                    <w:rFonts w:cs="TimesNewRomanPS-ItalicMT"/>
                  </w:rPr>
                  <w:t xml:space="preserve"> feature on-screen actors (Mario Montez and Edie Sedgwick, respectively) who react to the sometimes cruel questions and comments of an off-screen interlocutor. This off-screen voice was often that of Ronald </w:t>
                </w:r>
                <w:proofErr w:type="spellStart"/>
                <w:r w:rsidRPr="00D745AC">
                  <w:rPr>
                    <w:rFonts w:cs="TimesNewRomanPS-ItalicMT"/>
                  </w:rPr>
                  <w:t>Tavel</w:t>
                </w:r>
                <w:proofErr w:type="spellEnd"/>
                <w:r w:rsidRPr="00D745AC">
                  <w:rPr>
                    <w:rFonts w:cs="TimesNewRomanPS-ItalicMT"/>
                  </w:rPr>
                  <w:t xml:space="preserve">, a playwright associated with Playhouse of the Ridiculous. The same year Warhol made </w:t>
                </w:r>
                <w:r w:rsidRPr="00D745AC">
                  <w:rPr>
                    <w:rFonts w:eastAsia="Cambria" w:cs="Times New Roman"/>
                    <w:i/>
                    <w:iCs/>
                    <w:color w:val="000000"/>
                  </w:rPr>
                  <w:t>My Hustler</w:t>
                </w:r>
                <w:r w:rsidRPr="00D745AC">
                  <w:rPr>
                    <w:rFonts w:eastAsia="Cambria" w:cs="Times New Roman"/>
                    <w:iCs/>
                    <w:color w:val="000000"/>
                  </w:rPr>
                  <w:t xml:space="preserve">, his first </w:t>
                </w:r>
                <w:r w:rsidR="003123B7">
                  <w:rPr>
                    <w:rFonts w:eastAsia="Cambria" w:cs="Times New Roman"/>
                    <w:iCs/>
                    <w:color w:val="000000"/>
                  </w:rPr>
                  <w:t>‘</w:t>
                </w:r>
                <w:r w:rsidRPr="00D745AC">
                  <w:rPr>
                    <w:rFonts w:eastAsia="Cambria" w:cs="Times New Roman"/>
                    <w:iCs/>
                    <w:color w:val="000000"/>
                  </w:rPr>
                  <w:t>narrative</w:t>
                </w:r>
                <w:r w:rsidR="003123B7">
                  <w:rPr>
                    <w:rFonts w:eastAsia="Cambria" w:cs="Times New Roman"/>
                    <w:iCs/>
                    <w:color w:val="000000"/>
                  </w:rPr>
                  <w:t>’</w:t>
                </w:r>
                <w:r w:rsidRPr="00D745AC">
                  <w:rPr>
                    <w:rFonts w:eastAsia="Cambria" w:cs="Times New Roman"/>
                    <w:iCs/>
                    <w:color w:val="000000"/>
                  </w:rPr>
                  <w:t xml:space="preserve"> film, and marked a stylistic shift that would characterize the latter half of his filmmaking career: it drew on the themes and style of the X-rated, gay pornography that regularly showed at cinemas in Times Square.</w:t>
                </w:r>
                <w:r>
                  <w:rPr>
                    <w:rFonts w:eastAsia="Cambria" w:cs="Times New Roman"/>
                    <w:iCs/>
                    <w:color w:val="000000"/>
                  </w:rPr>
                  <w:t xml:space="preserve"> </w:t>
                </w:r>
                <w:r>
                  <w:rPr>
                    <w:rFonts w:cs="Helvetica"/>
                  </w:rPr>
                  <w:t xml:space="preserve">Around this time, Warhol also started to incorporate rapid editing and camera movement into works like work, such as </w:t>
                </w:r>
                <w:proofErr w:type="spellStart"/>
                <w:r>
                  <w:rPr>
                    <w:rFonts w:cs="Helvetica"/>
                    <w:i/>
                  </w:rPr>
                  <w:t>Bufferin</w:t>
                </w:r>
                <w:proofErr w:type="spellEnd"/>
                <w:r>
                  <w:rPr>
                    <w:rFonts w:cs="Helvetica"/>
                  </w:rPr>
                  <w:t xml:space="preserve"> (1966) and </w:t>
                </w:r>
                <w:r>
                  <w:rPr>
                    <w:rFonts w:cs="Helvetica"/>
                    <w:i/>
                  </w:rPr>
                  <w:t xml:space="preserve">The Velvet Underground and </w:t>
                </w:r>
                <w:proofErr w:type="spellStart"/>
                <w:r>
                  <w:rPr>
                    <w:rFonts w:cs="Helvetica"/>
                    <w:i/>
                  </w:rPr>
                  <w:t>Nico</w:t>
                </w:r>
                <w:proofErr w:type="spellEnd"/>
                <w:r>
                  <w:rPr>
                    <w:rFonts w:cs="Helvetica"/>
                  </w:rPr>
                  <w:t xml:space="preserve"> (1966).</w:t>
                </w:r>
              </w:p>
              <w:p w14:paraId="1AFE2E9B" w14:textId="77777777" w:rsidR="006E6F57" w:rsidRDefault="006E6F57" w:rsidP="0014227B">
                <w:pPr>
                  <w:widowControl w:val="0"/>
                  <w:autoSpaceDE w:val="0"/>
                  <w:autoSpaceDN w:val="0"/>
                  <w:adjustRightInd w:val="0"/>
                  <w:rPr>
                    <w:rFonts w:cs="Helvetica"/>
                  </w:rPr>
                </w:pPr>
              </w:p>
              <w:p w14:paraId="08D10484" w14:textId="77777777" w:rsidR="00FF707A" w:rsidRDefault="002B22AE" w:rsidP="00FF70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yperlink"/>
                  </w:rPr>
                </w:pPr>
                <w:r>
                  <w:rPr>
                    <w:rFonts w:cs="Helvetica"/>
                  </w:rPr>
                  <w:t>File:</w:t>
                </w:r>
                <w:r w:rsidR="006E6F57">
                  <w:rPr>
                    <w:rFonts w:cs="Helvetica"/>
                  </w:rPr>
                  <w:t xml:space="preserve"> </w:t>
                </w:r>
                <w:hyperlink r:id="rId13" w:history="1">
                  <w:r w:rsidR="00FF707A" w:rsidRPr="00866E85">
                    <w:rPr>
                      <w:rStyle w:val="Hyperlink"/>
                    </w:rPr>
                    <w:t>https://www.youtube.com/watch?v=Z8sptsjCk18</w:t>
                  </w:r>
                </w:hyperlink>
              </w:p>
              <w:p w14:paraId="5832B0A9" w14:textId="7DC3592C" w:rsidR="002B22AE" w:rsidRPr="0028010E" w:rsidRDefault="00FF35C3" w:rsidP="0028010E">
                <w:pPr>
                  <w:pStyle w:val="Caption"/>
                </w:pPr>
                <w:r>
                  <w:t>6</w:t>
                </w:r>
                <w:r w:rsidR="004024AE">
                  <w:t xml:space="preserve"> </w:t>
                </w:r>
                <w:r w:rsidR="002B22AE">
                  <w:t>Andy Warhol and Edie Sedgwick being interviewed</w:t>
                </w:r>
                <w:r w:rsidR="004024AE">
                  <w:t xml:space="preserve"> on the </w:t>
                </w:r>
                <w:proofErr w:type="spellStart"/>
                <w:r w:rsidR="004024AE">
                  <w:t>Merv</w:t>
                </w:r>
                <w:proofErr w:type="spellEnd"/>
                <w:r w:rsidR="004024AE">
                  <w:t xml:space="preserve"> Griffin show, 1965</w:t>
                </w:r>
                <w:r w:rsidR="00F44468">
                  <w:t>.</w:t>
                </w:r>
              </w:p>
              <w:p w14:paraId="5F16ED06" w14:textId="366ECDA6" w:rsidR="0014227B" w:rsidRPr="00D745AC" w:rsidRDefault="0014227B" w:rsidP="0014227B">
                <w:pPr>
                  <w:widowControl w:val="0"/>
                  <w:autoSpaceDE w:val="0"/>
                  <w:autoSpaceDN w:val="0"/>
                  <w:adjustRightInd w:val="0"/>
                  <w:rPr>
                    <w:rFonts w:eastAsia="Cambria" w:cs="Times New Roman"/>
                    <w:iCs/>
                    <w:color w:val="000000"/>
                  </w:rPr>
                </w:pPr>
                <w:r w:rsidRPr="00D745AC">
                  <w:rPr>
                    <w:rFonts w:eastAsia="Cambria" w:cs="Times New Roman"/>
                    <w:iCs/>
                    <w:color w:val="000000"/>
                  </w:rPr>
                  <w:t xml:space="preserve">With 1966’s </w:t>
                </w:r>
                <w:r w:rsidRPr="00D745AC">
                  <w:rPr>
                    <w:rFonts w:eastAsia="Cambria" w:cs="Times New Roman"/>
                    <w:i/>
                    <w:iCs/>
                    <w:color w:val="000000"/>
                  </w:rPr>
                  <w:t>Chelsea Girls</w:t>
                </w:r>
                <w:r w:rsidRPr="00D745AC">
                  <w:rPr>
                    <w:rFonts w:eastAsia="Cambria" w:cs="Times New Roman"/>
                    <w:iCs/>
                    <w:color w:val="000000"/>
                  </w:rPr>
                  <w:t xml:space="preserve">, Warhol managed to obtain the commercial success he had just started striving for. Due to its risqué subject matter—sex and drugs in the New York underground—it became popular as a midnight movie on college campuses. </w:t>
                </w:r>
                <w:r>
                  <w:rPr>
                    <w:rFonts w:eastAsia="Cambria" w:cs="Times New Roman"/>
                    <w:iCs/>
                    <w:color w:val="000000"/>
                  </w:rPr>
                  <w:t>The film</w:t>
                </w:r>
                <w:r w:rsidRPr="00D745AC">
                  <w:rPr>
                    <w:rFonts w:eastAsia="Cambria" w:cs="Times New Roman"/>
                    <w:iCs/>
                    <w:color w:val="000000"/>
                  </w:rPr>
                  <w:t xml:space="preserve"> was a dual-projection film comprising fourteen different reels, each its own single-shot vignette starring Warhol’s ‘superstars</w:t>
                </w:r>
                <w:r w:rsidR="003123B7">
                  <w:rPr>
                    <w:rFonts w:eastAsia="Cambria" w:cs="Times New Roman"/>
                    <w:iCs/>
                    <w:color w:val="000000"/>
                  </w:rPr>
                  <w:t>’.</w:t>
                </w:r>
                <w:r w:rsidRPr="00D745AC">
                  <w:rPr>
                    <w:rFonts w:eastAsia="Cambria" w:cs="Times New Roman"/>
                    <w:iCs/>
                    <w:color w:val="000000"/>
                  </w:rPr>
                  <w:t xml:space="preserve"> Because all of the reels were shot in sync sound, the projectionist would have to follow a script in order to turn the sound on each projector up and down at the proper moment. </w:t>
                </w:r>
              </w:p>
              <w:p w14:paraId="0D8FDC8B" w14:textId="77777777" w:rsidR="0014227B" w:rsidRDefault="0014227B" w:rsidP="0014227B">
                <w:pPr>
                  <w:widowControl w:val="0"/>
                  <w:autoSpaceDE w:val="0"/>
                  <w:autoSpaceDN w:val="0"/>
                  <w:adjustRightInd w:val="0"/>
                  <w:rPr>
                    <w:rFonts w:eastAsia="Cambria" w:cs="Times New Roman"/>
                    <w:iCs/>
                    <w:color w:val="000000"/>
                  </w:rPr>
                </w:pPr>
              </w:p>
              <w:p w14:paraId="255F5A88" w14:textId="37A17542" w:rsidR="004301C4" w:rsidRPr="00020452" w:rsidRDefault="004301C4" w:rsidP="00DD119D">
                <w:pPr>
                  <w:rPr>
                    <w:rStyle w:val="Hyperlink"/>
                    <w:rFonts w:eastAsia="Cambria" w:cs="Times New Roman"/>
                    <w:iCs/>
                    <w:color w:val="000000"/>
                    <w:u w:val="none"/>
                  </w:rPr>
                </w:pPr>
                <w:r>
                  <w:t xml:space="preserve">File: </w:t>
                </w:r>
                <w:r w:rsidR="00DD119D" w:rsidRPr="00DD119D">
                  <w:t>Chelsea Girls Poster</w:t>
                </w:r>
                <w:r w:rsidR="00DD119D">
                  <w:t>.pdf</w:t>
                </w:r>
              </w:p>
              <w:p w14:paraId="54D48938" w14:textId="4DD72090" w:rsidR="004301C4" w:rsidRPr="00F247E8" w:rsidRDefault="00071D6E" w:rsidP="00F247E8">
                <w:pPr>
                  <w:pStyle w:val="Caption"/>
                </w:pPr>
                <w:r>
                  <w:t xml:space="preserve">Figure </w:t>
                </w:r>
                <w:r w:rsidR="00FF35C3">
                  <w:t>7</w:t>
                </w:r>
                <w:r w:rsidR="004D1B41">
                  <w:t xml:space="preserve"> </w:t>
                </w:r>
                <w:commentRangeStart w:id="3"/>
                <w:r w:rsidR="00F247E8">
                  <w:t xml:space="preserve">Poster for </w:t>
                </w:r>
                <w:r w:rsidR="00F247E8">
                  <w:rPr>
                    <w:i/>
                  </w:rPr>
                  <w:t>Chelsea Girls</w:t>
                </w:r>
                <w:r w:rsidR="00F247E8">
                  <w:t xml:space="preserve"> (1966)</w:t>
                </w:r>
                <w:commentRangeEnd w:id="3"/>
                <w:r>
                  <w:rPr>
                    <w:rStyle w:val="CommentReference"/>
                    <w:b w:val="0"/>
                    <w:bCs w:val="0"/>
                    <w:color w:val="auto"/>
                  </w:rPr>
                  <w:commentReference w:id="3"/>
                </w:r>
              </w:p>
              <w:p w14:paraId="630C8068" w14:textId="0CAFBBA7" w:rsidR="0014227B" w:rsidRDefault="0014227B" w:rsidP="0014227B">
                <w:pPr>
                  <w:widowControl w:val="0"/>
                  <w:autoSpaceDE w:val="0"/>
                  <w:autoSpaceDN w:val="0"/>
                  <w:adjustRightInd w:val="0"/>
                  <w:rPr>
                    <w:rFonts w:cs="TimesNewRomanPSMT"/>
                  </w:rPr>
                </w:pPr>
                <w:r w:rsidRPr="00D745AC">
                  <w:rPr>
                    <w:rFonts w:eastAsia="Cambria" w:cs="Times New Roman"/>
                    <w:i/>
                    <w:iCs/>
                    <w:color w:val="000000"/>
                  </w:rPr>
                  <w:t>Chelsea Girls</w:t>
                </w:r>
                <w:r w:rsidRPr="00D745AC">
                  <w:rPr>
                    <w:rFonts w:eastAsia="Cambria" w:cs="Times New Roman"/>
                    <w:iCs/>
                    <w:color w:val="000000"/>
                  </w:rPr>
                  <w:t xml:space="preserve"> was thus an early foray into film performance</w:t>
                </w:r>
                <w:r>
                  <w:rPr>
                    <w:rFonts w:eastAsia="Cambria" w:cs="Times New Roman"/>
                    <w:iCs/>
                    <w:color w:val="000000"/>
                  </w:rPr>
                  <w:t>, or into the sort of multi-screen, multi-media experience that many filmmakers would start to call</w:t>
                </w:r>
                <w:r w:rsidRPr="00D745AC">
                  <w:rPr>
                    <w:rFonts w:eastAsia="Cambria" w:cs="Times New Roman"/>
                    <w:iCs/>
                    <w:color w:val="000000"/>
                  </w:rPr>
                  <w:t xml:space="preserve"> ‘expanded cinem</w:t>
                </w:r>
                <w:r>
                  <w:rPr>
                    <w:rFonts w:eastAsia="Cambria" w:cs="Times New Roman"/>
                    <w:iCs/>
                    <w:color w:val="000000"/>
                  </w:rPr>
                  <w:t>a</w:t>
                </w:r>
                <w:r w:rsidR="003123B7">
                  <w:rPr>
                    <w:rFonts w:eastAsia="Cambria" w:cs="Times New Roman"/>
                    <w:iCs/>
                    <w:color w:val="000000"/>
                  </w:rPr>
                  <w:t>’.</w:t>
                </w:r>
                <w:r>
                  <w:rPr>
                    <w:rFonts w:eastAsia="Cambria" w:cs="Times New Roman"/>
                    <w:iCs/>
                    <w:color w:val="000000"/>
                  </w:rPr>
                  <w:t xml:space="preserve"> Another work that was </w:t>
                </w:r>
                <w:r w:rsidRPr="00D745AC">
                  <w:rPr>
                    <w:rFonts w:eastAsia="Cambria" w:cs="Times New Roman"/>
                    <w:iCs/>
                    <w:color w:val="000000"/>
                  </w:rPr>
                  <w:t xml:space="preserve">notable in this regard was Warhol’s </w:t>
                </w:r>
                <w:r w:rsidR="003123B7">
                  <w:rPr>
                    <w:rFonts w:eastAsia="Cambria" w:cs="Times New Roman"/>
                    <w:iCs/>
                    <w:color w:val="000000"/>
                  </w:rPr>
                  <w:t>‘</w:t>
                </w:r>
                <w:r w:rsidRPr="00D745AC">
                  <w:rPr>
                    <w:rFonts w:eastAsia="Cambria" w:cs="Times New Roman"/>
                    <w:iCs/>
                    <w:color w:val="000000"/>
                  </w:rPr>
                  <w:t>Exploding Plastic Inevitable</w:t>
                </w:r>
                <w:r w:rsidR="003123B7">
                  <w:rPr>
                    <w:rFonts w:eastAsia="Cambria" w:cs="Times New Roman"/>
                    <w:iCs/>
                    <w:color w:val="000000"/>
                  </w:rPr>
                  <w:t>’,</w:t>
                </w:r>
                <w:r w:rsidR="00DD42AE">
                  <w:rPr>
                    <w:rFonts w:eastAsia="Cambria" w:cs="Times New Roman"/>
                    <w:iCs/>
                    <w:color w:val="000000"/>
                  </w:rPr>
                  <w:t xml:space="preserve"> a projection, music, and light </w:t>
                </w:r>
                <w:r w:rsidRPr="00D745AC">
                  <w:rPr>
                    <w:rFonts w:eastAsia="Cambria" w:cs="Times New Roman"/>
                    <w:iCs/>
                    <w:color w:val="000000"/>
                  </w:rPr>
                  <w:t xml:space="preserve">show he started that same year. The EPI starred the rock band the Velvet Underground, as well as several Warhol superstars (most often Gerard </w:t>
                </w:r>
                <w:proofErr w:type="spellStart"/>
                <w:r w:rsidRPr="00D745AC">
                  <w:rPr>
                    <w:rFonts w:eastAsia="Cambria" w:cs="Times New Roman"/>
                    <w:iCs/>
                    <w:color w:val="000000"/>
                  </w:rPr>
                  <w:t>Malanga</w:t>
                </w:r>
                <w:proofErr w:type="spellEnd"/>
                <w:r w:rsidRPr="00D745AC">
                  <w:rPr>
                    <w:rFonts w:eastAsia="Cambria" w:cs="Times New Roman"/>
                    <w:iCs/>
                    <w:color w:val="000000"/>
                  </w:rPr>
                  <w:t xml:space="preserve"> and Mary </w:t>
                </w:r>
                <w:proofErr w:type="spellStart"/>
                <w:r w:rsidRPr="00D745AC">
                  <w:rPr>
                    <w:rFonts w:eastAsia="Cambria" w:cs="Times New Roman"/>
                    <w:iCs/>
                    <w:color w:val="000000"/>
                  </w:rPr>
                  <w:t>Woronov</w:t>
                </w:r>
                <w:proofErr w:type="spellEnd"/>
                <w:r w:rsidRPr="00D745AC">
                  <w:rPr>
                    <w:rFonts w:eastAsia="Cambria" w:cs="Times New Roman"/>
                    <w:iCs/>
                    <w:color w:val="000000"/>
                  </w:rPr>
                  <w:t xml:space="preserve">) who would dance onstage. Warhol’s then-lover, Danny Williams, managed a projector and light show </w:t>
                </w:r>
                <w:r w:rsidR="003D6E59">
                  <w:rPr>
                    <w:rFonts w:eastAsia="Cambria" w:cs="Times New Roman"/>
                    <w:iCs/>
                    <w:color w:val="000000"/>
                  </w:rPr>
                  <w:t xml:space="preserve">that </w:t>
                </w:r>
                <w:r w:rsidRPr="00D745AC">
                  <w:rPr>
                    <w:rFonts w:eastAsia="Cambria" w:cs="Times New Roman"/>
                    <w:iCs/>
                    <w:color w:val="000000"/>
                  </w:rPr>
                  <w:t xml:space="preserve">they would cast onto the stage and the audience. </w:t>
                </w:r>
                <w:r>
                  <w:rPr>
                    <w:rFonts w:eastAsia="Cambria" w:cs="Times New Roman"/>
                    <w:iCs/>
                    <w:color w:val="000000"/>
                  </w:rPr>
                  <w:t>In the EPI, Warhol used his</w:t>
                </w:r>
                <w:r w:rsidRPr="00D745AC">
                  <w:rPr>
                    <w:rFonts w:cs="TimesNewRomanPSMT"/>
                  </w:rPr>
                  <w:t xml:space="preserve"> films as instruments in a purposefully overwhelming and disjunctive sensory experience. </w:t>
                </w:r>
              </w:p>
              <w:p w14:paraId="71A713A8" w14:textId="77777777" w:rsidR="0014227B" w:rsidRDefault="0014227B" w:rsidP="0014227B">
                <w:pPr>
                  <w:widowControl w:val="0"/>
                  <w:autoSpaceDE w:val="0"/>
                  <w:autoSpaceDN w:val="0"/>
                  <w:adjustRightInd w:val="0"/>
                  <w:rPr>
                    <w:rFonts w:cs="TimesNewRomanPSMT"/>
                  </w:rPr>
                </w:pPr>
              </w:p>
              <w:p w14:paraId="31AA1A3B" w14:textId="77777777" w:rsidR="0014227B" w:rsidRPr="00D745AC" w:rsidRDefault="0014227B" w:rsidP="0014227B">
                <w:pPr>
                  <w:widowControl w:val="0"/>
                  <w:autoSpaceDE w:val="0"/>
                  <w:autoSpaceDN w:val="0"/>
                  <w:adjustRightInd w:val="0"/>
                  <w:rPr>
                    <w:rFonts w:cs="TimesNewRomanPS-ItalicMT"/>
                  </w:rPr>
                </w:pPr>
                <w:r w:rsidRPr="00D745AC">
                  <w:rPr>
                    <w:rFonts w:eastAsia="Cambria" w:cs="Times New Roman"/>
                    <w:iCs/>
                    <w:color w:val="000000"/>
                  </w:rPr>
                  <w:t xml:space="preserve">All of Warhol’s films in this period were deeply collaborative efforts, and not only with the people who appear on-screen: typically, Billy Name did the lighting, and Gerard </w:t>
                </w:r>
                <w:proofErr w:type="spellStart"/>
                <w:r w:rsidRPr="00D745AC">
                  <w:rPr>
                    <w:rFonts w:eastAsia="Cambria" w:cs="Times New Roman"/>
                    <w:iCs/>
                    <w:color w:val="000000"/>
                  </w:rPr>
                  <w:t>Malanga</w:t>
                </w:r>
                <w:proofErr w:type="spellEnd"/>
                <w:r w:rsidRPr="00D745AC">
                  <w:rPr>
                    <w:rFonts w:eastAsia="Cambria" w:cs="Times New Roman"/>
                    <w:iCs/>
                    <w:color w:val="000000"/>
                  </w:rPr>
                  <w:t xml:space="preserve"> often operated the camera. Warhol was </w:t>
                </w:r>
                <w:r>
                  <w:rPr>
                    <w:rFonts w:eastAsia="Cambria" w:cs="Times New Roman"/>
                    <w:iCs/>
                    <w:color w:val="000000"/>
                  </w:rPr>
                  <w:t>sometimes</w:t>
                </w:r>
                <w:r w:rsidRPr="00D745AC">
                  <w:rPr>
                    <w:rFonts w:eastAsia="Cambria" w:cs="Times New Roman"/>
                    <w:iCs/>
                    <w:color w:val="000000"/>
                  </w:rPr>
                  <w:t xml:space="preserve"> criticized for delegating so much of his work as an artist to his friends and assistants, </w:t>
                </w:r>
                <w:r>
                  <w:rPr>
                    <w:rFonts w:eastAsia="Cambria" w:cs="Times New Roman"/>
                    <w:iCs/>
                    <w:color w:val="000000"/>
                  </w:rPr>
                  <w:t xml:space="preserve">to </w:t>
                </w:r>
                <w:r w:rsidRPr="00D745AC">
                  <w:rPr>
                    <w:rFonts w:eastAsia="Cambria" w:cs="Times New Roman"/>
                    <w:iCs/>
                    <w:color w:val="000000"/>
                  </w:rPr>
                  <w:t>wh</w:t>
                </w:r>
                <w:r>
                  <w:rPr>
                    <w:rFonts w:eastAsia="Cambria" w:cs="Times New Roman"/>
                    <w:iCs/>
                    <w:color w:val="000000"/>
                  </w:rPr>
                  <w:t>om</w:t>
                </w:r>
                <w:r w:rsidRPr="00D745AC">
                  <w:rPr>
                    <w:rFonts w:eastAsia="Cambria" w:cs="Times New Roman"/>
                    <w:iCs/>
                    <w:color w:val="000000"/>
                  </w:rPr>
                  <w:t xml:space="preserve"> he paid little. </w:t>
                </w:r>
              </w:p>
              <w:p w14:paraId="65BD0932" w14:textId="77777777" w:rsidR="0014227B" w:rsidRPr="00D745AC" w:rsidRDefault="0014227B" w:rsidP="0014227B">
                <w:pPr>
                  <w:widowControl w:val="0"/>
                  <w:autoSpaceDE w:val="0"/>
                  <w:autoSpaceDN w:val="0"/>
                  <w:adjustRightInd w:val="0"/>
                  <w:rPr>
                    <w:rFonts w:cs="TimesNewRomanPSMT"/>
                  </w:rPr>
                </w:pPr>
              </w:p>
              <w:p w14:paraId="2016B31C" w14:textId="4C851E6B" w:rsidR="0014227B" w:rsidRPr="00D745AC" w:rsidRDefault="0014227B" w:rsidP="0014227B">
                <w:pPr>
                  <w:widowControl w:val="0"/>
                  <w:autoSpaceDE w:val="0"/>
                  <w:autoSpaceDN w:val="0"/>
                  <w:adjustRightInd w:val="0"/>
                  <w:rPr>
                    <w:rFonts w:cs="TimesNewRomanPSMT"/>
                  </w:rPr>
                </w:pPr>
                <w:r w:rsidRPr="00D745AC">
                  <w:rPr>
                    <w:rFonts w:cs="TimesNewRomanPSMT"/>
                  </w:rPr>
                  <w:t xml:space="preserve">In the late 1960s, Paul Morrissey joined the Factory studio team, and encouraged Warhol to aspire to more mainstream, Hollywood success with films like 1967’s </w:t>
                </w:r>
                <w:r w:rsidRPr="00D745AC">
                  <w:rPr>
                    <w:rFonts w:cs="TimesNewRomanPSMT"/>
                    <w:i/>
                  </w:rPr>
                  <w:t>Bike Boy</w:t>
                </w:r>
                <w:r w:rsidRPr="00D745AC">
                  <w:rPr>
                    <w:rFonts w:cs="TimesNewRomanPSMT"/>
                  </w:rPr>
                  <w:t xml:space="preserve"> and </w:t>
                </w:r>
                <w:r w:rsidRPr="00D745AC">
                  <w:rPr>
                    <w:rFonts w:cs="TimesNewRomanPSMT"/>
                    <w:i/>
                  </w:rPr>
                  <w:t>I, a Man</w:t>
                </w:r>
                <w:r w:rsidRPr="00D745AC">
                  <w:rPr>
                    <w:rFonts w:cs="TimesNewRomanPSMT"/>
                  </w:rPr>
                  <w:t xml:space="preserve">. The following year, Warhol was shot by Valerie </w:t>
                </w:r>
                <w:proofErr w:type="spellStart"/>
                <w:r w:rsidRPr="00D745AC">
                  <w:rPr>
                    <w:rFonts w:cs="TimesNewRomanPSMT"/>
                  </w:rPr>
                  <w:t>Solanas</w:t>
                </w:r>
                <w:proofErr w:type="spellEnd"/>
                <w:r w:rsidRPr="00D745AC">
                  <w:rPr>
                    <w:rFonts w:cs="TimesNewRomanPSMT"/>
                  </w:rPr>
                  <w:t xml:space="preserve">, the playwright and author of the S.C.U.M. </w:t>
                </w:r>
                <w:r>
                  <w:rPr>
                    <w:rFonts w:cs="TimesNewRomanPSMT"/>
                  </w:rPr>
                  <w:t>M</w:t>
                </w:r>
                <w:r w:rsidRPr="00D745AC">
                  <w:rPr>
                    <w:rFonts w:cs="TimesNewRomanPSMT"/>
                  </w:rPr>
                  <w:t xml:space="preserve">anifesto. After the incident, Warhol was reluctant to spend much time around the drugged-out, eccentric Factory crowd, and ceded more control of his filmmaking activities to Morrissey. Morrissey went on to make the narrative features </w:t>
                </w:r>
                <w:r w:rsidRPr="00D745AC">
                  <w:rPr>
                    <w:rFonts w:cs="TimesNewRomanPSMT"/>
                    <w:i/>
                  </w:rPr>
                  <w:t>Flesh</w:t>
                </w:r>
                <w:r w:rsidRPr="00D745AC">
                  <w:rPr>
                    <w:rFonts w:cs="TimesNewRomanPSMT"/>
                  </w:rPr>
                  <w:t xml:space="preserve">, </w:t>
                </w:r>
                <w:r w:rsidRPr="00D745AC">
                  <w:rPr>
                    <w:rFonts w:cs="TimesNewRomanPSMT"/>
                    <w:i/>
                  </w:rPr>
                  <w:t>Trash</w:t>
                </w:r>
                <w:r w:rsidRPr="00D745AC">
                  <w:rPr>
                    <w:rFonts w:cs="TimesNewRomanPSMT"/>
                  </w:rPr>
                  <w:t xml:space="preserve">, and </w:t>
                </w:r>
                <w:r w:rsidRPr="00D745AC">
                  <w:rPr>
                    <w:rFonts w:cs="TimesNewRomanPSMT"/>
                    <w:i/>
                  </w:rPr>
                  <w:t>Heat</w:t>
                </w:r>
                <w:r w:rsidRPr="00D745AC">
                  <w:rPr>
                    <w:rFonts w:cs="TimesNewRomanPSMT"/>
                  </w:rPr>
                  <w:t xml:space="preserve"> under the Warhol name. </w:t>
                </w:r>
                <w:r w:rsidRPr="00D745AC">
                  <w:t>In the subsequent decade, these films remained much more available than Warhol’s earlier work</w:t>
                </w:r>
                <w:r>
                  <w:t xml:space="preserve">. Morrissey’s films resembled commercial sexploitation fare, and for decades this is what </w:t>
                </w:r>
                <w:r w:rsidRPr="00D745AC">
                  <w:t>much of the film</w:t>
                </w:r>
                <w:r w:rsidR="00046BB1">
                  <w:t>-</w:t>
                </w:r>
                <w:r w:rsidRPr="00D745AC">
                  <w:t xml:space="preserve">going public thought of </w:t>
                </w:r>
                <w:r>
                  <w:t xml:space="preserve">when they thought of </w:t>
                </w:r>
                <w:r w:rsidRPr="00D745AC">
                  <w:t xml:space="preserve">a </w:t>
                </w:r>
                <w:r w:rsidR="003123B7">
                  <w:t>‘</w:t>
                </w:r>
                <w:r w:rsidRPr="00D745AC">
                  <w:t>Warhol Movie</w:t>
                </w:r>
                <w:r w:rsidR="003123B7">
                  <w:t>’.</w:t>
                </w:r>
              </w:p>
              <w:p w14:paraId="21E1FAE3" w14:textId="77777777" w:rsidR="0014227B" w:rsidRPr="00D745AC" w:rsidRDefault="0014227B" w:rsidP="0014227B">
                <w:pPr>
                  <w:rPr>
                    <w:rFonts w:cs="Helvetica"/>
                  </w:rPr>
                </w:pPr>
              </w:p>
              <w:p w14:paraId="6B885D30" w14:textId="75CFCE2E" w:rsidR="0014227B" w:rsidRDefault="0014227B" w:rsidP="0014227B">
                <w:r w:rsidRPr="00D745AC">
                  <w:t>Warhol pulled his films from circulation in the early 1970s</w:t>
                </w:r>
                <w:r>
                  <w:t>, although</w:t>
                </w:r>
                <w:r w:rsidRPr="00D745AC">
                  <w:t xml:space="preserve"> a half-dozen of his films remained a part of Anthology Film Archives’ ‘Essential Cinema’ series, and stray prints showed sporadically in other locations. Mainstream critics remembered Warhol’s films for their decadence</w:t>
                </w:r>
                <w:r>
                  <w:t>. But the</w:t>
                </w:r>
                <w:r w:rsidRPr="00D745AC">
                  <w:t xml:space="preserve"> avant-garde, who were more apt to seek out the films themselves, emphasized their structural-film aesthetic</w:t>
                </w:r>
                <w:r>
                  <w:t xml:space="preserve">s: filmmakers like Peter </w:t>
                </w:r>
                <w:proofErr w:type="spellStart"/>
                <w:r>
                  <w:t>Gidal</w:t>
                </w:r>
                <w:proofErr w:type="spellEnd"/>
                <w:r>
                  <w:t xml:space="preserve"> and Hollis Frampton were inspired by films like </w:t>
                </w:r>
                <w:r>
                  <w:rPr>
                    <w:i/>
                  </w:rPr>
                  <w:t>Eat</w:t>
                </w:r>
                <w:r>
                  <w:t xml:space="preserve"> and </w:t>
                </w:r>
                <w:r>
                  <w:rPr>
                    <w:i/>
                  </w:rPr>
                  <w:t>Haircut</w:t>
                </w:r>
                <w:r>
                  <w:t>, which eschewed plot in favour of sensuous detail and rigorous formal structures</w:t>
                </w:r>
                <w:r w:rsidRPr="00D745AC">
                  <w:t xml:space="preserve">. After Warhol’s death in 1987, </w:t>
                </w:r>
                <w:proofErr w:type="spellStart"/>
                <w:r w:rsidRPr="00D745AC">
                  <w:t>MoMA</w:t>
                </w:r>
                <w:proofErr w:type="spellEnd"/>
                <w:r w:rsidRPr="00D745AC">
                  <w:t xml:space="preserve">, the Whitney, and the Andy Warhol Foundation partnered to restore and re-release his films. The subsequent decades saw several high-profile film retrospectives, including </w:t>
                </w:r>
                <w:r w:rsidRPr="00D745AC">
                  <w:rPr>
                    <w:i/>
                  </w:rPr>
                  <w:t>The Films of Andy Warhol Part I</w:t>
                </w:r>
                <w:r w:rsidRPr="00D745AC">
                  <w:t xml:space="preserve"> and </w:t>
                </w:r>
                <w:r w:rsidRPr="00D745AC">
                  <w:rPr>
                    <w:i/>
                  </w:rPr>
                  <w:t>Part II</w:t>
                </w:r>
                <w:r w:rsidRPr="00D745AC">
                  <w:t xml:space="preserve"> (in 1988 and 1994, respectively) and a series of gallery installations organized by Mary Lea Bandy of the Museum of Modern Art. W</w:t>
                </w:r>
                <w:r w:rsidRPr="00D745AC">
                  <w:rPr>
                    <w:color w:val="222222"/>
                  </w:rPr>
                  <w:t>ith the re</w:t>
                </w:r>
                <w:r>
                  <w:rPr>
                    <w:color w:val="222222"/>
                  </w:rPr>
                  <w:t>-</w:t>
                </w:r>
                <w:r w:rsidRPr="00D745AC">
                  <w:rPr>
                    <w:color w:val="222222"/>
                  </w:rPr>
                  <w:t xml:space="preserve">emergence of Warhol’s films—concurrent with the rise of academic queer studies— a growing queer film scene embraced Warhol as its patron saint. </w:t>
                </w:r>
              </w:p>
              <w:p w14:paraId="4025BC7D" w14:textId="77777777" w:rsidR="00DD42AE" w:rsidRPr="002F1047" w:rsidRDefault="00DD42AE" w:rsidP="0014227B"/>
              <w:p w14:paraId="6D058823" w14:textId="338F1CF3" w:rsidR="0014227B" w:rsidRDefault="0014227B" w:rsidP="00071D6E">
                <w:pPr>
                  <w:pStyle w:val="Heading1"/>
                </w:pPr>
                <w:r w:rsidRPr="00DD42AE">
                  <w:lastRenderedPageBreak/>
                  <w:t xml:space="preserve">Selected </w:t>
                </w:r>
                <w:r w:rsidR="00DD42AE" w:rsidRPr="00DD42AE">
                  <w:t>W</w:t>
                </w:r>
                <w:r w:rsidRPr="00DD42AE">
                  <w:t>orks</w:t>
                </w:r>
              </w:p>
              <w:p w14:paraId="084485BA"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Sleep </w:t>
                </w:r>
                <w:r>
                  <w:t>(1963)</w:t>
                </w:r>
              </w:p>
              <w:p w14:paraId="47CAF056"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Kiss</w:t>
                </w:r>
                <w:r>
                  <w:t xml:space="preserve"> (1963-1964)</w:t>
                </w:r>
              </w:p>
              <w:p w14:paraId="4F72DCD2"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Tarzan and Jane Regained, Sort of…</w:t>
                </w:r>
                <w:r>
                  <w:t xml:space="preserve"> (1963)</w:t>
                </w:r>
              </w:p>
              <w:p w14:paraId="048E4C5E"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Haircut No. 2</w:t>
                </w:r>
                <w:r>
                  <w:t xml:space="preserve"> (1963)</w:t>
                </w:r>
              </w:p>
              <w:p w14:paraId="62147116"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Blow Job</w:t>
                </w:r>
                <w:r>
                  <w:t xml:space="preserve"> (1964)</w:t>
                </w:r>
              </w:p>
              <w:p w14:paraId="45434903"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Eat</w:t>
                </w:r>
                <w:r>
                  <w:t xml:space="preserve"> (1964)</w:t>
                </w:r>
              </w:p>
              <w:p w14:paraId="4154C0C5" w14:textId="77777777" w:rsidR="0014227B" w:rsidRPr="0014423F"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Soap Opera</w:t>
                </w:r>
                <w:r>
                  <w:t xml:space="preserve"> (1964)</w:t>
                </w:r>
              </w:p>
              <w:p w14:paraId="6B7426BF" w14:textId="77777777" w:rsidR="0014227B" w:rsidRPr="0014423F"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Couch</w:t>
                </w:r>
                <w:r>
                  <w:t xml:space="preserve"> (1964)</w:t>
                </w:r>
              </w:p>
              <w:p w14:paraId="61FF5DC7"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Harlot</w:t>
                </w:r>
                <w:r>
                  <w:t xml:space="preserve"> (1964)</w:t>
                </w:r>
              </w:p>
              <w:p w14:paraId="1CBD86D1" w14:textId="77777777" w:rsidR="0014227B" w:rsidRPr="0014423F"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Screen Test #2 </w:t>
                </w:r>
                <w:r>
                  <w:t>(1965)</w:t>
                </w:r>
              </w:p>
              <w:p w14:paraId="2DE9CC81"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Horse </w:t>
                </w:r>
                <w:r>
                  <w:t>(1965)</w:t>
                </w:r>
              </w:p>
              <w:p w14:paraId="7D573CC3"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Vinyl </w:t>
                </w:r>
                <w:r>
                  <w:t>(1965)</w:t>
                </w:r>
              </w:p>
              <w:p w14:paraId="16C3051F"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Poor Little Rich Girl </w:t>
                </w:r>
                <w:r>
                  <w:t>(1965)</w:t>
                </w:r>
              </w:p>
              <w:p w14:paraId="52A8288A"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Face </w:t>
                </w:r>
                <w:r>
                  <w:t>(1965)</w:t>
                </w:r>
              </w:p>
              <w:p w14:paraId="18280B67"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Kitchen </w:t>
                </w:r>
                <w:r>
                  <w:t>(1965)</w:t>
                </w:r>
              </w:p>
              <w:p w14:paraId="534A3D04"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Beauty #2 </w:t>
                </w:r>
                <w:r>
                  <w:t>(1965)</w:t>
                </w:r>
              </w:p>
              <w:p w14:paraId="6213B10C"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Outer and Inner Space </w:t>
                </w:r>
                <w:r>
                  <w:t>(1965)</w:t>
                </w:r>
              </w:p>
              <w:p w14:paraId="287BF719"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Paul Swan </w:t>
                </w:r>
                <w:r>
                  <w:t>(1965)</w:t>
                </w:r>
              </w:p>
              <w:p w14:paraId="36C3367A"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My Hustler </w:t>
                </w:r>
                <w:r>
                  <w:t>(1965)</w:t>
                </w:r>
              </w:p>
              <w:p w14:paraId="7A0DA93A"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Camp </w:t>
                </w:r>
                <w:r>
                  <w:t>(1965)</w:t>
                </w:r>
              </w:p>
              <w:p w14:paraId="79221E23"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Lupe </w:t>
                </w:r>
                <w:r>
                  <w:t>(1965)</w:t>
                </w:r>
              </w:p>
              <w:p w14:paraId="2CEB1F86" w14:textId="77777777" w:rsidR="0014227B" w:rsidRPr="0014423F"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The Velvet Underground and </w:t>
                </w:r>
                <w:proofErr w:type="spellStart"/>
                <w:r>
                  <w:rPr>
                    <w:i/>
                  </w:rPr>
                  <w:t>Nico</w:t>
                </w:r>
                <w:proofErr w:type="spellEnd"/>
                <w:r>
                  <w:t xml:space="preserve"> (1966)</w:t>
                </w:r>
              </w:p>
              <w:p w14:paraId="5325266E"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proofErr w:type="spellStart"/>
                <w:r>
                  <w:rPr>
                    <w:i/>
                  </w:rPr>
                  <w:t>Hedy</w:t>
                </w:r>
                <w:proofErr w:type="spellEnd"/>
                <w:r>
                  <w:t xml:space="preserve"> (1966)</w:t>
                </w:r>
              </w:p>
              <w:p w14:paraId="53402021"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Chelsea Girls</w:t>
                </w:r>
                <w:r>
                  <w:t xml:space="preserve"> (1966)</w:t>
                </w:r>
              </w:p>
              <w:p w14:paraId="5E1D677B"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proofErr w:type="spellStart"/>
                <w:r>
                  <w:rPr>
                    <w:i/>
                  </w:rPr>
                  <w:t>Bufferin</w:t>
                </w:r>
                <w:proofErr w:type="spellEnd"/>
                <w:r>
                  <w:t xml:space="preserve"> (1966)</w:t>
                </w:r>
              </w:p>
              <w:p w14:paraId="2917BD31"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proofErr w:type="spellStart"/>
                <w:r>
                  <w:rPr>
                    <w:i/>
                  </w:rPr>
                  <w:t>Bufferin</w:t>
                </w:r>
                <w:proofErr w:type="spellEnd"/>
                <w:r>
                  <w:rPr>
                    <w:i/>
                  </w:rPr>
                  <w:t xml:space="preserve"> Commercial</w:t>
                </w:r>
                <w:r>
                  <w:t xml:space="preserve"> (1966)</w:t>
                </w:r>
              </w:p>
              <w:p w14:paraId="0EC1BCAC"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The Andy Warhol Story</w:t>
                </w:r>
                <w:r>
                  <w:t xml:space="preserve"> (1966)</w:t>
                </w:r>
              </w:p>
              <w:p w14:paraId="396FCAFB"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Since aka The Kennedy Assassination</w:t>
                </w:r>
                <w:r>
                  <w:t xml:space="preserve"> (1966)</w:t>
                </w:r>
              </w:p>
              <w:p w14:paraId="10CAD761" w14:textId="0E16833E" w:rsidR="0014227B" w:rsidRDefault="00FF707A"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w:t>
                </w:r>
                <w:r w:rsidR="0014227B">
                  <w:rPr>
                    <w:i/>
                  </w:rPr>
                  <w:t xml:space="preserve"> (aka Four Stars </w:t>
                </w:r>
                <w:proofErr w:type="gramStart"/>
                <w:r w:rsidR="0014227B">
                  <w:rPr>
                    <w:i/>
                  </w:rPr>
                  <w:t>aka</w:t>
                </w:r>
                <w:proofErr w:type="gramEnd"/>
                <w:r w:rsidR="0014227B">
                  <w:rPr>
                    <w:i/>
                  </w:rPr>
                  <w:t xml:space="preserve"> The Twenty Four Hour Movie)</w:t>
                </w:r>
                <w:r w:rsidR="0014227B">
                  <w:t xml:space="preserve"> (1966)</w:t>
                </w:r>
              </w:p>
              <w:p w14:paraId="50B54FB2" w14:textId="77777777" w:rsidR="0014227B" w:rsidRPr="0014423F"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Imitation of Christ </w:t>
                </w:r>
                <w:r>
                  <w:t>(1967)</w:t>
                </w:r>
              </w:p>
              <w:p w14:paraId="56BF46FD"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I, a Man </w:t>
                </w:r>
                <w:r>
                  <w:t>(1967)</w:t>
                </w:r>
              </w:p>
              <w:p w14:paraId="03134443"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The Loves of </w:t>
                </w:r>
                <w:proofErr w:type="spellStart"/>
                <w:r>
                  <w:rPr>
                    <w:i/>
                  </w:rPr>
                  <w:t>Ondine</w:t>
                </w:r>
                <w:proofErr w:type="spellEnd"/>
                <w:r>
                  <w:rPr>
                    <w:i/>
                  </w:rPr>
                  <w:t xml:space="preserve"> </w:t>
                </w:r>
                <w:r>
                  <w:t>(1967)</w:t>
                </w:r>
              </w:p>
              <w:p w14:paraId="152E647B"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Bike Boy </w:t>
                </w:r>
                <w:r>
                  <w:t>(1967)</w:t>
                </w:r>
              </w:p>
              <w:p w14:paraId="2FD1879F"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Sunset </w:t>
                </w:r>
                <w:r>
                  <w:t>(1967)</w:t>
                </w:r>
              </w:p>
              <w:p w14:paraId="144CAD70" w14:textId="5BE5448F" w:rsidR="0014227B" w:rsidRPr="0014423F" w:rsidRDefault="00FF707A"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Lones</w:t>
                </w:r>
                <w:r w:rsidR="0014227B">
                  <w:rPr>
                    <w:i/>
                  </w:rPr>
                  <w:t xml:space="preserve">ome Cowboys </w:t>
                </w:r>
                <w:r w:rsidR="0014227B">
                  <w:t>(1968)</w:t>
                </w:r>
              </w:p>
              <w:p w14:paraId="5CA670E3"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Flesh </w:t>
                </w:r>
                <w:r>
                  <w:t>(1968)</w:t>
                </w:r>
              </w:p>
              <w:p w14:paraId="1ED4C6BB" w14:textId="288F4AA3" w:rsidR="00000B0D" w:rsidRPr="00000B0D" w:rsidRDefault="0014227B" w:rsidP="002B22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Blue Movie </w:t>
                </w:r>
                <w:r>
                  <w:t>(1968)</w:t>
                </w:r>
              </w:p>
            </w:tc>
          </w:sdtContent>
        </w:sdt>
      </w:tr>
      <w:tr w:rsidR="003235A7" w14:paraId="323C43D7" w14:textId="77777777" w:rsidTr="003235A7">
        <w:tc>
          <w:tcPr>
            <w:tcW w:w="9016" w:type="dxa"/>
          </w:tcPr>
          <w:p w14:paraId="5E6FCCF8" w14:textId="7D00F3C4" w:rsidR="00DD42AE" w:rsidRDefault="003235A7" w:rsidP="00DD42AE">
            <w:r w:rsidRPr="0015114C">
              <w:rPr>
                <w:u w:val="single"/>
              </w:rPr>
              <w:lastRenderedPageBreak/>
              <w:t>Further reading</w:t>
            </w:r>
            <w:r>
              <w:t>:</w:t>
            </w:r>
          </w:p>
          <w:p w14:paraId="421D9571" w14:textId="77777777" w:rsidR="00071D6E" w:rsidRDefault="00071D6E" w:rsidP="00DD42AE"/>
          <w:p w14:paraId="4D89D5FA" w14:textId="5DCF83D2" w:rsidR="00DD42AE" w:rsidRDefault="00FB6894" w:rsidP="00BD0ABD">
            <w:sdt>
              <w:sdtPr>
                <w:id w:val="-1140111106"/>
                <w:citation/>
              </w:sdtPr>
              <w:sdtEndPr/>
              <w:sdtContent>
                <w:r w:rsidR="00BD0ABD">
                  <w:fldChar w:fldCharType="begin"/>
                </w:r>
                <w:r w:rsidR="00BD0ABD">
                  <w:rPr>
                    <w:lang w:val="en-US"/>
                  </w:rPr>
                  <w:instrText xml:space="preserve"> CITATION Ang06 \l 1033 </w:instrText>
                </w:r>
                <w:r w:rsidR="00BD0ABD">
                  <w:fldChar w:fldCharType="separate"/>
                </w:r>
                <w:r w:rsidR="00BD0ABD" w:rsidRPr="00BD0ABD">
                  <w:rPr>
                    <w:noProof/>
                    <w:lang w:val="en-US"/>
                  </w:rPr>
                  <w:t>(Angell)</w:t>
                </w:r>
                <w:r w:rsidR="00BD0ABD">
                  <w:fldChar w:fldCharType="end"/>
                </w:r>
              </w:sdtContent>
            </w:sdt>
          </w:p>
          <w:p w14:paraId="5A0A6279" w14:textId="58B53CFE" w:rsidR="00DD42AE" w:rsidRDefault="00FB6894" w:rsidP="00DD42AE">
            <w:sdt>
              <w:sdtPr>
                <w:id w:val="-1436515767"/>
                <w:citation/>
              </w:sdtPr>
              <w:sdtEndPr/>
              <w:sdtContent>
                <w:r w:rsidR="00BD0ABD">
                  <w:fldChar w:fldCharType="begin"/>
                </w:r>
                <w:r w:rsidR="00BD0ABD">
                  <w:rPr>
                    <w:lang w:val="en-US"/>
                  </w:rPr>
                  <w:instrText xml:space="preserve"> CITATION Jam89 \l 1033 </w:instrText>
                </w:r>
                <w:r w:rsidR="00BD0ABD">
                  <w:fldChar w:fldCharType="separate"/>
                </w:r>
                <w:r w:rsidR="00BD0ABD" w:rsidRPr="00BD0ABD">
                  <w:rPr>
                    <w:noProof/>
                    <w:lang w:val="en-US"/>
                  </w:rPr>
                  <w:t>(James)</w:t>
                </w:r>
                <w:r w:rsidR="00BD0ABD">
                  <w:fldChar w:fldCharType="end"/>
                </w:r>
              </w:sdtContent>
            </w:sdt>
          </w:p>
          <w:p w14:paraId="0ACC75C1" w14:textId="15CCA32F" w:rsidR="00DD42AE" w:rsidRDefault="00FB6894" w:rsidP="00DD42AE">
            <w:sdt>
              <w:sdtPr>
                <w:id w:val="-739793938"/>
                <w:citation/>
              </w:sdtPr>
              <w:sdtEndPr/>
              <w:sdtContent>
                <w:r w:rsidR="00BD0ABD">
                  <w:fldChar w:fldCharType="begin"/>
                </w:r>
                <w:r w:rsidR="00BD0ABD">
                  <w:rPr>
                    <w:lang w:val="en-US"/>
                  </w:rPr>
                  <w:instrText xml:space="preserve"> CITATION Jos02 \l 1033 </w:instrText>
                </w:r>
                <w:r w:rsidR="00BD0ABD">
                  <w:fldChar w:fldCharType="separate"/>
                </w:r>
                <w:r w:rsidR="00BD0ABD" w:rsidRPr="00BD0ABD">
                  <w:rPr>
                    <w:noProof/>
                    <w:lang w:val="en-US"/>
                  </w:rPr>
                  <w:t>(Joseph)</w:t>
                </w:r>
                <w:r w:rsidR="00BD0ABD">
                  <w:fldChar w:fldCharType="end"/>
                </w:r>
              </w:sdtContent>
            </w:sdt>
          </w:p>
          <w:p w14:paraId="60CE1CD7" w14:textId="2CAD9351" w:rsidR="00DD42AE" w:rsidRDefault="00FB6894" w:rsidP="00DD42AE">
            <w:sdt>
              <w:sdtPr>
                <w:id w:val="-1388189562"/>
                <w:citation/>
              </w:sdtPr>
              <w:sdtEndPr/>
              <w:sdtContent>
                <w:r w:rsidR="00BD0ABD">
                  <w:fldChar w:fldCharType="begin"/>
                </w:r>
                <w:r w:rsidR="00BD0ABD">
                  <w:rPr>
                    <w:lang w:val="en-US"/>
                  </w:rPr>
                  <w:instrText xml:space="preserve"> CITATION OPr89 \l 1033 </w:instrText>
                </w:r>
                <w:r w:rsidR="00BD0ABD">
                  <w:fldChar w:fldCharType="separate"/>
                </w:r>
                <w:r w:rsidR="00BD0ABD" w:rsidRPr="00BD0ABD">
                  <w:rPr>
                    <w:noProof/>
                    <w:lang w:val="en-US"/>
                  </w:rPr>
                  <w:t>(O’Pray)</w:t>
                </w:r>
                <w:r w:rsidR="00BD0ABD">
                  <w:fldChar w:fldCharType="end"/>
                </w:r>
              </w:sdtContent>
            </w:sdt>
          </w:p>
          <w:p w14:paraId="63759E06" w14:textId="58748502" w:rsidR="002A756B" w:rsidRPr="002A756B" w:rsidRDefault="00FB6894" w:rsidP="004E1B82">
            <w:pPr>
              <w:keepNext/>
              <w:rPr>
                <w:rFonts w:cs="Candara"/>
              </w:rPr>
            </w:pPr>
            <w:sdt>
              <w:sdtPr>
                <w:rPr>
                  <w:rFonts w:cs="Candara"/>
                </w:rPr>
                <w:id w:val="-46998487"/>
                <w:citation/>
              </w:sdtPr>
              <w:sdtEndPr/>
              <w:sdtContent>
                <w:r w:rsidR="00BD0ABD">
                  <w:rPr>
                    <w:rFonts w:cs="Candara"/>
                  </w:rPr>
                  <w:fldChar w:fldCharType="begin"/>
                </w:r>
                <w:r w:rsidR="00BD0ABD">
                  <w:rPr>
                    <w:rFonts w:cs="Candara"/>
                    <w:lang w:val="en-US"/>
                  </w:rPr>
                  <w:instrText xml:space="preserve"> CITATION Smi79 \l 1033 </w:instrText>
                </w:r>
                <w:r w:rsidR="00BD0ABD">
                  <w:rPr>
                    <w:rFonts w:cs="Candara"/>
                  </w:rPr>
                  <w:fldChar w:fldCharType="separate"/>
                </w:r>
                <w:r w:rsidR="00BD0ABD" w:rsidRPr="00BD0ABD">
                  <w:rPr>
                    <w:rFonts w:cs="Candara"/>
                    <w:noProof/>
                    <w:lang w:val="en-US"/>
                  </w:rPr>
                  <w:t>(Smith)</w:t>
                </w:r>
                <w:r w:rsidR="00BD0ABD">
                  <w:rPr>
                    <w:rFonts w:cs="Candara"/>
                  </w:rPr>
                  <w:fldChar w:fldCharType="end"/>
                </w:r>
              </w:sdtContent>
            </w:sdt>
          </w:p>
        </w:tc>
      </w:tr>
    </w:tbl>
    <w:p w14:paraId="4D036C04" w14:textId="625F9972" w:rsidR="00C27FAB" w:rsidRPr="00F36937" w:rsidRDefault="00C27FAB" w:rsidP="004E1B82">
      <w:pPr>
        <w:pStyle w:val="Caption"/>
      </w:pPr>
    </w:p>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21T20:50:00Z" w:initials="YT">
    <w:p w14:paraId="0A61CD61" w14:textId="7DD0E948" w:rsidR="00071D6E" w:rsidRDefault="00071D6E">
      <w:pPr>
        <w:pStyle w:val="CommentText"/>
      </w:pPr>
      <w:r>
        <w:rPr>
          <w:rStyle w:val="CommentReference"/>
        </w:rPr>
        <w:annotationRef/>
      </w:r>
      <w:r>
        <w:t xml:space="preserve">Image </w:t>
      </w:r>
      <w:r w:rsidR="003123B7">
        <w:t>source</w:t>
      </w:r>
      <w:r>
        <w:t>?</w:t>
      </w:r>
    </w:p>
  </w:comment>
  <w:comment w:id="2" w:author="Amy Tang" w:date="2016-06-21T20:50:00Z" w:initials="YT">
    <w:p w14:paraId="588BC7F4" w14:textId="4EDF74BA" w:rsidR="00071D6E" w:rsidRDefault="00071D6E">
      <w:pPr>
        <w:pStyle w:val="CommentText"/>
      </w:pPr>
      <w:r>
        <w:rPr>
          <w:rStyle w:val="CommentReference"/>
        </w:rPr>
        <w:annotationRef/>
      </w:r>
      <w:r>
        <w:t>Image source?</w:t>
      </w:r>
    </w:p>
  </w:comment>
  <w:comment w:id="3" w:author="Amy Tang" w:date="2016-06-21T20:50:00Z" w:initials="YT">
    <w:p w14:paraId="434B5348" w14:textId="60AC521E" w:rsidR="00071D6E" w:rsidRDefault="00071D6E">
      <w:pPr>
        <w:pStyle w:val="CommentText"/>
      </w:pPr>
      <w:r>
        <w:rPr>
          <w:rStyle w:val="CommentReference"/>
        </w:rPr>
        <w:annotationRef/>
      </w:r>
      <w:r>
        <w:t>Image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61CD61" w15:done="0"/>
  <w15:commentEx w15:paraId="588BC7F4" w15:done="0"/>
  <w15:commentEx w15:paraId="434B534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FF0FC" w14:textId="77777777" w:rsidR="00FB6894" w:rsidRDefault="00FB6894" w:rsidP="007A0D55">
      <w:pPr>
        <w:spacing w:after="0" w:line="240" w:lineRule="auto"/>
      </w:pPr>
      <w:r>
        <w:separator/>
      </w:r>
    </w:p>
  </w:endnote>
  <w:endnote w:type="continuationSeparator" w:id="0">
    <w:p w14:paraId="27A4AD75" w14:textId="77777777" w:rsidR="00FB6894" w:rsidRDefault="00FB689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NewRomanPS-ItalicMT">
    <w:altName w:val="Times New Roman Italic"/>
    <w:panose1 w:val="00000000000000000000"/>
    <w:charset w:val="4D"/>
    <w:family w:val="roman"/>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F029D" w14:textId="77777777" w:rsidR="00FB6894" w:rsidRDefault="00FB6894" w:rsidP="007A0D55">
      <w:pPr>
        <w:spacing w:after="0" w:line="240" w:lineRule="auto"/>
      </w:pPr>
      <w:r>
        <w:separator/>
      </w:r>
    </w:p>
  </w:footnote>
  <w:footnote w:type="continuationSeparator" w:id="0">
    <w:p w14:paraId="074C8B7B" w14:textId="77777777" w:rsidR="00FB6894" w:rsidRDefault="00FB689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6041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0452"/>
    <w:rsid w:val="00032559"/>
    <w:rsid w:val="00046BB1"/>
    <w:rsid w:val="000507E9"/>
    <w:rsid w:val="00052040"/>
    <w:rsid w:val="00071D6E"/>
    <w:rsid w:val="000B25AE"/>
    <w:rsid w:val="000B4592"/>
    <w:rsid w:val="000B55AB"/>
    <w:rsid w:val="000D24DC"/>
    <w:rsid w:val="000F721C"/>
    <w:rsid w:val="00101B2E"/>
    <w:rsid w:val="00116FA0"/>
    <w:rsid w:val="0014227B"/>
    <w:rsid w:val="0015114C"/>
    <w:rsid w:val="001669F9"/>
    <w:rsid w:val="001A21F3"/>
    <w:rsid w:val="001A2537"/>
    <w:rsid w:val="001A6A06"/>
    <w:rsid w:val="00210C03"/>
    <w:rsid w:val="00211ECD"/>
    <w:rsid w:val="002162E2"/>
    <w:rsid w:val="00225C5A"/>
    <w:rsid w:val="00230B10"/>
    <w:rsid w:val="00234353"/>
    <w:rsid w:val="00244BB0"/>
    <w:rsid w:val="0028010E"/>
    <w:rsid w:val="002A0A0D"/>
    <w:rsid w:val="002A756B"/>
    <w:rsid w:val="002B0B37"/>
    <w:rsid w:val="002B22AE"/>
    <w:rsid w:val="0030662D"/>
    <w:rsid w:val="003123B7"/>
    <w:rsid w:val="0032103B"/>
    <w:rsid w:val="003235A7"/>
    <w:rsid w:val="003677B6"/>
    <w:rsid w:val="003B3E0C"/>
    <w:rsid w:val="003D1490"/>
    <w:rsid w:val="003D3579"/>
    <w:rsid w:val="003D6E59"/>
    <w:rsid w:val="003E2795"/>
    <w:rsid w:val="003F0D73"/>
    <w:rsid w:val="004024AE"/>
    <w:rsid w:val="004301C4"/>
    <w:rsid w:val="00462DBE"/>
    <w:rsid w:val="00464699"/>
    <w:rsid w:val="00483379"/>
    <w:rsid w:val="00487BC5"/>
    <w:rsid w:val="00496888"/>
    <w:rsid w:val="004A7476"/>
    <w:rsid w:val="004D1B41"/>
    <w:rsid w:val="004E1B82"/>
    <w:rsid w:val="004E5896"/>
    <w:rsid w:val="00513EE6"/>
    <w:rsid w:val="00522EA3"/>
    <w:rsid w:val="00534F8F"/>
    <w:rsid w:val="005657BB"/>
    <w:rsid w:val="00590035"/>
    <w:rsid w:val="005B177E"/>
    <w:rsid w:val="005B3921"/>
    <w:rsid w:val="005F26D7"/>
    <w:rsid w:val="005F5450"/>
    <w:rsid w:val="00602F9F"/>
    <w:rsid w:val="006D0412"/>
    <w:rsid w:val="006E6F57"/>
    <w:rsid w:val="007107AC"/>
    <w:rsid w:val="007411B9"/>
    <w:rsid w:val="00780D95"/>
    <w:rsid w:val="00780DC7"/>
    <w:rsid w:val="007A0D55"/>
    <w:rsid w:val="007B3377"/>
    <w:rsid w:val="007C115D"/>
    <w:rsid w:val="007C4483"/>
    <w:rsid w:val="007D1A22"/>
    <w:rsid w:val="007E5F44"/>
    <w:rsid w:val="00802B84"/>
    <w:rsid w:val="00821DE3"/>
    <w:rsid w:val="00846CE1"/>
    <w:rsid w:val="00853C4A"/>
    <w:rsid w:val="00897586"/>
    <w:rsid w:val="008A3713"/>
    <w:rsid w:val="008A5B87"/>
    <w:rsid w:val="008D7E4C"/>
    <w:rsid w:val="008E679D"/>
    <w:rsid w:val="00922950"/>
    <w:rsid w:val="00967643"/>
    <w:rsid w:val="009A7264"/>
    <w:rsid w:val="009D1606"/>
    <w:rsid w:val="009E18A1"/>
    <w:rsid w:val="009E73D7"/>
    <w:rsid w:val="00A27D2C"/>
    <w:rsid w:val="00A76FD9"/>
    <w:rsid w:val="00AA4039"/>
    <w:rsid w:val="00AB436D"/>
    <w:rsid w:val="00AD2F24"/>
    <w:rsid w:val="00AD3789"/>
    <w:rsid w:val="00AD4844"/>
    <w:rsid w:val="00B219AE"/>
    <w:rsid w:val="00B33145"/>
    <w:rsid w:val="00B574C9"/>
    <w:rsid w:val="00BC39C9"/>
    <w:rsid w:val="00BD0ABD"/>
    <w:rsid w:val="00BE5BF7"/>
    <w:rsid w:val="00BF40E1"/>
    <w:rsid w:val="00C17299"/>
    <w:rsid w:val="00C27FAB"/>
    <w:rsid w:val="00C3499D"/>
    <w:rsid w:val="00C358D4"/>
    <w:rsid w:val="00C55FAE"/>
    <w:rsid w:val="00C6296B"/>
    <w:rsid w:val="00CC586D"/>
    <w:rsid w:val="00CF1542"/>
    <w:rsid w:val="00CF3EC5"/>
    <w:rsid w:val="00D656DA"/>
    <w:rsid w:val="00D83300"/>
    <w:rsid w:val="00DC6B48"/>
    <w:rsid w:val="00DD119D"/>
    <w:rsid w:val="00DD42AE"/>
    <w:rsid w:val="00DF01B0"/>
    <w:rsid w:val="00E76A27"/>
    <w:rsid w:val="00E85A05"/>
    <w:rsid w:val="00E95829"/>
    <w:rsid w:val="00EA606C"/>
    <w:rsid w:val="00EB0C8C"/>
    <w:rsid w:val="00EB51FD"/>
    <w:rsid w:val="00EB77DB"/>
    <w:rsid w:val="00ED139F"/>
    <w:rsid w:val="00ED2C44"/>
    <w:rsid w:val="00EF74F7"/>
    <w:rsid w:val="00F247E8"/>
    <w:rsid w:val="00F36937"/>
    <w:rsid w:val="00F44468"/>
    <w:rsid w:val="00F60F53"/>
    <w:rsid w:val="00FA1925"/>
    <w:rsid w:val="00FB11DE"/>
    <w:rsid w:val="00FB4ECF"/>
    <w:rsid w:val="00FB589A"/>
    <w:rsid w:val="00FB6894"/>
    <w:rsid w:val="00FB7317"/>
    <w:rsid w:val="00FC3D5C"/>
    <w:rsid w:val="00FF35C3"/>
    <w:rsid w:val="00FF707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F247E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0B4592"/>
    <w:rPr>
      <w:color w:val="954F72" w:themeColor="followedHyperlink"/>
      <w:u w:val="single"/>
    </w:rPr>
  </w:style>
  <w:style w:type="paragraph" w:styleId="CommentText">
    <w:name w:val="annotation text"/>
    <w:basedOn w:val="Normal"/>
    <w:link w:val="CommentTextChar"/>
    <w:uiPriority w:val="99"/>
    <w:semiHidden/>
    <w:unhideWhenUsed/>
    <w:rsid w:val="00071D6E"/>
    <w:pPr>
      <w:spacing w:line="240" w:lineRule="auto"/>
    </w:pPr>
    <w:rPr>
      <w:sz w:val="24"/>
      <w:szCs w:val="24"/>
    </w:rPr>
  </w:style>
  <w:style w:type="character" w:customStyle="1" w:styleId="CommentTextChar">
    <w:name w:val="Comment Text Char"/>
    <w:basedOn w:val="DefaultParagraphFont"/>
    <w:link w:val="CommentText"/>
    <w:uiPriority w:val="99"/>
    <w:semiHidden/>
    <w:rsid w:val="00071D6E"/>
    <w:rPr>
      <w:sz w:val="24"/>
      <w:szCs w:val="24"/>
    </w:rPr>
  </w:style>
  <w:style w:type="paragraph" w:styleId="CommentSubject">
    <w:name w:val="annotation subject"/>
    <w:basedOn w:val="CommentText"/>
    <w:next w:val="CommentText"/>
    <w:link w:val="CommentSubjectChar"/>
    <w:uiPriority w:val="99"/>
    <w:semiHidden/>
    <w:unhideWhenUsed/>
    <w:rsid w:val="00071D6E"/>
    <w:rPr>
      <w:b/>
      <w:bCs/>
      <w:sz w:val="20"/>
      <w:szCs w:val="20"/>
    </w:rPr>
  </w:style>
  <w:style w:type="character" w:customStyle="1" w:styleId="CommentSubjectChar">
    <w:name w:val="Comment Subject Char"/>
    <w:basedOn w:val="CommentTextChar"/>
    <w:link w:val="CommentSubject"/>
    <w:uiPriority w:val="99"/>
    <w:semiHidden/>
    <w:rsid w:val="00071D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yperlink" Target="https://www.youtube.com/watch?v=FbzBuqaFC5g" TargetMode="External"/><Relationship Id="rId13" Type="http://schemas.openxmlformats.org/officeDocument/2006/relationships/hyperlink" Target="https://www.youtube.com/watch?v=Z8sptsjCk18"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4.bp.blogspot.com/-E-7dtuC0T68/UDaU4lzUdAI/AAAAAAAAGGI/EJnypTijQ9U/s1600/Couch.jpeg" TargetMode="External"/><Relationship Id="rId9" Type="http://schemas.openxmlformats.org/officeDocument/2006/relationships/hyperlink" Target="http://vimeo.com/4880378"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800276817DE14EB8EE7FD979894EB1"/>
        <w:category>
          <w:name w:val="General"/>
          <w:gallery w:val="placeholder"/>
        </w:category>
        <w:types>
          <w:type w:val="bbPlcHdr"/>
        </w:types>
        <w:behaviors>
          <w:behavior w:val="content"/>
        </w:behaviors>
        <w:guid w:val="{D2DD63E7-8BD4-6B47-9564-62DA400AC2B4}"/>
      </w:docPartPr>
      <w:docPartBody>
        <w:p w:rsidR="008D6949" w:rsidRDefault="005C47DA" w:rsidP="005C47DA">
          <w:pPr>
            <w:pStyle w:val="D9800276817DE14EB8EE7FD979894EB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NewRomanPS-ItalicMT">
    <w:altName w:val="Times New Roman Italic"/>
    <w:panose1 w:val="00000000000000000000"/>
    <w:charset w:val="4D"/>
    <w:family w:val="roman"/>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C47DA"/>
    <w:rsid w:val="00895EB6"/>
    <w:rsid w:val="008D6949"/>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7DA"/>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9800276817DE14EB8EE7FD979894EB1">
    <w:name w:val="D9800276817DE14EB8EE7FD979894EB1"/>
    <w:rsid w:val="005C47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Ang06</b:Tag>
    <b:SourceType>Book</b:SourceType>
    <b:Guid>{182B9657-D88E-6F43-900A-C0E42D24B55D}</b:Guid>
    <b:Title>Andy Warhol Screen Tests: The Films of Andy Warhol Catalog Raisonée</b:Title>
    <b:City>New York</b:City>
    <b:StateProvince>NY</b:StateProvince>
    <b:Publisher>Henry Abrams and Whitney Museum of American Art</b:Publisher>
    <b:Year>2006</b:Year>
    <b:Volume>1</b:Volume>
    <b:Author>
      <b:Author>
        <b:NameList>
          <b:Person>
            <b:Last>Angell</b:Last>
            <b:First>C.</b:First>
          </b:Person>
        </b:NameList>
      </b:Author>
    </b:Author>
    <b:RefOrder>1</b:RefOrder>
  </b:Source>
  <b:Source>
    <b:Tag>Jam89</b:Tag>
    <b:SourceType>Book</b:SourceType>
    <b:Guid>{A8254CAB-FD7F-9340-9650-ABA6A192D68B}</b:Guid>
    <b:Title>Allegories of Cinema: American Film in the Sixties</b:Title>
    <b:City>Princeton</b:City>
    <b:Publisher>Princeton UP</b:Publisher>
    <b:Year>1989</b:Year>
    <b:Author>
      <b:Author>
        <b:NameList>
          <b:Person>
            <b:Last>James</b:Last>
            <b:First>D.</b:First>
          </b:Person>
        </b:NameList>
      </b:Author>
    </b:Author>
    <b:RefOrder>2</b:RefOrder>
  </b:Source>
  <b:Source>
    <b:Tag>Jos02</b:Tag>
    <b:SourceType>Book</b:SourceType>
    <b:Guid>{27A01EC6-01C1-EC45-8409-73EA36A87114}</b:Guid>
    <b:Title>My Mind Split Open: Andy Warhol’s Exploding Plastic Inevitable</b:Title>
    <b:Publisher>Grey Room 8</b:Publisher>
    <b:Year>2002</b:Year>
    <b:Author>
      <b:Author>
        <b:NameList>
          <b:Person>
            <b:Last>Joseph</b:Last>
            <b:First>B.</b:First>
          </b:Person>
        </b:NameList>
      </b:Author>
    </b:Author>
    <b:RefOrder>3</b:RefOrder>
  </b:Source>
  <b:Source>
    <b:Tag>OPr89</b:Tag>
    <b:SourceType>Book</b:SourceType>
    <b:Guid>{AC36624E-6229-9941-B239-1E4148BBB2C0}</b:Guid>
    <b:Author>
      <b:Author>
        <b:NameList>
          <b:Person>
            <b:Last>O’Pray</b:Last>
            <b:First>M.</b:First>
          </b:Person>
        </b:NameList>
      </b:Author>
    </b:Author>
    <b:Title>Andy Warhol: Film Factory</b:Title>
    <b:City>London</b:City>
    <b:Publisher>British Film Institute</b:Publisher>
    <b:Year>1989</b:Year>
    <b:RefOrder>4</b:RefOrder>
  </b:Source>
  <b:Source>
    <b:Tag>Smi79</b:Tag>
    <b:SourceType>Book</b:SourceType>
    <b:Guid>{A48693D5-4C83-CD49-A864-D2E7D550E81E}</b:Guid>
    <b:Author>
      <b:Author>
        <b:NameList>
          <b:Person>
            <b:Last>Smith</b:Last>
            <b:First>P.</b:First>
          </b:Person>
        </b:NameList>
      </b:Author>
    </b:Author>
    <b:Title>Andy Warhol’s Art and Films</b:Title>
    <b:City>Ann Arbor</b:City>
    <b:Publisher>UMI Research P</b:Publisher>
    <b:Year>1979</b:Year>
    <b:RefOrder>5</b:RefOrder>
  </b:Source>
</b:Sources>
</file>

<file path=customXml/itemProps1.xml><?xml version="1.0" encoding="utf-8"?>
<ds:datastoreItem xmlns:ds="http://schemas.openxmlformats.org/officeDocument/2006/customXml" ds:itemID="{989208FB-E364-2946-AA94-29E9F185A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HD:Users:emilyarvay:Desktop:++SColl:Routledge Enyclopedia of Modernism Word Template.dotx</Template>
  <TotalTime>30</TotalTime>
  <Pages>4</Pages>
  <Words>1728</Words>
  <Characters>9855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Amy Tang</cp:lastModifiedBy>
  <cp:revision>42</cp:revision>
  <dcterms:created xsi:type="dcterms:W3CDTF">2014-06-19T18:16:00Z</dcterms:created>
  <dcterms:modified xsi:type="dcterms:W3CDTF">2016-06-22T03:52:00Z</dcterms:modified>
</cp:coreProperties>
</file>