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E5C5C9" w14:textId="77777777" w:rsidTr="00922950">
        <w:tc>
          <w:tcPr>
            <w:tcW w:w="491" w:type="dxa"/>
            <w:vMerge w:val="restart"/>
            <w:shd w:val="clear" w:color="auto" w:fill="A6A6A6" w:themeFill="background1" w:themeFillShade="A6"/>
            <w:textDirection w:val="btLr"/>
          </w:tcPr>
          <w:p w14:paraId="3A82F0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4C4C73C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C01ADFF" w14:textId="77777777" w:rsidR="00B574C9" w:rsidRDefault="00DC06F8" w:rsidP="00DC06F8">
                <w:r>
                  <w:t>Sydney</w:t>
                </w:r>
              </w:p>
            </w:tc>
          </w:sdtContent>
        </w:sdt>
        <w:sdt>
          <w:sdtPr>
            <w:alias w:val="Middle name"/>
            <w:tag w:val="authorMiddleName"/>
            <w:id w:val="-2076034781"/>
            <w:placeholder>
              <w:docPart w:val="59EF40A0DFDC4AE38922C90B917DAAC5"/>
            </w:placeholder>
            <w:text/>
          </w:sdtPr>
          <w:sdtEndPr/>
          <w:sdtContent>
            <w:tc>
              <w:tcPr>
                <w:tcW w:w="2551" w:type="dxa"/>
              </w:tcPr>
              <w:p w14:paraId="577CE547" w14:textId="77777777" w:rsidR="00B574C9" w:rsidRDefault="00DC06F8" w:rsidP="00DC06F8">
                <w:r>
                  <w:t>Jane</w:t>
                </w:r>
              </w:p>
            </w:tc>
          </w:sdtContent>
        </w:sdt>
        <w:sdt>
          <w:sdtPr>
            <w:alias w:val="Last name"/>
            <w:tag w:val="authorLastName"/>
            <w:id w:val="-1088529830"/>
            <w:placeholder>
              <w:docPart w:val="17F04355D0454FC9A5BA11EEC2FF86DD"/>
            </w:placeholder>
            <w:text/>
          </w:sdtPr>
          <w:sdtEndPr/>
          <w:sdtContent>
            <w:tc>
              <w:tcPr>
                <w:tcW w:w="2642" w:type="dxa"/>
              </w:tcPr>
              <w:p w14:paraId="6D74C63B" w14:textId="77777777" w:rsidR="00B574C9" w:rsidRDefault="00DC06F8" w:rsidP="00DC06F8">
                <w:r>
                  <w:t>Norton</w:t>
                </w:r>
              </w:p>
            </w:tc>
          </w:sdtContent>
        </w:sdt>
      </w:tr>
      <w:tr w:rsidR="00B574C9" w14:paraId="5A497A14" w14:textId="77777777" w:rsidTr="001A6A06">
        <w:trPr>
          <w:trHeight w:val="986"/>
        </w:trPr>
        <w:tc>
          <w:tcPr>
            <w:tcW w:w="491" w:type="dxa"/>
            <w:vMerge/>
            <w:shd w:val="clear" w:color="auto" w:fill="A6A6A6" w:themeFill="background1" w:themeFillShade="A6"/>
          </w:tcPr>
          <w:p w14:paraId="10E18FB5"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852C482" w14:textId="77777777" w:rsidR="00B574C9" w:rsidRDefault="00B574C9" w:rsidP="00922950">
                <w:r>
                  <w:rPr>
                    <w:rStyle w:val="PlaceholderText"/>
                  </w:rPr>
                  <w:t>[Enter your biography]</w:t>
                </w:r>
              </w:p>
            </w:tc>
          </w:sdtContent>
        </w:sdt>
      </w:tr>
      <w:tr w:rsidR="00B574C9" w14:paraId="3E168861" w14:textId="77777777" w:rsidTr="001A6A06">
        <w:trPr>
          <w:trHeight w:val="986"/>
        </w:trPr>
        <w:tc>
          <w:tcPr>
            <w:tcW w:w="491" w:type="dxa"/>
            <w:vMerge/>
            <w:shd w:val="clear" w:color="auto" w:fill="A6A6A6" w:themeFill="background1" w:themeFillShade="A6"/>
          </w:tcPr>
          <w:p w14:paraId="4FDD3CB6"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756EFE16" w14:textId="77777777" w:rsidR="00B574C9" w:rsidRDefault="005E0090" w:rsidP="005E0090">
                <w:r>
                  <w:rPr>
                    <w:rStyle w:val="PlaceholderText"/>
                  </w:rPr>
                  <w:t>[Enter the institution with which you are affiliated]</w:t>
                </w:r>
              </w:p>
            </w:tc>
          </w:sdtContent>
        </w:sdt>
      </w:tr>
    </w:tbl>
    <w:p w14:paraId="017ACA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FE1C04" w14:textId="77777777" w:rsidTr="00244BB0">
        <w:tc>
          <w:tcPr>
            <w:tcW w:w="9016" w:type="dxa"/>
            <w:shd w:val="clear" w:color="auto" w:fill="A6A6A6" w:themeFill="background1" w:themeFillShade="A6"/>
            <w:tcMar>
              <w:top w:w="113" w:type="dxa"/>
              <w:bottom w:w="113" w:type="dxa"/>
            </w:tcMar>
          </w:tcPr>
          <w:p w14:paraId="5EC2107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FD94C3"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0859DA6" w14:textId="77777777" w:rsidR="003F0D73" w:rsidRPr="00FB589A" w:rsidRDefault="00DC06F8" w:rsidP="008F50CD">
                <w:proofErr w:type="spellStart"/>
                <w:r>
                  <w:rPr>
                    <w:lang w:val="en-US"/>
                  </w:rPr>
                  <w:t>Uthoff</w:t>
                </w:r>
                <w:proofErr w:type="spellEnd"/>
                <w:r w:rsidR="000D3273">
                  <w:rPr>
                    <w:lang w:val="en-US"/>
                  </w:rPr>
                  <w:t>, Ernst</w:t>
                </w:r>
                <w:r w:rsidR="008F50CD">
                  <w:rPr>
                    <w:lang w:val="en-US"/>
                  </w:rPr>
                  <w:t xml:space="preserve"> (</w:t>
                </w:r>
                <w:r>
                  <w:rPr>
                    <w:lang w:val="en-US"/>
                  </w:rPr>
                  <w:t>1904</w:t>
                </w:r>
                <w:r w:rsidR="008F50CD">
                  <w:rPr>
                    <w:lang w:val="en-US"/>
                  </w:rPr>
                  <w:t xml:space="preserve"> </w:t>
                </w:r>
                <w:r>
                  <w:rPr>
                    <w:lang w:val="en-US"/>
                  </w:rPr>
                  <w:t>–</w:t>
                </w:r>
                <w:r w:rsidR="008F50CD">
                  <w:rPr>
                    <w:lang w:val="en-US"/>
                  </w:rPr>
                  <w:t>1993</w:t>
                </w:r>
                <w:r w:rsidRPr="00DC06F8">
                  <w:rPr>
                    <w:lang w:val="en-US"/>
                  </w:rPr>
                  <w:t>)</w:t>
                </w:r>
              </w:p>
            </w:tc>
          </w:sdtContent>
        </w:sdt>
      </w:tr>
      <w:tr w:rsidR="00464699" w14:paraId="137E0BAF"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4B40E42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F822B6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592E5AE" w14:textId="77777777" w:rsidR="00E85A05" w:rsidRDefault="001A096F" w:rsidP="005E0090">
                <w:r w:rsidRPr="002861F5">
                  <w:t xml:space="preserve">Ernst Uthoff was a German-born dancer, choreographer, and company director who received his dance training from two pioneers of </w:t>
                </w:r>
                <w:proofErr w:type="spellStart"/>
                <w:r w:rsidRPr="002861F5">
                  <w:rPr>
                    <w:i/>
                  </w:rPr>
                  <w:t>Tanztheater</w:t>
                </w:r>
                <w:proofErr w:type="spellEnd"/>
                <w:r w:rsidRPr="002861F5">
                  <w:rPr>
                    <w:i/>
                  </w:rPr>
                  <w:t xml:space="preserve"> </w:t>
                </w:r>
                <w:r>
                  <w:t>(‘dance-theatre’</w:t>
                </w:r>
                <w:r w:rsidRPr="002861F5">
                  <w:t>)</w:t>
                </w:r>
                <w:r>
                  <w:t xml:space="preserve">: Kurt </w:t>
                </w:r>
                <w:proofErr w:type="spellStart"/>
                <w:r w:rsidRPr="002861F5">
                  <w:t>Jooss</w:t>
                </w:r>
                <w:proofErr w:type="spellEnd"/>
                <w:r w:rsidRPr="002861F5">
                  <w:t xml:space="preserve"> and </w:t>
                </w:r>
                <w:proofErr w:type="spellStart"/>
                <w:r w:rsidRPr="002861F5">
                  <w:t>Sigurd</w:t>
                </w:r>
                <w:proofErr w:type="spellEnd"/>
                <w:r w:rsidRPr="002861F5">
                  <w:t xml:space="preserve"> </w:t>
                </w:r>
                <w:proofErr w:type="spellStart"/>
                <w:r w:rsidRPr="002861F5">
                  <w:t>Leeder</w:t>
                </w:r>
                <w:proofErr w:type="spellEnd"/>
                <w:r>
                  <w:t xml:space="preserve">. </w:t>
                </w:r>
                <w:r w:rsidRPr="002861F5">
                  <w:t xml:space="preserve">He was one of the original members of the </w:t>
                </w:r>
                <w:proofErr w:type="spellStart"/>
                <w:r w:rsidRPr="002861F5">
                  <w:rPr>
                    <w:i/>
                  </w:rPr>
                  <w:t>Folkwang</w:t>
                </w:r>
                <w:r>
                  <w:rPr>
                    <w:i/>
                  </w:rPr>
                  <w:t>-Tanzb</w:t>
                </w:r>
                <w:r>
                  <w:rPr>
                    <w:rFonts w:cs="Times New Roman"/>
                    <w:i/>
                  </w:rPr>
                  <w:t>ü</w:t>
                </w:r>
                <w:r>
                  <w:rPr>
                    <w:i/>
                  </w:rPr>
                  <w:t>hne</w:t>
                </w:r>
                <w:proofErr w:type="spellEnd"/>
                <w:r>
                  <w:rPr>
                    <w:i/>
                  </w:rPr>
                  <w:t xml:space="preserve"> </w:t>
                </w:r>
                <w:r>
                  <w:t>(</w:t>
                </w:r>
                <w:proofErr w:type="spellStart"/>
                <w:r>
                  <w:t>Folkwang</w:t>
                </w:r>
                <w:proofErr w:type="spellEnd"/>
                <w:r>
                  <w:t xml:space="preserve"> Dance Stage), </w:t>
                </w:r>
                <w:r w:rsidRPr="002861F5">
                  <w:t>a company that Jooss and Leeder co-founded in 1927</w:t>
                </w:r>
                <w:r>
                  <w:t>, and</w:t>
                </w:r>
                <w:r w:rsidRPr="002861F5">
                  <w:t xml:space="preserve"> Uthoff created and performed several important </w:t>
                </w:r>
                <w:r>
                  <w:t>roles for Jooss</w:t>
                </w:r>
                <w:r w:rsidRPr="002861F5">
                  <w:t xml:space="preserve">. </w:t>
                </w:r>
                <w:r>
                  <w:t>As a performer h</w:t>
                </w:r>
                <w:r w:rsidRPr="002861F5">
                  <w:t xml:space="preserve">e is best known for his roles of the Standard Bearer in </w:t>
                </w:r>
                <w:r w:rsidRPr="002861F5">
                  <w:rPr>
                    <w:i/>
                  </w:rPr>
                  <w:t>The Green Table</w:t>
                </w:r>
                <w:r w:rsidRPr="002861F5">
                  <w:t xml:space="preserve"> (1932) and the Libertine in </w:t>
                </w:r>
                <w:r w:rsidRPr="002861F5">
                  <w:rPr>
                    <w:i/>
                  </w:rPr>
                  <w:t xml:space="preserve">Big City </w:t>
                </w:r>
                <w:r w:rsidRPr="002861F5">
                  <w:t xml:space="preserve">(1932). In 1934 Uthoff fled Nazi Germany together with his wife, the Hungarian dancer Lola </w:t>
                </w:r>
                <w:proofErr w:type="spellStart"/>
                <w:r w:rsidRPr="002861F5">
                  <w:t>Botka</w:t>
                </w:r>
                <w:proofErr w:type="spellEnd"/>
                <w:r>
                  <w:t>,</w:t>
                </w:r>
                <w:r w:rsidRPr="002861F5">
                  <w:t xml:space="preserve"> </w:t>
                </w:r>
                <w:proofErr w:type="spellStart"/>
                <w:r>
                  <w:t>Jooss</w:t>
                </w:r>
                <w:proofErr w:type="spellEnd"/>
                <w:r>
                  <w:t>,</w:t>
                </w:r>
                <w:r w:rsidRPr="002861F5">
                  <w:t xml:space="preserve"> and other company </w:t>
                </w:r>
                <w:r>
                  <w:t xml:space="preserve">members. </w:t>
                </w:r>
                <w:r w:rsidRPr="002861F5">
                  <w:t xml:space="preserve">The troupe settled </w:t>
                </w:r>
                <w:r>
                  <w:t xml:space="preserve">at </w:t>
                </w:r>
                <w:proofErr w:type="spellStart"/>
                <w:r w:rsidRPr="002861F5">
                  <w:t>Dartington</w:t>
                </w:r>
                <w:proofErr w:type="spellEnd"/>
                <w:r>
                  <w:t xml:space="preserve"> Hall in England, </w:t>
                </w:r>
                <w:r w:rsidRPr="002861F5">
                  <w:t xml:space="preserve">where its </w:t>
                </w:r>
                <w:r>
                  <w:t xml:space="preserve">dancers </w:t>
                </w:r>
                <w:r w:rsidRPr="002861F5">
                  <w:t>opened a Jooss-Leeder school and performed under the name Ballet</w:t>
                </w:r>
                <w:r>
                  <w:t>s</w:t>
                </w:r>
                <w:r w:rsidRPr="002861F5">
                  <w:t xml:space="preserve"> Jooss. Ballet</w:t>
                </w:r>
                <w:r>
                  <w:t>s</w:t>
                </w:r>
                <w:r w:rsidRPr="002861F5">
                  <w:t xml:space="preserve"> </w:t>
                </w:r>
                <w:proofErr w:type="spellStart"/>
                <w:r w:rsidRPr="002861F5">
                  <w:t>Jooss</w:t>
                </w:r>
                <w:proofErr w:type="spellEnd"/>
                <w:r w:rsidRPr="002861F5">
                  <w:t xml:space="preserve"> toured South America in 1941, during which time the Chilean government invited </w:t>
                </w:r>
                <w:proofErr w:type="spellStart"/>
                <w:r w:rsidRPr="002861F5">
                  <w:t>Uthoff</w:t>
                </w:r>
                <w:proofErr w:type="spellEnd"/>
                <w:r w:rsidRPr="002861F5">
                  <w:t xml:space="preserve">, </w:t>
                </w:r>
                <w:proofErr w:type="spellStart"/>
                <w:r w:rsidRPr="002861F5">
                  <w:t>Botka</w:t>
                </w:r>
                <w:proofErr w:type="spellEnd"/>
                <w:r w:rsidRPr="002861F5">
                  <w:t xml:space="preserve">, and </w:t>
                </w:r>
                <w:r>
                  <w:t xml:space="preserve">solo </w:t>
                </w:r>
                <w:r w:rsidRPr="002861F5">
                  <w:t xml:space="preserve">dancer Rudolf </w:t>
                </w:r>
                <w:proofErr w:type="spellStart"/>
                <w:r w:rsidRPr="002861F5">
                  <w:t>Pescht</w:t>
                </w:r>
                <w:proofErr w:type="spellEnd"/>
                <w:r>
                  <w:t xml:space="preserve"> </w:t>
                </w:r>
                <w:r w:rsidRPr="002861F5">
                  <w:t xml:space="preserve">to remain in Chile to establish a school of contemporary dance. The three settled in Santiago that same year, co-founding the </w:t>
                </w:r>
                <w:proofErr w:type="spellStart"/>
                <w:r w:rsidRPr="002861F5">
                  <w:rPr>
                    <w:i/>
                  </w:rPr>
                  <w:t>Escuela</w:t>
                </w:r>
                <w:proofErr w:type="spellEnd"/>
                <w:r w:rsidRPr="002861F5">
                  <w:rPr>
                    <w:i/>
                  </w:rPr>
                  <w:t xml:space="preserve"> de </w:t>
                </w:r>
                <w:proofErr w:type="spellStart"/>
                <w:r w:rsidRPr="002861F5">
                  <w:rPr>
                    <w:i/>
                  </w:rPr>
                  <w:t>Danzas</w:t>
                </w:r>
                <w:proofErr w:type="spellEnd"/>
                <w:r w:rsidRPr="002861F5">
                  <w:t xml:space="preserve"> (School of Dance)</w:t>
                </w:r>
                <w:r>
                  <w:t xml:space="preserve">. Soon after, </w:t>
                </w:r>
                <w:proofErr w:type="spellStart"/>
                <w:r w:rsidRPr="002861F5">
                  <w:t>Uthoff</w:t>
                </w:r>
                <w:proofErr w:type="spellEnd"/>
                <w:r w:rsidRPr="002861F5">
                  <w:t xml:space="preserve">, </w:t>
                </w:r>
                <w:proofErr w:type="spellStart"/>
                <w:r w:rsidRPr="002861F5">
                  <w:t>Botka</w:t>
                </w:r>
                <w:proofErr w:type="spellEnd"/>
                <w:r w:rsidRPr="002861F5">
                  <w:t xml:space="preserve">, and </w:t>
                </w:r>
                <w:proofErr w:type="spellStart"/>
                <w:r w:rsidRPr="002861F5">
                  <w:t>Pescht</w:t>
                </w:r>
                <w:proofErr w:type="spellEnd"/>
                <w:r w:rsidRPr="002861F5">
                  <w:t xml:space="preserve"> established the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rsidRPr="002861F5">
                  <w:t xml:space="preserve"> (National Ballet of Chile), a state-financed company based at the University of Chile in Santiago.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rsidRPr="002861F5">
                  <w:t xml:space="preserve"> was </w:t>
                </w:r>
                <w:r>
                  <w:t xml:space="preserve">one of </w:t>
                </w:r>
                <w:r w:rsidRPr="002861F5">
                  <w:t xml:space="preserve">Chile’s first </w:t>
                </w:r>
                <w:r>
                  <w:t xml:space="preserve">nationally-sponsored professional </w:t>
                </w:r>
                <w:r w:rsidRPr="002861F5">
                  <w:t>dance</w:t>
                </w:r>
                <w:r>
                  <w:t xml:space="preserve"> companies, </w:t>
                </w:r>
                <w:r w:rsidRPr="002861F5">
                  <w:t>and it is still flourishing today.</w:t>
                </w:r>
              </w:p>
            </w:tc>
          </w:sdtContent>
        </w:sdt>
      </w:tr>
      <w:tr w:rsidR="003F0D73" w:rsidRPr="00AE64D7" w14:paraId="6E43354F"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4FC75360" w14:textId="77777777" w:rsidR="0043540E" w:rsidRDefault="00DC06F8" w:rsidP="00DC06F8">
                    <w:r w:rsidRPr="002861F5">
                      <w:t xml:space="preserve">Ernst Uthoff was a German-born dancer, choreographer, and company director who received his dance training from two pioneers of </w:t>
                    </w:r>
                    <w:proofErr w:type="spellStart"/>
                    <w:r w:rsidRPr="002861F5">
                      <w:rPr>
                        <w:i/>
                      </w:rPr>
                      <w:t>Tanztheater</w:t>
                    </w:r>
                    <w:proofErr w:type="spellEnd"/>
                    <w:r w:rsidRPr="002861F5">
                      <w:rPr>
                        <w:i/>
                      </w:rPr>
                      <w:t xml:space="preserve"> </w:t>
                    </w:r>
                    <w:r>
                      <w:t>(‘dance-theatre’</w:t>
                    </w:r>
                    <w:r w:rsidRPr="002861F5">
                      <w:t>)</w:t>
                    </w:r>
                    <w:r>
                      <w:t xml:space="preserve">: Kurt </w:t>
                    </w:r>
                    <w:proofErr w:type="spellStart"/>
                    <w:r w:rsidRPr="002861F5">
                      <w:t>Jooss</w:t>
                    </w:r>
                    <w:proofErr w:type="spellEnd"/>
                    <w:r w:rsidRPr="002861F5">
                      <w:t xml:space="preserve"> and </w:t>
                    </w:r>
                    <w:proofErr w:type="spellStart"/>
                    <w:r w:rsidRPr="002861F5">
                      <w:t>Sigurd</w:t>
                    </w:r>
                    <w:proofErr w:type="spellEnd"/>
                    <w:r w:rsidRPr="002861F5">
                      <w:t xml:space="preserve"> </w:t>
                    </w:r>
                    <w:proofErr w:type="spellStart"/>
                    <w:r w:rsidRPr="002861F5">
                      <w:t>Leeder</w:t>
                    </w:r>
                    <w:proofErr w:type="spellEnd"/>
                    <w:r>
                      <w:t xml:space="preserve">. </w:t>
                    </w:r>
                    <w:r w:rsidRPr="002861F5">
                      <w:t xml:space="preserve">He was one of the original members of the </w:t>
                    </w:r>
                    <w:proofErr w:type="spellStart"/>
                    <w:r w:rsidRPr="002861F5">
                      <w:rPr>
                        <w:i/>
                      </w:rPr>
                      <w:t>Folkwang</w:t>
                    </w:r>
                    <w:r>
                      <w:rPr>
                        <w:i/>
                      </w:rPr>
                      <w:t>-Tanzb</w:t>
                    </w:r>
                    <w:r>
                      <w:rPr>
                        <w:rFonts w:cs="Times New Roman"/>
                        <w:i/>
                      </w:rPr>
                      <w:t>ü</w:t>
                    </w:r>
                    <w:r>
                      <w:rPr>
                        <w:i/>
                      </w:rPr>
                      <w:t>hne</w:t>
                    </w:r>
                    <w:proofErr w:type="spellEnd"/>
                    <w:r>
                      <w:rPr>
                        <w:i/>
                      </w:rPr>
                      <w:t xml:space="preserve"> </w:t>
                    </w:r>
                    <w:r>
                      <w:t>(</w:t>
                    </w:r>
                    <w:proofErr w:type="spellStart"/>
                    <w:r>
                      <w:t>Folkwang</w:t>
                    </w:r>
                    <w:proofErr w:type="spellEnd"/>
                    <w:r>
                      <w:t xml:space="preserve"> Dance Stage), </w:t>
                    </w:r>
                    <w:r w:rsidRPr="002861F5">
                      <w:t>a company that Jooss and Leeder co-founded in 1927</w:t>
                    </w:r>
                    <w:r>
                      <w:t>, and</w:t>
                    </w:r>
                    <w:r w:rsidRPr="002861F5">
                      <w:t xml:space="preserve"> Uthoff created and performed several important </w:t>
                    </w:r>
                    <w:r>
                      <w:t>roles for Jooss</w:t>
                    </w:r>
                    <w:r w:rsidRPr="002861F5">
                      <w:t xml:space="preserve">. </w:t>
                    </w:r>
                    <w:r>
                      <w:t>As a performer h</w:t>
                    </w:r>
                    <w:r w:rsidRPr="002861F5">
                      <w:t xml:space="preserve">e is best known for his roles of the Standard Bearer in </w:t>
                    </w:r>
                    <w:r w:rsidRPr="002861F5">
                      <w:rPr>
                        <w:i/>
                      </w:rPr>
                      <w:t>The Green Table</w:t>
                    </w:r>
                    <w:r w:rsidRPr="002861F5">
                      <w:t xml:space="preserve"> (1932) and the Libertine in </w:t>
                    </w:r>
                    <w:r w:rsidRPr="002861F5">
                      <w:rPr>
                        <w:i/>
                      </w:rPr>
                      <w:t xml:space="preserve">Big City </w:t>
                    </w:r>
                    <w:r w:rsidRPr="002861F5">
                      <w:t xml:space="preserve">(1932). In 1934 Uthoff fled Nazi Germany together with his wife, the Hungarian dancer Lola </w:t>
                    </w:r>
                    <w:proofErr w:type="spellStart"/>
                    <w:r w:rsidRPr="002861F5">
                      <w:t>Botka</w:t>
                    </w:r>
                    <w:proofErr w:type="spellEnd"/>
                    <w:r>
                      <w:t>,</w:t>
                    </w:r>
                    <w:r w:rsidRPr="002861F5">
                      <w:t xml:space="preserve"> </w:t>
                    </w:r>
                    <w:proofErr w:type="spellStart"/>
                    <w:r>
                      <w:t>Jooss</w:t>
                    </w:r>
                    <w:proofErr w:type="spellEnd"/>
                    <w:r>
                      <w:t>,</w:t>
                    </w:r>
                    <w:r w:rsidRPr="002861F5">
                      <w:t xml:space="preserve"> and other company </w:t>
                    </w:r>
                    <w:r>
                      <w:t xml:space="preserve">members. </w:t>
                    </w:r>
                    <w:r w:rsidRPr="002861F5">
                      <w:t xml:space="preserve">The troupe settled </w:t>
                    </w:r>
                    <w:r>
                      <w:t xml:space="preserve">at </w:t>
                    </w:r>
                    <w:proofErr w:type="spellStart"/>
                    <w:r w:rsidRPr="002861F5">
                      <w:t>Dartington</w:t>
                    </w:r>
                    <w:proofErr w:type="spellEnd"/>
                    <w:r>
                      <w:t xml:space="preserve"> Hall in England, </w:t>
                    </w:r>
                    <w:r w:rsidRPr="002861F5">
                      <w:t xml:space="preserve">where its </w:t>
                    </w:r>
                    <w:r>
                      <w:t xml:space="preserve">dancers </w:t>
                    </w:r>
                    <w:r w:rsidRPr="002861F5">
                      <w:t>opened a Jooss-Leeder school and performed under the name Ballet</w:t>
                    </w:r>
                    <w:r>
                      <w:t>s</w:t>
                    </w:r>
                    <w:r w:rsidRPr="002861F5">
                      <w:t xml:space="preserve"> Jooss. Ballet</w:t>
                    </w:r>
                    <w:r>
                      <w:t>s</w:t>
                    </w:r>
                    <w:r w:rsidRPr="002861F5">
                      <w:t xml:space="preserve"> </w:t>
                    </w:r>
                    <w:proofErr w:type="spellStart"/>
                    <w:r w:rsidRPr="002861F5">
                      <w:t>Jooss</w:t>
                    </w:r>
                    <w:proofErr w:type="spellEnd"/>
                    <w:r w:rsidRPr="002861F5">
                      <w:t xml:space="preserve"> toured South America in 1941, during which time the Chilean government invited </w:t>
                    </w:r>
                    <w:proofErr w:type="spellStart"/>
                    <w:r w:rsidRPr="002861F5">
                      <w:t>Uthoff</w:t>
                    </w:r>
                    <w:proofErr w:type="spellEnd"/>
                    <w:r w:rsidRPr="002861F5">
                      <w:t xml:space="preserve">, </w:t>
                    </w:r>
                    <w:proofErr w:type="spellStart"/>
                    <w:r w:rsidRPr="002861F5">
                      <w:t>Botka</w:t>
                    </w:r>
                    <w:proofErr w:type="spellEnd"/>
                    <w:r w:rsidRPr="002861F5">
                      <w:t xml:space="preserve">, and </w:t>
                    </w:r>
                    <w:r>
                      <w:t xml:space="preserve">solo </w:t>
                    </w:r>
                    <w:r w:rsidRPr="002861F5">
                      <w:t xml:space="preserve">dancer Rudolf </w:t>
                    </w:r>
                    <w:proofErr w:type="spellStart"/>
                    <w:r w:rsidRPr="002861F5">
                      <w:t>Pescht</w:t>
                    </w:r>
                    <w:proofErr w:type="spellEnd"/>
                    <w:r>
                      <w:t xml:space="preserve"> </w:t>
                    </w:r>
                    <w:r w:rsidRPr="002861F5">
                      <w:t xml:space="preserve">to remain in Chile to establish a school of contemporary dance. The three settled in Santiago that same year, co-founding the </w:t>
                    </w:r>
                    <w:proofErr w:type="spellStart"/>
                    <w:r w:rsidRPr="002861F5">
                      <w:rPr>
                        <w:i/>
                      </w:rPr>
                      <w:t>Escuela</w:t>
                    </w:r>
                    <w:proofErr w:type="spellEnd"/>
                    <w:r w:rsidRPr="002861F5">
                      <w:rPr>
                        <w:i/>
                      </w:rPr>
                      <w:t xml:space="preserve"> de </w:t>
                    </w:r>
                    <w:proofErr w:type="spellStart"/>
                    <w:r w:rsidRPr="002861F5">
                      <w:rPr>
                        <w:i/>
                      </w:rPr>
                      <w:t>Danzas</w:t>
                    </w:r>
                    <w:proofErr w:type="spellEnd"/>
                    <w:r w:rsidRPr="002861F5">
                      <w:t xml:space="preserve"> (School of Dance)</w:t>
                    </w:r>
                    <w:r>
                      <w:t xml:space="preserve">. Soon after, </w:t>
                    </w:r>
                    <w:proofErr w:type="spellStart"/>
                    <w:r w:rsidRPr="002861F5">
                      <w:t>Uthoff</w:t>
                    </w:r>
                    <w:proofErr w:type="spellEnd"/>
                    <w:r w:rsidRPr="002861F5">
                      <w:t xml:space="preserve">, </w:t>
                    </w:r>
                    <w:proofErr w:type="spellStart"/>
                    <w:r w:rsidRPr="002861F5">
                      <w:t>Botka</w:t>
                    </w:r>
                    <w:proofErr w:type="spellEnd"/>
                    <w:r w:rsidRPr="002861F5">
                      <w:t xml:space="preserve">, and </w:t>
                    </w:r>
                    <w:proofErr w:type="spellStart"/>
                    <w:r w:rsidRPr="002861F5">
                      <w:t>Pescht</w:t>
                    </w:r>
                    <w:proofErr w:type="spellEnd"/>
                    <w:r w:rsidRPr="002861F5">
                      <w:t xml:space="preserve"> established the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rsidRPr="002861F5">
                      <w:t xml:space="preserve"> (National Ballet of Chile), a state-financed company based at the University of Chile in Santiago.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rsidRPr="002861F5">
                      <w:t xml:space="preserve"> was </w:t>
                    </w:r>
                    <w:r>
                      <w:t xml:space="preserve">one of </w:t>
                    </w:r>
                    <w:r w:rsidRPr="002861F5">
                      <w:t xml:space="preserve">Chile’s first </w:t>
                    </w:r>
                    <w:r>
                      <w:t xml:space="preserve">nationally-sponsored professional </w:t>
                    </w:r>
                    <w:r w:rsidRPr="002861F5">
                      <w:t>dance</w:t>
                    </w:r>
                    <w:r>
                      <w:t xml:space="preserve"> companies, </w:t>
                    </w:r>
                    <w:r w:rsidRPr="002861F5">
                      <w:t>and it is still flourishing today.</w:t>
                    </w:r>
                  </w:p>
                  <w:p w14:paraId="2CD65E9F" w14:textId="77777777" w:rsidR="0043540E" w:rsidRDefault="0043540E" w:rsidP="00DC06F8"/>
                  <w:p w14:paraId="36F8BDF3" w14:textId="77777777" w:rsidR="0043540E" w:rsidRDefault="0043540E" w:rsidP="0043540E">
                    <w:pPr>
                      <w:keepNext/>
                    </w:pPr>
                    <w:r>
                      <w:t xml:space="preserve">File: </w:t>
                    </w:r>
                    <w:r w:rsidRPr="0043540E">
                      <w:t>Uthoff 1</w:t>
                    </w:r>
                    <w:r>
                      <w:t>.jpg</w:t>
                    </w:r>
                  </w:p>
                  <w:p w14:paraId="7F9BD1FD" w14:textId="77777777" w:rsidR="0043540E" w:rsidRDefault="0043540E" w:rsidP="0043540E">
                    <w:pPr>
                      <w:pStyle w:val="Caption"/>
                    </w:pPr>
                    <w:r>
                      <w:t xml:space="preserve">Uthoff 1 </w:t>
                    </w:r>
                    <w:fldSimple w:instr=" SEQ Uthoff_1 \* ARABIC ">
                      <w:r>
                        <w:rPr>
                          <w:noProof/>
                        </w:rPr>
                        <w:t>1</w:t>
                      </w:r>
                    </w:fldSimple>
                  </w:p>
                  <w:p w14:paraId="17D3D864" w14:textId="77777777" w:rsidR="0043540E" w:rsidRPr="0043540E" w:rsidRDefault="0043540E" w:rsidP="0043540E">
                    <w:r>
                      <w:lastRenderedPageBreak/>
                      <w:t xml:space="preserve">Source: </w:t>
                    </w:r>
                    <w:commentRangeStart w:id="0"/>
                    <w:r>
                      <w:t xml:space="preserve">Uthoff as a young dancer in Germany. </w:t>
                    </w:r>
                    <w:r w:rsidRPr="0043540E">
                      <w:t>Photograph courtesy of the Uthoff family</w:t>
                    </w:r>
                    <w:r>
                      <w:t>. Cannot find link to image online.</w:t>
                    </w:r>
                    <w:commentRangeEnd w:id="0"/>
                    <w:r w:rsidR="008F50CD">
                      <w:rPr>
                        <w:rStyle w:val="CommentReference"/>
                        <w:rFonts w:eastAsiaTheme="minorEastAsia"/>
                        <w:lang w:val="en-US"/>
                      </w:rPr>
                      <w:commentReference w:id="0"/>
                    </w:r>
                  </w:p>
                  <w:p w14:paraId="35212302" w14:textId="77777777" w:rsidR="0043540E" w:rsidRDefault="00DC06F8" w:rsidP="0043540E">
                    <w:pPr>
                      <w:keepNext/>
                    </w:pPr>
                    <w:r>
                      <w:br/>
                    </w:r>
                    <w:r w:rsidR="0043540E">
                      <w:t xml:space="preserve">File: </w:t>
                    </w:r>
                    <w:r w:rsidR="0043540E" w:rsidRPr="0043540E">
                      <w:t>Uthoff Standard Bearer</w:t>
                    </w:r>
                    <w:r w:rsidR="0043540E">
                      <w:t>.jpg</w:t>
                    </w:r>
                  </w:p>
                  <w:p w14:paraId="5348E3C9" w14:textId="77777777" w:rsidR="00DC06F8" w:rsidRDefault="0043540E" w:rsidP="0043540E">
                    <w:pPr>
                      <w:pStyle w:val="Caption"/>
                    </w:pPr>
                    <w:r>
                      <w:t xml:space="preserve">Uthoff Standard Bearer </w:t>
                    </w:r>
                    <w:fldSimple w:instr=" SEQ Uthoff_Standard_Bearer \* ARABIC ">
                      <w:r>
                        <w:rPr>
                          <w:noProof/>
                        </w:rPr>
                        <w:t>1</w:t>
                      </w:r>
                    </w:fldSimple>
                  </w:p>
                  <w:p w14:paraId="2E576A9D" w14:textId="77777777" w:rsidR="0043540E" w:rsidRDefault="0043540E" w:rsidP="0043540E">
                    <w:r>
                      <w:t xml:space="preserve">Source: </w:t>
                    </w:r>
                    <w:r w:rsidRPr="0058627B">
                      <w:t>Ernst Uthoff as the Standard Bearer in The Green Table, 1932</w:t>
                    </w:r>
                    <w:r>
                      <w:t xml:space="preserve">. </w:t>
                    </w:r>
                    <w:r w:rsidRPr="0043540E">
                      <w:t>Photograph courtesy of the Uthoff family</w:t>
                    </w:r>
                    <w:r>
                      <w:t xml:space="preserve">. </w:t>
                    </w:r>
                    <w:commentRangeStart w:id="1"/>
                    <w:r>
                      <w:t>Cannot find link to image online.</w:t>
                    </w:r>
                    <w:commentRangeEnd w:id="1"/>
                    <w:r w:rsidR="008F50CD">
                      <w:rPr>
                        <w:rStyle w:val="CommentReference"/>
                        <w:rFonts w:eastAsiaTheme="minorEastAsia"/>
                        <w:lang w:val="en-US"/>
                      </w:rPr>
                      <w:commentReference w:id="1"/>
                    </w:r>
                  </w:p>
                  <w:p w14:paraId="6AA1E5A5" w14:textId="77777777" w:rsidR="0043540E" w:rsidRPr="0043540E" w:rsidRDefault="0043540E" w:rsidP="0043540E"/>
                  <w:p w14:paraId="5FF3D843" w14:textId="77777777" w:rsidR="00DC06F8" w:rsidRPr="002861F5" w:rsidRDefault="00DC06F8" w:rsidP="00DC06F8">
                    <w:pPr>
                      <w:rPr>
                        <w:noProof/>
                      </w:rPr>
                    </w:pPr>
                    <w:r w:rsidRPr="002861F5">
                      <w:t xml:space="preserve">Uthoff began studying dance with German modern dancers Kurt </w:t>
                    </w:r>
                    <w:proofErr w:type="spellStart"/>
                    <w:r w:rsidRPr="002861F5">
                      <w:t>Jooss</w:t>
                    </w:r>
                    <w:proofErr w:type="spellEnd"/>
                    <w:r w:rsidRPr="002861F5">
                      <w:t xml:space="preserve"> and </w:t>
                    </w:r>
                    <w:proofErr w:type="spellStart"/>
                    <w:r w:rsidRPr="002861F5">
                      <w:t>Sigurd</w:t>
                    </w:r>
                    <w:proofErr w:type="spellEnd"/>
                    <w:r w:rsidRPr="002861F5">
                      <w:t xml:space="preserve"> </w:t>
                    </w:r>
                    <w:proofErr w:type="spellStart"/>
                    <w:r w:rsidRPr="002861F5">
                      <w:t>Leeder</w:t>
                    </w:r>
                    <w:proofErr w:type="spellEnd"/>
                    <w:r w:rsidRPr="002861F5">
                      <w:t>, both of whom had trained with Rudolf Laban</w:t>
                    </w:r>
                    <w:r>
                      <w:t xml:space="preserve">, </w:t>
                    </w:r>
                    <w:r w:rsidRPr="002861F5">
                      <w:t xml:space="preserve">an early proponent of </w:t>
                    </w:r>
                    <w:proofErr w:type="spellStart"/>
                    <w:r w:rsidRPr="002861F5">
                      <w:rPr>
                        <w:i/>
                      </w:rPr>
                      <w:t>Ausdruckstanz</w:t>
                    </w:r>
                    <w:proofErr w:type="spellEnd"/>
                    <w:r w:rsidRPr="002861F5">
                      <w:t xml:space="preserve"> (</w:t>
                    </w:r>
                    <w:r>
                      <w:t>expressionist dance</w:t>
                    </w:r>
                    <w:r w:rsidRPr="002861F5">
                      <w:t xml:space="preserve">). In 1927, Jooss and Leeder moved to Essen to co-direct the dance department of the </w:t>
                    </w:r>
                    <w:proofErr w:type="spellStart"/>
                    <w:r w:rsidRPr="002861F5">
                      <w:t>Folkwang</w:t>
                    </w:r>
                    <w:proofErr w:type="spellEnd"/>
                    <w:r w:rsidRPr="002861F5">
                      <w:t xml:space="preserve"> School and to establish the </w:t>
                    </w:r>
                    <w:proofErr w:type="spellStart"/>
                    <w:r w:rsidRPr="002861F5">
                      <w:rPr>
                        <w:i/>
                      </w:rPr>
                      <w:t>Folkwang</w:t>
                    </w:r>
                    <w:proofErr w:type="spellEnd"/>
                    <w:r>
                      <w:rPr>
                        <w:i/>
                      </w:rPr>
                      <w:t>-</w:t>
                    </w:r>
                    <w:proofErr w:type="spellStart"/>
                    <w:r w:rsidRPr="002861F5">
                      <w:rPr>
                        <w:i/>
                      </w:rPr>
                      <w:t>Tanz</w:t>
                    </w:r>
                    <w:r>
                      <w:rPr>
                        <w:i/>
                      </w:rPr>
                      <w:t>theater</w:t>
                    </w:r>
                    <w:proofErr w:type="spellEnd"/>
                    <w:r>
                      <w:rPr>
                        <w:i/>
                      </w:rPr>
                      <w:t xml:space="preserve">-Studio, </w:t>
                    </w:r>
                    <w:r>
                      <w:t xml:space="preserve">which became known as the </w:t>
                    </w:r>
                    <w:proofErr w:type="spellStart"/>
                    <w:r w:rsidRPr="00C621D0">
                      <w:rPr>
                        <w:i/>
                      </w:rPr>
                      <w:t>Folkwang-Tanzb</w:t>
                    </w:r>
                    <w:r w:rsidRPr="00C621D0">
                      <w:rPr>
                        <w:rFonts w:cs="Times New Roman"/>
                        <w:i/>
                      </w:rPr>
                      <w:t>ü</w:t>
                    </w:r>
                    <w:r w:rsidRPr="00C621D0">
                      <w:rPr>
                        <w:i/>
                      </w:rPr>
                      <w:t>hne</w:t>
                    </w:r>
                    <w:proofErr w:type="spellEnd"/>
                    <w:r>
                      <w:t xml:space="preserve"> after 1930. </w:t>
                    </w:r>
                    <w:r w:rsidRPr="002861F5">
                      <w:t xml:space="preserve">Uthoff, an original member of the company, became </w:t>
                    </w:r>
                    <w:proofErr w:type="spellStart"/>
                    <w:r w:rsidRPr="002861F5">
                      <w:t>Jooss’s</w:t>
                    </w:r>
                    <w:proofErr w:type="spellEnd"/>
                    <w:r w:rsidRPr="002861F5">
                      <w:t xml:space="preserve"> studio assistant. </w:t>
                    </w:r>
                  </w:p>
                  <w:p w14:paraId="28BC5CB5" w14:textId="77777777" w:rsidR="00DC06F8" w:rsidRPr="002861F5" w:rsidRDefault="00DC06F8" w:rsidP="00DC06F8"/>
                  <w:p w14:paraId="5D3D417A" w14:textId="77777777" w:rsidR="00DC06F8" w:rsidRPr="002861F5" w:rsidRDefault="00DC06F8" w:rsidP="00DC06F8">
                    <w:r w:rsidRPr="002861F5">
                      <w:t xml:space="preserve">Unlike other central European modern dancers who rejected the technical strictures and conventions of classical ballet, Jooss and Leeder regarded ballet as a fundamental training element for modern dancers. Students and company members took daily ballet classes in addition to modern dance, and incorporated visual elements of ballet into their performances. Dancers from the </w:t>
                    </w:r>
                    <w:proofErr w:type="spellStart"/>
                    <w:r w:rsidRPr="002861F5">
                      <w:t>Folkwang</w:t>
                    </w:r>
                    <w:proofErr w:type="spellEnd"/>
                    <w:r w:rsidRPr="002861F5">
                      <w:t xml:space="preserve"> School also studied </w:t>
                    </w:r>
                    <w:proofErr w:type="spellStart"/>
                    <w:r w:rsidRPr="002861F5">
                      <w:t>eurythmics</w:t>
                    </w:r>
                    <w:proofErr w:type="spellEnd"/>
                    <w:r w:rsidRPr="002861F5">
                      <w:t>, music appreciation, dance history, and dance notation. In 1942 Uthoff introduced this curriculum to students in Santiago</w:t>
                    </w:r>
                    <w:r>
                      <w:t>.</w:t>
                    </w:r>
                  </w:p>
                  <w:p w14:paraId="1205C83B" w14:textId="77777777" w:rsidR="00DC06F8" w:rsidRDefault="00DC06F8" w:rsidP="00DC06F8"/>
                  <w:p w14:paraId="02DF29EC" w14:textId="77777777" w:rsidR="0043540E" w:rsidRDefault="0043540E" w:rsidP="0043540E">
                    <w:pPr>
                      <w:keepNext/>
                    </w:pPr>
                    <w:r>
                      <w:t xml:space="preserve">File: </w:t>
                    </w:r>
                    <w:r w:rsidRPr="0043540E">
                      <w:t>Uthoff 2</w:t>
                    </w:r>
                    <w:r>
                      <w:t>.jpg</w:t>
                    </w:r>
                  </w:p>
                  <w:p w14:paraId="4657F5D6" w14:textId="77777777" w:rsidR="0043540E" w:rsidRDefault="0043540E" w:rsidP="0043540E">
                    <w:pPr>
                      <w:pStyle w:val="Caption"/>
                    </w:pPr>
                    <w:r>
                      <w:t xml:space="preserve">Uthoff 2 </w:t>
                    </w:r>
                    <w:fldSimple w:instr=" SEQ Uthoff_2 \* ARABIC ">
                      <w:r>
                        <w:rPr>
                          <w:noProof/>
                        </w:rPr>
                        <w:t>1</w:t>
                      </w:r>
                    </w:fldSimple>
                  </w:p>
                  <w:p w14:paraId="377EE7F0" w14:textId="77777777" w:rsidR="0043540E" w:rsidRPr="0043540E" w:rsidRDefault="0043540E" w:rsidP="0043540E">
                    <w:r>
                      <w:t xml:space="preserve">Source: </w:t>
                    </w:r>
                    <w:r w:rsidRPr="0043540E">
                      <w:t>Photograph courtesy of the Uthoff family</w:t>
                    </w:r>
                    <w:r>
                      <w:t xml:space="preserve">. </w:t>
                    </w:r>
                    <w:commentRangeStart w:id="2"/>
                    <w:r>
                      <w:t>Cannot find link to image online.</w:t>
                    </w:r>
                    <w:commentRangeEnd w:id="2"/>
                    <w:r w:rsidR="008F50CD">
                      <w:rPr>
                        <w:rStyle w:val="CommentReference"/>
                        <w:rFonts w:eastAsiaTheme="minorEastAsia"/>
                        <w:lang w:val="en-US"/>
                      </w:rPr>
                      <w:commentReference w:id="2"/>
                    </w:r>
                  </w:p>
                  <w:p w14:paraId="1A94C0D3" w14:textId="77777777" w:rsidR="0043540E" w:rsidRPr="0043540E" w:rsidRDefault="0043540E" w:rsidP="0043540E"/>
                  <w:p w14:paraId="57B621F0" w14:textId="77777777" w:rsidR="00DC06F8" w:rsidRDefault="00DC06F8" w:rsidP="00DC06F8">
                    <w:r w:rsidRPr="002861F5">
                      <w:t xml:space="preserve">As Jooss’ student and a performer with the </w:t>
                    </w:r>
                    <w:proofErr w:type="spellStart"/>
                    <w:r w:rsidRPr="002861F5">
                      <w:rPr>
                        <w:i/>
                      </w:rPr>
                      <w:t>Folkwang</w:t>
                    </w:r>
                    <w:r>
                      <w:rPr>
                        <w:i/>
                      </w:rPr>
                      <w:t>-</w:t>
                    </w:r>
                    <w:r w:rsidRPr="002861F5">
                      <w:rPr>
                        <w:i/>
                      </w:rPr>
                      <w:t>Tanz</w:t>
                    </w:r>
                    <w:r>
                      <w:rPr>
                        <w:i/>
                      </w:rPr>
                      <w:t>b</w:t>
                    </w:r>
                    <w:r>
                      <w:rPr>
                        <w:rFonts w:cs="Times New Roman"/>
                        <w:i/>
                      </w:rPr>
                      <w:t>ü</w:t>
                    </w:r>
                    <w:r>
                      <w:rPr>
                        <w:i/>
                      </w:rPr>
                      <w:t>hne</w:t>
                    </w:r>
                    <w:proofErr w:type="spellEnd"/>
                    <w:r>
                      <w:rPr>
                        <w:i/>
                      </w:rPr>
                      <w:t xml:space="preserve">, </w:t>
                    </w:r>
                    <w:proofErr w:type="spellStart"/>
                    <w:r w:rsidRPr="002861F5">
                      <w:t>Uthoff</w:t>
                    </w:r>
                    <w:proofErr w:type="spellEnd"/>
                    <w:r w:rsidRPr="002861F5">
                      <w:t xml:space="preserve"> developed an early awareness of dance-theat</w:t>
                    </w:r>
                    <w:r w:rsidR="001A096F">
                      <w:t xml:space="preserve">re </w:t>
                    </w:r>
                    <w:r w:rsidRPr="002861F5">
                      <w:t xml:space="preserve">as a means of expressing social concerns. His most famous role was the Standard Bearer in </w:t>
                    </w:r>
                    <w:r>
                      <w:t>Jooss’</w:t>
                    </w:r>
                    <w:r w:rsidRPr="002861F5">
                      <w:t xml:space="preserve"> </w:t>
                    </w:r>
                    <w:r w:rsidRPr="002861F5">
                      <w:rPr>
                        <w:i/>
                      </w:rPr>
                      <w:t>The Green Table</w:t>
                    </w:r>
                    <w:r w:rsidRPr="002861F5">
                      <w:t>, a modern rendition of the medieval dance macabre. The work is an eight-episode ballet that comments on the futility of and anguish caused by war. The Standard Bearer wears white and creates fluid and audible circular movements with his flag. He represents the naïve and tragic purity of purpose that exists among youthful enthusiasts of war.</w:t>
                    </w:r>
                    <w:r>
                      <w:t xml:space="preserve"> </w:t>
                    </w:r>
                    <w:r w:rsidRPr="002861F5">
                      <w:rPr>
                        <w:i/>
                      </w:rPr>
                      <w:t>The Green Table</w:t>
                    </w:r>
                    <w:r w:rsidRPr="002861F5">
                      <w:t xml:space="preserve"> premiered in 1932 in Paris and won first prize for new choreography at the </w:t>
                    </w:r>
                    <w:proofErr w:type="spellStart"/>
                    <w:r>
                      <w:rPr>
                        <w:i/>
                      </w:rPr>
                      <w:t>Concours</w:t>
                    </w:r>
                    <w:proofErr w:type="spellEnd"/>
                    <w:r>
                      <w:rPr>
                        <w:i/>
                      </w:rPr>
                      <w:t xml:space="preserve"> de </w:t>
                    </w:r>
                    <w:proofErr w:type="spellStart"/>
                    <w:r>
                      <w:rPr>
                        <w:i/>
                      </w:rPr>
                      <w:t>Chor</w:t>
                    </w:r>
                    <w:r>
                      <w:rPr>
                        <w:rFonts w:cs="Times New Roman"/>
                        <w:i/>
                      </w:rPr>
                      <w:t>é</w:t>
                    </w:r>
                    <w:r w:rsidRPr="002861F5">
                      <w:rPr>
                        <w:i/>
                      </w:rPr>
                      <w:t>graphie</w:t>
                    </w:r>
                    <w:proofErr w:type="spellEnd"/>
                    <w:r>
                      <w:rPr>
                        <w:i/>
                      </w:rPr>
                      <w:t xml:space="preserve"> </w:t>
                    </w:r>
                    <w:r>
                      <w:t>(Choreographic Contest)</w:t>
                    </w:r>
                    <w:r>
                      <w:rPr>
                        <w:i/>
                      </w:rPr>
                      <w:t xml:space="preserve">, </w:t>
                    </w:r>
                    <w:r>
                      <w:t xml:space="preserve">an award that spirited the </w:t>
                    </w:r>
                    <w:proofErr w:type="spellStart"/>
                    <w:r w:rsidRPr="002861F5">
                      <w:rPr>
                        <w:i/>
                      </w:rPr>
                      <w:t>Folk</w:t>
                    </w:r>
                    <w:r>
                      <w:rPr>
                        <w:i/>
                      </w:rPr>
                      <w:t>wang-</w:t>
                    </w:r>
                    <w:r w:rsidRPr="002861F5">
                      <w:rPr>
                        <w:i/>
                      </w:rPr>
                      <w:t>Tanzbühne</w:t>
                    </w:r>
                    <w:proofErr w:type="spellEnd"/>
                    <w:r>
                      <w:t xml:space="preserve"> </w:t>
                    </w:r>
                    <w:r w:rsidRPr="002861F5">
                      <w:t>into international acclaim.</w:t>
                    </w:r>
                  </w:p>
                  <w:p w14:paraId="0140D260" w14:textId="77777777" w:rsidR="00DC06F8" w:rsidRPr="002861F5" w:rsidRDefault="00DC06F8" w:rsidP="00DC06F8">
                    <w:pPr>
                      <w:rPr>
                        <w:i/>
                      </w:rPr>
                    </w:pPr>
                  </w:p>
                  <w:p w14:paraId="2ED36CB7" w14:textId="77777777" w:rsidR="00DC06F8" w:rsidRDefault="00DC06F8" w:rsidP="00DC06F8">
                    <w:r w:rsidRPr="002861F5">
                      <w:t>Many modern dance pioneers</w:t>
                    </w:r>
                    <w:r>
                      <w:t xml:space="preserve">, including </w:t>
                    </w:r>
                    <w:r w:rsidRPr="002861F5">
                      <w:t>Isadora Duncan, Mary Wigman</w:t>
                    </w:r>
                    <w:r>
                      <w:t xml:space="preserve">, </w:t>
                    </w:r>
                    <w:r w:rsidRPr="002861F5">
                      <w:t xml:space="preserve">and </w:t>
                    </w:r>
                    <w:r>
                      <w:t xml:space="preserve">Rudolf Laban, </w:t>
                    </w:r>
                    <w:r w:rsidRPr="002861F5">
                      <w:t xml:space="preserve">eschewed plot in order to liberate the dancer’s movements from predefined scenarios and structures. But Jooss, Leeder, and later Uthoff chose to combine narrative with movement and theatrical elements—exaggerated gesture, elaborate costumes, masks, props, and dramatic lighting—to create powerful choreographic works that conveyed social truths. These dance creations became known as </w:t>
                    </w:r>
                    <w:proofErr w:type="spellStart"/>
                    <w:r w:rsidRPr="002861F5">
                      <w:rPr>
                        <w:i/>
                      </w:rPr>
                      <w:t>Tanztheater</w:t>
                    </w:r>
                    <w:proofErr w:type="spellEnd"/>
                    <w:r w:rsidRPr="002861F5">
                      <w:rPr>
                        <w:i/>
                      </w:rPr>
                      <w:t xml:space="preserve"> </w:t>
                    </w:r>
                    <w:r>
                      <w:t>(dance-theatre</w:t>
                    </w:r>
                    <w:r w:rsidRPr="002861F5">
                      <w:t xml:space="preserve">), a term </w:t>
                    </w:r>
                    <w:r>
                      <w:t xml:space="preserve">later </w:t>
                    </w:r>
                    <w:r w:rsidRPr="002861F5">
                      <w:t xml:space="preserve">used to describe productions by such artists as Pina Bausch, Suzanne </w:t>
                    </w:r>
                    <w:proofErr w:type="spellStart"/>
                    <w:r w:rsidRPr="002861F5">
                      <w:t>Linke</w:t>
                    </w:r>
                    <w:proofErr w:type="spellEnd"/>
                    <w:r w:rsidRPr="002861F5">
                      <w:t xml:space="preserve">, and </w:t>
                    </w:r>
                    <w:r>
                      <w:t xml:space="preserve">Johann </w:t>
                    </w:r>
                    <w:proofErr w:type="spellStart"/>
                    <w:r>
                      <w:t>Kresni</w:t>
                    </w:r>
                    <w:r w:rsidRPr="002861F5">
                      <w:t>k</w:t>
                    </w:r>
                    <w:proofErr w:type="spellEnd"/>
                    <w:r w:rsidRPr="002861F5">
                      <w:t xml:space="preserve">. </w:t>
                    </w:r>
                  </w:p>
                  <w:p w14:paraId="7FFE7907" w14:textId="77777777" w:rsidR="00DC06F8" w:rsidRPr="002861F5" w:rsidRDefault="00DC06F8" w:rsidP="00DC06F8"/>
                  <w:p w14:paraId="6075F0FF" w14:textId="77777777" w:rsidR="00DC06F8" w:rsidRDefault="00DC06F8" w:rsidP="00DC06F8">
                    <w:r w:rsidRPr="002861F5">
                      <w:t>When Ballet</w:t>
                    </w:r>
                    <w:r>
                      <w:t>s</w:t>
                    </w:r>
                    <w:r w:rsidRPr="002861F5">
                      <w:t xml:space="preserve"> Jooss performed in Santiago, Chilean audiences were intrigued by the company’s socially-minded choreography. They were also drawn to the company’s mission of bringing the art of modern dance to underprivileged and rural audiences. Dances with a social message, such as </w:t>
                    </w:r>
                    <w:r w:rsidRPr="002861F5">
                      <w:rPr>
                        <w:i/>
                      </w:rPr>
                      <w:t>The Green Table</w:t>
                    </w:r>
                    <w:r w:rsidRPr="002861F5">
                      <w:t xml:space="preserve"> and </w:t>
                    </w:r>
                    <w:r w:rsidRPr="002861F5">
                      <w:rPr>
                        <w:i/>
                      </w:rPr>
                      <w:t>Big City</w:t>
                    </w:r>
                    <w:r w:rsidRPr="002861F5">
                      <w:t>, appealed to government arts representatives</w:t>
                    </w:r>
                    <w:r>
                      <w:t xml:space="preserve"> as well as</w:t>
                    </w:r>
                    <w:r w:rsidRPr="002861F5">
                      <w:t xml:space="preserve"> to intellectuals and artists who identified parallels between Jooss’ </w:t>
                    </w:r>
                    <w:r>
                      <w:t>dance-theatre</w:t>
                    </w:r>
                    <w:r w:rsidRPr="002861F5">
                      <w:t xml:space="preserve"> and social dramas </w:t>
                    </w:r>
                    <w:r w:rsidRPr="002861F5">
                      <w:lastRenderedPageBreak/>
                      <w:t xml:space="preserve">by </w:t>
                    </w:r>
                    <w:proofErr w:type="spellStart"/>
                    <w:r w:rsidRPr="002861F5">
                      <w:t>Bertolt</w:t>
                    </w:r>
                    <w:proofErr w:type="spellEnd"/>
                    <w:r w:rsidRPr="002861F5">
                      <w:t xml:space="preserve"> Brecht. Once the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rsidRPr="002861F5">
                      <w:t xml:space="preserve"> was established, works by Jooss were incorporated into the permanent repertoire</w:t>
                    </w:r>
                    <w:r>
                      <w:t xml:space="preserve">. By </w:t>
                    </w:r>
                    <w:r w:rsidRPr="002861F5">
                      <w:t>1944</w:t>
                    </w:r>
                    <w:r>
                      <w:t>, however,</w:t>
                    </w:r>
                    <w:r w:rsidRPr="002861F5">
                      <w:t xml:space="preserve"> Uthoff had begun choreographing and staging </w:t>
                    </w:r>
                    <w:r>
                      <w:t xml:space="preserve">impressive works </w:t>
                    </w:r>
                    <w:r w:rsidRPr="002861F5">
                      <w:t xml:space="preserve">of his own. </w:t>
                    </w:r>
                    <w:r>
                      <w:t xml:space="preserve">He premiered many successful ballets such as expressionist versions of </w:t>
                    </w:r>
                    <w:proofErr w:type="spellStart"/>
                    <w:r w:rsidRPr="006D651C">
                      <w:rPr>
                        <w:i/>
                      </w:rPr>
                      <w:t>Coppelia</w:t>
                    </w:r>
                    <w:proofErr w:type="spellEnd"/>
                    <w:r>
                      <w:t xml:space="preserve"> (1945), </w:t>
                    </w:r>
                    <w:proofErr w:type="spellStart"/>
                    <w:r w:rsidRPr="006D651C">
                      <w:rPr>
                        <w:i/>
                      </w:rPr>
                      <w:t>Drosselbart</w:t>
                    </w:r>
                    <w:proofErr w:type="spellEnd"/>
                    <w:r>
                      <w:t xml:space="preserve"> (1946), and </w:t>
                    </w:r>
                    <w:proofErr w:type="spellStart"/>
                    <w:r w:rsidRPr="006D651C">
                      <w:rPr>
                        <w:i/>
                      </w:rPr>
                      <w:t>Petrouchka</w:t>
                    </w:r>
                    <w:proofErr w:type="spellEnd"/>
                    <w:r>
                      <w:t xml:space="preserve"> (1952), all of which addressed themes already choreographed by his mentor. But Uthoff would soon </w:t>
                    </w:r>
                    <w:r w:rsidR="001A096F">
                      <w:t>strike</w:t>
                    </w:r>
                    <w:r>
                      <w:t xml:space="preserve"> out on his own with inventive and contemporary works, many of which were connected with Chilean cultural experiences. </w:t>
                    </w:r>
                    <w:r w:rsidRPr="002861F5">
                      <w:t xml:space="preserve">Among the director’s greatest choreographic achievements are </w:t>
                    </w:r>
                    <w:proofErr w:type="spellStart"/>
                    <w:r w:rsidRPr="002861F5">
                      <w:rPr>
                        <w:i/>
                      </w:rPr>
                      <w:t>Carmina</w:t>
                    </w:r>
                    <w:proofErr w:type="spellEnd"/>
                    <w:r w:rsidRPr="002861F5">
                      <w:rPr>
                        <w:i/>
                      </w:rPr>
                      <w:t xml:space="preserve"> </w:t>
                    </w:r>
                    <w:proofErr w:type="spellStart"/>
                    <w:r w:rsidRPr="002861F5">
                      <w:rPr>
                        <w:i/>
                      </w:rPr>
                      <w:t>Burana</w:t>
                    </w:r>
                    <w:proofErr w:type="spellEnd"/>
                    <w:r w:rsidRPr="002861F5">
                      <w:t xml:space="preserve"> (1953), a large-scale multi-media ballet set to music by Carl Orff that involves a full-size symphony and chorus; </w:t>
                    </w:r>
                    <w:proofErr w:type="spellStart"/>
                    <w:r w:rsidRPr="006D651C">
                      <w:rPr>
                        <w:i/>
                      </w:rPr>
                      <w:t>Alotria</w:t>
                    </w:r>
                    <w:proofErr w:type="spellEnd"/>
                    <w:r>
                      <w:t xml:space="preserve"> (1954), a comic circus ballet; </w:t>
                    </w:r>
                    <w:r w:rsidRPr="002861F5">
                      <w:t xml:space="preserve">and </w:t>
                    </w:r>
                    <w:proofErr w:type="spellStart"/>
                    <w:r w:rsidRPr="002861F5">
                      <w:rPr>
                        <w:i/>
                      </w:rPr>
                      <w:t>Milagro</w:t>
                    </w:r>
                    <w:proofErr w:type="spellEnd"/>
                    <w:r w:rsidRPr="002861F5">
                      <w:rPr>
                        <w:i/>
                      </w:rPr>
                      <w:t xml:space="preserve"> en la Alameda</w:t>
                    </w:r>
                    <w:r w:rsidRPr="002861F5">
                      <w:t xml:space="preserve"> (</w:t>
                    </w:r>
                    <w:r w:rsidRPr="00D1448E">
                      <w:rPr>
                        <w:i/>
                      </w:rPr>
                      <w:t>A World of Fantasy</w:t>
                    </w:r>
                    <w:r>
                      <w:t xml:space="preserve">, </w:t>
                    </w:r>
                    <w:r w:rsidRPr="002861F5">
                      <w:t xml:space="preserve">1957), which addresses the social conditions of Chilean children in poverty. Set to music by </w:t>
                    </w:r>
                    <w:proofErr w:type="spellStart"/>
                    <w:r w:rsidRPr="002861F5">
                      <w:t>H</w:t>
                    </w:r>
                    <w:r w:rsidRPr="002861F5">
                      <w:rPr>
                        <w:rFonts w:cstheme="minorHAnsi"/>
                      </w:rPr>
                      <w:t>é</w:t>
                    </w:r>
                    <w:r w:rsidRPr="002861F5">
                      <w:t>ctor</w:t>
                    </w:r>
                    <w:proofErr w:type="spellEnd"/>
                    <w:r w:rsidRPr="002861F5">
                      <w:t xml:space="preserve"> </w:t>
                    </w:r>
                    <w:proofErr w:type="spellStart"/>
                    <w:r w:rsidRPr="002861F5">
                      <w:t>Carvajal</w:t>
                    </w:r>
                    <w:proofErr w:type="spellEnd"/>
                    <w:r w:rsidRPr="002861F5">
                      <w:t xml:space="preserve"> and </w:t>
                    </w:r>
                    <w:proofErr w:type="spellStart"/>
                    <w:r w:rsidRPr="002861F5">
                      <w:t>Josep</w:t>
                    </w:r>
                    <w:proofErr w:type="spellEnd"/>
                    <w:r w:rsidRPr="002861F5">
                      <w:t xml:space="preserve"> Bayer, </w:t>
                    </w:r>
                    <w:proofErr w:type="spellStart"/>
                    <w:r w:rsidRPr="002861F5">
                      <w:rPr>
                        <w:i/>
                      </w:rPr>
                      <w:t>Milagro</w:t>
                    </w:r>
                    <w:proofErr w:type="spellEnd"/>
                    <w:r w:rsidRPr="002861F5">
                      <w:rPr>
                        <w:i/>
                      </w:rPr>
                      <w:t xml:space="preserve"> en la Alameda</w:t>
                    </w:r>
                    <w:r w:rsidRPr="002861F5">
                      <w:t xml:space="preserve"> incorporates elements of farming culture; </w:t>
                    </w:r>
                    <w:proofErr w:type="spellStart"/>
                    <w:r w:rsidRPr="002861F5">
                      <w:rPr>
                        <w:i/>
                      </w:rPr>
                      <w:t>cueca</w:t>
                    </w:r>
                    <w:proofErr w:type="spellEnd"/>
                    <w:r w:rsidRPr="002861F5">
                      <w:t>, a Chilean dance form; and folklore.</w:t>
                    </w:r>
                  </w:p>
                  <w:p w14:paraId="27AB5B01" w14:textId="77777777" w:rsidR="001A096F" w:rsidRDefault="001A096F" w:rsidP="00DC06F8"/>
                  <w:p w14:paraId="73CEEC35" w14:textId="77777777" w:rsidR="0043540E" w:rsidRDefault="0043540E" w:rsidP="0043540E">
                    <w:pPr>
                      <w:keepNext/>
                    </w:pPr>
                    <w:r>
                      <w:t xml:space="preserve">File: </w:t>
                    </w:r>
                    <w:r w:rsidRPr="0043540E">
                      <w:t>Roncal</w:t>
                    </w:r>
                    <w:r>
                      <w:t>.jpg</w:t>
                    </w:r>
                  </w:p>
                  <w:p w14:paraId="6448ABF5" w14:textId="77777777" w:rsidR="0043540E" w:rsidRDefault="0043540E" w:rsidP="0043540E">
                    <w:pPr>
                      <w:pStyle w:val="Caption"/>
                    </w:pPr>
                    <w:proofErr w:type="spellStart"/>
                    <w:r>
                      <w:t>Roncal</w:t>
                    </w:r>
                    <w:proofErr w:type="spellEnd"/>
                    <w:r>
                      <w:t xml:space="preserve"> </w:t>
                    </w:r>
                    <w:fldSimple w:instr=" SEQ Roncal \* ARABIC ">
                      <w:r>
                        <w:rPr>
                          <w:noProof/>
                        </w:rPr>
                        <w:t>1</w:t>
                      </w:r>
                    </w:fldSimple>
                  </w:p>
                  <w:p w14:paraId="52F9B5D6" w14:textId="77777777" w:rsidR="0043540E" w:rsidRDefault="0043540E" w:rsidP="0043540E">
                    <w:r>
                      <w:t xml:space="preserve">Source: Virginia </w:t>
                    </w:r>
                    <w:proofErr w:type="spellStart"/>
                    <w:r>
                      <w:t>Roncal</w:t>
                    </w:r>
                    <w:proofErr w:type="spellEnd"/>
                    <w:r>
                      <w:t xml:space="preserve"> as the fairy in </w:t>
                    </w:r>
                    <w:proofErr w:type="spellStart"/>
                    <w:r>
                      <w:t>Milagra</w:t>
                    </w:r>
                    <w:proofErr w:type="spellEnd"/>
                    <w:r>
                      <w:t xml:space="preserve"> en la Alameda, late 1950s. Image can be found at </w:t>
                    </w:r>
                    <w:hyperlink r:id="rId10" w:history="1">
                      <w:r w:rsidRPr="00465012">
                        <w:rPr>
                          <w:rStyle w:val="Hyperlink"/>
                        </w:rPr>
                        <w:t>http://www.scielo.cl/scielo.php?script=sci_ar</w:t>
                      </w:r>
                      <w:r w:rsidRPr="00465012">
                        <w:rPr>
                          <w:rStyle w:val="Hyperlink"/>
                        </w:rPr>
                        <w:t>t</w:t>
                      </w:r>
                      <w:r w:rsidRPr="00465012">
                        <w:rPr>
                          <w:rStyle w:val="Hyperlink"/>
                        </w:rPr>
                        <w:t>text&amp;pid=S0716-27902002005600002</w:t>
                      </w:r>
                    </w:hyperlink>
                  </w:p>
                  <w:p w14:paraId="50C1B8CB" w14:textId="77777777" w:rsidR="0043540E" w:rsidRDefault="0043540E" w:rsidP="00DC06F8"/>
                  <w:p w14:paraId="32DB2CB9" w14:textId="77777777" w:rsidR="00DC06F8" w:rsidRDefault="00DC06F8" w:rsidP="00DC06F8">
                    <w:proofErr w:type="spellStart"/>
                    <w:r>
                      <w:t>Uthoff’s</w:t>
                    </w:r>
                    <w:proofErr w:type="spellEnd"/>
                    <w:r>
                      <w:t xml:space="preserve"> later choreography incorporated more elements of classical dance, while still adhering to the logical development of character and theatrical narrative that characterizes dance-theatre. He was a meticulous choreographer and teacher, dedicating months to the preparation and rehearsal of each ballet. He required of his dancers </w:t>
                    </w:r>
                    <w:r w:rsidR="001A096F">
                      <w:t>to not just</w:t>
                    </w:r>
                    <w:r>
                      <w:t xml:space="preserve"> simply master the steps, </w:t>
                    </w:r>
                    <w:r w:rsidR="001A096F">
                      <w:t>but also to</w:t>
                    </w:r>
                    <w:r>
                      <w:t xml:space="preserve"> painstakingly interpret their roles to ensure that each instant of movement was performed with precision and imbued with meaning. Naturalism, expressiveness, and emotional commitment were the key elements that Uthoff and his team cultivated in their students and company members. In both of these realms Uthoff and his team created a supportive environment in which dancers could master basic classical training without relying on the rigors of pointe work or flashy virtuosity. During his time in Chile Uthoff facil</w:t>
                    </w:r>
                    <w:r w:rsidR="001A096F">
                      <w:t>it</w:t>
                    </w:r>
                    <w:r>
                      <w:t xml:space="preserve">ated an exchange program between </w:t>
                    </w:r>
                    <w:r w:rsidRPr="0018603D">
                      <w:rPr>
                        <w:i/>
                      </w:rPr>
                      <w:t xml:space="preserve">Ballet </w:t>
                    </w:r>
                    <w:proofErr w:type="spellStart"/>
                    <w:r w:rsidRPr="0018603D">
                      <w:rPr>
                        <w:i/>
                      </w:rPr>
                      <w:t>Nacional</w:t>
                    </w:r>
                    <w:proofErr w:type="spellEnd"/>
                    <w:r w:rsidRPr="0018603D">
                      <w:rPr>
                        <w:i/>
                      </w:rPr>
                      <w:t xml:space="preserve"> </w:t>
                    </w:r>
                    <w:proofErr w:type="spellStart"/>
                    <w:r w:rsidRPr="0018603D">
                      <w:rPr>
                        <w:i/>
                      </w:rPr>
                      <w:t>Chileno</w:t>
                    </w:r>
                    <w:proofErr w:type="spellEnd"/>
                    <w:r>
                      <w:t xml:space="preserve"> and European companies, in which Chilean students received scholarships to study at prestigious dance academies abroad. In addition to choreographing and directing the company, Uthoff also designed the scenery and conceived the lighting design. </w:t>
                    </w:r>
                  </w:p>
                  <w:p w14:paraId="1D4F7B0B" w14:textId="77777777" w:rsidR="00DC06F8" w:rsidRDefault="00DC06F8" w:rsidP="00DC06F8"/>
                  <w:p w14:paraId="0D301391" w14:textId="77777777" w:rsidR="00DC06F8" w:rsidRPr="002861F5" w:rsidRDefault="00DC06F8" w:rsidP="00DC06F8">
                    <w:r>
                      <w:t xml:space="preserve">In the late 1950s and early 1960s Uthoff and </w:t>
                    </w:r>
                    <w:r w:rsidRPr="006D651C">
                      <w:rPr>
                        <w:i/>
                      </w:rPr>
                      <w:t xml:space="preserve">Ballet </w:t>
                    </w:r>
                    <w:proofErr w:type="spellStart"/>
                    <w:r w:rsidRPr="006D651C">
                      <w:rPr>
                        <w:i/>
                      </w:rPr>
                      <w:t>Nacional</w:t>
                    </w:r>
                    <w:proofErr w:type="spellEnd"/>
                    <w:r w:rsidRPr="006D651C">
                      <w:rPr>
                        <w:i/>
                      </w:rPr>
                      <w:t xml:space="preserve"> </w:t>
                    </w:r>
                    <w:proofErr w:type="spellStart"/>
                    <w:r w:rsidRPr="006D651C">
                      <w:rPr>
                        <w:i/>
                      </w:rPr>
                      <w:t>Chileno</w:t>
                    </w:r>
                    <w:proofErr w:type="spellEnd"/>
                    <w:r>
                      <w:t xml:space="preserve"> embarked on several highly successful Latin American tours, and in 1964 the co</w:t>
                    </w:r>
                    <w:r w:rsidR="001A096F">
                      <w:t>mpany performed at Lincoln Cent</w:t>
                    </w:r>
                    <w:r>
                      <w:t>r</w:t>
                    </w:r>
                    <w:r w:rsidR="001A096F">
                      <w:t>e</w:t>
                    </w:r>
                    <w:r>
                      <w:t xml:space="preserve"> in New York City. Uthoff retired in 1967 and received Chile’s National Art Award in 1984.</w:t>
                    </w:r>
                  </w:p>
                  <w:p w14:paraId="086B487E" w14:textId="77777777" w:rsidR="00DC06F8" w:rsidRDefault="00DC06F8" w:rsidP="00DC06F8">
                    <w:pPr>
                      <w:rPr>
                        <w:b/>
                      </w:rPr>
                    </w:pPr>
                  </w:p>
                  <w:p w14:paraId="16C8C0B3" w14:textId="77777777" w:rsidR="00DC06F8" w:rsidRDefault="00DC06F8" w:rsidP="00DC06F8">
                    <w:r>
                      <w:t xml:space="preserve">In many ways, </w:t>
                    </w:r>
                    <w:proofErr w:type="spellStart"/>
                    <w:r>
                      <w:t>Uthoff’s</w:t>
                    </w:r>
                    <w:proofErr w:type="spellEnd"/>
                    <w:r>
                      <w:t xml:space="preserve"> greatest legacy is the company he founded and led from 1942 to 1966, </w:t>
                    </w:r>
                    <w:r w:rsidRPr="002861F5">
                      <w:t xml:space="preserve">the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rPr>
                        <w:i/>
                      </w:rPr>
                      <w:t xml:space="preserve">. </w:t>
                    </w:r>
                    <w:r>
                      <w:t xml:space="preserve">Under his leadership the company developed into </w:t>
                    </w:r>
                    <w:r w:rsidRPr="002861F5">
                      <w:t xml:space="preserve">a </w:t>
                    </w:r>
                    <w:r>
                      <w:t xml:space="preserve">compact and </w:t>
                    </w:r>
                    <w:r w:rsidRPr="002861F5">
                      <w:t>highly professional group of dancers</w:t>
                    </w:r>
                    <w:r>
                      <w:t>, whose contributions</w:t>
                    </w:r>
                    <w:r w:rsidRPr="002861F5">
                      <w:t xml:space="preserve"> </w:t>
                    </w:r>
                    <w:r>
                      <w:t>have transformed and enriched Chile’s cultural terrain. Through dedication to classical training combined with his vision of the dancer as total interpreter, Uthoff gave form to disciplined and technically sound dancers who could perform a wide range of dramatic and musical interpretations. S</w:t>
                    </w:r>
                    <w:r w:rsidRPr="002861F5">
                      <w:t>everal principal dancers</w:t>
                    </w:r>
                    <w:r>
                      <w:t xml:space="preserve"> from </w:t>
                    </w:r>
                    <w:r w:rsidRPr="002861F5">
                      <w:rPr>
                        <w:i/>
                      </w:rPr>
                      <w:t xml:space="preserve">Ballet </w:t>
                    </w:r>
                    <w:proofErr w:type="spellStart"/>
                    <w:r w:rsidRPr="002861F5">
                      <w:rPr>
                        <w:i/>
                      </w:rPr>
                      <w:t>Nacional</w:t>
                    </w:r>
                    <w:proofErr w:type="spellEnd"/>
                    <w:r w:rsidRPr="002861F5">
                      <w:rPr>
                        <w:i/>
                      </w:rPr>
                      <w:t xml:space="preserve"> </w:t>
                    </w:r>
                    <w:proofErr w:type="spellStart"/>
                    <w:r w:rsidRPr="002861F5">
                      <w:rPr>
                        <w:i/>
                      </w:rPr>
                      <w:t>Chileno</w:t>
                    </w:r>
                    <w:proofErr w:type="spellEnd"/>
                    <w:r>
                      <w:t>—</w:t>
                    </w:r>
                    <w:proofErr w:type="spellStart"/>
                    <w:r w:rsidRPr="002861F5">
                      <w:t>Patricio</w:t>
                    </w:r>
                    <w:proofErr w:type="spellEnd"/>
                    <w:r w:rsidRPr="002861F5">
                      <w:t xml:space="preserve"> </w:t>
                    </w:r>
                    <w:proofErr w:type="spellStart"/>
                    <w:r w:rsidRPr="002861F5">
                      <w:t>Bunster</w:t>
                    </w:r>
                    <w:proofErr w:type="spellEnd"/>
                    <w:r w:rsidRPr="002861F5">
                      <w:t xml:space="preserve">, </w:t>
                    </w:r>
                    <w:proofErr w:type="spellStart"/>
                    <w:r w:rsidRPr="002861F5">
                      <w:t>Blanchette</w:t>
                    </w:r>
                    <w:proofErr w:type="spellEnd"/>
                    <w:r w:rsidRPr="002861F5">
                      <w:t xml:space="preserve"> </w:t>
                    </w:r>
                    <w:proofErr w:type="spellStart"/>
                    <w:r w:rsidRPr="002861F5">
                      <w:t>Hermansen</w:t>
                    </w:r>
                    <w:proofErr w:type="spellEnd"/>
                    <w:r w:rsidRPr="002861F5">
                      <w:t xml:space="preserve">, Virginia </w:t>
                    </w:r>
                    <w:proofErr w:type="spellStart"/>
                    <w:r w:rsidRPr="002861F5">
                      <w:t>Roncal</w:t>
                    </w:r>
                    <w:proofErr w:type="spellEnd"/>
                    <w:r w:rsidRPr="002861F5">
                      <w:t xml:space="preserve">, </w:t>
                    </w:r>
                    <w:r>
                      <w:t xml:space="preserve">Maria Elena </w:t>
                    </w:r>
                    <w:proofErr w:type="spellStart"/>
                    <w:r>
                      <w:t>Aranguiz</w:t>
                    </w:r>
                    <w:proofErr w:type="spellEnd"/>
                    <w:r>
                      <w:t xml:space="preserve">, </w:t>
                    </w:r>
                    <w:proofErr w:type="spellStart"/>
                    <w:r w:rsidRPr="002861F5">
                      <w:t>Malucha</w:t>
                    </w:r>
                    <w:proofErr w:type="spellEnd"/>
                    <w:r w:rsidRPr="002861F5">
                      <w:t xml:space="preserve"> </w:t>
                    </w:r>
                    <w:proofErr w:type="spellStart"/>
                    <w:r w:rsidRPr="002861F5">
                      <w:t>Solari</w:t>
                    </w:r>
                    <w:proofErr w:type="spellEnd"/>
                    <w:r>
                      <w:t>, and Heinz Poll</w:t>
                    </w:r>
                    <w:r w:rsidRPr="002861F5">
                      <w:t>—</w:t>
                    </w:r>
                    <w:r>
                      <w:t>beca</w:t>
                    </w:r>
                    <w:r w:rsidRPr="002861F5">
                      <w:t>me acclaimed choreographers and teachers in their own right.</w:t>
                    </w:r>
                    <w:r>
                      <w:t xml:space="preserve"> </w:t>
                    </w:r>
                    <w:proofErr w:type="spellStart"/>
                    <w:r>
                      <w:t>Uthoff’s</w:t>
                    </w:r>
                    <w:proofErr w:type="spellEnd"/>
                    <w:r>
                      <w:t xml:space="preserve"> eldest son Michael has also greatly furthered his father’s legacy by restaging </w:t>
                    </w:r>
                    <w:proofErr w:type="spellStart"/>
                    <w:r w:rsidRPr="001A1B08">
                      <w:rPr>
                        <w:i/>
                      </w:rPr>
                      <w:t>Carmina</w:t>
                    </w:r>
                    <w:proofErr w:type="spellEnd"/>
                    <w:r w:rsidRPr="001A1B08">
                      <w:rPr>
                        <w:i/>
                      </w:rPr>
                      <w:t xml:space="preserve"> </w:t>
                    </w:r>
                    <w:proofErr w:type="spellStart"/>
                    <w:r w:rsidRPr="001A1B08">
                      <w:rPr>
                        <w:i/>
                      </w:rPr>
                      <w:t>Burana</w:t>
                    </w:r>
                    <w:proofErr w:type="spellEnd"/>
                    <w:r>
                      <w:t xml:space="preserve"> for the Nashville Ballet. </w:t>
                    </w:r>
                  </w:p>
                  <w:p w14:paraId="2E954BF9" w14:textId="77777777" w:rsidR="00DC06F8" w:rsidRDefault="00DC06F8" w:rsidP="00DC06F8"/>
                  <w:p w14:paraId="30906B18" w14:textId="77777777" w:rsidR="00DC06F8" w:rsidRDefault="00DC06F8" w:rsidP="00DC06F8">
                    <w:r>
                      <w:t xml:space="preserve">In fact, Michael’s career as performer and choreographer has continued the transnational circulation of dance modernism that had shaped the careers of </w:t>
                    </w:r>
                    <w:proofErr w:type="spellStart"/>
                    <w:r>
                      <w:t>Uthoff</w:t>
                    </w:r>
                    <w:proofErr w:type="spellEnd"/>
                    <w:r>
                      <w:t xml:space="preserve"> and </w:t>
                    </w:r>
                    <w:proofErr w:type="spellStart"/>
                    <w:r>
                      <w:t>Botka</w:t>
                    </w:r>
                    <w:proofErr w:type="spellEnd"/>
                    <w:r>
                      <w:t xml:space="preserve">. </w:t>
                    </w:r>
                    <w:r w:rsidRPr="002861F5">
                      <w:t xml:space="preserve">As a young man </w:t>
                    </w:r>
                    <w:r>
                      <w:t xml:space="preserve">Michael Uthoff </w:t>
                    </w:r>
                    <w:r w:rsidRPr="002861F5">
                      <w:t>moved to New York City, studying</w:t>
                    </w:r>
                    <w:r>
                      <w:t xml:space="preserve"> at T</w:t>
                    </w:r>
                    <w:r w:rsidRPr="002861F5">
                      <w:t xml:space="preserve">he Julliard School, </w:t>
                    </w:r>
                    <w:r>
                      <w:t xml:space="preserve">the </w:t>
                    </w:r>
                    <w:r w:rsidRPr="002861F5">
                      <w:t xml:space="preserve">School of American </w:t>
                    </w:r>
                    <w:r w:rsidRPr="002861F5">
                      <w:lastRenderedPageBreak/>
                      <w:t>Ballet, and the Martha Graham School of Contemporary Dance. Michael danced with the Jos</w:t>
                    </w:r>
                    <w:r w:rsidRPr="002861F5">
                      <w:rPr>
                        <w:rFonts w:cstheme="minorHAnsi"/>
                      </w:rPr>
                      <w:t>é</w:t>
                    </w:r>
                    <w:r w:rsidRPr="002861F5">
                      <w:t xml:space="preserve"> Limon Company and was principal dancer with the Joffrey Ballet where, in a 1967 production of </w:t>
                    </w:r>
                    <w:r w:rsidRPr="002861F5">
                      <w:rPr>
                        <w:i/>
                      </w:rPr>
                      <w:t>The Green Table</w:t>
                    </w:r>
                    <w:r w:rsidRPr="002861F5">
                      <w:t xml:space="preserve">, he danced the Standard Bearer role that his father </w:t>
                    </w:r>
                    <w:r>
                      <w:t xml:space="preserve">had </w:t>
                    </w:r>
                    <w:r w:rsidRPr="002861F5">
                      <w:t xml:space="preserve">created thirty-five years before. Michael has served as artistic director of the Hartford Ballet in Connecticut and of Ballet Arizona, and is currently artistic and executive director of Dance St. Louis. </w:t>
                    </w:r>
                    <w:r>
                      <w:t xml:space="preserve">Michael and his brother </w:t>
                    </w:r>
                    <w:proofErr w:type="spellStart"/>
                    <w:r>
                      <w:t>Andras</w:t>
                    </w:r>
                    <w:proofErr w:type="spellEnd"/>
                    <w:r>
                      <w:t xml:space="preserve"> provided crucial information for this entry, as did </w:t>
                    </w:r>
                    <w:r w:rsidRPr="002861F5">
                      <w:t xml:space="preserve">Daniela Muller, </w:t>
                    </w:r>
                    <w:r>
                      <w:t>a f</w:t>
                    </w:r>
                    <w:r w:rsidRPr="002861F5">
                      <w:t xml:space="preserve">ormer student of Lola </w:t>
                    </w:r>
                    <w:proofErr w:type="spellStart"/>
                    <w:r w:rsidRPr="002861F5">
                      <w:t>Botka</w:t>
                    </w:r>
                    <w:proofErr w:type="spellEnd"/>
                    <w:r w:rsidRPr="002861F5">
                      <w:t>.</w:t>
                    </w:r>
                  </w:p>
                  <w:p w14:paraId="2F69572E" w14:textId="77777777" w:rsidR="00DC06F8" w:rsidRDefault="00DC06F8" w:rsidP="00DC06F8"/>
                  <w:p w14:paraId="774242EB" w14:textId="77777777" w:rsidR="000D3273" w:rsidRDefault="000D3273" w:rsidP="000D3273">
                    <w:pPr>
                      <w:keepNext/>
                    </w:pPr>
                    <w:r>
                      <w:t xml:space="preserve">File: </w:t>
                    </w:r>
                    <w:r w:rsidRPr="000D3273">
                      <w:t>Arizona ballet</w:t>
                    </w:r>
                    <w:r>
                      <w:t>.jpg</w:t>
                    </w:r>
                  </w:p>
                  <w:p w14:paraId="440E2EF3" w14:textId="77777777" w:rsidR="000D3273" w:rsidRDefault="000D3273" w:rsidP="000D3273">
                    <w:pPr>
                      <w:pStyle w:val="Caption"/>
                    </w:pPr>
                    <w:r>
                      <w:t xml:space="preserve">Arizona ballet </w:t>
                    </w:r>
                    <w:fldSimple w:instr=" SEQ Arizona_ballet \* ARABIC ">
                      <w:r>
                        <w:rPr>
                          <w:noProof/>
                        </w:rPr>
                        <w:t>1</w:t>
                      </w:r>
                    </w:fldSimple>
                  </w:p>
                  <w:p w14:paraId="6F2C0A99" w14:textId="77777777" w:rsidR="000D3273" w:rsidRPr="000D3273" w:rsidRDefault="000D3273" w:rsidP="000D3273">
                    <w:pPr>
                      <w:rPr>
                        <w:rFonts w:ascii="Times New Roman" w:hAnsi="Times New Roman"/>
                        <w:b/>
                        <w:bCs/>
                        <w:sz w:val="24"/>
                      </w:rPr>
                    </w:pPr>
                    <w:r>
                      <w:t xml:space="preserve">Source: Members of the Arizona Ballet perform Ernst </w:t>
                    </w:r>
                    <w:proofErr w:type="spellStart"/>
                    <w:r>
                      <w:t>Uthoff's</w:t>
                    </w:r>
                    <w:proofErr w:type="spellEnd"/>
                    <w:r>
                      <w:t xml:space="preserve"> </w:t>
                    </w:r>
                    <w:proofErr w:type="spellStart"/>
                    <w:r>
                      <w:t>Carmina</w:t>
                    </w:r>
                    <w:proofErr w:type="spellEnd"/>
                    <w:r>
                      <w:t xml:space="preserve"> </w:t>
                    </w:r>
                    <w:proofErr w:type="spellStart"/>
                    <w:r>
                      <w:t>Burana</w:t>
                    </w:r>
                    <w:proofErr w:type="spellEnd"/>
                    <w:r>
                      <w:t xml:space="preserve"> during the 1990s. Author provided the </w:t>
                    </w:r>
                    <w:r w:rsidRPr="000D3273">
                      <w:t xml:space="preserve">link </w:t>
                    </w:r>
                    <w:hyperlink r:id="rId11" w:history="1">
                      <w:r w:rsidRPr="000D3273">
                        <w:rPr>
                          <w:rStyle w:val="Hyperlink"/>
                          <w:bCs/>
                        </w:rPr>
                        <w:t>http://www.jekyns.com/images/dance/image5.html</w:t>
                      </w:r>
                    </w:hyperlink>
                  </w:p>
                  <w:p w14:paraId="079F861F" w14:textId="77777777" w:rsidR="000D3273" w:rsidRPr="002861F5" w:rsidRDefault="000D3273" w:rsidP="00DC06F8"/>
                  <w:p w14:paraId="0DE91487" w14:textId="77777777" w:rsidR="00DC06F8" w:rsidRPr="00FE74BE" w:rsidRDefault="00DC06F8" w:rsidP="00DC06F8">
                    <w:pPr>
                      <w:pStyle w:val="Heading1"/>
                      <w:outlineLvl w:val="0"/>
                    </w:pPr>
                    <w:r>
                      <w:t>Selected</w:t>
                    </w:r>
                    <w:r w:rsidRPr="00FE74BE">
                      <w:t xml:space="preserve"> Works</w:t>
                    </w:r>
                  </w:p>
                  <w:p w14:paraId="41C53A89" w14:textId="77777777" w:rsidR="00DC06F8" w:rsidRPr="002861F5" w:rsidRDefault="00DC06F8" w:rsidP="00DC06F8">
                    <w:proofErr w:type="spellStart"/>
                    <w:r w:rsidRPr="002861F5">
                      <w:rPr>
                        <w:i/>
                      </w:rPr>
                      <w:t>Danza</w:t>
                    </w:r>
                    <w:proofErr w:type="spellEnd"/>
                    <w:r w:rsidRPr="002861F5">
                      <w:rPr>
                        <w:i/>
                      </w:rPr>
                      <w:t xml:space="preserve"> </w:t>
                    </w:r>
                    <w:proofErr w:type="spellStart"/>
                    <w:r w:rsidRPr="002861F5">
                      <w:rPr>
                        <w:i/>
                      </w:rPr>
                      <w:t>L</w:t>
                    </w:r>
                    <w:r w:rsidRPr="002861F5">
                      <w:rPr>
                        <w:rFonts w:cstheme="minorHAnsi"/>
                        <w:i/>
                      </w:rPr>
                      <w:t>í</w:t>
                    </w:r>
                    <w:r w:rsidRPr="002861F5">
                      <w:rPr>
                        <w:i/>
                      </w:rPr>
                      <w:t>rica</w:t>
                    </w:r>
                    <w:proofErr w:type="spellEnd"/>
                    <w:r w:rsidRPr="002861F5">
                      <w:t xml:space="preserve"> </w:t>
                    </w:r>
                    <w:r>
                      <w:t xml:space="preserve">(Lyrical Dance) </w:t>
                    </w:r>
                    <w:r w:rsidRPr="002861F5">
                      <w:t>(1942)</w:t>
                    </w:r>
                    <w:bookmarkStart w:id="3" w:name="_GoBack"/>
                    <w:bookmarkEnd w:id="3"/>
                  </w:p>
                  <w:p w14:paraId="46637C26" w14:textId="77777777" w:rsidR="00DC06F8" w:rsidRPr="002861F5" w:rsidRDefault="00DC06F8" w:rsidP="00DC06F8">
                    <w:proofErr w:type="spellStart"/>
                    <w:r w:rsidRPr="002861F5">
                      <w:rPr>
                        <w:i/>
                      </w:rPr>
                      <w:t>A</w:t>
                    </w:r>
                    <w:r w:rsidRPr="002861F5">
                      <w:rPr>
                        <w:rFonts w:cstheme="minorHAnsi"/>
                        <w:i/>
                      </w:rPr>
                      <w:t>í</w:t>
                    </w:r>
                    <w:r w:rsidRPr="002861F5">
                      <w:rPr>
                        <w:i/>
                      </w:rPr>
                      <w:t>da</w:t>
                    </w:r>
                    <w:proofErr w:type="spellEnd"/>
                    <w:r w:rsidRPr="002861F5">
                      <w:t xml:space="preserve"> (1944)</w:t>
                    </w:r>
                  </w:p>
                  <w:p w14:paraId="719EAA99" w14:textId="77777777" w:rsidR="00DC06F8" w:rsidRPr="002861F5" w:rsidRDefault="00DC06F8" w:rsidP="00DC06F8">
                    <w:proofErr w:type="spellStart"/>
                    <w:r w:rsidRPr="002861F5">
                      <w:rPr>
                        <w:i/>
                      </w:rPr>
                      <w:t>Danza</w:t>
                    </w:r>
                    <w:proofErr w:type="spellEnd"/>
                    <w:r w:rsidRPr="002861F5">
                      <w:rPr>
                        <w:i/>
                      </w:rPr>
                      <w:t xml:space="preserve"> de la Victoria</w:t>
                    </w:r>
                    <w:r w:rsidRPr="002861F5">
                      <w:t xml:space="preserve"> </w:t>
                    </w:r>
                    <w:r>
                      <w:t xml:space="preserve">(Victory Dance) </w:t>
                    </w:r>
                    <w:r w:rsidRPr="002861F5">
                      <w:t>(1944)</w:t>
                    </w:r>
                  </w:p>
                  <w:p w14:paraId="6F03A5E4" w14:textId="77777777" w:rsidR="00DC06F8" w:rsidRPr="002861F5" w:rsidRDefault="00DC06F8" w:rsidP="00DC06F8">
                    <w:proofErr w:type="spellStart"/>
                    <w:r w:rsidRPr="002861F5">
                      <w:rPr>
                        <w:i/>
                      </w:rPr>
                      <w:t>Hänsel</w:t>
                    </w:r>
                    <w:proofErr w:type="spellEnd"/>
                    <w:r w:rsidRPr="002861F5">
                      <w:rPr>
                        <w:i/>
                      </w:rPr>
                      <w:t xml:space="preserve"> y Gretel</w:t>
                    </w:r>
                    <w:r w:rsidRPr="002861F5">
                      <w:t xml:space="preserve"> (1944)</w:t>
                    </w:r>
                  </w:p>
                  <w:p w14:paraId="7A0014D6" w14:textId="77777777" w:rsidR="00DC06F8" w:rsidRPr="002861F5" w:rsidRDefault="00DC06F8" w:rsidP="00DC06F8">
                    <w:proofErr w:type="spellStart"/>
                    <w:r w:rsidRPr="002861F5">
                      <w:rPr>
                        <w:i/>
                      </w:rPr>
                      <w:t>Coppelia</w:t>
                    </w:r>
                    <w:proofErr w:type="spellEnd"/>
                    <w:r w:rsidRPr="002861F5">
                      <w:t xml:space="preserve"> (1945)</w:t>
                    </w:r>
                  </w:p>
                  <w:p w14:paraId="702C3D11" w14:textId="77777777" w:rsidR="00DC06F8" w:rsidRPr="002861F5" w:rsidRDefault="00DC06F8" w:rsidP="00DC06F8">
                    <w:pPr>
                      <w:rPr>
                        <w:rFonts w:cstheme="minorHAnsi"/>
                      </w:rPr>
                    </w:pPr>
                    <w:proofErr w:type="spellStart"/>
                    <w:r w:rsidRPr="002861F5">
                      <w:rPr>
                        <w:i/>
                      </w:rPr>
                      <w:t>Drosselbart</w:t>
                    </w:r>
                    <w:proofErr w:type="spellEnd"/>
                    <w:r w:rsidRPr="002861F5">
                      <w:rPr>
                        <w:i/>
                      </w:rPr>
                      <w:t xml:space="preserve"> </w:t>
                    </w:r>
                    <w:r w:rsidRPr="002861F5">
                      <w:t xml:space="preserve">(also known as </w:t>
                    </w:r>
                    <w:r w:rsidRPr="006D651C">
                      <w:rPr>
                        <w:i/>
                      </w:rPr>
                      <w:t>El Pr</w:t>
                    </w:r>
                    <w:r w:rsidRPr="006D651C">
                      <w:rPr>
                        <w:rFonts w:cstheme="minorHAnsi"/>
                        <w:i/>
                      </w:rPr>
                      <w:t xml:space="preserve">íncipe </w:t>
                    </w:r>
                    <w:proofErr w:type="spellStart"/>
                    <w:r w:rsidRPr="006D651C">
                      <w:rPr>
                        <w:rFonts w:cstheme="minorHAnsi"/>
                        <w:i/>
                      </w:rPr>
                      <w:t>Mendigo</w:t>
                    </w:r>
                    <w:proofErr w:type="spellEnd"/>
                    <w:r w:rsidRPr="002861F5">
                      <w:rPr>
                        <w:rFonts w:cstheme="minorHAnsi"/>
                      </w:rPr>
                      <w:t>) (1946)</w:t>
                    </w:r>
                  </w:p>
                  <w:p w14:paraId="6C2FA198" w14:textId="77777777" w:rsidR="00DC06F8" w:rsidRPr="002861F5" w:rsidRDefault="00DC06F8" w:rsidP="00DC06F8">
                    <w:pPr>
                      <w:rPr>
                        <w:rFonts w:cstheme="minorHAnsi"/>
                      </w:rPr>
                    </w:pPr>
                    <w:r w:rsidRPr="002861F5">
                      <w:rPr>
                        <w:rFonts w:cstheme="minorHAnsi"/>
                        <w:i/>
                      </w:rPr>
                      <w:t xml:space="preserve">La </w:t>
                    </w:r>
                    <w:proofErr w:type="spellStart"/>
                    <w:r w:rsidRPr="002861F5">
                      <w:rPr>
                        <w:rFonts w:cstheme="minorHAnsi"/>
                        <w:i/>
                      </w:rPr>
                      <w:t>leyenda</w:t>
                    </w:r>
                    <w:proofErr w:type="spellEnd"/>
                    <w:r w:rsidRPr="002861F5">
                      <w:rPr>
                        <w:rFonts w:cstheme="minorHAnsi"/>
                        <w:i/>
                      </w:rPr>
                      <w:t xml:space="preserve"> de José</w:t>
                    </w:r>
                    <w:r w:rsidRPr="002861F5">
                      <w:rPr>
                        <w:rFonts w:cstheme="minorHAnsi"/>
                      </w:rPr>
                      <w:t xml:space="preserve"> </w:t>
                    </w:r>
                    <w:r>
                      <w:rPr>
                        <w:rFonts w:cstheme="minorHAnsi"/>
                      </w:rPr>
                      <w:t xml:space="preserve">(The Legend of Joseph) </w:t>
                    </w:r>
                    <w:r w:rsidRPr="002861F5">
                      <w:rPr>
                        <w:rFonts w:cstheme="minorHAnsi"/>
                      </w:rPr>
                      <w:t>(1949)</w:t>
                    </w:r>
                  </w:p>
                  <w:p w14:paraId="7A573E20" w14:textId="77777777" w:rsidR="00DC06F8" w:rsidRPr="002861F5" w:rsidRDefault="00DC06F8" w:rsidP="00DC06F8">
                    <w:pPr>
                      <w:rPr>
                        <w:rFonts w:cstheme="minorHAnsi"/>
                      </w:rPr>
                    </w:pPr>
                    <w:r w:rsidRPr="002861F5">
                      <w:rPr>
                        <w:rFonts w:cstheme="minorHAnsi"/>
                        <w:i/>
                      </w:rPr>
                      <w:t xml:space="preserve">Czardas en la </w:t>
                    </w:r>
                    <w:proofErr w:type="spellStart"/>
                    <w:r w:rsidRPr="002861F5">
                      <w:rPr>
                        <w:rFonts w:cstheme="minorHAnsi"/>
                        <w:i/>
                      </w:rPr>
                      <w:t>Noche</w:t>
                    </w:r>
                    <w:proofErr w:type="spellEnd"/>
                    <w:r w:rsidRPr="002861F5">
                      <w:rPr>
                        <w:rFonts w:cstheme="minorHAnsi"/>
                      </w:rPr>
                      <w:t xml:space="preserve"> </w:t>
                    </w:r>
                    <w:r>
                      <w:rPr>
                        <w:rFonts w:cstheme="minorHAnsi"/>
                      </w:rPr>
                      <w:t xml:space="preserve">(Czardas of the Night) </w:t>
                    </w:r>
                    <w:r w:rsidRPr="002861F5">
                      <w:rPr>
                        <w:rFonts w:cstheme="minorHAnsi"/>
                      </w:rPr>
                      <w:t>(1949)</w:t>
                    </w:r>
                  </w:p>
                  <w:p w14:paraId="7FF73FD7" w14:textId="77777777" w:rsidR="00DC06F8" w:rsidRPr="002861F5" w:rsidRDefault="00DC06F8" w:rsidP="00DC06F8">
                    <w:pPr>
                      <w:rPr>
                        <w:rFonts w:cstheme="minorHAnsi"/>
                      </w:rPr>
                    </w:pPr>
                    <w:r w:rsidRPr="002861F5">
                      <w:rPr>
                        <w:rFonts w:cstheme="minorHAnsi"/>
                        <w:i/>
                      </w:rPr>
                      <w:t>Don Juan</w:t>
                    </w:r>
                    <w:r w:rsidRPr="002861F5">
                      <w:rPr>
                        <w:rFonts w:cstheme="minorHAnsi"/>
                      </w:rPr>
                      <w:t xml:space="preserve"> (1950)</w:t>
                    </w:r>
                  </w:p>
                  <w:p w14:paraId="4B5922CD" w14:textId="77777777" w:rsidR="00DC06F8" w:rsidRPr="002861F5" w:rsidRDefault="00DC06F8" w:rsidP="00DC06F8">
                    <w:pPr>
                      <w:rPr>
                        <w:rFonts w:cstheme="minorHAnsi"/>
                      </w:rPr>
                    </w:pPr>
                    <w:proofErr w:type="spellStart"/>
                    <w:r w:rsidRPr="002861F5">
                      <w:rPr>
                        <w:rFonts w:cstheme="minorHAnsi"/>
                        <w:i/>
                      </w:rPr>
                      <w:t>Petrouschka</w:t>
                    </w:r>
                    <w:proofErr w:type="spellEnd"/>
                    <w:r w:rsidRPr="002861F5">
                      <w:rPr>
                        <w:rFonts w:cstheme="minorHAnsi"/>
                      </w:rPr>
                      <w:t xml:space="preserve"> (1952)</w:t>
                    </w:r>
                  </w:p>
                  <w:p w14:paraId="3598EA84" w14:textId="77777777" w:rsidR="00DC06F8" w:rsidRPr="002861F5" w:rsidRDefault="00DC06F8" w:rsidP="00DC06F8">
                    <w:pPr>
                      <w:rPr>
                        <w:rFonts w:cstheme="minorHAnsi"/>
                      </w:rPr>
                    </w:pPr>
                    <w:proofErr w:type="spellStart"/>
                    <w:r w:rsidRPr="002861F5">
                      <w:rPr>
                        <w:rFonts w:cstheme="minorHAnsi"/>
                        <w:i/>
                      </w:rPr>
                      <w:t>Carmina</w:t>
                    </w:r>
                    <w:proofErr w:type="spellEnd"/>
                    <w:r w:rsidRPr="002861F5">
                      <w:rPr>
                        <w:rFonts w:cstheme="minorHAnsi"/>
                        <w:i/>
                      </w:rPr>
                      <w:t xml:space="preserve"> </w:t>
                    </w:r>
                    <w:proofErr w:type="spellStart"/>
                    <w:r w:rsidRPr="002861F5">
                      <w:rPr>
                        <w:rFonts w:cstheme="minorHAnsi"/>
                        <w:i/>
                      </w:rPr>
                      <w:t>Burana</w:t>
                    </w:r>
                    <w:proofErr w:type="spellEnd"/>
                    <w:r w:rsidRPr="002861F5">
                      <w:rPr>
                        <w:rFonts w:cstheme="minorHAnsi"/>
                      </w:rPr>
                      <w:t xml:space="preserve"> (1953)</w:t>
                    </w:r>
                  </w:p>
                  <w:p w14:paraId="46698DD7" w14:textId="77777777" w:rsidR="00DC06F8" w:rsidRPr="002861F5" w:rsidRDefault="00DC06F8" w:rsidP="00DC06F8">
                    <w:pPr>
                      <w:rPr>
                        <w:rFonts w:cstheme="minorHAnsi"/>
                      </w:rPr>
                    </w:pPr>
                    <w:proofErr w:type="spellStart"/>
                    <w:r w:rsidRPr="002861F5">
                      <w:rPr>
                        <w:rFonts w:cstheme="minorHAnsi"/>
                        <w:i/>
                      </w:rPr>
                      <w:t>Alotria</w:t>
                    </w:r>
                    <w:proofErr w:type="spellEnd"/>
                    <w:r w:rsidRPr="002861F5">
                      <w:rPr>
                        <w:rFonts w:cstheme="minorHAnsi"/>
                      </w:rPr>
                      <w:t xml:space="preserve"> (1954)</w:t>
                    </w:r>
                  </w:p>
                  <w:p w14:paraId="5A733A4F" w14:textId="77777777" w:rsidR="00DC06F8" w:rsidRPr="002861F5" w:rsidRDefault="00DC06F8" w:rsidP="00DC06F8">
                    <w:pPr>
                      <w:rPr>
                        <w:rFonts w:cstheme="minorHAnsi"/>
                      </w:rPr>
                    </w:pPr>
                    <w:r w:rsidRPr="002861F5">
                      <w:rPr>
                        <w:rFonts w:cstheme="minorHAnsi"/>
                        <w:i/>
                      </w:rPr>
                      <w:t xml:space="preserve">El </w:t>
                    </w:r>
                    <w:proofErr w:type="spellStart"/>
                    <w:r w:rsidRPr="002861F5">
                      <w:rPr>
                        <w:rFonts w:cstheme="minorHAnsi"/>
                        <w:i/>
                      </w:rPr>
                      <w:t>hijo</w:t>
                    </w:r>
                    <w:proofErr w:type="spellEnd"/>
                    <w:r w:rsidRPr="002861F5">
                      <w:rPr>
                        <w:rFonts w:cstheme="minorHAnsi"/>
                        <w:i/>
                      </w:rPr>
                      <w:t xml:space="preserve"> </w:t>
                    </w:r>
                    <w:proofErr w:type="spellStart"/>
                    <w:r w:rsidRPr="002861F5">
                      <w:rPr>
                        <w:rFonts w:cstheme="minorHAnsi"/>
                        <w:i/>
                      </w:rPr>
                      <w:t>Pródigo</w:t>
                    </w:r>
                    <w:proofErr w:type="spellEnd"/>
                    <w:r w:rsidRPr="002861F5">
                      <w:rPr>
                        <w:rFonts w:cstheme="minorHAnsi"/>
                      </w:rPr>
                      <w:t xml:space="preserve"> </w:t>
                    </w:r>
                    <w:r>
                      <w:rPr>
                        <w:rFonts w:cstheme="minorHAnsi"/>
                      </w:rPr>
                      <w:t xml:space="preserve">(Prodigal Son) </w:t>
                    </w:r>
                    <w:r w:rsidRPr="002861F5">
                      <w:rPr>
                        <w:rFonts w:cstheme="minorHAnsi"/>
                      </w:rPr>
                      <w:t>(1955)</w:t>
                    </w:r>
                  </w:p>
                  <w:p w14:paraId="1190D44D" w14:textId="77777777" w:rsidR="00DC06F8" w:rsidRPr="002861F5" w:rsidRDefault="00DC06F8" w:rsidP="00DC06F8">
                    <w:pPr>
                      <w:rPr>
                        <w:rFonts w:cstheme="minorHAnsi"/>
                      </w:rPr>
                    </w:pPr>
                    <w:proofErr w:type="spellStart"/>
                    <w:r w:rsidRPr="002861F5">
                      <w:rPr>
                        <w:rFonts w:cstheme="minorHAnsi"/>
                        <w:i/>
                      </w:rPr>
                      <w:t>Milagro</w:t>
                    </w:r>
                    <w:proofErr w:type="spellEnd"/>
                    <w:r w:rsidRPr="002861F5">
                      <w:rPr>
                        <w:rFonts w:cstheme="minorHAnsi"/>
                        <w:i/>
                      </w:rPr>
                      <w:t xml:space="preserve"> en la alameda</w:t>
                    </w:r>
                    <w:r w:rsidRPr="002861F5">
                      <w:rPr>
                        <w:rFonts w:cstheme="minorHAnsi"/>
                      </w:rPr>
                      <w:t xml:space="preserve"> </w:t>
                    </w:r>
                    <w:r>
                      <w:rPr>
                        <w:rFonts w:cstheme="minorHAnsi"/>
                      </w:rPr>
                      <w:t xml:space="preserve">(A World of Fantasy) </w:t>
                    </w:r>
                    <w:r w:rsidRPr="002861F5">
                      <w:rPr>
                        <w:rFonts w:cstheme="minorHAnsi"/>
                      </w:rPr>
                      <w:t>(1957)</w:t>
                    </w:r>
                  </w:p>
                  <w:p w14:paraId="7C2D3B27" w14:textId="77777777" w:rsidR="003F0D73" w:rsidRPr="00DC06F8" w:rsidRDefault="00DC06F8" w:rsidP="00DC06F8">
                    <w:pPr>
                      <w:rPr>
                        <w:lang w:val="en-US"/>
                      </w:rPr>
                    </w:pPr>
                    <w:r w:rsidRPr="002861F5">
                      <w:rPr>
                        <w:rFonts w:cstheme="minorHAnsi"/>
                        <w:i/>
                      </w:rPr>
                      <w:t xml:space="preserve">El </w:t>
                    </w:r>
                    <w:proofErr w:type="spellStart"/>
                    <w:r w:rsidRPr="002861F5">
                      <w:rPr>
                        <w:rFonts w:cstheme="minorHAnsi"/>
                        <w:i/>
                      </w:rPr>
                      <w:t>Saltimbamqui</w:t>
                    </w:r>
                    <w:proofErr w:type="spellEnd"/>
                    <w:r w:rsidRPr="002861F5">
                      <w:rPr>
                        <w:rFonts w:cstheme="minorHAnsi"/>
                      </w:rPr>
                      <w:t xml:space="preserve"> </w:t>
                    </w:r>
                    <w:r>
                      <w:rPr>
                        <w:rFonts w:cstheme="minorHAnsi"/>
                      </w:rPr>
                      <w:t xml:space="preserve">(The Acrobat) </w:t>
                    </w:r>
                    <w:r w:rsidRPr="002861F5">
                      <w:rPr>
                        <w:rFonts w:cstheme="minorHAnsi"/>
                      </w:rPr>
                      <w:t>(1961)</w:t>
                    </w:r>
                  </w:p>
                </w:tc>
              </w:sdtContent>
            </w:sdt>
          </w:sdtContent>
        </w:sdt>
      </w:tr>
      <w:tr w:rsidR="003235A7" w14:paraId="708B9001" w14:textId="77777777" w:rsidTr="003235A7">
        <w:tc>
          <w:tcPr>
            <w:tcW w:w="9016" w:type="dxa"/>
          </w:tcPr>
          <w:p w14:paraId="2361188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5EF5C9A1" w14:textId="77777777" w:rsidR="0043540E" w:rsidRDefault="00F37395" w:rsidP="00FB11DE">
                <w:sdt>
                  <w:sdtPr>
                    <w:id w:val="1257946894"/>
                    <w:citation/>
                  </w:sdtPr>
                  <w:sdtEndPr/>
                  <w:sdtContent>
                    <w:r w:rsidR="0043540E">
                      <w:fldChar w:fldCharType="begin"/>
                    </w:r>
                    <w:r w:rsidR="0043540E">
                      <w:rPr>
                        <w:lang w:val="en-CA"/>
                      </w:rPr>
                      <w:instrText xml:space="preserve"> CITATION Canepa85 \l 4105 </w:instrText>
                    </w:r>
                    <w:r w:rsidR="0043540E">
                      <w:fldChar w:fldCharType="separate"/>
                    </w:r>
                    <w:r w:rsidR="0043540E">
                      <w:rPr>
                        <w:noProof/>
                        <w:lang w:val="en-CA"/>
                      </w:rPr>
                      <w:t xml:space="preserve"> </w:t>
                    </w:r>
                    <w:r w:rsidR="0043540E" w:rsidRPr="0043540E">
                      <w:rPr>
                        <w:noProof/>
                        <w:lang w:val="en-CA"/>
                      </w:rPr>
                      <w:t>(Canepa Guzman)</w:t>
                    </w:r>
                    <w:r w:rsidR="0043540E">
                      <w:fldChar w:fldCharType="end"/>
                    </w:r>
                  </w:sdtContent>
                </w:sdt>
              </w:p>
              <w:p w14:paraId="16450B3E" w14:textId="77777777" w:rsidR="0043540E" w:rsidRDefault="00F37395" w:rsidP="00FB11DE">
                <w:sdt>
                  <w:sdtPr>
                    <w:id w:val="1583866689"/>
                    <w:citation/>
                  </w:sdtPr>
                  <w:sdtEndPr/>
                  <w:sdtContent>
                    <w:r w:rsidR="0043540E">
                      <w:fldChar w:fldCharType="begin"/>
                    </w:r>
                    <w:r w:rsidR="0043540E">
                      <w:rPr>
                        <w:lang w:val="en-CA"/>
                      </w:rPr>
                      <w:instrText xml:space="preserve"> CITATION Ehrmann57 \l 4105 </w:instrText>
                    </w:r>
                    <w:r w:rsidR="0043540E">
                      <w:fldChar w:fldCharType="separate"/>
                    </w:r>
                    <w:r w:rsidR="0043540E" w:rsidRPr="0043540E">
                      <w:rPr>
                        <w:noProof/>
                        <w:lang w:val="en-CA"/>
                      </w:rPr>
                      <w:t>(Ehrmann)</w:t>
                    </w:r>
                    <w:r w:rsidR="0043540E">
                      <w:fldChar w:fldCharType="end"/>
                    </w:r>
                  </w:sdtContent>
                </w:sdt>
              </w:p>
              <w:p w14:paraId="71CD169F" w14:textId="77777777" w:rsidR="0043540E" w:rsidRDefault="00F37395" w:rsidP="00FB11DE">
                <w:sdt>
                  <w:sdtPr>
                    <w:id w:val="-1814086495"/>
                    <w:citation/>
                  </w:sdtPr>
                  <w:sdtEndPr/>
                  <w:sdtContent>
                    <w:r w:rsidR="0043540E">
                      <w:fldChar w:fldCharType="begin"/>
                    </w:r>
                    <w:r w:rsidR="0043540E">
                      <w:rPr>
                        <w:lang w:val="en-CA"/>
                      </w:rPr>
                      <w:instrText xml:space="preserve"> CITATION Ehrmann98 \l 4105 </w:instrText>
                    </w:r>
                    <w:r w:rsidR="0043540E">
                      <w:fldChar w:fldCharType="separate"/>
                    </w:r>
                    <w:r w:rsidR="0043540E" w:rsidRPr="0043540E">
                      <w:rPr>
                        <w:noProof/>
                        <w:lang w:val="en-CA"/>
                      </w:rPr>
                      <w:t>(Ehrmann, Chile)</w:t>
                    </w:r>
                    <w:r w:rsidR="0043540E">
                      <w:fldChar w:fldCharType="end"/>
                    </w:r>
                  </w:sdtContent>
                </w:sdt>
              </w:p>
              <w:p w14:paraId="63E9CE71" w14:textId="77777777" w:rsidR="0043540E" w:rsidRDefault="00F37395" w:rsidP="00FB11DE">
                <w:sdt>
                  <w:sdtPr>
                    <w:id w:val="-602344850"/>
                    <w:citation/>
                  </w:sdtPr>
                  <w:sdtEndPr/>
                  <w:sdtContent>
                    <w:r w:rsidR="0043540E">
                      <w:fldChar w:fldCharType="begin"/>
                    </w:r>
                    <w:r w:rsidR="0043540E">
                      <w:rPr>
                        <w:lang w:val="en-CA"/>
                      </w:rPr>
                      <w:instrText xml:space="preserve"> CITATION Marks68 \l 4105 </w:instrText>
                    </w:r>
                    <w:r w:rsidR="0043540E">
                      <w:fldChar w:fldCharType="separate"/>
                    </w:r>
                    <w:r w:rsidR="0043540E" w:rsidRPr="0043540E">
                      <w:rPr>
                        <w:noProof/>
                        <w:lang w:val="en-CA"/>
                      </w:rPr>
                      <w:t>(Marks)</w:t>
                    </w:r>
                    <w:r w:rsidR="0043540E">
                      <w:fldChar w:fldCharType="end"/>
                    </w:r>
                  </w:sdtContent>
                </w:sdt>
              </w:p>
              <w:p w14:paraId="1BA1A87C" w14:textId="77777777" w:rsidR="0043540E" w:rsidRDefault="00F37395" w:rsidP="00FB11DE">
                <w:sdt>
                  <w:sdtPr>
                    <w:id w:val="-634322854"/>
                    <w:citation/>
                  </w:sdtPr>
                  <w:sdtEndPr/>
                  <w:sdtContent>
                    <w:r w:rsidR="0043540E">
                      <w:fldChar w:fldCharType="begin"/>
                    </w:r>
                    <w:r w:rsidR="0043540E">
                      <w:rPr>
                        <w:lang w:val="en-CA"/>
                      </w:rPr>
                      <w:instrText xml:space="preserve"> CITATION Montecinos93 \l 4105 </w:instrText>
                    </w:r>
                    <w:r w:rsidR="0043540E">
                      <w:fldChar w:fldCharType="separate"/>
                    </w:r>
                    <w:r w:rsidR="0043540E" w:rsidRPr="0043540E">
                      <w:rPr>
                        <w:noProof/>
                        <w:lang w:val="en-CA"/>
                      </w:rPr>
                      <w:t>(Montecinos)</w:t>
                    </w:r>
                    <w:r w:rsidR="0043540E">
                      <w:fldChar w:fldCharType="end"/>
                    </w:r>
                  </w:sdtContent>
                </w:sdt>
              </w:p>
              <w:p w14:paraId="23C951F3" w14:textId="77777777" w:rsidR="0043540E" w:rsidRDefault="00F37395" w:rsidP="00FB11DE">
                <w:sdt>
                  <w:sdtPr>
                    <w:id w:val="1146317772"/>
                    <w:citation/>
                  </w:sdtPr>
                  <w:sdtEndPr/>
                  <w:sdtContent>
                    <w:r w:rsidR="0043540E">
                      <w:fldChar w:fldCharType="begin"/>
                    </w:r>
                    <w:r w:rsidR="0043540E">
                      <w:rPr>
                        <w:lang w:val="en-CA"/>
                      </w:rPr>
                      <w:instrText xml:space="preserve"> CITATION Reynoso15 \l 4105 </w:instrText>
                    </w:r>
                    <w:r w:rsidR="0043540E">
                      <w:fldChar w:fldCharType="separate"/>
                    </w:r>
                    <w:r w:rsidR="0043540E" w:rsidRPr="0043540E">
                      <w:rPr>
                        <w:noProof/>
                        <w:lang w:val="en-CA"/>
                      </w:rPr>
                      <w:t>(Reynoso)</w:t>
                    </w:r>
                    <w:r w:rsidR="0043540E">
                      <w:fldChar w:fldCharType="end"/>
                    </w:r>
                  </w:sdtContent>
                </w:sdt>
              </w:p>
              <w:p w14:paraId="7D5993E4" w14:textId="77777777" w:rsidR="003235A7" w:rsidRDefault="00F37395" w:rsidP="00FB11DE">
                <w:sdt>
                  <w:sdtPr>
                    <w:id w:val="-907144819"/>
                    <w:citation/>
                  </w:sdtPr>
                  <w:sdtEndPr/>
                  <w:sdtContent>
                    <w:r w:rsidR="0043540E">
                      <w:fldChar w:fldCharType="begin"/>
                    </w:r>
                    <w:r w:rsidR="0043540E">
                      <w:rPr>
                        <w:lang w:val="en-CA"/>
                      </w:rPr>
                      <w:instrText xml:space="preserve"> CITATION Uralskaya98 \l 4105 </w:instrText>
                    </w:r>
                    <w:r w:rsidR="0043540E">
                      <w:fldChar w:fldCharType="separate"/>
                    </w:r>
                    <w:r w:rsidR="0043540E" w:rsidRPr="0043540E">
                      <w:rPr>
                        <w:noProof/>
                        <w:lang w:val="en-CA"/>
                      </w:rPr>
                      <w:t>(Uralskaya)</w:t>
                    </w:r>
                    <w:r w:rsidR="0043540E">
                      <w:fldChar w:fldCharType="end"/>
                    </w:r>
                  </w:sdtContent>
                </w:sdt>
              </w:p>
            </w:sdtContent>
          </w:sdt>
        </w:tc>
      </w:tr>
    </w:tbl>
    <w:p w14:paraId="35207212"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3-20T23:26:00Z" w:initials="YT">
    <w:p w14:paraId="00C82994" w14:textId="77777777" w:rsidR="008F50CD" w:rsidRDefault="008F50CD">
      <w:pPr>
        <w:pStyle w:val="CommentText"/>
      </w:pPr>
      <w:r>
        <w:rPr>
          <w:rStyle w:val="CommentReference"/>
        </w:rPr>
        <w:annotationRef/>
      </w:r>
      <w:r>
        <w:t>Image source</w:t>
      </w:r>
    </w:p>
  </w:comment>
  <w:comment w:id="1" w:author="Yan Tang" w:date="2016-03-20T23:26:00Z" w:initials="YT">
    <w:p w14:paraId="19EFCDE3" w14:textId="77777777" w:rsidR="008F50CD" w:rsidRDefault="008F50CD">
      <w:pPr>
        <w:pStyle w:val="CommentText"/>
      </w:pPr>
      <w:r>
        <w:rPr>
          <w:rStyle w:val="CommentReference"/>
        </w:rPr>
        <w:annotationRef/>
      </w:r>
      <w:r>
        <w:t>ditto</w:t>
      </w:r>
    </w:p>
  </w:comment>
  <w:comment w:id="2" w:author="Yan Tang" w:date="2016-03-20T23:26:00Z" w:initials="YT">
    <w:p w14:paraId="1FBA3D02" w14:textId="77777777" w:rsidR="008F50CD" w:rsidRDefault="008F50CD">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C82994" w15:done="0"/>
  <w15:commentEx w15:paraId="19EFCDE3" w15:done="0"/>
  <w15:commentEx w15:paraId="1FBA3D0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6CDCE" w14:textId="77777777" w:rsidR="00F37395" w:rsidRDefault="00F37395" w:rsidP="007A0D55">
      <w:pPr>
        <w:spacing w:after="0" w:line="240" w:lineRule="auto"/>
      </w:pPr>
      <w:r>
        <w:separator/>
      </w:r>
    </w:p>
  </w:endnote>
  <w:endnote w:type="continuationSeparator" w:id="0">
    <w:p w14:paraId="014F3FC5" w14:textId="77777777" w:rsidR="00F37395" w:rsidRDefault="00F373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98158" w14:textId="77777777" w:rsidR="00F37395" w:rsidRDefault="00F37395" w:rsidP="007A0D55">
      <w:pPr>
        <w:spacing w:after="0" w:line="240" w:lineRule="auto"/>
      </w:pPr>
      <w:r>
        <w:separator/>
      </w:r>
    </w:p>
  </w:footnote>
  <w:footnote w:type="continuationSeparator" w:id="0">
    <w:p w14:paraId="165FF307" w14:textId="77777777" w:rsidR="00F37395" w:rsidRDefault="00F3739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F3F0E"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C42F2B3"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2A2071BA"/>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0D3273"/>
    <w:rsid w:val="00101B2E"/>
    <w:rsid w:val="00116FA0"/>
    <w:rsid w:val="0015114C"/>
    <w:rsid w:val="001A096F"/>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3540E"/>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8F50CD"/>
    <w:rsid w:val="00922950"/>
    <w:rsid w:val="009A7264"/>
    <w:rsid w:val="009D1606"/>
    <w:rsid w:val="009E18A1"/>
    <w:rsid w:val="009E73D7"/>
    <w:rsid w:val="00A0443A"/>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06F8"/>
    <w:rsid w:val="00DC6B48"/>
    <w:rsid w:val="00DF01B0"/>
    <w:rsid w:val="00E85A05"/>
    <w:rsid w:val="00E95829"/>
    <w:rsid w:val="00EA606C"/>
    <w:rsid w:val="00EB0C8C"/>
    <w:rsid w:val="00EB51FD"/>
    <w:rsid w:val="00EB77DB"/>
    <w:rsid w:val="00ED139F"/>
    <w:rsid w:val="00EF74F7"/>
    <w:rsid w:val="00F36937"/>
    <w:rsid w:val="00F37395"/>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4E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ListBullet">
    <w:name w:val="List Bullet"/>
    <w:basedOn w:val="Normal"/>
    <w:uiPriority w:val="99"/>
    <w:unhideWhenUsed/>
    <w:rsid w:val="00DC06F8"/>
    <w:pPr>
      <w:tabs>
        <w:tab w:val="num" w:pos="360"/>
      </w:tabs>
      <w:spacing w:after="200" w:line="276" w:lineRule="auto"/>
      <w:ind w:left="360" w:hanging="360"/>
      <w:contextualSpacing/>
    </w:pPr>
    <w:rPr>
      <w:lang w:val="en-US"/>
    </w:rPr>
  </w:style>
  <w:style w:type="paragraph" w:styleId="CommentSubject">
    <w:name w:val="annotation subject"/>
    <w:basedOn w:val="CommentText"/>
    <w:next w:val="CommentText"/>
    <w:link w:val="CommentSubjectChar"/>
    <w:uiPriority w:val="99"/>
    <w:semiHidden/>
    <w:unhideWhenUsed/>
    <w:rsid w:val="008F50CD"/>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8F50CD"/>
    <w:rPr>
      <w:rFonts w:eastAsiaTheme="minorEastAsia"/>
      <w:b/>
      <w:bCs/>
      <w:sz w:val="20"/>
      <w:szCs w:val="20"/>
      <w:lang w:val="en-US"/>
    </w:rPr>
  </w:style>
  <w:style w:type="character" w:styleId="FollowedHyperlink">
    <w:name w:val="FollowedHyperlink"/>
    <w:basedOn w:val="DefaultParagraphFont"/>
    <w:uiPriority w:val="99"/>
    <w:semiHidden/>
    <w:rsid w:val="008F50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ekyns.com/images/dance/image5.html" TargetMode="Externa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scielo.cl/scielo.php?script=sci_arttext&amp;pid=S0716-279020020056000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CF4387"/>
    <w:rsid w:val="00D30B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Canepa85</b:Tag>
    <b:SourceType>Book</b:SourceType>
    <b:Guid>{DABAAF55-267B-4254-8FAF-C1743EFE814A}</b:Guid>
    <b:Title>El Teatro Municipal en sus 125 años de sufrimientos y esplendor</b:Title>
    <b:Medium>Print</b:Medium>
    <b:Year>1985</b:Year>
    <b:Author>
      <b:Author>
        <b:NameList>
          <b:Person>
            <b:Last>Canepa Guzman</b:Last>
            <b:First>Mario</b:First>
          </b:Person>
        </b:NameList>
      </b:Author>
    </b:Author>
    <b:City>Santiago</b:City>
    <b:Publisher>Artimpres</b:Publisher>
    <b:RefOrder>1</b:RefOrder>
  </b:Source>
  <b:Source>
    <b:Tag>Ehrmann57</b:Tag>
    <b:SourceType>JournalArticle</b:SourceType>
    <b:Guid>{27EAE967-9BEB-4755-B201-189FBA5FC7FF}</b:Guid>
    <b:Author>
      <b:Author>
        <b:NameList>
          <b:Person>
            <b:Last>Ehrmann</b:Last>
            <b:First>H.</b:First>
          </b:Person>
        </b:NameList>
      </b:Author>
    </b:Author>
    <b:Title>A Descendant of the Jooss Ballet Thrives in Chile</b:Title>
    <b:Year>April 1957</b:Year>
    <b:Medium>Article</b:Medium>
    <b:JournalName>Dance Magazine</b:JournalName>
    <b:Pages>30-33</b:Pages>
    <b:RefOrder>2</b:RefOrder>
  </b:Source>
  <b:Source>
    <b:Tag>Ehrmann98</b:Tag>
    <b:SourceType>BookSection</b:SourceType>
    <b:Guid>{4B396B83-3F21-48E6-895A-303738EA0D56}</b:Guid>
    <b:Author>
      <b:Author>
        <b:NameList>
          <b:Person>
            <b:Last>Ehrmann</b:Last>
            <b:First>H.</b:First>
          </b:Person>
        </b:NameList>
      </b:Author>
      <b:BookAuthor>
        <b:NameList>
          <b:Person>
            <b:Last>Cohen</b:Last>
            <b:First>Selma</b:First>
            <b:Middle>Jeanne (ed.)</b:Middle>
          </b:Person>
        </b:NameList>
      </b:BookAuthor>
    </b:Author>
    <b:Title>Chile</b:Title>
    <b:Year>1998</b:Year>
    <b:Pages>121-27</b:Pages>
    <b:BookTitle>International Encyclopedia of Dance</b:BookTitle>
    <b:City>New York</b:City>
    <b:Publisher>Oxford University Press</b:Publisher>
    <b:Volume>2</b:Volume>
    <b:RefOrder>3</b:RefOrder>
  </b:Source>
  <b:Source>
    <b:Tag>Marks68</b:Tag>
    <b:SourceType>JournalArticle</b:SourceType>
    <b:Guid>{E8A18261-60DA-4DA8-80AF-0B43BC0C2581}</b:Guid>
    <b:Title>Dancers of Dancing Parents: Michael Uthoff of City Center Joffrey Ballet</b:Title>
    <b:Year>October 1968</b:Year>
    <b:Pages>42-46</b:Pages>
    <b:Medium>Article</b:Medium>
    <b:Author>
      <b:Author>
        <b:NameList>
          <b:Person>
            <b:Last>Marks</b:Last>
            <b:First>M.</b:First>
          </b:Person>
        </b:NameList>
      </b:Author>
    </b:Author>
    <b:JournalName>Dance Magazine</b:JournalName>
    <b:RefOrder>4</b:RefOrder>
  </b:Source>
  <b:Source>
    <b:Tag>Montecinos93</b:Tag>
    <b:SourceType>JournalArticle</b:SourceType>
    <b:Guid>{CFB31FB2-DC1C-4B2A-8C7E-86662009FA0C}</b:Guid>
    <b:Author>
      <b:Author>
        <b:NameList>
          <b:Person>
            <b:Last>Montecinos</b:Last>
            <b:First>Y.</b:First>
          </b:Person>
        </b:NameList>
      </b:Author>
    </b:Author>
    <b:Title>In memoriam: Ernst Uthoff</b:Title>
    <b:JournalName>Revista Musical Chilena</b:JournalName>
    <b:Year>1993</b:Year>
    <b:Pages>142-43</b:Pages>
    <b:Medium>Article</b:Medium>
    <b:RefOrder>5</b:RefOrder>
  </b:Source>
  <b:Source>
    <b:Tag>Reynoso15</b:Tag>
    <b:SourceType>BookSection</b:SourceType>
    <b:Guid>{6B8C03BE-3FA2-4866-A37D-08CB8252386B}</b:Guid>
    <b:Title>Racialized Dance Modernisms in Lusophone and Spanish-speaking Latin America</b:Title>
    <b:Year>2015</b:Year>
    <b:Pages>392-400</b:Pages>
    <b:Medium>Print</b:Medium>
    <b:Author>
      <b:Author>
        <b:NameList>
          <b:Person>
            <b:Last>Reynoso</b:Last>
            <b:First>Jose</b:First>
            <b:Middle>Luis</b:Middle>
          </b:Person>
        </b:NameList>
      </b:Author>
      <b:BookAuthor>
        <b:NameList>
          <b:Person>
            <b:Last>Lindgren</b:Last>
            <b:First>Allana</b:First>
          </b:Person>
          <b:Person>
            <b:Last>Ross</b:Last>
            <b:First>Stephen</b:First>
            <b:Middle>(eds.)</b:Middle>
          </b:Person>
        </b:NameList>
      </b:BookAuthor>
    </b:Author>
    <b:BookTitle>The Modernist World</b:BookTitle>
    <b:City>London</b:City>
    <b:Publisher>Routledge</b:Publisher>
    <b:RefOrder>6</b:RefOrder>
  </b:Source>
  <b:Source>
    <b:Tag>Uralskaya98</b:Tag>
    <b:SourceType>BookSection</b:SourceType>
    <b:Guid>{5739AD15-101B-4B76-97CF-DFCDBD3B962A}</b:Guid>
    <b:Author>
      <b:Author>
        <b:NameList>
          <b:Person>
            <b:Last>Uralskaya</b:Last>
            <b:First>Valeria</b:First>
          </b:Person>
        </b:NameList>
      </b:Author>
      <b:BookAuthor>
        <b:NameList>
          <b:Person>
            <b:Last>Cohen</b:Last>
            <b:First>Selma</b:First>
            <b:Middle>Jeanne (ed.)</b:Middle>
          </b:Person>
        </b:NameList>
      </b:BookAuthor>
    </b:Author>
    <b:Title>Ernst Uthoff</b:Title>
    <b:BookTitle>International Encyclopedia of Dance</b:BookTitle>
    <b:Year>1998</b:Year>
    <b:Pages>304</b:Pages>
    <b:City>New York</b:City>
    <b:Publisher>Oxford University Press</b:Publisher>
    <b:Volume>6</b:Volume>
    <b:RefOrder>7</b:RefOrder>
  </b:Source>
</b:Sources>
</file>

<file path=customXml/itemProps1.xml><?xml version="1.0" encoding="utf-8"?>
<ds:datastoreItem xmlns:ds="http://schemas.openxmlformats.org/officeDocument/2006/customXml" ds:itemID="{B3D95F94-3AE3-194B-96D3-F8E4B1B8F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TotalTime>
  <Pages>4</Pages>
  <Words>1834</Words>
  <Characters>10457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3</cp:revision>
  <dcterms:created xsi:type="dcterms:W3CDTF">2016-03-01T03:36:00Z</dcterms:created>
  <dcterms:modified xsi:type="dcterms:W3CDTF">2016-03-21T06:27:00Z</dcterms:modified>
</cp:coreProperties>
</file>