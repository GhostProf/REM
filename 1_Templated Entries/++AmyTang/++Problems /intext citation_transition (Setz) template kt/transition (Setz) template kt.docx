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568F77" w14:textId="77777777" w:rsidTr="00922950">
        <w:tc>
          <w:tcPr>
            <w:tcW w:w="491" w:type="dxa"/>
            <w:vMerge w:val="restart"/>
            <w:shd w:val="clear" w:color="auto" w:fill="A6A6A6" w:themeFill="background1" w:themeFillShade="A6"/>
            <w:textDirection w:val="btLr"/>
          </w:tcPr>
          <w:p w14:paraId="3ACB5CE3" w14:textId="77777777" w:rsidR="00B574C9" w:rsidRPr="00CC586D" w:rsidRDefault="00875A9E" w:rsidP="00CC586D">
            <w:pPr>
              <w:jc w:val="center"/>
              <w:rPr>
                <w:b/>
                <w:color w:val="FFFFFF" w:themeColor="background1"/>
              </w:rPr>
            </w:pPr>
            <w:proofErr w:type="spellStart"/>
            <w:r>
              <w:rPr>
                <w:b/>
                <w:color w:val="FFFFFF" w:themeColor="background1"/>
              </w:rPr>
              <w:t>Birkbeck</w:t>
            </w:r>
            <w:proofErr w:type="spellEnd"/>
          </w:p>
        </w:tc>
        <w:sdt>
          <w:sdtPr>
            <w:rPr>
              <w:b/>
              <w:color w:val="FFFFFF" w:themeColor="background1"/>
            </w:rPr>
            <w:alias w:val="Salutation"/>
            <w:tag w:val="salutation"/>
            <w:id w:val="-1659997262"/>
            <w:placeholder>
              <w:docPart w:val="4616B807B52CF24B83441E94EF219ABD"/>
            </w:placeholder>
            <w:showingPlcHdr/>
            <w:dropDownList>
              <w:listItem w:displayText="Dr." w:value="Dr."/>
              <w:listItem w:displayText="Prof." w:value="Prof."/>
            </w:dropDownList>
          </w:sdtPr>
          <w:sdtEndPr/>
          <w:sdtContent>
            <w:tc>
              <w:tcPr>
                <w:tcW w:w="1259" w:type="dxa"/>
              </w:tcPr>
              <w:p w14:paraId="26B74F6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4CD639BD2DBE4C941B8B8C6BC681F8"/>
            </w:placeholder>
            <w:text/>
          </w:sdtPr>
          <w:sdtEndPr/>
          <w:sdtContent>
            <w:tc>
              <w:tcPr>
                <w:tcW w:w="2073" w:type="dxa"/>
              </w:tcPr>
              <w:p w14:paraId="616DDB36" w14:textId="77777777" w:rsidR="00B574C9" w:rsidRDefault="00875A9E" w:rsidP="00875A9E">
                <w:proofErr w:type="spellStart"/>
                <w:r>
                  <w:t>Cathryn</w:t>
                </w:r>
                <w:proofErr w:type="spellEnd"/>
              </w:p>
            </w:tc>
          </w:sdtContent>
        </w:sdt>
        <w:sdt>
          <w:sdtPr>
            <w:alias w:val="Middle name"/>
            <w:tag w:val="authorMiddleName"/>
            <w:id w:val="-2076034781"/>
            <w:placeholder>
              <w:docPart w:val="3178715039029D428D39B110DD17A69B"/>
            </w:placeholder>
            <w:showingPlcHdr/>
            <w:text/>
          </w:sdtPr>
          <w:sdtEndPr/>
          <w:sdtContent>
            <w:tc>
              <w:tcPr>
                <w:tcW w:w="2551" w:type="dxa"/>
              </w:tcPr>
              <w:p w14:paraId="4E7F9AAE" w14:textId="77777777" w:rsidR="00B574C9" w:rsidRDefault="00B574C9" w:rsidP="00922950">
                <w:r>
                  <w:rPr>
                    <w:rStyle w:val="PlaceholderText"/>
                  </w:rPr>
                  <w:t>[Middle name]</w:t>
                </w:r>
              </w:p>
            </w:tc>
          </w:sdtContent>
        </w:sdt>
        <w:sdt>
          <w:sdtPr>
            <w:alias w:val="Last name"/>
            <w:tag w:val="authorLastName"/>
            <w:id w:val="-1088529830"/>
            <w:placeholder>
              <w:docPart w:val="23BAA7EDCEF72C4F8D479B6DEDC15AAE"/>
            </w:placeholder>
            <w:text/>
          </w:sdtPr>
          <w:sdtEndPr/>
          <w:sdtContent>
            <w:tc>
              <w:tcPr>
                <w:tcW w:w="2642" w:type="dxa"/>
              </w:tcPr>
              <w:p w14:paraId="105DECEA" w14:textId="77777777" w:rsidR="00B574C9" w:rsidRDefault="00875A9E" w:rsidP="00875A9E">
                <w:proofErr w:type="spellStart"/>
                <w:r>
                  <w:t>Setz</w:t>
                </w:r>
                <w:proofErr w:type="spellEnd"/>
              </w:p>
            </w:tc>
          </w:sdtContent>
        </w:sdt>
      </w:tr>
      <w:tr w:rsidR="00B574C9" w14:paraId="2C170651" w14:textId="77777777" w:rsidTr="001A6A06">
        <w:trPr>
          <w:trHeight w:val="986"/>
        </w:trPr>
        <w:tc>
          <w:tcPr>
            <w:tcW w:w="491" w:type="dxa"/>
            <w:vMerge/>
            <w:shd w:val="clear" w:color="auto" w:fill="A6A6A6" w:themeFill="background1" w:themeFillShade="A6"/>
          </w:tcPr>
          <w:p w14:paraId="59CACCDA" w14:textId="77777777" w:rsidR="00B574C9" w:rsidRPr="001A6A06" w:rsidRDefault="00B574C9" w:rsidP="00CF1542">
            <w:pPr>
              <w:jc w:val="center"/>
              <w:rPr>
                <w:b/>
                <w:color w:val="FFFFFF" w:themeColor="background1"/>
              </w:rPr>
            </w:pPr>
          </w:p>
        </w:tc>
        <w:sdt>
          <w:sdtPr>
            <w:alias w:val="Biography"/>
            <w:tag w:val="authorBiography"/>
            <w:id w:val="938807824"/>
            <w:placeholder>
              <w:docPart w:val="BC3BED7BE69DA245B02117C41644A149"/>
            </w:placeholder>
            <w:showingPlcHdr/>
          </w:sdtPr>
          <w:sdtEndPr/>
          <w:sdtContent>
            <w:tc>
              <w:tcPr>
                <w:tcW w:w="8525" w:type="dxa"/>
                <w:gridSpan w:val="4"/>
              </w:tcPr>
              <w:p w14:paraId="5421B484" w14:textId="77777777" w:rsidR="00B574C9" w:rsidRDefault="00B574C9" w:rsidP="00922950">
                <w:r>
                  <w:rPr>
                    <w:rStyle w:val="PlaceholderText"/>
                  </w:rPr>
                  <w:t>[Enter your biography]</w:t>
                </w:r>
              </w:p>
            </w:tc>
          </w:sdtContent>
        </w:sdt>
      </w:tr>
      <w:tr w:rsidR="00B574C9" w14:paraId="108E21FD" w14:textId="77777777" w:rsidTr="001A6A06">
        <w:trPr>
          <w:trHeight w:val="986"/>
        </w:trPr>
        <w:tc>
          <w:tcPr>
            <w:tcW w:w="491" w:type="dxa"/>
            <w:vMerge/>
            <w:shd w:val="clear" w:color="auto" w:fill="A6A6A6" w:themeFill="background1" w:themeFillShade="A6"/>
          </w:tcPr>
          <w:p w14:paraId="0A5A2D84" w14:textId="77777777" w:rsidR="00B574C9" w:rsidRPr="001A6A06" w:rsidRDefault="00B574C9" w:rsidP="00CF1542">
            <w:pPr>
              <w:jc w:val="center"/>
              <w:rPr>
                <w:b/>
                <w:color w:val="FFFFFF" w:themeColor="background1"/>
              </w:rPr>
            </w:pPr>
          </w:p>
        </w:tc>
        <w:sdt>
          <w:sdtPr>
            <w:alias w:val="Affiliation"/>
            <w:tag w:val="affiliation"/>
            <w:id w:val="2012937915"/>
            <w:placeholder>
              <w:docPart w:val="7BE0B86BBC41FD4689AD7DDC028B5166"/>
            </w:placeholder>
            <w:text/>
          </w:sdtPr>
          <w:sdtEndPr/>
          <w:sdtContent>
            <w:tc>
              <w:tcPr>
                <w:tcW w:w="8525" w:type="dxa"/>
                <w:gridSpan w:val="4"/>
              </w:tcPr>
              <w:p w14:paraId="4090DD7F" w14:textId="77777777" w:rsidR="00B574C9" w:rsidRDefault="00875A9E" w:rsidP="00875A9E">
                <w:proofErr w:type="spellStart"/>
                <w:r>
                  <w:t>Birkbeck</w:t>
                </w:r>
                <w:proofErr w:type="spellEnd"/>
                <w:r>
                  <w:t xml:space="preserve"> College, University of London</w:t>
                </w:r>
              </w:p>
            </w:tc>
          </w:sdtContent>
        </w:sdt>
      </w:tr>
    </w:tbl>
    <w:p w14:paraId="37BA9A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CFCA26" w14:textId="77777777" w:rsidTr="00244BB0">
        <w:tc>
          <w:tcPr>
            <w:tcW w:w="9016" w:type="dxa"/>
            <w:shd w:val="clear" w:color="auto" w:fill="A6A6A6" w:themeFill="background1" w:themeFillShade="A6"/>
            <w:tcMar>
              <w:top w:w="113" w:type="dxa"/>
              <w:bottom w:w="113" w:type="dxa"/>
            </w:tcMar>
          </w:tcPr>
          <w:p w14:paraId="0CB33A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85F9AD" w14:textId="77777777" w:rsidTr="003F0D73">
        <w:sdt>
          <w:sdtPr>
            <w:alias w:val="Article headword"/>
            <w:tag w:val="articleHeadword"/>
            <w:id w:val="-361440020"/>
            <w:placeholder>
              <w:docPart w:val="C8C2826C48A6C84EAC9919C4583C14DA"/>
            </w:placeholder>
            <w:text/>
          </w:sdtPr>
          <w:sdtEndPr/>
          <w:sdtContent>
            <w:tc>
              <w:tcPr>
                <w:tcW w:w="9016" w:type="dxa"/>
                <w:tcMar>
                  <w:top w:w="113" w:type="dxa"/>
                  <w:bottom w:w="113" w:type="dxa"/>
                </w:tcMar>
              </w:tcPr>
              <w:p w14:paraId="088B0686" w14:textId="77777777" w:rsidR="003F0D73" w:rsidRPr="00FB589A" w:rsidRDefault="00435EF4" w:rsidP="003F0D73">
                <w:pPr>
                  <w:rPr>
                    <w:b/>
                  </w:rPr>
                </w:pPr>
                <w:r w:rsidRPr="00435EF4">
                  <w:rPr>
                    <w:rFonts w:eastAsiaTheme="minorEastAsia" w:cs="Times New Roman"/>
                    <w:sz w:val="24"/>
                    <w:szCs w:val="24"/>
                    <w:lang w:eastAsia="en-GB"/>
                  </w:rPr>
                  <w:t>transition</w:t>
                </w:r>
              </w:p>
            </w:tc>
          </w:sdtContent>
        </w:sdt>
      </w:tr>
      <w:tr w:rsidR="00464699" w14:paraId="6C83CB24" w14:textId="77777777" w:rsidTr="00435EF4">
        <w:sdt>
          <w:sdtPr>
            <w:alias w:val="Variant headwords"/>
            <w:tag w:val="variantHeadwords"/>
            <w:id w:val="173464402"/>
            <w:placeholder>
              <w:docPart w:val="688F5E6CB691794983E14268CAD2215D"/>
            </w:placeholder>
            <w:showingPlcHdr/>
          </w:sdtPr>
          <w:sdtEndPr/>
          <w:sdtContent>
            <w:tc>
              <w:tcPr>
                <w:tcW w:w="9016" w:type="dxa"/>
                <w:tcMar>
                  <w:top w:w="113" w:type="dxa"/>
                  <w:bottom w:w="113" w:type="dxa"/>
                </w:tcMar>
              </w:tcPr>
              <w:p w14:paraId="26C848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963B66" w14:textId="77777777" w:rsidTr="003F0D73">
        <w:sdt>
          <w:sdtPr>
            <w:alias w:val="Abstract"/>
            <w:tag w:val="abstract"/>
            <w:id w:val="-635871867"/>
            <w:placeholder>
              <w:docPart w:val="EED6AF39ACE3F94B9B59AD35AA2B2D9E"/>
            </w:placeholder>
          </w:sdtPr>
          <w:sdtEndPr/>
          <w:sdtContent>
            <w:tc>
              <w:tcPr>
                <w:tcW w:w="9016" w:type="dxa"/>
                <w:tcMar>
                  <w:top w:w="113" w:type="dxa"/>
                  <w:bottom w:w="113" w:type="dxa"/>
                </w:tcMar>
              </w:tcPr>
              <w:p w14:paraId="171503EA" w14:textId="77777777" w:rsidR="00435EF4" w:rsidRPr="00435EF4" w:rsidRDefault="00435EF4" w:rsidP="00341581">
                <w:r w:rsidRPr="00435EF4">
                  <w:t>‘</w:t>
                </w:r>
                <w:r w:rsidR="00341581" w:rsidRPr="00435EF4">
                  <w:t xml:space="preserve">Little Magazine’ </w:t>
                </w:r>
                <w:r w:rsidRPr="00435EF4">
                  <w:t xml:space="preserve">running from 1927-1938, produced in Paris, </w:t>
                </w:r>
                <w:proofErr w:type="spellStart"/>
                <w:r w:rsidRPr="00435EF4">
                  <w:t>Colombay</w:t>
                </w:r>
                <w:proofErr w:type="spellEnd"/>
                <w:r w:rsidRPr="00435EF4">
                  <w:t>-les-</w:t>
                </w:r>
                <w:proofErr w:type="spellStart"/>
                <w:r w:rsidRPr="00435EF4">
                  <w:t>deux</w:t>
                </w:r>
                <w:proofErr w:type="spellEnd"/>
                <w:r w:rsidRPr="00435EF4">
                  <w:t>-</w:t>
                </w:r>
                <w:proofErr w:type="spellStart"/>
                <w:r w:rsidRPr="00435EF4">
                  <w:t>Eglises</w:t>
                </w:r>
                <w:proofErr w:type="spellEnd"/>
                <w:r w:rsidRPr="00435EF4">
                  <w:t xml:space="preserve">, and The Hague and edited by </w:t>
                </w:r>
                <w:r w:rsidR="00341581" w:rsidRPr="00435EF4">
                  <w:t xml:space="preserve">Eugene </w:t>
                </w:r>
                <w:proofErr w:type="spellStart"/>
                <w:r w:rsidR="00341581" w:rsidRPr="00435EF4">
                  <w:t>Jolas</w:t>
                </w:r>
                <w:proofErr w:type="spellEnd"/>
                <w:r w:rsidR="00341581" w:rsidRPr="00435EF4">
                  <w:t xml:space="preserve"> </w:t>
                </w:r>
                <w:r w:rsidRPr="00435EF4">
                  <w:t>and associate editors Elliot Paul, Robert Sage,</w:t>
                </w:r>
                <w:r w:rsidR="00341581" w:rsidRPr="00435EF4">
                  <w:t xml:space="preserve"> Stuart Gilbert</w:t>
                </w:r>
                <w:r w:rsidRPr="00435EF4">
                  <w:t xml:space="preserve">, Matthew Josephson, and James Johnson Sweeney, with significant contributions by Maria </w:t>
                </w:r>
                <w:proofErr w:type="spellStart"/>
                <w:r w:rsidRPr="00435EF4">
                  <w:t>Jolas</w:t>
                </w:r>
                <w:proofErr w:type="spellEnd"/>
                <w:r w:rsidRPr="00435EF4">
                  <w:t xml:space="preserve">. </w:t>
                </w:r>
              </w:p>
              <w:p w14:paraId="1C43E7C6" w14:textId="77777777" w:rsidR="00435EF4" w:rsidRPr="00435EF4" w:rsidRDefault="00435EF4" w:rsidP="00341581"/>
              <w:p w14:paraId="741F6082" w14:textId="77777777" w:rsidR="00435EF4" w:rsidRPr="00435EF4" w:rsidRDefault="00435EF4" w:rsidP="00341581">
                <w:r w:rsidRPr="00435EF4">
                  <w:t xml:space="preserve">In a July 1940 letter to James Johnson Sweeney, then curator at the Museum of Modern Art in New York, the literary editor, poet, and journalist EUGENE JOLAS writes of their once-shared project, in need of liquidation with the disastrous events of the war. </w:t>
                </w:r>
                <w:commentRangeStart w:id="0"/>
                <w:r w:rsidRPr="00435EF4">
                  <w:t xml:space="preserve">‘Everything I believed in for Europe has crumbled overnight’, he writes, thinking back over a decade of fervent belief in the power of literature, now facing an epochal cataclysm. ‘But I have to go on. […] </w:t>
                </w:r>
                <w:r w:rsidRPr="00341581">
                  <w:t xml:space="preserve">Transition </w:t>
                </w:r>
                <w:r w:rsidRPr="00435EF4">
                  <w:t xml:space="preserve">must die.’  </w:t>
                </w:r>
                <w:commentRangeEnd w:id="0"/>
                <w:r w:rsidR="00341581">
                  <w:rPr>
                    <w:rStyle w:val="CommentReference"/>
                  </w:rPr>
                  <w:commentReference w:id="0"/>
                </w:r>
              </w:p>
              <w:p w14:paraId="72C6434D" w14:textId="77777777" w:rsidR="00435EF4" w:rsidRDefault="00435EF4" w:rsidP="00341581">
                <w:pPr>
                  <w:rPr>
                    <w:i/>
                  </w:rPr>
                </w:pPr>
              </w:p>
              <w:p w14:paraId="3B10C65A" w14:textId="77777777" w:rsidR="00E85A05" w:rsidRPr="00435EF4" w:rsidRDefault="00435EF4" w:rsidP="00341581">
                <w:r w:rsidRPr="00435EF4">
                  <w:rPr>
                    <w:i/>
                  </w:rPr>
                  <w:t>transition</w:t>
                </w:r>
                <w:r w:rsidRPr="00435EF4">
                  <w:t>, with its deliberate l</w:t>
                </w:r>
                <w:r w:rsidR="00341581">
                  <w:t xml:space="preserve">ower-case ‘t’, was the largest </w:t>
                </w:r>
                <w:r w:rsidRPr="00435EF4">
                  <w:t>of the ‘</w:t>
                </w:r>
                <w:r w:rsidR="00341581" w:rsidRPr="00435EF4">
                  <w:t>Little Magazines’</w:t>
                </w:r>
                <w:r w:rsidRPr="00435EF4">
                  <w:t xml:space="preserve">. Acting as a vital bridge between experimental writing in Europe and an eager readership of over a thousand subscribers in the US, it was also among the most important. For a journal scholar </w:t>
                </w:r>
                <w:proofErr w:type="spellStart"/>
                <w:r w:rsidRPr="00435EF4">
                  <w:t>Dougald</w:t>
                </w:r>
                <w:proofErr w:type="spellEnd"/>
                <w:r w:rsidRPr="00435EF4">
                  <w:t xml:space="preserve"> McMillan calls ‘synonymous’ with the </w:t>
                </w:r>
                <w:r w:rsidR="00341581" w:rsidRPr="00435EF4">
                  <w:t xml:space="preserve">Lost Generation, </w:t>
                </w:r>
                <w:r w:rsidRPr="00435EF4">
                  <w:rPr>
                    <w:i/>
                  </w:rPr>
                  <w:t xml:space="preserve">transition </w:t>
                </w:r>
                <w:r w:rsidRPr="00435EF4">
                  <w:t>has received comparatively little critical attention, a fact that, with</w:t>
                </w:r>
                <w:bookmarkStart w:id="1" w:name="_GoBack"/>
                <w:bookmarkEnd w:id="1"/>
                <w:r w:rsidRPr="00435EF4">
                  <w:t xml:space="preserve"> growing recent interest, is now changing.</w:t>
                </w:r>
              </w:p>
            </w:tc>
          </w:sdtContent>
        </w:sdt>
      </w:tr>
      <w:tr w:rsidR="003F0D73" w14:paraId="5455A146" w14:textId="77777777" w:rsidTr="003F0D73">
        <w:sdt>
          <w:sdtPr>
            <w:alias w:val="Article text"/>
            <w:tag w:val="articleText"/>
            <w:id w:val="634067588"/>
            <w:placeholder>
              <w:docPart w:val="E771A3FE4D59C343892C964E5DF2E489"/>
            </w:placeholder>
          </w:sdtPr>
          <w:sdtEndPr/>
          <w:sdtContent>
            <w:tc>
              <w:tcPr>
                <w:tcW w:w="9016" w:type="dxa"/>
                <w:tcMar>
                  <w:top w:w="113" w:type="dxa"/>
                  <w:bottom w:w="113" w:type="dxa"/>
                </w:tcMar>
              </w:tcPr>
              <w:sdt>
                <w:sdtPr>
                  <w:alias w:val="Abstract"/>
                  <w:tag w:val="abstract"/>
                  <w:id w:val="-1136874919"/>
                  <w:placeholder>
                    <w:docPart w:val="A1566E70D763B947AF18FF7BF6A2CF0B"/>
                  </w:placeholder>
                </w:sdtPr>
                <w:sdtEndPr/>
                <w:sdtContent>
                  <w:p w14:paraId="57715D38" w14:textId="77777777" w:rsidR="00435EF4" w:rsidRPr="00435EF4" w:rsidRDefault="00435EF4" w:rsidP="00341581">
                    <w:r w:rsidRPr="00435EF4">
                      <w:t>‘</w:t>
                    </w:r>
                    <w:r w:rsidR="00341581" w:rsidRPr="00435EF4">
                      <w:t xml:space="preserve">Little Magazine’ </w:t>
                    </w:r>
                    <w:r w:rsidRPr="00435EF4">
                      <w:t xml:space="preserve">running from 1927-1938, produced in Paris, </w:t>
                    </w:r>
                    <w:proofErr w:type="spellStart"/>
                    <w:r w:rsidRPr="00435EF4">
                      <w:t>Colombay</w:t>
                    </w:r>
                    <w:proofErr w:type="spellEnd"/>
                    <w:r w:rsidRPr="00435EF4">
                      <w:t>-les-</w:t>
                    </w:r>
                    <w:proofErr w:type="spellStart"/>
                    <w:r w:rsidRPr="00435EF4">
                      <w:t>deux</w:t>
                    </w:r>
                    <w:proofErr w:type="spellEnd"/>
                    <w:r w:rsidRPr="00435EF4">
                      <w:t>-</w:t>
                    </w:r>
                    <w:proofErr w:type="spellStart"/>
                    <w:r w:rsidRPr="00435EF4">
                      <w:t>Eglises</w:t>
                    </w:r>
                    <w:proofErr w:type="spellEnd"/>
                    <w:r w:rsidRPr="00435EF4">
                      <w:t xml:space="preserve">, and The Hague and edited by </w:t>
                    </w:r>
                    <w:r w:rsidR="00341581" w:rsidRPr="00435EF4">
                      <w:t xml:space="preserve">Eugene </w:t>
                    </w:r>
                    <w:proofErr w:type="spellStart"/>
                    <w:r w:rsidR="00341581" w:rsidRPr="00435EF4">
                      <w:t>Jolas</w:t>
                    </w:r>
                    <w:proofErr w:type="spellEnd"/>
                    <w:r w:rsidR="00341581" w:rsidRPr="00435EF4">
                      <w:t xml:space="preserve"> </w:t>
                    </w:r>
                    <w:r w:rsidRPr="00435EF4">
                      <w:t xml:space="preserve">and associate editors Elliot Paul, Robert Sage, </w:t>
                    </w:r>
                    <w:r w:rsidR="00341581" w:rsidRPr="00435EF4">
                      <w:t>Stuart Gilbert</w:t>
                    </w:r>
                    <w:r w:rsidRPr="00435EF4">
                      <w:t xml:space="preserve">, Matthew Josephson, and James Johnson Sweeney, with significant contributions by Maria </w:t>
                    </w:r>
                    <w:proofErr w:type="spellStart"/>
                    <w:r w:rsidRPr="00435EF4">
                      <w:t>Jolas</w:t>
                    </w:r>
                    <w:proofErr w:type="spellEnd"/>
                    <w:r w:rsidRPr="00435EF4">
                      <w:t xml:space="preserve">. </w:t>
                    </w:r>
                  </w:p>
                  <w:p w14:paraId="33120AC8" w14:textId="77777777" w:rsidR="00435EF4" w:rsidRPr="00435EF4" w:rsidRDefault="00435EF4" w:rsidP="00341581"/>
                  <w:p w14:paraId="5634618A" w14:textId="77777777" w:rsidR="00435EF4" w:rsidRPr="00435EF4" w:rsidRDefault="00435EF4" w:rsidP="00341581">
                    <w:r w:rsidRPr="00435EF4">
                      <w:t xml:space="preserve">In a July 1940 letter to James Johnson Sweeney, then curator at the Museum of Modern Art in New York, the literary editor, poet, and journalist EUGENE JOLAS writes of their once-shared project, in need of liquidation with the disastrous events of the war. </w:t>
                    </w:r>
                    <w:commentRangeStart w:id="2"/>
                    <w:r w:rsidRPr="00435EF4">
                      <w:t xml:space="preserve">‘Everything I believed in for Europe has crumbled overnight’, he writes, thinking back over a decade of fervent belief in the power of literature, now facing an epochal cataclysm. ‘But I have to go on. […] </w:t>
                    </w:r>
                    <w:r w:rsidRPr="00435EF4">
                      <w:rPr>
                        <w:u w:val="single"/>
                      </w:rPr>
                      <w:t>Transition</w:t>
                    </w:r>
                    <w:r w:rsidRPr="00435EF4">
                      <w:t xml:space="preserve"> must die.’  </w:t>
                    </w:r>
                    <w:commentRangeEnd w:id="2"/>
                    <w:r w:rsidR="00341581">
                      <w:rPr>
                        <w:rStyle w:val="CommentReference"/>
                      </w:rPr>
                      <w:commentReference w:id="2"/>
                    </w:r>
                  </w:p>
                  <w:p w14:paraId="328EBE87" w14:textId="77777777" w:rsidR="00435EF4" w:rsidRDefault="00435EF4" w:rsidP="00341581">
                    <w:pPr>
                      <w:rPr>
                        <w:i/>
                      </w:rPr>
                    </w:pPr>
                  </w:p>
                  <w:p w14:paraId="29302141" w14:textId="77777777" w:rsidR="00435EF4" w:rsidRDefault="00435EF4" w:rsidP="00341581">
                    <w:r w:rsidRPr="00435EF4">
                      <w:rPr>
                        <w:i/>
                      </w:rPr>
                      <w:t>transition</w:t>
                    </w:r>
                    <w:r w:rsidRPr="00435EF4">
                      <w:t>, with its deliberate l</w:t>
                    </w:r>
                    <w:r w:rsidR="00341581">
                      <w:t xml:space="preserve">ower-case ‘t’, was the largest </w:t>
                    </w:r>
                    <w:r w:rsidRPr="00435EF4">
                      <w:t>of the ‘</w:t>
                    </w:r>
                    <w:r w:rsidR="00341581" w:rsidRPr="00435EF4">
                      <w:t>Little Magazines’</w:t>
                    </w:r>
                    <w:r w:rsidRPr="00435EF4">
                      <w:t xml:space="preserve">. Acting as a vital bridge between experimental writing in Europe and an eager readership of over a thousand subscribers in the US, it was also among the most important. For a journal scholar </w:t>
                    </w:r>
                    <w:proofErr w:type="spellStart"/>
                    <w:r w:rsidRPr="00435EF4">
                      <w:t>Dougald</w:t>
                    </w:r>
                    <w:proofErr w:type="spellEnd"/>
                    <w:r w:rsidRPr="00435EF4">
                      <w:t xml:space="preserve"> McMillan calls ‘synonymous’ with the </w:t>
                    </w:r>
                    <w:r w:rsidR="00341581" w:rsidRPr="00435EF4">
                      <w:t>Lost Generation</w:t>
                    </w:r>
                    <w:r w:rsidRPr="00435EF4">
                      <w:t xml:space="preserve">, </w:t>
                    </w:r>
                    <w:r w:rsidRPr="00435EF4">
                      <w:rPr>
                        <w:i/>
                      </w:rPr>
                      <w:t xml:space="preserve">transition </w:t>
                    </w:r>
                    <w:r w:rsidRPr="00435EF4">
                      <w:t>has received comparatively little critical attention, a fact that, with growing recent interest, is now changing.</w:t>
                    </w:r>
                  </w:p>
                </w:sdtContent>
              </w:sdt>
              <w:p w14:paraId="367876C8" w14:textId="77777777" w:rsidR="00435EF4" w:rsidRDefault="00435EF4" w:rsidP="00341581"/>
              <w:p w14:paraId="4671AB07" w14:textId="69DA5383" w:rsidR="00435EF4" w:rsidRPr="00435EF4" w:rsidRDefault="00341581" w:rsidP="00341581">
                <w:r w:rsidRPr="00435EF4">
                  <w:t xml:space="preserve">Eugene </w:t>
                </w:r>
                <w:proofErr w:type="spellStart"/>
                <w:r w:rsidRPr="00435EF4">
                  <w:t>Jolas</w:t>
                </w:r>
                <w:proofErr w:type="spellEnd"/>
                <w:r w:rsidRPr="00435EF4">
                  <w:t xml:space="preserve"> </w:t>
                </w:r>
                <w:r w:rsidR="00435EF4" w:rsidRPr="00435EF4">
                  <w:t xml:space="preserve">formed </w:t>
                </w:r>
                <w:r w:rsidR="00435EF4" w:rsidRPr="00435EF4">
                  <w:rPr>
                    <w:i/>
                  </w:rPr>
                  <w:t xml:space="preserve">transition </w:t>
                </w:r>
                <w:r w:rsidR="00435EF4" w:rsidRPr="00435EF4">
                  <w:t xml:space="preserve">with significant assistance from his wife Maria, and various </w:t>
                </w:r>
                <w:r w:rsidR="00435EF4" w:rsidRPr="00435EF4">
                  <w:lastRenderedPageBreak/>
                  <w:t xml:space="preserve">contributing and associate editors. Elliot Paul was a co-founding and major editor for the inaugural year from April 1927, followed by Robert Sage, with contributing editorship from Matthew Josephson in 1928. James Johnson Sweeney also took an editorial position in the late 1930s, and the circle extended to </w:t>
                </w:r>
                <w:r w:rsidRPr="00435EF4">
                  <w:t>Stuart Gilbert</w:t>
                </w:r>
                <w:r w:rsidR="00435EF4" w:rsidRPr="00435EF4">
                  <w:t xml:space="preserve">. Over 475 contributors are represented across </w:t>
                </w:r>
                <w:r w:rsidR="00435EF4" w:rsidRPr="00435EF4">
                  <w:rPr>
                    <w:i/>
                  </w:rPr>
                  <w:t>transition</w:t>
                </w:r>
                <w:r w:rsidR="00435EF4" w:rsidRPr="00435EF4">
                  <w:t xml:space="preserve">’s 27 issues, some of which ran to around 400 pages. Initially a monthly with the subtitle </w:t>
                </w:r>
                <w:r w:rsidR="00671AC4">
                  <w:rPr>
                    <w:shd w:val="clear" w:color="auto" w:fill="FFFFFF"/>
                  </w:rPr>
                  <w:t>‘</w:t>
                </w:r>
                <w:r w:rsidR="00435EF4" w:rsidRPr="00435EF4">
                  <w:rPr>
                    <w:shd w:val="clear" w:color="auto" w:fill="FFFFFF"/>
                  </w:rPr>
                  <w:t>an international quarterly for creative experiment</w:t>
                </w:r>
                <w:r w:rsidR="00671AC4">
                  <w:rPr>
                    <w:shd w:val="clear" w:color="auto" w:fill="FFFFFF"/>
                  </w:rPr>
                  <w:t>’</w:t>
                </w:r>
                <w:r w:rsidR="00435EF4" w:rsidRPr="00435EF4">
                  <w:rPr>
                    <w:shd w:val="clear" w:color="auto" w:fill="FFFFFF"/>
                  </w:rPr>
                  <w:t xml:space="preserve">, </w:t>
                </w:r>
                <w:proofErr w:type="spellStart"/>
                <w:r w:rsidRPr="00435EF4">
                  <w:rPr>
                    <w:shd w:val="clear" w:color="auto" w:fill="FFFFFF"/>
                  </w:rPr>
                  <w:t>Jolas</w:t>
                </w:r>
                <w:r w:rsidR="00435EF4" w:rsidRPr="00435EF4">
                  <w:rPr>
                    <w:shd w:val="clear" w:color="auto" w:fill="FFFFFF"/>
                  </w:rPr>
                  <w:t>’s</w:t>
                </w:r>
                <w:proofErr w:type="spellEnd"/>
                <w:r w:rsidR="00435EF4" w:rsidRPr="00435EF4">
                  <w:rPr>
                    <w:shd w:val="clear" w:color="auto" w:fill="FFFFFF"/>
                  </w:rPr>
                  <w:t xml:space="preserve"> editorial hand is evident in the later, more grandiose heading in later quarterly issues, </w:t>
                </w:r>
                <w:r w:rsidR="00671AC4">
                  <w:rPr>
                    <w:shd w:val="clear" w:color="auto" w:fill="FFFFFF"/>
                  </w:rPr>
                  <w:t>‘</w:t>
                </w:r>
                <w:r w:rsidR="00435EF4" w:rsidRPr="00435EF4">
                  <w:rPr>
                    <w:shd w:val="clear" w:color="auto" w:fill="FFFFFF"/>
                  </w:rPr>
                  <w:t>An International Workshop for Orphic Creation</w:t>
                </w:r>
                <w:r w:rsidR="00671AC4">
                  <w:rPr>
                    <w:shd w:val="clear" w:color="auto" w:fill="FFFFFF"/>
                  </w:rPr>
                  <w:t>’</w:t>
                </w:r>
                <w:r w:rsidR="00435EF4" w:rsidRPr="00435EF4">
                  <w:rPr>
                    <w:shd w:val="clear" w:color="auto" w:fill="FFFFFF"/>
                  </w:rPr>
                  <w:t xml:space="preserve">. The magazine was originally produced in Paris, then </w:t>
                </w:r>
                <w:proofErr w:type="spellStart"/>
                <w:r w:rsidR="00435EF4" w:rsidRPr="00435EF4">
                  <w:t>Colombay</w:t>
                </w:r>
                <w:proofErr w:type="spellEnd"/>
                <w:r w:rsidR="00435EF4" w:rsidRPr="00435EF4">
                  <w:t>-les-</w:t>
                </w:r>
                <w:proofErr w:type="spellStart"/>
                <w:r w:rsidR="00435EF4" w:rsidRPr="00435EF4">
                  <w:t>deux</w:t>
                </w:r>
                <w:proofErr w:type="spellEnd"/>
                <w:r w:rsidR="00435EF4" w:rsidRPr="00435EF4">
                  <w:t>-</w:t>
                </w:r>
                <w:proofErr w:type="spellStart"/>
                <w:r w:rsidR="00435EF4" w:rsidRPr="00435EF4">
                  <w:t>Eglises</w:t>
                </w:r>
                <w:proofErr w:type="spellEnd"/>
                <w:r w:rsidR="00435EF4" w:rsidRPr="00435EF4">
                  <w:t xml:space="preserve">, then after a near two-year hiatus between summer 1930 and spring 1932 it was re-launched from The Hague via The </w:t>
                </w:r>
                <w:proofErr w:type="spellStart"/>
                <w:r w:rsidR="00435EF4" w:rsidRPr="00435EF4">
                  <w:t>Servire</w:t>
                </w:r>
                <w:proofErr w:type="spellEnd"/>
                <w:r w:rsidR="00435EF4" w:rsidRPr="00435EF4">
                  <w:t xml:space="preserve"> Press.</w:t>
                </w:r>
                <w:r w:rsidR="00435EF4" w:rsidRPr="00435EF4">
                  <w:rPr>
                    <w:shd w:val="clear" w:color="auto" w:fill="FFFFFF"/>
                  </w:rPr>
                  <w:t xml:space="preserve"> </w:t>
                </w:r>
                <w:r w:rsidR="00435EF4" w:rsidRPr="00435EF4">
                  <w:t xml:space="preserve"> </w:t>
                </w:r>
              </w:p>
              <w:p w14:paraId="11BAF341" w14:textId="77777777" w:rsidR="00435EF4" w:rsidRDefault="00435EF4" w:rsidP="00341581"/>
              <w:p w14:paraId="4C12B192" w14:textId="16078396" w:rsidR="00435EF4" w:rsidRPr="00435EF4" w:rsidRDefault="00435EF4" w:rsidP="00341581">
                <w:r w:rsidRPr="00435EF4">
                  <w:t xml:space="preserve">JOLAS infused </w:t>
                </w:r>
                <w:r w:rsidRPr="00435EF4">
                  <w:rPr>
                    <w:i/>
                  </w:rPr>
                  <w:t xml:space="preserve">transition </w:t>
                </w:r>
                <w:r w:rsidRPr="00435EF4">
                  <w:t xml:space="preserve">with an idealistic, internationalist tenor, incorporating a diverse range of voices from </w:t>
                </w:r>
                <w:r w:rsidR="00341581" w:rsidRPr="00435EF4">
                  <w:t xml:space="preserve">Surrealism, Dadaism, </w:t>
                </w:r>
                <w:r w:rsidRPr="00435EF4">
                  <w:t xml:space="preserve">and </w:t>
                </w:r>
                <w:r w:rsidR="00341581" w:rsidRPr="00435EF4">
                  <w:t xml:space="preserve">Expressionism. James Joyce’s </w:t>
                </w:r>
                <w:r w:rsidR="00671AC4">
                  <w:t>‘</w:t>
                </w:r>
                <w:r w:rsidRPr="00435EF4">
                  <w:t>Work in Progress</w:t>
                </w:r>
                <w:r w:rsidR="00671AC4">
                  <w:t>’</w:t>
                </w:r>
                <w:r w:rsidRPr="00435EF4">
                  <w:t xml:space="preserve"> was published in seriatim in the majority of issues (later forming the bulk of </w:t>
                </w:r>
                <w:proofErr w:type="spellStart"/>
                <w:r w:rsidR="00341581" w:rsidRPr="00435EF4">
                  <w:rPr>
                    <w:i/>
                  </w:rPr>
                  <w:t>Finnegans</w:t>
                </w:r>
                <w:proofErr w:type="spellEnd"/>
                <w:r w:rsidR="00341581" w:rsidRPr="00435EF4">
                  <w:rPr>
                    <w:i/>
                  </w:rPr>
                  <w:t xml:space="preserve"> Wake</w:t>
                </w:r>
                <w:r w:rsidR="00341581" w:rsidRPr="00435EF4">
                  <w:t xml:space="preserve"> </w:t>
                </w:r>
                <w:r w:rsidRPr="00435EF4">
                  <w:t xml:space="preserve">in 1939), and </w:t>
                </w:r>
                <w:r w:rsidR="00341581" w:rsidRPr="00435EF4">
                  <w:t xml:space="preserve">Gertrude Stein </w:t>
                </w:r>
                <w:r w:rsidRPr="00435EF4">
                  <w:t xml:space="preserve">made fourteen appearances. The </w:t>
                </w:r>
                <w:proofErr w:type="spellStart"/>
                <w:r w:rsidRPr="00435EF4">
                  <w:t>Jolases</w:t>
                </w:r>
                <w:proofErr w:type="spellEnd"/>
                <w:r w:rsidRPr="00435EF4">
                  <w:t xml:space="preserve"> published the first translations of FRANZ KAFKA into English in 1927, and introduced </w:t>
                </w:r>
                <w:r w:rsidRPr="00435EF4">
                  <w:rPr>
                    <w:i/>
                  </w:rPr>
                  <w:t xml:space="preserve">transition </w:t>
                </w:r>
                <w:r w:rsidRPr="00435EF4">
                  <w:t xml:space="preserve">readers to a panoply of European and American writing, photography, art, and criticism, including texts by </w:t>
                </w:r>
                <w:r w:rsidR="00341581" w:rsidRPr="00435EF4">
                  <w:t xml:space="preserve">Paul </w:t>
                </w:r>
                <w:proofErr w:type="spellStart"/>
                <w:r w:rsidR="00341581" w:rsidRPr="00435EF4">
                  <w:t>Eluard</w:t>
                </w:r>
                <w:proofErr w:type="spellEnd"/>
                <w:r w:rsidR="00341581" w:rsidRPr="00435EF4">
                  <w:t xml:space="preserve">, </w:t>
                </w:r>
                <w:proofErr w:type="spellStart"/>
                <w:r w:rsidR="00341581" w:rsidRPr="00435EF4">
                  <w:t>Phillipe</w:t>
                </w:r>
                <w:proofErr w:type="spellEnd"/>
                <w:r w:rsidR="00341581" w:rsidRPr="00435EF4">
                  <w:t xml:space="preserve"> </w:t>
                </w:r>
                <w:proofErr w:type="spellStart"/>
                <w:r w:rsidR="00341581" w:rsidRPr="00435EF4">
                  <w:t>Soupault</w:t>
                </w:r>
                <w:proofErr w:type="spellEnd"/>
                <w:r w:rsidR="00341581" w:rsidRPr="00435EF4">
                  <w:t xml:space="preserve">, Hans Arp, Hugo Ball, Hart Crane, Harry Crosby, Kay Boyle, </w:t>
                </w:r>
                <w:r w:rsidRPr="00435EF4">
                  <w:t xml:space="preserve">and </w:t>
                </w:r>
                <w:proofErr w:type="spellStart"/>
                <w:r w:rsidR="00341581" w:rsidRPr="00435EF4">
                  <w:t>Djuna</w:t>
                </w:r>
                <w:proofErr w:type="spellEnd"/>
                <w:r w:rsidR="00341581" w:rsidRPr="00435EF4">
                  <w:t xml:space="preserve"> Barnes</w:t>
                </w:r>
                <w:r w:rsidRPr="00435EF4">
                  <w:t xml:space="preserve">. Early works by </w:t>
                </w:r>
                <w:r w:rsidR="00341581" w:rsidRPr="00435EF4">
                  <w:t xml:space="preserve">Samuel Beckett </w:t>
                </w:r>
                <w:r w:rsidRPr="00435EF4">
                  <w:t>also appear in later issues.</w:t>
                </w:r>
              </w:p>
              <w:p w14:paraId="04330748" w14:textId="77777777" w:rsidR="00435EF4" w:rsidRDefault="00435EF4" w:rsidP="00341581"/>
              <w:p w14:paraId="34AB1572" w14:textId="5A2521F3" w:rsidR="00875A9E" w:rsidRDefault="00435EF4" w:rsidP="00341581">
                <w:r w:rsidRPr="00435EF4">
                  <w:t xml:space="preserve">Although </w:t>
                </w:r>
                <w:r w:rsidRPr="00435EF4">
                  <w:rPr>
                    <w:i/>
                  </w:rPr>
                  <w:t xml:space="preserve">transition </w:t>
                </w:r>
                <w:r w:rsidRPr="00435EF4">
                  <w:t xml:space="preserve">was consistently mocked in the popular press for being recondite, in the leftist press for being bourgeois, and by </w:t>
                </w:r>
                <w:r w:rsidR="00341581" w:rsidRPr="00435EF4">
                  <w:t xml:space="preserve">Wyndham Lewis </w:t>
                </w:r>
                <w:r w:rsidRPr="00435EF4">
                  <w:t xml:space="preserve">in his journal </w:t>
                </w:r>
                <w:r w:rsidRPr="00435EF4">
                  <w:rPr>
                    <w:i/>
                  </w:rPr>
                  <w:t xml:space="preserve">The Enemy </w:t>
                </w:r>
                <w:r w:rsidRPr="00435EF4">
                  <w:t xml:space="preserve">for its neo-romanticism, the journal withstood all attacks by embracing a self-deprecating and humorous tone. Its signature and jovial ‘Revolution of the Word’ </w:t>
                </w:r>
                <w:r w:rsidR="00671AC4">
                  <w:t>‘</w:t>
                </w:r>
                <w:r w:rsidRPr="00435EF4">
                  <w:t>Proclamation</w:t>
                </w:r>
                <w:r w:rsidR="00671AC4">
                  <w:t>’</w:t>
                </w:r>
                <w:r w:rsidRPr="00435EF4">
                  <w:t xml:space="preserve"> (Fig. 1, see below), published in </w:t>
                </w:r>
                <w:r w:rsidRPr="00435EF4">
                  <w:rPr>
                    <w:i/>
                  </w:rPr>
                  <w:t xml:space="preserve">transition </w:t>
                </w:r>
                <w:r w:rsidRPr="00435EF4">
                  <w:t xml:space="preserve">16/17 (July 1929) may have been part of </w:t>
                </w:r>
                <w:proofErr w:type="spellStart"/>
                <w:r w:rsidR="00341581" w:rsidRPr="00435EF4">
                  <w:t>Jolas</w:t>
                </w:r>
                <w:r w:rsidRPr="00435EF4">
                  <w:t>’s</w:t>
                </w:r>
                <w:proofErr w:type="spellEnd"/>
                <w:r w:rsidRPr="00435EF4">
                  <w:t xml:space="preserve"> sustained aesthetic credo to universalize language, but examination of specific issues and arrangements reveal a level of playfulness and irony yet to be fully explored. </w:t>
                </w:r>
              </w:p>
              <w:p w14:paraId="22628A69" w14:textId="77777777" w:rsidR="00875A9E" w:rsidRDefault="00875A9E" w:rsidP="00341581"/>
              <w:p w14:paraId="3964A960" w14:textId="77777777" w:rsidR="00875A9E" w:rsidRDefault="00875A9E" w:rsidP="00341581">
                <w:r>
                  <w:t>File: transitionProclamation.jpg</w:t>
                </w:r>
              </w:p>
              <w:p w14:paraId="65C2896F" w14:textId="77777777" w:rsidR="00875A9E" w:rsidRPr="00F36937" w:rsidRDefault="00435EF4" w:rsidP="00341581">
                <w:r w:rsidRPr="00435EF4">
                  <w:rPr>
                    <w:i/>
                  </w:rPr>
                  <w:t xml:space="preserve"> </w:t>
                </w:r>
                <w:r w:rsidR="00875A9E">
                  <w:t xml:space="preserve">Figure </w:t>
                </w:r>
                <w:r w:rsidR="00DC3814">
                  <w:fldChar w:fldCharType="begin"/>
                </w:r>
                <w:r w:rsidR="00DC3814">
                  <w:instrText xml:space="preserve"> SEQ Figure \* ARABIC </w:instrText>
                </w:r>
                <w:r w:rsidR="00DC3814">
                  <w:fldChar w:fldCharType="separate"/>
                </w:r>
                <w:r w:rsidR="00875A9E">
                  <w:rPr>
                    <w:noProof/>
                  </w:rPr>
                  <w:t>1</w:t>
                </w:r>
                <w:r w:rsidR="00DC3814">
                  <w:rPr>
                    <w:noProof/>
                  </w:rPr>
                  <w:fldChar w:fldCharType="end"/>
                </w:r>
                <w:r w:rsidR="00875A9E">
                  <w:t xml:space="preserve"> Proclamation in </w:t>
                </w:r>
                <w:r w:rsidR="00875A9E">
                  <w:rPr>
                    <w:i/>
                  </w:rPr>
                  <w:t>transition</w:t>
                </w:r>
                <w:r w:rsidR="00875A9E">
                  <w:t>.</w:t>
                </w:r>
              </w:p>
              <w:p w14:paraId="731F650D" w14:textId="77777777" w:rsidR="00435EF4" w:rsidRPr="00435EF4" w:rsidRDefault="00875A9E" w:rsidP="00341581">
                <w:commentRangeStart w:id="3"/>
                <w:r>
                  <w:t>Source: none given, nothing easily found online.</w:t>
                </w:r>
                <w:commentRangeEnd w:id="3"/>
                <w:r w:rsidR="00341581">
                  <w:rPr>
                    <w:rStyle w:val="CommentReference"/>
                  </w:rPr>
                  <w:commentReference w:id="3"/>
                </w:r>
              </w:p>
              <w:p w14:paraId="16749BFC" w14:textId="77777777" w:rsidR="00435EF4" w:rsidRDefault="00435EF4" w:rsidP="00341581">
                <w:pPr>
                  <w:rPr>
                    <w:i/>
                  </w:rPr>
                </w:pPr>
              </w:p>
              <w:p w14:paraId="1290DA8E" w14:textId="77777777" w:rsidR="00435EF4" w:rsidRPr="00435EF4" w:rsidRDefault="00435EF4" w:rsidP="00341581">
                <w:r w:rsidRPr="00435EF4">
                  <w:rPr>
                    <w:i/>
                  </w:rPr>
                  <w:t>transition</w:t>
                </w:r>
                <w:r w:rsidRPr="00435EF4">
                  <w:t xml:space="preserve">'s impact is significant. New Directions editor </w:t>
                </w:r>
                <w:r w:rsidRPr="00435EF4">
                  <w:rPr>
                    <w:shd w:val="clear" w:color="auto" w:fill="FFFFFF"/>
                  </w:rPr>
                  <w:t xml:space="preserve">James Laughlin produced his first book, a 1936 collection of verse, with a featured dedication to </w:t>
                </w:r>
                <w:proofErr w:type="spellStart"/>
                <w:r w:rsidRPr="00435EF4">
                  <w:rPr>
                    <w:shd w:val="clear" w:color="auto" w:fill="FFFFFF"/>
                  </w:rPr>
                  <w:t>Jolas</w:t>
                </w:r>
                <w:proofErr w:type="spellEnd"/>
                <w:r w:rsidRPr="00435EF4">
                  <w:rPr>
                    <w:shd w:val="clear" w:color="auto" w:fill="FFFFFF"/>
                  </w:rPr>
                  <w:t xml:space="preserve"> and his fellow </w:t>
                </w:r>
                <w:r w:rsidRPr="00435EF4">
                  <w:rPr>
                    <w:i/>
                    <w:shd w:val="clear" w:color="auto" w:fill="FFFFFF"/>
                  </w:rPr>
                  <w:t xml:space="preserve">transition </w:t>
                </w:r>
                <w:r w:rsidRPr="00435EF4">
                  <w:rPr>
                    <w:shd w:val="clear" w:color="auto" w:fill="FFFFFF"/>
                  </w:rPr>
                  <w:t xml:space="preserve">editors as ‘the great international magazine’ whose participants ‘have begun successfully the </w:t>
                </w:r>
                <w:r w:rsidR="00341581">
                  <w:rPr>
                    <w:shd w:val="clear" w:color="auto" w:fill="FFFFFF"/>
                  </w:rPr>
                  <w:t>Revolution o</w:t>
                </w:r>
                <w:r w:rsidR="00341581" w:rsidRPr="00435EF4">
                  <w:rPr>
                    <w:shd w:val="clear" w:color="auto" w:fill="FFFFFF"/>
                  </w:rPr>
                  <w:t xml:space="preserve">f </w:t>
                </w:r>
                <w:proofErr w:type="gramStart"/>
                <w:r w:rsidR="00341581" w:rsidRPr="00435EF4">
                  <w:rPr>
                    <w:shd w:val="clear" w:color="auto" w:fill="FFFFFF"/>
                  </w:rPr>
                  <w:t>The</w:t>
                </w:r>
                <w:proofErr w:type="gramEnd"/>
                <w:r w:rsidR="00341581" w:rsidRPr="00435EF4">
                  <w:rPr>
                    <w:shd w:val="clear" w:color="auto" w:fill="FFFFFF"/>
                  </w:rPr>
                  <w:t xml:space="preserve"> Word’</w:t>
                </w:r>
                <w:r w:rsidRPr="00435EF4">
                  <w:rPr>
                    <w:shd w:val="clear" w:color="auto" w:fill="FFFFFF"/>
                  </w:rPr>
                  <w:t xml:space="preserve">. Readers included Jacques Derrida, Jacques </w:t>
                </w:r>
                <w:proofErr w:type="spellStart"/>
                <w:r w:rsidRPr="00435EF4">
                  <w:rPr>
                    <w:shd w:val="clear" w:color="auto" w:fill="FFFFFF"/>
                  </w:rPr>
                  <w:t>Lacan</w:t>
                </w:r>
                <w:proofErr w:type="spellEnd"/>
                <w:r w:rsidRPr="00435EF4">
                  <w:rPr>
                    <w:shd w:val="clear" w:color="auto" w:fill="FFFFFF"/>
                  </w:rPr>
                  <w:t xml:space="preserve">, Carl Jung, and a young </w:t>
                </w:r>
                <w:r w:rsidR="00341581" w:rsidRPr="00435EF4">
                  <w:rPr>
                    <w:shd w:val="clear" w:color="auto" w:fill="FFFFFF"/>
                  </w:rPr>
                  <w:t>Henry Miller.</w:t>
                </w:r>
              </w:p>
              <w:p w14:paraId="5A1D426A" w14:textId="77777777" w:rsidR="00435EF4" w:rsidRDefault="00435EF4" w:rsidP="00341581"/>
              <w:p w14:paraId="2F89CBA1" w14:textId="77777777" w:rsidR="003F0D73" w:rsidRDefault="00435EF4" w:rsidP="00341581">
                <w:r w:rsidRPr="00435EF4">
                  <w:t xml:space="preserve">Despite the engulfing end point indicated between war and artistic creation, </w:t>
                </w:r>
                <w:proofErr w:type="spellStart"/>
                <w:r w:rsidRPr="00435EF4">
                  <w:t>Jolas</w:t>
                </w:r>
                <w:proofErr w:type="spellEnd"/>
                <w:r w:rsidRPr="00435EF4">
                  <w:t xml:space="preserve"> oversaw a revival of his magazine under Georges </w:t>
                </w:r>
                <w:proofErr w:type="spellStart"/>
                <w:r w:rsidRPr="00435EF4">
                  <w:t>Duthuit’s</w:t>
                </w:r>
                <w:proofErr w:type="spellEnd"/>
                <w:r w:rsidRPr="00435EF4">
                  <w:t xml:space="preserve"> editorship in the late 1940s (with a capital ‘T’ in place of the lower case letter of the pre-war version). His letter to Sweeney, fellow editor turned arranger of a previous modernism, is a decisive marker. From one curator of artistic experimentation to another, </w:t>
                </w:r>
                <w:proofErr w:type="spellStart"/>
                <w:r w:rsidRPr="00435EF4">
                  <w:t>Jolas</w:t>
                </w:r>
                <w:proofErr w:type="spellEnd"/>
                <w:r w:rsidRPr="00435EF4">
                  <w:t xml:space="preserve"> calls for the final dissolution of over a decade of literary, networked culture, as the magazine framed it, from 1927 to 1938. As the journalistic mind that created the Revolution of the Word, by 1940, </w:t>
                </w:r>
                <w:proofErr w:type="spellStart"/>
                <w:r w:rsidRPr="00435EF4">
                  <w:t>Jolas</w:t>
                </w:r>
                <w:proofErr w:type="spellEnd"/>
                <w:r w:rsidRPr="00435EF4">
                  <w:t xml:space="preserve"> turns executioner.</w:t>
                </w:r>
              </w:p>
            </w:tc>
          </w:sdtContent>
        </w:sdt>
      </w:tr>
      <w:tr w:rsidR="003235A7" w14:paraId="47AF6B6C" w14:textId="77777777" w:rsidTr="003235A7">
        <w:tc>
          <w:tcPr>
            <w:tcW w:w="9016" w:type="dxa"/>
          </w:tcPr>
          <w:p w14:paraId="7418E6B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98F6B347BDA4B4887FFF279F7D9D92F"/>
              </w:placeholder>
            </w:sdtPr>
            <w:sdtEndPr/>
            <w:sdtContent>
              <w:p w14:paraId="7A574CEC" w14:textId="77777777" w:rsidR="00435EF4" w:rsidRDefault="00435EF4" w:rsidP="00435EF4"/>
              <w:p w14:paraId="022EE928" w14:textId="77777777" w:rsidR="00435EF4" w:rsidRDefault="00DC3814" w:rsidP="00435EF4">
                <w:sdt>
                  <w:sdtPr>
                    <w:id w:val="1458605362"/>
                    <w:citation/>
                  </w:sdtPr>
                  <w:sdtEndPr/>
                  <w:sdtContent>
                    <w:r w:rsidR="00435EF4">
                      <w:fldChar w:fldCharType="begin"/>
                    </w:r>
                    <w:r w:rsidR="00435EF4">
                      <w:rPr>
                        <w:lang w:val="en-US"/>
                      </w:rPr>
                      <w:instrText xml:space="preserve"> CITATION Jol \l 1033 </w:instrText>
                    </w:r>
                    <w:r w:rsidR="00435EF4">
                      <w:fldChar w:fldCharType="separate"/>
                    </w:r>
                    <w:r w:rsidR="00435EF4">
                      <w:rPr>
                        <w:noProof/>
                        <w:lang w:val="en-US"/>
                      </w:rPr>
                      <w:t>(Jolas)</w:t>
                    </w:r>
                    <w:r w:rsidR="00435EF4">
                      <w:fldChar w:fldCharType="end"/>
                    </w:r>
                  </w:sdtContent>
                </w:sdt>
              </w:p>
              <w:p w14:paraId="5CB35AE7" w14:textId="77777777" w:rsidR="00435EF4" w:rsidRDefault="00435EF4" w:rsidP="00435EF4"/>
              <w:p w14:paraId="67B332AC" w14:textId="77777777" w:rsidR="00435EF4" w:rsidRDefault="00DC3814" w:rsidP="00435EF4">
                <w:sdt>
                  <w:sdtPr>
                    <w:id w:val="-2067632716"/>
                    <w:citation/>
                  </w:sdtPr>
                  <w:sdtEndPr/>
                  <w:sdtContent>
                    <w:r w:rsidR="00435EF4">
                      <w:fldChar w:fldCharType="begin"/>
                    </w:r>
                    <w:r w:rsidR="00435EF4">
                      <w:rPr>
                        <w:lang w:val="en-US"/>
                      </w:rPr>
                      <w:instrText xml:space="preserve"> CITATION Jol98 \l 1033 </w:instrText>
                    </w:r>
                    <w:r w:rsidR="00435EF4">
                      <w:fldChar w:fldCharType="separate"/>
                    </w:r>
                    <w:r w:rsidR="00435EF4">
                      <w:rPr>
                        <w:noProof/>
                        <w:lang w:val="en-US"/>
                      </w:rPr>
                      <w:t>(Jolas, Man from Babel)</w:t>
                    </w:r>
                    <w:r w:rsidR="00435EF4">
                      <w:fldChar w:fldCharType="end"/>
                    </w:r>
                  </w:sdtContent>
                </w:sdt>
              </w:p>
              <w:p w14:paraId="60ABF0C3" w14:textId="77777777" w:rsidR="00435EF4" w:rsidRDefault="00435EF4" w:rsidP="00435EF4"/>
              <w:p w14:paraId="3F40417B" w14:textId="77777777" w:rsidR="00435EF4" w:rsidRDefault="00DC3814" w:rsidP="00435EF4">
                <w:sdt>
                  <w:sdtPr>
                    <w:id w:val="-1561312317"/>
                    <w:citation/>
                  </w:sdtPr>
                  <w:sdtEndPr/>
                  <w:sdtContent>
                    <w:r w:rsidR="00435EF4">
                      <w:fldChar w:fldCharType="begin"/>
                    </w:r>
                    <w:r w:rsidR="00435EF4">
                      <w:rPr>
                        <w:lang w:val="en-US"/>
                      </w:rPr>
                      <w:instrText xml:space="preserve"> CITATION Fit90 \l 1033 </w:instrText>
                    </w:r>
                    <w:r w:rsidR="00435EF4">
                      <w:fldChar w:fldCharType="separate"/>
                    </w:r>
                    <w:r w:rsidR="00435EF4">
                      <w:rPr>
                        <w:noProof/>
                        <w:lang w:val="en-US"/>
                      </w:rPr>
                      <w:t>(Fitch)</w:t>
                    </w:r>
                    <w:r w:rsidR="00435EF4">
                      <w:fldChar w:fldCharType="end"/>
                    </w:r>
                  </w:sdtContent>
                </w:sdt>
              </w:p>
              <w:p w14:paraId="1F1CE0F4" w14:textId="77777777" w:rsidR="00435EF4" w:rsidRDefault="00435EF4" w:rsidP="00435EF4"/>
              <w:p w14:paraId="31EEBF3E" w14:textId="77777777" w:rsidR="00435EF4" w:rsidRDefault="00DC3814" w:rsidP="00435EF4">
                <w:sdt>
                  <w:sdtPr>
                    <w:id w:val="253018954"/>
                    <w:citation/>
                  </w:sdtPr>
                  <w:sdtEndPr/>
                  <w:sdtContent>
                    <w:r w:rsidR="00435EF4">
                      <w:fldChar w:fldCharType="begin"/>
                    </w:r>
                    <w:r w:rsidR="00435EF4">
                      <w:rPr>
                        <w:lang w:val="en-US"/>
                      </w:rPr>
                      <w:instrText xml:space="preserve"> CITATION Kie09 \l 1033 </w:instrText>
                    </w:r>
                    <w:r w:rsidR="00435EF4">
                      <w:fldChar w:fldCharType="separate"/>
                    </w:r>
                    <w:r w:rsidR="00435EF4">
                      <w:rPr>
                        <w:noProof/>
                        <w:lang w:val="en-US"/>
                      </w:rPr>
                      <w:t>(Kiefer and Rumold)</w:t>
                    </w:r>
                    <w:r w:rsidR="00435EF4">
                      <w:fldChar w:fldCharType="end"/>
                    </w:r>
                  </w:sdtContent>
                </w:sdt>
              </w:p>
              <w:p w14:paraId="2F2B75C1" w14:textId="77777777" w:rsidR="00435EF4" w:rsidRDefault="00435EF4" w:rsidP="00435EF4"/>
              <w:p w14:paraId="31514ADA" w14:textId="77777777" w:rsidR="00435EF4" w:rsidRDefault="00DC3814" w:rsidP="00435EF4">
                <w:sdt>
                  <w:sdtPr>
                    <w:id w:val="-526721162"/>
                    <w:citation/>
                  </w:sdtPr>
                  <w:sdtEndPr/>
                  <w:sdtContent>
                    <w:r w:rsidR="00435EF4">
                      <w:fldChar w:fldCharType="begin"/>
                    </w:r>
                    <w:r w:rsidR="00435EF4">
                      <w:rPr>
                        <w:lang w:val="en-US"/>
                      </w:rPr>
                      <w:instrText xml:space="preserve"> CITATION McM75 \l 1033 </w:instrText>
                    </w:r>
                    <w:r w:rsidR="00435EF4">
                      <w:fldChar w:fldCharType="separate"/>
                    </w:r>
                    <w:r w:rsidR="00435EF4">
                      <w:rPr>
                        <w:noProof/>
                        <w:lang w:val="en-US"/>
                      </w:rPr>
                      <w:t>(McMillan)</w:t>
                    </w:r>
                    <w:r w:rsidR="00435EF4">
                      <w:fldChar w:fldCharType="end"/>
                    </w:r>
                  </w:sdtContent>
                </w:sdt>
              </w:p>
              <w:p w14:paraId="16B14997" w14:textId="77777777" w:rsidR="00435EF4" w:rsidRDefault="00435EF4" w:rsidP="00435EF4"/>
              <w:p w14:paraId="2A60E8C5" w14:textId="77777777" w:rsidR="00435EF4" w:rsidRDefault="00DC3814" w:rsidP="00435EF4">
                <w:sdt>
                  <w:sdtPr>
                    <w:id w:val="1491290250"/>
                    <w:citation/>
                  </w:sdtPr>
                  <w:sdtEndPr/>
                  <w:sdtContent>
                    <w:r w:rsidR="00435EF4">
                      <w:fldChar w:fldCharType="begin"/>
                    </w:r>
                    <w:r w:rsidR="00435EF4">
                      <w:rPr>
                        <w:lang w:val="en-US"/>
                      </w:rPr>
                      <w:instrText xml:space="preserve"> CITATION Rot99 \l 1033 </w:instrText>
                    </w:r>
                    <w:r w:rsidR="00435EF4">
                      <w:fldChar w:fldCharType="separate"/>
                    </w:r>
                    <w:r w:rsidR="00435EF4">
                      <w:rPr>
                        <w:noProof/>
                        <w:lang w:val="en-US"/>
                      </w:rPr>
                      <w:t>(Rothenberg)</w:t>
                    </w:r>
                    <w:r w:rsidR="00435EF4">
                      <w:fldChar w:fldCharType="end"/>
                    </w:r>
                  </w:sdtContent>
                </w:sdt>
              </w:p>
              <w:p w14:paraId="62CE88E8" w14:textId="77777777" w:rsidR="00435EF4" w:rsidRDefault="00435EF4" w:rsidP="00435EF4"/>
              <w:p w14:paraId="28672717" w14:textId="77777777" w:rsidR="00875A9E" w:rsidRDefault="00DC3814" w:rsidP="00435EF4">
                <w:sdt>
                  <w:sdtPr>
                    <w:id w:val="-667632300"/>
                    <w:citation/>
                  </w:sdtPr>
                  <w:sdtEndPr/>
                  <w:sdtContent>
                    <w:r w:rsidR="00875A9E">
                      <w:fldChar w:fldCharType="begin"/>
                    </w:r>
                    <w:r w:rsidR="00875A9E">
                      <w:rPr>
                        <w:lang w:val="en-US"/>
                      </w:rPr>
                      <w:instrText xml:space="preserve"> CITATION Rab99 \l 1033 </w:instrText>
                    </w:r>
                    <w:r w:rsidR="00875A9E">
                      <w:fldChar w:fldCharType="separate"/>
                    </w:r>
                    <w:r w:rsidR="00875A9E">
                      <w:rPr>
                        <w:noProof/>
                        <w:lang w:val="en-US"/>
                      </w:rPr>
                      <w:t>(Rabaté)</w:t>
                    </w:r>
                    <w:r w:rsidR="00875A9E">
                      <w:fldChar w:fldCharType="end"/>
                    </w:r>
                  </w:sdtContent>
                </w:sdt>
              </w:p>
              <w:p w14:paraId="18536C08" w14:textId="77777777" w:rsidR="00875A9E" w:rsidRDefault="00875A9E" w:rsidP="00435EF4"/>
              <w:p w14:paraId="53643E1B" w14:textId="77777777" w:rsidR="003235A7" w:rsidRDefault="00DC3814" w:rsidP="00875A9E">
                <w:pPr>
                  <w:keepNext/>
                </w:pPr>
                <w:sdt>
                  <w:sdtPr>
                    <w:id w:val="-1308079110"/>
                    <w:citation/>
                  </w:sdtPr>
                  <w:sdtEndPr/>
                  <w:sdtContent>
                    <w:r w:rsidR="00875A9E">
                      <w:fldChar w:fldCharType="begin"/>
                    </w:r>
                    <w:r w:rsidR="00875A9E">
                      <w:rPr>
                        <w:lang w:val="en-US"/>
                      </w:rPr>
                      <w:instrText xml:space="preserve"> CITATION Sil80 \l 1033 </w:instrText>
                    </w:r>
                    <w:r w:rsidR="00875A9E">
                      <w:fldChar w:fldCharType="separate"/>
                    </w:r>
                    <w:r w:rsidR="00875A9E">
                      <w:rPr>
                        <w:noProof/>
                        <w:lang w:val="en-US"/>
                      </w:rPr>
                      <w:t>(Silet)</w:t>
                    </w:r>
                    <w:r w:rsidR="00875A9E">
                      <w:fldChar w:fldCharType="end"/>
                    </w:r>
                  </w:sdtContent>
                </w:sdt>
              </w:p>
            </w:sdtContent>
          </w:sdt>
        </w:tc>
      </w:tr>
    </w:tbl>
    <w:p w14:paraId="2FB8F15E" w14:textId="77777777" w:rsidR="00C27FAB" w:rsidRPr="00F36937" w:rsidRDefault="00C27FAB" w:rsidP="00875A9E">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3-09T15:26:00Z" w:initials="YT">
    <w:p w14:paraId="7F9D9F53" w14:textId="77777777" w:rsidR="00341581" w:rsidRDefault="00341581">
      <w:pPr>
        <w:pStyle w:val="CommentText"/>
      </w:pPr>
      <w:r>
        <w:rPr>
          <w:rStyle w:val="CommentReference"/>
        </w:rPr>
        <w:annotationRef/>
      </w:r>
      <w:r>
        <w:t>Could you provide source and page number?</w:t>
      </w:r>
    </w:p>
  </w:comment>
  <w:comment w:id="2" w:author="Yan Tang" w:date="2016-03-09T15:28:00Z" w:initials="YT">
    <w:p w14:paraId="5CF64171" w14:textId="77777777" w:rsidR="00341581" w:rsidRDefault="00341581">
      <w:pPr>
        <w:pStyle w:val="CommentText"/>
      </w:pPr>
      <w:r>
        <w:rPr>
          <w:rStyle w:val="CommentReference"/>
        </w:rPr>
        <w:annotationRef/>
      </w:r>
      <w:r>
        <w:t>Could you provide source and page number?</w:t>
      </w:r>
    </w:p>
  </w:comment>
  <w:comment w:id="3" w:author="Yan Tang" w:date="2016-03-09T15:30:00Z" w:initials="YT">
    <w:p w14:paraId="6E39637D" w14:textId="77777777" w:rsidR="00341581" w:rsidRDefault="00341581">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D9F53" w15:done="0"/>
  <w15:commentEx w15:paraId="5CF64171" w15:done="0"/>
  <w15:commentEx w15:paraId="6E39637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2ED06" w14:textId="77777777" w:rsidR="00DC3814" w:rsidRDefault="00DC3814" w:rsidP="007A0D55">
      <w:pPr>
        <w:spacing w:after="0" w:line="240" w:lineRule="auto"/>
      </w:pPr>
      <w:r>
        <w:separator/>
      </w:r>
    </w:p>
  </w:endnote>
  <w:endnote w:type="continuationSeparator" w:id="0">
    <w:p w14:paraId="1F6EA7BA" w14:textId="77777777" w:rsidR="00DC3814" w:rsidRDefault="00DC38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91979" w14:textId="77777777" w:rsidR="00DC3814" w:rsidRDefault="00DC3814" w:rsidP="007A0D55">
      <w:pPr>
        <w:spacing w:after="0" w:line="240" w:lineRule="auto"/>
      </w:pPr>
      <w:r>
        <w:separator/>
      </w:r>
    </w:p>
  </w:footnote>
  <w:footnote w:type="continuationSeparator" w:id="0">
    <w:p w14:paraId="69401CD9" w14:textId="77777777" w:rsidR="00DC3814" w:rsidRDefault="00DC38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AD0F" w14:textId="77777777" w:rsidR="00875A9E" w:rsidRDefault="00875A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A501F4" w14:textId="77777777" w:rsidR="00875A9E" w:rsidRDefault="00875A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1E39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1581"/>
    <w:rsid w:val="003677B6"/>
    <w:rsid w:val="003D3579"/>
    <w:rsid w:val="003E2795"/>
    <w:rsid w:val="003F0D73"/>
    <w:rsid w:val="00435EF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AC4"/>
    <w:rsid w:val="006D0412"/>
    <w:rsid w:val="007411B9"/>
    <w:rsid w:val="00780D95"/>
    <w:rsid w:val="00780DC7"/>
    <w:rsid w:val="007A0D55"/>
    <w:rsid w:val="007B3377"/>
    <w:rsid w:val="007E5F44"/>
    <w:rsid w:val="00821DE3"/>
    <w:rsid w:val="00846CE1"/>
    <w:rsid w:val="00875A9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3814"/>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526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5E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EF4"/>
    <w:rPr>
      <w:rFonts w:ascii="Lucida Grande" w:hAnsi="Lucida Grande" w:cs="Lucida Grande"/>
      <w:sz w:val="18"/>
      <w:szCs w:val="18"/>
    </w:rPr>
  </w:style>
  <w:style w:type="paragraph" w:styleId="NoSpacing">
    <w:name w:val="No Spacing"/>
    <w:uiPriority w:val="1"/>
    <w:qFormat/>
    <w:rsid w:val="00435EF4"/>
    <w:pPr>
      <w:spacing w:after="0" w:line="240" w:lineRule="auto"/>
    </w:pPr>
    <w:rPr>
      <w:rFonts w:eastAsiaTheme="minorEastAsia"/>
      <w:lang w:eastAsia="en-GB"/>
    </w:rPr>
  </w:style>
  <w:style w:type="paragraph" w:styleId="Caption">
    <w:name w:val="caption"/>
    <w:basedOn w:val="Normal"/>
    <w:next w:val="Normal"/>
    <w:uiPriority w:val="35"/>
    <w:semiHidden/>
    <w:qFormat/>
    <w:rsid w:val="00875A9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341581"/>
    <w:rPr>
      <w:sz w:val="18"/>
      <w:szCs w:val="18"/>
    </w:rPr>
  </w:style>
  <w:style w:type="paragraph" w:styleId="CommentText">
    <w:name w:val="annotation text"/>
    <w:basedOn w:val="Normal"/>
    <w:link w:val="CommentTextChar"/>
    <w:uiPriority w:val="99"/>
    <w:semiHidden/>
    <w:unhideWhenUsed/>
    <w:rsid w:val="00341581"/>
    <w:pPr>
      <w:spacing w:line="240" w:lineRule="auto"/>
    </w:pPr>
    <w:rPr>
      <w:sz w:val="24"/>
      <w:szCs w:val="24"/>
    </w:rPr>
  </w:style>
  <w:style w:type="character" w:customStyle="1" w:styleId="CommentTextChar">
    <w:name w:val="Comment Text Char"/>
    <w:basedOn w:val="DefaultParagraphFont"/>
    <w:link w:val="CommentText"/>
    <w:uiPriority w:val="99"/>
    <w:semiHidden/>
    <w:rsid w:val="00341581"/>
    <w:rPr>
      <w:sz w:val="24"/>
      <w:szCs w:val="24"/>
    </w:rPr>
  </w:style>
  <w:style w:type="paragraph" w:styleId="CommentSubject">
    <w:name w:val="annotation subject"/>
    <w:basedOn w:val="CommentText"/>
    <w:next w:val="CommentText"/>
    <w:link w:val="CommentSubjectChar"/>
    <w:uiPriority w:val="99"/>
    <w:semiHidden/>
    <w:unhideWhenUsed/>
    <w:rsid w:val="00341581"/>
    <w:rPr>
      <w:b/>
      <w:bCs/>
      <w:sz w:val="20"/>
      <w:szCs w:val="20"/>
    </w:rPr>
  </w:style>
  <w:style w:type="character" w:customStyle="1" w:styleId="CommentSubjectChar">
    <w:name w:val="Comment Subject Char"/>
    <w:basedOn w:val="CommentTextChar"/>
    <w:link w:val="CommentSubject"/>
    <w:uiPriority w:val="99"/>
    <w:semiHidden/>
    <w:rsid w:val="00341581"/>
    <w:rPr>
      <w:b/>
      <w:bCs/>
      <w:sz w:val="20"/>
      <w:szCs w:val="20"/>
    </w:rPr>
  </w:style>
  <w:style w:type="paragraph" w:styleId="DocumentMap">
    <w:name w:val="Document Map"/>
    <w:basedOn w:val="Normal"/>
    <w:link w:val="DocumentMapChar"/>
    <w:uiPriority w:val="99"/>
    <w:semiHidden/>
    <w:unhideWhenUsed/>
    <w:rsid w:val="00671AC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1A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16B807B52CF24B83441E94EF219ABD"/>
        <w:category>
          <w:name w:val="General"/>
          <w:gallery w:val="placeholder"/>
        </w:category>
        <w:types>
          <w:type w:val="bbPlcHdr"/>
        </w:types>
        <w:behaviors>
          <w:behavior w:val="content"/>
        </w:behaviors>
        <w:guid w:val="{11C5C84D-7CCF-DC45-8460-66F00FF75799}"/>
      </w:docPartPr>
      <w:docPartBody>
        <w:p w:rsidR="0095619D" w:rsidRDefault="0095619D">
          <w:pPr>
            <w:pStyle w:val="4616B807B52CF24B83441E94EF219ABD"/>
          </w:pPr>
          <w:r w:rsidRPr="00CC586D">
            <w:rPr>
              <w:rStyle w:val="PlaceholderText"/>
              <w:b/>
              <w:color w:val="FFFFFF" w:themeColor="background1"/>
            </w:rPr>
            <w:t>[Salutation]</w:t>
          </w:r>
        </w:p>
      </w:docPartBody>
    </w:docPart>
    <w:docPart>
      <w:docPartPr>
        <w:name w:val="C74CD639BD2DBE4C941B8B8C6BC681F8"/>
        <w:category>
          <w:name w:val="General"/>
          <w:gallery w:val="placeholder"/>
        </w:category>
        <w:types>
          <w:type w:val="bbPlcHdr"/>
        </w:types>
        <w:behaviors>
          <w:behavior w:val="content"/>
        </w:behaviors>
        <w:guid w:val="{0906593C-0B3B-2544-8BAF-8317E7647A6A}"/>
      </w:docPartPr>
      <w:docPartBody>
        <w:p w:rsidR="0095619D" w:rsidRDefault="0095619D">
          <w:pPr>
            <w:pStyle w:val="C74CD639BD2DBE4C941B8B8C6BC681F8"/>
          </w:pPr>
          <w:r>
            <w:rPr>
              <w:rStyle w:val="PlaceholderText"/>
            </w:rPr>
            <w:t>[First name]</w:t>
          </w:r>
        </w:p>
      </w:docPartBody>
    </w:docPart>
    <w:docPart>
      <w:docPartPr>
        <w:name w:val="3178715039029D428D39B110DD17A69B"/>
        <w:category>
          <w:name w:val="General"/>
          <w:gallery w:val="placeholder"/>
        </w:category>
        <w:types>
          <w:type w:val="bbPlcHdr"/>
        </w:types>
        <w:behaviors>
          <w:behavior w:val="content"/>
        </w:behaviors>
        <w:guid w:val="{45DDA1B9-F152-1C4E-A470-0A7F2B1120A5}"/>
      </w:docPartPr>
      <w:docPartBody>
        <w:p w:rsidR="0095619D" w:rsidRDefault="0095619D">
          <w:pPr>
            <w:pStyle w:val="3178715039029D428D39B110DD17A69B"/>
          </w:pPr>
          <w:r>
            <w:rPr>
              <w:rStyle w:val="PlaceholderText"/>
            </w:rPr>
            <w:t>[Middle name]</w:t>
          </w:r>
        </w:p>
      </w:docPartBody>
    </w:docPart>
    <w:docPart>
      <w:docPartPr>
        <w:name w:val="23BAA7EDCEF72C4F8D479B6DEDC15AAE"/>
        <w:category>
          <w:name w:val="General"/>
          <w:gallery w:val="placeholder"/>
        </w:category>
        <w:types>
          <w:type w:val="bbPlcHdr"/>
        </w:types>
        <w:behaviors>
          <w:behavior w:val="content"/>
        </w:behaviors>
        <w:guid w:val="{60E57FDE-897E-8F4F-91DC-EFCACB6D95C6}"/>
      </w:docPartPr>
      <w:docPartBody>
        <w:p w:rsidR="0095619D" w:rsidRDefault="0095619D">
          <w:pPr>
            <w:pStyle w:val="23BAA7EDCEF72C4F8D479B6DEDC15AAE"/>
          </w:pPr>
          <w:r>
            <w:rPr>
              <w:rStyle w:val="PlaceholderText"/>
            </w:rPr>
            <w:t>[Last name]</w:t>
          </w:r>
        </w:p>
      </w:docPartBody>
    </w:docPart>
    <w:docPart>
      <w:docPartPr>
        <w:name w:val="BC3BED7BE69DA245B02117C41644A149"/>
        <w:category>
          <w:name w:val="General"/>
          <w:gallery w:val="placeholder"/>
        </w:category>
        <w:types>
          <w:type w:val="bbPlcHdr"/>
        </w:types>
        <w:behaviors>
          <w:behavior w:val="content"/>
        </w:behaviors>
        <w:guid w:val="{8A263518-1949-D94B-8B34-7CC5D2FF663D}"/>
      </w:docPartPr>
      <w:docPartBody>
        <w:p w:rsidR="0095619D" w:rsidRDefault="0095619D">
          <w:pPr>
            <w:pStyle w:val="BC3BED7BE69DA245B02117C41644A149"/>
          </w:pPr>
          <w:r>
            <w:rPr>
              <w:rStyle w:val="PlaceholderText"/>
            </w:rPr>
            <w:t>[Enter your biography]</w:t>
          </w:r>
        </w:p>
      </w:docPartBody>
    </w:docPart>
    <w:docPart>
      <w:docPartPr>
        <w:name w:val="7BE0B86BBC41FD4689AD7DDC028B5166"/>
        <w:category>
          <w:name w:val="General"/>
          <w:gallery w:val="placeholder"/>
        </w:category>
        <w:types>
          <w:type w:val="bbPlcHdr"/>
        </w:types>
        <w:behaviors>
          <w:behavior w:val="content"/>
        </w:behaviors>
        <w:guid w:val="{F030628C-35E8-4547-AB1D-BC8A1D4CD440}"/>
      </w:docPartPr>
      <w:docPartBody>
        <w:p w:rsidR="0095619D" w:rsidRDefault="0095619D">
          <w:pPr>
            <w:pStyle w:val="7BE0B86BBC41FD4689AD7DDC028B5166"/>
          </w:pPr>
          <w:r>
            <w:rPr>
              <w:rStyle w:val="PlaceholderText"/>
            </w:rPr>
            <w:t>[Enter the institution with which you are affiliated]</w:t>
          </w:r>
        </w:p>
      </w:docPartBody>
    </w:docPart>
    <w:docPart>
      <w:docPartPr>
        <w:name w:val="C8C2826C48A6C84EAC9919C4583C14DA"/>
        <w:category>
          <w:name w:val="General"/>
          <w:gallery w:val="placeholder"/>
        </w:category>
        <w:types>
          <w:type w:val="bbPlcHdr"/>
        </w:types>
        <w:behaviors>
          <w:behavior w:val="content"/>
        </w:behaviors>
        <w:guid w:val="{2B6C8E49-007B-8442-9BD5-771D21B4DB57}"/>
      </w:docPartPr>
      <w:docPartBody>
        <w:p w:rsidR="0095619D" w:rsidRDefault="0095619D">
          <w:pPr>
            <w:pStyle w:val="C8C2826C48A6C84EAC9919C4583C14DA"/>
          </w:pPr>
          <w:r w:rsidRPr="00EF74F7">
            <w:rPr>
              <w:b/>
              <w:color w:val="808080" w:themeColor="background1" w:themeShade="80"/>
            </w:rPr>
            <w:t>[Enter the headword for your article]</w:t>
          </w:r>
        </w:p>
      </w:docPartBody>
    </w:docPart>
    <w:docPart>
      <w:docPartPr>
        <w:name w:val="688F5E6CB691794983E14268CAD2215D"/>
        <w:category>
          <w:name w:val="General"/>
          <w:gallery w:val="placeholder"/>
        </w:category>
        <w:types>
          <w:type w:val="bbPlcHdr"/>
        </w:types>
        <w:behaviors>
          <w:behavior w:val="content"/>
        </w:behaviors>
        <w:guid w:val="{CF7EC5E8-6217-9C43-8868-F83FDE20A58A}"/>
      </w:docPartPr>
      <w:docPartBody>
        <w:p w:rsidR="0095619D" w:rsidRDefault="0095619D">
          <w:pPr>
            <w:pStyle w:val="688F5E6CB691794983E14268CAD221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D6AF39ACE3F94B9B59AD35AA2B2D9E"/>
        <w:category>
          <w:name w:val="General"/>
          <w:gallery w:val="placeholder"/>
        </w:category>
        <w:types>
          <w:type w:val="bbPlcHdr"/>
        </w:types>
        <w:behaviors>
          <w:behavior w:val="content"/>
        </w:behaviors>
        <w:guid w:val="{242F30B2-88F5-C94D-843A-FA4EC24D25B7}"/>
      </w:docPartPr>
      <w:docPartBody>
        <w:p w:rsidR="0095619D" w:rsidRDefault="0095619D">
          <w:pPr>
            <w:pStyle w:val="EED6AF39ACE3F94B9B59AD35AA2B2D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71A3FE4D59C343892C964E5DF2E489"/>
        <w:category>
          <w:name w:val="General"/>
          <w:gallery w:val="placeholder"/>
        </w:category>
        <w:types>
          <w:type w:val="bbPlcHdr"/>
        </w:types>
        <w:behaviors>
          <w:behavior w:val="content"/>
        </w:behaviors>
        <w:guid w:val="{CD438A54-2280-D94D-8EDA-896361282891}"/>
      </w:docPartPr>
      <w:docPartBody>
        <w:p w:rsidR="0095619D" w:rsidRDefault="0095619D">
          <w:pPr>
            <w:pStyle w:val="E771A3FE4D59C343892C964E5DF2E4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8F6B347BDA4B4887FFF279F7D9D92F"/>
        <w:category>
          <w:name w:val="General"/>
          <w:gallery w:val="placeholder"/>
        </w:category>
        <w:types>
          <w:type w:val="bbPlcHdr"/>
        </w:types>
        <w:behaviors>
          <w:behavior w:val="content"/>
        </w:behaviors>
        <w:guid w:val="{4379C736-126D-774C-A384-88A42428DB85}"/>
      </w:docPartPr>
      <w:docPartBody>
        <w:p w:rsidR="0095619D" w:rsidRDefault="0095619D">
          <w:pPr>
            <w:pStyle w:val="F98F6B347BDA4B4887FFF279F7D9D92F"/>
          </w:pPr>
          <w:r>
            <w:rPr>
              <w:rStyle w:val="PlaceholderText"/>
            </w:rPr>
            <w:t>[Enter citations for further reading here]</w:t>
          </w:r>
        </w:p>
      </w:docPartBody>
    </w:docPart>
    <w:docPart>
      <w:docPartPr>
        <w:name w:val="A1566E70D763B947AF18FF7BF6A2CF0B"/>
        <w:category>
          <w:name w:val="General"/>
          <w:gallery w:val="placeholder"/>
        </w:category>
        <w:types>
          <w:type w:val="bbPlcHdr"/>
        </w:types>
        <w:behaviors>
          <w:behavior w:val="content"/>
        </w:behaviors>
        <w:guid w:val="{F3DD1136-B289-CC4F-87E1-17AC4431B621}"/>
      </w:docPartPr>
      <w:docPartBody>
        <w:p w:rsidR="0095619D" w:rsidRDefault="0095619D" w:rsidP="0095619D">
          <w:pPr>
            <w:pStyle w:val="A1566E70D763B947AF18FF7BF6A2CF0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19D"/>
    <w:rsid w:val="003525B8"/>
    <w:rsid w:val="009561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19D"/>
    <w:rPr>
      <w:color w:val="808080"/>
    </w:rPr>
  </w:style>
  <w:style w:type="paragraph" w:customStyle="1" w:styleId="4616B807B52CF24B83441E94EF219ABD">
    <w:name w:val="4616B807B52CF24B83441E94EF219ABD"/>
  </w:style>
  <w:style w:type="paragraph" w:customStyle="1" w:styleId="C74CD639BD2DBE4C941B8B8C6BC681F8">
    <w:name w:val="C74CD639BD2DBE4C941B8B8C6BC681F8"/>
  </w:style>
  <w:style w:type="paragraph" w:customStyle="1" w:styleId="3178715039029D428D39B110DD17A69B">
    <w:name w:val="3178715039029D428D39B110DD17A69B"/>
  </w:style>
  <w:style w:type="paragraph" w:customStyle="1" w:styleId="23BAA7EDCEF72C4F8D479B6DEDC15AAE">
    <w:name w:val="23BAA7EDCEF72C4F8D479B6DEDC15AAE"/>
  </w:style>
  <w:style w:type="paragraph" w:customStyle="1" w:styleId="BC3BED7BE69DA245B02117C41644A149">
    <w:name w:val="BC3BED7BE69DA245B02117C41644A149"/>
  </w:style>
  <w:style w:type="paragraph" w:customStyle="1" w:styleId="7BE0B86BBC41FD4689AD7DDC028B5166">
    <w:name w:val="7BE0B86BBC41FD4689AD7DDC028B5166"/>
  </w:style>
  <w:style w:type="paragraph" w:customStyle="1" w:styleId="C8C2826C48A6C84EAC9919C4583C14DA">
    <w:name w:val="C8C2826C48A6C84EAC9919C4583C14DA"/>
  </w:style>
  <w:style w:type="paragraph" w:customStyle="1" w:styleId="688F5E6CB691794983E14268CAD2215D">
    <w:name w:val="688F5E6CB691794983E14268CAD2215D"/>
  </w:style>
  <w:style w:type="paragraph" w:customStyle="1" w:styleId="EED6AF39ACE3F94B9B59AD35AA2B2D9E">
    <w:name w:val="EED6AF39ACE3F94B9B59AD35AA2B2D9E"/>
  </w:style>
  <w:style w:type="paragraph" w:customStyle="1" w:styleId="E771A3FE4D59C343892C964E5DF2E489">
    <w:name w:val="E771A3FE4D59C343892C964E5DF2E489"/>
  </w:style>
  <w:style w:type="paragraph" w:customStyle="1" w:styleId="F98F6B347BDA4B4887FFF279F7D9D92F">
    <w:name w:val="F98F6B347BDA4B4887FFF279F7D9D92F"/>
  </w:style>
  <w:style w:type="paragraph" w:customStyle="1" w:styleId="A1566E70D763B947AF18FF7BF6A2CF0B">
    <w:name w:val="A1566E70D763B947AF18FF7BF6A2CF0B"/>
    <w:rsid w:val="009561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Jol</b:Tag>
    <b:SourceType>Misc</b:SourceType>
    <b:Guid>{6C284EC0-12F4-C74F-A2B4-4A2B593308EC}</b:Guid>
    <b:Title>Letter to James Johnson Sweeney, 14 July 1940 (Box 59, Folder 1390)</b:Title>
    <b:Author>
      <b:Author>
        <b:NameList>
          <b:Person>
            <b:Last>Jolas</b:Last>
            <b:First>E.</b:First>
          </b:Person>
        </b:NameList>
      </b:Author>
    </b:Author>
    <b:PublicationTitle>The Maria and Eugene Jolas Papers</b:PublicationTitle>
    <b:Publisher>Beinecke Rare Books and Manuscripts Library, Yale University</b:Publisher>
    <b:RefOrder>1</b:RefOrder>
  </b:Source>
  <b:Source>
    <b:Tag>Jol98</b:Tag>
    <b:SourceType>Book</b:SourceType>
    <b:Guid>{3C1DA42D-BC03-9C4F-9652-01F853F68278}</b:Guid>
    <b:Title>Man from Babel</b:Title>
    <b:Year>1998</b:Year>
    <b:City>New Haven</b:City>
    <b:StateProvince>CT</b:StateProvince>
    <b:Publisher>Yale University Press</b:Publisher>
    <b:Author>
      <b:Author>
        <b:NameList>
          <b:Person>
            <b:Last>Jolas</b:Last>
            <b:First>E.</b:First>
          </b:Person>
        </b:NameList>
      </b:Author>
    </b:Author>
    <b:RefOrder>2</b:RefOrder>
  </b:Source>
  <b:Source>
    <b:Tag>Fit90</b:Tag>
    <b:SourceType>Book</b:SourceType>
    <b:Guid>{72CEF11B-AB33-5940-8E18-1235DAB081BA}</b:Guid>
    <b:Title>In transition: A Paris anthology: writing and art from Transition magazine 1927-30</b:Title>
    <b:City>London</b:City>
    <b:Publisher>Secker and Warburg</b:Publisher>
    <b:Year>1990</b:Year>
    <b:Author>
      <b:Editor>
        <b:NameList>
          <b:Person>
            <b:Last>Fitch</b:Last>
            <b:First>N.</b:First>
          </b:Person>
        </b:NameList>
      </b:Editor>
    </b:Author>
    <b:RefOrder>3</b:RefOrder>
  </b:Source>
  <b:Source>
    <b:Tag>Kie09</b:Tag>
    <b:SourceType>Book</b:SourceType>
    <b:Guid>{A21E427B-DE16-8A4F-BCD4-017210BFFF7A}</b:Guid>
    <b:Title>Eugene Jolas: Critical Writings, 1924–1951</b:Title>
    <b:City>Evanston</b:City>
    <b:StateProvince>IL</b:StateProvince>
    <b:Publisher>Northwestern University Press</b:Publisher>
    <b:Year>2009</b:Year>
    <b:Author>
      <b:Editor>
        <b:NameList>
          <b:Person>
            <b:Last>Kiefer</b:Last>
            <b:First>K.</b:First>
          </b:Person>
          <b:Person>
            <b:Last>Rumold</b:Last>
            <b:First>Rainer</b:First>
          </b:Person>
        </b:NameList>
      </b:Editor>
    </b:Author>
    <b:RefOrder>4</b:RefOrder>
  </b:Source>
  <b:Source>
    <b:Tag>McM75</b:Tag>
    <b:SourceType>Book</b:SourceType>
    <b:Guid>{BC2B7B48-020A-AE44-836F-4ADB9E3FBAF8}</b:Guid>
    <b:Author>
      <b:Author>
        <b:NameList>
          <b:Person>
            <b:Last>McMillan</b:Last>
            <b:First>D.</b:First>
          </b:Person>
        </b:NameList>
      </b:Author>
    </b:Author>
    <b:Title>transition: The History of a Literary Era, 1927–1938</b:Title>
    <b:City>London</b:City>
    <b:Publisher>Calder and Boyars</b:Publisher>
    <b:Year>1975</b:Year>
    <b:RefOrder>5</b:RefOrder>
  </b:Source>
  <b:Source>
    <b:Tag>Rot99</b:Tag>
    <b:SourceType>Book</b:SourceType>
    <b:Guid>{E8BADA90-406C-3841-BC09-A460AB6FDBD9}</b:Guid>
    <b:Title>Revolution of the Word: A New Gathering of American Avant-Garde Poetry, 1914–1945</b:Title>
    <b:City>Boston</b:City>
    <b:StateProvince>MA</b:StateProvince>
    <b:Publisher>Exact Change</b:Publisher>
    <b:Year>1999</b:Year>
    <b:Author>
      <b:Editor>
        <b:NameList>
          <b:Person>
            <b:Last>Rothenberg</b:Last>
            <b:First>J.</b:First>
          </b:Person>
        </b:NameList>
      </b:Editor>
    </b:Author>
    <b:RefOrder>6</b:RefOrder>
  </b:Source>
  <b:Source>
    <b:Tag>Rab99</b:Tag>
    <b:SourceType>JournalArticle</b:SourceType>
    <b:Guid>{68777218-362C-9C43-ACF3-A8F3D0710230}</b:Guid>
    <b:Title>Joyce and Jolas: Late Modernism and Early Babelism</b:Title>
    <b:Year>1999</b:Year>
    <b:Volume>22</b:Volume>
    <b:Pages>245–252</b:Pages>
    <b:Author>
      <b:Author>
        <b:NameList>
          <b:Person>
            <b:Last>Rabaté</b:Last>
            <b:First>J-M.</b:First>
          </b:Person>
        </b:NameList>
      </b:Author>
    </b:Author>
    <b:JournalName>Journal of Modern Literature</b:JournalName>
    <b:Issue>2</b:Issue>
    <b:RefOrder>7</b:RefOrder>
  </b:Source>
  <b:Source>
    <b:Tag>Sil80</b:Tag>
    <b:SourceType>Book</b:SourceType>
    <b:Guid>{EA3BF44C-2620-D441-B70F-97A14EE94C0C}</b:Guid>
    <b:Title>transition: An Author Index</b:Title>
    <b:Publisher>Whitston</b:Publisher>
    <b:City>New York</b:City>
    <b:Year>1980</b:Year>
    <b:Author>
      <b:Author>
        <b:NameList>
          <b:Person>
            <b:Last>Silet</b:Last>
            <b:First>C.</b:First>
          </b:Person>
        </b:NameList>
      </b:Author>
    </b:Author>
    <b:RefOrder>8</b:RefOrder>
  </b:Source>
</b:Sources>
</file>

<file path=customXml/itemProps1.xml><?xml version="1.0" encoding="utf-8"?>
<ds:datastoreItem xmlns:ds="http://schemas.openxmlformats.org/officeDocument/2006/customXml" ds:itemID="{A21CEAE4-3C99-234D-8D29-139004270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15</TotalTime>
  <Pages>3</Pages>
  <Words>978</Words>
  <Characters>5580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2016-01-13T19:42:00Z</dcterms:created>
  <dcterms:modified xsi:type="dcterms:W3CDTF">2016-03-09T23:31:00Z</dcterms:modified>
</cp:coreProperties>
</file>