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472E28C" w14:textId="77777777" w:rsidTr="00922950">
        <w:tc>
          <w:tcPr>
            <w:tcW w:w="491" w:type="dxa"/>
            <w:vMerge w:val="restart"/>
            <w:shd w:val="clear" w:color="auto" w:fill="A6A6A6" w:themeFill="background1" w:themeFillShade="A6"/>
            <w:textDirection w:val="btLr"/>
          </w:tcPr>
          <w:p w14:paraId="27D05F7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49FAE0EBFB84C3C9885086CE801A68D"/>
            </w:placeholder>
            <w:showingPlcHdr/>
            <w:dropDownList>
              <w:listItem w:displayText="Dr." w:value="Dr."/>
              <w:listItem w:displayText="Prof." w:value="Prof."/>
            </w:dropDownList>
          </w:sdtPr>
          <w:sdtEndPr/>
          <w:sdtContent>
            <w:tc>
              <w:tcPr>
                <w:tcW w:w="1259" w:type="dxa"/>
              </w:tcPr>
              <w:p w14:paraId="7FEC52B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CEDA07F938F4E089268FA5DA7BCB710"/>
            </w:placeholder>
            <w:text/>
          </w:sdtPr>
          <w:sdtEndPr/>
          <w:sdtContent>
            <w:tc>
              <w:tcPr>
                <w:tcW w:w="2073" w:type="dxa"/>
              </w:tcPr>
              <w:p w14:paraId="282D3C0D" w14:textId="77777777" w:rsidR="00B574C9" w:rsidRDefault="00101C6C" w:rsidP="00101C6C">
                <w:r>
                  <w:t>Aaron</w:t>
                </w:r>
              </w:p>
            </w:tc>
          </w:sdtContent>
        </w:sdt>
        <w:sdt>
          <w:sdtPr>
            <w:alias w:val="Middle name"/>
            <w:tag w:val="authorMiddleName"/>
            <w:id w:val="-2076034781"/>
            <w:placeholder>
              <w:docPart w:val="6440D8AD3BDC43FAA3743AB3D3F5F93D"/>
            </w:placeholder>
            <w:showingPlcHdr/>
            <w:text/>
          </w:sdtPr>
          <w:sdtEndPr/>
          <w:sdtContent>
            <w:tc>
              <w:tcPr>
                <w:tcW w:w="2551" w:type="dxa"/>
              </w:tcPr>
              <w:p w14:paraId="6A6579FD" w14:textId="77777777" w:rsidR="00B574C9" w:rsidRDefault="00B574C9" w:rsidP="00922950">
                <w:r>
                  <w:rPr>
                    <w:rStyle w:val="PlaceholderText"/>
                  </w:rPr>
                  <w:t>[Middle name]</w:t>
                </w:r>
              </w:p>
            </w:tc>
          </w:sdtContent>
        </w:sdt>
        <w:sdt>
          <w:sdtPr>
            <w:alias w:val="Last name"/>
            <w:tag w:val="authorLastName"/>
            <w:id w:val="-1088529830"/>
            <w:placeholder>
              <w:docPart w:val="24A6CD0F823D47A6974CE23F6C42A2DA"/>
            </w:placeholder>
            <w:text/>
          </w:sdtPr>
          <w:sdtEndPr/>
          <w:sdtContent>
            <w:tc>
              <w:tcPr>
                <w:tcW w:w="2642" w:type="dxa"/>
              </w:tcPr>
              <w:p w14:paraId="5205D2C0" w14:textId="77777777" w:rsidR="00B574C9" w:rsidRDefault="00101C6C" w:rsidP="00101C6C">
                <w:r>
                  <w:t>Cassidy</w:t>
                </w:r>
              </w:p>
            </w:tc>
          </w:sdtContent>
        </w:sdt>
      </w:tr>
      <w:tr w:rsidR="00B574C9" w14:paraId="5859507D" w14:textId="77777777" w:rsidTr="001A6A06">
        <w:trPr>
          <w:trHeight w:val="986"/>
        </w:trPr>
        <w:tc>
          <w:tcPr>
            <w:tcW w:w="491" w:type="dxa"/>
            <w:vMerge/>
            <w:shd w:val="clear" w:color="auto" w:fill="A6A6A6" w:themeFill="background1" w:themeFillShade="A6"/>
          </w:tcPr>
          <w:p w14:paraId="0669E3B0" w14:textId="77777777" w:rsidR="00B574C9" w:rsidRPr="001A6A06" w:rsidRDefault="00B574C9" w:rsidP="00CF1542">
            <w:pPr>
              <w:jc w:val="center"/>
              <w:rPr>
                <w:b/>
                <w:color w:val="FFFFFF" w:themeColor="background1"/>
              </w:rPr>
            </w:pPr>
          </w:p>
        </w:tc>
        <w:sdt>
          <w:sdtPr>
            <w:alias w:val="Biography"/>
            <w:tag w:val="authorBiography"/>
            <w:id w:val="938807824"/>
            <w:placeholder>
              <w:docPart w:val="74AD77F98EA044ECA6116EB509A7B51F"/>
            </w:placeholder>
            <w:showingPlcHdr/>
          </w:sdtPr>
          <w:sdtEndPr/>
          <w:sdtContent>
            <w:tc>
              <w:tcPr>
                <w:tcW w:w="8525" w:type="dxa"/>
                <w:gridSpan w:val="4"/>
              </w:tcPr>
              <w:p w14:paraId="27508DB6" w14:textId="77777777" w:rsidR="00B574C9" w:rsidRDefault="00B574C9" w:rsidP="00922950">
                <w:r>
                  <w:rPr>
                    <w:rStyle w:val="PlaceholderText"/>
                  </w:rPr>
                  <w:t>[Enter your biography]</w:t>
                </w:r>
              </w:p>
            </w:tc>
          </w:sdtContent>
        </w:sdt>
      </w:tr>
      <w:tr w:rsidR="00B574C9" w14:paraId="36AAF979" w14:textId="77777777" w:rsidTr="001A6A06">
        <w:trPr>
          <w:trHeight w:val="986"/>
        </w:trPr>
        <w:tc>
          <w:tcPr>
            <w:tcW w:w="491" w:type="dxa"/>
            <w:vMerge/>
            <w:shd w:val="clear" w:color="auto" w:fill="A6A6A6" w:themeFill="background1" w:themeFillShade="A6"/>
          </w:tcPr>
          <w:p w14:paraId="7571AF49" w14:textId="77777777" w:rsidR="00B574C9" w:rsidRPr="001A6A06" w:rsidRDefault="00B574C9" w:rsidP="00CF1542">
            <w:pPr>
              <w:jc w:val="center"/>
              <w:rPr>
                <w:b/>
                <w:color w:val="FFFFFF" w:themeColor="background1"/>
              </w:rPr>
            </w:pPr>
          </w:p>
        </w:tc>
        <w:sdt>
          <w:sdtPr>
            <w:alias w:val="Affiliation"/>
            <w:tag w:val="affiliation"/>
            <w:id w:val="2012937915"/>
            <w:placeholder>
              <w:docPart w:val="DC226B47CF4F4B37A34730639DFC7E2C"/>
            </w:placeholder>
            <w:text/>
          </w:sdtPr>
          <w:sdtEndPr/>
          <w:sdtContent>
            <w:tc>
              <w:tcPr>
                <w:tcW w:w="8525" w:type="dxa"/>
                <w:gridSpan w:val="4"/>
              </w:tcPr>
              <w:p w14:paraId="255E8898" w14:textId="77777777" w:rsidR="00B574C9" w:rsidRDefault="004E678C" w:rsidP="004E678C">
                <w:r>
                  <w:t>University of Huddersfield</w:t>
                </w:r>
              </w:p>
            </w:tc>
          </w:sdtContent>
        </w:sdt>
      </w:tr>
    </w:tbl>
    <w:p w14:paraId="5831710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3F3F6B9" w14:textId="77777777" w:rsidTr="007344F0">
        <w:tc>
          <w:tcPr>
            <w:tcW w:w="9016" w:type="dxa"/>
            <w:shd w:val="clear" w:color="auto" w:fill="A6A6A6" w:themeFill="background1" w:themeFillShade="A6"/>
            <w:tcMar>
              <w:top w:w="113" w:type="dxa"/>
              <w:bottom w:w="113" w:type="dxa"/>
            </w:tcMar>
          </w:tcPr>
          <w:p w14:paraId="7BC9B36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875FF5A" w14:textId="77777777" w:rsidTr="007344F0">
        <w:sdt>
          <w:sdtPr>
            <w:alias w:val="Article headword"/>
            <w:tag w:val="articleHeadword"/>
            <w:id w:val="-361440020"/>
            <w:placeholder>
              <w:docPart w:val="5582DB3828814486AA3245E12C13EAC4"/>
            </w:placeholder>
            <w:text/>
          </w:sdtPr>
          <w:sdtEndPr/>
          <w:sdtContent>
            <w:tc>
              <w:tcPr>
                <w:tcW w:w="9016" w:type="dxa"/>
                <w:tcMar>
                  <w:top w:w="113" w:type="dxa"/>
                  <w:bottom w:w="113" w:type="dxa"/>
                </w:tcMar>
              </w:tcPr>
              <w:p w14:paraId="414CC031" w14:textId="6572D295" w:rsidR="003F0D73" w:rsidRPr="00FB589A" w:rsidRDefault="00101C6C" w:rsidP="00101C6C">
                <w:r w:rsidRPr="00101C6C">
                  <w:t>Billone</w:t>
                </w:r>
                <w:r>
                  <w:t>, Pierluigi</w:t>
                </w:r>
                <w:r w:rsidR="005E563A">
                  <w:t xml:space="preserve"> (1960--</w:t>
                </w:r>
                <w:r w:rsidRPr="00101C6C">
                  <w:t>)</w:t>
                </w:r>
              </w:p>
            </w:tc>
          </w:sdtContent>
        </w:sdt>
      </w:tr>
      <w:tr w:rsidR="00464699" w14:paraId="0F870CA2" w14:textId="77777777" w:rsidTr="007344F0">
        <w:sdt>
          <w:sdtPr>
            <w:alias w:val="Variant headwords"/>
            <w:tag w:val="variantHeadwords"/>
            <w:id w:val="173464402"/>
            <w:placeholder>
              <w:docPart w:val="D4354F6A7D22405CB9AEBFC1E5D8071C"/>
            </w:placeholder>
            <w:showingPlcHdr/>
          </w:sdtPr>
          <w:sdtEndPr/>
          <w:sdtContent>
            <w:tc>
              <w:tcPr>
                <w:tcW w:w="9016" w:type="dxa"/>
                <w:tcMar>
                  <w:top w:w="113" w:type="dxa"/>
                  <w:bottom w:w="113" w:type="dxa"/>
                </w:tcMar>
              </w:tcPr>
              <w:p w14:paraId="21D1FA9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051861D" w14:textId="77777777" w:rsidTr="007344F0">
        <w:sdt>
          <w:sdtPr>
            <w:alias w:val="Abstract"/>
            <w:tag w:val="abstract"/>
            <w:id w:val="-635871867"/>
            <w:placeholder>
              <w:docPart w:val="357BDA74CD7D4BA18903DCDEEAC5E65F"/>
            </w:placeholder>
          </w:sdtPr>
          <w:sdtEndPr/>
          <w:sdtContent>
            <w:tc>
              <w:tcPr>
                <w:tcW w:w="9016" w:type="dxa"/>
                <w:tcMar>
                  <w:top w:w="113" w:type="dxa"/>
                  <w:bottom w:w="113" w:type="dxa"/>
                </w:tcMar>
              </w:tcPr>
              <w:p w14:paraId="4356A235" w14:textId="77777777" w:rsidR="005E563A" w:rsidRDefault="00101C6C" w:rsidP="00E85A05">
                <w:r w:rsidRPr="006E1AE2">
                  <w:t>Pierluigi B</w:t>
                </w:r>
                <w:r>
                  <w:t xml:space="preserve">illone is an Italian composer. </w:t>
                </w:r>
                <w:r w:rsidRPr="006E1AE2">
                  <w:t>Following early studies in guitar and compositi</w:t>
                </w:r>
                <w:r w:rsidR="005E563A">
                  <w:t>on in Sienna and Milan, he</w:t>
                </w:r>
                <w:r w:rsidRPr="006E1AE2">
                  <w:t xml:space="preserve"> studied with Salvatore Sciarrino before moving to Germany, where he was awarded </w:t>
                </w:r>
                <w:r>
                  <w:t>a number of</w:t>
                </w:r>
                <w:r w:rsidRPr="006E1AE2">
                  <w:t xml:space="preserve"> grants and residencies</w:t>
                </w:r>
                <w:r>
                  <w:t xml:space="preserve"> (Schloss Solitude Stuttgart, Heinrich-Strobel Foundation, Akademie der Künst Berlin)</w:t>
                </w:r>
                <w:r w:rsidRPr="006E1AE2">
                  <w:t xml:space="preserve"> and studied with Helmut Lachenmann</w:t>
                </w:r>
                <w:r>
                  <w:t xml:space="preserve"> at the </w:t>
                </w:r>
                <w:r w:rsidRPr="00EB30AD">
                  <w:t>Musikhochschule Stuttgart</w:t>
                </w:r>
                <w:r>
                  <w:t xml:space="preserve"> before moving to Vienna. </w:t>
                </w:r>
              </w:p>
              <w:p w14:paraId="3AAFD7C5" w14:textId="77777777" w:rsidR="005E563A" w:rsidRDefault="005E563A" w:rsidP="00E85A05"/>
              <w:p w14:paraId="4AFC68E9" w14:textId="31908559" w:rsidR="00E85A05" w:rsidRDefault="00101C6C" w:rsidP="005E563A">
                <w:r>
                  <w:t>Billone’s work is principally characterised by a raw, earthy, primeval soundworld and by a ritualistic, pre-linguistic approach to musical material and form</w:t>
                </w:r>
                <w:r w:rsidR="005E563A">
                  <w:t xml:space="preserve">. </w:t>
                </w:r>
                <w:r>
                  <w:t>His compositions tend toward limited, focused, elemental sounds, and despite a certain sense of physicality and violence are often quite spare and sparse in texture</w:t>
                </w:r>
                <w:r w:rsidR="005E563A">
                  <w:t xml:space="preserve">. </w:t>
                </w:r>
                <w:r>
                  <w:t xml:space="preserve">Unlike many of his </w:t>
                </w:r>
                <w:r w:rsidR="005E563A">
                  <w:t>contemporaries</w:t>
                </w:r>
                <w:r>
                  <w:t>, Billone’s work has focused almost exclusively on acoustic instruments (with the exception of a handful of works which include electric guitar and some early works requiring amplification) and is comprised predominately of solo and chamber music</w:t>
                </w:r>
                <w:r w:rsidR="005E563A">
                  <w:t xml:space="preserve">. </w:t>
                </w:r>
              </w:p>
            </w:tc>
          </w:sdtContent>
        </w:sdt>
      </w:tr>
      <w:tr w:rsidR="003F0D73" w14:paraId="0915F44D" w14:textId="77777777" w:rsidTr="007344F0">
        <w:tc>
          <w:tcPr>
            <w:tcW w:w="9016" w:type="dxa"/>
            <w:tcMar>
              <w:top w:w="113" w:type="dxa"/>
              <w:bottom w:w="113" w:type="dxa"/>
            </w:tcMar>
          </w:tcPr>
          <w:sdt>
            <w:sdtPr>
              <w:rPr>
                <w:b/>
                <w:bCs/>
                <w:color w:val="5B9BD5" w:themeColor="accent1"/>
                <w:sz w:val="18"/>
                <w:szCs w:val="18"/>
              </w:rPr>
              <w:alias w:val="Article text"/>
              <w:tag w:val="articleText"/>
              <w:id w:val="634067588"/>
              <w:placeholder>
                <w:docPart w:val="44365DD20B4046789B25FA49311A2415"/>
              </w:placeholder>
            </w:sdtPr>
            <w:sdtEndPr/>
            <w:sdtContent>
              <w:p w14:paraId="6292EDB6" w14:textId="05BA6B5B" w:rsidR="00101C6C" w:rsidRDefault="00101C6C" w:rsidP="00101C6C">
                <w:pPr>
                  <w:keepNext/>
                </w:pPr>
                <w:r>
                  <w:t>File: billone1.jpg</w:t>
                </w:r>
              </w:p>
              <w:p w14:paraId="26768029" w14:textId="7EE0DA72" w:rsidR="007344F0" w:rsidRPr="007344F0" w:rsidRDefault="007344F0" w:rsidP="00101C6C">
                <w:pPr>
                  <w:pStyle w:val="Caption"/>
                </w:pPr>
                <w:r>
                  <w:t xml:space="preserve">Figure </w:t>
                </w:r>
                <w:fldSimple w:instr=" SEQ Figure \* ARABIC ">
                  <w:r>
                    <w:rPr>
                      <w:noProof/>
                    </w:rPr>
                    <w:t>1</w:t>
                  </w:r>
                </w:fldSimple>
                <w:r>
                  <w:t xml:space="preserve"> </w:t>
                </w:r>
                <w:r w:rsidRPr="006E1AE2">
                  <w:t>Pierluigi B</w:t>
                </w:r>
                <w:r>
                  <w:t>illone</w:t>
                </w:r>
              </w:p>
              <w:p w14:paraId="39B63D87" w14:textId="2B1F657C" w:rsidR="00101C6C" w:rsidRDefault="007344F0" w:rsidP="00101C6C">
                <w:pPr>
                  <w:pStyle w:val="Caption"/>
                </w:pPr>
                <w:r>
                  <w:rPr>
                    <w:b w:val="0"/>
                    <w:bCs w:val="0"/>
                    <w:color w:val="auto"/>
                    <w:sz w:val="22"/>
                    <w:szCs w:val="22"/>
                  </w:rPr>
                  <w:t xml:space="preserve">source: </w:t>
                </w:r>
                <w:r w:rsidR="00101C6C">
                  <w:t xml:space="preserve"> </w:t>
                </w:r>
                <w:hyperlink r:id="rId8" w:history="1">
                  <w:r w:rsidRPr="005462A4">
                    <w:rPr>
                      <w:rStyle w:val="Hyperlink"/>
                    </w:rPr>
                    <w:t>http://www.pierluigibillone.com/images/pierluigi_billone-th.jpg</w:t>
                  </w:r>
                </w:hyperlink>
              </w:p>
              <w:p w14:paraId="7EF34D73" w14:textId="77777777" w:rsidR="007344F0" w:rsidRPr="007344F0" w:rsidRDefault="007344F0" w:rsidP="007344F0"/>
              <w:p w14:paraId="1F6338CA" w14:textId="26A5D7DB" w:rsidR="00101C6C" w:rsidRDefault="00101C6C" w:rsidP="00101C6C">
                <w:r w:rsidRPr="006E1AE2">
                  <w:t>Pierluigi B</w:t>
                </w:r>
                <w:r w:rsidR="005E563A">
                  <w:t xml:space="preserve">illone is an Italian composer. </w:t>
                </w:r>
                <w:r w:rsidRPr="006E1AE2">
                  <w:t>Following early studies in guitar and compositi</w:t>
                </w:r>
                <w:r w:rsidR="005E563A">
                  <w:t>on in Sienna and Milan, he</w:t>
                </w:r>
                <w:r w:rsidRPr="006E1AE2">
                  <w:t xml:space="preserve"> studied with Salvatore Sciarrino before moving to Germany, where he was awarded </w:t>
                </w:r>
                <w:r>
                  <w:t>a number of</w:t>
                </w:r>
                <w:r w:rsidRPr="006E1AE2">
                  <w:t xml:space="preserve"> grants and residencies</w:t>
                </w:r>
                <w:r>
                  <w:t xml:space="preserve"> (Schloss Solitude Stuttgart, Heinrich-Strobel Foundation, Akademie der Künst Berlin)</w:t>
                </w:r>
                <w:r w:rsidRPr="006E1AE2">
                  <w:t xml:space="preserve"> and studied with Helmut Lachenmann</w:t>
                </w:r>
                <w:r>
                  <w:t xml:space="preserve"> at the </w:t>
                </w:r>
                <w:r w:rsidRPr="00EB30AD">
                  <w:t>Musikhochschule Stuttgart</w:t>
                </w:r>
                <w:r>
                  <w:t xml:space="preserve"> before moving to Vienna.</w:t>
                </w:r>
              </w:p>
              <w:p w14:paraId="3C866191" w14:textId="77777777" w:rsidR="00101C6C" w:rsidRPr="006E1AE2" w:rsidRDefault="00101C6C" w:rsidP="00101C6C"/>
              <w:p w14:paraId="0A59DCC2" w14:textId="7872E99E" w:rsidR="00101C6C" w:rsidRDefault="00101C6C" w:rsidP="00101C6C">
                <w:r>
                  <w:t>Billone’s work is principally characterised by a raw, earthy, primeval soundworld and by a ritualistic, pre-linguistic approach to musical material and form</w:t>
                </w:r>
                <w:r w:rsidR="005E563A">
                  <w:t xml:space="preserve">. </w:t>
                </w:r>
                <w:r>
                  <w:t>His compositions tend toward limited, focused, elemental sounds, and despite a certain sense of physicality and violence are often quite spare and sparse in texture</w:t>
                </w:r>
                <w:r w:rsidR="005E563A">
                  <w:t xml:space="preserve">. </w:t>
                </w:r>
                <w:r>
                  <w:t xml:space="preserve">Unlike many of his </w:t>
                </w:r>
                <w:r w:rsidR="005E563A">
                  <w:t>contemporaries</w:t>
                </w:r>
                <w:r>
                  <w:t>, Billone’s work has focused almost exclusively on acoustic instruments (with the exception of a handful of works which include electric guitar and some early works requiring amplification) and is comprised predominately of solo and chamber music</w:t>
                </w:r>
                <w:r w:rsidR="005E563A">
                  <w:t xml:space="preserve">. </w:t>
                </w:r>
                <w:r>
                  <w:t>Despite working with what are reasonably traditional instrumental resources, Billone creates an otherworldly music full of gritty, scraping, noisy and twisted sounds</w:t>
                </w:r>
                <w:r w:rsidR="005E563A">
                  <w:t xml:space="preserve">. </w:t>
                </w:r>
                <w:r>
                  <w:t xml:space="preserve">He has developed numerous innovative performance techniques in close </w:t>
                </w:r>
                <w:r w:rsidR="00E05C86">
                  <w:t xml:space="preserve">collaboration with performers — </w:t>
                </w:r>
                <w:r>
                  <w:t>particularly for bassoon (</w:t>
                </w:r>
                <w:r w:rsidRPr="00286F9F">
                  <w:rPr>
                    <w:i/>
                  </w:rPr>
                  <w:t>Legno.Edre</w:t>
                </w:r>
                <w:r>
                  <w:t xml:space="preserve"> (2004), </w:t>
                </w:r>
                <w:r w:rsidRPr="000C27AB">
                  <w:rPr>
                    <w:i/>
                  </w:rPr>
                  <w:t>Legno.Stele</w:t>
                </w:r>
                <w:r w:rsidRPr="000C27AB">
                  <w:t xml:space="preserve"> (2004)</w:t>
                </w:r>
                <w:r>
                  <w:t>), viola (</w:t>
                </w:r>
                <w:r w:rsidRPr="000C27AB">
                  <w:rPr>
                    <w:i/>
                  </w:rPr>
                  <w:t>ITI KE MI</w:t>
                </w:r>
                <w:r>
                  <w:t xml:space="preserve"> (1995)), percussion (</w:t>
                </w:r>
                <w:r w:rsidRPr="000C27AB">
                  <w:rPr>
                    <w:i/>
                  </w:rPr>
                  <w:t>Mani.Mono</w:t>
                </w:r>
                <w:r>
                  <w:t xml:space="preserve"> (2007) for spring drum, </w:t>
                </w:r>
                <w:r w:rsidRPr="000C27AB">
                  <w:rPr>
                    <w:i/>
                  </w:rPr>
                  <w:t>Mani.De Leonardis</w:t>
                </w:r>
                <w:r>
                  <w:t xml:space="preserve"> (2004) </w:t>
                </w:r>
                <w:r w:rsidRPr="000C27AB">
                  <w:t xml:space="preserve">for </w:t>
                </w:r>
                <w:r>
                  <w:t>four</w:t>
                </w:r>
                <w:r w:rsidRPr="000C27AB">
                  <w:t xml:space="preserve"> </w:t>
                </w:r>
                <w:r>
                  <w:t>a</w:t>
                </w:r>
                <w:r w:rsidRPr="000C27AB">
                  <w:t xml:space="preserve">utomobile </w:t>
                </w:r>
                <w:r>
                  <w:t>s</w:t>
                </w:r>
                <w:r w:rsidRPr="000C27AB">
                  <w:t xml:space="preserve">prings and </w:t>
                </w:r>
                <w:r>
                  <w:t>g</w:t>
                </w:r>
                <w:r w:rsidRPr="000C27AB">
                  <w:t>lass</w:t>
                </w:r>
                <w:r>
                  <w:t>), and voice (</w:t>
                </w:r>
                <w:r w:rsidRPr="002918A9">
                  <w:rPr>
                    <w:i/>
                  </w:rPr>
                  <w:t>ME.A.AN</w:t>
                </w:r>
                <w:r w:rsidRPr="00392BA6">
                  <w:t xml:space="preserve"> </w:t>
                </w:r>
                <w:r>
                  <w:t xml:space="preserve">(1994), </w:t>
                </w:r>
                <w:r>
                  <w:rPr>
                    <w:i/>
                  </w:rPr>
                  <w:t xml:space="preserve">Kosmoi.Fragmente </w:t>
                </w:r>
                <w:r>
                  <w:t xml:space="preserve">(2008), </w:t>
                </w:r>
                <w:r>
                  <w:rPr>
                    <w:i/>
                  </w:rPr>
                  <w:t xml:space="preserve">Quatro Alberi </w:t>
                </w:r>
                <w:r w:rsidR="00E05C86">
                  <w:t>(2011), etc.) — i</w:t>
                </w:r>
                <w:r>
                  <w:t>ncluding dense multiphonics, various fractured and splintered timbres, and high, piercing squeals.</w:t>
                </w:r>
              </w:p>
              <w:p w14:paraId="07B8894E" w14:textId="77777777" w:rsidR="007344F0" w:rsidRDefault="007344F0" w:rsidP="00101C6C"/>
              <w:p w14:paraId="3476B33A" w14:textId="77777777" w:rsidR="00101C6C" w:rsidRDefault="00101C6C" w:rsidP="00101C6C"/>
              <w:p w14:paraId="01D7F252" w14:textId="77777777" w:rsidR="007344F0" w:rsidRDefault="007344F0" w:rsidP="007344F0">
                <w:pPr>
                  <w:pStyle w:val="Heading1"/>
                  <w:outlineLvl w:val="0"/>
                </w:pPr>
                <w:r>
                  <w:t>Paratexual material</w:t>
                </w:r>
              </w:p>
              <w:p w14:paraId="48C68D1D" w14:textId="31E61D2D" w:rsidR="00101C6C" w:rsidRDefault="007344F0" w:rsidP="007344F0">
                <w:pPr>
                  <w:pStyle w:val="Caption"/>
                </w:pPr>
                <w:r>
                  <w:t xml:space="preserve">Definition of multiphonics at Wikipedia </w:t>
                </w:r>
                <w:r w:rsidR="00101C6C">
                  <w:t xml:space="preserve"> </w:t>
                </w:r>
                <w:hyperlink r:id="rId9" w:history="1">
                  <w:r w:rsidRPr="005462A4">
                    <w:rPr>
                      <w:rStyle w:val="Hyperlink"/>
                    </w:rPr>
                    <w:t>http://en.wikipedia.org/wiki/Multiphonics</w:t>
                  </w:r>
                </w:hyperlink>
              </w:p>
              <w:p w14:paraId="13293C4E" w14:textId="77777777" w:rsidR="007344F0" w:rsidRDefault="007344F0" w:rsidP="00101C6C">
                <w:pPr>
                  <w:keepNext/>
                </w:pPr>
              </w:p>
              <w:p w14:paraId="6BB2A8CF" w14:textId="7DE23758" w:rsidR="00101C6C" w:rsidRDefault="00101C6C" w:rsidP="00101C6C">
                <w:r>
                  <w:t>The voice has played a central role in much of Billone’s music</w:t>
                </w:r>
                <w:r w:rsidR="005E563A">
                  <w:t xml:space="preserve">. </w:t>
                </w:r>
                <w:r>
                  <w:t>There are a number of works for voice or voices and ensemble, frequently focusing on the low register and comprised principally of textless vocalizations which evoke ritualistic incantations, with rasping, guttural, grinding groans and wailing, whistling, and shrieking</w:t>
                </w:r>
                <w:r w:rsidR="005E563A">
                  <w:t xml:space="preserve">. </w:t>
                </w:r>
                <w:r>
                  <w:t>Additionally, many of his works for ensemble include a range of vocalizations by instrumentalists</w:t>
                </w:r>
                <w:r w:rsidR="005E563A">
                  <w:t xml:space="preserve">. </w:t>
                </w:r>
                <w:r>
                  <w:rPr>
                    <w:i/>
                  </w:rPr>
                  <w:t xml:space="preserve">Mani.Giacometti </w:t>
                </w:r>
                <w:r>
                  <w:t>(2000) for string trio, for example, incl</w:t>
                </w:r>
                <w:r w:rsidR="00E05C86">
                  <w:t xml:space="preserve">udes singing from the players — </w:t>
                </w:r>
                <w:r>
                  <w:t>almost always a quiet murmuring, and again almost always as low in register as possible, as seen in the example (the symbol for vocalizations is</w:t>
                </w:r>
                <w:r w:rsidR="00E05C86">
                  <w:t xml:space="preserve"> </w:t>
                </w:r>
                <w:r w:rsidR="007344F0">
                  <w:t>the small drawing of a face</w:t>
                </w:r>
                <w:r w:rsidR="00E05C86">
                  <w:t xml:space="preserve">) — </w:t>
                </w:r>
                <w:r>
                  <w:t>and short text fragments derived from Sumerian cuneiform</w:t>
                </w:r>
                <w:r w:rsidRPr="00E05C86">
                  <w:t>.</w:t>
                </w:r>
              </w:p>
              <w:p w14:paraId="4003102D" w14:textId="77777777" w:rsidR="007D5D6E" w:rsidRDefault="007D5D6E" w:rsidP="00101C6C"/>
              <w:p w14:paraId="5090554E" w14:textId="77777777" w:rsidR="007D5D6E" w:rsidRDefault="007D5D6E" w:rsidP="00101C6C">
                <w:commentRangeStart w:id="0"/>
                <w:r>
                  <w:t>File: billone2.jpg</w:t>
                </w:r>
                <w:commentRangeEnd w:id="0"/>
                <w:r w:rsidR="007344F0">
                  <w:rPr>
                    <w:rStyle w:val="CommentReference"/>
                  </w:rPr>
                  <w:commentReference w:id="0"/>
                </w:r>
              </w:p>
              <w:p w14:paraId="4C256BB3" w14:textId="77777777" w:rsidR="00101C6C" w:rsidRDefault="00101C6C" w:rsidP="00101C6C"/>
              <w:p w14:paraId="52A18E1D" w14:textId="1E7C0170" w:rsidR="007D5D6E" w:rsidRDefault="00101C6C" w:rsidP="00163A7A">
                <w:r>
                  <w:t>Billone talks frequently of ‘revelation’ in his writing and his lectures</w:t>
                </w:r>
                <w:r w:rsidRPr="00E05C86">
                  <w:t>.</w:t>
                </w:r>
                <w:r>
                  <w:t xml:space="preserve"> The communication that appears in his works is extraordinarily </w:t>
                </w:r>
                <w:r>
                  <w:rPr>
                    <w:i/>
                  </w:rPr>
                  <w:t xml:space="preserve">primary </w:t>
                </w:r>
                <w:r>
                  <w:t>– the listener is in a constant state of confrontation with a raw expressivity that creates a shockingly exposed, vulnerable musical surface</w:t>
                </w:r>
                <w:r w:rsidR="005E563A">
                  <w:t xml:space="preserve">. </w:t>
                </w:r>
                <w:r w:rsidR="00163A7A">
                  <w:t>T</w:t>
                </w:r>
                <w:r>
                  <w:t>he vocal writing is textless, in a similar sense, because text and language is ‘other’</w:t>
                </w:r>
                <w:r w:rsidR="005E563A">
                  <w:t xml:space="preserve">. </w:t>
                </w:r>
                <w:r>
                  <w:t>It is secondary</w:t>
                </w:r>
                <w:r w:rsidR="005E563A">
                  <w:t xml:space="preserve">. </w:t>
                </w:r>
                <w:r>
                  <w:t>It refers to something outside of itself</w:t>
                </w:r>
                <w:r w:rsidR="005E563A">
                  <w:t xml:space="preserve">. </w:t>
                </w:r>
                <w:r>
                  <w:t xml:space="preserve">Billone’s materials, however, are resonance, friction, tension, and the raw musculature of the body itself, and it is only through this approach that, Billone says, ‘the usual cultural </w:t>
                </w:r>
                <w:r w:rsidR="007344F0">
                  <w:t xml:space="preserve">limits of a body making sound . . . </w:t>
                </w:r>
                <w:r>
                  <w:t>could and should be overcome’</w:t>
                </w:r>
                <w:r w:rsidR="007344F0">
                  <w:t xml:space="preserve"> (quoted from </w:t>
                </w:r>
                <w:hyperlink r:id="rId12" w:history="1">
                  <w:r w:rsidR="007344F0" w:rsidRPr="005462A4">
                    <w:rPr>
                      <w:rStyle w:val="Hyperlink"/>
                    </w:rPr>
                    <w:t>http://www.pierluigibillone.com/en/texts/harvard_cambridge_lecture_2010.html</w:t>
                  </w:r>
                </w:hyperlink>
                <w:r w:rsidR="007344F0">
                  <w:t xml:space="preserve"> )</w:t>
                </w:r>
              </w:p>
              <w:p w14:paraId="3FE94ED9" w14:textId="77777777" w:rsidR="007344F0" w:rsidRDefault="007344F0" w:rsidP="00163A7A"/>
              <w:p w14:paraId="69B03121" w14:textId="4A5B84BD" w:rsidR="007344F0" w:rsidRDefault="007344F0" w:rsidP="007344F0">
                <w:pPr>
                  <w:pStyle w:val="Heading1"/>
                  <w:outlineLvl w:val="0"/>
                </w:pPr>
                <w:r>
                  <w:t>Paratextual material</w:t>
                </w:r>
              </w:p>
              <w:p w14:paraId="6832874B" w14:textId="3DE2CC55" w:rsidR="007344F0" w:rsidRDefault="007344F0" w:rsidP="00163A7A">
                <w:r>
                  <w:t>Billone’s lectures and writings</w:t>
                </w:r>
              </w:p>
              <w:p w14:paraId="34002C90" w14:textId="324579B8" w:rsidR="007344F0" w:rsidRDefault="00E1164B" w:rsidP="00163A7A">
                <w:pPr>
                  <w:rPr>
                    <w:rStyle w:val="Hyperlink"/>
                  </w:rPr>
                </w:pPr>
                <w:hyperlink r:id="rId13" w:history="1">
                  <w:r w:rsidR="007344F0" w:rsidRPr="00B66459">
                    <w:rPr>
                      <w:rStyle w:val="Hyperlink"/>
                    </w:rPr>
                    <w:t>http://www.pierluigibillone.com/en/texts/harvard_cambridge_lecture_2010.html</w:t>
                  </w:r>
                </w:hyperlink>
              </w:p>
              <w:p w14:paraId="015A04D0" w14:textId="77777777" w:rsidR="007344F0" w:rsidRDefault="007344F0" w:rsidP="00163A7A">
                <w:pPr>
                  <w:rPr>
                    <w:rStyle w:val="Hyperlink"/>
                  </w:rPr>
                </w:pPr>
              </w:p>
              <w:p w14:paraId="7FA53169" w14:textId="090E36D3" w:rsidR="007344F0" w:rsidRPr="007344F0" w:rsidRDefault="007344F0" w:rsidP="00163A7A">
                <w:pPr>
                  <w:rPr>
                    <w:rStyle w:val="Hyperlink"/>
                    <w:color w:val="auto"/>
                    <w:u w:val="none"/>
                  </w:rPr>
                </w:pPr>
                <w:r w:rsidRPr="007344F0">
                  <w:rPr>
                    <w:rStyle w:val="Hyperlink"/>
                    <w:color w:val="auto"/>
                    <w:u w:val="none"/>
                  </w:rPr>
                  <w:t>List of works at Billone's website</w:t>
                </w:r>
              </w:p>
              <w:p w14:paraId="6001BFE8" w14:textId="1B4F9964" w:rsidR="007344F0" w:rsidRDefault="00E1164B" w:rsidP="007344F0">
                <w:pPr>
                  <w:rPr>
                    <w:rStyle w:val="Hyperlink"/>
                  </w:rPr>
                </w:pPr>
                <w:hyperlink r:id="rId14" w:history="1">
                  <w:r w:rsidR="007344F0" w:rsidRPr="005462A4">
                    <w:rPr>
                      <w:rStyle w:val="Hyperlink"/>
                    </w:rPr>
                    <w:t>http://www.pierluigibillone.com/en/compositions/?order=asc</w:t>
                  </w:r>
                </w:hyperlink>
              </w:p>
              <w:p w14:paraId="5B53A150" w14:textId="77777777" w:rsidR="007344F0" w:rsidRDefault="007344F0" w:rsidP="00163A7A">
                <w:pPr>
                  <w:rPr>
                    <w:rStyle w:val="Hyperlink"/>
                  </w:rPr>
                </w:pPr>
                <w:bookmarkStart w:id="1" w:name="_GoBack"/>
                <w:bookmarkEnd w:id="1"/>
              </w:p>
              <w:p w14:paraId="0C4A3EA4" w14:textId="77777777" w:rsidR="007344F0" w:rsidRDefault="007344F0" w:rsidP="00163A7A"/>
              <w:p w14:paraId="1AD5D171" w14:textId="77777777" w:rsidR="007D5D6E" w:rsidRDefault="007D5D6E" w:rsidP="00163A7A"/>
              <w:p w14:paraId="17D0ACE7" w14:textId="77777777" w:rsidR="007D5D6E" w:rsidRPr="006E1AE2" w:rsidRDefault="007D5D6E" w:rsidP="007D5D6E">
                <w:pPr>
                  <w:pStyle w:val="Heading1"/>
                  <w:outlineLvl w:val="0"/>
                  <w:rPr>
                    <w:rStyle w:val="content"/>
                  </w:rPr>
                </w:pPr>
                <w:r>
                  <w:t>Discography</w:t>
                </w:r>
              </w:p>
              <w:p w14:paraId="3B85CD05" w14:textId="77777777" w:rsidR="007D5D6E" w:rsidRDefault="007D5D6E" w:rsidP="007D5D6E">
                <w:r w:rsidRPr="00934D44">
                  <w:t xml:space="preserve">1+1=1 (2006) </w:t>
                </w:r>
                <w:r w:rsidRPr="00934D44">
                  <w:br/>
                  <w:t>for 2 bass clarinets</w:t>
                </w:r>
                <w:r w:rsidRPr="00934D44">
                  <w:br/>
                  <w:t>Pet</w:t>
                </w:r>
                <w:r>
                  <w:t>ra Stump, Heinz-Peter Linshalm</w:t>
                </w:r>
                <w:r>
                  <w:br/>
                  <w:t>Kairos 0012602 KAI</w:t>
                </w:r>
              </w:p>
              <w:p w14:paraId="17170E03" w14:textId="77777777" w:rsidR="007D5D6E" w:rsidRPr="00934D44" w:rsidRDefault="007D5D6E" w:rsidP="007D5D6E"/>
              <w:p w14:paraId="6A8150B8" w14:textId="77777777" w:rsidR="007D5D6E" w:rsidRPr="00C25515" w:rsidRDefault="007D5D6E" w:rsidP="007D5D6E">
                <w:r w:rsidRPr="00934D44">
                  <w:t xml:space="preserve">ITI KE MI (1995) </w:t>
                </w:r>
                <w:r w:rsidRPr="00934D44">
                  <w:br/>
                  <w:t>ME A AN (1994)</w:t>
                </w:r>
                <w:r w:rsidRPr="00934D44">
                  <w:br/>
                  <w:t xml:space="preserve">Frank Wörner, </w:t>
                </w:r>
                <w:r>
                  <w:t>voice</w:t>
                </w:r>
                <w:r w:rsidRPr="00934D44">
                  <w:br/>
                </w:r>
                <w:r>
                  <w:t>Barbara Maurer, viola</w:t>
                </w:r>
                <w:r>
                  <w:br/>
                </w:r>
                <w:r w:rsidRPr="00934D44">
                  <w:t>Ensemble Recherche</w:t>
                </w:r>
                <w:r>
                  <w:t xml:space="preserve"> / </w:t>
                </w:r>
                <w:r w:rsidRPr="00934D44">
                  <w:t>P</w:t>
                </w:r>
                <w:r>
                  <w:t>eter Hirsch</w:t>
                </w:r>
                <w:r>
                  <w:br/>
                  <w:t>Stradivarius 33716</w:t>
                </w:r>
              </w:p>
              <w:p w14:paraId="7E02958E" w14:textId="77777777" w:rsidR="007D5D6E" w:rsidRDefault="007D5D6E" w:rsidP="007D5D6E"/>
              <w:p w14:paraId="44306C4F" w14:textId="77777777" w:rsidR="007D5D6E" w:rsidRDefault="007D5D6E" w:rsidP="007D5D6E">
                <w:r w:rsidRPr="00934D44">
                  <w:t>ME A AN (1994)</w:t>
                </w:r>
                <w:r w:rsidRPr="00934D44">
                  <w:br/>
                  <w:t>Frank Wörner,</w:t>
                </w:r>
                <w:r>
                  <w:t xml:space="preserve"> voice</w:t>
                </w:r>
                <w:r w:rsidRPr="00934D44">
                  <w:br/>
                  <w:t>Ensemble Phoenix</w:t>
                </w:r>
                <w:r>
                  <w:t xml:space="preserve"> / </w:t>
                </w:r>
                <w:r w:rsidRPr="00934D44">
                  <w:t>Jürg Henn</w:t>
                </w:r>
                <w:r>
                  <w:t>eberger</w:t>
                </w:r>
                <w:r>
                  <w:br/>
                  <w:t>United Phoenix Records</w:t>
                </w:r>
              </w:p>
              <w:p w14:paraId="10B7F921" w14:textId="77777777" w:rsidR="007D5D6E" w:rsidRDefault="007D5D6E" w:rsidP="007D5D6E"/>
              <w:p w14:paraId="7CDD2613" w14:textId="77777777" w:rsidR="007D5D6E" w:rsidRDefault="007D5D6E" w:rsidP="007D5D6E">
                <w:r w:rsidRPr="00934D44">
                  <w:t>Bocca Kosmoi (2007)</w:t>
                </w:r>
                <w:r w:rsidRPr="00934D44">
                  <w:br/>
                  <w:t>Alda Caiello, voice</w:t>
                </w:r>
                <w:r w:rsidRPr="00934D44">
                  <w:br/>
                  <w:t>Andreas Eberle, trombone</w:t>
                </w:r>
                <w:r w:rsidRPr="00934D44">
                  <w:br/>
                  <w:t>RSO-Wien</w:t>
                </w:r>
                <w:r>
                  <w:t xml:space="preserve"> / Stefan Asbury</w:t>
                </w:r>
                <w:r>
                  <w:br/>
                  <w:t>Col legno 20282</w:t>
                </w:r>
              </w:p>
              <w:p w14:paraId="4B0AA4DB" w14:textId="77777777" w:rsidR="007D5D6E" w:rsidRDefault="007D5D6E" w:rsidP="007D5D6E"/>
              <w:p w14:paraId="72634C6F" w14:textId="77777777" w:rsidR="007D5D6E" w:rsidRDefault="007D5D6E" w:rsidP="007D5D6E">
                <w:r w:rsidRPr="00934D44">
                  <w:t xml:space="preserve">Mani. Giacometti (2000) </w:t>
                </w:r>
                <w:r w:rsidRPr="00934D44">
                  <w:br/>
                  <w:t>Ensemble Recherche</w:t>
                </w:r>
                <w:r w:rsidRPr="00934D44">
                  <w:br/>
                  <w:t>Donaueschingen 2000 docume</w:t>
                </w:r>
                <w:r>
                  <w:t>ntation-CD</w:t>
                </w:r>
                <w:r>
                  <w:br/>
                  <w:t>Col legno WWE 2020</w:t>
                </w:r>
              </w:p>
              <w:p w14:paraId="66782739" w14:textId="77777777" w:rsidR="007D5D6E" w:rsidRDefault="007D5D6E" w:rsidP="007D5D6E">
                <w:r w:rsidRPr="00934D44">
                  <w:t xml:space="preserve">Mani.Long (2001) </w:t>
                </w:r>
                <w:r w:rsidRPr="00934D44">
                  <w:br/>
                  <w:t xml:space="preserve">Klangforum Wien </w:t>
                </w:r>
                <w:r>
                  <w:t>/ Johannes Kalitzke</w:t>
                </w:r>
                <w:r>
                  <w:br/>
                  <w:t>Durian 019-2</w:t>
                </w:r>
              </w:p>
              <w:p w14:paraId="2A859AF0" w14:textId="77777777" w:rsidR="007D5D6E" w:rsidRDefault="007D5D6E" w:rsidP="007D5D6E"/>
              <w:p w14:paraId="6295ABDF" w14:textId="77777777" w:rsidR="007D5D6E" w:rsidRDefault="007D5D6E" w:rsidP="007D5D6E">
                <w:r w:rsidRPr="00934D44">
                  <w:t>TA (2005)</w:t>
                </w:r>
                <w:r w:rsidRPr="00934D44">
                  <w:br/>
                </w:r>
                <w:r>
                  <w:t xml:space="preserve">Klangforum Wien / </w:t>
                </w:r>
                <w:r w:rsidRPr="00934D44">
                  <w:t>Johannes Kalitzke</w:t>
                </w:r>
                <w:r w:rsidRPr="00934D44">
                  <w:br/>
                  <w:t>Witten 2005 documentation-CD</w:t>
                </w:r>
                <w:r w:rsidRPr="00934D44">
                  <w:br/>
                </w:r>
                <w:r>
                  <w:t>WD 2005</w:t>
                </w:r>
              </w:p>
              <w:p w14:paraId="22EF7D2E" w14:textId="77777777" w:rsidR="007D5D6E" w:rsidRDefault="007D5D6E" w:rsidP="007D5D6E"/>
              <w:p w14:paraId="58A20827" w14:textId="77777777" w:rsidR="007D5D6E" w:rsidRDefault="007D5D6E" w:rsidP="007D5D6E">
                <w:r w:rsidRPr="00934D44">
                  <w:t xml:space="preserve">Legno.Edre </w:t>
                </w:r>
                <w:r>
                  <w:t xml:space="preserve"> </w:t>
                </w:r>
                <w:r w:rsidRPr="00934D44">
                  <w:t>II. EDRE (2003)</w:t>
                </w:r>
                <w:r w:rsidRPr="00934D44">
                  <w:br/>
                </w:r>
                <w:r>
                  <w:t>Johannes Schwarz, bassoon</w:t>
                </w:r>
                <w:r>
                  <w:br/>
                </w:r>
                <w:r>
                  <w:lastRenderedPageBreak/>
                  <w:t>EMSACD-002</w:t>
                </w:r>
              </w:p>
              <w:p w14:paraId="5B1FB415" w14:textId="77777777" w:rsidR="007D5D6E" w:rsidRDefault="007D5D6E" w:rsidP="007D5D6E"/>
              <w:p w14:paraId="6A4C6364" w14:textId="77777777" w:rsidR="00616F60" w:rsidRDefault="007D5D6E" w:rsidP="00163A7A">
                <w:r w:rsidRPr="00934D44">
                  <w:t>Mani. De Leonardis (2004)</w:t>
                </w:r>
                <w:r w:rsidRPr="00934D44">
                  <w:br/>
                  <w:t>Christian Dierstein</w:t>
                </w:r>
                <w:r>
                  <w:t>, percussion</w:t>
                </w:r>
                <w:r w:rsidRPr="00934D44">
                  <w:br/>
                  <w:t>Donaueschingen 2004 documentation-CD</w:t>
                </w:r>
                <w:r w:rsidRPr="00934D44">
                  <w:br/>
                  <w:t xml:space="preserve">Col </w:t>
                </w:r>
                <w:r>
                  <w:t>l</w:t>
                </w:r>
                <w:r w:rsidRPr="00934D44">
                  <w:t>egno WWE 20245</w:t>
                </w:r>
              </w:p>
              <w:p w14:paraId="2FFC9CBE" w14:textId="1078A6D7" w:rsidR="007D5D6E" w:rsidRPr="00CF4B8C" w:rsidRDefault="00E1164B" w:rsidP="00CF4B8C">
                <w:pPr>
                  <w:pStyle w:val="Caption"/>
                </w:pPr>
              </w:p>
            </w:sdtContent>
          </w:sdt>
        </w:tc>
      </w:tr>
      <w:tr w:rsidR="003235A7" w14:paraId="03C4A277" w14:textId="77777777" w:rsidTr="007344F0">
        <w:tc>
          <w:tcPr>
            <w:tcW w:w="9016" w:type="dxa"/>
          </w:tcPr>
          <w:p w14:paraId="2A49E83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B80C85C78934602A73281EA159DBEB5"/>
              </w:placeholder>
            </w:sdtPr>
            <w:sdtEndPr/>
            <w:sdtContent>
              <w:p w14:paraId="705D7ECF" w14:textId="77777777" w:rsidR="00616F60" w:rsidRDefault="00616F60" w:rsidP="00616F60"/>
              <w:p w14:paraId="4DD6B153" w14:textId="77777777" w:rsidR="00616F60" w:rsidRDefault="00E1164B" w:rsidP="00616F60">
                <w:sdt>
                  <w:sdtPr>
                    <w:id w:val="1374967104"/>
                    <w:citation/>
                  </w:sdtPr>
                  <w:sdtEndPr/>
                  <w:sdtContent>
                    <w:r w:rsidR="00616F60">
                      <w:fldChar w:fldCharType="begin"/>
                    </w:r>
                    <w:r w:rsidR="00B93F11">
                      <w:rPr>
                        <w:lang w:val="en-US"/>
                      </w:rPr>
                      <w:instrText xml:space="preserve">CITATION 14Ju \l 1033 </w:instrText>
                    </w:r>
                    <w:r w:rsidR="00616F60">
                      <w:fldChar w:fldCharType="separate"/>
                    </w:r>
                    <w:r w:rsidR="00B93F11">
                      <w:rPr>
                        <w:noProof/>
                        <w:lang w:val="en-US"/>
                      </w:rPr>
                      <w:t>(Pierluigi Billone)</w:t>
                    </w:r>
                    <w:r w:rsidR="00616F60">
                      <w:fldChar w:fldCharType="end"/>
                    </w:r>
                  </w:sdtContent>
                </w:sdt>
              </w:p>
              <w:p w14:paraId="405DAD2C" w14:textId="77777777" w:rsidR="00B93F11" w:rsidRDefault="00B93F11" w:rsidP="00616F60"/>
              <w:p w14:paraId="64C939AA" w14:textId="77777777" w:rsidR="00B93F11" w:rsidRDefault="00E1164B" w:rsidP="00616F60">
                <w:sdt>
                  <w:sdtPr>
                    <w:id w:val="-185982538"/>
                    <w:citation/>
                  </w:sdtPr>
                  <w:sdtEndPr/>
                  <w:sdtContent>
                    <w:r w:rsidR="00B93F11">
                      <w:fldChar w:fldCharType="begin"/>
                    </w:r>
                    <w:r w:rsidR="00B93F11">
                      <w:rPr>
                        <w:lang w:val="en-US"/>
                      </w:rPr>
                      <w:instrText xml:space="preserve"> CITATION Bil10 \l 1033 </w:instrText>
                    </w:r>
                    <w:r w:rsidR="00B93F11">
                      <w:fldChar w:fldCharType="separate"/>
                    </w:r>
                    <w:r w:rsidR="00B93F11">
                      <w:rPr>
                        <w:noProof/>
                        <w:lang w:val="en-US"/>
                      </w:rPr>
                      <w:t>(Billone)</w:t>
                    </w:r>
                    <w:r w:rsidR="00B93F11">
                      <w:fldChar w:fldCharType="end"/>
                    </w:r>
                  </w:sdtContent>
                </w:sdt>
              </w:p>
              <w:p w14:paraId="16B60FF1" w14:textId="77777777" w:rsidR="00B93F11" w:rsidRDefault="00B93F11" w:rsidP="00616F60"/>
              <w:p w14:paraId="2D35CB4A" w14:textId="3FAEC351" w:rsidR="003235A7" w:rsidRDefault="00E1164B" w:rsidP="007344F0">
                <w:pPr>
                  <w:keepNext/>
                </w:pPr>
                <w:sdt>
                  <w:sdtPr>
                    <w:id w:val="-585684251"/>
                    <w:citation/>
                  </w:sdtPr>
                  <w:sdtEndPr/>
                  <w:sdtContent>
                    <w:r w:rsidR="00B93F11">
                      <w:fldChar w:fldCharType="begin"/>
                    </w:r>
                    <w:r w:rsidR="00B93F11">
                      <w:rPr>
                        <w:lang w:val="en-US"/>
                      </w:rPr>
                      <w:instrText xml:space="preserve"> CITATION Mar10 \l 1033 </w:instrText>
                    </w:r>
                    <w:r w:rsidR="00B93F11">
                      <w:fldChar w:fldCharType="separate"/>
                    </w:r>
                    <w:r w:rsidR="00B93F11">
                      <w:rPr>
                        <w:noProof/>
                        <w:lang w:val="en-US"/>
                      </w:rPr>
                      <w:t>(Böggemann)</w:t>
                    </w:r>
                    <w:r w:rsidR="00B93F11">
                      <w:fldChar w:fldCharType="end"/>
                    </w:r>
                  </w:sdtContent>
                </w:sdt>
              </w:p>
            </w:sdtContent>
          </w:sdt>
        </w:tc>
      </w:tr>
    </w:tbl>
    <w:p w14:paraId="299954C5" w14:textId="4BF97F0E" w:rsidR="00C27FAB" w:rsidRPr="00F36937" w:rsidRDefault="00C27FAB" w:rsidP="007344F0">
      <w:pPr>
        <w:pStyle w:val="Caption"/>
      </w:pPr>
    </w:p>
    <w:sectPr w:rsidR="00C27FAB" w:rsidRPr="00F36937">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7-01T21:35:00Z" w:initials="YT">
    <w:p w14:paraId="24FC844E" w14:textId="047FD158" w:rsidR="007344F0" w:rsidRDefault="007344F0">
      <w:pPr>
        <w:pStyle w:val="CommentText"/>
      </w:pPr>
      <w:r>
        <w:rPr>
          <w:rStyle w:val="CommentReference"/>
        </w:rPr>
        <w:annotationRef/>
      </w:r>
      <w:r>
        <w:t>Image source?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FC844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C22BD4" w14:textId="77777777" w:rsidR="00E1164B" w:rsidRDefault="00E1164B" w:rsidP="007A0D55">
      <w:pPr>
        <w:spacing w:after="0" w:line="240" w:lineRule="auto"/>
      </w:pPr>
      <w:r>
        <w:separator/>
      </w:r>
    </w:p>
  </w:endnote>
  <w:endnote w:type="continuationSeparator" w:id="0">
    <w:p w14:paraId="05EADBB2" w14:textId="77777777" w:rsidR="00E1164B" w:rsidRDefault="00E1164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DBA585" w14:textId="77777777" w:rsidR="00E1164B" w:rsidRDefault="00E1164B" w:rsidP="007A0D55">
      <w:pPr>
        <w:spacing w:after="0" w:line="240" w:lineRule="auto"/>
      </w:pPr>
      <w:r>
        <w:separator/>
      </w:r>
    </w:p>
  </w:footnote>
  <w:footnote w:type="continuationSeparator" w:id="0">
    <w:p w14:paraId="102FEB6B" w14:textId="77777777" w:rsidR="00E1164B" w:rsidRDefault="00E1164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CBD6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28A878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BA5"/>
    <w:rsid w:val="00032559"/>
    <w:rsid w:val="00052040"/>
    <w:rsid w:val="000B25AE"/>
    <w:rsid w:val="000B55AB"/>
    <w:rsid w:val="000D24DC"/>
    <w:rsid w:val="00101B2E"/>
    <w:rsid w:val="00101C6C"/>
    <w:rsid w:val="00116FA0"/>
    <w:rsid w:val="0015114C"/>
    <w:rsid w:val="00163A7A"/>
    <w:rsid w:val="001A21F3"/>
    <w:rsid w:val="001A2537"/>
    <w:rsid w:val="001A6A06"/>
    <w:rsid w:val="002043BD"/>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E678C"/>
    <w:rsid w:val="00513EE6"/>
    <w:rsid w:val="00534F8F"/>
    <w:rsid w:val="00590035"/>
    <w:rsid w:val="005B177E"/>
    <w:rsid w:val="005B3921"/>
    <w:rsid w:val="005E563A"/>
    <w:rsid w:val="005F26D7"/>
    <w:rsid w:val="005F5450"/>
    <w:rsid w:val="00616F60"/>
    <w:rsid w:val="00651BA5"/>
    <w:rsid w:val="006D0412"/>
    <w:rsid w:val="007344F0"/>
    <w:rsid w:val="007411B9"/>
    <w:rsid w:val="00780D95"/>
    <w:rsid w:val="00780DC7"/>
    <w:rsid w:val="007A0D55"/>
    <w:rsid w:val="007B3377"/>
    <w:rsid w:val="007D5D6E"/>
    <w:rsid w:val="007E1E2D"/>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152BE"/>
    <w:rsid w:val="00B219AE"/>
    <w:rsid w:val="00B33145"/>
    <w:rsid w:val="00B574C9"/>
    <w:rsid w:val="00B93F11"/>
    <w:rsid w:val="00BC39C9"/>
    <w:rsid w:val="00BE5BF7"/>
    <w:rsid w:val="00BF40E1"/>
    <w:rsid w:val="00C27FAB"/>
    <w:rsid w:val="00C358D4"/>
    <w:rsid w:val="00C6296B"/>
    <w:rsid w:val="00CC586D"/>
    <w:rsid w:val="00CF1542"/>
    <w:rsid w:val="00CF3EC5"/>
    <w:rsid w:val="00CF4B8C"/>
    <w:rsid w:val="00D656DA"/>
    <w:rsid w:val="00D83300"/>
    <w:rsid w:val="00DC6B48"/>
    <w:rsid w:val="00DF01B0"/>
    <w:rsid w:val="00E05C86"/>
    <w:rsid w:val="00E1164B"/>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54E0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51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BA5"/>
    <w:rPr>
      <w:rFonts w:ascii="Tahoma" w:hAnsi="Tahoma" w:cs="Tahoma"/>
      <w:sz w:val="16"/>
      <w:szCs w:val="16"/>
    </w:rPr>
  </w:style>
  <w:style w:type="character" w:styleId="Hyperlink">
    <w:name w:val="Hyperlink"/>
    <w:basedOn w:val="DefaultParagraphFont"/>
    <w:uiPriority w:val="99"/>
    <w:unhideWhenUsed/>
    <w:rsid w:val="00101C6C"/>
    <w:rPr>
      <w:color w:val="0563C1" w:themeColor="hyperlink"/>
      <w:u w:val="single"/>
    </w:rPr>
  </w:style>
  <w:style w:type="paragraph" w:styleId="FootnoteText">
    <w:name w:val="footnote text"/>
    <w:basedOn w:val="Normal"/>
    <w:link w:val="FootnoteTextChar"/>
    <w:uiPriority w:val="99"/>
    <w:semiHidden/>
    <w:unhideWhenUsed/>
    <w:rsid w:val="00101C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1C6C"/>
    <w:rPr>
      <w:sz w:val="20"/>
      <w:szCs w:val="20"/>
    </w:rPr>
  </w:style>
  <w:style w:type="character" w:styleId="FootnoteReference">
    <w:name w:val="footnote reference"/>
    <w:basedOn w:val="DefaultParagraphFont"/>
    <w:uiPriority w:val="99"/>
    <w:semiHidden/>
    <w:unhideWhenUsed/>
    <w:rsid w:val="00101C6C"/>
    <w:rPr>
      <w:vertAlign w:val="superscript"/>
    </w:rPr>
  </w:style>
  <w:style w:type="paragraph" w:styleId="Caption">
    <w:name w:val="caption"/>
    <w:basedOn w:val="Normal"/>
    <w:next w:val="Normal"/>
    <w:uiPriority w:val="35"/>
    <w:semiHidden/>
    <w:qFormat/>
    <w:rsid w:val="00101C6C"/>
    <w:pPr>
      <w:spacing w:after="200" w:line="240" w:lineRule="auto"/>
    </w:pPr>
    <w:rPr>
      <w:b/>
      <w:bCs/>
      <w:color w:val="5B9BD5" w:themeColor="accent1"/>
      <w:sz w:val="18"/>
      <w:szCs w:val="18"/>
    </w:rPr>
  </w:style>
  <w:style w:type="character" w:customStyle="1" w:styleId="content">
    <w:name w:val="content"/>
    <w:basedOn w:val="DefaultParagraphFont"/>
    <w:rsid w:val="007D5D6E"/>
  </w:style>
  <w:style w:type="paragraph" w:customStyle="1" w:styleId="bodytext">
    <w:name w:val="bodytext"/>
    <w:basedOn w:val="Normal"/>
    <w:rsid w:val="007D5D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rsid w:val="007344F0"/>
    <w:rPr>
      <w:color w:val="954F72" w:themeColor="followedHyperlink"/>
      <w:u w:val="single"/>
    </w:rPr>
  </w:style>
  <w:style w:type="character" w:styleId="CommentReference">
    <w:name w:val="annotation reference"/>
    <w:basedOn w:val="DefaultParagraphFont"/>
    <w:uiPriority w:val="99"/>
    <w:semiHidden/>
    <w:unhideWhenUsed/>
    <w:rsid w:val="007344F0"/>
    <w:rPr>
      <w:sz w:val="18"/>
      <w:szCs w:val="18"/>
    </w:rPr>
  </w:style>
  <w:style w:type="paragraph" w:styleId="CommentText">
    <w:name w:val="annotation text"/>
    <w:basedOn w:val="Normal"/>
    <w:link w:val="CommentTextChar"/>
    <w:uiPriority w:val="99"/>
    <w:semiHidden/>
    <w:unhideWhenUsed/>
    <w:rsid w:val="007344F0"/>
    <w:pPr>
      <w:spacing w:line="240" w:lineRule="auto"/>
    </w:pPr>
    <w:rPr>
      <w:sz w:val="24"/>
      <w:szCs w:val="24"/>
    </w:rPr>
  </w:style>
  <w:style w:type="character" w:customStyle="1" w:styleId="CommentTextChar">
    <w:name w:val="Comment Text Char"/>
    <w:basedOn w:val="DefaultParagraphFont"/>
    <w:link w:val="CommentText"/>
    <w:uiPriority w:val="99"/>
    <w:semiHidden/>
    <w:rsid w:val="007344F0"/>
    <w:rPr>
      <w:sz w:val="24"/>
      <w:szCs w:val="24"/>
    </w:rPr>
  </w:style>
  <w:style w:type="paragraph" w:styleId="CommentSubject">
    <w:name w:val="annotation subject"/>
    <w:basedOn w:val="CommentText"/>
    <w:next w:val="CommentText"/>
    <w:link w:val="CommentSubjectChar"/>
    <w:uiPriority w:val="99"/>
    <w:semiHidden/>
    <w:unhideWhenUsed/>
    <w:rsid w:val="007344F0"/>
    <w:rPr>
      <w:b/>
      <w:bCs/>
      <w:sz w:val="20"/>
      <w:szCs w:val="20"/>
    </w:rPr>
  </w:style>
  <w:style w:type="character" w:customStyle="1" w:styleId="CommentSubjectChar">
    <w:name w:val="Comment Subject Char"/>
    <w:basedOn w:val="CommentTextChar"/>
    <w:link w:val="CommentSubject"/>
    <w:uiPriority w:val="99"/>
    <w:semiHidden/>
    <w:rsid w:val="007344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661260">
      <w:bodyDiv w:val="1"/>
      <w:marLeft w:val="0"/>
      <w:marRight w:val="0"/>
      <w:marTop w:val="0"/>
      <w:marBottom w:val="0"/>
      <w:divBdr>
        <w:top w:val="none" w:sz="0" w:space="0" w:color="auto"/>
        <w:left w:val="none" w:sz="0" w:space="0" w:color="auto"/>
        <w:bottom w:val="none" w:sz="0" w:space="0" w:color="auto"/>
        <w:right w:val="none" w:sz="0" w:space="0" w:color="auto"/>
      </w:divBdr>
    </w:div>
    <w:div w:id="123732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hyperlink" Target="http://www.pierluigibillone.com/en/texts/harvard_cambridge_lecture_2010.html" TargetMode="External"/><Relationship Id="rId13" Type="http://schemas.openxmlformats.org/officeDocument/2006/relationships/hyperlink" Target="http://www.pierluigibillone.com/en/texts/harvard_cambridge_lecture_2010.html" TargetMode="External"/><Relationship Id="rId14" Type="http://schemas.openxmlformats.org/officeDocument/2006/relationships/hyperlink" Target="http://www.pierluigibillone.com/en/compositions/?order=asc"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ierluigibillone.com/images/pierluigi_billone-th.jpg" TargetMode="External"/><Relationship Id="rId9" Type="http://schemas.openxmlformats.org/officeDocument/2006/relationships/hyperlink" Target="http://en.wikipedia.org/wiki/Multiphonics" TargetMode="External"/><Relationship Id="rId10"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9FAE0EBFB84C3C9885086CE801A68D"/>
        <w:category>
          <w:name w:val="General"/>
          <w:gallery w:val="placeholder"/>
        </w:category>
        <w:types>
          <w:type w:val="bbPlcHdr"/>
        </w:types>
        <w:behaviors>
          <w:behavior w:val="content"/>
        </w:behaviors>
        <w:guid w:val="{90F8C81D-0602-4086-A324-DC5F161DDEB8}"/>
      </w:docPartPr>
      <w:docPartBody>
        <w:p w:rsidR="00214AE3" w:rsidRDefault="007B707B">
          <w:pPr>
            <w:pStyle w:val="349FAE0EBFB84C3C9885086CE801A68D"/>
          </w:pPr>
          <w:r w:rsidRPr="00CC586D">
            <w:rPr>
              <w:rStyle w:val="PlaceholderText"/>
              <w:b/>
              <w:color w:val="FFFFFF" w:themeColor="background1"/>
            </w:rPr>
            <w:t>[Salutation]</w:t>
          </w:r>
        </w:p>
      </w:docPartBody>
    </w:docPart>
    <w:docPart>
      <w:docPartPr>
        <w:name w:val="3CEDA07F938F4E089268FA5DA7BCB710"/>
        <w:category>
          <w:name w:val="General"/>
          <w:gallery w:val="placeholder"/>
        </w:category>
        <w:types>
          <w:type w:val="bbPlcHdr"/>
        </w:types>
        <w:behaviors>
          <w:behavior w:val="content"/>
        </w:behaviors>
        <w:guid w:val="{125EDE21-D8BA-45C5-9D1C-7A8A99D68569}"/>
      </w:docPartPr>
      <w:docPartBody>
        <w:p w:rsidR="00214AE3" w:rsidRDefault="007B707B">
          <w:pPr>
            <w:pStyle w:val="3CEDA07F938F4E089268FA5DA7BCB710"/>
          </w:pPr>
          <w:r>
            <w:rPr>
              <w:rStyle w:val="PlaceholderText"/>
            </w:rPr>
            <w:t>[First name]</w:t>
          </w:r>
        </w:p>
      </w:docPartBody>
    </w:docPart>
    <w:docPart>
      <w:docPartPr>
        <w:name w:val="6440D8AD3BDC43FAA3743AB3D3F5F93D"/>
        <w:category>
          <w:name w:val="General"/>
          <w:gallery w:val="placeholder"/>
        </w:category>
        <w:types>
          <w:type w:val="bbPlcHdr"/>
        </w:types>
        <w:behaviors>
          <w:behavior w:val="content"/>
        </w:behaviors>
        <w:guid w:val="{D7AD7F28-9AB3-4187-8BB4-A34A8E236FCC}"/>
      </w:docPartPr>
      <w:docPartBody>
        <w:p w:rsidR="00214AE3" w:rsidRDefault="007B707B">
          <w:pPr>
            <w:pStyle w:val="6440D8AD3BDC43FAA3743AB3D3F5F93D"/>
          </w:pPr>
          <w:r>
            <w:rPr>
              <w:rStyle w:val="PlaceholderText"/>
            </w:rPr>
            <w:t>[Middle name]</w:t>
          </w:r>
        </w:p>
      </w:docPartBody>
    </w:docPart>
    <w:docPart>
      <w:docPartPr>
        <w:name w:val="24A6CD0F823D47A6974CE23F6C42A2DA"/>
        <w:category>
          <w:name w:val="General"/>
          <w:gallery w:val="placeholder"/>
        </w:category>
        <w:types>
          <w:type w:val="bbPlcHdr"/>
        </w:types>
        <w:behaviors>
          <w:behavior w:val="content"/>
        </w:behaviors>
        <w:guid w:val="{327B42C8-9B33-491C-B178-108CF347DB82}"/>
      </w:docPartPr>
      <w:docPartBody>
        <w:p w:rsidR="00214AE3" w:rsidRDefault="007B707B">
          <w:pPr>
            <w:pStyle w:val="24A6CD0F823D47A6974CE23F6C42A2DA"/>
          </w:pPr>
          <w:r>
            <w:rPr>
              <w:rStyle w:val="PlaceholderText"/>
            </w:rPr>
            <w:t>[Last name]</w:t>
          </w:r>
        </w:p>
      </w:docPartBody>
    </w:docPart>
    <w:docPart>
      <w:docPartPr>
        <w:name w:val="74AD77F98EA044ECA6116EB509A7B51F"/>
        <w:category>
          <w:name w:val="General"/>
          <w:gallery w:val="placeholder"/>
        </w:category>
        <w:types>
          <w:type w:val="bbPlcHdr"/>
        </w:types>
        <w:behaviors>
          <w:behavior w:val="content"/>
        </w:behaviors>
        <w:guid w:val="{61DBA17C-2F5B-4184-A9B2-66A8FCB20A47}"/>
      </w:docPartPr>
      <w:docPartBody>
        <w:p w:rsidR="00214AE3" w:rsidRDefault="007B707B">
          <w:pPr>
            <w:pStyle w:val="74AD77F98EA044ECA6116EB509A7B51F"/>
          </w:pPr>
          <w:r>
            <w:rPr>
              <w:rStyle w:val="PlaceholderText"/>
            </w:rPr>
            <w:t>[Enter your biography]</w:t>
          </w:r>
        </w:p>
      </w:docPartBody>
    </w:docPart>
    <w:docPart>
      <w:docPartPr>
        <w:name w:val="DC226B47CF4F4B37A34730639DFC7E2C"/>
        <w:category>
          <w:name w:val="General"/>
          <w:gallery w:val="placeholder"/>
        </w:category>
        <w:types>
          <w:type w:val="bbPlcHdr"/>
        </w:types>
        <w:behaviors>
          <w:behavior w:val="content"/>
        </w:behaviors>
        <w:guid w:val="{32418830-2392-4FD5-9590-AD73BCF4A6E4}"/>
      </w:docPartPr>
      <w:docPartBody>
        <w:p w:rsidR="00214AE3" w:rsidRDefault="007B707B">
          <w:pPr>
            <w:pStyle w:val="DC226B47CF4F4B37A34730639DFC7E2C"/>
          </w:pPr>
          <w:r>
            <w:rPr>
              <w:rStyle w:val="PlaceholderText"/>
            </w:rPr>
            <w:t>[Enter the institution with which you are affiliated]</w:t>
          </w:r>
        </w:p>
      </w:docPartBody>
    </w:docPart>
    <w:docPart>
      <w:docPartPr>
        <w:name w:val="5582DB3828814486AA3245E12C13EAC4"/>
        <w:category>
          <w:name w:val="General"/>
          <w:gallery w:val="placeholder"/>
        </w:category>
        <w:types>
          <w:type w:val="bbPlcHdr"/>
        </w:types>
        <w:behaviors>
          <w:behavior w:val="content"/>
        </w:behaviors>
        <w:guid w:val="{72F24A10-D075-4C40-ACE6-7A21E8B2CC1C}"/>
      </w:docPartPr>
      <w:docPartBody>
        <w:p w:rsidR="00214AE3" w:rsidRDefault="007B707B">
          <w:pPr>
            <w:pStyle w:val="5582DB3828814486AA3245E12C13EAC4"/>
          </w:pPr>
          <w:r w:rsidRPr="00EF74F7">
            <w:rPr>
              <w:b/>
              <w:color w:val="808080" w:themeColor="background1" w:themeShade="80"/>
            </w:rPr>
            <w:t>[Enter the headword for your article]</w:t>
          </w:r>
        </w:p>
      </w:docPartBody>
    </w:docPart>
    <w:docPart>
      <w:docPartPr>
        <w:name w:val="D4354F6A7D22405CB9AEBFC1E5D8071C"/>
        <w:category>
          <w:name w:val="General"/>
          <w:gallery w:val="placeholder"/>
        </w:category>
        <w:types>
          <w:type w:val="bbPlcHdr"/>
        </w:types>
        <w:behaviors>
          <w:behavior w:val="content"/>
        </w:behaviors>
        <w:guid w:val="{0BEF9E55-EEF1-415C-9A96-D62E794A6D6F}"/>
      </w:docPartPr>
      <w:docPartBody>
        <w:p w:rsidR="00214AE3" w:rsidRDefault="007B707B">
          <w:pPr>
            <w:pStyle w:val="D4354F6A7D22405CB9AEBFC1E5D8071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57BDA74CD7D4BA18903DCDEEAC5E65F"/>
        <w:category>
          <w:name w:val="General"/>
          <w:gallery w:val="placeholder"/>
        </w:category>
        <w:types>
          <w:type w:val="bbPlcHdr"/>
        </w:types>
        <w:behaviors>
          <w:behavior w:val="content"/>
        </w:behaviors>
        <w:guid w:val="{73C0ACC1-0187-4CFE-AB7C-A6CBE57F8661}"/>
      </w:docPartPr>
      <w:docPartBody>
        <w:p w:rsidR="00214AE3" w:rsidRDefault="007B707B">
          <w:pPr>
            <w:pStyle w:val="357BDA74CD7D4BA18903DCDEEAC5E65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4365DD20B4046789B25FA49311A2415"/>
        <w:category>
          <w:name w:val="General"/>
          <w:gallery w:val="placeholder"/>
        </w:category>
        <w:types>
          <w:type w:val="bbPlcHdr"/>
        </w:types>
        <w:behaviors>
          <w:behavior w:val="content"/>
        </w:behaviors>
        <w:guid w:val="{76ABB9C3-F10B-4FAE-AA87-DC045DBF7F30}"/>
      </w:docPartPr>
      <w:docPartBody>
        <w:p w:rsidR="00214AE3" w:rsidRDefault="007B707B">
          <w:pPr>
            <w:pStyle w:val="44365DD20B4046789B25FA49311A241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B80C85C78934602A73281EA159DBEB5"/>
        <w:category>
          <w:name w:val="General"/>
          <w:gallery w:val="placeholder"/>
        </w:category>
        <w:types>
          <w:type w:val="bbPlcHdr"/>
        </w:types>
        <w:behaviors>
          <w:behavior w:val="content"/>
        </w:behaviors>
        <w:guid w:val="{CF40766A-1B36-496C-AE26-1EC8F125AD84}"/>
      </w:docPartPr>
      <w:docPartBody>
        <w:p w:rsidR="00214AE3" w:rsidRDefault="007B707B">
          <w:pPr>
            <w:pStyle w:val="EB80C85C78934602A73281EA159DBEB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07B"/>
    <w:rsid w:val="0013264C"/>
    <w:rsid w:val="00214AE3"/>
    <w:rsid w:val="007B707B"/>
    <w:rsid w:val="00C3661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49FAE0EBFB84C3C9885086CE801A68D">
    <w:name w:val="349FAE0EBFB84C3C9885086CE801A68D"/>
  </w:style>
  <w:style w:type="paragraph" w:customStyle="1" w:styleId="3CEDA07F938F4E089268FA5DA7BCB710">
    <w:name w:val="3CEDA07F938F4E089268FA5DA7BCB710"/>
  </w:style>
  <w:style w:type="paragraph" w:customStyle="1" w:styleId="6440D8AD3BDC43FAA3743AB3D3F5F93D">
    <w:name w:val="6440D8AD3BDC43FAA3743AB3D3F5F93D"/>
  </w:style>
  <w:style w:type="paragraph" w:customStyle="1" w:styleId="24A6CD0F823D47A6974CE23F6C42A2DA">
    <w:name w:val="24A6CD0F823D47A6974CE23F6C42A2DA"/>
  </w:style>
  <w:style w:type="paragraph" w:customStyle="1" w:styleId="74AD77F98EA044ECA6116EB509A7B51F">
    <w:name w:val="74AD77F98EA044ECA6116EB509A7B51F"/>
  </w:style>
  <w:style w:type="paragraph" w:customStyle="1" w:styleId="DC226B47CF4F4B37A34730639DFC7E2C">
    <w:name w:val="DC226B47CF4F4B37A34730639DFC7E2C"/>
  </w:style>
  <w:style w:type="paragraph" w:customStyle="1" w:styleId="5582DB3828814486AA3245E12C13EAC4">
    <w:name w:val="5582DB3828814486AA3245E12C13EAC4"/>
  </w:style>
  <w:style w:type="paragraph" w:customStyle="1" w:styleId="D4354F6A7D22405CB9AEBFC1E5D8071C">
    <w:name w:val="D4354F6A7D22405CB9AEBFC1E5D8071C"/>
  </w:style>
  <w:style w:type="paragraph" w:customStyle="1" w:styleId="357BDA74CD7D4BA18903DCDEEAC5E65F">
    <w:name w:val="357BDA74CD7D4BA18903DCDEEAC5E65F"/>
  </w:style>
  <w:style w:type="paragraph" w:customStyle="1" w:styleId="44365DD20B4046789B25FA49311A2415">
    <w:name w:val="44365DD20B4046789B25FA49311A2415"/>
  </w:style>
  <w:style w:type="paragraph" w:customStyle="1" w:styleId="EB80C85C78934602A73281EA159DBEB5">
    <w:name w:val="EB80C85C78934602A73281EA159DBE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14Ju</b:Tag>
    <b:SourceType>InternetSite</b:SourceType>
    <b:Guid>{B8FF4947-1BCD-4799-9A3F-92994A7C3DAF}</b:Guid>
    <b:YearAccessed>2014</b:YearAccessed>
    <b:MonthAccessed>July</b:MonthAccessed>
    <b:DayAccessed>1</b:DayAccessed>
    <b:URL>www.pierluigibillone.com</b:URL>
    <b:Comments>Billone's website, including biography, discography, and videos</b:Comments>
    <b:Title>Pierluigi Billone</b:Title>
    <b:RefOrder>1</b:RefOrder>
  </b:Source>
  <b:Source>
    <b:Tag>Mar10</b:Tag>
    <b:SourceType>InternetSite</b:SourceType>
    <b:Guid>{F2A1ADC0-204D-4EC6-B139-433F56331DD4}</b:Guid>
    <b:Title>Composers' Prizes - Pierluigi Billone</b:Title>
    <b:Year>2010</b:Year>
    <b:Author>
      <b:Author>
        <b:NameList>
          <b:Person>
            <b:Last>Böggemann</b:Last>
            <b:First>Markus</b:First>
          </b:Person>
        </b:NameList>
      </b:Author>
    </b:Author>
    <b:InternetSiteTitle>Ernst Von Siemens Music Foundation</b:InternetSiteTitle>
    <b:URL>http://www.evs-musikstiftung.ch/en/composers-prizes/composers-prize-winners-2010/pierluigi-billone/ </b:URL>
    <b:RefOrder>3</b:RefOrder>
  </b:Source>
  <b:Source>
    <b:Tag>Bil10</b:Tag>
    <b:SourceType>InternetSite</b:SourceType>
    <b:Guid>{E8D7225A-8088-4839-A7F0-D379CC2A02B8}</b:Guid>
    <b:Title>Lecture 2010 - Harvard, Cambridge Columbia University, N.Y.</b:Title>
    <b:Year>2010</b:Year>
    <b:Author>
      <b:Author>
        <b:NameList>
          <b:Person>
            <b:Last>Billone</b:Last>
            <b:First>Pierluigi</b:First>
          </b:Person>
        </b:NameList>
      </b:Author>
    </b:Author>
    <b:InternetSiteTitle>Pierluigi Billone</b:InternetSiteTitle>
    <b:URL>www.pierluigibillone.com/en/texts/harvard_cambridge_lecture_2010.html </b:URL>
    <b:Comments>Text of a lecture Billone delivered about his work</b:Comments>
    <b:RefOrder>2</b:RefOrder>
  </b:Source>
</b:Sources>
</file>

<file path=customXml/itemProps1.xml><?xml version="1.0" encoding="utf-8"?>
<ds:datastoreItem xmlns:ds="http://schemas.openxmlformats.org/officeDocument/2006/customXml" ds:itemID="{7D93462A-7F84-354C-9E71-999D45710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C:\Users\DAWN\Desktop\Template.dotx</Template>
  <TotalTime>54</TotalTime>
  <Pages>4</Pages>
  <Words>950</Words>
  <Characters>5415</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Amy Tang</cp:lastModifiedBy>
  <cp:revision>11</cp:revision>
  <dcterms:created xsi:type="dcterms:W3CDTF">2014-09-02T00:34:00Z</dcterms:created>
  <dcterms:modified xsi:type="dcterms:W3CDTF">2016-07-19T04:17:00Z</dcterms:modified>
</cp:coreProperties>
</file>