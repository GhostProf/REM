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8E63B8" w:rsidRPr="008E63B8" w14:paraId="798D6992" w14:textId="77777777" w:rsidTr="008E63B8">
        <w:tc>
          <w:tcPr>
            <w:tcW w:w="491" w:type="dxa"/>
            <w:vMerge w:val="restart"/>
            <w:shd w:val="clear" w:color="auto" w:fill="A6A6A6"/>
            <w:textDirection w:val="btLr"/>
          </w:tcPr>
          <w:p w14:paraId="799E8D4D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529FBB9B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54ED143B" w14:textId="77777777" w:rsidR="00B574C9" w:rsidRPr="008E63B8" w:rsidRDefault="008E63B8" w:rsidP="008E63B8">
            <w:pPr>
              <w:spacing w:after="0" w:line="240" w:lineRule="auto"/>
            </w:pPr>
            <w:r>
              <w:rPr>
                <w:rStyle w:val="PlaceholderText"/>
              </w:rPr>
              <w:t xml:space="preserve">Javier </w:t>
            </w:r>
          </w:p>
        </w:tc>
        <w:tc>
          <w:tcPr>
            <w:tcW w:w="2551" w:type="dxa"/>
            <w:shd w:val="clear" w:color="auto" w:fill="auto"/>
          </w:tcPr>
          <w:p w14:paraId="262DFCFE" w14:textId="77777777" w:rsidR="00B574C9" w:rsidRPr="008E63B8" w:rsidRDefault="00B574C9" w:rsidP="008E63B8">
            <w:pPr>
              <w:spacing w:after="0" w:line="240" w:lineRule="auto"/>
            </w:pPr>
            <w:r w:rsidRPr="008E63B8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4D4F62C8" w14:textId="77777777" w:rsidR="00B574C9" w:rsidRPr="008E63B8" w:rsidRDefault="008E63B8" w:rsidP="001B7EF9">
            <w:r>
              <w:rPr>
                <w:rStyle w:val="PlaceholderText"/>
              </w:rPr>
              <w:t>Padilla</w:t>
            </w:r>
          </w:p>
        </w:tc>
      </w:tr>
      <w:tr w:rsidR="008E63B8" w:rsidRPr="008E63B8" w14:paraId="12C33A0C" w14:textId="77777777" w:rsidTr="008E63B8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4117FADA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FFF5DED" w14:textId="77777777" w:rsidR="00B574C9" w:rsidRPr="008E63B8" w:rsidRDefault="00B574C9" w:rsidP="008E63B8">
            <w:pPr>
              <w:spacing w:after="0" w:line="240" w:lineRule="auto"/>
            </w:pPr>
            <w:r w:rsidRPr="008E63B8">
              <w:rPr>
                <w:rStyle w:val="PlaceholderText"/>
              </w:rPr>
              <w:t>[Enter your biography]</w:t>
            </w:r>
          </w:p>
        </w:tc>
      </w:tr>
      <w:tr w:rsidR="008E63B8" w:rsidRPr="008E63B8" w14:paraId="4B3C61FE" w14:textId="77777777" w:rsidTr="008E63B8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669695E1" w14:textId="77777777"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3A00C96E" w14:textId="77777777" w:rsidR="00B574C9" w:rsidRPr="008E63B8" w:rsidRDefault="008E63B8" w:rsidP="008E63B8">
            <w:pPr>
              <w:spacing w:after="0" w:line="240" w:lineRule="auto"/>
            </w:pPr>
            <w:r>
              <w:rPr>
                <w:rStyle w:val="PlaceholderText"/>
              </w:rPr>
              <w:t>Princeton University</w:t>
            </w:r>
          </w:p>
        </w:tc>
      </w:tr>
    </w:tbl>
    <w:p w14:paraId="66882FBA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E63B8" w:rsidRPr="008E63B8" w14:paraId="24E03D12" w14:textId="77777777" w:rsidTr="008E63B8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119BE656" w14:textId="77777777" w:rsidR="00244BB0" w:rsidRPr="008E63B8" w:rsidRDefault="00244BB0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b/>
                <w:color w:val="FFFFFF"/>
              </w:rPr>
              <w:t>Your article</w:t>
            </w:r>
          </w:p>
        </w:tc>
      </w:tr>
      <w:tr w:rsidR="003F0D73" w:rsidRPr="008E63B8" w14:paraId="4199A7CF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993AE7C" w14:textId="77777777" w:rsidR="003F0D73" w:rsidRPr="008E63B8" w:rsidRDefault="008E63B8" w:rsidP="001B7EF9">
            <w:r w:rsidRPr="008E63B8">
              <w:rPr>
                <w:i/>
              </w:rPr>
              <w:t>New Verse</w:t>
            </w:r>
            <w:r>
              <w:t xml:space="preserve"> (literary periodical)</w:t>
            </w:r>
          </w:p>
        </w:tc>
      </w:tr>
      <w:tr w:rsidR="00464699" w:rsidRPr="008E63B8" w14:paraId="0749BBD8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EC78518" w14:textId="77777777" w:rsidR="00464699" w:rsidRPr="008E63B8" w:rsidRDefault="00464699" w:rsidP="008E63B8">
            <w:pPr>
              <w:spacing w:after="0" w:line="240" w:lineRule="auto"/>
            </w:pPr>
            <w:r w:rsidRPr="008E63B8">
              <w:rPr>
                <w:rStyle w:val="PlaceholderText"/>
                <w:b/>
              </w:rPr>
              <w:t xml:space="preserve">[Enter any </w:t>
            </w:r>
            <w:r w:rsidRPr="008E63B8">
              <w:rPr>
                <w:rStyle w:val="PlaceholderText"/>
                <w:b/>
                <w:i/>
              </w:rPr>
              <w:t>variant forms</w:t>
            </w:r>
            <w:r w:rsidRPr="008E63B8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8E63B8" w14:paraId="587C1069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2B803F1" w14:textId="77777777" w:rsidR="00E85A05" w:rsidRPr="008E63B8" w:rsidRDefault="00EE1318" w:rsidP="001B7EF9">
            <w:pPr>
              <w:spacing w:after="0" w:line="240" w:lineRule="auto"/>
            </w:pPr>
            <w:r w:rsidRPr="0043331E">
              <w:rPr>
                <w:i/>
              </w:rPr>
              <w:t>New Verse</w:t>
            </w:r>
            <w:r>
              <w:t xml:space="preserve"> was a </w:t>
            </w:r>
            <w:r w:rsidRPr="00E722E4">
              <w:t>British literary magazine founded by Hugh Ross Williamson</w:t>
            </w:r>
            <w:r w:rsidR="001B7EF9">
              <w:t xml:space="preserve"> (1901–</w:t>
            </w:r>
            <w:r>
              <w:t>1978)</w:t>
            </w:r>
            <w:r w:rsidRPr="00E722E4">
              <w:t xml:space="preserve"> and Geoffrey Grigson (1905</w:t>
            </w:r>
            <w:r w:rsidR="001B7EF9">
              <w:t>–</w:t>
            </w:r>
            <w:r w:rsidRPr="00E722E4">
              <w:t xml:space="preserve">1985). Essentially </w:t>
            </w:r>
            <w:r>
              <w:t>Grigson’s hobbyhorse,</w:t>
            </w:r>
            <w:r w:rsidRPr="00E722E4">
              <w:t xml:space="preserve"> </w:t>
            </w:r>
            <w:r>
              <w:t>this little magazine</w:t>
            </w:r>
            <w:r w:rsidRPr="00E722E4">
              <w:t xml:space="preserve"> would become an influential </w:t>
            </w:r>
            <w:r>
              <w:t>player</w:t>
            </w:r>
            <w:r w:rsidRPr="00E722E4">
              <w:t xml:space="preserve"> in London’s literary and publishing circles</w:t>
            </w:r>
            <w:r w:rsidRPr="00CF1505">
              <w:t xml:space="preserve"> </w:t>
            </w:r>
            <w:r>
              <w:t>during the 1930s</w:t>
            </w:r>
            <w:r w:rsidRPr="00E722E4">
              <w:t>,</w:t>
            </w:r>
            <w:r>
              <w:t xml:space="preserve"> with the young editor</w:t>
            </w:r>
            <w:r w:rsidRPr="00E722E4">
              <w:t xml:space="preserve"> serving</w:t>
            </w:r>
            <w:r>
              <w:t xml:space="preserve"> as </w:t>
            </w:r>
            <w:r w:rsidRPr="00E722E4">
              <w:t xml:space="preserve">chief </w:t>
            </w:r>
            <w:r>
              <w:t xml:space="preserve">publisher and </w:t>
            </w:r>
            <w:r w:rsidRPr="00E722E4">
              <w:t xml:space="preserve">curator for the entirety of </w:t>
            </w:r>
            <w:r w:rsidRPr="00E722E4">
              <w:rPr>
                <w:i/>
              </w:rPr>
              <w:t>New Verse</w:t>
            </w:r>
            <w:r w:rsidRPr="00E722E4">
              <w:t>’s six-year run (roughly thirty issues, ranging from Jan</w:t>
            </w:r>
            <w:r>
              <w:t>uary</w:t>
            </w:r>
            <w:r w:rsidRPr="00E722E4">
              <w:t xml:space="preserve"> 1933 to May 1939). The publication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with its emphasis on observation, the everyday, and socially attuned poetry, however contradictorily channelled through Grigson’s editorial choices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played a key role in the dissemination, commentary, and early praise of the so-called New Country poets</w:t>
            </w:r>
            <w:r>
              <w:t>:</w:t>
            </w:r>
            <w:r w:rsidRPr="00E722E4">
              <w:t xml:space="preserve"> Stephen Spender, Cecil Day Lewis, Louis MacNeice, and most centrally, W.H. Auden.</w:t>
            </w:r>
          </w:p>
        </w:tc>
      </w:tr>
      <w:tr w:rsidR="003F0D73" w:rsidRPr="008E63B8" w14:paraId="627D473D" w14:textId="77777777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A8E8083" w14:textId="77777777" w:rsidR="00EE1318" w:rsidRDefault="00EE1318" w:rsidP="00EE1318">
            <w:r w:rsidRPr="0043331E">
              <w:rPr>
                <w:i/>
              </w:rPr>
              <w:t>New Verse</w:t>
            </w:r>
            <w:r>
              <w:t xml:space="preserve"> was a </w:t>
            </w:r>
            <w:r w:rsidRPr="00E722E4">
              <w:t>British literary magazine founded by Hugh Ross Williamson</w:t>
            </w:r>
            <w:r w:rsidR="001B7EF9">
              <w:t xml:space="preserve"> (1901–</w:t>
            </w:r>
            <w:r>
              <w:t>1978)</w:t>
            </w:r>
            <w:r w:rsidR="001B7EF9">
              <w:t xml:space="preserve"> and Geoffrey Grigson (1905–</w:t>
            </w:r>
            <w:r w:rsidRPr="00E722E4">
              <w:t xml:space="preserve">1985). Essentially </w:t>
            </w:r>
            <w:r>
              <w:t>Grigson’s hobbyhorse,</w:t>
            </w:r>
            <w:r w:rsidRPr="00E722E4">
              <w:t xml:space="preserve"> </w:t>
            </w:r>
            <w:r>
              <w:t>this little magazine</w:t>
            </w:r>
            <w:r w:rsidRPr="00E722E4">
              <w:t xml:space="preserve"> would become an influential </w:t>
            </w:r>
            <w:r>
              <w:t>player</w:t>
            </w:r>
            <w:r w:rsidRPr="00E722E4">
              <w:t xml:space="preserve"> in London’s literary and publishing circles</w:t>
            </w:r>
            <w:r w:rsidRPr="00CF1505">
              <w:t xml:space="preserve"> </w:t>
            </w:r>
            <w:r>
              <w:t>during the 1930s</w:t>
            </w:r>
            <w:r w:rsidRPr="00E722E4">
              <w:t>,</w:t>
            </w:r>
            <w:r>
              <w:t xml:space="preserve"> with the young editor</w:t>
            </w:r>
            <w:r w:rsidRPr="00E722E4">
              <w:t xml:space="preserve"> serving</w:t>
            </w:r>
            <w:r>
              <w:t xml:space="preserve"> as </w:t>
            </w:r>
            <w:r w:rsidRPr="00E722E4">
              <w:t xml:space="preserve">chief </w:t>
            </w:r>
            <w:r>
              <w:t xml:space="preserve">publisher and </w:t>
            </w:r>
            <w:r w:rsidRPr="00E722E4">
              <w:t xml:space="preserve">curator for the entirety of </w:t>
            </w:r>
            <w:r w:rsidRPr="00E722E4">
              <w:rPr>
                <w:i/>
              </w:rPr>
              <w:t>New Verse</w:t>
            </w:r>
            <w:r w:rsidRPr="00E722E4">
              <w:t>’s six-year run (roughly thirty issues, ranging from Jan</w:t>
            </w:r>
            <w:r>
              <w:t>uary</w:t>
            </w:r>
            <w:r w:rsidRPr="00E722E4">
              <w:t xml:space="preserve"> 1933 to May 1939). The publication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with its emphasis on observation, the everyday, and socially attuned poetry, however contradictorily channelled through Grigson’s editorial choices</w:t>
            </w:r>
            <w:r w:rsidR="001B7EF9">
              <w:t xml:space="preserve"> </w:t>
            </w:r>
            <w:r w:rsidRPr="00E722E4">
              <w:t>—</w:t>
            </w:r>
            <w:r w:rsidR="001B7EF9">
              <w:t xml:space="preserve"> </w:t>
            </w:r>
            <w:r w:rsidRPr="00E722E4">
              <w:t>played a key role in the dissemination, commentary, and early praise of the so-called New Country poets</w:t>
            </w:r>
            <w:r>
              <w:t>:</w:t>
            </w:r>
            <w:r w:rsidRPr="00E722E4">
              <w:t xml:space="preserve"> Stephen Spender, Cecil Day Lewis, Louis MacNeice, and most centrally, W.H. Auden. </w:t>
            </w:r>
          </w:p>
          <w:p w14:paraId="37E4D870" w14:textId="77777777" w:rsidR="001B7EF9" w:rsidRDefault="001B7EF9" w:rsidP="001B7EF9">
            <w:pPr>
              <w:keepNext/>
            </w:pPr>
            <w:r>
              <w:t xml:space="preserve">File: </w:t>
            </w:r>
            <w:r w:rsidRPr="001B7EF9">
              <w:t>Ex_LM_New_Verse_no1_Jan_1933_cove.jpg</w:t>
            </w:r>
          </w:p>
          <w:p w14:paraId="61501907" w14:textId="77777777" w:rsidR="001B7EF9" w:rsidRDefault="001B7EF9" w:rsidP="001B7EF9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Cover of New Verse, 1933</w:t>
            </w:r>
          </w:p>
          <w:p w14:paraId="58DD014D" w14:textId="77777777" w:rsidR="001B7EF9" w:rsidRDefault="001B7EF9" w:rsidP="001B7EF9">
            <w:pPr>
              <w:pStyle w:val="Authornote"/>
            </w:pPr>
            <w:r>
              <w:t xml:space="preserve">[[source: similar image at </w:t>
            </w:r>
            <w:r w:rsidRPr="001B7EF9">
              <w:t>http://www.modernistmagazines.com/image_viewer.php?gallery_id=260&amp;id=2029&amp;pos=1</w:t>
            </w:r>
            <w:r>
              <w:t>]]</w:t>
            </w:r>
          </w:p>
          <w:p w14:paraId="3187C60F" w14:textId="77777777" w:rsidR="001B7EF9" w:rsidRPr="001B7EF9" w:rsidRDefault="001B7EF9" w:rsidP="001B7EF9"/>
          <w:p w14:paraId="40C5F42F" w14:textId="77777777" w:rsidR="00EE1318" w:rsidRPr="00E722E4" w:rsidRDefault="00EE1318" w:rsidP="00EE1318">
            <w:r w:rsidRPr="00E722E4">
              <w:t>Collectively known by the some</w:t>
            </w:r>
            <w:bookmarkStart w:id="0" w:name="_GoBack"/>
            <w:bookmarkEnd w:id="0"/>
            <w:r w:rsidRPr="00E722E4">
              <w:t xml:space="preserve">what derisive </w:t>
            </w:r>
            <w:r>
              <w:t>moniker</w:t>
            </w:r>
            <w:r w:rsidRPr="00E722E4">
              <w:t xml:space="preserve"> ‘</w:t>
            </w:r>
            <w:proofErr w:type="spellStart"/>
            <w:r w:rsidRPr="00E722E4">
              <w:t>MacSpaunday</w:t>
            </w:r>
            <w:proofErr w:type="spellEnd"/>
            <w:r w:rsidR="001B7EF9">
              <w:t>’,</w:t>
            </w:r>
            <w:r w:rsidRPr="00E722E4">
              <w:t xml:space="preserve"> this second wave of modernist poetic innovators </w:t>
            </w:r>
            <w:r>
              <w:t>positioned</w:t>
            </w:r>
            <w:r w:rsidRPr="00E722E4">
              <w:t xml:space="preserve"> themselves in quasi opposition to the traditionally minded </w:t>
            </w:r>
            <w:r>
              <w:t xml:space="preserve">mythopoeic </w:t>
            </w:r>
            <w:r w:rsidRPr="00E722E4">
              <w:t xml:space="preserve">aesthetics exemplified by older modernist poets like Eliot, </w:t>
            </w:r>
            <w:r>
              <w:t>Pound</w:t>
            </w:r>
            <w:r w:rsidRPr="00E722E4">
              <w:t xml:space="preserve">, and </w:t>
            </w:r>
            <w:r>
              <w:t>Yeats</w:t>
            </w:r>
            <w:r w:rsidRPr="00E722E4">
              <w:t xml:space="preserve">. While not denying the influence of their predecessors, and in many ways building on their achievements, </w:t>
            </w:r>
            <w:r>
              <w:t>the New Country poets’ work</w:t>
            </w:r>
            <w:r w:rsidRPr="00E722E4">
              <w:t xml:space="preserve"> </w:t>
            </w:r>
            <w:r>
              <w:t>sought to radicalize their legacy, and to become</w:t>
            </w:r>
            <w:r w:rsidRPr="00E722E4">
              <w:t xml:space="preserve"> deeply embedded in the socio-economic and cultural anxieties of that fateful decade</w:t>
            </w:r>
            <w:r w:rsidR="001B7EF9">
              <w:t xml:space="preserve"> </w:t>
            </w:r>
            <w:r>
              <w:t>—</w:t>
            </w:r>
            <w:r w:rsidR="001B7EF9">
              <w:t xml:space="preserve"> </w:t>
            </w:r>
            <w:proofErr w:type="gramStart"/>
            <w:r w:rsidRPr="00E722E4">
              <w:t>a</w:t>
            </w:r>
            <w:r w:rsidR="001B7EF9">
              <w:t xml:space="preserve"> </w:t>
            </w:r>
            <w:r>
              <w:t xml:space="preserve"> </w:t>
            </w:r>
            <w:r w:rsidRPr="00E722E4">
              <w:lastRenderedPageBreak/>
              <w:t>precarious</w:t>
            </w:r>
            <w:proofErr w:type="gramEnd"/>
            <w:r w:rsidRPr="00E722E4">
              <w:t xml:space="preserve"> time bookended by two World Wars and punctuated by global market upheavals, socialist revolutions, and polarizing civil and cultural </w:t>
            </w:r>
            <w:r>
              <w:t>divides</w:t>
            </w:r>
            <w:r w:rsidRPr="00E722E4">
              <w:t xml:space="preserve">. The ‘newness’ in </w:t>
            </w:r>
            <w:r w:rsidRPr="00E722E4">
              <w:rPr>
                <w:i/>
              </w:rPr>
              <w:t>New Verse</w:t>
            </w:r>
            <w:r w:rsidRPr="00E722E4">
              <w:t xml:space="preserve">, therefore, calls attention to the urgency of the moment, to the experience of living </w:t>
            </w:r>
            <w:r>
              <w:t xml:space="preserve">in </w:t>
            </w:r>
            <w:r w:rsidRPr="00E722E4">
              <w:t>unprecedented times and circumstances, as well as to the need for a new, less rarefied</w:t>
            </w:r>
            <w:r>
              <w:t>,</w:t>
            </w:r>
            <w:r w:rsidRPr="00E722E4">
              <w:t xml:space="preserve"> more direct poetic </w:t>
            </w:r>
            <w:r>
              <w:t>response</w:t>
            </w:r>
            <w:r w:rsidRPr="00E722E4">
              <w:t xml:space="preserve">. Catering neither to the mainstream reader nor to the ‘clique-puffery’ of the literary elite, Grigson saw his editorial mission </w:t>
            </w:r>
            <w:r>
              <w:t>in the pages of</w:t>
            </w:r>
            <w:r w:rsidRPr="00E722E4">
              <w:t xml:space="preserve"> </w:t>
            </w:r>
            <w:r w:rsidRPr="00E722E4">
              <w:rPr>
                <w:i/>
              </w:rPr>
              <w:t>New Verse</w:t>
            </w:r>
            <w:r w:rsidRPr="00E722E4">
              <w:t xml:space="preserve"> as one which fit perfectly well with the new poetics of observation and social involvement exemplified by the new </w:t>
            </w:r>
            <w:r>
              <w:t>worldly attitude and poetic perspective</w:t>
            </w:r>
            <w:r w:rsidRPr="00E722E4">
              <w:t xml:space="preserve"> </w:t>
            </w:r>
            <w:r>
              <w:t>fashioned by</w:t>
            </w:r>
            <w:r w:rsidRPr="00E722E4">
              <w:t xml:space="preserve"> </w:t>
            </w:r>
            <w:r>
              <w:t>the Auden circle</w:t>
            </w:r>
            <w:r w:rsidRPr="00E722E4">
              <w:t xml:space="preserve">. </w:t>
            </w:r>
          </w:p>
          <w:p w14:paraId="05357489" w14:textId="77777777" w:rsidR="00EE1318" w:rsidRDefault="00EE1318" w:rsidP="00EE1318">
            <w:r w:rsidRPr="00E722E4">
              <w:t>In the magazine’s inaugural issue (Jan</w:t>
            </w:r>
            <w:r>
              <w:t>uary</w:t>
            </w:r>
            <w:r w:rsidRPr="00E722E4">
              <w:t xml:space="preserve"> 1933) Grigson elaborated a kind of pragmatic manifesto or aesthetic </w:t>
            </w:r>
            <w:r>
              <w:t>road map of</w:t>
            </w:r>
            <w:r w:rsidRPr="00E722E4">
              <w:t xml:space="preserve"> sorts for his fledgling literary venture. Describing </w:t>
            </w:r>
            <w:r w:rsidRPr="00E722E4">
              <w:rPr>
                <w:i/>
              </w:rPr>
              <w:t>New Verse</w:t>
            </w:r>
            <w:r w:rsidRPr="00E722E4">
              <w:t xml:space="preserve"> as a bi-monthly publication exclusively devoted to poetry, he framed this </w:t>
            </w:r>
            <w:r>
              <w:t xml:space="preserve">exclusivist </w:t>
            </w:r>
            <w:r w:rsidRPr="00E722E4">
              <w:t xml:space="preserve">gesture as a protest against a literary landscape in which poets </w:t>
            </w:r>
            <w:r>
              <w:t>‘</w:t>
            </w:r>
            <w:r w:rsidRPr="00E722E4">
              <w:t>no longer have periodical means of communicating the</w:t>
            </w:r>
            <w:r>
              <w:t>ir poems</w:t>
            </w:r>
            <w:r w:rsidR="001B7EF9">
              <w:t>’.</w:t>
            </w:r>
            <w:r>
              <w:t xml:space="preserve"> Grigson’s selling point is true, to a point, insofar as before the appearance of the like-minded ‘new’ poetry periodical, </w:t>
            </w:r>
            <w:r>
              <w:rPr>
                <w:i/>
              </w:rPr>
              <w:t xml:space="preserve">Twentieth Century Verse </w:t>
            </w:r>
            <w:r w:rsidR="001B7EF9">
              <w:t>(1937–193</w:t>
            </w:r>
            <w:r>
              <w:t>9), published and edited by Julian Symons</w:t>
            </w:r>
            <w:r w:rsidRPr="00F40DE2">
              <w:rPr>
                <w:i/>
              </w:rPr>
              <w:t>, New Verse</w:t>
            </w:r>
            <w:r>
              <w:t xml:space="preserve"> was the only London literary review devoted exclusively to poetry and poetics. Nevertheless, the young Grigson’s</w:t>
            </w:r>
            <w:r w:rsidRPr="00E722E4">
              <w:t xml:space="preserve"> accusation served</w:t>
            </w:r>
            <w:r>
              <w:t xml:space="preserve"> mainly</w:t>
            </w:r>
            <w:r w:rsidRPr="00E722E4">
              <w:t xml:space="preserve"> as a provocative</w:t>
            </w:r>
            <w:r>
              <w:t xml:space="preserve"> and boisterous</w:t>
            </w:r>
            <w:r w:rsidRPr="00E722E4">
              <w:t xml:space="preserve"> claim against the new magazine’s more established literary competitors (such as Eliot’s by this time well-established</w:t>
            </w:r>
            <w:r>
              <w:t xml:space="preserve"> and reputable</w:t>
            </w:r>
            <w:r w:rsidRPr="00E722E4">
              <w:t xml:space="preserve"> </w:t>
            </w:r>
            <w:r w:rsidRPr="00E722E4">
              <w:rPr>
                <w:i/>
              </w:rPr>
              <w:t>The</w:t>
            </w:r>
            <w:r w:rsidRPr="00E722E4">
              <w:t xml:space="preserve"> </w:t>
            </w:r>
            <w:r w:rsidRPr="00E722E4">
              <w:rPr>
                <w:i/>
              </w:rPr>
              <w:t>Criterion</w:t>
            </w:r>
            <w:r w:rsidRPr="00E722E4">
              <w:t>)</w:t>
            </w:r>
            <w:r>
              <w:t>. Seeking to differentiate itself as much as it could</w:t>
            </w:r>
            <w:r w:rsidRPr="00E722E4">
              <w:t xml:space="preserve">, </w:t>
            </w:r>
            <w:r>
              <w:t xml:space="preserve">Grigson’s opening salvo also </w:t>
            </w:r>
            <w:r w:rsidRPr="00E722E4">
              <w:t>called for a new kind of poetics</w:t>
            </w:r>
            <w:r>
              <w:t>,</w:t>
            </w:r>
            <w:r w:rsidRPr="00E722E4">
              <w:t xml:space="preserve"> one perhaps less </w:t>
            </w:r>
            <w:r>
              <w:t xml:space="preserve">decorous and </w:t>
            </w:r>
            <w:r w:rsidRPr="00E722E4">
              <w:t xml:space="preserve">pernickety about the sacred divide between the high and the low. </w:t>
            </w:r>
          </w:p>
          <w:p w14:paraId="6EC46DDB" w14:textId="77777777" w:rsidR="001B7EF9" w:rsidRDefault="001B7EF9" w:rsidP="001B7EF9">
            <w:pPr>
              <w:keepNext/>
            </w:pPr>
            <w:commentRangeStart w:id="1"/>
            <w:r>
              <w:t xml:space="preserve">File: </w:t>
            </w:r>
            <w:r w:rsidRPr="001B7EF9">
              <w:t>Ex_LM_New_Verse_v1_no1_Jan_1939_cover.jpg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00B74C58" w14:textId="77777777" w:rsidR="001B7EF9" w:rsidRDefault="001B7EF9" w:rsidP="001B7EF9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Cover of New Verse, 1939</w:t>
            </w:r>
          </w:p>
          <w:p w14:paraId="12F88119" w14:textId="77777777" w:rsidR="00422AF8" w:rsidRPr="008E63B8" w:rsidRDefault="00EE1318" w:rsidP="00EE1318">
            <w:r w:rsidRPr="00E722E4">
              <w:t xml:space="preserve">In </w:t>
            </w:r>
            <w:r>
              <w:t>his</w:t>
            </w:r>
            <w:r w:rsidRPr="00E722E4">
              <w:t xml:space="preserve"> preface to </w:t>
            </w:r>
            <w:r>
              <w:t>the</w:t>
            </w:r>
            <w:r w:rsidRPr="00E722E4">
              <w:t xml:space="preserve"> </w:t>
            </w:r>
            <w:r>
              <w:t xml:space="preserve">retrospective </w:t>
            </w:r>
            <w:r w:rsidRPr="00E722E4">
              <w:t xml:space="preserve">anthology of </w:t>
            </w:r>
            <w:r w:rsidRPr="005D1B78">
              <w:rPr>
                <w:i/>
              </w:rPr>
              <w:t>New Verse</w:t>
            </w:r>
            <w:r w:rsidRPr="00E722E4">
              <w:t xml:space="preserve"> poetry published by Faber &amp; Faber in 1939, </w:t>
            </w:r>
            <w:r>
              <w:t>Grigson</w:t>
            </w:r>
            <w:r w:rsidRPr="00E722E4">
              <w:t xml:space="preserve"> echoed his ea</w:t>
            </w:r>
            <w:r>
              <w:t xml:space="preserve">rlier inaugural pronouncement, </w:t>
            </w:r>
            <w:r w:rsidRPr="00E722E4">
              <w:t xml:space="preserve">dismissing </w:t>
            </w:r>
            <w:r>
              <w:t>what he perceived as the retrograde</w:t>
            </w:r>
            <w:r w:rsidRPr="00E722E4">
              <w:t xml:space="preserve"> ideological </w:t>
            </w:r>
            <w:r>
              <w:t>disposition that insisted on the distinction</w:t>
            </w:r>
            <w:r w:rsidRPr="00E722E4">
              <w:t xml:space="preserve"> between, for instanc</w:t>
            </w:r>
            <w:r>
              <w:t>e, a limerick and an epic poem. For Grigson, h</w:t>
            </w:r>
            <w:r w:rsidRPr="00E722E4">
              <w:t>owever whimsical a reader might find the</w:t>
            </w:r>
            <w:r>
              <w:t xml:space="preserve"> jingles of the</w:t>
            </w:r>
            <w:r w:rsidRPr="00E722E4">
              <w:t xml:space="preserve"> former, </w:t>
            </w:r>
            <w:r>
              <w:t>and</w:t>
            </w:r>
            <w:r w:rsidRPr="00E722E4">
              <w:t xml:space="preserve"> however anachronistic she might find the </w:t>
            </w:r>
            <w:r>
              <w:t xml:space="preserve">heroic poses of the </w:t>
            </w:r>
            <w:r w:rsidRPr="00E722E4">
              <w:t xml:space="preserve">latter, </w:t>
            </w:r>
            <w:r>
              <w:t>‘</w:t>
            </w:r>
            <w:r w:rsidRPr="00E722E4">
              <w:t xml:space="preserve">The time is 1939 and over for arguing that one </w:t>
            </w:r>
            <w:r w:rsidRPr="00E722E4">
              <w:rPr>
                <w:i/>
              </w:rPr>
              <w:t>is</w:t>
            </w:r>
            <w:r w:rsidRPr="00E722E4">
              <w:t xml:space="preserve"> poetry and the other is not</w:t>
            </w:r>
            <w:r w:rsidR="001B7EF9">
              <w:t>’.</w:t>
            </w:r>
            <w:r w:rsidRPr="00E722E4">
              <w:t xml:space="preserve"> As such, Grigson’s 1933 </w:t>
            </w:r>
            <w:r>
              <w:t xml:space="preserve">grandstanding attack against an otiose establishment, coupled with his </w:t>
            </w:r>
            <w:r w:rsidRPr="00E722E4">
              <w:t xml:space="preserve">ecumenical </w:t>
            </w:r>
            <w:proofErr w:type="spellStart"/>
            <w:r>
              <w:t>defense</w:t>
            </w:r>
            <w:proofErr w:type="spellEnd"/>
            <w:r>
              <w:t xml:space="preserve"> of everyday themes and poetic objectivity, though admittedly naive in terms of editorial sophistication, was nonetheless ultimately the move of a shrewd publisher. Indeed, Grigson’s vociferous, bellicose style, particularly in his famously brutal poetry reviews, courted rather than skirted literary controversy with other literary cliques, a tactic which along with his editorial </w:t>
            </w:r>
            <w:proofErr w:type="spellStart"/>
            <w:r>
              <w:t>idiosyncracies</w:t>
            </w:r>
            <w:proofErr w:type="spellEnd"/>
            <w:r>
              <w:t xml:space="preserve"> gave </w:t>
            </w:r>
            <w:r w:rsidRPr="00AD1583">
              <w:rPr>
                <w:i/>
              </w:rPr>
              <w:t>New Verse</w:t>
            </w:r>
            <w:r>
              <w:t xml:space="preserve"> a distinct cultural tonality. No wonder h</w:t>
            </w:r>
            <w:r w:rsidRPr="00E722E4">
              <w:t>is ambitious</w:t>
            </w:r>
            <w:r>
              <w:t xml:space="preserve"> opening</w:t>
            </w:r>
            <w:r w:rsidRPr="00E722E4">
              <w:t xml:space="preserve"> editorial statement even emphasized the affordable price of </w:t>
            </w:r>
            <w:r w:rsidRPr="00E722E4">
              <w:rPr>
                <w:i/>
              </w:rPr>
              <w:t>New Verse</w:t>
            </w:r>
            <w:r>
              <w:t xml:space="preserve">, </w:t>
            </w:r>
            <w:r w:rsidRPr="00E722E4">
              <w:t xml:space="preserve">sixpence, the equivalent of </w:t>
            </w:r>
            <w:r>
              <w:t>‘</w:t>
            </w:r>
            <w:r w:rsidRPr="00E722E4">
              <w:t>A bus fare from Piccadilly to Golders Green</w:t>
            </w:r>
            <w:r w:rsidR="001B7EF9">
              <w:t>’.</w:t>
            </w:r>
          </w:p>
        </w:tc>
      </w:tr>
      <w:tr w:rsidR="003235A7" w:rsidRPr="008E63B8" w14:paraId="3ADEE293" w14:textId="77777777" w:rsidTr="008E63B8">
        <w:tc>
          <w:tcPr>
            <w:tcW w:w="9016" w:type="dxa"/>
            <w:shd w:val="clear" w:color="auto" w:fill="auto"/>
          </w:tcPr>
          <w:p w14:paraId="7B22EC79" w14:textId="77777777" w:rsidR="003235A7" w:rsidRPr="008E63B8" w:rsidRDefault="003235A7" w:rsidP="008E63B8">
            <w:pPr>
              <w:spacing w:after="0" w:line="240" w:lineRule="auto"/>
            </w:pPr>
            <w:r w:rsidRPr="008E63B8">
              <w:rPr>
                <w:u w:val="single"/>
              </w:rPr>
              <w:lastRenderedPageBreak/>
              <w:t>Further reading</w:t>
            </w:r>
            <w:r w:rsidRPr="008E63B8">
              <w:t>:</w:t>
            </w:r>
          </w:p>
          <w:p w14:paraId="05D6E97A" w14:textId="77777777" w:rsidR="00085F87" w:rsidRDefault="007B1214" w:rsidP="00090495">
            <w:pPr>
              <w:spacing w:after="0"/>
            </w:pPr>
            <w:sdt>
              <w:sdtPr>
                <w:id w:val="-223297739"/>
                <w:citation/>
              </w:sdtPr>
              <w:sdtEndPr/>
              <w:sdtContent>
                <w:r w:rsidR="00085F87">
                  <w:fldChar w:fldCharType="begin"/>
                </w:r>
                <w:r w:rsidR="001B7EF9">
                  <w:rPr>
                    <w:lang w:val="en-CA"/>
                  </w:rPr>
                  <w:instrText xml:space="preserve">CITATION Cae91 \l 4105 </w:instrText>
                </w:r>
                <w:r w:rsidR="00085F87">
                  <w:fldChar w:fldCharType="separate"/>
                </w:r>
                <w:r w:rsidR="001B7EF9" w:rsidRPr="001B7EF9">
                  <w:rPr>
                    <w:noProof/>
                    <w:lang w:val="en-CA"/>
                  </w:rPr>
                  <w:t>(Caesar)</w:t>
                </w:r>
                <w:r w:rsidR="00085F87">
                  <w:fldChar w:fldCharType="end"/>
                </w:r>
              </w:sdtContent>
            </w:sdt>
          </w:p>
          <w:p w14:paraId="20C7A931" w14:textId="77777777" w:rsidR="00085F87" w:rsidRDefault="007B1214" w:rsidP="00090495">
            <w:pPr>
              <w:spacing w:after="0"/>
            </w:pPr>
            <w:sdt>
              <w:sdtPr>
                <w:id w:val="-1550533594"/>
                <w:citation/>
              </w:sdtPr>
              <w:sdtEndPr/>
              <w:sdtContent>
                <w:r w:rsidR="00085F87">
                  <w:fldChar w:fldCharType="begin"/>
                </w:r>
                <w:r w:rsidR="00085F87">
                  <w:rPr>
                    <w:lang w:val="en-CA"/>
                  </w:rPr>
                  <w:instrText xml:space="preserve"> CITATION Gri39 \l 4105 </w:instrText>
                </w:r>
                <w:r w:rsidR="00085F87">
                  <w:fldChar w:fldCharType="separate"/>
                </w:r>
                <w:r w:rsidR="001B7EF9" w:rsidRPr="001B7EF9">
                  <w:rPr>
                    <w:noProof/>
                    <w:lang w:val="en-CA"/>
                  </w:rPr>
                  <w:t>(Grigson)</w:t>
                </w:r>
                <w:r w:rsidR="00085F87">
                  <w:fldChar w:fldCharType="end"/>
                </w:r>
              </w:sdtContent>
            </w:sdt>
          </w:p>
          <w:p w14:paraId="26B2754C" w14:textId="77777777" w:rsidR="00090495" w:rsidRDefault="007B1214" w:rsidP="00090495">
            <w:pPr>
              <w:spacing w:after="0"/>
            </w:pPr>
            <w:sdt>
              <w:sdtPr>
                <w:id w:val="-249274849"/>
                <w:citation/>
              </w:sdtPr>
              <w:sdtEndPr/>
              <w:sdtContent>
                <w:r w:rsidR="00090495">
                  <w:fldChar w:fldCharType="begin"/>
                </w:r>
                <w:r w:rsidR="001B7EF9">
                  <w:rPr>
                    <w:lang w:val="en-CA"/>
                  </w:rPr>
                  <w:instrText xml:space="preserve">CITATION Har02 \l 4105 </w:instrText>
                </w:r>
                <w:r w:rsidR="00090495">
                  <w:fldChar w:fldCharType="separate"/>
                </w:r>
                <w:r w:rsidR="001B7EF9" w:rsidRPr="001B7EF9">
                  <w:rPr>
                    <w:noProof/>
                    <w:lang w:val="en-CA"/>
                  </w:rPr>
                  <w:t>(Harding)</w:t>
                </w:r>
                <w:r w:rsidR="00090495">
                  <w:fldChar w:fldCharType="end"/>
                </w:r>
              </w:sdtContent>
            </w:sdt>
          </w:p>
          <w:p w14:paraId="274ABCCD" w14:textId="77777777" w:rsidR="00090495" w:rsidRDefault="007B1214" w:rsidP="00090495">
            <w:pPr>
              <w:spacing w:after="0"/>
            </w:pPr>
            <w:sdt>
              <w:sdtPr>
                <w:id w:val="1269201350"/>
                <w:citation/>
              </w:sdtPr>
              <w:sdtEndPr/>
              <w:sdtContent>
                <w:r w:rsidR="00090495">
                  <w:fldChar w:fldCharType="begin"/>
                </w:r>
                <w:r w:rsidR="001B7EF9">
                  <w:rPr>
                    <w:lang w:val="en-CA"/>
                  </w:rPr>
                  <w:instrText xml:space="preserve">CITATION Sul93 \l 4105 </w:instrText>
                </w:r>
                <w:r w:rsidR="00090495">
                  <w:fldChar w:fldCharType="separate"/>
                </w:r>
                <w:r w:rsidR="001B7EF9" w:rsidRPr="001B7EF9">
                  <w:rPr>
                    <w:noProof/>
                    <w:lang w:val="en-CA"/>
                  </w:rPr>
                  <w:t>(Sullivan)</w:t>
                </w:r>
                <w:r w:rsidR="00090495">
                  <w:fldChar w:fldCharType="end"/>
                </w:r>
              </w:sdtContent>
            </w:sdt>
          </w:p>
          <w:p w14:paraId="7939D64B" w14:textId="77777777" w:rsidR="003235A7" w:rsidRPr="008E63B8" w:rsidRDefault="007B1214" w:rsidP="00090495">
            <w:pPr>
              <w:spacing w:after="0"/>
            </w:pPr>
            <w:sdt>
              <w:sdtPr>
                <w:id w:val="569321250"/>
                <w:citation/>
              </w:sdtPr>
              <w:sdtEndPr/>
              <w:sdtContent>
                <w:r w:rsidR="00090495">
                  <w:fldChar w:fldCharType="begin"/>
                </w:r>
                <w:r w:rsidR="001B7EF9">
                  <w:rPr>
                    <w:lang w:val="en-CA"/>
                  </w:rPr>
                  <w:instrText xml:space="preserve">CITATION Bro13 \l 4105 </w:instrText>
                </w:r>
                <w:r w:rsidR="00090495">
                  <w:fldChar w:fldCharType="separate"/>
                </w:r>
                <w:r w:rsidR="001B7EF9" w:rsidRPr="001B7EF9">
                  <w:rPr>
                    <w:noProof/>
                    <w:lang w:val="en-CA"/>
                  </w:rPr>
                  <w:t>(Brooker and Thacker)</w:t>
                </w:r>
                <w:r w:rsidR="00090495">
                  <w:fldChar w:fldCharType="end"/>
                </w:r>
              </w:sdtContent>
            </w:sdt>
          </w:p>
        </w:tc>
      </w:tr>
    </w:tbl>
    <w:p w14:paraId="13A6E777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aroline Winter" w:date="2016-03-17T22:57:00Z" w:initials="CW">
    <w:p w14:paraId="7C11636A" w14:textId="77777777" w:rsidR="001B7EF9" w:rsidRDefault="001B7EF9">
      <w:pPr>
        <w:pStyle w:val="CommentText"/>
      </w:pPr>
      <w:r>
        <w:rPr>
          <w:rStyle w:val="CommentReference"/>
        </w:rPr>
        <w:annotationRef/>
      </w:r>
      <w:r>
        <w:t>Cannot find an image online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11636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FC30F" w14:textId="77777777" w:rsidR="007B1214" w:rsidRDefault="007B1214" w:rsidP="007A0D55">
      <w:pPr>
        <w:spacing w:after="0" w:line="240" w:lineRule="auto"/>
      </w:pPr>
      <w:r>
        <w:separator/>
      </w:r>
    </w:p>
  </w:endnote>
  <w:endnote w:type="continuationSeparator" w:id="0">
    <w:p w14:paraId="1EB520F2" w14:textId="77777777" w:rsidR="007B1214" w:rsidRDefault="007B121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DDDA2" w14:textId="77777777" w:rsidR="007B1214" w:rsidRDefault="007B1214" w:rsidP="007A0D55">
      <w:pPr>
        <w:spacing w:after="0" w:line="240" w:lineRule="auto"/>
      </w:pPr>
      <w:r>
        <w:separator/>
      </w:r>
    </w:p>
  </w:footnote>
  <w:footnote w:type="continuationSeparator" w:id="0">
    <w:p w14:paraId="5D743367" w14:textId="77777777" w:rsidR="007B1214" w:rsidRDefault="007B121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44B7E" w14:textId="77777777" w:rsidR="007A0D55" w:rsidRDefault="007A0D55">
    <w:pPr>
      <w:pStyle w:val="Header"/>
    </w:pPr>
    <w:r w:rsidRPr="008E63B8">
      <w:rPr>
        <w:b/>
        <w:color w:val="7F7F7F"/>
      </w:rPr>
      <w:t>Taylor &amp; Francis</w:t>
    </w:r>
    <w:r w:rsidRPr="008E63B8">
      <w:rPr>
        <w:color w:val="7F7F7F"/>
      </w:rPr>
      <w:t xml:space="preserve"> – </w:t>
    </w:r>
    <w:proofErr w:type="spellStart"/>
    <w:r w:rsidRPr="008E63B8">
      <w:rPr>
        <w:i/>
        <w:color w:val="7F7F7F"/>
      </w:rPr>
      <w:t>Encyclopedia</w:t>
    </w:r>
    <w:proofErr w:type="spellEnd"/>
    <w:r w:rsidRPr="008E63B8">
      <w:rPr>
        <w:i/>
        <w:color w:val="7F7F7F"/>
      </w:rPr>
      <w:t xml:space="preserve"> of Modernism</w:t>
    </w:r>
  </w:p>
  <w:p w14:paraId="5AF0D7B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B8"/>
    <w:rsid w:val="00032559"/>
    <w:rsid w:val="00052040"/>
    <w:rsid w:val="00085F87"/>
    <w:rsid w:val="00090495"/>
    <w:rsid w:val="000B25AE"/>
    <w:rsid w:val="000B55AB"/>
    <w:rsid w:val="000D24DC"/>
    <w:rsid w:val="00101B2E"/>
    <w:rsid w:val="00116FA0"/>
    <w:rsid w:val="00124457"/>
    <w:rsid w:val="0015114C"/>
    <w:rsid w:val="001A21F3"/>
    <w:rsid w:val="001A2537"/>
    <w:rsid w:val="001A6A06"/>
    <w:rsid w:val="001B7EF9"/>
    <w:rsid w:val="00210C03"/>
    <w:rsid w:val="002162E2"/>
    <w:rsid w:val="00225C5A"/>
    <w:rsid w:val="00230B10"/>
    <w:rsid w:val="00234353"/>
    <w:rsid w:val="0023689F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2AF8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1214"/>
    <w:rsid w:val="007B3377"/>
    <w:rsid w:val="007E5F44"/>
    <w:rsid w:val="00821DE3"/>
    <w:rsid w:val="00846CE1"/>
    <w:rsid w:val="008A5B87"/>
    <w:rsid w:val="008E63B8"/>
    <w:rsid w:val="00922950"/>
    <w:rsid w:val="009A7264"/>
    <w:rsid w:val="009D09C3"/>
    <w:rsid w:val="009D1606"/>
    <w:rsid w:val="009E18A1"/>
    <w:rsid w:val="009E73D7"/>
    <w:rsid w:val="00A27D2C"/>
    <w:rsid w:val="00A75B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1318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E0A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CommentReference">
    <w:name w:val="annotation reference"/>
    <w:basedOn w:val="DefaultParagraphFont"/>
    <w:uiPriority w:val="99"/>
    <w:semiHidden/>
    <w:rsid w:val="001B7E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B7E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F9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E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F9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1B7EF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F9"/>
    <w:rPr>
      <w:rFonts w:ascii="Lucida Grande" w:hAnsi="Lucida Grande"/>
      <w:sz w:val="18"/>
      <w:szCs w:val="18"/>
      <w:lang w:val="en-GB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1B7EF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Gri39</b:Tag>
    <b:SourceType>Book</b:SourceType>
    <b:Guid>{0B02A031-3914-40B1-AC6B-7B2009D758AF}</b:Guid>
    <b:Author>
      <b:Author>
        <b:NameList>
          <b:Person>
            <b:Last>Grigson</b:Last>
            <b:First>G.</b:First>
          </b:Person>
        </b:NameList>
      </b:Author>
    </b:Author>
    <b:Title>New Verse: An Anthology of Poems Which Have Appeared in the First Thirty Numbers of 'New Verse'</b:Title>
    <b:Year>1939</b:Year>
    <b:City>London</b:City>
    <b:Publisher>Faber &amp; Faber</b:Publisher>
    <b:RefOrder>2</b:RefOrder>
  </b:Source>
  <b:Source>
    <b:Tag>Cae91</b:Tag>
    <b:SourceType>Book</b:SourceType>
    <b:Guid>{7B6CE791-4A05-F74E-812D-9D7F20D79B06}</b:Guid>
    <b:Title>Dividing Lines: Poetry, Class, and Ideology in the 1930s</b:Title>
    <b:Year>1991</b:Year>
    <b:Author>
      <b:Author>
        <b:NameList>
          <b:Person>
            <b:Last>Caesar</b:Last>
            <b:First>Adrian</b:First>
          </b:Person>
        </b:NameList>
      </b:Author>
    </b:Author>
    <b:City>Manchester</b:City>
    <b:Publisher>Manchester University Press</b:Publisher>
    <b:RefOrder>1</b:RefOrder>
  </b:Source>
  <b:Source>
    <b:Tag>Har02</b:Tag>
    <b:SourceType>Book</b:SourceType>
    <b:Guid>{EE848CF4-E3C2-6B40-83E2-388FC683DE1A}</b:Guid>
    <b:Author>
      <b:Author>
        <b:NameList>
          <b:Person>
            <b:Last>Harding</b:Last>
            <b:First>Jason</b:First>
          </b:Person>
        </b:NameList>
      </b:Author>
    </b:Author>
    <b:Title>The Criterion: Cultural Politics and Periodical Networks in Inter-War Britain</b:Title>
    <b:Year>2002</b:Year>
    <b:City>Oxford</b:City>
    <b:Publisher>Oxford University Press</b:Publisher>
    <b:RefOrder>3</b:RefOrder>
  </b:Source>
  <b:Source>
    <b:Tag>Sul93</b:Tag>
    <b:SourceType>Book</b:SourceType>
    <b:Guid>{3FC95C5E-51DB-824D-BF00-022EB93C8BDA}</b:Guid>
    <b:Author>
      <b:Author>
        <b:NameList>
          <b:Person>
            <b:Last>Sullivan</b:Last>
            <b:First>Alvin</b:First>
          </b:Person>
        </b:NameList>
      </b:Author>
    </b:Author>
    <b:Title>British Literary Magazines: Volume IV: The Modern Age, 1914-1984</b:Title>
    <b:Year>1993</b:Year>
    <b:City>New York</b:City>
    <b:Publisher>Greenwood Press</b:Publisher>
    <b:RefOrder>4</b:RefOrder>
  </b:Source>
  <b:Source>
    <b:Tag>Bro13</b:Tag>
    <b:SourceType>Book</b:SourceType>
    <b:Guid>{16C848B4-6139-AE4E-8B55-2E0F6C514FEF}</b:Guid>
    <b:Author>
      <b:Author>
        <b:NameList>
          <b:Person>
            <b:Last>Brooker</b:Last>
            <b:First>Peter</b:First>
          </b:Person>
          <b:Person>
            <b:Last>Thacker</b:Last>
            <b:First>Andrew</b:First>
          </b:Person>
        </b:NameList>
      </b:Author>
    </b:Author>
    <b:Title>The Oxford Critical and Cultural History of Modernist Magazines: Volume I: Britain and Ireland, 1888-1955</b:Title>
    <b:Year>2013</b:Year>
    <b:City>Oxford</b:City>
    <b:Publisher>Oxford University Press</b:Publisher>
    <b:RefOrder>5</b:RefOrder>
  </b:Source>
</b:Sources>
</file>

<file path=customXml/itemProps1.xml><?xml version="1.0" encoding="utf-8"?>
<ds:datastoreItem xmlns:ds="http://schemas.openxmlformats.org/officeDocument/2006/customXml" ds:itemID="{B1C00016-4A7E-4B4D-9BDF-6FB0D1EBC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C:\Users\RachelleAnn\Desktop\Routledge Enyclopedia of Modernism Word Template.dotx</Template>
  <TotalTime>15</TotalTime>
  <Pages>2</Pages>
  <Words>899</Words>
  <Characters>5129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6</cp:revision>
  <dcterms:created xsi:type="dcterms:W3CDTF">2016-02-01T02:10:00Z</dcterms:created>
  <dcterms:modified xsi:type="dcterms:W3CDTF">2016-05-29T00:10:00Z</dcterms:modified>
</cp:coreProperties>
</file>