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430"/>
        <w:gridCol w:w="2073"/>
        <w:gridCol w:w="2551"/>
        <w:gridCol w:w="2642"/>
      </w:tblGrid>
      <w:tr w:rsidR="00B574C9" w:rsidRPr="00A63EC2" w14:paraId="0F90B576" w14:textId="77777777" w:rsidTr="00922950">
        <w:tc>
          <w:tcPr>
            <w:tcW w:w="491" w:type="dxa"/>
            <w:vMerge w:val="restart"/>
            <w:shd w:val="clear" w:color="auto" w:fill="A6A6A6" w:themeFill="background1" w:themeFillShade="A6"/>
            <w:textDirection w:val="btLr"/>
          </w:tcPr>
          <w:p w14:paraId="0459A614" w14:textId="77777777" w:rsidR="00B574C9" w:rsidRPr="00A63EC2" w:rsidRDefault="00B574C9" w:rsidP="00CC586D">
            <w:pPr>
              <w:jc w:val="center"/>
              <w:rPr>
                <w:rFonts w:ascii="Times New Roman" w:hAnsi="Times New Roman" w:cs="Times New Roman"/>
                <w:b/>
                <w:color w:val="FFFFFF" w:themeColor="background1"/>
                <w:sz w:val="24"/>
                <w:szCs w:val="24"/>
              </w:rPr>
            </w:pPr>
            <w:r w:rsidRPr="00A63EC2">
              <w:rPr>
                <w:rFonts w:ascii="Times New Roman" w:hAnsi="Times New Roman" w:cs="Times New Roman"/>
                <w:b/>
                <w:color w:val="FFFFFF" w:themeColor="background1"/>
                <w:sz w:val="24"/>
                <w:szCs w:val="24"/>
              </w:rPr>
              <w:t>About you</w:t>
            </w:r>
          </w:p>
        </w:tc>
        <w:sdt>
          <w:sdtPr>
            <w:rPr>
              <w:rFonts w:ascii="Times New Roman" w:hAnsi="Times New Roman" w:cs="Times New Roman"/>
              <w:b/>
              <w:color w:val="FFFFFF" w:themeColor="background1"/>
              <w:sz w:val="24"/>
              <w:szCs w:val="24"/>
            </w:rPr>
            <w:alias w:val="Salutation"/>
            <w:tag w:val="salutation"/>
            <w:id w:val="-1659997262"/>
            <w:placeholder>
              <w:docPart w:val="500FEBFB6585304382AA883E71E0D702"/>
            </w:placeholder>
            <w:showingPlcHdr/>
            <w:dropDownList>
              <w:listItem w:displayText="Dr." w:value="Dr."/>
              <w:listItem w:displayText="Prof." w:value="Prof."/>
            </w:dropDownList>
          </w:sdtPr>
          <w:sdtEndPr/>
          <w:sdtContent>
            <w:tc>
              <w:tcPr>
                <w:tcW w:w="1259" w:type="dxa"/>
              </w:tcPr>
              <w:p w14:paraId="7E44FC3E" w14:textId="77777777" w:rsidR="00B574C9" w:rsidRPr="00A63EC2" w:rsidRDefault="00B574C9" w:rsidP="00CC586D">
                <w:pPr>
                  <w:jc w:val="center"/>
                  <w:rPr>
                    <w:rFonts w:ascii="Times New Roman" w:hAnsi="Times New Roman" w:cs="Times New Roman"/>
                    <w:b/>
                    <w:color w:val="FFFFFF" w:themeColor="background1"/>
                    <w:sz w:val="24"/>
                    <w:szCs w:val="24"/>
                  </w:rPr>
                </w:pPr>
                <w:r w:rsidRPr="00A63EC2">
                  <w:rPr>
                    <w:rStyle w:val="PlaceholderText"/>
                    <w:rFonts w:ascii="Times New Roman" w:hAnsi="Times New Roman" w:cs="Times New Roman"/>
                    <w:b/>
                    <w:color w:val="FFFFFF" w:themeColor="background1"/>
                    <w:sz w:val="24"/>
                    <w:szCs w:val="24"/>
                  </w:rPr>
                  <w:t>[Salutation]</w:t>
                </w:r>
              </w:p>
            </w:tc>
          </w:sdtContent>
        </w:sdt>
        <w:sdt>
          <w:sdtPr>
            <w:rPr>
              <w:rFonts w:cs="Times New Roman"/>
              <w:sz w:val="24"/>
              <w:szCs w:val="24"/>
            </w:rPr>
            <w:alias w:val="First name"/>
            <w:tag w:val="authorFirstName"/>
            <w:id w:val="581645879"/>
            <w:placeholder>
              <w:docPart w:val="29C76D2DB75F8D409E215F37A1D15860"/>
            </w:placeholder>
            <w:text/>
          </w:sdtPr>
          <w:sdtEndPr/>
          <w:sdtContent>
            <w:tc>
              <w:tcPr>
                <w:tcW w:w="2073" w:type="dxa"/>
              </w:tcPr>
              <w:p w14:paraId="378DD275" w14:textId="77777777" w:rsidR="00B574C9" w:rsidRPr="00904948" w:rsidRDefault="00A63EC2" w:rsidP="00922950">
                <w:pPr>
                  <w:rPr>
                    <w:rFonts w:cs="Times New Roman"/>
                    <w:sz w:val="24"/>
                    <w:szCs w:val="24"/>
                  </w:rPr>
                </w:pPr>
                <w:r w:rsidRPr="00904948">
                  <w:rPr>
                    <w:rFonts w:eastAsiaTheme="minorEastAsia" w:cs="Times New Roman"/>
                    <w:sz w:val="24"/>
                    <w:szCs w:val="24"/>
                    <w:lang w:val="en-CA" w:eastAsia="ja-JP"/>
                  </w:rPr>
                  <w:t>Mark</w:t>
                </w:r>
              </w:p>
            </w:tc>
          </w:sdtContent>
        </w:sdt>
        <w:sdt>
          <w:sdtPr>
            <w:rPr>
              <w:rFonts w:cs="Times New Roman"/>
              <w:sz w:val="24"/>
              <w:szCs w:val="24"/>
            </w:rPr>
            <w:alias w:val="Middle name"/>
            <w:tag w:val="authorMiddleName"/>
            <w:id w:val="-2076034781"/>
            <w:placeholder>
              <w:docPart w:val="F361807CB719A04CAF84E2D9295A6464"/>
            </w:placeholder>
            <w:text/>
          </w:sdtPr>
          <w:sdtEndPr/>
          <w:sdtContent>
            <w:tc>
              <w:tcPr>
                <w:tcW w:w="2551" w:type="dxa"/>
              </w:tcPr>
              <w:p w14:paraId="56CF96C3" w14:textId="77777777" w:rsidR="00B574C9" w:rsidRPr="00904948" w:rsidRDefault="00A63EC2" w:rsidP="00A63EC2">
                <w:pPr>
                  <w:rPr>
                    <w:rFonts w:cs="Times New Roman"/>
                    <w:sz w:val="24"/>
                    <w:szCs w:val="24"/>
                  </w:rPr>
                </w:pPr>
                <w:r w:rsidRPr="00904948">
                  <w:rPr>
                    <w:rFonts w:cs="Times New Roman"/>
                    <w:sz w:val="24"/>
                    <w:szCs w:val="24"/>
                  </w:rPr>
                  <w:t>D</w:t>
                </w:r>
              </w:p>
            </w:tc>
          </w:sdtContent>
        </w:sdt>
        <w:sdt>
          <w:sdtPr>
            <w:rPr>
              <w:rFonts w:cs="Times New Roman"/>
              <w:sz w:val="24"/>
              <w:szCs w:val="24"/>
            </w:rPr>
            <w:alias w:val="Last name"/>
            <w:tag w:val="authorLastName"/>
            <w:id w:val="-1088529830"/>
            <w:placeholder>
              <w:docPart w:val="69ED5DD6580A0C42A6D819171D5B7C07"/>
            </w:placeholder>
            <w:text/>
          </w:sdtPr>
          <w:sdtEndPr/>
          <w:sdtContent>
            <w:tc>
              <w:tcPr>
                <w:tcW w:w="2642" w:type="dxa"/>
              </w:tcPr>
              <w:p w14:paraId="74D7A2E2" w14:textId="77777777" w:rsidR="00B574C9" w:rsidRPr="00904948" w:rsidRDefault="00A63EC2" w:rsidP="00A63EC2">
                <w:pPr>
                  <w:rPr>
                    <w:rFonts w:cs="Times New Roman"/>
                    <w:sz w:val="24"/>
                    <w:szCs w:val="24"/>
                  </w:rPr>
                </w:pPr>
                <w:proofErr w:type="spellStart"/>
                <w:r w:rsidRPr="00904948">
                  <w:rPr>
                    <w:rFonts w:cs="Times New Roman"/>
                    <w:sz w:val="24"/>
                    <w:szCs w:val="24"/>
                  </w:rPr>
                  <w:t>Luce</w:t>
                </w:r>
                <w:proofErr w:type="spellEnd"/>
              </w:p>
            </w:tc>
          </w:sdtContent>
        </w:sdt>
      </w:tr>
      <w:tr w:rsidR="00B574C9" w:rsidRPr="00A63EC2" w14:paraId="353A474F" w14:textId="77777777" w:rsidTr="001A6A06">
        <w:trPr>
          <w:trHeight w:val="986"/>
        </w:trPr>
        <w:tc>
          <w:tcPr>
            <w:tcW w:w="491" w:type="dxa"/>
            <w:vMerge/>
            <w:shd w:val="clear" w:color="auto" w:fill="A6A6A6" w:themeFill="background1" w:themeFillShade="A6"/>
          </w:tcPr>
          <w:p w14:paraId="3D8E1EFF" w14:textId="77777777" w:rsidR="00B574C9" w:rsidRPr="00A63EC2" w:rsidRDefault="00B574C9" w:rsidP="00CF1542">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Biography"/>
            <w:tag w:val="authorBiography"/>
            <w:id w:val="938807824"/>
            <w:placeholder>
              <w:docPart w:val="90912D3B5507184F982E8D9BFB4E0CCE"/>
            </w:placeholder>
            <w:showingPlcHdr/>
          </w:sdtPr>
          <w:sdtEndPr/>
          <w:sdtContent>
            <w:tc>
              <w:tcPr>
                <w:tcW w:w="8525" w:type="dxa"/>
                <w:gridSpan w:val="4"/>
              </w:tcPr>
              <w:p w14:paraId="10480025" w14:textId="77777777" w:rsidR="00B574C9" w:rsidRPr="00A63EC2" w:rsidRDefault="00B574C9" w:rsidP="00922950">
                <w:pPr>
                  <w:rPr>
                    <w:rFonts w:ascii="Times New Roman" w:hAnsi="Times New Roman" w:cs="Times New Roman"/>
                    <w:sz w:val="24"/>
                    <w:szCs w:val="24"/>
                  </w:rPr>
                </w:pPr>
                <w:r w:rsidRPr="00A63EC2">
                  <w:rPr>
                    <w:rStyle w:val="PlaceholderText"/>
                    <w:rFonts w:ascii="Times New Roman" w:hAnsi="Times New Roman" w:cs="Times New Roman"/>
                    <w:sz w:val="24"/>
                    <w:szCs w:val="24"/>
                  </w:rPr>
                  <w:t>[Enter your biography]</w:t>
                </w:r>
              </w:p>
            </w:tc>
          </w:sdtContent>
        </w:sdt>
      </w:tr>
      <w:tr w:rsidR="00B574C9" w:rsidRPr="00A63EC2" w14:paraId="328C24E7" w14:textId="77777777" w:rsidTr="001A6A06">
        <w:trPr>
          <w:trHeight w:val="986"/>
        </w:trPr>
        <w:tc>
          <w:tcPr>
            <w:tcW w:w="491" w:type="dxa"/>
            <w:vMerge/>
            <w:shd w:val="clear" w:color="auto" w:fill="A6A6A6" w:themeFill="background1" w:themeFillShade="A6"/>
          </w:tcPr>
          <w:p w14:paraId="17CE8090" w14:textId="77777777" w:rsidR="00B574C9" w:rsidRPr="00A63EC2" w:rsidRDefault="00B574C9" w:rsidP="00CF1542">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Affiliation"/>
            <w:tag w:val="affiliation"/>
            <w:id w:val="2012937915"/>
            <w:placeholder>
              <w:docPart w:val="3B82A6E839D9804382AED84B1DC3D076"/>
            </w:placeholder>
            <w:showingPlcHdr/>
            <w:text/>
          </w:sdtPr>
          <w:sdtEndPr/>
          <w:sdtContent>
            <w:tc>
              <w:tcPr>
                <w:tcW w:w="8525" w:type="dxa"/>
                <w:gridSpan w:val="4"/>
              </w:tcPr>
              <w:p w14:paraId="6826C623" w14:textId="77777777" w:rsidR="00B574C9" w:rsidRPr="00A63EC2" w:rsidRDefault="00B574C9" w:rsidP="00B574C9">
                <w:pPr>
                  <w:rPr>
                    <w:rFonts w:ascii="Times New Roman" w:hAnsi="Times New Roman" w:cs="Times New Roman"/>
                    <w:sz w:val="24"/>
                    <w:szCs w:val="24"/>
                  </w:rPr>
                </w:pPr>
                <w:r w:rsidRPr="00A63EC2">
                  <w:rPr>
                    <w:rStyle w:val="PlaceholderText"/>
                    <w:rFonts w:ascii="Times New Roman" w:hAnsi="Times New Roman" w:cs="Times New Roman"/>
                    <w:sz w:val="24"/>
                    <w:szCs w:val="24"/>
                  </w:rPr>
                  <w:t>[Enter the institution with which you are affiliated]</w:t>
                </w:r>
              </w:p>
            </w:tc>
          </w:sdtContent>
        </w:sdt>
      </w:tr>
    </w:tbl>
    <w:p w14:paraId="457072E1" w14:textId="77777777" w:rsidR="003D3579" w:rsidRPr="00A63EC2" w:rsidRDefault="003D3579">
      <w:pPr>
        <w:rPr>
          <w:rFonts w:ascii="Times New Roman" w:hAnsi="Times New Roman" w:cs="Times New Roman"/>
          <w:sz w:val="24"/>
          <w:szCs w:val="24"/>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130"/>
      </w:tblGrid>
      <w:tr w:rsidR="00244BB0" w:rsidRPr="00A63EC2" w14:paraId="7ECD2E7E" w14:textId="77777777" w:rsidTr="00244BB0">
        <w:tc>
          <w:tcPr>
            <w:tcW w:w="9016" w:type="dxa"/>
            <w:shd w:val="clear" w:color="auto" w:fill="A6A6A6" w:themeFill="background1" w:themeFillShade="A6"/>
            <w:tcMar>
              <w:top w:w="113" w:type="dxa"/>
              <w:bottom w:w="113" w:type="dxa"/>
            </w:tcMar>
          </w:tcPr>
          <w:p w14:paraId="05F40E17" w14:textId="77777777" w:rsidR="00244BB0" w:rsidRPr="00A63EC2" w:rsidRDefault="00244BB0" w:rsidP="00244BB0">
            <w:pPr>
              <w:jc w:val="center"/>
              <w:rPr>
                <w:rFonts w:ascii="Times New Roman" w:hAnsi="Times New Roman" w:cs="Times New Roman"/>
                <w:b/>
                <w:color w:val="FFFFFF" w:themeColor="background1"/>
                <w:sz w:val="24"/>
                <w:szCs w:val="24"/>
              </w:rPr>
            </w:pPr>
            <w:r w:rsidRPr="00A63EC2">
              <w:rPr>
                <w:rFonts w:ascii="Times New Roman" w:hAnsi="Times New Roman" w:cs="Times New Roman"/>
                <w:b/>
                <w:color w:val="FFFFFF" w:themeColor="background1"/>
                <w:sz w:val="24"/>
                <w:szCs w:val="24"/>
              </w:rPr>
              <w:t>Your article</w:t>
            </w:r>
          </w:p>
        </w:tc>
      </w:tr>
      <w:tr w:rsidR="003F0D73" w:rsidRPr="00A63EC2" w14:paraId="0A1A2794" w14:textId="77777777" w:rsidTr="003F0D73">
        <w:sdt>
          <w:sdtPr>
            <w:rPr>
              <w:rFonts w:cs="Times New Roman"/>
              <w:b/>
              <w:sz w:val="24"/>
              <w:szCs w:val="24"/>
            </w:rPr>
            <w:alias w:val="Article headword"/>
            <w:tag w:val="articleHeadword"/>
            <w:id w:val="-361440020"/>
            <w:placeholder>
              <w:docPart w:val="31A0D3ADE16CEA499375D4A605494D0C"/>
            </w:placeholder>
            <w:text/>
          </w:sdtPr>
          <w:sdtEndPr/>
          <w:sdtContent>
            <w:tc>
              <w:tcPr>
                <w:tcW w:w="9016" w:type="dxa"/>
                <w:tcMar>
                  <w:top w:w="113" w:type="dxa"/>
                  <w:bottom w:w="113" w:type="dxa"/>
                </w:tcMar>
              </w:tcPr>
              <w:p w14:paraId="207D8313" w14:textId="77777777" w:rsidR="003F0D73" w:rsidRPr="00A63EC2" w:rsidRDefault="00A63EC2" w:rsidP="003F0D73">
                <w:pPr>
                  <w:rPr>
                    <w:rFonts w:ascii="Times New Roman" w:hAnsi="Times New Roman" w:cs="Times New Roman"/>
                    <w:b/>
                    <w:sz w:val="24"/>
                    <w:szCs w:val="24"/>
                  </w:rPr>
                </w:pPr>
                <w:r w:rsidRPr="00904948">
                  <w:rPr>
                    <w:rFonts w:eastAsiaTheme="minorEastAsia" w:cs="Times New Roman"/>
                    <w:sz w:val="24"/>
                    <w:szCs w:val="24"/>
                    <w:lang w:val="en-US"/>
                  </w:rPr>
                  <w:t xml:space="preserve">Ahmad </w:t>
                </w:r>
                <w:proofErr w:type="spellStart"/>
                <w:r w:rsidRPr="00904948">
                  <w:rPr>
                    <w:rFonts w:eastAsiaTheme="minorEastAsia" w:cs="Times New Roman"/>
                    <w:sz w:val="24"/>
                    <w:szCs w:val="24"/>
                    <w:lang w:val="en-US"/>
                  </w:rPr>
                  <w:t>Shawqi</w:t>
                </w:r>
                <w:proofErr w:type="spellEnd"/>
                <w:r w:rsidRPr="00904948">
                  <w:rPr>
                    <w:rFonts w:eastAsiaTheme="minorEastAsia" w:cs="Times New Roman"/>
                    <w:sz w:val="24"/>
                    <w:szCs w:val="24"/>
                    <w:lang w:val="en-US"/>
                  </w:rPr>
                  <w:t xml:space="preserve"> </w:t>
                </w:r>
                <w:proofErr w:type="spellStart"/>
                <w:r w:rsidRPr="00904948">
                  <w:rPr>
                    <w:rFonts w:ascii="Tahoma" w:eastAsia="Tahoma" w:hAnsi="Tahoma" w:cs="Tahoma"/>
                    <w:sz w:val="24"/>
                    <w:szCs w:val="24"/>
                    <w:lang w:val="en-US"/>
                  </w:rPr>
                  <w:t>احمد</w:t>
                </w:r>
                <w:proofErr w:type="spellEnd"/>
                <w:r w:rsidRPr="00904948">
                  <w:rPr>
                    <w:rFonts w:eastAsiaTheme="minorEastAsia" w:cs="Times New Roman"/>
                    <w:sz w:val="24"/>
                    <w:szCs w:val="24"/>
                    <w:lang w:val="en-US"/>
                  </w:rPr>
                  <w:t xml:space="preserve"> </w:t>
                </w:r>
                <w:proofErr w:type="spellStart"/>
                <w:r w:rsidRPr="00904948">
                  <w:rPr>
                    <w:rFonts w:ascii="Tahoma" w:eastAsia="Tahoma" w:hAnsi="Tahoma" w:cs="Tahoma"/>
                    <w:sz w:val="24"/>
                    <w:szCs w:val="24"/>
                    <w:lang w:val="en-US"/>
                  </w:rPr>
                  <w:t>شوقي</w:t>
                </w:r>
                <w:proofErr w:type="spellEnd"/>
                <w:r w:rsidRPr="00904948">
                  <w:rPr>
                    <w:rFonts w:eastAsiaTheme="minorEastAsia" w:cs="Times New Roman"/>
                    <w:sz w:val="24"/>
                    <w:szCs w:val="24"/>
                    <w:lang w:val="en-US"/>
                  </w:rPr>
                  <w:t xml:space="preserve"> (b. Cairo, 1868- d. 1932)</w:t>
                </w:r>
              </w:p>
            </w:tc>
          </w:sdtContent>
        </w:sdt>
      </w:tr>
      <w:tr w:rsidR="00464699" w:rsidRPr="00A63EC2" w14:paraId="7A3F1AE8" w14:textId="77777777" w:rsidTr="00A63EC2">
        <w:sdt>
          <w:sdtPr>
            <w:rPr>
              <w:rFonts w:ascii="Times New Roman" w:hAnsi="Times New Roman" w:cs="Times New Roman"/>
              <w:sz w:val="24"/>
              <w:szCs w:val="24"/>
            </w:rPr>
            <w:alias w:val="Variant headwords"/>
            <w:tag w:val="variantHeadwords"/>
            <w:id w:val="173464402"/>
            <w:placeholder>
              <w:docPart w:val="55FB2B3E5BB807448036AC925C071B2D"/>
            </w:placeholder>
            <w:showingPlcHdr/>
          </w:sdtPr>
          <w:sdtEndPr/>
          <w:sdtContent>
            <w:tc>
              <w:tcPr>
                <w:tcW w:w="9016" w:type="dxa"/>
                <w:tcMar>
                  <w:top w:w="113" w:type="dxa"/>
                  <w:bottom w:w="113" w:type="dxa"/>
                </w:tcMar>
              </w:tcPr>
              <w:p w14:paraId="286D0AAB" w14:textId="77777777" w:rsidR="00464699" w:rsidRPr="00A63EC2" w:rsidRDefault="00464699" w:rsidP="00464699">
                <w:pPr>
                  <w:rPr>
                    <w:rFonts w:ascii="Times New Roman" w:hAnsi="Times New Roman" w:cs="Times New Roman"/>
                    <w:sz w:val="24"/>
                    <w:szCs w:val="24"/>
                  </w:rPr>
                </w:pPr>
                <w:r w:rsidRPr="00A63EC2">
                  <w:rPr>
                    <w:rStyle w:val="PlaceholderText"/>
                    <w:rFonts w:ascii="Times New Roman" w:hAnsi="Times New Roman" w:cs="Times New Roman"/>
                    <w:b/>
                    <w:sz w:val="24"/>
                    <w:szCs w:val="24"/>
                  </w:rPr>
                  <w:t xml:space="preserve">[Enter any </w:t>
                </w:r>
                <w:r w:rsidRPr="00A63EC2">
                  <w:rPr>
                    <w:rStyle w:val="PlaceholderText"/>
                    <w:rFonts w:ascii="Times New Roman" w:hAnsi="Times New Roman" w:cs="Times New Roman"/>
                    <w:b/>
                    <w:i/>
                    <w:sz w:val="24"/>
                    <w:szCs w:val="24"/>
                  </w:rPr>
                  <w:t>variant forms</w:t>
                </w:r>
                <w:r w:rsidRPr="00A63EC2">
                  <w:rPr>
                    <w:rStyle w:val="PlaceholderText"/>
                    <w:rFonts w:ascii="Times New Roman" w:hAnsi="Times New Roman" w:cs="Times New Roman"/>
                    <w:b/>
                    <w:sz w:val="24"/>
                    <w:szCs w:val="24"/>
                  </w:rPr>
                  <w:t xml:space="preserve"> of your headword – OPTIONAL]</w:t>
                </w:r>
              </w:p>
            </w:tc>
          </w:sdtContent>
        </w:sdt>
      </w:tr>
      <w:tr w:rsidR="00E85A05" w:rsidRPr="00A63EC2" w14:paraId="6CD69490" w14:textId="77777777" w:rsidTr="003F0D73">
        <w:sdt>
          <w:sdtPr>
            <w:rPr>
              <w:rFonts w:ascii="Times New Roman" w:hAnsi="Times New Roman" w:cs="Times New Roman"/>
              <w:sz w:val="24"/>
              <w:szCs w:val="24"/>
            </w:rPr>
            <w:alias w:val="Abstract"/>
            <w:tag w:val="abstract"/>
            <w:id w:val="-635871867"/>
            <w:placeholder>
              <w:docPart w:val="D3DA1310907C564CAEA8DDF1CBA38DAE"/>
            </w:placeholder>
          </w:sdtPr>
          <w:sdtEndPr/>
          <w:sdtContent>
            <w:tc>
              <w:tcPr>
                <w:tcW w:w="9016" w:type="dxa"/>
                <w:tcMar>
                  <w:top w:w="113" w:type="dxa"/>
                  <w:bottom w:w="113" w:type="dxa"/>
                </w:tcMar>
              </w:tcPr>
              <w:p w14:paraId="61F83FD9" w14:textId="77777777" w:rsidR="00A63EC2" w:rsidRPr="00904948" w:rsidRDefault="00A63EC2" w:rsidP="00A63EC2">
                <w:r w:rsidRPr="00904948">
                  <w:t xml:space="preserve">Ahmad </w:t>
                </w:r>
                <w:proofErr w:type="spellStart"/>
                <w:r w:rsidRPr="00904948">
                  <w:t>Shawqi</w:t>
                </w:r>
                <w:proofErr w:type="spellEnd"/>
                <w:r w:rsidRPr="00904948">
                  <w:t xml:space="preserve"> was the leading poet and pioneer playwright of the neoclassical period of Arabic literature. </w:t>
                </w:r>
                <w:proofErr w:type="spellStart"/>
                <w:r w:rsidRPr="00904948">
                  <w:t>Shawqi</w:t>
                </w:r>
                <w:proofErr w:type="spellEnd"/>
                <w:r w:rsidRPr="00904948">
                  <w:t xml:space="preserve"> benefited from a secular education, which allowed him to study law, but more importantly for him, French. </w:t>
                </w:r>
                <w:proofErr w:type="spellStart"/>
                <w:r w:rsidRPr="00904948">
                  <w:t>Shawqi’s</w:t>
                </w:r>
                <w:proofErr w:type="spellEnd"/>
                <w:r w:rsidRPr="00904948">
                  <w:t xml:space="preserve"> mastery of Arabic and his talents as a poet led him to the Egyptian Khedive’s court as a poet. He found </w:t>
                </w:r>
                <w:proofErr w:type="spellStart"/>
                <w:r w:rsidRPr="00904948">
                  <w:t>favor</w:t>
                </w:r>
                <w:proofErr w:type="spellEnd"/>
                <w:r w:rsidRPr="00904948">
                  <w:t xml:space="preserve"> with the Khedive and consequently received a fellowship for study abroad in France.</w:t>
                </w:r>
              </w:p>
              <w:p w14:paraId="0BB6548E" w14:textId="77777777" w:rsidR="00E85A05" w:rsidRPr="00A63EC2" w:rsidRDefault="00E85A05" w:rsidP="00E85A05">
                <w:pPr>
                  <w:rPr>
                    <w:rFonts w:ascii="Times New Roman" w:hAnsi="Times New Roman" w:cs="Times New Roman"/>
                    <w:sz w:val="24"/>
                    <w:szCs w:val="24"/>
                  </w:rPr>
                </w:pPr>
              </w:p>
            </w:tc>
          </w:sdtContent>
        </w:sdt>
      </w:tr>
      <w:tr w:rsidR="003F0D73" w:rsidRPr="00A63EC2" w14:paraId="2A422CFB" w14:textId="77777777" w:rsidTr="003F0D73">
        <w:sdt>
          <w:sdtPr>
            <w:alias w:val="Article text"/>
            <w:tag w:val="articleText"/>
            <w:id w:val="634067588"/>
            <w:placeholder>
              <w:docPart w:val="442CC68BAAEE9F47808C7D0B922CAEC1"/>
            </w:placeholder>
          </w:sdtPr>
          <w:sdtEndPr>
            <w:rPr>
              <w:rFonts w:ascii="Times New Roman" w:hAnsi="Times New Roman" w:cs="Times New Roman"/>
              <w:sz w:val="24"/>
              <w:szCs w:val="24"/>
            </w:rPr>
          </w:sdtEndPr>
          <w:sdtContent>
            <w:tc>
              <w:tcPr>
                <w:tcW w:w="9016" w:type="dxa"/>
                <w:tcMar>
                  <w:top w:w="113" w:type="dxa"/>
                  <w:bottom w:w="113" w:type="dxa"/>
                </w:tcMar>
              </w:tcPr>
              <w:p w14:paraId="7F0E555D" w14:textId="77777777" w:rsidR="00A63EC2" w:rsidRDefault="00A63EC2" w:rsidP="00904948">
                <w:r w:rsidRPr="00A63EC2">
                  <w:t xml:space="preserve">Ahmad </w:t>
                </w:r>
                <w:proofErr w:type="spellStart"/>
                <w:r w:rsidRPr="00A63EC2">
                  <w:t>Shawqi</w:t>
                </w:r>
                <w:proofErr w:type="spellEnd"/>
                <w:r w:rsidRPr="00A63EC2">
                  <w:t xml:space="preserve"> was the leading poet and pioneer playwright of the neoclassical period of Arabic literature. </w:t>
                </w:r>
                <w:proofErr w:type="spellStart"/>
                <w:r w:rsidRPr="00A63EC2">
                  <w:t>Shawqi</w:t>
                </w:r>
                <w:proofErr w:type="spellEnd"/>
                <w:r w:rsidRPr="00A63EC2">
                  <w:t xml:space="preserve"> benefited from a secular education, which allowed him to study law, but more importantly for him, French. </w:t>
                </w:r>
                <w:proofErr w:type="spellStart"/>
                <w:r w:rsidRPr="00A63EC2">
                  <w:t>Shawqi’s</w:t>
                </w:r>
                <w:proofErr w:type="spellEnd"/>
                <w:r w:rsidRPr="00A63EC2">
                  <w:t xml:space="preserve"> mastery of Arabic and his talents as a poet led him to the Egyptian Khedive’s court as a poet. He found </w:t>
                </w:r>
                <w:proofErr w:type="spellStart"/>
                <w:r w:rsidRPr="00A63EC2">
                  <w:t>favor</w:t>
                </w:r>
                <w:proofErr w:type="spellEnd"/>
                <w:r w:rsidRPr="00A63EC2">
                  <w:t xml:space="preserve"> with the Khedive and consequently received a fellowship for study abroad in France.</w:t>
                </w:r>
              </w:p>
              <w:p w14:paraId="63EDD721" w14:textId="77777777" w:rsidR="00A63EC2" w:rsidRDefault="00A63EC2" w:rsidP="00904948"/>
              <w:p w14:paraId="3663010E" w14:textId="77777777" w:rsidR="00A63EC2" w:rsidRDefault="00A63EC2" w:rsidP="00904948">
                <w:r>
                  <w:t xml:space="preserve">File: </w:t>
                </w:r>
                <w:r w:rsidRPr="00A63EC2">
                  <w:t>Ahmad Shawqi.png</w:t>
                </w:r>
              </w:p>
              <w:p w14:paraId="0F2C376D" w14:textId="77777777" w:rsidR="00A63EC2" w:rsidRDefault="00A63EC2" w:rsidP="00A63EC2">
                <w:pPr>
                  <w:pStyle w:val="Caption"/>
                </w:pPr>
                <w:r>
                  <w:t xml:space="preserve">Figure </w:t>
                </w:r>
                <w:fldSimple w:instr=" SEQ Figure \* ARABIC ">
                  <w:r>
                    <w:rPr>
                      <w:noProof/>
                    </w:rPr>
                    <w:t>1</w:t>
                  </w:r>
                </w:fldSimple>
                <w:r>
                  <w:t xml:space="preserve"> </w:t>
                </w:r>
                <w:r w:rsidRPr="00A63EC2">
                  <w:rPr>
                    <w:rFonts w:ascii="Times New Roman" w:eastAsiaTheme="minorEastAsia" w:hAnsi="Times New Roman" w:cs="Times New Roman"/>
                    <w:sz w:val="24"/>
                    <w:szCs w:val="24"/>
                    <w:lang w:val="en-US"/>
                  </w:rPr>
                  <w:t xml:space="preserve">Ahmad </w:t>
                </w:r>
                <w:proofErr w:type="spellStart"/>
                <w:r w:rsidRPr="00A63EC2">
                  <w:rPr>
                    <w:rFonts w:ascii="Times New Roman" w:eastAsiaTheme="minorEastAsia" w:hAnsi="Times New Roman" w:cs="Times New Roman"/>
                    <w:sz w:val="24"/>
                    <w:szCs w:val="24"/>
                    <w:lang w:val="en-US"/>
                  </w:rPr>
                  <w:t>Shawqi</w:t>
                </w:r>
                <w:proofErr w:type="spellEnd"/>
              </w:p>
              <w:p w14:paraId="2E57130F" w14:textId="77777777" w:rsidR="00A63EC2" w:rsidRPr="00A63EC2" w:rsidRDefault="00A63EC2" w:rsidP="00A63EC2">
                <w:pPr>
                  <w:rPr>
                    <w:rFonts w:ascii="Times New Roman" w:hAnsi="Times New Roman" w:cs="Times New Roman"/>
                    <w:sz w:val="24"/>
                    <w:szCs w:val="24"/>
                  </w:rPr>
                </w:pPr>
                <w:commentRangeStart w:id="0"/>
                <w:r>
                  <w:rPr>
                    <w:rFonts w:ascii="Times New Roman" w:hAnsi="Times New Roman" w:cs="Times New Roman"/>
                    <w:sz w:val="24"/>
                    <w:szCs w:val="24"/>
                  </w:rPr>
                  <w:t xml:space="preserve">Source: </w:t>
                </w:r>
                <w:commentRangeEnd w:id="0"/>
                <w:r w:rsidR="00904948">
                  <w:rPr>
                    <w:rStyle w:val="CommentReference"/>
                  </w:rPr>
                  <w:commentReference w:id="0"/>
                </w:r>
              </w:p>
              <w:p w14:paraId="5D8304B5" w14:textId="77777777" w:rsidR="00A63EC2" w:rsidRPr="00A63EC2" w:rsidRDefault="00A63EC2" w:rsidP="00A63EC2">
                <w:pPr>
                  <w:rPr>
                    <w:rFonts w:ascii="Times New Roman" w:hAnsi="Times New Roman" w:cs="Times New Roman"/>
                    <w:sz w:val="24"/>
                    <w:szCs w:val="24"/>
                  </w:rPr>
                </w:pPr>
              </w:p>
              <w:p w14:paraId="065880EE" w14:textId="77777777" w:rsidR="00A63EC2" w:rsidRPr="00A63EC2" w:rsidRDefault="00A63EC2" w:rsidP="00904948">
                <w:proofErr w:type="spellStart"/>
                <w:r w:rsidRPr="00A63EC2">
                  <w:t>Shawqi</w:t>
                </w:r>
                <w:proofErr w:type="spellEnd"/>
                <w:r w:rsidRPr="00A63EC2">
                  <w:t xml:space="preserve"> returned to the Khedive’s court heavily influenced by his studies abroad. He distinguished himself as an innovator and a rejuvenator of Arabic poetry; however, his efforts to incorporate western influences into his poetry were not </w:t>
                </w:r>
                <w:proofErr w:type="spellStart"/>
                <w:r w:rsidRPr="00A63EC2">
                  <w:t>favored</w:t>
                </w:r>
                <w:proofErr w:type="spellEnd"/>
                <w:r w:rsidRPr="00A63EC2">
                  <w:t xml:space="preserve"> by the Khedive. As a result, </w:t>
                </w:r>
                <w:proofErr w:type="spellStart"/>
                <w:r w:rsidRPr="00A63EC2">
                  <w:t>Shawqi</w:t>
                </w:r>
                <w:proofErr w:type="spellEnd"/>
                <w:r w:rsidRPr="00A63EC2">
                  <w:t xml:space="preserve"> excelled in creating poetry on modern themes in the classical tradition, with its complicated meters and rhymes.</w:t>
                </w:r>
              </w:p>
              <w:p w14:paraId="0C56D087" w14:textId="77777777" w:rsidR="00A63EC2" w:rsidRPr="00A63EC2" w:rsidRDefault="00A63EC2" w:rsidP="00904948"/>
              <w:p w14:paraId="798A8901" w14:textId="77777777" w:rsidR="00A63EC2" w:rsidRPr="00A63EC2" w:rsidRDefault="00A63EC2" w:rsidP="00904948">
                <w:proofErr w:type="spellStart"/>
                <w:r w:rsidRPr="00A63EC2">
                  <w:t>Shawqi's</w:t>
                </w:r>
                <w:proofErr w:type="spellEnd"/>
                <w:r w:rsidRPr="00A63EC2">
                  <w:t xml:space="preserve"> poetry championed two causes: Egyptian anti-colonialist sentiments and praise for the Ottoman caliphate. After Egypt’s independence in 1927, </w:t>
                </w:r>
                <w:proofErr w:type="spellStart"/>
                <w:r w:rsidRPr="00A63EC2">
                  <w:t>Shawqi</w:t>
                </w:r>
                <w:proofErr w:type="spellEnd"/>
                <w:r w:rsidRPr="00A63EC2">
                  <w:t xml:space="preserve"> became a patron of the arts and was </w:t>
                </w:r>
                <w:proofErr w:type="spellStart"/>
                <w:r w:rsidRPr="00A63EC2">
                  <w:t>honored</w:t>
                </w:r>
                <w:proofErr w:type="spellEnd"/>
                <w:r w:rsidRPr="00A63EC2">
                  <w:t xml:space="preserve"> with the title </w:t>
                </w:r>
                <w:r w:rsidRPr="00A63EC2">
                  <w:rPr>
                    <w:i/>
                  </w:rPr>
                  <w:t>Amir al-</w:t>
                </w:r>
                <w:proofErr w:type="spellStart"/>
                <w:r w:rsidRPr="00A63EC2">
                  <w:rPr>
                    <w:i/>
                  </w:rPr>
                  <w:t>shu’ara</w:t>
                </w:r>
                <w:proofErr w:type="spellEnd"/>
                <w:r w:rsidRPr="00A63EC2">
                  <w:rPr>
                    <w:i/>
                  </w:rPr>
                  <w:t>’</w:t>
                </w:r>
                <w:r w:rsidRPr="00A63EC2">
                  <w:t xml:space="preserve"> </w:t>
                </w:r>
                <w:proofErr w:type="gramStart"/>
                <w:r w:rsidRPr="00A63EC2">
                  <w:t xml:space="preserve">( </w:t>
                </w:r>
                <w:r w:rsidRPr="00A63EC2">
                  <w:rPr>
                    <w:rtl/>
                  </w:rPr>
                  <w:t>امير</w:t>
                </w:r>
                <w:proofErr w:type="gramEnd"/>
                <w:r w:rsidRPr="00A63EC2">
                  <w:rPr>
                    <w:rtl/>
                  </w:rPr>
                  <w:t xml:space="preserve"> الشعراء</w:t>
                </w:r>
                <w:r w:rsidRPr="00A63EC2">
                  <w:t xml:space="preserve"> )or Prince of Poets, a great </w:t>
                </w:r>
                <w:proofErr w:type="spellStart"/>
                <w:r w:rsidRPr="00A63EC2">
                  <w:t>honor</w:t>
                </w:r>
                <w:proofErr w:type="spellEnd"/>
                <w:r w:rsidRPr="00A63EC2">
                  <w:t xml:space="preserve"> which recognized his contribution to Arabic literature. In the last eight years of his life, he produced seven plays that were performed in Egypt. Ahmad </w:t>
                </w:r>
                <w:proofErr w:type="spellStart"/>
                <w:r w:rsidRPr="00A63EC2">
                  <w:t>Shawqi's</w:t>
                </w:r>
                <w:proofErr w:type="spellEnd"/>
                <w:r w:rsidRPr="00A63EC2">
                  <w:t xml:space="preserve"> works represent the best of the neo-classical period that made the leap from pure classical tradition to new poetic forms and genres.</w:t>
                </w:r>
              </w:p>
              <w:p w14:paraId="52B6F3E2" w14:textId="77777777" w:rsidR="00A63EC2" w:rsidRPr="00A63EC2" w:rsidRDefault="00A63EC2" w:rsidP="00904948"/>
              <w:p w14:paraId="4FB6FD24" w14:textId="77777777" w:rsidR="00A63EC2" w:rsidRDefault="00A63EC2" w:rsidP="00904948">
                <w:pPr>
                  <w:pStyle w:val="Heading1"/>
                </w:pPr>
                <w:r w:rsidRPr="00A63EC2">
                  <w:t xml:space="preserve">Ahmad </w:t>
                </w:r>
                <w:proofErr w:type="spellStart"/>
                <w:r w:rsidRPr="00A63EC2">
                  <w:t>Shawqi</w:t>
                </w:r>
                <w:proofErr w:type="spellEnd"/>
              </w:p>
              <w:p w14:paraId="4EC0DCB2" w14:textId="77777777" w:rsidR="00904948" w:rsidRPr="00A63EC2" w:rsidRDefault="00904948" w:rsidP="00904948"/>
              <w:p w14:paraId="3A1A3854" w14:textId="77777777" w:rsidR="00A63EC2" w:rsidRPr="00A63EC2" w:rsidRDefault="00A63EC2" w:rsidP="00904948">
                <w:r w:rsidRPr="00A63EC2">
                  <w:t xml:space="preserve">The </w:t>
                </w:r>
                <w:r w:rsidRPr="00A63EC2">
                  <w:rPr>
                    <w:i/>
                  </w:rPr>
                  <w:t>al-</w:t>
                </w:r>
                <w:proofErr w:type="spellStart"/>
                <w:r w:rsidRPr="00A63EC2">
                  <w:rPr>
                    <w:i/>
                  </w:rPr>
                  <w:t>Nahda</w:t>
                </w:r>
                <w:proofErr w:type="spellEnd"/>
                <w:r w:rsidRPr="00A63EC2">
                  <w:rPr>
                    <w:i/>
                  </w:rPr>
                  <w:t xml:space="preserve"> </w:t>
                </w:r>
                <w:proofErr w:type="gramStart"/>
                <w:r w:rsidRPr="00A63EC2">
                  <w:rPr>
                    <w:iCs/>
                  </w:rPr>
                  <w:t xml:space="preserve">( </w:t>
                </w:r>
                <w:r w:rsidRPr="00A63EC2">
                  <w:rPr>
                    <w:iCs/>
                    <w:rtl/>
                  </w:rPr>
                  <w:t>النهضة</w:t>
                </w:r>
                <w:proofErr w:type="gramEnd"/>
                <w:r w:rsidRPr="00A63EC2">
                  <w:rPr>
                    <w:iCs/>
                  </w:rPr>
                  <w:t xml:space="preserve">) </w:t>
                </w:r>
                <w:r w:rsidRPr="00A63EC2">
                  <w:t xml:space="preserve">or the Arab ‘awakening’ or ‘renaissance’ began in Egypt in the late </w:t>
                </w:r>
                <w:r w:rsidRPr="00A63EC2">
                  <w:lastRenderedPageBreak/>
                  <w:t>nineteenth century and extended into the early twentieth century. It was a cultural awakening that expressed itself as a period of reform and modernization that adopted and incorporated Western influences into the mainstream of Arab society.</w:t>
                </w:r>
              </w:p>
              <w:p w14:paraId="1AEFB7B9" w14:textId="77777777" w:rsidR="00A63EC2" w:rsidRPr="00A63EC2" w:rsidRDefault="00A63EC2" w:rsidP="00A63EC2">
                <w:pPr>
                  <w:rPr>
                    <w:rFonts w:ascii="Times New Roman" w:hAnsi="Times New Roman" w:cs="Times New Roman"/>
                    <w:sz w:val="24"/>
                    <w:szCs w:val="24"/>
                  </w:rPr>
                </w:pPr>
              </w:p>
              <w:p w14:paraId="24D93799" w14:textId="2B59C322" w:rsidR="00A63EC2" w:rsidRPr="00904948" w:rsidRDefault="00A63EC2" w:rsidP="00904948">
                <w:pPr>
                  <w:pStyle w:val="Heading1"/>
                </w:pPr>
                <w:r w:rsidRPr="00904948">
                  <w:t>Neo-classical Period</w:t>
                </w:r>
                <w:r w:rsidRPr="00A63EC2">
                  <w:t xml:space="preserve"> </w:t>
                </w:r>
              </w:p>
              <w:p w14:paraId="3C36B070" w14:textId="77777777" w:rsidR="00A63EC2" w:rsidRDefault="00A63EC2" w:rsidP="00904948">
                <w:r w:rsidRPr="00A63EC2">
                  <w:rPr>
                    <w:b/>
                  </w:rPr>
                  <w:t>(</w:t>
                </w:r>
                <w:r w:rsidRPr="00A63EC2">
                  <w:t>the middle of the nineteenth century until the end of World War I)</w:t>
                </w:r>
              </w:p>
              <w:p w14:paraId="2D9FAD18" w14:textId="77777777" w:rsidR="00904948" w:rsidRPr="00A63EC2" w:rsidRDefault="00904948" w:rsidP="00904948"/>
              <w:p w14:paraId="191B99F2" w14:textId="77777777" w:rsidR="00A63EC2" w:rsidRPr="00A63EC2" w:rsidRDefault="00A63EC2" w:rsidP="00904948">
                <w:r w:rsidRPr="00A63EC2">
                  <w:t>Three Egyptian poets, Mahmud Sami al-</w:t>
                </w:r>
                <w:proofErr w:type="spellStart"/>
                <w:r w:rsidRPr="00A63EC2">
                  <w:t>Barudi</w:t>
                </w:r>
                <w:proofErr w:type="spellEnd"/>
                <w:r w:rsidRPr="00A63EC2">
                  <w:t xml:space="preserve"> (1839-1904), Ahmad </w:t>
                </w:r>
                <w:proofErr w:type="spellStart"/>
                <w:r w:rsidRPr="00A63EC2">
                  <w:t>Shawqi</w:t>
                </w:r>
                <w:proofErr w:type="spellEnd"/>
                <w:r w:rsidRPr="00A63EC2">
                  <w:t xml:space="preserve"> (1868-1932) and Hafiz </w:t>
                </w:r>
                <w:proofErr w:type="spellStart"/>
                <w:r w:rsidRPr="00A63EC2">
                  <w:t>Ibrahin</w:t>
                </w:r>
                <w:proofErr w:type="spellEnd"/>
                <w:r w:rsidRPr="00A63EC2">
                  <w:t xml:space="preserve"> (1872- 1932) distinguished themselves during this period. Al-</w:t>
                </w:r>
                <w:proofErr w:type="spellStart"/>
                <w:r w:rsidRPr="00A63EC2">
                  <w:t>Barudi</w:t>
                </w:r>
                <w:proofErr w:type="spellEnd"/>
                <w:r w:rsidRPr="00A63EC2">
                  <w:t xml:space="preserve"> was the first significant poet of this trend but by far, Ahmad </w:t>
                </w:r>
                <w:proofErr w:type="spellStart"/>
                <w:r w:rsidRPr="00A63EC2">
                  <w:t>Shawqi</w:t>
                </w:r>
                <w:proofErr w:type="spellEnd"/>
                <w:r w:rsidRPr="00A63EC2">
                  <w:t xml:space="preserve"> was the master. He </w:t>
                </w:r>
                <w:proofErr w:type="spellStart"/>
                <w:r w:rsidRPr="00A63EC2">
                  <w:t>modeled</w:t>
                </w:r>
                <w:proofErr w:type="spellEnd"/>
                <w:r w:rsidRPr="00A63EC2">
                  <w:t xml:space="preserve"> his poems in the styles of the classical poets, al-</w:t>
                </w:r>
                <w:proofErr w:type="spellStart"/>
                <w:r w:rsidRPr="00A63EC2">
                  <w:t>Mutannabi</w:t>
                </w:r>
                <w:proofErr w:type="spellEnd"/>
                <w:r w:rsidRPr="00A63EC2">
                  <w:t>, Abu al-'</w:t>
                </w:r>
                <w:proofErr w:type="spellStart"/>
                <w:r w:rsidRPr="00A63EC2">
                  <w:t>Ala</w:t>
                </w:r>
                <w:proofErr w:type="spellEnd"/>
                <w:r w:rsidRPr="00A63EC2">
                  <w:t>' al-</w:t>
                </w:r>
                <w:proofErr w:type="spellStart"/>
                <w:r w:rsidRPr="00A63EC2">
                  <w:t>Ma’arri</w:t>
                </w:r>
                <w:proofErr w:type="spellEnd"/>
                <w:r w:rsidRPr="00A63EC2">
                  <w:t xml:space="preserve"> and Abu </w:t>
                </w:r>
                <w:proofErr w:type="spellStart"/>
                <w:r w:rsidRPr="00A63EC2">
                  <w:t>Tammam</w:t>
                </w:r>
                <w:proofErr w:type="spellEnd"/>
                <w:r w:rsidRPr="00A63EC2">
                  <w:t xml:space="preserve">. During this period, three main trends emerged in poetry, prose and the </w:t>
                </w:r>
                <w:proofErr w:type="spellStart"/>
                <w:r w:rsidRPr="00A63EC2">
                  <w:t>theater</w:t>
                </w:r>
                <w:proofErr w:type="spellEnd"/>
                <w:r w:rsidRPr="00A63EC2">
                  <w:t>.</w:t>
                </w:r>
              </w:p>
              <w:p w14:paraId="52EDA9E9" w14:textId="77777777" w:rsidR="00A63EC2" w:rsidRPr="00A63EC2" w:rsidRDefault="00A63EC2" w:rsidP="00904948"/>
              <w:p w14:paraId="029C370D" w14:textId="77777777" w:rsidR="00A63EC2" w:rsidRPr="00A63EC2" w:rsidRDefault="00A63EC2" w:rsidP="00904948">
                <w:proofErr w:type="spellStart"/>
                <w:r w:rsidRPr="00A63EC2">
                  <w:t>Shawqi</w:t>
                </w:r>
                <w:proofErr w:type="spellEnd"/>
                <w:r w:rsidRPr="00A63EC2">
                  <w:t xml:space="preserve"> served as a court poet to Khedive </w:t>
                </w:r>
                <w:proofErr w:type="spellStart"/>
                <w:r w:rsidRPr="00A63EC2">
                  <w:t>Tawfiq</w:t>
                </w:r>
                <w:proofErr w:type="spellEnd"/>
                <w:r w:rsidRPr="00A63EC2">
                  <w:t xml:space="preserve"> of Egypt, who awarded him by sending him to France for further studies (1891-1893). During his studies, he was influenced by Alfred de Musset, Alphonse de Lamartine, and Victor Hugo. Upon returning to the court, he attempted to incorporate western influences in his poetry, but was discouraged by the Khedive.</w:t>
                </w:r>
              </w:p>
              <w:p w14:paraId="3DF89450" w14:textId="77777777" w:rsidR="00A63EC2" w:rsidRPr="00A63EC2" w:rsidRDefault="00A63EC2" w:rsidP="00904948"/>
              <w:p w14:paraId="045E8973" w14:textId="77777777" w:rsidR="00A63EC2" w:rsidRDefault="00A63EC2" w:rsidP="00904948">
                <w:r w:rsidRPr="00A63EC2">
                  <w:t xml:space="preserve">From 1893 until 1914, he served Khedive Abbas </w:t>
                </w:r>
                <w:proofErr w:type="spellStart"/>
                <w:r w:rsidRPr="00A63EC2">
                  <w:t>Hilmi</w:t>
                </w:r>
                <w:proofErr w:type="spellEnd"/>
                <w:r w:rsidRPr="00A63EC2">
                  <w:t xml:space="preserve"> II as his court poet. He composed odes praising the Khedive and the Alawi dynasty. His lengthy odes utilized the classical metrical forms and were devoted to Egyptian history and the Ottoman Islamic Caliphate. Besides the court, </w:t>
                </w:r>
                <w:proofErr w:type="spellStart"/>
                <w:r w:rsidRPr="00A63EC2">
                  <w:t>Shawqi's</w:t>
                </w:r>
                <w:proofErr w:type="spellEnd"/>
                <w:r w:rsidRPr="00A63EC2">
                  <w:t xml:space="preserve"> poetry appeared in magazines and newspapers. His </w:t>
                </w:r>
                <w:proofErr w:type="spellStart"/>
                <w:r w:rsidRPr="00A63EC2">
                  <w:rPr>
                    <w:i/>
                    <w:iCs/>
                  </w:rPr>
                  <w:t>diwan</w:t>
                </w:r>
                <w:proofErr w:type="spellEnd"/>
                <w:r w:rsidRPr="00A63EC2">
                  <w:t xml:space="preserve"> (collection of poetry), </w:t>
                </w:r>
                <w:r w:rsidRPr="00A63EC2">
                  <w:rPr>
                    <w:i/>
                    <w:iCs/>
                  </w:rPr>
                  <w:t>al-</w:t>
                </w:r>
                <w:proofErr w:type="spellStart"/>
                <w:r w:rsidRPr="00A63EC2">
                  <w:rPr>
                    <w:i/>
                    <w:iCs/>
                  </w:rPr>
                  <w:t>Shawqiyyat</w:t>
                </w:r>
                <w:proofErr w:type="spellEnd"/>
                <w:r w:rsidRPr="00A63EC2">
                  <w:t xml:space="preserve"> </w:t>
                </w:r>
                <w:proofErr w:type="spellStart"/>
                <w:r w:rsidRPr="00A63EC2">
                  <w:rPr>
                    <w:rtl/>
                  </w:rPr>
                  <w:t>الشوقيات</w:t>
                </w:r>
                <w:proofErr w:type="spellEnd"/>
                <w:r w:rsidRPr="00A63EC2">
                  <w:t xml:space="preserve"> was published in 1898. His works were later collected and published in four volumes (1926, 1930, 1936 and 1943).</w:t>
                </w:r>
              </w:p>
              <w:p w14:paraId="39CBB6BA" w14:textId="77777777" w:rsidR="00A63EC2" w:rsidRDefault="00A63EC2" w:rsidP="00904948"/>
              <w:p w14:paraId="572DCF04" w14:textId="77777777" w:rsidR="00A63EC2" w:rsidRDefault="00A63EC2" w:rsidP="00904948">
                <w:r>
                  <w:t xml:space="preserve">File: </w:t>
                </w:r>
                <w:r w:rsidRPr="00A63EC2">
                  <w:t>Statue to Shawqi.png</w:t>
                </w:r>
              </w:p>
              <w:p w14:paraId="136BB74E" w14:textId="77777777" w:rsidR="00A63EC2" w:rsidRDefault="00A63EC2" w:rsidP="00A63EC2">
                <w:pPr>
                  <w:pStyle w:val="Caption"/>
                </w:pPr>
                <w:r>
                  <w:t xml:space="preserve">Figure </w:t>
                </w:r>
                <w:fldSimple w:instr=" SEQ Figure \* ARABIC ">
                  <w:r>
                    <w:rPr>
                      <w:noProof/>
                    </w:rPr>
                    <w:t>2</w:t>
                  </w:r>
                </w:fldSimple>
                <w:r>
                  <w:t xml:space="preserve"> </w:t>
                </w:r>
                <w:r w:rsidRPr="004B2B87">
                  <w:t xml:space="preserve">Statue to </w:t>
                </w:r>
                <w:proofErr w:type="spellStart"/>
                <w:r w:rsidRPr="004B2B87">
                  <w:t>Shawqi</w:t>
                </w:r>
                <w:proofErr w:type="spellEnd"/>
                <w:r w:rsidRPr="004B2B87">
                  <w:t xml:space="preserve"> in </w:t>
                </w:r>
                <w:proofErr w:type="spellStart"/>
                <w:r w:rsidRPr="004B2B87">
                  <w:t>Sharm</w:t>
                </w:r>
                <w:proofErr w:type="spellEnd"/>
                <w:r w:rsidRPr="004B2B87">
                  <w:t xml:space="preserve"> al-</w:t>
                </w:r>
                <w:proofErr w:type="spellStart"/>
                <w:r w:rsidRPr="004B2B87">
                  <w:t>Shaykh</w:t>
                </w:r>
                <w:proofErr w:type="spellEnd"/>
              </w:p>
              <w:p w14:paraId="2663DF90" w14:textId="77777777" w:rsidR="00A63EC2" w:rsidRPr="00A63EC2" w:rsidRDefault="00A63EC2" w:rsidP="00A63EC2">
                <w:pPr>
                  <w:rPr>
                    <w:rFonts w:ascii="Times New Roman" w:hAnsi="Times New Roman" w:cs="Times New Roman"/>
                    <w:sz w:val="24"/>
                    <w:szCs w:val="24"/>
                  </w:rPr>
                </w:pPr>
                <w:commentRangeStart w:id="1"/>
                <w:r>
                  <w:rPr>
                    <w:rFonts w:ascii="Times New Roman" w:hAnsi="Times New Roman" w:cs="Times New Roman"/>
                    <w:sz w:val="24"/>
                    <w:szCs w:val="24"/>
                  </w:rPr>
                  <w:t>Source</w:t>
                </w:r>
                <w:commentRangeEnd w:id="1"/>
                <w:r w:rsidR="00904948">
                  <w:rPr>
                    <w:rStyle w:val="CommentReference"/>
                  </w:rPr>
                  <w:commentReference w:id="1"/>
                </w:r>
                <w:r>
                  <w:rPr>
                    <w:rFonts w:ascii="Times New Roman" w:hAnsi="Times New Roman" w:cs="Times New Roman"/>
                    <w:sz w:val="24"/>
                    <w:szCs w:val="24"/>
                  </w:rPr>
                  <w:t xml:space="preserve">: </w:t>
                </w:r>
              </w:p>
              <w:p w14:paraId="608461F0" w14:textId="77777777" w:rsidR="00A63EC2" w:rsidRPr="00A63EC2" w:rsidRDefault="00A63EC2" w:rsidP="00A63EC2">
                <w:pPr>
                  <w:rPr>
                    <w:rFonts w:ascii="Times New Roman" w:hAnsi="Times New Roman" w:cs="Times New Roman"/>
                    <w:sz w:val="24"/>
                    <w:szCs w:val="24"/>
                  </w:rPr>
                </w:pPr>
              </w:p>
              <w:p w14:paraId="51AE3118" w14:textId="77777777" w:rsidR="00A63EC2" w:rsidRPr="00A63EC2" w:rsidRDefault="00A63EC2" w:rsidP="00904948">
                <w:pPr>
                  <w:pStyle w:val="Heading1"/>
                  <w:outlineLvl w:val="0"/>
                </w:pPr>
                <w:proofErr w:type="spellStart"/>
                <w:r w:rsidRPr="00A63EC2">
                  <w:t>Shawqi's</w:t>
                </w:r>
                <w:proofErr w:type="spellEnd"/>
                <w:r w:rsidRPr="00A63EC2">
                  <w:t xml:space="preserve"> Second Phase </w:t>
                </w:r>
              </w:p>
              <w:p w14:paraId="229E37B1" w14:textId="77777777" w:rsidR="00A63EC2" w:rsidRPr="00A63EC2" w:rsidRDefault="00A63EC2" w:rsidP="00904948">
                <w:proofErr w:type="spellStart"/>
                <w:r w:rsidRPr="00A63EC2">
                  <w:t>Shawqi's</w:t>
                </w:r>
                <w:proofErr w:type="spellEnd"/>
                <w:r w:rsidRPr="00A63EC2">
                  <w:t xml:space="preserve"> poems often followed political, social and historical themes. He championed two causes - Egyptian anti-colonialist sentiments and the Ottoman caliphate. Although he was not a political activist, the power of his Egyptian nationalist poetry and his anti-British rhetoric caused the British to exile him. </w:t>
                </w:r>
                <w:proofErr w:type="spellStart"/>
                <w:r w:rsidRPr="00A63EC2">
                  <w:t>Shawqi</w:t>
                </w:r>
                <w:proofErr w:type="spellEnd"/>
                <w:r w:rsidRPr="00A63EC2">
                  <w:t xml:space="preserve"> chose Spain for his exile (1915 – 1919) and while there produced his Andalusian odes. His other collected volumes of poetry are topical: volume two, descriptive and amatory poems; volume three, elegies; and volume four, miscellaneous including poems for children. </w:t>
                </w:r>
              </w:p>
              <w:p w14:paraId="2ACB5034" w14:textId="77777777" w:rsidR="00A63EC2" w:rsidRPr="00A63EC2" w:rsidRDefault="00A63EC2" w:rsidP="00A63EC2">
                <w:pPr>
                  <w:rPr>
                    <w:rFonts w:ascii="Times New Roman" w:hAnsi="Times New Roman" w:cs="Times New Roman"/>
                    <w:sz w:val="24"/>
                    <w:szCs w:val="24"/>
                  </w:rPr>
                </w:pPr>
              </w:p>
              <w:p w14:paraId="54D098A1" w14:textId="77777777" w:rsidR="00A63EC2" w:rsidRPr="00A63EC2" w:rsidRDefault="00A63EC2" w:rsidP="00904948">
                <w:pPr>
                  <w:pStyle w:val="Heading1"/>
                  <w:outlineLvl w:val="0"/>
                </w:pPr>
                <w:r w:rsidRPr="00A63EC2">
                  <w:t>Egyptian Independence</w:t>
                </w:r>
              </w:p>
              <w:p w14:paraId="617C4C1A" w14:textId="77777777" w:rsidR="00A63EC2" w:rsidRDefault="00A63EC2" w:rsidP="00904948">
                <w:r w:rsidRPr="00A63EC2">
                  <w:t xml:space="preserve">Between 1919 and 1922, Egyptians demonstrated for their independence from </w:t>
                </w:r>
                <w:proofErr w:type="spellStart"/>
                <w:r w:rsidRPr="00A63EC2">
                  <w:t>Britian</w:t>
                </w:r>
                <w:proofErr w:type="spellEnd"/>
                <w:r w:rsidRPr="00A63EC2">
                  <w:t xml:space="preserve">. Once independence was achieved, </w:t>
                </w:r>
                <w:proofErr w:type="spellStart"/>
                <w:r w:rsidRPr="00A63EC2">
                  <w:t>Shawqi</w:t>
                </w:r>
                <w:proofErr w:type="spellEnd"/>
                <w:r w:rsidRPr="00A63EC2">
                  <w:t xml:space="preserve"> as a nationalist became a spokesman for the Egyptian people and a patron of the arts. In 1927, he was awarded the title of ‘Prince of Poets’ (</w:t>
                </w:r>
                <w:r w:rsidRPr="00A63EC2">
                  <w:rPr>
                    <w:i/>
                  </w:rPr>
                  <w:t>Amir al-</w:t>
                </w:r>
                <w:proofErr w:type="spellStart"/>
                <w:r w:rsidRPr="00A63EC2">
                  <w:rPr>
                    <w:i/>
                  </w:rPr>
                  <w:t>shu'ara</w:t>
                </w:r>
                <w:proofErr w:type="spellEnd"/>
                <w:r w:rsidRPr="00A63EC2">
                  <w:rPr>
                    <w:i/>
                  </w:rPr>
                  <w:t>'</w:t>
                </w:r>
                <w:r w:rsidRPr="00A63EC2">
                  <w:t xml:space="preserve">). In the last eight years of his life, </w:t>
                </w:r>
                <w:proofErr w:type="spellStart"/>
                <w:r w:rsidRPr="00A63EC2">
                  <w:t>Shawqi</w:t>
                </w:r>
                <w:proofErr w:type="spellEnd"/>
                <w:r w:rsidRPr="00A63EC2">
                  <w:t xml:space="preserve"> produced his verse plays. Two of his most famous verse plays are </w:t>
                </w:r>
                <w:proofErr w:type="spellStart"/>
                <w:r w:rsidRPr="00A63EC2">
                  <w:rPr>
                    <w:i/>
                    <w:iCs/>
                  </w:rPr>
                  <w:t>Majnun</w:t>
                </w:r>
                <w:proofErr w:type="spellEnd"/>
                <w:r w:rsidRPr="00A63EC2">
                  <w:rPr>
                    <w:i/>
                    <w:iCs/>
                  </w:rPr>
                  <w:t xml:space="preserve"> Layla </w:t>
                </w:r>
                <w:r w:rsidRPr="00A63EC2">
                  <w:t xml:space="preserve">and </w:t>
                </w:r>
                <w:proofErr w:type="spellStart"/>
                <w:r w:rsidRPr="00A63EC2">
                  <w:rPr>
                    <w:i/>
                    <w:iCs/>
                  </w:rPr>
                  <w:t>Masra</w:t>
                </w:r>
                <w:proofErr w:type="spellEnd"/>
                <w:r w:rsidRPr="00A63EC2">
                  <w:rPr>
                    <w:i/>
                    <w:iCs/>
                  </w:rPr>
                  <w:t xml:space="preserve"> Cleopatra</w:t>
                </w:r>
                <w:r w:rsidRPr="00A63EC2">
                  <w:t>.</w:t>
                </w:r>
              </w:p>
              <w:p w14:paraId="788065B2" w14:textId="77777777" w:rsidR="00A63EC2" w:rsidRDefault="00A63EC2" w:rsidP="00904948"/>
              <w:p w14:paraId="70CA5F36" w14:textId="77777777" w:rsidR="00A63EC2" w:rsidRDefault="00A63EC2" w:rsidP="00904948">
                <w:r>
                  <w:t xml:space="preserve">File: </w:t>
                </w:r>
                <w:r w:rsidRPr="00A63EC2">
                  <w:t xml:space="preserve">Ahmad </w:t>
                </w:r>
                <w:proofErr w:type="spellStart"/>
                <w:r w:rsidRPr="00A63EC2">
                  <w:t>Shawqi</w:t>
                </w:r>
                <w:proofErr w:type="spellEnd"/>
                <w:r w:rsidRPr="00A63EC2">
                  <w:t>, ‘Prince of Poets’.png</w:t>
                </w:r>
              </w:p>
              <w:p w14:paraId="1EB39D12" w14:textId="77777777" w:rsidR="00A63EC2" w:rsidRDefault="00A63EC2" w:rsidP="00A63EC2">
                <w:pPr>
                  <w:pStyle w:val="Caption"/>
                </w:pPr>
                <w:r>
                  <w:t xml:space="preserve">Figure </w:t>
                </w:r>
                <w:fldSimple w:instr=" SEQ Figure \* ARABIC ">
                  <w:r>
                    <w:rPr>
                      <w:noProof/>
                    </w:rPr>
                    <w:t>3</w:t>
                  </w:r>
                </w:fldSimple>
                <w:r>
                  <w:t xml:space="preserve"> Ahmad </w:t>
                </w:r>
                <w:proofErr w:type="spellStart"/>
                <w:r>
                  <w:t>Shawqi</w:t>
                </w:r>
                <w:proofErr w:type="spellEnd"/>
                <w:r>
                  <w:t>, ‘Prince of Poets</w:t>
                </w:r>
              </w:p>
              <w:p w14:paraId="6B9D7827" w14:textId="77777777" w:rsidR="00A63EC2" w:rsidRPr="00A63EC2" w:rsidRDefault="00A63EC2" w:rsidP="00A63EC2">
                <w:pPr>
                  <w:rPr>
                    <w:rFonts w:ascii="Times New Roman" w:hAnsi="Times New Roman" w:cs="Times New Roman"/>
                    <w:sz w:val="24"/>
                    <w:szCs w:val="24"/>
                  </w:rPr>
                </w:pPr>
                <w:commentRangeStart w:id="2"/>
                <w:r>
                  <w:rPr>
                    <w:rFonts w:ascii="Times New Roman" w:hAnsi="Times New Roman" w:cs="Times New Roman"/>
                    <w:sz w:val="24"/>
                    <w:szCs w:val="24"/>
                  </w:rPr>
                  <w:lastRenderedPageBreak/>
                  <w:t>Source</w:t>
                </w:r>
                <w:commentRangeEnd w:id="2"/>
                <w:r w:rsidR="00904948">
                  <w:rPr>
                    <w:rStyle w:val="CommentReference"/>
                  </w:rPr>
                  <w:commentReference w:id="2"/>
                </w:r>
                <w:r>
                  <w:rPr>
                    <w:rFonts w:ascii="Times New Roman" w:hAnsi="Times New Roman" w:cs="Times New Roman"/>
                    <w:sz w:val="24"/>
                    <w:szCs w:val="24"/>
                  </w:rPr>
                  <w:t xml:space="preserve">: </w:t>
                </w:r>
              </w:p>
              <w:p w14:paraId="13176E5A" w14:textId="77777777" w:rsidR="00A63EC2" w:rsidRPr="00A63EC2" w:rsidRDefault="00A63EC2" w:rsidP="00A63EC2">
                <w:pPr>
                  <w:rPr>
                    <w:rFonts w:ascii="Times New Roman" w:hAnsi="Times New Roman" w:cs="Times New Roman"/>
                    <w:sz w:val="24"/>
                    <w:szCs w:val="24"/>
                  </w:rPr>
                </w:pPr>
              </w:p>
              <w:p w14:paraId="04F121AE" w14:textId="77777777" w:rsidR="00A63EC2" w:rsidRPr="00A63EC2" w:rsidRDefault="00A63EC2" w:rsidP="00904948">
                <w:pPr>
                  <w:pStyle w:val="Heading1"/>
                  <w:outlineLvl w:val="0"/>
                </w:pPr>
                <w:r w:rsidRPr="00A63EC2">
                  <w:t>Critics and the Romantic Period</w:t>
                </w:r>
              </w:p>
              <w:p w14:paraId="31A5BF6B" w14:textId="77777777" w:rsidR="00A63EC2" w:rsidRPr="00A63EC2" w:rsidRDefault="00A63EC2" w:rsidP="00904948">
                <w:proofErr w:type="spellStart"/>
                <w:r w:rsidRPr="00A63EC2">
                  <w:rPr>
                    <w:bCs/>
                  </w:rPr>
                  <w:t>Shawqi's</w:t>
                </w:r>
                <w:proofErr w:type="spellEnd"/>
                <w:r w:rsidRPr="00A63EC2">
                  <w:rPr>
                    <w:bCs/>
                  </w:rPr>
                  <w:t xml:space="preserve"> life stretched into the Romantic period (inter WWI - WWII), where emerging Arab poets deemed his poetry to be o</w:t>
                </w:r>
                <w:r w:rsidRPr="00A63EC2">
                  <w:t xml:space="preserve">utmoded and irrelevant to the modern Arab </w:t>
                </w:r>
                <w:proofErr w:type="gramStart"/>
                <w:r w:rsidRPr="00A63EC2">
                  <w:t>world ,</w:t>
                </w:r>
                <w:proofErr w:type="gramEnd"/>
                <w:r w:rsidRPr="00A63EC2">
                  <w:t xml:space="preserve"> as prose writers introduced more Western genres, and poets began experimenting with free verse.</w:t>
                </w:r>
              </w:p>
              <w:p w14:paraId="3EAD2FFB" w14:textId="77777777" w:rsidR="00A63EC2" w:rsidRPr="00A63EC2" w:rsidRDefault="00A63EC2" w:rsidP="00904948"/>
              <w:p w14:paraId="15168E4C" w14:textId="77777777" w:rsidR="00A63EC2" w:rsidRPr="00A63EC2" w:rsidRDefault="00A63EC2" w:rsidP="00904948">
                <w:r w:rsidRPr="00A63EC2">
                  <w:t xml:space="preserve">When </w:t>
                </w:r>
                <w:proofErr w:type="spellStart"/>
                <w:r w:rsidRPr="00A63EC2">
                  <w:t>Shawqi</w:t>
                </w:r>
                <w:proofErr w:type="spellEnd"/>
                <w:r w:rsidRPr="00A63EC2">
                  <w:t xml:space="preserve"> returned from exile he discovered that new poets were influenced by English poets and critics. The Egyptian Romantic school of the </w:t>
                </w:r>
                <w:proofErr w:type="spellStart"/>
                <w:r w:rsidRPr="00A63EC2">
                  <w:rPr>
                    <w:i/>
                  </w:rPr>
                  <w:t>Diwan</w:t>
                </w:r>
                <w:proofErr w:type="spellEnd"/>
                <w:r w:rsidRPr="00A63EC2">
                  <w:t xml:space="preserve"> led by Abbas Mahmud al</w:t>
                </w:r>
                <w:proofErr w:type="gramStart"/>
                <w:r w:rsidRPr="00A63EC2">
                  <w:t>-‘</w:t>
                </w:r>
                <w:proofErr w:type="spellStart"/>
                <w:proofErr w:type="gramEnd"/>
                <w:r w:rsidRPr="00A63EC2">
                  <w:t>Aqqad</w:t>
                </w:r>
                <w:proofErr w:type="spellEnd"/>
                <w:r w:rsidRPr="00A63EC2">
                  <w:t xml:space="preserve">, the Arab-American School and the </w:t>
                </w:r>
                <w:proofErr w:type="spellStart"/>
                <w:r w:rsidRPr="00A63EC2">
                  <w:rPr>
                    <w:i/>
                  </w:rPr>
                  <w:t>Jama’at</w:t>
                </w:r>
                <w:proofErr w:type="spellEnd"/>
                <w:r w:rsidRPr="00A63EC2">
                  <w:rPr>
                    <w:i/>
                  </w:rPr>
                  <w:t xml:space="preserve"> Apollo</w:t>
                </w:r>
                <w:r w:rsidRPr="00A63EC2">
                  <w:t xml:space="preserve"> (</w:t>
                </w:r>
                <w:r w:rsidRPr="00A63EC2">
                  <w:rPr>
                    <w:i/>
                  </w:rPr>
                  <w:t xml:space="preserve">Apollo Group </w:t>
                </w:r>
                <w:r w:rsidRPr="00A63EC2">
                  <w:rPr>
                    <w:iCs/>
                  </w:rPr>
                  <w:t xml:space="preserve">[an </w:t>
                </w:r>
                <w:proofErr w:type="spellStart"/>
                <w:r w:rsidRPr="00A63EC2">
                  <w:t>avant-gardiste</w:t>
                </w:r>
                <w:proofErr w:type="spellEnd"/>
                <w:r w:rsidRPr="00A63EC2">
                  <w:t xml:space="preserve"> Romantic movement of Egypt]</w:t>
                </w:r>
                <w:r w:rsidRPr="00A63EC2">
                  <w:rPr>
                    <w:iCs/>
                  </w:rPr>
                  <w:t>)</w:t>
                </w:r>
                <w:r w:rsidRPr="00A63EC2">
                  <w:t xml:space="preserve"> in the early 1930s were critics of </w:t>
                </w:r>
                <w:proofErr w:type="spellStart"/>
                <w:r w:rsidRPr="00A63EC2">
                  <w:t>Shawqi</w:t>
                </w:r>
                <w:proofErr w:type="spellEnd"/>
                <w:r w:rsidRPr="00A63EC2">
                  <w:t xml:space="preserve">, but despite the criticism, he became president of the </w:t>
                </w:r>
                <w:proofErr w:type="spellStart"/>
                <w:r w:rsidRPr="00A63EC2">
                  <w:rPr>
                    <w:i/>
                  </w:rPr>
                  <w:t>Jama’at</w:t>
                </w:r>
                <w:proofErr w:type="spellEnd"/>
                <w:r w:rsidRPr="00A63EC2">
                  <w:rPr>
                    <w:i/>
                  </w:rPr>
                  <w:t xml:space="preserve"> Apollo</w:t>
                </w:r>
                <w:r w:rsidRPr="00A63EC2">
                  <w:t xml:space="preserve">. </w:t>
                </w:r>
              </w:p>
              <w:p w14:paraId="1D5DB27B" w14:textId="77777777" w:rsidR="00A63EC2" w:rsidRPr="00A63EC2" w:rsidRDefault="00A63EC2" w:rsidP="00904948"/>
              <w:p w14:paraId="2E94ED5B" w14:textId="77777777" w:rsidR="00A63EC2" w:rsidRDefault="00A63EC2" w:rsidP="00904948">
                <w:r w:rsidRPr="00A63EC2">
                  <w:t xml:space="preserve">Ahmad </w:t>
                </w:r>
                <w:proofErr w:type="spellStart"/>
                <w:r w:rsidRPr="00A63EC2">
                  <w:t>Shawqi</w:t>
                </w:r>
                <w:proofErr w:type="spellEnd"/>
                <w:r w:rsidRPr="00A63EC2">
                  <w:t xml:space="preserve"> was a gradualist. His literary progression was evolutionary, not revolutionary. He left behind the ‘School of </w:t>
                </w:r>
                <w:proofErr w:type="spellStart"/>
                <w:r w:rsidRPr="00A63EC2">
                  <w:t>Shawqi</w:t>
                </w:r>
                <w:proofErr w:type="spellEnd"/>
                <w:r w:rsidRPr="00A63EC2">
                  <w:t xml:space="preserve">,’ a group of poets who composed in the classical Arabic meters. Classical </w:t>
                </w:r>
                <w:proofErr w:type="spellStart"/>
                <w:r w:rsidRPr="00A63EC2">
                  <w:t>monorhyme</w:t>
                </w:r>
                <w:proofErr w:type="spellEnd"/>
                <w:r w:rsidRPr="00A63EC2">
                  <w:t xml:space="preserve"> and monometer were slowly discarded in </w:t>
                </w:r>
                <w:proofErr w:type="spellStart"/>
                <w:r w:rsidRPr="00A63EC2">
                  <w:t>favor</w:t>
                </w:r>
                <w:proofErr w:type="spellEnd"/>
                <w:r w:rsidRPr="00A63EC2">
                  <w:t xml:space="preserve"> of free verse. After </w:t>
                </w:r>
                <w:proofErr w:type="spellStart"/>
                <w:r w:rsidRPr="00A63EC2">
                  <w:t>Gamal</w:t>
                </w:r>
                <w:proofErr w:type="spellEnd"/>
                <w:r w:rsidRPr="00A63EC2">
                  <w:t xml:space="preserve"> Abdel Nasser's 1952 Egyptian revolution, </w:t>
                </w:r>
                <w:proofErr w:type="spellStart"/>
                <w:r w:rsidRPr="00A63EC2">
                  <w:t>Shawqi</w:t>
                </w:r>
                <w:proofErr w:type="spellEnd"/>
                <w:r w:rsidRPr="00A63EC2">
                  <w:t xml:space="preserve"> became less popular due to his association with Egypt's royal elites.</w:t>
                </w:r>
              </w:p>
              <w:p w14:paraId="22627947" w14:textId="77777777" w:rsidR="00A63EC2" w:rsidRDefault="00A63EC2" w:rsidP="00904948"/>
              <w:p w14:paraId="36D35BA1" w14:textId="77777777" w:rsidR="00A63EC2" w:rsidRDefault="00A63EC2" w:rsidP="00904948">
                <w:r>
                  <w:t xml:space="preserve">File: </w:t>
                </w:r>
                <w:r w:rsidRPr="00A63EC2">
                  <w:t xml:space="preserve">Ahmad </w:t>
                </w:r>
                <w:proofErr w:type="spellStart"/>
                <w:r w:rsidRPr="00A63EC2">
                  <w:t>Shawqi</w:t>
                </w:r>
                <w:proofErr w:type="spellEnd"/>
                <w:r w:rsidRPr="00A63EC2">
                  <w:t xml:space="preserve"> Museum.png</w:t>
                </w:r>
              </w:p>
              <w:p w14:paraId="656F0A39" w14:textId="77777777" w:rsidR="00A63EC2" w:rsidRDefault="00A63EC2" w:rsidP="00A63EC2">
                <w:pPr>
                  <w:pStyle w:val="Caption"/>
                </w:pPr>
                <w:r>
                  <w:t xml:space="preserve">Figure </w:t>
                </w:r>
                <w:fldSimple w:instr=" SEQ Figure \* ARABIC ">
                  <w:r>
                    <w:rPr>
                      <w:noProof/>
                    </w:rPr>
                    <w:t>4</w:t>
                  </w:r>
                </w:fldSimple>
                <w:r>
                  <w:t xml:space="preserve"> </w:t>
                </w:r>
                <w:r w:rsidRPr="00A63EC2">
                  <w:t xml:space="preserve">Ahmad </w:t>
                </w:r>
                <w:proofErr w:type="spellStart"/>
                <w:r w:rsidRPr="00A63EC2">
                  <w:t>Shawqi</w:t>
                </w:r>
                <w:proofErr w:type="spellEnd"/>
                <w:r w:rsidRPr="00A63EC2">
                  <w:t xml:space="preserve"> Museum.png</w:t>
                </w:r>
              </w:p>
              <w:p w14:paraId="6FE82BA2" w14:textId="77777777" w:rsidR="00A63EC2" w:rsidRPr="00A63EC2" w:rsidRDefault="00A63EC2" w:rsidP="00904948">
                <w:commentRangeStart w:id="3"/>
                <w:r>
                  <w:t xml:space="preserve">Source: </w:t>
                </w:r>
                <w:commentRangeEnd w:id="3"/>
                <w:r w:rsidR="00904948">
                  <w:rPr>
                    <w:rStyle w:val="CommentReference"/>
                  </w:rPr>
                  <w:commentReference w:id="3"/>
                </w:r>
              </w:p>
              <w:p w14:paraId="38DEDA84" w14:textId="77777777" w:rsidR="00A63EC2" w:rsidRPr="00A63EC2" w:rsidRDefault="00A63EC2" w:rsidP="00A63EC2">
                <w:pPr>
                  <w:rPr>
                    <w:rFonts w:ascii="Times New Roman" w:hAnsi="Times New Roman" w:cs="Times New Roman"/>
                    <w:sz w:val="24"/>
                    <w:szCs w:val="24"/>
                  </w:rPr>
                </w:pPr>
              </w:p>
              <w:p w14:paraId="5871CCBF" w14:textId="77777777" w:rsidR="00A63EC2" w:rsidRPr="00A63EC2" w:rsidRDefault="00A63EC2" w:rsidP="00A63EC2">
                <w:pPr>
                  <w:rPr>
                    <w:rFonts w:ascii="Times New Roman" w:hAnsi="Times New Roman" w:cs="Times New Roman"/>
                    <w:b/>
                    <w:bCs/>
                    <w:sz w:val="24"/>
                    <w:szCs w:val="24"/>
                  </w:rPr>
                </w:pPr>
              </w:p>
              <w:p w14:paraId="20C8B094" w14:textId="77777777" w:rsidR="00A63EC2" w:rsidRPr="00A63EC2" w:rsidRDefault="00A63EC2" w:rsidP="00904948">
                <w:pPr>
                  <w:pStyle w:val="Heading1"/>
                  <w:outlineLvl w:val="0"/>
                </w:pPr>
                <w:r w:rsidRPr="00A63EC2">
                  <w:t>Conclusion</w:t>
                </w:r>
              </w:p>
              <w:p w14:paraId="4E2AD48A" w14:textId="77777777" w:rsidR="00A63EC2" w:rsidRPr="00A63EC2" w:rsidRDefault="00A63EC2" w:rsidP="00904948">
                <w:proofErr w:type="spellStart"/>
                <w:r w:rsidRPr="00A63EC2">
                  <w:t>Shawqi’s</w:t>
                </w:r>
                <w:proofErr w:type="spellEnd"/>
                <w:r w:rsidRPr="00A63EC2">
                  <w:t xml:space="preserve"> poems and poetic plays reflected the political currents of the times, defending the caliphate and the Turks. He championed the East against the West and supported Islam, Egyptians, and Arabs in their struggle for independence and self-determination. He called for a revival of the heritage of the Arabs and advocated their cause.</w:t>
                </w:r>
              </w:p>
              <w:p w14:paraId="5C288381" w14:textId="77777777" w:rsidR="00A63EC2" w:rsidRPr="00A63EC2" w:rsidRDefault="00A63EC2" w:rsidP="00904948"/>
              <w:p w14:paraId="1949CFBF" w14:textId="77777777" w:rsidR="00A63EC2" w:rsidRPr="00A63EC2" w:rsidRDefault="00A63EC2" w:rsidP="00904948">
                <w:r w:rsidRPr="00A63EC2">
                  <w:t xml:space="preserve">Towards the end of his life, he devoted his works to religious, political, and nationalistic sentiments and issues. Ahmad </w:t>
                </w:r>
                <w:proofErr w:type="spellStart"/>
                <w:r w:rsidRPr="00A63EC2">
                  <w:t>Shawqi</w:t>
                </w:r>
                <w:proofErr w:type="spellEnd"/>
                <w:r w:rsidRPr="00A63EC2">
                  <w:t xml:space="preserve"> was a true Egyptian patriot whose poetry enhanced the national consciousness of Egypt. His generation embraced </w:t>
                </w:r>
                <w:proofErr w:type="gramStart"/>
                <w:r w:rsidRPr="00A63EC2">
                  <w:t>pan</w:t>
                </w:r>
                <w:proofErr w:type="gramEnd"/>
                <w:r w:rsidRPr="00A63EC2">
                  <w:t>-Islam in a time of transition and turmoil, when emerging national states were breaking down the traditional structures of the Arab world.</w:t>
                </w:r>
              </w:p>
              <w:p w14:paraId="3FB38ABC" w14:textId="77777777" w:rsidR="00A63EC2" w:rsidRPr="00A63EC2" w:rsidRDefault="00A63EC2" w:rsidP="00A63EC2">
                <w:pPr>
                  <w:widowControl w:val="0"/>
                  <w:autoSpaceDE w:val="0"/>
                  <w:autoSpaceDN w:val="0"/>
                  <w:adjustRightInd w:val="0"/>
                  <w:rPr>
                    <w:rFonts w:ascii="Times New Roman" w:hAnsi="Times New Roman" w:cs="Times New Roman"/>
                    <w:sz w:val="24"/>
                    <w:szCs w:val="24"/>
                  </w:rPr>
                </w:pPr>
              </w:p>
              <w:p w14:paraId="65DE188D" w14:textId="77777777" w:rsidR="00A63EC2" w:rsidRPr="00A63EC2" w:rsidRDefault="00A63EC2" w:rsidP="00904948">
                <w:pPr>
                  <w:pStyle w:val="Heading1"/>
                  <w:outlineLvl w:val="0"/>
                </w:pPr>
                <w:r w:rsidRPr="00A63EC2">
                  <w:t>List of Works</w:t>
                </w:r>
              </w:p>
              <w:p w14:paraId="1460B34A" w14:textId="77777777" w:rsidR="00A63EC2" w:rsidRPr="00A63EC2" w:rsidRDefault="00A63EC2" w:rsidP="00904948">
                <w:proofErr w:type="spellStart"/>
                <w:r w:rsidRPr="00A63EC2">
                  <w:t>Shawqi’s</w:t>
                </w:r>
                <w:proofErr w:type="spellEnd"/>
                <w:r w:rsidRPr="00A63EC2">
                  <w:t xml:space="preserve"> works had been published sporadically. In 1982 the Egyptian government celebrated the semi-centennial of his death and published his works in ten volumes.</w:t>
                </w:r>
              </w:p>
              <w:p w14:paraId="5CCADE18" w14:textId="77777777" w:rsidR="00A63EC2" w:rsidRPr="00A63EC2" w:rsidRDefault="00A63EC2" w:rsidP="00904948">
                <w:proofErr w:type="spellStart"/>
                <w:r w:rsidRPr="00A63EC2">
                  <w:rPr>
                    <w:i/>
                  </w:rPr>
                  <w:t>Mawsu’ah</w:t>
                </w:r>
                <w:proofErr w:type="spellEnd"/>
                <w:r w:rsidRPr="00A63EC2">
                  <w:rPr>
                    <w:i/>
                  </w:rPr>
                  <w:t xml:space="preserve"> al-</w:t>
                </w:r>
                <w:proofErr w:type="spellStart"/>
                <w:r w:rsidRPr="00A63EC2">
                  <w:rPr>
                    <w:i/>
                  </w:rPr>
                  <w:t>Shawqiyyah</w:t>
                </w:r>
                <w:proofErr w:type="spellEnd"/>
                <w:r w:rsidRPr="00A63EC2">
                  <w:rPr>
                    <w:i/>
                  </w:rPr>
                  <w:t xml:space="preserve"> </w:t>
                </w:r>
                <w:r w:rsidRPr="00A63EC2">
                  <w:rPr>
                    <w:rFonts w:eastAsia="Arial Unicode MS"/>
                    <w:b/>
                    <w:bCs/>
                    <w:color w:val="696969"/>
                    <w:rtl/>
                  </w:rPr>
                  <w:t xml:space="preserve">الـمـوسـوعـة </w:t>
                </w:r>
                <w:proofErr w:type="spellStart"/>
                <w:r w:rsidRPr="00A63EC2">
                  <w:rPr>
                    <w:rFonts w:eastAsia="Arial Unicode MS"/>
                    <w:b/>
                    <w:bCs/>
                    <w:color w:val="696969"/>
                    <w:rtl/>
                  </w:rPr>
                  <w:t>الـشـوقـيـة</w:t>
                </w:r>
                <w:proofErr w:type="spellEnd"/>
                <w:r w:rsidRPr="00A63EC2">
                  <w:rPr>
                    <w:rFonts w:eastAsia="Arial Unicode MS"/>
                    <w:b/>
                    <w:bCs/>
                    <w:color w:val="696969"/>
                    <w:rtl/>
                  </w:rPr>
                  <w:t>،</w:t>
                </w:r>
                <w:r w:rsidRPr="00A63EC2">
                  <w:t xml:space="preserve"> – (10 vols.) – collected, edited and commented on by Ibrahim al-</w:t>
                </w:r>
                <w:proofErr w:type="spellStart"/>
                <w:r w:rsidRPr="00A63EC2">
                  <w:t>Abyari</w:t>
                </w:r>
                <w:proofErr w:type="spellEnd"/>
                <w:r w:rsidRPr="00A63EC2">
                  <w:t xml:space="preserve"> completed in 1995 – includes material from Muhammad </w:t>
                </w:r>
                <w:proofErr w:type="spellStart"/>
                <w:r w:rsidRPr="00A63EC2">
                  <w:t>Sabri’s</w:t>
                </w:r>
                <w:proofErr w:type="spellEnd"/>
                <w:r w:rsidRPr="00A63EC2">
                  <w:t xml:space="preserve"> </w:t>
                </w:r>
                <w:r w:rsidRPr="00A63EC2">
                  <w:rPr>
                    <w:i/>
                  </w:rPr>
                  <w:t>al-</w:t>
                </w:r>
                <w:proofErr w:type="spellStart"/>
                <w:r w:rsidRPr="00A63EC2">
                  <w:rPr>
                    <w:i/>
                  </w:rPr>
                  <w:t>Shawqiyyat</w:t>
                </w:r>
                <w:proofErr w:type="spellEnd"/>
                <w:r w:rsidRPr="00A63EC2">
                  <w:rPr>
                    <w:i/>
                  </w:rPr>
                  <w:t xml:space="preserve"> al-</w:t>
                </w:r>
                <w:proofErr w:type="spellStart"/>
                <w:r w:rsidRPr="00A63EC2">
                  <w:rPr>
                    <w:i/>
                  </w:rPr>
                  <w:t>majhulah</w:t>
                </w:r>
                <w:proofErr w:type="spellEnd"/>
                <w:r w:rsidRPr="00A63EC2">
                  <w:rPr>
                    <w:i/>
                  </w:rPr>
                  <w:t xml:space="preserve"> </w:t>
                </w:r>
                <w:proofErr w:type="spellStart"/>
                <w:r w:rsidRPr="00A63EC2">
                  <w:rPr>
                    <w:iCs/>
                    <w:rtl/>
                  </w:rPr>
                  <w:t>الشوقيات</w:t>
                </w:r>
                <w:proofErr w:type="spellEnd"/>
                <w:r w:rsidRPr="00A63EC2">
                  <w:rPr>
                    <w:iCs/>
                    <w:rtl/>
                  </w:rPr>
                  <w:t xml:space="preserve"> المجهولة</w:t>
                </w:r>
                <w:r w:rsidRPr="00A63EC2">
                  <w:rPr>
                    <w:i/>
                  </w:rPr>
                  <w:t xml:space="preserve"> </w:t>
                </w:r>
                <w:r w:rsidRPr="00A63EC2">
                  <w:t xml:space="preserve">(1961-62) [The Unknown </w:t>
                </w:r>
                <w:proofErr w:type="spellStart"/>
                <w:r w:rsidRPr="00A63EC2">
                  <w:t>Shawqiyyat</w:t>
                </w:r>
                <w:proofErr w:type="spellEnd"/>
                <w:r w:rsidRPr="00A63EC2">
                  <w:t xml:space="preserve">) in 2 vols. Of previously unknown works, prose and poems </w:t>
                </w:r>
              </w:p>
              <w:p w14:paraId="6DB7321B" w14:textId="77777777" w:rsidR="00A63EC2" w:rsidRPr="00A63EC2" w:rsidRDefault="00A63EC2" w:rsidP="00904948"/>
              <w:p w14:paraId="280A2B86" w14:textId="77777777" w:rsidR="00A63EC2" w:rsidRPr="00A63EC2" w:rsidRDefault="00A63EC2" w:rsidP="00904948">
                <w:pPr>
                  <w:pStyle w:val="Heading2"/>
                </w:pPr>
                <w:r w:rsidRPr="00A63EC2">
                  <w:t xml:space="preserve">Bibliographical sources </w:t>
                </w:r>
                <w:bookmarkStart w:id="4" w:name="_GoBack"/>
                <w:bookmarkEnd w:id="4"/>
              </w:p>
              <w:p w14:paraId="293474F2" w14:textId="77777777" w:rsidR="00A63EC2" w:rsidRPr="00A63EC2" w:rsidRDefault="00E2287C" w:rsidP="00A63EC2">
                <w:pPr>
                  <w:rPr>
                    <w:rFonts w:ascii="Times New Roman" w:hAnsi="Times New Roman" w:cs="Times New Roman"/>
                    <w:sz w:val="24"/>
                    <w:szCs w:val="24"/>
                  </w:rPr>
                </w:pPr>
                <w:hyperlink r:id="rId10" w:history="1">
                  <w:r w:rsidR="00A63EC2" w:rsidRPr="00A63EC2">
                    <w:rPr>
                      <w:rStyle w:val="Hyperlink"/>
                      <w:rFonts w:ascii="Times New Roman" w:hAnsi="Times New Roman" w:cs="Times New Roman"/>
                      <w:sz w:val="24"/>
                      <w:szCs w:val="24"/>
                    </w:rPr>
                    <w:t>http://www.bibalex.org/libraries/presentation/static/Shawki.pdf</w:t>
                  </w:r>
                </w:hyperlink>
              </w:p>
              <w:p w14:paraId="5C772368" w14:textId="77777777" w:rsidR="00A63EC2" w:rsidRPr="00A63EC2" w:rsidRDefault="00E2287C" w:rsidP="00A63EC2">
                <w:pPr>
                  <w:rPr>
                    <w:rFonts w:ascii="Times New Roman" w:hAnsi="Times New Roman" w:cs="Times New Roman"/>
                    <w:sz w:val="24"/>
                    <w:szCs w:val="24"/>
                  </w:rPr>
                </w:pPr>
                <w:hyperlink r:id="rId11" w:history="1">
                  <w:r w:rsidR="00A63EC2" w:rsidRPr="00A63EC2">
                    <w:rPr>
                      <w:rStyle w:val="Hyperlink"/>
                      <w:rFonts w:ascii="Times New Roman" w:hAnsi="Times New Roman" w:cs="Times New Roman"/>
                      <w:sz w:val="24"/>
                      <w:szCs w:val="24"/>
                    </w:rPr>
                    <w:t>http://www.allamaiqbal.com/publications/journals/review/apr87/8.htm</w:t>
                  </w:r>
                </w:hyperlink>
              </w:p>
              <w:p w14:paraId="61962F29" w14:textId="77777777" w:rsidR="00A63EC2" w:rsidRPr="00A63EC2" w:rsidRDefault="00A63EC2" w:rsidP="00A63EC2">
                <w:pPr>
                  <w:rPr>
                    <w:rFonts w:ascii="Times New Roman" w:hAnsi="Times New Roman" w:cs="Times New Roman"/>
                    <w:sz w:val="24"/>
                    <w:szCs w:val="24"/>
                  </w:rPr>
                </w:pPr>
                <w:r w:rsidRPr="00A63EC2">
                  <w:rPr>
                    <w:rFonts w:ascii="Times New Roman" w:hAnsi="Times New Roman" w:cs="Times New Roman"/>
                    <w:sz w:val="24"/>
                    <w:szCs w:val="24"/>
                  </w:rPr>
                  <w:lastRenderedPageBreak/>
                  <w:t>descriptions of works</w:t>
                </w:r>
              </w:p>
              <w:p w14:paraId="599C24B0" w14:textId="77777777" w:rsidR="00A63EC2" w:rsidRPr="00A63EC2" w:rsidRDefault="00E2287C" w:rsidP="00A63EC2">
                <w:pPr>
                  <w:rPr>
                    <w:rFonts w:ascii="Times New Roman" w:hAnsi="Times New Roman" w:cs="Times New Roman"/>
                    <w:sz w:val="24"/>
                    <w:szCs w:val="24"/>
                  </w:rPr>
                </w:pPr>
                <w:hyperlink r:id="rId12" w:anchor=".VaLaquux2gE" w:history="1">
                  <w:r w:rsidR="00A63EC2" w:rsidRPr="00A63EC2">
                    <w:rPr>
                      <w:rStyle w:val="Hyperlink"/>
                      <w:rFonts w:ascii="Times New Roman" w:hAnsi="Times New Roman" w:cs="Times New Roman"/>
                      <w:sz w:val="24"/>
                      <w:szCs w:val="24"/>
                    </w:rPr>
                    <w:t>http://www.sis.gov.eg/En/Templates/Articles/tmpArticles.aspx?ArtID=1292#.VaLaquux2gE</w:t>
                  </w:r>
                </w:hyperlink>
                <w:r w:rsidR="00A63EC2" w:rsidRPr="00A63EC2">
                  <w:rPr>
                    <w:rFonts w:ascii="Times New Roman" w:hAnsi="Times New Roman" w:cs="Times New Roman"/>
                    <w:sz w:val="24"/>
                    <w:szCs w:val="24"/>
                  </w:rPr>
                  <w:t xml:space="preserve"> - Egyptian government site</w:t>
                </w:r>
              </w:p>
              <w:p w14:paraId="56386A40" w14:textId="77777777" w:rsidR="00A63EC2" w:rsidRPr="00A63EC2" w:rsidRDefault="00A63EC2" w:rsidP="00A63EC2">
                <w:pPr>
                  <w:rPr>
                    <w:rFonts w:ascii="Times New Roman" w:hAnsi="Times New Roman" w:cs="Times New Roman"/>
                    <w:sz w:val="24"/>
                    <w:szCs w:val="24"/>
                  </w:rPr>
                </w:pPr>
                <w:proofErr w:type="spellStart"/>
                <w:r w:rsidRPr="00A63EC2">
                  <w:rPr>
                    <w:rFonts w:ascii="Times New Roman" w:hAnsi="Times New Roman" w:cs="Times New Roman"/>
                    <w:sz w:val="24"/>
                    <w:szCs w:val="24"/>
                  </w:rPr>
                  <w:t>MultiMedia</w:t>
                </w:r>
                <w:proofErr w:type="spellEnd"/>
                <w:r w:rsidRPr="00A63EC2">
                  <w:rPr>
                    <w:rFonts w:ascii="Times New Roman" w:hAnsi="Times New Roman" w:cs="Times New Roman"/>
                    <w:sz w:val="24"/>
                    <w:szCs w:val="24"/>
                  </w:rPr>
                  <w:t xml:space="preserve"> Websites</w:t>
                </w:r>
              </w:p>
              <w:p w14:paraId="4D50EBD2" w14:textId="77777777" w:rsidR="00A63EC2" w:rsidRPr="00A63EC2" w:rsidRDefault="00E2287C" w:rsidP="00A63EC2">
                <w:pPr>
                  <w:rPr>
                    <w:rFonts w:ascii="Times New Roman" w:hAnsi="Times New Roman" w:cs="Times New Roman"/>
                    <w:sz w:val="24"/>
                    <w:szCs w:val="24"/>
                  </w:rPr>
                </w:pPr>
                <w:hyperlink r:id="rId13" w:history="1">
                  <w:r w:rsidR="00A63EC2" w:rsidRPr="00A63EC2">
                    <w:rPr>
                      <w:rStyle w:val="Hyperlink"/>
                      <w:rFonts w:ascii="Times New Roman" w:hAnsi="Times New Roman" w:cs="Times New Roman"/>
                      <w:sz w:val="24"/>
                      <w:szCs w:val="24"/>
                    </w:rPr>
                    <w:t>http://www.poemhunter.com/ahmad-shawqi/biography/</w:t>
                  </w:r>
                </w:hyperlink>
                <w:r w:rsidR="00A63EC2" w:rsidRPr="00A63EC2">
                  <w:rPr>
                    <w:rFonts w:ascii="Times New Roman" w:hAnsi="Times New Roman" w:cs="Times New Roman"/>
                    <w:sz w:val="24"/>
                    <w:szCs w:val="24"/>
                  </w:rPr>
                  <w:t xml:space="preserve"> (for poems w/ English translations)</w:t>
                </w:r>
              </w:p>
              <w:p w14:paraId="3473B793" w14:textId="77777777" w:rsidR="00A63EC2" w:rsidRPr="00A63EC2" w:rsidRDefault="00E2287C" w:rsidP="00A63EC2">
                <w:pPr>
                  <w:rPr>
                    <w:rFonts w:ascii="Times New Roman" w:hAnsi="Times New Roman" w:cs="Times New Roman"/>
                    <w:sz w:val="24"/>
                    <w:szCs w:val="24"/>
                  </w:rPr>
                </w:pPr>
                <w:hyperlink r:id="rId14" w:history="1">
                  <w:r w:rsidR="00A63EC2" w:rsidRPr="00A63EC2">
                    <w:rPr>
                      <w:rStyle w:val="Hyperlink"/>
                      <w:rFonts w:ascii="Times New Roman" w:hAnsi="Times New Roman" w:cs="Times New Roman"/>
                      <w:sz w:val="24"/>
                      <w:szCs w:val="24"/>
                    </w:rPr>
                    <w:t>https://www.youtube.com/watch?v=iKytMWEbDPM</w:t>
                  </w:r>
                </w:hyperlink>
              </w:p>
              <w:p w14:paraId="56564589" w14:textId="77777777" w:rsidR="00A63EC2" w:rsidRPr="00A63EC2" w:rsidRDefault="00E2287C" w:rsidP="00A63EC2">
                <w:pPr>
                  <w:rPr>
                    <w:rFonts w:ascii="Times New Roman" w:hAnsi="Times New Roman" w:cs="Times New Roman"/>
                    <w:sz w:val="24"/>
                    <w:szCs w:val="24"/>
                  </w:rPr>
                </w:pPr>
                <w:hyperlink r:id="rId15" w:history="1">
                  <w:r w:rsidR="00A63EC2" w:rsidRPr="00A63EC2">
                    <w:rPr>
                      <w:rStyle w:val="Hyperlink"/>
                      <w:rFonts w:ascii="Times New Roman" w:hAnsi="Times New Roman" w:cs="Times New Roman"/>
                      <w:sz w:val="24"/>
                      <w:szCs w:val="24"/>
                    </w:rPr>
                    <w:t>www.transparent.com/arabic</w:t>
                  </w:r>
                </w:hyperlink>
                <w:r w:rsidR="00A63EC2" w:rsidRPr="00A63EC2">
                  <w:rPr>
                    <w:rStyle w:val="Hyperlink"/>
                    <w:rFonts w:ascii="Times New Roman" w:hAnsi="Times New Roman" w:cs="Times New Roman"/>
                    <w:sz w:val="24"/>
                    <w:szCs w:val="24"/>
                  </w:rPr>
                  <w:t xml:space="preserve"> </w:t>
                </w:r>
                <w:r w:rsidR="00A63EC2" w:rsidRPr="00A63EC2">
                  <w:rPr>
                    <w:rFonts w:ascii="Times New Roman" w:hAnsi="Times New Roman" w:cs="Times New Roman"/>
                    <w:sz w:val="24"/>
                    <w:szCs w:val="24"/>
                  </w:rPr>
                  <w:t xml:space="preserve">Ahmad </w:t>
                </w:r>
                <w:proofErr w:type="spellStart"/>
                <w:r w:rsidR="00A63EC2" w:rsidRPr="00A63EC2">
                  <w:rPr>
                    <w:rFonts w:ascii="Times New Roman" w:hAnsi="Times New Roman" w:cs="Times New Roman"/>
                    <w:sz w:val="24"/>
                    <w:szCs w:val="24"/>
                  </w:rPr>
                  <w:t>Shawqi</w:t>
                </w:r>
                <w:proofErr w:type="spellEnd"/>
                <w:r w:rsidR="00A63EC2" w:rsidRPr="00A63EC2">
                  <w:rPr>
                    <w:rFonts w:ascii="Times New Roman" w:hAnsi="Times New Roman" w:cs="Times New Roman"/>
                    <w:sz w:val="24"/>
                    <w:szCs w:val="24"/>
                  </w:rPr>
                  <w:t>: Expatriation and Nostalgia</w:t>
                </w:r>
              </w:p>
              <w:p w14:paraId="46B68F62" w14:textId="77777777" w:rsidR="00A63EC2" w:rsidRPr="00A63EC2" w:rsidRDefault="00A63EC2" w:rsidP="00A63EC2">
                <w:pPr>
                  <w:widowControl w:val="0"/>
                  <w:autoSpaceDE w:val="0"/>
                  <w:autoSpaceDN w:val="0"/>
                  <w:adjustRightInd w:val="0"/>
                  <w:rPr>
                    <w:rFonts w:ascii="Times New Roman" w:hAnsi="Times New Roman" w:cs="Times New Roman"/>
                    <w:color w:val="262626"/>
                    <w:sz w:val="24"/>
                    <w:szCs w:val="24"/>
                  </w:rPr>
                </w:pPr>
                <w:r w:rsidRPr="00A63EC2">
                  <w:rPr>
                    <w:rFonts w:ascii="Times New Roman" w:hAnsi="Times New Roman" w:cs="Times New Roman"/>
                    <w:color w:val="262626"/>
                    <w:sz w:val="24"/>
                    <w:szCs w:val="24"/>
                  </w:rPr>
                  <w:t xml:space="preserve">(Published on May 15, 2012) - Ahmad </w:t>
                </w:r>
                <w:proofErr w:type="spellStart"/>
                <w:r w:rsidRPr="00A63EC2">
                  <w:rPr>
                    <w:rFonts w:ascii="Times New Roman" w:hAnsi="Times New Roman" w:cs="Times New Roman"/>
                    <w:color w:val="262626"/>
                    <w:sz w:val="24"/>
                    <w:szCs w:val="24"/>
                  </w:rPr>
                  <w:t>Shawqi's</w:t>
                </w:r>
                <w:proofErr w:type="spellEnd"/>
                <w:r w:rsidRPr="00A63EC2">
                  <w:rPr>
                    <w:rFonts w:ascii="Times New Roman" w:hAnsi="Times New Roman" w:cs="Times New Roman"/>
                    <w:color w:val="262626"/>
                    <w:sz w:val="24"/>
                    <w:szCs w:val="24"/>
                  </w:rPr>
                  <w:t xml:space="preserve"> ‘</w:t>
                </w:r>
                <w:proofErr w:type="spellStart"/>
                <w:r w:rsidRPr="00A63EC2">
                  <w:rPr>
                    <w:rFonts w:ascii="Times New Roman" w:hAnsi="Times New Roman" w:cs="Times New Roman"/>
                    <w:color w:val="262626"/>
                    <w:sz w:val="24"/>
                    <w:szCs w:val="24"/>
                  </w:rPr>
                  <w:t>Seeniyah</w:t>
                </w:r>
                <w:proofErr w:type="spellEnd"/>
                <w:r w:rsidRPr="00A63EC2">
                  <w:rPr>
                    <w:rFonts w:ascii="Times New Roman" w:hAnsi="Times New Roman" w:cs="Times New Roman"/>
                    <w:color w:val="262626"/>
                    <w:sz w:val="24"/>
                    <w:szCs w:val="24"/>
                  </w:rPr>
                  <w:t xml:space="preserve">’. The poem that he chanted in exile. The part is called </w:t>
                </w:r>
                <w:proofErr w:type="gramStart"/>
                <w:r w:rsidRPr="00A63EC2">
                  <w:rPr>
                    <w:rFonts w:ascii="Times New Roman" w:hAnsi="Times New Roman" w:cs="Times New Roman"/>
                    <w:color w:val="262626"/>
                    <w:sz w:val="24"/>
                    <w:szCs w:val="24"/>
                  </w:rPr>
                  <w:t>‘ Expatriation</w:t>
                </w:r>
                <w:proofErr w:type="gramEnd"/>
                <w:r w:rsidRPr="00A63EC2">
                  <w:rPr>
                    <w:rFonts w:ascii="Times New Roman" w:hAnsi="Times New Roman" w:cs="Times New Roman"/>
                    <w:color w:val="262626"/>
                    <w:sz w:val="24"/>
                    <w:szCs w:val="24"/>
                  </w:rPr>
                  <w:t xml:space="preserve"> and Nostalgia </w:t>
                </w:r>
                <w:r w:rsidRPr="00A63EC2">
                  <w:rPr>
                    <w:rFonts w:ascii="Times New Roman" w:hAnsi="Times New Roman" w:cs="Times New Roman"/>
                    <w:color w:val="262626"/>
                    <w:sz w:val="24"/>
                    <w:szCs w:val="24"/>
                    <w:rtl/>
                  </w:rPr>
                  <w:t>غربة</w:t>
                </w:r>
                <w:r w:rsidRPr="00A63EC2">
                  <w:rPr>
                    <w:rFonts w:ascii="Times New Roman" w:hAnsi="Times New Roman" w:cs="Times New Roman"/>
                    <w:color w:val="262626"/>
                    <w:sz w:val="24"/>
                    <w:szCs w:val="24"/>
                  </w:rPr>
                  <w:t xml:space="preserve"> </w:t>
                </w:r>
                <w:r w:rsidRPr="00A63EC2">
                  <w:rPr>
                    <w:rFonts w:ascii="Times New Roman" w:hAnsi="Times New Roman" w:cs="Times New Roman"/>
                    <w:color w:val="262626"/>
                    <w:sz w:val="24"/>
                    <w:szCs w:val="24"/>
                    <w:rtl/>
                  </w:rPr>
                  <w:t>و</w:t>
                </w:r>
                <w:r w:rsidRPr="00A63EC2">
                  <w:rPr>
                    <w:rFonts w:ascii="Times New Roman" w:hAnsi="Times New Roman" w:cs="Times New Roman"/>
                    <w:color w:val="262626"/>
                    <w:sz w:val="24"/>
                    <w:szCs w:val="24"/>
                  </w:rPr>
                  <w:t xml:space="preserve"> </w:t>
                </w:r>
                <w:r w:rsidRPr="00A63EC2">
                  <w:rPr>
                    <w:rFonts w:ascii="Times New Roman" w:hAnsi="Times New Roman" w:cs="Times New Roman"/>
                    <w:color w:val="262626"/>
                    <w:sz w:val="24"/>
                    <w:szCs w:val="24"/>
                    <w:rtl/>
                  </w:rPr>
                  <w:t>حنين</w:t>
                </w:r>
                <w:r w:rsidRPr="00A63EC2">
                  <w:rPr>
                    <w:rFonts w:ascii="Times New Roman" w:hAnsi="Times New Roman" w:cs="Times New Roman"/>
                    <w:color w:val="262626"/>
                    <w:sz w:val="24"/>
                    <w:szCs w:val="24"/>
                  </w:rPr>
                  <w:t xml:space="preserve"> </w:t>
                </w:r>
                <w:r w:rsidRPr="00A63EC2">
                  <w:rPr>
                    <w:rFonts w:ascii="Times New Roman" w:hAnsi="Times New Roman" w:cs="Times New Roman"/>
                    <w:color w:val="262626"/>
                    <w:sz w:val="24"/>
                    <w:szCs w:val="24"/>
                    <w:rtl/>
                  </w:rPr>
                  <w:t>إلى</w:t>
                </w:r>
                <w:r w:rsidRPr="00A63EC2">
                  <w:rPr>
                    <w:rFonts w:ascii="Times New Roman" w:hAnsi="Times New Roman" w:cs="Times New Roman"/>
                    <w:color w:val="262626"/>
                    <w:sz w:val="24"/>
                    <w:szCs w:val="24"/>
                  </w:rPr>
                  <w:t xml:space="preserve"> </w:t>
                </w:r>
                <w:r w:rsidRPr="00A63EC2">
                  <w:rPr>
                    <w:rFonts w:ascii="Times New Roman" w:hAnsi="Times New Roman" w:cs="Times New Roman"/>
                    <w:color w:val="262626"/>
                    <w:sz w:val="24"/>
                    <w:szCs w:val="24"/>
                    <w:rtl/>
                  </w:rPr>
                  <w:t>الوطن</w:t>
                </w:r>
                <w:r w:rsidRPr="00A63EC2">
                  <w:rPr>
                    <w:rFonts w:ascii="Times New Roman" w:hAnsi="Times New Roman" w:cs="Times New Roman"/>
                    <w:color w:val="262626"/>
                    <w:sz w:val="24"/>
                    <w:szCs w:val="24"/>
                  </w:rPr>
                  <w:t xml:space="preserve"> </w:t>
                </w:r>
              </w:p>
              <w:p w14:paraId="64A76AAE" w14:textId="77777777" w:rsidR="00A63EC2" w:rsidRPr="00A63EC2" w:rsidRDefault="00E2287C" w:rsidP="00A63EC2">
                <w:pPr>
                  <w:rPr>
                    <w:rFonts w:ascii="Times New Roman" w:hAnsi="Times New Roman" w:cs="Times New Roman"/>
                    <w:sz w:val="24"/>
                    <w:szCs w:val="24"/>
                  </w:rPr>
                </w:pPr>
                <w:hyperlink r:id="rId16" w:history="1">
                  <w:r w:rsidR="00A63EC2" w:rsidRPr="00A63EC2">
                    <w:rPr>
                      <w:rStyle w:val="Hyperlink"/>
                      <w:rFonts w:ascii="Times New Roman" w:hAnsi="Times New Roman" w:cs="Times New Roman"/>
                      <w:sz w:val="24"/>
                      <w:szCs w:val="24"/>
                    </w:rPr>
                    <w:t>https://www.youtube.com/playlist?list=PLqdScEb0tqGEp796QVNMKNUyiYvL6hz0g</w:t>
                  </w:r>
                </w:hyperlink>
              </w:p>
              <w:p w14:paraId="05B48B60" w14:textId="77777777" w:rsidR="00A63EC2" w:rsidRPr="00A63EC2" w:rsidRDefault="00A63EC2" w:rsidP="00A63EC2">
                <w:pPr>
                  <w:rPr>
                    <w:rFonts w:ascii="Times New Roman" w:hAnsi="Times New Roman" w:cs="Times New Roman"/>
                    <w:color w:val="262626"/>
                    <w:sz w:val="24"/>
                    <w:szCs w:val="24"/>
                  </w:rPr>
                </w:pPr>
                <w:r w:rsidRPr="00A63EC2">
                  <w:rPr>
                    <w:rFonts w:ascii="Times New Roman" w:hAnsi="Times New Roman" w:cs="Times New Roman"/>
                    <w:sz w:val="24"/>
                    <w:szCs w:val="24"/>
                  </w:rPr>
                  <w:t xml:space="preserve">For a </w:t>
                </w:r>
                <w:r w:rsidRPr="00A63EC2">
                  <w:rPr>
                    <w:rFonts w:ascii="Times New Roman" w:hAnsi="Times New Roman" w:cs="Times New Roman"/>
                    <w:color w:val="262626"/>
                    <w:sz w:val="24"/>
                    <w:szCs w:val="24"/>
                  </w:rPr>
                  <w:t xml:space="preserve">playlist of 15 videos on Ahmad </w:t>
                </w:r>
                <w:proofErr w:type="spellStart"/>
                <w:r w:rsidRPr="00A63EC2">
                  <w:rPr>
                    <w:rFonts w:ascii="Times New Roman" w:hAnsi="Times New Roman" w:cs="Times New Roman"/>
                    <w:color w:val="262626"/>
                    <w:sz w:val="24"/>
                    <w:szCs w:val="24"/>
                  </w:rPr>
                  <w:t>Shawqi</w:t>
                </w:r>
                <w:proofErr w:type="spellEnd"/>
                <w:r w:rsidRPr="00A63EC2">
                  <w:rPr>
                    <w:rFonts w:ascii="Times New Roman" w:hAnsi="Times New Roman" w:cs="Times New Roman"/>
                    <w:color w:val="262626"/>
                    <w:sz w:val="24"/>
                    <w:szCs w:val="24"/>
                  </w:rPr>
                  <w:t xml:space="preserve"> and his poetry</w:t>
                </w:r>
              </w:p>
              <w:p w14:paraId="7A53A682" w14:textId="77777777" w:rsidR="00A63EC2" w:rsidRPr="00A63EC2" w:rsidRDefault="00E2287C" w:rsidP="00A63EC2">
                <w:pPr>
                  <w:rPr>
                    <w:rFonts w:ascii="Times New Roman" w:hAnsi="Times New Roman" w:cs="Times New Roman"/>
                    <w:sz w:val="24"/>
                    <w:szCs w:val="24"/>
                  </w:rPr>
                </w:pPr>
                <w:hyperlink r:id="rId17" w:history="1">
                  <w:r w:rsidR="00A63EC2" w:rsidRPr="00A63EC2">
                    <w:rPr>
                      <w:rStyle w:val="Hyperlink"/>
                      <w:rFonts w:ascii="Times New Roman" w:hAnsi="Times New Roman" w:cs="Times New Roman"/>
                      <w:sz w:val="24"/>
                      <w:szCs w:val="24"/>
                    </w:rPr>
                    <w:t>https://www.youtube.com/playlist?list=PLqdScEb0tqGHivftUOecsui5oD1T2vNBW</w:t>
                  </w:r>
                </w:hyperlink>
              </w:p>
              <w:p w14:paraId="7627B1C0" w14:textId="77777777" w:rsidR="00A63EC2" w:rsidRPr="00A63EC2" w:rsidRDefault="00A63EC2" w:rsidP="00A63EC2">
                <w:pPr>
                  <w:rPr>
                    <w:rFonts w:ascii="Times New Roman" w:hAnsi="Times New Roman" w:cs="Times New Roman"/>
                    <w:color w:val="262626"/>
                    <w:sz w:val="24"/>
                    <w:szCs w:val="24"/>
                  </w:rPr>
                </w:pPr>
                <w:r w:rsidRPr="00A63EC2">
                  <w:rPr>
                    <w:rFonts w:ascii="Times New Roman" w:hAnsi="Times New Roman" w:cs="Times New Roman"/>
                    <w:sz w:val="24"/>
                    <w:szCs w:val="24"/>
                  </w:rPr>
                  <w:t xml:space="preserve">For a </w:t>
                </w:r>
                <w:r w:rsidRPr="00A63EC2">
                  <w:rPr>
                    <w:rFonts w:ascii="Times New Roman" w:hAnsi="Times New Roman" w:cs="Times New Roman"/>
                    <w:color w:val="262626"/>
                    <w:sz w:val="24"/>
                    <w:szCs w:val="24"/>
                  </w:rPr>
                  <w:t xml:space="preserve">playlist of 10 videos of Ahmad </w:t>
                </w:r>
                <w:proofErr w:type="spellStart"/>
                <w:r w:rsidRPr="00A63EC2">
                  <w:rPr>
                    <w:rFonts w:ascii="Times New Roman" w:hAnsi="Times New Roman" w:cs="Times New Roman"/>
                    <w:color w:val="262626"/>
                    <w:sz w:val="24"/>
                    <w:szCs w:val="24"/>
                  </w:rPr>
                  <w:t>Shawqi’s</w:t>
                </w:r>
                <w:proofErr w:type="spellEnd"/>
                <w:r w:rsidRPr="00A63EC2">
                  <w:rPr>
                    <w:rFonts w:ascii="Times New Roman" w:hAnsi="Times New Roman" w:cs="Times New Roman"/>
                    <w:color w:val="262626"/>
                    <w:sz w:val="24"/>
                    <w:szCs w:val="24"/>
                  </w:rPr>
                  <w:t xml:space="preserve"> elegiac poetry</w:t>
                </w:r>
              </w:p>
              <w:p w14:paraId="6BDAFB93" w14:textId="77777777" w:rsidR="00A63EC2" w:rsidRPr="00A63EC2" w:rsidRDefault="00A63EC2" w:rsidP="00A63EC2">
                <w:pPr>
                  <w:autoSpaceDE w:val="0"/>
                  <w:autoSpaceDN w:val="0"/>
                  <w:adjustRightInd w:val="0"/>
                  <w:rPr>
                    <w:rFonts w:ascii="Times New Roman" w:hAnsi="Times New Roman" w:cs="Times New Roman"/>
                    <w:sz w:val="24"/>
                    <w:szCs w:val="24"/>
                    <w:lang w:eastAsia="ja-JP"/>
                  </w:rPr>
                </w:pPr>
              </w:p>
              <w:p w14:paraId="4AF214BD" w14:textId="77777777" w:rsidR="00A63EC2" w:rsidRPr="00A63EC2" w:rsidRDefault="00A63EC2" w:rsidP="00A63EC2">
                <w:pPr>
                  <w:autoSpaceDE w:val="0"/>
                  <w:autoSpaceDN w:val="0"/>
                  <w:adjustRightInd w:val="0"/>
                  <w:rPr>
                    <w:rFonts w:ascii="Times New Roman" w:hAnsi="Times New Roman" w:cs="Times New Roman"/>
                    <w:sz w:val="24"/>
                    <w:szCs w:val="24"/>
                    <w:lang w:eastAsia="ja-JP"/>
                  </w:rPr>
                </w:pPr>
                <w:r w:rsidRPr="00A63EC2">
                  <w:rPr>
                    <w:rFonts w:ascii="Times New Roman" w:hAnsi="Times New Roman" w:cs="Times New Roman"/>
                    <w:sz w:val="24"/>
                    <w:szCs w:val="24"/>
                    <w:lang w:eastAsia="ja-JP"/>
                  </w:rPr>
                  <w:t>Music (</w:t>
                </w:r>
                <w:proofErr w:type="spellStart"/>
                <w:r w:rsidRPr="00A63EC2">
                  <w:rPr>
                    <w:rFonts w:ascii="Times New Roman" w:hAnsi="Times New Roman" w:cs="Times New Roman"/>
                    <w:sz w:val="24"/>
                    <w:szCs w:val="24"/>
                    <w:lang w:eastAsia="ja-JP"/>
                  </w:rPr>
                  <w:t>Shawqi’s</w:t>
                </w:r>
                <w:proofErr w:type="spellEnd"/>
                <w:r w:rsidRPr="00A63EC2">
                  <w:rPr>
                    <w:rFonts w:ascii="Times New Roman" w:hAnsi="Times New Roman" w:cs="Times New Roman"/>
                    <w:sz w:val="24"/>
                    <w:szCs w:val="24"/>
                    <w:lang w:eastAsia="ja-JP"/>
                  </w:rPr>
                  <w:t xml:space="preserve"> poetry put to music)</w:t>
                </w:r>
              </w:p>
              <w:p w14:paraId="44126483" w14:textId="77777777" w:rsidR="00A63EC2" w:rsidRPr="00A63EC2" w:rsidRDefault="00A63EC2" w:rsidP="00A63EC2">
                <w:pPr>
                  <w:autoSpaceDE w:val="0"/>
                  <w:autoSpaceDN w:val="0"/>
                  <w:adjustRightInd w:val="0"/>
                  <w:rPr>
                    <w:rFonts w:ascii="Times New Roman" w:hAnsi="Times New Roman" w:cs="Times New Roman"/>
                    <w:sz w:val="24"/>
                    <w:szCs w:val="24"/>
                    <w:lang w:eastAsia="ja-JP"/>
                  </w:rPr>
                </w:pPr>
              </w:p>
              <w:p w14:paraId="10A6C4DE" w14:textId="77777777" w:rsidR="00A63EC2" w:rsidRPr="00A63EC2" w:rsidRDefault="00E2287C" w:rsidP="00A63EC2">
                <w:pPr>
                  <w:autoSpaceDE w:val="0"/>
                  <w:autoSpaceDN w:val="0"/>
                  <w:adjustRightInd w:val="0"/>
                  <w:rPr>
                    <w:rFonts w:ascii="Times New Roman" w:hAnsi="Times New Roman" w:cs="Times New Roman"/>
                    <w:sz w:val="24"/>
                    <w:szCs w:val="24"/>
                    <w:lang w:eastAsia="ja-JP"/>
                  </w:rPr>
                </w:pPr>
                <w:hyperlink r:id="rId18" w:history="1">
                  <w:r w:rsidR="00A63EC2" w:rsidRPr="00A63EC2">
                    <w:rPr>
                      <w:rStyle w:val="Hyperlink"/>
                      <w:rFonts w:ascii="Times New Roman" w:hAnsi="Times New Roman" w:cs="Times New Roman"/>
                      <w:sz w:val="24"/>
                      <w:szCs w:val="24"/>
                      <w:lang w:eastAsia="ja-JP"/>
                    </w:rPr>
                    <w:t>https://www.youtube.com/watch?v=h3IXHCT2yZc</w:t>
                  </w:r>
                </w:hyperlink>
              </w:p>
              <w:p w14:paraId="68DB32DE" w14:textId="77777777" w:rsidR="00A63EC2" w:rsidRPr="00A63EC2" w:rsidRDefault="00A63EC2" w:rsidP="00A63EC2">
                <w:pPr>
                  <w:autoSpaceDE w:val="0"/>
                  <w:autoSpaceDN w:val="0"/>
                  <w:adjustRightInd w:val="0"/>
                  <w:rPr>
                    <w:rFonts w:ascii="Times New Roman" w:hAnsi="Times New Roman" w:cs="Times New Roman"/>
                    <w:sz w:val="24"/>
                    <w:szCs w:val="24"/>
                    <w:lang w:eastAsia="ja-JP"/>
                  </w:rPr>
                </w:pPr>
              </w:p>
              <w:p w14:paraId="3C3B4DA8" w14:textId="77777777" w:rsidR="00A63EC2" w:rsidRPr="00A63EC2" w:rsidRDefault="00A63EC2" w:rsidP="00A63EC2">
                <w:pPr>
                  <w:autoSpaceDE w:val="0"/>
                  <w:autoSpaceDN w:val="0"/>
                  <w:adjustRightInd w:val="0"/>
                  <w:rPr>
                    <w:rFonts w:ascii="Times New Roman" w:hAnsi="Times New Roman" w:cs="Times New Roman"/>
                    <w:sz w:val="24"/>
                    <w:szCs w:val="24"/>
                    <w:lang w:eastAsia="ja-JP"/>
                  </w:rPr>
                </w:pPr>
                <w:proofErr w:type="spellStart"/>
                <w:r w:rsidRPr="00A63EC2">
                  <w:rPr>
                    <w:rFonts w:ascii="Times New Roman" w:hAnsi="Times New Roman" w:cs="Times New Roman"/>
                    <w:color w:val="1A1A1A"/>
                    <w:sz w:val="24"/>
                    <w:szCs w:val="24"/>
                    <w:lang w:eastAsia="ja-JP"/>
                  </w:rPr>
                  <w:t>Oum</w:t>
                </w:r>
                <w:proofErr w:type="spellEnd"/>
                <w:r w:rsidRPr="00A63EC2">
                  <w:rPr>
                    <w:rFonts w:ascii="Times New Roman" w:hAnsi="Times New Roman" w:cs="Times New Roman"/>
                    <w:color w:val="1A1A1A"/>
                    <w:sz w:val="24"/>
                    <w:szCs w:val="24"/>
                    <w:lang w:eastAsia="ja-JP"/>
                  </w:rPr>
                  <w:t xml:space="preserve"> </w:t>
                </w:r>
                <w:proofErr w:type="spellStart"/>
                <w:r w:rsidRPr="00A63EC2">
                  <w:rPr>
                    <w:rFonts w:ascii="Times New Roman" w:hAnsi="Times New Roman" w:cs="Times New Roman"/>
                    <w:color w:val="1A1A1A"/>
                    <w:sz w:val="24"/>
                    <w:szCs w:val="24"/>
                    <w:lang w:eastAsia="ja-JP"/>
                  </w:rPr>
                  <w:t>Kalthoum</w:t>
                </w:r>
                <w:proofErr w:type="spellEnd"/>
                <w:r w:rsidRPr="00A63EC2">
                  <w:rPr>
                    <w:rFonts w:ascii="Times New Roman" w:hAnsi="Times New Roman" w:cs="Times New Roman"/>
                    <w:color w:val="1A1A1A"/>
                    <w:sz w:val="24"/>
                    <w:szCs w:val="24"/>
                    <w:lang w:eastAsia="ja-JP"/>
                  </w:rPr>
                  <w:t xml:space="preserve">. </w:t>
                </w:r>
                <w:proofErr w:type="spellStart"/>
                <w:r w:rsidRPr="00A63EC2">
                  <w:rPr>
                    <w:rFonts w:ascii="Times New Roman" w:hAnsi="Times New Roman" w:cs="Times New Roman"/>
                    <w:color w:val="1A1A1A"/>
                    <w:sz w:val="24"/>
                    <w:szCs w:val="24"/>
                    <w:lang w:eastAsia="ja-JP"/>
                  </w:rPr>
                  <w:t>Woulida</w:t>
                </w:r>
                <w:proofErr w:type="spellEnd"/>
                <w:r w:rsidRPr="00A63EC2">
                  <w:rPr>
                    <w:rFonts w:ascii="Times New Roman" w:hAnsi="Times New Roman" w:cs="Times New Roman"/>
                    <w:color w:val="1A1A1A"/>
                    <w:sz w:val="24"/>
                    <w:szCs w:val="24"/>
                    <w:lang w:eastAsia="ja-JP"/>
                  </w:rPr>
                  <w:t xml:space="preserve"> El </w:t>
                </w:r>
                <w:proofErr w:type="spellStart"/>
                <w:proofErr w:type="gramStart"/>
                <w:r w:rsidRPr="00A63EC2">
                  <w:rPr>
                    <w:rFonts w:ascii="Times New Roman" w:hAnsi="Times New Roman" w:cs="Times New Roman"/>
                    <w:color w:val="1A1A1A"/>
                    <w:sz w:val="24"/>
                    <w:szCs w:val="24"/>
                    <w:lang w:eastAsia="ja-JP"/>
                  </w:rPr>
                  <w:t>Houda</w:t>
                </w:r>
                <w:proofErr w:type="spellEnd"/>
                <w:r w:rsidRPr="00A63EC2">
                  <w:rPr>
                    <w:rFonts w:ascii="Times New Roman" w:hAnsi="Times New Roman" w:cs="Times New Roman"/>
                    <w:color w:val="1A1A1A"/>
                    <w:sz w:val="24"/>
                    <w:szCs w:val="24"/>
                    <w:lang w:eastAsia="ja-JP"/>
                  </w:rPr>
                  <w:t xml:space="preserve"> .</w:t>
                </w:r>
                <w:proofErr w:type="gramEnd"/>
              </w:p>
              <w:p w14:paraId="4A1F0C29" w14:textId="77777777" w:rsidR="00A63EC2" w:rsidRPr="00A63EC2" w:rsidRDefault="00A63EC2" w:rsidP="00A63EC2">
                <w:pPr>
                  <w:autoSpaceDE w:val="0"/>
                  <w:autoSpaceDN w:val="0"/>
                  <w:adjustRightInd w:val="0"/>
                  <w:rPr>
                    <w:rFonts w:ascii="Times New Roman" w:hAnsi="Times New Roman" w:cs="Times New Roman"/>
                    <w:sz w:val="24"/>
                    <w:szCs w:val="24"/>
                    <w:lang w:eastAsia="ja-JP"/>
                  </w:rPr>
                </w:pPr>
              </w:p>
              <w:p w14:paraId="24224A7A" w14:textId="77777777" w:rsidR="00A63EC2" w:rsidRPr="00A63EC2" w:rsidRDefault="00E2287C" w:rsidP="00A63EC2">
                <w:pPr>
                  <w:autoSpaceDE w:val="0"/>
                  <w:autoSpaceDN w:val="0"/>
                  <w:adjustRightInd w:val="0"/>
                  <w:rPr>
                    <w:rFonts w:ascii="Times New Roman" w:hAnsi="Times New Roman" w:cs="Times New Roman"/>
                    <w:sz w:val="24"/>
                    <w:szCs w:val="24"/>
                    <w:lang w:eastAsia="ja-JP"/>
                  </w:rPr>
                </w:pPr>
                <w:hyperlink r:id="rId19" w:history="1">
                  <w:r w:rsidR="00A63EC2" w:rsidRPr="00A63EC2">
                    <w:rPr>
                      <w:rStyle w:val="Hyperlink"/>
                      <w:rFonts w:ascii="Times New Roman" w:hAnsi="Times New Roman" w:cs="Times New Roman"/>
                      <w:sz w:val="24"/>
                      <w:szCs w:val="24"/>
                      <w:lang w:eastAsia="ja-JP"/>
                    </w:rPr>
                    <w:t>https://www.youtube.com/watch?v=d3-5eVe_dDc</w:t>
                  </w:r>
                </w:hyperlink>
              </w:p>
              <w:p w14:paraId="528FEC08" w14:textId="77777777" w:rsidR="00A63EC2" w:rsidRPr="00A63EC2" w:rsidRDefault="00A63EC2" w:rsidP="00A63EC2">
                <w:pPr>
                  <w:autoSpaceDE w:val="0"/>
                  <w:autoSpaceDN w:val="0"/>
                  <w:adjustRightInd w:val="0"/>
                  <w:rPr>
                    <w:rFonts w:ascii="Times New Roman" w:hAnsi="Times New Roman" w:cs="Times New Roman"/>
                    <w:sz w:val="24"/>
                    <w:szCs w:val="24"/>
                    <w:lang w:eastAsia="ja-JP"/>
                  </w:rPr>
                </w:pPr>
                <w:r w:rsidRPr="00A63EC2">
                  <w:rPr>
                    <w:rFonts w:ascii="Times New Roman" w:hAnsi="Times New Roman" w:cs="Times New Roman"/>
                    <w:sz w:val="24"/>
                    <w:szCs w:val="24"/>
                    <w:lang w:eastAsia="ja-JP"/>
                  </w:rPr>
                  <w:t xml:space="preserve">Muhammad </w:t>
                </w:r>
                <w:proofErr w:type="spellStart"/>
                <w:r w:rsidRPr="00A63EC2">
                  <w:rPr>
                    <w:rFonts w:ascii="Times New Roman" w:hAnsi="Times New Roman" w:cs="Times New Roman"/>
                    <w:sz w:val="24"/>
                    <w:szCs w:val="24"/>
                    <w:lang w:eastAsia="ja-JP"/>
                  </w:rPr>
                  <w:t>Abd</w:t>
                </w:r>
                <w:proofErr w:type="spellEnd"/>
                <w:r w:rsidRPr="00A63EC2">
                  <w:rPr>
                    <w:rFonts w:ascii="Times New Roman" w:hAnsi="Times New Roman" w:cs="Times New Roman"/>
                    <w:sz w:val="24"/>
                    <w:szCs w:val="24"/>
                    <w:lang w:eastAsia="ja-JP"/>
                  </w:rPr>
                  <w:t xml:space="preserve"> al-</w:t>
                </w:r>
                <w:proofErr w:type="spellStart"/>
                <w:r w:rsidRPr="00A63EC2">
                  <w:rPr>
                    <w:rFonts w:ascii="Times New Roman" w:hAnsi="Times New Roman" w:cs="Times New Roman"/>
                    <w:sz w:val="24"/>
                    <w:szCs w:val="24"/>
                    <w:lang w:eastAsia="ja-JP"/>
                  </w:rPr>
                  <w:t>Wahhab</w:t>
                </w:r>
                <w:proofErr w:type="spellEnd"/>
                <w:r w:rsidRPr="00A63EC2">
                  <w:rPr>
                    <w:rFonts w:ascii="Times New Roman" w:hAnsi="Times New Roman" w:cs="Times New Roman"/>
                    <w:sz w:val="24"/>
                    <w:szCs w:val="24"/>
                    <w:lang w:eastAsia="ja-JP"/>
                  </w:rPr>
                  <w:t xml:space="preserve"> – Cleopatra</w:t>
                </w:r>
              </w:p>
              <w:p w14:paraId="765ED435" w14:textId="77777777" w:rsidR="00A63EC2" w:rsidRPr="00A63EC2" w:rsidRDefault="00A63EC2" w:rsidP="00A63EC2">
                <w:pPr>
                  <w:autoSpaceDE w:val="0"/>
                  <w:autoSpaceDN w:val="0"/>
                  <w:adjustRightInd w:val="0"/>
                  <w:rPr>
                    <w:rFonts w:ascii="Times New Roman" w:hAnsi="Times New Roman" w:cs="Times New Roman"/>
                    <w:sz w:val="24"/>
                    <w:szCs w:val="24"/>
                    <w:lang w:eastAsia="ja-JP"/>
                  </w:rPr>
                </w:pPr>
              </w:p>
              <w:p w14:paraId="2EFFE546" w14:textId="77777777" w:rsidR="00A63EC2" w:rsidRPr="00A63EC2" w:rsidRDefault="00A63EC2" w:rsidP="00A63EC2">
                <w:pPr>
                  <w:rPr>
                    <w:rFonts w:ascii="Times New Roman" w:hAnsi="Times New Roman" w:cs="Times New Roman"/>
                    <w:b/>
                    <w:sz w:val="24"/>
                    <w:szCs w:val="24"/>
                  </w:rPr>
                </w:pPr>
              </w:p>
              <w:p w14:paraId="2A0B7730" w14:textId="77777777" w:rsidR="00A63EC2" w:rsidRPr="00A63EC2" w:rsidRDefault="00A63EC2" w:rsidP="00A63EC2">
                <w:pPr>
                  <w:rPr>
                    <w:rFonts w:ascii="Times New Roman" w:hAnsi="Times New Roman" w:cs="Times New Roman"/>
                    <w:sz w:val="24"/>
                    <w:szCs w:val="24"/>
                  </w:rPr>
                </w:pPr>
              </w:p>
              <w:p w14:paraId="14E82E3A" w14:textId="77777777" w:rsidR="003F0D73" w:rsidRPr="00A63EC2" w:rsidRDefault="003F0D73" w:rsidP="00C27FAB">
                <w:pPr>
                  <w:rPr>
                    <w:rFonts w:ascii="Times New Roman" w:hAnsi="Times New Roman" w:cs="Times New Roman"/>
                    <w:sz w:val="24"/>
                    <w:szCs w:val="24"/>
                  </w:rPr>
                </w:pPr>
              </w:p>
            </w:tc>
          </w:sdtContent>
        </w:sdt>
      </w:tr>
      <w:tr w:rsidR="003235A7" w:rsidRPr="00A63EC2" w14:paraId="4F0943C4" w14:textId="77777777" w:rsidTr="003235A7">
        <w:tc>
          <w:tcPr>
            <w:tcW w:w="9016" w:type="dxa"/>
          </w:tcPr>
          <w:p w14:paraId="47C45EB8" w14:textId="77777777" w:rsidR="003235A7" w:rsidRPr="00A63EC2" w:rsidRDefault="003235A7" w:rsidP="008A5B87">
            <w:pPr>
              <w:rPr>
                <w:rFonts w:ascii="Times New Roman" w:hAnsi="Times New Roman" w:cs="Times New Roman"/>
                <w:sz w:val="24"/>
                <w:szCs w:val="24"/>
              </w:rPr>
            </w:pPr>
            <w:r w:rsidRPr="00A63EC2">
              <w:rPr>
                <w:rFonts w:ascii="Times New Roman" w:hAnsi="Times New Roman" w:cs="Times New Roman"/>
                <w:sz w:val="24"/>
                <w:szCs w:val="24"/>
                <w:u w:val="single"/>
              </w:rPr>
              <w:lastRenderedPageBreak/>
              <w:t>Further reading</w:t>
            </w:r>
            <w:r w:rsidRPr="00A63EC2">
              <w:rPr>
                <w:rFonts w:ascii="Times New Roman" w:hAnsi="Times New Roman" w:cs="Times New Roman"/>
                <w:sz w:val="24"/>
                <w:szCs w:val="24"/>
              </w:rPr>
              <w:t>:</w:t>
            </w:r>
          </w:p>
          <w:sdt>
            <w:sdtPr>
              <w:rPr>
                <w:rFonts w:ascii="Times New Roman" w:hAnsi="Times New Roman" w:cs="Times New Roman"/>
                <w:sz w:val="24"/>
                <w:szCs w:val="24"/>
              </w:rPr>
              <w:alias w:val="Further reading"/>
              <w:tag w:val="furtherReading"/>
              <w:id w:val="-1516217107"/>
              <w:placeholder>
                <w:docPart w:val="65A7B765499FDE4FBA584C148B50D25D"/>
              </w:placeholder>
            </w:sdtPr>
            <w:sdtEndPr/>
            <w:sdtContent>
              <w:p w14:paraId="537281E6" w14:textId="77777777" w:rsidR="00A63EC2" w:rsidRPr="00A63EC2" w:rsidRDefault="00E2287C" w:rsidP="00A63EC2">
                <w:pPr>
                  <w:autoSpaceDE w:val="0"/>
                  <w:autoSpaceDN w:val="0"/>
                  <w:adjustRightInd w:val="0"/>
                  <w:rPr>
                    <w:rFonts w:ascii="Times New Roman" w:hAnsi="Times New Roman" w:cs="Times New Roman"/>
                    <w:sz w:val="24"/>
                    <w:szCs w:val="24"/>
                  </w:rPr>
                </w:pPr>
                <w:sdt>
                  <w:sdtPr>
                    <w:rPr>
                      <w:rFonts w:ascii="Times New Roman" w:hAnsi="Times New Roman" w:cs="Times New Roman"/>
                      <w:sz w:val="24"/>
                      <w:szCs w:val="24"/>
                    </w:rPr>
                    <w:id w:val="-2065016995"/>
                    <w:citation/>
                  </w:sdtPr>
                  <w:sdtEndPr/>
                  <w:sdtContent>
                    <w:r w:rsidR="00A63EC2">
                      <w:rPr>
                        <w:rFonts w:ascii="Times New Roman" w:hAnsi="Times New Roman" w:cs="Times New Roman"/>
                        <w:sz w:val="24"/>
                        <w:szCs w:val="24"/>
                      </w:rPr>
                      <w:fldChar w:fldCharType="begin"/>
                    </w:r>
                    <w:r w:rsidR="00A63EC2">
                      <w:rPr>
                        <w:rFonts w:ascii="Times New Roman" w:hAnsi="Times New Roman" w:cs="Times New Roman"/>
                        <w:sz w:val="24"/>
                        <w:szCs w:val="24"/>
                        <w:lang w:val="en-US"/>
                      </w:rPr>
                      <w:instrText xml:space="preserve"> CITATION Jay77 \l 1033 </w:instrText>
                    </w:r>
                    <w:r w:rsidR="00A63EC2">
                      <w:rPr>
                        <w:rFonts w:ascii="Times New Roman" w:hAnsi="Times New Roman" w:cs="Times New Roman"/>
                        <w:sz w:val="24"/>
                        <w:szCs w:val="24"/>
                      </w:rPr>
                      <w:fldChar w:fldCharType="separate"/>
                    </w:r>
                    <w:r w:rsidR="00A63EC2">
                      <w:rPr>
                        <w:rFonts w:ascii="Times New Roman" w:hAnsi="Times New Roman" w:cs="Times New Roman"/>
                        <w:noProof/>
                        <w:sz w:val="24"/>
                        <w:szCs w:val="24"/>
                        <w:lang w:val="en-US"/>
                      </w:rPr>
                      <w:t xml:space="preserve"> </w:t>
                    </w:r>
                    <w:r w:rsidR="00A63EC2" w:rsidRPr="00A63EC2">
                      <w:rPr>
                        <w:rFonts w:ascii="Times New Roman" w:hAnsi="Times New Roman" w:cs="Times New Roman"/>
                        <w:noProof/>
                        <w:sz w:val="24"/>
                        <w:szCs w:val="24"/>
                        <w:lang w:val="en-US"/>
                      </w:rPr>
                      <w:t>(Jayyusi)</w:t>
                    </w:r>
                    <w:r w:rsidR="00A63EC2">
                      <w:rPr>
                        <w:rFonts w:ascii="Times New Roman" w:hAnsi="Times New Roman" w:cs="Times New Roman"/>
                        <w:sz w:val="24"/>
                        <w:szCs w:val="24"/>
                      </w:rPr>
                      <w:fldChar w:fldCharType="end"/>
                    </w:r>
                  </w:sdtContent>
                </w:sdt>
              </w:p>
              <w:p w14:paraId="6AEE3236" w14:textId="77777777" w:rsidR="003235A7" w:rsidRPr="00A63EC2" w:rsidRDefault="00E2287C" w:rsidP="00FB11DE">
                <w:pPr>
                  <w:rPr>
                    <w:rFonts w:ascii="Times New Roman" w:hAnsi="Times New Roman" w:cs="Times New Roman"/>
                    <w:sz w:val="24"/>
                    <w:szCs w:val="24"/>
                  </w:rPr>
                </w:pPr>
                <w:sdt>
                  <w:sdtPr>
                    <w:rPr>
                      <w:rFonts w:ascii="Times New Roman" w:hAnsi="Times New Roman" w:cs="Times New Roman"/>
                      <w:sz w:val="24"/>
                      <w:szCs w:val="24"/>
                    </w:rPr>
                    <w:id w:val="418368038"/>
                    <w:citation/>
                  </w:sdtPr>
                  <w:sdtEndPr/>
                  <w:sdtContent>
                    <w:r w:rsidR="00A63EC2">
                      <w:rPr>
                        <w:rFonts w:ascii="Times New Roman" w:hAnsi="Times New Roman" w:cs="Times New Roman"/>
                        <w:sz w:val="24"/>
                        <w:szCs w:val="24"/>
                      </w:rPr>
                      <w:fldChar w:fldCharType="begin"/>
                    </w:r>
                    <w:r w:rsidR="00A63EC2">
                      <w:rPr>
                        <w:rFonts w:ascii="Times New Roman" w:hAnsi="Times New Roman" w:cs="Times New Roman"/>
                        <w:sz w:val="24"/>
                        <w:szCs w:val="24"/>
                        <w:lang w:val="en-US"/>
                      </w:rPr>
                      <w:instrText xml:space="preserve"> CITATION Sha101 \l 1033 </w:instrText>
                    </w:r>
                    <w:r w:rsidR="00A63EC2">
                      <w:rPr>
                        <w:rFonts w:ascii="Times New Roman" w:hAnsi="Times New Roman" w:cs="Times New Roman"/>
                        <w:sz w:val="24"/>
                        <w:szCs w:val="24"/>
                      </w:rPr>
                      <w:fldChar w:fldCharType="separate"/>
                    </w:r>
                    <w:r w:rsidR="00A63EC2" w:rsidRPr="00A63EC2">
                      <w:rPr>
                        <w:rFonts w:ascii="Times New Roman" w:hAnsi="Times New Roman" w:cs="Times New Roman"/>
                        <w:noProof/>
                        <w:sz w:val="24"/>
                        <w:szCs w:val="24"/>
                        <w:lang w:val="en-US"/>
                      </w:rPr>
                      <w:t>(Shahid)</w:t>
                    </w:r>
                    <w:r w:rsidR="00A63EC2">
                      <w:rPr>
                        <w:rFonts w:ascii="Times New Roman" w:hAnsi="Times New Roman" w:cs="Times New Roman"/>
                        <w:sz w:val="24"/>
                        <w:szCs w:val="24"/>
                      </w:rPr>
                      <w:fldChar w:fldCharType="end"/>
                    </w:r>
                  </w:sdtContent>
                </w:sdt>
              </w:p>
            </w:sdtContent>
          </w:sdt>
        </w:tc>
      </w:tr>
    </w:tbl>
    <w:p w14:paraId="3179A3AD" w14:textId="77777777" w:rsidR="00C27FAB" w:rsidRPr="00A63EC2" w:rsidRDefault="00C27FAB" w:rsidP="00B33145">
      <w:pPr>
        <w:rPr>
          <w:rFonts w:ascii="Times New Roman" w:hAnsi="Times New Roman" w:cs="Times New Roman"/>
          <w:sz w:val="24"/>
          <w:szCs w:val="24"/>
        </w:rPr>
      </w:pPr>
    </w:p>
    <w:sectPr w:rsidR="00C27FAB" w:rsidRPr="00A63EC2">
      <w:headerReference w:type="default" r:id="rId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5-31T22:45:00Z" w:initials="YT">
    <w:p w14:paraId="432ABA38" w14:textId="459AE3D1" w:rsidR="00904948" w:rsidRDefault="00904948">
      <w:pPr>
        <w:pStyle w:val="CommentText"/>
      </w:pPr>
      <w:r>
        <w:rPr>
          <w:rStyle w:val="CommentReference"/>
        </w:rPr>
        <w:annotationRef/>
      </w:r>
      <w:r>
        <w:t>Image source info</w:t>
      </w:r>
    </w:p>
  </w:comment>
  <w:comment w:id="1" w:author="Amy Tang" w:date="2016-05-31T22:46:00Z" w:initials="YT">
    <w:p w14:paraId="42E5C4E5" w14:textId="7784ACBC" w:rsidR="00904948" w:rsidRDefault="00904948">
      <w:pPr>
        <w:pStyle w:val="CommentText"/>
      </w:pPr>
      <w:r>
        <w:rPr>
          <w:rStyle w:val="CommentReference"/>
        </w:rPr>
        <w:annotationRef/>
      </w:r>
      <w:r>
        <w:t>Image source info</w:t>
      </w:r>
    </w:p>
  </w:comment>
  <w:comment w:id="2" w:author="Amy Tang" w:date="2016-05-31T22:47:00Z" w:initials="YT">
    <w:p w14:paraId="56123EB1" w14:textId="4FB1AF76" w:rsidR="00904948" w:rsidRDefault="00904948">
      <w:pPr>
        <w:pStyle w:val="CommentText"/>
      </w:pPr>
      <w:r>
        <w:rPr>
          <w:rStyle w:val="CommentReference"/>
        </w:rPr>
        <w:annotationRef/>
      </w:r>
      <w:r>
        <w:t>Image source info</w:t>
      </w:r>
    </w:p>
  </w:comment>
  <w:comment w:id="3" w:author="Amy Tang" w:date="2016-05-31T22:47:00Z" w:initials="YT">
    <w:p w14:paraId="22002A75" w14:textId="0BC1B18D" w:rsidR="00904948" w:rsidRDefault="00904948">
      <w:pPr>
        <w:pStyle w:val="CommentText"/>
      </w:pPr>
      <w:r>
        <w:rPr>
          <w:rStyle w:val="CommentReference"/>
        </w:rPr>
        <w:annotationRef/>
      </w:r>
      <w:r>
        <w:t>Image source info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2ABA38" w15:done="0"/>
  <w15:commentEx w15:paraId="42E5C4E5" w15:done="0"/>
  <w15:commentEx w15:paraId="56123EB1" w15:done="0"/>
  <w15:commentEx w15:paraId="22002A7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13D17A" w14:textId="77777777" w:rsidR="00E2287C" w:rsidRDefault="00E2287C" w:rsidP="007A0D55">
      <w:pPr>
        <w:spacing w:after="0" w:line="240" w:lineRule="auto"/>
      </w:pPr>
      <w:r>
        <w:separator/>
      </w:r>
    </w:p>
  </w:endnote>
  <w:endnote w:type="continuationSeparator" w:id="0">
    <w:p w14:paraId="614DCBF7" w14:textId="77777777" w:rsidR="00E2287C" w:rsidRDefault="00E2287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EDDDD2" w14:textId="77777777" w:rsidR="00E2287C" w:rsidRDefault="00E2287C" w:rsidP="007A0D55">
      <w:pPr>
        <w:spacing w:after="0" w:line="240" w:lineRule="auto"/>
      </w:pPr>
      <w:r>
        <w:separator/>
      </w:r>
    </w:p>
  </w:footnote>
  <w:footnote w:type="continuationSeparator" w:id="0">
    <w:p w14:paraId="159F0E86" w14:textId="77777777" w:rsidR="00E2287C" w:rsidRDefault="00E2287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A5ACA" w14:textId="77777777" w:rsidR="00A63EC2" w:rsidRDefault="00A63EC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899D5A4" w14:textId="77777777" w:rsidR="00A63EC2" w:rsidRDefault="00A63EC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EFAA0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7F66BCE"/>
    <w:multiLevelType w:val="hybridMultilevel"/>
    <w:tmpl w:val="04684A6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EC2"/>
    <w:rsid w:val="00032559"/>
    <w:rsid w:val="00052040"/>
    <w:rsid w:val="000B25AE"/>
    <w:rsid w:val="000B55AB"/>
    <w:rsid w:val="000D24DC"/>
    <w:rsid w:val="00101B2E"/>
    <w:rsid w:val="00116FA0"/>
    <w:rsid w:val="0015114C"/>
    <w:rsid w:val="00181DD6"/>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B69B7"/>
    <w:rsid w:val="005F26D7"/>
    <w:rsid w:val="005F5450"/>
    <w:rsid w:val="006D0412"/>
    <w:rsid w:val="007411B9"/>
    <w:rsid w:val="00780D95"/>
    <w:rsid w:val="00780DC7"/>
    <w:rsid w:val="007A0D55"/>
    <w:rsid w:val="007B3377"/>
    <w:rsid w:val="007E5F44"/>
    <w:rsid w:val="00821DE3"/>
    <w:rsid w:val="00846CE1"/>
    <w:rsid w:val="008A5B87"/>
    <w:rsid w:val="00904948"/>
    <w:rsid w:val="00922950"/>
    <w:rsid w:val="009A7264"/>
    <w:rsid w:val="009D1606"/>
    <w:rsid w:val="009E18A1"/>
    <w:rsid w:val="009E73D7"/>
    <w:rsid w:val="00A27D2C"/>
    <w:rsid w:val="00A63EC2"/>
    <w:rsid w:val="00A76FD9"/>
    <w:rsid w:val="00AB436D"/>
    <w:rsid w:val="00AD2F24"/>
    <w:rsid w:val="00AD4844"/>
    <w:rsid w:val="00B219AE"/>
    <w:rsid w:val="00B33145"/>
    <w:rsid w:val="00B574C9"/>
    <w:rsid w:val="00BC39C9"/>
    <w:rsid w:val="00BE5BF7"/>
    <w:rsid w:val="00BF40E1"/>
    <w:rsid w:val="00C27FAB"/>
    <w:rsid w:val="00C358D4"/>
    <w:rsid w:val="00C6296B"/>
    <w:rsid w:val="00C822EB"/>
    <w:rsid w:val="00CC586D"/>
    <w:rsid w:val="00CF1542"/>
    <w:rsid w:val="00CF3EC5"/>
    <w:rsid w:val="00D656DA"/>
    <w:rsid w:val="00D83300"/>
    <w:rsid w:val="00DC6B48"/>
    <w:rsid w:val="00DF01B0"/>
    <w:rsid w:val="00E2287C"/>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CFD1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63EC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3EC2"/>
    <w:rPr>
      <w:rFonts w:ascii="Lucida Grande" w:hAnsi="Lucida Grande" w:cs="Lucida Grande"/>
      <w:sz w:val="18"/>
      <w:szCs w:val="18"/>
    </w:rPr>
  </w:style>
  <w:style w:type="paragraph" w:styleId="ListParagraph">
    <w:name w:val="List Paragraph"/>
    <w:basedOn w:val="Normal"/>
    <w:uiPriority w:val="34"/>
    <w:qFormat/>
    <w:rsid w:val="00A63EC2"/>
    <w:pPr>
      <w:spacing w:after="0" w:line="240" w:lineRule="auto"/>
      <w:ind w:left="720"/>
      <w:contextualSpacing/>
    </w:pPr>
    <w:rPr>
      <w:rFonts w:eastAsiaTheme="minorEastAsia"/>
      <w:sz w:val="24"/>
      <w:szCs w:val="24"/>
      <w:lang w:val="en-US"/>
    </w:rPr>
  </w:style>
  <w:style w:type="character" w:styleId="Hyperlink">
    <w:name w:val="Hyperlink"/>
    <w:basedOn w:val="DefaultParagraphFont"/>
    <w:uiPriority w:val="99"/>
    <w:unhideWhenUsed/>
    <w:rsid w:val="00A63EC2"/>
    <w:rPr>
      <w:color w:val="0563C1" w:themeColor="hyperlink"/>
      <w:u w:val="single"/>
    </w:rPr>
  </w:style>
  <w:style w:type="character" w:styleId="FollowedHyperlink">
    <w:name w:val="FollowedHyperlink"/>
    <w:basedOn w:val="DefaultParagraphFont"/>
    <w:uiPriority w:val="99"/>
    <w:semiHidden/>
    <w:rsid w:val="00A63EC2"/>
    <w:rPr>
      <w:color w:val="954F72" w:themeColor="followedHyperlink"/>
      <w:u w:val="single"/>
    </w:rPr>
  </w:style>
  <w:style w:type="paragraph" w:styleId="Caption">
    <w:name w:val="caption"/>
    <w:basedOn w:val="Normal"/>
    <w:next w:val="Normal"/>
    <w:uiPriority w:val="35"/>
    <w:semiHidden/>
    <w:qFormat/>
    <w:rsid w:val="00A63EC2"/>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C822EB"/>
    <w:rPr>
      <w:sz w:val="18"/>
      <w:szCs w:val="18"/>
    </w:rPr>
  </w:style>
  <w:style w:type="paragraph" w:styleId="CommentText">
    <w:name w:val="annotation text"/>
    <w:basedOn w:val="Normal"/>
    <w:link w:val="CommentTextChar"/>
    <w:uiPriority w:val="99"/>
    <w:semiHidden/>
    <w:unhideWhenUsed/>
    <w:rsid w:val="00C822EB"/>
    <w:pPr>
      <w:spacing w:line="240" w:lineRule="auto"/>
    </w:pPr>
    <w:rPr>
      <w:sz w:val="24"/>
      <w:szCs w:val="24"/>
    </w:rPr>
  </w:style>
  <w:style w:type="character" w:customStyle="1" w:styleId="CommentTextChar">
    <w:name w:val="Comment Text Char"/>
    <w:basedOn w:val="DefaultParagraphFont"/>
    <w:link w:val="CommentText"/>
    <w:uiPriority w:val="99"/>
    <w:semiHidden/>
    <w:rsid w:val="00C822EB"/>
    <w:rPr>
      <w:sz w:val="24"/>
      <w:szCs w:val="24"/>
    </w:rPr>
  </w:style>
  <w:style w:type="paragraph" w:styleId="CommentSubject">
    <w:name w:val="annotation subject"/>
    <w:basedOn w:val="CommentText"/>
    <w:next w:val="CommentText"/>
    <w:link w:val="CommentSubjectChar"/>
    <w:uiPriority w:val="99"/>
    <w:semiHidden/>
    <w:unhideWhenUsed/>
    <w:rsid w:val="00C822EB"/>
    <w:rPr>
      <w:b/>
      <w:bCs/>
      <w:sz w:val="20"/>
      <w:szCs w:val="20"/>
    </w:rPr>
  </w:style>
  <w:style w:type="character" w:customStyle="1" w:styleId="CommentSubjectChar">
    <w:name w:val="Comment Subject Char"/>
    <w:basedOn w:val="CommentTextChar"/>
    <w:link w:val="CommentSubject"/>
    <w:uiPriority w:val="99"/>
    <w:semiHidden/>
    <w:rsid w:val="00C822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hyperlink" Target="http://www.bibalex.org/libraries/presentation/static/Shawki.pdf" TargetMode="External"/><Relationship Id="rId11" Type="http://schemas.openxmlformats.org/officeDocument/2006/relationships/hyperlink" Target="http://www.allamaiqbal.com/publications/journals/review/apr87/8.htm" TargetMode="External"/><Relationship Id="rId12" Type="http://schemas.openxmlformats.org/officeDocument/2006/relationships/hyperlink" Target="http://www.sis.gov.eg/En/Templates/Articles/tmpArticles.aspx?ArtID=1292" TargetMode="External"/><Relationship Id="rId13" Type="http://schemas.openxmlformats.org/officeDocument/2006/relationships/hyperlink" Target="http://www.poemhunter.com/ahmad-shawqi/biography/" TargetMode="External"/><Relationship Id="rId14" Type="http://schemas.openxmlformats.org/officeDocument/2006/relationships/hyperlink" Target="https://www.youtube.com/watch?v=iKytMWEbDPM" TargetMode="External"/><Relationship Id="rId15" Type="http://schemas.openxmlformats.org/officeDocument/2006/relationships/hyperlink" Target="http://www.transparent.com/arabic" TargetMode="External"/><Relationship Id="rId16" Type="http://schemas.openxmlformats.org/officeDocument/2006/relationships/hyperlink" Target="https://www.youtube.com/playlist?list=PLqdScEb0tqGEp796QVNMKNUyiYvL6hz0g" TargetMode="External"/><Relationship Id="rId17" Type="http://schemas.openxmlformats.org/officeDocument/2006/relationships/hyperlink" Target="https://www.youtube.com/playlist?list=PLqdScEb0tqGHivftUOecsui5oD1T2vNBW" TargetMode="External"/><Relationship Id="rId18" Type="http://schemas.openxmlformats.org/officeDocument/2006/relationships/hyperlink" Target="https://www.youtube.com/watch?v=h3IXHCT2yZc" TargetMode="External"/><Relationship Id="rId19" Type="http://schemas.openxmlformats.org/officeDocument/2006/relationships/hyperlink" Target="https://www.youtube.com/watch?v=d3-5eVe_dDc"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00FEBFB6585304382AA883E71E0D702"/>
        <w:category>
          <w:name w:val="General"/>
          <w:gallery w:val="placeholder"/>
        </w:category>
        <w:types>
          <w:type w:val="bbPlcHdr"/>
        </w:types>
        <w:behaviors>
          <w:behavior w:val="content"/>
        </w:behaviors>
        <w:guid w:val="{C7C26072-F7E9-2843-A992-95D5B9EE108A}"/>
      </w:docPartPr>
      <w:docPartBody>
        <w:p w:rsidR="009B22E3" w:rsidRDefault="00997FF6">
          <w:pPr>
            <w:pStyle w:val="500FEBFB6585304382AA883E71E0D702"/>
          </w:pPr>
          <w:r w:rsidRPr="00CC586D">
            <w:rPr>
              <w:rStyle w:val="PlaceholderText"/>
              <w:b/>
              <w:color w:val="FFFFFF" w:themeColor="background1"/>
            </w:rPr>
            <w:t>[Salutation]</w:t>
          </w:r>
        </w:p>
      </w:docPartBody>
    </w:docPart>
    <w:docPart>
      <w:docPartPr>
        <w:name w:val="29C76D2DB75F8D409E215F37A1D15860"/>
        <w:category>
          <w:name w:val="General"/>
          <w:gallery w:val="placeholder"/>
        </w:category>
        <w:types>
          <w:type w:val="bbPlcHdr"/>
        </w:types>
        <w:behaviors>
          <w:behavior w:val="content"/>
        </w:behaviors>
        <w:guid w:val="{BC9C4025-F009-F349-BA37-4CD7971706E6}"/>
      </w:docPartPr>
      <w:docPartBody>
        <w:p w:rsidR="009B22E3" w:rsidRDefault="00997FF6">
          <w:pPr>
            <w:pStyle w:val="29C76D2DB75F8D409E215F37A1D15860"/>
          </w:pPr>
          <w:r>
            <w:rPr>
              <w:rStyle w:val="PlaceholderText"/>
            </w:rPr>
            <w:t>[First name]</w:t>
          </w:r>
        </w:p>
      </w:docPartBody>
    </w:docPart>
    <w:docPart>
      <w:docPartPr>
        <w:name w:val="F361807CB719A04CAF84E2D9295A6464"/>
        <w:category>
          <w:name w:val="General"/>
          <w:gallery w:val="placeholder"/>
        </w:category>
        <w:types>
          <w:type w:val="bbPlcHdr"/>
        </w:types>
        <w:behaviors>
          <w:behavior w:val="content"/>
        </w:behaviors>
        <w:guid w:val="{0F8A6CE5-671D-154C-80B7-C1FA04F982D5}"/>
      </w:docPartPr>
      <w:docPartBody>
        <w:p w:rsidR="009B22E3" w:rsidRDefault="00997FF6">
          <w:pPr>
            <w:pStyle w:val="F361807CB719A04CAF84E2D9295A6464"/>
          </w:pPr>
          <w:r>
            <w:rPr>
              <w:rStyle w:val="PlaceholderText"/>
            </w:rPr>
            <w:t>[Middle name]</w:t>
          </w:r>
        </w:p>
      </w:docPartBody>
    </w:docPart>
    <w:docPart>
      <w:docPartPr>
        <w:name w:val="69ED5DD6580A0C42A6D819171D5B7C07"/>
        <w:category>
          <w:name w:val="General"/>
          <w:gallery w:val="placeholder"/>
        </w:category>
        <w:types>
          <w:type w:val="bbPlcHdr"/>
        </w:types>
        <w:behaviors>
          <w:behavior w:val="content"/>
        </w:behaviors>
        <w:guid w:val="{5D035DBA-815B-6F41-B9D9-433A98E8DF07}"/>
      </w:docPartPr>
      <w:docPartBody>
        <w:p w:rsidR="009B22E3" w:rsidRDefault="00997FF6">
          <w:pPr>
            <w:pStyle w:val="69ED5DD6580A0C42A6D819171D5B7C07"/>
          </w:pPr>
          <w:r>
            <w:rPr>
              <w:rStyle w:val="PlaceholderText"/>
            </w:rPr>
            <w:t>[Last name]</w:t>
          </w:r>
        </w:p>
      </w:docPartBody>
    </w:docPart>
    <w:docPart>
      <w:docPartPr>
        <w:name w:val="90912D3B5507184F982E8D9BFB4E0CCE"/>
        <w:category>
          <w:name w:val="General"/>
          <w:gallery w:val="placeholder"/>
        </w:category>
        <w:types>
          <w:type w:val="bbPlcHdr"/>
        </w:types>
        <w:behaviors>
          <w:behavior w:val="content"/>
        </w:behaviors>
        <w:guid w:val="{E206E3DF-965A-BB4B-8141-1C09E085B777}"/>
      </w:docPartPr>
      <w:docPartBody>
        <w:p w:rsidR="009B22E3" w:rsidRDefault="00997FF6">
          <w:pPr>
            <w:pStyle w:val="90912D3B5507184F982E8D9BFB4E0CCE"/>
          </w:pPr>
          <w:r>
            <w:rPr>
              <w:rStyle w:val="PlaceholderText"/>
            </w:rPr>
            <w:t>[Enter your biography]</w:t>
          </w:r>
        </w:p>
      </w:docPartBody>
    </w:docPart>
    <w:docPart>
      <w:docPartPr>
        <w:name w:val="3B82A6E839D9804382AED84B1DC3D076"/>
        <w:category>
          <w:name w:val="General"/>
          <w:gallery w:val="placeholder"/>
        </w:category>
        <w:types>
          <w:type w:val="bbPlcHdr"/>
        </w:types>
        <w:behaviors>
          <w:behavior w:val="content"/>
        </w:behaviors>
        <w:guid w:val="{6EE6C74B-F621-5842-A37B-6B07CDAA7CB9}"/>
      </w:docPartPr>
      <w:docPartBody>
        <w:p w:rsidR="009B22E3" w:rsidRDefault="00997FF6">
          <w:pPr>
            <w:pStyle w:val="3B82A6E839D9804382AED84B1DC3D076"/>
          </w:pPr>
          <w:r>
            <w:rPr>
              <w:rStyle w:val="PlaceholderText"/>
            </w:rPr>
            <w:t>[Enter the institution with which you are affiliated]</w:t>
          </w:r>
        </w:p>
      </w:docPartBody>
    </w:docPart>
    <w:docPart>
      <w:docPartPr>
        <w:name w:val="31A0D3ADE16CEA499375D4A605494D0C"/>
        <w:category>
          <w:name w:val="General"/>
          <w:gallery w:val="placeholder"/>
        </w:category>
        <w:types>
          <w:type w:val="bbPlcHdr"/>
        </w:types>
        <w:behaviors>
          <w:behavior w:val="content"/>
        </w:behaviors>
        <w:guid w:val="{FF580458-E793-F74F-9328-1A137EE5970C}"/>
      </w:docPartPr>
      <w:docPartBody>
        <w:p w:rsidR="009B22E3" w:rsidRDefault="00997FF6">
          <w:pPr>
            <w:pStyle w:val="31A0D3ADE16CEA499375D4A605494D0C"/>
          </w:pPr>
          <w:r w:rsidRPr="00EF74F7">
            <w:rPr>
              <w:b/>
              <w:color w:val="808080" w:themeColor="background1" w:themeShade="80"/>
            </w:rPr>
            <w:t>[Enter the headword for your article]</w:t>
          </w:r>
        </w:p>
      </w:docPartBody>
    </w:docPart>
    <w:docPart>
      <w:docPartPr>
        <w:name w:val="55FB2B3E5BB807448036AC925C071B2D"/>
        <w:category>
          <w:name w:val="General"/>
          <w:gallery w:val="placeholder"/>
        </w:category>
        <w:types>
          <w:type w:val="bbPlcHdr"/>
        </w:types>
        <w:behaviors>
          <w:behavior w:val="content"/>
        </w:behaviors>
        <w:guid w:val="{266B5C50-5BB6-CD4F-8B7A-688C1E5E402E}"/>
      </w:docPartPr>
      <w:docPartBody>
        <w:p w:rsidR="009B22E3" w:rsidRDefault="00997FF6">
          <w:pPr>
            <w:pStyle w:val="55FB2B3E5BB807448036AC925C071B2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3DA1310907C564CAEA8DDF1CBA38DAE"/>
        <w:category>
          <w:name w:val="General"/>
          <w:gallery w:val="placeholder"/>
        </w:category>
        <w:types>
          <w:type w:val="bbPlcHdr"/>
        </w:types>
        <w:behaviors>
          <w:behavior w:val="content"/>
        </w:behaviors>
        <w:guid w:val="{CA930B89-7413-5C4C-A356-37C498CF921B}"/>
      </w:docPartPr>
      <w:docPartBody>
        <w:p w:rsidR="009B22E3" w:rsidRDefault="00997FF6">
          <w:pPr>
            <w:pStyle w:val="D3DA1310907C564CAEA8DDF1CBA38DA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42CC68BAAEE9F47808C7D0B922CAEC1"/>
        <w:category>
          <w:name w:val="General"/>
          <w:gallery w:val="placeholder"/>
        </w:category>
        <w:types>
          <w:type w:val="bbPlcHdr"/>
        </w:types>
        <w:behaviors>
          <w:behavior w:val="content"/>
        </w:behaviors>
        <w:guid w:val="{DA48EF4C-04AC-C840-8569-3FEFA7830B55}"/>
      </w:docPartPr>
      <w:docPartBody>
        <w:p w:rsidR="009B22E3" w:rsidRDefault="00997FF6">
          <w:pPr>
            <w:pStyle w:val="442CC68BAAEE9F47808C7D0B922CAEC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5A7B765499FDE4FBA584C148B50D25D"/>
        <w:category>
          <w:name w:val="General"/>
          <w:gallery w:val="placeholder"/>
        </w:category>
        <w:types>
          <w:type w:val="bbPlcHdr"/>
        </w:types>
        <w:behaviors>
          <w:behavior w:val="content"/>
        </w:behaviors>
        <w:guid w:val="{6BE589ED-8BC8-2542-BB2C-4C32F2BB8EB7}"/>
      </w:docPartPr>
      <w:docPartBody>
        <w:p w:rsidR="009B22E3" w:rsidRDefault="00997FF6">
          <w:pPr>
            <w:pStyle w:val="65A7B765499FDE4FBA584C148B50D25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2E3"/>
    <w:rsid w:val="003C37D1"/>
    <w:rsid w:val="00997FF6"/>
    <w:rsid w:val="009B22E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00FEBFB6585304382AA883E71E0D702">
    <w:name w:val="500FEBFB6585304382AA883E71E0D702"/>
  </w:style>
  <w:style w:type="paragraph" w:customStyle="1" w:styleId="29C76D2DB75F8D409E215F37A1D15860">
    <w:name w:val="29C76D2DB75F8D409E215F37A1D15860"/>
  </w:style>
  <w:style w:type="paragraph" w:customStyle="1" w:styleId="F361807CB719A04CAF84E2D9295A6464">
    <w:name w:val="F361807CB719A04CAF84E2D9295A6464"/>
  </w:style>
  <w:style w:type="paragraph" w:customStyle="1" w:styleId="69ED5DD6580A0C42A6D819171D5B7C07">
    <w:name w:val="69ED5DD6580A0C42A6D819171D5B7C07"/>
  </w:style>
  <w:style w:type="paragraph" w:customStyle="1" w:styleId="90912D3B5507184F982E8D9BFB4E0CCE">
    <w:name w:val="90912D3B5507184F982E8D9BFB4E0CCE"/>
  </w:style>
  <w:style w:type="paragraph" w:customStyle="1" w:styleId="3B82A6E839D9804382AED84B1DC3D076">
    <w:name w:val="3B82A6E839D9804382AED84B1DC3D076"/>
  </w:style>
  <w:style w:type="paragraph" w:customStyle="1" w:styleId="31A0D3ADE16CEA499375D4A605494D0C">
    <w:name w:val="31A0D3ADE16CEA499375D4A605494D0C"/>
  </w:style>
  <w:style w:type="paragraph" w:customStyle="1" w:styleId="55FB2B3E5BB807448036AC925C071B2D">
    <w:name w:val="55FB2B3E5BB807448036AC925C071B2D"/>
  </w:style>
  <w:style w:type="paragraph" w:customStyle="1" w:styleId="D3DA1310907C564CAEA8DDF1CBA38DAE">
    <w:name w:val="D3DA1310907C564CAEA8DDF1CBA38DAE"/>
  </w:style>
  <w:style w:type="paragraph" w:customStyle="1" w:styleId="442CC68BAAEE9F47808C7D0B922CAEC1">
    <w:name w:val="442CC68BAAEE9F47808C7D0B922CAEC1"/>
  </w:style>
  <w:style w:type="paragraph" w:customStyle="1" w:styleId="65A7B765499FDE4FBA584C148B50D25D">
    <w:name w:val="65A7B765499FDE4FBA584C148B50D2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Jay77</b:Tag>
    <b:SourceType>Book</b:SourceType>
    <b:Guid>{7E5FC56D-03DD-4E47-ABA7-E9FCDF579129}</b:Guid>
    <b:Author>
      <b:Author>
        <b:NameList>
          <b:Person>
            <b:Last>Jayyusi</b:Last>
            <b:First>S.Kh</b:First>
          </b:Person>
        </b:NameList>
      </b:Author>
    </b:Author>
    <b:Title>rends and movements in modern Arabic poetry</b:Title>
    <b:City>Leiden</b:City>
    <b:Year>1977</b:Year>
    <b:RefOrder>1</b:RefOrder>
  </b:Source>
  <b:Source>
    <b:Tag>Sha101</b:Tag>
    <b:SourceType>BookSection</b:SourceType>
    <b:Guid>{B4A10EC2-5AFF-B64D-8E9A-2E72A704DA7B}</b:Guid>
    <b:Author>
      <b:Author>
        <b:NameList>
          <b:Person>
            <b:Last>Shahid</b:Last>
            <b:First>Irfan</b:First>
          </b:Person>
        </b:NameList>
      </b:Author>
      <b:BookAuthor>
        <b:NameList>
          <b:Person>
            <b:Last>Allen</b:Last>
            <b:First>Roger</b:First>
          </b:Person>
        </b:NameList>
      </b:BookAuthor>
    </b:Author>
    <b:Title>Ahmad Shawqi</b:Title>
    <b:City>Harrassowitz</b:City>
    <b:Year>2010</b:Year>
    <b:Pages>3:304</b:Pages>
    <b:BookTitle>Essays in Arabic Literary Biography</b:BookTitle>
    <b:RefOrder>2</b:RefOrder>
  </b:Source>
</b:Sources>
</file>

<file path=customXml/itemProps1.xml><?xml version="1.0" encoding="utf-8"?>
<ds:datastoreItem xmlns:ds="http://schemas.openxmlformats.org/officeDocument/2006/customXml" ds:itemID="{ADE6F45C-EF54-B142-9AD1-30B0B30D6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10</TotalTime>
  <Pages>4</Pages>
  <Words>1435</Words>
  <Characters>8183</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Amy Tang</cp:lastModifiedBy>
  <cp:revision>3</cp:revision>
  <dcterms:created xsi:type="dcterms:W3CDTF">2015-12-03T23:28:00Z</dcterms:created>
  <dcterms:modified xsi:type="dcterms:W3CDTF">2016-06-01T05:48:00Z</dcterms:modified>
</cp:coreProperties>
</file>