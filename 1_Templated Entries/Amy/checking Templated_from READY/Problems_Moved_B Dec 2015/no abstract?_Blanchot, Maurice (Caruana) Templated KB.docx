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6F8523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7A02B4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6A875C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lang w:val="en-US"/>
            </w:r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14:paraId="67BAC488" w14:textId="77777777" w:rsidR="00B574C9" w:rsidRDefault="00957C8A" w:rsidP="00957C8A">
                <w:r>
                  <w:rPr>
                    <w:lang w:val="en-US"/>
                  </w:rPr>
                  <w:t>John</w:t>
                </w:r>
                <w:r w:rsidRPr="00957C8A">
                  <w:rPr>
                    <w:lang w:val="en-US"/>
                  </w:rPr>
                  <w:t xml:space="preserve">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312779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lang w:val="en-US"/>
            </w:r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14:paraId="7681A733" w14:textId="77777777" w:rsidR="00B574C9" w:rsidRDefault="00957C8A" w:rsidP="00957C8A">
                <w:proofErr w:type="spellStart"/>
                <w:r w:rsidRPr="00957C8A">
                  <w:rPr>
                    <w:lang w:val="en-US"/>
                  </w:rPr>
                  <w:t>Caruan</w:t>
                </w:r>
                <w:r>
                  <w:rPr>
                    <w:lang w:val="en-US"/>
                  </w:rPr>
                  <w:t>a</w:t>
                </w:r>
                <w:proofErr w:type="spellEnd"/>
              </w:p>
            </w:tc>
          </w:sdtContent>
        </w:sdt>
      </w:tr>
      <w:tr w:rsidR="00B574C9" w14:paraId="6BFF9F4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F767D6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FB6344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3B705C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88DE4F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696D6B1" w14:textId="77777777" w:rsidR="00B574C9" w:rsidRDefault="00957C8A" w:rsidP="00957C8A">
                <w:r w:rsidRPr="00957C8A">
                  <w:rPr>
                    <w:lang w:val="en-US"/>
                  </w:rPr>
                  <w:t>Ryerson University</w:t>
                </w:r>
              </w:p>
            </w:tc>
          </w:sdtContent>
        </w:sdt>
      </w:tr>
    </w:tbl>
    <w:p w14:paraId="7F65E6C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0172068" w14:textId="77777777" w:rsidTr="00CD1BFD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3535CA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EAA72BE" w14:textId="77777777" w:rsidTr="00CD1BFD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242FB2C" w14:textId="77777777" w:rsidR="003F0D73" w:rsidRPr="00FB589A" w:rsidRDefault="00957C8A" w:rsidP="00957C8A">
                <w:proofErr w:type="spellStart"/>
                <w:r w:rsidRPr="00957C8A">
                  <w:rPr>
                    <w:lang w:val="en-US"/>
                  </w:rPr>
                  <w:t>Blanchot</w:t>
                </w:r>
                <w:proofErr w:type="spellEnd"/>
                <w:r w:rsidRPr="00957C8A">
                  <w:rPr>
                    <w:lang w:val="en-US"/>
                  </w:rPr>
                  <w:t>, Maurice (1907-2003)</w:t>
                </w:r>
              </w:p>
            </w:tc>
          </w:sdtContent>
        </w:sdt>
      </w:tr>
      <w:tr w:rsidR="00464699" w14:paraId="53CD4DC9" w14:textId="77777777" w:rsidTr="00CD1BFD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C00BFD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957C8A" w14:paraId="2E421876" w14:textId="77777777" w:rsidTr="00CD1BFD">
        <w:bookmarkStart w:id="0" w:name="_GoBack" w:displacedByCustomXml="next"/>
        <w:bookmarkEnd w:id="0" w:displacedByCustomXml="next"/>
        <w:sdt>
          <w:sdtPr>
            <w:alias w:val="Article text"/>
            <w:tag w:val="articleText"/>
            <w:id w:val="-56328228"/>
            <w:placeholder>
              <w:docPart w:val="931DD74EA22E4C5795F45911918ED0B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62E0352" w14:textId="77777777" w:rsidR="00957C8A" w:rsidRPr="00957C8A" w:rsidRDefault="00957C8A" w:rsidP="00957C8A">
                <w:r>
                  <w:t xml:space="preserve">Maurice </w:t>
                </w:r>
                <w:proofErr w:type="spellStart"/>
                <w:r>
                  <w:t>Blanchot</w:t>
                </w:r>
                <w:proofErr w:type="spellEnd"/>
                <w:r>
                  <w:t xml:space="preserve"> was one of Europe’s most influential </w:t>
                </w:r>
                <w:r w:rsidRPr="00A84EEB">
                  <w:t>essayist</w:t>
                </w:r>
                <w:r>
                  <w:t>s</w:t>
                </w:r>
                <w:r w:rsidRPr="00A84EEB">
                  <w:t>, theorist</w:t>
                </w:r>
                <w:r>
                  <w:t>s</w:t>
                </w:r>
                <w:r w:rsidRPr="00A84EEB">
                  <w:t xml:space="preserve"> and ex</w:t>
                </w:r>
                <w:r>
                  <w:t>perimental fiction writers.</w:t>
                </w:r>
                <w:r w:rsidRPr="00A84EEB">
                  <w:t xml:space="preserve"> Roland Barthes, Michel Foucault, Paul de Man, Jacques Derrida and Emmanuel </w:t>
                </w:r>
                <w:proofErr w:type="spellStart"/>
                <w:r w:rsidRPr="00A84EEB">
                  <w:t>L</w:t>
                </w:r>
                <w:r>
                  <w:t>e</w:t>
                </w:r>
                <w:r w:rsidRPr="00A84EEB">
                  <w:t>vinas</w:t>
                </w:r>
                <w:proofErr w:type="spellEnd"/>
                <w:r>
                  <w:t>, notably,</w:t>
                </w:r>
                <w:r w:rsidRPr="00A84EEB">
                  <w:t xml:space="preserve"> </w:t>
                </w:r>
                <w:r>
                  <w:t xml:space="preserve">represent </w:t>
                </w:r>
                <w:r w:rsidRPr="00A84EEB">
                  <w:t>the major theorists of the second half of the last century who are i</w:t>
                </w:r>
                <w:r>
                  <w:t xml:space="preserve">ndebted to </w:t>
                </w:r>
                <w:proofErr w:type="spellStart"/>
                <w:r>
                  <w:t>Blanchot’s</w:t>
                </w:r>
                <w:proofErr w:type="spellEnd"/>
                <w:r>
                  <w:t xml:space="preserve"> highly original – if not enigmatic – oeuvre</w:t>
                </w:r>
                <w:r w:rsidRPr="00A84EEB">
                  <w:t>.</w:t>
                </w:r>
                <w:r>
                  <w:t xml:space="preserve"> Throughout his life, </w:t>
                </w:r>
                <w:proofErr w:type="spellStart"/>
                <w:r>
                  <w:t>Blanchot</w:t>
                </w:r>
                <w:proofErr w:type="spellEnd"/>
                <w:r>
                  <w:t xml:space="preserve"> sought to minimize his status as a public figure and at times isolated himself from friends and colleagues. </w:t>
                </w:r>
                <w:proofErr w:type="spellStart"/>
                <w:r w:rsidRPr="00A84EEB">
                  <w:t>Blanchot’s</w:t>
                </w:r>
                <w:proofErr w:type="spellEnd"/>
                <w:r w:rsidRPr="00A84EEB">
                  <w:t xml:space="preserve"> modernism emphasizes the radical singularit</w:t>
                </w:r>
                <w:r>
                  <w:t>y of the artist’s production: the work of art completely thwarts</w:t>
                </w:r>
                <w:r w:rsidRPr="00A84EEB">
                  <w:t xml:space="preserve"> all attempts to subsume it according to some </w:t>
                </w:r>
                <w:r>
                  <w:t>pre-established</w:t>
                </w:r>
                <w:r w:rsidRPr="00A84EEB">
                  <w:t xml:space="preserve"> universal </w:t>
                </w:r>
                <w:r>
                  <w:t xml:space="preserve">category </w:t>
                </w:r>
                <w:r w:rsidRPr="00A84EEB">
                  <w:t xml:space="preserve">or identity. For </w:t>
                </w:r>
                <w:proofErr w:type="spellStart"/>
                <w:r w:rsidRPr="00A84EEB">
                  <w:t>Blanchot</w:t>
                </w:r>
                <w:proofErr w:type="spellEnd"/>
                <w:r w:rsidRPr="00A84EEB">
                  <w:t xml:space="preserve">, </w:t>
                </w:r>
                <w:proofErr w:type="spellStart"/>
                <w:r w:rsidRPr="00A84EEB">
                  <w:rPr>
                    <w:i/>
                    <w:iCs/>
                  </w:rPr>
                  <w:t>écriture</w:t>
                </w:r>
                <w:proofErr w:type="spellEnd"/>
                <w:r w:rsidRPr="00A84EEB">
                  <w:t xml:space="preserve"> </w:t>
                </w:r>
                <w:r>
                  <w:t>–</w:t>
                </w:r>
                <w:r w:rsidRPr="00A84EEB">
                  <w:t xml:space="preserve"> art in its most indeterminate form </w:t>
                </w:r>
                <w:r>
                  <w:t>–</w:t>
                </w:r>
                <w:r w:rsidRPr="00A84EEB">
                  <w:t xml:space="preserve"> is an expression not of an author who actively and deliberately conceives and creates</w:t>
                </w:r>
                <w:r>
                  <w:t>;</w:t>
                </w:r>
                <w:r w:rsidRPr="00A84EEB">
                  <w:t xml:space="preserve"> </w:t>
                </w:r>
                <w:r>
                  <w:t>r</w:t>
                </w:r>
                <w:r w:rsidRPr="00A84EEB">
                  <w:t xml:space="preserve">ather, </w:t>
                </w:r>
                <w:r>
                  <w:t xml:space="preserve">it </w:t>
                </w:r>
                <w:r w:rsidRPr="00A84EEB">
                  <w:t xml:space="preserve">is a reflection of </w:t>
                </w:r>
                <w:r>
                  <w:t>an</w:t>
                </w:r>
                <w:r w:rsidRPr="00A84EEB">
                  <w:t xml:space="preserve"> experience of radical passivity, the futile and always incomplete struggle</w:t>
                </w:r>
                <w:r>
                  <w:t xml:space="preserve"> with mortal existence. The work of art</w:t>
                </w:r>
                <w:r w:rsidRPr="00A84EEB">
                  <w:t xml:space="preserve"> </w:t>
                </w:r>
                <w:r>
                  <w:t>abandons</w:t>
                </w:r>
                <w:r w:rsidRPr="00A84EEB">
                  <w:t xml:space="preserve"> the artist, the poet, the writer, </w:t>
                </w:r>
                <w:r>
                  <w:t>to</w:t>
                </w:r>
                <w:r w:rsidRPr="00A84EEB">
                  <w:t xml:space="preserve"> a state of permanent dislocation and exile. </w:t>
                </w:r>
                <w:r>
                  <w:t>The</w:t>
                </w:r>
                <w:r w:rsidRPr="00A84EEB">
                  <w:t xml:space="preserve"> nomadic nature of the artist’s experience </w:t>
                </w:r>
                <w:r>
                  <w:t>testifies</w:t>
                </w:r>
                <w:r w:rsidRPr="00A84EEB">
                  <w:t xml:space="preserve"> </w:t>
                </w:r>
                <w:r>
                  <w:t>–</w:t>
                </w:r>
                <w:r w:rsidRPr="00A84EEB">
                  <w:t xml:space="preserve"> in accentuated form </w:t>
                </w:r>
                <w:r>
                  <w:t>–</w:t>
                </w:r>
                <w:r w:rsidRPr="00A84EEB">
                  <w:t xml:space="preserve"> </w:t>
                </w:r>
                <w:r>
                  <w:t xml:space="preserve">to </w:t>
                </w:r>
                <w:r w:rsidRPr="00A84EEB">
                  <w:t>the subject</w:t>
                </w:r>
                <w:r>
                  <w:t xml:space="preserve"> in general</w:t>
                </w:r>
                <w:r w:rsidRPr="00A84EEB">
                  <w:t xml:space="preserve">. </w:t>
                </w:r>
                <w:proofErr w:type="spellStart"/>
                <w:r>
                  <w:t>Blanchot</w:t>
                </w:r>
                <w:proofErr w:type="spellEnd"/>
                <w:r w:rsidRPr="00A84EEB">
                  <w:t xml:space="preserve"> speaks </w:t>
                </w:r>
                <w:r>
                  <w:t xml:space="preserve">famously of </w:t>
                </w:r>
                <w:r w:rsidRPr="00280825">
                  <w:rPr>
                    <w:i/>
                  </w:rPr>
                  <w:t xml:space="preserve">la </w:t>
                </w:r>
                <w:proofErr w:type="spellStart"/>
                <w:r w:rsidRPr="00280825">
                  <w:rPr>
                    <w:i/>
                  </w:rPr>
                  <w:t>communauté</w:t>
                </w:r>
                <w:proofErr w:type="spellEnd"/>
                <w:r w:rsidRPr="00280825">
                  <w:rPr>
                    <w:i/>
                  </w:rPr>
                  <w:t xml:space="preserve"> </w:t>
                </w:r>
                <w:proofErr w:type="spellStart"/>
                <w:r w:rsidRPr="00280825">
                  <w:rPr>
                    <w:i/>
                  </w:rPr>
                  <w:t>inavouable</w:t>
                </w:r>
                <w:proofErr w:type="spellEnd"/>
                <w:r>
                  <w:t xml:space="preserve"> </w:t>
                </w:r>
                <w:r w:rsidRPr="00A84EEB">
                  <w:t>- the unavow</w:t>
                </w:r>
                <w:r>
                  <w:t>-</w:t>
                </w:r>
                <w:r w:rsidRPr="00A84EEB">
                  <w:t xml:space="preserve">able or unworkable character </w:t>
                </w:r>
                <w:r>
                  <w:t>of</w:t>
                </w:r>
                <w:r w:rsidRPr="00A84EEB">
                  <w:t xml:space="preserve"> the community that </w:t>
                </w:r>
                <w:r>
                  <w:t>is to come</w:t>
                </w:r>
                <w:r w:rsidRPr="00A84EEB">
                  <w:t xml:space="preserve">. Though this </w:t>
                </w:r>
                <w:r>
                  <w:t xml:space="preserve">idea </w:t>
                </w:r>
                <w:r w:rsidRPr="00A84EEB">
                  <w:t>might</w:t>
                </w:r>
                <w:r>
                  <w:t xml:space="preserve"> suggest paralysis</w:t>
                </w:r>
                <w:r w:rsidRPr="00A84EEB">
                  <w:t xml:space="preserve">, it also </w:t>
                </w:r>
                <w:r>
                  <w:t>speaks to</w:t>
                </w:r>
                <w:r w:rsidRPr="00A84EEB">
                  <w:t xml:space="preserve"> </w:t>
                </w:r>
                <w:r>
                  <w:t>the</w:t>
                </w:r>
                <w:r w:rsidRPr="00A84EEB">
                  <w:t xml:space="preserve"> futility of all totalitarian aspirations. The radical heterogeneity of existence </w:t>
                </w:r>
                <w:r>
                  <w:t>entails the</w:t>
                </w:r>
                <w:r w:rsidRPr="00A84EEB">
                  <w:t xml:space="preserve"> i</w:t>
                </w:r>
                <w:r>
                  <w:t>nexhaustibility of humanity’s personal, social and political endeavours</w:t>
                </w:r>
                <w:r w:rsidRPr="00A84EEB">
                  <w:t>.</w:t>
                </w:r>
              </w:p>
            </w:tc>
          </w:sdtContent>
        </w:sdt>
      </w:tr>
      <w:tr w:rsidR="00E85A05" w14:paraId="02CFD425" w14:textId="77777777" w:rsidTr="00CD1BFD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commentRangeStart w:id="1" w:displacedByCustomXml="prev"/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B13F22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  <w:commentRangeEnd w:id="1"/>
                <w:r w:rsidR="00CD1BFD">
                  <w:rPr>
                    <w:rStyle w:val="CommentReference"/>
                  </w:rPr>
                  <w:commentReference w:id="1"/>
                </w:r>
              </w:p>
            </w:tc>
          </w:sdtContent>
        </w:sdt>
      </w:tr>
      <w:tr w:rsidR="003F0D73" w14:paraId="0499EAFE" w14:textId="77777777" w:rsidTr="00CD1BFD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0A4C48" w14:textId="77777777" w:rsidR="00957C8A" w:rsidRDefault="00957C8A" w:rsidP="00957C8A">
                <w:r>
                  <w:t xml:space="preserve">Born in the small hamlet of </w:t>
                </w:r>
                <w:proofErr w:type="spellStart"/>
                <w:r w:rsidRPr="00412ED1">
                  <w:t>Quain</w:t>
                </w:r>
                <w:proofErr w:type="spellEnd"/>
                <w:r>
                  <w:t xml:space="preserve"> in Eastern France, Maurice </w:t>
                </w:r>
                <w:proofErr w:type="spellStart"/>
                <w:r>
                  <w:t>Blanchot</w:t>
                </w:r>
                <w:proofErr w:type="spellEnd"/>
                <w:r>
                  <w:t xml:space="preserve"> would establish himself as one of Europe’s most influential </w:t>
                </w:r>
                <w:r w:rsidRPr="00A84EEB">
                  <w:t>essayist</w:t>
                </w:r>
                <w:r>
                  <w:t>s</w:t>
                </w:r>
                <w:r w:rsidRPr="00A84EEB">
                  <w:t>, theorist</w:t>
                </w:r>
                <w:r>
                  <w:t>s</w:t>
                </w:r>
                <w:r w:rsidRPr="00A84EEB">
                  <w:t xml:space="preserve"> and ex</w:t>
                </w:r>
                <w:r>
                  <w:t>perimental fiction writers.</w:t>
                </w:r>
                <w:r w:rsidRPr="00A84EEB">
                  <w:t xml:space="preserve"> </w:t>
                </w:r>
                <w:r w:rsidR="001713A5" w:rsidRPr="00A84EEB">
                  <w:t xml:space="preserve">Roland Barthes, Michel Foucault, Paul de Man, Jacques Derrida and Emmanuel </w:t>
                </w:r>
                <w:proofErr w:type="spellStart"/>
                <w:r w:rsidR="001713A5" w:rsidRPr="00A84EEB">
                  <w:t>L</w:t>
                </w:r>
                <w:r w:rsidR="001713A5">
                  <w:t>e</w:t>
                </w:r>
                <w:r w:rsidR="001713A5" w:rsidRPr="00A84EEB">
                  <w:t>vinas</w:t>
                </w:r>
                <w:proofErr w:type="spellEnd"/>
                <w:r w:rsidR="001713A5">
                  <w:t>, notably,</w:t>
                </w:r>
                <w:r w:rsidR="001713A5" w:rsidRPr="00A84EEB">
                  <w:t xml:space="preserve"> </w:t>
                </w:r>
                <w:r w:rsidR="001713A5">
                  <w:t xml:space="preserve">represent </w:t>
                </w:r>
                <w:r w:rsidR="001713A5" w:rsidRPr="00A84EEB">
                  <w:t>the major theorists of the second half of the last century who are i</w:t>
                </w:r>
                <w:r w:rsidR="001713A5">
                  <w:t xml:space="preserve">ndebted to </w:t>
                </w:r>
                <w:proofErr w:type="spellStart"/>
                <w:r w:rsidR="001713A5">
                  <w:t>Blanchot’s</w:t>
                </w:r>
                <w:proofErr w:type="spellEnd"/>
                <w:r w:rsidR="001713A5">
                  <w:t xml:space="preserve"> highly original – if not enigmatic – oeuvre</w:t>
                </w:r>
                <w:r w:rsidR="001713A5" w:rsidRPr="00A84EEB">
                  <w:t>.</w:t>
                </w:r>
                <w:r w:rsidR="001713A5">
                  <w:t xml:space="preserve"> Throughout his life, </w:t>
                </w:r>
                <w:proofErr w:type="spellStart"/>
                <w:r w:rsidR="001713A5">
                  <w:t>Blanchot</w:t>
                </w:r>
                <w:proofErr w:type="spellEnd"/>
                <w:r w:rsidR="001713A5">
                  <w:t xml:space="preserve"> sought to minimize his status as a public figure and at times isolated himself from friends and colleagues. </w:t>
                </w:r>
                <w:proofErr w:type="spellStart"/>
                <w:r w:rsidR="001713A5" w:rsidRPr="00A84EEB">
                  <w:t>Blanchot’s</w:t>
                </w:r>
                <w:proofErr w:type="spellEnd"/>
                <w:r w:rsidR="001713A5" w:rsidRPr="00A84EEB">
                  <w:t xml:space="preserve"> modernism emphasizes the radical singularit</w:t>
                </w:r>
                <w:r w:rsidR="001713A5">
                  <w:t>y of the artist’s production: the work of art completely thwarts</w:t>
                </w:r>
                <w:r w:rsidR="001713A5" w:rsidRPr="00A84EEB">
                  <w:t xml:space="preserve"> all attempts to subsume it according to some </w:t>
                </w:r>
                <w:r w:rsidR="001713A5">
                  <w:t>pre-established</w:t>
                </w:r>
                <w:r w:rsidR="001713A5" w:rsidRPr="00A84EEB">
                  <w:t xml:space="preserve"> universal </w:t>
                </w:r>
                <w:r w:rsidR="001713A5">
                  <w:t xml:space="preserve">category </w:t>
                </w:r>
                <w:r w:rsidR="001713A5" w:rsidRPr="00A84EEB">
                  <w:t xml:space="preserve">or identity. For </w:t>
                </w:r>
                <w:proofErr w:type="spellStart"/>
                <w:r w:rsidR="001713A5" w:rsidRPr="00A84EEB">
                  <w:t>Blanchot</w:t>
                </w:r>
                <w:proofErr w:type="spellEnd"/>
                <w:r w:rsidR="001713A5" w:rsidRPr="00A84EEB">
                  <w:t xml:space="preserve">, </w:t>
                </w:r>
                <w:proofErr w:type="spellStart"/>
                <w:r w:rsidR="001713A5" w:rsidRPr="00A84EEB">
                  <w:rPr>
                    <w:i/>
                    <w:iCs/>
                  </w:rPr>
                  <w:t>écriture</w:t>
                </w:r>
                <w:proofErr w:type="spellEnd"/>
                <w:r w:rsidR="001713A5" w:rsidRPr="00A84EEB">
                  <w:t xml:space="preserve"> </w:t>
                </w:r>
                <w:r w:rsidR="001713A5">
                  <w:t>–</w:t>
                </w:r>
                <w:r w:rsidR="001713A5" w:rsidRPr="00A84EEB">
                  <w:t xml:space="preserve"> art in its most indeterminate form </w:t>
                </w:r>
                <w:r w:rsidR="001713A5">
                  <w:t>–</w:t>
                </w:r>
                <w:r w:rsidR="001713A5" w:rsidRPr="00A84EEB">
                  <w:t xml:space="preserve"> is an expression not of an author who actively and deliberately conceives and creates</w:t>
                </w:r>
                <w:r w:rsidR="001713A5">
                  <w:t>;</w:t>
                </w:r>
                <w:r w:rsidR="001713A5" w:rsidRPr="00A84EEB">
                  <w:t xml:space="preserve"> </w:t>
                </w:r>
                <w:r w:rsidR="001713A5">
                  <w:t>r</w:t>
                </w:r>
                <w:r w:rsidR="001713A5" w:rsidRPr="00A84EEB">
                  <w:t xml:space="preserve">ather, </w:t>
                </w:r>
                <w:r w:rsidR="001713A5">
                  <w:t xml:space="preserve">it </w:t>
                </w:r>
                <w:r w:rsidR="001713A5" w:rsidRPr="00A84EEB">
                  <w:t xml:space="preserve">is a reflection of </w:t>
                </w:r>
                <w:r w:rsidR="001713A5">
                  <w:t>an</w:t>
                </w:r>
                <w:r w:rsidR="001713A5" w:rsidRPr="00A84EEB">
                  <w:t xml:space="preserve"> experience of radical passivity, the futile and always incomplete struggle</w:t>
                </w:r>
                <w:r w:rsidR="001713A5">
                  <w:t xml:space="preserve"> with mortal existence. The work of art</w:t>
                </w:r>
                <w:r w:rsidR="001713A5" w:rsidRPr="00A84EEB">
                  <w:t xml:space="preserve"> </w:t>
                </w:r>
                <w:r w:rsidR="001713A5">
                  <w:t>abandons</w:t>
                </w:r>
                <w:r w:rsidR="001713A5" w:rsidRPr="00A84EEB">
                  <w:t xml:space="preserve"> the artist, the poet, the writer, </w:t>
                </w:r>
                <w:r w:rsidR="001713A5">
                  <w:t>to</w:t>
                </w:r>
                <w:r w:rsidR="001713A5" w:rsidRPr="00A84EEB">
                  <w:t xml:space="preserve"> a state of permanent dislocation and exile. </w:t>
                </w:r>
                <w:r w:rsidR="001713A5">
                  <w:t>The</w:t>
                </w:r>
                <w:r w:rsidR="001713A5" w:rsidRPr="00A84EEB">
                  <w:t xml:space="preserve"> nomadic nature of the artist’s experience </w:t>
                </w:r>
                <w:r w:rsidR="001713A5">
                  <w:t>testifies</w:t>
                </w:r>
                <w:r w:rsidR="001713A5" w:rsidRPr="00A84EEB">
                  <w:t xml:space="preserve"> </w:t>
                </w:r>
                <w:r w:rsidR="001713A5">
                  <w:t>–</w:t>
                </w:r>
                <w:r w:rsidR="001713A5" w:rsidRPr="00A84EEB">
                  <w:t xml:space="preserve"> in accentuated form </w:t>
                </w:r>
                <w:r w:rsidR="001713A5">
                  <w:t>–</w:t>
                </w:r>
                <w:r w:rsidR="001713A5" w:rsidRPr="00A84EEB">
                  <w:t xml:space="preserve"> </w:t>
                </w:r>
                <w:r w:rsidR="001713A5">
                  <w:t xml:space="preserve">to </w:t>
                </w:r>
                <w:r w:rsidR="001713A5" w:rsidRPr="00A84EEB">
                  <w:t>the subject</w:t>
                </w:r>
                <w:r w:rsidR="001713A5">
                  <w:t xml:space="preserve"> in general</w:t>
                </w:r>
                <w:r w:rsidR="001713A5" w:rsidRPr="00A84EEB">
                  <w:t xml:space="preserve">. </w:t>
                </w:r>
                <w:proofErr w:type="spellStart"/>
                <w:r w:rsidR="001713A5">
                  <w:t>Blanchot</w:t>
                </w:r>
                <w:proofErr w:type="spellEnd"/>
                <w:r w:rsidR="001713A5" w:rsidRPr="00A84EEB">
                  <w:t xml:space="preserve"> speaks </w:t>
                </w:r>
                <w:r w:rsidR="001713A5">
                  <w:t xml:space="preserve">famously of </w:t>
                </w:r>
                <w:r w:rsidR="001713A5" w:rsidRPr="00280825">
                  <w:rPr>
                    <w:i/>
                  </w:rPr>
                  <w:t xml:space="preserve">la </w:t>
                </w:r>
                <w:proofErr w:type="spellStart"/>
                <w:r w:rsidR="001713A5" w:rsidRPr="00280825">
                  <w:rPr>
                    <w:i/>
                  </w:rPr>
                  <w:t>communauté</w:t>
                </w:r>
                <w:proofErr w:type="spellEnd"/>
                <w:r w:rsidR="001713A5" w:rsidRPr="00280825">
                  <w:rPr>
                    <w:i/>
                  </w:rPr>
                  <w:t xml:space="preserve"> </w:t>
                </w:r>
                <w:proofErr w:type="spellStart"/>
                <w:r w:rsidR="001713A5" w:rsidRPr="00280825">
                  <w:rPr>
                    <w:i/>
                  </w:rPr>
                  <w:t>inavouable</w:t>
                </w:r>
                <w:proofErr w:type="spellEnd"/>
                <w:r w:rsidR="001713A5">
                  <w:t xml:space="preserve"> </w:t>
                </w:r>
                <w:r w:rsidR="001713A5" w:rsidRPr="00A84EEB">
                  <w:t>- the unavow</w:t>
                </w:r>
                <w:r w:rsidR="001713A5">
                  <w:t>-</w:t>
                </w:r>
                <w:r w:rsidR="001713A5" w:rsidRPr="00A84EEB">
                  <w:t xml:space="preserve">able or unworkable character </w:t>
                </w:r>
                <w:r w:rsidR="001713A5">
                  <w:t>of</w:t>
                </w:r>
                <w:r w:rsidR="001713A5" w:rsidRPr="00A84EEB">
                  <w:t xml:space="preserve"> the community that </w:t>
                </w:r>
                <w:r w:rsidR="001713A5">
                  <w:t>is to come</w:t>
                </w:r>
                <w:r w:rsidR="001713A5" w:rsidRPr="00A84EEB">
                  <w:t xml:space="preserve">. Though this </w:t>
                </w:r>
                <w:r w:rsidR="001713A5">
                  <w:t xml:space="preserve">idea </w:t>
                </w:r>
                <w:r w:rsidR="001713A5" w:rsidRPr="00A84EEB">
                  <w:t>might</w:t>
                </w:r>
                <w:r w:rsidR="001713A5">
                  <w:t xml:space="preserve"> suggest paralysis</w:t>
                </w:r>
                <w:r w:rsidR="001713A5" w:rsidRPr="00A84EEB">
                  <w:t xml:space="preserve">, </w:t>
                </w:r>
                <w:r w:rsidR="001713A5" w:rsidRPr="00A84EEB">
                  <w:lastRenderedPageBreak/>
                  <w:t xml:space="preserve">it also </w:t>
                </w:r>
                <w:r w:rsidR="001713A5">
                  <w:t>speaks to</w:t>
                </w:r>
                <w:r w:rsidR="001713A5" w:rsidRPr="00A84EEB">
                  <w:t xml:space="preserve"> </w:t>
                </w:r>
                <w:r w:rsidR="001713A5">
                  <w:t>the</w:t>
                </w:r>
                <w:r w:rsidR="001713A5" w:rsidRPr="00A84EEB">
                  <w:t xml:space="preserve"> futility of all totalitarian aspirations. The radical heterogeneity of existence </w:t>
                </w:r>
                <w:r w:rsidR="001713A5">
                  <w:t>entails the</w:t>
                </w:r>
                <w:r w:rsidR="001713A5" w:rsidRPr="00A84EEB">
                  <w:t xml:space="preserve"> i</w:t>
                </w:r>
                <w:r w:rsidR="001713A5">
                  <w:t>nexhaustibility of humanity’s personal, social and political endeavours</w:t>
                </w:r>
                <w:r w:rsidRPr="00A84EEB">
                  <w:t>.</w:t>
                </w:r>
              </w:p>
              <w:p w14:paraId="781D52E0" w14:textId="77777777" w:rsidR="00957C8A" w:rsidRPr="00957C8A" w:rsidRDefault="00957C8A" w:rsidP="00957C8A"/>
              <w:p w14:paraId="180161B9" w14:textId="77777777" w:rsidR="00957C8A" w:rsidRPr="00957C8A" w:rsidRDefault="00957C8A" w:rsidP="00957C8A">
                <w:pPr>
                  <w:pStyle w:val="Heading1"/>
                  <w:outlineLvl w:val="0"/>
                </w:pPr>
                <w:r>
                  <w:t>List of W</w:t>
                </w:r>
                <w:r w:rsidRPr="00957C8A">
                  <w:t>orks</w:t>
                </w:r>
              </w:p>
              <w:p w14:paraId="080EC3E9" w14:textId="77777777" w:rsidR="00957C8A" w:rsidRPr="00957C8A" w:rsidRDefault="00957C8A" w:rsidP="00957C8A">
                <w:pPr>
                  <w:rPr>
                    <w:sz w:val="24"/>
                    <w:szCs w:val="24"/>
                  </w:rPr>
                </w:pPr>
                <w:proofErr w:type="spellStart"/>
                <w:r w:rsidRPr="00957C8A">
                  <w:rPr>
                    <w:sz w:val="24"/>
                    <w:szCs w:val="24"/>
                  </w:rPr>
                  <w:t>Blanchot</w:t>
                </w:r>
                <w:proofErr w:type="spellEnd"/>
                <w:r w:rsidRPr="00957C8A">
                  <w:rPr>
                    <w:sz w:val="24"/>
                    <w:szCs w:val="24"/>
                  </w:rPr>
                  <w:t>, M</w:t>
                </w:r>
                <w:r>
                  <w:rPr>
                    <w:sz w:val="24"/>
                    <w:szCs w:val="24"/>
                  </w:rPr>
                  <w:t>aurice</w:t>
                </w:r>
                <w:r w:rsidRPr="00957C8A">
                  <w:rPr>
                    <w:sz w:val="24"/>
                    <w:szCs w:val="24"/>
                  </w:rPr>
                  <w:t xml:space="preserve"> (1955) </w:t>
                </w:r>
                <w:proofErr w:type="spellStart"/>
                <w:r w:rsidRPr="00957C8A">
                  <w:rPr>
                    <w:i/>
                    <w:sz w:val="24"/>
                    <w:szCs w:val="24"/>
                  </w:rPr>
                  <w:t>L’Éspace</w:t>
                </w:r>
                <w:proofErr w:type="spellEnd"/>
                <w:r w:rsidRPr="00957C8A">
                  <w:rPr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957C8A">
                  <w:rPr>
                    <w:i/>
                    <w:sz w:val="24"/>
                    <w:szCs w:val="24"/>
                  </w:rPr>
                  <w:t>littéraire</w:t>
                </w:r>
                <w:proofErr w:type="spellEnd"/>
                <w:r w:rsidRPr="00957C8A">
                  <w:rPr>
                    <w:sz w:val="24"/>
                    <w:szCs w:val="24"/>
                  </w:rPr>
                  <w:t xml:space="preserve">, Paris: </w:t>
                </w:r>
                <w:proofErr w:type="spellStart"/>
                <w:r w:rsidRPr="00957C8A">
                  <w:rPr>
                    <w:sz w:val="24"/>
                    <w:szCs w:val="24"/>
                  </w:rPr>
                  <w:t>Gallimard</w:t>
                </w:r>
                <w:proofErr w:type="spellEnd"/>
                <w:r w:rsidRPr="00957C8A">
                  <w:rPr>
                    <w:sz w:val="24"/>
                    <w:szCs w:val="24"/>
                  </w:rPr>
                  <w:t xml:space="preserve">, trans. A. Smock as </w:t>
                </w:r>
                <w:r w:rsidRPr="00957C8A">
                  <w:rPr>
                    <w:i/>
                    <w:sz w:val="24"/>
                    <w:szCs w:val="24"/>
                  </w:rPr>
                  <w:t>The Space of Literature</w:t>
                </w:r>
                <w:r w:rsidRPr="00957C8A">
                  <w:rPr>
                    <w:sz w:val="24"/>
                    <w:szCs w:val="24"/>
                  </w:rPr>
                  <w:t>, Lincoln: University of Nebraska Press, 1982.</w:t>
                </w:r>
              </w:p>
              <w:p w14:paraId="397E82FC" w14:textId="77777777" w:rsidR="00957C8A" w:rsidRPr="00957C8A" w:rsidRDefault="00957C8A" w:rsidP="00957C8A">
                <w:pPr>
                  <w:rPr>
                    <w:sz w:val="24"/>
                    <w:szCs w:val="24"/>
                  </w:rPr>
                </w:pPr>
                <w:r w:rsidRPr="00957C8A">
                  <w:rPr>
                    <w:sz w:val="24"/>
                    <w:szCs w:val="24"/>
                  </w:rPr>
                  <w:t xml:space="preserve">------ (1971) </w:t>
                </w:r>
                <w:proofErr w:type="spellStart"/>
                <w:r w:rsidRPr="00957C8A">
                  <w:rPr>
                    <w:i/>
                    <w:sz w:val="24"/>
                    <w:szCs w:val="24"/>
                  </w:rPr>
                  <w:t>L’Amitiè</w:t>
                </w:r>
                <w:proofErr w:type="spellEnd"/>
                <w:r w:rsidRPr="00957C8A">
                  <w:rPr>
                    <w:sz w:val="24"/>
                    <w:szCs w:val="24"/>
                  </w:rPr>
                  <w:t xml:space="preserve">, trans. E. </w:t>
                </w:r>
                <w:proofErr w:type="spellStart"/>
                <w:r w:rsidRPr="00957C8A">
                  <w:rPr>
                    <w:sz w:val="24"/>
                    <w:szCs w:val="24"/>
                  </w:rPr>
                  <w:t>Rottenberg</w:t>
                </w:r>
                <w:proofErr w:type="spellEnd"/>
                <w:r w:rsidRPr="00957C8A">
                  <w:rPr>
                    <w:sz w:val="24"/>
                    <w:szCs w:val="24"/>
                  </w:rPr>
                  <w:t xml:space="preserve"> as </w:t>
                </w:r>
                <w:r w:rsidRPr="00957C8A">
                  <w:rPr>
                    <w:i/>
                    <w:sz w:val="24"/>
                    <w:szCs w:val="24"/>
                  </w:rPr>
                  <w:t>Friendship</w:t>
                </w:r>
                <w:r w:rsidRPr="00957C8A">
                  <w:rPr>
                    <w:sz w:val="24"/>
                    <w:szCs w:val="24"/>
                  </w:rPr>
                  <w:t>, Stanford: Stanford University Press.</w:t>
                </w:r>
              </w:p>
              <w:p w14:paraId="4573C002" w14:textId="77777777" w:rsidR="003F0D73" w:rsidRPr="00957C8A" w:rsidRDefault="00957C8A" w:rsidP="00957C8A">
                <w:r w:rsidRPr="00957C8A">
                  <w:rPr>
                    <w:sz w:val="24"/>
                    <w:szCs w:val="24"/>
                  </w:rPr>
                  <w:t xml:space="preserve">------ (1983) </w:t>
                </w:r>
                <w:r w:rsidRPr="00957C8A">
                  <w:rPr>
                    <w:i/>
                    <w:sz w:val="24"/>
                    <w:szCs w:val="24"/>
                  </w:rPr>
                  <w:t xml:space="preserve">La </w:t>
                </w:r>
                <w:proofErr w:type="spellStart"/>
                <w:r w:rsidRPr="00957C8A">
                  <w:rPr>
                    <w:i/>
                    <w:sz w:val="24"/>
                    <w:szCs w:val="24"/>
                  </w:rPr>
                  <w:t>Communauté</w:t>
                </w:r>
                <w:proofErr w:type="spellEnd"/>
                <w:r w:rsidRPr="00957C8A">
                  <w:rPr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957C8A">
                  <w:rPr>
                    <w:i/>
                    <w:sz w:val="24"/>
                    <w:szCs w:val="24"/>
                  </w:rPr>
                  <w:t>inavouable</w:t>
                </w:r>
                <w:proofErr w:type="spellEnd"/>
                <w:r w:rsidRPr="00957C8A">
                  <w:rPr>
                    <w:sz w:val="24"/>
                    <w:szCs w:val="24"/>
                  </w:rPr>
                  <w:t xml:space="preserve">, Paris: </w:t>
                </w:r>
                <w:proofErr w:type="spellStart"/>
                <w:r w:rsidRPr="00957C8A">
                  <w:rPr>
                    <w:sz w:val="24"/>
                    <w:szCs w:val="24"/>
                  </w:rPr>
                  <w:t>Éditions</w:t>
                </w:r>
                <w:proofErr w:type="spellEnd"/>
                <w:r w:rsidRPr="00957C8A">
                  <w:rPr>
                    <w:sz w:val="24"/>
                    <w:szCs w:val="24"/>
                  </w:rPr>
                  <w:t xml:space="preserve"> de Minuit, trans. P. </w:t>
                </w:r>
                <w:proofErr w:type="spellStart"/>
                <w:r w:rsidRPr="00957C8A">
                  <w:rPr>
                    <w:sz w:val="24"/>
                    <w:szCs w:val="24"/>
                  </w:rPr>
                  <w:t>Joris</w:t>
                </w:r>
                <w:proofErr w:type="spellEnd"/>
                <w:r w:rsidRPr="00957C8A">
                  <w:rPr>
                    <w:sz w:val="24"/>
                    <w:szCs w:val="24"/>
                  </w:rPr>
                  <w:t xml:space="preserve"> as </w:t>
                </w:r>
                <w:r w:rsidRPr="00957C8A">
                  <w:rPr>
                    <w:i/>
                    <w:sz w:val="24"/>
                    <w:szCs w:val="24"/>
                  </w:rPr>
                  <w:t xml:space="preserve">The </w:t>
                </w:r>
                <w:proofErr w:type="spellStart"/>
                <w:r w:rsidRPr="00957C8A">
                  <w:rPr>
                    <w:i/>
                    <w:sz w:val="24"/>
                    <w:szCs w:val="24"/>
                  </w:rPr>
                  <w:t>Unavowable</w:t>
                </w:r>
                <w:proofErr w:type="spellEnd"/>
                <w:r w:rsidRPr="00957C8A">
                  <w:rPr>
                    <w:i/>
                    <w:sz w:val="24"/>
                    <w:szCs w:val="24"/>
                  </w:rPr>
                  <w:t xml:space="preserve"> Community</w:t>
                </w:r>
                <w:r w:rsidRPr="00957C8A">
                  <w:rPr>
                    <w:sz w:val="24"/>
                    <w:szCs w:val="24"/>
                  </w:rPr>
                  <w:t xml:space="preserve">, </w:t>
                </w:r>
                <w:proofErr w:type="spellStart"/>
                <w:r w:rsidRPr="00957C8A">
                  <w:rPr>
                    <w:sz w:val="24"/>
                    <w:szCs w:val="24"/>
                  </w:rPr>
                  <w:t>Barrytown</w:t>
                </w:r>
                <w:proofErr w:type="spellEnd"/>
                <w:r w:rsidRPr="00957C8A">
                  <w:rPr>
                    <w:sz w:val="24"/>
                    <w:szCs w:val="24"/>
                  </w:rPr>
                  <w:t>: Station Hill Press, 1988.</w:t>
                </w:r>
              </w:p>
            </w:tc>
          </w:sdtContent>
        </w:sdt>
      </w:tr>
      <w:tr w:rsidR="003235A7" w14:paraId="5C4850B9" w14:textId="77777777" w:rsidTr="00CD1BFD">
        <w:tc>
          <w:tcPr>
            <w:tcW w:w="9016" w:type="dxa"/>
          </w:tcPr>
          <w:p w14:paraId="1FD8B2B8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14:paraId="574D0945" w14:textId="77777777" w:rsidR="00957C8A" w:rsidRDefault="00B36187" w:rsidP="00957C8A">
                <w:sdt>
                  <w:sdtPr>
                    <w:id w:val="1272432983"/>
                    <w:citation/>
                  </w:sdtPr>
                  <w:sdtEndPr/>
                  <w:sdtContent>
                    <w:r w:rsidR="00957C8A">
                      <w:fldChar w:fldCharType="begin"/>
                    </w:r>
                    <w:r w:rsidR="00957C8A">
                      <w:rPr>
                        <w:bCs/>
                        <w:lang w:val="en-CA"/>
                      </w:rPr>
                      <w:instrText xml:space="preserve"> CITATION Bruns05 \l 4105 </w:instrText>
                    </w:r>
                    <w:r w:rsidR="00957C8A">
                      <w:fldChar w:fldCharType="separate"/>
                    </w:r>
                    <w:r w:rsidR="00957C8A">
                      <w:rPr>
                        <w:bCs/>
                        <w:noProof/>
                        <w:lang w:val="en-CA"/>
                      </w:rPr>
                      <w:t xml:space="preserve"> </w:t>
                    </w:r>
                    <w:r w:rsidR="00957C8A" w:rsidRPr="00957C8A">
                      <w:rPr>
                        <w:noProof/>
                        <w:lang w:val="en-CA"/>
                      </w:rPr>
                      <w:t>(Bruns)</w:t>
                    </w:r>
                    <w:r w:rsidR="00957C8A">
                      <w:fldChar w:fldCharType="end"/>
                    </w:r>
                  </w:sdtContent>
                </w:sdt>
              </w:p>
              <w:p w14:paraId="41698065" w14:textId="77777777" w:rsidR="00957C8A" w:rsidRDefault="00B36187" w:rsidP="00957C8A">
                <w:pPr>
                  <w:rPr>
                    <w:bCs/>
                  </w:rPr>
                </w:pPr>
                <w:sdt>
                  <w:sdtPr>
                    <w:rPr>
                      <w:bCs/>
                    </w:rPr>
                    <w:id w:val="-310722842"/>
                    <w:citation/>
                  </w:sdtPr>
                  <w:sdtEndPr/>
                  <w:sdtContent>
                    <w:r w:rsidR="00957C8A">
                      <w:rPr>
                        <w:bCs/>
                      </w:rPr>
                      <w:fldChar w:fldCharType="begin"/>
                    </w:r>
                    <w:r w:rsidR="00957C8A">
                      <w:rPr>
                        <w:bCs/>
                        <w:lang w:val="en-CA"/>
                      </w:rPr>
                      <w:instrText xml:space="preserve"> CITATION Hart04 \l 4105 </w:instrText>
                    </w:r>
                    <w:r w:rsidR="00957C8A">
                      <w:rPr>
                        <w:bCs/>
                      </w:rPr>
                      <w:fldChar w:fldCharType="separate"/>
                    </w:r>
                    <w:r w:rsidR="00957C8A" w:rsidRPr="00957C8A">
                      <w:rPr>
                        <w:noProof/>
                        <w:lang w:val="en-CA"/>
                      </w:rPr>
                      <w:t>(Kevin and Hartman)</w:t>
                    </w:r>
                    <w:r w:rsidR="00957C8A">
                      <w:rPr>
                        <w:bCs/>
                      </w:rPr>
                      <w:fldChar w:fldCharType="end"/>
                    </w:r>
                  </w:sdtContent>
                </w:sdt>
              </w:p>
              <w:p w14:paraId="076F84DA" w14:textId="77777777" w:rsidR="003235A7" w:rsidRDefault="00B36187" w:rsidP="00957C8A">
                <w:sdt>
                  <w:sdtPr>
                    <w:id w:val="151646494"/>
                    <w:citation/>
                  </w:sdtPr>
                  <w:sdtEndPr/>
                  <w:sdtContent>
                    <w:r w:rsidR="00957C8A">
                      <w:fldChar w:fldCharType="begin"/>
                    </w:r>
                    <w:r w:rsidR="00957C8A">
                      <w:rPr>
                        <w:bCs/>
                        <w:lang w:val="en-CA"/>
                      </w:rPr>
                      <w:instrText xml:space="preserve"> CITATION Ungar95 \l 4105 </w:instrText>
                    </w:r>
                    <w:r w:rsidR="00957C8A">
                      <w:fldChar w:fldCharType="separate"/>
                    </w:r>
                    <w:r w:rsidR="00957C8A" w:rsidRPr="00957C8A">
                      <w:rPr>
                        <w:noProof/>
                        <w:lang w:val="en-CA"/>
                      </w:rPr>
                      <w:t>(Ungar)</w:t>
                    </w:r>
                    <w:r w:rsidR="00957C8A">
                      <w:fldChar w:fldCharType="end"/>
                    </w:r>
                  </w:sdtContent>
                </w:sdt>
              </w:p>
            </w:sdtContent>
          </w:sdt>
        </w:tc>
      </w:tr>
    </w:tbl>
    <w:p w14:paraId="5D4DA584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Yan Tang" w:date="2015-12-16T12:35:00Z" w:initials="YT">
    <w:p w14:paraId="5AE4A807" w14:textId="77777777" w:rsidR="00CD1BFD" w:rsidRDefault="00CD1BFD">
      <w:pPr>
        <w:pStyle w:val="CommentText"/>
      </w:pPr>
      <w:r>
        <w:rPr>
          <w:rStyle w:val="CommentReference"/>
        </w:rPr>
        <w:annotationRef/>
      </w:r>
      <w:r>
        <w:t>Where’s the abstract?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AE4A80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20E7FC" w14:textId="77777777" w:rsidR="00B36187" w:rsidRDefault="00B36187" w:rsidP="007A0D55">
      <w:pPr>
        <w:spacing w:after="0" w:line="240" w:lineRule="auto"/>
      </w:pPr>
      <w:r>
        <w:separator/>
      </w:r>
    </w:p>
  </w:endnote>
  <w:endnote w:type="continuationSeparator" w:id="0">
    <w:p w14:paraId="7C00957E" w14:textId="77777777" w:rsidR="00B36187" w:rsidRDefault="00B3618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F1787E" w14:textId="77777777" w:rsidR="00B36187" w:rsidRDefault="00B36187" w:rsidP="007A0D55">
      <w:pPr>
        <w:spacing w:after="0" w:line="240" w:lineRule="auto"/>
      </w:pPr>
      <w:r>
        <w:separator/>
      </w:r>
    </w:p>
  </w:footnote>
  <w:footnote w:type="continuationSeparator" w:id="0">
    <w:p w14:paraId="7615BCCD" w14:textId="77777777" w:rsidR="00B36187" w:rsidRDefault="00B3618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55D5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D4A8901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an Tang">
    <w15:presenceInfo w15:providerId="Windows Live" w15:userId="e0e0eff1d9213f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B25AE"/>
    <w:rsid w:val="000B55AB"/>
    <w:rsid w:val="000D24DC"/>
    <w:rsid w:val="00101B2E"/>
    <w:rsid w:val="00116FA0"/>
    <w:rsid w:val="0015114C"/>
    <w:rsid w:val="001713A5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57C8A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36187"/>
    <w:rsid w:val="00B574C9"/>
    <w:rsid w:val="00BC39C9"/>
    <w:rsid w:val="00BE5BF7"/>
    <w:rsid w:val="00BF40E1"/>
    <w:rsid w:val="00C27FAB"/>
    <w:rsid w:val="00C358D4"/>
    <w:rsid w:val="00C6296B"/>
    <w:rsid w:val="00CC586D"/>
    <w:rsid w:val="00CD1BF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9C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57C8A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D1BF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BF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BF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BF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B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EE1510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EE1510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EE1510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EE1510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EE1510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EE1510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EE1510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EE1510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EE1510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EE1510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EE1510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931DD74EA22E4C5795F45911918ED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8E1A4-E529-4B19-B143-180A576E33F9}"/>
      </w:docPartPr>
      <w:docPartBody>
        <w:p w:rsidR="00DF1BA5" w:rsidRDefault="00EE1510" w:rsidP="00EE1510">
          <w:pPr>
            <w:pStyle w:val="931DD74EA22E4C5795F45911918ED0B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4C40E3"/>
    <w:rsid w:val="0057546F"/>
    <w:rsid w:val="00DF1BA5"/>
    <w:rsid w:val="00EE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1510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931DD74EA22E4C5795F45911918ED0B8">
    <w:name w:val="931DD74EA22E4C5795F45911918ED0B8"/>
    <w:rsid w:val="00EE15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Bruns05</b:Tag>
    <b:SourceType>Book</b:SourceType>
    <b:Guid>{E6D8DAA4-C083-4CD5-BA3A-B92BFB6B1428}</b:Guid>
    <b:Author>
      <b:Author>
        <b:NameList>
          <b:Person>
            <b:Last>Bruns</b:Last>
            <b:First>Gerald</b:First>
            <b:Middle>L.</b:Middle>
          </b:Person>
        </b:NameList>
      </b:Author>
    </b:Author>
    <b:Title>Maurice Blanchot: The Refusal of Philosophy</b:Title>
    <b:Year>2005</b:Year>
    <b:City>Baltimore</b:City>
    <b:Publisher>Johns Hopkins University Press</b:Publisher>
    <b:Medium>Print</b:Medium>
    <b:RefOrder>1</b:RefOrder>
  </b:Source>
  <b:Source>
    <b:Tag>Hart04</b:Tag>
    <b:SourceType>Book</b:SourceType>
    <b:Guid>{BC9F5206-0496-44F3-8DA8-078DF651E7A6}</b:Guid>
    <b:Author>
      <b:Author>
        <b:NameList>
          <b:Person>
            <b:Last>Kevin</b:Last>
            <b:First>Hart</b:First>
          </b:Person>
          <b:Person>
            <b:Last>Hartman</b:Last>
            <b:First>Geoffrey</b:First>
            <b:Middle>H. (eds.)</b:Middle>
          </b:Person>
        </b:NameList>
      </b:Author>
    </b:Author>
    <b:Title>The Power of Contestation: Perspectives on Maurice Blanchot</b:Title>
    <b:Year>2004</b:Year>
    <b:City>Baltimore</b:City>
    <b:Publisher>Johns Hopkins University Press</b:Publisher>
    <b:Medium>Print</b:Medium>
    <b:RefOrder>2</b:RefOrder>
  </b:Source>
  <b:Source>
    <b:Tag>Ungar95</b:Tag>
    <b:SourceType>Book</b:SourceType>
    <b:Guid>{4AA977C3-161B-4486-87F2-059F20A60BC0}</b:Guid>
    <b:Author>
      <b:Author>
        <b:NameList>
          <b:Person>
            <b:Last>Ungar</b:Last>
            <b:First>Steven</b:First>
          </b:Person>
        </b:NameList>
      </b:Author>
    </b:Author>
    <b:Title>Scandal and Aftereffect: Blanchot and France Since 1930</b:Title>
    <b:Year>1995</b:Year>
    <b:City>Minneapolis</b:City>
    <b:Publisher>University of Minnesota Press</b:Publisher>
    <b:Medium>Print</b:Medium>
    <b:RefOrder>3</b:RefOrder>
  </b:Source>
</b:Sources>
</file>

<file path=customXml/itemProps1.xml><?xml version="1.0" encoding="utf-8"?>
<ds:datastoreItem xmlns:ds="http://schemas.openxmlformats.org/officeDocument/2006/customXml" ds:itemID="{7255E83F-BA8A-7147-AD6B-AF127E1A5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C:\Users\Kathleen\Downloads\Routledge Enyclopedia of Modernism Word Template.dotx</Template>
  <TotalTime>1</TotalTime>
  <Pages>2</Pages>
  <Words>597</Words>
  <Characters>3405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Yan Tang</cp:lastModifiedBy>
  <cp:revision>3</cp:revision>
  <dcterms:created xsi:type="dcterms:W3CDTF">2015-11-18T09:00:00Z</dcterms:created>
  <dcterms:modified xsi:type="dcterms:W3CDTF">2015-12-16T20:36:00Z</dcterms:modified>
</cp:coreProperties>
</file>