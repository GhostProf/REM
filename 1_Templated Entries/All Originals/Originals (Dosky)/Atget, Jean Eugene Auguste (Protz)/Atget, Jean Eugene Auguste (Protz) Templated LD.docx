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F5F6A" w14:paraId="30F0329C" w14:textId="77777777" w:rsidTr="00922950">
        <w:tc>
          <w:tcPr>
            <w:tcW w:w="491" w:type="dxa"/>
            <w:vMerge w:val="restart"/>
            <w:shd w:val="clear" w:color="auto" w:fill="A6A6A6" w:themeFill="background1" w:themeFillShade="A6"/>
            <w:textDirection w:val="btLr"/>
          </w:tcPr>
          <w:p w14:paraId="7086349C" w14:textId="77777777" w:rsidR="00B574C9" w:rsidRPr="00AF5F6A" w:rsidRDefault="00B574C9" w:rsidP="00CC586D">
            <w:pPr>
              <w:jc w:val="center"/>
              <w:rPr>
                <w:b/>
                <w:color w:val="FFFFFF" w:themeColor="background1"/>
              </w:rPr>
            </w:pPr>
            <w:r w:rsidRPr="00AF5F6A">
              <w:rPr>
                <w:b/>
                <w:color w:val="FFFFFF" w:themeColor="background1"/>
              </w:rPr>
              <w:t>About you</w:t>
            </w:r>
          </w:p>
        </w:tc>
        <w:sdt>
          <w:sdtPr>
            <w:rPr>
              <w:b/>
              <w:color w:val="FFFFFF" w:themeColor="background1"/>
            </w:rPr>
            <w:alias w:val="Salutation"/>
            <w:tag w:val="salutation"/>
            <w:id w:val="-1659997262"/>
            <w:placeholder>
              <w:docPart w:val="E6168F8DF2817144BBB20B8DF9774B39"/>
            </w:placeholder>
            <w:showingPlcHdr/>
            <w:dropDownList>
              <w:listItem w:displayText="Dr." w:value="Dr."/>
              <w:listItem w:displayText="Prof." w:value="Prof."/>
            </w:dropDownList>
          </w:sdtPr>
          <w:sdtContent>
            <w:tc>
              <w:tcPr>
                <w:tcW w:w="1259" w:type="dxa"/>
              </w:tcPr>
              <w:p w14:paraId="679D43D3" w14:textId="77777777" w:rsidR="00B574C9" w:rsidRPr="00AF5F6A" w:rsidRDefault="00B574C9" w:rsidP="00CC586D">
                <w:pPr>
                  <w:jc w:val="center"/>
                  <w:rPr>
                    <w:b/>
                    <w:color w:val="FFFFFF" w:themeColor="background1"/>
                  </w:rPr>
                </w:pPr>
                <w:r w:rsidRPr="00AF5F6A">
                  <w:rPr>
                    <w:rStyle w:val="PlaceholderText"/>
                    <w:b/>
                    <w:color w:val="FFFFFF" w:themeColor="background1"/>
                  </w:rPr>
                  <w:t>[Salutation]</w:t>
                </w:r>
              </w:p>
            </w:tc>
          </w:sdtContent>
        </w:sdt>
        <w:sdt>
          <w:sdtPr>
            <w:alias w:val="First name"/>
            <w:tag w:val="authorFirstName"/>
            <w:id w:val="581645879"/>
            <w:placeholder>
              <w:docPart w:val="AA293556CDEB004FB5674B9782C3E428"/>
            </w:placeholder>
            <w:text/>
          </w:sdtPr>
          <w:sdtContent>
            <w:tc>
              <w:tcPr>
                <w:tcW w:w="2073" w:type="dxa"/>
              </w:tcPr>
              <w:p w14:paraId="173FD8EF" w14:textId="77777777" w:rsidR="00B574C9" w:rsidRPr="00AF5F6A" w:rsidRDefault="00023352" w:rsidP="00023352">
                <w:proofErr w:type="spellStart"/>
                <w:r w:rsidRPr="00AF5F6A">
                  <w:t>Uta</w:t>
                </w:r>
                <w:proofErr w:type="spellEnd"/>
              </w:p>
            </w:tc>
          </w:sdtContent>
        </w:sdt>
        <w:sdt>
          <w:sdtPr>
            <w:alias w:val="Middle name"/>
            <w:tag w:val="authorMiddleName"/>
            <w:id w:val="-2076034781"/>
            <w:placeholder>
              <w:docPart w:val="880087930998904D9278104522357F6B"/>
            </w:placeholder>
            <w:showingPlcHdr/>
            <w:text/>
          </w:sdtPr>
          <w:sdtContent>
            <w:tc>
              <w:tcPr>
                <w:tcW w:w="2551" w:type="dxa"/>
              </w:tcPr>
              <w:p w14:paraId="07721627" w14:textId="77777777" w:rsidR="00B574C9" w:rsidRPr="00AF5F6A" w:rsidRDefault="00B574C9" w:rsidP="00922950">
                <w:r w:rsidRPr="00AF5F6A">
                  <w:rPr>
                    <w:rStyle w:val="PlaceholderText"/>
                  </w:rPr>
                  <w:t>[Middle name]</w:t>
                </w:r>
              </w:p>
            </w:tc>
          </w:sdtContent>
        </w:sdt>
        <w:sdt>
          <w:sdtPr>
            <w:alias w:val="Last name"/>
            <w:tag w:val="authorLastName"/>
            <w:id w:val="-1088529830"/>
            <w:placeholder>
              <w:docPart w:val="F45AAB030AB25943A8B1287DE57CDB96"/>
            </w:placeholder>
            <w:text/>
          </w:sdtPr>
          <w:sdtContent>
            <w:tc>
              <w:tcPr>
                <w:tcW w:w="2642" w:type="dxa"/>
              </w:tcPr>
              <w:p w14:paraId="3EC89B07" w14:textId="77777777" w:rsidR="00B574C9" w:rsidRPr="00AF5F6A" w:rsidRDefault="00023352" w:rsidP="00023352">
                <w:proofErr w:type="spellStart"/>
                <w:r w:rsidRPr="00AF5F6A">
                  <w:t>Protz</w:t>
                </w:r>
                <w:proofErr w:type="spellEnd"/>
              </w:p>
            </w:tc>
          </w:sdtContent>
        </w:sdt>
      </w:tr>
      <w:tr w:rsidR="00B574C9" w:rsidRPr="00AF5F6A" w14:paraId="12513F04" w14:textId="77777777" w:rsidTr="001A6A06">
        <w:trPr>
          <w:trHeight w:val="986"/>
        </w:trPr>
        <w:tc>
          <w:tcPr>
            <w:tcW w:w="491" w:type="dxa"/>
            <w:vMerge/>
            <w:shd w:val="clear" w:color="auto" w:fill="A6A6A6" w:themeFill="background1" w:themeFillShade="A6"/>
          </w:tcPr>
          <w:p w14:paraId="09D26710" w14:textId="77777777" w:rsidR="00B574C9" w:rsidRPr="00AF5F6A" w:rsidRDefault="00B574C9" w:rsidP="00CF1542">
            <w:pPr>
              <w:jc w:val="center"/>
              <w:rPr>
                <w:b/>
                <w:color w:val="FFFFFF" w:themeColor="background1"/>
              </w:rPr>
            </w:pPr>
          </w:p>
        </w:tc>
        <w:sdt>
          <w:sdtPr>
            <w:alias w:val="Biography"/>
            <w:tag w:val="authorBiography"/>
            <w:id w:val="938807824"/>
            <w:placeholder>
              <w:docPart w:val="207D161768144442A17199F5DCC597A5"/>
            </w:placeholder>
            <w:showingPlcHdr/>
          </w:sdtPr>
          <w:sdtContent>
            <w:tc>
              <w:tcPr>
                <w:tcW w:w="8525" w:type="dxa"/>
                <w:gridSpan w:val="4"/>
              </w:tcPr>
              <w:p w14:paraId="67C882DD" w14:textId="77777777" w:rsidR="00B574C9" w:rsidRPr="00AF5F6A" w:rsidRDefault="00B574C9" w:rsidP="00922950">
                <w:r w:rsidRPr="00AF5F6A">
                  <w:rPr>
                    <w:rStyle w:val="PlaceholderText"/>
                  </w:rPr>
                  <w:t>[Enter your biography]</w:t>
                </w:r>
              </w:p>
            </w:tc>
          </w:sdtContent>
        </w:sdt>
      </w:tr>
      <w:tr w:rsidR="00B574C9" w:rsidRPr="00AF5F6A" w14:paraId="2892191A" w14:textId="77777777" w:rsidTr="001A6A06">
        <w:trPr>
          <w:trHeight w:val="986"/>
        </w:trPr>
        <w:tc>
          <w:tcPr>
            <w:tcW w:w="491" w:type="dxa"/>
            <w:vMerge/>
            <w:shd w:val="clear" w:color="auto" w:fill="A6A6A6" w:themeFill="background1" w:themeFillShade="A6"/>
          </w:tcPr>
          <w:p w14:paraId="51EB310D" w14:textId="77777777" w:rsidR="00B574C9" w:rsidRPr="00AF5F6A" w:rsidRDefault="00B574C9" w:rsidP="00CF1542">
            <w:pPr>
              <w:jc w:val="center"/>
              <w:rPr>
                <w:b/>
                <w:color w:val="FFFFFF" w:themeColor="background1"/>
              </w:rPr>
            </w:pPr>
          </w:p>
        </w:tc>
        <w:sdt>
          <w:sdtPr>
            <w:alias w:val="Affiliation"/>
            <w:tag w:val="affiliation"/>
            <w:id w:val="2012937915"/>
            <w:placeholder>
              <w:docPart w:val="75C2FA5987EB0B48B09D799C8A071693"/>
            </w:placeholder>
            <w:showingPlcHdr/>
            <w:text/>
          </w:sdtPr>
          <w:sdtContent>
            <w:tc>
              <w:tcPr>
                <w:tcW w:w="8525" w:type="dxa"/>
                <w:gridSpan w:val="4"/>
              </w:tcPr>
              <w:p w14:paraId="46C5AD31" w14:textId="77777777" w:rsidR="00B574C9" w:rsidRPr="00AF5F6A" w:rsidRDefault="00B574C9" w:rsidP="00B574C9">
                <w:r w:rsidRPr="00AF5F6A">
                  <w:rPr>
                    <w:rStyle w:val="PlaceholderText"/>
                  </w:rPr>
                  <w:t>[Enter the institution with which you are affiliated]</w:t>
                </w:r>
              </w:p>
            </w:tc>
          </w:sdtContent>
        </w:sdt>
      </w:tr>
    </w:tbl>
    <w:p w14:paraId="07D9CE4B" w14:textId="77777777" w:rsidR="003D3579" w:rsidRPr="00AF5F6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F5F6A" w14:paraId="2B0C07F0" w14:textId="77777777" w:rsidTr="00244BB0">
        <w:tc>
          <w:tcPr>
            <w:tcW w:w="9016" w:type="dxa"/>
            <w:shd w:val="clear" w:color="auto" w:fill="A6A6A6" w:themeFill="background1" w:themeFillShade="A6"/>
            <w:tcMar>
              <w:top w:w="113" w:type="dxa"/>
              <w:bottom w:w="113" w:type="dxa"/>
            </w:tcMar>
          </w:tcPr>
          <w:p w14:paraId="49CBD08A" w14:textId="77777777" w:rsidR="00244BB0" w:rsidRPr="00AF5F6A" w:rsidRDefault="00244BB0" w:rsidP="00244BB0">
            <w:pPr>
              <w:jc w:val="center"/>
              <w:rPr>
                <w:b/>
                <w:color w:val="FFFFFF" w:themeColor="background1"/>
              </w:rPr>
            </w:pPr>
            <w:r w:rsidRPr="00AF5F6A">
              <w:rPr>
                <w:b/>
                <w:color w:val="FFFFFF" w:themeColor="background1"/>
              </w:rPr>
              <w:t>Your article</w:t>
            </w:r>
          </w:p>
        </w:tc>
      </w:tr>
      <w:tr w:rsidR="003F0D73" w:rsidRPr="00AF5F6A" w14:paraId="20F0AFC7" w14:textId="77777777" w:rsidTr="003F0D73">
        <w:sdt>
          <w:sdtPr>
            <w:rPr>
              <w:b/>
            </w:rPr>
            <w:alias w:val="Article headword"/>
            <w:tag w:val="articleHeadword"/>
            <w:id w:val="-361440020"/>
            <w:placeholder>
              <w:docPart w:val="50CEC18AB0BABD4CAE0891B6630C329F"/>
            </w:placeholder>
            <w:text/>
          </w:sdtPr>
          <w:sdtContent>
            <w:tc>
              <w:tcPr>
                <w:tcW w:w="9016" w:type="dxa"/>
                <w:tcMar>
                  <w:top w:w="113" w:type="dxa"/>
                  <w:bottom w:w="113" w:type="dxa"/>
                </w:tcMar>
              </w:tcPr>
              <w:p w14:paraId="079958CF" w14:textId="77777777" w:rsidR="003F0D73" w:rsidRPr="00AF5F6A" w:rsidRDefault="00023352" w:rsidP="00023352">
                <w:pPr>
                  <w:rPr>
                    <w:b/>
                  </w:rPr>
                </w:pPr>
                <w:proofErr w:type="spellStart"/>
                <w:r w:rsidRPr="00AF5F6A">
                  <w:rPr>
                    <w:b/>
                  </w:rPr>
                  <w:t>Atget</w:t>
                </w:r>
                <w:proofErr w:type="spellEnd"/>
                <w:r w:rsidRPr="00AF5F6A">
                  <w:rPr>
                    <w:b/>
                  </w:rPr>
                  <w:t xml:space="preserve">, Jean Eugene </w:t>
                </w:r>
                <w:proofErr w:type="spellStart"/>
                <w:r w:rsidRPr="00AF5F6A">
                  <w:rPr>
                    <w:b/>
                  </w:rPr>
                  <w:t>Auguste</w:t>
                </w:r>
                <w:proofErr w:type="spellEnd"/>
                <w:r w:rsidRPr="00AF5F6A">
                  <w:rPr>
                    <w:b/>
                  </w:rPr>
                  <w:t xml:space="preserve"> (1857-1927)</w:t>
                </w:r>
              </w:p>
            </w:tc>
          </w:sdtContent>
        </w:sdt>
      </w:tr>
      <w:tr w:rsidR="00464699" w:rsidRPr="00AF5F6A" w14:paraId="6C050704" w14:textId="77777777" w:rsidTr="00023352">
        <w:sdt>
          <w:sdtPr>
            <w:alias w:val="Variant headwords"/>
            <w:tag w:val="variantHeadwords"/>
            <w:id w:val="173464402"/>
            <w:placeholder>
              <w:docPart w:val="85AE5FE471230C41A8B733C4FC19792F"/>
            </w:placeholder>
          </w:sdtPr>
          <w:sdtContent>
            <w:tc>
              <w:tcPr>
                <w:tcW w:w="9016" w:type="dxa"/>
                <w:tcMar>
                  <w:top w:w="113" w:type="dxa"/>
                  <w:bottom w:w="113" w:type="dxa"/>
                </w:tcMar>
              </w:tcPr>
              <w:p w14:paraId="4C943012" w14:textId="77777777" w:rsidR="00464699" w:rsidRPr="00AF5F6A" w:rsidRDefault="00023352" w:rsidP="00023352">
                <w:r w:rsidRPr="00AF5F6A">
                  <w:t xml:space="preserve">Eugene </w:t>
                </w:r>
                <w:proofErr w:type="spellStart"/>
                <w:r w:rsidRPr="00AF5F6A">
                  <w:t>Atget</w:t>
                </w:r>
                <w:proofErr w:type="spellEnd"/>
              </w:p>
            </w:tc>
          </w:sdtContent>
        </w:sdt>
      </w:tr>
      <w:tr w:rsidR="00E85A05" w:rsidRPr="00AF5F6A" w14:paraId="30800E82" w14:textId="77777777" w:rsidTr="003F0D73">
        <w:sdt>
          <w:sdtPr>
            <w:alias w:val="Abstract"/>
            <w:tag w:val="abstract"/>
            <w:id w:val="-635871867"/>
            <w:placeholder>
              <w:docPart w:val="D51675A93B581B49BA5A775004F7BCD9"/>
            </w:placeholder>
            <w:showingPlcHdr/>
          </w:sdtPr>
          <w:sdtContent>
            <w:tc>
              <w:tcPr>
                <w:tcW w:w="9016" w:type="dxa"/>
                <w:tcMar>
                  <w:top w:w="113" w:type="dxa"/>
                  <w:bottom w:w="113" w:type="dxa"/>
                </w:tcMar>
              </w:tcPr>
              <w:p w14:paraId="17EB148C" w14:textId="77777777" w:rsidR="00E85A05" w:rsidRPr="00AF5F6A" w:rsidRDefault="00E85A05" w:rsidP="00E85A05">
                <w:r w:rsidRPr="00AF5F6A">
                  <w:rPr>
                    <w:rStyle w:val="PlaceholderText"/>
                  </w:rPr>
                  <w:t xml:space="preserve">[Enter an </w:t>
                </w:r>
                <w:r w:rsidRPr="00AF5F6A">
                  <w:rPr>
                    <w:rStyle w:val="PlaceholderText"/>
                    <w:b/>
                  </w:rPr>
                  <w:t>abstract</w:t>
                </w:r>
                <w:r w:rsidRPr="00AF5F6A">
                  <w:rPr>
                    <w:rStyle w:val="PlaceholderText"/>
                  </w:rPr>
                  <w:t xml:space="preserve"> for your article]</w:t>
                </w:r>
              </w:p>
            </w:tc>
          </w:sdtContent>
        </w:sdt>
      </w:tr>
      <w:tr w:rsidR="003F0D73" w:rsidRPr="00AF5F6A" w14:paraId="3DFDB80E" w14:textId="77777777" w:rsidTr="003F0D73">
        <w:sdt>
          <w:sdtPr>
            <w:alias w:val="Article text"/>
            <w:tag w:val="articleText"/>
            <w:id w:val="634067588"/>
            <w:placeholder>
              <w:docPart w:val="B99FEF75D39D4443B0CCBE8EA07F00F7"/>
            </w:placeholder>
          </w:sdtPr>
          <w:sdtContent>
            <w:tc>
              <w:tcPr>
                <w:tcW w:w="9016" w:type="dxa"/>
                <w:tcMar>
                  <w:top w:w="113" w:type="dxa"/>
                  <w:bottom w:w="113" w:type="dxa"/>
                </w:tcMar>
              </w:tcPr>
              <w:p w14:paraId="3BB96E4A" w14:textId="77777777" w:rsidR="00AF5F6A" w:rsidRPr="00AF5F6A" w:rsidRDefault="00AF5F6A" w:rsidP="00AF5F6A">
                <w:proofErr w:type="spellStart"/>
                <w:r w:rsidRPr="00AF5F6A">
                  <w:t>Eugène</w:t>
                </w:r>
                <w:proofErr w:type="spellEnd"/>
                <w:r w:rsidRPr="00AF5F6A">
                  <w:t xml:space="preserve"> </w:t>
                </w:r>
                <w:proofErr w:type="spellStart"/>
                <w:r w:rsidRPr="00AF5F6A">
                  <w:t>Atget</w:t>
                </w:r>
                <w:proofErr w:type="spellEnd"/>
                <w:r w:rsidRPr="00AF5F6A">
                  <w:t xml:space="preserve"> employed one of the defining instruments of modernity—the camera—to produce a comprehensive photographic record of what modern city planning was about to destroy: Old Paris. Between 1897 and 1927 he made approximately 10,000 glass negatives from which he printed an estimated 25,000 albumen prints that gave an </w:t>
                </w:r>
                <w:r>
                  <w:t>extensive view</w:t>
                </w:r>
                <w:r w:rsidRPr="00AF5F6A">
                  <w:t xml:space="preserve"> of Paris and its environs. Next to palaces and parks he captured the capital’s back alleys and </w:t>
                </w:r>
                <w:proofErr w:type="gramStart"/>
                <w:r w:rsidRPr="00AF5F6A">
                  <w:t>shanty towns</w:t>
                </w:r>
                <w:proofErr w:type="gramEnd"/>
                <w:r w:rsidRPr="00AF5F6A">
                  <w:t xml:space="preserve">. He also took a keen interest in the city’s people and portrayed its salesmen and traders as well as its rag-and-bone men and prostitutes. </w:t>
                </w:r>
                <w:proofErr w:type="spellStart"/>
                <w:r w:rsidRPr="00AF5F6A">
                  <w:t>Atget’s</w:t>
                </w:r>
                <w:proofErr w:type="spellEnd"/>
                <w:r w:rsidRPr="00AF5F6A">
                  <w:t xml:space="preserve"> achievement was, at a time when a large part of pre-Revolutionary Paris had already been lost to the plans of Georges-</w:t>
                </w:r>
                <w:proofErr w:type="spellStart"/>
                <w:r w:rsidRPr="00AF5F6A">
                  <w:t>Eugène</w:t>
                </w:r>
                <w:proofErr w:type="spellEnd"/>
                <w:r w:rsidRPr="00AF5F6A">
                  <w:t xml:space="preserve"> Haussmann, to systematically document what was left</w:t>
                </w:r>
                <w:r>
                  <w:t xml:space="preserve"> of the city</w:t>
                </w:r>
                <w:r w:rsidRPr="00AF5F6A">
                  <w:t xml:space="preserve">. Rather than just describe what he saw, </w:t>
                </w:r>
                <w:proofErr w:type="spellStart"/>
                <w:r w:rsidRPr="00AF5F6A">
                  <w:t>Atget</w:t>
                </w:r>
                <w:proofErr w:type="spellEnd"/>
                <w:r w:rsidRPr="00AF5F6A">
                  <w:t xml:space="preserve"> used, especially in his</w:t>
                </w:r>
                <w:r>
                  <w:t xml:space="preserve"> later work, various techniques</w:t>
                </w:r>
                <w:r w:rsidRPr="00AF5F6A">
                  <w:t xml:space="preserve"> such as asymmetric framing and the ju</w:t>
                </w:r>
                <w:r>
                  <w:t>xtaposition of light and shadow</w:t>
                </w:r>
                <w:r w:rsidRPr="00AF5F6A">
                  <w:t xml:space="preserve"> to imbue his compositions with a range of moods: a sense of magic in the case of his Versailles prints, a sense of loss in the case of many of his Paris prints. While the </w:t>
                </w:r>
                <w:proofErr w:type="spellStart"/>
                <w:r w:rsidRPr="00AF5F6A">
                  <w:t>Bibliothèque</w:t>
                </w:r>
                <w:proofErr w:type="spellEnd"/>
                <w:r w:rsidRPr="00AF5F6A">
                  <w:t xml:space="preserve"> </w:t>
                </w:r>
                <w:proofErr w:type="spellStart"/>
                <w:r w:rsidRPr="00AF5F6A">
                  <w:t>Historique</w:t>
                </w:r>
                <w:proofErr w:type="spellEnd"/>
                <w:r w:rsidRPr="00AF5F6A">
                  <w:t xml:space="preserve"> de la Ville de Paris and the </w:t>
                </w:r>
                <w:proofErr w:type="spellStart"/>
                <w:r w:rsidRPr="00AF5F6A">
                  <w:t>Musée</w:t>
                </w:r>
                <w:proofErr w:type="spellEnd"/>
                <w:r w:rsidRPr="00AF5F6A">
                  <w:t xml:space="preserve"> </w:t>
                </w:r>
                <w:proofErr w:type="spellStart"/>
                <w:r w:rsidRPr="00AF5F6A">
                  <w:t>Carnavalet</w:t>
                </w:r>
                <w:proofErr w:type="spellEnd"/>
                <w:r w:rsidRPr="00AF5F6A">
                  <w:t xml:space="preserve">, the City of Paris’ history museum, had already bought some of </w:t>
                </w:r>
                <w:proofErr w:type="spellStart"/>
                <w:r w:rsidRPr="00AF5F6A">
                  <w:t>Atget’s</w:t>
                </w:r>
                <w:proofErr w:type="spellEnd"/>
                <w:r w:rsidRPr="00AF5F6A">
                  <w:t xml:space="preserve"> photographs in 1898, it was only in the 1920s that the Paris-based American photographer Man Ray and his assistant </w:t>
                </w:r>
                <w:proofErr w:type="spellStart"/>
                <w:r w:rsidRPr="00AF5F6A">
                  <w:t>Berenice</w:t>
                </w:r>
                <w:proofErr w:type="spellEnd"/>
                <w:r w:rsidRPr="00AF5F6A">
                  <w:t xml:space="preserve"> Abbott, a talented photographer in </w:t>
                </w:r>
                <w:r>
                  <w:t xml:space="preserve">her own right, recognized </w:t>
                </w:r>
                <w:proofErr w:type="spellStart"/>
                <w:r>
                  <w:t>Atget’s</w:t>
                </w:r>
                <w:proofErr w:type="spellEnd"/>
                <w:r w:rsidRPr="00AF5F6A">
                  <w:t xml:space="preserve"> true artistic genius and </w:t>
                </w:r>
                <w:r>
                  <w:t>labelled</w:t>
                </w:r>
                <w:r w:rsidRPr="00AF5F6A">
                  <w:t xml:space="preserve"> the autodidact the father of modern photography.</w:t>
                </w:r>
              </w:p>
              <w:p w14:paraId="53C8D749" w14:textId="77777777" w:rsidR="00AF5F6A" w:rsidRPr="00AF5F6A" w:rsidRDefault="00AF5F6A" w:rsidP="00AF5F6A"/>
              <w:p w14:paraId="5AF7F385" w14:textId="77777777" w:rsidR="00AF5F6A" w:rsidRPr="00AF5F6A" w:rsidRDefault="00AF5F6A" w:rsidP="00AF5F6A">
                <w:r w:rsidRPr="00AF5F6A">
                  <w:t xml:space="preserve">Born the son of a carriage builder in </w:t>
                </w:r>
                <w:proofErr w:type="spellStart"/>
                <w:r w:rsidRPr="00AF5F6A">
                  <w:t>Libourne</w:t>
                </w:r>
                <w:proofErr w:type="spellEnd"/>
                <w:r w:rsidRPr="00AF5F6A">
                  <w:t>, a m</w:t>
                </w:r>
                <w:r>
                  <w:t>arket town in South West France,</w:t>
                </w:r>
                <w:r w:rsidRPr="00AF5F6A">
                  <w:t xml:space="preserve"> in 1857, </w:t>
                </w:r>
                <w:proofErr w:type="spellStart"/>
                <w:r w:rsidRPr="00AF5F6A">
                  <w:t>Atget</w:t>
                </w:r>
                <w:proofErr w:type="spellEnd"/>
                <w:r w:rsidRPr="00AF5F6A">
                  <w:t xml:space="preserve"> was orphaned at the age of five and raised by his maternal grandparents in Bordeaux. After a brief stint in the merchant navy, he settled in Paris in 1878 to pursue a career in acting. Although he was admitted to the Conservatoire National de </w:t>
                </w:r>
                <w:proofErr w:type="spellStart"/>
                <w:r w:rsidRPr="00AF5F6A">
                  <w:t>Musique</w:t>
                </w:r>
                <w:proofErr w:type="spellEnd"/>
                <w:r w:rsidRPr="00AF5F6A">
                  <w:t xml:space="preserve"> et de </w:t>
                </w:r>
                <w:proofErr w:type="spellStart"/>
                <w:r w:rsidRPr="00AF5F6A">
                  <w:t>Déclamation</w:t>
                </w:r>
                <w:proofErr w:type="spellEnd"/>
                <w:r w:rsidRPr="00AF5F6A">
                  <w:t xml:space="preserve">, his ambitions were hindered by military service obligations. Still, he remained in Paris, and in 1882 joined a group of travelling players with whom he performed in the city’s outskirts as well as in the provinces. It was at this time that </w:t>
                </w:r>
                <w:proofErr w:type="spellStart"/>
                <w:r w:rsidRPr="00AF5F6A">
                  <w:t>Atget</w:t>
                </w:r>
                <w:proofErr w:type="spellEnd"/>
                <w:r w:rsidRPr="00AF5F6A">
                  <w:t xml:space="preserve"> met the actress Valentine </w:t>
                </w:r>
                <w:proofErr w:type="spellStart"/>
                <w:r w:rsidRPr="00AF5F6A">
                  <w:t>Delafosse-Compagnon</w:t>
                </w:r>
                <w:proofErr w:type="spellEnd"/>
                <w:r w:rsidRPr="00AF5F6A">
                  <w:t xml:space="preserve"> who would become his lifelong compani</w:t>
                </w:r>
                <w:r>
                  <w:t xml:space="preserve">on. In 1887, he gave up acting </w:t>
                </w:r>
                <w:r w:rsidRPr="00AF5F6A">
                  <w:t xml:space="preserve">and moved to the provinces. </w:t>
                </w:r>
                <w:proofErr w:type="spellStart"/>
                <w:r w:rsidRPr="00AF5F6A">
                  <w:t>Atget</w:t>
                </w:r>
                <w:proofErr w:type="spellEnd"/>
                <w:r w:rsidRPr="00AF5F6A">
                  <w:t xml:space="preserve"> tried his hand at painting without much success, and instead turned to pho</w:t>
                </w:r>
                <w:r>
                  <w:t>tography. His first photographs of Amiens and Beauvais</w:t>
                </w:r>
                <w:r w:rsidRPr="00AF5F6A">
                  <w:t xml:space="preserve"> </w:t>
                </w:r>
                <w:r>
                  <w:t>date from 1888. Two years later</w:t>
                </w:r>
                <w:r w:rsidRPr="00AF5F6A">
                  <w:t xml:space="preserve"> in 1890, </w:t>
                </w:r>
                <w:proofErr w:type="spellStart"/>
                <w:r w:rsidRPr="00AF5F6A">
                  <w:t>Atget</w:t>
                </w:r>
                <w:proofErr w:type="spellEnd"/>
                <w:r w:rsidRPr="00AF5F6A">
                  <w:t xml:space="preserve"> returned to Paris and set up as a professional photographer specializing in ‘documents for artists,’ or in other words, photographs. His photographs often depict flora or rural scenes, </w:t>
                </w:r>
                <w:r>
                  <w:t>and</w:t>
                </w:r>
                <w:r w:rsidRPr="00AF5F6A">
                  <w:t xml:space="preserve"> informed the work of many painters, sculptors</w:t>
                </w:r>
                <w:r>
                  <w:t>,</w:t>
                </w:r>
                <w:r w:rsidRPr="00AF5F6A">
                  <w:t xml:space="preserve"> and set designers during the period. From 1897 in Paris there were fierce debates about the modernization of Paris and the construc</w:t>
                </w:r>
                <w:r>
                  <w:t xml:space="preserve">tion of the </w:t>
                </w:r>
                <w:proofErr w:type="spellStart"/>
                <w:r>
                  <w:t>Métro</w:t>
                </w:r>
                <w:proofErr w:type="spellEnd"/>
                <w:r>
                  <w:t xml:space="preserve"> in particular; d</w:t>
                </w:r>
                <w:r w:rsidRPr="00AF5F6A">
                  <w:t xml:space="preserve">uring this period, </w:t>
                </w:r>
                <w:proofErr w:type="spellStart"/>
                <w:r w:rsidRPr="00AF5F6A">
                  <w:t>Atget’s</w:t>
                </w:r>
                <w:proofErr w:type="spellEnd"/>
                <w:r w:rsidRPr="00AF5F6A">
                  <w:t xml:space="preserve"> work increasingly focussed on Old Paris. </w:t>
                </w:r>
                <w:r>
                  <w:t xml:space="preserve">His dedication to documenting the </w:t>
                </w:r>
                <w:r>
                  <w:lastRenderedPageBreak/>
                  <w:t>city was steadfast, for p</w:t>
                </w:r>
                <w:r w:rsidRPr="00AF5F6A">
                  <w:t>hotographing the city was by no means a light task. It meant lugging a heavy 18 x 24 cm view camera with glass-plate negatives and a w</w:t>
                </w:r>
                <w:r w:rsidR="000C1922">
                  <w:t>ooden tripod around the capital;</w:t>
                </w:r>
                <w:r w:rsidRPr="00AF5F6A">
                  <w:t xml:space="preserve"> it is estimated that </w:t>
                </w:r>
                <w:proofErr w:type="spellStart"/>
                <w:r w:rsidRPr="00AF5F6A">
                  <w:t>Atget’s</w:t>
                </w:r>
                <w:proofErr w:type="spellEnd"/>
                <w:r w:rsidRPr="00AF5F6A">
                  <w:t xml:space="preserve"> equipment weighed no less than 15 kg. </w:t>
                </w:r>
              </w:p>
              <w:p w14:paraId="754613A6" w14:textId="77777777" w:rsidR="00AF5F6A" w:rsidRPr="00AF5F6A" w:rsidRDefault="00AF5F6A" w:rsidP="00AF5F6A"/>
              <w:p w14:paraId="1C6CBB72" w14:textId="77777777" w:rsidR="00AF5F6A" w:rsidRPr="00AF5F6A" w:rsidRDefault="00AF5F6A" w:rsidP="00AF5F6A">
                <w:proofErr w:type="spellStart"/>
                <w:r w:rsidRPr="00AF5F6A">
                  <w:t>Atget</w:t>
                </w:r>
                <w:proofErr w:type="spellEnd"/>
                <w:r w:rsidRPr="00AF5F6A">
                  <w:t xml:space="preserve"> generally worked on several series, usually classified by theme rather than date or place, at any one time. Some of these, such as the systematic photographic record of old buildings in Paris, were commissioned by the </w:t>
                </w:r>
                <w:proofErr w:type="spellStart"/>
                <w:r w:rsidRPr="00AF5F6A">
                  <w:t>Bibliothèque</w:t>
                </w:r>
                <w:proofErr w:type="spellEnd"/>
                <w:r w:rsidRPr="00AF5F6A">
                  <w:t xml:space="preserve"> </w:t>
                </w:r>
                <w:proofErr w:type="spellStart"/>
                <w:r w:rsidRPr="00AF5F6A">
                  <w:t>Historique</w:t>
                </w:r>
                <w:proofErr w:type="spellEnd"/>
                <w:r w:rsidRPr="00AF5F6A">
                  <w:t xml:space="preserve"> de la Ville de Paris. Others, such as the famous series ‘</w:t>
                </w:r>
                <w:proofErr w:type="spellStart"/>
                <w:r w:rsidRPr="00AF5F6A">
                  <w:t>L’Art</w:t>
                </w:r>
                <w:proofErr w:type="spellEnd"/>
                <w:r w:rsidRPr="00AF5F6A">
                  <w:t xml:space="preserve"> </w:t>
                </w:r>
                <w:proofErr w:type="spellStart"/>
                <w:r w:rsidRPr="00AF5F6A">
                  <w:t>dans</w:t>
                </w:r>
                <w:proofErr w:type="spellEnd"/>
                <w:r w:rsidRPr="00AF5F6A">
                  <w:t xml:space="preserve"> le Vieux Paris’ (‘The Art of Old Paris’), compiled between 1901 and 1907, were of his own making. In a latter series, </w:t>
                </w:r>
                <w:proofErr w:type="spellStart"/>
                <w:r w:rsidRPr="00AF5F6A">
                  <w:t>Atjet</w:t>
                </w:r>
                <w:proofErr w:type="spellEnd"/>
                <w:r w:rsidRPr="00AF5F6A">
                  <w:t xml:space="preserve"> depicted the staircases of important townhouses in Paris. </w:t>
                </w:r>
                <w:r w:rsidRPr="00AF5F6A">
                  <w:rPr>
                    <w:lang w:val="fr-FR"/>
                  </w:rPr>
                  <w:t xml:space="preserve">A </w:t>
                </w:r>
                <w:proofErr w:type="spellStart"/>
                <w:r w:rsidRPr="00AF5F6A">
                  <w:rPr>
                    <w:lang w:val="fr-FR"/>
                  </w:rPr>
                  <w:t>particularly</w:t>
                </w:r>
                <w:proofErr w:type="spellEnd"/>
                <w:r w:rsidRPr="00AF5F6A">
                  <w:rPr>
                    <w:lang w:val="fr-FR"/>
                  </w:rPr>
                  <w:t xml:space="preserve"> fine </w:t>
                </w:r>
                <w:proofErr w:type="spellStart"/>
                <w:r w:rsidRPr="00AF5F6A">
                  <w:rPr>
                    <w:lang w:val="fr-FR"/>
                  </w:rPr>
                  <w:t>example</w:t>
                </w:r>
                <w:proofErr w:type="spellEnd"/>
                <w:r w:rsidR="000C1922">
                  <w:rPr>
                    <w:lang w:val="fr-FR"/>
                  </w:rPr>
                  <w:t xml:space="preserve"> </w:t>
                </w:r>
                <w:proofErr w:type="spellStart"/>
                <w:r w:rsidR="000C1922">
                  <w:rPr>
                    <w:lang w:val="fr-FR"/>
                  </w:rPr>
                  <w:t>from</w:t>
                </w:r>
                <w:proofErr w:type="spellEnd"/>
                <w:r w:rsidR="000C1922">
                  <w:rPr>
                    <w:lang w:val="fr-FR"/>
                  </w:rPr>
                  <w:t xml:space="preserve"> </w:t>
                </w:r>
                <w:proofErr w:type="spellStart"/>
                <w:r w:rsidR="000C1922">
                  <w:rPr>
                    <w:lang w:val="fr-FR"/>
                  </w:rPr>
                  <w:t>this</w:t>
                </w:r>
                <w:proofErr w:type="spellEnd"/>
                <w:r w:rsidR="000C1922">
                  <w:rPr>
                    <w:lang w:val="fr-FR"/>
                  </w:rPr>
                  <w:t xml:space="preserve"> </w:t>
                </w:r>
                <w:proofErr w:type="spellStart"/>
                <w:r w:rsidR="000C1922">
                  <w:rPr>
                    <w:lang w:val="fr-FR"/>
                  </w:rPr>
                  <w:t>series</w:t>
                </w:r>
                <w:proofErr w:type="spellEnd"/>
                <w:r w:rsidRPr="00AF5F6A">
                  <w:rPr>
                    <w:lang w:val="fr-FR"/>
                  </w:rPr>
                  <w:t xml:space="preserve"> </w:t>
                </w:r>
                <w:proofErr w:type="spellStart"/>
                <w:r w:rsidRPr="00AF5F6A">
                  <w:rPr>
                    <w:lang w:val="fr-FR"/>
                  </w:rPr>
                  <w:t>is</w:t>
                </w:r>
                <w:proofErr w:type="spellEnd"/>
                <w:r w:rsidRPr="00AF5F6A">
                  <w:rPr>
                    <w:lang w:val="fr-FR"/>
                  </w:rPr>
                  <w:t xml:space="preserve"> </w:t>
                </w:r>
                <w:r w:rsidRPr="00AF5F6A">
                  <w:rPr>
                    <w:i/>
                    <w:iCs/>
                    <w:lang w:val="fr-FR"/>
                  </w:rPr>
                  <w:t>Escalier, Hôtel du Marquis de Lagrange, 6 rue de Braque, Paris</w:t>
                </w:r>
                <w:r w:rsidRPr="00AF5F6A">
                  <w:rPr>
                    <w:lang w:val="fr-FR"/>
                  </w:rPr>
                  <w:t xml:space="preserve"> </w:t>
                </w:r>
                <w:proofErr w:type="spellStart"/>
                <w:r w:rsidRPr="00AF5F6A">
                  <w:rPr>
                    <w:lang w:val="fr-FR"/>
                  </w:rPr>
                  <w:t>from</w:t>
                </w:r>
                <w:proofErr w:type="spellEnd"/>
                <w:r w:rsidRPr="00AF5F6A">
                  <w:rPr>
                    <w:lang w:val="fr-FR"/>
                  </w:rPr>
                  <w:t xml:space="preserve"> 1901. </w:t>
                </w:r>
                <w:r w:rsidRPr="00AF5F6A">
                  <w:t xml:space="preserve">Sold by </w:t>
                </w:r>
                <w:proofErr w:type="spellStart"/>
                <w:r w:rsidRPr="00AF5F6A">
                  <w:t>Atget</w:t>
                </w:r>
                <w:proofErr w:type="spellEnd"/>
                <w:r w:rsidRPr="00AF5F6A">
                  <w:t xml:space="preserve"> to the </w:t>
                </w:r>
                <w:proofErr w:type="spellStart"/>
                <w:r w:rsidRPr="00AF5F6A">
                  <w:t>École</w:t>
                </w:r>
                <w:proofErr w:type="spellEnd"/>
                <w:r w:rsidRPr="00AF5F6A">
                  <w:t xml:space="preserve"> des Beaux-Arts, it is one of his rare signed photograph</w:t>
                </w:r>
                <w:r w:rsidR="000C1922">
                  <w:t>s</w:t>
                </w:r>
                <w:r w:rsidRPr="00AF5F6A">
                  <w:t>.</w:t>
                </w:r>
              </w:p>
              <w:p w14:paraId="125FCCDF" w14:textId="77777777" w:rsidR="00AF5F6A" w:rsidRPr="00AF5F6A" w:rsidRDefault="00AF5F6A" w:rsidP="00AF5F6A"/>
              <w:p w14:paraId="0043534B" w14:textId="77777777" w:rsidR="00AF5F6A" w:rsidRPr="00AF5F6A" w:rsidRDefault="00AF5F6A" w:rsidP="00AF5F6A">
                <w:r w:rsidRPr="00AF5F6A">
                  <w:t xml:space="preserve">Later in his career, having almost given up photography during World War I, </w:t>
                </w:r>
                <w:proofErr w:type="spellStart"/>
                <w:r w:rsidRPr="00AF5F6A">
                  <w:t>Atget</w:t>
                </w:r>
                <w:proofErr w:type="spellEnd"/>
                <w:r w:rsidRPr="00AF5F6A">
                  <w:t xml:space="preserve"> focussed on</w:t>
                </w:r>
                <w:r w:rsidR="000C1922">
                  <w:t xml:space="preserve"> representing</w:t>
                </w:r>
                <w:r w:rsidRPr="00AF5F6A">
                  <w:t xml:space="preserve"> shop window displays. His </w:t>
                </w:r>
                <w:proofErr w:type="spellStart"/>
                <w:r w:rsidRPr="00AF5F6A">
                  <w:rPr>
                    <w:i/>
                    <w:iCs/>
                  </w:rPr>
                  <w:t>Magasin</w:t>
                </w:r>
                <w:proofErr w:type="spellEnd"/>
                <w:r w:rsidRPr="00AF5F6A">
                  <w:rPr>
                    <w:i/>
                    <w:iCs/>
                  </w:rPr>
                  <w:t xml:space="preserve">, Avenue des </w:t>
                </w:r>
                <w:proofErr w:type="spellStart"/>
                <w:r w:rsidRPr="00AF5F6A">
                  <w:rPr>
                    <w:i/>
                    <w:iCs/>
                  </w:rPr>
                  <w:t>Gobelins</w:t>
                </w:r>
                <w:proofErr w:type="spellEnd"/>
                <w:r w:rsidRPr="00AF5F6A">
                  <w:rPr>
                    <w:i/>
                    <w:iCs/>
                  </w:rPr>
                  <w:t>, Paris</w:t>
                </w:r>
                <w:r w:rsidRPr="00AF5F6A">
                  <w:t xml:space="preserve"> from 1926 impresses an effect that seems to animate the mannequins in the photograph and integrate them into the street with its many reflections. It was </w:t>
                </w:r>
                <w:proofErr w:type="spellStart"/>
                <w:r w:rsidRPr="00AF5F6A">
                  <w:t>Atget’s</w:t>
                </w:r>
                <w:proofErr w:type="spellEnd"/>
                <w:r w:rsidRPr="00AF5F6A">
                  <w:t xml:space="preserve"> willingness to transgress audience expectations that appealed to the Surrealists and encouraged Man Ray to print four of </w:t>
                </w:r>
                <w:proofErr w:type="spellStart"/>
                <w:r w:rsidRPr="00AF5F6A">
                  <w:t>Atget’s</w:t>
                </w:r>
                <w:proofErr w:type="spellEnd"/>
                <w:r w:rsidRPr="00AF5F6A">
                  <w:t xml:space="preserve"> photographs in the journal </w:t>
                </w:r>
                <w:r w:rsidRPr="00AF5F6A">
                  <w:rPr>
                    <w:i/>
                    <w:iCs/>
                  </w:rPr>
                  <w:t xml:space="preserve">La </w:t>
                </w:r>
                <w:proofErr w:type="spellStart"/>
                <w:r w:rsidRPr="00AF5F6A">
                  <w:rPr>
                    <w:i/>
                    <w:iCs/>
                  </w:rPr>
                  <w:t>Révolution</w:t>
                </w:r>
                <w:proofErr w:type="spellEnd"/>
                <w:r w:rsidRPr="00AF5F6A">
                  <w:rPr>
                    <w:i/>
                    <w:iCs/>
                  </w:rPr>
                  <w:t xml:space="preserve"> </w:t>
                </w:r>
                <w:proofErr w:type="spellStart"/>
                <w:r w:rsidRPr="00AF5F6A">
                  <w:rPr>
                    <w:i/>
                    <w:iCs/>
                  </w:rPr>
                  <w:t>Surréaliste</w:t>
                </w:r>
                <w:proofErr w:type="spellEnd"/>
                <w:r w:rsidRPr="00AF5F6A">
                  <w:rPr>
                    <w:i/>
                    <w:iCs/>
                  </w:rPr>
                  <w:t xml:space="preserve"> </w:t>
                </w:r>
                <w:r w:rsidRPr="00AF5F6A">
                  <w:t>in 1926</w:t>
                </w:r>
                <w:r w:rsidRPr="00AF5F6A">
                  <w:rPr>
                    <w:i/>
                    <w:iCs/>
                  </w:rPr>
                  <w:t>.</w:t>
                </w:r>
                <w:r w:rsidRPr="00AF5F6A">
                  <w:t xml:space="preserve"> In the same year </w:t>
                </w:r>
                <w:proofErr w:type="spellStart"/>
                <w:r w:rsidRPr="00AF5F6A">
                  <w:t>Delafosse-Compagnon</w:t>
                </w:r>
                <w:proofErr w:type="spellEnd"/>
                <w:r w:rsidRPr="00AF5F6A">
                  <w:t xml:space="preserve"> died</w:t>
                </w:r>
                <w:r w:rsidR="000C1922">
                  <w:t>. This marked</w:t>
                </w:r>
                <w:r w:rsidRPr="00AF5F6A">
                  <w:t xml:space="preserve"> </w:t>
                </w:r>
                <w:r w:rsidR="000C1922">
                  <w:t>the end of</w:t>
                </w:r>
                <w:r w:rsidRPr="00AF5F6A">
                  <w:t xml:space="preserve"> </w:t>
                </w:r>
                <w:proofErr w:type="spellStart"/>
                <w:r w:rsidRPr="00AF5F6A">
                  <w:t>Atget’s</w:t>
                </w:r>
                <w:proofErr w:type="spellEnd"/>
                <w:r w:rsidRPr="00AF5F6A">
                  <w:t xml:space="preserve"> cr</w:t>
                </w:r>
                <w:r w:rsidR="000C1922">
                  <w:t>eative life; the following year, after a bout of illness,</w:t>
                </w:r>
                <w:r w:rsidRPr="00AF5F6A">
                  <w:t xml:space="preserve"> </w:t>
                </w:r>
                <w:proofErr w:type="spellStart"/>
                <w:r w:rsidRPr="00AF5F6A">
                  <w:t>Atget</w:t>
                </w:r>
                <w:proofErr w:type="spellEnd"/>
                <w:r w:rsidRPr="00AF5F6A">
                  <w:t xml:space="preserve"> died. </w:t>
                </w:r>
              </w:p>
              <w:p w14:paraId="31DF1447" w14:textId="77777777" w:rsidR="00AF5F6A" w:rsidRPr="00AF5F6A" w:rsidRDefault="00AF5F6A" w:rsidP="00AF5F6A"/>
              <w:p w14:paraId="5619ABD4" w14:textId="77777777" w:rsidR="00AF5F6A" w:rsidRPr="00AF5F6A" w:rsidRDefault="00AF5F6A" w:rsidP="00AF5F6A">
                <w:r w:rsidRPr="00AF5F6A">
                  <w:t xml:space="preserve">Bernice Abbott, who first met </w:t>
                </w:r>
                <w:proofErr w:type="spellStart"/>
                <w:r w:rsidRPr="00AF5F6A">
                  <w:t>Atget</w:t>
                </w:r>
                <w:proofErr w:type="spellEnd"/>
                <w:r w:rsidRPr="00AF5F6A">
                  <w:t xml:space="preserve"> on the recommendation of Man Ray in 1925, </w:t>
                </w:r>
                <w:r w:rsidR="000C1922">
                  <w:t>was</w:t>
                </w:r>
                <w:r w:rsidRPr="00AF5F6A">
                  <w:t xml:space="preserve"> a large proponent his work </w:t>
                </w:r>
                <w:r w:rsidR="000C1922">
                  <w:t xml:space="preserve">who is often credited with bringing </w:t>
                </w:r>
                <w:proofErr w:type="spellStart"/>
                <w:r w:rsidR="000C1922">
                  <w:t>Atget</w:t>
                </w:r>
                <w:proofErr w:type="spellEnd"/>
                <w:r w:rsidRPr="00AF5F6A">
                  <w:t xml:space="preserve"> widespread recognition as an artist. Abbott actively sought to interest other artists in </w:t>
                </w:r>
                <w:r w:rsidR="000C1922">
                  <w:t>the photographer’s</w:t>
                </w:r>
                <w:r w:rsidRPr="00AF5F6A">
                  <w:t xml:space="preserve"> work, and following his death in 1927 acquired 1,300 of his glass negatives and 5,000 of his prints, which now reside in the Museum of Modern Art in New York. </w:t>
                </w:r>
                <w:proofErr w:type="spellStart"/>
                <w:r w:rsidRPr="00AF5F6A">
                  <w:t>Atget’s</w:t>
                </w:r>
                <w:proofErr w:type="spellEnd"/>
                <w:r w:rsidRPr="00AF5F6A">
                  <w:t xml:space="preserve"> work was not exhibited during his lifetime; however Abbott showe</w:t>
                </w:r>
                <w:bookmarkStart w:id="0" w:name="_GoBack"/>
                <w:bookmarkEnd w:id="0"/>
                <w:r w:rsidRPr="00AF5F6A">
                  <w:t xml:space="preserve">d several of his photographs in exhibitions in 1928 and 1929 and also published </w:t>
                </w:r>
                <w:r w:rsidRPr="00AF5F6A">
                  <w:rPr>
                    <w:rStyle w:val="Emphasis"/>
                  </w:rPr>
                  <w:t xml:space="preserve">The World of </w:t>
                </w:r>
                <w:proofErr w:type="spellStart"/>
                <w:r w:rsidRPr="00AF5F6A">
                  <w:rPr>
                    <w:rStyle w:val="Emphasis"/>
                  </w:rPr>
                  <w:t>Atget</w:t>
                </w:r>
                <w:proofErr w:type="spellEnd"/>
                <w:r w:rsidRPr="00AF5F6A">
                  <w:rPr>
                    <w:rStyle w:val="Emphasis"/>
                  </w:rPr>
                  <w:t xml:space="preserve"> </w:t>
                </w:r>
                <w:r w:rsidRPr="00AF5F6A">
                  <w:rPr>
                    <w:rStyle w:val="Emphasis"/>
                    <w:i w:val="0"/>
                    <w:iCs w:val="0"/>
                  </w:rPr>
                  <w:t>in 1964.</w:t>
                </w:r>
              </w:p>
              <w:p w14:paraId="31E1C98B" w14:textId="77777777" w:rsidR="003F0D73" w:rsidRPr="00AF5F6A" w:rsidRDefault="003F0D73" w:rsidP="00C27FAB"/>
            </w:tc>
          </w:sdtContent>
        </w:sdt>
      </w:tr>
      <w:tr w:rsidR="003235A7" w:rsidRPr="00AF5F6A" w14:paraId="20422B92" w14:textId="77777777" w:rsidTr="003235A7">
        <w:tc>
          <w:tcPr>
            <w:tcW w:w="9016" w:type="dxa"/>
          </w:tcPr>
          <w:p w14:paraId="498AD3C4" w14:textId="77777777" w:rsidR="003235A7" w:rsidRDefault="003235A7" w:rsidP="008A5B87">
            <w:r w:rsidRPr="00AF5F6A">
              <w:rPr>
                <w:u w:val="single"/>
              </w:rPr>
              <w:lastRenderedPageBreak/>
              <w:t>Further reading</w:t>
            </w:r>
            <w:r w:rsidRPr="00AF5F6A">
              <w:t>:</w:t>
            </w:r>
          </w:p>
          <w:p w14:paraId="6DEAE882" w14:textId="77777777" w:rsidR="00AF5F6A" w:rsidRPr="00AF5F6A" w:rsidRDefault="00AF5F6A" w:rsidP="008A5B87"/>
          <w:sdt>
            <w:sdtPr>
              <w:alias w:val="Further reading"/>
              <w:tag w:val="furtherReading"/>
              <w:id w:val="-1516217107"/>
              <w:placeholder>
                <w:docPart w:val="C89600F963708D469284893A52500746"/>
              </w:placeholder>
            </w:sdtPr>
            <w:sdtContent>
              <w:p w14:paraId="67E6A90D" w14:textId="77777777" w:rsidR="00AF5F6A" w:rsidRDefault="00AF5F6A" w:rsidP="00AF5F6A">
                <w:pPr>
                  <w:ind w:left="567" w:hanging="567"/>
                </w:pPr>
                <w:r w:rsidRPr="00AF5F6A">
                  <w:t xml:space="preserve">Adam, H. C. (ed.) with an essay by A. </w:t>
                </w:r>
                <w:proofErr w:type="spellStart"/>
                <w:r w:rsidRPr="00AF5F6A">
                  <w:t>Krase</w:t>
                </w:r>
                <w:proofErr w:type="spellEnd"/>
                <w:r w:rsidRPr="00AF5F6A">
                  <w:t xml:space="preserve"> (2001), </w:t>
                </w:r>
                <w:proofErr w:type="spellStart"/>
                <w:r w:rsidRPr="00AF5F6A">
                  <w:rPr>
                    <w:i/>
                    <w:iCs/>
                  </w:rPr>
                  <w:t>Eugène</w:t>
                </w:r>
                <w:proofErr w:type="spellEnd"/>
                <w:r w:rsidRPr="00AF5F6A">
                  <w:rPr>
                    <w:i/>
                    <w:iCs/>
                  </w:rPr>
                  <w:t xml:space="preserve"> </w:t>
                </w:r>
                <w:proofErr w:type="spellStart"/>
                <w:r w:rsidRPr="00AF5F6A">
                  <w:rPr>
                    <w:i/>
                    <w:iCs/>
                  </w:rPr>
                  <w:t>Atget's</w:t>
                </w:r>
                <w:proofErr w:type="spellEnd"/>
                <w:r w:rsidRPr="00AF5F6A">
                  <w:rPr>
                    <w:i/>
                    <w:iCs/>
                  </w:rPr>
                  <w:t xml:space="preserve"> Paris</w:t>
                </w:r>
                <w:r w:rsidRPr="00AF5F6A">
                  <w:t xml:space="preserve">, </w:t>
                </w:r>
                <w:proofErr w:type="gramStart"/>
                <w:r w:rsidRPr="00AF5F6A">
                  <w:t>Cologne</w:t>
                </w:r>
                <w:proofErr w:type="gramEnd"/>
                <w:r w:rsidRPr="00AF5F6A">
                  <w:t xml:space="preserve"> &amp; London: </w:t>
                </w:r>
                <w:proofErr w:type="spellStart"/>
                <w:r w:rsidRPr="00AF5F6A">
                  <w:t>Taschen.</w:t>
                </w:r>
              </w:p>
              <w:p w14:paraId="16F0523C" w14:textId="77777777" w:rsidR="00AF5F6A" w:rsidRDefault="00AF5F6A" w:rsidP="00AF5F6A">
                <w:pPr>
                  <w:ind w:left="567" w:hanging="567"/>
                </w:pPr>
                <w:proofErr w:type="spellEnd"/>
              </w:p>
              <w:p w14:paraId="1C8F7A9A" w14:textId="77777777" w:rsidR="00AF5F6A" w:rsidRDefault="00AF5F6A" w:rsidP="00AF5F6A">
                <w:pPr>
                  <w:ind w:left="567" w:hanging="567"/>
                </w:pPr>
                <w:proofErr w:type="spellStart"/>
                <w:r w:rsidRPr="00AF5F6A">
                  <w:t>Aubenas</w:t>
                </w:r>
                <w:proofErr w:type="spellEnd"/>
                <w:r w:rsidRPr="00AF5F6A">
                  <w:t xml:space="preserve">, S. and G. Le Gall (eds.) </w:t>
                </w:r>
                <w:r w:rsidRPr="00AF5F6A">
                  <w:rPr>
                    <w:lang w:val="fr-FR"/>
                  </w:rPr>
                  <w:t xml:space="preserve">(2007), </w:t>
                </w:r>
                <w:r w:rsidRPr="00AF5F6A">
                  <w:rPr>
                    <w:i/>
                    <w:iCs/>
                    <w:lang w:val="fr-FR"/>
                  </w:rPr>
                  <w:t>Atget: Une Rétrospective</w:t>
                </w:r>
                <w:r w:rsidRPr="00AF5F6A">
                  <w:rPr>
                    <w:lang w:val="fr-FR"/>
                  </w:rPr>
                  <w:t>, Paris: Bibliothèque nationale de France (</w:t>
                </w:r>
                <w:proofErr w:type="spellStart"/>
                <w:r w:rsidRPr="00AF5F6A">
                  <w:rPr>
                    <w:lang w:val="fr-FR"/>
                  </w:rPr>
                  <w:t>exh</w:t>
                </w:r>
                <w:proofErr w:type="spellEnd"/>
                <w:r w:rsidRPr="00AF5F6A">
                  <w:rPr>
                    <w:lang w:val="fr-FR"/>
                  </w:rPr>
                  <w:t xml:space="preserve">. cat.). </w:t>
                </w:r>
                <w:proofErr w:type="spellStart"/>
                <w:r w:rsidRPr="00AF5F6A">
                  <w:rPr>
                    <w:lang w:val="fr-FR"/>
                  </w:rPr>
                  <w:t>See</w:t>
                </w:r>
                <w:proofErr w:type="spellEnd"/>
                <w:r w:rsidRPr="00AF5F6A">
                  <w:rPr>
                    <w:lang w:val="fr-FR"/>
                  </w:rPr>
                  <w:t xml:space="preserve"> </w:t>
                </w:r>
                <w:proofErr w:type="spellStart"/>
                <w:r w:rsidRPr="00AF5F6A">
                  <w:rPr>
                    <w:lang w:val="fr-FR"/>
                  </w:rPr>
                  <w:t>also</w:t>
                </w:r>
                <w:proofErr w:type="spellEnd"/>
                <w:r w:rsidRPr="00AF5F6A">
                  <w:rPr>
                    <w:lang w:val="fr-FR"/>
                  </w:rPr>
                  <w:t xml:space="preserve"> http://expositions.bnf.fr/atget/infos/01.htm. </w:t>
                </w:r>
              </w:p>
              <w:p w14:paraId="475F1F44" w14:textId="77777777" w:rsidR="00AF5F6A" w:rsidRDefault="00AF5F6A" w:rsidP="00AF5F6A">
                <w:pPr>
                  <w:ind w:left="567" w:hanging="567"/>
                </w:pPr>
              </w:p>
              <w:p w14:paraId="273F4BD2" w14:textId="77777777" w:rsidR="00AF5F6A" w:rsidRPr="00AF5F6A" w:rsidRDefault="00AF5F6A" w:rsidP="00AF5F6A">
                <w:pPr>
                  <w:ind w:left="567" w:hanging="567"/>
                </w:pPr>
                <w:proofErr w:type="spellStart"/>
                <w:r w:rsidRPr="00AF5F6A">
                  <w:t>Barberie</w:t>
                </w:r>
                <w:proofErr w:type="spellEnd"/>
                <w:r w:rsidRPr="00AF5F6A">
                  <w:t xml:space="preserve">, P. with an essay on the photographic materials by B. A. Price and K. Sutherland (2005), </w:t>
                </w:r>
                <w:r w:rsidRPr="00AF5F6A">
                  <w:rPr>
                    <w:i/>
                    <w:iCs/>
                  </w:rPr>
                  <w:t xml:space="preserve">Looking at </w:t>
                </w:r>
                <w:proofErr w:type="spellStart"/>
                <w:r w:rsidRPr="00AF5F6A">
                  <w:rPr>
                    <w:i/>
                    <w:iCs/>
                  </w:rPr>
                  <w:t>Atget</w:t>
                </w:r>
                <w:proofErr w:type="spellEnd"/>
                <w:r w:rsidRPr="00AF5F6A">
                  <w:t>, Philadelphia: Philadelphia Museum of Art in association with Yale University Press (</w:t>
                </w:r>
                <w:proofErr w:type="spellStart"/>
                <w:r w:rsidRPr="00AF5F6A">
                  <w:t>exh</w:t>
                </w:r>
                <w:proofErr w:type="spellEnd"/>
                <w:r w:rsidRPr="00AF5F6A">
                  <w:t>. cat.).</w:t>
                </w:r>
              </w:p>
              <w:p w14:paraId="424C8225" w14:textId="77777777" w:rsidR="00AF5F6A" w:rsidRPr="00AF5F6A" w:rsidRDefault="00AF5F6A" w:rsidP="00AF5F6A"/>
              <w:p w14:paraId="0C298A87" w14:textId="77777777" w:rsidR="00AF5F6A" w:rsidRDefault="00AF5F6A" w:rsidP="00AF5F6A">
                <w:r w:rsidRPr="00AF5F6A">
                  <w:t xml:space="preserve">Nesbit, M. (1993) </w:t>
                </w:r>
                <w:proofErr w:type="spellStart"/>
                <w:r w:rsidRPr="00AF5F6A">
                  <w:rPr>
                    <w:i/>
                  </w:rPr>
                  <w:t>Atget’s</w:t>
                </w:r>
                <w:proofErr w:type="spellEnd"/>
                <w:r w:rsidRPr="00AF5F6A">
                  <w:rPr>
                    <w:i/>
                  </w:rPr>
                  <w:t xml:space="preserve"> Seven Albums, </w:t>
                </w:r>
                <w:r w:rsidRPr="00AF5F6A">
                  <w:t>New Haven: Yale University Press</w:t>
                </w:r>
              </w:p>
              <w:p w14:paraId="30B422A7" w14:textId="77777777" w:rsidR="00AF5F6A" w:rsidRDefault="00AF5F6A" w:rsidP="00AF5F6A"/>
              <w:p w14:paraId="09A230B2" w14:textId="77777777" w:rsidR="00AF5F6A" w:rsidRDefault="00AF5F6A" w:rsidP="00AF5F6A">
                <w:pPr>
                  <w:ind w:left="567" w:hanging="567"/>
                </w:pPr>
                <w:r w:rsidRPr="00AF5F6A">
                  <w:t>Reynaud, F. and J</w:t>
                </w:r>
                <w:proofErr w:type="gramStart"/>
                <w:r w:rsidRPr="00AF5F6A">
                  <w:t>.-</w:t>
                </w:r>
                <w:proofErr w:type="gramEnd"/>
                <w:r w:rsidRPr="00AF5F6A">
                  <w:t xml:space="preserve">B. </w:t>
                </w:r>
                <w:proofErr w:type="spellStart"/>
                <w:r w:rsidRPr="00AF5F6A">
                  <w:t>Woloch</w:t>
                </w:r>
                <w:proofErr w:type="spellEnd"/>
                <w:r w:rsidRPr="00AF5F6A">
                  <w:t xml:space="preserve"> (eds.) </w:t>
                </w:r>
                <w:r w:rsidRPr="00AF5F6A">
                  <w:rPr>
                    <w:lang w:val="fr-FR"/>
                  </w:rPr>
                  <w:t xml:space="preserve">(2012), </w:t>
                </w:r>
                <w:r w:rsidRPr="00AF5F6A">
                  <w:rPr>
                    <w:i/>
                    <w:iCs/>
                    <w:lang w:val="fr-FR"/>
                  </w:rPr>
                  <w:t>Eugène Atget - Paris</w:t>
                </w:r>
                <w:r w:rsidRPr="00AF5F6A">
                  <w:rPr>
                    <w:lang w:val="fr-FR"/>
                  </w:rPr>
                  <w:t xml:space="preserve">, Paris: Musée </w:t>
                </w:r>
                <w:proofErr w:type="spellStart"/>
                <w:r w:rsidRPr="00AF5F6A">
                  <w:rPr>
                    <w:lang w:val="fr-FR"/>
                  </w:rPr>
                  <w:t>Carnavalet</w:t>
                </w:r>
                <w:proofErr w:type="spellEnd"/>
                <w:r w:rsidRPr="00AF5F6A">
                  <w:rPr>
                    <w:lang w:val="fr-FR"/>
                  </w:rPr>
                  <w:t xml:space="preserve"> (</w:t>
                </w:r>
                <w:proofErr w:type="spellStart"/>
                <w:r w:rsidRPr="00AF5F6A">
                  <w:rPr>
                    <w:lang w:val="fr-FR"/>
                  </w:rPr>
                  <w:t>exh</w:t>
                </w:r>
                <w:proofErr w:type="spellEnd"/>
                <w:r w:rsidRPr="00AF5F6A">
                  <w:rPr>
                    <w:lang w:val="fr-FR"/>
                  </w:rPr>
                  <w:t xml:space="preserve">. cat.). </w:t>
                </w:r>
                <w:r w:rsidRPr="00AF5F6A">
                  <w:t xml:space="preserve">See also http://www.carnavalet.paris.fr/fr/expositions/eugene-atget-paris. </w:t>
                </w:r>
              </w:p>
              <w:p w14:paraId="2E32CFD7" w14:textId="77777777" w:rsidR="00AF5F6A" w:rsidRDefault="00AF5F6A" w:rsidP="00AF5F6A">
                <w:pPr>
                  <w:ind w:left="567" w:hanging="567"/>
                </w:pPr>
              </w:p>
              <w:p w14:paraId="6E5C4744" w14:textId="77777777" w:rsidR="00AF5F6A" w:rsidRPr="00AF5F6A" w:rsidRDefault="00AF5F6A" w:rsidP="00AF5F6A">
                <w:pPr>
                  <w:ind w:left="567" w:hanging="567"/>
                </w:pPr>
                <w:proofErr w:type="spellStart"/>
                <w:r w:rsidRPr="00AF5F6A">
                  <w:t>Szarkowski</w:t>
                </w:r>
                <w:proofErr w:type="spellEnd"/>
                <w:r w:rsidRPr="00AF5F6A">
                  <w:t xml:space="preserve">, J. and M. Morris </w:t>
                </w:r>
                <w:proofErr w:type="spellStart"/>
                <w:r w:rsidRPr="00AF5F6A">
                  <w:t>Hambourg</w:t>
                </w:r>
                <w:proofErr w:type="spellEnd"/>
                <w:r w:rsidRPr="00AF5F6A">
                  <w:t xml:space="preserve"> (1981-1985), </w:t>
                </w:r>
                <w:r w:rsidRPr="00AF5F6A">
                  <w:rPr>
                    <w:i/>
                    <w:iCs/>
                  </w:rPr>
                  <w:t xml:space="preserve">The Work of </w:t>
                </w:r>
                <w:proofErr w:type="spellStart"/>
                <w:r w:rsidRPr="00AF5F6A">
                  <w:rPr>
                    <w:i/>
                    <w:iCs/>
                  </w:rPr>
                  <w:t>Atget</w:t>
                </w:r>
                <w:proofErr w:type="spellEnd"/>
                <w:r w:rsidRPr="00AF5F6A">
                  <w:t>, 4 vols</w:t>
                </w:r>
                <w:proofErr w:type="gramStart"/>
                <w:r w:rsidRPr="00AF5F6A">
                  <w:t>.,</w:t>
                </w:r>
                <w:proofErr w:type="gramEnd"/>
                <w:r w:rsidRPr="00AF5F6A">
                  <w:t xml:space="preserve"> New York: Museum of Modern Art.</w:t>
                </w:r>
              </w:p>
              <w:p w14:paraId="6526E593" w14:textId="77777777" w:rsidR="003235A7" w:rsidRPr="00AF5F6A" w:rsidRDefault="00023352" w:rsidP="00FB11DE"/>
            </w:sdtContent>
          </w:sdt>
        </w:tc>
      </w:tr>
    </w:tbl>
    <w:p w14:paraId="258E3A7C" w14:textId="77777777" w:rsidR="00C27FAB" w:rsidRPr="00AF5F6A" w:rsidRDefault="00C27FAB" w:rsidP="00B33145"/>
    <w:sectPr w:rsidR="00C27FAB" w:rsidRPr="00AF5F6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4E482" w14:textId="77777777" w:rsidR="00AF5F6A" w:rsidRDefault="00AF5F6A" w:rsidP="007A0D55">
      <w:pPr>
        <w:spacing w:after="0" w:line="240" w:lineRule="auto"/>
      </w:pPr>
      <w:r>
        <w:separator/>
      </w:r>
    </w:p>
  </w:endnote>
  <w:endnote w:type="continuationSeparator" w:id="0">
    <w:p w14:paraId="7EA46D60" w14:textId="77777777" w:rsidR="00AF5F6A" w:rsidRDefault="00AF5F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67499" w14:textId="77777777" w:rsidR="00AF5F6A" w:rsidRDefault="00AF5F6A" w:rsidP="007A0D55">
      <w:pPr>
        <w:spacing w:after="0" w:line="240" w:lineRule="auto"/>
      </w:pPr>
      <w:r>
        <w:separator/>
      </w:r>
    </w:p>
  </w:footnote>
  <w:footnote w:type="continuationSeparator" w:id="0">
    <w:p w14:paraId="02B8800A" w14:textId="77777777" w:rsidR="00AF5F6A" w:rsidRDefault="00AF5F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D52AB" w14:textId="77777777" w:rsidR="00AF5F6A" w:rsidRDefault="00AF5F6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C933B3" w14:textId="77777777" w:rsidR="00AF5F6A" w:rsidRDefault="00AF5F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5AA"/>
    <w:rsid w:val="00023352"/>
    <w:rsid w:val="00032559"/>
    <w:rsid w:val="00052040"/>
    <w:rsid w:val="000B25AE"/>
    <w:rsid w:val="000B55AB"/>
    <w:rsid w:val="000C1922"/>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55AA"/>
    <w:rsid w:val="00A76FD9"/>
    <w:rsid w:val="00AB436D"/>
    <w:rsid w:val="00AD2F24"/>
    <w:rsid w:val="00AD4844"/>
    <w:rsid w:val="00AF5F6A"/>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6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55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5AA"/>
    <w:rPr>
      <w:rFonts w:ascii="Lucida Grande" w:hAnsi="Lucida Grande" w:cs="Lucida Grande"/>
      <w:sz w:val="18"/>
      <w:szCs w:val="18"/>
    </w:rPr>
  </w:style>
  <w:style w:type="character" w:styleId="Emphasis">
    <w:name w:val="Emphasis"/>
    <w:qFormat/>
    <w:rsid w:val="00AF5F6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55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5AA"/>
    <w:rPr>
      <w:rFonts w:ascii="Lucida Grande" w:hAnsi="Lucida Grande" w:cs="Lucida Grande"/>
      <w:sz w:val="18"/>
      <w:szCs w:val="18"/>
    </w:rPr>
  </w:style>
  <w:style w:type="character" w:styleId="Emphasis">
    <w:name w:val="Emphasis"/>
    <w:qFormat/>
    <w:rsid w:val="00AF5F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168F8DF2817144BBB20B8DF9774B39"/>
        <w:category>
          <w:name w:val="General"/>
          <w:gallery w:val="placeholder"/>
        </w:category>
        <w:types>
          <w:type w:val="bbPlcHdr"/>
        </w:types>
        <w:behaviors>
          <w:behavior w:val="content"/>
        </w:behaviors>
        <w:guid w:val="{7BEAAC40-907A-5B48-A529-F5B8EA33D5CF}"/>
      </w:docPartPr>
      <w:docPartBody>
        <w:p w:rsidR="00000000" w:rsidRDefault="004E117A">
          <w:pPr>
            <w:pStyle w:val="E6168F8DF2817144BBB20B8DF9774B39"/>
          </w:pPr>
          <w:r w:rsidRPr="00CC586D">
            <w:rPr>
              <w:rStyle w:val="PlaceholderText"/>
              <w:b/>
              <w:color w:val="FFFFFF" w:themeColor="background1"/>
            </w:rPr>
            <w:t>[Salutation]</w:t>
          </w:r>
        </w:p>
      </w:docPartBody>
    </w:docPart>
    <w:docPart>
      <w:docPartPr>
        <w:name w:val="AA293556CDEB004FB5674B9782C3E428"/>
        <w:category>
          <w:name w:val="General"/>
          <w:gallery w:val="placeholder"/>
        </w:category>
        <w:types>
          <w:type w:val="bbPlcHdr"/>
        </w:types>
        <w:behaviors>
          <w:behavior w:val="content"/>
        </w:behaviors>
        <w:guid w:val="{D4A03611-8DD9-F14F-88F5-B9E7F74D92F6}"/>
      </w:docPartPr>
      <w:docPartBody>
        <w:p w:rsidR="00000000" w:rsidRDefault="004E117A">
          <w:pPr>
            <w:pStyle w:val="AA293556CDEB004FB5674B9782C3E428"/>
          </w:pPr>
          <w:r>
            <w:rPr>
              <w:rStyle w:val="PlaceholderText"/>
            </w:rPr>
            <w:t>[First name]</w:t>
          </w:r>
        </w:p>
      </w:docPartBody>
    </w:docPart>
    <w:docPart>
      <w:docPartPr>
        <w:name w:val="880087930998904D9278104522357F6B"/>
        <w:category>
          <w:name w:val="General"/>
          <w:gallery w:val="placeholder"/>
        </w:category>
        <w:types>
          <w:type w:val="bbPlcHdr"/>
        </w:types>
        <w:behaviors>
          <w:behavior w:val="content"/>
        </w:behaviors>
        <w:guid w:val="{E90AD290-B1C4-4746-910C-898D004A69A5}"/>
      </w:docPartPr>
      <w:docPartBody>
        <w:p w:rsidR="00000000" w:rsidRDefault="004E117A">
          <w:pPr>
            <w:pStyle w:val="880087930998904D9278104522357F6B"/>
          </w:pPr>
          <w:r>
            <w:rPr>
              <w:rStyle w:val="PlaceholderText"/>
            </w:rPr>
            <w:t>[Middle name]</w:t>
          </w:r>
        </w:p>
      </w:docPartBody>
    </w:docPart>
    <w:docPart>
      <w:docPartPr>
        <w:name w:val="F45AAB030AB25943A8B1287DE57CDB96"/>
        <w:category>
          <w:name w:val="General"/>
          <w:gallery w:val="placeholder"/>
        </w:category>
        <w:types>
          <w:type w:val="bbPlcHdr"/>
        </w:types>
        <w:behaviors>
          <w:behavior w:val="content"/>
        </w:behaviors>
        <w:guid w:val="{0977A81A-B54E-2A42-A46F-2A60C87CF9EB}"/>
      </w:docPartPr>
      <w:docPartBody>
        <w:p w:rsidR="00000000" w:rsidRDefault="004E117A">
          <w:pPr>
            <w:pStyle w:val="F45AAB030AB25943A8B1287DE57CDB96"/>
          </w:pPr>
          <w:r>
            <w:rPr>
              <w:rStyle w:val="PlaceholderText"/>
            </w:rPr>
            <w:t>[Last name]</w:t>
          </w:r>
        </w:p>
      </w:docPartBody>
    </w:docPart>
    <w:docPart>
      <w:docPartPr>
        <w:name w:val="207D161768144442A17199F5DCC597A5"/>
        <w:category>
          <w:name w:val="General"/>
          <w:gallery w:val="placeholder"/>
        </w:category>
        <w:types>
          <w:type w:val="bbPlcHdr"/>
        </w:types>
        <w:behaviors>
          <w:behavior w:val="content"/>
        </w:behaviors>
        <w:guid w:val="{AC9171B6-2B2C-8D4A-92A6-BC0995AD618F}"/>
      </w:docPartPr>
      <w:docPartBody>
        <w:p w:rsidR="00000000" w:rsidRDefault="004E117A">
          <w:pPr>
            <w:pStyle w:val="207D161768144442A17199F5DCC597A5"/>
          </w:pPr>
          <w:r>
            <w:rPr>
              <w:rStyle w:val="PlaceholderText"/>
            </w:rPr>
            <w:t>[Enter your biography]</w:t>
          </w:r>
        </w:p>
      </w:docPartBody>
    </w:docPart>
    <w:docPart>
      <w:docPartPr>
        <w:name w:val="75C2FA5987EB0B48B09D799C8A071693"/>
        <w:category>
          <w:name w:val="General"/>
          <w:gallery w:val="placeholder"/>
        </w:category>
        <w:types>
          <w:type w:val="bbPlcHdr"/>
        </w:types>
        <w:behaviors>
          <w:behavior w:val="content"/>
        </w:behaviors>
        <w:guid w:val="{463A7443-5591-C14B-95D1-6E610D603F9D}"/>
      </w:docPartPr>
      <w:docPartBody>
        <w:p w:rsidR="00000000" w:rsidRDefault="004E117A">
          <w:pPr>
            <w:pStyle w:val="75C2FA5987EB0B48B09D799C8A071693"/>
          </w:pPr>
          <w:r>
            <w:rPr>
              <w:rStyle w:val="PlaceholderText"/>
            </w:rPr>
            <w:t>[Enter the institution with which you are affiliated]</w:t>
          </w:r>
        </w:p>
      </w:docPartBody>
    </w:docPart>
    <w:docPart>
      <w:docPartPr>
        <w:name w:val="50CEC18AB0BABD4CAE0891B6630C329F"/>
        <w:category>
          <w:name w:val="General"/>
          <w:gallery w:val="placeholder"/>
        </w:category>
        <w:types>
          <w:type w:val="bbPlcHdr"/>
        </w:types>
        <w:behaviors>
          <w:behavior w:val="content"/>
        </w:behaviors>
        <w:guid w:val="{146FD401-B6CC-5242-8037-45DBAA2AF234}"/>
      </w:docPartPr>
      <w:docPartBody>
        <w:p w:rsidR="00000000" w:rsidRDefault="004E117A">
          <w:pPr>
            <w:pStyle w:val="50CEC18AB0BABD4CAE0891B6630C329F"/>
          </w:pPr>
          <w:r w:rsidRPr="00EF74F7">
            <w:rPr>
              <w:b/>
              <w:color w:val="808080" w:themeColor="background1" w:themeShade="80"/>
            </w:rPr>
            <w:t>[Enter the headword for your article]</w:t>
          </w:r>
        </w:p>
      </w:docPartBody>
    </w:docPart>
    <w:docPart>
      <w:docPartPr>
        <w:name w:val="85AE5FE471230C41A8B733C4FC19792F"/>
        <w:category>
          <w:name w:val="General"/>
          <w:gallery w:val="placeholder"/>
        </w:category>
        <w:types>
          <w:type w:val="bbPlcHdr"/>
        </w:types>
        <w:behaviors>
          <w:behavior w:val="content"/>
        </w:behaviors>
        <w:guid w:val="{33DDE071-7469-2644-8D58-26B41ADEB58C}"/>
      </w:docPartPr>
      <w:docPartBody>
        <w:p w:rsidR="00000000" w:rsidRDefault="004E117A">
          <w:pPr>
            <w:pStyle w:val="85AE5FE471230C41A8B733C4FC1979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1675A93B581B49BA5A775004F7BCD9"/>
        <w:category>
          <w:name w:val="General"/>
          <w:gallery w:val="placeholder"/>
        </w:category>
        <w:types>
          <w:type w:val="bbPlcHdr"/>
        </w:types>
        <w:behaviors>
          <w:behavior w:val="content"/>
        </w:behaviors>
        <w:guid w:val="{3D5EA48A-C703-0B49-90CC-581A1922E0DA}"/>
      </w:docPartPr>
      <w:docPartBody>
        <w:p w:rsidR="00000000" w:rsidRDefault="004E117A">
          <w:pPr>
            <w:pStyle w:val="D51675A93B581B49BA5A775004F7BC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9FEF75D39D4443B0CCBE8EA07F00F7"/>
        <w:category>
          <w:name w:val="General"/>
          <w:gallery w:val="placeholder"/>
        </w:category>
        <w:types>
          <w:type w:val="bbPlcHdr"/>
        </w:types>
        <w:behaviors>
          <w:behavior w:val="content"/>
        </w:behaviors>
        <w:guid w:val="{4038F262-EC82-7D4E-89EE-B7BE79548E9C}"/>
      </w:docPartPr>
      <w:docPartBody>
        <w:p w:rsidR="00000000" w:rsidRDefault="004E117A">
          <w:pPr>
            <w:pStyle w:val="B99FEF75D39D4443B0CCBE8EA07F00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9600F963708D469284893A52500746"/>
        <w:category>
          <w:name w:val="General"/>
          <w:gallery w:val="placeholder"/>
        </w:category>
        <w:types>
          <w:type w:val="bbPlcHdr"/>
        </w:types>
        <w:behaviors>
          <w:behavior w:val="content"/>
        </w:behaviors>
        <w:guid w:val="{66E45E2B-BE84-D840-971F-B4CCE22955C6}"/>
      </w:docPartPr>
      <w:docPartBody>
        <w:p w:rsidR="00000000" w:rsidRDefault="004E117A">
          <w:pPr>
            <w:pStyle w:val="C89600F963708D469284893A525007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168F8DF2817144BBB20B8DF9774B39">
    <w:name w:val="E6168F8DF2817144BBB20B8DF9774B39"/>
  </w:style>
  <w:style w:type="paragraph" w:customStyle="1" w:styleId="AA293556CDEB004FB5674B9782C3E428">
    <w:name w:val="AA293556CDEB004FB5674B9782C3E428"/>
  </w:style>
  <w:style w:type="paragraph" w:customStyle="1" w:styleId="880087930998904D9278104522357F6B">
    <w:name w:val="880087930998904D9278104522357F6B"/>
  </w:style>
  <w:style w:type="paragraph" w:customStyle="1" w:styleId="F45AAB030AB25943A8B1287DE57CDB96">
    <w:name w:val="F45AAB030AB25943A8B1287DE57CDB96"/>
  </w:style>
  <w:style w:type="paragraph" w:customStyle="1" w:styleId="207D161768144442A17199F5DCC597A5">
    <w:name w:val="207D161768144442A17199F5DCC597A5"/>
  </w:style>
  <w:style w:type="paragraph" w:customStyle="1" w:styleId="75C2FA5987EB0B48B09D799C8A071693">
    <w:name w:val="75C2FA5987EB0B48B09D799C8A071693"/>
  </w:style>
  <w:style w:type="paragraph" w:customStyle="1" w:styleId="50CEC18AB0BABD4CAE0891B6630C329F">
    <w:name w:val="50CEC18AB0BABD4CAE0891B6630C329F"/>
  </w:style>
  <w:style w:type="paragraph" w:customStyle="1" w:styleId="85AE5FE471230C41A8B733C4FC19792F">
    <w:name w:val="85AE5FE471230C41A8B733C4FC19792F"/>
  </w:style>
  <w:style w:type="paragraph" w:customStyle="1" w:styleId="D51675A93B581B49BA5A775004F7BCD9">
    <w:name w:val="D51675A93B581B49BA5A775004F7BCD9"/>
  </w:style>
  <w:style w:type="paragraph" w:customStyle="1" w:styleId="B99FEF75D39D4443B0CCBE8EA07F00F7">
    <w:name w:val="B99FEF75D39D4443B0CCBE8EA07F00F7"/>
  </w:style>
  <w:style w:type="paragraph" w:customStyle="1" w:styleId="C89600F963708D469284893A52500746">
    <w:name w:val="C89600F963708D469284893A525007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168F8DF2817144BBB20B8DF9774B39">
    <w:name w:val="E6168F8DF2817144BBB20B8DF9774B39"/>
  </w:style>
  <w:style w:type="paragraph" w:customStyle="1" w:styleId="AA293556CDEB004FB5674B9782C3E428">
    <w:name w:val="AA293556CDEB004FB5674B9782C3E428"/>
  </w:style>
  <w:style w:type="paragraph" w:customStyle="1" w:styleId="880087930998904D9278104522357F6B">
    <w:name w:val="880087930998904D9278104522357F6B"/>
  </w:style>
  <w:style w:type="paragraph" w:customStyle="1" w:styleId="F45AAB030AB25943A8B1287DE57CDB96">
    <w:name w:val="F45AAB030AB25943A8B1287DE57CDB96"/>
  </w:style>
  <w:style w:type="paragraph" w:customStyle="1" w:styleId="207D161768144442A17199F5DCC597A5">
    <w:name w:val="207D161768144442A17199F5DCC597A5"/>
  </w:style>
  <w:style w:type="paragraph" w:customStyle="1" w:styleId="75C2FA5987EB0B48B09D799C8A071693">
    <w:name w:val="75C2FA5987EB0B48B09D799C8A071693"/>
  </w:style>
  <w:style w:type="paragraph" w:customStyle="1" w:styleId="50CEC18AB0BABD4CAE0891B6630C329F">
    <w:name w:val="50CEC18AB0BABD4CAE0891B6630C329F"/>
  </w:style>
  <w:style w:type="paragraph" w:customStyle="1" w:styleId="85AE5FE471230C41A8B733C4FC19792F">
    <w:name w:val="85AE5FE471230C41A8B733C4FC19792F"/>
  </w:style>
  <w:style w:type="paragraph" w:customStyle="1" w:styleId="D51675A93B581B49BA5A775004F7BCD9">
    <w:name w:val="D51675A93B581B49BA5A775004F7BCD9"/>
  </w:style>
  <w:style w:type="paragraph" w:customStyle="1" w:styleId="B99FEF75D39D4443B0CCBE8EA07F00F7">
    <w:name w:val="B99FEF75D39D4443B0CCBE8EA07F00F7"/>
  </w:style>
  <w:style w:type="paragraph" w:customStyle="1" w:styleId="C89600F963708D469284893A52500746">
    <w:name w:val="C89600F963708D469284893A52500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949</Words>
  <Characters>5410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2014-07-13T23:18:00Z</dcterms:created>
  <dcterms:modified xsi:type="dcterms:W3CDTF">2014-07-14T00:07:00Z</dcterms:modified>
</cp:coreProperties>
</file>