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BD7119591CF0E4F941927B938D4BE5E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FDDF939C54572B4AB4C0C416F49032B3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91E5E" w:rsidP="00491E5E">
                <w:r>
                  <w:t>V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44392711760DF48A81E402C384FE452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491E5E" w:rsidP="00491E5E">
                <w:r>
                  <w:t>B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FAB3960A2BB1F4A817B43883002FCE9"/>
            </w:placeholder>
            <w:text/>
          </w:sdtPr>
          <w:sdtContent>
            <w:tc>
              <w:tcPr>
                <w:tcW w:w="2642" w:type="dxa"/>
              </w:tcPr>
              <w:p w:rsidR="00B574C9" w:rsidRDefault="00491E5E" w:rsidP="00922950">
                <w:proofErr w:type="spellStart"/>
                <w:r w:rsidRPr="003B616B">
                  <w:rPr>
                    <w:rFonts w:ascii="Georgia" w:eastAsiaTheme="minorEastAsia" w:hAnsi="Georgia"/>
                    <w:sz w:val="24"/>
                    <w:szCs w:val="24"/>
                    <w:lang w:val="en-US" w:eastAsia="ja-JP"/>
                  </w:rPr>
                  <w:t>Tharakeshwar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E5978B3809B2A4A82C00F646D991FEF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2BA05CD0A8BC1A4F9FB125E9DB2E22B3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Style w:val="Heading1Char"/>
            </w:rPr>
            <w:alias w:val="Article headword"/>
            <w:tag w:val="articleHeadword"/>
            <w:id w:val="-361440020"/>
            <w:placeholder>
              <w:docPart w:val="D2BB81C24E15E74C8E4F1A80722C292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91E5E" w:rsidP="003F0D73">
                <w:pPr>
                  <w:rPr>
                    <w:b/>
                  </w:rPr>
                </w:pPr>
                <w:proofErr w:type="spellStart"/>
                <w:r w:rsidRPr="00491E5E">
                  <w:rPr>
                    <w:rStyle w:val="Heading1Char"/>
                    <w:lang w:val="en-US"/>
                  </w:rPr>
                  <w:t>Lankesh</w:t>
                </w:r>
                <w:proofErr w:type="spellEnd"/>
                <w:r w:rsidRPr="00491E5E">
                  <w:rPr>
                    <w:rStyle w:val="Heading1Char"/>
                    <w:lang w:val="en-US"/>
                  </w:rPr>
                  <w:t xml:space="preserve"> P. (1935-2000)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24D2BDDBD6BF714AB67E14F5812233E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AFDED3F057FB4439945CA710CDA9ED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91E5E" w:rsidRPr="00C70306" w:rsidRDefault="00491E5E" w:rsidP="00491E5E">
                <w:r>
                  <w:t xml:space="preserve">P. </w:t>
                </w:r>
                <w:proofErr w:type="spellStart"/>
                <w:r>
                  <w:t>Lankesh</w:t>
                </w:r>
                <w:proofErr w:type="spellEnd"/>
                <w:r>
                  <w:t xml:space="preserve"> was a prominent Kannada novelist, short story writer, playwright, and essayist. A strong </w:t>
                </w:r>
                <w:r w:rsidRPr="00C70306">
                  <w:t>voice in the Kannada public sphere from the 1970s to the 1990s</w:t>
                </w:r>
                <w:r>
                  <w:t xml:space="preserve">, </w:t>
                </w:r>
                <w:r w:rsidRPr="00C70306">
                  <w:t>he acted as a conscience-keeper not only through his writings</w:t>
                </w:r>
                <w:r>
                  <w:t>,</w:t>
                </w:r>
                <w:r w:rsidRPr="00C70306">
                  <w:t xml:space="preserve"> but also through </w:t>
                </w:r>
                <w:proofErr w:type="spellStart"/>
                <w:r w:rsidRPr="00C70306">
                  <w:rPr>
                    <w:i/>
                  </w:rPr>
                  <w:t>Lankesh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Patrike</w:t>
                </w:r>
                <w:proofErr w:type="spellEnd"/>
                <w:r>
                  <w:t>,</w:t>
                </w:r>
                <w:r w:rsidRPr="00C70306">
                  <w:t xml:space="preserve"> a weekly</w:t>
                </w:r>
                <w:r>
                  <w:t xml:space="preserve"> he edited</w:t>
                </w:r>
                <w:r w:rsidRPr="00C70306">
                  <w:t xml:space="preserve">. </w:t>
                </w:r>
                <w:proofErr w:type="spellStart"/>
                <w:r>
                  <w:t>Lankesh</w:t>
                </w:r>
                <w:proofErr w:type="spellEnd"/>
                <w:r>
                  <w:t xml:space="preserve"> </w:t>
                </w:r>
                <w:r w:rsidRPr="00C70306">
                  <w:t xml:space="preserve">began his career as a teacher of English </w:t>
                </w:r>
                <w:r>
                  <w:t xml:space="preserve">at </w:t>
                </w:r>
                <w:r w:rsidRPr="00C70306">
                  <w:t>Bangalore Unive</w:t>
                </w:r>
                <w:r>
                  <w:t>rsity, but soon shifted to film</w:t>
                </w:r>
                <w:r w:rsidRPr="00C70306">
                  <w:t>making</w:t>
                </w:r>
                <w:r>
                  <w:t xml:space="preserve">, </w:t>
                </w:r>
                <w:r w:rsidRPr="00C70306">
                  <w:t>then</w:t>
                </w:r>
                <w:r>
                  <w:t>,</w:t>
                </w:r>
                <w:r w:rsidRPr="00C70306">
                  <w:t xml:space="preserve"> journalism. His short story collections</w:t>
                </w:r>
                <w:r>
                  <w:t>,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Kereya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Neerannu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Kerege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Chelli</w:t>
                </w:r>
                <w:proofErr w:type="spellEnd"/>
                <w:r w:rsidRPr="00C70306">
                  <w:t xml:space="preserve"> (1963)</w:t>
                </w:r>
                <w:r>
                  <w:t>;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Nanalla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r w:rsidRPr="00C70306">
                  <w:t>(1970)</w:t>
                </w:r>
                <w:r>
                  <w:t>;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Umapatiaya</w:t>
                </w:r>
                <w:proofErr w:type="spellEnd"/>
                <w:r w:rsidRPr="00C70306">
                  <w:rPr>
                    <w:i/>
                  </w:rPr>
                  <w:t xml:space="preserve"> Scholarship </w:t>
                </w:r>
                <w:proofErr w:type="spellStart"/>
                <w:r w:rsidRPr="00C70306">
                  <w:rPr>
                    <w:i/>
                  </w:rPr>
                  <w:t>Yaatre</w:t>
                </w:r>
                <w:proofErr w:type="spellEnd"/>
                <w:r w:rsidRPr="00C70306">
                  <w:t xml:space="preserve"> (1973)</w:t>
                </w:r>
                <w:r>
                  <w:t>;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Kallu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Karaguva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proofErr w:type="gramStart"/>
                <w:r w:rsidRPr="00C70306">
                  <w:rPr>
                    <w:i/>
                  </w:rPr>
                  <w:t>Samaya</w:t>
                </w:r>
                <w:proofErr w:type="spellEnd"/>
                <w:r w:rsidRPr="00C70306">
                  <w:t>(</w:t>
                </w:r>
                <w:proofErr w:type="gramEnd"/>
                <w:r w:rsidRPr="00C70306">
                  <w:t>1990)</w:t>
                </w:r>
                <w:r>
                  <w:t>; and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Ullanghane</w:t>
                </w:r>
                <w:proofErr w:type="spellEnd"/>
                <w:r w:rsidRPr="00C70306">
                  <w:t xml:space="preserve"> (1996)</w:t>
                </w:r>
                <w:r>
                  <w:t>,</w:t>
                </w:r>
                <w:r w:rsidRPr="00C70306">
                  <w:t xml:space="preserve"> are landmarks in Kannada literature for the way they framed the debates in the respective decades. </w:t>
                </w:r>
                <w:r>
                  <w:t xml:space="preserve">In his first </w:t>
                </w:r>
                <w:r w:rsidRPr="00C70306">
                  <w:t>novel</w:t>
                </w:r>
                <w:r>
                  <w:t>,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Biruku</w:t>
                </w:r>
                <w:proofErr w:type="spellEnd"/>
                <w:r w:rsidRPr="00C70306">
                  <w:t xml:space="preserve"> (1967)</w:t>
                </w:r>
                <w:r>
                  <w:t xml:space="preserve">, </w:t>
                </w:r>
                <w:proofErr w:type="spellStart"/>
                <w:r>
                  <w:t>Lankesh</w:t>
                </w:r>
                <w:proofErr w:type="spellEnd"/>
                <w:r w:rsidRPr="00C70306">
                  <w:t xml:space="preserve"> </w:t>
                </w:r>
                <w:r>
                  <w:t>used m</w:t>
                </w:r>
                <w:r w:rsidRPr="00C70306">
                  <w:t xml:space="preserve">odernist </w:t>
                </w:r>
                <w:r>
                  <w:t>techniques in writing</w:t>
                </w:r>
                <w:r w:rsidRPr="00C70306">
                  <w:t xml:space="preserve">, while </w:t>
                </w:r>
                <w:r>
                  <w:t xml:space="preserve">his second </w:t>
                </w:r>
                <w:r w:rsidRPr="00C70306">
                  <w:t>novel</w:t>
                </w:r>
                <w:r>
                  <w:t>,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Mussanjeya</w:t>
                </w:r>
                <w:proofErr w:type="spellEnd"/>
                <w:r w:rsidRPr="00C70306">
                  <w:rPr>
                    <w:i/>
                  </w:rPr>
                  <w:t xml:space="preserve"> Katha </w:t>
                </w:r>
                <w:proofErr w:type="spellStart"/>
                <w:r w:rsidRPr="00C70306">
                  <w:rPr>
                    <w:i/>
                  </w:rPr>
                  <w:t>Prasanga</w:t>
                </w:r>
                <w:proofErr w:type="spellEnd"/>
                <w:r w:rsidRPr="00C70306">
                  <w:t xml:space="preserve"> (1978)</w:t>
                </w:r>
                <w:r>
                  <w:t>,</w:t>
                </w:r>
                <w:r w:rsidRPr="00C70306">
                  <w:t xml:space="preserve"> </w:t>
                </w:r>
                <w:r>
                  <w:t xml:space="preserve">shifted </w:t>
                </w:r>
                <w:r w:rsidRPr="00C70306">
                  <w:t xml:space="preserve">to </w:t>
                </w:r>
                <w:r>
                  <w:t xml:space="preserve">the </w:t>
                </w:r>
                <w:r w:rsidRPr="00C70306">
                  <w:t>epic mode with</w:t>
                </w:r>
                <w:r>
                  <w:t xml:space="preserve"> episodic, multi-plot structure</w:t>
                </w:r>
                <w:r w:rsidRPr="00C70306">
                  <w:t xml:space="preserve"> and a more realistic </w:t>
                </w:r>
                <w:r>
                  <w:t xml:space="preserve">style of narration tinged with </w:t>
                </w:r>
                <w:r w:rsidRPr="00C70306">
                  <w:t>the comic. His third novel</w:t>
                </w:r>
                <w:r>
                  <w:t>,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Akka</w:t>
                </w:r>
                <w:proofErr w:type="spellEnd"/>
                <w:r w:rsidRPr="00C70306">
                  <w:t xml:space="preserve"> (1991), which depicts a woman of </w:t>
                </w:r>
                <w:r>
                  <w:t xml:space="preserve">a slum </w:t>
                </w:r>
                <w:r w:rsidRPr="00C70306">
                  <w:t xml:space="preserve">through the eyes of her brother, </w:t>
                </w:r>
                <w:r>
                  <w:t xml:space="preserve">was </w:t>
                </w:r>
                <w:r w:rsidRPr="00C70306">
                  <w:t xml:space="preserve">more </w:t>
                </w:r>
                <w:r>
                  <w:t xml:space="preserve">pronouncedly </w:t>
                </w:r>
                <w:r w:rsidRPr="00C70306">
                  <w:t>political</w:t>
                </w:r>
                <w:r>
                  <w:t>, reflecting</w:t>
                </w:r>
                <w:r w:rsidRPr="00C70306">
                  <w:t xml:space="preserve"> </w:t>
                </w:r>
                <w:proofErr w:type="spellStart"/>
                <w:r>
                  <w:t>Lankesh’s</w:t>
                </w:r>
                <w:proofErr w:type="spellEnd"/>
                <w:r>
                  <w:t xml:space="preserve"> changed </w:t>
                </w:r>
                <w:r w:rsidRPr="00C70306">
                  <w:t>sensibility in the context of the Dali</w:t>
                </w:r>
                <w:r>
                  <w:t xml:space="preserve">t and </w:t>
                </w:r>
                <w:proofErr w:type="spellStart"/>
                <w:r>
                  <w:t>Bandaya</w:t>
                </w:r>
                <w:proofErr w:type="spellEnd"/>
                <w:r>
                  <w:t xml:space="preserve"> (revolt) movement</w:t>
                </w:r>
                <w:r w:rsidRPr="00C70306">
                  <w:t xml:space="preserve"> in Kannada literature</w:t>
                </w:r>
                <w:r>
                  <w:t>,</w:t>
                </w:r>
                <w:r w:rsidRPr="00C70306">
                  <w:t xml:space="preserve"> of which </w:t>
                </w:r>
                <w:proofErr w:type="spellStart"/>
                <w:r w:rsidRPr="00C70306">
                  <w:t>Lankesh</w:t>
                </w:r>
                <w:proofErr w:type="spellEnd"/>
                <w:r w:rsidRPr="00C70306">
                  <w:t xml:space="preserve"> was a vocal supporter.</w:t>
                </w:r>
              </w:p>
              <w:p w:rsidR="00E85A05" w:rsidRDefault="00491E5E" w:rsidP="00E85A05">
                <w:proofErr w:type="spellStart"/>
                <w:r w:rsidRPr="00C70306">
                  <w:t>Lankesh</w:t>
                </w:r>
                <w:proofErr w:type="spellEnd"/>
                <w:r w:rsidRPr="00C70306">
                  <w:t xml:space="preserve"> was also one of the </w:t>
                </w:r>
                <w:r>
                  <w:t xml:space="preserve">most </w:t>
                </w:r>
                <w:r w:rsidRPr="00C70306">
                  <w:t xml:space="preserve">important </w:t>
                </w:r>
                <w:r>
                  <w:t xml:space="preserve">Kannada </w:t>
                </w:r>
                <w:r w:rsidRPr="00C70306">
                  <w:t xml:space="preserve">playwrights of </w:t>
                </w:r>
                <w:r>
                  <w:t>his time</w:t>
                </w:r>
                <w:r w:rsidRPr="00C70306">
                  <w:t>, along</w:t>
                </w:r>
                <w:r>
                  <w:t>side</w:t>
                </w:r>
                <w:r w:rsidRPr="00C70306">
                  <w:t xml:space="preserve"> </w:t>
                </w:r>
                <w:proofErr w:type="spellStart"/>
                <w:r w:rsidRPr="00C70306">
                  <w:t>Girish</w:t>
                </w:r>
                <w:proofErr w:type="spellEnd"/>
                <w:r w:rsidRPr="00C70306">
                  <w:t xml:space="preserve"> </w:t>
                </w:r>
                <w:proofErr w:type="spellStart"/>
                <w:r w:rsidRPr="00C70306">
                  <w:t>Karnad</w:t>
                </w:r>
                <w:proofErr w:type="spellEnd"/>
                <w:r w:rsidRPr="00C70306">
                  <w:t xml:space="preserve"> and </w:t>
                </w:r>
                <w:proofErr w:type="spellStart"/>
                <w:r w:rsidRPr="00C70306">
                  <w:t>Chandrashekar</w:t>
                </w:r>
                <w:proofErr w:type="spellEnd"/>
                <w:r w:rsidRPr="00C70306">
                  <w:t xml:space="preserve"> </w:t>
                </w:r>
                <w:proofErr w:type="spellStart"/>
                <w:r w:rsidRPr="00C70306">
                  <w:t>Kambar</w:t>
                </w:r>
                <w:proofErr w:type="spellEnd"/>
                <w:r w:rsidRPr="00C70306">
                  <w:t xml:space="preserve">. His early plays exhibit the influence of </w:t>
                </w:r>
                <w:r>
                  <w:t>e</w:t>
                </w:r>
                <w:r w:rsidRPr="00C70306">
                  <w:t xml:space="preserve">xistentialism and </w:t>
                </w:r>
                <w:r>
                  <w:t>the theatre of the a</w:t>
                </w:r>
                <w:r w:rsidRPr="00C70306">
                  <w:t xml:space="preserve">bsurd. The best examples are </w:t>
                </w:r>
                <w:r w:rsidRPr="00C70306">
                  <w:rPr>
                    <w:i/>
                  </w:rPr>
                  <w:t>T.</w:t>
                </w:r>
                <w:r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Prasannana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Gruhasthashrama</w:t>
                </w:r>
                <w:proofErr w:type="spellEnd"/>
                <w:r w:rsidRPr="00C70306">
                  <w:t xml:space="preserve"> (1962); </w:t>
                </w:r>
                <w:proofErr w:type="spellStart"/>
                <w:r w:rsidRPr="00C70306">
                  <w:rPr>
                    <w:i/>
                  </w:rPr>
                  <w:t>Nanna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Thangigondu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gandu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Kodi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r w:rsidRPr="00C70306">
                  <w:t xml:space="preserve">(1963); </w:t>
                </w:r>
                <w:proofErr w:type="spellStart"/>
                <w:r w:rsidRPr="00C70306">
                  <w:rPr>
                    <w:i/>
                  </w:rPr>
                  <w:t>Polisariddare</w:t>
                </w:r>
                <w:proofErr w:type="spellEnd"/>
                <w:r w:rsidRPr="00C70306">
                  <w:rPr>
                    <w:i/>
                  </w:rPr>
                  <w:t>,</w:t>
                </w:r>
                <w:r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Eccharike</w:t>
                </w:r>
                <w:proofErr w:type="spellEnd"/>
                <w:r w:rsidRPr="00C70306">
                  <w:rPr>
                    <w:i/>
                  </w:rPr>
                  <w:t>!</w:t>
                </w:r>
                <w:r w:rsidRPr="00C70306">
                  <w:t xml:space="preserve"> (1964); </w:t>
                </w:r>
                <w:proofErr w:type="spellStart"/>
                <w:r w:rsidRPr="00C70306">
                  <w:rPr>
                    <w:i/>
                  </w:rPr>
                  <w:t>Teregalu</w:t>
                </w:r>
                <w:proofErr w:type="spellEnd"/>
                <w:r w:rsidRPr="00C70306">
                  <w:t xml:space="preserve"> (1964); </w:t>
                </w:r>
                <w:proofErr w:type="spellStart"/>
                <w:r w:rsidRPr="00C70306">
                  <w:rPr>
                    <w:i/>
                  </w:rPr>
                  <w:t>Kranti</w:t>
                </w:r>
                <w:proofErr w:type="spellEnd"/>
                <w:r w:rsidRPr="00C70306">
                  <w:rPr>
                    <w:i/>
                  </w:rPr>
                  <w:t xml:space="preserve"> bantu, </w:t>
                </w:r>
                <w:proofErr w:type="spellStart"/>
                <w:r w:rsidRPr="00C70306">
                  <w:rPr>
                    <w:i/>
                  </w:rPr>
                  <w:t>Kranti</w:t>
                </w:r>
                <w:proofErr w:type="spellEnd"/>
                <w:r w:rsidRPr="00C70306">
                  <w:t xml:space="preserve"> (1965); </w:t>
                </w:r>
                <w:proofErr w:type="spellStart"/>
                <w:r w:rsidRPr="00C70306">
                  <w:rPr>
                    <w:i/>
                  </w:rPr>
                  <w:t>Giliyu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Panjaradolilla</w:t>
                </w:r>
                <w:proofErr w:type="spellEnd"/>
                <w:r w:rsidRPr="00C70306">
                  <w:t xml:space="preserve"> (1966). His later </w:t>
                </w:r>
                <w:r>
                  <w:t>works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Sankranti</w:t>
                </w:r>
                <w:proofErr w:type="spellEnd"/>
                <w:r w:rsidRPr="00C70306">
                  <w:t xml:space="preserve"> (1971) and </w:t>
                </w:r>
                <w:proofErr w:type="spellStart"/>
                <w:r w:rsidRPr="00C70306">
                  <w:rPr>
                    <w:i/>
                  </w:rPr>
                  <w:t>Gunamukha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r>
                  <w:t xml:space="preserve">(1993) are historical plays that </w:t>
                </w:r>
                <w:r w:rsidRPr="00C70306">
                  <w:t xml:space="preserve">reverberate with contemporary significance. 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1AABB2A8340E3439628DE682F3C247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91E5E" w:rsidRDefault="00491E5E" w:rsidP="00491E5E">
                <w:r>
                  <w:t>File: lankesh.jpeg</w:t>
                </w:r>
              </w:p>
              <w:p w:rsidR="00491E5E" w:rsidRDefault="00491E5E" w:rsidP="00491E5E"/>
              <w:p w:rsidR="00491E5E" w:rsidRPr="00C70306" w:rsidRDefault="00491E5E" w:rsidP="00491E5E">
                <w:r>
                  <w:t xml:space="preserve">P. </w:t>
                </w:r>
                <w:proofErr w:type="spellStart"/>
                <w:r>
                  <w:t>Lankesh</w:t>
                </w:r>
                <w:proofErr w:type="spellEnd"/>
                <w:r>
                  <w:t xml:space="preserve"> was a prominent Kannada novelist, short story writer, playwright, and essayist. A strong </w:t>
                </w:r>
                <w:r w:rsidRPr="00C70306">
                  <w:t>voice in the Kannada public sphere from the 1970s to the 1990s</w:t>
                </w:r>
                <w:r>
                  <w:t xml:space="preserve">, </w:t>
                </w:r>
                <w:r w:rsidRPr="00C70306">
                  <w:t>he acted as a conscience-keeper not only through his writings</w:t>
                </w:r>
                <w:r>
                  <w:t>,</w:t>
                </w:r>
                <w:r w:rsidRPr="00C70306">
                  <w:t xml:space="preserve"> but also through </w:t>
                </w:r>
                <w:proofErr w:type="spellStart"/>
                <w:r w:rsidRPr="00C70306">
                  <w:rPr>
                    <w:i/>
                  </w:rPr>
                  <w:t>Lankesh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Patrike</w:t>
                </w:r>
                <w:proofErr w:type="spellEnd"/>
                <w:r>
                  <w:t>,</w:t>
                </w:r>
                <w:r w:rsidRPr="00C70306">
                  <w:t xml:space="preserve"> a weekly</w:t>
                </w:r>
                <w:r>
                  <w:t xml:space="preserve"> he edited</w:t>
                </w:r>
                <w:r w:rsidRPr="00C70306">
                  <w:t xml:space="preserve">. </w:t>
                </w:r>
                <w:proofErr w:type="spellStart"/>
                <w:r>
                  <w:t>Lankesh</w:t>
                </w:r>
                <w:proofErr w:type="spellEnd"/>
                <w:r>
                  <w:t xml:space="preserve"> </w:t>
                </w:r>
                <w:r w:rsidRPr="00C70306">
                  <w:t xml:space="preserve">began his career as a teacher of English </w:t>
                </w:r>
                <w:r>
                  <w:t xml:space="preserve">at </w:t>
                </w:r>
                <w:r w:rsidRPr="00C70306">
                  <w:t>Bangalore Unive</w:t>
                </w:r>
                <w:r>
                  <w:t>rsity, but soon shifted to film</w:t>
                </w:r>
                <w:r w:rsidRPr="00C70306">
                  <w:t>making</w:t>
                </w:r>
                <w:r>
                  <w:t xml:space="preserve">, </w:t>
                </w:r>
                <w:r w:rsidRPr="00C70306">
                  <w:t>then</w:t>
                </w:r>
                <w:r>
                  <w:t>,</w:t>
                </w:r>
                <w:r w:rsidRPr="00C70306">
                  <w:t xml:space="preserve"> journalism. His short story collections</w:t>
                </w:r>
                <w:r>
                  <w:t>,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Kereya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Neerannu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Kerege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Chelli</w:t>
                </w:r>
                <w:proofErr w:type="spellEnd"/>
                <w:r w:rsidRPr="00C70306">
                  <w:t xml:space="preserve"> (1963)</w:t>
                </w:r>
                <w:r>
                  <w:t>;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Nanalla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r w:rsidRPr="00C70306">
                  <w:t>(1970)</w:t>
                </w:r>
                <w:r>
                  <w:t>;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Umapatiaya</w:t>
                </w:r>
                <w:proofErr w:type="spellEnd"/>
                <w:r w:rsidRPr="00C70306">
                  <w:rPr>
                    <w:i/>
                  </w:rPr>
                  <w:t xml:space="preserve"> Scholarship </w:t>
                </w:r>
                <w:proofErr w:type="spellStart"/>
                <w:r w:rsidRPr="00C70306">
                  <w:rPr>
                    <w:i/>
                  </w:rPr>
                  <w:t>Yaatre</w:t>
                </w:r>
                <w:proofErr w:type="spellEnd"/>
                <w:r w:rsidRPr="00C70306">
                  <w:t xml:space="preserve"> (1973)</w:t>
                </w:r>
                <w:r>
                  <w:t>;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Kallu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Karaguva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proofErr w:type="gramStart"/>
                <w:r w:rsidRPr="00C70306">
                  <w:rPr>
                    <w:i/>
                  </w:rPr>
                  <w:t>Samaya</w:t>
                </w:r>
                <w:proofErr w:type="spellEnd"/>
                <w:r w:rsidRPr="00C70306">
                  <w:t>(</w:t>
                </w:r>
                <w:proofErr w:type="gramEnd"/>
                <w:r w:rsidRPr="00C70306">
                  <w:t>1990)</w:t>
                </w:r>
                <w:r>
                  <w:t>; and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Ullanghane</w:t>
                </w:r>
                <w:proofErr w:type="spellEnd"/>
                <w:r w:rsidRPr="00C70306">
                  <w:t xml:space="preserve"> (1996)</w:t>
                </w:r>
                <w:r>
                  <w:t>,</w:t>
                </w:r>
                <w:r w:rsidRPr="00C70306">
                  <w:t xml:space="preserve"> are landmarks in Kannada literature for the way they framed the debates in the respective decades. </w:t>
                </w:r>
                <w:r>
                  <w:t xml:space="preserve">In his first </w:t>
                </w:r>
                <w:r w:rsidRPr="00C70306">
                  <w:t>novel</w:t>
                </w:r>
                <w:r>
                  <w:t>,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Biruku</w:t>
                </w:r>
                <w:proofErr w:type="spellEnd"/>
                <w:r w:rsidRPr="00C70306">
                  <w:t xml:space="preserve"> (1967)</w:t>
                </w:r>
                <w:r>
                  <w:t xml:space="preserve">, </w:t>
                </w:r>
                <w:proofErr w:type="spellStart"/>
                <w:r>
                  <w:t>Lankesh</w:t>
                </w:r>
                <w:proofErr w:type="spellEnd"/>
                <w:r w:rsidRPr="00C70306">
                  <w:t xml:space="preserve"> </w:t>
                </w:r>
                <w:r>
                  <w:t>used m</w:t>
                </w:r>
                <w:r w:rsidRPr="00C70306">
                  <w:t xml:space="preserve">odernist </w:t>
                </w:r>
                <w:r>
                  <w:t>techniques in writing</w:t>
                </w:r>
                <w:r w:rsidRPr="00C70306">
                  <w:t xml:space="preserve">, while </w:t>
                </w:r>
                <w:r>
                  <w:t xml:space="preserve">his second </w:t>
                </w:r>
                <w:r w:rsidRPr="00C70306">
                  <w:t>novel</w:t>
                </w:r>
                <w:r>
                  <w:t>,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Mussanjeya</w:t>
                </w:r>
                <w:proofErr w:type="spellEnd"/>
                <w:r w:rsidRPr="00C70306">
                  <w:rPr>
                    <w:i/>
                  </w:rPr>
                  <w:t xml:space="preserve"> Katha </w:t>
                </w:r>
                <w:proofErr w:type="spellStart"/>
                <w:r w:rsidRPr="00C70306">
                  <w:rPr>
                    <w:i/>
                  </w:rPr>
                  <w:t>Prasanga</w:t>
                </w:r>
                <w:proofErr w:type="spellEnd"/>
                <w:r w:rsidRPr="00C70306">
                  <w:t xml:space="preserve"> (1978)</w:t>
                </w:r>
                <w:r>
                  <w:t>,</w:t>
                </w:r>
                <w:r w:rsidRPr="00C70306">
                  <w:t xml:space="preserve"> </w:t>
                </w:r>
                <w:r>
                  <w:t xml:space="preserve">shifted </w:t>
                </w:r>
                <w:r w:rsidRPr="00C70306">
                  <w:t xml:space="preserve">to </w:t>
                </w:r>
                <w:r>
                  <w:t xml:space="preserve">the </w:t>
                </w:r>
                <w:r w:rsidRPr="00C70306">
                  <w:t>epic mode with</w:t>
                </w:r>
                <w:r>
                  <w:t xml:space="preserve"> episodic, multi-plot structure</w:t>
                </w:r>
                <w:r w:rsidRPr="00C70306">
                  <w:t xml:space="preserve"> and a more realistic </w:t>
                </w:r>
                <w:r>
                  <w:t xml:space="preserve">style of narration tinged with </w:t>
                </w:r>
                <w:r w:rsidRPr="00C70306">
                  <w:t>the comic. His third novel</w:t>
                </w:r>
                <w:r>
                  <w:t>,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Akka</w:t>
                </w:r>
                <w:proofErr w:type="spellEnd"/>
                <w:r w:rsidRPr="00C70306">
                  <w:t xml:space="preserve"> (1991), which depicts a woman of </w:t>
                </w:r>
                <w:r>
                  <w:t xml:space="preserve">a slum </w:t>
                </w:r>
                <w:r w:rsidRPr="00C70306">
                  <w:t xml:space="preserve">through the eyes of her brother, </w:t>
                </w:r>
                <w:r>
                  <w:t xml:space="preserve">was </w:t>
                </w:r>
                <w:r w:rsidRPr="00C70306">
                  <w:t xml:space="preserve">more </w:t>
                </w:r>
                <w:r>
                  <w:t xml:space="preserve">pronouncedly </w:t>
                </w:r>
                <w:r w:rsidRPr="00C70306">
                  <w:t>political</w:t>
                </w:r>
                <w:r>
                  <w:t>, reflecting</w:t>
                </w:r>
                <w:r w:rsidRPr="00C70306">
                  <w:t xml:space="preserve"> </w:t>
                </w:r>
                <w:proofErr w:type="spellStart"/>
                <w:r>
                  <w:t>Lankesh’s</w:t>
                </w:r>
                <w:proofErr w:type="spellEnd"/>
                <w:r>
                  <w:t xml:space="preserve"> changed </w:t>
                </w:r>
                <w:r w:rsidRPr="00C70306">
                  <w:t>sensibility in the context of the Dali</w:t>
                </w:r>
                <w:r>
                  <w:t xml:space="preserve">t and </w:t>
                </w:r>
                <w:proofErr w:type="spellStart"/>
                <w:r>
                  <w:t>Bandaya</w:t>
                </w:r>
                <w:proofErr w:type="spellEnd"/>
                <w:r>
                  <w:t xml:space="preserve"> (revolt) movement</w:t>
                </w:r>
                <w:r w:rsidRPr="00C70306">
                  <w:t xml:space="preserve"> in Kannada literature</w:t>
                </w:r>
                <w:r>
                  <w:t>,</w:t>
                </w:r>
                <w:r w:rsidRPr="00C70306">
                  <w:t xml:space="preserve"> of which </w:t>
                </w:r>
                <w:proofErr w:type="spellStart"/>
                <w:r w:rsidRPr="00C70306">
                  <w:t>Lankesh</w:t>
                </w:r>
                <w:proofErr w:type="spellEnd"/>
                <w:r w:rsidRPr="00C70306">
                  <w:t xml:space="preserve"> was a vocal supporter.</w:t>
                </w:r>
              </w:p>
              <w:p w:rsidR="00491E5E" w:rsidRPr="00C70306" w:rsidRDefault="00491E5E" w:rsidP="00491E5E">
                <w:proofErr w:type="spellStart"/>
                <w:r w:rsidRPr="00C70306">
                  <w:lastRenderedPageBreak/>
                  <w:t>Lankesh</w:t>
                </w:r>
                <w:proofErr w:type="spellEnd"/>
                <w:r w:rsidRPr="00C70306">
                  <w:t xml:space="preserve"> was also one of the </w:t>
                </w:r>
                <w:r>
                  <w:t xml:space="preserve">most </w:t>
                </w:r>
                <w:r w:rsidRPr="00C70306">
                  <w:t xml:space="preserve">important </w:t>
                </w:r>
                <w:r>
                  <w:t xml:space="preserve">Kannada </w:t>
                </w:r>
                <w:r w:rsidRPr="00C70306">
                  <w:t xml:space="preserve">playwrights of </w:t>
                </w:r>
                <w:r>
                  <w:t>his time</w:t>
                </w:r>
                <w:r w:rsidRPr="00C70306">
                  <w:t>, along</w:t>
                </w:r>
                <w:r>
                  <w:t>side</w:t>
                </w:r>
                <w:r w:rsidRPr="00C70306">
                  <w:t xml:space="preserve"> </w:t>
                </w:r>
                <w:proofErr w:type="spellStart"/>
                <w:r w:rsidRPr="00C70306">
                  <w:t>Girish</w:t>
                </w:r>
                <w:proofErr w:type="spellEnd"/>
                <w:r w:rsidRPr="00C70306">
                  <w:t xml:space="preserve"> </w:t>
                </w:r>
                <w:proofErr w:type="spellStart"/>
                <w:r w:rsidRPr="00C70306">
                  <w:t>Karnad</w:t>
                </w:r>
                <w:proofErr w:type="spellEnd"/>
                <w:r w:rsidRPr="00C70306">
                  <w:t xml:space="preserve"> and </w:t>
                </w:r>
                <w:proofErr w:type="spellStart"/>
                <w:r w:rsidRPr="00C70306">
                  <w:t>Chandrashekar</w:t>
                </w:r>
                <w:proofErr w:type="spellEnd"/>
                <w:r w:rsidRPr="00C70306">
                  <w:t xml:space="preserve"> </w:t>
                </w:r>
                <w:proofErr w:type="spellStart"/>
                <w:r w:rsidRPr="00C70306">
                  <w:t>Kambar</w:t>
                </w:r>
                <w:proofErr w:type="spellEnd"/>
                <w:r w:rsidRPr="00C70306">
                  <w:t xml:space="preserve">. His early plays exhibit the influence of </w:t>
                </w:r>
                <w:r>
                  <w:t>e</w:t>
                </w:r>
                <w:r w:rsidRPr="00C70306">
                  <w:t xml:space="preserve">xistentialism and </w:t>
                </w:r>
                <w:r>
                  <w:t>the theatre of the a</w:t>
                </w:r>
                <w:r w:rsidRPr="00C70306">
                  <w:t xml:space="preserve">bsurd. The best examples are </w:t>
                </w:r>
                <w:r w:rsidRPr="00C70306">
                  <w:rPr>
                    <w:i/>
                  </w:rPr>
                  <w:t>T.</w:t>
                </w:r>
                <w:r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Prasannana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Gruhasthashrama</w:t>
                </w:r>
                <w:proofErr w:type="spellEnd"/>
                <w:r w:rsidRPr="00C70306">
                  <w:t xml:space="preserve"> (1962); </w:t>
                </w:r>
                <w:proofErr w:type="spellStart"/>
                <w:r w:rsidRPr="00C70306">
                  <w:rPr>
                    <w:i/>
                  </w:rPr>
                  <w:t>Nanna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Thangigondu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gandu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Kodi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r w:rsidRPr="00C70306">
                  <w:t xml:space="preserve">(1963); </w:t>
                </w:r>
                <w:proofErr w:type="spellStart"/>
                <w:r w:rsidRPr="00C70306">
                  <w:rPr>
                    <w:i/>
                  </w:rPr>
                  <w:t>Polisariddare</w:t>
                </w:r>
                <w:proofErr w:type="spellEnd"/>
                <w:r w:rsidRPr="00C70306">
                  <w:rPr>
                    <w:i/>
                  </w:rPr>
                  <w:t>,</w:t>
                </w:r>
                <w:r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Eccharike</w:t>
                </w:r>
                <w:proofErr w:type="spellEnd"/>
                <w:r w:rsidRPr="00C70306">
                  <w:rPr>
                    <w:i/>
                  </w:rPr>
                  <w:t>!</w:t>
                </w:r>
                <w:r w:rsidRPr="00C70306">
                  <w:t xml:space="preserve"> (1964); </w:t>
                </w:r>
                <w:proofErr w:type="spellStart"/>
                <w:r w:rsidRPr="00C70306">
                  <w:rPr>
                    <w:i/>
                  </w:rPr>
                  <w:t>Teregalu</w:t>
                </w:r>
                <w:proofErr w:type="spellEnd"/>
                <w:r w:rsidRPr="00C70306">
                  <w:t xml:space="preserve"> (1964); </w:t>
                </w:r>
                <w:proofErr w:type="spellStart"/>
                <w:r w:rsidRPr="00C70306">
                  <w:rPr>
                    <w:i/>
                  </w:rPr>
                  <w:t>Kranti</w:t>
                </w:r>
                <w:proofErr w:type="spellEnd"/>
                <w:r w:rsidRPr="00C70306">
                  <w:rPr>
                    <w:i/>
                  </w:rPr>
                  <w:t xml:space="preserve"> bantu, </w:t>
                </w:r>
                <w:proofErr w:type="spellStart"/>
                <w:r w:rsidRPr="00C70306">
                  <w:rPr>
                    <w:i/>
                  </w:rPr>
                  <w:t>Kranti</w:t>
                </w:r>
                <w:proofErr w:type="spellEnd"/>
                <w:r w:rsidRPr="00C70306">
                  <w:t xml:space="preserve"> (1965); </w:t>
                </w:r>
                <w:proofErr w:type="spellStart"/>
                <w:r w:rsidRPr="00C70306">
                  <w:rPr>
                    <w:i/>
                  </w:rPr>
                  <w:t>Giliyu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Panjaradolilla</w:t>
                </w:r>
                <w:proofErr w:type="spellEnd"/>
                <w:r w:rsidRPr="00C70306">
                  <w:t xml:space="preserve"> (1966). His later </w:t>
                </w:r>
                <w:r>
                  <w:t>works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Sankranti</w:t>
                </w:r>
                <w:proofErr w:type="spellEnd"/>
                <w:r w:rsidRPr="00C70306">
                  <w:t xml:space="preserve"> (1971) and </w:t>
                </w:r>
                <w:proofErr w:type="spellStart"/>
                <w:r w:rsidRPr="00C70306">
                  <w:rPr>
                    <w:i/>
                  </w:rPr>
                  <w:t>Gunamukha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r>
                  <w:t xml:space="preserve">(1993) are historical plays that </w:t>
                </w:r>
                <w:r w:rsidRPr="00C70306">
                  <w:t xml:space="preserve">reverberate with contemporary significance. </w:t>
                </w:r>
              </w:p>
              <w:p w:rsidR="00491E5E" w:rsidRPr="00C70306" w:rsidRDefault="00491E5E" w:rsidP="00491E5E">
                <w:proofErr w:type="spellStart"/>
                <w:r w:rsidRPr="00C70306">
                  <w:t>Lankesh</w:t>
                </w:r>
                <w:proofErr w:type="spellEnd"/>
                <w:r w:rsidRPr="00C70306">
                  <w:t xml:space="preserve"> has also published several poems of which “</w:t>
                </w:r>
                <w:proofErr w:type="spellStart"/>
                <w:r w:rsidRPr="00C70306">
                  <w:t>Avva</w:t>
                </w:r>
                <w:proofErr w:type="spellEnd"/>
                <w:r w:rsidRPr="00C70306">
                  <w:t xml:space="preserve">” (Mother) has </w:t>
                </w:r>
                <w:r>
                  <w:t xml:space="preserve">acquired the status of </w:t>
                </w:r>
                <w:r w:rsidRPr="00C70306">
                  <w:t>a contemporary classic</w:t>
                </w:r>
                <w:r>
                  <w:t>. T</w:t>
                </w:r>
                <w:r w:rsidRPr="00C70306">
                  <w:t xml:space="preserve">here are several translations of this poem in English. </w:t>
                </w:r>
                <w:r>
                  <w:t xml:space="preserve">The poem uses a new </w:t>
                </w:r>
                <w:r w:rsidRPr="00C70306">
                  <w:t>idiom</w:t>
                </w:r>
                <w:r>
                  <w:t xml:space="preserve">, </w:t>
                </w:r>
                <w:r w:rsidRPr="00C70306">
                  <w:t>unheard of in the Kannada literary tradition</w:t>
                </w:r>
                <w:r>
                  <w:t>,</w:t>
                </w:r>
                <w:r w:rsidRPr="00C70306">
                  <w:t xml:space="preserve"> to </w:t>
                </w:r>
                <w:r>
                  <w:t>depict the figure of a mother</w:t>
                </w:r>
                <w:r w:rsidRPr="00C70306">
                  <w:t xml:space="preserve">. </w:t>
                </w:r>
                <w:proofErr w:type="spellStart"/>
                <w:r>
                  <w:t>Lankesh</w:t>
                </w:r>
                <w:proofErr w:type="spellEnd"/>
                <w:r w:rsidRPr="00C70306">
                  <w:t xml:space="preserve"> was instrumental in consolidating the </w:t>
                </w:r>
                <w:proofErr w:type="spellStart"/>
                <w:r w:rsidRPr="00C70306">
                  <w:t>Navya</w:t>
                </w:r>
                <w:proofErr w:type="spellEnd"/>
                <w:r w:rsidRPr="00C70306">
                  <w:t xml:space="preserve"> movement through his edited anthology </w:t>
                </w:r>
                <w:proofErr w:type="spellStart"/>
                <w:r w:rsidRPr="00C70306">
                  <w:rPr>
                    <w:i/>
                  </w:rPr>
                  <w:t>Akshara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Hosa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Kavya</w:t>
                </w:r>
                <w:proofErr w:type="spellEnd"/>
                <w:r w:rsidRPr="00C70306">
                  <w:t xml:space="preserve"> (1970). He translated Baudelaire’s poems into Kannada as </w:t>
                </w:r>
                <w:proofErr w:type="spellStart"/>
                <w:r w:rsidRPr="00C70306">
                  <w:rPr>
                    <w:i/>
                  </w:rPr>
                  <w:t>Paapada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Hoogalu</w:t>
                </w:r>
                <w:proofErr w:type="spellEnd"/>
                <w:r w:rsidRPr="00C70306">
                  <w:t xml:space="preserve"> (1974). He has also translated two Greek tragedies into Kannada.</w:t>
                </w:r>
              </w:p>
              <w:p w:rsidR="00491E5E" w:rsidRPr="00C70306" w:rsidRDefault="00491E5E" w:rsidP="00491E5E">
                <w:proofErr w:type="spellStart"/>
                <w:r>
                  <w:t>Lankesh</w:t>
                </w:r>
                <w:proofErr w:type="spellEnd"/>
                <w:r>
                  <w:t xml:space="preserve"> also experimented with film</w:t>
                </w:r>
                <w:r w:rsidRPr="00C70306">
                  <w:t xml:space="preserve">making and won </w:t>
                </w:r>
                <w:r>
                  <w:t xml:space="preserve">the national award for best direction for his film, </w:t>
                </w:r>
                <w:proofErr w:type="spellStart"/>
                <w:r w:rsidRPr="00C70306">
                  <w:rPr>
                    <w:i/>
                  </w:rPr>
                  <w:t>Pallavi</w:t>
                </w:r>
                <w:proofErr w:type="spellEnd"/>
                <w:r w:rsidRPr="00C70306">
                  <w:t xml:space="preserve"> (197</w:t>
                </w:r>
                <w:r>
                  <w:t>7</w:t>
                </w:r>
                <w:r w:rsidRPr="00C70306">
                  <w:t>)</w:t>
                </w:r>
                <w:r>
                  <w:t>. His other films include</w:t>
                </w:r>
                <w:r w:rsidRPr="00C70306">
                  <w:t xml:space="preserve"> </w:t>
                </w:r>
                <w:proofErr w:type="spellStart"/>
                <w:r w:rsidRPr="00C70306">
                  <w:rPr>
                    <w:i/>
                  </w:rPr>
                  <w:t>Anuroopa</w:t>
                </w:r>
                <w:proofErr w:type="spellEnd"/>
                <w:r w:rsidRPr="00C70306">
                  <w:t xml:space="preserve"> (1978), </w:t>
                </w:r>
                <w:proofErr w:type="spellStart"/>
                <w:r w:rsidRPr="00C70306">
                  <w:rPr>
                    <w:i/>
                  </w:rPr>
                  <w:t>Kandavideko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Mamsavideko</w:t>
                </w:r>
                <w:proofErr w:type="spellEnd"/>
                <w:r w:rsidRPr="00C70306">
                  <w:t xml:space="preserve"> (1979), </w:t>
                </w:r>
                <w:proofErr w:type="spellStart"/>
                <w:proofErr w:type="gramStart"/>
                <w:r w:rsidRPr="00C70306">
                  <w:rPr>
                    <w:i/>
                  </w:rPr>
                  <w:t>Ellindalo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Bandavaru</w:t>
                </w:r>
                <w:proofErr w:type="spellEnd"/>
                <w:proofErr w:type="gramEnd"/>
                <w:r w:rsidRPr="00C70306">
                  <w:t xml:space="preserve"> (1980). </w:t>
                </w:r>
              </w:p>
              <w:p w:rsidR="00491E5E" w:rsidRDefault="00491E5E" w:rsidP="00491E5E">
                <w:proofErr w:type="spellStart"/>
                <w:r>
                  <w:t>Lankesh</w:t>
                </w:r>
                <w:proofErr w:type="spellEnd"/>
                <w:r>
                  <w:t xml:space="preserve"> founded a weekly magazine, </w:t>
                </w:r>
                <w:proofErr w:type="spellStart"/>
                <w:r>
                  <w:rPr>
                    <w:i/>
                  </w:rPr>
                  <w:t>Lankesh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Patrike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 xml:space="preserve">in 1980 and ran it without advertisements till his death in 2000. The magazine gave prominence to issues of marginal sections of society, </w:t>
                </w:r>
                <w:r w:rsidRPr="00C70306">
                  <w:t xml:space="preserve">and </w:t>
                </w:r>
                <w:r>
                  <w:t xml:space="preserve">encouraged a </w:t>
                </w:r>
                <w:r w:rsidRPr="00C70306">
                  <w:t xml:space="preserve">young </w:t>
                </w:r>
                <w:r>
                  <w:t xml:space="preserve">generation </w:t>
                </w:r>
                <w:r w:rsidRPr="00C70306">
                  <w:t xml:space="preserve">of </w:t>
                </w:r>
                <w:r>
                  <w:t xml:space="preserve">Kannada writers in </w:t>
                </w:r>
                <w:r w:rsidRPr="00C70306">
                  <w:t>the 1980s and 1990s</w:t>
                </w:r>
                <w:r>
                  <w:t>.</w:t>
                </w:r>
                <w:r w:rsidRPr="00C70306">
                  <w:t xml:space="preserve"> </w:t>
                </w:r>
                <w:proofErr w:type="spellStart"/>
                <w:r>
                  <w:t>Lankesh</w:t>
                </w:r>
                <w:proofErr w:type="spellEnd"/>
                <w:r>
                  <w:t xml:space="preserve"> was also politically active, and </w:t>
                </w:r>
                <w:r w:rsidRPr="00C70306">
                  <w:t xml:space="preserve">played a pivotal role in the formation of the first </w:t>
                </w:r>
                <w:r>
                  <w:t>two n</w:t>
                </w:r>
                <w:r w:rsidRPr="00C70306">
                  <w:t xml:space="preserve">on-Congress </w:t>
                </w:r>
                <w:r>
                  <w:t>g</w:t>
                </w:r>
                <w:r w:rsidRPr="00C70306">
                  <w:t>overnment</w:t>
                </w:r>
                <w:r>
                  <w:t>s</w:t>
                </w:r>
                <w:r w:rsidRPr="00C70306">
                  <w:t xml:space="preserve"> in Karnataka in 1983 and 1985. He also floated a political party </w:t>
                </w:r>
                <w:r>
                  <w:t xml:space="preserve">in 1987 </w:t>
                </w:r>
                <w:r w:rsidRPr="00C70306">
                  <w:t>called “</w:t>
                </w:r>
                <w:r>
                  <w:t xml:space="preserve">Karnataka </w:t>
                </w:r>
                <w:proofErr w:type="spellStart"/>
                <w:r>
                  <w:t>Pragati</w:t>
                </w:r>
                <w:proofErr w:type="spellEnd"/>
                <w:r>
                  <w:t xml:space="preserve"> </w:t>
                </w:r>
                <w:proofErr w:type="spellStart"/>
                <w:r>
                  <w:t>Ranga</w:t>
                </w:r>
                <w:proofErr w:type="spellEnd"/>
                <w:r>
                  <w:t>,</w:t>
                </w:r>
                <w:r w:rsidRPr="00C70306">
                  <w:t xml:space="preserve">” which </w:t>
                </w:r>
                <w:r>
                  <w:t xml:space="preserve">unsuccessfully tried </w:t>
                </w:r>
                <w:r w:rsidRPr="00C70306">
                  <w:t xml:space="preserve">to </w:t>
                </w:r>
                <w:r>
                  <w:t xml:space="preserve">forge electoral alliances </w:t>
                </w:r>
                <w:r w:rsidRPr="00C70306">
                  <w:t xml:space="preserve">with the </w:t>
                </w:r>
                <w:r>
                  <w:t>F</w:t>
                </w:r>
                <w:r w:rsidRPr="00C70306">
                  <w:t xml:space="preserve">armers’ </w:t>
                </w:r>
                <w:r>
                  <w:t>M</w:t>
                </w:r>
                <w:r w:rsidRPr="00C70306">
                  <w:t xml:space="preserve">ovement headed by </w:t>
                </w:r>
                <w:proofErr w:type="spellStart"/>
                <w:r w:rsidRPr="00C70306">
                  <w:t>Nanjundaswamy</w:t>
                </w:r>
                <w:proofErr w:type="spellEnd"/>
                <w:r w:rsidRPr="00C70306">
                  <w:t xml:space="preserve"> and Dalit </w:t>
                </w:r>
                <w:proofErr w:type="spellStart"/>
                <w:r w:rsidRPr="00C70306">
                  <w:t>Sangarsh</w:t>
                </w:r>
                <w:proofErr w:type="spellEnd"/>
                <w:r w:rsidRPr="00C70306">
                  <w:t xml:space="preserve"> </w:t>
                </w:r>
                <w:proofErr w:type="spellStart"/>
                <w:r w:rsidRPr="00C70306">
                  <w:t>Samiti</w:t>
                </w:r>
                <w:proofErr w:type="spellEnd"/>
                <w:r w:rsidRPr="00C70306">
                  <w:t xml:space="preserve"> </w:t>
                </w:r>
                <w:r>
                  <w:t xml:space="preserve">to propose </w:t>
                </w:r>
                <w:r w:rsidRPr="00C70306">
                  <w:t xml:space="preserve">an alternative to both </w:t>
                </w:r>
                <w:r>
                  <w:t xml:space="preserve">the </w:t>
                </w:r>
                <w:r w:rsidRPr="00C70306">
                  <w:t xml:space="preserve">Congress and </w:t>
                </w:r>
                <w:r>
                  <w:t xml:space="preserve">the </w:t>
                </w:r>
                <w:proofErr w:type="spellStart"/>
                <w:r w:rsidRPr="00C70306">
                  <w:t>Janata</w:t>
                </w:r>
                <w:proofErr w:type="spellEnd"/>
                <w:r w:rsidRPr="00C70306">
                  <w:t xml:space="preserve"> Dal. </w:t>
                </w:r>
                <w:r>
                  <w:t xml:space="preserve">However, </w:t>
                </w:r>
                <w:proofErr w:type="spellStart"/>
                <w:r>
                  <w:t>Lankesh</w:t>
                </w:r>
                <w:proofErr w:type="spellEnd"/>
                <w:r>
                  <w:t xml:space="preserve"> did not continue his electoral initiatives </w:t>
                </w:r>
                <w:r w:rsidRPr="00C70306">
                  <w:t xml:space="preserve">and </w:t>
                </w:r>
                <w:r>
                  <w:t>chose to remain a critical voice through his writings</w:t>
                </w:r>
                <w:r w:rsidRPr="00C70306">
                  <w:t xml:space="preserve">. </w:t>
                </w:r>
              </w:p>
              <w:p w:rsidR="00491E5E" w:rsidRDefault="00491E5E" w:rsidP="00491E5E">
                <w:pPr>
                  <w:pStyle w:val="Heading2"/>
                </w:pPr>
                <w:r>
                  <w:t>Timeline</w:t>
                </w:r>
              </w:p>
              <w:p w:rsidR="00491E5E" w:rsidRDefault="00491E5E" w:rsidP="00491E5E">
                <w:r>
                  <w:t>1962</w:t>
                </w:r>
                <w:r>
                  <w:tab/>
                </w:r>
                <w:r>
                  <w:tab/>
                  <w:t xml:space="preserve">First play, </w:t>
                </w:r>
                <w:r>
                  <w:rPr>
                    <w:i/>
                  </w:rPr>
                  <w:t xml:space="preserve">T. </w:t>
                </w:r>
                <w:proofErr w:type="spellStart"/>
                <w:r w:rsidRPr="00C70306">
                  <w:rPr>
                    <w:i/>
                  </w:rPr>
                  <w:t>Prasannana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Gruhasthashrama</w:t>
                </w:r>
                <w:proofErr w:type="spellEnd"/>
              </w:p>
              <w:p w:rsidR="00491E5E" w:rsidRDefault="00491E5E" w:rsidP="00491E5E">
                <w:pPr>
                  <w:rPr>
                    <w:i/>
                  </w:rPr>
                </w:pPr>
                <w:r>
                  <w:t>1963</w:t>
                </w:r>
                <w:r>
                  <w:tab/>
                </w:r>
                <w:r>
                  <w:tab/>
                  <w:t xml:space="preserve">First collection of short stories, </w:t>
                </w:r>
                <w:proofErr w:type="spellStart"/>
                <w:r w:rsidRPr="00C70306">
                  <w:rPr>
                    <w:i/>
                  </w:rPr>
                  <w:t>Kereya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Neerannu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Kerege</w:t>
                </w:r>
                <w:proofErr w:type="spellEnd"/>
                <w:r w:rsidRPr="00C70306">
                  <w:rPr>
                    <w:i/>
                  </w:rPr>
                  <w:t xml:space="preserve"> </w:t>
                </w:r>
                <w:proofErr w:type="spellStart"/>
                <w:r w:rsidRPr="00C70306">
                  <w:rPr>
                    <w:i/>
                  </w:rPr>
                  <w:t>Chelli</w:t>
                </w:r>
                <w:proofErr w:type="spellEnd"/>
              </w:p>
              <w:p w:rsidR="00491E5E" w:rsidRDefault="00491E5E" w:rsidP="00491E5E">
                <w:pPr>
                  <w:rPr>
                    <w:i/>
                  </w:rPr>
                </w:pPr>
                <w:r>
                  <w:t>1967</w:t>
                </w:r>
                <w:r>
                  <w:tab/>
                </w:r>
                <w:r>
                  <w:tab/>
                  <w:t xml:space="preserve">First novel, </w:t>
                </w:r>
                <w:proofErr w:type="spellStart"/>
                <w:r>
                  <w:rPr>
                    <w:i/>
                  </w:rPr>
                  <w:t>Biruku</w:t>
                </w:r>
                <w:proofErr w:type="spellEnd"/>
              </w:p>
              <w:p w:rsidR="00491E5E" w:rsidRDefault="00491E5E" w:rsidP="00491E5E">
                <w:r>
                  <w:t>1970</w:t>
                </w:r>
                <w:r>
                  <w:tab/>
                </w:r>
                <w:r>
                  <w:tab/>
                  <w:t xml:space="preserve">Edits modernist anthology, </w:t>
                </w:r>
                <w:proofErr w:type="spellStart"/>
                <w:r>
                  <w:rPr>
                    <w:i/>
                  </w:rPr>
                  <w:t>Akshara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Hosa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Kavya</w:t>
                </w:r>
                <w:proofErr w:type="spellEnd"/>
              </w:p>
              <w:p w:rsidR="00491E5E" w:rsidRPr="000C22FD" w:rsidRDefault="00491E5E" w:rsidP="00491E5E">
                <w:r>
                  <w:t>1974</w:t>
                </w:r>
                <w:r>
                  <w:tab/>
                </w:r>
                <w:r>
                  <w:tab/>
                  <w:t xml:space="preserve">Translates Baudelaire’s </w:t>
                </w:r>
                <w:r w:rsidRPr="000C22FD">
                  <w:rPr>
                    <w:i/>
                  </w:rPr>
                  <w:t xml:space="preserve">Les </w:t>
                </w:r>
                <w:proofErr w:type="spellStart"/>
                <w:r w:rsidRPr="000C22FD">
                  <w:rPr>
                    <w:i/>
                  </w:rPr>
                  <w:t>f</w:t>
                </w:r>
                <w:r>
                  <w:rPr>
                    <w:i/>
                  </w:rPr>
                  <w:t>l</w:t>
                </w:r>
                <w:r w:rsidRPr="000C22FD">
                  <w:rPr>
                    <w:i/>
                  </w:rPr>
                  <w:t>eurs</w:t>
                </w:r>
                <w:proofErr w:type="spellEnd"/>
                <w:r w:rsidRPr="000C22FD">
                  <w:rPr>
                    <w:i/>
                  </w:rPr>
                  <w:t xml:space="preserve"> du mal</w:t>
                </w:r>
              </w:p>
              <w:p w:rsidR="00491E5E" w:rsidRDefault="00491E5E" w:rsidP="00491E5E">
                <w:r>
                  <w:t>1977</w:t>
                </w:r>
                <w:r>
                  <w:tab/>
                </w:r>
                <w:r>
                  <w:tab/>
                  <w:t xml:space="preserve">Wins national award for direction for his film </w:t>
                </w:r>
                <w:proofErr w:type="spellStart"/>
                <w:r>
                  <w:rPr>
                    <w:i/>
                  </w:rPr>
                  <w:t>Pallavi</w:t>
                </w:r>
                <w:proofErr w:type="spellEnd"/>
              </w:p>
              <w:p w:rsidR="00491E5E" w:rsidRDefault="00491E5E" w:rsidP="00491E5E">
                <w:r>
                  <w:t>1980</w:t>
                </w:r>
                <w:r>
                  <w:tab/>
                </w:r>
                <w:r>
                  <w:tab/>
                  <w:t xml:space="preserve">Starts </w:t>
                </w:r>
                <w:proofErr w:type="spellStart"/>
                <w:r>
                  <w:rPr>
                    <w:i/>
                  </w:rPr>
                  <w:t>Lankesh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Patrike</w:t>
                </w:r>
                <w:proofErr w:type="spellEnd"/>
              </w:p>
              <w:p w:rsidR="00491E5E" w:rsidRDefault="00491E5E" w:rsidP="00491E5E">
                <w:r>
                  <w:t>1987</w:t>
                </w:r>
                <w:r>
                  <w:tab/>
                </w:r>
                <w:r>
                  <w:tab/>
                  <w:t xml:space="preserve">Launches political party, Karnataka </w:t>
                </w:r>
                <w:proofErr w:type="spellStart"/>
                <w:r>
                  <w:t>Pragati</w:t>
                </w:r>
                <w:proofErr w:type="spellEnd"/>
                <w:r>
                  <w:t xml:space="preserve"> </w:t>
                </w:r>
                <w:proofErr w:type="spellStart"/>
                <w:r>
                  <w:t>Ranga</w:t>
                </w:r>
                <w:proofErr w:type="spellEnd"/>
              </w:p>
              <w:p w:rsidR="003F0D73" w:rsidRDefault="003F0D73" w:rsidP="00C27FAB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F3341AB6F36EE4EAAF98BEB5EB60051"/>
              </w:placeholder>
            </w:sdtPr>
            <w:sdtEndPr/>
            <w:sdtContent>
              <w:bookmarkStart w:id="0" w:name="_GoBack" w:displacedByCustomXml="prev"/>
              <w:p w:rsidR="00491E5E" w:rsidRPr="002863E5" w:rsidRDefault="00491E5E" w:rsidP="00491E5E">
                <w:r w:rsidRPr="002863E5">
                  <w:t>Translations in English</w:t>
                </w:r>
              </w:p>
              <w:p w:rsidR="00491E5E" w:rsidRPr="00C70306" w:rsidRDefault="00491E5E" w:rsidP="00491E5E">
                <w:pPr>
                  <w:rPr>
                    <w:rFonts w:cstheme="minorHAnsi"/>
                  </w:rPr>
                </w:pPr>
                <w:proofErr w:type="spellStart"/>
                <w:r w:rsidRPr="00C70306">
                  <w:rPr>
                    <w:rFonts w:cstheme="minorHAnsi"/>
                    <w:bCs/>
                    <w:iCs/>
                  </w:rPr>
                  <w:t>Sankranti</w:t>
                </w:r>
                <w:proofErr w:type="spellEnd"/>
                <w:r w:rsidRPr="00C70306">
                  <w:rPr>
                    <w:rFonts w:cstheme="minorHAnsi"/>
                    <w:bCs/>
                    <w:iCs/>
                  </w:rPr>
                  <w:t xml:space="preserve"> (</w:t>
                </w:r>
                <w:r w:rsidRPr="00C70306">
                  <w:rPr>
                    <w:rFonts w:cstheme="minorHAnsi"/>
                  </w:rPr>
                  <w:t>2010)</w:t>
                </w:r>
                <w:r w:rsidRPr="00C70306">
                  <w:rPr>
                    <w:rFonts w:cstheme="minorHAnsi"/>
                    <w:bCs/>
                  </w:rPr>
                  <w:t>,</w:t>
                </w:r>
                <w:r w:rsidRPr="00C70306">
                  <w:rPr>
                    <w:rFonts w:cstheme="minorHAnsi"/>
                  </w:rPr>
                  <w:t xml:space="preserve"> play by P. </w:t>
                </w:r>
                <w:proofErr w:type="spellStart"/>
                <w:r w:rsidRPr="00C70306">
                  <w:rPr>
                    <w:rFonts w:cstheme="minorHAnsi"/>
                  </w:rPr>
                  <w:t>Lankesh</w:t>
                </w:r>
                <w:proofErr w:type="spellEnd"/>
                <w:r w:rsidRPr="00C70306">
                  <w:rPr>
                    <w:rFonts w:cstheme="minorHAnsi"/>
                  </w:rPr>
                  <w:t xml:space="preserve">, tr. </w:t>
                </w:r>
                <w:proofErr w:type="spellStart"/>
                <w:r w:rsidRPr="00C70306">
                  <w:rPr>
                    <w:rFonts w:cstheme="minorHAnsi"/>
                  </w:rPr>
                  <w:t>Komalesha</w:t>
                </w:r>
                <w:proofErr w:type="spellEnd"/>
                <w:r w:rsidRPr="00C70306">
                  <w:rPr>
                    <w:rFonts w:cstheme="minorHAnsi"/>
                  </w:rPr>
                  <w:t xml:space="preserve">. Kolkata: </w:t>
                </w:r>
                <w:proofErr w:type="spellStart"/>
                <w:r w:rsidRPr="00C70306">
                  <w:rPr>
                    <w:rFonts w:cstheme="minorHAnsi"/>
                  </w:rPr>
                  <w:t>Sampark</w:t>
                </w:r>
                <w:proofErr w:type="spellEnd"/>
                <w:r w:rsidRPr="00C70306">
                  <w:rPr>
                    <w:rFonts w:cstheme="minorHAnsi"/>
                  </w:rPr>
                  <w:t xml:space="preserve"> </w:t>
                </w:r>
                <w:r>
                  <w:rPr>
                    <w:rFonts w:cstheme="minorHAnsi"/>
                  </w:rPr>
                  <w:t>P</w:t>
                </w:r>
                <w:r w:rsidRPr="00C70306">
                  <w:rPr>
                    <w:rFonts w:cstheme="minorHAnsi"/>
                  </w:rPr>
                  <w:t>ublishers</w:t>
                </w:r>
                <w:r>
                  <w:rPr>
                    <w:rFonts w:cstheme="minorHAnsi"/>
                  </w:rPr>
                  <w:t>.</w:t>
                </w:r>
              </w:p>
              <w:p w:rsidR="003235A7" w:rsidRDefault="00491E5E" w:rsidP="00491E5E">
                <w:r w:rsidRPr="00C70306">
                  <w:rPr>
                    <w:rFonts w:cstheme="minorHAnsi"/>
                  </w:rPr>
                  <w:t>When Stone Melts</w:t>
                </w:r>
                <w:r>
                  <w:rPr>
                    <w:rFonts w:cstheme="minorHAnsi"/>
                  </w:rPr>
                  <w:t>,</w:t>
                </w:r>
                <w:r w:rsidRPr="00C70306">
                  <w:rPr>
                    <w:rFonts w:cstheme="minorHAnsi"/>
                  </w:rPr>
                  <w:t xml:space="preserve"> </w:t>
                </w:r>
                <w:r>
                  <w:rPr>
                    <w:rFonts w:cstheme="minorHAnsi"/>
                  </w:rPr>
                  <w:t>and</w:t>
                </w:r>
                <w:r w:rsidRPr="00C70306">
                  <w:rPr>
                    <w:rFonts w:cstheme="minorHAnsi"/>
                  </w:rPr>
                  <w:t xml:space="preserve"> Other Stories (2004), Short stories collection by P. </w:t>
                </w:r>
                <w:proofErr w:type="spellStart"/>
                <w:r w:rsidRPr="00C70306">
                  <w:rPr>
                    <w:rFonts w:cstheme="minorHAnsi"/>
                  </w:rPr>
                  <w:t>Lankesh</w:t>
                </w:r>
                <w:proofErr w:type="spellEnd"/>
                <w:r w:rsidRPr="00C70306">
                  <w:rPr>
                    <w:rFonts w:cstheme="minorHAnsi"/>
                  </w:rPr>
                  <w:t xml:space="preserve">, Tr. </w:t>
                </w:r>
                <w:proofErr w:type="spellStart"/>
                <w:r w:rsidRPr="00C70306">
                  <w:rPr>
                    <w:rFonts w:cstheme="minorHAnsi"/>
                  </w:rPr>
                  <w:t>Vanamala</w:t>
                </w:r>
                <w:proofErr w:type="spellEnd"/>
                <w:r w:rsidRPr="00C70306">
                  <w:rPr>
                    <w:rFonts w:cstheme="minorHAnsi"/>
                  </w:rPr>
                  <w:t xml:space="preserve"> </w:t>
                </w:r>
                <w:proofErr w:type="spellStart"/>
                <w:r w:rsidRPr="00C70306">
                  <w:rPr>
                    <w:rFonts w:cstheme="minorHAnsi"/>
                  </w:rPr>
                  <w:t>Vishwanatha</w:t>
                </w:r>
                <w:proofErr w:type="spellEnd"/>
              </w:p>
              <w:bookmarkEnd w:id="0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1E5E" w:rsidRDefault="00491E5E" w:rsidP="007A0D55">
      <w:pPr>
        <w:spacing w:after="0" w:line="240" w:lineRule="auto"/>
      </w:pPr>
      <w:r>
        <w:separator/>
      </w:r>
    </w:p>
  </w:endnote>
  <w:endnote w:type="continuationSeparator" w:id="0">
    <w:p w:rsidR="00491E5E" w:rsidRDefault="00491E5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1E5E" w:rsidRDefault="00491E5E" w:rsidP="007A0D55">
      <w:pPr>
        <w:spacing w:after="0" w:line="240" w:lineRule="auto"/>
      </w:pPr>
      <w:r>
        <w:separator/>
      </w:r>
    </w:p>
  </w:footnote>
  <w:footnote w:type="continuationSeparator" w:id="0">
    <w:p w:rsidR="00491E5E" w:rsidRDefault="00491E5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5E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1E5E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91E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5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91E5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E5E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491E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ophiepinkoski:Desktop:REM:++Templated%20Entries:++Pinkoski%20Template%20Draf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BD7119591CF0E4F941927B938D4B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92331-3E6A-7545-82EF-CCD026A3CB16}"/>
      </w:docPartPr>
      <w:docPartBody>
        <w:p w:rsidR="00000000" w:rsidRDefault="004E117A">
          <w:pPr>
            <w:pStyle w:val="3BD7119591CF0E4F941927B938D4BE5E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FDDF939C54572B4AB4C0C416F4903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139A73-A489-0B4C-9340-2C0CD4BDBFEE}"/>
      </w:docPartPr>
      <w:docPartBody>
        <w:p w:rsidR="00000000" w:rsidRDefault="004E117A">
          <w:pPr>
            <w:pStyle w:val="FDDF939C54572B4AB4C0C416F49032B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44392711760DF48A81E402C384FE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FC5C4-32B1-5F49-9E86-F99D66960805}"/>
      </w:docPartPr>
      <w:docPartBody>
        <w:p w:rsidR="00000000" w:rsidRDefault="004E117A">
          <w:pPr>
            <w:pStyle w:val="B44392711760DF48A81E402C384FE45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FAB3960A2BB1F4A817B43883002F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5D685-3CBF-9445-9B66-1889F93777BB}"/>
      </w:docPartPr>
      <w:docPartBody>
        <w:p w:rsidR="00000000" w:rsidRDefault="004E117A">
          <w:pPr>
            <w:pStyle w:val="FFAB3960A2BB1F4A817B43883002FCE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E5978B3809B2A4A82C00F646D991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0CCE8-2FB4-BA43-8881-51157AA2A63C}"/>
      </w:docPartPr>
      <w:docPartBody>
        <w:p w:rsidR="00000000" w:rsidRDefault="004E117A">
          <w:pPr>
            <w:pStyle w:val="9E5978B3809B2A4A82C00F646D991FEF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2BA05CD0A8BC1A4F9FB125E9DB2E2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3321A-516B-9546-8FF2-1C6AC102B6A6}"/>
      </w:docPartPr>
      <w:docPartBody>
        <w:p w:rsidR="00000000" w:rsidRDefault="004E117A">
          <w:pPr>
            <w:pStyle w:val="2BA05CD0A8BC1A4F9FB125E9DB2E22B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D2BB81C24E15E74C8E4F1A80722C2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A56B9-62AD-454F-A771-96C86565710A}"/>
      </w:docPartPr>
      <w:docPartBody>
        <w:p w:rsidR="00000000" w:rsidRDefault="004E117A">
          <w:pPr>
            <w:pStyle w:val="D2BB81C24E15E74C8E4F1A80722C292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4D2BDDBD6BF714AB67E14F581223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16E93-2441-9047-B7B2-66335F8FC2AB}"/>
      </w:docPartPr>
      <w:docPartBody>
        <w:p w:rsidR="00000000" w:rsidRDefault="004E117A">
          <w:pPr>
            <w:pStyle w:val="24D2BDDBD6BF714AB67E14F5812233E3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AFDED3F057FB4439945CA710CDA9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1E9BD-6F8A-DF4D-BA8A-92B45BC806E2}"/>
      </w:docPartPr>
      <w:docPartBody>
        <w:p w:rsidR="00000000" w:rsidRDefault="004E117A">
          <w:pPr>
            <w:pStyle w:val="2AFDED3F057FB4439945CA710CDA9ED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1AABB2A8340E3439628DE682F3C2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6F986-0390-3A48-B974-DABE29916253}"/>
      </w:docPartPr>
      <w:docPartBody>
        <w:p w:rsidR="00000000" w:rsidRDefault="004E117A">
          <w:pPr>
            <w:pStyle w:val="01AABB2A8340E3439628DE682F3C247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F3341AB6F36EE4EAAF98BEB5EB60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4E0E73-ED80-3E4C-8505-49CB902D96C8}"/>
      </w:docPartPr>
      <w:docPartBody>
        <w:p w:rsidR="00000000" w:rsidRDefault="004E117A">
          <w:pPr>
            <w:pStyle w:val="9F3341AB6F36EE4EAAF98BEB5EB6005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D7119591CF0E4F941927B938D4BE5E">
    <w:name w:val="3BD7119591CF0E4F941927B938D4BE5E"/>
  </w:style>
  <w:style w:type="paragraph" w:customStyle="1" w:styleId="FDDF939C54572B4AB4C0C416F49032B3">
    <w:name w:val="FDDF939C54572B4AB4C0C416F49032B3"/>
  </w:style>
  <w:style w:type="paragraph" w:customStyle="1" w:styleId="B44392711760DF48A81E402C384FE452">
    <w:name w:val="B44392711760DF48A81E402C384FE452"/>
  </w:style>
  <w:style w:type="paragraph" w:customStyle="1" w:styleId="FFAB3960A2BB1F4A817B43883002FCE9">
    <w:name w:val="FFAB3960A2BB1F4A817B43883002FCE9"/>
  </w:style>
  <w:style w:type="paragraph" w:customStyle="1" w:styleId="9E5978B3809B2A4A82C00F646D991FEF">
    <w:name w:val="9E5978B3809B2A4A82C00F646D991FEF"/>
  </w:style>
  <w:style w:type="paragraph" w:customStyle="1" w:styleId="2BA05CD0A8BC1A4F9FB125E9DB2E22B3">
    <w:name w:val="2BA05CD0A8BC1A4F9FB125E9DB2E22B3"/>
  </w:style>
  <w:style w:type="paragraph" w:customStyle="1" w:styleId="D2BB81C24E15E74C8E4F1A80722C2928">
    <w:name w:val="D2BB81C24E15E74C8E4F1A80722C2928"/>
  </w:style>
  <w:style w:type="paragraph" w:customStyle="1" w:styleId="24D2BDDBD6BF714AB67E14F5812233E3">
    <w:name w:val="24D2BDDBD6BF714AB67E14F5812233E3"/>
  </w:style>
  <w:style w:type="paragraph" w:customStyle="1" w:styleId="2AFDED3F057FB4439945CA710CDA9ED1">
    <w:name w:val="2AFDED3F057FB4439945CA710CDA9ED1"/>
  </w:style>
  <w:style w:type="paragraph" w:customStyle="1" w:styleId="01AABB2A8340E3439628DE682F3C2479">
    <w:name w:val="01AABB2A8340E3439628DE682F3C2479"/>
  </w:style>
  <w:style w:type="paragraph" w:customStyle="1" w:styleId="9F3341AB6F36EE4EAAF98BEB5EB60051">
    <w:name w:val="9F3341AB6F36EE4EAAF98BEB5EB6005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BD7119591CF0E4F941927B938D4BE5E">
    <w:name w:val="3BD7119591CF0E4F941927B938D4BE5E"/>
  </w:style>
  <w:style w:type="paragraph" w:customStyle="1" w:styleId="FDDF939C54572B4AB4C0C416F49032B3">
    <w:name w:val="FDDF939C54572B4AB4C0C416F49032B3"/>
  </w:style>
  <w:style w:type="paragraph" w:customStyle="1" w:styleId="B44392711760DF48A81E402C384FE452">
    <w:name w:val="B44392711760DF48A81E402C384FE452"/>
  </w:style>
  <w:style w:type="paragraph" w:customStyle="1" w:styleId="FFAB3960A2BB1F4A817B43883002FCE9">
    <w:name w:val="FFAB3960A2BB1F4A817B43883002FCE9"/>
  </w:style>
  <w:style w:type="paragraph" w:customStyle="1" w:styleId="9E5978B3809B2A4A82C00F646D991FEF">
    <w:name w:val="9E5978B3809B2A4A82C00F646D991FEF"/>
  </w:style>
  <w:style w:type="paragraph" w:customStyle="1" w:styleId="2BA05CD0A8BC1A4F9FB125E9DB2E22B3">
    <w:name w:val="2BA05CD0A8BC1A4F9FB125E9DB2E22B3"/>
  </w:style>
  <w:style w:type="paragraph" w:customStyle="1" w:styleId="D2BB81C24E15E74C8E4F1A80722C2928">
    <w:name w:val="D2BB81C24E15E74C8E4F1A80722C2928"/>
  </w:style>
  <w:style w:type="paragraph" w:customStyle="1" w:styleId="24D2BDDBD6BF714AB67E14F5812233E3">
    <w:name w:val="24D2BDDBD6BF714AB67E14F5812233E3"/>
  </w:style>
  <w:style w:type="paragraph" w:customStyle="1" w:styleId="2AFDED3F057FB4439945CA710CDA9ED1">
    <w:name w:val="2AFDED3F057FB4439945CA710CDA9ED1"/>
  </w:style>
  <w:style w:type="paragraph" w:customStyle="1" w:styleId="01AABB2A8340E3439628DE682F3C2479">
    <w:name w:val="01AABB2A8340E3439628DE682F3C2479"/>
  </w:style>
  <w:style w:type="paragraph" w:customStyle="1" w:styleId="9F3341AB6F36EE4EAAF98BEB5EB60051">
    <w:name w:val="9F3341AB6F36EE4EAAF98BEB5EB600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896</Words>
  <Characters>5111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Pinkoski</dc:creator>
  <cp:keywords/>
  <dc:description/>
  <cp:lastModifiedBy>Pinkoski</cp:lastModifiedBy>
  <cp:revision>1</cp:revision>
  <dcterms:created xsi:type="dcterms:W3CDTF">2014-03-24T19:56:00Z</dcterms:created>
  <dcterms:modified xsi:type="dcterms:W3CDTF">2014-03-24T20:15:00Z</dcterms:modified>
</cp:coreProperties>
</file>