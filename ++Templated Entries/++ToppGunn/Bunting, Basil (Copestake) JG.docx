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B9E1DE192F4CDC8673FF8C65E77B2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309F87BFC94448A7DF0018C507AD28"/>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7976B6D79F5C41FAB43ED42FAFBD952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11BD40E9DC94674AA5EEE60053B7D0B"/>
            </w:placeholder>
            <w:text/>
          </w:sdtPr>
          <w:sdtEndPr/>
          <w:sdtContent>
            <w:tc>
              <w:tcPr>
                <w:tcW w:w="2642" w:type="dxa"/>
              </w:tcPr>
              <w:p w:rsidR="00B574C9" w:rsidRDefault="008360A3" w:rsidP="008360A3">
                <w:proofErr w:type="spellStart"/>
                <w:r>
                  <w:t>Copestake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48B0C7893794739AB904425DD6AE24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96DBA05FDCF459C8C157078EAE97D7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8C06BA8F49474085B39C1F3D992A5434"/>
            </w:placeholder>
            <w:text/>
          </w:sdtPr>
          <w:sdtContent>
            <w:tc>
              <w:tcPr>
                <w:tcW w:w="9016" w:type="dxa"/>
                <w:tcMar>
                  <w:top w:w="113" w:type="dxa"/>
                  <w:bottom w:w="113" w:type="dxa"/>
                </w:tcMar>
              </w:tcPr>
              <w:p w:rsidR="003F0D73" w:rsidRPr="00FB589A" w:rsidRDefault="008360A3" w:rsidP="008360A3">
                <w:r w:rsidRPr="008360A3">
                  <w:t>Bunting, Basil (1900-1985)</w:t>
                </w:r>
              </w:p>
            </w:tc>
          </w:sdtContent>
        </w:sdt>
      </w:tr>
      <w:tr w:rsidR="00464699" w:rsidTr="007821B0">
        <w:sdt>
          <w:sdtPr>
            <w:alias w:val="Variant headwords"/>
            <w:tag w:val="variantHeadwords"/>
            <w:id w:val="173464402"/>
            <w:placeholder>
              <w:docPart w:val="9E11FB967A554FF1B573815ADC702A37"/>
            </w:placeholder>
          </w:sdtPr>
          <w:sdtEndPr/>
          <w:sdtContent>
            <w:tc>
              <w:tcPr>
                <w:tcW w:w="9016" w:type="dxa"/>
                <w:tcMar>
                  <w:top w:w="113" w:type="dxa"/>
                  <w:bottom w:w="113" w:type="dxa"/>
                </w:tcMar>
              </w:tcPr>
              <w:p w:rsidR="00464699" w:rsidRDefault="008360A3" w:rsidP="008360A3">
                <w:r>
                  <w:t xml:space="preserve">Bunting, Basil </w:t>
                </w:r>
                <w:proofErr w:type="spellStart"/>
                <w:r>
                  <w:t>Cheesman</w:t>
                </w:r>
                <w:proofErr w:type="spellEnd"/>
              </w:p>
            </w:tc>
          </w:sdtContent>
        </w:sdt>
      </w:tr>
      <w:tr w:rsidR="00E85A05" w:rsidTr="003F0D73">
        <w:sdt>
          <w:sdtPr>
            <w:alias w:val="Abstract"/>
            <w:tag w:val="abstract"/>
            <w:id w:val="-635871867"/>
            <w:placeholder>
              <w:docPart w:val="1DB112B191BC45199FC5EC994B968F24"/>
            </w:placeholder>
          </w:sdtPr>
          <w:sdtEndPr/>
          <w:sdtContent>
            <w:tc>
              <w:tcPr>
                <w:tcW w:w="9016" w:type="dxa"/>
                <w:tcMar>
                  <w:top w:w="113" w:type="dxa"/>
                  <w:bottom w:w="113" w:type="dxa"/>
                </w:tcMar>
              </w:tcPr>
              <w:p w:rsidR="00E85A05" w:rsidRDefault="008360A3" w:rsidP="00DB664E">
                <w:r>
                  <w:t xml:space="preserve">Basil </w:t>
                </w:r>
                <w:proofErr w:type="spellStart"/>
                <w:r>
                  <w:t>Cheesman</w:t>
                </w:r>
                <w:proofErr w:type="spellEnd"/>
                <w:r>
                  <w:t xml:space="preserve"> Bunting was a British poet, closely associated with Northern England and with late modernist poetics. </w:t>
                </w:r>
                <w:r w:rsidR="000D1016">
                  <w:t xml:space="preserve">A close friend of Ezra Pound’s, Bunting worked on the </w:t>
                </w:r>
                <w:r w:rsidR="000D1016" w:rsidRPr="000D1016">
                  <w:rPr>
                    <w:i/>
                  </w:rPr>
                  <w:t>Transatlantic Review</w:t>
                </w:r>
                <w:r w:rsidR="000D1016">
                  <w:t xml:space="preserve"> with Ford </w:t>
                </w:r>
                <w:proofErr w:type="spellStart"/>
                <w:r w:rsidR="000D1016">
                  <w:t>Madox</w:t>
                </w:r>
                <w:proofErr w:type="spellEnd"/>
                <w:r w:rsidR="000D1016">
                  <w:t xml:space="preserve"> Ford, but did not achieve widespread literary recognition until the 1950s and 6</w:t>
                </w:r>
                <w:r w:rsidR="00DB664E">
                  <w:t>0s. His most</w:t>
                </w:r>
                <w:r w:rsidR="000D1016">
                  <w:t xml:space="preserve"> </w:t>
                </w:r>
                <w:r w:rsidR="00DB664E">
                  <w:t>celebrated</w:t>
                </w:r>
                <w:r w:rsidR="000D1016">
                  <w:t xml:space="preserve"> work is </w:t>
                </w:r>
                <w:proofErr w:type="spellStart"/>
                <w:r w:rsidR="000D1016" w:rsidRPr="000D1016">
                  <w:rPr>
                    <w:i/>
                  </w:rPr>
                  <w:t>Briggflatts</w:t>
                </w:r>
                <w:proofErr w:type="spellEnd"/>
                <w:r w:rsidR="000D1016">
                  <w:t>, an autobiographical long poem published in 1966.</w:t>
                </w:r>
              </w:p>
            </w:tc>
          </w:sdtContent>
        </w:sdt>
      </w:tr>
      <w:tr w:rsidR="003F0D73" w:rsidTr="003F0D73">
        <w:sdt>
          <w:sdtPr>
            <w:alias w:val="Article text"/>
            <w:tag w:val="articleText"/>
            <w:id w:val="634067588"/>
            <w:placeholder>
              <w:docPart w:val="923704479F7B411EA7B649F55A36157F"/>
            </w:placeholder>
          </w:sdtPr>
          <w:sdtEndPr/>
          <w:sdtContent>
            <w:tc>
              <w:tcPr>
                <w:tcW w:w="9016" w:type="dxa"/>
                <w:tcMar>
                  <w:top w:w="113" w:type="dxa"/>
                  <w:bottom w:w="113" w:type="dxa"/>
                </w:tcMar>
              </w:tcPr>
              <w:p w:rsidR="008360A3" w:rsidRDefault="008360A3" w:rsidP="008360A3">
                <w:r>
                  <w:t xml:space="preserve">Basil </w:t>
                </w:r>
                <w:proofErr w:type="spellStart"/>
                <w:r>
                  <w:t>Cheesman</w:t>
                </w:r>
                <w:proofErr w:type="spellEnd"/>
                <w:r>
                  <w:t xml:space="preserve"> Bunting was born in </w:t>
                </w:r>
                <w:proofErr w:type="spellStart"/>
                <w:r>
                  <w:t>Scotswood</w:t>
                </w:r>
                <w:proofErr w:type="spellEnd"/>
                <w:r>
                  <w:t>-on-Tyne, Northumberland, on March 1</w:t>
                </w:r>
                <w:r>
                  <w:rPr>
                    <w:vertAlign w:val="superscript"/>
                  </w:rPr>
                  <w:t>st</w:t>
                </w:r>
                <w:r>
                  <w:t xml:space="preserve">, 1900, the son of Thomas Lowe Bunting, a local doctor, and Annie </w:t>
                </w:r>
                <w:proofErr w:type="spellStart"/>
                <w:r>
                  <w:t>Cheesman</w:t>
                </w:r>
                <w:proofErr w:type="spellEnd"/>
                <w:r>
                  <w:t xml:space="preserve">, from a local mining family, and was educated at the Quaker schools of </w:t>
                </w:r>
                <w:proofErr w:type="spellStart"/>
                <w:r>
                  <w:t>Ackworth</w:t>
                </w:r>
                <w:proofErr w:type="spellEnd"/>
                <w:r>
                  <w:t xml:space="preserve"> and Leighton Park. This early pacifist background saw him arrested at 18 as a conscientious objector, and sentenced to imprisonment at Wormwood Scrubs and Winchester prisons. In the early 1920s, Bunting studied at the London School of Economics and began to experience London literary life (he left the School without a qualification). In 1923, while he was working on the </w:t>
                </w:r>
                <w:r>
                  <w:rPr>
                    <w:i/>
                  </w:rPr>
                  <w:t>Transatlantic Review</w:t>
                </w:r>
                <w:r>
                  <w:t xml:space="preserve"> under Ford </w:t>
                </w:r>
                <w:proofErr w:type="spellStart"/>
                <w:r>
                  <w:t>Madox</w:t>
                </w:r>
                <w:proofErr w:type="spellEnd"/>
                <w:r>
                  <w:t xml:space="preserve"> Ford, his influential friendship with Ezra Pound began.</w:t>
                </w:r>
              </w:p>
              <w:p w:rsidR="008360A3" w:rsidRDefault="008360A3" w:rsidP="008360A3"/>
              <w:p w:rsidR="008360A3" w:rsidRDefault="008360A3" w:rsidP="008360A3">
                <w:r>
                  <w:t xml:space="preserve">Upon the death of his father in 1925, Bunting returned to England, working as a music journalist in London. His itinerant existence saw him work for a period on his writing back in his native Northumberland before returning to Rapallo in Italy to assist Pound. In 1930, his first pamphlet collection of poetry, </w:t>
                </w:r>
                <w:proofErr w:type="spellStart"/>
                <w:r>
                  <w:rPr>
                    <w:i/>
                  </w:rPr>
                  <w:t>Redimiculum</w:t>
                </w:r>
                <w:proofErr w:type="spellEnd"/>
                <w:r>
                  <w:rPr>
                    <w:i/>
                  </w:rPr>
                  <w:t xml:space="preserve"> </w:t>
                </w:r>
                <w:proofErr w:type="spellStart"/>
                <w:r>
                  <w:rPr>
                    <w:i/>
                  </w:rPr>
                  <w:t>Matellarum</w:t>
                </w:r>
                <w:proofErr w:type="spellEnd"/>
                <w:r>
                  <w:t xml:space="preserve">, was privately published in Milan, but in the following year his poetry was included in Louis </w:t>
                </w:r>
                <w:proofErr w:type="spellStart"/>
                <w:r>
                  <w:t>Zukofsky's</w:t>
                </w:r>
                <w:proofErr w:type="spellEnd"/>
                <w:r>
                  <w:t xml:space="preserve"> “Objectivists” issue of </w:t>
                </w:r>
                <w:r>
                  <w:rPr>
                    <w:i/>
                  </w:rPr>
                  <w:t>Poetry</w:t>
                </w:r>
                <w:r>
                  <w:t xml:space="preserve">, and subsequently in </w:t>
                </w:r>
                <w:r>
                  <w:rPr>
                    <w:i/>
                  </w:rPr>
                  <w:t>An “Objectivists” Anthology</w:t>
                </w:r>
                <w:r>
                  <w:t xml:space="preserve">. In the late 1930s Bunting returned to England and studied seamanship at </w:t>
                </w:r>
                <w:proofErr w:type="spellStart"/>
                <w:r>
                  <w:t>Nellist's</w:t>
                </w:r>
                <w:proofErr w:type="spellEnd"/>
                <w:r>
                  <w:t xml:space="preserve"> Nautical School in Newcastle upon Tyne. Detesting fascism, Bunting enlisted in the RAF in the Second World War. He was transferred because of his poor eyesight, and worked in Persia as a translator due to his knowledge of classical Persian. His services there were retained by the British Embassy in Tehran through the end of the 1940s until he left to work for </w:t>
                </w:r>
                <w:r>
                  <w:rPr>
                    <w:i/>
                  </w:rPr>
                  <w:t>The Times</w:t>
                </w:r>
                <w:r>
                  <w:t xml:space="preserve">. Though he was still publishing individual poems, mainly in the US, it was not until 1950 that his first full-length collection of poetry, </w:t>
                </w:r>
                <w:r>
                  <w:rPr>
                    <w:i/>
                  </w:rPr>
                  <w:t>Poems 1950</w:t>
                </w:r>
                <w:r>
                  <w:t>, was published by The Cleaners Press, Galveston, Texas. After his return to England with his family in 1952, Bunting struggled to support them, taking on a variety of jobs. However, this was also the start of his late emergence from neglect within British letters through his association with a young generation of poets. These included Jonathan Williams and Gael Turnbull, who had sought him out; further, his friendship with Tom Pickard saw him stimulated to publish his most enduring works.</w:t>
                </w:r>
              </w:p>
              <w:p w:rsidR="008360A3" w:rsidRDefault="008360A3" w:rsidP="008360A3"/>
              <w:p w:rsidR="003F0D73" w:rsidRDefault="008360A3" w:rsidP="008360A3">
                <w:r>
                  <w:t xml:space="preserve">In 1965, </w:t>
                </w:r>
                <w:r w:rsidRPr="00832E03">
                  <w:rPr>
                    <w:i/>
                  </w:rPr>
                  <w:t>T</w:t>
                </w:r>
                <w:r>
                  <w:rPr>
                    <w:i/>
                  </w:rPr>
                  <w:t>he Spoils</w:t>
                </w:r>
                <w:r>
                  <w:t xml:space="preserve">, which had first appeared in the November 1951 issue of </w:t>
                </w:r>
                <w:r>
                  <w:rPr>
                    <w:i/>
                  </w:rPr>
                  <w:t>Poetry</w:t>
                </w:r>
                <w:r>
                  <w:t xml:space="preserve">, was finally published by Morden Tower Book Room. Fulcrum Press also brought out Bunting’s </w:t>
                </w:r>
                <w:r>
                  <w:rPr>
                    <w:i/>
                  </w:rPr>
                  <w:t>First Book of Odes</w:t>
                </w:r>
                <w:r>
                  <w:t xml:space="preserve"> and </w:t>
                </w:r>
                <w:r>
                  <w:rPr>
                    <w:i/>
                  </w:rPr>
                  <w:t>Loquitur</w:t>
                </w:r>
                <w:r>
                  <w:t xml:space="preserve">, and in 1966 oversaw what John Seed has termed “one of the most important </w:t>
                </w:r>
                <w:r>
                  <w:lastRenderedPageBreak/>
                  <w:t xml:space="preserve">events in </w:t>
                </w:r>
                <w:proofErr w:type="spellStart"/>
                <w:r>
                  <w:t>postwar</w:t>
                </w:r>
                <w:proofErr w:type="spellEnd"/>
                <w:r>
                  <w:t xml:space="preserve"> British poetry” (114), the production of </w:t>
                </w:r>
                <w:proofErr w:type="spellStart"/>
                <w:r>
                  <w:rPr>
                    <w:i/>
                  </w:rPr>
                  <w:t>Briggflatts</w:t>
                </w:r>
                <w:proofErr w:type="spellEnd"/>
                <w:r>
                  <w:t xml:space="preserve">. Funding and teaching posts followed. Bunting’s </w:t>
                </w:r>
                <w:r>
                  <w:rPr>
                    <w:i/>
                  </w:rPr>
                  <w:t>Collected Poems</w:t>
                </w:r>
                <w:r>
                  <w:t xml:space="preserve"> was published in 1968, although it was another decade before Oxford University Press republished his collected poems. The 1980s saw him return to his Quaker roots in Whitley Chapel, near Hexham, Northumberland, where he died on 17</w:t>
                </w:r>
                <w:r>
                  <w:rPr>
                    <w:vertAlign w:val="superscript"/>
                  </w:rPr>
                  <w:t>th</w:t>
                </w:r>
                <w:r>
                  <w:t xml:space="preserve"> April 1985.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6949E506FF24BCE940F4470AA5C6F95"/>
              </w:placeholder>
            </w:sdtPr>
            <w:sdtEndPr/>
            <w:sdtContent>
              <w:p w:rsidR="0038501C" w:rsidRDefault="0038501C" w:rsidP="0038501C">
                <w:sdt>
                  <w:sdtPr>
                    <w:id w:val="-2105406016"/>
                    <w:citation/>
                  </w:sdtPr>
                  <w:sdtContent>
                    <w:r>
                      <w:fldChar w:fldCharType="begin"/>
                    </w:r>
                    <w:r>
                      <w:rPr>
                        <w:lang w:val="en-US"/>
                      </w:rPr>
                      <w:instrText xml:space="preserve"> CITATION All98 \l 1033 </w:instrText>
                    </w:r>
                    <w:r>
                      <w:fldChar w:fldCharType="separate"/>
                    </w:r>
                    <w:r>
                      <w:rPr>
                        <w:noProof/>
                        <w:lang w:val="en-US"/>
                      </w:rPr>
                      <w:t xml:space="preserve"> (Alldritt)</w:t>
                    </w:r>
                    <w:r>
                      <w:fldChar w:fldCharType="end"/>
                    </w:r>
                  </w:sdtContent>
                </w:sdt>
              </w:p>
              <w:p w:rsidR="0038501C" w:rsidRDefault="0038501C" w:rsidP="0038501C"/>
              <w:p w:rsidR="0038501C" w:rsidRDefault="0038501C" w:rsidP="0038501C">
                <w:sdt>
                  <w:sdtPr>
                    <w:id w:val="1742129330"/>
                    <w:citation/>
                  </w:sdtPr>
                  <w:sdtContent>
                    <w:r>
                      <w:fldChar w:fldCharType="begin"/>
                    </w:r>
                    <w:r>
                      <w:rPr>
                        <w:lang w:val="en-US"/>
                      </w:rPr>
                      <w:instrText xml:space="preserve"> CITATION Bun00 \l 1033 </w:instrText>
                    </w:r>
                    <w:r>
                      <w:fldChar w:fldCharType="separate"/>
                    </w:r>
                    <w:r>
                      <w:rPr>
                        <w:noProof/>
                        <w:lang w:val="en-US"/>
                      </w:rPr>
                      <w:t>(Bunting)</w:t>
                    </w:r>
                    <w:r>
                      <w:fldChar w:fldCharType="end"/>
                    </w:r>
                  </w:sdtContent>
                </w:sdt>
              </w:p>
              <w:p w:rsidR="0038501C" w:rsidRDefault="0038501C" w:rsidP="0038501C"/>
              <w:p w:rsidR="0038501C" w:rsidRDefault="0038501C" w:rsidP="0038501C">
                <w:sdt>
                  <w:sdtPr>
                    <w:id w:val="-1656911114"/>
                    <w:citation/>
                  </w:sdtPr>
                  <w:sdtContent>
                    <w:r>
                      <w:fldChar w:fldCharType="begin"/>
                    </w:r>
                    <w:r>
                      <w:rPr>
                        <w:lang w:val="en-US"/>
                      </w:rPr>
                      <w:instrText xml:space="preserve"> CITATION Bun09 \l 1033 </w:instrText>
                    </w:r>
                    <w:r>
                      <w:fldChar w:fldCharType="separate"/>
                    </w:r>
                    <w:r>
                      <w:rPr>
                        <w:noProof/>
                        <w:lang w:val="en-US"/>
                      </w:rPr>
                      <w:t>(Bunting, Briggflatts)</w:t>
                    </w:r>
                    <w:r>
                      <w:fldChar w:fldCharType="end"/>
                    </w:r>
                  </w:sdtContent>
                </w:sdt>
              </w:p>
              <w:p w:rsidR="0038501C" w:rsidRDefault="0038501C" w:rsidP="0038501C"/>
              <w:p w:rsidR="0038501C" w:rsidRDefault="0038501C" w:rsidP="0038501C">
                <w:sdt>
                  <w:sdtPr>
                    <w:id w:val="741684579"/>
                    <w:citation/>
                  </w:sdtPr>
                  <w:sdtContent>
                    <w:r>
                      <w:fldChar w:fldCharType="begin"/>
                    </w:r>
                    <w:r>
                      <w:rPr>
                        <w:lang w:val="en-US"/>
                      </w:rPr>
                      <w:instrText xml:space="preserve"> CITATION Bur13 \l 1033 </w:instrText>
                    </w:r>
                    <w:r>
                      <w:fldChar w:fldCharType="separate"/>
                    </w:r>
                    <w:r>
                      <w:rPr>
                        <w:noProof/>
                        <w:lang w:val="en-US"/>
                      </w:rPr>
                      <w:t>(Burton)</w:t>
                    </w:r>
                    <w:r>
                      <w:fldChar w:fldCharType="end"/>
                    </w:r>
                  </w:sdtContent>
                </w:sdt>
              </w:p>
              <w:p w:rsidR="0038501C" w:rsidRDefault="0038501C" w:rsidP="0038501C"/>
              <w:p w:rsidR="0038501C" w:rsidRDefault="0038501C" w:rsidP="0038501C">
                <w:sdt>
                  <w:sdtPr>
                    <w:id w:val="2030983921"/>
                    <w:citation/>
                  </w:sdtPr>
                  <w:sdtContent>
                    <w:r>
                      <w:fldChar w:fldCharType="begin"/>
                    </w:r>
                    <w:r>
                      <w:rPr>
                        <w:lang w:val="en-US"/>
                      </w:rPr>
                      <w:instrText xml:space="preserve"> CITATION Mak99 \l 1033 </w:instrText>
                    </w:r>
                    <w:r>
                      <w:fldChar w:fldCharType="separate"/>
                    </w:r>
                    <w:r>
                      <w:rPr>
                        <w:noProof/>
                        <w:lang w:val="en-US"/>
                      </w:rPr>
                      <w:t>(Makin)</w:t>
                    </w:r>
                    <w:r>
                      <w:fldChar w:fldCharType="end"/>
                    </w:r>
                  </w:sdtContent>
                </w:sdt>
              </w:p>
              <w:p w:rsidR="0038501C" w:rsidRDefault="0038501C" w:rsidP="0038501C"/>
              <w:p w:rsidR="0038501C" w:rsidRDefault="0038501C" w:rsidP="0038501C">
                <w:sdt>
                  <w:sdtPr>
                    <w:id w:val="-338923616"/>
                    <w:citation/>
                  </w:sdtPr>
                  <w:sdtContent>
                    <w:r>
                      <w:fldChar w:fldCharType="begin"/>
                    </w:r>
                    <w:r>
                      <w:rPr>
                        <w:lang w:val="en-US"/>
                      </w:rPr>
                      <w:instrText xml:space="preserve"> CITATION See98 \l 1033 </w:instrText>
                    </w:r>
                    <w:r>
                      <w:fldChar w:fldCharType="separate"/>
                    </w:r>
                    <w:r>
                      <w:rPr>
                        <w:noProof/>
                        <w:lang w:val="en-US"/>
                      </w:rPr>
                      <w:t>(Seed)</w:t>
                    </w:r>
                    <w:r>
                      <w:fldChar w:fldCharType="end"/>
                    </w:r>
                  </w:sdtContent>
                </w:sdt>
              </w:p>
              <w:p w:rsidR="0038501C" w:rsidRDefault="0038501C" w:rsidP="0038501C"/>
              <w:p w:rsidR="0038501C" w:rsidRDefault="0038501C" w:rsidP="0038501C">
                <w:sdt>
                  <w:sdtPr>
                    <w:id w:val="-722144179"/>
                    <w:citation/>
                  </w:sdtPr>
                  <w:sdtContent>
                    <w:r>
                      <w:fldChar w:fldCharType="begin"/>
                    </w:r>
                    <w:r>
                      <w:rPr>
                        <w:lang w:val="en-US"/>
                      </w:rPr>
                      <w:instrText xml:space="preserve"> CITATION Ter80 \l 1033 </w:instrText>
                    </w:r>
                    <w:r>
                      <w:fldChar w:fldCharType="separate"/>
                    </w:r>
                    <w:r>
                      <w:rPr>
                        <w:noProof/>
                        <w:lang w:val="en-US"/>
                      </w:rPr>
                      <w:t>(Terrell)</w:t>
                    </w:r>
                    <w:r>
                      <w:fldChar w:fldCharType="end"/>
                    </w:r>
                  </w:sdtContent>
                </w:sdt>
              </w:p>
              <w:p w:rsidR="0038501C" w:rsidRDefault="0038501C" w:rsidP="0038501C">
                <w:bookmarkStart w:id="0" w:name="_GoBack"/>
                <w:bookmarkEnd w:id="0"/>
              </w:p>
              <w:p w:rsidR="0038501C" w:rsidRDefault="0038501C" w:rsidP="0038501C"/>
              <w:p w:rsidR="003235A7" w:rsidRDefault="00B741F9" w:rsidP="0038501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1F9" w:rsidRDefault="00B741F9" w:rsidP="007A0D55">
      <w:pPr>
        <w:spacing w:after="0" w:line="240" w:lineRule="auto"/>
      </w:pPr>
      <w:r>
        <w:separator/>
      </w:r>
    </w:p>
  </w:endnote>
  <w:endnote w:type="continuationSeparator" w:id="0">
    <w:p w:rsidR="00B741F9" w:rsidRDefault="00B741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1F9" w:rsidRDefault="00B741F9" w:rsidP="007A0D55">
      <w:pPr>
        <w:spacing w:after="0" w:line="240" w:lineRule="auto"/>
      </w:pPr>
      <w:r>
        <w:separator/>
      </w:r>
    </w:p>
  </w:footnote>
  <w:footnote w:type="continuationSeparator" w:id="0">
    <w:p w:rsidR="00B741F9" w:rsidRDefault="00B741F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0A3"/>
    <w:rsid w:val="00032559"/>
    <w:rsid w:val="00052040"/>
    <w:rsid w:val="000B25AE"/>
    <w:rsid w:val="000B55AB"/>
    <w:rsid w:val="000D1016"/>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501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60A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41F9"/>
    <w:rsid w:val="00BC39C9"/>
    <w:rsid w:val="00BE5BF7"/>
    <w:rsid w:val="00BF40E1"/>
    <w:rsid w:val="00C27FAB"/>
    <w:rsid w:val="00C358D4"/>
    <w:rsid w:val="00C6296B"/>
    <w:rsid w:val="00CC586D"/>
    <w:rsid w:val="00CF1542"/>
    <w:rsid w:val="00CF3EC5"/>
    <w:rsid w:val="00D656DA"/>
    <w:rsid w:val="00D83300"/>
    <w:rsid w:val="00DB664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0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6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B9E1DE192F4CDC8673FF8C65E77B28"/>
        <w:category>
          <w:name w:val="General"/>
          <w:gallery w:val="placeholder"/>
        </w:category>
        <w:types>
          <w:type w:val="bbPlcHdr"/>
        </w:types>
        <w:behaviors>
          <w:behavior w:val="content"/>
        </w:behaviors>
        <w:guid w:val="{EA171BE9-4778-4801-975D-D6C616A23BF3}"/>
      </w:docPartPr>
      <w:docPartBody>
        <w:p w:rsidR="00000000" w:rsidRDefault="00E75725">
          <w:pPr>
            <w:pStyle w:val="19B9E1DE192F4CDC8673FF8C65E77B28"/>
          </w:pPr>
          <w:r w:rsidRPr="00CC586D">
            <w:rPr>
              <w:rStyle w:val="PlaceholderText"/>
              <w:b/>
              <w:color w:val="FFFFFF" w:themeColor="background1"/>
            </w:rPr>
            <w:t>[Salutation]</w:t>
          </w:r>
        </w:p>
      </w:docPartBody>
    </w:docPart>
    <w:docPart>
      <w:docPartPr>
        <w:name w:val="D1309F87BFC94448A7DF0018C507AD28"/>
        <w:category>
          <w:name w:val="General"/>
          <w:gallery w:val="placeholder"/>
        </w:category>
        <w:types>
          <w:type w:val="bbPlcHdr"/>
        </w:types>
        <w:behaviors>
          <w:behavior w:val="content"/>
        </w:behaviors>
        <w:guid w:val="{BBE7E068-E77D-45E7-9AB6-F30557558031}"/>
      </w:docPartPr>
      <w:docPartBody>
        <w:p w:rsidR="00000000" w:rsidRDefault="00E75725">
          <w:pPr>
            <w:pStyle w:val="D1309F87BFC94448A7DF0018C507AD28"/>
          </w:pPr>
          <w:r>
            <w:rPr>
              <w:rStyle w:val="PlaceholderText"/>
            </w:rPr>
            <w:t>[First name]</w:t>
          </w:r>
        </w:p>
      </w:docPartBody>
    </w:docPart>
    <w:docPart>
      <w:docPartPr>
        <w:name w:val="7976B6D79F5C41FAB43ED42FAFBD9524"/>
        <w:category>
          <w:name w:val="General"/>
          <w:gallery w:val="placeholder"/>
        </w:category>
        <w:types>
          <w:type w:val="bbPlcHdr"/>
        </w:types>
        <w:behaviors>
          <w:behavior w:val="content"/>
        </w:behaviors>
        <w:guid w:val="{B9B700D9-8064-4AD9-99B7-0C7A55945EB4}"/>
      </w:docPartPr>
      <w:docPartBody>
        <w:p w:rsidR="00000000" w:rsidRDefault="00E75725">
          <w:pPr>
            <w:pStyle w:val="7976B6D79F5C41FAB43ED42FAFBD9524"/>
          </w:pPr>
          <w:r>
            <w:rPr>
              <w:rStyle w:val="PlaceholderText"/>
            </w:rPr>
            <w:t>[Middle name]</w:t>
          </w:r>
        </w:p>
      </w:docPartBody>
    </w:docPart>
    <w:docPart>
      <w:docPartPr>
        <w:name w:val="511BD40E9DC94674AA5EEE60053B7D0B"/>
        <w:category>
          <w:name w:val="General"/>
          <w:gallery w:val="placeholder"/>
        </w:category>
        <w:types>
          <w:type w:val="bbPlcHdr"/>
        </w:types>
        <w:behaviors>
          <w:behavior w:val="content"/>
        </w:behaviors>
        <w:guid w:val="{F66C3285-14D4-4BDA-9458-0BBD35C93CDE}"/>
      </w:docPartPr>
      <w:docPartBody>
        <w:p w:rsidR="00000000" w:rsidRDefault="00E75725">
          <w:pPr>
            <w:pStyle w:val="511BD40E9DC94674AA5EEE60053B7D0B"/>
          </w:pPr>
          <w:r>
            <w:rPr>
              <w:rStyle w:val="PlaceholderText"/>
            </w:rPr>
            <w:t>[Last</w:t>
          </w:r>
          <w:r>
            <w:rPr>
              <w:rStyle w:val="PlaceholderText"/>
            </w:rPr>
            <w:t xml:space="preserve"> name]</w:t>
          </w:r>
        </w:p>
      </w:docPartBody>
    </w:docPart>
    <w:docPart>
      <w:docPartPr>
        <w:name w:val="548B0C7893794739AB904425DD6AE24B"/>
        <w:category>
          <w:name w:val="General"/>
          <w:gallery w:val="placeholder"/>
        </w:category>
        <w:types>
          <w:type w:val="bbPlcHdr"/>
        </w:types>
        <w:behaviors>
          <w:behavior w:val="content"/>
        </w:behaviors>
        <w:guid w:val="{1F6AC2B7-E8A6-4038-BB11-C92CBC072414}"/>
      </w:docPartPr>
      <w:docPartBody>
        <w:p w:rsidR="00000000" w:rsidRDefault="00E75725">
          <w:pPr>
            <w:pStyle w:val="548B0C7893794739AB904425DD6AE24B"/>
          </w:pPr>
          <w:r>
            <w:rPr>
              <w:rStyle w:val="PlaceholderText"/>
            </w:rPr>
            <w:t>[Enter your biography]</w:t>
          </w:r>
        </w:p>
      </w:docPartBody>
    </w:docPart>
    <w:docPart>
      <w:docPartPr>
        <w:name w:val="796DBA05FDCF459C8C157078EAE97D7F"/>
        <w:category>
          <w:name w:val="General"/>
          <w:gallery w:val="placeholder"/>
        </w:category>
        <w:types>
          <w:type w:val="bbPlcHdr"/>
        </w:types>
        <w:behaviors>
          <w:behavior w:val="content"/>
        </w:behaviors>
        <w:guid w:val="{98120748-87D1-4A28-851B-E0463EBBFD53}"/>
      </w:docPartPr>
      <w:docPartBody>
        <w:p w:rsidR="00000000" w:rsidRDefault="00E75725">
          <w:pPr>
            <w:pStyle w:val="796DBA05FDCF459C8C157078EAE97D7F"/>
          </w:pPr>
          <w:r>
            <w:rPr>
              <w:rStyle w:val="PlaceholderText"/>
            </w:rPr>
            <w:t>[Enter the institution with which you are affiliated]</w:t>
          </w:r>
        </w:p>
      </w:docPartBody>
    </w:docPart>
    <w:docPart>
      <w:docPartPr>
        <w:name w:val="8C06BA8F49474085B39C1F3D992A5434"/>
        <w:category>
          <w:name w:val="General"/>
          <w:gallery w:val="placeholder"/>
        </w:category>
        <w:types>
          <w:type w:val="bbPlcHdr"/>
        </w:types>
        <w:behaviors>
          <w:behavior w:val="content"/>
        </w:behaviors>
        <w:guid w:val="{68385BCD-B1ED-4E60-A16F-1D6FEC55A7E1}"/>
      </w:docPartPr>
      <w:docPartBody>
        <w:p w:rsidR="00000000" w:rsidRDefault="00E75725">
          <w:pPr>
            <w:pStyle w:val="8C06BA8F49474085B39C1F3D992A5434"/>
          </w:pPr>
          <w:r w:rsidRPr="00EF74F7">
            <w:rPr>
              <w:b/>
              <w:color w:val="808080" w:themeColor="background1" w:themeShade="80"/>
            </w:rPr>
            <w:t>[Enter the headword for your article]</w:t>
          </w:r>
        </w:p>
      </w:docPartBody>
    </w:docPart>
    <w:docPart>
      <w:docPartPr>
        <w:name w:val="9E11FB967A554FF1B573815ADC702A37"/>
        <w:category>
          <w:name w:val="General"/>
          <w:gallery w:val="placeholder"/>
        </w:category>
        <w:types>
          <w:type w:val="bbPlcHdr"/>
        </w:types>
        <w:behaviors>
          <w:behavior w:val="content"/>
        </w:behaviors>
        <w:guid w:val="{EB3A8023-B531-4445-8F3A-7FC6E7650B9B}"/>
      </w:docPartPr>
      <w:docPartBody>
        <w:p w:rsidR="00000000" w:rsidRDefault="00E75725">
          <w:pPr>
            <w:pStyle w:val="9E11FB967A554FF1B573815ADC702A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B112B191BC45199FC5EC994B968F24"/>
        <w:category>
          <w:name w:val="General"/>
          <w:gallery w:val="placeholder"/>
        </w:category>
        <w:types>
          <w:type w:val="bbPlcHdr"/>
        </w:types>
        <w:behaviors>
          <w:behavior w:val="content"/>
        </w:behaviors>
        <w:guid w:val="{C2BF1AD6-3B6F-4DB1-A178-CADE0887E9F7}"/>
      </w:docPartPr>
      <w:docPartBody>
        <w:p w:rsidR="00000000" w:rsidRDefault="00E75725">
          <w:pPr>
            <w:pStyle w:val="1DB112B191BC45199FC5EC994B968F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3704479F7B411EA7B649F55A36157F"/>
        <w:category>
          <w:name w:val="General"/>
          <w:gallery w:val="placeholder"/>
        </w:category>
        <w:types>
          <w:type w:val="bbPlcHdr"/>
        </w:types>
        <w:behaviors>
          <w:behavior w:val="content"/>
        </w:behaviors>
        <w:guid w:val="{73095B0E-7EBC-45FA-9C6E-443BE0087CCE}"/>
      </w:docPartPr>
      <w:docPartBody>
        <w:p w:rsidR="00000000" w:rsidRDefault="00E75725">
          <w:pPr>
            <w:pStyle w:val="923704479F7B411EA7B649F55A3615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949E506FF24BCE940F4470AA5C6F95"/>
        <w:category>
          <w:name w:val="General"/>
          <w:gallery w:val="placeholder"/>
        </w:category>
        <w:types>
          <w:type w:val="bbPlcHdr"/>
        </w:types>
        <w:behaviors>
          <w:behavior w:val="content"/>
        </w:behaviors>
        <w:guid w:val="{D390F56A-153F-4B12-A076-14E8BFBA9475}"/>
      </w:docPartPr>
      <w:docPartBody>
        <w:p w:rsidR="00000000" w:rsidRDefault="00E75725">
          <w:pPr>
            <w:pStyle w:val="76949E506FF24BCE940F4470AA5C6F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725"/>
    <w:rsid w:val="00E75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B9E1DE192F4CDC8673FF8C65E77B28">
    <w:name w:val="19B9E1DE192F4CDC8673FF8C65E77B28"/>
  </w:style>
  <w:style w:type="paragraph" w:customStyle="1" w:styleId="D1309F87BFC94448A7DF0018C507AD28">
    <w:name w:val="D1309F87BFC94448A7DF0018C507AD28"/>
  </w:style>
  <w:style w:type="paragraph" w:customStyle="1" w:styleId="7976B6D79F5C41FAB43ED42FAFBD9524">
    <w:name w:val="7976B6D79F5C41FAB43ED42FAFBD9524"/>
  </w:style>
  <w:style w:type="paragraph" w:customStyle="1" w:styleId="511BD40E9DC94674AA5EEE60053B7D0B">
    <w:name w:val="511BD40E9DC94674AA5EEE60053B7D0B"/>
  </w:style>
  <w:style w:type="paragraph" w:customStyle="1" w:styleId="548B0C7893794739AB904425DD6AE24B">
    <w:name w:val="548B0C7893794739AB904425DD6AE24B"/>
  </w:style>
  <w:style w:type="paragraph" w:customStyle="1" w:styleId="796DBA05FDCF459C8C157078EAE97D7F">
    <w:name w:val="796DBA05FDCF459C8C157078EAE97D7F"/>
  </w:style>
  <w:style w:type="paragraph" w:customStyle="1" w:styleId="8C06BA8F49474085B39C1F3D992A5434">
    <w:name w:val="8C06BA8F49474085B39C1F3D992A5434"/>
  </w:style>
  <w:style w:type="paragraph" w:customStyle="1" w:styleId="9E11FB967A554FF1B573815ADC702A37">
    <w:name w:val="9E11FB967A554FF1B573815ADC702A37"/>
  </w:style>
  <w:style w:type="paragraph" w:customStyle="1" w:styleId="1DB112B191BC45199FC5EC994B968F24">
    <w:name w:val="1DB112B191BC45199FC5EC994B968F24"/>
  </w:style>
  <w:style w:type="paragraph" w:customStyle="1" w:styleId="923704479F7B411EA7B649F55A36157F">
    <w:name w:val="923704479F7B411EA7B649F55A36157F"/>
  </w:style>
  <w:style w:type="paragraph" w:customStyle="1" w:styleId="76949E506FF24BCE940F4470AA5C6F95">
    <w:name w:val="76949E506FF24BCE940F4470AA5C6F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B9E1DE192F4CDC8673FF8C65E77B28">
    <w:name w:val="19B9E1DE192F4CDC8673FF8C65E77B28"/>
  </w:style>
  <w:style w:type="paragraph" w:customStyle="1" w:styleId="D1309F87BFC94448A7DF0018C507AD28">
    <w:name w:val="D1309F87BFC94448A7DF0018C507AD28"/>
  </w:style>
  <w:style w:type="paragraph" w:customStyle="1" w:styleId="7976B6D79F5C41FAB43ED42FAFBD9524">
    <w:name w:val="7976B6D79F5C41FAB43ED42FAFBD9524"/>
  </w:style>
  <w:style w:type="paragraph" w:customStyle="1" w:styleId="511BD40E9DC94674AA5EEE60053B7D0B">
    <w:name w:val="511BD40E9DC94674AA5EEE60053B7D0B"/>
  </w:style>
  <w:style w:type="paragraph" w:customStyle="1" w:styleId="548B0C7893794739AB904425DD6AE24B">
    <w:name w:val="548B0C7893794739AB904425DD6AE24B"/>
  </w:style>
  <w:style w:type="paragraph" w:customStyle="1" w:styleId="796DBA05FDCF459C8C157078EAE97D7F">
    <w:name w:val="796DBA05FDCF459C8C157078EAE97D7F"/>
  </w:style>
  <w:style w:type="paragraph" w:customStyle="1" w:styleId="8C06BA8F49474085B39C1F3D992A5434">
    <w:name w:val="8C06BA8F49474085B39C1F3D992A5434"/>
  </w:style>
  <w:style w:type="paragraph" w:customStyle="1" w:styleId="9E11FB967A554FF1B573815ADC702A37">
    <w:name w:val="9E11FB967A554FF1B573815ADC702A37"/>
  </w:style>
  <w:style w:type="paragraph" w:customStyle="1" w:styleId="1DB112B191BC45199FC5EC994B968F24">
    <w:name w:val="1DB112B191BC45199FC5EC994B968F24"/>
  </w:style>
  <w:style w:type="paragraph" w:customStyle="1" w:styleId="923704479F7B411EA7B649F55A36157F">
    <w:name w:val="923704479F7B411EA7B649F55A36157F"/>
  </w:style>
  <w:style w:type="paragraph" w:customStyle="1" w:styleId="76949E506FF24BCE940F4470AA5C6F95">
    <w:name w:val="76949E506FF24BCE940F4470AA5C6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All98</b:Tag>
    <b:SourceType>Book</b:SourceType>
    <b:Guid>{51399CC5-1F81-4236-9BC5-8BED752E2C89}</b:Guid>
    <b:Author>
      <b:Author>
        <b:NameList>
          <b:Person>
            <b:Last>Alldritt</b:Last>
            <b:First>K</b:First>
          </b:Person>
        </b:NameList>
      </b:Author>
    </b:Author>
    <b:Title>The Poet As Spy: The Life and Wild Times of Basil Bunting</b:Title>
    <b:Year>1998</b:Year>
    <b:City>London</b:City>
    <b:Publisher>Aurum Press</b:Publisher>
    <b:RefOrder>1</b:RefOrder>
  </b:Source>
  <b:Source>
    <b:Tag>Bun00</b:Tag>
    <b:SourceType>Book</b:SourceType>
    <b:Guid>{CDC4E86C-0C47-4B4B-A5C5-40CFB1EF1144}</b:Guid>
    <b:Author>
      <b:Author>
        <b:NameList>
          <b:Person>
            <b:Last>Bunting</b:Last>
            <b:First>B</b:First>
          </b:Person>
        </b:NameList>
      </b:Author>
    </b:Author>
    <b:Title>Complete Poems</b:Title>
    <b:Year>2000</b:Year>
    <b:City> Newcastle upon Tyne</b:City>
    <b:Publisher> Bloodaxe Books</b:Publisher>
    <b:RefOrder>2</b:RefOrder>
  </b:Source>
  <b:Source>
    <b:Tag>Bun09</b:Tag>
    <b:SourceType>Book</b:SourceType>
    <b:Guid>{32A99C4C-E29F-4A53-A5BD-764C02B09B82}</b:Guid>
    <b:Author>
      <b:Author>
        <b:NameList>
          <b:Person>
            <b:Last>Bunting</b:Last>
            <b:First>B</b:First>
          </b:Person>
        </b:NameList>
      </b:Author>
    </b:Author>
    <b:Title>Briggflatts</b:Title>
    <b:Year>2009</b:Year>
    <b:City>Tarset</b:City>
    <b:Publisher>Bloodaxe Books</b:Publisher>
    <b:RefOrder>3</b:RefOrder>
  </b:Source>
  <b:Source>
    <b:Tag>Bur13</b:Tag>
    <b:SourceType>Book</b:SourceType>
    <b:Guid>{8BE66AC6-8FEE-495C-9B8A-4DFA6171CB67}</b:Guid>
    <b:Author>
      <b:Author>
        <b:NameList>
          <b:Person>
            <b:Last>Burton</b:Last>
            <b:First>R</b:First>
          </b:Person>
        </b:NameList>
      </b:Author>
    </b:Author>
    <b:Title>A Strong Song Tows Us: The Life of Basil Bunting</b:Title>
    <b:Year>2013</b:Year>
    <b:City>Oxford</b:City>
    <b:Publisher>Infinite Ideas</b:Publisher>
    <b:RefOrder>4</b:RefOrder>
  </b:Source>
  <b:Source>
    <b:Tag>Mak99</b:Tag>
    <b:SourceType>Book</b:SourceType>
    <b:Guid>{5FCE6C44-D31B-434B-8F07-4AEF7FFADE7B}</b:Guid>
    <b:Author>
      <b:Editor>
        <b:NameList>
          <b:Person>
            <b:Last>Makin</b:Last>
            <b:First>P</b:First>
          </b:Person>
        </b:NameList>
      </b:Editor>
    </b:Author>
    <b:Title>Basil Bunting on Poetry</b:Title>
    <b:Year>1999</b:Year>
    <b:City>Baltimore</b:City>
    <b:Publisher>Johns Hopkins UP</b:Publisher>
    <b:RefOrder>5</b:RefOrder>
  </b:Source>
  <b:Source>
    <b:Tag>See98</b:Tag>
    <b:SourceType>JournalArticle</b:SourceType>
    <b:Guid>{9E4CFEB8-4EE6-4EC4-919F-A65F49FBAB66}</b:Guid>
    <b:Title>An English objectivist? Basil Bunting’s other England</b:Title>
    <b:Year>1998</b:Year>
    <b:Author>
      <b:Author>
        <b:NameList>
          <b:Person>
            <b:Last>Seed</b:Last>
            <b:First>J</b:First>
          </b:Person>
        </b:NameList>
      </b:Author>
    </b:Author>
    <b:JournalName>Chicago Review</b:JournalName>
    <b:Pages>114-26</b:Pages>
    <b:Volume>44</b:Volume>
    <b:Issue>3-4</b:Issue>
    <b:RefOrder>6</b:RefOrder>
  </b:Source>
  <b:Source>
    <b:Tag>Ter80</b:Tag>
    <b:SourceType>Book</b:SourceType>
    <b:Guid>{93CF8512-0DEF-4C75-80CE-48FA120B24E1}</b:Guid>
    <b:Title>Basil Bunting: Man and Poet</b:Title>
    <b:Year>1980</b:Year>
    <b:City>Orono</b:City>
    <b:Publisher>National Poetry Foundation</b:Publisher>
    <b:Author>
      <b:Editor>
        <b:NameList>
          <b:Person>
            <b:Last>Terrell</b:Last>
            <b:First>C.F.</b:First>
          </b:Person>
        </b:NameList>
      </b:Editor>
    </b:Author>
    <b:RefOrder>7</b:RefOrder>
  </b:Source>
</b:Sources>
</file>

<file path=customXml/itemProps1.xml><?xml version="1.0" encoding="utf-8"?>
<ds:datastoreItem xmlns:ds="http://schemas.openxmlformats.org/officeDocument/2006/customXml" ds:itemID="{0F772AAF-443A-4ED5-8A3D-3B066BF0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2014-06-25T23:34:00Z</dcterms:created>
  <dcterms:modified xsi:type="dcterms:W3CDTF">2014-06-25T23:59:00Z</dcterms:modified>
</cp:coreProperties>
</file>