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AD508D3F5844F6B2E70011FCF746A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94CA6DDD084292B69F597A8AC0AF60"/>
            </w:placeholder>
            <w:text/>
          </w:sdtPr>
          <w:sdtEndPr/>
          <w:sdtContent>
            <w:tc>
              <w:tcPr>
                <w:tcW w:w="2073" w:type="dxa"/>
              </w:tcPr>
              <w:p w:rsidR="00B574C9" w:rsidRDefault="006B23AF" w:rsidP="006B23AF">
                <w:r>
                  <w:t>Stephen</w:t>
                </w:r>
              </w:p>
            </w:tc>
          </w:sdtContent>
        </w:sdt>
        <w:sdt>
          <w:sdtPr>
            <w:alias w:val="Middle name"/>
            <w:tag w:val="authorMiddleName"/>
            <w:id w:val="-2076034781"/>
            <w:placeholder>
              <w:docPart w:val="7CC429D24A7646799D63E0C0DCABB40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873F15539C14F2A8C38207D0549E697"/>
            </w:placeholder>
            <w:text/>
          </w:sdtPr>
          <w:sdtEndPr/>
          <w:sdtContent>
            <w:tc>
              <w:tcPr>
                <w:tcW w:w="2642" w:type="dxa"/>
              </w:tcPr>
              <w:p w:rsidR="00B574C9" w:rsidRDefault="006B23AF" w:rsidP="006B23AF">
                <w:r>
                  <w:t>Broad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71AC7681FC5446D85E941A6E0131B2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FB8D308B0AD4F8CAA8D720617B50FC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ja-JP"/>
            </w:rPr>
            <w:alias w:val="Article headword"/>
            <w:tag w:val="articleHeadword"/>
            <w:id w:val="-361440020"/>
            <w:placeholder>
              <w:docPart w:val="908BF4B1D04D406F96C96BEEDACDFDAB"/>
            </w:placeholder>
            <w:text/>
          </w:sdtPr>
          <w:sdtContent>
            <w:tc>
              <w:tcPr>
                <w:tcW w:w="9016" w:type="dxa"/>
                <w:tcMar>
                  <w:top w:w="113" w:type="dxa"/>
                  <w:bottom w:w="113" w:type="dxa"/>
                </w:tcMar>
              </w:tcPr>
              <w:p w:rsidR="003F0D73" w:rsidRPr="00FB589A" w:rsidRDefault="006B23AF" w:rsidP="006B23AF">
                <w:proofErr w:type="spellStart"/>
                <w:r w:rsidRPr="006B23AF">
                  <w:rPr>
                    <w:lang w:eastAsia="ja-JP"/>
                  </w:rPr>
                  <w:t>Messiaen</w:t>
                </w:r>
                <w:proofErr w:type="spellEnd"/>
                <w:r w:rsidRPr="006B23AF">
                  <w:rPr>
                    <w:lang w:eastAsia="ja-JP"/>
                  </w:rPr>
                  <w:t>, Olivier (1908-1992)</w:t>
                </w:r>
              </w:p>
            </w:tc>
          </w:sdtContent>
        </w:sdt>
      </w:tr>
      <w:tr w:rsidR="00464699" w:rsidTr="007821B0">
        <w:sdt>
          <w:sdtPr>
            <w:alias w:val="Variant headwords"/>
            <w:tag w:val="variantHeadwords"/>
            <w:id w:val="173464402"/>
            <w:placeholder>
              <w:docPart w:val="746E672D73D84B92AF724E5067E5284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DC8389EFFE44E8F8DDA10C227C00A21"/>
            </w:placeholder>
          </w:sdtPr>
          <w:sdtEndPr/>
          <w:sdtContent>
            <w:tc>
              <w:tcPr>
                <w:tcW w:w="9016" w:type="dxa"/>
                <w:tcMar>
                  <w:top w:w="113" w:type="dxa"/>
                  <w:bottom w:w="113" w:type="dxa"/>
                </w:tcMar>
              </w:tcPr>
              <w:p w:rsidR="00E85A05" w:rsidRDefault="006B23AF" w:rsidP="00E85A05">
                <w:r>
                  <w:t xml:space="preserve">Olivier </w:t>
                </w:r>
                <w:proofErr w:type="spellStart"/>
                <w:r>
                  <w:t>Messiaen</w:t>
                </w:r>
                <w:proofErr w:type="spellEnd"/>
                <w:r>
                  <w:t xml:space="preserve"> was one of the foremost composers of the twentieth century, with a distinctive compositional style of great emotional intensity. This style drew on a diverse array of rhythmic, harmonic, </w:t>
                </w:r>
                <w:proofErr w:type="spellStart"/>
                <w:r>
                  <w:t>timbral</w:t>
                </w:r>
                <w:proofErr w:type="spellEnd"/>
                <w:r>
                  <w:t xml:space="preserve"> and formal influences that included the songs of birds, and expressed a deeply-held Catholic faith. </w:t>
                </w:r>
                <w:proofErr w:type="spellStart"/>
                <w:r>
                  <w:t>Messiaen</w:t>
                </w:r>
                <w:proofErr w:type="spellEnd"/>
                <w:r>
                  <w:t xml:space="preserve"> was influential as a teacher, and foresaw the concept of </w:t>
                </w:r>
                <w:r w:rsidRPr="00712F5E">
                  <w:t>total serialism</w:t>
                </w:r>
                <w:r>
                  <w:t xml:space="preserve"> taken forward by his pupils Pierre Boulez and </w:t>
                </w:r>
                <w:proofErr w:type="spellStart"/>
                <w:r>
                  <w:t>Karlheinz</w:t>
                </w:r>
                <w:proofErr w:type="spellEnd"/>
                <w:r>
                  <w:t xml:space="preserve"> Stockhausen.</w:t>
                </w:r>
                <w:r>
                  <w:t xml:space="preserve"> </w:t>
                </w:r>
                <w:r>
                  <w:t xml:space="preserve">There are major works throughout his sixty-year career, including </w:t>
                </w:r>
                <w:r w:rsidRPr="00933D93">
                  <w:rPr>
                    <w:i/>
                  </w:rPr>
                  <w:t xml:space="preserve">La </w:t>
                </w:r>
                <w:proofErr w:type="spellStart"/>
                <w:r w:rsidRPr="00933D93">
                  <w:rPr>
                    <w:i/>
                  </w:rPr>
                  <w:t>Nativité</w:t>
                </w:r>
                <w:proofErr w:type="spellEnd"/>
                <w:r w:rsidRPr="00933D93">
                  <w:rPr>
                    <w:i/>
                  </w:rPr>
                  <w:t xml:space="preserve"> du </w:t>
                </w:r>
                <w:proofErr w:type="spellStart"/>
                <w:r w:rsidRPr="00933D93">
                  <w:rPr>
                    <w:i/>
                  </w:rPr>
                  <w:t>Seigneur</w:t>
                </w:r>
                <w:proofErr w:type="spellEnd"/>
                <w:r>
                  <w:t xml:space="preserve"> (1935), the </w:t>
                </w:r>
                <w:proofErr w:type="spellStart"/>
                <w:r w:rsidRPr="00933D93">
                  <w:rPr>
                    <w:i/>
                  </w:rPr>
                  <w:t>Quatuor</w:t>
                </w:r>
                <w:proofErr w:type="spellEnd"/>
                <w:r w:rsidRPr="00933D93">
                  <w:rPr>
                    <w:i/>
                  </w:rPr>
                  <w:t xml:space="preserve"> pour la fin du Temps</w:t>
                </w:r>
                <w:r>
                  <w:t xml:space="preserve"> (Quartet for the End of Time, completed 1941), </w:t>
                </w:r>
                <w:r w:rsidRPr="00933D93">
                  <w:rPr>
                    <w:i/>
                  </w:rPr>
                  <w:t xml:space="preserve">Catalogue </w:t>
                </w:r>
                <w:proofErr w:type="spellStart"/>
                <w:r w:rsidRPr="00933D93">
                  <w:rPr>
                    <w:i/>
                  </w:rPr>
                  <w:t>d’oiseaux</w:t>
                </w:r>
                <w:proofErr w:type="spellEnd"/>
                <w:r>
                  <w:t xml:space="preserve"> (completed 1958), </w:t>
                </w:r>
                <w:proofErr w:type="spellStart"/>
                <w:r w:rsidRPr="00933D93">
                  <w:rPr>
                    <w:i/>
                  </w:rPr>
                  <w:t>Couleurs</w:t>
                </w:r>
                <w:proofErr w:type="spellEnd"/>
                <w:r w:rsidRPr="00933D93">
                  <w:rPr>
                    <w:i/>
                  </w:rPr>
                  <w:t xml:space="preserve"> de la </w:t>
                </w:r>
                <w:proofErr w:type="spellStart"/>
                <w:r w:rsidRPr="00933D93">
                  <w:rPr>
                    <w:i/>
                  </w:rPr>
                  <w:t>Cité</w:t>
                </w:r>
                <w:proofErr w:type="spellEnd"/>
                <w:r w:rsidRPr="00933D93">
                  <w:rPr>
                    <w:i/>
                  </w:rPr>
                  <w:t xml:space="preserve"> </w:t>
                </w:r>
                <w:proofErr w:type="spellStart"/>
                <w:r w:rsidRPr="00933D93">
                  <w:rPr>
                    <w:i/>
                  </w:rPr>
                  <w:t>céleste</w:t>
                </w:r>
                <w:proofErr w:type="spellEnd"/>
                <w:r>
                  <w:t xml:space="preserve"> (1963), </w:t>
                </w:r>
                <w:proofErr w:type="gramStart"/>
                <w:r w:rsidRPr="00933D93">
                  <w:rPr>
                    <w:i/>
                  </w:rPr>
                  <w:t>Des Canyons</w:t>
                </w:r>
                <w:proofErr w:type="gramEnd"/>
                <w:r w:rsidRPr="00933D93">
                  <w:rPr>
                    <w:i/>
                  </w:rPr>
                  <w:t xml:space="preserve"> aux </w:t>
                </w:r>
                <w:proofErr w:type="spellStart"/>
                <w:r w:rsidRPr="00933D93">
                  <w:rPr>
                    <w:i/>
                  </w:rPr>
                  <w:t>étoiles</w:t>
                </w:r>
                <w:proofErr w:type="spellEnd"/>
                <w:r>
                  <w:t xml:space="preserve"> (completed 1974) and </w:t>
                </w:r>
                <w:r w:rsidRPr="00933D93">
                  <w:rPr>
                    <w:i/>
                  </w:rPr>
                  <w:t xml:space="preserve">St François </w:t>
                </w:r>
                <w:proofErr w:type="spellStart"/>
                <w:r w:rsidRPr="00933D93">
                  <w:rPr>
                    <w:i/>
                  </w:rPr>
                  <w:t>d’Assise</w:t>
                </w:r>
                <w:proofErr w:type="spellEnd"/>
                <w:r>
                  <w:t xml:space="preserve"> (completed 1983). In his treatises </w:t>
                </w:r>
                <w:r w:rsidRPr="00933D93">
                  <w:rPr>
                    <w:i/>
                  </w:rPr>
                  <w:t xml:space="preserve">Technique de </w:t>
                </w:r>
                <w:proofErr w:type="spellStart"/>
                <w:r w:rsidRPr="00933D93">
                  <w:rPr>
                    <w:i/>
                  </w:rPr>
                  <w:t>mon</w:t>
                </w:r>
                <w:proofErr w:type="spellEnd"/>
                <w:r w:rsidRPr="00933D93">
                  <w:rPr>
                    <w:i/>
                  </w:rPr>
                  <w:t xml:space="preserve"> </w:t>
                </w:r>
                <w:proofErr w:type="spellStart"/>
                <w:r w:rsidRPr="00933D93">
                  <w:rPr>
                    <w:i/>
                  </w:rPr>
                  <w:t>langage</w:t>
                </w:r>
                <w:proofErr w:type="spellEnd"/>
                <w:r w:rsidRPr="00933D93">
                  <w:rPr>
                    <w:i/>
                  </w:rPr>
                  <w:t xml:space="preserve"> musical</w:t>
                </w:r>
                <w:r>
                  <w:t xml:space="preserve"> (1944) and </w:t>
                </w:r>
                <w:proofErr w:type="spellStart"/>
                <w:r w:rsidRPr="00933D93">
                  <w:rPr>
                    <w:i/>
                  </w:rPr>
                  <w:t>Traité</w:t>
                </w:r>
                <w:proofErr w:type="spellEnd"/>
                <w:r w:rsidRPr="00933D93">
                  <w:rPr>
                    <w:i/>
                  </w:rPr>
                  <w:t xml:space="preserve"> de </w:t>
                </w:r>
                <w:proofErr w:type="spellStart"/>
                <w:r w:rsidRPr="00933D93">
                  <w:rPr>
                    <w:i/>
                  </w:rPr>
                  <w:t>rythme</w:t>
                </w:r>
                <w:proofErr w:type="spellEnd"/>
                <w:r w:rsidRPr="00933D93">
                  <w:rPr>
                    <w:i/>
                  </w:rPr>
                  <w:t xml:space="preserve">, de </w:t>
                </w:r>
                <w:proofErr w:type="spellStart"/>
                <w:r w:rsidRPr="00933D93">
                  <w:rPr>
                    <w:i/>
                  </w:rPr>
                  <w:t>couleur</w:t>
                </w:r>
                <w:proofErr w:type="spellEnd"/>
                <w:r w:rsidRPr="00933D93">
                  <w:rPr>
                    <w:i/>
                  </w:rPr>
                  <w:t xml:space="preserve">, et </w:t>
                </w:r>
                <w:proofErr w:type="spellStart"/>
                <w:r w:rsidRPr="00933D93">
                  <w:rPr>
                    <w:i/>
                  </w:rPr>
                  <w:t>d’ornithologie</w:t>
                </w:r>
                <w:proofErr w:type="spellEnd"/>
                <w:r>
                  <w:t xml:space="preserve"> (1994-2002), he set out his musical inspirations and processes in considerable detail.</w:t>
                </w:r>
              </w:p>
            </w:tc>
          </w:sdtContent>
        </w:sdt>
      </w:tr>
      <w:tr w:rsidR="003F0D73" w:rsidTr="003F0D73">
        <w:sdt>
          <w:sdtPr>
            <w:alias w:val="Article text"/>
            <w:tag w:val="articleText"/>
            <w:id w:val="634067588"/>
            <w:placeholder>
              <w:docPart w:val="D2B2A3FD2BCD4F189561E01B9D7E3CDF"/>
            </w:placeholder>
          </w:sdtPr>
          <w:sdtEndPr/>
          <w:sdtContent>
            <w:tc>
              <w:tcPr>
                <w:tcW w:w="9016" w:type="dxa"/>
                <w:tcMar>
                  <w:top w:w="113" w:type="dxa"/>
                  <w:bottom w:w="113" w:type="dxa"/>
                </w:tcMar>
              </w:tcPr>
              <w:p w:rsidR="006B23AF" w:rsidRDefault="006B23AF" w:rsidP="006B23AF">
                <w:r>
                  <w:t xml:space="preserve">Olivier </w:t>
                </w:r>
                <w:proofErr w:type="spellStart"/>
                <w:r>
                  <w:t>Messiaen</w:t>
                </w:r>
                <w:proofErr w:type="spellEnd"/>
                <w:r>
                  <w:t xml:space="preserve"> was one of the foremost composers of the twentieth century, with a distinctive compositional style of great emotional intensity. This style drew on a diverse array of rhythmic, harmonic, </w:t>
                </w:r>
                <w:proofErr w:type="spellStart"/>
                <w:r>
                  <w:t>timbral</w:t>
                </w:r>
                <w:proofErr w:type="spellEnd"/>
                <w:r>
                  <w:t xml:space="preserve"> and formal influences that included the songs of birds, and expressed a deeply-held Catholic faith. </w:t>
                </w:r>
                <w:proofErr w:type="spellStart"/>
                <w:r>
                  <w:t>Messiaen</w:t>
                </w:r>
                <w:proofErr w:type="spellEnd"/>
                <w:r>
                  <w:t xml:space="preserve"> was influential as a teacher, and foresaw the concept of </w:t>
                </w:r>
                <w:r w:rsidRPr="00712F5E">
                  <w:t>total serialism</w:t>
                </w:r>
                <w:r>
                  <w:t xml:space="preserve"> taken forward by his pupils Pierre Boulez and </w:t>
                </w:r>
                <w:proofErr w:type="spellStart"/>
                <w:r>
                  <w:t>Karlheinz</w:t>
                </w:r>
                <w:proofErr w:type="spellEnd"/>
                <w:r>
                  <w:t xml:space="preserve"> Stockhausen. There are major works throughout his sixty-year career, including </w:t>
                </w:r>
                <w:r w:rsidRPr="00933D93">
                  <w:rPr>
                    <w:i/>
                  </w:rPr>
                  <w:t xml:space="preserve">La </w:t>
                </w:r>
                <w:proofErr w:type="spellStart"/>
                <w:r w:rsidRPr="00933D93">
                  <w:rPr>
                    <w:i/>
                  </w:rPr>
                  <w:t>Nativité</w:t>
                </w:r>
                <w:proofErr w:type="spellEnd"/>
                <w:r w:rsidRPr="00933D93">
                  <w:rPr>
                    <w:i/>
                  </w:rPr>
                  <w:t xml:space="preserve"> du </w:t>
                </w:r>
                <w:proofErr w:type="spellStart"/>
                <w:r w:rsidRPr="00933D93">
                  <w:rPr>
                    <w:i/>
                  </w:rPr>
                  <w:t>Seigneur</w:t>
                </w:r>
                <w:proofErr w:type="spellEnd"/>
                <w:r>
                  <w:t xml:space="preserve"> (1935), the </w:t>
                </w:r>
                <w:proofErr w:type="spellStart"/>
                <w:r w:rsidRPr="00933D93">
                  <w:rPr>
                    <w:i/>
                  </w:rPr>
                  <w:t>Quatuor</w:t>
                </w:r>
                <w:proofErr w:type="spellEnd"/>
                <w:r w:rsidRPr="00933D93">
                  <w:rPr>
                    <w:i/>
                  </w:rPr>
                  <w:t xml:space="preserve"> pour la fin du Temps</w:t>
                </w:r>
                <w:r>
                  <w:t xml:space="preserve"> (Quartet for the End of Time, completed 1941), </w:t>
                </w:r>
                <w:r w:rsidRPr="00933D93">
                  <w:rPr>
                    <w:i/>
                  </w:rPr>
                  <w:t xml:space="preserve">Catalogue </w:t>
                </w:r>
                <w:proofErr w:type="spellStart"/>
                <w:r w:rsidRPr="00933D93">
                  <w:rPr>
                    <w:i/>
                  </w:rPr>
                  <w:t>d’oiseaux</w:t>
                </w:r>
                <w:proofErr w:type="spellEnd"/>
                <w:r>
                  <w:t xml:space="preserve"> (completed 1958), </w:t>
                </w:r>
                <w:proofErr w:type="spellStart"/>
                <w:r w:rsidRPr="00933D93">
                  <w:rPr>
                    <w:i/>
                  </w:rPr>
                  <w:t>Couleurs</w:t>
                </w:r>
                <w:proofErr w:type="spellEnd"/>
                <w:r w:rsidRPr="00933D93">
                  <w:rPr>
                    <w:i/>
                  </w:rPr>
                  <w:t xml:space="preserve"> de la </w:t>
                </w:r>
                <w:proofErr w:type="spellStart"/>
                <w:r w:rsidRPr="00933D93">
                  <w:rPr>
                    <w:i/>
                  </w:rPr>
                  <w:t>Cité</w:t>
                </w:r>
                <w:proofErr w:type="spellEnd"/>
                <w:r w:rsidRPr="00933D93">
                  <w:rPr>
                    <w:i/>
                  </w:rPr>
                  <w:t xml:space="preserve"> </w:t>
                </w:r>
                <w:proofErr w:type="spellStart"/>
                <w:r w:rsidRPr="00933D93">
                  <w:rPr>
                    <w:i/>
                  </w:rPr>
                  <w:t>céleste</w:t>
                </w:r>
                <w:proofErr w:type="spellEnd"/>
                <w:r>
                  <w:t xml:space="preserve"> (1963), </w:t>
                </w:r>
                <w:proofErr w:type="gramStart"/>
                <w:r w:rsidRPr="00933D93">
                  <w:rPr>
                    <w:i/>
                  </w:rPr>
                  <w:t>Des Canyons</w:t>
                </w:r>
                <w:proofErr w:type="gramEnd"/>
                <w:r w:rsidRPr="00933D93">
                  <w:rPr>
                    <w:i/>
                  </w:rPr>
                  <w:t xml:space="preserve"> aux </w:t>
                </w:r>
                <w:proofErr w:type="spellStart"/>
                <w:r w:rsidRPr="00933D93">
                  <w:rPr>
                    <w:i/>
                  </w:rPr>
                  <w:t>étoiles</w:t>
                </w:r>
                <w:proofErr w:type="spellEnd"/>
                <w:r>
                  <w:t xml:space="preserve"> (completed 1974) and </w:t>
                </w:r>
                <w:r w:rsidRPr="00933D93">
                  <w:rPr>
                    <w:i/>
                  </w:rPr>
                  <w:t xml:space="preserve">St François </w:t>
                </w:r>
                <w:proofErr w:type="spellStart"/>
                <w:r w:rsidRPr="00933D93">
                  <w:rPr>
                    <w:i/>
                  </w:rPr>
                  <w:t>d’Assise</w:t>
                </w:r>
                <w:proofErr w:type="spellEnd"/>
                <w:r>
                  <w:t xml:space="preserve"> (completed 1983). In his treatises </w:t>
                </w:r>
                <w:r w:rsidRPr="00933D93">
                  <w:rPr>
                    <w:i/>
                  </w:rPr>
                  <w:t xml:space="preserve">Technique de </w:t>
                </w:r>
                <w:proofErr w:type="spellStart"/>
                <w:r w:rsidRPr="00933D93">
                  <w:rPr>
                    <w:i/>
                  </w:rPr>
                  <w:t>mon</w:t>
                </w:r>
                <w:proofErr w:type="spellEnd"/>
                <w:r w:rsidRPr="00933D93">
                  <w:rPr>
                    <w:i/>
                  </w:rPr>
                  <w:t xml:space="preserve"> </w:t>
                </w:r>
                <w:proofErr w:type="spellStart"/>
                <w:r w:rsidRPr="00933D93">
                  <w:rPr>
                    <w:i/>
                  </w:rPr>
                  <w:t>langage</w:t>
                </w:r>
                <w:proofErr w:type="spellEnd"/>
                <w:r w:rsidRPr="00933D93">
                  <w:rPr>
                    <w:i/>
                  </w:rPr>
                  <w:t xml:space="preserve"> musical</w:t>
                </w:r>
                <w:r>
                  <w:t xml:space="preserve"> (1944) and </w:t>
                </w:r>
                <w:proofErr w:type="spellStart"/>
                <w:r w:rsidRPr="00933D93">
                  <w:rPr>
                    <w:i/>
                  </w:rPr>
                  <w:t>Traité</w:t>
                </w:r>
                <w:proofErr w:type="spellEnd"/>
                <w:r w:rsidRPr="00933D93">
                  <w:rPr>
                    <w:i/>
                  </w:rPr>
                  <w:t xml:space="preserve"> de </w:t>
                </w:r>
                <w:proofErr w:type="spellStart"/>
                <w:r w:rsidRPr="00933D93">
                  <w:rPr>
                    <w:i/>
                  </w:rPr>
                  <w:t>rythme</w:t>
                </w:r>
                <w:proofErr w:type="spellEnd"/>
                <w:r w:rsidRPr="00933D93">
                  <w:rPr>
                    <w:i/>
                  </w:rPr>
                  <w:t xml:space="preserve">, de </w:t>
                </w:r>
                <w:proofErr w:type="spellStart"/>
                <w:r w:rsidRPr="00933D93">
                  <w:rPr>
                    <w:i/>
                  </w:rPr>
                  <w:t>couleur</w:t>
                </w:r>
                <w:proofErr w:type="spellEnd"/>
                <w:r w:rsidRPr="00933D93">
                  <w:rPr>
                    <w:i/>
                  </w:rPr>
                  <w:t xml:space="preserve">, et </w:t>
                </w:r>
                <w:proofErr w:type="spellStart"/>
                <w:r w:rsidRPr="00933D93">
                  <w:rPr>
                    <w:i/>
                  </w:rPr>
                  <w:t>d’ornithologie</w:t>
                </w:r>
                <w:proofErr w:type="spellEnd"/>
                <w:r>
                  <w:t xml:space="preserve"> (1994-2002), he set out his musical inspirations and processes in considerable detail.</w:t>
                </w:r>
              </w:p>
              <w:p w:rsidR="006B23AF" w:rsidRDefault="006B23AF" w:rsidP="006B23AF"/>
              <w:p w:rsidR="006B23AF" w:rsidRDefault="006B23AF" w:rsidP="006B23AF">
                <w:proofErr w:type="spellStart"/>
                <w:r>
                  <w:t>Messiaen</w:t>
                </w:r>
                <w:proofErr w:type="spellEnd"/>
                <w:r>
                  <w:t xml:space="preserve"> was born in Avignon, France, in 1908. Even his earliest extant compositions, from the late 1920s and early 1930s, are marked by a seriousness of approach and emotional sincerity that contrasts with the bright levity of much music of that time and, to a lesser extent, with the perceived intellectualism of the Second Viennese School. When he co-founded a “friendly group” of young composers in 1936, it was to underline a “common desire to be satisfied with nothing less than sincerity, generosity and artistic good faith.”</w:t>
                </w:r>
                <w:r w:rsidR="00DC7FC2">
                  <w:rPr>
                    <w:rStyle w:val="FootnoteReference"/>
                  </w:rPr>
                  <w:footnoteReference w:id="1"/>
                </w:r>
              </w:p>
              <w:p w:rsidR="006B23AF" w:rsidRDefault="006B23AF" w:rsidP="006B23AF"/>
              <w:p w:rsidR="006B23AF" w:rsidRDefault="006B23AF" w:rsidP="006B23AF">
                <w:r>
                  <w:lastRenderedPageBreak/>
                  <w:t>E</w:t>
                </w:r>
                <w:r>
                  <w:t xml:space="preserve">arly in his compositional life, </w:t>
                </w:r>
                <w:proofErr w:type="spellStart"/>
                <w:r>
                  <w:t>Messiaen</w:t>
                </w:r>
                <w:proofErr w:type="spellEnd"/>
                <w:r>
                  <w:t xml:space="preserve"> identified a number of diverse musical sources that he fused into a distinctive compositional style. These included an approach to pitch organisation that drew on the practices of Rimsky-Korsakov, early Stravinsky, and above all Debussy to create an allusive harmonic world in which straightforward added-sixth chords could co-exist with subtle shifts in tonality; and an additive approach to rhythm that embraced ancient Greek meters and the rhythms of the Indian sub-continent, and that evolved into a highly sophisticated rhythmic language.</w:t>
                </w:r>
                <w:r>
                  <w:rPr>
                    <w:b/>
                  </w:rPr>
                  <w:t xml:space="preserve"> </w:t>
                </w:r>
                <w:proofErr w:type="spellStart"/>
                <w:r>
                  <w:t>Messiaen</w:t>
                </w:r>
                <w:proofErr w:type="spellEnd"/>
                <w:r>
                  <w:t xml:space="preserve"> was, then, an eclectic who saw no tension between gathering resources from a wide range of </w:t>
                </w:r>
                <w:proofErr w:type="spellStart"/>
                <w:r>
                  <w:t>musics</w:t>
                </w:r>
                <w:proofErr w:type="spellEnd"/>
                <w:r>
                  <w:t xml:space="preserve"> and a deeply-held sincerity of expression.</w:t>
                </w:r>
              </w:p>
              <w:p w:rsidR="00B97093" w:rsidRPr="00927BB8" w:rsidRDefault="00B97093" w:rsidP="006B23AF">
                <w:pPr>
                  <w:rPr>
                    <w:b/>
                  </w:rPr>
                </w:pPr>
              </w:p>
              <w:p w:rsidR="006B23AF" w:rsidRDefault="006B23AF" w:rsidP="006B23AF">
                <w:r>
                  <w:t xml:space="preserve">Shortly after completing his studies at the Paris Conservatoire, he became organist at the Church of the Holy Trinity in Paris, a post he held until his death in 1992. The organ, which he had been encouraged to take up in his later years at the Conservatoire on account of a great skill in improvisation, became an important further source of inspiration, especially in </w:t>
                </w:r>
                <w:proofErr w:type="spellStart"/>
                <w:r>
                  <w:t>timbral</w:t>
                </w:r>
                <w:proofErr w:type="spellEnd"/>
                <w:r>
                  <w:t xml:space="preserve"> terms. The organ’s ability to create unusual groups of timbres, often deployed in alternation, may be seen reflected in </w:t>
                </w:r>
                <w:proofErr w:type="spellStart"/>
                <w:r>
                  <w:t>Messiaen’s</w:t>
                </w:r>
                <w:proofErr w:type="spellEnd"/>
                <w:r>
                  <w:t xml:space="preserve"> wider music, as may be its capacity to generate a mighty and implacable tone.</w:t>
                </w:r>
              </w:p>
              <w:p w:rsidR="00B97093" w:rsidRDefault="00B97093" w:rsidP="006B23AF"/>
              <w:p w:rsidR="006B23AF" w:rsidRDefault="006B23AF" w:rsidP="006B23AF">
                <w:r>
                  <w:t xml:space="preserve">The notion of </w:t>
                </w:r>
                <w:proofErr w:type="spellStart"/>
                <w:r>
                  <w:t>éblouissement</w:t>
                </w:r>
                <w:proofErr w:type="spellEnd"/>
                <w:r>
                  <w:t xml:space="preserve"> (</w:t>
                </w:r>
                <w:proofErr w:type="spellStart"/>
                <w:r>
                  <w:t>dazzlement</w:t>
                </w:r>
                <w:proofErr w:type="spellEnd"/>
                <w:r>
                  <w:t xml:space="preserve">) is an example of how </w:t>
                </w:r>
                <w:proofErr w:type="spellStart"/>
                <w:r>
                  <w:t>Messiaen’s</w:t>
                </w:r>
                <w:proofErr w:type="spellEnd"/>
                <w:r>
                  <w:t xml:space="preserve"> aesthetic is intimately connected with his distinctive view of the Catholic faith, containing mystical and surreal elements. In dazzling the listener with extremes of volume, duration, and timbre, </w:t>
                </w:r>
                <w:proofErr w:type="spellStart"/>
                <w:r>
                  <w:t>Messiaen</w:t>
                </w:r>
                <w:proofErr w:type="spellEnd"/>
                <w:r>
                  <w:t xml:space="preserve"> sought to represent the truths of his faith. The result for the listener is often overwhelming, a transcendent experience that goes beyond specific belief systems. This power helps to explain the considerable popularity of his music among a wide listening audience.</w:t>
                </w:r>
              </w:p>
              <w:p w:rsidR="00B97093" w:rsidRDefault="00B97093" w:rsidP="006B23AF"/>
              <w:p w:rsidR="006B23AF" w:rsidRDefault="006B23AF" w:rsidP="006B23AF">
                <w:r>
                  <w:t xml:space="preserve">In 1939, </w:t>
                </w:r>
                <w:proofErr w:type="spellStart"/>
                <w:r>
                  <w:t>Messiaen</w:t>
                </w:r>
                <w:proofErr w:type="spellEnd"/>
                <w:r>
                  <w:t xml:space="preserve"> joined the French army as a medical orderly and was captured and imprisoned. During his captivity in </w:t>
                </w:r>
                <w:proofErr w:type="spellStart"/>
                <w:r>
                  <w:t>Stalag</w:t>
                </w:r>
                <w:proofErr w:type="spellEnd"/>
                <w:r>
                  <w:t xml:space="preserve"> VIIIA in </w:t>
                </w:r>
                <w:proofErr w:type="spellStart"/>
                <w:r>
                  <w:t>Görlitz</w:t>
                </w:r>
                <w:proofErr w:type="spellEnd"/>
                <w:r>
                  <w:t>, Silesia, he completed the Quartet for the End of Time, which was performed in the camp on 15 January 1941, before an audience of fellow prisoners. Although there are a number of myths associated with this performance, it rightly stands as one of the most famous premières of the twentieth century.</w:t>
                </w:r>
              </w:p>
              <w:p w:rsidR="00B97093" w:rsidRDefault="00B97093" w:rsidP="006B23AF"/>
              <w:p w:rsidR="006B23AF" w:rsidRDefault="006B23AF" w:rsidP="006B23AF">
                <w:r>
                  <w:t xml:space="preserve">Upon repatriation, </w:t>
                </w:r>
                <w:proofErr w:type="spellStart"/>
                <w:r>
                  <w:t>Messiaen</w:t>
                </w:r>
                <w:proofErr w:type="spellEnd"/>
                <w:r>
                  <w:t xml:space="preserve"> began teaching analysis at the Paris Conservatoire. Although this was not his first experience of teaching, it was significant in bringing him into contact with the young Pierre Boulez and with Yvonne </w:t>
                </w:r>
                <w:proofErr w:type="spellStart"/>
                <w:r>
                  <w:t>Loriod</w:t>
                </w:r>
                <w:proofErr w:type="spellEnd"/>
                <w:r>
                  <w:t>, a young pianist who would later become his second wife, and whose pianistic brilliance would inspire him throughout the remainder of his life. Around this time he published his first treatise The Technique of my Musical Language.</w:t>
                </w:r>
              </w:p>
              <w:p w:rsidR="00B97093" w:rsidRDefault="00B97093" w:rsidP="006B23AF"/>
              <w:p w:rsidR="006B23AF" w:rsidRDefault="006B23AF" w:rsidP="006B23AF">
                <w:r>
                  <w:t xml:space="preserve">After a series of high-profile works in the 1940s came a phase of experimentation, culminating in the </w:t>
                </w:r>
                <w:proofErr w:type="spellStart"/>
                <w:r w:rsidRPr="00933D93">
                  <w:rPr>
                    <w:i/>
                  </w:rPr>
                  <w:t>Quatre</w:t>
                </w:r>
                <w:proofErr w:type="spellEnd"/>
                <w:r w:rsidRPr="00933D93">
                  <w:rPr>
                    <w:i/>
                  </w:rPr>
                  <w:t xml:space="preserve"> </w:t>
                </w:r>
                <w:proofErr w:type="spellStart"/>
                <w:r w:rsidRPr="00933D93">
                  <w:rPr>
                    <w:i/>
                  </w:rPr>
                  <w:t>Études</w:t>
                </w:r>
                <w:proofErr w:type="spellEnd"/>
                <w:r w:rsidRPr="00933D93">
                  <w:rPr>
                    <w:i/>
                  </w:rPr>
                  <w:t xml:space="preserve"> de </w:t>
                </w:r>
                <w:proofErr w:type="spellStart"/>
                <w:r w:rsidRPr="00933D93">
                  <w:rPr>
                    <w:i/>
                  </w:rPr>
                  <w:t>rythme</w:t>
                </w:r>
                <w:proofErr w:type="spellEnd"/>
                <w:r>
                  <w:t xml:space="preserve"> (completed 1950), which is the first known attempt to serialise all elements of music. It is now known from </w:t>
                </w:r>
                <w:proofErr w:type="spellStart"/>
                <w:r>
                  <w:t>Messiaen’s</w:t>
                </w:r>
                <w:proofErr w:type="spellEnd"/>
                <w:r>
                  <w:t xml:space="preserve"> diaries that he had been considering expanding the serial principle from pitch to other elements of music as early as 1945. Although this experimental phase was important historically, because it pointed the way to the total serialism of the 1950s, for </w:t>
                </w:r>
                <w:proofErr w:type="spellStart"/>
                <w:r>
                  <w:t>Messiaen</w:t>
                </w:r>
                <w:proofErr w:type="spellEnd"/>
                <w:r>
                  <w:t xml:space="preserve"> it was only of passing interest. From 1952 onwards, he became increasingly interested in the songs of birds, writing firstly </w:t>
                </w:r>
                <w:proofErr w:type="spellStart"/>
                <w:r w:rsidRPr="00933D93">
                  <w:rPr>
                    <w:i/>
                  </w:rPr>
                  <w:t>Réveil</w:t>
                </w:r>
                <w:proofErr w:type="spellEnd"/>
                <w:r w:rsidRPr="00933D93">
                  <w:rPr>
                    <w:i/>
                  </w:rPr>
                  <w:t xml:space="preserve"> des </w:t>
                </w:r>
                <w:proofErr w:type="spellStart"/>
                <w:r w:rsidRPr="00933D93">
                  <w:rPr>
                    <w:i/>
                  </w:rPr>
                  <w:t>oiseaux</w:t>
                </w:r>
                <w:proofErr w:type="spellEnd"/>
                <w:r>
                  <w:t xml:space="preserve"> (completed 1953) then Catalogue of the Birds. Although </w:t>
                </w:r>
                <w:proofErr w:type="spellStart"/>
                <w:r>
                  <w:t>Messiaen’s</w:t>
                </w:r>
                <w:proofErr w:type="spellEnd"/>
                <w:r>
                  <w:t xml:space="preserve"> birds sing according to his aesthetic parameters, many are quite accurately drawn from life, whether directly (as </w:t>
                </w:r>
                <w:proofErr w:type="spellStart"/>
                <w:r>
                  <w:t>Messiaen</w:t>
                </w:r>
                <w:proofErr w:type="spellEnd"/>
                <w:r>
                  <w:t xml:space="preserve"> liked initially to claim), or from his own or commercial field recordings.</w:t>
                </w:r>
              </w:p>
              <w:p w:rsidR="00B97093" w:rsidRDefault="00B97093" w:rsidP="006B23AF"/>
              <w:p w:rsidR="006B23AF" w:rsidRDefault="006B23AF" w:rsidP="006B23AF">
                <w:r>
                  <w:t xml:space="preserve">In the final phase of his compositional career, </w:t>
                </w:r>
                <w:proofErr w:type="spellStart"/>
                <w:r>
                  <w:t>Messiaen</w:t>
                </w:r>
                <w:proofErr w:type="spellEnd"/>
                <w:r>
                  <w:t xml:space="preserve"> synthesized the various elements of his style in a series of enormous landmark works – </w:t>
                </w:r>
                <w:r w:rsidRPr="00933D93">
                  <w:rPr>
                    <w:i/>
                  </w:rPr>
                  <w:t xml:space="preserve">La Transfiguration de </w:t>
                </w:r>
                <w:proofErr w:type="spellStart"/>
                <w:r w:rsidRPr="00933D93">
                  <w:rPr>
                    <w:i/>
                  </w:rPr>
                  <w:t>Nôtre-Seigneur</w:t>
                </w:r>
                <w:proofErr w:type="spellEnd"/>
                <w:r w:rsidRPr="00933D93">
                  <w:rPr>
                    <w:i/>
                  </w:rPr>
                  <w:t xml:space="preserve"> </w:t>
                </w:r>
                <w:proofErr w:type="spellStart"/>
                <w:r w:rsidRPr="00933D93">
                  <w:rPr>
                    <w:i/>
                  </w:rPr>
                  <w:t>Jésus</w:t>
                </w:r>
                <w:proofErr w:type="spellEnd"/>
                <w:r w:rsidRPr="00933D93">
                  <w:rPr>
                    <w:i/>
                  </w:rPr>
                  <w:t>-Christ</w:t>
                </w:r>
                <w:r>
                  <w:t xml:space="preserve"> (completed 1969), </w:t>
                </w:r>
                <w:proofErr w:type="gramStart"/>
                <w:r>
                  <w:rPr>
                    <w:i/>
                  </w:rPr>
                  <w:t>Des Canyons</w:t>
                </w:r>
                <w:proofErr w:type="gramEnd"/>
                <w:r>
                  <w:rPr>
                    <w:i/>
                  </w:rPr>
                  <w:t xml:space="preserve"> aux </w:t>
                </w:r>
                <w:proofErr w:type="spellStart"/>
                <w:r>
                  <w:rPr>
                    <w:i/>
                  </w:rPr>
                  <w:t>Etoiles</w:t>
                </w:r>
                <w:proofErr w:type="spellEnd"/>
                <w:r>
                  <w:rPr>
                    <w:i/>
                  </w:rPr>
                  <w:t xml:space="preserve">, </w:t>
                </w:r>
                <w:r>
                  <w:t xml:space="preserve">and </w:t>
                </w:r>
                <w:r>
                  <w:rPr>
                    <w:i/>
                  </w:rPr>
                  <w:t xml:space="preserve">St François </w:t>
                </w:r>
                <w:proofErr w:type="spellStart"/>
                <w:r>
                  <w:rPr>
                    <w:i/>
                  </w:rPr>
                  <w:t>d’Assise</w:t>
                </w:r>
                <w:proofErr w:type="spellEnd"/>
                <w:r>
                  <w:t>.</w:t>
                </w:r>
              </w:p>
              <w:p w:rsidR="00B97093" w:rsidRDefault="00B97093" w:rsidP="006B23AF"/>
              <w:p w:rsidR="006B23AF" w:rsidRDefault="006B23AF" w:rsidP="006B23AF">
                <w:proofErr w:type="spellStart"/>
                <w:r>
                  <w:lastRenderedPageBreak/>
                  <w:t>Messiaen’s</w:t>
                </w:r>
                <w:proofErr w:type="spellEnd"/>
                <w:r>
                  <w:t xml:space="preserve"> legacy extends to the many significant musicians who have become important composers – such as Tristan </w:t>
                </w:r>
                <w:proofErr w:type="spellStart"/>
                <w:r>
                  <w:t>Murail</w:t>
                </w:r>
                <w:proofErr w:type="spellEnd"/>
                <w:r>
                  <w:t xml:space="preserve">, Gilles Tremblay and François-Bernard </w:t>
                </w:r>
                <w:proofErr w:type="spellStart"/>
                <w:r>
                  <w:t>Mâche</w:t>
                </w:r>
                <w:proofErr w:type="spellEnd"/>
                <w:r>
                  <w:t xml:space="preserve"> – that he instructed during his long teaching career. Among composers of later generations he is revered for his unerring sincerity of expression and the concealed subtlety of his musical structures. Perhaps most significant, however, is his ongoing popularity with audiences, especially in Europe, America and Japan, who are moved by the intense experience of his music.</w:t>
                </w:r>
              </w:p>
              <w:p w:rsidR="006B23AF" w:rsidRDefault="006B23AF" w:rsidP="006B23AF"/>
              <w:p w:rsidR="00DC7FC2" w:rsidRDefault="006B23AF" w:rsidP="00DC7FC2">
                <w:pPr>
                  <w:pStyle w:val="Heading1"/>
                </w:pPr>
                <w:r>
                  <w:t>Selected Works</w:t>
                </w:r>
              </w:p>
              <w:p w:rsidR="00DC7FC2" w:rsidRDefault="006B23AF" w:rsidP="00DC7FC2">
                <w:pPr>
                  <w:pStyle w:val="Heading2"/>
                </w:pPr>
                <w:r>
                  <w:t>Opera</w:t>
                </w:r>
              </w:p>
              <w:p w:rsidR="00DC7FC2" w:rsidRDefault="00DC7FC2" w:rsidP="000E3131">
                <w:pPr>
                  <w:pStyle w:val="NormalfollowingH2"/>
                </w:pPr>
                <w:r w:rsidRPr="000E3131">
                  <w:rPr>
                    <w:i/>
                  </w:rPr>
                  <w:t xml:space="preserve">Saint François </w:t>
                </w:r>
                <w:proofErr w:type="spellStart"/>
                <w:r w:rsidRPr="000E3131">
                  <w:rPr>
                    <w:i/>
                  </w:rPr>
                  <w:t>d’Assise</w:t>
                </w:r>
                <w:proofErr w:type="spellEnd"/>
                <w:r w:rsidRPr="000E3131">
                  <w:rPr>
                    <w:i/>
                  </w:rPr>
                  <w:t xml:space="preserve">: </w:t>
                </w:r>
                <w:proofErr w:type="spellStart"/>
                <w:r w:rsidRPr="000E3131">
                  <w:rPr>
                    <w:i/>
                  </w:rPr>
                  <w:t>Scènes</w:t>
                </w:r>
                <w:proofErr w:type="spellEnd"/>
                <w:r w:rsidRPr="000E3131">
                  <w:rPr>
                    <w:i/>
                  </w:rPr>
                  <w:t xml:space="preserve"> </w:t>
                </w:r>
                <w:proofErr w:type="spellStart"/>
                <w:r w:rsidRPr="000E3131">
                  <w:rPr>
                    <w:i/>
                  </w:rPr>
                  <w:t>franciscaines</w:t>
                </w:r>
                <w:proofErr w:type="spellEnd"/>
                <w:r>
                  <w:t xml:space="preserve"> (1983)</w:t>
                </w:r>
              </w:p>
              <w:p w:rsidR="00DC7FC2" w:rsidRPr="009C2207" w:rsidRDefault="00DC7FC2" w:rsidP="00DC7FC2"/>
              <w:p w:rsidR="000E3131" w:rsidRPr="000E3131" w:rsidRDefault="00DC7FC2" w:rsidP="000E3131">
                <w:pPr>
                  <w:pStyle w:val="Heading2"/>
                </w:pPr>
                <w:r w:rsidRPr="003037C7">
                  <w:t>Orchestral</w:t>
                </w:r>
              </w:p>
              <w:p w:rsidR="00DC7FC2" w:rsidRPr="00963322" w:rsidRDefault="00DC7FC2" w:rsidP="00963322">
                <w:pPr>
                  <w:pStyle w:val="NormalfollowingH2"/>
                  <w:rPr>
                    <w:i/>
                  </w:rPr>
                </w:pPr>
                <w:proofErr w:type="spellStart"/>
                <w:r w:rsidRPr="00963322">
                  <w:rPr>
                    <w:i/>
                  </w:rPr>
                  <w:t>L’Ascension</w:t>
                </w:r>
                <w:proofErr w:type="spellEnd"/>
                <w:r w:rsidRPr="00963322">
                  <w:rPr>
                    <w:i/>
                  </w:rPr>
                  <w:t xml:space="preserve">: </w:t>
                </w:r>
                <w:proofErr w:type="spellStart"/>
                <w:r w:rsidRPr="00963322">
                  <w:rPr>
                    <w:i/>
                  </w:rPr>
                  <w:t>Quatre</w:t>
                </w:r>
                <w:proofErr w:type="spellEnd"/>
                <w:r w:rsidRPr="00963322">
                  <w:rPr>
                    <w:i/>
                  </w:rPr>
                  <w:t xml:space="preserve"> </w:t>
                </w:r>
                <w:proofErr w:type="spellStart"/>
                <w:r w:rsidRPr="00963322">
                  <w:rPr>
                    <w:i/>
                  </w:rPr>
                  <w:t>Méditations</w:t>
                </w:r>
                <w:proofErr w:type="spellEnd"/>
                <w:r w:rsidRPr="00963322">
                  <w:rPr>
                    <w:i/>
                  </w:rPr>
                  <w:t xml:space="preserve"> </w:t>
                </w:r>
                <w:proofErr w:type="spellStart"/>
                <w:r w:rsidRPr="00963322">
                  <w:rPr>
                    <w:i/>
                  </w:rPr>
                  <w:t>symphoniques</w:t>
                </w:r>
                <w:proofErr w:type="spellEnd"/>
                <w:r w:rsidRPr="00963322">
                  <w:rPr>
                    <w:i/>
                  </w:rPr>
                  <w:t xml:space="preserve"> pour orchestra </w:t>
                </w:r>
                <w:r w:rsidRPr="00963322">
                  <w:t>(1932)</w:t>
                </w:r>
              </w:p>
              <w:p w:rsidR="00DC7FC2" w:rsidRPr="00963322" w:rsidRDefault="00DC7FC2" w:rsidP="00963322">
                <w:pPr>
                  <w:pStyle w:val="NormalfollowingH2"/>
                  <w:rPr>
                    <w:i/>
                  </w:rPr>
                </w:pPr>
                <w:proofErr w:type="spellStart"/>
                <w:r w:rsidRPr="00963322">
                  <w:rPr>
                    <w:i/>
                  </w:rPr>
                  <w:t>Turangalîla-symphonie</w:t>
                </w:r>
                <w:proofErr w:type="spellEnd"/>
                <w:r w:rsidRPr="00963322">
                  <w:rPr>
                    <w:i/>
                  </w:rPr>
                  <w:t xml:space="preserve"> </w:t>
                </w:r>
                <w:r w:rsidRPr="00963322">
                  <w:t>(1948)</w:t>
                </w:r>
              </w:p>
              <w:p w:rsidR="00DC7FC2" w:rsidRPr="00963322" w:rsidRDefault="00DC7FC2" w:rsidP="00963322">
                <w:pPr>
                  <w:pStyle w:val="NormalfollowingH2"/>
                  <w:rPr>
                    <w:i/>
                  </w:rPr>
                </w:pPr>
                <w:proofErr w:type="spellStart"/>
                <w:r w:rsidRPr="00963322">
                  <w:rPr>
                    <w:i/>
                  </w:rPr>
                  <w:t>Réveil</w:t>
                </w:r>
                <w:proofErr w:type="spellEnd"/>
                <w:r w:rsidRPr="00963322">
                  <w:rPr>
                    <w:i/>
                  </w:rPr>
                  <w:t xml:space="preserve"> des </w:t>
                </w:r>
                <w:proofErr w:type="spellStart"/>
                <w:r w:rsidRPr="00963322">
                  <w:rPr>
                    <w:i/>
                  </w:rPr>
                  <w:t>oiseaux</w:t>
                </w:r>
                <w:proofErr w:type="spellEnd"/>
                <w:r w:rsidRPr="00963322">
                  <w:rPr>
                    <w:i/>
                  </w:rPr>
                  <w:t xml:space="preserve"> </w:t>
                </w:r>
                <w:r w:rsidRPr="00963322">
                  <w:t>(1953)</w:t>
                </w:r>
              </w:p>
              <w:p w:rsidR="00DC7FC2" w:rsidRPr="00963322" w:rsidRDefault="00DC7FC2" w:rsidP="00963322">
                <w:pPr>
                  <w:pStyle w:val="NormalfollowingH2"/>
                  <w:rPr>
                    <w:i/>
                  </w:rPr>
                </w:pPr>
                <w:proofErr w:type="spellStart"/>
                <w:r w:rsidRPr="00963322">
                  <w:rPr>
                    <w:i/>
                  </w:rPr>
                  <w:t>Chronochromie</w:t>
                </w:r>
                <w:proofErr w:type="spellEnd"/>
                <w:r w:rsidRPr="00963322">
                  <w:rPr>
                    <w:i/>
                  </w:rPr>
                  <w:t xml:space="preserve"> </w:t>
                </w:r>
                <w:r w:rsidRPr="00963322">
                  <w:t>(1960)</w:t>
                </w:r>
              </w:p>
              <w:p w:rsidR="00DC7FC2" w:rsidRPr="00963322" w:rsidRDefault="00DC7FC2" w:rsidP="00963322">
                <w:pPr>
                  <w:pStyle w:val="NormalfollowingH2"/>
                  <w:rPr>
                    <w:i/>
                  </w:rPr>
                </w:pPr>
                <w:proofErr w:type="spellStart"/>
                <w:r w:rsidRPr="00963322">
                  <w:rPr>
                    <w:i/>
                  </w:rPr>
                  <w:t>Couleurs</w:t>
                </w:r>
                <w:proofErr w:type="spellEnd"/>
                <w:r w:rsidRPr="00963322">
                  <w:rPr>
                    <w:i/>
                  </w:rPr>
                  <w:t xml:space="preserve"> de la </w:t>
                </w:r>
                <w:proofErr w:type="spellStart"/>
                <w:r w:rsidRPr="00963322">
                  <w:rPr>
                    <w:i/>
                  </w:rPr>
                  <w:t>Cité</w:t>
                </w:r>
                <w:proofErr w:type="spellEnd"/>
                <w:r w:rsidRPr="00963322">
                  <w:rPr>
                    <w:i/>
                  </w:rPr>
                  <w:t xml:space="preserve"> celeste </w:t>
                </w:r>
                <w:r w:rsidRPr="00963322">
                  <w:t>(1963)</w:t>
                </w:r>
              </w:p>
              <w:p w:rsidR="00DC7FC2" w:rsidRPr="00963322" w:rsidRDefault="00DC7FC2" w:rsidP="00963322">
                <w:pPr>
                  <w:pStyle w:val="NormalfollowingH2"/>
                  <w:rPr>
                    <w:i/>
                  </w:rPr>
                </w:pPr>
                <w:r w:rsidRPr="00963322">
                  <w:rPr>
                    <w:i/>
                  </w:rPr>
                  <w:t xml:space="preserve">Et </w:t>
                </w:r>
                <w:proofErr w:type="spellStart"/>
                <w:r w:rsidRPr="00963322">
                  <w:rPr>
                    <w:i/>
                  </w:rPr>
                  <w:t>exspecto</w:t>
                </w:r>
                <w:proofErr w:type="spellEnd"/>
                <w:r w:rsidRPr="00963322">
                  <w:rPr>
                    <w:i/>
                  </w:rPr>
                  <w:t xml:space="preserve"> </w:t>
                </w:r>
                <w:proofErr w:type="spellStart"/>
                <w:r w:rsidRPr="00963322">
                  <w:rPr>
                    <w:i/>
                  </w:rPr>
                  <w:t>resurrectionem</w:t>
                </w:r>
                <w:proofErr w:type="spellEnd"/>
                <w:r w:rsidRPr="00963322">
                  <w:rPr>
                    <w:i/>
                  </w:rPr>
                  <w:t xml:space="preserve"> </w:t>
                </w:r>
                <w:proofErr w:type="spellStart"/>
                <w:r w:rsidRPr="00963322">
                  <w:rPr>
                    <w:i/>
                  </w:rPr>
                  <w:t>mortuorum</w:t>
                </w:r>
                <w:proofErr w:type="spellEnd"/>
                <w:r w:rsidRPr="00963322">
                  <w:rPr>
                    <w:i/>
                  </w:rPr>
                  <w:t xml:space="preserve"> </w:t>
                </w:r>
                <w:r w:rsidRPr="00963322">
                  <w:t>(1964)</w:t>
                </w:r>
              </w:p>
              <w:p w:rsidR="00DC7FC2" w:rsidRPr="00963322" w:rsidRDefault="00DC7FC2" w:rsidP="00963322">
                <w:pPr>
                  <w:pStyle w:val="NormalfollowingH2"/>
                  <w:rPr>
                    <w:i/>
                  </w:rPr>
                </w:pPr>
                <w:r w:rsidRPr="00963322">
                  <w:rPr>
                    <w:i/>
                  </w:rPr>
                  <w:t xml:space="preserve">Des Canyons aux </w:t>
                </w:r>
                <w:proofErr w:type="spellStart"/>
                <w:r w:rsidRPr="00963322">
                  <w:rPr>
                    <w:i/>
                  </w:rPr>
                  <w:t>étoiles</w:t>
                </w:r>
                <w:proofErr w:type="spellEnd"/>
                <w:r w:rsidRPr="00963322">
                  <w:rPr>
                    <w:i/>
                  </w:rPr>
                  <w:t xml:space="preserve"> </w:t>
                </w:r>
                <w:r w:rsidRPr="00963322">
                  <w:t>(1974)</w:t>
                </w:r>
              </w:p>
              <w:p w:rsidR="00DC7FC2" w:rsidRPr="00963322" w:rsidRDefault="00DC7FC2" w:rsidP="00963322">
                <w:pPr>
                  <w:pStyle w:val="NormalfollowingH2"/>
                  <w:rPr>
                    <w:i/>
                  </w:rPr>
                </w:pPr>
                <w:proofErr w:type="spellStart"/>
                <w:r w:rsidRPr="00963322">
                  <w:rPr>
                    <w:i/>
                  </w:rPr>
                  <w:t>Eclairs</w:t>
                </w:r>
                <w:proofErr w:type="spellEnd"/>
                <w:r w:rsidRPr="00963322">
                  <w:rPr>
                    <w:i/>
                  </w:rPr>
                  <w:t xml:space="preserve"> </w:t>
                </w:r>
                <w:proofErr w:type="spellStart"/>
                <w:r w:rsidRPr="00963322">
                  <w:rPr>
                    <w:i/>
                  </w:rPr>
                  <w:t>sur</w:t>
                </w:r>
                <w:proofErr w:type="spellEnd"/>
                <w:r w:rsidRPr="00963322">
                  <w:rPr>
                    <w:i/>
                  </w:rPr>
                  <w:t xml:space="preserve"> </w:t>
                </w:r>
                <w:proofErr w:type="spellStart"/>
                <w:r w:rsidRPr="00963322">
                  <w:rPr>
                    <w:i/>
                  </w:rPr>
                  <w:t>l’Au-Delà</w:t>
                </w:r>
                <w:proofErr w:type="spellEnd"/>
                <w:r w:rsidRPr="00963322">
                  <w:rPr>
                    <w:i/>
                  </w:rPr>
                  <w:t xml:space="preserve"> </w:t>
                </w:r>
                <w:r w:rsidRPr="00963322">
                  <w:t>(1992)</w:t>
                </w:r>
              </w:p>
              <w:p w:rsidR="000E3131" w:rsidRDefault="000E3131" w:rsidP="00DC7FC2">
                <w:pPr>
                  <w:rPr>
                    <w:u w:val="single"/>
                  </w:rPr>
                </w:pPr>
              </w:p>
              <w:p w:rsidR="000E3131" w:rsidRPr="000E3131" w:rsidRDefault="00DC7FC2" w:rsidP="000E3131">
                <w:pPr>
                  <w:pStyle w:val="Heading2"/>
                </w:pPr>
                <w:r>
                  <w:t>Chamber Music</w:t>
                </w:r>
              </w:p>
              <w:p w:rsidR="00DC7FC2" w:rsidRPr="001304B9" w:rsidRDefault="00DC7FC2" w:rsidP="00963322">
                <w:pPr>
                  <w:pStyle w:val="NormalfollowingH2"/>
                </w:pPr>
                <w:proofErr w:type="spellStart"/>
                <w:r w:rsidRPr="00963322">
                  <w:rPr>
                    <w:i/>
                  </w:rPr>
                  <w:t>Quatuor</w:t>
                </w:r>
                <w:proofErr w:type="spellEnd"/>
                <w:r w:rsidRPr="00963322">
                  <w:rPr>
                    <w:i/>
                  </w:rPr>
                  <w:t xml:space="preserve"> pour la fin du Temps</w:t>
                </w:r>
                <w:r>
                  <w:t xml:space="preserve"> (1941)</w:t>
                </w:r>
              </w:p>
              <w:p w:rsidR="000E3131" w:rsidRDefault="000E3131" w:rsidP="00DC7FC2">
                <w:pPr>
                  <w:rPr>
                    <w:u w:val="single"/>
                  </w:rPr>
                </w:pPr>
              </w:p>
              <w:p w:rsidR="000E3131" w:rsidRPr="000E3131" w:rsidRDefault="00DC7FC2" w:rsidP="000E3131">
                <w:pPr>
                  <w:pStyle w:val="Heading2"/>
                </w:pPr>
                <w:r>
                  <w:t>Organ</w:t>
                </w:r>
              </w:p>
              <w:p w:rsidR="00DC7FC2" w:rsidRPr="00963322" w:rsidRDefault="00DC7FC2" w:rsidP="00963322">
                <w:pPr>
                  <w:pStyle w:val="NormalfollowingH2"/>
                  <w:rPr>
                    <w:i/>
                  </w:rPr>
                </w:pPr>
                <w:r w:rsidRPr="00963322">
                  <w:rPr>
                    <w:i/>
                  </w:rPr>
                  <w:t xml:space="preserve">Le Banquet </w:t>
                </w:r>
                <w:proofErr w:type="spellStart"/>
                <w:r w:rsidRPr="00963322">
                  <w:rPr>
                    <w:i/>
                  </w:rPr>
                  <w:t>céleste</w:t>
                </w:r>
                <w:proofErr w:type="spellEnd"/>
                <w:r w:rsidRPr="00963322">
                  <w:rPr>
                    <w:i/>
                  </w:rPr>
                  <w:t xml:space="preserve"> </w:t>
                </w:r>
                <w:r w:rsidRPr="00963322">
                  <w:t>(1928)</w:t>
                </w:r>
              </w:p>
              <w:p w:rsidR="00DC7FC2" w:rsidRPr="00963322" w:rsidRDefault="00DC7FC2" w:rsidP="00963322">
                <w:pPr>
                  <w:pStyle w:val="NormalfollowingH2"/>
                  <w:rPr>
                    <w:i/>
                  </w:rPr>
                </w:pPr>
                <w:r w:rsidRPr="00963322">
                  <w:rPr>
                    <w:i/>
                  </w:rPr>
                  <w:t xml:space="preserve">La </w:t>
                </w:r>
                <w:proofErr w:type="spellStart"/>
                <w:r w:rsidRPr="00963322">
                  <w:rPr>
                    <w:i/>
                  </w:rPr>
                  <w:t>Nativité</w:t>
                </w:r>
                <w:proofErr w:type="spellEnd"/>
                <w:r w:rsidRPr="00963322">
                  <w:rPr>
                    <w:i/>
                  </w:rPr>
                  <w:t xml:space="preserve"> du </w:t>
                </w:r>
                <w:proofErr w:type="spellStart"/>
                <w:r w:rsidRPr="00963322">
                  <w:rPr>
                    <w:i/>
                  </w:rPr>
                  <w:t>Seigneur</w:t>
                </w:r>
                <w:proofErr w:type="spellEnd"/>
                <w:r w:rsidRPr="00963322">
                  <w:rPr>
                    <w:i/>
                  </w:rPr>
                  <w:t xml:space="preserve">: </w:t>
                </w:r>
                <w:proofErr w:type="spellStart"/>
                <w:r w:rsidRPr="00963322">
                  <w:rPr>
                    <w:i/>
                  </w:rPr>
                  <w:t>Neuf</w:t>
                </w:r>
                <w:proofErr w:type="spellEnd"/>
                <w:r w:rsidRPr="00963322">
                  <w:rPr>
                    <w:i/>
                  </w:rPr>
                  <w:t xml:space="preserve"> </w:t>
                </w:r>
                <w:proofErr w:type="spellStart"/>
                <w:r w:rsidRPr="00963322">
                  <w:rPr>
                    <w:i/>
                  </w:rPr>
                  <w:t>médiations</w:t>
                </w:r>
                <w:proofErr w:type="spellEnd"/>
                <w:r w:rsidRPr="00963322">
                  <w:rPr>
                    <w:i/>
                  </w:rPr>
                  <w:t xml:space="preserve"> pour </w:t>
                </w:r>
                <w:proofErr w:type="spellStart"/>
                <w:r w:rsidRPr="00963322">
                  <w:rPr>
                    <w:i/>
                  </w:rPr>
                  <w:t>orgue</w:t>
                </w:r>
                <w:proofErr w:type="spellEnd"/>
                <w:r w:rsidRPr="00963322">
                  <w:rPr>
                    <w:i/>
                  </w:rPr>
                  <w:t xml:space="preserve"> </w:t>
                </w:r>
                <w:r w:rsidRPr="00963322">
                  <w:t>(1935)</w:t>
                </w:r>
              </w:p>
              <w:p w:rsidR="00DC7FC2" w:rsidRPr="00963322" w:rsidRDefault="00DC7FC2" w:rsidP="00963322">
                <w:pPr>
                  <w:pStyle w:val="NormalfollowingH2"/>
                  <w:rPr>
                    <w:i/>
                  </w:rPr>
                </w:pPr>
                <w:r w:rsidRPr="00963322">
                  <w:rPr>
                    <w:i/>
                  </w:rPr>
                  <w:t xml:space="preserve">Les Corps </w:t>
                </w:r>
                <w:proofErr w:type="spellStart"/>
                <w:r w:rsidRPr="00963322">
                  <w:rPr>
                    <w:i/>
                  </w:rPr>
                  <w:t>glorieux</w:t>
                </w:r>
                <w:proofErr w:type="spellEnd"/>
                <w:r w:rsidRPr="00963322">
                  <w:rPr>
                    <w:i/>
                  </w:rPr>
                  <w:t xml:space="preserve">: Sept Visions </w:t>
                </w:r>
                <w:proofErr w:type="spellStart"/>
                <w:r w:rsidRPr="00963322">
                  <w:rPr>
                    <w:i/>
                  </w:rPr>
                  <w:t>brèves</w:t>
                </w:r>
                <w:proofErr w:type="spellEnd"/>
                <w:r w:rsidRPr="00963322">
                  <w:rPr>
                    <w:i/>
                  </w:rPr>
                  <w:t xml:space="preserve"> de la Vie des </w:t>
                </w:r>
                <w:proofErr w:type="spellStart"/>
                <w:r w:rsidRPr="00963322">
                  <w:rPr>
                    <w:i/>
                  </w:rPr>
                  <w:t>Russicités</w:t>
                </w:r>
                <w:proofErr w:type="spellEnd"/>
                <w:r w:rsidRPr="00963322">
                  <w:rPr>
                    <w:i/>
                  </w:rPr>
                  <w:t xml:space="preserve"> pour </w:t>
                </w:r>
                <w:proofErr w:type="spellStart"/>
                <w:r w:rsidRPr="00963322">
                  <w:rPr>
                    <w:i/>
                  </w:rPr>
                  <w:t>orgue</w:t>
                </w:r>
                <w:proofErr w:type="spellEnd"/>
                <w:r w:rsidRPr="00963322">
                  <w:rPr>
                    <w:i/>
                  </w:rPr>
                  <w:t xml:space="preserve"> </w:t>
                </w:r>
                <w:r w:rsidRPr="00963322">
                  <w:t>(1939)</w:t>
                </w:r>
              </w:p>
              <w:p w:rsidR="00DC7FC2" w:rsidRPr="00963322" w:rsidRDefault="00DC7FC2" w:rsidP="00963322">
                <w:pPr>
                  <w:pStyle w:val="NormalfollowingH2"/>
                  <w:rPr>
                    <w:i/>
                  </w:rPr>
                </w:pPr>
                <w:proofErr w:type="spellStart"/>
                <w:r w:rsidRPr="00963322">
                  <w:rPr>
                    <w:i/>
                  </w:rPr>
                  <w:t>Messe</w:t>
                </w:r>
                <w:proofErr w:type="spellEnd"/>
                <w:r w:rsidRPr="00963322">
                  <w:rPr>
                    <w:i/>
                  </w:rPr>
                  <w:t xml:space="preserve"> de la </w:t>
                </w:r>
                <w:proofErr w:type="spellStart"/>
                <w:r w:rsidRPr="00963322">
                  <w:rPr>
                    <w:i/>
                  </w:rPr>
                  <w:t>Pentecôte</w:t>
                </w:r>
                <w:proofErr w:type="spellEnd"/>
                <w:r w:rsidRPr="00963322">
                  <w:rPr>
                    <w:i/>
                  </w:rPr>
                  <w:t xml:space="preserve"> </w:t>
                </w:r>
                <w:r w:rsidRPr="00963322">
                  <w:t>(1950)</w:t>
                </w:r>
              </w:p>
              <w:p w:rsidR="00DC7FC2" w:rsidRPr="00963322" w:rsidRDefault="00DC7FC2" w:rsidP="00963322">
                <w:pPr>
                  <w:pStyle w:val="NormalfollowingH2"/>
                  <w:rPr>
                    <w:i/>
                  </w:rPr>
                </w:pPr>
                <w:proofErr w:type="spellStart"/>
                <w:r w:rsidRPr="00963322">
                  <w:rPr>
                    <w:i/>
                  </w:rPr>
                  <w:t>Livre</w:t>
                </w:r>
                <w:proofErr w:type="spellEnd"/>
                <w:r w:rsidRPr="00963322">
                  <w:rPr>
                    <w:i/>
                  </w:rPr>
                  <w:t xml:space="preserve"> </w:t>
                </w:r>
                <w:proofErr w:type="spellStart"/>
                <w:r w:rsidRPr="00963322">
                  <w:rPr>
                    <w:i/>
                  </w:rPr>
                  <w:t>d’orgue</w:t>
                </w:r>
                <w:proofErr w:type="spellEnd"/>
                <w:r w:rsidRPr="00963322">
                  <w:rPr>
                    <w:i/>
                  </w:rPr>
                  <w:t xml:space="preserve"> </w:t>
                </w:r>
                <w:r w:rsidRPr="00963322">
                  <w:t>(1951)</w:t>
                </w:r>
              </w:p>
              <w:p w:rsidR="00DC7FC2" w:rsidRPr="00963322" w:rsidRDefault="00DC7FC2" w:rsidP="00963322">
                <w:pPr>
                  <w:pStyle w:val="NormalfollowingH2"/>
                  <w:rPr>
                    <w:i/>
                  </w:rPr>
                </w:pPr>
                <w:proofErr w:type="spellStart"/>
                <w:r w:rsidRPr="00963322">
                  <w:rPr>
                    <w:i/>
                  </w:rPr>
                  <w:t>Méditations</w:t>
                </w:r>
                <w:proofErr w:type="spellEnd"/>
                <w:r w:rsidRPr="00963322">
                  <w:rPr>
                    <w:i/>
                  </w:rPr>
                  <w:t xml:space="preserve"> </w:t>
                </w:r>
                <w:proofErr w:type="spellStart"/>
                <w:r w:rsidRPr="00963322">
                  <w:rPr>
                    <w:i/>
                  </w:rPr>
                  <w:t>sur</w:t>
                </w:r>
                <w:proofErr w:type="spellEnd"/>
                <w:r w:rsidRPr="00963322">
                  <w:rPr>
                    <w:i/>
                  </w:rPr>
                  <w:t xml:space="preserve"> le </w:t>
                </w:r>
                <w:proofErr w:type="spellStart"/>
                <w:r w:rsidRPr="00963322">
                  <w:rPr>
                    <w:i/>
                  </w:rPr>
                  <w:t>mystère</w:t>
                </w:r>
                <w:proofErr w:type="spellEnd"/>
                <w:r w:rsidRPr="00963322">
                  <w:rPr>
                    <w:i/>
                  </w:rPr>
                  <w:t xml:space="preserve"> de la Sainte </w:t>
                </w:r>
                <w:proofErr w:type="spellStart"/>
                <w:r w:rsidRPr="00963322">
                  <w:rPr>
                    <w:i/>
                  </w:rPr>
                  <w:t>Trinité</w:t>
                </w:r>
                <w:proofErr w:type="spellEnd"/>
                <w:r w:rsidRPr="00963322">
                  <w:rPr>
                    <w:i/>
                  </w:rPr>
                  <w:t xml:space="preserve"> </w:t>
                </w:r>
                <w:r w:rsidRPr="00963322">
                  <w:t>(1969)</w:t>
                </w:r>
              </w:p>
              <w:p w:rsidR="00DC7FC2" w:rsidRPr="00963322" w:rsidRDefault="00DC7FC2" w:rsidP="00963322">
                <w:pPr>
                  <w:pStyle w:val="NormalfollowingH2"/>
                  <w:rPr>
                    <w:i/>
                  </w:rPr>
                </w:pPr>
                <w:proofErr w:type="spellStart"/>
                <w:r w:rsidRPr="00963322">
                  <w:rPr>
                    <w:i/>
                  </w:rPr>
                  <w:t>Livre</w:t>
                </w:r>
                <w:proofErr w:type="spellEnd"/>
                <w:r w:rsidRPr="00963322">
                  <w:rPr>
                    <w:i/>
                  </w:rPr>
                  <w:t xml:space="preserve"> du Saint </w:t>
                </w:r>
                <w:proofErr w:type="spellStart"/>
                <w:r w:rsidRPr="00963322">
                  <w:rPr>
                    <w:i/>
                  </w:rPr>
                  <w:t>Sacrement</w:t>
                </w:r>
                <w:proofErr w:type="spellEnd"/>
                <w:r w:rsidRPr="00963322">
                  <w:rPr>
                    <w:i/>
                  </w:rPr>
                  <w:t xml:space="preserve"> </w:t>
                </w:r>
                <w:r w:rsidRPr="00963322">
                  <w:t>(1984)</w:t>
                </w:r>
              </w:p>
              <w:p w:rsidR="000E3131" w:rsidRDefault="000E3131" w:rsidP="00DC7FC2">
                <w:pPr>
                  <w:rPr>
                    <w:u w:val="single"/>
                  </w:rPr>
                </w:pPr>
              </w:p>
              <w:p w:rsidR="000E3131" w:rsidRPr="000E3131" w:rsidRDefault="00DC7FC2" w:rsidP="000E3131">
                <w:pPr>
                  <w:pStyle w:val="Heading2"/>
                </w:pPr>
                <w:r>
                  <w:t>Piano (solo and duo)</w:t>
                </w:r>
              </w:p>
              <w:p w:rsidR="00DC7FC2" w:rsidRPr="00963322" w:rsidRDefault="00DC7FC2" w:rsidP="00963322">
                <w:pPr>
                  <w:pStyle w:val="NormalfollowingH2"/>
                  <w:rPr>
                    <w:i/>
                  </w:rPr>
                </w:pPr>
                <w:proofErr w:type="spellStart"/>
                <w:r w:rsidRPr="00963322">
                  <w:rPr>
                    <w:i/>
                  </w:rPr>
                  <w:t>Préludes</w:t>
                </w:r>
                <w:proofErr w:type="spellEnd"/>
                <w:r w:rsidRPr="00963322">
                  <w:rPr>
                    <w:i/>
                  </w:rPr>
                  <w:t xml:space="preserve"> </w:t>
                </w:r>
                <w:r w:rsidRPr="00963322">
                  <w:t>(1929)</w:t>
                </w:r>
              </w:p>
              <w:p w:rsidR="00DC7FC2" w:rsidRPr="00963322" w:rsidRDefault="00DC7FC2" w:rsidP="00963322">
                <w:pPr>
                  <w:pStyle w:val="NormalfollowingH2"/>
                  <w:rPr>
                    <w:i/>
                  </w:rPr>
                </w:pPr>
                <w:r w:rsidRPr="00963322">
                  <w:rPr>
                    <w:i/>
                  </w:rPr>
                  <w:t xml:space="preserve">Visions de </w:t>
                </w:r>
                <w:proofErr w:type="spellStart"/>
                <w:r w:rsidRPr="00963322">
                  <w:rPr>
                    <w:i/>
                  </w:rPr>
                  <w:t>l’Amen</w:t>
                </w:r>
                <w:proofErr w:type="spellEnd"/>
                <w:r w:rsidRPr="00963322">
                  <w:rPr>
                    <w:i/>
                  </w:rPr>
                  <w:t xml:space="preserve"> </w:t>
                </w:r>
                <w:r w:rsidRPr="00963322">
                  <w:t>(1943, two pianos)</w:t>
                </w:r>
              </w:p>
              <w:p w:rsidR="00DC7FC2" w:rsidRPr="00963322" w:rsidRDefault="00DC7FC2" w:rsidP="00963322">
                <w:pPr>
                  <w:pStyle w:val="NormalfollowingH2"/>
                  <w:rPr>
                    <w:i/>
                  </w:rPr>
                </w:pPr>
                <w:proofErr w:type="spellStart"/>
                <w:r w:rsidRPr="00963322">
                  <w:rPr>
                    <w:i/>
                  </w:rPr>
                  <w:t>Vingt</w:t>
                </w:r>
                <w:proofErr w:type="spellEnd"/>
                <w:r w:rsidRPr="00963322">
                  <w:rPr>
                    <w:i/>
                  </w:rPr>
                  <w:t xml:space="preserve"> Regards </w:t>
                </w:r>
                <w:proofErr w:type="spellStart"/>
                <w:r w:rsidRPr="00963322">
                  <w:rPr>
                    <w:i/>
                  </w:rPr>
                  <w:t>sur</w:t>
                </w:r>
                <w:proofErr w:type="spellEnd"/>
                <w:r w:rsidRPr="00963322">
                  <w:rPr>
                    <w:i/>
                  </w:rPr>
                  <w:t xml:space="preserve"> </w:t>
                </w:r>
                <w:proofErr w:type="spellStart"/>
                <w:r w:rsidRPr="00963322">
                  <w:rPr>
                    <w:i/>
                  </w:rPr>
                  <w:t>l’Enfant-Jésus</w:t>
                </w:r>
                <w:proofErr w:type="spellEnd"/>
                <w:r w:rsidRPr="00963322">
                  <w:rPr>
                    <w:i/>
                  </w:rPr>
                  <w:t xml:space="preserve"> </w:t>
                </w:r>
                <w:r w:rsidRPr="00963322">
                  <w:t>(1944)</w:t>
                </w:r>
              </w:p>
              <w:p w:rsidR="00DC7FC2" w:rsidRPr="00963322" w:rsidRDefault="00DC7FC2" w:rsidP="00963322">
                <w:pPr>
                  <w:pStyle w:val="NormalfollowingH2"/>
                  <w:rPr>
                    <w:i/>
                  </w:rPr>
                </w:pPr>
                <w:proofErr w:type="spellStart"/>
                <w:r w:rsidRPr="00963322">
                  <w:rPr>
                    <w:i/>
                  </w:rPr>
                  <w:t>Quatre</w:t>
                </w:r>
                <w:proofErr w:type="spellEnd"/>
                <w:r w:rsidRPr="00963322">
                  <w:rPr>
                    <w:i/>
                  </w:rPr>
                  <w:t xml:space="preserve"> Etudes de </w:t>
                </w:r>
                <w:proofErr w:type="spellStart"/>
                <w:r w:rsidRPr="00963322">
                  <w:rPr>
                    <w:i/>
                  </w:rPr>
                  <w:t>rythme</w:t>
                </w:r>
                <w:proofErr w:type="spellEnd"/>
                <w:r w:rsidRPr="00963322">
                  <w:rPr>
                    <w:i/>
                  </w:rPr>
                  <w:t xml:space="preserve"> </w:t>
                </w:r>
                <w:r w:rsidRPr="00963322">
                  <w:t>(1950)</w:t>
                </w:r>
              </w:p>
              <w:p w:rsidR="00DC7FC2" w:rsidRPr="00963322" w:rsidRDefault="00DC7FC2" w:rsidP="00963322">
                <w:pPr>
                  <w:pStyle w:val="NormalfollowingH2"/>
                  <w:rPr>
                    <w:i/>
                  </w:rPr>
                </w:pPr>
                <w:r w:rsidRPr="00963322">
                  <w:rPr>
                    <w:i/>
                  </w:rPr>
                  <w:t xml:space="preserve">Catalogue </w:t>
                </w:r>
                <w:proofErr w:type="spellStart"/>
                <w:r w:rsidRPr="00963322">
                  <w:rPr>
                    <w:i/>
                  </w:rPr>
                  <w:t>d’oiseaux</w:t>
                </w:r>
                <w:proofErr w:type="spellEnd"/>
                <w:r w:rsidRPr="00963322">
                  <w:rPr>
                    <w:i/>
                  </w:rPr>
                  <w:t xml:space="preserve"> </w:t>
                </w:r>
                <w:r w:rsidRPr="00963322">
                  <w:t>(1958)</w:t>
                </w:r>
              </w:p>
              <w:p w:rsidR="000E3131" w:rsidRPr="00C91D29" w:rsidRDefault="000E3131" w:rsidP="00DC7FC2"/>
              <w:p w:rsidR="000E3131" w:rsidRPr="000E3131" w:rsidRDefault="00DC7FC2" w:rsidP="000E3131">
                <w:pPr>
                  <w:pStyle w:val="Heading2"/>
                </w:pPr>
                <w:r w:rsidRPr="003037C7">
                  <w:t>Vocal</w:t>
                </w:r>
              </w:p>
              <w:p w:rsidR="00DC7FC2" w:rsidRPr="001304B9" w:rsidRDefault="00DC7FC2" w:rsidP="00963322">
                <w:pPr>
                  <w:pStyle w:val="NormalfollowingH2"/>
                </w:pPr>
                <w:proofErr w:type="spellStart"/>
                <w:r w:rsidRPr="001304B9">
                  <w:rPr>
                    <w:i/>
                  </w:rPr>
                  <w:t>Poemes</w:t>
                </w:r>
                <w:proofErr w:type="spellEnd"/>
                <w:r>
                  <w:rPr>
                    <w:i/>
                  </w:rPr>
                  <w:t xml:space="preserve"> pour </w:t>
                </w:r>
                <w:proofErr w:type="spellStart"/>
                <w:r>
                  <w:rPr>
                    <w:i/>
                  </w:rPr>
                  <w:t>Mi</w:t>
                </w:r>
                <w:proofErr w:type="spellEnd"/>
                <w:r>
                  <w:rPr>
                    <w:i/>
                  </w:rPr>
                  <w:t xml:space="preserve"> </w:t>
                </w:r>
                <w:r>
                  <w:t>(1937, soprano and piano or orchestra)</w:t>
                </w:r>
              </w:p>
              <w:p w:rsidR="00DC7FC2" w:rsidRPr="00C91D29" w:rsidRDefault="00DC7FC2" w:rsidP="00963322">
                <w:pPr>
                  <w:pStyle w:val="NormalfollowingH2"/>
                </w:pPr>
                <w:r>
                  <w:rPr>
                    <w:i/>
                  </w:rPr>
                  <w:t>Chants de T</w:t>
                </w:r>
                <w:r w:rsidRPr="00C91D29">
                  <w:rPr>
                    <w:i/>
                  </w:rPr>
                  <w:t>erre</w:t>
                </w:r>
                <w:r>
                  <w:rPr>
                    <w:i/>
                  </w:rPr>
                  <w:t xml:space="preserve"> et de </w:t>
                </w:r>
                <w:proofErr w:type="spellStart"/>
                <w:r>
                  <w:rPr>
                    <w:i/>
                  </w:rPr>
                  <w:t>Ciel</w:t>
                </w:r>
                <w:proofErr w:type="spellEnd"/>
                <w:r>
                  <w:rPr>
                    <w:i/>
                  </w:rPr>
                  <w:t xml:space="preserve"> </w:t>
                </w:r>
                <w:r>
                  <w:t>(1938, soprano and piano)</w:t>
                </w:r>
              </w:p>
              <w:p w:rsidR="00DC7FC2" w:rsidRPr="00C91D29" w:rsidRDefault="00DC7FC2" w:rsidP="00963322">
                <w:pPr>
                  <w:pStyle w:val="NormalfollowingH2"/>
                </w:pPr>
                <w:proofErr w:type="spellStart"/>
                <w:r>
                  <w:rPr>
                    <w:i/>
                  </w:rPr>
                  <w:t>Trois</w:t>
                </w:r>
                <w:proofErr w:type="spellEnd"/>
                <w:r>
                  <w:rPr>
                    <w:i/>
                  </w:rPr>
                  <w:t xml:space="preserve"> Petites </w:t>
                </w:r>
                <w:r w:rsidRPr="009C2207">
                  <w:rPr>
                    <w:i/>
                  </w:rPr>
                  <w:t>Liturgies</w:t>
                </w:r>
                <w:r>
                  <w:rPr>
                    <w:i/>
                  </w:rPr>
                  <w:t xml:space="preserve"> de la </w:t>
                </w:r>
                <w:proofErr w:type="spellStart"/>
                <w:r>
                  <w:rPr>
                    <w:i/>
                  </w:rPr>
                  <w:t>Présence</w:t>
                </w:r>
                <w:proofErr w:type="spellEnd"/>
                <w:r>
                  <w:rPr>
                    <w:i/>
                  </w:rPr>
                  <w:t xml:space="preserve"> Divine </w:t>
                </w:r>
                <w:r>
                  <w:t xml:space="preserve">(1944, piano solo, </w:t>
                </w:r>
                <w:proofErr w:type="spellStart"/>
                <w:r>
                  <w:t>ondes</w:t>
                </w:r>
                <w:proofErr w:type="spellEnd"/>
                <w:r>
                  <w:t xml:space="preserve"> </w:t>
                </w:r>
                <w:proofErr w:type="spellStart"/>
                <w:r>
                  <w:t>martenot</w:t>
                </w:r>
                <w:proofErr w:type="spellEnd"/>
                <w:r>
                  <w:t xml:space="preserve"> solo, celesta, vibraphone, percussion and strings)</w:t>
                </w:r>
              </w:p>
              <w:p w:rsidR="00DC7FC2" w:rsidRPr="00C91D29" w:rsidRDefault="00DC7FC2" w:rsidP="00963322">
                <w:pPr>
                  <w:pStyle w:val="NormalfollowingH2"/>
                </w:pPr>
                <w:proofErr w:type="spellStart"/>
                <w:r w:rsidRPr="00C91D29">
                  <w:rPr>
                    <w:i/>
                  </w:rPr>
                  <w:lastRenderedPageBreak/>
                  <w:t>Harawi</w:t>
                </w:r>
                <w:proofErr w:type="spellEnd"/>
                <w:r>
                  <w:rPr>
                    <w:i/>
                  </w:rPr>
                  <w:t xml:space="preserve">: Chant </w:t>
                </w:r>
                <w:proofErr w:type="spellStart"/>
                <w:r>
                  <w:rPr>
                    <w:i/>
                  </w:rPr>
                  <w:t>d’Amour</w:t>
                </w:r>
                <w:proofErr w:type="spellEnd"/>
                <w:r>
                  <w:rPr>
                    <w:i/>
                  </w:rPr>
                  <w:t xml:space="preserve"> et de Mort </w:t>
                </w:r>
                <w:r>
                  <w:t>(1945, soprano and piano)</w:t>
                </w:r>
              </w:p>
              <w:p w:rsidR="00DC7FC2" w:rsidRPr="00C91D29" w:rsidRDefault="00DC7FC2" w:rsidP="00963322">
                <w:pPr>
                  <w:pStyle w:val="NormalfollowingH2"/>
                </w:pPr>
                <w:r>
                  <w:rPr>
                    <w:i/>
                  </w:rPr>
                  <w:t xml:space="preserve">La </w:t>
                </w:r>
                <w:r w:rsidRPr="001304B9">
                  <w:rPr>
                    <w:i/>
                  </w:rPr>
                  <w:t>Transfiguration</w:t>
                </w:r>
                <w:r>
                  <w:rPr>
                    <w:i/>
                  </w:rPr>
                  <w:t xml:space="preserve"> de </w:t>
                </w:r>
                <w:proofErr w:type="spellStart"/>
                <w:r>
                  <w:rPr>
                    <w:i/>
                  </w:rPr>
                  <w:t>Nôtre-Seigneur</w:t>
                </w:r>
                <w:proofErr w:type="spellEnd"/>
                <w:r>
                  <w:rPr>
                    <w:i/>
                  </w:rPr>
                  <w:t xml:space="preserve"> </w:t>
                </w:r>
                <w:proofErr w:type="spellStart"/>
                <w:r>
                  <w:rPr>
                    <w:i/>
                  </w:rPr>
                  <w:t>Jésus</w:t>
                </w:r>
                <w:proofErr w:type="spellEnd"/>
                <w:r>
                  <w:rPr>
                    <w:i/>
                  </w:rPr>
                  <w:t>-Christ</w:t>
                </w:r>
                <w:r>
                  <w:t xml:space="preserve"> (1969, choir, instrumental soloists and orchestra)</w:t>
                </w:r>
              </w:p>
              <w:p w:rsidR="00DC7FC2" w:rsidRDefault="00DC7FC2" w:rsidP="00DC7FC2"/>
              <w:p w:rsidR="000E3131" w:rsidRPr="000E3131" w:rsidRDefault="00DC7FC2" w:rsidP="000E3131">
                <w:pPr>
                  <w:pStyle w:val="Heading2"/>
                </w:pPr>
                <w:r w:rsidRPr="00C91D29">
                  <w:t>Writings</w:t>
                </w:r>
                <w:r>
                  <w:t xml:space="preserve"> and interviews</w:t>
                </w:r>
              </w:p>
              <w:p w:rsidR="00DC7FC2" w:rsidRPr="00963322" w:rsidRDefault="00DC7FC2" w:rsidP="00963322">
                <w:pPr>
                  <w:pStyle w:val="NormalfollowingH2"/>
                  <w:rPr>
                    <w:i/>
                  </w:rPr>
                </w:pPr>
                <w:r w:rsidRPr="00963322">
                  <w:rPr>
                    <w:i/>
                  </w:rPr>
                  <w:t xml:space="preserve">Technique de </w:t>
                </w:r>
                <w:proofErr w:type="spellStart"/>
                <w:r w:rsidRPr="00963322">
                  <w:rPr>
                    <w:i/>
                  </w:rPr>
                  <w:t>mon</w:t>
                </w:r>
                <w:proofErr w:type="spellEnd"/>
                <w:r w:rsidRPr="00963322">
                  <w:rPr>
                    <w:i/>
                  </w:rPr>
                  <w:t xml:space="preserve"> </w:t>
                </w:r>
                <w:proofErr w:type="spellStart"/>
                <w:r w:rsidRPr="00963322">
                  <w:rPr>
                    <w:i/>
                  </w:rPr>
                  <w:t>langage</w:t>
                </w:r>
                <w:proofErr w:type="spellEnd"/>
                <w:r w:rsidRPr="00963322">
                  <w:rPr>
                    <w:i/>
                  </w:rPr>
                  <w:t xml:space="preserve"> musical </w:t>
                </w:r>
                <w:r w:rsidRPr="00963322">
                  <w:t>(1944)</w:t>
                </w:r>
              </w:p>
              <w:p w:rsidR="003F0D73" w:rsidRPr="006B23AF" w:rsidRDefault="00DC7FC2" w:rsidP="00963322">
                <w:pPr>
                  <w:pStyle w:val="NormalfollowingH2"/>
                  <w:rPr>
                    <w:u w:val="single"/>
                  </w:rPr>
                </w:pPr>
                <w:proofErr w:type="spellStart"/>
                <w:r w:rsidRPr="00963322">
                  <w:rPr>
                    <w:i/>
                  </w:rPr>
                  <w:t>Traité</w:t>
                </w:r>
                <w:proofErr w:type="spellEnd"/>
                <w:r w:rsidRPr="00963322">
                  <w:rPr>
                    <w:i/>
                  </w:rPr>
                  <w:t xml:space="preserve"> de </w:t>
                </w:r>
                <w:proofErr w:type="spellStart"/>
                <w:r w:rsidRPr="00963322">
                  <w:rPr>
                    <w:i/>
                  </w:rPr>
                  <w:t>rythme</w:t>
                </w:r>
                <w:proofErr w:type="spellEnd"/>
                <w:r w:rsidRPr="00963322">
                  <w:rPr>
                    <w:i/>
                  </w:rPr>
                  <w:t xml:space="preserve">, de </w:t>
                </w:r>
                <w:proofErr w:type="spellStart"/>
                <w:r w:rsidRPr="00963322">
                  <w:rPr>
                    <w:i/>
                  </w:rPr>
                  <w:t>couleur</w:t>
                </w:r>
                <w:proofErr w:type="spellEnd"/>
                <w:r w:rsidRPr="00963322">
                  <w:rPr>
                    <w:i/>
                  </w:rPr>
                  <w:t xml:space="preserve">, et </w:t>
                </w:r>
                <w:proofErr w:type="spellStart"/>
                <w:r w:rsidRPr="00963322">
                  <w:rPr>
                    <w:i/>
                  </w:rPr>
                  <w:t>d’ornithologie</w:t>
                </w:r>
                <w:proofErr w:type="spellEnd"/>
                <w:r w:rsidRPr="00963322">
                  <w:rPr>
                    <w:i/>
                  </w:rPr>
                  <w:t xml:space="preserve"> </w:t>
                </w:r>
                <w:r w:rsidRPr="00963322">
                  <w:t>(1994 – 2002)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5731C80EF33429C97AA9E34F8D867F3"/>
              </w:placeholder>
            </w:sdtPr>
            <w:sdtEndPr/>
            <w:sdtContent>
              <w:p w:rsidR="00886A8D" w:rsidRDefault="00886A8D" w:rsidP="00886A8D"/>
              <w:p w:rsidR="00886A8D" w:rsidRDefault="00886A8D" w:rsidP="00886A8D">
                <w:sdt>
                  <w:sdtPr>
                    <w:id w:val="-788283905"/>
                    <w:citation/>
                  </w:sdtPr>
                  <w:sdtContent>
                    <w:r>
                      <w:fldChar w:fldCharType="begin"/>
                    </w:r>
                    <w:r>
                      <w:rPr>
                        <w:lang w:val="en-US"/>
                      </w:rPr>
                      <w:instrText xml:space="preserve"> CITATION Ben08 \l 1033 </w:instrText>
                    </w:r>
                    <w:r>
                      <w:fldChar w:fldCharType="separate"/>
                    </w:r>
                    <w:r>
                      <w:rPr>
                        <w:noProof/>
                        <w:lang w:val="en-US"/>
                      </w:rPr>
                      <w:t>(Benitez)</w:t>
                    </w:r>
                    <w:r>
                      <w:fldChar w:fldCharType="end"/>
                    </w:r>
                  </w:sdtContent>
                </w:sdt>
              </w:p>
              <w:p w:rsidR="00081AA0" w:rsidRDefault="00081AA0" w:rsidP="00081AA0"/>
              <w:p w:rsidR="00081AA0" w:rsidRDefault="00081AA0" w:rsidP="00081AA0">
                <w:sdt>
                  <w:sdtPr>
                    <w:id w:val="317541706"/>
                    <w:citation/>
                  </w:sdtPr>
                  <w:sdtContent>
                    <w:r>
                      <w:fldChar w:fldCharType="begin"/>
                    </w:r>
                    <w:r>
                      <w:rPr>
                        <w:lang w:val="en-US"/>
                      </w:rPr>
                      <w:instrText xml:space="preserve"> CITATION Boi95 \l 1033 </w:instrText>
                    </w:r>
                    <w:r>
                      <w:fldChar w:fldCharType="separate"/>
                    </w:r>
                    <w:r>
                      <w:rPr>
                        <w:noProof/>
                        <w:lang w:val="en-US"/>
                      </w:rPr>
                      <w:t>(Boivin)</w:t>
                    </w:r>
                    <w:r>
                      <w:fldChar w:fldCharType="end"/>
                    </w:r>
                  </w:sdtContent>
                </w:sdt>
              </w:p>
              <w:p w:rsidR="00886A8D" w:rsidRDefault="00886A8D" w:rsidP="00886A8D">
                <w:bookmarkStart w:id="0" w:name="_GoBack"/>
                <w:bookmarkEnd w:id="0"/>
              </w:p>
              <w:p w:rsidR="00886A8D" w:rsidRDefault="00081AA0" w:rsidP="00886A8D">
                <w:sdt>
                  <w:sdtPr>
                    <w:id w:val="982129643"/>
                    <w:citation/>
                  </w:sdtPr>
                  <w:sdtContent>
                    <w:r>
                      <w:fldChar w:fldCharType="begin"/>
                    </w:r>
                    <w:r>
                      <w:rPr>
                        <w:lang w:val="en-US"/>
                      </w:rPr>
                      <w:instrText xml:space="preserve"> CITATION Bro12 \l 1033 </w:instrText>
                    </w:r>
                    <w:r>
                      <w:fldChar w:fldCharType="separate"/>
                    </w:r>
                    <w:r>
                      <w:rPr>
                        <w:noProof/>
                        <w:lang w:val="en-US"/>
                      </w:rPr>
                      <w:t>(Broad)</w:t>
                    </w:r>
                    <w:r>
                      <w:fldChar w:fldCharType="end"/>
                    </w:r>
                  </w:sdtContent>
                </w:sdt>
              </w:p>
              <w:p w:rsidR="00081AA0" w:rsidRDefault="00081AA0" w:rsidP="00886A8D"/>
              <w:p w:rsidR="00081AA0" w:rsidRDefault="00081AA0" w:rsidP="00886A8D">
                <w:sdt>
                  <w:sdtPr>
                    <w:id w:val="-916943466"/>
                    <w:citation/>
                  </w:sdtPr>
                  <w:sdtContent>
                    <w:r>
                      <w:fldChar w:fldCharType="begin"/>
                    </w:r>
                    <w:r>
                      <w:rPr>
                        <w:lang w:val="en-US"/>
                      </w:rPr>
                      <w:instrText xml:space="preserve"> CITATION Din07 \l 1033 </w:instrText>
                    </w:r>
                    <w:r>
                      <w:fldChar w:fldCharType="separate"/>
                    </w:r>
                    <w:r>
                      <w:rPr>
                        <w:noProof/>
                        <w:lang w:val="en-US"/>
                      </w:rPr>
                      <w:t>(Dingle)</w:t>
                    </w:r>
                    <w:r>
                      <w:fldChar w:fldCharType="end"/>
                    </w:r>
                  </w:sdtContent>
                </w:sdt>
              </w:p>
              <w:p w:rsidR="00081AA0" w:rsidRDefault="00081AA0" w:rsidP="00886A8D"/>
              <w:p w:rsidR="00081AA0" w:rsidRDefault="00081AA0" w:rsidP="00886A8D">
                <w:sdt>
                  <w:sdtPr>
                    <w:id w:val="455914067"/>
                    <w:citation/>
                  </w:sdtPr>
                  <w:sdtContent>
                    <w:r>
                      <w:fldChar w:fldCharType="begin"/>
                    </w:r>
                    <w:r>
                      <w:rPr>
                        <w:lang w:val="en-US"/>
                      </w:rPr>
                      <w:instrText xml:space="preserve"> CITATION Hil95 \l 1033 </w:instrText>
                    </w:r>
                    <w:r>
                      <w:fldChar w:fldCharType="separate"/>
                    </w:r>
                    <w:r>
                      <w:rPr>
                        <w:noProof/>
                        <w:lang w:val="en-US"/>
                      </w:rPr>
                      <w:t>(Hill)</w:t>
                    </w:r>
                    <w:r>
                      <w:fldChar w:fldCharType="end"/>
                    </w:r>
                  </w:sdtContent>
                </w:sdt>
              </w:p>
              <w:p w:rsidR="00081AA0" w:rsidRDefault="00081AA0" w:rsidP="00886A8D"/>
              <w:p w:rsidR="00081AA0" w:rsidRDefault="00081AA0" w:rsidP="00886A8D">
                <w:sdt>
                  <w:sdtPr>
                    <w:id w:val="485523367"/>
                    <w:citation/>
                  </w:sdtPr>
                  <w:sdtContent>
                    <w:r>
                      <w:fldChar w:fldCharType="begin"/>
                    </w:r>
                    <w:r>
                      <w:rPr>
                        <w:lang w:val="en-US"/>
                      </w:rPr>
                      <w:instrText xml:space="preserve">CITATION Hil05 \l 1033 </w:instrText>
                    </w:r>
                    <w:r>
                      <w:fldChar w:fldCharType="separate"/>
                    </w:r>
                    <w:r>
                      <w:rPr>
                        <w:noProof/>
                        <w:lang w:val="en-US"/>
                      </w:rPr>
                      <w:t>(Hill and Simeone, Messiaen)</w:t>
                    </w:r>
                    <w:r>
                      <w:fldChar w:fldCharType="end"/>
                    </w:r>
                  </w:sdtContent>
                </w:sdt>
              </w:p>
              <w:p w:rsidR="00081AA0" w:rsidRDefault="00081AA0" w:rsidP="00886A8D"/>
              <w:p w:rsidR="00BC716D" w:rsidRDefault="00081AA0" w:rsidP="00886A8D">
                <w:sdt>
                  <w:sdtPr>
                    <w:id w:val="64146193"/>
                    <w:citation/>
                  </w:sdtPr>
                  <w:sdtContent>
                    <w:r>
                      <w:fldChar w:fldCharType="begin"/>
                    </w:r>
                    <w:r>
                      <w:rPr>
                        <w:lang w:val="en-US"/>
                      </w:rPr>
                      <w:instrText xml:space="preserve">CITATION Joh08 \l 1033 </w:instrText>
                    </w:r>
                    <w:r>
                      <w:fldChar w:fldCharType="separate"/>
                    </w:r>
                    <w:r>
                      <w:rPr>
                        <w:noProof/>
                        <w:lang w:val="en-US"/>
                      </w:rPr>
                      <w:t>(Johnson and Rae)</w:t>
                    </w:r>
                    <w:r>
                      <w:fldChar w:fldCharType="end"/>
                    </w:r>
                  </w:sdtContent>
                </w:sdt>
              </w:p>
              <w:p w:rsidR="00BC716D" w:rsidRDefault="00BC716D" w:rsidP="00886A8D"/>
              <w:p w:rsidR="00BC716D" w:rsidRDefault="00BC716D" w:rsidP="00886A8D">
                <w:sdt>
                  <w:sdtPr>
                    <w:id w:val="1621721068"/>
                    <w:citation/>
                  </w:sdtPr>
                  <w:sdtContent>
                    <w:r>
                      <w:fldChar w:fldCharType="begin"/>
                    </w:r>
                    <w:r>
                      <w:rPr>
                        <w:lang w:val="en-US"/>
                      </w:rPr>
                      <w:instrText xml:space="preserve"> CITATION Mes94 \l 1033 </w:instrText>
                    </w:r>
                    <w:r>
                      <w:fldChar w:fldCharType="separate"/>
                    </w:r>
                    <w:r>
                      <w:rPr>
                        <w:noProof/>
                        <w:lang w:val="en-US"/>
                      </w:rPr>
                      <w:t>(Messiaen)</w:t>
                    </w:r>
                    <w:r>
                      <w:fldChar w:fldCharType="end"/>
                    </w:r>
                  </w:sdtContent>
                </w:sdt>
              </w:p>
              <w:p w:rsidR="00BC716D" w:rsidRDefault="00BC716D" w:rsidP="00886A8D"/>
              <w:p w:rsidR="00BC716D" w:rsidRDefault="00BC716D" w:rsidP="00886A8D">
                <w:sdt>
                  <w:sdtPr>
                    <w:id w:val="-1373917864"/>
                    <w:citation/>
                  </w:sdtPr>
                  <w:sdtContent>
                    <w:r>
                      <w:fldChar w:fldCharType="begin"/>
                    </w:r>
                    <w:r>
                      <w:rPr>
                        <w:lang w:val="en-US"/>
                      </w:rPr>
                      <w:instrText xml:space="preserve"> CITATION Ris03 \l 1033 </w:instrText>
                    </w:r>
                    <w:r>
                      <w:fldChar w:fldCharType="separate"/>
                    </w:r>
                    <w:r>
                      <w:rPr>
                        <w:noProof/>
                        <w:lang w:val="en-US"/>
                      </w:rPr>
                      <w:t>(Rischin)</w:t>
                    </w:r>
                    <w:r>
                      <w:fldChar w:fldCharType="end"/>
                    </w:r>
                  </w:sdtContent>
                </w:sdt>
              </w:p>
              <w:p w:rsidR="00BC716D" w:rsidRDefault="00BC716D" w:rsidP="00886A8D"/>
              <w:p w:rsidR="003235A7" w:rsidRDefault="00BC716D" w:rsidP="00886A8D">
                <w:sdt>
                  <w:sdtPr>
                    <w:id w:val="1239901890"/>
                    <w:citation/>
                  </w:sdtPr>
                  <w:sdtContent>
                    <w:r>
                      <w:fldChar w:fldCharType="begin"/>
                    </w:r>
                    <w:r>
                      <w:rPr>
                        <w:lang w:val="en-US"/>
                      </w:rPr>
                      <w:instrText xml:space="preserve"> CITATION Sim98 \l 1033 </w:instrText>
                    </w:r>
                    <w:r>
                      <w:fldChar w:fldCharType="separate"/>
                    </w:r>
                    <w:r>
                      <w:rPr>
                        <w:noProof/>
                        <w:lang w:val="en-US"/>
                      </w:rPr>
                      <w:t>(Simeone)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ECD" w:rsidRDefault="00851ECD" w:rsidP="007A0D55">
      <w:pPr>
        <w:spacing w:after="0" w:line="240" w:lineRule="auto"/>
      </w:pPr>
      <w:r>
        <w:separator/>
      </w:r>
    </w:p>
  </w:endnote>
  <w:endnote w:type="continuationSeparator" w:id="0">
    <w:p w:rsidR="00851ECD" w:rsidRDefault="00851E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ECD" w:rsidRDefault="00851ECD" w:rsidP="007A0D55">
      <w:pPr>
        <w:spacing w:after="0" w:line="240" w:lineRule="auto"/>
      </w:pPr>
      <w:r>
        <w:separator/>
      </w:r>
    </w:p>
  </w:footnote>
  <w:footnote w:type="continuationSeparator" w:id="0">
    <w:p w:rsidR="00851ECD" w:rsidRDefault="00851ECD" w:rsidP="007A0D55">
      <w:pPr>
        <w:spacing w:after="0" w:line="240" w:lineRule="auto"/>
      </w:pPr>
      <w:r>
        <w:continuationSeparator/>
      </w:r>
    </w:p>
  </w:footnote>
  <w:footnote w:id="1">
    <w:p w:rsidR="00DC7FC2" w:rsidRPr="00DC7FC2" w:rsidRDefault="00DC7FC2">
      <w:pPr>
        <w:pStyle w:val="FootnoteText"/>
        <w:rPr>
          <w:lang w:val="en-US"/>
        </w:rPr>
      </w:pPr>
      <w:r>
        <w:rPr>
          <w:rStyle w:val="FootnoteReference"/>
        </w:rPr>
        <w:footnoteRef/>
      </w:r>
      <w:r>
        <w:t xml:space="preserve"> </w:t>
      </w:r>
      <w:r w:rsidRPr="00DC7FC2">
        <w:t xml:space="preserve">Boston Symphony Orchestra, 56th Season (1936-37), Second Programme (16 and 17 Oct 1936), programme book, 74-75. Quoted in:  Nigel </w:t>
      </w:r>
      <w:proofErr w:type="spellStart"/>
      <w:r w:rsidRPr="00DC7FC2">
        <w:t>Simeone</w:t>
      </w:r>
      <w:proofErr w:type="spellEnd"/>
      <w:r w:rsidRPr="00DC7FC2">
        <w:t xml:space="preserve">, ‘La </w:t>
      </w:r>
      <w:proofErr w:type="spellStart"/>
      <w:r w:rsidRPr="00DC7FC2">
        <w:t>Spirale</w:t>
      </w:r>
      <w:proofErr w:type="spellEnd"/>
      <w:r w:rsidRPr="00DC7FC2">
        <w:t xml:space="preserve"> and La </w:t>
      </w:r>
      <w:proofErr w:type="spellStart"/>
      <w:r w:rsidRPr="00DC7FC2">
        <w:t>Jeune</w:t>
      </w:r>
      <w:proofErr w:type="spellEnd"/>
      <w:r w:rsidRPr="00DC7FC2">
        <w:t xml:space="preserve"> France: Group Identities’, Musical Times 143/1880, 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AF"/>
    <w:rsid w:val="00032559"/>
    <w:rsid w:val="00052040"/>
    <w:rsid w:val="00081AA0"/>
    <w:rsid w:val="000B25AE"/>
    <w:rsid w:val="000B55AB"/>
    <w:rsid w:val="000D24DC"/>
    <w:rsid w:val="000E313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23AF"/>
    <w:rsid w:val="006D0412"/>
    <w:rsid w:val="007411B9"/>
    <w:rsid w:val="00780D95"/>
    <w:rsid w:val="00780DC7"/>
    <w:rsid w:val="007A0D55"/>
    <w:rsid w:val="007B3377"/>
    <w:rsid w:val="007E5F44"/>
    <w:rsid w:val="00821DE3"/>
    <w:rsid w:val="00846CE1"/>
    <w:rsid w:val="00851ECD"/>
    <w:rsid w:val="00886A8D"/>
    <w:rsid w:val="008A5B87"/>
    <w:rsid w:val="00922950"/>
    <w:rsid w:val="00963322"/>
    <w:rsid w:val="009A7264"/>
    <w:rsid w:val="009D1606"/>
    <w:rsid w:val="009E18A1"/>
    <w:rsid w:val="009E73D7"/>
    <w:rsid w:val="00A27D2C"/>
    <w:rsid w:val="00A76FD9"/>
    <w:rsid w:val="00AB436D"/>
    <w:rsid w:val="00AD2F24"/>
    <w:rsid w:val="00AD4844"/>
    <w:rsid w:val="00B219AE"/>
    <w:rsid w:val="00B33145"/>
    <w:rsid w:val="00B574C9"/>
    <w:rsid w:val="00B97093"/>
    <w:rsid w:val="00BC39C9"/>
    <w:rsid w:val="00BC716D"/>
    <w:rsid w:val="00BE5BF7"/>
    <w:rsid w:val="00BF40E1"/>
    <w:rsid w:val="00C27FAB"/>
    <w:rsid w:val="00C358D4"/>
    <w:rsid w:val="00C6296B"/>
    <w:rsid w:val="00CC586D"/>
    <w:rsid w:val="00CF1542"/>
    <w:rsid w:val="00CF3EC5"/>
    <w:rsid w:val="00D656DA"/>
    <w:rsid w:val="00D83300"/>
    <w:rsid w:val="00DC6B48"/>
    <w:rsid w:val="00DC7FC2"/>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2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AF"/>
    <w:rPr>
      <w:rFonts w:ascii="Tahoma" w:hAnsi="Tahoma" w:cs="Tahoma"/>
      <w:sz w:val="16"/>
      <w:szCs w:val="16"/>
    </w:rPr>
  </w:style>
  <w:style w:type="paragraph" w:styleId="FootnoteText">
    <w:name w:val="footnote text"/>
    <w:basedOn w:val="Normal"/>
    <w:link w:val="FootnoteTextChar"/>
    <w:rsid w:val="006B23AF"/>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6B23AF"/>
    <w:rPr>
      <w:rFonts w:ascii="Times New Roman" w:eastAsia="Times New Roman" w:hAnsi="Times New Roman" w:cs="Times New Roman"/>
      <w:color w:val="000000"/>
      <w:sz w:val="20"/>
      <w:szCs w:val="20"/>
    </w:rPr>
  </w:style>
  <w:style w:type="character" w:styleId="FootnoteReference">
    <w:name w:val="footnote reference"/>
    <w:basedOn w:val="DefaultParagraphFont"/>
    <w:rsid w:val="006B23A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2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AF"/>
    <w:rPr>
      <w:rFonts w:ascii="Tahoma" w:hAnsi="Tahoma" w:cs="Tahoma"/>
      <w:sz w:val="16"/>
      <w:szCs w:val="16"/>
    </w:rPr>
  </w:style>
  <w:style w:type="paragraph" w:styleId="FootnoteText">
    <w:name w:val="footnote text"/>
    <w:basedOn w:val="Normal"/>
    <w:link w:val="FootnoteTextChar"/>
    <w:rsid w:val="006B23AF"/>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6B23AF"/>
    <w:rPr>
      <w:rFonts w:ascii="Times New Roman" w:eastAsia="Times New Roman" w:hAnsi="Times New Roman" w:cs="Times New Roman"/>
      <w:color w:val="000000"/>
      <w:sz w:val="20"/>
      <w:szCs w:val="20"/>
    </w:rPr>
  </w:style>
  <w:style w:type="character" w:styleId="FootnoteReference">
    <w:name w:val="footnote reference"/>
    <w:basedOn w:val="DefaultParagraphFont"/>
    <w:rsid w:val="006B23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AD508D3F5844F6B2E70011FCF746AC"/>
        <w:category>
          <w:name w:val="General"/>
          <w:gallery w:val="placeholder"/>
        </w:category>
        <w:types>
          <w:type w:val="bbPlcHdr"/>
        </w:types>
        <w:behaviors>
          <w:behavior w:val="content"/>
        </w:behaviors>
        <w:guid w:val="{C1CB6F31-7D96-4128-B7BD-68703FE564F6}"/>
      </w:docPartPr>
      <w:docPartBody>
        <w:p w:rsidR="00000000" w:rsidRDefault="00E43A4D">
          <w:pPr>
            <w:pStyle w:val="48AD508D3F5844F6B2E70011FCF746AC"/>
          </w:pPr>
          <w:r w:rsidRPr="00CC586D">
            <w:rPr>
              <w:rStyle w:val="PlaceholderText"/>
              <w:b/>
              <w:color w:val="FFFFFF" w:themeColor="background1"/>
            </w:rPr>
            <w:t>[Salutation]</w:t>
          </w:r>
        </w:p>
      </w:docPartBody>
    </w:docPart>
    <w:docPart>
      <w:docPartPr>
        <w:name w:val="4C94CA6DDD084292B69F597A8AC0AF60"/>
        <w:category>
          <w:name w:val="General"/>
          <w:gallery w:val="placeholder"/>
        </w:category>
        <w:types>
          <w:type w:val="bbPlcHdr"/>
        </w:types>
        <w:behaviors>
          <w:behavior w:val="content"/>
        </w:behaviors>
        <w:guid w:val="{63F37197-382F-4B0F-8CFE-8CEADBA6053C}"/>
      </w:docPartPr>
      <w:docPartBody>
        <w:p w:rsidR="00000000" w:rsidRDefault="00E43A4D">
          <w:pPr>
            <w:pStyle w:val="4C94CA6DDD084292B69F597A8AC0AF60"/>
          </w:pPr>
          <w:r>
            <w:rPr>
              <w:rStyle w:val="PlaceholderText"/>
            </w:rPr>
            <w:t>[First name]</w:t>
          </w:r>
        </w:p>
      </w:docPartBody>
    </w:docPart>
    <w:docPart>
      <w:docPartPr>
        <w:name w:val="7CC429D24A7646799D63E0C0DCABB405"/>
        <w:category>
          <w:name w:val="General"/>
          <w:gallery w:val="placeholder"/>
        </w:category>
        <w:types>
          <w:type w:val="bbPlcHdr"/>
        </w:types>
        <w:behaviors>
          <w:behavior w:val="content"/>
        </w:behaviors>
        <w:guid w:val="{756638F6-40DD-4125-8819-087F17AFE52D}"/>
      </w:docPartPr>
      <w:docPartBody>
        <w:p w:rsidR="00000000" w:rsidRDefault="00E43A4D">
          <w:pPr>
            <w:pStyle w:val="7CC429D24A7646799D63E0C0DCABB405"/>
          </w:pPr>
          <w:r>
            <w:rPr>
              <w:rStyle w:val="PlaceholderText"/>
            </w:rPr>
            <w:t>[Middle name]</w:t>
          </w:r>
        </w:p>
      </w:docPartBody>
    </w:docPart>
    <w:docPart>
      <w:docPartPr>
        <w:name w:val="0873F15539C14F2A8C38207D0549E697"/>
        <w:category>
          <w:name w:val="General"/>
          <w:gallery w:val="placeholder"/>
        </w:category>
        <w:types>
          <w:type w:val="bbPlcHdr"/>
        </w:types>
        <w:behaviors>
          <w:behavior w:val="content"/>
        </w:behaviors>
        <w:guid w:val="{D305C871-38F5-46FE-910B-932F7FAC389C}"/>
      </w:docPartPr>
      <w:docPartBody>
        <w:p w:rsidR="00000000" w:rsidRDefault="00E43A4D">
          <w:pPr>
            <w:pStyle w:val="0873F15539C14F2A8C38207D0549E697"/>
          </w:pPr>
          <w:r>
            <w:rPr>
              <w:rStyle w:val="PlaceholderText"/>
            </w:rPr>
            <w:t>[Last</w:t>
          </w:r>
          <w:r>
            <w:rPr>
              <w:rStyle w:val="PlaceholderText"/>
            </w:rPr>
            <w:t xml:space="preserve"> name]</w:t>
          </w:r>
        </w:p>
      </w:docPartBody>
    </w:docPart>
    <w:docPart>
      <w:docPartPr>
        <w:name w:val="171AC7681FC5446D85E941A6E0131B21"/>
        <w:category>
          <w:name w:val="General"/>
          <w:gallery w:val="placeholder"/>
        </w:category>
        <w:types>
          <w:type w:val="bbPlcHdr"/>
        </w:types>
        <w:behaviors>
          <w:behavior w:val="content"/>
        </w:behaviors>
        <w:guid w:val="{E9B4B1DC-360F-45E1-A8DD-292D0574B28C}"/>
      </w:docPartPr>
      <w:docPartBody>
        <w:p w:rsidR="00000000" w:rsidRDefault="00E43A4D">
          <w:pPr>
            <w:pStyle w:val="171AC7681FC5446D85E941A6E0131B21"/>
          </w:pPr>
          <w:r>
            <w:rPr>
              <w:rStyle w:val="PlaceholderText"/>
            </w:rPr>
            <w:t>[Enter your biography]</w:t>
          </w:r>
        </w:p>
      </w:docPartBody>
    </w:docPart>
    <w:docPart>
      <w:docPartPr>
        <w:name w:val="6FB8D308B0AD4F8CAA8D720617B50FC5"/>
        <w:category>
          <w:name w:val="General"/>
          <w:gallery w:val="placeholder"/>
        </w:category>
        <w:types>
          <w:type w:val="bbPlcHdr"/>
        </w:types>
        <w:behaviors>
          <w:behavior w:val="content"/>
        </w:behaviors>
        <w:guid w:val="{E7803850-B90D-42C8-A940-1DEACF649EB7}"/>
      </w:docPartPr>
      <w:docPartBody>
        <w:p w:rsidR="00000000" w:rsidRDefault="00E43A4D">
          <w:pPr>
            <w:pStyle w:val="6FB8D308B0AD4F8CAA8D720617B50FC5"/>
          </w:pPr>
          <w:r>
            <w:rPr>
              <w:rStyle w:val="PlaceholderText"/>
            </w:rPr>
            <w:t>[Enter the institution with which you are affiliated]</w:t>
          </w:r>
        </w:p>
      </w:docPartBody>
    </w:docPart>
    <w:docPart>
      <w:docPartPr>
        <w:name w:val="908BF4B1D04D406F96C96BEEDACDFDAB"/>
        <w:category>
          <w:name w:val="General"/>
          <w:gallery w:val="placeholder"/>
        </w:category>
        <w:types>
          <w:type w:val="bbPlcHdr"/>
        </w:types>
        <w:behaviors>
          <w:behavior w:val="content"/>
        </w:behaviors>
        <w:guid w:val="{3EF786AF-71DF-4647-BF7F-A65CE86BDC08}"/>
      </w:docPartPr>
      <w:docPartBody>
        <w:p w:rsidR="00000000" w:rsidRDefault="00E43A4D">
          <w:pPr>
            <w:pStyle w:val="908BF4B1D04D406F96C96BEEDACDFDAB"/>
          </w:pPr>
          <w:r w:rsidRPr="00EF74F7">
            <w:rPr>
              <w:b/>
              <w:color w:val="808080" w:themeColor="background1" w:themeShade="80"/>
            </w:rPr>
            <w:t>[Enter the headword for your article]</w:t>
          </w:r>
        </w:p>
      </w:docPartBody>
    </w:docPart>
    <w:docPart>
      <w:docPartPr>
        <w:name w:val="746E672D73D84B92AF724E5067E5284F"/>
        <w:category>
          <w:name w:val="General"/>
          <w:gallery w:val="placeholder"/>
        </w:category>
        <w:types>
          <w:type w:val="bbPlcHdr"/>
        </w:types>
        <w:behaviors>
          <w:behavior w:val="content"/>
        </w:behaviors>
        <w:guid w:val="{DDECA991-C3E9-4A65-8DAC-78B7FF14F674}"/>
      </w:docPartPr>
      <w:docPartBody>
        <w:p w:rsidR="00000000" w:rsidRDefault="00E43A4D">
          <w:pPr>
            <w:pStyle w:val="746E672D73D84B92AF724E5067E528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C8389EFFE44E8F8DDA10C227C00A21"/>
        <w:category>
          <w:name w:val="General"/>
          <w:gallery w:val="placeholder"/>
        </w:category>
        <w:types>
          <w:type w:val="bbPlcHdr"/>
        </w:types>
        <w:behaviors>
          <w:behavior w:val="content"/>
        </w:behaviors>
        <w:guid w:val="{D7BA5681-BEA3-4043-9483-268D983EE862}"/>
      </w:docPartPr>
      <w:docPartBody>
        <w:p w:rsidR="00000000" w:rsidRDefault="00E43A4D">
          <w:pPr>
            <w:pStyle w:val="6DC8389EFFE44E8F8DDA10C227C00A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B2A3FD2BCD4F189561E01B9D7E3CDF"/>
        <w:category>
          <w:name w:val="General"/>
          <w:gallery w:val="placeholder"/>
        </w:category>
        <w:types>
          <w:type w:val="bbPlcHdr"/>
        </w:types>
        <w:behaviors>
          <w:behavior w:val="content"/>
        </w:behaviors>
        <w:guid w:val="{96C345B1-6131-4BF9-8EF8-7FBE569F1B00}"/>
      </w:docPartPr>
      <w:docPartBody>
        <w:p w:rsidR="00000000" w:rsidRDefault="00E43A4D">
          <w:pPr>
            <w:pStyle w:val="D2B2A3FD2BCD4F189561E01B9D7E3C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731C80EF33429C97AA9E34F8D867F3"/>
        <w:category>
          <w:name w:val="General"/>
          <w:gallery w:val="placeholder"/>
        </w:category>
        <w:types>
          <w:type w:val="bbPlcHdr"/>
        </w:types>
        <w:behaviors>
          <w:behavior w:val="content"/>
        </w:behaviors>
        <w:guid w:val="{62E38351-13A3-402D-87C0-71D564FBB188}"/>
      </w:docPartPr>
      <w:docPartBody>
        <w:p w:rsidR="00000000" w:rsidRDefault="00E43A4D">
          <w:pPr>
            <w:pStyle w:val="65731C80EF33429C97AA9E34F8D867F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A4D"/>
    <w:rsid w:val="00E43A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AD508D3F5844F6B2E70011FCF746AC">
    <w:name w:val="48AD508D3F5844F6B2E70011FCF746AC"/>
  </w:style>
  <w:style w:type="paragraph" w:customStyle="1" w:styleId="4C94CA6DDD084292B69F597A8AC0AF60">
    <w:name w:val="4C94CA6DDD084292B69F597A8AC0AF60"/>
  </w:style>
  <w:style w:type="paragraph" w:customStyle="1" w:styleId="7CC429D24A7646799D63E0C0DCABB405">
    <w:name w:val="7CC429D24A7646799D63E0C0DCABB405"/>
  </w:style>
  <w:style w:type="paragraph" w:customStyle="1" w:styleId="0873F15539C14F2A8C38207D0549E697">
    <w:name w:val="0873F15539C14F2A8C38207D0549E697"/>
  </w:style>
  <w:style w:type="paragraph" w:customStyle="1" w:styleId="171AC7681FC5446D85E941A6E0131B21">
    <w:name w:val="171AC7681FC5446D85E941A6E0131B21"/>
  </w:style>
  <w:style w:type="paragraph" w:customStyle="1" w:styleId="6FB8D308B0AD4F8CAA8D720617B50FC5">
    <w:name w:val="6FB8D308B0AD4F8CAA8D720617B50FC5"/>
  </w:style>
  <w:style w:type="paragraph" w:customStyle="1" w:styleId="908BF4B1D04D406F96C96BEEDACDFDAB">
    <w:name w:val="908BF4B1D04D406F96C96BEEDACDFDAB"/>
  </w:style>
  <w:style w:type="paragraph" w:customStyle="1" w:styleId="746E672D73D84B92AF724E5067E5284F">
    <w:name w:val="746E672D73D84B92AF724E5067E5284F"/>
  </w:style>
  <w:style w:type="paragraph" w:customStyle="1" w:styleId="6DC8389EFFE44E8F8DDA10C227C00A21">
    <w:name w:val="6DC8389EFFE44E8F8DDA10C227C00A21"/>
  </w:style>
  <w:style w:type="paragraph" w:customStyle="1" w:styleId="D2B2A3FD2BCD4F189561E01B9D7E3CDF">
    <w:name w:val="D2B2A3FD2BCD4F189561E01B9D7E3CDF"/>
  </w:style>
  <w:style w:type="paragraph" w:customStyle="1" w:styleId="65731C80EF33429C97AA9E34F8D867F3">
    <w:name w:val="65731C80EF33429C97AA9E34F8D867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AD508D3F5844F6B2E70011FCF746AC">
    <w:name w:val="48AD508D3F5844F6B2E70011FCF746AC"/>
  </w:style>
  <w:style w:type="paragraph" w:customStyle="1" w:styleId="4C94CA6DDD084292B69F597A8AC0AF60">
    <w:name w:val="4C94CA6DDD084292B69F597A8AC0AF60"/>
  </w:style>
  <w:style w:type="paragraph" w:customStyle="1" w:styleId="7CC429D24A7646799D63E0C0DCABB405">
    <w:name w:val="7CC429D24A7646799D63E0C0DCABB405"/>
  </w:style>
  <w:style w:type="paragraph" w:customStyle="1" w:styleId="0873F15539C14F2A8C38207D0549E697">
    <w:name w:val="0873F15539C14F2A8C38207D0549E697"/>
  </w:style>
  <w:style w:type="paragraph" w:customStyle="1" w:styleId="171AC7681FC5446D85E941A6E0131B21">
    <w:name w:val="171AC7681FC5446D85E941A6E0131B21"/>
  </w:style>
  <w:style w:type="paragraph" w:customStyle="1" w:styleId="6FB8D308B0AD4F8CAA8D720617B50FC5">
    <w:name w:val="6FB8D308B0AD4F8CAA8D720617B50FC5"/>
  </w:style>
  <w:style w:type="paragraph" w:customStyle="1" w:styleId="908BF4B1D04D406F96C96BEEDACDFDAB">
    <w:name w:val="908BF4B1D04D406F96C96BEEDACDFDAB"/>
  </w:style>
  <w:style w:type="paragraph" w:customStyle="1" w:styleId="746E672D73D84B92AF724E5067E5284F">
    <w:name w:val="746E672D73D84B92AF724E5067E5284F"/>
  </w:style>
  <w:style w:type="paragraph" w:customStyle="1" w:styleId="6DC8389EFFE44E8F8DDA10C227C00A21">
    <w:name w:val="6DC8389EFFE44E8F8DDA10C227C00A21"/>
  </w:style>
  <w:style w:type="paragraph" w:customStyle="1" w:styleId="D2B2A3FD2BCD4F189561E01B9D7E3CDF">
    <w:name w:val="D2B2A3FD2BCD4F189561E01B9D7E3CDF"/>
  </w:style>
  <w:style w:type="paragraph" w:customStyle="1" w:styleId="65731C80EF33429C97AA9E34F8D867F3">
    <w:name w:val="65731C80EF33429C97AA9E34F8D86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Ben08</b:Tag>
    <b:SourceType>Book</b:SourceType>
    <b:Guid>{18C1240F-FE8C-4C2F-8AB0-3CAE61F86BF9}</b:Guid>
    <b:Author>
      <b:Author>
        <b:NameList>
          <b:Person>
            <b:Last>Benitez</b:Last>
            <b:First>V.</b:First>
            <b:Middle>P.</b:Middle>
          </b:Person>
        </b:NameList>
      </b:Author>
    </b:Author>
    <b:Title>Olivier Messiaen: A Research and Information Guide</b:Title>
    <b:Year>2008</b:Year>
    <b:City>New York and Abingdon</b:City>
    <b:Publisher>Routledge</b:Publisher>
    <b:Comments>A comprehensive guide to sources on Messiaen, with a strong bibliography</b:Comments>
    <b:RefOrder>1</b:RefOrder>
  </b:Source>
  <b:Source>
    <b:Tag>Bro12</b:Tag>
    <b:SourceType>Book</b:SourceType>
    <b:Guid>{D0D0270A-665A-4EB2-94AD-51D6F6622E93}</b:Guid>
    <b:Author>
      <b:Author>
        <b:NameList>
          <b:Person>
            <b:Last>Broad</b:Last>
            <b:First>S.</b:First>
          </b:Person>
        </b:NameList>
      </b:Author>
    </b:Author>
    <b:Title>Olivier Messiaen: Journalism 1936-1939</b:Title>
    <b:Year>2012</b:Year>
    <b:City>Aldershot</b:City>
    <b:Publisher>Ashgate</b:Publisher>
    <b:Comments>Messiaen's early writings, which illustrate his relationship with the wider musical world of the 1930s.</b:Comments>
    <b:RefOrder>3</b:RefOrder>
  </b:Source>
  <b:Source>
    <b:Tag>Hil95</b:Tag>
    <b:SourceType>Book</b:SourceType>
    <b:Guid>{E9F38B1D-71E0-422E-9EF7-C417E73FECB0}</b:Guid>
    <b:Author>
      <b:Author>
        <b:NameList>
          <b:Person>
            <b:Last>Hill</b:Last>
            <b:First>P.</b:First>
          </b:Person>
        </b:NameList>
      </b:Author>
    </b:Author>
    <b:Title>The Messiaen Companion</b:Title>
    <b:Year>1995</b:Year>
    <b:City>London</b:City>
    <b:Publisher>Faber and Faber</b:Publisher>
    <b:Comments> The first study to be published after the composer’s death – a series of themed essays, including an interview with the composer’s widow, Yvonne Loriod</b:Comments>
    <b:RefOrder>5</b:RefOrder>
  </b:Source>
  <b:Source>
    <b:Tag>Hil05</b:Tag>
    <b:SourceType>Book</b:SourceType>
    <b:Guid>{14165DB2-7CCC-44F5-9561-24BA5B0E3070}</b:Guid>
    <b:Title>Messiaen</b:Title>
    <b:Year>2005</b:Year>
    <b:City>New Haven and London</b:City>
    <b:Publisher>Yale UP</b:Publisher>
    <b:Author>
      <b:Author>
        <b:NameList>
          <b:Person>
            <b:Last>Hill</b:Last>
            <b:First>P.</b:First>
          </b:Person>
          <b:Person>
            <b:Last>Simeone</b:Last>
            <b:First>N.</b:First>
          </b:Person>
        </b:NameList>
      </b:Author>
    </b:Author>
    <b:Comments>The definitive biography of Messiaen.</b:Comments>
    <b:RefOrder>6</b:RefOrder>
  </b:Source>
  <b:Source>
    <b:Tag>Boi95</b:Tag>
    <b:SourceType>Book</b:SourceType>
    <b:Guid>{AE0E11E8-0ACF-45E7-883A-319D2E575A9D}</b:Guid>
    <b:Author>
      <b:Author>
        <b:NameList>
          <b:Person>
            <b:Last>Boivin</b:Last>
            <b:First>J</b:First>
          </b:Person>
        </b:NameList>
      </b:Author>
    </b:Author>
    <b:Title>La Classe de Messiaen</b:Title>
    <b:Year>1995</b:Year>
    <b:City>Paris</b:City>
    <b:Publisher>Christian Bougeois</b:Publisher>
    <b:Comments>A detailed account of Messiaen the teacher, based on interviews with former students.</b:Comments>
    <b:RefOrder>2</b:RefOrder>
  </b:Source>
  <b:Source>
    <b:Tag>Din07</b:Tag>
    <b:SourceType>Book</b:SourceType>
    <b:Guid>{0BEEF6EC-B880-4ACF-BBE1-148CDB5BB53C}</b:Guid>
    <b:Author>
      <b:Author>
        <b:NameList>
          <b:Person>
            <b:Last>Dingle</b:Last>
            <b:First>C.</b:First>
          </b:Person>
        </b:NameList>
      </b:Author>
    </b:Author>
    <b:Title>The Life of Messiaen</b:Title>
    <b:Year>2007</b:Year>
    <b:City>Cambridge</b:City>
    <b:Publisher>UP</b:Publisher>
    <b:Comments>A concise account of Messiaen’s life, giving particular detail on the composition of St François d’Assise</b:Comments>
    <b:RefOrder>4</b:RefOrder>
  </b:Source>
  <b:Source>
    <b:Tag>Joh08</b:Tag>
    <b:SourceType>Book</b:SourceType>
    <b:Guid>{FD8CA022-54F3-4AFD-B4E9-9AF00E75887B}</b:Guid>
    <b:Author>
      <b:Author>
        <b:NameList>
          <b:Person>
            <b:Last>Johnson</b:Last>
            <b:First>R.</b:First>
            <b:Middle>S.</b:Middle>
          </b:Person>
          <b:Person>
            <b:Last>Rae</b:Last>
            <b:First>revised</b:First>
            <b:Middle>and updated by Caroline</b:Middle>
          </b:Person>
        </b:NameList>
      </b:Author>
    </b:Author>
    <b:Title>Messiaen</b:Title>
    <b:Year>2008</b:Year>
    <b:City>London</b:City>
    <b:Publisher>Omnibus Press</b:Publisher>
    <b:Comments>Especially good on analysis of Messiaen’s style, useful lists of déçi-tâlas and bird names.</b:Comments>
    <b:RefOrder>7</b:RefOrder>
  </b:Source>
  <b:Source>
    <b:Tag>Mes94</b:Tag>
    <b:SourceType>Book</b:SourceType>
    <b:Guid>{630CA555-8B7A-4BB3-A29F-4983FC76E386}</b:Guid>
    <b:Author>
      <b:Author>
        <b:NameList>
          <b:Person>
            <b:Last>Messiaen</b:Last>
            <b:First>O.</b:First>
          </b:Person>
        </b:NameList>
      </b:Author>
      <b:Translator>
        <b:NameList>
          <b:Person>
            <b:Last>Glasow</b:Last>
            <b:First>E.</b:First>
            <b:Middle>Thomas</b:Middle>
          </b:Person>
        </b:NameList>
      </b:Translator>
    </b:Author>
    <b:Title>Olivier Messiaen: Music and Color: Conversations with Claude Samuel</b:Title>
    <b:Year>1994</b:Year>
    <b:City>Portland</b:City>
    <b:Publisher>Amadeus Press</b:Publisher>
    <b:StateProvince>OR</b:StateProvince>
    <b:Comments>English translation of extensive interviews with Messiaen, which were carefully edited by Messiaen to represent his considered views on the topics discussed.</b:Comments>
    <b:RefOrder>8</b:RefOrder>
  </b:Source>
  <b:Source>
    <b:Tag>Ris03</b:Tag>
    <b:SourceType>Book</b:SourceType>
    <b:Guid>{91292FD4-B77F-4C4F-BE2C-F2B0D5BEF928}</b:Guid>
    <b:Author>
      <b:Author>
        <b:NameList>
          <b:Person>
            <b:Last>Rischin</b:Last>
            <b:First>R.</b:First>
          </b:Person>
        </b:NameList>
      </b:Author>
    </b:Author>
    <b:Title>For the End of Time: The Story of the Messiaen Quartet</b:Title>
    <b:Year>2003</b:Year>
    <b:City>Ithaca</b:City>
    <b:Publisher>Cornell UP</b:Publisher>
    <b:StateProvince>NY</b:StateProvince>
    <b:Comments>Fascinating insights into the première of the Quatuor pour la fin du Temps, but includes a number of errors.</b:Comments>
    <b:RefOrder>9</b:RefOrder>
  </b:Source>
  <b:Source>
    <b:Tag>Sim98</b:Tag>
    <b:SourceType>Book</b:SourceType>
    <b:Guid>{9F98D943-5925-4CB7-95E2-2F7668F27542}</b:Guid>
    <b:Author>
      <b:Author>
        <b:NameList>
          <b:Person>
            <b:Last>Simeone</b:Last>
            <b:First>N.</b:First>
          </b:Person>
        </b:NameList>
      </b:Author>
    </b:Author>
    <b:Title>Olivier Messiaen: A Bibliographical Catalogue of Messiaen’s Works</b:Title>
    <b:Year>1998</b:Year>
    <b:City>Tutzing</b:City>
    <b:Publisher>Hans Schneider</b:Publisher>
    <b:Comments>Superseded in some respects by Benitez, but also valuable additional material such as early concert reviews.</b:Comments>
    <b:RefOrder>10</b:RefOrder>
  </b:Source>
</b:Sources>
</file>

<file path=customXml/itemProps1.xml><?xml version="1.0" encoding="utf-8"?>
<ds:datastoreItem xmlns:ds="http://schemas.openxmlformats.org/officeDocument/2006/customXml" ds:itemID="{BB8F7E12-7E5F-46F5-AC6E-FE3C69B19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49</TotalTime>
  <Pages>4</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2014-07-03T02:53:00Z</dcterms:created>
  <dcterms:modified xsi:type="dcterms:W3CDTF">2014-07-03T03:54:00Z</dcterms:modified>
</cp:coreProperties>
</file>