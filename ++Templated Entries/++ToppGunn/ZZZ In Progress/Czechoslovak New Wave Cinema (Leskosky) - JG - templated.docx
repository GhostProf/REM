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B80B078C9B49D485D61E7B0DE7832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3A7CF8FDC44F3E96A05970C693E363"/>
            </w:placeholder>
            <w:text/>
          </w:sdtPr>
          <w:sdtEndPr/>
          <w:sdtContent>
            <w:tc>
              <w:tcPr>
                <w:tcW w:w="2073" w:type="dxa"/>
              </w:tcPr>
              <w:p w:rsidR="00B574C9" w:rsidRDefault="00457D0C" w:rsidP="00457D0C">
                <w:r>
                  <w:t>Richard</w:t>
                </w:r>
              </w:p>
            </w:tc>
          </w:sdtContent>
        </w:sdt>
        <w:sdt>
          <w:sdtPr>
            <w:alias w:val="Middle name"/>
            <w:tag w:val="authorMiddleName"/>
            <w:id w:val="-2076034781"/>
            <w:placeholder>
              <w:docPart w:val="295905A8E9C94AC5A3FE13CACFEC16AA"/>
            </w:placeholder>
            <w:text/>
          </w:sdtPr>
          <w:sdtEndPr/>
          <w:sdtContent>
            <w:tc>
              <w:tcPr>
                <w:tcW w:w="2551" w:type="dxa"/>
              </w:tcPr>
              <w:p w:rsidR="00B574C9" w:rsidRDefault="00457D0C" w:rsidP="00457D0C">
                <w:r>
                  <w:t>J</w:t>
                </w:r>
              </w:p>
            </w:tc>
          </w:sdtContent>
        </w:sdt>
        <w:sdt>
          <w:sdtPr>
            <w:alias w:val="Last name"/>
            <w:tag w:val="authorLastName"/>
            <w:id w:val="-1088529830"/>
            <w:placeholder>
              <w:docPart w:val="B75310431D6D4AE29437CAB29F3A8CE4"/>
            </w:placeholder>
            <w:text/>
          </w:sdtPr>
          <w:sdtEndPr/>
          <w:sdtContent>
            <w:tc>
              <w:tcPr>
                <w:tcW w:w="2642" w:type="dxa"/>
              </w:tcPr>
              <w:p w:rsidR="00B574C9" w:rsidRDefault="00457D0C" w:rsidP="00457D0C">
                <w:r>
                  <w:t>Leskosky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C8A8024D4BE45D2A3231684C9A3315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4F28029AA644EE9BE24996665040F54"/>
            </w:placeholder>
            <w:text/>
          </w:sdtPr>
          <w:sdtContent>
            <w:tc>
              <w:tcPr>
                <w:tcW w:w="8525" w:type="dxa"/>
                <w:gridSpan w:val="4"/>
              </w:tcPr>
              <w:p w:rsidR="00B574C9" w:rsidRDefault="00457D0C" w:rsidP="00457D0C">
                <w:r w:rsidRPr="00457D0C">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DC2C54C81976440BA8BC9F834BC64E08"/>
            </w:placeholder>
            <w:text/>
          </w:sdtPr>
          <w:sdtContent>
            <w:tc>
              <w:tcPr>
                <w:tcW w:w="9016" w:type="dxa"/>
                <w:tcMar>
                  <w:top w:w="113" w:type="dxa"/>
                  <w:bottom w:w="113" w:type="dxa"/>
                </w:tcMar>
              </w:tcPr>
              <w:p w:rsidR="003F0D73" w:rsidRPr="00FB589A" w:rsidRDefault="00132E40" w:rsidP="00132E40">
                <w:r w:rsidRPr="00132E40">
                  <w:rPr>
                    <w:lang w:val="en-US"/>
                  </w:rPr>
                  <w:t>Czechoslovak New Wave Cinema</w:t>
                </w:r>
              </w:p>
            </w:tc>
          </w:sdtContent>
        </w:sdt>
      </w:tr>
      <w:tr w:rsidR="00464699" w:rsidTr="007821B0">
        <w:sdt>
          <w:sdtPr>
            <w:alias w:val="Variant headwords"/>
            <w:tag w:val="variantHeadwords"/>
            <w:id w:val="173464402"/>
            <w:placeholder>
              <w:docPart w:val="9D8107E994E04783A716624231CF7C5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36D6F0AB1924696B0A51DE7A66C6DA5"/>
            </w:placeholder>
          </w:sdtPr>
          <w:sdtEndPr/>
          <w:sdtContent>
            <w:tc>
              <w:tcPr>
                <w:tcW w:w="9016" w:type="dxa"/>
                <w:tcMar>
                  <w:top w:w="113" w:type="dxa"/>
                  <w:bottom w:w="113" w:type="dxa"/>
                </w:tcMar>
              </w:tcPr>
              <w:p w:rsidR="00E85A05" w:rsidRDefault="00457D0C" w:rsidP="00E85A05">
                <w:r w:rsidRPr="009D0637">
                  <w:t>The Czechoslovak New Wave was a 1960s film movement</w:t>
                </w:r>
                <w:r>
                  <w:t>,</w:t>
                </w:r>
                <w:r w:rsidRPr="009D0637">
                  <w:t xml:space="preserve"> which flourished in the Czechoslovak Socialist Republic during a period of general liberalization in the country’s politics that inspired a general blossoming of the arts. It shared stylistic and thematic traits with the other European New Wave movements of the time, but it also specifically rejected Socialist Realism</w:t>
                </w:r>
                <w:r>
                  <w:t>. This was</w:t>
                </w:r>
                <w:r w:rsidRPr="009D0637">
                  <w:t xml:space="preserve"> the Soviet film policy that demanded optimistic depictions of anything Communist, and condemned formalist elements, such as montage, that called attention to the making of the film rather than its story</w:t>
                </w:r>
                <w:r>
                  <w:t>.</w:t>
                </w:r>
                <w:r w:rsidRPr="009D0637">
                  <w:t xml:space="preserve"> The Czech New Wave (also called at the time “the Cze</w:t>
                </w:r>
                <w:r>
                  <w:t>ch Film Miracle”) began in 1963</w:t>
                </w:r>
                <w:r w:rsidRPr="009D0637">
                  <w:t xml:space="preserve"> with the </w:t>
                </w:r>
                <w:r>
                  <w:t xml:space="preserve">feature </w:t>
                </w:r>
                <w:r w:rsidRPr="009D0637">
                  <w:t>debut</w:t>
                </w:r>
                <w:r>
                  <w:t>s</w:t>
                </w:r>
                <w:r w:rsidRPr="009D0637">
                  <w:t xml:space="preserve"> of Milos Forman’s </w:t>
                </w:r>
                <w:r w:rsidRPr="009D0637">
                  <w:rPr>
                    <w:i/>
                  </w:rPr>
                  <w:t>Černý Petr</w:t>
                </w:r>
                <w:r w:rsidRPr="009D0637">
                  <w:t xml:space="preserve"> (</w:t>
                </w:r>
                <w:r w:rsidRPr="009D0637">
                  <w:rPr>
                    <w:i/>
                  </w:rPr>
                  <w:t>Black Peter</w:t>
                </w:r>
                <w:r w:rsidRPr="009D0637">
                  <w:t>), Vĕra Chytilová</w:t>
                </w:r>
                <w:r>
                  <w:t>’s</w:t>
                </w:r>
                <w:r w:rsidRPr="009D0637">
                  <w:t xml:space="preserve"> </w:t>
                </w:r>
                <w:r w:rsidRPr="009D0637">
                  <w:rPr>
                    <w:i/>
                  </w:rPr>
                  <w:t>O néčem jiném</w:t>
                </w:r>
                <w:r w:rsidRPr="009D0637">
                  <w:t xml:space="preserve"> (</w:t>
                </w:r>
                <w:r w:rsidRPr="009D0637">
                  <w:rPr>
                    <w:i/>
                  </w:rPr>
                  <w:t>Something Different</w:t>
                </w:r>
                <w:r w:rsidRPr="009D0637">
                  <w:t xml:space="preserve">), and Jaromil Jireš’ </w:t>
                </w:r>
                <w:r w:rsidRPr="009D0637">
                  <w:rPr>
                    <w:i/>
                  </w:rPr>
                  <w:t>Křik</w:t>
                </w:r>
                <w:r w:rsidRPr="009D0637">
                  <w:t xml:space="preserve"> (</w:t>
                </w:r>
                <w:r w:rsidRPr="009D0637">
                  <w:rPr>
                    <w:i/>
                  </w:rPr>
                  <w:t>The Cry</w:t>
                </w:r>
                <w:r w:rsidRPr="009D0637">
                  <w:t>)</w:t>
                </w:r>
                <w:r>
                  <w:t>.</w:t>
                </w:r>
              </w:p>
            </w:tc>
          </w:sdtContent>
        </w:sdt>
      </w:tr>
      <w:tr w:rsidR="003F0D73" w:rsidTr="003F0D73">
        <w:sdt>
          <w:sdtPr>
            <w:alias w:val="Article text"/>
            <w:tag w:val="articleText"/>
            <w:id w:val="634067588"/>
            <w:placeholder>
              <w:docPart w:val="8966ED4AF7D34EADAC13C7FB7FEB5FDB"/>
            </w:placeholder>
          </w:sdtPr>
          <w:sdtEndPr/>
          <w:sdtContent>
            <w:tc>
              <w:tcPr>
                <w:tcW w:w="9016" w:type="dxa"/>
                <w:tcMar>
                  <w:top w:w="113" w:type="dxa"/>
                  <w:bottom w:w="113" w:type="dxa"/>
                </w:tcMar>
              </w:tcPr>
              <w:p w:rsidR="00132E40" w:rsidRDefault="00132E40" w:rsidP="00132E40">
                <w:r w:rsidRPr="009D0637">
                  <w:t>The Czechoslovak New Wave was a 1960s film movement</w:t>
                </w:r>
                <w:r>
                  <w:t>,</w:t>
                </w:r>
                <w:r w:rsidRPr="009D0637">
                  <w:t xml:space="preserve"> which flourished in the Czechoslovak Socialist Republic during a period of general liberalization in the country’s politics that inspired a general blossoming of the arts. It shared stylistic and thematic traits with the other European New Wave movements of the time, but it also specifically rejected Socialist Realism</w:t>
                </w:r>
                <w:r>
                  <w:t>. This was</w:t>
                </w:r>
                <w:r w:rsidRPr="009D0637">
                  <w:t xml:space="preserve"> the Soviet film policy that demanded optimistic depictions of anything Communist, and condemned formalist elements, such as montage, that called attention to the making of the film rather than its story</w:t>
                </w:r>
                <w:r>
                  <w:t>.</w:t>
                </w:r>
                <w:r w:rsidRPr="009D0637">
                  <w:t xml:space="preserve"> The Czech New Wave (also called at the time “the Cze</w:t>
                </w:r>
                <w:r>
                  <w:t>ch Film Miracle”) began in 1963</w:t>
                </w:r>
                <w:r w:rsidRPr="009D0637">
                  <w:t xml:space="preserve"> with the </w:t>
                </w:r>
                <w:r>
                  <w:t xml:space="preserve">feature </w:t>
                </w:r>
                <w:r w:rsidRPr="009D0637">
                  <w:t>debut</w:t>
                </w:r>
                <w:r>
                  <w:t>s</w:t>
                </w:r>
                <w:r w:rsidRPr="009D0637">
                  <w:t xml:space="preserve"> of Milos Forman’s </w:t>
                </w:r>
                <w:r w:rsidRPr="009D0637">
                  <w:rPr>
                    <w:i/>
                  </w:rPr>
                  <w:t>Černý Petr</w:t>
                </w:r>
                <w:r w:rsidRPr="009D0637">
                  <w:t xml:space="preserve"> (</w:t>
                </w:r>
                <w:r w:rsidRPr="009D0637">
                  <w:rPr>
                    <w:i/>
                  </w:rPr>
                  <w:t>Black Peter</w:t>
                </w:r>
                <w:r w:rsidRPr="009D0637">
                  <w:t>), Vĕra Chytilová</w:t>
                </w:r>
                <w:r>
                  <w:t>’s</w:t>
                </w:r>
                <w:r w:rsidRPr="009D0637">
                  <w:t xml:space="preserve"> </w:t>
                </w:r>
                <w:r w:rsidRPr="009D0637">
                  <w:rPr>
                    <w:i/>
                  </w:rPr>
                  <w:t>O néčem jiném</w:t>
                </w:r>
                <w:r w:rsidRPr="009D0637">
                  <w:t xml:space="preserve"> (</w:t>
                </w:r>
                <w:r w:rsidRPr="009D0637">
                  <w:rPr>
                    <w:i/>
                  </w:rPr>
                  <w:t>Something Different</w:t>
                </w:r>
                <w:r w:rsidRPr="009D0637">
                  <w:t xml:space="preserve">), and Jaromil Jireš’ </w:t>
                </w:r>
                <w:r w:rsidRPr="009D0637">
                  <w:rPr>
                    <w:i/>
                  </w:rPr>
                  <w:t>Křik</w:t>
                </w:r>
                <w:r w:rsidRPr="009D0637">
                  <w:t xml:space="preserve"> (</w:t>
                </w:r>
                <w:r w:rsidRPr="009D0637">
                  <w:rPr>
                    <w:i/>
                  </w:rPr>
                  <w:t>The Cry</w:t>
                </w:r>
                <w:r w:rsidRPr="009D0637">
                  <w:t>)</w:t>
                </w:r>
                <w:r>
                  <w:t>.</w:t>
                </w:r>
              </w:p>
              <w:p w:rsidR="00132E40" w:rsidRPr="009D0637" w:rsidRDefault="00132E40" w:rsidP="00132E40"/>
              <w:p w:rsidR="00132E40" w:rsidRDefault="00132E40" w:rsidP="00132E40">
                <w:r w:rsidRPr="009D0637">
                  <w:t>Czechoslovak New Wave films typically contained wry satires of the Communist party and Czech society, a willingness to deal with sexual themes, the casting of non-professional actors, and the use of documentary techniques to present fictional stories. In addition to not capitulating to the demands of Socialist Realism, the Czech New Wave cinema was also distinctive for its filmmakers’ collaboration with the country’s foremost writers</w:t>
                </w:r>
                <w:r>
                  <w:t>,</w:t>
                </w:r>
                <w:r w:rsidRPr="009D0637">
                  <w:t xml:space="preserve"> such as Bohumil Hrabal, Milan Kundera, and Arnošt Lustig.</w:t>
                </w:r>
              </w:p>
              <w:p w:rsidR="00132E40" w:rsidRDefault="00132E40" w:rsidP="00132E40"/>
              <w:p w:rsidR="00132E40" w:rsidRDefault="00132E40" w:rsidP="00132E40">
                <w:r w:rsidRPr="009D0637">
                  <w:t>Most of its young filmmakers had trained at FAMU, the renowned Prague film school, where they were exposed to non-Soviet, non-Marxist films from the rest of Europe and even from America. Though filmmaking in Czechoslovakia had been nationalized for decades and virtually all the country’s live-action features were made at the government-run Barrandov Studios, the political climate in the 1960s meant that no one really took responsibility for what was being produced there, so the filmmakers enjoyed a remarkable freedom in terms of what and how they could film.</w:t>
                </w:r>
                <w:r>
                  <w:t xml:space="preserve"> </w:t>
                </w:r>
                <w:r w:rsidRPr="009D0637">
                  <w:t>Films of the Czech New Wave rapidly gained a significant presence at international fes</w:t>
                </w:r>
                <w:r>
                  <w:t>tivals and won numerous honors.</w:t>
                </w:r>
                <w:r w:rsidRPr="009D0637">
                  <w:t xml:space="preserve"> Two films won Academy Awards for Best Foreign Language Film: Jan Kadár </w:t>
                </w:r>
                <w:r w:rsidRPr="009D0637">
                  <w:lastRenderedPageBreak/>
                  <w:t xml:space="preserve">and Elmar Klos’s </w:t>
                </w:r>
                <w:r w:rsidRPr="009D0637">
                  <w:rPr>
                    <w:i/>
                  </w:rPr>
                  <w:t xml:space="preserve">Obchod na korze </w:t>
                </w:r>
                <w:r w:rsidRPr="009D0637">
                  <w:t xml:space="preserve"> (</w:t>
                </w:r>
                <w:r w:rsidRPr="009D0637">
                  <w:rPr>
                    <w:i/>
                  </w:rPr>
                  <w:t>The Shop on Main Street</w:t>
                </w:r>
                <w:r w:rsidRPr="009D0637">
                  <w:t xml:space="preserve">, 1965) and Jiří Menzel’s </w:t>
                </w:r>
                <w:r w:rsidRPr="009D0637">
                  <w:rPr>
                    <w:i/>
                  </w:rPr>
                  <w:t>Ostře sledované vlaky</w:t>
                </w:r>
                <w:r w:rsidRPr="009D0637">
                  <w:t xml:space="preserve"> (</w:t>
                </w:r>
                <w:r w:rsidRPr="009D0637">
                  <w:rPr>
                    <w:i/>
                  </w:rPr>
                  <w:t>Closely Watched Trains</w:t>
                </w:r>
                <w:r w:rsidRPr="009D0637">
                  <w:t xml:space="preserve">, 1966); Forman’s </w:t>
                </w:r>
                <w:r w:rsidRPr="009D0637">
                  <w:rPr>
                    <w:i/>
                  </w:rPr>
                  <w:t>Lásky jedné plavovlásky</w:t>
                </w:r>
                <w:r w:rsidRPr="009D0637">
                  <w:t xml:space="preserve"> (</w:t>
                </w:r>
                <w:r w:rsidRPr="009D0637">
                  <w:rPr>
                    <w:i/>
                  </w:rPr>
                  <w:t>Loves of a Blonde</w:t>
                </w:r>
                <w:r w:rsidRPr="009D0637">
                  <w:t>, 1965),</w:t>
                </w:r>
                <w:r>
                  <w:t xml:space="preserve"> and</w:t>
                </w:r>
                <w:r w:rsidRPr="009D0637">
                  <w:t xml:space="preserve"> </w:t>
                </w:r>
                <w:r w:rsidRPr="009D0637">
                  <w:rPr>
                    <w:i/>
                  </w:rPr>
                  <w:t>Hoří, má panenko</w:t>
                </w:r>
                <w:r w:rsidRPr="009D0637">
                  <w:t xml:space="preserve"> (</w:t>
                </w:r>
                <w:r w:rsidRPr="009D0637">
                  <w:rPr>
                    <w:i/>
                  </w:rPr>
                  <w:t>The Firemen’s Ball</w:t>
                </w:r>
                <w:r w:rsidRPr="009D0637">
                  <w:t>, 1967) also received nominations. Jan Kadár is the only Slovak director in this New Wave who has achieved much recognition in the West.</w:t>
                </w:r>
              </w:p>
              <w:p w:rsidR="00132E40" w:rsidRPr="009D0637" w:rsidRDefault="00132E40" w:rsidP="00132E40">
                <w:pPr>
                  <w:rPr>
                    <w:i/>
                  </w:rPr>
                </w:pPr>
              </w:p>
              <w:p w:rsidR="00457D0C" w:rsidRDefault="00132E40" w:rsidP="00132E40">
                <w:r w:rsidRPr="009D0637">
                  <w:t xml:space="preserve">A major turning point in the Czech New Wave’s (and the country’s) history came when Warsaw Pact forces invaded the Czechoslovak Soviet Socialist Republic on 21 August 1968 to end the so-called Prague Spring (a period of accelerated liberalism under the Communist Party’s new reformist First Secretary, Alexander Dubček).  Director Jan Nĕmec took to the streets to film the tanks moving through Prague (his cameraman was shot in the face while filming), and his images figured significantly in telling the story to the outside world. </w:t>
                </w:r>
                <w:r>
                  <w:t>T</w:t>
                </w:r>
                <w:r w:rsidRPr="009D0637">
                  <w:t>he Czech New Wave did not actually end until 1970</w:t>
                </w:r>
                <w:r>
                  <w:t>,</w:t>
                </w:r>
                <w:r w:rsidRPr="009D0637">
                  <w:t xml:space="preserve"> when the government installed a new repressive management at the Barrandov Studios. Some films just completing production were banned, and others, already released, were retroactively banned.  Several directors, including Nĕmec, could no longer make films in their home country. Some filmmakers escaped</w:t>
                </w:r>
                <w:r>
                  <w:t xml:space="preserve"> to make careers elsewhere—</w:t>
                </w:r>
                <w:r w:rsidRPr="009D0637">
                  <w:t>most notably Forman</w:t>
                </w:r>
                <w:r>
                  <w:t>,</w:t>
                </w:r>
                <w:r w:rsidRPr="009D0637">
                  <w:t xml:space="preserve"> who has become a major Hollywood director</w:t>
                </w:r>
                <w:r w:rsidR="00457D0C">
                  <w:t>.</w:t>
                </w:r>
              </w:p>
              <w:p w:rsidR="00457D0C" w:rsidRDefault="00457D0C" w:rsidP="00132E40"/>
              <w:p w:rsidR="00457D0C" w:rsidRPr="009D0637" w:rsidRDefault="00457D0C" w:rsidP="00457D0C">
                <w:pPr>
                  <w:pStyle w:val="Heading1"/>
                </w:pPr>
                <w:r>
                  <w:t xml:space="preserve">Selected </w:t>
                </w:r>
                <w:r w:rsidRPr="009D0637">
                  <w:t>Filmography</w:t>
                </w:r>
              </w:p>
              <w:p w:rsidR="00457D0C" w:rsidRPr="009D0637" w:rsidRDefault="00457D0C" w:rsidP="00457D0C">
                <w:pPr>
                  <w:rPr>
                    <w:sz w:val="24"/>
                    <w:szCs w:val="24"/>
                  </w:rPr>
                </w:pPr>
                <w:r w:rsidRPr="009D0637">
                  <w:rPr>
                    <w:sz w:val="24"/>
                    <w:szCs w:val="24"/>
                  </w:rPr>
                  <w:t xml:space="preserve">Chytilová, Vĕra (1929-2014):  </w:t>
                </w:r>
                <w:r w:rsidRPr="009D0637">
                  <w:rPr>
                    <w:i/>
                    <w:sz w:val="24"/>
                    <w:szCs w:val="24"/>
                  </w:rPr>
                  <w:t>O néčem jiném</w:t>
                </w:r>
                <w:r w:rsidRPr="009D0637">
                  <w:rPr>
                    <w:sz w:val="24"/>
                    <w:szCs w:val="24"/>
                  </w:rPr>
                  <w:t xml:space="preserve"> (</w:t>
                </w:r>
                <w:r w:rsidRPr="009D0637">
                  <w:rPr>
                    <w:i/>
                    <w:sz w:val="24"/>
                    <w:szCs w:val="24"/>
                  </w:rPr>
                  <w:t>Something Different</w:t>
                </w:r>
                <w:r w:rsidRPr="009D0637">
                  <w:rPr>
                    <w:sz w:val="24"/>
                    <w:szCs w:val="24"/>
                  </w:rPr>
                  <w:t xml:space="preserve">, 1963), </w:t>
                </w:r>
                <w:r w:rsidRPr="009D0637">
                  <w:rPr>
                    <w:i/>
                    <w:sz w:val="24"/>
                    <w:szCs w:val="24"/>
                  </w:rPr>
                  <w:t xml:space="preserve">Ovoce stromû rajských jime </w:t>
                </w:r>
                <w:r w:rsidRPr="009D0637">
                  <w:rPr>
                    <w:sz w:val="24"/>
                    <w:szCs w:val="24"/>
                  </w:rPr>
                  <w:t>(</w:t>
                </w:r>
                <w:r w:rsidRPr="009D0637">
                  <w:rPr>
                    <w:i/>
                    <w:sz w:val="24"/>
                    <w:szCs w:val="24"/>
                  </w:rPr>
                  <w:t>Daisies</w:t>
                </w:r>
                <w:r w:rsidRPr="009D0637">
                  <w:rPr>
                    <w:sz w:val="24"/>
                    <w:szCs w:val="24"/>
                  </w:rPr>
                  <w:t>, 1966)</w:t>
                </w:r>
              </w:p>
              <w:p w:rsidR="00457D0C" w:rsidRPr="009D0637" w:rsidRDefault="00457D0C" w:rsidP="00457D0C">
                <w:pPr>
                  <w:rPr>
                    <w:sz w:val="24"/>
                    <w:szCs w:val="24"/>
                  </w:rPr>
                </w:pPr>
                <w:r w:rsidRPr="009D0637">
                  <w:rPr>
                    <w:sz w:val="24"/>
                    <w:szCs w:val="24"/>
                  </w:rPr>
                  <w:t xml:space="preserve">Forman, Milos (1932 --):  </w:t>
                </w:r>
                <w:r w:rsidRPr="009D0637">
                  <w:rPr>
                    <w:i/>
                    <w:sz w:val="24"/>
                    <w:szCs w:val="24"/>
                  </w:rPr>
                  <w:t>Černý Petr</w:t>
                </w:r>
                <w:r w:rsidRPr="009D0637">
                  <w:rPr>
                    <w:sz w:val="24"/>
                    <w:szCs w:val="24"/>
                  </w:rPr>
                  <w:t xml:space="preserve"> (</w:t>
                </w:r>
                <w:r w:rsidRPr="009D0637">
                  <w:rPr>
                    <w:i/>
                    <w:sz w:val="24"/>
                    <w:szCs w:val="24"/>
                  </w:rPr>
                  <w:t>Black Pete</w:t>
                </w:r>
                <w:r w:rsidRPr="009D0637">
                  <w:rPr>
                    <w:sz w:val="24"/>
                    <w:szCs w:val="24"/>
                  </w:rPr>
                  <w:t xml:space="preserve">r, 1963), </w:t>
                </w:r>
                <w:r w:rsidRPr="009D0637">
                  <w:rPr>
                    <w:i/>
                    <w:sz w:val="24"/>
                    <w:szCs w:val="24"/>
                  </w:rPr>
                  <w:t>Lásky jedné plavovlásky</w:t>
                </w:r>
                <w:r w:rsidRPr="009D0637">
                  <w:rPr>
                    <w:sz w:val="24"/>
                    <w:szCs w:val="24"/>
                  </w:rPr>
                  <w:t xml:space="preserve"> (</w:t>
                </w:r>
                <w:r w:rsidRPr="009D0637">
                  <w:rPr>
                    <w:i/>
                    <w:sz w:val="24"/>
                    <w:szCs w:val="24"/>
                  </w:rPr>
                  <w:t>Loves of a Blonde</w:t>
                </w:r>
                <w:r w:rsidRPr="009D0637">
                  <w:rPr>
                    <w:sz w:val="24"/>
                    <w:szCs w:val="24"/>
                  </w:rPr>
                  <w:t>,</w:t>
                </w:r>
                <w:r w:rsidRPr="009D0637">
                  <w:rPr>
                    <w:i/>
                    <w:sz w:val="24"/>
                    <w:szCs w:val="24"/>
                  </w:rPr>
                  <w:t xml:space="preserve"> </w:t>
                </w:r>
                <w:r w:rsidRPr="009D0637">
                  <w:rPr>
                    <w:sz w:val="24"/>
                    <w:szCs w:val="24"/>
                  </w:rPr>
                  <w:t xml:space="preserve">1965),  </w:t>
                </w:r>
                <w:r w:rsidRPr="009D0637">
                  <w:rPr>
                    <w:i/>
                    <w:sz w:val="24"/>
                    <w:szCs w:val="24"/>
                  </w:rPr>
                  <w:t>Hoří, má panenko</w:t>
                </w:r>
                <w:r w:rsidRPr="009D0637">
                  <w:rPr>
                    <w:sz w:val="24"/>
                    <w:szCs w:val="24"/>
                  </w:rPr>
                  <w:t xml:space="preserve"> (</w:t>
                </w:r>
                <w:r w:rsidRPr="009D0637">
                  <w:rPr>
                    <w:i/>
                    <w:sz w:val="24"/>
                    <w:szCs w:val="24"/>
                  </w:rPr>
                  <w:t>The Firemen’s Ball</w:t>
                </w:r>
                <w:r w:rsidRPr="009D0637">
                  <w:rPr>
                    <w:sz w:val="24"/>
                    <w:szCs w:val="24"/>
                  </w:rPr>
                  <w:t>, 1967)</w:t>
                </w:r>
              </w:p>
              <w:p w:rsidR="00457D0C" w:rsidRPr="009D0637" w:rsidRDefault="00457D0C" w:rsidP="00457D0C">
                <w:pPr>
                  <w:rPr>
                    <w:sz w:val="24"/>
                    <w:szCs w:val="24"/>
                  </w:rPr>
                </w:pPr>
                <w:r w:rsidRPr="009D0637">
                  <w:rPr>
                    <w:sz w:val="24"/>
                    <w:szCs w:val="24"/>
                  </w:rPr>
                  <w:t xml:space="preserve">Kadár, Jan (1918-1979): </w:t>
                </w:r>
                <w:r w:rsidRPr="009D0637">
                  <w:rPr>
                    <w:i/>
                    <w:sz w:val="24"/>
                    <w:szCs w:val="24"/>
                  </w:rPr>
                  <w:t xml:space="preserve">Obchod na korze </w:t>
                </w:r>
                <w:r w:rsidRPr="009D0637">
                  <w:rPr>
                    <w:sz w:val="24"/>
                    <w:szCs w:val="24"/>
                  </w:rPr>
                  <w:t xml:space="preserve"> (</w:t>
                </w:r>
                <w:r w:rsidRPr="009D0637">
                  <w:rPr>
                    <w:i/>
                    <w:sz w:val="24"/>
                    <w:szCs w:val="24"/>
                  </w:rPr>
                  <w:t>The Shop on Main Street</w:t>
                </w:r>
                <w:r w:rsidRPr="009D0637">
                  <w:rPr>
                    <w:sz w:val="24"/>
                    <w:szCs w:val="24"/>
                  </w:rPr>
                  <w:t xml:space="preserve">, 1965), </w:t>
                </w:r>
                <w:r w:rsidRPr="009D0637">
                  <w:rPr>
                    <w:i/>
                    <w:iCs/>
                    <w:sz w:val="24"/>
                    <w:szCs w:val="24"/>
                    <w:lang w:val="cs-CZ"/>
                  </w:rPr>
                  <w:t>Touha zvaná Anada</w:t>
                </w:r>
                <w:r w:rsidRPr="009D0637">
                  <w:rPr>
                    <w:sz w:val="24"/>
                    <w:szCs w:val="24"/>
                  </w:rPr>
                  <w:t xml:space="preserve"> (Adrift, 1969)</w:t>
                </w:r>
              </w:p>
              <w:p w:rsidR="00457D0C" w:rsidRPr="009D0637" w:rsidRDefault="00457D0C" w:rsidP="00457D0C">
                <w:pPr>
                  <w:rPr>
                    <w:sz w:val="24"/>
                    <w:szCs w:val="24"/>
                  </w:rPr>
                </w:pPr>
                <w:r w:rsidRPr="009D0637">
                  <w:rPr>
                    <w:sz w:val="24"/>
                    <w:szCs w:val="24"/>
                  </w:rPr>
                  <w:t xml:space="preserve">Menzel, Jiří (1938 --):  </w:t>
                </w:r>
                <w:r w:rsidRPr="009D0637">
                  <w:rPr>
                    <w:i/>
                    <w:sz w:val="24"/>
                    <w:szCs w:val="24"/>
                  </w:rPr>
                  <w:t>Ostře sledované vlaky</w:t>
                </w:r>
                <w:r w:rsidRPr="009D0637">
                  <w:rPr>
                    <w:sz w:val="24"/>
                    <w:szCs w:val="24"/>
                  </w:rPr>
                  <w:t xml:space="preserve"> (</w:t>
                </w:r>
                <w:r w:rsidRPr="009D0637">
                  <w:rPr>
                    <w:i/>
                    <w:sz w:val="24"/>
                    <w:szCs w:val="24"/>
                  </w:rPr>
                  <w:t>Closely Watched Trains</w:t>
                </w:r>
                <w:r w:rsidRPr="009D0637">
                  <w:rPr>
                    <w:sz w:val="24"/>
                    <w:szCs w:val="24"/>
                  </w:rPr>
                  <w:t xml:space="preserve">, 1966), </w:t>
                </w:r>
                <w:r w:rsidRPr="009D0637">
                  <w:rPr>
                    <w:i/>
                    <w:sz w:val="24"/>
                    <w:szCs w:val="24"/>
                  </w:rPr>
                  <w:t xml:space="preserve">Rozmamé léto </w:t>
                </w:r>
                <w:r w:rsidRPr="009D0637">
                  <w:rPr>
                    <w:sz w:val="24"/>
                    <w:szCs w:val="24"/>
                  </w:rPr>
                  <w:t>(</w:t>
                </w:r>
                <w:r w:rsidRPr="009D0637">
                  <w:rPr>
                    <w:i/>
                    <w:sz w:val="24"/>
                    <w:szCs w:val="24"/>
                  </w:rPr>
                  <w:t>Capricious Summer</w:t>
                </w:r>
                <w:r w:rsidRPr="009D0637">
                  <w:rPr>
                    <w:sz w:val="24"/>
                    <w:szCs w:val="24"/>
                  </w:rPr>
                  <w:t xml:space="preserve">, 1968) </w:t>
                </w:r>
              </w:p>
              <w:p w:rsidR="00457D0C" w:rsidRPr="009D0637" w:rsidRDefault="00457D0C" w:rsidP="00457D0C">
                <w:pPr>
                  <w:rPr>
                    <w:sz w:val="24"/>
                    <w:szCs w:val="24"/>
                  </w:rPr>
                </w:pPr>
                <w:r w:rsidRPr="009D0637">
                  <w:rPr>
                    <w:sz w:val="24"/>
                    <w:szCs w:val="24"/>
                  </w:rPr>
                  <w:t xml:space="preserve">Nĕmec, Jan (1936 --): </w:t>
                </w:r>
                <w:r w:rsidRPr="009D0637">
                  <w:rPr>
                    <w:i/>
                    <w:sz w:val="24"/>
                    <w:szCs w:val="24"/>
                  </w:rPr>
                  <w:t xml:space="preserve">Démanty noci  </w:t>
                </w:r>
                <w:r w:rsidRPr="009D0637">
                  <w:rPr>
                    <w:sz w:val="24"/>
                    <w:szCs w:val="24"/>
                  </w:rPr>
                  <w:t>(</w:t>
                </w:r>
                <w:r w:rsidRPr="009D0637">
                  <w:rPr>
                    <w:i/>
                    <w:sz w:val="24"/>
                    <w:szCs w:val="24"/>
                  </w:rPr>
                  <w:t>Diamonds of the Night</w:t>
                </w:r>
                <w:r w:rsidRPr="009D0637">
                  <w:rPr>
                    <w:sz w:val="24"/>
                    <w:szCs w:val="24"/>
                  </w:rPr>
                  <w:t xml:space="preserve">, 1964), </w:t>
                </w:r>
                <w:r w:rsidRPr="009D0637">
                  <w:rPr>
                    <w:i/>
                    <w:sz w:val="24"/>
                    <w:szCs w:val="24"/>
                  </w:rPr>
                  <w:t>O slavnosti a hostech</w:t>
                </w:r>
                <w:r w:rsidRPr="009D0637">
                  <w:rPr>
                    <w:sz w:val="24"/>
                    <w:szCs w:val="24"/>
                  </w:rPr>
                  <w:t xml:space="preserve"> (</w:t>
                </w:r>
                <w:r w:rsidRPr="009D0637">
                  <w:rPr>
                    <w:i/>
                    <w:sz w:val="24"/>
                    <w:szCs w:val="24"/>
                  </w:rPr>
                  <w:t>A Report on the Party and the Guests</w:t>
                </w:r>
                <w:r w:rsidRPr="009D0637">
                  <w:rPr>
                    <w:sz w:val="24"/>
                    <w:szCs w:val="24"/>
                  </w:rPr>
                  <w:t xml:space="preserve">, 1966), </w:t>
                </w:r>
                <w:r w:rsidRPr="009D0637">
                  <w:rPr>
                    <w:i/>
                    <w:sz w:val="24"/>
                    <w:szCs w:val="24"/>
                  </w:rPr>
                  <w:t xml:space="preserve">Mučednici lásky </w:t>
                </w:r>
                <w:r w:rsidRPr="009D0637">
                  <w:rPr>
                    <w:sz w:val="24"/>
                    <w:szCs w:val="24"/>
                  </w:rPr>
                  <w:t>(</w:t>
                </w:r>
                <w:r w:rsidRPr="009D0637">
                  <w:rPr>
                    <w:i/>
                    <w:sz w:val="24"/>
                    <w:szCs w:val="24"/>
                  </w:rPr>
                  <w:t>Martyrs of Love</w:t>
                </w:r>
                <w:r w:rsidRPr="009D0637">
                  <w:rPr>
                    <w:sz w:val="24"/>
                    <w:szCs w:val="24"/>
                  </w:rPr>
                  <w:t xml:space="preserve">, 1967), </w:t>
                </w:r>
                <w:r w:rsidRPr="009D0637">
                  <w:rPr>
                    <w:i/>
                    <w:sz w:val="24"/>
                    <w:szCs w:val="24"/>
                  </w:rPr>
                  <w:t>Oratorio for Prague</w:t>
                </w:r>
                <w:r w:rsidRPr="009D0637">
                  <w:rPr>
                    <w:sz w:val="24"/>
                    <w:szCs w:val="24"/>
                  </w:rPr>
                  <w:t xml:space="preserve"> (1968)</w:t>
                </w:r>
              </w:p>
              <w:p w:rsidR="00457D0C" w:rsidRPr="009D0637" w:rsidRDefault="00457D0C" w:rsidP="00457D0C">
                <w:pPr>
                  <w:rPr>
                    <w:sz w:val="24"/>
                    <w:szCs w:val="24"/>
                  </w:rPr>
                </w:pPr>
                <w:r w:rsidRPr="009D0637">
                  <w:rPr>
                    <w:sz w:val="24"/>
                    <w:szCs w:val="24"/>
                  </w:rPr>
                  <w:t xml:space="preserve">Passer, Ivan (1933 --):  </w:t>
                </w:r>
                <w:r w:rsidRPr="009D0637">
                  <w:rPr>
                    <w:i/>
                    <w:sz w:val="24"/>
                    <w:szCs w:val="24"/>
                  </w:rPr>
                  <w:t>Intimni osvĕtlení</w:t>
                </w:r>
                <w:r w:rsidRPr="009D0637">
                  <w:rPr>
                    <w:sz w:val="24"/>
                    <w:szCs w:val="24"/>
                  </w:rPr>
                  <w:t xml:space="preserve"> (</w:t>
                </w:r>
                <w:r w:rsidRPr="009D0637">
                  <w:rPr>
                    <w:i/>
                    <w:sz w:val="24"/>
                    <w:szCs w:val="24"/>
                  </w:rPr>
                  <w:t>Intimate Lighting</w:t>
                </w:r>
                <w:r w:rsidRPr="009D0637">
                  <w:rPr>
                    <w:sz w:val="24"/>
                    <w:szCs w:val="24"/>
                  </w:rPr>
                  <w:t>, 1965)</w:t>
                </w:r>
              </w:p>
              <w:p w:rsidR="00457D0C" w:rsidRPr="009D0637" w:rsidRDefault="00457D0C" w:rsidP="00457D0C">
                <w:pPr>
                  <w:rPr>
                    <w:sz w:val="24"/>
                    <w:szCs w:val="24"/>
                  </w:rPr>
                </w:pPr>
                <w:r w:rsidRPr="009D0637">
                  <w:rPr>
                    <w:sz w:val="24"/>
                    <w:szCs w:val="24"/>
                  </w:rPr>
                  <w:t xml:space="preserve">Schorm, Evald (1931-1988): </w:t>
                </w:r>
                <w:r w:rsidRPr="009D0637">
                  <w:rPr>
                    <w:i/>
                    <w:iCs/>
                    <w:sz w:val="24"/>
                    <w:szCs w:val="24"/>
                  </w:rPr>
                  <w:t>Každý den odvahu</w:t>
                </w:r>
                <w:r>
                  <w:rPr>
                    <w:i/>
                    <w:iCs/>
                    <w:sz w:val="24"/>
                    <w:szCs w:val="24"/>
                  </w:rPr>
                  <w:t>(</w:t>
                </w:r>
                <w:r w:rsidRPr="009D0637">
                  <w:rPr>
                    <w:i/>
                    <w:sz w:val="24"/>
                    <w:szCs w:val="24"/>
                  </w:rPr>
                  <w:t>Courage for Everyday</w:t>
                </w:r>
                <w:r w:rsidRPr="009D0637">
                  <w:rPr>
                    <w:sz w:val="24"/>
                    <w:szCs w:val="24"/>
                  </w:rPr>
                  <w:t xml:space="preserve">, 1964), </w:t>
                </w:r>
                <w:r w:rsidRPr="009D0637">
                  <w:rPr>
                    <w:i/>
                    <w:iCs/>
                    <w:sz w:val="24"/>
                    <w:szCs w:val="24"/>
                  </w:rPr>
                  <w:t>Návrat ztraceného syna</w:t>
                </w:r>
                <w:r w:rsidRPr="009D0637">
                  <w:rPr>
                    <w:sz w:val="24"/>
                    <w:szCs w:val="24"/>
                  </w:rPr>
                  <w:t xml:space="preserve"> (</w:t>
                </w:r>
                <w:r w:rsidRPr="009D0637">
                  <w:rPr>
                    <w:i/>
                    <w:sz w:val="24"/>
                    <w:szCs w:val="24"/>
                  </w:rPr>
                  <w:t>Return of the Prodigal Son</w:t>
                </w:r>
                <w:r w:rsidRPr="009D0637">
                  <w:rPr>
                    <w:sz w:val="24"/>
                    <w:szCs w:val="24"/>
                  </w:rPr>
                  <w:t>, 1966)</w:t>
                </w:r>
              </w:p>
              <w:p w:rsidR="00457D0C" w:rsidRDefault="00457D0C" w:rsidP="00457D0C">
                <w:pPr>
                  <w:rPr>
                    <w:i/>
                    <w:iCs/>
                    <w:sz w:val="24"/>
                    <w:szCs w:val="24"/>
                  </w:rPr>
                </w:pPr>
              </w:p>
              <w:p w:rsidR="003F0D73" w:rsidRDefault="003F0D73" w:rsidP="00457D0C"/>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F5A363FDB1A44CDAE9B0DCD66FEC264"/>
              </w:placeholder>
            </w:sdtPr>
            <w:sdtEndPr/>
            <w:sdtContent>
              <w:p w:rsidR="00457D0C" w:rsidRDefault="00457D0C" w:rsidP="00457D0C"/>
              <w:p w:rsidR="00457D0C" w:rsidRDefault="00457D0C" w:rsidP="00457D0C">
                <w:sdt>
                  <w:sdtPr>
                    <w:id w:val="-1897738897"/>
                    <w:citation/>
                  </w:sdtPr>
                  <w:sdtContent>
                    <w:r>
                      <w:fldChar w:fldCharType="begin"/>
                    </w:r>
                    <w:r>
                      <w:rPr>
                        <w:lang w:val="en-US"/>
                      </w:rPr>
                      <w:instrText xml:space="preserve"> CITATION Buc04 \l 1033 </w:instrText>
                    </w:r>
                    <w:r>
                      <w:fldChar w:fldCharType="separate"/>
                    </w:r>
                    <w:r>
                      <w:rPr>
                        <w:noProof/>
                        <w:lang w:val="en-US"/>
                      </w:rPr>
                      <w:t>(Buchar)</w:t>
                    </w:r>
                    <w:r>
                      <w:fldChar w:fldCharType="end"/>
                    </w:r>
                  </w:sdtContent>
                </w:sdt>
              </w:p>
              <w:p w:rsidR="00457D0C" w:rsidRDefault="00457D0C" w:rsidP="00457D0C"/>
              <w:p w:rsidR="00457D0C" w:rsidRDefault="00457D0C" w:rsidP="00457D0C">
                <w:sdt>
                  <w:sdtPr>
                    <w:id w:val="460773667"/>
                    <w:citation/>
                  </w:sdtPr>
                  <w:sdtContent>
                    <w:r>
                      <w:fldChar w:fldCharType="begin"/>
                    </w:r>
                    <w:r>
                      <w:rPr>
                        <w:lang w:val="en-US"/>
                      </w:rPr>
                      <w:instrText xml:space="preserve"> CITATION Ham05 \l 1033 </w:instrText>
                    </w:r>
                    <w:r>
                      <w:fldChar w:fldCharType="separate"/>
                    </w:r>
                    <w:r>
                      <w:rPr>
                        <w:noProof/>
                        <w:lang w:val="en-US"/>
                      </w:rPr>
                      <w:t>(Hames)</w:t>
                    </w:r>
                    <w:r>
                      <w:fldChar w:fldCharType="end"/>
                    </w:r>
                  </w:sdtContent>
                </w:sdt>
              </w:p>
              <w:p w:rsidR="00457D0C" w:rsidRDefault="00457D0C" w:rsidP="00457D0C"/>
              <w:p w:rsidR="00457D0C" w:rsidRDefault="00457D0C" w:rsidP="00457D0C">
                <w:bookmarkStart w:id="0" w:name="_GoBack"/>
                <w:bookmarkEnd w:id="0"/>
              </w:p>
              <w:p w:rsidR="003235A7" w:rsidRDefault="00771E27" w:rsidP="00457D0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E27" w:rsidRDefault="00771E27" w:rsidP="007A0D55">
      <w:pPr>
        <w:spacing w:after="0" w:line="240" w:lineRule="auto"/>
      </w:pPr>
      <w:r>
        <w:separator/>
      </w:r>
    </w:p>
  </w:endnote>
  <w:endnote w:type="continuationSeparator" w:id="0">
    <w:p w:rsidR="00771E27" w:rsidRDefault="00771E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E27" w:rsidRDefault="00771E27" w:rsidP="007A0D55">
      <w:pPr>
        <w:spacing w:after="0" w:line="240" w:lineRule="auto"/>
      </w:pPr>
      <w:r>
        <w:separator/>
      </w:r>
    </w:p>
  </w:footnote>
  <w:footnote w:type="continuationSeparator" w:id="0">
    <w:p w:rsidR="00771E27" w:rsidRDefault="00771E2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40"/>
    <w:rsid w:val="00032559"/>
    <w:rsid w:val="00052040"/>
    <w:rsid w:val="000B25AE"/>
    <w:rsid w:val="000B55AB"/>
    <w:rsid w:val="000D24DC"/>
    <w:rsid w:val="00101B2E"/>
    <w:rsid w:val="00116FA0"/>
    <w:rsid w:val="00132E4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7D0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1E2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B80B078C9B49D485D61E7B0DE78327"/>
        <w:category>
          <w:name w:val="General"/>
          <w:gallery w:val="placeholder"/>
        </w:category>
        <w:types>
          <w:type w:val="bbPlcHdr"/>
        </w:types>
        <w:behaviors>
          <w:behavior w:val="content"/>
        </w:behaviors>
        <w:guid w:val="{B38899DC-02BF-4BDE-B160-EF1DBAB297E2}"/>
      </w:docPartPr>
      <w:docPartBody>
        <w:p w:rsidR="00000000" w:rsidRDefault="00C661A2">
          <w:pPr>
            <w:pStyle w:val="53B80B078C9B49D485D61E7B0DE78327"/>
          </w:pPr>
          <w:r w:rsidRPr="00CC586D">
            <w:rPr>
              <w:rStyle w:val="PlaceholderText"/>
              <w:b/>
              <w:color w:val="FFFFFF" w:themeColor="background1"/>
            </w:rPr>
            <w:t>[Salutation]</w:t>
          </w:r>
        </w:p>
      </w:docPartBody>
    </w:docPart>
    <w:docPart>
      <w:docPartPr>
        <w:name w:val="5F3A7CF8FDC44F3E96A05970C693E363"/>
        <w:category>
          <w:name w:val="General"/>
          <w:gallery w:val="placeholder"/>
        </w:category>
        <w:types>
          <w:type w:val="bbPlcHdr"/>
        </w:types>
        <w:behaviors>
          <w:behavior w:val="content"/>
        </w:behaviors>
        <w:guid w:val="{F2375F85-04C8-45C9-8594-7C6226A77FFA}"/>
      </w:docPartPr>
      <w:docPartBody>
        <w:p w:rsidR="00000000" w:rsidRDefault="00C661A2">
          <w:pPr>
            <w:pStyle w:val="5F3A7CF8FDC44F3E96A05970C693E363"/>
          </w:pPr>
          <w:r>
            <w:rPr>
              <w:rStyle w:val="PlaceholderText"/>
            </w:rPr>
            <w:t>[First name]</w:t>
          </w:r>
        </w:p>
      </w:docPartBody>
    </w:docPart>
    <w:docPart>
      <w:docPartPr>
        <w:name w:val="295905A8E9C94AC5A3FE13CACFEC16AA"/>
        <w:category>
          <w:name w:val="General"/>
          <w:gallery w:val="placeholder"/>
        </w:category>
        <w:types>
          <w:type w:val="bbPlcHdr"/>
        </w:types>
        <w:behaviors>
          <w:behavior w:val="content"/>
        </w:behaviors>
        <w:guid w:val="{EC30234F-1FAC-4D80-A277-F92C830BB4E4}"/>
      </w:docPartPr>
      <w:docPartBody>
        <w:p w:rsidR="00000000" w:rsidRDefault="00C661A2">
          <w:pPr>
            <w:pStyle w:val="295905A8E9C94AC5A3FE13CACFEC16AA"/>
          </w:pPr>
          <w:r>
            <w:rPr>
              <w:rStyle w:val="PlaceholderText"/>
            </w:rPr>
            <w:t>[Middle name]</w:t>
          </w:r>
        </w:p>
      </w:docPartBody>
    </w:docPart>
    <w:docPart>
      <w:docPartPr>
        <w:name w:val="B75310431D6D4AE29437CAB29F3A8CE4"/>
        <w:category>
          <w:name w:val="General"/>
          <w:gallery w:val="placeholder"/>
        </w:category>
        <w:types>
          <w:type w:val="bbPlcHdr"/>
        </w:types>
        <w:behaviors>
          <w:behavior w:val="content"/>
        </w:behaviors>
        <w:guid w:val="{C09DCB7A-FFFB-4A6B-B4E1-52C744296D7C}"/>
      </w:docPartPr>
      <w:docPartBody>
        <w:p w:rsidR="00000000" w:rsidRDefault="00C661A2">
          <w:pPr>
            <w:pStyle w:val="B75310431D6D4AE29437CAB29F3A8CE4"/>
          </w:pPr>
          <w:r>
            <w:rPr>
              <w:rStyle w:val="PlaceholderText"/>
            </w:rPr>
            <w:t>[Last</w:t>
          </w:r>
          <w:r>
            <w:rPr>
              <w:rStyle w:val="PlaceholderText"/>
            </w:rPr>
            <w:t xml:space="preserve"> name]</w:t>
          </w:r>
        </w:p>
      </w:docPartBody>
    </w:docPart>
    <w:docPart>
      <w:docPartPr>
        <w:name w:val="CC8A8024D4BE45D2A3231684C9A33155"/>
        <w:category>
          <w:name w:val="General"/>
          <w:gallery w:val="placeholder"/>
        </w:category>
        <w:types>
          <w:type w:val="bbPlcHdr"/>
        </w:types>
        <w:behaviors>
          <w:behavior w:val="content"/>
        </w:behaviors>
        <w:guid w:val="{9A355E93-3540-40E1-A1E5-0230AE99723C}"/>
      </w:docPartPr>
      <w:docPartBody>
        <w:p w:rsidR="00000000" w:rsidRDefault="00C661A2">
          <w:pPr>
            <w:pStyle w:val="CC8A8024D4BE45D2A3231684C9A33155"/>
          </w:pPr>
          <w:r>
            <w:rPr>
              <w:rStyle w:val="PlaceholderText"/>
            </w:rPr>
            <w:t>[Enter your biography]</w:t>
          </w:r>
        </w:p>
      </w:docPartBody>
    </w:docPart>
    <w:docPart>
      <w:docPartPr>
        <w:name w:val="F4F28029AA644EE9BE24996665040F54"/>
        <w:category>
          <w:name w:val="General"/>
          <w:gallery w:val="placeholder"/>
        </w:category>
        <w:types>
          <w:type w:val="bbPlcHdr"/>
        </w:types>
        <w:behaviors>
          <w:behavior w:val="content"/>
        </w:behaviors>
        <w:guid w:val="{12AAE71B-A45C-4003-972F-E245B6D4FC6E}"/>
      </w:docPartPr>
      <w:docPartBody>
        <w:p w:rsidR="00000000" w:rsidRDefault="00C661A2">
          <w:pPr>
            <w:pStyle w:val="F4F28029AA644EE9BE24996665040F54"/>
          </w:pPr>
          <w:r>
            <w:rPr>
              <w:rStyle w:val="PlaceholderText"/>
            </w:rPr>
            <w:t>[Enter the institution with which you are affiliated]</w:t>
          </w:r>
        </w:p>
      </w:docPartBody>
    </w:docPart>
    <w:docPart>
      <w:docPartPr>
        <w:name w:val="DC2C54C81976440BA8BC9F834BC64E08"/>
        <w:category>
          <w:name w:val="General"/>
          <w:gallery w:val="placeholder"/>
        </w:category>
        <w:types>
          <w:type w:val="bbPlcHdr"/>
        </w:types>
        <w:behaviors>
          <w:behavior w:val="content"/>
        </w:behaviors>
        <w:guid w:val="{02353300-A963-49F1-8C03-14A67C158D1F}"/>
      </w:docPartPr>
      <w:docPartBody>
        <w:p w:rsidR="00000000" w:rsidRDefault="00C661A2">
          <w:pPr>
            <w:pStyle w:val="DC2C54C81976440BA8BC9F834BC64E08"/>
          </w:pPr>
          <w:r w:rsidRPr="00EF74F7">
            <w:rPr>
              <w:b/>
              <w:color w:val="808080" w:themeColor="background1" w:themeShade="80"/>
            </w:rPr>
            <w:t>[Enter the headword for your article]</w:t>
          </w:r>
        </w:p>
      </w:docPartBody>
    </w:docPart>
    <w:docPart>
      <w:docPartPr>
        <w:name w:val="9D8107E994E04783A716624231CF7C5E"/>
        <w:category>
          <w:name w:val="General"/>
          <w:gallery w:val="placeholder"/>
        </w:category>
        <w:types>
          <w:type w:val="bbPlcHdr"/>
        </w:types>
        <w:behaviors>
          <w:behavior w:val="content"/>
        </w:behaviors>
        <w:guid w:val="{DA41CF16-3468-423F-A850-2F843A5E664B}"/>
      </w:docPartPr>
      <w:docPartBody>
        <w:p w:rsidR="00000000" w:rsidRDefault="00C661A2">
          <w:pPr>
            <w:pStyle w:val="9D8107E994E04783A716624231CF7C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D6F0AB1924696B0A51DE7A66C6DA5"/>
        <w:category>
          <w:name w:val="General"/>
          <w:gallery w:val="placeholder"/>
        </w:category>
        <w:types>
          <w:type w:val="bbPlcHdr"/>
        </w:types>
        <w:behaviors>
          <w:behavior w:val="content"/>
        </w:behaviors>
        <w:guid w:val="{24916203-BF12-4A71-879B-3C5CB27E90FC}"/>
      </w:docPartPr>
      <w:docPartBody>
        <w:p w:rsidR="00000000" w:rsidRDefault="00C661A2">
          <w:pPr>
            <w:pStyle w:val="E36D6F0AB1924696B0A51DE7A66C6D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66ED4AF7D34EADAC13C7FB7FEB5FDB"/>
        <w:category>
          <w:name w:val="General"/>
          <w:gallery w:val="placeholder"/>
        </w:category>
        <w:types>
          <w:type w:val="bbPlcHdr"/>
        </w:types>
        <w:behaviors>
          <w:behavior w:val="content"/>
        </w:behaviors>
        <w:guid w:val="{704BC0BE-BC04-480A-B702-1E3A8DF6220F}"/>
      </w:docPartPr>
      <w:docPartBody>
        <w:p w:rsidR="00000000" w:rsidRDefault="00C661A2">
          <w:pPr>
            <w:pStyle w:val="8966ED4AF7D34EADAC13C7FB7FEB5F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5A363FDB1A44CDAE9B0DCD66FEC264"/>
        <w:category>
          <w:name w:val="General"/>
          <w:gallery w:val="placeholder"/>
        </w:category>
        <w:types>
          <w:type w:val="bbPlcHdr"/>
        </w:types>
        <w:behaviors>
          <w:behavior w:val="content"/>
        </w:behaviors>
        <w:guid w:val="{B87D1936-58FD-407A-9060-5DE072836457}"/>
      </w:docPartPr>
      <w:docPartBody>
        <w:p w:rsidR="00000000" w:rsidRDefault="00C661A2">
          <w:pPr>
            <w:pStyle w:val="8F5A363FDB1A44CDAE9B0DCD66FEC2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A2"/>
    <w:rsid w:val="00C66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B80B078C9B49D485D61E7B0DE78327">
    <w:name w:val="53B80B078C9B49D485D61E7B0DE78327"/>
  </w:style>
  <w:style w:type="paragraph" w:customStyle="1" w:styleId="5F3A7CF8FDC44F3E96A05970C693E363">
    <w:name w:val="5F3A7CF8FDC44F3E96A05970C693E363"/>
  </w:style>
  <w:style w:type="paragraph" w:customStyle="1" w:styleId="295905A8E9C94AC5A3FE13CACFEC16AA">
    <w:name w:val="295905A8E9C94AC5A3FE13CACFEC16AA"/>
  </w:style>
  <w:style w:type="paragraph" w:customStyle="1" w:styleId="B75310431D6D4AE29437CAB29F3A8CE4">
    <w:name w:val="B75310431D6D4AE29437CAB29F3A8CE4"/>
  </w:style>
  <w:style w:type="paragraph" w:customStyle="1" w:styleId="CC8A8024D4BE45D2A3231684C9A33155">
    <w:name w:val="CC8A8024D4BE45D2A3231684C9A33155"/>
  </w:style>
  <w:style w:type="paragraph" w:customStyle="1" w:styleId="F4F28029AA644EE9BE24996665040F54">
    <w:name w:val="F4F28029AA644EE9BE24996665040F54"/>
  </w:style>
  <w:style w:type="paragraph" w:customStyle="1" w:styleId="DC2C54C81976440BA8BC9F834BC64E08">
    <w:name w:val="DC2C54C81976440BA8BC9F834BC64E08"/>
  </w:style>
  <w:style w:type="paragraph" w:customStyle="1" w:styleId="9D8107E994E04783A716624231CF7C5E">
    <w:name w:val="9D8107E994E04783A716624231CF7C5E"/>
  </w:style>
  <w:style w:type="paragraph" w:customStyle="1" w:styleId="E36D6F0AB1924696B0A51DE7A66C6DA5">
    <w:name w:val="E36D6F0AB1924696B0A51DE7A66C6DA5"/>
  </w:style>
  <w:style w:type="paragraph" w:customStyle="1" w:styleId="8966ED4AF7D34EADAC13C7FB7FEB5FDB">
    <w:name w:val="8966ED4AF7D34EADAC13C7FB7FEB5FDB"/>
  </w:style>
  <w:style w:type="paragraph" w:customStyle="1" w:styleId="8F5A363FDB1A44CDAE9B0DCD66FEC264">
    <w:name w:val="8F5A363FDB1A44CDAE9B0DCD66FEC2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B80B078C9B49D485D61E7B0DE78327">
    <w:name w:val="53B80B078C9B49D485D61E7B0DE78327"/>
  </w:style>
  <w:style w:type="paragraph" w:customStyle="1" w:styleId="5F3A7CF8FDC44F3E96A05970C693E363">
    <w:name w:val="5F3A7CF8FDC44F3E96A05970C693E363"/>
  </w:style>
  <w:style w:type="paragraph" w:customStyle="1" w:styleId="295905A8E9C94AC5A3FE13CACFEC16AA">
    <w:name w:val="295905A8E9C94AC5A3FE13CACFEC16AA"/>
  </w:style>
  <w:style w:type="paragraph" w:customStyle="1" w:styleId="B75310431D6D4AE29437CAB29F3A8CE4">
    <w:name w:val="B75310431D6D4AE29437CAB29F3A8CE4"/>
  </w:style>
  <w:style w:type="paragraph" w:customStyle="1" w:styleId="CC8A8024D4BE45D2A3231684C9A33155">
    <w:name w:val="CC8A8024D4BE45D2A3231684C9A33155"/>
  </w:style>
  <w:style w:type="paragraph" w:customStyle="1" w:styleId="F4F28029AA644EE9BE24996665040F54">
    <w:name w:val="F4F28029AA644EE9BE24996665040F54"/>
  </w:style>
  <w:style w:type="paragraph" w:customStyle="1" w:styleId="DC2C54C81976440BA8BC9F834BC64E08">
    <w:name w:val="DC2C54C81976440BA8BC9F834BC64E08"/>
  </w:style>
  <w:style w:type="paragraph" w:customStyle="1" w:styleId="9D8107E994E04783A716624231CF7C5E">
    <w:name w:val="9D8107E994E04783A716624231CF7C5E"/>
  </w:style>
  <w:style w:type="paragraph" w:customStyle="1" w:styleId="E36D6F0AB1924696B0A51DE7A66C6DA5">
    <w:name w:val="E36D6F0AB1924696B0A51DE7A66C6DA5"/>
  </w:style>
  <w:style w:type="paragraph" w:customStyle="1" w:styleId="8966ED4AF7D34EADAC13C7FB7FEB5FDB">
    <w:name w:val="8966ED4AF7D34EADAC13C7FB7FEB5FDB"/>
  </w:style>
  <w:style w:type="paragraph" w:customStyle="1" w:styleId="8F5A363FDB1A44CDAE9B0DCD66FEC264">
    <w:name w:val="8F5A363FDB1A44CDAE9B0DCD66FEC2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Buc04</b:Tag>
    <b:SourceType>Book</b:SourceType>
    <b:Guid>{8E7458E5-7D3B-4FDC-B914-C02040059FD8}</b:Guid>
    <b:Title>Czech New Wave Filmmakers in Interviews</b:Title>
    <b:Year>2004</b:Year>
    <b:Author>
      <b:Author>
        <b:NameList>
          <b:Person>
            <b:Last>Buchar</b:Last>
            <b:First>R</b:First>
          </b:Person>
        </b:NameList>
      </b:Author>
    </b:Author>
    <b:City>Jefferson</b:City>
    <b:Publisher>McFarland &amp; Company</b:Publisher>
    <b:StateProvince>North Carolina</b:StateProvince>
    <b:RefOrder>1</b:RefOrder>
  </b:Source>
  <b:Source>
    <b:Tag>Ham05</b:Tag>
    <b:SourceType>Book</b:SourceType>
    <b:Guid>{7E401899-A738-4B1A-B71E-0326FF9EB5E6}</b:Guid>
    <b:Author>
      <b:Author>
        <b:NameList>
          <b:Person>
            <b:Last>Hames</b:Last>
            <b:First>P</b:First>
          </b:Person>
        </b:NameList>
      </b:Author>
    </b:Author>
    <b:Title>The Czechoslovak New Wave</b:Title>
    <b:Year>2005</b:Year>
    <b:City>London</b:City>
    <b:Publisher>Wallflower Press</b:Publisher>
    <b:Edition>2nd</b:Edition>
    <b:RefOrder>2</b:RefOrder>
  </b:Source>
</b:Sources>
</file>

<file path=customXml/itemProps1.xml><?xml version="1.0" encoding="utf-8"?>
<ds:datastoreItem xmlns:ds="http://schemas.openxmlformats.org/officeDocument/2006/customXml" ds:itemID="{16D110F7-D676-476D-8DB0-2097535E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2014-07-07T21:17:00Z</dcterms:created>
  <dcterms:modified xsi:type="dcterms:W3CDTF">2014-07-07T21:23:00Z</dcterms:modified>
</cp:coreProperties>
</file>