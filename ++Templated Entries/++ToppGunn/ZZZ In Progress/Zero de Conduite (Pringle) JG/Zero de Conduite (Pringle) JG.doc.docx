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9405AC23734438F994C65AC5ED2F0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1BF2B5ECEF4057A396C7801271767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63EAA" w:rsidP="00B63EAA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278871EC1B4C54B4AC86A715EC03B2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B63EAA" w:rsidP="00B63EAA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58C3A6698947839534238461CBE32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63EAA" w:rsidP="00B63EAA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52E798FD84B40AA8895AA09990B86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3EF32151714656BC1C9D48F456C35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63EAA" w:rsidP="00B63EAA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AEE3E17EEA26495B8E41B1C30B0B4A5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63EAA" w:rsidP="00B63EAA">
                <w:r w:rsidRPr="00B63EAA">
                  <w:t xml:space="preserve">Zero de </w:t>
                </w:r>
                <w:proofErr w:type="spellStart"/>
                <w:r w:rsidRPr="00B63EAA">
                  <w:t>Conduite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1A4F05125E24BC796D1BD45B6368BD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1177C6C440A47398C9FBB9D1F78AF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B63EAA" w:rsidRDefault="00B63EAA" w:rsidP="00B63EAA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</w:tc>
          </w:sdtContent>
        </w:sdt>
      </w:tr>
      <w:tr w:rsidR="00B63EAA" w:rsidTr="003F0D73">
        <w:sdt>
          <w:sdtPr>
            <w:alias w:val="Abstract"/>
            <w:tag w:val="abstract"/>
            <w:id w:val="2019119031"/>
            <w:placeholder>
              <w:docPart w:val="5EB318329C0447E18E99B7FCFA06DB7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63EAA" w:rsidRDefault="00B63EAA" w:rsidP="00C92CD1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  <w:p w:rsidR="00B63EAA" w:rsidRDefault="00B63EAA" w:rsidP="00C92CD1"/>
              <w:p w:rsidR="00B63EAA" w:rsidRDefault="00B63EAA" w:rsidP="00B63EAA">
                <w:pPr>
                  <w:keepNext/>
                </w:pPr>
                <w:r>
                  <w:t>File: zerodeconduite1.jpg</w:t>
                </w:r>
              </w:p>
              <w:p w:rsidR="00B63EAA" w:rsidRDefault="00B63EAA" w:rsidP="00B63EA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9208D9">
                  <w:t>Image source: http://www.criterion.com/films/27757-zero-de-conduite</w:t>
                </w:r>
              </w:p>
              <w:p w:rsidR="00B63EAA" w:rsidRDefault="00B63EAA" w:rsidP="00B63EAA">
                <w:pPr>
                  <w:keepNext/>
                </w:pPr>
                <w:r>
                  <w:t>File: zerodeconduite2.jpg</w:t>
                </w:r>
              </w:p>
              <w:p w:rsidR="00B63EAA" w:rsidRDefault="00B63EAA" w:rsidP="00B63EA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C46B5C">
                  <w:t>Image source: http://www.criterion.com/films/27757-zero-de-conduite</w:t>
                </w:r>
              </w:p>
              <w:p w:rsidR="00B63EAA" w:rsidRDefault="00B63EAA" w:rsidP="00B63EAA">
                <w:pPr>
                  <w:keepNext/>
                </w:pPr>
                <w:r w:rsidRPr="00B63EAA">
                  <w:t>Link: http://www.youtube.com/watch?v=Ke3PQVK87mc</w:t>
                </w:r>
              </w:p>
              <w:p w:rsidR="00B63EAA" w:rsidRDefault="00B63EAA" w:rsidP="00B63EA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Pillow fight scene on YouTube</w:t>
                </w:r>
              </w:p>
              <w:p w:rsidR="00B63EAA" w:rsidRDefault="00B63EAA" w:rsidP="00B63EAA"/>
              <w:p w:rsidR="00B63EAA" w:rsidRPr="00B63EAA" w:rsidRDefault="00B63EAA" w:rsidP="00B63EAA">
                <w:pPr>
                  <w:keepNext/>
                </w:pPr>
                <w:r>
                  <w:t xml:space="preserve">Link: </w:t>
                </w:r>
                <w:r w:rsidRPr="00B63EAA">
                  <w:t>http://www.youtube.com/watch?v=ZluNgJA1MNg</w:t>
                </w:r>
              </w:p>
              <w:p w:rsidR="00B63EAA" w:rsidRDefault="00B63EAA" w:rsidP="00B63EA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Interview about the pillow fight on YouTube</w:t>
                </w:r>
              </w:p>
              <w:p w:rsidR="00B63EAA" w:rsidRPr="00B63EAA" w:rsidRDefault="00B63EAA" w:rsidP="00C92CD1"/>
            </w:tc>
          </w:sdtContent>
        </w:sdt>
      </w:tr>
      <w:tr w:rsidR="00B63EAA" w:rsidTr="003235A7">
        <w:tc>
          <w:tcPr>
            <w:tcW w:w="9016" w:type="dxa"/>
          </w:tcPr>
          <w:p w:rsidR="00B63EAA" w:rsidRDefault="00B63EAA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5EB132DADB4DE6BAFEA71CDEA5A1BF"/>
              </w:placeholder>
            </w:sdtPr>
            <w:sdtContent>
              <w:p w:rsidR="00B63EAA" w:rsidRDefault="00B63EAA" w:rsidP="00B63EAA"/>
              <w:p w:rsidR="00B63EAA" w:rsidRDefault="00B63EAA" w:rsidP="00B63EAA">
                <w:sdt>
                  <w:sdtPr>
                    <w:id w:val="4657131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Gom71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(Gomes)</w:t>
                    </w:r>
                    <w:r>
                      <w:fldChar w:fldCharType="end"/>
                    </w:r>
                  </w:sdtContent>
                </w:sdt>
              </w:p>
              <w:p w:rsidR="00B63EAA" w:rsidRDefault="00B63EAA" w:rsidP="00B63EAA"/>
              <w:p w:rsidR="00B63EAA" w:rsidRDefault="00B63EAA" w:rsidP="00B63EAA">
                <w:sdt>
                  <w:sdtPr>
                    <w:id w:val="-440639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Smi72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(Smith)</w:t>
                    </w:r>
                    <w:r>
                      <w:fldChar w:fldCharType="end"/>
                    </w:r>
                  </w:sdtContent>
                </w:sdt>
              </w:p>
              <w:p w:rsidR="00B63EAA" w:rsidRDefault="00B63EAA" w:rsidP="00B63EAA"/>
              <w:p w:rsidR="00B63EAA" w:rsidRDefault="00B63EAA" w:rsidP="00B63EAA">
                <w:sdt>
                  <w:sdtPr>
                    <w:id w:val="-19950971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Tem05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(Temple)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B63EAA" w:rsidRDefault="00B63EAA" w:rsidP="00B63EA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E5" w:rsidRDefault="00677FE5" w:rsidP="007A0D55">
      <w:pPr>
        <w:spacing w:after="0" w:line="240" w:lineRule="auto"/>
      </w:pPr>
      <w:r>
        <w:separator/>
      </w:r>
    </w:p>
  </w:endnote>
  <w:endnote w:type="continuationSeparator" w:id="0">
    <w:p w:rsidR="00677FE5" w:rsidRDefault="00677F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E5" w:rsidRDefault="00677FE5" w:rsidP="007A0D55">
      <w:pPr>
        <w:spacing w:after="0" w:line="240" w:lineRule="auto"/>
      </w:pPr>
      <w:r>
        <w:separator/>
      </w:r>
    </w:p>
  </w:footnote>
  <w:footnote w:type="continuationSeparator" w:id="0">
    <w:p w:rsidR="00677FE5" w:rsidRDefault="00677F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FE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3EA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05AC23734438F994C65AC5ED2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4E42-913E-4F4D-9659-CF4601DFD1DC}"/>
      </w:docPartPr>
      <w:docPartBody>
        <w:p w:rsidR="00000000" w:rsidRDefault="004F744C">
          <w:pPr>
            <w:pStyle w:val="C9405AC23734438F994C65AC5ED2F0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1BF2B5ECEF4057A396C78012717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8FF2F-B58B-48DB-8C1F-AF3C920C8BDA}"/>
      </w:docPartPr>
      <w:docPartBody>
        <w:p w:rsidR="00000000" w:rsidRDefault="004F744C">
          <w:pPr>
            <w:pStyle w:val="B71BF2B5ECEF4057A396C780127176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278871EC1B4C54B4AC86A715EC0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820C-B31F-4253-B9E6-17441C158D77}"/>
      </w:docPartPr>
      <w:docPartBody>
        <w:p w:rsidR="00000000" w:rsidRDefault="004F744C">
          <w:pPr>
            <w:pStyle w:val="BC278871EC1B4C54B4AC86A715EC03B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58C3A6698947839534238461CBE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47C8-19B6-4851-A0B9-C594B8ACB24D}"/>
      </w:docPartPr>
      <w:docPartBody>
        <w:p w:rsidR="00000000" w:rsidRDefault="004F744C">
          <w:pPr>
            <w:pStyle w:val="BA58C3A6698947839534238461CBE32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52E798FD84B40AA8895AA09990B8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F15E1-E955-49F7-8720-E39BE15AB7FB}"/>
      </w:docPartPr>
      <w:docPartBody>
        <w:p w:rsidR="00000000" w:rsidRDefault="004F744C">
          <w:pPr>
            <w:pStyle w:val="952E798FD84B40AA8895AA09990B86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3EF32151714656BC1C9D48F456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B9D2-8D4E-4C99-8898-D6A401F38091}"/>
      </w:docPartPr>
      <w:docPartBody>
        <w:p w:rsidR="00000000" w:rsidRDefault="004F744C">
          <w:pPr>
            <w:pStyle w:val="E53EF32151714656BC1C9D48F456C3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E3E17EEA26495B8E41B1C30B0B4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03F7-AE89-4696-8C66-D1D9BFD412C0}"/>
      </w:docPartPr>
      <w:docPartBody>
        <w:p w:rsidR="00000000" w:rsidRDefault="004F744C">
          <w:pPr>
            <w:pStyle w:val="AEE3E17EEA26495B8E41B1C30B0B4A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A4F05125E24BC796D1BD45B636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7DAE-AEAA-494E-BBF4-8215FD5C167F}"/>
      </w:docPartPr>
      <w:docPartBody>
        <w:p w:rsidR="00000000" w:rsidRDefault="004F744C">
          <w:pPr>
            <w:pStyle w:val="31A4F05125E24BC796D1BD45B6368BD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177C6C440A47398C9FBB9D1F78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E45F4-F271-4CDA-823C-B8D5AE1BD804}"/>
      </w:docPartPr>
      <w:docPartBody>
        <w:p w:rsidR="00000000" w:rsidRDefault="004F744C">
          <w:pPr>
            <w:pStyle w:val="D1177C6C440A47398C9FBB9D1F78AF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B318329C0447E18E99B7FCFA06D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540A-8703-4D09-8634-47BC2E3572CD}"/>
      </w:docPartPr>
      <w:docPartBody>
        <w:p w:rsidR="00000000" w:rsidRDefault="001D372B" w:rsidP="001D372B">
          <w:pPr>
            <w:pStyle w:val="5EB318329C0447E18E99B7FCFA06DB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5EB132DADB4DE6BAFEA71CDEA5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9676A-DEA0-4961-B80C-220A67FB0EA1}"/>
      </w:docPartPr>
      <w:docPartBody>
        <w:p w:rsidR="00000000" w:rsidRDefault="001D372B" w:rsidP="001D372B">
          <w:pPr>
            <w:pStyle w:val="7A5EB132DADB4DE6BAFEA71CDEA5A1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2B"/>
    <w:rsid w:val="001D372B"/>
    <w:rsid w:val="004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Gom71</b:Tag>
    <b:SourceType>Book</b:SourceType>
    <b:Guid>{752DD048-2069-47F5-A429-AEE5FD40890D}</b:Guid>
    <b:Author>
      <b:Author>
        <b:NameList>
          <b:Person>
            <b:Last>Gomes</b:Last>
            <b:First>Paulo</b:First>
          </b:Person>
        </b:NameList>
      </b:Author>
    </b:Author>
    <b:Title>Jean Vigo</b:Title>
    <b:Year>1971</b:Year>
    <b:City>London</b:City>
    <b:Publisher>Secker &amp; Warburg</b:Publisher>
    <b:RefOrder>1</b:RefOrder>
  </b:Source>
  <b:Source>
    <b:Tag>Smi72</b:Tag>
    <b:SourceType>Book</b:SourceType>
    <b:Guid>{CA88FA08-FD8E-4BF3-9C71-0E8B5FCA46A1}</b:Guid>
    <b:Author>
      <b:Author>
        <b:NameList>
          <b:Person>
            <b:Last>Smith</b:Last>
            <b:First>John</b:First>
          </b:Person>
        </b:NameList>
      </b:Author>
    </b:Author>
    <b:Title>Jean Vigo</b:Title>
    <b:Year>1972</b:Year>
    <b:City>New York</b:City>
    <b:Publisher>Praeger</b:Publisher>
    <b:RefOrder>2</b:RefOrder>
  </b:Source>
  <b:Source>
    <b:Tag>Tem05</b:Tag>
    <b:SourceType>Book</b:SourceType>
    <b:Guid>{FBCB7B0E-53E5-4E45-841F-6517E01A6109}</b:Guid>
    <b:Author>
      <b:Author>
        <b:NameList>
          <b:Person>
            <b:Last>Temple</b:Last>
            <b:First>Michael</b:First>
          </b:Person>
        </b:NameList>
      </b:Author>
    </b:Author>
    <b:Title>Jean Vigo</b:Title>
    <b:Year>2005</b:Year>
    <b:City>New York</b:City>
    <b:Publisher>Manchester UP</b:Publisher>
    <b:RefOrder>3</b:RefOrder>
  </b:Source>
</b:Sources>
</file>

<file path=customXml/itemProps1.xml><?xml version="1.0" encoding="utf-8"?>
<ds:datastoreItem xmlns:ds="http://schemas.openxmlformats.org/officeDocument/2006/customXml" ds:itemID="{4305D434-F496-43BE-B454-D5A543D3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2014-07-15T16:14:00Z</dcterms:created>
  <dcterms:modified xsi:type="dcterms:W3CDTF">2014-07-15T16:23:00Z</dcterms:modified>
</cp:coreProperties>
</file>