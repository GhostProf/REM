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2D014991BC442F8944F3DAE0AC39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E93BEF8070B4CFAB74B9AD81E30D08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07ECA" w:rsidP="00807ECA">
                <w: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6CC866576041AC8835D4F91F69102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3850984E87F49EB87124D1589AF9FD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07ECA" w:rsidP="00807ECA">
                <w:proofErr w:type="spellStart"/>
                <w:r>
                  <w:t>Novoa</w:t>
                </w:r>
                <w:proofErr w:type="spellEnd"/>
              </w:p>
            </w:tc>
          </w:sdtContent>
        </w:sdt>
      </w:tr>
      <w:bookmarkEnd w:id="0"/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78A711897B94A3AB2808E7A565CC7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78BB28BB05B4B9389A4C372E938DD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es-ES"/>
            </w:rPr>
            <w:alias w:val="Article headword"/>
            <w:tag w:val="articleHeadword"/>
            <w:id w:val="-361440020"/>
            <w:placeholder>
              <w:docPart w:val="CB6DB497320E47578A4A4634336635E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07ECA" w:rsidP="00807ECA">
                <w:proofErr w:type="spellStart"/>
                <w:r w:rsidRPr="00807ECA">
                  <w:rPr>
                    <w:lang w:val="en-US" w:eastAsia="es-ES"/>
                  </w:rPr>
                  <w:t>Kröpfl</w:t>
                </w:r>
                <w:proofErr w:type="spellEnd"/>
                <w:r w:rsidRPr="00807ECA">
                  <w:rPr>
                    <w:lang w:val="en-US" w:eastAsia="es-ES"/>
                  </w:rPr>
                  <w:t>, Francisco (1931- 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D2D9C43A37D49E3952C7BC2B4EFA83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2C90D2F247043E5B477523FC408E0E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B80FE060BF54F029AD5029A3DF7903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F63BC09964F46A6864F9BDA3FC3FC52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91B" w:rsidRDefault="0046591B" w:rsidP="007A0D55">
      <w:pPr>
        <w:spacing w:after="0" w:line="240" w:lineRule="auto"/>
      </w:pPr>
      <w:r>
        <w:separator/>
      </w:r>
    </w:p>
  </w:endnote>
  <w:endnote w:type="continuationSeparator" w:id="0">
    <w:p w:rsidR="0046591B" w:rsidRDefault="004659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91B" w:rsidRDefault="0046591B" w:rsidP="007A0D55">
      <w:pPr>
        <w:spacing w:after="0" w:line="240" w:lineRule="auto"/>
      </w:pPr>
      <w:r>
        <w:separator/>
      </w:r>
    </w:p>
  </w:footnote>
  <w:footnote w:type="continuationSeparator" w:id="0">
    <w:p w:rsidR="0046591B" w:rsidRDefault="004659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41"/>
    <w:rsid w:val="00032559"/>
    <w:rsid w:val="00052040"/>
    <w:rsid w:val="000B25AE"/>
    <w:rsid w:val="000B55AB"/>
    <w:rsid w:val="000D24DC"/>
    <w:rsid w:val="00101B2E"/>
    <w:rsid w:val="00116FA0"/>
    <w:rsid w:val="0015114C"/>
    <w:rsid w:val="0015344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591B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7ECA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2D014991BC442F8944F3DAE0AC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93559-701F-43D9-96C3-DFD08DC7FADF}"/>
      </w:docPartPr>
      <w:docPartBody>
        <w:p w:rsidR="00000000" w:rsidRDefault="0004616C">
          <w:pPr>
            <w:pStyle w:val="4C2D014991BC442F8944F3DAE0AC39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E93BEF8070B4CFAB74B9AD81E30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219A-1F31-4C98-8ABD-F59061F72DBC}"/>
      </w:docPartPr>
      <w:docPartBody>
        <w:p w:rsidR="00000000" w:rsidRDefault="0004616C">
          <w:pPr>
            <w:pStyle w:val="EE93BEF8070B4CFAB74B9AD81E30D08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6CC866576041AC8835D4F91F691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CB35-96AC-478A-9A6E-8A48AF77B3E4}"/>
      </w:docPartPr>
      <w:docPartBody>
        <w:p w:rsidR="00000000" w:rsidRDefault="0004616C">
          <w:pPr>
            <w:pStyle w:val="1F6CC866576041AC8835D4F91F6910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3850984E87F49EB87124D1589AF9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74721-29BE-4FA8-B9AC-AB8F72D32768}"/>
      </w:docPartPr>
      <w:docPartBody>
        <w:p w:rsidR="00000000" w:rsidRDefault="0004616C">
          <w:pPr>
            <w:pStyle w:val="E3850984E87F49EB87124D1589AF9FD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78A711897B94A3AB2808E7A565CC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B803-97AA-41B5-824F-3317D5C65473}"/>
      </w:docPartPr>
      <w:docPartBody>
        <w:p w:rsidR="00000000" w:rsidRDefault="0004616C">
          <w:pPr>
            <w:pStyle w:val="878A711897B94A3AB2808E7A565CC7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78BB28BB05B4B9389A4C372E938D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C1614-468D-4BF3-8CDD-1DFEF7C43FEF}"/>
      </w:docPartPr>
      <w:docPartBody>
        <w:p w:rsidR="00000000" w:rsidRDefault="0004616C">
          <w:pPr>
            <w:pStyle w:val="178BB28BB05B4B9389A4C372E938DD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B6DB497320E47578A4A463433663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B16EE-5C6E-491D-9C35-050CF6E9F9A2}"/>
      </w:docPartPr>
      <w:docPartBody>
        <w:p w:rsidR="00000000" w:rsidRDefault="0004616C">
          <w:pPr>
            <w:pStyle w:val="CB6DB497320E47578A4A4634336635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D2D9C43A37D49E3952C7BC2B4EFA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C8EC5-1377-4E71-828E-ADC7E9EBF61A}"/>
      </w:docPartPr>
      <w:docPartBody>
        <w:p w:rsidR="00000000" w:rsidRDefault="0004616C">
          <w:pPr>
            <w:pStyle w:val="FD2D9C43A37D49E3952C7BC2B4EFA83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2C90D2F247043E5B477523FC408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D7CD8-29CD-4533-B1A3-F09057DFEFF3}"/>
      </w:docPartPr>
      <w:docPartBody>
        <w:p w:rsidR="00000000" w:rsidRDefault="0004616C">
          <w:pPr>
            <w:pStyle w:val="72C90D2F247043E5B477523FC408E0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B80FE060BF54F029AD5029A3DF79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37F97-816F-4D24-9382-AC2195A6D6B4}"/>
      </w:docPartPr>
      <w:docPartBody>
        <w:p w:rsidR="00000000" w:rsidRDefault="0004616C">
          <w:pPr>
            <w:pStyle w:val="CB80FE060BF54F029AD5029A3DF790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F63BC09964F46A6864F9BDA3FC3F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4581-E006-4AD6-B187-FA95D3043685}"/>
      </w:docPartPr>
      <w:docPartBody>
        <w:p w:rsidR="00000000" w:rsidRDefault="0004616C">
          <w:pPr>
            <w:pStyle w:val="6F63BC09964F46A6864F9BDA3FC3FC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6C"/>
    <w:rsid w:val="000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2D014991BC442F8944F3DAE0AC391A">
    <w:name w:val="4C2D014991BC442F8944F3DAE0AC391A"/>
  </w:style>
  <w:style w:type="paragraph" w:customStyle="1" w:styleId="EE93BEF8070B4CFAB74B9AD81E30D08E">
    <w:name w:val="EE93BEF8070B4CFAB74B9AD81E30D08E"/>
  </w:style>
  <w:style w:type="paragraph" w:customStyle="1" w:styleId="1F6CC866576041AC8835D4F91F69102A">
    <w:name w:val="1F6CC866576041AC8835D4F91F69102A"/>
  </w:style>
  <w:style w:type="paragraph" w:customStyle="1" w:styleId="E3850984E87F49EB87124D1589AF9FDA">
    <w:name w:val="E3850984E87F49EB87124D1589AF9FDA"/>
  </w:style>
  <w:style w:type="paragraph" w:customStyle="1" w:styleId="878A711897B94A3AB2808E7A565CC70E">
    <w:name w:val="878A711897B94A3AB2808E7A565CC70E"/>
  </w:style>
  <w:style w:type="paragraph" w:customStyle="1" w:styleId="178BB28BB05B4B9389A4C372E938DD7D">
    <w:name w:val="178BB28BB05B4B9389A4C372E938DD7D"/>
  </w:style>
  <w:style w:type="paragraph" w:customStyle="1" w:styleId="CB6DB497320E47578A4A4634336635E0">
    <w:name w:val="CB6DB497320E47578A4A4634336635E0"/>
  </w:style>
  <w:style w:type="paragraph" w:customStyle="1" w:styleId="FD2D9C43A37D49E3952C7BC2B4EFA83C">
    <w:name w:val="FD2D9C43A37D49E3952C7BC2B4EFA83C"/>
  </w:style>
  <w:style w:type="paragraph" w:customStyle="1" w:styleId="72C90D2F247043E5B477523FC408E0E3">
    <w:name w:val="72C90D2F247043E5B477523FC408E0E3"/>
  </w:style>
  <w:style w:type="paragraph" w:customStyle="1" w:styleId="CB80FE060BF54F029AD5029A3DF7903D">
    <w:name w:val="CB80FE060BF54F029AD5029A3DF7903D"/>
  </w:style>
  <w:style w:type="paragraph" w:customStyle="1" w:styleId="6F63BC09964F46A6864F9BDA3FC3FC52">
    <w:name w:val="6F63BC09964F46A6864F9BDA3FC3FC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2D014991BC442F8944F3DAE0AC391A">
    <w:name w:val="4C2D014991BC442F8944F3DAE0AC391A"/>
  </w:style>
  <w:style w:type="paragraph" w:customStyle="1" w:styleId="EE93BEF8070B4CFAB74B9AD81E30D08E">
    <w:name w:val="EE93BEF8070B4CFAB74B9AD81E30D08E"/>
  </w:style>
  <w:style w:type="paragraph" w:customStyle="1" w:styleId="1F6CC866576041AC8835D4F91F69102A">
    <w:name w:val="1F6CC866576041AC8835D4F91F69102A"/>
  </w:style>
  <w:style w:type="paragraph" w:customStyle="1" w:styleId="E3850984E87F49EB87124D1589AF9FDA">
    <w:name w:val="E3850984E87F49EB87124D1589AF9FDA"/>
  </w:style>
  <w:style w:type="paragraph" w:customStyle="1" w:styleId="878A711897B94A3AB2808E7A565CC70E">
    <w:name w:val="878A711897B94A3AB2808E7A565CC70E"/>
  </w:style>
  <w:style w:type="paragraph" w:customStyle="1" w:styleId="178BB28BB05B4B9389A4C372E938DD7D">
    <w:name w:val="178BB28BB05B4B9389A4C372E938DD7D"/>
  </w:style>
  <w:style w:type="paragraph" w:customStyle="1" w:styleId="CB6DB497320E47578A4A4634336635E0">
    <w:name w:val="CB6DB497320E47578A4A4634336635E0"/>
  </w:style>
  <w:style w:type="paragraph" w:customStyle="1" w:styleId="FD2D9C43A37D49E3952C7BC2B4EFA83C">
    <w:name w:val="FD2D9C43A37D49E3952C7BC2B4EFA83C"/>
  </w:style>
  <w:style w:type="paragraph" w:customStyle="1" w:styleId="72C90D2F247043E5B477523FC408E0E3">
    <w:name w:val="72C90D2F247043E5B477523FC408E0E3"/>
  </w:style>
  <w:style w:type="paragraph" w:customStyle="1" w:styleId="CB80FE060BF54F029AD5029A3DF7903D">
    <w:name w:val="CB80FE060BF54F029AD5029A3DF7903D"/>
  </w:style>
  <w:style w:type="paragraph" w:customStyle="1" w:styleId="6F63BC09964F46A6864F9BDA3FC3FC52">
    <w:name w:val="6F63BC09964F46A6864F9BDA3FC3F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2014-10-06T04:09:00Z</dcterms:created>
  <dcterms:modified xsi:type="dcterms:W3CDTF">2014-10-06T04:16:00Z</dcterms:modified>
</cp:coreProperties>
</file>