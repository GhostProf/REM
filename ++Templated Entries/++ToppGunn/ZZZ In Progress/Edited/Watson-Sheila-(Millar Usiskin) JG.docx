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5BE8DB0914462F90106DAFBB121A4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3C7672A1E74C17A62EA1A359478A11"/>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945DFE8CC8A42E79D87D507B85F3BB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AC9EF54ECB84AED9B780ED559474B2A"/>
            </w:placeholder>
            <w:text/>
          </w:sdtPr>
          <w:sdtEndPr/>
          <w:sdtContent>
            <w:tc>
              <w:tcPr>
                <w:tcW w:w="2642" w:type="dxa"/>
              </w:tcPr>
              <w:p w:rsidR="00B574C9" w:rsidRDefault="00FD0A76" w:rsidP="00FD0A76">
                <w:r>
                  <w:t>Millar Usiskin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23CD82C19F2439ABED6CC7E1EE910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38EBE384824D739A201C3AB717611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148F2B2D447A439A8E4C30489717D0F4"/>
            </w:placeholder>
            <w:text/>
          </w:sdtPr>
          <w:sdtContent>
            <w:tc>
              <w:tcPr>
                <w:tcW w:w="9016" w:type="dxa"/>
                <w:tcMar>
                  <w:top w:w="113" w:type="dxa"/>
                  <w:bottom w:w="113" w:type="dxa"/>
                </w:tcMar>
              </w:tcPr>
              <w:p w:rsidR="003F0D73" w:rsidRPr="00FB589A" w:rsidRDefault="003074AA" w:rsidP="003074AA">
                <w:r w:rsidRPr="003074AA">
                  <w:rPr>
                    <w:lang w:val="en-US"/>
                  </w:rPr>
                  <w:t>Watson, Sheila (1909-1998)</w:t>
                </w:r>
              </w:p>
            </w:tc>
          </w:sdtContent>
        </w:sdt>
      </w:tr>
      <w:tr w:rsidR="00464699" w:rsidTr="007821B0">
        <w:sdt>
          <w:sdtPr>
            <w:alias w:val="Variant headwords"/>
            <w:tag w:val="variantHeadwords"/>
            <w:id w:val="173464402"/>
            <w:placeholder>
              <w:docPart w:val="0137A262185D4D8195C397478394A3F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7891524D29E488CA969D927C6F5AAD5"/>
            </w:placeholder>
          </w:sdtPr>
          <w:sdtEndPr/>
          <w:sdtContent>
            <w:tc>
              <w:tcPr>
                <w:tcW w:w="9016" w:type="dxa"/>
                <w:tcMar>
                  <w:top w:w="113" w:type="dxa"/>
                  <w:bottom w:w="113" w:type="dxa"/>
                </w:tcMar>
              </w:tcPr>
              <w:p w:rsidR="00E85A05" w:rsidRDefault="003074AA" w:rsidP="00E85A05">
                <w:r w:rsidRPr="00692C8C">
                  <w:t>Canadian writer Sheila Watson (19</w:t>
                </w:r>
                <w:r>
                  <w:t>09-1998) is best known for her m</w:t>
                </w:r>
                <w:r w:rsidRPr="00692C8C">
                  <w:t xml:space="preserve">odernist novel </w:t>
                </w:r>
                <w:r w:rsidRPr="00692C8C">
                  <w:rPr>
                    <w:i/>
                    <w:iCs/>
                  </w:rPr>
                  <w:t>The Double Hook</w:t>
                </w:r>
                <w:r w:rsidRPr="00692C8C">
                  <w:t xml:space="preserve"> (1959) about the redemptive struggles of a small, rural community as they deal with the murder of one of their members.</w:t>
                </w:r>
                <w:r>
                  <w:t xml:space="preserve"> </w:t>
                </w:r>
                <w:r w:rsidRPr="00692C8C">
                  <w:t>Born Sheila Martin</w:t>
                </w:r>
                <w:r>
                  <w:t xml:space="preserve"> Doherty in New Westminster, B.C.</w:t>
                </w:r>
                <w:r w:rsidRPr="00692C8C">
                  <w:t xml:space="preserve">, Watson received her B.A., Honours in English (1931) and M.A. (1933) from the University of British Columbia. She taught elementary students in a number of rural schools in British Columbia before marrying Wilfred Watson in 1941. She then continued to teach in Toronto, </w:t>
                </w:r>
                <w:r>
                  <w:t xml:space="preserve">in Vancouver </w:t>
                </w:r>
                <w:r w:rsidRPr="00692C8C">
                  <w:t xml:space="preserve">at the University of British Columbia, and </w:t>
                </w:r>
                <w:r>
                  <w:t xml:space="preserve">in Powell River, B.C. While </w:t>
                </w:r>
                <w:r w:rsidRPr="00692C8C">
                  <w:t xml:space="preserve">iving in Calgary </w:t>
                </w:r>
                <w:r>
                  <w:t>during</w:t>
                </w:r>
                <w:r w:rsidRPr="00692C8C">
                  <w:t xml:space="preserve"> 1951-52, Watson completed </w:t>
                </w:r>
                <w:r w:rsidRPr="00692C8C">
                  <w:rPr>
                    <w:i/>
                    <w:iCs/>
                  </w:rPr>
                  <w:t>The Double Hook</w:t>
                </w:r>
                <w:r>
                  <w:rPr>
                    <w:i/>
                    <w:iCs/>
                  </w:rPr>
                  <w:t>,</w:t>
                </w:r>
                <w:r w:rsidRPr="00692C8C">
                  <w:t xml:space="preserve"> which was published to mixed review</w:t>
                </w:r>
                <w:r>
                  <w:t>s</w:t>
                </w:r>
                <w:r w:rsidRPr="00692C8C">
                  <w:t xml:space="preserve">. After </w:t>
                </w:r>
                <w:r>
                  <w:t>its</w:t>
                </w:r>
                <w:r w:rsidRPr="00692C8C">
                  <w:t xml:space="preserve"> publication, Watson began her PhD under he guidance of Marshall </w:t>
                </w:r>
                <w:r>
                  <w:t>McL</w:t>
                </w:r>
                <w:r w:rsidRPr="00692C8C">
                  <w:t xml:space="preserve">uhan at the University of Toronto and completed her dissertation </w:t>
                </w:r>
                <w:r w:rsidRPr="00692C8C">
                  <w:rPr>
                    <w:i/>
                    <w:iCs/>
                  </w:rPr>
                  <w:t>Wyndham Lewis: Post Expressionist</w:t>
                </w:r>
                <w:r w:rsidRPr="00692C8C">
                  <w:t xml:space="preserve"> at the University of Alberta in 1961. While working as a professor at the University of Alberta, Watson continued</w:t>
                </w:r>
                <w:r>
                  <w:t xml:space="preserve"> to write and publish. She </w:t>
                </w:r>
                <w:r w:rsidRPr="00692C8C">
                  <w:t>maintained correspondence with several Canadian scholars and writers</w:t>
                </w:r>
                <w:r w:rsidR="00FD0A76">
                  <w:t>,</w:t>
                </w:r>
                <w:r w:rsidRPr="00692C8C">
                  <w:t xml:space="preserve"> including Michael </w:t>
                </w:r>
                <w:r>
                  <w:t>Ondaatje, George Bowering a</w:t>
                </w:r>
                <w:r w:rsidRPr="00692C8C">
                  <w:t>nd Daphne Marlatt. After her retirement in 1980, Sheila and her husband moved to Nanaimo B.C</w:t>
                </w:r>
                <w:r>
                  <w:t>.,</w:t>
                </w:r>
                <w:r w:rsidRPr="00692C8C">
                  <w:t xml:space="preserve"> where they died in 1998.</w:t>
                </w:r>
              </w:p>
            </w:tc>
          </w:sdtContent>
        </w:sdt>
      </w:tr>
      <w:tr w:rsidR="003F0D73" w:rsidTr="003F0D73">
        <w:sdt>
          <w:sdtPr>
            <w:alias w:val="Article text"/>
            <w:tag w:val="articleText"/>
            <w:id w:val="634067588"/>
            <w:placeholder>
              <w:docPart w:val="1D9EE26934B54BA1AC8B2182CD8EE1CF"/>
            </w:placeholder>
          </w:sdtPr>
          <w:sdtEndPr/>
          <w:sdtContent>
            <w:tc>
              <w:tcPr>
                <w:tcW w:w="9016" w:type="dxa"/>
                <w:tcMar>
                  <w:top w:w="113" w:type="dxa"/>
                  <w:bottom w:w="113" w:type="dxa"/>
                </w:tcMar>
              </w:tcPr>
              <w:p w:rsidR="00FD0A76" w:rsidRDefault="00FD0A76" w:rsidP="003074AA">
                <w:r>
                  <w:t>File: watson1.jpg</w:t>
                </w:r>
              </w:p>
              <w:p w:rsidR="00FD0A76" w:rsidRDefault="00FD0A76" w:rsidP="003074AA"/>
              <w:p w:rsidR="003074AA" w:rsidRDefault="003074AA" w:rsidP="003074AA">
                <w:r w:rsidRPr="00692C8C">
                  <w:t xml:space="preserve">Canadian writer Sheila </w:t>
                </w:r>
                <w:r w:rsidRPr="00692C8C">
                  <w:t xml:space="preserve">Watson </w:t>
                </w:r>
                <w:r w:rsidRPr="00692C8C">
                  <w:t>(19</w:t>
                </w:r>
                <w:r>
                  <w:t>09-1998) is best known for her m</w:t>
                </w:r>
                <w:r w:rsidRPr="00692C8C">
                  <w:t xml:space="preserve">odernist novel </w:t>
                </w:r>
                <w:r w:rsidRPr="00692C8C">
                  <w:rPr>
                    <w:i/>
                    <w:iCs/>
                  </w:rPr>
                  <w:t>The Double Hook</w:t>
                </w:r>
                <w:r w:rsidRPr="00692C8C">
                  <w:t xml:space="preserve"> (1959) about the redemptive struggles of a small, rural community as they deal with the murder of one of their members.</w:t>
                </w:r>
              </w:p>
              <w:p w:rsidR="003074AA" w:rsidRPr="00692C8C" w:rsidRDefault="003074AA" w:rsidP="003074AA"/>
              <w:p w:rsidR="003074AA" w:rsidRDefault="003074AA" w:rsidP="003074AA">
                <w:r w:rsidRPr="00692C8C">
                  <w:t>Born Sheila Martin</w:t>
                </w:r>
                <w:r>
                  <w:t xml:space="preserve"> Doherty in New Westminster, B.C.</w:t>
                </w:r>
                <w:r w:rsidRPr="00692C8C">
                  <w:t xml:space="preserve">, Watson received her B.A., Honours in English (1931) and M.A. (1933) from the University of British Columbia. She taught elementary students in a number of rural schools in British Columbia before marrying Wilfred Watson in 1941. She then continued to teach in Toronto, </w:t>
                </w:r>
                <w:r>
                  <w:t xml:space="preserve">in Vancouver </w:t>
                </w:r>
                <w:r w:rsidRPr="00692C8C">
                  <w:t xml:space="preserve">at the University of British Columbia, and </w:t>
                </w:r>
                <w:r>
                  <w:t xml:space="preserve">in Powell River, B.C. While </w:t>
                </w:r>
                <w:r w:rsidRPr="00692C8C">
                  <w:t xml:space="preserve">iving in Calgary </w:t>
                </w:r>
                <w:r>
                  <w:t>during</w:t>
                </w:r>
                <w:r w:rsidRPr="00692C8C">
                  <w:t xml:space="preserve"> 1951-52, Watson completed </w:t>
                </w:r>
                <w:r w:rsidRPr="00692C8C">
                  <w:rPr>
                    <w:i/>
                    <w:iCs/>
                  </w:rPr>
                  <w:t>The Double Hook</w:t>
                </w:r>
                <w:r>
                  <w:rPr>
                    <w:i/>
                    <w:iCs/>
                  </w:rPr>
                  <w:t>,</w:t>
                </w:r>
                <w:r w:rsidRPr="00692C8C">
                  <w:t xml:space="preserve"> which was published to mixed review</w:t>
                </w:r>
                <w:r>
                  <w:t>s</w:t>
                </w:r>
                <w:r w:rsidRPr="00692C8C">
                  <w:t xml:space="preserve">. After </w:t>
                </w:r>
                <w:r>
                  <w:t>its</w:t>
                </w:r>
                <w:r w:rsidRPr="00692C8C">
                  <w:t xml:space="preserve"> publication, Watson began her PhD under he guidance of Marshall </w:t>
                </w:r>
                <w:r>
                  <w:t>McL</w:t>
                </w:r>
                <w:r w:rsidRPr="00692C8C">
                  <w:t xml:space="preserve">uhan at the University of Toronto and completed her dissertation </w:t>
                </w:r>
                <w:r w:rsidRPr="00692C8C">
                  <w:rPr>
                    <w:i/>
                    <w:iCs/>
                  </w:rPr>
                  <w:t>Wyndham Lewis: Post Expressionist</w:t>
                </w:r>
                <w:r w:rsidRPr="00692C8C">
                  <w:t xml:space="preserve"> at the University of Alberta in 1961. While working as a professor at the University of Alberta, Watson continued</w:t>
                </w:r>
                <w:r>
                  <w:t xml:space="preserve"> to write and publish. She </w:t>
                </w:r>
                <w:r w:rsidRPr="00692C8C">
                  <w:t>maintained correspondence with several Canadian scholars and writers</w:t>
                </w:r>
                <w:r w:rsidR="00FD0A76">
                  <w:t>,</w:t>
                </w:r>
                <w:r w:rsidRPr="00692C8C">
                  <w:t xml:space="preserve"> including Michael </w:t>
                </w:r>
                <w:r>
                  <w:t>Ondaatje, George Bowering a</w:t>
                </w:r>
                <w:r w:rsidRPr="00692C8C">
                  <w:t>nd Daphne Marlatt. After her retirement in 1980, Sheila and her husband moved to Nanaimo B.C</w:t>
                </w:r>
                <w:r>
                  <w:t>.,</w:t>
                </w:r>
                <w:r w:rsidRPr="00692C8C">
                  <w:t xml:space="preserve"> where they died in 1998.</w:t>
                </w:r>
              </w:p>
              <w:p w:rsidR="003074AA" w:rsidRPr="00692C8C" w:rsidRDefault="003074AA" w:rsidP="003074AA"/>
              <w:p w:rsidR="003074AA" w:rsidRDefault="003074AA" w:rsidP="003074AA">
                <w:r w:rsidRPr="00692C8C">
                  <w:t xml:space="preserve">While </w:t>
                </w:r>
                <w:r w:rsidRPr="00692C8C">
                  <w:rPr>
                    <w:i/>
                    <w:iCs/>
                  </w:rPr>
                  <w:t>The Double Hook</w:t>
                </w:r>
                <w:r w:rsidRPr="00692C8C">
                  <w:t xml:space="preserve"> was partly based on her experiences teaching in the Cariboo District of </w:t>
                </w:r>
                <w:r w:rsidRPr="00692C8C">
                  <w:lastRenderedPageBreak/>
                  <w:t xml:space="preserve">British Columbia (1934-1936), in the novel Watson creates a community disconnected from any obvious Canadian context or history. Indeed, the characters in </w:t>
                </w:r>
                <w:r w:rsidRPr="00692C8C">
                  <w:rPr>
                    <w:i/>
                    <w:iCs/>
                  </w:rPr>
                  <w:t>The Double Hook</w:t>
                </w:r>
                <w:r w:rsidRPr="00692C8C">
                  <w:t xml:space="preserve"> seem ultimately to be defined by their relationship with each other, rather than by a history of national or racial origin. Watson's interest in writers like Samuel Becket</w:t>
                </w:r>
                <w:r>
                  <w:t>t, T. S. Eliot, Ezra Pound a</w:t>
                </w:r>
                <w:r w:rsidRPr="00692C8C">
                  <w:t xml:space="preserve">nd Wyndham Lewis </w:t>
                </w:r>
                <w:r>
                  <w:t xml:space="preserve">has been well documented. Her vision of an alienated world; </w:t>
                </w:r>
                <w:r w:rsidRPr="00692C8C">
                  <w:t>nost</w:t>
                </w:r>
                <w:r>
                  <w:t>algia for a primitive tradition; and</w:t>
                </w:r>
                <w:r w:rsidRPr="00692C8C">
                  <w:t xml:space="preserve"> use of symbolism, fragmentation, and imagery all connect the work to a eurocentric form of modernism. While the influence of these formal elements on her work is apparent, also striking are the ways Watson adapts these for a distinctly Canadian audience (e.g., her use of First Nations imagery).</w:t>
                </w:r>
              </w:p>
              <w:p w:rsidR="003074AA" w:rsidRPr="00692C8C" w:rsidRDefault="003074AA" w:rsidP="003074AA"/>
              <w:p w:rsidR="003074AA" w:rsidRDefault="003074AA" w:rsidP="003074AA">
                <w:r w:rsidRPr="00692C8C">
                  <w:t xml:space="preserve">Watson was instrumental in establishing the arts periodical </w:t>
                </w:r>
                <w:r w:rsidRPr="00692C8C">
                  <w:rPr>
                    <w:i/>
                    <w:iCs/>
                  </w:rPr>
                  <w:t>White Pelican</w:t>
                </w:r>
                <w:r w:rsidRPr="00692C8C">
                  <w:t xml:space="preserve"> (1971-76) along with Douglas Barbour, Stephen Scobie</w:t>
                </w:r>
                <w:r>
                  <w:t>, John Orrell, Dorothy Livesay a</w:t>
                </w:r>
                <w:r w:rsidRPr="00692C8C">
                  <w:t>nd Norman Yates. She published her collection</w:t>
                </w:r>
                <w:r w:rsidRPr="00692C8C">
                  <w:rPr>
                    <w:i/>
                    <w:iCs/>
                  </w:rPr>
                  <w:t xml:space="preserve"> Four Stories</w:t>
                </w:r>
                <w:r w:rsidRPr="00692C8C">
                  <w:t xml:space="preserve"> in 1979, and another story ("And the Four Animals") was added for the publication of </w:t>
                </w:r>
                <w:r w:rsidRPr="00692C8C">
                  <w:rPr>
                    <w:i/>
                    <w:iCs/>
                  </w:rPr>
                  <w:t>Five Stories</w:t>
                </w:r>
                <w:r w:rsidRPr="00692C8C">
                  <w:t xml:space="preserve"> in 1984. This was followed by the publication of </w:t>
                </w:r>
                <w:r w:rsidRPr="00692C8C">
                  <w:rPr>
                    <w:i/>
                    <w:iCs/>
                  </w:rPr>
                  <w:t>Deep Hollow Creek</w:t>
                </w:r>
                <w:r w:rsidRPr="00692C8C">
                  <w:t xml:space="preserve">, which had been written in the 1930s but left unpublished until 1992. While </w:t>
                </w:r>
                <w:r w:rsidRPr="00692C8C">
                  <w:rPr>
                    <w:i/>
                    <w:iCs/>
                  </w:rPr>
                  <w:t>The Double Hook</w:t>
                </w:r>
                <w:r w:rsidRPr="00692C8C">
                  <w:t xml:space="preserve"> removes the self from Watson's portrayal of the Cariboo District, </w:t>
                </w:r>
                <w:r w:rsidRPr="00692C8C">
                  <w:rPr>
                    <w:i/>
                    <w:iCs/>
                  </w:rPr>
                  <w:t>Deep Hollow Creek</w:t>
                </w:r>
                <w:r w:rsidRPr="00692C8C">
                  <w:t xml:space="preserve"> is noted for its realism and more faithful description of Watson's experiences in the region.</w:t>
                </w:r>
              </w:p>
              <w:p w:rsidR="003074AA" w:rsidRPr="00692C8C" w:rsidRDefault="003074AA" w:rsidP="003074AA"/>
              <w:p w:rsidR="00FD0A76" w:rsidRDefault="003074AA" w:rsidP="003074AA">
                <w:r w:rsidRPr="00692C8C">
                  <w:t>Scholarship on Watson has focused on diverse aspects of her work. Critics have discussed the ethical implications of her portrayals of First Nations characters and imagery. Likewise, the relationship of Watson's characters and the landscape is often considered with respect to national and historical land claim issues. In consideration of Watson's relationship with not</w:t>
                </w:r>
                <w:r>
                  <w:t>ed media critic Marshall McLuhan</w:t>
                </w:r>
                <w:r w:rsidRPr="00692C8C">
                  <w:t xml:space="preserve">, critics have also focused on the impact of modernity and technology on the configuration of community in Watson's work. Watson's writing, especially </w:t>
                </w:r>
                <w:r>
                  <w:t xml:space="preserve">in </w:t>
                </w:r>
                <w:r w:rsidRPr="00692C8C">
                  <w:t xml:space="preserve">the short stories, also invites psychoanalytic </w:t>
                </w:r>
                <w:r>
                  <w:t>approaches and gender critique.</w:t>
                </w:r>
              </w:p>
              <w:p w:rsidR="00FD0A76" w:rsidRDefault="00FD0A76" w:rsidP="003074AA"/>
              <w:p w:rsidR="00FD0A76" w:rsidRPr="00692C8C" w:rsidRDefault="00FD0A76" w:rsidP="00FD0A76">
                <w:pPr>
                  <w:pStyle w:val="Heading1"/>
                </w:pPr>
                <w:r>
                  <w:t>List of Works</w:t>
                </w:r>
              </w:p>
              <w:p w:rsidR="00FD0A76" w:rsidRPr="00692C8C" w:rsidRDefault="00FD0A76" w:rsidP="00FD0A76">
                <w:pPr>
                  <w:pStyle w:val="Heading2"/>
                </w:pPr>
                <w:r w:rsidRPr="00692C8C">
                  <w:t>Book</w:t>
                </w:r>
                <w:r>
                  <w:t>s</w:t>
                </w:r>
              </w:p>
              <w:p w:rsidR="00FD0A76" w:rsidRPr="00692C8C" w:rsidRDefault="00FD0A76" w:rsidP="00FD0A76">
                <w:pPr>
                  <w:pStyle w:val="NormalfollowingH2"/>
                </w:pPr>
                <w:r w:rsidRPr="00692C8C">
                  <w:rPr>
                    <w:i/>
                    <w:iCs/>
                  </w:rPr>
                  <w:t>The Double Hook</w:t>
                </w:r>
                <w:r w:rsidRPr="00692C8C">
                  <w:t xml:space="preserve">. Toronto: New Canadian Library, 1959. </w:t>
                </w:r>
              </w:p>
              <w:p w:rsidR="00FD0A76" w:rsidRPr="00692C8C" w:rsidRDefault="00FD0A76" w:rsidP="00FD0A76">
                <w:pPr>
                  <w:pStyle w:val="NormalfollowingH2"/>
                </w:pPr>
                <w:r>
                  <w:t xml:space="preserve"> </w:t>
                </w:r>
                <w:r w:rsidRPr="00692C8C">
                  <w:t>Watson's first published novel, which revolves around the redemptive struggles of a small, rural community as the members deal with the murder of one of their members.</w:t>
                </w:r>
              </w:p>
              <w:p w:rsidR="00FD0A76" w:rsidRPr="00692C8C" w:rsidRDefault="00FD0A76" w:rsidP="00FD0A76">
                <w:pPr>
                  <w:pStyle w:val="NormalfollowingH2"/>
                </w:pPr>
              </w:p>
              <w:p w:rsidR="00FD0A76" w:rsidRPr="00692C8C" w:rsidRDefault="00FD0A76" w:rsidP="00FD0A76">
                <w:pPr>
                  <w:pStyle w:val="NormalfollowingH2"/>
                </w:pPr>
                <w:r w:rsidRPr="00692C8C">
                  <w:rPr>
                    <w:i/>
                    <w:iCs/>
                  </w:rPr>
                  <w:t>Four Stories</w:t>
                </w:r>
                <w:r w:rsidRPr="00692C8C">
                  <w:t>. Toronto: Coach House Press, 1979.</w:t>
                </w:r>
              </w:p>
              <w:p w:rsidR="00FD0A76" w:rsidRPr="00692C8C" w:rsidRDefault="00FD0A76" w:rsidP="00FD0A76">
                <w:pPr>
                  <w:pStyle w:val="NormalfollowingH2"/>
                </w:pPr>
                <w:r w:rsidRPr="00692C8C">
                  <w:t>Watson's short stories recontextualize the Oedipus mythology as it might unfold in a contemporary social setting. They were heavily influenced by her father's work as the head of a mental institution.</w:t>
                </w:r>
              </w:p>
              <w:p w:rsidR="00FD0A76" w:rsidRPr="00692C8C" w:rsidRDefault="00FD0A76" w:rsidP="00FD0A76">
                <w:pPr>
                  <w:pStyle w:val="NormalfollowingH2"/>
                </w:pPr>
              </w:p>
              <w:p w:rsidR="00FD0A76" w:rsidRPr="00692C8C" w:rsidRDefault="00FD0A76" w:rsidP="00FD0A76">
                <w:pPr>
                  <w:pStyle w:val="NormalfollowingH2"/>
                </w:pPr>
                <w:r w:rsidRPr="00692C8C">
                  <w:rPr>
                    <w:i/>
                    <w:iCs/>
                  </w:rPr>
                  <w:t>Five Stories</w:t>
                </w:r>
                <w:r w:rsidRPr="00692C8C">
                  <w:t>. Toronto: Coach House Press, 1984.</w:t>
                </w:r>
              </w:p>
              <w:p w:rsidR="00FD0A76" w:rsidRPr="00692C8C" w:rsidRDefault="00FD0A76" w:rsidP="00FD0A76">
                <w:pPr>
                  <w:pStyle w:val="NormalfollowingH2"/>
                </w:pPr>
                <w:r w:rsidRPr="00692C8C">
                  <w:t>Watson's earlier volume was reissued with the addition of her previously unpublished story "And the Four Animals."</w:t>
                </w:r>
              </w:p>
              <w:p w:rsidR="00FD0A76" w:rsidRPr="00692C8C" w:rsidRDefault="00FD0A76" w:rsidP="00FD0A76">
                <w:pPr>
                  <w:pStyle w:val="NormalfollowingH2"/>
                </w:pPr>
                <w:r w:rsidRPr="00692C8C">
                  <w:rPr>
                    <w:i/>
                    <w:iCs/>
                  </w:rPr>
                  <w:t>Sous l’oeil de coyote</w:t>
                </w:r>
                <w:r w:rsidRPr="00692C8C">
                  <w:t xml:space="preserve">. trans. of </w:t>
                </w:r>
                <w:r w:rsidRPr="00692C8C">
                  <w:rPr>
                    <w:i/>
                    <w:iCs/>
                  </w:rPr>
                  <w:t>The Double Hook</w:t>
                </w:r>
                <w:r w:rsidRPr="00692C8C">
                  <w:t xml:space="preserve"> by Arlette Francière. Montreal: Editions La Presse, 1976.</w:t>
                </w:r>
              </w:p>
              <w:p w:rsidR="00FD0A76" w:rsidRPr="00692C8C" w:rsidRDefault="00FD0A76" w:rsidP="00FD0A76">
                <w:pPr>
                  <w:pStyle w:val="NormalfollowingH2"/>
                </w:pPr>
                <w:r w:rsidRPr="00692C8C">
                  <w:t xml:space="preserve">   </w:t>
                </w:r>
              </w:p>
              <w:p w:rsidR="00FD0A76" w:rsidRPr="00692C8C" w:rsidRDefault="00FD0A76" w:rsidP="00FD0A76">
                <w:pPr>
                  <w:pStyle w:val="NormalfollowingH2"/>
                </w:pPr>
                <w:r w:rsidRPr="00692C8C">
                  <w:rPr>
                    <w:i/>
                    <w:iCs/>
                  </w:rPr>
                  <w:t>Deep Hollow Creek</w:t>
                </w:r>
                <w:r w:rsidRPr="00692C8C">
                  <w:t>. Toronto: McClelland &amp; Stewart, 1992.</w:t>
                </w:r>
              </w:p>
              <w:p w:rsidR="00FD0A76" w:rsidRPr="00692C8C" w:rsidRDefault="00FD0A76" w:rsidP="00FD0A76">
                <w:pPr>
                  <w:pStyle w:val="NormalfollowingH2"/>
                </w:pPr>
                <w:r w:rsidRPr="00692C8C">
                  <w:t xml:space="preserve">While dealing with the many of the same themes as </w:t>
                </w:r>
                <w:r w:rsidRPr="00692C8C">
                  <w:rPr>
                    <w:i/>
                    <w:iCs/>
                  </w:rPr>
                  <w:t>The Double Hook</w:t>
                </w:r>
                <w:r w:rsidRPr="00692C8C">
                  <w:t xml:space="preserve">, </w:t>
                </w:r>
                <w:r w:rsidRPr="00692C8C">
                  <w:rPr>
                    <w:i/>
                    <w:iCs/>
                  </w:rPr>
                  <w:t>Deep Hollow Creek</w:t>
                </w:r>
                <w:r w:rsidRPr="00692C8C">
                  <w:t xml:space="preserve"> presents a community more seemingly embedded in a contemporary Canadian setting.</w:t>
                </w:r>
              </w:p>
              <w:p w:rsidR="00FD0A76" w:rsidRPr="00692C8C" w:rsidRDefault="00FD0A76" w:rsidP="00FD0A76">
                <w:r w:rsidRPr="00692C8C">
                  <w:t xml:space="preserve"> </w:t>
                </w:r>
              </w:p>
              <w:p w:rsidR="00FD0A76" w:rsidRPr="00692C8C" w:rsidRDefault="00FD0A76" w:rsidP="00FD0A76">
                <w:pPr>
                  <w:pStyle w:val="Heading2"/>
                </w:pPr>
                <w:r>
                  <w:t>Edited Books</w:t>
                </w:r>
              </w:p>
              <w:p w:rsidR="00FD0A76" w:rsidRPr="00692C8C" w:rsidRDefault="00FD0A76" w:rsidP="00FD0A76">
                <w:pPr>
                  <w:pStyle w:val="NormalfollowingH2"/>
                </w:pPr>
                <w:r w:rsidRPr="00692C8C">
                  <w:rPr>
                    <w:i/>
                    <w:iCs/>
                  </w:rPr>
                  <w:lastRenderedPageBreak/>
                  <w:t>Habits and Hangups</w:t>
                </w:r>
                <w:r w:rsidRPr="00692C8C">
                  <w:t xml:space="preserve"> (Study Guide for Modern Consciousness course). Edmonton: Athabasca University, 1979. Written and edited with Mary Hamilton.</w:t>
                </w:r>
              </w:p>
              <w:p w:rsidR="00FD0A76" w:rsidRPr="00692C8C" w:rsidRDefault="00FD0A76" w:rsidP="00FD0A76">
                <w:pPr>
                  <w:pStyle w:val="NormalfollowingH2"/>
                </w:pPr>
                <w:r w:rsidRPr="00692C8C">
                  <w:t xml:space="preserve">Miriam Mandel. </w:t>
                </w:r>
                <w:r w:rsidRPr="00692C8C">
                  <w:rPr>
                    <w:i/>
                    <w:iCs/>
                  </w:rPr>
                  <w:t>The Collected Poems of Miriam Mandel</w:t>
                </w:r>
                <w:r w:rsidRPr="00692C8C">
                  <w:t>. Ed. by Sheila Watson. Edmonton: Longspoon Press, 1984.</w:t>
                </w:r>
              </w:p>
              <w:p w:rsidR="00FD0A76" w:rsidRPr="00692C8C" w:rsidRDefault="00FD0A76" w:rsidP="00FD0A76">
                <w:pPr>
                  <w:pStyle w:val="NormalfollowingH2"/>
                </w:pPr>
                <w:r w:rsidRPr="00692C8C">
                  <w:t>Stories</w:t>
                </w:r>
              </w:p>
              <w:p w:rsidR="00FD0A76" w:rsidRPr="00692C8C" w:rsidRDefault="00FD0A76" w:rsidP="00FD0A76">
                <w:pPr>
                  <w:pStyle w:val="NormalfollowingH2"/>
                </w:pPr>
                <w:r w:rsidRPr="00692C8C">
                  <w:t xml:space="preserve">"Brother Oedipus." </w:t>
                </w:r>
                <w:r w:rsidRPr="00692C8C">
                  <w:rPr>
                    <w:i/>
                    <w:iCs/>
                  </w:rPr>
                  <w:t>Queen’s Quarterly</w:t>
                </w:r>
                <w:r w:rsidRPr="00692C8C">
                  <w:t xml:space="preserve"> (Summer 1954).</w:t>
                </w:r>
              </w:p>
              <w:p w:rsidR="00FD0A76" w:rsidRPr="00692C8C" w:rsidRDefault="00FD0A76" w:rsidP="00FD0A76">
                <w:pPr>
                  <w:pStyle w:val="NormalfollowingH2"/>
                </w:pPr>
                <w:r w:rsidRPr="00692C8C">
                  <w:t xml:space="preserve">"The Black Farm." </w:t>
                </w:r>
                <w:r w:rsidRPr="00692C8C">
                  <w:rPr>
                    <w:i/>
                    <w:iCs/>
                  </w:rPr>
                  <w:t>Queen’s Quarterly</w:t>
                </w:r>
                <w:r w:rsidRPr="00692C8C">
                  <w:t xml:space="preserve"> (Summer 1956).</w:t>
                </w:r>
              </w:p>
              <w:p w:rsidR="00FD0A76" w:rsidRPr="00692C8C" w:rsidRDefault="00FD0A76" w:rsidP="00FD0A76">
                <w:pPr>
                  <w:pStyle w:val="NormalfollowingH2"/>
                </w:pPr>
                <w:r w:rsidRPr="00692C8C">
                  <w:t xml:space="preserve">"Antigone." </w:t>
                </w:r>
                <w:r w:rsidRPr="00692C8C">
                  <w:rPr>
                    <w:i/>
                    <w:iCs/>
                  </w:rPr>
                  <w:t>The Tamarack Review</w:t>
                </w:r>
                <w:r w:rsidRPr="00692C8C">
                  <w:t xml:space="preserve"> (Spring 1959).</w:t>
                </w:r>
              </w:p>
              <w:p w:rsidR="00FD0A76" w:rsidRDefault="00FD0A76" w:rsidP="00FD0A76">
                <w:pPr>
                  <w:pStyle w:val="NormalfollowingH2"/>
                </w:pPr>
                <w:r w:rsidRPr="00692C8C">
                  <w:t xml:space="preserve">"The Rumble Seat." </w:t>
                </w:r>
                <w:r w:rsidRPr="00692C8C">
                  <w:rPr>
                    <w:i/>
                    <w:iCs/>
                  </w:rPr>
                  <w:t xml:space="preserve">Open Letter </w:t>
                </w:r>
                <w:r w:rsidRPr="00692C8C">
                  <w:t>3.1 (1975)</w:t>
                </w:r>
              </w:p>
              <w:p w:rsidR="00FD0A76" w:rsidRPr="00692C8C" w:rsidRDefault="00FD0A76" w:rsidP="00FD0A76">
                <w:pPr>
                  <w:pStyle w:val="NormalfollowingH2"/>
                </w:pPr>
              </w:p>
              <w:p w:rsidR="00FD0A76" w:rsidRPr="00692C8C" w:rsidRDefault="00FD0A76" w:rsidP="00FD0A76">
                <w:pPr>
                  <w:pStyle w:val="Heading2"/>
                </w:pPr>
                <w:r w:rsidRPr="00692C8C">
                  <w:t>Essays</w:t>
                </w:r>
              </w:p>
              <w:p w:rsidR="00FD0A76" w:rsidRPr="00692C8C" w:rsidRDefault="00FD0A76" w:rsidP="00FD0A76">
                <w:pPr>
                  <w:pStyle w:val="NormalfollowingH2"/>
                </w:pPr>
                <w:r w:rsidRPr="00692C8C">
                  <w:t xml:space="preserve">"A Question of Portraiture." </w:t>
                </w:r>
                <w:r w:rsidRPr="00692C8C">
                  <w:rPr>
                    <w:i/>
                    <w:iCs/>
                  </w:rPr>
                  <w:t>The Tamarack Review</w:t>
                </w:r>
                <w:r w:rsidRPr="00692C8C">
                  <w:t xml:space="preserve"> (Autumn 1963).</w:t>
                </w:r>
              </w:p>
              <w:p w:rsidR="00FD0A76" w:rsidRPr="00692C8C" w:rsidRDefault="00FD0A76" w:rsidP="00FD0A76">
                <w:pPr>
                  <w:pStyle w:val="NormalfollowingH2"/>
                </w:pPr>
                <w:r w:rsidRPr="00692C8C">
                  <w:t xml:space="preserve">"The Great War: Wyndham Lewis and the Underground Press." </w:t>
                </w:r>
                <w:r w:rsidRPr="00692C8C">
                  <w:rPr>
                    <w:i/>
                    <w:iCs/>
                  </w:rPr>
                  <w:t>arts/canada</w:t>
                </w:r>
                <w:r w:rsidRPr="00692C8C">
                  <w:t xml:space="preserve"> (Winter 1965).</w:t>
                </w:r>
              </w:p>
              <w:p w:rsidR="00FD0A76" w:rsidRPr="00692C8C" w:rsidRDefault="00FD0A76" w:rsidP="00FD0A76">
                <w:pPr>
                  <w:pStyle w:val="NormalfollowingH2"/>
                </w:pPr>
                <w:r w:rsidRPr="00692C8C">
                  <w:t xml:space="preserve">"Canada and Wyndham Lewis the Artist." </w:t>
                </w:r>
                <w:r w:rsidRPr="00692C8C">
                  <w:rPr>
                    <w:i/>
                    <w:iCs/>
                  </w:rPr>
                  <w:t xml:space="preserve">Canadian Literature </w:t>
                </w:r>
                <w:r w:rsidRPr="00692C8C">
                  <w:t>(Winter 1968).</w:t>
                </w:r>
              </w:p>
              <w:p w:rsidR="00FD0A76" w:rsidRPr="00692C8C" w:rsidRDefault="00FD0A76" w:rsidP="00FD0A76">
                <w:pPr>
                  <w:pStyle w:val="NormalfollowingH2"/>
                </w:pPr>
                <w:r w:rsidRPr="00692C8C">
                  <w:t xml:space="preserve">"Artist Ape as Crowd-master." </w:t>
                </w:r>
                <w:r w:rsidRPr="00692C8C">
                  <w:rPr>
                    <w:i/>
                    <w:iCs/>
                  </w:rPr>
                  <w:t>Explorations</w:t>
                </w:r>
                <w:r w:rsidRPr="00692C8C">
                  <w:t xml:space="preserve"> Ed. Marshall McLuhan, sup. </w:t>
                </w:r>
                <w:r w:rsidRPr="00692C8C">
                  <w:rPr>
                    <w:i/>
                    <w:iCs/>
                  </w:rPr>
                  <w:t xml:space="preserve">The Varsity Graduate </w:t>
                </w:r>
                <w:r w:rsidRPr="00692C8C">
                  <w:t>(May 1964).</w:t>
                </w:r>
              </w:p>
              <w:p w:rsidR="00FD0A76" w:rsidRPr="00692C8C" w:rsidRDefault="00FD0A76" w:rsidP="00FD0A76">
                <w:pPr>
                  <w:pStyle w:val="NormalfollowingH2"/>
                </w:pPr>
                <w:r w:rsidRPr="00692C8C">
                  <w:t xml:space="preserve">"Myth and Counter-myth." </w:t>
                </w:r>
                <w:r w:rsidRPr="00692C8C">
                  <w:rPr>
                    <w:i/>
                    <w:iCs/>
                  </w:rPr>
                  <w:t>White Pelican</w:t>
                </w:r>
                <w:r w:rsidRPr="00692C8C">
                  <w:t xml:space="preserve"> (Winter 1974).</w:t>
                </w:r>
              </w:p>
              <w:p w:rsidR="00FD0A76" w:rsidRPr="00692C8C" w:rsidRDefault="00FD0A76" w:rsidP="00FD0A76">
                <w:pPr>
                  <w:pStyle w:val="NormalfollowingH2"/>
                </w:pPr>
                <w:r w:rsidRPr="00692C8C">
                  <w:t xml:space="preserve">"Swift and Ovid: The Development of Metasatire." </w:t>
                </w:r>
                <w:r w:rsidRPr="00692C8C">
                  <w:rPr>
                    <w:i/>
                    <w:iCs/>
                  </w:rPr>
                  <w:t xml:space="preserve">The Humanities Association Bulletin </w:t>
                </w:r>
                <w:r w:rsidRPr="00692C8C">
                  <w:t>(Spring 1967).</w:t>
                </w:r>
              </w:p>
              <w:p w:rsidR="00FD0A76" w:rsidRPr="00692C8C" w:rsidRDefault="00FD0A76" w:rsidP="00FD0A76">
                <w:pPr>
                  <w:pStyle w:val="NormalfollowingH2"/>
                </w:pPr>
                <w:r w:rsidRPr="00692C8C">
                  <w:t xml:space="preserve">"Power: Nude or Naked." </w:t>
                </w:r>
                <w:r w:rsidRPr="00692C8C">
                  <w:rPr>
                    <w:i/>
                    <w:iCs/>
                  </w:rPr>
                  <w:t>Explorations</w:t>
                </w:r>
                <w:r w:rsidRPr="00692C8C">
                  <w:t xml:space="preserve"> Ed. Marshall McLuhan, sup. </w:t>
                </w:r>
                <w:r w:rsidRPr="00692C8C">
                  <w:rPr>
                    <w:i/>
                    <w:iCs/>
                  </w:rPr>
                  <w:t>The Varsity Graduate</w:t>
                </w:r>
                <w:r w:rsidRPr="00692C8C">
                  <w:t xml:space="preserve"> (December 1965).</w:t>
                </w:r>
              </w:p>
              <w:p w:rsidR="00FD0A76" w:rsidRPr="00692C8C" w:rsidRDefault="00FD0A76" w:rsidP="00FD0A76">
                <w:pPr>
                  <w:pStyle w:val="NormalfollowingH2"/>
                </w:pPr>
                <w:r w:rsidRPr="00692C8C">
                  <w:t xml:space="preserve">"Michael Ondaatje: The Mechanization of Death." </w:t>
                </w:r>
                <w:r w:rsidRPr="00692C8C">
                  <w:rPr>
                    <w:i/>
                    <w:iCs/>
                  </w:rPr>
                  <w:t>White Pelican</w:t>
                </w:r>
                <w:r w:rsidRPr="00692C8C">
                  <w:t xml:space="preserve"> (Fall 1972).</w:t>
                </w:r>
              </w:p>
              <w:p w:rsidR="00FD0A76" w:rsidRPr="00692C8C" w:rsidRDefault="00FD0A76" w:rsidP="00FD0A76">
                <w:pPr>
                  <w:pStyle w:val="NormalfollowingH2"/>
                </w:pPr>
                <w:r w:rsidRPr="00692C8C">
                  <w:t xml:space="preserve">"Gertrude Stein: The Style is the Machine." </w:t>
                </w:r>
                <w:r w:rsidRPr="00692C8C">
                  <w:rPr>
                    <w:i/>
                    <w:iCs/>
                  </w:rPr>
                  <w:t>White Pelican</w:t>
                </w:r>
                <w:r w:rsidRPr="00692C8C">
                  <w:t xml:space="preserve"> (Autumn 1973).</w:t>
                </w:r>
              </w:p>
              <w:p w:rsidR="00FD0A76" w:rsidRDefault="00FD0A76" w:rsidP="008E0705">
                <w:pPr>
                  <w:pStyle w:val="NormalfollowingH2"/>
                </w:pPr>
                <w:r w:rsidRPr="00692C8C">
                  <w:t xml:space="preserve">"What I'm Going to Do." </w:t>
                </w:r>
                <w:r w:rsidRPr="00692C8C">
                  <w:rPr>
                    <w:i/>
                    <w:iCs/>
                  </w:rPr>
                  <w:t xml:space="preserve">Open Letter </w:t>
                </w:r>
                <w:r w:rsidRPr="00692C8C">
                  <w:t>3.1 (1975).</w:t>
                </w:r>
                <w:bookmarkStart w:id="0" w:name="_GoBack"/>
                <w:bookmarkEnd w:id="0"/>
              </w:p>
              <w:p w:rsidR="00FD0A76" w:rsidRDefault="00FD0A76" w:rsidP="003074AA"/>
              <w:p w:rsidR="00FD0A76" w:rsidRPr="00FD0A76" w:rsidRDefault="00FD0A76" w:rsidP="00FD0A76">
                <w:pPr>
                  <w:rPr>
                    <w:i/>
                  </w:rPr>
                </w:pPr>
                <w:r>
                  <w:t xml:space="preserve">Link: </w:t>
                </w:r>
                <w:r w:rsidR="008E0705" w:rsidRPr="008E0705">
                  <w:t>http://www.newestpress.com/authors/Podcasts/Watson_discussion.mp3</w:t>
                </w:r>
              </w:p>
              <w:p w:rsidR="00FD0A76" w:rsidRDefault="00FD0A76" w:rsidP="00FD0A76">
                <w:pPr>
                  <w:pStyle w:val="Caption"/>
                </w:pPr>
                <w:fldSimple w:instr=" SEQ Figure \* ARABIC ">
                  <w:r>
                    <w:rPr>
                      <w:noProof/>
                    </w:rPr>
                    <w:t>1</w:t>
                  </w:r>
                </w:fldSimple>
                <w:r>
                  <w:t xml:space="preserve"> </w:t>
                </w:r>
                <w:r w:rsidRPr="009651CC">
                  <w:t>Audio Clip: This clip includes Cathy Brown's readings from The Double Hook and commentary by Professor Misao Dean.</w:t>
                </w:r>
              </w:p>
              <w:p w:rsidR="003F0D73" w:rsidRPr="003074AA" w:rsidRDefault="003F0D73" w:rsidP="003074A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1A3F9F2132F4D1982064F8C215C173E"/>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2DF" w:rsidRDefault="002122DF" w:rsidP="007A0D55">
      <w:pPr>
        <w:spacing w:after="0" w:line="240" w:lineRule="auto"/>
      </w:pPr>
      <w:r>
        <w:separator/>
      </w:r>
    </w:p>
  </w:endnote>
  <w:endnote w:type="continuationSeparator" w:id="0">
    <w:p w:rsidR="002122DF" w:rsidRDefault="002122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2DF" w:rsidRDefault="002122DF" w:rsidP="007A0D55">
      <w:pPr>
        <w:spacing w:after="0" w:line="240" w:lineRule="auto"/>
      </w:pPr>
      <w:r>
        <w:separator/>
      </w:r>
    </w:p>
  </w:footnote>
  <w:footnote w:type="continuationSeparator" w:id="0">
    <w:p w:rsidR="002122DF" w:rsidRDefault="002122D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2A"/>
    <w:rsid w:val="00032559"/>
    <w:rsid w:val="00052040"/>
    <w:rsid w:val="000B25AE"/>
    <w:rsid w:val="000B55AB"/>
    <w:rsid w:val="000D24DC"/>
    <w:rsid w:val="00101B2E"/>
    <w:rsid w:val="00116FA0"/>
    <w:rsid w:val="0015114C"/>
    <w:rsid w:val="001A21F3"/>
    <w:rsid w:val="001A2537"/>
    <w:rsid w:val="001A6A06"/>
    <w:rsid w:val="00210C03"/>
    <w:rsid w:val="002122DF"/>
    <w:rsid w:val="002162E2"/>
    <w:rsid w:val="00225C5A"/>
    <w:rsid w:val="00230B10"/>
    <w:rsid w:val="00234353"/>
    <w:rsid w:val="00244BB0"/>
    <w:rsid w:val="002A0A0D"/>
    <w:rsid w:val="002B0B37"/>
    <w:rsid w:val="0030662D"/>
    <w:rsid w:val="003074A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492A"/>
    <w:rsid w:val="006D0412"/>
    <w:rsid w:val="007411B9"/>
    <w:rsid w:val="00780D95"/>
    <w:rsid w:val="00780DC7"/>
    <w:rsid w:val="007A0D55"/>
    <w:rsid w:val="007B3377"/>
    <w:rsid w:val="007E5F44"/>
    <w:rsid w:val="00821DE3"/>
    <w:rsid w:val="00846CE1"/>
    <w:rsid w:val="008A5B87"/>
    <w:rsid w:val="008E070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A7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2A"/>
    <w:rPr>
      <w:rFonts w:ascii="Tahoma" w:hAnsi="Tahoma" w:cs="Tahoma"/>
      <w:sz w:val="16"/>
      <w:szCs w:val="16"/>
    </w:rPr>
  </w:style>
  <w:style w:type="character" w:styleId="HTMLCite">
    <w:name w:val="HTML Cite"/>
    <w:uiPriority w:val="99"/>
    <w:unhideWhenUsed/>
    <w:rsid w:val="00FD0A76"/>
    <w:rPr>
      <w:i/>
      <w:iCs/>
    </w:rPr>
  </w:style>
  <w:style w:type="paragraph" w:styleId="Caption">
    <w:name w:val="caption"/>
    <w:basedOn w:val="Normal"/>
    <w:next w:val="Normal"/>
    <w:uiPriority w:val="35"/>
    <w:semiHidden/>
    <w:qFormat/>
    <w:rsid w:val="00FD0A7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2A"/>
    <w:rPr>
      <w:rFonts w:ascii="Tahoma" w:hAnsi="Tahoma" w:cs="Tahoma"/>
      <w:sz w:val="16"/>
      <w:szCs w:val="16"/>
    </w:rPr>
  </w:style>
  <w:style w:type="character" w:styleId="HTMLCite">
    <w:name w:val="HTML Cite"/>
    <w:uiPriority w:val="99"/>
    <w:unhideWhenUsed/>
    <w:rsid w:val="00FD0A76"/>
    <w:rPr>
      <w:i/>
      <w:iCs/>
    </w:rPr>
  </w:style>
  <w:style w:type="paragraph" w:styleId="Caption">
    <w:name w:val="caption"/>
    <w:basedOn w:val="Normal"/>
    <w:next w:val="Normal"/>
    <w:uiPriority w:val="35"/>
    <w:semiHidden/>
    <w:qFormat/>
    <w:rsid w:val="00FD0A7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5BE8DB0914462F90106DAFBB121A48"/>
        <w:category>
          <w:name w:val="General"/>
          <w:gallery w:val="placeholder"/>
        </w:category>
        <w:types>
          <w:type w:val="bbPlcHdr"/>
        </w:types>
        <w:behaviors>
          <w:behavior w:val="content"/>
        </w:behaviors>
        <w:guid w:val="{EEBEB2CD-0E8E-4F66-8B4C-9C3645329459}"/>
      </w:docPartPr>
      <w:docPartBody>
        <w:p w:rsidR="00000000" w:rsidRDefault="001733C1">
          <w:pPr>
            <w:pStyle w:val="C65BE8DB0914462F90106DAFBB121A48"/>
          </w:pPr>
          <w:r w:rsidRPr="00CC586D">
            <w:rPr>
              <w:rStyle w:val="PlaceholderText"/>
              <w:b/>
              <w:color w:val="FFFFFF" w:themeColor="background1"/>
            </w:rPr>
            <w:t>[Salutation]</w:t>
          </w:r>
        </w:p>
      </w:docPartBody>
    </w:docPart>
    <w:docPart>
      <w:docPartPr>
        <w:name w:val="353C7672A1E74C17A62EA1A359478A11"/>
        <w:category>
          <w:name w:val="General"/>
          <w:gallery w:val="placeholder"/>
        </w:category>
        <w:types>
          <w:type w:val="bbPlcHdr"/>
        </w:types>
        <w:behaviors>
          <w:behavior w:val="content"/>
        </w:behaviors>
        <w:guid w:val="{8EC4CD91-3A6E-4958-92B6-56DB559A3F77}"/>
      </w:docPartPr>
      <w:docPartBody>
        <w:p w:rsidR="00000000" w:rsidRDefault="001733C1">
          <w:pPr>
            <w:pStyle w:val="353C7672A1E74C17A62EA1A359478A11"/>
          </w:pPr>
          <w:r>
            <w:rPr>
              <w:rStyle w:val="PlaceholderText"/>
            </w:rPr>
            <w:t>[First name]</w:t>
          </w:r>
        </w:p>
      </w:docPartBody>
    </w:docPart>
    <w:docPart>
      <w:docPartPr>
        <w:name w:val="E945DFE8CC8A42E79D87D507B85F3BB3"/>
        <w:category>
          <w:name w:val="General"/>
          <w:gallery w:val="placeholder"/>
        </w:category>
        <w:types>
          <w:type w:val="bbPlcHdr"/>
        </w:types>
        <w:behaviors>
          <w:behavior w:val="content"/>
        </w:behaviors>
        <w:guid w:val="{5F1CA104-F0BC-45E7-B394-1D2B1962BC3E}"/>
      </w:docPartPr>
      <w:docPartBody>
        <w:p w:rsidR="00000000" w:rsidRDefault="001733C1">
          <w:pPr>
            <w:pStyle w:val="E945DFE8CC8A42E79D87D507B85F3BB3"/>
          </w:pPr>
          <w:r>
            <w:rPr>
              <w:rStyle w:val="PlaceholderText"/>
            </w:rPr>
            <w:t>[Middle name]</w:t>
          </w:r>
        </w:p>
      </w:docPartBody>
    </w:docPart>
    <w:docPart>
      <w:docPartPr>
        <w:name w:val="DAC9EF54ECB84AED9B780ED559474B2A"/>
        <w:category>
          <w:name w:val="General"/>
          <w:gallery w:val="placeholder"/>
        </w:category>
        <w:types>
          <w:type w:val="bbPlcHdr"/>
        </w:types>
        <w:behaviors>
          <w:behavior w:val="content"/>
        </w:behaviors>
        <w:guid w:val="{5E7F89E8-F167-42F1-9849-E303C6239027}"/>
      </w:docPartPr>
      <w:docPartBody>
        <w:p w:rsidR="00000000" w:rsidRDefault="001733C1">
          <w:pPr>
            <w:pStyle w:val="DAC9EF54ECB84AED9B780ED559474B2A"/>
          </w:pPr>
          <w:r>
            <w:rPr>
              <w:rStyle w:val="PlaceholderText"/>
            </w:rPr>
            <w:t>[Last</w:t>
          </w:r>
          <w:r>
            <w:rPr>
              <w:rStyle w:val="PlaceholderText"/>
            </w:rPr>
            <w:t xml:space="preserve"> name]</w:t>
          </w:r>
        </w:p>
      </w:docPartBody>
    </w:docPart>
    <w:docPart>
      <w:docPartPr>
        <w:name w:val="123CD82C19F2439ABED6CC7E1EE91030"/>
        <w:category>
          <w:name w:val="General"/>
          <w:gallery w:val="placeholder"/>
        </w:category>
        <w:types>
          <w:type w:val="bbPlcHdr"/>
        </w:types>
        <w:behaviors>
          <w:behavior w:val="content"/>
        </w:behaviors>
        <w:guid w:val="{01182B4A-0BE7-40F3-A662-32441152F33D}"/>
      </w:docPartPr>
      <w:docPartBody>
        <w:p w:rsidR="00000000" w:rsidRDefault="001733C1">
          <w:pPr>
            <w:pStyle w:val="123CD82C19F2439ABED6CC7E1EE91030"/>
          </w:pPr>
          <w:r>
            <w:rPr>
              <w:rStyle w:val="PlaceholderText"/>
            </w:rPr>
            <w:t>[Enter your biography]</w:t>
          </w:r>
        </w:p>
      </w:docPartBody>
    </w:docPart>
    <w:docPart>
      <w:docPartPr>
        <w:name w:val="1C38EBE384824D739A201C3AB7176117"/>
        <w:category>
          <w:name w:val="General"/>
          <w:gallery w:val="placeholder"/>
        </w:category>
        <w:types>
          <w:type w:val="bbPlcHdr"/>
        </w:types>
        <w:behaviors>
          <w:behavior w:val="content"/>
        </w:behaviors>
        <w:guid w:val="{6A4D58DF-F0D7-4B0B-B69B-5320519DE4BB}"/>
      </w:docPartPr>
      <w:docPartBody>
        <w:p w:rsidR="00000000" w:rsidRDefault="001733C1">
          <w:pPr>
            <w:pStyle w:val="1C38EBE384824D739A201C3AB7176117"/>
          </w:pPr>
          <w:r>
            <w:rPr>
              <w:rStyle w:val="PlaceholderText"/>
            </w:rPr>
            <w:t>[Enter the institution with which you are affiliated]</w:t>
          </w:r>
        </w:p>
      </w:docPartBody>
    </w:docPart>
    <w:docPart>
      <w:docPartPr>
        <w:name w:val="148F2B2D447A439A8E4C30489717D0F4"/>
        <w:category>
          <w:name w:val="General"/>
          <w:gallery w:val="placeholder"/>
        </w:category>
        <w:types>
          <w:type w:val="bbPlcHdr"/>
        </w:types>
        <w:behaviors>
          <w:behavior w:val="content"/>
        </w:behaviors>
        <w:guid w:val="{0D795485-3468-4073-98ED-4055FDF90423}"/>
      </w:docPartPr>
      <w:docPartBody>
        <w:p w:rsidR="00000000" w:rsidRDefault="001733C1">
          <w:pPr>
            <w:pStyle w:val="148F2B2D447A439A8E4C30489717D0F4"/>
          </w:pPr>
          <w:r w:rsidRPr="00EF74F7">
            <w:rPr>
              <w:b/>
              <w:color w:val="808080" w:themeColor="background1" w:themeShade="80"/>
            </w:rPr>
            <w:t>[Enter the headword for your article]</w:t>
          </w:r>
        </w:p>
      </w:docPartBody>
    </w:docPart>
    <w:docPart>
      <w:docPartPr>
        <w:name w:val="0137A262185D4D8195C397478394A3F5"/>
        <w:category>
          <w:name w:val="General"/>
          <w:gallery w:val="placeholder"/>
        </w:category>
        <w:types>
          <w:type w:val="bbPlcHdr"/>
        </w:types>
        <w:behaviors>
          <w:behavior w:val="content"/>
        </w:behaviors>
        <w:guid w:val="{C897D789-B493-4C93-A761-EA36E59230AE}"/>
      </w:docPartPr>
      <w:docPartBody>
        <w:p w:rsidR="00000000" w:rsidRDefault="001733C1">
          <w:pPr>
            <w:pStyle w:val="0137A262185D4D8195C397478394A3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891524D29E488CA969D927C6F5AAD5"/>
        <w:category>
          <w:name w:val="General"/>
          <w:gallery w:val="placeholder"/>
        </w:category>
        <w:types>
          <w:type w:val="bbPlcHdr"/>
        </w:types>
        <w:behaviors>
          <w:behavior w:val="content"/>
        </w:behaviors>
        <w:guid w:val="{353BAE6C-BE7F-44B4-9A26-135E188088F2}"/>
      </w:docPartPr>
      <w:docPartBody>
        <w:p w:rsidR="00000000" w:rsidRDefault="001733C1">
          <w:pPr>
            <w:pStyle w:val="37891524D29E488CA969D927C6F5AA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9EE26934B54BA1AC8B2182CD8EE1CF"/>
        <w:category>
          <w:name w:val="General"/>
          <w:gallery w:val="placeholder"/>
        </w:category>
        <w:types>
          <w:type w:val="bbPlcHdr"/>
        </w:types>
        <w:behaviors>
          <w:behavior w:val="content"/>
        </w:behaviors>
        <w:guid w:val="{1394819A-BC8A-462E-A507-93D775AEEDBE}"/>
      </w:docPartPr>
      <w:docPartBody>
        <w:p w:rsidR="00000000" w:rsidRDefault="001733C1">
          <w:pPr>
            <w:pStyle w:val="1D9EE26934B54BA1AC8B2182CD8EE1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A3F9F2132F4D1982064F8C215C173E"/>
        <w:category>
          <w:name w:val="General"/>
          <w:gallery w:val="placeholder"/>
        </w:category>
        <w:types>
          <w:type w:val="bbPlcHdr"/>
        </w:types>
        <w:behaviors>
          <w:behavior w:val="content"/>
        </w:behaviors>
        <w:guid w:val="{2885D6D4-6BF1-401A-B770-4925F9C40E05}"/>
      </w:docPartPr>
      <w:docPartBody>
        <w:p w:rsidR="00000000" w:rsidRDefault="001733C1">
          <w:pPr>
            <w:pStyle w:val="41A3F9F2132F4D1982064F8C215C17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3C1"/>
    <w:rsid w:val="00173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5BE8DB0914462F90106DAFBB121A48">
    <w:name w:val="C65BE8DB0914462F90106DAFBB121A48"/>
  </w:style>
  <w:style w:type="paragraph" w:customStyle="1" w:styleId="353C7672A1E74C17A62EA1A359478A11">
    <w:name w:val="353C7672A1E74C17A62EA1A359478A11"/>
  </w:style>
  <w:style w:type="paragraph" w:customStyle="1" w:styleId="E945DFE8CC8A42E79D87D507B85F3BB3">
    <w:name w:val="E945DFE8CC8A42E79D87D507B85F3BB3"/>
  </w:style>
  <w:style w:type="paragraph" w:customStyle="1" w:styleId="DAC9EF54ECB84AED9B780ED559474B2A">
    <w:name w:val="DAC9EF54ECB84AED9B780ED559474B2A"/>
  </w:style>
  <w:style w:type="paragraph" w:customStyle="1" w:styleId="123CD82C19F2439ABED6CC7E1EE91030">
    <w:name w:val="123CD82C19F2439ABED6CC7E1EE91030"/>
  </w:style>
  <w:style w:type="paragraph" w:customStyle="1" w:styleId="1C38EBE384824D739A201C3AB7176117">
    <w:name w:val="1C38EBE384824D739A201C3AB7176117"/>
  </w:style>
  <w:style w:type="paragraph" w:customStyle="1" w:styleId="148F2B2D447A439A8E4C30489717D0F4">
    <w:name w:val="148F2B2D447A439A8E4C30489717D0F4"/>
  </w:style>
  <w:style w:type="paragraph" w:customStyle="1" w:styleId="0137A262185D4D8195C397478394A3F5">
    <w:name w:val="0137A262185D4D8195C397478394A3F5"/>
  </w:style>
  <w:style w:type="paragraph" w:customStyle="1" w:styleId="37891524D29E488CA969D927C6F5AAD5">
    <w:name w:val="37891524D29E488CA969D927C6F5AAD5"/>
  </w:style>
  <w:style w:type="paragraph" w:customStyle="1" w:styleId="1D9EE26934B54BA1AC8B2182CD8EE1CF">
    <w:name w:val="1D9EE26934B54BA1AC8B2182CD8EE1CF"/>
  </w:style>
  <w:style w:type="paragraph" w:customStyle="1" w:styleId="41A3F9F2132F4D1982064F8C215C173E">
    <w:name w:val="41A3F9F2132F4D1982064F8C215C17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5BE8DB0914462F90106DAFBB121A48">
    <w:name w:val="C65BE8DB0914462F90106DAFBB121A48"/>
  </w:style>
  <w:style w:type="paragraph" w:customStyle="1" w:styleId="353C7672A1E74C17A62EA1A359478A11">
    <w:name w:val="353C7672A1E74C17A62EA1A359478A11"/>
  </w:style>
  <w:style w:type="paragraph" w:customStyle="1" w:styleId="E945DFE8CC8A42E79D87D507B85F3BB3">
    <w:name w:val="E945DFE8CC8A42E79D87D507B85F3BB3"/>
  </w:style>
  <w:style w:type="paragraph" w:customStyle="1" w:styleId="DAC9EF54ECB84AED9B780ED559474B2A">
    <w:name w:val="DAC9EF54ECB84AED9B780ED559474B2A"/>
  </w:style>
  <w:style w:type="paragraph" w:customStyle="1" w:styleId="123CD82C19F2439ABED6CC7E1EE91030">
    <w:name w:val="123CD82C19F2439ABED6CC7E1EE91030"/>
  </w:style>
  <w:style w:type="paragraph" w:customStyle="1" w:styleId="1C38EBE384824D739A201C3AB7176117">
    <w:name w:val="1C38EBE384824D739A201C3AB7176117"/>
  </w:style>
  <w:style w:type="paragraph" w:customStyle="1" w:styleId="148F2B2D447A439A8E4C30489717D0F4">
    <w:name w:val="148F2B2D447A439A8E4C30489717D0F4"/>
  </w:style>
  <w:style w:type="paragraph" w:customStyle="1" w:styleId="0137A262185D4D8195C397478394A3F5">
    <w:name w:val="0137A262185D4D8195C397478394A3F5"/>
  </w:style>
  <w:style w:type="paragraph" w:customStyle="1" w:styleId="37891524D29E488CA969D927C6F5AAD5">
    <w:name w:val="37891524D29E488CA969D927C6F5AAD5"/>
  </w:style>
  <w:style w:type="paragraph" w:customStyle="1" w:styleId="1D9EE26934B54BA1AC8B2182CD8EE1CF">
    <w:name w:val="1D9EE26934B54BA1AC8B2182CD8EE1CF"/>
  </w:style>
  <w:style w:type="paragraph" w:customStyle="1" w:styleId="41A3F9F2132F4D1982064F8C215C173E">
    <w:name w:val="41A3F9F2132F4D1982064F8C215C17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2A132-B3C1-46F4-8FD0-25CCA6D8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7</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2015-02-13T07:55:00Z</dcterms:created>
  <dcterms:modified xsi:type="dcterms:W3CDTF">2015-02-13T08:03:00Z</dcterms:modified>
</cp:coreProperties>
</file>