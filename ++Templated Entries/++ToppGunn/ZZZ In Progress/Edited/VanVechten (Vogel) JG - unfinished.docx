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A4387F0BCA4DEB9C747EC9FD3337F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E30ACB60E24BAB82ADA213F8294252"/>
            </w:placeholder>
            <w:text/>
          </w:sdtPr>
          <w:sdtEndPr/>
          <w:sdtContent>
            <w:tc>
              <w:tcPr>
                <w:tcW w:w="2073" w:type="dxa"/>
              </w:tcPr>
              <w:p w:rsidR="00B574C9" w:rsidRDefault="007D71F5" w:rsidP="007D71F5">
                <w:r>
                  <w:t>Shane</w:t>
                </w:r>
              </w:p>
            </w:tc>
          </w:sdtContent>
        </w:sdt>
        <w:sdt>
          <w:sdtPr>
            <w:alias w:val="Middle name"/>
            <w:tag w:val="authorMiddleName"/>
            <w:id w:val="-2076034781"/>
            <w:placeholder>
              <w:docPart w:val="33078B67DE6246C78C80A088DD9A219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ACD10B3384049A089952FB6DF73CA39"/>
            </w:placeholder>
            <w:text/>
          </w:sdtPr>
          <w:sdtEndPr/>
          <w:sdtContent>
            <w:tc>
              <w:tcPr>
                <w:tcW w:w="2642" w:type="dxa"/>
              </w:tcPr>
              <w:p w:rsidR="00B574C9" w:rsidRDefault="007D71F5" w:rsidP="007D71F5">
                <w:r>
                  <w:t>Vogel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F77664A2E9B454A9E6FED37BC794A1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AA06B689EAD4EF2920BDDC1DDFB995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8EB00B79CD3546E7B112544015098685"/>
            </w:placeholder>
            <w:text/>
          </w:sdtPr>
          <w:sdtContent>
            <w:tc>
              <w:tcPr>
                <w:tcW w:w="9016" w:type="dxa"/>
                <w:tcMar>
                  <w:top w:w="113" w:type="dxa"/>
                  <w:bottom w:w="113" w:type="dxa"/>
                </w:tcMar>
              </w:tcPr>
              <w:p w:rsidR="003F0D73" w:rsidRPr="00FB589A" w:rsidRDefault="007D71F5" w:rsidP="007D71F5">
                <w:r w:rsidRPr="007D71F5">
                  <w:rPr>
                    <w:lang w:val="en-US"/>
                  </w:rPr>
                  <w:t xml:space="preserve">Carl Van </w:t>
                </w:r>
                <w:proofErr w:type="spellStart"/>
                <w:r w:rsidRPr="007D71F5">
                  <w:rPr>
                    <w:lang w:val="en-US"/>
                  </w:rPr>
                  <w:t>Vechten</w:t>
                </w:r>
                <w:proofErr w:type="spellEnd"/>
                <w:r w:rsidRPr="007D71F5">
                  <w:rPr>
                    <w:lang w:val="en-US"/>
                  </w:rPr>
                  <w:t xml:space="preserve"> (1880–1964)</w:t>
                </w:r>
              </w:p>
            </w:tc>
          </w:sdtContent>
        </w:sdt>
      </w:tr>
      <w:tr w:rsidR="00464699" w:rsidTr="007821B0">
        <w:sdt>
          <w:sdtPr>
            <w:alias w:val="Variant headwords"/>
            <w:tag w:val="variantHeadwords"/>
            <w:id w:val="173464402"/>
            <w:placeholder>
              <w:docPart w:val="74C601D9A11B480A94697EFCC6EF32C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D0A5A8513104026B96BACB1D51A334C"/>
            </w:placeholder>
          </w:sdtPr>
          <w:sdtEndPr/>
          <w:sdtContent>
            <w:tc>
              <w:tcPr>
                <w:tcW w:w="9016" w:type="dxa"/>
                <w:tcMar>
                  <w:top w:w="113" w:type="dxa"/>
                  <w:bottom w:w="113" w:type="dxa"/>
                </w:tcMar>
              </w:tcPr>
              <w:p w:rsidR="00E85A05" w:rsidRPr="007D71F5" w:rsidRDefault="007D71F5" w:rsidP="007D71F5">
                <w:r w:rsidRPr="007D71F5">
                  <w:t xml:space="preserve">Carl Van </w:t>
                </w:r>
                <w:proofErr w:type="spellStart"/>
                <w:r w:rsidRPr="007D71F5">
                  <w:t>Vechten</w:t>
                </w:r>
                <w:proofErr w:type="spellEnd"/>
                <w:r w:rsidRPr="007D71F5">
                  <w:t xml:space="preserve"> (b. 17 June 1880, Cedar Rapids, Iowa; d. 21 December 1964, New York City) was an American writer who wrote about music, modern dance, and literature and authored seven novels. He was an early professional dance critic in the United States. An important patron of African-American artists in the 1920s and 1930s, he guided numerous young writers through New York’s publishing houses and promoted black vernacular music and artistic achievement in venues such as </w:t>
                </w:r>
                <w:r w:rsidRPr="007D71F5">
                  <w:rPr>
                    <w:i/>
                  </w:rPr>
                  <w:t>Vanity Fair</w:t>
                </w:r>
                <w:r w:rsidRPr="007D71F5">
                  <w:t xml:space="preserve">. In addition to his literary work, Van </w:t>
                </w:r>
                <w:proofErr w:type="spellStart"/>
                <w:r w:rsidRPr="007D71F5">
                  <w:t>Vechten</w:t>
                </w:r>
                <w:proofErr w:type="spellEnd"/>
                <w:r w:rsidRPr="007D71F5">
                  <w:t xml:space="preserve"> was also an accomplished photographer who took portraits of hundreds of prominent artists, writers, and performers. While his own creative output was substantial, one of his signal contributions to early-twentieth-century culture was as an archivist; his meticulous collecting of material, ephemera, and images was organized and donated to a number of libraries.</w:t>
                </w:r>
              </w:p>
            </w:tc>
          </w:sdtContent>
        </w:sdt>
      </w:tr>
      <w:tr w:rsidR="003F0D73" w:rsidTr="003F0D73">
        <w:sdt>
          <w:sdtPr>
            <w:alias w:val="Article text"/>
            <w:tag w:val="articleText"/>
            <w:id w:val="634067588"/>
            <w:placeholder>
              <w:docPart w:val="3E02DF5C67684EF39A13B453FE4A3C50"/>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rsidR="007D71F5" w:rsidRPr="007D71F5" w:rsidRDefault="007D71F5" w:rsidP="007D71F5">
                <w:pPr>
                  <w:pStyle w:val="Heading1"/>
                </w:pPr>
                <w:r>
                  <w:t xml:space="preserve">Early Life and </w:t>
                </w:r>
                <w:r w:rsidRPr="00F64B79">
                  <w:t>Career</w:t>
                </w:r>
              </w:p>
              <w:p w:rsidR="007D71F5" w:rsidRPr="00150A5C" w:rsidRDefault="007D71F5" w:rsidP="007D71F5">
                <w:pPr>
                  <w:rPr>
                    <w:iCs/>
                  </w:rPr>
                </w:pPr>
                <w:r w:rsidRPr="00150A5C">
                  <w:rPr>
                    <w:iCs/>
                  </w:rPr>
                  <w:t xml:space="preserve">Carl Van </w:t>
                </w:r>
                <w:proofErr w:type="spellStart"/>
                <w:r w:rsidRPr="00150A5C">
                  <w:rPr>
                    <w:iCs/>
                  </w:rPr>
                  <w:t>Vechten</w:t>
                </w:r>
                <w:proofErr w:type="spellEnd"/>
                <w:r w:rsidRPr="00150A5C">
                  <w:rPr>
                    <w:iCs/>
                  </w:rPr>
                  <w:t xml:space="preserve"> was born in Cedar Rapids, Iowa. Growing up, he frequented Green’s Opera House, an important venue for touring theatrical and opera productions that inspired </w:t>
                </w:r>
                <w:r>
                  <w:rPr>
                    <w:iCs/>
                  </w:rPr>
                  <w:t>a</w:t>
                </w:r>
                <w:r w:rsidRPr="00150A5C">
                  <w:rPr>
                    <w:iCs/>
                  </w:rPr>
                  <w:t xml:space="preserve"> lifelong engagement with music and the performing arts. He </w:t>
                </w:r>
                <w:r>
                  <w:rPr>
                    <w:iCs/>
                  </w:rPr>
                  <w:t>entered</w:t>
                </w:r>
                <w:r w:rsidRPr="00150A5C">
                  <w:rPr>
                    <w:iCs/>
                  </w:rPr>
                  <w:t xml:space="preserve"> the University of Chicago in 1899 and immersed himself in the city’s bohemian circles. While in school he began a career in journalism, first for </w:t>
                </w:r>
                <w:r>
                  <w:rPr>
                    <w:iCs/>
                  </w:rPr>
                  <w:t>his</w:t>
                </w:r>
                <w:r w:rsidRPr="00150A5C">
                  <w:rPr>
                    <w:iCs/>
                  </w:rPr>
                  <w:t xml:space="preserve"> school newspaper and then for the </w:t>
                </w:r>
                <w:r w:rsidRPr="00150A5C">
                  <w:rPr>
                    <w:i/>
                    <w:iCs/>
                  </w:rPr>
                  <w:t>Chicago American</w:t>
                </w:r>
                <w:r>
                  <w:rPr>
                    <w:iCs/>
                  </w:rPr>
                  <w:t xml:space="preserve">, where he wrote </w:t>
                </w:r>
                <w:r w:rsidRPr="00150A5C">
                  <w:rPr>
                    <w:iCs/>
                  </w:rPr>
                  <w:t>about Chicago’s fashionable society</w:t>
                </w:r>
                <w:r>
                  <w:rPr>
                    <w:iCs/>
                  </w:rPr>
                  <w:t>.</w:t>
                </w:r>
              </w:p>
              <w:p w:rsidR="007D71F5" w:rsidRPr="00150A5C" w:rsidRDefault="007D71F5" w:rsidP="007D71F5">
                <w:pPr>
                  <w:rPr>
                    <w:iCs/>
                  </w:rPr>
                </w:pPr>
              </w:p>
              <w:p w:rsidR="007D71F5" w:rsidRPr="00150A5C" w:rsidRDefault="007D71F5" w:rsidP="007D71F5">
                <w:pPr>
                  <w:rPr>
                    <w:iCs/>
                  </w:rPr>
                </w:pPr>
                <w:r w:rsidRPr="00150A5C">
                  <w:rPr>
                    <w:iCs/>
                  </w:rPr>
                  <w:t xml:space="preserve">In 1906 he moved to New York City. After publishing an article on Richard Strauss’s controversial opera </w:t>
                </w:r>
                <w:r w:rsidRPr="00150A5C">
                  <w:rPr>
                    <w:i/>
                    <w:iCs/>
                  </w:rPr>
                  <w:t>Salome</w:t>
                </w:r>
                <w:r w:rsidRPr="00150A5C">
                  <w:rPr>
                    <w:iCs/>
                  </w:rPr>
                  <w:t xml:space="preserve">, he was hired as assistant to the music critic for the </w:t>
                </w:r>
                <w:r w:rsidRPr="00150A5C">
                  <w:rPr>
                    <w:i/>
                    <w:iCs/>
                  </w:rPr>
                  <w:t>New York Times</w:t>
                </w:r>
                <w:r w:rsidRPr="00150A5C">
                  <w:rPr>
                    <w:iCs/>
                  </w:rPr>
                  <w:t xml:space="preserve">. His reporting on opera led to his involvement in New York’s musical and literary circles, and he made important </w:t>
                </w:r>
                <w:r>
                  <w:rPr>
                    <w:iCs/>
                  </w:rPr>
                  <w:t xml:space="preserve">social </w:t>
                </w:r>
                <w:r w:rsidRPr="00150A5C">
                  <w:rPr>
                    <w:iCs/>
                  </w:rPr>
                  <w:t>connections through Oscar Hammerstein’s Manhattan Opera House, a key cu</w:t>
                </w:r>
                <w:r>
                  <w:rPr>
                    <w:iCs/>
                  </w:rPr>
                  <w:t>ltural institution of the time.</w:t>
                </w:r>
              </w:p>
              <w:p w:rsidR="007D71F5" w:rsidRPr="00150A5C" w:rsidRDefault="007D71F5" w:rsidP="007D71F5">
                <w:pPr>
                  <w:rPr>
                    <w:iCs/>
                  </w:rPr>
                </w:pPr>
              </w:p>
              <w:p w:rsidR="007D71F5" w:rsidRPr="00150A5C" w:rsidRDefault="007D71F5" w:rsidP="007D71F5">
                <w:pPr>
                  <w:rPr>
                    <w:iCs/>
                  </w:rPr>
                </w:pPr>
                <w:r w:rsidRPr="00150A5C">
                  <w:rPr>
                    <w:iCs/>
                  </w:rPr>
                  <w:t xml:space="preserve">In 1909 he became </w:t>
                </w:r>
                <w:r>
                  <w:rPr>
                    <w:iCs/>
                  </w:rPr>
                  <w:t>an early</w:t>
                </w:r>
                <w:r w:rsidRPr="00150A5C">
                  <w:rPr>
                    <w:iCs/>
                  </w:rPr>
                  <w:t xml:space="preserve"> dance critic in the United States when the </w:t>
                </w:r>
                <w:r w:rsidRPr="00150A5C">
                  <w:rPr>
                    <w:i/>
                    <w:iCs/>
                  </w:rPr>
                  <w:t xml:space="preserve">New York Times </w:t>
                </w:r>
                <w:r w:rsidRPr="00150A5C">
                  <w:rPr>
                    <w:iCs/>
                  </w:rPr>
                  <w:t>assigned him to write about dancers such as A</w:t>
                </w:r>
                <w:r>
                  <w:rPr>
                    <w:iCs/>
                  </w:rPr>
                  <w:t xml:space="preserve">nna </w:t>
                </w:r>
                <w:proofErr w:type="spellStart"/>
                <w:r>
                  <w:rPr>
                    <w:iCs/>
                  </w:rPr>
                  <w:t>Pavlova</w:t>
                </w:r>
                <w:proofErr w:type="spellEnd"/>
                <w:r>
                  <w:rPr>
                    <w:iCs/>
                  </w:rPr>
                  <w:t xml:space="preserve">, Isadora Duncan, </w:t>
                </w:r>
                <w:proofErr w:type="spellStart"/>
                <w:r>
                  <w:rPr>
                    <w:iCs/>
                  </w:rPr>
                  <w:t>Loï</w:t>
                </w:r>
                <w:r w:rsidRPr="00150A5C">
                  <w:rPr>
                    <w:iCs/>
                  </w:rPr>
                  <w:t>e</w:t>
                </w:r>
                <w:proofErr w:type="spellEnd"/>
                <w:r w:rsidRPr="00150A5C">
                  <w:rPr>
                    <w:iCs/>
                  </w:rPr>
                  <w:t xml:space="preserve"> Fuller, and Maud Allan. His dance criticism helped </w:t>
                </w:r>
                <w:r>
                  <w:rPr>
                    <w:iCs/>
                  </w:rPr>
                  <w:t xml:space="preserve">to </w:t>
                </w:r>
                <w:r w:rsidRPr="00150A5C">
                  <w:rPr>
                    <w:iCs/>
                  </w:rPr>
                  <w:t xml:space="preserve">introduce these dancers and their new styles to a large audience and </w:t>
                </w:r>
                <w:r>
                  <w:rPr>
                    <w:iCs/>
                  </w:rPr>
                  <w:t>elevated</w:t>
                </w:r>
                <w:r w:rsidRPr="00150A5C">
                  <w:rPr>
                    <w:iCs/>
                  </w:rPr>
                  <w:t xml:space="preserve"> modern dance in the U</w:t>
                </w:r>
                <w:r>
                  <w:rPr>
                    <w:iCs/>
                  </w:rPr>
                  <w:t xml:space="preserve">nited </w:t>
                </w:r>
                <w:r w:rsidRPr="00150A5C">
                  <w:rPr>
                    <w:iCs/>
                  </w:rPr>
                  <w:t>S</w:t>
                </w:r>
                <w:r>
                  <w:rPr>
                    <w:iCs/>
                  </w:rPr>
                  <w:t>tates</w:t>
                </w:r>
                <w:r w:rsidRPr="00150A5C">
                  <w:rPr>
                    <w:iCs/>
                  </w:rPr>
                  <w:t xml:space="preserve"> to a theatrical event comparable to ballet and opera. A few years later he became the drama editor for the </w:t>
                </w:r>
                <w:r w:rsidRPr="00150A5C">
                  <w:rPr>
                    <w:i/>
                    <w:iCs/>
                  </w:rPr>
                  <w:t>New York Press</w:t>
                </w:r>
                <w:r w:rsidRPr="00150A5C">
                  <w:rPr>
                    <w:iCs/>
                  </w:rPr>
                  <w:t>.</w:t>
                </w:r>
              </w:p>
              <w:p w:rsidR="007D71F5" w:rsidRPr="00150A5C" w:rsidRDefault="007D71F5" w:rsidP="007D71F5">
                <w:pPr>
                  <w:rPr>
                    <w:iCs/>
                  </w:rPr>
                </w:pPr>
              </w:p>
              <w:p w:rsidR="007D71F5" w:rsidRPr="00150A5C" w:rsidRDefault="007D71F5" w:rsidP="007D71F5">
                <w:pPr>
                  <w:rPr>
                    <w:iCs/>
                  </w:rPr>
                </w:pPr>
                <w:r>
                  <w:rPr>
                    <w:iCs/>
                  </w:rPr>
                  <w:t xml:space="preserve">Van </w:t>
                </w:r>
                <w:proofErr w:type="spellStart"/>
                <w:r>
                  <w:rPr>
                    <w:iCs/>
                  </w:rPr>
                  <w:t>Vechten</w:t>
                </w:r>
                <w:proofErr w:type="spellEnd"/>
                <w:r>
                  <w:rPr>
                    <w:iCs/>
                  </w:rPr>
                  <w:t xml:space="preserve"> collected some of this writing </w:t>
                </w:r>
                <w:r w:rsidRPr="00150A5C">
                  <w:rPr>
                    <w:iCs/>
                  </w:rPr>
                  <w:t xml:space="preserve">in </w:t>
                </w:r>
                <w:r w:rsidRPr="00150A5C">
                  <w:rPr>
                    <w:i/>
                    <w:iCs/>
                  </w:rPr>
                  <w:t>Music after the Great War</w:t>
                </w:r>
                <w:r w:rsidRPr="00150A5C">
                  <w:rPr>
                    <w:iCs/>
                  </w:rPr>
                  <w:t xml:space="preserve"> (1915) and launched a career as a full</w:t>
                </w:r>
                <w:r>
                  <w:rPr>
                    <w:iCs/>
                  </w:rPr>
                  <w:t>-</w:t>
                </w:r>
                <w:r w:rsidRPr="00150A5C">
                  <w:rPr>
                    <w:iCs/>
                  </w:rPr>
                  <w:t>time writer. He published his second collection</w:t>
                </w:r>
                <w:r>
                  <w:rPr>
                    <w:iCs/>
                  </w:rPr>
                  <w:t xml:space="preserve"> of essays</w:t>
                </w:r>
                <w:r w:rsidRPr="00150A5C">
                  <w:rPr>
                    <w:iCs/>
                  </w:rPr>
                  <w:t xml:space="preserve">, </w:t>
                </w:r>
                <w:r w:rsidRPr="00150A5C">
                  <w:rPr>
                    <w:i/>
                    <w:iCs/>
                  </w:rPr>
                  <w:t>Music and Bad Manners</w:t>
                </w:r>
                <w:r w:rsidRPr="00150A5C">
                  <w:rPr>
                    <w:iCs/>
                  </w:rPr>
                  <w:t xml:space="preserve"> (1916) with Alfred A. Knopf, inaugurating a deep friendship with the young publisher. This was followed by </w:t>
                </w:r>
                <w:r>
                  <w:rPr>
                    <w:iCs/>
                  </w:rPr>
                  <w:t xml:space="preserve">a number of nonfiction collections, including </w:t>
                </w:r>
                <w:r w:rsidRPr="00150A5C">
                  <w:rPr>
                    <w:i/>
                    <w:iCs/>
                  </w:rPr>
                  <w:t>Interpreters and Interpretations</w:t>
                </w:r>
                <w:r>
                  <w:rPr>
                    <w:iCs/>
                  </w:rPr>
                  <w:t xml:space="preserve"> (1917),</w:t>
                </w:r>
                <w:r w:rsidRPr="00150A5C">
                  <w:rPr>
                    <w:iCs/>
                  </w:rPr>
                  <w:t xml:space="preserve"> </w:t>
                </w:r>
                <w:r w:rsidRPr="00150A5C">
                  <w:rPr>
                    <w:i/>
                    <w:iCs/>
                  </w:rPr>
                  <w:t>In the Garret</w:t>
                </w:r>
                <w:r>
                  <w:rPr>
                    <w:iCs/>
                  </w:rPr>
                  <w:t xml:space="preserve"> (1919),</w:t>
                </w:r>
                <w:r w:rsidRPr="00150A5C">
                  <w:rPr>
                    <w:iCs/>
                  </w:rPr>
                  <w:t xml:space="preserve"> </w:t>
                </w:r>
                <w:r w:rsidRPr="00150A5C">
                  <w:rPr>
                    <w:i/>
                    <w:iCs/>
                  </w:rPr>
                  <w:t xml:space="preserve">Interpreters </w:t>
                </w:r>
                <w:r w:rsidRPr="00150A5C">
                  <w:rPr>
                    <w:iCs/>
                  </w:rPr>
                  <w:t>(1920)</w:t>
                </w:r>
                <w:r>
                  <w:rPr>
                    <w:iCs/>
                  </w:rPr>
                  <w:t xml:space="preserve">, and </w:t>
                </w:r>
                <w:r w:rsidRPr="00150A5C">
                  <w:rPr>
                    <w:iCs/>
                  </w:rPr>
                  <w:t xml:space="preserve">the whimsical </w:t>
                </w:r>
                <w:r w:rsidRPr="00150A5C">
                  <w:rPr>
                    <w:i/>
                    <w:iCs/>
                  </w:rPr>
                  <w:t>The Tiger in the House</w:t>
                </w:r>
                <w:r>
                  <w:rPr>
                    <w:i/>
                    <w:iCs/>
                  </w:rPr>
                  <w:t xml:space="preserve"> </w:t>
                </w:r>
                <w:r>
                  <w:rPr>
                    <w:iCs/>
                  </w:rPr>
                  <w:t>(1920)</w:t>
                </w:r>
                <w:r w:rsidRPr="00150A5C">
                  <w:rPr>
                    <w:iCs/>
                  </w:rPr>
                  <w:t>, a six-chapter study of the c</w:t>
                </w:r>
                <w:r>
                  <w:rPr>
                    <w:iCs/>
                  </w:rPr>
                  <w:t xml:space="preserve">haracter of the housecat. </w:t>
                </w:r>
                <w:r w:rsidRPr="00150A5C">
                  <w:rPr>
                    <w:iCs/>
                  </w:rPr>
                  <w:t>The style and tone of these writings anticipated the casu</w:t>
                </w:r>
                <w:r>
                  <w:rPr>
                    <w:iCs/>
                  </w:rPr>
                  <w:t>al irreverence of the Jazz Age.</w:t>
                </w:r>
              </w:p>
              <w:p w:rsidR="007D71F5" w:rsidRDefault="007D71F5" w:rsidP="007D71F5">
                <w:pPr>
                  <w:rPr>
                    <w:iCs/>
                  </w:rPr>
                </w:pPr>
              </w:p>
              <w:p w:rsidR="007D71F5" w:rsidRPr="002E75AB" w:rsidRDefault="007D71F5" w:rsidP="007D71F5">
                <w:pPr>
                  <w:pStyle w:val="Heading1"/>
                </w:pPr>
                <w:r>
                  <w:t>S</w:t>
                </w:r>
                <w:r w:rsidRPr="002E75AB">
                  <w:t>cenes in New York City</w:t>
                </w:r>
                <w:r w:rsidRPr="002E75AB">
                  <w:tab/>
                </w:r>
              </w:p>
              <w:p w:rsidR="007D71F5" w:rsidRPr="00150A5C" w:rsidRDefault="007D71F5" w:rsidP="007D71F5">
                <w:pPr>
                  <w:rPr>
                    <w:iCs/>
                  </w:rPr>
                </w:pPr>
                <w:r w:rsidRPr="00150A5C">
                  <w:rPr>
                    <w:iCs/>
                  </w:rPr>
                  <w:t xml:space="preserve">Van </w:t>
                </w:r>
                <w:proofErr w:type="spellStart"/>
                <w:r w:rsidRPr="00150A5C">
                  <w:rPr>
                    <w:iCs/>
                  </w:rPr>
                  <w:t>Vechten’s</w:t>
                </w:r>
                <w:proofErr w:type="spellEnd"/>
                <w:r w:rsidRPr="00150A5C">
                  <w:rPr>
                    <w:iCs/>
                  </w:rPr>
                  <w:t xml:space="preserve"> charm, whimsy, and flamboyance made him a popular figure in New York’s cultural scene</w:t>
                </w:r>
                <w:r>
                  <w:rPr>
                    <w:iCs/>
                  </w:rPr>
                  <w:t>s</w:t>
                </w:r>
                <w:r w:rsidRPr="00150A5C">
                  <w:rPr>
                    <w:iCs/>
                  </w:rPr>
                  <w:t>. He regularly attended Mabel Dodge’s famous Fifth Avenue salon, which brought together bohemians, artists, intellectuals, socialists, and activists. Through Dodge he met the expatriate American modernist Gertrude Stein</w:t>
                </w:r>
                <w:r>
                  <w:rPr>
                    <w:iCs/>
                  </w:rPr>
                  <w:t xml:space="preserve"> (1874-1946)</w:t>
                </w:r>
                <w:r w:rsidRPr="00150A5C">
                  <w:rPr>
                    <w:iCs/>
                  </w:rPr>
                  <w:t xml:space="preserve">. Van </w:t>
                </w:r>
                <w:proofErr w:type="spellStart"/>
                <w:r w:rsidRPr="00150A5C">
                  <w:rPr>
                    <w:iCs/>
                  </w:rPr>
                  <w:t>Vechten</w:t>
                </w:r>
                <w:proofErr w:type="spellEnd"/>
                <w:r w:rsidRPr="00150A5C">
                  <w:rPr>
                    <w:iCs/>
                  </w:rPr>
                  <w:t xml:space="preserve"> and Stein became lifelong friends and he served as her li</w:t>
                </w:r>
                <w:r>
                  <w:rPr>
                    <w:iCs/>
                  </w:rPr>
                  <w:t>terary executor after her death</w:t>
                </w:r>
                <w:r w:rsidRPr="00150A5C">
                  <w:rPr>
                    <w:iCs/>
                  </w:rPr>
                  <w:t xml:space="preserve">. In 1914 he married the Russian actress </w:t>
                </w:r>
                <w:proofErr w:type="spellStart"/>
                <w:r w:rsidRPr="00150A5C">
                  <w:rPr>
                    <w:iCs/>
                  </w:rPr>
                  <w:t>Fania</w:t>
                </w:r>
                <w:proofErr w:type="spellEnd"/>
                <w:r w:rsidRPr="00150A5C">
                  <w:rPr>
                    <w:iCs/>
                  </w:rPr>
                  <w:t xml:space="preserve"> </w:t>
                </w:r>
                <w:proofErr w:type="spellStart"/>
                <w:r w:rsidRPr="00150A5C">
                  <w:rPr>
                    <w:iCs/>
                  </w:rPr>
                  <w:t>Marinoff</w:t>
                </w:r>
                <w:proofErr w:type="spellEnd"/>
                <w:r>
                  <w:rPr>
                    <w:iCs/>
                  </w:rPr>
                  <w:t xml:space="preserve"> (1890-1971)</w:t>
                </w:r>
                <w:r w:rsidRPr="00150A5C">
                  <w:rPr>
                    <w:iCs/>
                  </w:rPr>
                  <w:t xml:space="preserv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had an unconventional and tumultuous marriage, aggravated by Van </w:t>
                </w:r>
                <w:proofErr w:type="spellStart"/>
                <w:r w:rsidRPr="00150A5C">
                  <w:rPr>
                    <w:iCs/>
                  </w:rPr>
                  <w:t>Vechten’s</w:t>
                </w:r>
                <w:proofErr w:type="spellEnd"/>
                <w:r w:rsidRPr="00150A5C">
                  <w:rPr>
                    <w:iCs/>
                  </w:rPr>
                  <w:t xml:space="preserve"> drinking and his sexual relationships with other men. Nevertheless</w:t>
                </w:r>
                <w:r>
                  <w:rPr>
                    <w:iCs/>
                  </w:rPr>
                  <w:t>,</w:t>
                </w:r>
                <w:r w:rsidRPr="00150A5C">
                  <w:rPr>
                    <w:iCs/>
                  </w:rPr>
                  <w:t xml:space="preserve"> the two remained married for fifty years, until Van </w:t>
                </w:r>
                <w:proofErr w:type="spellStart"/>
                <w:r w:rsidRPr="00150A5C">
                  <w:rPr>
                    <w:iCs/>
                  </w:rPr>
                  <w:t>Vechten’s</w:t>
                </w:r>
                <w:proofErr w:type="spellEnd"/>
                <w:r w:rsidRPr="00150A5C">
                  <w:rPr>
                    <w:iCs/>
                  </w:rPr>
                  <w:t xml:space="preserve"> death.</w:t>
                </w:r>
              </w:p>
              <w:p w:rsidR="007D71F5" w:rsidRPr="00150A5C" w:rsidRDefault="007D71F5" w:rsidP="007D71F5">
                <w:pPr>
                  <w:rPr>
                    <w:iCs/>
                  </w:rPr>
                </w:pPr>
                <w:r w:rsidRPr="00150A5C">
                  <w:rPr>
                    <w:iCs/>
                  </w:rPr>
                  <w:tab/>
                </w:r>
              </w:p>
              <w:p w:rsidR="007D71F5" w:rsidRPr="00E14EFF" w:rsidRDefault="007D71F5" w:rsidP="007D71F5">
                <w:pPr>
                  <w:rPr>
                    <w:iCs/>
                  </w:rPr>
                </w:pPr>
                <w:r w:rsidRPr="00150A5C">
                  <w:rPr>
                    <w:iCs/>
                  </w:rPr>
                  <w:t xml:space="preserve">In the 1920s, Van </w:t>
                </w:r>
                <w:proofErr w:type="spellStart"/>
                <w:r w:rsidRPr="00150A5C">
                  <w:rPr>
                    <w:iCs/>
                  </w:rPr>
                  <w:t>Vechten</w:t>
                </w:r>
                <w:proofErr w:type="spellEnd"/>
                <w:r w:rsidRPr="00150A5C">
                  <w:rPr>
                    <w:iCs/>
                  </w:rPr>
                  <w:t xml:space="preserve"> began publishing fiction. His first novel, </w:t>
                </w:r>
                <w:r w:rsidRPr="00150A5C">
                  <w:rPr>
                    <w:i/>
                    <w:iCs/>
                  </w:rPr>
                  <w:t>Peter Whiffle: His Life and Works</w:t>
                </w:r>
                <w:r w:rsidRPr="00150A5C">
                  <w:rPr>
                    <w:iCs/>
                  </w:rPr>
                  <w:t xml:space="preserve"> (1922), was a loosely autobiographical chronicle of a young man as he wandered around the cultural scenes of New York. He then published </w:t>
                </w:r>
                <w:r w:rsidRPr="00150A5C">
                  <w:rPr>
                    <w:i/>
                    <w:iCs/>
                  </w:rPr>
                  <w:t>The Blind-Bow Boy</w:t>
                </w:r>
                <w:r w:rsidRPr="00150A5C">
                  <w:rPr>
                    <w:iCs/>
                  </w:rPr>
                  <w:t xml:space="preserve"> (1923), </w:t>
                </w:r>
                <w:r w:rsidRPr="00150A5C">
                  <w:rPr>
                    <w:i/>
                    <w:iCs/>
                  </w:rPr>
                  <w:t xml:space="preserve">The Tattooed Countess </w:t>
                </w:r>
                <w:r w:rsidRPr="00150A5C">
                  <w:rPr>
                    <w:iCs/>
                  </w:rPr>
                  <w:t xml:space="preserve">(1924), and </w:t>
                </w:r>
                <w:r w:rsidRPr="00150A5C">
                  <w:rPr>
                    <w:i/>
                    <w:iCs/>
                  </w:rPr>
                  <w:t>Firecrackers</w:t>
                </w:r>
                <w:r w:rsidRPr="00150A5C">
                  <w:rPr>
                    <w:iCs/>
                  </w:rPr>
                  <w:t xml:space="preserve"> (1925). In all his novels he drew creative inspiration from the scenes and people around him, and they were less notable for plot than for their ability to capture mood and dialogue.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began hosting elaborate Prohibition-era parties that brought writers and artists together.</w:t>
                </w:r>
                <w:r>
                  <w:rPr>
                    <w:iCs/>
                  </w:rPr>
                  <w:t xml:space="preserve"> An inveterate collector of literature, art, and ephemera, Van </w:t>
                </w:r>
                <w:proofErr w:type="spellStart"/>
                <w:r>
                  <w:rPr>
                    <w:iCs/>
                  </w:rPr>
                  <w:t>Vechten</w:t>
                </w:r>
                <w:proofErr w:type="spellEnd"/>
                <w:r>
                  <w:rPr>
                    <w:iCs/>
                  </w:rPr>
                  <w:t xml:space="preserve"> also collected scenes: </w:t>
                </w:r>
                <w:r w:rsidRPr="00150A5C">
                  <w:t xml:space="preserve">he made himself central to the social scene of New York </w:t>
                </w:r>
                <w:r>
                  <w:t>art and opera in the 1910s and</w:t>
                </w:r>
                <w:r w:rsidRPr="00150A5C">
                  <w:t xml:space="preserve"> Harlem’s avan</w:t>
                </w:r>
                <w:r>
                  <w:t>t-garde in the 1920s and 1930s.</w:t>
                </w:r>
              </w:p>
              <w:p w:rsidR="007D71F5" w:rsidRPr="00150A5C" w:rsidRDefault="007D71F5" w:rsidP="007D71F5"/>
              <w:p w:rsidR="007D71F5" w:rsidRPr="00FB27FD" w:rsidRDefault="007D71F5" w:rsidP="007D71F5">
                <w:r w:rsidRPr="00150A5C">
                  <w:t xml:space="preserve">At this time, Van </w:t>
                </w:r>
                <w:proofErr w:type="spellStart"/>
                <w:r w:rsidRPr="00150A5C">
                  <w:t>Vechten</w:t>
                </w:r>
                <w:proofErr w:type="spellEnd"/>
                <w:r w:rsidRPr="00150A5C">
                  <w:t xml:space="preserve"> began frequenting Harlem, an emergent entertainment and nightlife </w:t>
                </w:r>
                <w:r w:rsidRPr="00150A5C">
                  <w:lastRenderedPageBreak/>
                  <w:t xml:space="preserve">district. </w:t>
                </w:r>
                <w:r>
                  <w:t xml:space="preserve">His early interest in modern dance paved the way for his entrée into the Harlem scene, where his reviews of black theatre and dance in magazines such as </w:t>
                </w:r>
                <w:r>
                  <w:rPr>
                    <w:i/>
                  </w:rPr>
                  <w:t xml:space="preserve">Vanity Fair </w:t>
                </w:r>
                <w:r>
                  <w:t xml:space="preserve">introduced him to the performances flourishing in Harlem’s nightlife. </w:t>
                </w:r>
                <w:r w:rsidRPr="00150A5C">
                  <w:rPr>
                    <w:iCs/>
                  </w:rPr>
                  <w:t xml:space="preserve">He became a strong advocate for emerging black artists of the Harlem Renaissance. He led poets Langston Hughes, </w:t>
                </w:r>
                <w:proofErr w:type="spellStart"/>
                <w:r w:rsidRPr="00150A5C">
                  <w:rPr>
                    <w:iCs/>
                  </w:rPr>
                  <w:t>Countee</w:t>
                </w:r>
                <w:proofErr w:type="spellEnd"/>
                <w:r w:rsidRPr="00150A5C">
                  <w:rPr>
                    <w:iCs/>
                  </w:rPr>
                  <w:t xml:space="preserve"> Cullen, and other authors to major publishing opportunities. As he became more involved with black culture in Harlem, he wrote his best-known work, the infamous novel </w:t>
                </w:r>
                <w:r w:rsidRPr="00150A5C">
                  <w:rPr>
                    <w:i/>
                    <w:iCs/>
                  </w:rPr>
                  <w:t>Nigger Heaven</w:t>
                </w:r>
                <w:r>
                  <w:rPr>
                    <w:iCs/>
                  </w:rPr>
                  <w:t xml:space="preserve"> (1926). This</w:t>
                </w:r>
                <w:r w:rsidRPr="00150A5C">
                  <w:rPr>
                    <w:iCs/>
                  </w:rPr>
                  <w:t xml:space="preserve"> novel of </w:t>
                </w:r>
                <w:r>
                  <w:rPr>
                    <w:iCs/>
                  </w:rPr>
                  <w:t xml:space="preserve">black middle-class </w:t>
                </w:r>
                <w:r w:rsidRPr="00150A5C">
                  <w:rPr>
                    <w:iCs/>
                  </w:rPr>
                  <w:t>manners</w:t>
                </w:r>
                <w:r>
                  <w:rPr>
                    <w:iCs/>
                  </w:rPr>
                  <w:t xml:space="preserve"> was divisively</w:t>
                </w:r>
                <w:r w:rsidRPr="00150A5C">
                  <w:rPr>
                    <w:iCs/>
                  </w:rPr>
                  <w:t xml:space="preserve"> </w:t>
                </w:r>
                <w:r>
                  <w:rPr>
                    <w:iCs/>
                  </w:rPr>
                  <w:t xml:space="preserve">received </w:t>
                </w:r>
                <w:r w:rsidRPr="00150A5C">
                  <w:rPr>
                    <w:iCs/>
                  </w:rPr>
                  <w:t xml:space="preserve">in </w:t>
                </w:r>
                <w:r>
                  <w:rPr>
                    <w:iCs/>
                  </w:rPr>
                  <w:t xml:space="preserve">African-American </w:t>
                </w:r>
                <w:r w:rsidRPr="00150A5C">
                  <w:rPr>
                    <w:iCs/>
                  </w:rPr>
                  <w:t xml:space="preserve">intellectual circles. Many felt Van </w:t>
                </w:r>
                <w:proofErr w:type="spellStart"/>
                <w:r w:rsidRPr="00150A5C">
                  <w:rPr>
                    <w:iCs/>
                  </w:rPr>
                  <w:t>Vechten</w:t>
                </w:r>
                <w:proofErr w:type="spellEnd"/>
                <w:r w:rsidRPr="00150A5C">
                  <w:rPr>
                    <w:iCs/>
                  </w:rPr>
                  <w:t xml:space="preserve"> exploited</w:t>
                </w:r>
                <w:r>
                  <w:rPr>
                    <w:iCs/>
                  </w:rPr>
                  <w:t xml:space="preserve"> — even betrayed — </w:t>
                </w:r>
                <w:r w:rsidRPr="00150A5C">
                  <w:rPr>
                    <w:iCs/>
                  </w:rPr>
                  <w:t xml:space="preserve">the contacts he made in Harlem and were offended by the title (a slang term for the segregated gallery in a theatre) and </w:t>
                </w:r>
                <w:r>
                  <w:rPr>
                    <w:iCs/>
                  </w:rPr>
                  <w:t>the book’s</w:t>
                </w:r>
                <w:r w:rsidRPr="00150A5C">
                  <w:rPr>
                    <w:iCs/>
                  </w:rPr>
                  <w:t xml:space="preserve"> stereotypical portrayals; others found the novel an unflinching exploration of Harlem society. Through this writing, Van </w:t>
                </w:r>
                <w:proofErr w:type="spellStart"/>
                <w:r w:rsidRPr="00150A5C">
                  <w:rPr>
                    <w:iCs/>
                  </w:rPr>
                  <w:t>Vechten</w:t>
                </w:r>
                <w:proofErr w:type="spellEnd"/>
                <w:r w:rsidRPr="00150A5C">
                  <w:rPr>
                    <w:iCs/>
                  </w:rPr>
                  <w:t xml:space="preserve"> publicized Harlem to many white New Yorkers who began visiting the </w:t>
                </w:r>
                <w:proofErr w:type="spellStart"/>
                <w:r w:rsidRPr="00150A5C">
                  <w:rPr>
                    <w:iCs/>
                  </w:rPr>
                  <w:t>neighborhood</w:t>
                </w:r>
                <w:proofErr w:type="spellEnd"/>
                <w:r w:rsidRPr="00150A5C">
                  <w:rPr>
                    <w:iCs/>
                  </w:rPr>
                  <w:t xml:space="preserve"> in search of pleasure and sensation in the practice </w:t>
                </w:r>
                <w:r>
                  <w:rPr>
                    <w:iCs/>
                  </w:rPr>
                  <w:t xml:space="preserve">known pejoratively as ‘slumming’ (one popular song of the period about Harlem by African-American composer Andy </w:t>
                </w:r>
                <w:proofErr w:type="spellStart"/>
                <w:r>
                  <w:rPr>
                    <w:iCs/>
                  </w:rPr>
                  <w:t>Razaf</w:t>
                </w:r>
                <w:proofErr w:type="spellEnd"/>
                <w:r>
                  <w:rPr>
                    <w:iCs/>
                  </w:rPr>
                  <w:t xml:space="preserve"> invited listeners uptown to ‘Go </w:t>
                </w:r>
                <w:proofErr w:type="spellStart"/>
                <w:r>
                  <w:rPr>
                    <w:iCs/>
                  </w:rPr>
                  <w:t>inspectin</w:t>
                </w:r>
                <w:proofErr w:type="spellEnd"/>
                <w:r>
                  <w:rPr>
                    <w:iCs/>
                  </w:rPr>
                  <w:t xml:space="preserve">’ / like Van </w:t>
                </w:r>
                <w:proofErr w:type="spellStart"/>
                <w:r>
                  <w:rPr>
                    <w:iCs/>
                  </w:rPr>
                  <w:t>Vechten</w:t>
                </w:r>
                <w:proofErr w:type="spellEnd"/>
                <w:r>
                  <w:rPr>
                    <w:iCs/>
                  </w:rPr>
                  <w:t>’).</w:t>
                </w:r>
              </w:p>
              <w:p w:rsidR="007D71F5" w:rsidRPr="00150A5C" w:rsidRDefault="007D71F5" w:rsidP="007D71F5">
                <w:pPr>
                  <w:rPr>
                    <w:iCs/>
                  </w:rPr>
                </w:pPr>
              </w:p>
              <w:p w:rsidR="007D71F5" w:rsidRPr="00E14EFF" w:rsidRDefault="007D71F5" w:rsidP="007D71F5">
                <w:pPr>
                  <w:rPr>
                    <w:iCs/>
                  </w:rPr>
                </w:pPr>
                <w:r w:rsidRPr="00150A5C">
                  <w:rPr>
                    <w:iCs/>
                  </w:rPr>
                  <w:t>Following two more novels—</w:t>
                </w:r>
                <w:r w:rsidRPr="00150A5C">
                  <w:rPr>
                    <w:i/>
                    <w:iCs/>
                  </w:rPr>
                  <w:t>Spider Boy</w:t>
                </w:r>
                <w:r w:rsidRPr="00150A5C">
                  <w:rPr>
                    <w:iCs/>
                  </w:rPr>
                  <w:t xml:space="preserve"> (1928) and </w:t>
                </w:r>
                <w:r w:rsidRPr="00150A5C">
                  <w:rPr>
                    <w:i/>
                    <w:iCs/>
                  </w:rPr>
                  <w:t>Parties</w:t>
                </w:r>
                <w:r w:rsidRPr="00150A5C">
                  <w:rPr>
                    <w:iCs/>
                  </w:rPr>
                  <w:t xml:space="preserve"> (1930)—he turned from writing to portrait photography. In the 1930s and 1940s he took thousands of portraits of writers, singers, dancers, actors, musicians, and painters. A meticulous collector, he began cataloguing his voluminous personal archive</w:t>
                </w:r>
                <w:r>
                  <w:rPr>
                    <w:iCs/>
                  </w:rPr>
                  <w:t>s in the 1950s</w:t>
                </w:r>
                <w:r w:rsidRPr="00150A5C">
                  <w:rPr>
                    <w:iCs/>
                  </w:rPr>
                  <w:t xml:space="preserve">. </w:t>
                </w:r>
                <w:r>
                  <w:rPr>
                    <w:iCs/>
                  </w:rPr>
                  <w:t xml:space="preserve">Two significant collections to emerge from this undertaking are the </w:t>
                </w:r>
                <w:r w:rsidRPr="00150A5C">
                  <w:rPr>
                    <w:iCs/>
                  </w:rPr>
                  <w:t xml:space="preserve">James Weldon Johnson Memorial Collection of Negro Arts and Letters </w:t>
                </w:r>
                <w:r>
                  <w:rPr>
                    <w:iCs/>
                  </w:rPr>
                  <w:t xml:space="preserve">at Yale University and the </w:t>
                </w:r>
                <w:r w:rsidRPr="00150A5C">
                  <w:rPr>
                    <w:iCs/>
                  </w:rPr>
                  <w:t>George Gershwin Memorial Collection of Music and Musical Literature</w:t>
                </w:r>
                <w:r>
                  <w:rPr>
                    <w:iCs/>
                  </w:rPr>
                  <w:t xml:space="preserve"> at Fisk University</w:t>
                </w:r>
                <w:r w:rsidRPr="00150A5C">
                  <w:rPr>
                    <w:iCs/>
                  </w:rPr>
                  <w:t xml:space="preserve">. These collections have been an invaluable contribution to the history of early-twentieth-century culture. </w:t>
                </w:r>
              </w:p>
              <w:p w:rsidR="007D71F5" w:rsidRPr="00150A5C" w:rsidRDefault="007D71F5" w:rsidP="007D71F5"/>
              <w:p w:rsidR="007D71F5" w:rsidRDefault="007D71F5" w:rsidP="007D71F5">
                <w:pPr>
                  <w:pStyle w:val="Heading1"/>
                </w:pPr>
                <w:r>
                  <w:t>Legacy</w:t>
                </w:r>
              </w:p>
              <w:p w:rsidR="007D71F5" w:rsidRDefault="007D71F5" w:rsidP="007D71F5">
                <w:r>
                  <w:t xml:space="preserve">For decades Van </w:t>
                </w:r>
                <w:proofErr w:type="spellStart"/>
                <w:r>
                  <w:t>Vechten</w:t>
                </w:r>
                <w:proofErr w:type="spellEnd"/>
                <w:r>
                  <w:t xml:space="preserve"> was associated with the primitivism and exploitation suggested by the title of </w:t>
                </w:r>
                <w:r>
                  <w:rPr>
                    <w:i/>
                  </w:rPr>
                  <w:t>Nigger Heaven</w:t>
                </w:r>
                <w:r>
                  <w:t xml:space="preserve">. Scholars of African-American literature viewed the novel in </w:t>
                </w:r>
                <w:proofErr w:type="gramStart"/>
                <w:r>
                  <w:t>particular,</w:t>
                </w:r>
                <w:proofErr w:type="gramEnd"/>
                <w:r>
                  <w:t xml:space="preserve"> and Van </w:t>
                </w:r>
                <w:proofErr w:type="spellStart"/>
                <w:r>
                  <w:t>Vechten’s</w:t>
                </w:r>
                <w:proofErr w:type="spellEnd"/>
                <w:r>
                  <w:t xml:space="preserve"> patronage of black writers in general, as having perniciously limited the representational possibilities available to African-American authors. More recently, however, scholars and biographers have begun to re-evaluate Van </w:t>
                </w:r>
                <w:proofErr w:type="spellStart"/>
                <w:r>
                  <w:t>Vechten’s</w:t>
                </w:r>
                <w:proofErr w:type="spellEnd"/>
                <w:r>
                  <w:t xml:space="preserve"> contributions to American modernism. His distinct literary style — characterized by fragmentation, episodic structure, and a disregard for conventional punctuation — contributed to the formal experimentations of the United States literary avant-garde. Scholars working in visual culture have similarly demonstrated the influence of his photography and his voluminous scrapbooks, which pasted together ephemera and clippings from the 1920s and 1930s. Van </w:t>
                </w:r>
                <w:proofErr w:type="spellStart"/>
                <w:r>
                  <w:t>Vechten’s</w:t>
                </w:r>
                <w:proofErr w:type="spellEnd"/>
                <w:r>
                  <w:t xml:space="preserve"> unfixed sexuality has likewise helped to illuminate the significant role of nascent gay and lesbian subcultures in Harlem and Greenwich Village in the development of American modernism. </w:t>
                </w:r>
              </w:p>
              <w:p w:rsidR="007D71F5" w:rsidRDefault="007D71F5" w:rsidP="007D71F5"/>
              <w:p w:rsidR="00124979" w:rsidRDefault="007D71F5" w:rsidP="007D71F5">
                <w:r>
                  <w:t xml:space="preserve">Across literature, visual culture, journalism, and the social worlds he organized, Van </w:t>
                </w:r>
                <w:proofErr w:type="spellStart"/>
                <w:r>
                  <w:t>Vechten’s</w:t>
                </w:r>
                <w:proofErr w:type="spellEnd"/>
                <w:r>
                  <w:t xml:space="preserve"> legacy emerges finally as a consistent and sustained sensibility toward American culture that shaped the numerous artistic networks to which he contributed: a bohemian irreverence toward the unconventional (whether on the page or in the bedroom); an aesthetic decadence that, though influenced by European modernism, was unmistakably </w:t>
                </w:r>
                <w:proofErr w:type="spellStart"/>
                <w:r>
                  <w:t>homegrown</w:t>
                </w:r>
                <w:proofErr w:type="spellEnd"/>
                <w:r>
                  <w:t xml:space="preserve">; and what his friend Mabel Dodge called a particular ‘whimsicality’ that often produced unlikely but revealing juxtapositions within cultural hierarchies and aesthetic forms. The reach and significance of Van </w:t>
                </w:r>
                <w:proofErr w:type="spellStart"/>
                <w:r>
                  <w:t>Vechten’s</w:t>
                </w:r>
                <w:proofErr w:type="spellEnd"/>
                <w:r>
                  <w:t xml:space="preserve"> sensibility are still being discovered.</w:t>
                </w:r>
              </w:p>
              <w:p w:rsidR="00124979" w:rsidRDefault="00124979" w:rsidP="007D71F5"/>
              <w:p w:rsidR="00124979" w:rsidRDefault="00124979" w:rsidP="00124979">
                <w:pPr>
                  <w:pStyle w:val="Heading1"/>
                </w:pPr>
                <w:r>
                  <w:t>Works</w:t>
                </w:r>
              </w:p>
              <w:p w:rsidR="00124979" w:rsidRDefault="00124979" w:rsidP="00124979">
                <w:pPr>
                  <w:rPr>
                    <w:rFonts w:ascii="Times New Roman" w:hAnsi="Times New Roman" w:cs="Times New Roman"/>
                    <w:b/>
                  </w:rPr>
                </w:pPr>
              </w:p>
              <w:p w:rsidR="00124979" w:rsidRPr="002E75AB" w:rsidRDefault="00124979" w:rsidP="00124979">
                <w:pPr>
                  <w:pStyle w:val="Heading2"/>
                </w:pPr>
                <w:r>
                  <w:lastRenderedPageBreak/>
                  <w:t>Non-fiction</w:t>
                </w:r>
              </w:p>
              <w:p w:rsidR="00124979" w:rsidRPr="00124979" w:rsidRDefault="00124979" w:rsidP="00124979">
                <w:pPr>
                  <w:pStyle w:val="NormalfollowingH2"/>
                  <w:rPr>
                    <w:i/>
                  </w:rPr>
                </w:pPr>
                <w:r w:rsidRPr="00124979">
                  <w:rPr>
                    <w:i/>
                  </w:rPr>
                  <w:t xml:space="preserve">Music After the Great War </w:t>
                </w:r>
                <w:r w:rsidRPr="00124979">
                  <w:t>(1915)</w:t>
                </w:r>
              </w:p>
              <w:p w:rsidR="00124979" w:rsidRPr="00124979" w:rsidRDefault="00124979" w:rsidP="00124979">
                <w:pPr>
                  <w:pStyle w:val="NormalfollowingH2"/>
                  <w:rPr>
                    <w:i/>
                  </w:rPr>
                </w:pPr>
                <w:r w:rsidRPr="00124979">
                  <w:rPr>
                    <w:i/>
                  </w:rPr>
                  <w:t xml:space="preserve">Music and Bad Manners </w:t>
                </w:r>
                <w:r w:rsidRPr="00124979">
                  <w:t>(1916)</w:t>
                </w:r>
              </w:p>
              <w:p w:rsidR="00124979" w:rsidRPr="00124979" w:rsidRDefault="00124979" w:rsidP="00124979">
                <w:pPr>
                  <w:pStyle w:val="NormalfollowingH2"/>
                  <w:rPr>
                    <w:i/>
                  </w:rPr>
                </w:pPr>
                <w:r w:rsidRPr="00124979">
                  <w:rPr>
                    <w:i/>
                  </w:rPr>
                  <w:t xml:space="preserve">Interpreters and Interpretations </w:t>
                </w:r>
                <w:r w:rsidRPr="00124979">
                  <w:t>(1917)</w:t>
                </w:r>
              </w:p>
              <w:p w:rsidR="00124979" w:rsidRPr="00124979" w:rsidRDefault="00124979" w:rsidP="00124979">
                <w:pPr>
                  <w:pStyle w:val="NormalfollowingH2"/>
                  <w:rPr>
                    <w:i/>
                  </w:rPr>
                </w:pPr>
                <w:r w:rsidRPr="00124979">
                  <w:rPr>
                    <w:i/>
                  </w:rPr>
                  <w:t xml:space="preserve">The Merry-Go-Round </w:t>
                </w:r>
                <w:r w:rsidRPr="00124979">
                  <w:t>(1918)</w:t>
                </w:r>
              </w:p>
              <w:p w:rsidR="00124979" w:rsidRPr="00124979" w:rsidRDefault="00124979" w:rsidP="00124979">
                <w:pPr>
                  <w:pStyle w:val="NormalfollowingH2"/>
                  <w:rPr>
                    <w:i/>
                  </w:rPr>
                </w:pPr>
                <w:r w:rsidRPr="00124979">
                  <w:rPr>
                    <w:i/>
                  </w:rPr>
                  <w:t xml:space="preserve">The Music of Spain </w:t>
                </w:r>
                <w:r w:rsidRPr="00124979">
                  <w:t>(1918)</w:t>
                </w:r>
              </w:p>
              <w:p w:rsidR="00124979" w:rsidRPr="00124979" w:rsidRDefault="00124979" w:rsidP="00124979">
                <w:pPr>
                  <w:pStyle w:val="NormalfollowingH2"/>
                  <w:rPr>
                    <w:i/>
                  </w:rPr>
                </w:pPr>
                <w:r w:rsidRPr="00124979">
                  <w:rPr>
                    <w:i/>
                  </w:rPr>
                  <w:t xml:space="preserve">In the Garret </w:t>
                </w:r>
                <w:r w:rsidRPr="00124979">
                  <w:t>(1919)</w:t>
                </w:r>
              </w:p>
              <w:p w:rsidR="00124979" w:rsidRPr="00124979" w:rsidRDefault="00124979" w:rsidP="00124979">
                <w:pPr>
                  <w:pStyle w:val="NormalfollowingH2"/>
                </w:pPr>
                <w:r w:rsidRPr="00124979">
                  <w:rPr>
                    <w:i/>
                  </w:rPr>
                  <w:t xml:space="preserve">The Tiger in the House </w:t>
                </w:r>
                <w:r w:rsidRPr="00124979">
                  <w:t>(1920)</w:t>
                </w:r>
              </w:p>
              <w:p w:rsidR="00124979" w:rsidRPr="00124979" w:rsidRDefault="00124979" w:rsidP="00124979">
                <w:pPr>
                  <w:pStyle w:val="NormalfollowingH2"/>
                  <w:rPr>
                    <w:i/>
                  </w:rPr>
                </w:pPr>
                <w:r w:rsidRPr="00124979">
                  <w:rPr>
                    <w:i/>
                  </w:rPr>
                  <w:t xml:space="preserve">Lords of the Housetops </w:t>
                </w:r>
                <w:r w:rsidRPr="00124979">
                  <w:t>(1921)</w:t>
                </w:r>
              </w:p>
              <w:p w:rsidR="00124979" w:rsidRPr="00124979" w:rsidRDefault="00124979" w:rsidP="00124979">
                <w:pPr>
                  <w:pStyle w:val="NormalfollowingH2"/>
                  <w:rPr>
                    <w:i/>
                  </w:rPr>
                </w:pPr>
                <w:r w:rsidRPr="00124979">
                  <w:rPr>
                    <w:i/>
                  </w:rPr>
                  <w:t xml:space="preserve">Excavations </w:t>
                </w:r>
                <w:r w:rsidRPr="00124979">
                  <w:t>(1926)</w:t>
                </w:r>
                <w:r w:rsidRPr="00124979">
                  <w:rPr>
                    <w:i/>
                  </w:rPr>
                  <w:t xml:space="preserve"> </w:t>
                </w:r>
              </w:p>
              <w:p w:rsidR="00124979" w:rsidRPr="00124979" w:rsidRDefault="00124979" w:rsidP="00124979">
                <w:pPr>
                  <w:pStyle w:val="NormalfollowingH2"/>
                  <w:rPr>
                    <w:i/>
                  </w:rPr>
                </w:pPr>
                <w:r w:rsidRPr="00124979">
                  <w:rPr>
                    <w:i/>
                  </w:rPr>
                  <w:t xml:space="preserve">Red </w:t>
                </w:r>
                <w:r w:rsidRPr="00124979">
                  <w:t>(1925)</w:t>
                </w:r>
              </w:p>
              <w:p w:rsidR="00124979" w:rsidRPr="00124979" w:rsidRDefault="00124979" w:rsidP="00124979">
                <w:pPr>
                  <w:pStyle w:val="NormalfollowingH2"/>
                </w:pPr>
                <w:r w:rsidRPr="00124979">
                  <w:rPr>
                    <w:i/>
                  </w:rPr>
                  <w:t xml:space="preserve">Feathers </w:t>
                </w:r>
                <w:r w:rsidRPr="00124979">
                  <w:t>(1930)</w:t>
                </w:r>
              </w:p>
              <w:p w:rsidR="00124979" w:rsidRPr="00124979" w:rsidRDefault="00124979" w:rsidP="00124979">
                <w:pPr>
                  <w:pStyle w:val="NormalfollowingH2"/>
                  <w:rPr>
                    <w:i/>
                  </w:rPr>
                </w:pPr>
                <w:r w:rsidRPr="00124979">
                  <w:rPr>
                    <w:i/>
                  </w:rPr>
                  <w:t xml:space="preserve">Sacred and Profane Memories </w:t>
                </w:r>
                <w:r w:rsidRPr="00124979">
                  <w:t>(1932)</w:t>
                </w:r>
              </w:p>
              <w:p w:rsidR="00124979" w:rsidRPr="00150A5C" w:rsidRDefault="00124979" w:rsidP="00124979">
                <w:pPr>
                  <w:widowControl w:val="0"/>
                  <w:tabs>
                    <w:tab w:val="left" w:pos="220"/>
                    <w:tab w:val="left" w:pos="720"/>
                  </w:tabs>
                  <w:autoSpaceDE w:val="0"/>
                  <w:autoSpaceDN w:val="0"/>
                  <w:adjustRightInd w:val="0"/>
                  <w:spacing w:after="20"/>
                  <w:rPr>
                    <w:rFonts w:ascii="Times New Roman" w:hAnsi="Times New Roman" w:cs="Times New Roman"/>
                  </w:rPr>
                </w:pPr>
              </w:p>
              <w:p w:rsidR="00124979" w:rsidRPr="009D202E" w:rsidRDefault="00124979" w:rsidP="00124979">
                <w:pPr>
                  <w:pStyle w:val="Heading2"/>
                </w:pPr>
                <w:r w:rsidRPr="009D202E">
                  <w:t>Fiction</w:t>
                </w:r>
              </w:p>
              <w:p w:rsidR="00124979" w:rsidRPr="00124979" w:rsidRDefault="00124979" w:rsidP="00124979">
                <w:pPr>
                  <w:pStyle w:val="NormalfollowingH2"/>
                  <w:rPr>
                    <w:i/>
                  </w:rPr>
                </w:pPr>
                <w:r w:rsidRPr="00124979">
                  <w:rPr>
                    <w:i/>
                  </w:rPr>
                  <w:t xml:space="preserve">Peter Whiffle: His Life and Works </w:t>
                </w:r>
                <w:r w:rsidRPr="00124979">
                  <w:t>(1922)</w:t>
                </w:r>
              </w:p>
              <w:p w:rsidR="00124979" w:rsidRPr="00124979" w:rsidRDefault="00124979" w:rsidP="00124979">
                <w:pPr>
                  <w:pStyle w:val="NormalfollowingH2"/>
                  <w:rPr>
                    <w:i/>
                  </w:rPr>
                </w:pPr>
                <w:r w:rsidRPr="00124979">
                  <w:rPr>
                    <w:i/>
                  </w:rPr>
                  <w:t xml:space="preserve">The Blind Bow-Boy </w:t>
                </w:r>
                <w:r w:rsidRPr="00124979">
                  <w:t>(1923)</w:t>
                </w:r>
              </w:p>
              <w:p w:rsidR="00124979" w:rsidRPr="00124979" w:rsidRDefault="00124979" w:rsidP="00124979">
                <w:pPr>
                  <w:pStyle w:val="NormalfollowingH2"/>
                  <w:rPr>
                    <w:i/>
                  </w:rPr>
                </w:pPr>
                <w:r w:rsidRPr="00124979">
                  <w:rPr>
                    <w:i/>
                  </w:rPr>
                  <w:t xml:space="preserve">The Tattooed Countess </w:t>
                </w:r>
                <w:r w:rsidRPr="00124979">
                  <w:t>(1924)</w:t>
                </w:r>
              </w:p>
              <w:p w:rsidR="00124979" w:rsidRPr="00124979" w:rsidRDefault="00124979" w:rsidP="00124979">
                <w:pPr>
                  <w:pStyle w:val="NormalfollowingH2"/>
                  <w:rPr>
                    <w:i/>
                  </w:rPr>
                </w:pPr>
                <w:r w:rsidRPr="00124979">
                  <w:rPr>
                    <w:i/>
                  </w:rPr>
                  <w:t xml:space="preserve">Firecrackers: A Realistic Novel </w:t>
                </w:r>
                <w:r w:rsidRPr="00124979">
                  <w:t>(1925)</w:t>
                </w:r>
              </w:p>
              <w:p w:rsidR="00124979" w:rsidRPr="00124979" w:rsidRDefault="00124979" w:rsidP="00124979">
                <w:pPr>
                  <w:pStyle w:val="NormalfollowingH2"/>
                  <w:rPr>
                    <w:i/>
                  </w:rPr>
                </w:pPr>
                <w:r w:rsidRPr="00124979">
                  <w:rPr>
                    <w:i/>
                  </w:rPr>
                  <w:t xml:space="preserve">Nigger Heaven </w:t>
                </w:r>
                <w:r w:rsidRPr="00124979">
                  <w:t>(1926)</w:t>
                </w:r>
              </w:p>
              <w:p w:rsidR="00124979" w:rsidRPr="00124979" w:rsidRDefault="00124979" w:rsidP="00124979">
                <w:pPr>
                  <w:pStyle w:val="NormalfollowingH2"/>
                  <w:rPr>
                    <w:i/>
                  </w:rPr>
                </w:pPr>
                <w:r w:rsidRPr="00124979">
                  <w:rPr>
                    <w:i/>
                  </w:rPr>
                  <w:t xml:space="preserve">Spider Boy </w:t>
                </w:r>
                <w:r w:rsidRPr="00124979">
                  <w:t>(1928)</w:t>
                </w:r>
              </w:p>
              <w:p w:rsidR="00124979" w:rsidRPr="00124979" w:rsidRDefault="00124979" w:rsidP="00124979">
                <w:pPr>
                  <w:pStyle w:val="NormalfollowingH2"/>
                  <w:rPr>
                    <w:i/>
                  </w:rPr>
                </w:pPr>
                <w:r w:rsidRPr="00124979">
                  <w:rPr>
                    <w:i/>
                  </w:rPr>
                  <w:t xml:space="preserve">Parties </w:t>
                </w:r>
                <w:r w:rsidRPr="00124979">
                  <w:t>(1930)</w:t>
                </w:r>
              </w:p>
              <w:p w:rsidR="00124979" w:rsidRDefault="00124979" w:rsidP="007D71F5"/>
              <w:p w:rsidR="003F0D73" w:rsidRPr="007D71F5" w:rsidRDefault="003F0D73" w:rsidP="007D71F5"/>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C5EFF4EAA814B92BAE466AF418CB57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EE5" w:rsidRDefault="000F3EE5" w:rsidP="007A0D55">
      <w:pPr>
        <w:spacing w:after="0" w:line="240" w:lineRule="auto"/>
      </w:pPr>
      <w:r>
        <w:separator/>
      </w:r>
    </w:p>
  </w:endnote>
  <w:endnote w:type="continuationSeparator" w:id="0">
    <w:p w:rsidR="000F3EE5" w:rsidRDefault="000F3E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EE5" w:rsidRDefault="000F3EE5" w:rsidP="007A0D55">
      <w:pPr>
        <w:spacing w:after="0" w:line="240" w:lineRule="auto"/>
      </w:pPr>
      <w:r>
        <w:separator/>
      </w:r>
    </w:p>
  </w:footnote>
  <w:footnote w:type="continuationSeparator" w:id="0">
    <w:p w:rsidR="000F3EE5" w:rsidRDefault="000F3EE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03"/>
    <w:rsid w:val="00032559"/>
    <w:rsid w:val="00052040"/>
    <w:rsid w:val="00095803"/>
    <w:rsid w:val="000B25AE"/>
    <w:rsid w:val="000B55AB"/>
    <w:rsid w:val="000D24DC"/>
    <w:rsid w:val="000F3EE5"/>
    <w:rsid w:val="00101B2E"/>
    <w:rsid w:val="00116FA0"/>
    <w:rsid w:val="00124979"/>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71F5"/>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A4387F0BCA4DEB9C747EC9FD3337F8"/>
        <w:category>
          <w:name w:val="General"/>
          <w:gallery w:val="placeholder"/>
        </w:category>
        <w:types>
          <w:type w:val="bbPlcHdr"/>
        </w:types>
        <w:behaviors>
          <w:behavior w:val="content"/>
        </w:behaviors>
        <w:guid w:val="{BF24A7EC-29BC-45A0-B018-9B17F933EDDD}"/>
      </w:docPartPr>
      <w:docPartBody>
        <w:p w:rsidR="00000000" w:rsidRDefault="007F3C67">
          <w:pPr>
            <w:pStyle w:val="11A4387F0BCA4DEB9C747EC9FD3337F8"/>
          </w:pPr>
          <w:r w:rsidRPr="00CC586D">
            <w:rPr>
              <w:rStyle w:val="PlaceholderText"/>
              <w:b/>
              <w:color w:val="FFFFFF" w:themeColor="background1"/>
            </w:rPr>
            <w:t>[Salutation]</w:t>
          </w:r>
        </w:p>
      </w:docPartBody>
    </w:docPart>
    <w:docPart>
      <w:docPartPr>
        <w:name w:val="30E30ACB60E24BAB82ADA213F8294252"/>
        <w:category>
          <w:name w:val="General"/>
          <w:gallery w:val="placeholder"/>
        </w:category>
        <w:types>
          <w:type w:val="bbPlcHdr"/>
        </w:types>
        <w:behaviors>
          <w:behavior w:val="content"/>
        </w:behaviors>
        <w:guid w:val="{722F67EA-079C-464C-A949-C8E8EC1DEDA9}"/>
      </w:docPartPr>
      <w:docPartBody>
        <w:p w:rsidR="00000000" w:rsidRDefault="007F3C67">
          <w:pPr>
            <w:pStyle w:val="30E30ACB60E24BAB82ADA213F8294252"/>
          </w:pPr>
          <w:r>
            <w:rPr>
              <w:rStyle w:val="PlaceholderText"/>
            </w:rPr>
            <w:t>[First name]</w:t>
          </w:r>
        </w:p>
      </w:docPartBody>
    </w:docPart>
    <w:docPart>
      <w:docPartPr>
        <w:name w:val="33078B67DE6246C78C80A088DD9A2195"/>
        <w:category>
          <w:name w:val="General"/>
          <w:gallery w:val="placeholder"/>
        </w:category>
        <w:types>
          <w:type w:val="bbPlcHdr"/>
        </w:types>
        <w:behaviors>
          <w:behavior w:val="content"/>
        </w:behaviors>
        <w:guid w:val="{14DF31AD-728F-4C63-9AA4-2C93EE90FC92}"/>
      </w:docPartPr>
      <w:docPartBody>
        <w:p w:rsidR="00000000" w:rsidRDefault="007F3C67">
          <w:pPr>
            <w:pStyle w:val="33078B67DE6246C78C80A088DD9A2195"/>
          </w:pPr>
          <w:r>
            <w:rPr>
              <w:rStyle w:val="PlaceholderText"/>
            </w:rPr>
            <w:t>[Middle name]</w:t>
          </w:r>
        </w:p>
      </w:docPartBody>
    </w:docPart>
    <w:docPart>
      <w:docPartPr>
        <w:name w:val="BACD10B3384049A089952FB6DF73CA39"/>
        <w:category>
          <w:name w:val="General"/>
          <w:gallery w:val="placeholder"/>
        </w:category>
        <w:types>
          <w:type w:val="bbPlcHdr"/>
        </w:types>
        <w:behaviors>
          <w:behavior w:val="content"/>
        </w:behaviors>
        <w:guid w:val="{4F4EA3CA-CEAF-46B7-AAD6-2F733EB06AEA}"/>
      </w:docPartPr>
      <w:docPartBody>
        <w:p w:rsidR="00000000" w:rsidRDefault="007F3C67">
          <w:pPr>
            <w:pStyle w:val="BACD10B3384049A089952FB6DF73CA39"/>
          </w:pPr>
          <w:r>
            <w:rPr>
              <w:rStyle w:val="PlaceholderText"/>
            </w:rPr>
            <w:t>[Last</w:t>
          </w:r>
          <w:r>
            <w:rPr>
              <w:rStyle w:val="PlaceholderText"/>
            </w:rPr>
            <w:t xml:space="preserve"> name]</w:t>
          </w:r>
        </w:p>
      </w:docPartBody>
    </w:docPart>
    <w:docPart>
      <w:docPartPr>
        <w:name w:val="DF77664A2E9B454A9E6FED37BC794A1B"/>
        <w:category>
          <w:name w:val="General"/>
          <w:gallery w:val="placeholder"/>
        </w:category>
        <w:types>
          <w:type w:val="bbPlcHdr"/>
        </w:types>
        <w:behaviors>
          <w:behavior w:val="content"/>
        </w:behaviors>
        <w:guid w:val="{BA7BD643-36C9-45D9-A45A-00EBA6679CFD}"/>
      </w:docPartPr>
      <w:docPartBody>
        <w:p w:rsidR="00000000" w:rsidRDefault="007F3C67">
          <w:pPr>
            <w:pStyle w:val="DF77664A2E9B454A9E6FED37BC794A1B"/>
          </w:pPr>
          <w:r>
            <w:rPr>
              <w:rStyle w:val="PlaceholderText"/>
            </w:rPr>
            <w:t>[Enter your biography]</w:t>
          </w:r>
        </w:p>
      </w:docPartBody>
    </w:docPart>
    <w:docPart>
      <w:docPartPr>
        <w:name w:val="EAA06B689EAD4EF2920BDDC1DDFB995A"/>
        <w:category>
          <w:name w:val="General"/>
          <w:gallery w:val="placeholder"/>
        </w:category>
        <w:types>
          <w:type w:val="bbPlcHdr"/>
        </w:types>
        <w:behaviors>
          <w:behavior w:val="content"/>
        </w:behaviors>
        <w:guid w:val="{A343FEF1-E294-46DC-99B6-832BA26CAF4F}"/>
      </w:docPartPr>
      <w:docPartBody>
        <w:p w:rsidR="00000000" w:rsidRDefault="007F3C67">
          <w:pPr>
            <w:pStyle w:val="EAA06B689EAD4EF2920BDDC1DDFB995A"/>
          </w:pPr>
          <w:r>
            <w:rPr>
              <w:rStyle w:val="PlaceholderText"/>
            </w:rPr>
            <w:t>[Enter the institution with which you are affiliated]</w:t>
          </w:r>
        </w:p>
      </w:docPartBody>
    </w:docPart>
    <w:docPart>
      <w:docPartPr>
        <w:name w:val="8EB00B79CD3546E7B112544015098685"/>
        <w:category>
          <w:name w:val="General"/>
          <w:gallery w:val="placeholder"/>
        </w:category>
        <w:types>
          <w:type w:val="bbPlcHdr"/>
        </w:types>
        <w:behaviors>
          <w:behavior w:val="content"/>
        </w:behaviors>
        <w:guid w:val="{8DEA82C1-E2A6-4DEE-B58D-9A631B7F614A}"/>
      </w:docPartPr>
      <w:docPartBody>
        <w:p w:rsidR="00000000" w:rsidRDefault="007F3C67">
          <w:pPr>
            <w:pStyle w:val="8EB00B79CD3546E7B112544015098685"/>
          </w:pPr>
          <w:r w:rsidRPr="00EF74F7">
            <w:rPr>
              <w:b/>
              <w:color w:val="808080" w:themeColor="background1" w:themeShade="80"/>
            </w:rPr>
            <w:t>[Enter the headword for your article]</w:t>
          </w:r>
        </w:p>
      </w:docPartBody>
    </w:docPart>
    <w:docPart>
      <w:docPartPr>
        <w:name w:val="74C601D9A11B480A94697EFCC6EF32CA"/>
        <w:category>
          <w:name w:val="General"/>
          <w:gallery w:val="placeholder"/>
        </w:category>
        <w:types>
          <w:type w:val="bbPlcHdr"/>
        </w:types>
        <w:behaviors>
          <w:behavior w:val="content"/>
        </w:behaviors>
        <w:guid w:val="{DC4AFE4C-9C72-4133-8790-8C75176E5435}"/>
      </w:docPartPr>
      <w:docPartBody>
        <w:p w:rsidR="00000000" w:rsidRDefault="007F3C67">
          <w:pPr>
            <w:pStyle w:val="74C601D9A11B480A94697EFCC6EF32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0A5A8513104026B96BACB1D51A334C"/>
        <w:category>
          <w:name w:val="General"/>
          <w:gallery w:val="placeholder"/>
        </w:category>
        <w:types>
          <w:type w:val="bbPlcHdr"/>
        </w:types>
        <w:behaviors>
          <w:behavior w:val="content"/>
        </w:behaviors>
        <w:guid w:val="{F4995DC7-FDE9-4CFB-A115-F9A98C85524C}"/>
      </w:docPartPr>
      <w:docPartBody>
        <w:p w:rsidR="00000000" w:rsidRDefault="007F3C67">
          <w:pPr>
            <w:pStyle w:val="3D0A5A8513104026B96BACB1D51A33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2DF5C67684EF39A13B453FE4A3C50"/>
        <w:category>
          <w:name w:val="General"/>
          <w:gallery w:val="placeholder"/>
        </w:category>
        <w:types>
          <w:type w:val="bbPlcHdr"/>
        </w:types>
        <w:behaviors>
          <w:behavior w:val="content"/>
        </w:behaviors>
        <w:guid w:val="{FD3FED49-6809-4153-9516-0006A1974405}"/>
      </w:docPartPr>
      <w:docPartBody>
        <w:p w:rsidR="00000000" w:rsidRDefault="007F3C67">
          <w:pPr>
            <w:pStyle w:val="3E02DF5C67684EF39A13B453FE4A3C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5EFF4EAA814B92BAE466AF418CB574"/>
        <w:category>
          <w:name w:val="General"/>
          <w:gallery w:val="placeholder"/>
        </w:category>
        <w:types>
          <w:type w:val="bbPlcHdr"/>
        </w:types>
        <w:behaviors>
          <w:behavior w:val="content"/>
        </w:behaviors>
        <w:guid w:val="{E41A4FFE-01E6-461A-AD1C-E24E690EB10D}"/>
      </w:docPartPr>
      <w:docPartBody>
        <w:p w:rsidR="00000000" w:rsidRDefault="007F3C67">
          <w:pPr>
            <w:pStyle w:val="AC5EFF4EAA814B92BAE466AF418CB5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67"/>
    <w:rsid w:val="007F3C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4387F0BCA4DEB9C747EC9FD3337F8">
    <w:name w:val="11A4387F0BCA4DEB9C747EC9FD3337F8"/>
  </w:style>
  <w:style w:type="paragraph" w:customStyle="1" w:styleId="30E30ACB60E24BAB82ADA213F8294252">
    <w:name w:val="30E30ACB60E24BAB82ADA213F8294252"/>
  </w:style>
  <w:style w:type="paragraph" w:customStyle="1" w:styleId="33078B67DE6246C78C80A088DD9A2195">
    <w:name w:val="33078B67DE6246C78C80A088DD9A2195"/>
  </w:style>
  <w:style w:type="paragraph" w:customStyle="1" w:styleId="BACD10B3384049A089952FB6DF73CA39">
    <w:name w:val="BACD10B3384049A089952FB6DF73CA39"/>
  </w:style>
  <w:style w:type="paragraph" w:customStyle="1" w:styleId="DF77664A2E9B454A9E6FED37BC794A1B">
    <w:name w:val="DF77664A2E9B454A9E6FED37BC794A1B"/>
  </w:style>
  <w:style w:type="paragraph" w:customStyle="1" w:styleId="EAA06B689EAD4EF2920BDDC1DDFB995A">
    <w:name w:val="EAA06B689EAD4EF2920BDDC1DDFB995A"/>
  </w:style>
  <w:style w:type="paragraph" w:customStyle="1" w:styleId="8EB00B79CD3546E7B112544015098685">
    <w:name w:val="8EB00B79CD3546E7B112544015098685"/>
  </w:style>
  <w:style w:type="paragraph" w:customStyle="1" w:styleId="74C601D9A11B480A94697EFCC6EF32CA">
    <w:name w:val="74C601D9A11B480A94697EFCC6EF32CA"/>
  </w:style>
  <w:style w:type="paragraph" w:customStyle="1" w:styleId="3D0A5A8513104026B96BACB1D51A334C">
    <w:name w:val="3D0A5A8513104026B96BACB1D51A334C"/>
  </w:style>
  <w:style w:type="paragraph" w:customStyle="1" w:styleId="3E02DF5C67684EF39A13B453FE4A3C50">
    <w:name w:val="3E02DF5C67684EF39A13B453FE4A3C50"/>
  </w:style>
  <w:style w:type="paragraph" w:customStyle="1" w:styleId="AC5EFF4EAA814B92BAE466AF418CB574">
    <w:name w:val="AC5EFF4EAA814B92BAE466AF418CB5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4387F0BCA4DEB9C747EC9FD3337F8">
    <w:name w:val="11A4387F0BCA4DEB9C747EC9FD3337F8"/>
  </w:style>
  <w:style w:type="paragraph" w:customStyle="1" w:styleId="30E30ACB60E24BAB82ADA213F8294252">
    <w:name w:val="30E30ACB60E24BAB82ADA213F8294252"/>
  </w:style>
  <w:style w:type="paragraph" w:customStyle="1" w:styleId="33078B67DE6246C78C80A088DD9A2195">
    <w:name w:val="33078B67DE6246C78C80A088DD9A2195"/>
  </w:style>
  <w:style w:type="paragraph" w:customStyle="1" w:styleId="BACD10B3384049A089952FB6DF73CA39">
    <w:name w:val="BACD10B3384049A089952FB6DF73CA39"/>
  </w:style>
  <w:style w:type="paragraph" w:customStyle="1" w:styleId="DF77664A2E9B454A9E6FED37BC794A1B">
    <w:name w:val="DF77664A2E9B454A9E6FED37BC794A1B"/>
  </w:style>
  <w:style w:type="paragraph" w:customStyle="1" w:styleId="EAA06B689EAD4EF2920BDDC1DDFB995A">
    <w:name w:val="EAA06B689EAD4EF2920BDDC1DDFB995A"/>
  </w:style>
  <w:style w:type="paragraph" w:customStyle="1" w:styleId="8EB00B79CD3546E7B112544015098685">
    <w:name w:val="8EB00B79CD3546E7B112544015098685"/>
  </w:style>
  <w:style w:type="paragraph" w:customStyle="1" w:styleId="74C601D9A11B480A94697EFCC6EF32CA">
    <w:name w:val="74C601D9A11B480A94697EFCC6EF32CA"/>
  </w:style>
  <w:style w:type="paragraph" w:customStyle="1" w:styleId="3D0A5A8513104026B96BACB1D51A334C">
    <w:name w:val="3D0A5A8513104026B96BACB1D51A334C"/>
  </w:style>
  <w:style w:type="paragraph" w:customStyle="1" w:styleId="3E02DF5C67684EF39A13B453FE4A3C50">
    <w:name w:val="3E02DF5C67684EF39A13B453FE4A3C50"/>
  </w:style>
  <w:style w:type="paragraph" w:customStyle="1" w:styleId="AC5EFF4EAA814B92BAE466AF418CB574">
    <w:name w:val="AC5EFF4EAA814B92BAE466AF418CB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6</TotalTime>
  <Pages>1</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2014-09-12T05:50:00Z</dcterms:created>
  <dcterms:modified xsi:type="dcterms:W3CDTF">2014-09-12T05:59:00Z</dcterms:modified>
</cp:coreProperties>
</file>