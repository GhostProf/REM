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C319B69CB894C209741A891848A737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7EE52577E01426E91A29FD6C9DCF28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952DB" w:rsidP="007952DB">
                <w:r>
                  <w:t>Mayhill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96CA697A5394F3EB45BF92298C590DD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7952DB" w:rsidP="007952DB">
                <w:r>
                  <w:t>C.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6C846BEF1A4466B8592D07A9031C8E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952DB" w:rsidP="007952DB">
                <w:r>
                  <w:t>Fowler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E7033E3861F4CCBBB3835E3BA7C224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770343CDB2B435D94E426BA33F53734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7952DB" w:rsidP="007952DB">
                <w:r w:rsidRPr="007952DB">
                  <w:t>Stetson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8D204A1244CE455DB846EAFA756BE8F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952DB" w:rsidP="007952DB">
                <w:proofErr w:type="spellStart"/>
                <w:r w:rsidRPr="007952DB">
                  <w:rPr>
                    <w:lang w:val="en-US"/>
                  </w:rPr>
                  <w:t>Berezil</w:t>
                </w:r>
                <w:proofErr w:type="spellEnd"/>
                <w:r w:rsidRPr="007952DB">
                  <w:rPr>
                    <w:lang w:val="en-US"/>
                  </w:rPr>
                  <w:t>’ Theatre (БЕРЕЗІЛЬ)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4A83FB2175F4A609A004459034B11A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F876A39AFD44433BC2C685A0EF7583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7952DB" w:rsidRDefault="007952DB" w:rsidP="007952DB">
                <w:pPr>
                  <w:rPr>
                    <w:lang w:val="uk-UA"/>
                  </w:rPr>
                </w:pPr>
                <w:r w:rsidRPr="00886809">
                  <w:t xml:space="preserve">The </w:t>
                </w:r>
                <w:proofErr w:type="spellStart"/>
                <w:r w:rsidRPr="00886809">
                  <w:t>Berezil</w:t>
                </w:r>
                <w:proofErr w:type="spellEnd"/>
                <w:r>
                  <w:t>’</w:t>
                </w:r>
                <w:r w:rsidRPr="00886809">
                  <w:t xml:space="preserve"> Theatre</w:t>
                </w:r>
                <w:r>
                  <w:t xml:space="preserve"> was an </w:t>
                </w:r>
                <w:proofErr w:type="spellStart"/>
                <w:r>
                  <w:t>i</w:t>
                </w:r>
                <w:proofErr w:type="spellEnd"/>
                <w:r w:rsidRPr="00A31842">
                  <w:rPr>
                    <w:lang w:val="uk-UA"/>
                  </w:rPr>
                  <w:t xml:space="preserve">nnovative theatre company founded by director and actor Oleksandr </w:t>
                </w:r>
                <w:r>
                  <w:t>“</w:t>
                </w:r>
                <w:r>
                  <w:rPr>
                    <w:lang w:val="uk-UA"/>
                  </w:rPr>
                  <w:t>Les</w:t>
                </w:r>
                <w:r>
                  <w:t>”</w:t>
                </w:r>
                <w:r>
                  <w:rPr>
                    <w:lang w:val="uk-UA"/>
                  </w:rPr>
                  <w:t xml:space="preserve"> Kurbas</w:t>
                </w:r>
                <w:r w:rsidRPr="00A31842">
                  <w:rPr>
                    <w:lang w:val="uk-UA"/>
                  </w:rPr>
                  <w:t xml:space="preserve"> in 1922. Active for just over a decade, the Berezil</w:t>
                </w:r>
                <w:r>
                  <w:t>’</w:t>
                </w:r>
                <w:r w:rsidRPr="00A31842">
                  <w:rPr>
                    <w:lang w:val="uk-UA"/>
                  </w:rPr>
                  <w:t xml:space="preserve"> shaped the theatrical landscape of Soviet Ukraine and theatre in Ukrainian. Kurbas organized the </w:t>
                </w:r>
                <w:r w:rsidRPr="00A31842">
                  <w:rPr>
                    <w:i/>
                    <w:lang w:val="uk-UA"/>
                  </w:rPr>
                  <w:t>Mystets'ke obiednannia Berezil'</w:t>
                </w:r>
                <w:r>
                  <w:rPr>
                    <w:lang w:val="uk-UA"/>
                  </w:rPr>
                  <w:t xml:space="preserve"> </w:t>
                </w:r>
                <w:r>
                  <w:t>[</w:t>
                </w:r>
                <w:r w:rsidRPr="00886809">
                  <w:rPr>
                    <w:i/>
                    <w:lang w:val="uk-UA"/>
                  </w:rPr>
                  <w:t>Artistic Organization Berezil'</w:t>
                </w:r>
                <w:r>
                  <w:t>]</w:t>
                </w:r>
                <w:r w:rsidRPr="00A31842">
                  <w:rPr>
                    <w:lang w:val="uk-UA"/>
                  </w:rPr>
                  <w:t xml:space="preserve"> in 1922 in Kyiv on the </w:t>
                </w:r>
                <w:r>
                  <w:t>foundation</w:t>
                </w:r>
                <w:r w:rsidRPr="00A31842">
                  <w:rPr>
                    <w:lang w:val="uk-UA"/>
                  </w:rPr>
                  <w:t xml:space="preserve"> of two previous companies. Patronized by the Red Army, as well as by local Party and state institutions, the Berezil expanded to include not only a theatre company, but also several affiliate studios, a museum, </w:t>
                </w:r>
                <w:r>
                  <w:t xml:space="preserve">a </w:t>
                </w:r>
                <w:r w:rsidRPr="00A31842">
                  <w:rPr>
                    <w:lang w:val="uk-UA"/>
                  </w:rPr>
                  <w:t xml:space="preserve">director's lab, </w:t>
                </w:r>
                <w:r>
                  <w:t xml:space="preserve">a </w:t>
                </w:r>
                <w:r w:rsidRPr="00A31842">
                  <w:rPr>
                    <w:lang w:val="uk-UA"/>
                  </w:rPr>
                  <w:t>studio school</w:t>
                </w:r>
                <w:r>
                  <w:t>,</w:t>
                </w:r>
                <w:r w:rsidRPr="00A31842">
                  <w:rPr>
                    <w:lang w:val="uk-UA"/>
                  </w:rPr>
                  <w:t xml:space="preserve"> and </w:t>
                </w:r>
                <w:r>
                  <w:t>a t</w:t>
                </w:r>
                <w:r w:rsidRPr="00A31842">
                  <w:rPr>
                    <w:lang w:val="uk-UA"/>
                  </w:rPr>
                  <w:t>heatre journal</w:t>
                </w:r>
                <w:r>
                  <w:rPr>
                    <w:lang w:val="uk-UA"/>
                  </w:rPr>
                  <w:t xml:space="preserve">. The </w:t>
                </w:r>
                <w:r w:rsidRPr="00A31842">
                  <w:rPr>
                    <w:lang w:val="uk-UA"/>
                  </w:rPr>
                  <w:t xml:space="preserve">state acknowledged this success and moved the company to Kharkiv, Soviet Ukraine's capital, in 1926. The theatre produced a wide variety of works, from expressionist propaganda pieces like Georg Kaiser's </w:t>
                </w:r>
                <w:r w:rsidRPr="00A31842">
                  <w:rPr>
                    <w:i/>
                    <w:lang w:val="uk-UA"/>
                  </w:rPr>
                  <w:t>Haz</w:t>
                </w:r>
                <w:r>
                  <w:rPr>
                    <w:lang w:val="uk-UA"/>
                  </w:rPr>
                  <w:t xml:space="preserve"> </w:t>
                </w:r>
                <w:r>
                  <w:t>[</w:t>
                </w:r>
                <w:r w:rsidRPr="00886809">
                  <w:rPr>
                    <w:i/>
                    <w:lang w:val="uk-UA"/>
                  </w:rPr>
                  <w:t>Gas</w:t>
                </w:r>
                <w:r>
                  <w:rPr>
                    <w:lang w:val="uk-UA"/>
                  </w:rPr>
                  <w:t>, 1922</w:t>
                </w:r>
                <w:r>
                  <w:t>]</w:t>
                </w:r>
                <w:r w:rsidRPr="00A31842">
                  <w:rPr>
                    <w:lang w:val="uk-UA"/>
                  </w:rPr>
                  <w:t xml:space="preserve">, to Ukrainian translations of world classics like Shakespeare's </w:t>
                </w:r>
                <w:r w:rsidRPr="00A31842">
                  <w:rPr>
                    <w:i/>
                    <w:lang w:val="uk-UA"/>
                  </w:rPr>
                  <w:t>Macbeth</w:t>
                </w:r>
                <w:r w:rsidRPr="00A31842">
                  <w:rPr>
                    <w:lang w:val="uk-UA"/>
                  </w:rPr>
                  <w:t xml:space="preserve"> (1924), to new Sov</w:t>
                </w:r>
                <w:r>
                  <w:rPr>
                    <w:lang w:val="uk-UA"/>
                  </w:rPr>
                  <w:t>iet classics, like Mykola Kulish</w:t>
                </w:r>
                <w:r w:rsidRPr="00A31842">
                  <w:rPr>
                    <w:lang w:val="uk-UA"/>
                  </w:rPr>
                  <w:t xml:space="preserve">'s </w:t>
                </w:r>
                <w:r w:rsidRPr="00A31842">
                  <w:rPr>
                    <w:i/>
                    <w:lang w:val="uk-UA"/>
                  </w:rPr>
                  <w:t>Narodnyi Malakhii</w:t>
                </w:r>
                <w:r>
                  <w:rPr>
                    <w:lang w:val="uk-UA"/>
                  </w:rPr>
                  <w:t xml:space="preserve"> </w:t>
                </w:r>
                <w:r>
                  <w:t>[</w:t>
                </w:r>
                <w:r w:rsidRPr="00886809">
                  <w:rPr>
                    <w:i/>
                    <w:lang w:val="uk-UA"/>
                  </w:rPr>
                  <w:t>The People's Malakhii</w:t>
                </w:r>
                <w:r>
                  <w:rPr>
                    <w:lang w:val="uk-UA"/>
                  </w:rPr>
                  <w:t>, 1927</w:t>
                </w:r>
                <w:r>
                  <w:t>]</w:t>
                </w:r>
                <w:r w:rsidRPr="00A31842">
                  <w:rPr>
                    <w:lang w:val="uk-UA"/>
                  </w:rPr>
                  <w:t xml:space="preserve">. The Berezil' became known for its close collaboration with Soviet Ukrainian playwright Mykola Kulish, and it was after Kulish's last play, 1933's </w:t>
                </w:r>
                <w:r w:rsidRPr="00A31842">
                  <w:rPr>
                    <w:i/>
                    <w:lang w:val="uk-UA"/>
                  </w:rPr>
                  <w:t>Maklena Grasa</w:t>
                </w:r>
                <w:r w:rsidRPr="00A31842">
                  <w:rPr>
                    <w:lang w:val="uk-UA"/>
                  </w:rPr>
                  <w:t xml:space="preserve">, that the Commissariat of Enlightenment sent Kurbas into exile and changed the theatre's name to the </w:t>
                </w:r>
                <w:r w:rsidRPr="00A31842">
                  <w:rPr>
                    <w:i/>
                    <w:lang w:val="uk-UA"/>
                  </w:rPr>
                  <w:t>Teatr imeni T</w:t>
                </w:r>
                <w:r w:rsidRPr="00A31842">
                  <w:rPr>
                    <w:i/>
                  </w:rPr>
                  <w:t>.H.</w:t>
                </w:r>
                <w:r w:rsidRPr="00A31842">
                  <w:rPr>
                    <w:i/>
                    <w:lang w:val="uk-UA"/>
                  </w:rPr>
                  <w:t xml:space="preserve"> Shevchenka</w:t>
                </w:r>
                <w:r>
                  <w:rPr>
                    <w:lang w:val="uk-UA"/>
                  </w:rPr>
                  <w:t xml:space="preserve"> [</w:t>
                </w:r>
                <w:r w:rsidRPr="00A31842">
                  <w:rPr>
                    <w:lang w:val="uk-UA"/>
                  </w:rPr>
                  <w:t>The Taras Shevchenko Theatre</w:t>
                </w:r>
                <w:r>
                  <w:t>]</w:t>
                </w:r>
                <w:r w:rsidRPr="00A31842">
                  <w:rPr>
                    <w:lang w:val="uk-UA"/>
                  </w:rPr>
                  <w:t xml:space="preserve">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94788F67EF242BDAEFFDDA99B1E8B9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952DB" w:rsidRDefault="007952DB" w:rsidP="00553FFF">
                <w:pPr>
                  <w:keepNext/>
                </w:pPr>
                <w:r>
                  <w:t>File: berezil1.jpg</w:t>
                </w:r>
              </w:p>
              <w:p w:rsidR="007952DB" w:rsidRDefault="00553FFF" w:rsidP="00553FFF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D772BA">
                  <w:t xml:space="preserve">Photo of the </w:t>
                </w:r>
                <w:proofErr w:type="spellStart"/>
                <w:r w:rsidRPr="00D772BA">
                  <w:t>Berezil</w:t>
                </w:r>
                <w:proofErr w:type="spellEnd"/>
                <w:r w:rsidRPr="00D772BA">
                  <w:t>' production of Hello from Radio 477. From: http://www.encyclopediaofukraine.com/display.asp?linkpath=pages%5CB%5CE%5CBerezil.htm</w:t>
                </w:r>
              </w:p>
              <w:p w:rsidR="007952DB" w:rsidRPr="007952DB" w:rsidRDefault="007952DB" w:rsidP="007952DB">
                <w:r w:rsidRPr="007952DB">
                  <w:t xml:space="preserve">The </w:t>
                </w:r>
                <w:proofErr w:type="spellStart"/>
                <w:r w:rsidRPr="007952DB">
                  <w:t>Berezil</w:t>
                </w:r>
                <w:proofErr w:type="spellEnd"/>
                <w:r w:rsidRPr="007952DB">
                  <w:t xml:space="preserve">' was the most innovative theatre company in Soviet Ukraine and one of the most innovative in the Soviet Union. Although active for only eleven years, the </w:t>
                </w:r>
                <w:proofErr w:type="spellStart"/>
                <w:r w:rsidRPr="007952DB">
                  <w:t>Berezil</w:t>
                </w:r>
                <w:proofErr w:type="spellEnd"/>
                <w:r w:rsidRPr="007952DB">
                  <w:t xml:space="preserve">', founded by director and actor </w:t>
                </w:r>
                <w:proofErr w:type="spellStart"/>
                <w:r w:rsidRPr="007952DB">
                  <w:t>Oleksandr</w:t>
                </w:r>
                <w:proofErr w:type="spellEnd"/>
                <w:r w:rsidRPr="007952DB">
                  <w:t xml:space="preserve"> "Les'" </w:t>
                </w:r>
                <w:proofErr w:type="spellStart"/>
                <w:r w:rsidRPr="007952DB">
                  <w:t>Kurbas</w:t>
                </w:r>
                <w:proofErr w:type="spellEnd"/>
                <w:r w:rsidRPr="007952DB">
                  <w:t xml:space="preserve">, transformed the Soviet theatrical landscape. The </w:t>
                </w:r>
                <w:proofErr w:type="spellStart"/>
                <w:r w:rsidRPr="007952DB">
                  <w:t>Berezil</w:t>
                </w:r>
                <w:proofErr w:type="spellEnd"/>
                <w:r w:rsidRPr="007952DB">
                  <w:t xml:space="preserve">' emerged from two earlier companies: the </w:t>
                </w:r>
                <w:proofErr w:type="spellStart"/>
                <w:r w:rsidRPr="007952DB">
                  <w:t>Molodyi</w:t>
                </w:r>
                <w:proofErr w:type="spellEnd"/>
                <w:r w:rsidRPr="007952DB">
                  <w:t xml:space="preserve"> </w:t>
                </w:r>
                <w:proofErr w:type="spellStart"/>
                <w:r w:rsidRPr="007952DB">
                  <w:t>teatr</w:t>
                </w:r>
                <w:proofErr w:type="spellEnd"/>
                <w:r w:rsidRPr="007952DB">
                  <w:t xml:space="preserve"> [Young Theatre, 1917-1919], an experimental troupe in Kyiv, and the </w:t>
                </w:r>
                <w:proofErr w:type="spellStart"/>
                <w:r w:rsidRPr="007952DB">
                  <w:t>Kyidramte</w:t>
                </w:r>
                <w:proofErr w:type="spellEnd"/>
                <w:r w:rsidRPr="007952DB">
                  <w:t xml:space="preserve"> [Kyiv Dramatic Theatre, 1920-1921], a Civil-War era itinerant troupe that garnered Red Army patronage. </w:t>
                </w:r>
                <w:proofErr w:type="spellStart"/>
                <w:r w:rsidRPr="007952DB">
                  <w:t>Kurbas</w:t>
                </w:r>
                <w:proofErr w:type="spellEnd"/>
                <w:r w:rsidRPr="007952DB">
                  <w:t xml:space="preserve"> returned to Kyiv in 1922 and founded the </w:t>
                </w:r>
                <w:proofErr w:type="spellStart"/>
                <w:r w:rsidRPr="007952DB">
                  <w:t>Mystets'ke</w:t>
                </w:r>
                <w:proofErr w:type="spellEnd"/>
                <w:r w:rsidRPr="007952DB">
                  <w:t xml:space="preserve"> </w:t>
                </w:r>
                <w:proofErr w:type="spellStart"/>
                <w:r w:rsidRPr="007952DB">
                  <w:t>ob'ednannia</w:t>
                </w:r>
                <w:proofErr w:type="spellEnd"/>
                <w:r w:rsidRPr="007952DB">
                  <w:t xml:space="preserve"> </w:t>
                </w:r>
                <w:proofErr w:type="spellStart"/>
                <w:r w:rsidRPr="007952DB">
                  <w:t>Berezil</w:t>
                </w:r>
                <w:proofErr w:type="spellEnd"/>
                <w:r w:rsidRPr="007952DB">
                  <w:t xml:space="preserve">' Artistic Organization </w:t>
                </w:r>
                <w:proofErr w:type="spellStart"/>
                <w:r w:rsidRPr="007952DB">
                  <w:t>Berezil</w:t>
                </w:r>
                <w:proofErr w:type="spellEnd"/>
                <w:r w:rsidRPr="007952DB">
                  <w:t xml:space="preserve">']. The company grew to include over 300 artistic and technical personnel, five workshops (including outposts in </w:t>
                </w:r>
                <w:proofErr w:type="spellStart"/>
                <w:r w:rsidRPr="007952DB">
                  <w:t>Boryspil</w:t>
                </w:r>
                <w:proofErr w:type="spellEnd"/>
                <w:r w:rsidRPr="007952DB">
                  <w:t xml:space="preserve">' and </w:t>
                </w:r>
                <w:proofErr w:type="spellStart"/>
                <w:r w:rsidRPr="007952DB">
                  <w:t>Bila</w:t>
                </w:r>
                <w:proofErr w:type="spellEnd"/>
                <w:r w:rsidRPr="007952DB">
                  <w:t xml:space="preserve"> </w:t>
                </w:r>
                <w:proofErr w:type="spellStart"/>
                <w:r w:rsidRPr="007952DB">
                  <w:t>Tserkva</w:t>
                </w:r>
                <w:proofErr w:type="spellEnd"/>
                <w:r w:rsidRPr="007952DB">
                  <w:t xml:space="preserve">), a directors' laboratory, a museum, and a periodical, </w:t>
                </w:r>
                <w:proofErr w:type="spellStart"/>
                <w:r w:rsidRPr="007952DB">
                  <w:t>Barykady</w:t>
                </w:r>
                <w:proofErr w:type="spellEnd"/>
                <w:r w:rsidRPr="007952DB">
                  <w:t xml:space="preserve"> </w:t>
                </w:r>
                <w:proofErr w:type="spellStart"/>
                <w:r w:rsidRPr="007952DB">
                  <w:t>teatru</w:t>
                </w:r>
                <w:proofErr w:type="spellEnd"/>
                <w:r w:rsidRPr="007952DB">
                  <w:t xml:space="preserve"> [Theatrical Barricades]. In 1926 the Soviet Ukrainian Party-state moved the </w:t>
                </w:r>
                <w:proofErr w:type="spellStart"/>
                <w:r w:rsidRPr="007952DB">
                  <w:t>Berezil</w:t>
                </w:r>
                <w:proofErr w:type="spellEnd"/>
                <w:r w:rsidRPr="007952DB">
                  <w:t xml:space="preserve">' to </w:t>
                </w:r>
                <w:proofErr w:type="spellStart"/>
                <w:r w:rsidRPr="007952DB">
                  <w:t>Kharkiv</w:t>
                </w:r>
                <w:proofErr w:type="spellEnd"/>
                <w:r w:rsidRPr="007952DB">
                  <w:t xml:space="preserve"> and granted them republic-level funding. After a series of scandalous productions, the Commissariat of Enlightenment removed </w:t>
                </w:r>
                <w:proofErr w:type="spellStart"/>
                <w:r w:rsidRPr="007952DB">
                  <w:t>Kurbas</w:t>
                </w:r>
                <w:proofErr w:type="spellEnd"/>
                <w:r w:rsidRPr="007952DB">
                  <w:t xml:space="preserve"> from the position of artistic director in 1933 (he was soon arrested) and changed the name of the theatre to the </w:t>
                </w:r>
                <w:proofErr w:type="spellStart"/>
                <w:r w:rsidRPr="007952DB">
                  <w:t>Taras</w:t>
                </w:r>
                <w:proofErr w:type="spellEnd"/>
                <w:r w:rsidRPr="007952DB">
                  <w:t xml:space="preserve"> Shevchenko Theatre in 1934. </w:t>
                </w:r>
              </w:p>
              <w:p w:rsidR="007952DB" w:rsidRPr="00A31842" w:rsidRDefault="007952DB" w:rsidP="007952DB"/>
              <w:p w:rsidR="007952DB" w:rsidRPr="00A31842" w:rsidRDefault="007952DB" w:rsidP="007952DB">
                <w:r w:rsidRPr="00A31842">
                  <w:t xml:space="preserve">The </w:t>
                </w:r>
                <w:proofErr w:type="spellStart"/>
                <w:r w:rsidRPr="00A31842">
                  <w:t>Berezil</w:t>
                </w:r>
                <w:proofErr w:type="spellEnd"/>
                <w:r w:rsidRPr="00A31842">
                  <w:t xml:space="preserve">' is inseparable from its artistic director, Les </w:t>
                </w:r>
                <w:proofErr w:type="spellStart"/>
                <w:r w:rsidRPr="00A31842">
                  <w:t>Kurbas</w:t>
                </w:r>
                <w:proofErr w:type="spellEnd"/>
                <w:r w:rsidRPr="00A31842">
                  <w:t xml:space="preserve">. He not only directed productions, but also mentored an entire generation of theatre artists through his work with the directors' laboratory and his rehearsal techniques for actors. One of </w:t>
                </w:r>
                <w:proofErr w:type="spellStart"/>
                <w:r w:rsidRPr="00A31842">
                  <w:t>Kurbas</w:t>
                </w:r>
                <w:proofErr w:type="spellEnd"/>
                <w:r w:rsidRPr="00A31842">
                  <w:t xml:space="preserve">' most powerful techniques was </w:t>
                </w:r>
                <w:proofErr w:type="spellStart"/>
                <w:r w:rsidRPr="00A31842">
                  <w:rPr>
                    <w:i/>
                  </w:rPr>
                  <w:t>peretvorennia</w:t>
                </w:r>
                <w:proofErr w:type="spellEnd"/>
                <w:r w:rsidRPr="00A31842">
                  <w:t>, transformation, where actors discovered a physical gesture that represented the internal psychological states of their characters. Whil</w:t>
                </w:r>
                <w:r>
                  <w:t>e similar to Michael Chekhov's “</w:t>
                </w:r>
                <w:r w:rsidRPr="00A31842">
                  <w:t>p</w:t>
                </w:r>
                <w:r>
                  <w:t xml:space="preserve">sychological gesture,” </w:t>
                </w:r>
                <w:proofErr w:type="spellStart"/>
                <w:r>
                  <w:t>Meyerhold</w:t>
                </w:r>
                <w:r w:rsidRPr="00A31842">
                  <w:t>'s</w:t>
                </w:r>
                <w:proofErr w:type="spellEnd"/>
                <w:r w:rsidRPr="00A31842">
                  <w:t xml:space="preserve"> biomechanics, or Brecht's </w:t>
                </w:r>
                <w:proofErr w:type="spellStart"/>
                <w:r w:rsidRPr="00A31842">
                  <w:rPr>
                    <w:i/>
                  </w:rPr>
                  <w:t>gestus</w:t>
                </w:r>
                <w:proofErr w:type="spellEnd"/>
                <w:r w:rsidRPr="00A31842">
                  <w:t xml:space="preserve">, </w:t>
                </w:r>
                <w:proofErr w:type="spellStart"/>
                <w:r w:rsidRPr="00A31842">
                  <w:t>Kurbas</w:t>
                </w:r>
                <w:proofErr w:type="spellEnd"/>
                <w:r w:rsidRPr="00A31842">
                  <w:t xml:space="preserve">' methods emerged from his own synthesis of theatrical experiences from the German and Polish-language </w:t>
                </w:r>
                <w:proofErr w:type="spellStart"/>
                <w:r w:rsidRPr="00A31842">
                  <w:t>theaters</w:t>
                </w:r>
                <w:proofErr w:type="spellEnd"/>
                <w:r w:rsidRPr="00A31842">
                  <w:t xml:space="preserve"> in pre-war Vienna and </w:t>
                </w:r>
                <w:proofErr w:type="spellStart"/>
                <w:r w:rsidRPr="00A31842">
                  <w:t>Lemberg</w:t>
                </w:r>
                <w:proofErr w:type="spellEnd"/>
                <w:r w:rsidRPr="00A31842">
                  <w:t xml:space="preserve"> (i.e., today's </w:t>
                </w:r>
                <w:proofErr w:type="spellStart"/>
                <w:r w:rsidRPr="00A31842">
                  <w:t>Lviv</w:t>
                </w:r>
                <w:proofErr w:type="spellEnd"/>
                <w:r w:rsidRPr="00A31842">
                  <w:t>), and interwar Berlin.</w:t>
                </w:r>
              </w:p>
              <w:p w:rsidR="007952DB" w:rsidRPr="00A31842" w:rsidRDefault="007952DB" w:rsidP="007952DB"/>
              <w:p w:rsidR="007952DB" w:rsidRPr="00A31842" w:rsidRDefault="007952DB" w:rsidP="007952DB">
                <w:r w:rsidRPr="00A31842">
                  <w:t xml:space="preserve">The </w:t>
                </w:r>
                <w:proofErr w:type="spellStart"/>
                <w:r w:rsidRPr="00A31842">
                  <w:t>Berezil</w:t>
                </w:r>
                <w:proofErr w:type="spellEnd"/>
                <w:r>
                  <w:t>’</w:t>
                </w:r>
                <w:r w:rsidRPr="00A31842">
                  <w:t xml:space="preserve"> offered various styles of plays, but all were designed to challenge the spectator with experimental physicality, sets, and new techniques, such as using film media onstage. Georg Kaiser's </w:t>
                </w:r>
                <w:r w:rsidRPr="00A31842">
                  <w:rPr>
                    <w:i/>
                  </w:rPr>
                  <w:t>Gas</w:t>
                </w:r>
                <w:r w:rsidRPr="00A31842">
                  <w:t xml:space="preserve"> was the troupe's first success in 1923, followed shortly by Upton Sinclair's </w:t>
                </w:r>
                <w:r w:rsidRPr="00A31842">
                  <w:rPr>
                    <w:i/>
                  </w:rPr>
                  <w:t>Jimmie Higgins</w:t>
                </w:r>
                <w:r w:rsidRPr="00A31842">
                  <w:t xml:space="preserve">, which included a film component not previously seen on the Soviet stage. </w:t>
                </w:r>
                <w:proofErr w:type="spellStart"/>
                <w:r w:rsidRPr="00A31842">
                  <w:t>Kurbas</w:t>
                </w:r>
                <w:proofErr w:type="spellEnd"/>
                <w:r w:rsidRPr="00A31842">
                  <w:t xml:space="preserve"> focused on Ukrainian translations of world classics, including Shakespeare's </w:t>
                </w:r>
                <w:r w:rsidRPr="00A31842">
                  <w:rPr>
                    <w:i/>
                  </w:rPr>
                  <w:t>Macbeth</w:t>
                </w:r>
                <w:r w:rsidRPr="00A31842">
                  <w:t xml:space="preserve"> (1924), Friedrich Schiller's </w:t>
                </w:r>
                <w:r w:rsidRPr="00A31842">
                  <w:rPr>
                    <w:i/>
                  </w:rPr>
                  <w:t xml:space="preserve">Die </w:t>
                </w:r>
                <w:proofErr w:type="spellStart"/>
                <w:r w:rsidRPr="00A31842">
                  <w:rPr>
                    <w:i/>
                  </w:rPr>
                  <w:t>Verschwörung</w:t>
                </w:r>
                <w:proofErr w:type="spellEnd"/>
                <w:r w:rsidRPr="00A31842">
                  <w:rPr>
                    <w:i/>
                  </w:rPr>
                  <w:t xml:space="preserve"> des </w:t>
                </w:r>
                <w:proofErr w:type="spellStart"/>
                <w:r w:rsidRPr="00A31842">
                  <w:rPr>
                    <w:bCs/>
                    <w:i/>
                  </w:rPr>
                  <w:t>Fiesco</w:t>
                </w:r>
                <w:proofErr w:type="spellEnd"/>
                <w:r w:rsidRPr="00A31842">
                  <w:rPr>
                    <w:i/>
                  </w:rPr>
                  <w:t xml:space="preserve"> </w:t>
                </w:r>
                <w:proofErr w:type="spellStart"/>
                <w:r w:rsidRPr="00A31842">
                  <w:rPr>
                    <w:i/>
                  </w:rPr>
                  <w:t>zu</w:t>
                </w:r>
                <w:proofErr w:type="spellEnd"/>
                <w:r w:rsidRPr="00A31842">
                  <w:rPr>
                    <w:i/>
                  </w:rPr>
                  <w:t xml:space="preserve"> </w:t>
                </w:r>
                <w:proofErr w:type="spellStart"/>
                <w:r w:rsidRPr="00211DDA">
                  <w:rPr>
                    <w:i/>
                  </w:rPr>
                  <w:t>Genua</w:t>
                </w:r>
                <w:proofErr w:type="spellEnd"/>
                <w:r w:rsidRPr="00211DDA">
                  <w:rPr>
                    <w:i/>
                  </w:rPr>
                  <w:t xml:space="preserve"> (</w:t>
                </w:r>
                <w:proofErr w:type="spellStart"/>
                <w:r w:rsidRPr="00211DDA">
                  <w:rPr>
                    <w:i/>
                  </w:rPr>
                  <w:t>Fiesco</w:t>
                </w:r>
                <w:proofErr w:type="spellEnd"/>
                <w:r w:rsidRPr="00211DDA">
                  <w:rPr>
                    <w:i/>
                  </w:rPr>
                  <w:t>: or the Genoese Conspiracy</w:t>
                </w:r>
                <w:r w:rsidRPr="00A31842">
                  <w:t xml:space="preserve">; </w:t>
                </w:r>
                <w:proofErr w:type="spellStart"/>
                <w:r w:rsidRPr="00A31842">
                  <w:t>Ukr</w:t>
                </w:r>
                <w:proofErr w:type="spellEnd"/>
                <w:r w:rsidRPr="00A31842">
                  <w:t xml:space="preserve">. </w:t>
                </w:r>
                <w:proofErr w:type="spellStart"/>
                <w:r w:rsidRPr="00211DDA">
                  <w:rPr>
                    <w:i/>
                  </w:rPr>
                  <w:t>Zmova</w:t>
                </w:r>
                <w:proofErr w:type="spellEnd"/>
                <w:r w:rsidRPr="00211DDA">
                  <w:rPr>
                    <w:i/>
                  </w:rPr>
                  <w:t xml:space="preserve"> </w:t>
                </w:r>
                <w:proofErr w:type="spellStart"/>
                <w:r w:rsidRPr="00211DDA">
                  <w:rPr>
                    <w:i/>
                  </w:rPr>
                  <w:t>Fiesko</w:t>
                </w:r>
                <w:proofErr w:type="spellEnd"/>
                <w:r w:rsidRPr="00211DDA">
                  <w:rPr>
                    <w:i/>
                  </w:rPr>
                  <w:t xml:space="preserve"> v </w:t>
                </w:r>
                <w:proofErr w:type="spellStart"/>
                <w:r w:rsidRPr="00211DDA">
                  <w:rPr>
                    <w:i/>
                  </w:rPr>
                  <w:t>Henui</w:t>
                </w:r>
                <w:proofErr w:type="spellEnd"/>
                <w:r w:rsidRPr="00211DDA">
                  <w:rPr>
                    <w:i/>
                    <w:color w:val="424242"/>
                  </w:rPr>
                  <w:t>)</w:t>
                </w:r>
                <w:r w:rsidRPr="00A31842">
                  <w:t xml:space="preserve"> and Fernand </w:t>
                </w:r>
                <w:proofErr w:type="spellStart"/>
                <w:r w:rsidRPr="00A31842">
                  <w:t>Crommelynck's</w:t>
                </w:r>
                <w:proofErr w:type="spellEnd"/>
                <w:r w:rsidRPr="00A31842">
                  <w:t xml:space="preserve"> </w:t>
                </w:r>
                <w:r w:rsidRPr="00A31842">
                  <w:rPr>
                    <w:i/>
                  </w:rPr>
                  <w:t xml:space="preserve">Les </w:t>
                </w:r>
                <w:proofErr w:type="spellStart"/>
                <w:r w:rsidRPr="00A31842">
                  <w:rPr>
                    <w:i/>
                  </w:rPr>
                  <w:t>Tripes</w:t>
                </w:r>
                <w:proofErr w:type="spellEnd"/>
                <w:r w:rsidRPr="00A31842">
                  <w:rPr>
                    <w:i/>
                  </w:rPr>
                  <w:t xml:space="preserve"> d'Or</w:t>
                </w:r>
                <w:r w:rsidRPr="00A31842">
                  <w:t xml:space="preserve"> (</w:t>
                </w:r>
                <w:r w:rsidRPr="00211DDA">
                  <w:rPr>
                    <w:i/>
                  </w:rPr>
                  <w:t>Gold in the Guts;</w:t>
                </w:r>
                <w:r w:rsidRPr="00A31842">
                  <w:t xml:space="preserve"> </w:t>
                </w:r>
                <w:proofErr w:type="spellStart"/>
                <w:proofErr w:type="gramStart"/>
                <w:r w:rsidRPr="00A31842">
                  <w:t>Ukr</w:t>
                </w:r>
                <w:proofErr w:type="spellEnd"/>
                <w:r w:rsidRPr="00A31842">
                  <w:t>.,</w:t>
                </w:r>
                <w:proofErr w:type="gramEnd"/>
                <w:r w:rsidRPr="00A31842">
                  <w:t xml:space="preserve"> </w:t>
                </w:r>
                <w:proofErr w:type="spellStart"/>
                <w:r w:rsidRPr="00211DDA">
                  <w:rPr>
                    <w:i/>
                  </w:rPr>
                  <w:t>Zolote</w:t>
                </w:r>
                <w:proofErr w:type="spellEnd"/>
                <w:r w:rsidRPr="00211DDA">
                  <w:rPr>
                    <w:i/>
                  </w:rPr>
                  <w:t xml:space="preserve"> </w:t>
                </w:r>
                <w:proofErr w:type="spellStart"/>
                <w:r w:rsidRPr="00211DDA">
                  <w:rPr>
                    <w:i/>
                  </w:rPr>
                  <w:t>cherevo</w:t>
                </w:r>
                <w:proofErr w:type="spellEnd"/>
                <w:r w:rsidRPr="00211DDA">
                  <w:rPr>
                    <w:i/>
                  </w:rPr>
                  <w:t>).</w:t>
                </w:r>
                <w:r w:rsidRPr="00A31842">
                  <w:t xml:space="preserve"> The </w:t>
                </w:r>
                <w:proofErr w:type="spellStart"/>
                <w:r w:rsidRPr="00A31842">
                  <w:t>Berezil</w:t>
                </w:r>
                <w:proofErr w:type="spellEnd"/>
                <w:r w:rsidRPr="00A31842">
                  <w:t xml:space="preserve"> also embraced mass culture with the variety shows </w:t>
                </w:r>
                <w:proofErr w:type="spellStart"/>
                <w:r w:rsidRPr="00A31842">
                  <w:rPr>
                    <w:i/>
                  </w:rPr>
                  <w:t>Allo</w:t>
                </w:r>
                <w:proofErr w:type="spellEnd"/>
                <w:r w:rsidRPr="00A31842">
                  <w:rPr>
                    <w:i/>
                  </w:rPr>
                  <w:t xml:space="preserve"> </w:t>
                </w:r>
                <w:proofErr w:type="spellStart"/>
                <w:r w:rsidRPr="00A31842">
                  <w:rPr>
                    <w:i/>
                  </w:rPr>
                  <w:t>na</w:t>
                </w:r>
                <w:proofErr w:type="spellEnd"/>
                <w:r w:rsidRPr="00A31842">
                  <w:rPr>
                    <w:i/>
                  </w:rPr>
                  <w:t xml:space="preserve"> </w:t>
                </w:r>
                <w:proofErr w:type="spellStart"/>
                <w:r w:rsidRPr="00A31842">
                  <w:rPr>
                    <w:i/>
                  </w:rPr>
                  <w:t>khvyli</w:t>
                </w:r>
                <w:proofErr w:type="spellEnd"/>
                <w:r w:rsidRPr="00A31842">
                  <w:rPr>
                    <w:i/>
                  </w:rPr>
                  <w:t xml:space="preserve"> 477</w:t>
                </w:r>
                <w:r w:rsidRPr="00A31842">
                  <w:t xml:space="preserve"> </w:t>
                </w:r>
                <w:r w:rsidRPr="00211DDA">
                  <w:rPr>
                    <w:i/>
                  </w:rPr>
                  <w:t>(Hello from Radio 477</w:t>
                </w:r>
                <w:r w:rsidRPr="00A31842">
                  <w:t xml:space="preserve">, 1929) and </w:t>
                </w:r>
                <w:proofErr w:type="spellStart"/>
                <w:r w:rsidRPr="00A31842">
                  <w:rPr>
                    <w:i/>
                  </w:rPr>
                  <w:t>Chotyry</w:t>
                </w:r>
                <w:proofErr w:type="spellEnd"/>
                <w:r w:rsidRPr="00A31842">
                  <w:rPr>
                    <w:i/>
                  </w:rPr>
                  <w:t xml:space="preserve"> </w:t>
                </w:r>
                <w:proofErr w:type="spellStart"/>
                <w:r w:rsidRPr="00A31842">
                  <w:rPr>
                    <w:i/>
                  </w:rPr>
                  <w:t>Chemberleny</w:t>
                </w:r>
                <w:proofErr w:type="spellEnd"/>
                <w:r w:rsidRPr="00A31842">
                  <w:t xml:space="preserve"> </w:t>
                </w:r>
                <w:r w:rsidRPr="00211DDA">
                  <w:rPr>
                    <w:i/>
                  </w:rPr>
                  <w:t>(Four Chamberlains,</w:t>
                </w:r>
                <w:r w:rsidRPr="00A31842">
                  <w:t xml:space="preserve"> 1932). The </w:t>
                </w:r>
                <w:proofErr w:type="spellStart"/>
                <w:r w:rsidRPr="00A31842">
                  <w:t>Berezil</w:t>
                </w:r>
                <w:proofErr w:type="spellEnd"/>
                <w:r w:rsidRPr="00A31842">
                  <w:t xml:space="preserve"> collaborated with playwright </w:t>
                </w:r>
                <w:proofErr w:type="spellStart"/>
                <w:r w:rsidRPr="00A31842">
                  <w:t>Mykola</w:t>
                </w:r>
                <w:proofErr w:type="spellEnd"/>
                <w:r w:rsidRPr="00A31842">
                  <w:t xml:space="preserve"> </w:t>
                </w:r>
                <w:proofErr w:type="spellStart"/>
                <w:r w:rsidRPr="00A31842">
                  <w:t>Kulish</w:t>
                </w:r>
                <w:proofErr w:type="spellEnd"/>
                <w:r w:rsidRPr="00A31842">
                  <w:t xml:space="preserve">, who wrote his best plays for the company, including </w:t>
                </w:r>
                <w:proofErr w:type="spellStart"/>
                <w:r w:rsidRPr="00A31842">
                  <w:rPr>
                    <w:i/>
                  </w:rPr>
                  <w:t>Narodnyi</w:t>
                </w:r>
                <w:proofErr w:type="spellEnd"/>
                <w:r w:rsidRPr="00A31842">
                  <w:rPr>
                    <w:i/>
                  </w:rPr>
                  <w:t xml:space="preserve"> </w:t>
                </w:r>
                <w:proofErr w:type="spellStart"/>
                <w:r w:rsidRPr="00A31842">
                  <w:rPr>
                    <w:i/>
                  </w:rPr>
                  <w:t>Malakhii</w:t>
                </w:r>
                <w:proofErr w:type="spellEnd"/>
                <w:r w:rsidRPr="00A31842">
                  <w:t xml:space="preserve"> </w:t>
                </w:r>
                <w:r w:rsidRPr="00211DDA">
                  <w:rPr>
                    <w:i/>
                  </w:rPr>
                  <w:t xml:space="preserve">(The People's </w:t>
                </w:r>
                <w:proofErr w:type="spellStart"/>
                <w:r w:rsidRPr="00211DDA">
                  <w:rPr>
                    <w:i/>
                  </w:rPr>
                  <w:t>Malakhii</w:t>
                </w:r>
                <w:proofErr w:type="spellEnd"/>
                <w:r w:rsidRPr="00211DDA">
                  <w:rPr>
                    <w:i/>
                  </w:rPr>
                  <w:t>),</w:t>
                </w:r>
                <w:r w:rsidRPr="00A31842">
                  <w:t xml:space="preserve"> </w:t>
                </w:r>
                <w:proofErr w:type="spellStart"/>
                <w:r w:rsidRPr="00A31842">
                  <w:rPr>
                    <w:i/>
                  </w:rPr>
                  <w:t>Myna</w:t>
                </w:r>
                <w:proofErr w:type="spellEnd"/>
                <w:r w:rsidRPr="00A31842">
                  <w:rPr>
                    <w:i/>
                  </w:rPr>
                  <w:t xml:space="preserve"> </w:t>
                </w:r>
                <w:proofErr w:type="spellStart"/>
                <w:r w:rsidRPr="00A31842">
                  <w:rPr>
                    <w:i/>
                  </w:rPr>
                  <w:t>Mazailo</w:t>
                </w:r>
                <w:proofErr w:type="spellEnd"/>
                <w:r w:rsidRPr="00A31842">
                  <w:t xml:space="preserve">, </w:t>
                </w:r>
                <w:proofErr w:type="spellStart"/>
                <w:r w:rsidRPr="00A31842">
                  <w:rPr>
                    <w:i/>
                  </w:rPr>
                  <w:t>Patetychna</w:t>
                </w:r>
                <w:proofErr w:type="spellEnd"/>
                <w:r w:rsidRPr="00A31842">
                  <w:rPr>
                    <w:i/>
                  </w:rPr>
                  <w:t xml:space="preserve"> </w:t>
                </w:r>
                <w:r w:rsidRPr="00211DDA">
                  <w:rPr>
                    <w:i/>
                  </w:rPr>
                  <w:t xml:space="preserve">Sonata (Sonata </w:t>
                </w:r>
                <w:proofErr w:type="spellStart"/>
                <w:r w:rsidRPr="00211DDA">
                  <w:rPr>
                    <w:i/>
                  </w:rPr>
                  <w:t>Pathétique</w:t>
                </w:r>
                <w:proofErr w:type="spellEnd"/>
                <w:r w:rsidRPr="00211DDA">
                  <w:rPr>
                    <w:i/>
                  </w:rPr>
                  <w:t>),</w:t>
                </w:r>
                <w:r w:rsidRPr="00A31842">
                  <w:t xml:space="preserve"> and </w:t>
                </w:r>
                <w:proofErr w:type="spellStart"/>
                <w:r w:rsidRPr="00A31842">
                  <w:rPr>
                    <w:i/>
                  </w:rPr>
                  <w:t>Maklena</w:t>
                </w:r>
                <w:proofErr w:type="spellEnd"/>
                <w:r w:rsidRPr="00A31842">
                  <w:rPr>
                    <w:i/>
                  </w:rPr>
                  <w:t xml:space="preserve"> </w:t>
                </w:r>
                <w:proofErr w:type="spellStart"/>
                <w:r w:rsidRPr="00A31842">
                  <w:rPr>
                    <w:i/>
                  </w:rPr>
                  <w:t>Grasa</w:t>
                </w:r>
                <w:proofErr w:type="spellEnd"/>
                <w:r w:rsidRPr="00211DDA">
                  <w:t xml:space="preserve">. It was the </w:t>
                </w:r>
                <w:proofErr w:type="spellStart"/>
                <w:r w:rsidRPr="00211DDA">
                  <w:rPr>
                    <w:i/>
                  </w:rPr>
                  <w:t>Maklena</w:t>
                </w:r>
                <w:proofErr w:type="spellEnd"/>
                <w:r w:rsidRPr="00211DDA">
                  <w:rPr>
                    <w:i/>
                  </w:rPr>
                  <w:t xml:space="preserve"> </w:t>
                </w:r>
                <w:r w:rsidRPr="00211DDA">
                  <w:t xml:space="preserve">production that led to </w:t>
                </w:r>
                <w:proofErr w:type="spellStart"/>
                <w:r w:rsidRPr="00211DDA">
                  <w:t>Kurbas</w:t>
                </w:r>
                <w:proofErr w:type="spellEnd"/>
                <w:r w:rsidRPr="00211DDA">
                  <w:t xml:space="preserve">’ removal by the Commissariat of Enlightenment in 1934. </w:t>
                </w:r>
              </w:p>
              <w:p w:rsidR="007952DB" w:rsidRDefault="007952DB" w:rsidP="007952DB"/>
              <w:p w:rsidR="003F0D73" w:rsidRDefault="007952DB" w:rsidP="007952DB">
                <w:r w:rsidRPr="00A31842">
                  <w:t xml:space="preserve">Many of the most famous cultural figures in Soviet Ukraine emerged from the </w:t>
                </w:r>
                <w:proofErr w:type="spellStart"/>
                <w:r w:rsidRPr="00A31842">
                  <w:t>Berezil</w:t>
                </w:r>
                <w:proofErr w:type="spellEnd"/>
                <w:r>
                  <w:t>’,</w:t>
                </w:r>
                <w:r w:rsidRPr="00A31842">
                  <w:t xml:space="preserve"> including Soviet actors </w:t>
                </w:r>
                <w:proofErr w:type="spellStart"/>
                <w:r w:rsidRPr="00A31842">
                  <w:t>Amvrosii</w:t>
                </w:r>
                <w:proofErr w:type="spellEnd"/>
                <w:r w:rsidRPr="00A31842">
                  <w:t xml:space="preserve"> </w:t>
                </w:r>
                <w:proofErr w:type="spellStart"/>
                <w:r w:rsidRPr="00A31842">
                  <w:t>Buchma</w:t>
                </w:r>
                <w:proofErr w:type="spellEnd"/>
                <w:r w:rsidRPr="00A31842">
                  <w:t xml:space="preserve">, Natalia </w:t>
                </w:r>
                <w:proofErr w:type="spellStart"/>
                <w:r w:rsidRPr="00A31842">
                  <w:t>Uzhvii</w:t>
                </w:r>
                <w:proofErr w:type="spellEnd"/>
                <w:r w:rsidRPr="00A31842">
                  <w:t xml:space="preserve">, and Marian </w:t>
                </w:r>
                <w:proofErr w:type="spellStart"/>
                <w:r w:rsidRPr="00A31842">
                  <w:t>Krushel'nyts'kyi</w:t>
                </w:r>
                <w:proofErr w:type="spellEnd"/>
                <w:r>
                  <w:t>;</w:t>
                </w:r>
                <w:r w:rsidRPr="00A31842">
                  <w:t xml:space="preserve"> directors </w:t>
                </w:r>
                <w:proofErr w:type="spellStart"/>
                <w:r w:rsidRPr="00A31842">
                  <w:t>Vasyl</w:t>
                </w:r>
                <w:proofErr w:type="spellEnd"/>
                <w:r w:rsidRPr="00A31842">
                  <w:t xml:space="preserve">' </w:t>
                </w:r>
                <w:proofErr w:type="spellStart"/>
                <w:r w:rsidRPr="00A31842">
                  <w:t>Vasyl'ko</w:t>
                </w:r>
                <w:proofErr w:type="spellEnd"/>
                <w:r w:rsidRPr="00A31842">
                  <w:t xml:space="preserve"> and </w:t>
                </w:r>
                <w:proofErr w:type="spellStart"/>
                <w:r w:rsidRPr="00A31842">
                  <w:t>Borys</w:t>
                </w:r>
                <w:proofErr w:type="spellEnd"/>
                <w:r w:rsidRPr="00A31842">
                  <w:t xml:space="preserve"> </w:t>
                </w:r>
                <w:proofErr w:type="spellStart"/>
                <w:r w:rsidRPr="00A31842">
                  <w:t>Tiahno</w:t>
                </w:r>
                <w:proofErr w:type="spellEnd"/>
                <w:r>
                  <w:t>;</w:t>
                </w:r>
                <w:r w:rsidRPr="00A31842">
                  <w:t xml:space="preserve"> and designers </w:t>
                </w:r>
                <w:proofErr w:type="spellStart"/>
                <w:r w:rsidRPr="00A31842">
                  <w:t>Anatol</w:t>
                </w:r>
                <w:proofErr w:type="spellEnd"/>
                <w:r w:rsidRPr="00A31842">
                  <w:t xml:space="preserve">' </w:t>
                </w:r>
                <w:proofErr w:type="spellStart"/>
                <w:r w:rsidRPr="00A31842">
                  <w:t>Petryts'kyi</w:t>
                </w:r>
                <w:proofErr w:type="spellEnd"/>
                <w:r w:rsidRPr="00A31842">
                  <w:t xml:space="preserve"> and </w:t>
                </w:r>
                <w:proofErr w:type="spellStart"/>
                <w:r w:rsidRPr="00A31842">
                  <w:t>Vadym</w:t>
                </w:r>
                <w:proofErr w:type="spellEnd"/>
                <w:r w:rsidRPr="00A31842">
                  <w:t xml:space="preserve"> </w:t>
                </w:r>
                <w:proofErr w:type="spellStart"/>
                <w:r w:rsidRPr="00A31842">
                  <w:t>Meller</w:t>
                </w:r>
                <w:proofErr w:type="spellEnd"/>
                <w:r w:rsidRPr="00A31842">
                  <w:t>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7952DB">
            <w:r w:rsidRPr="0015114C"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53D2686823E4900B234C18A4B364851"/>
              </w:placeholder>
            </w:sdtPr>
            <w:sdtEndPr/>
            <w:sdtContent>
              <w:p w:rsidR="007952DB" w:rsidRPr="00A31842" w:rsidRDefault="007952DB" w:rsidP="007952DB"/>
              <w:p w:rsidR="00553FFF" w:rsidRDefault="00553FFF" w:rsidP="007952DB">
                <w:sdt>
                  <w:sdtPr>
                    <w:id w:val="191034213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Che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(Cherkashyn and Fomina)</w:t>
                    </w:r>
                    <w:r>
                      <w:fldChar w:fldCharType="end"/>
                    </w:r>
                  </w:sdtContent>
                </w:sdt>
                <w:r w:rsidR="002754F0">
                  <w:rPr>
                    <w:rStyle w:val="CommentReference"/>
                  </w:rPr>
                  <w:commentReference w:id="0"/>
                </w:r>
              </w:p>
              <w:p w:rsidR="002754F0" w:rsidRDefault="002754F0" w:rsidP="007952DB"/>
              <w:p w:rsidR="002754F0" w:rsidRDefault="002754F0" w:rsidP="007952DB">
                <w:sdt>
                  <w:sdtPr>
                    <w:id w:val="19645352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Erm12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(Ermakova)</w:t>
                    </w:r>
                    <w:r>
                      <w:fldChar w:fldCharType="end"/>
                    </w:r>
                  </w:sdtContent>
                </w:sdt>
              </w:p>
              <w:p w:rsidR="002754F0" w:rsidRDefault="002754F0" w:rsidP="007952DB"/>
              <w:p w:rsidR="002754F0" w:rsidRDefault="002C7875" w:rsidP="002C7875">
                <w:pPr>
                  <w:tabs>
                    <w:tab w:val="left" w:pos="2415"/>
                  </w:tabs>
                </w:pPr>
                <w:sdt>
                  <w:sdtPr>
                    <w:id w:val="18182961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Hir82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(Hirniak)</w:t>
                    </w:r>
                    <w:r>
                      <w:fldChar w:fldCharType="end"/>
                    </w:r>
                  </w:sdtContent>
                </w:sdt>
                <w:bookmarkStart w:id="1" w:name="_GoBack"/>
                <w:bookmarkEnd w:id="1"/>
              </w:p>
              <w:p w:rsidR="002C7875" w:rsidRDefault="002C7875" w:rsidP="002C7875">
                <w:pPr>
                  <w:tabs>
                    <w:tab w:val="left" w:pos="2415"/>
                  </w:tabs>
                </w:pPr>
              </w:p>
              <w:p w:rsidR="002C7875" w:rsidRDefault="002C7875" w:rsidP="002C7875">
                <w:pPr>
                  <w:tabs>
                    <w:tab w:val="left" w:pos="2415"/>
                  </w:tabs>
                </w:pPr>
                <w:sdt>
                  <w:sdtPr>
                    <w:id w:val="2650499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Lab01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(Labin's'kyi)</w:t>
                    </w:r>
                    <w:r>
                      <w:fldChar w:fldCharType="end"/>
                    </w:r>
                  </w:sdtContent>
                </w:sdt>
              </w:p>
              <w:p w:rsidR="002C7875" w:rsidRDefault="002C7875" w:rsidP="002C7875">
                <w:pPr>
                  <w:tabs>
                    <w:tab w:val="left" w:pos="2415"/>
                  </w:tabs>
                </w:pPr>
              </w:p>
              <w:p w:rsidR="002C7875" w:rsidRDefault="002C7875" w:rsidP="002C7875">
                <w:pPr>
                  <w:tabs>
                    <w:tab w:val="left" w:pos="2415"/>
                  </w:tabs>
                </w:pPr>
                <w:sdt>
                  <w:sdtPr>
                    <w:id w:val="5626074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Mak04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(Makaryk)</w:t>
                    </w:r>
                    <w:r>
                      <w:fldChar w:fldCharType="end"/>
                    </w:r>
                  </w:sdtContent>
                </w:sdt>
              </w:p>
              <w:p w:rsidR="002C7875" w:rsidRDefault="002C7875" w:rsidP="007952DB"/>
              <w:p w:rsidR="002C7875" w:rsidRDefault="002C7875" w:rsidP="007952DB">
                <w:sdt>
                  <w:sdtPr>
                    <w:id w:val="-8524833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Mak10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(Makaryk and Tkacz, Modernism in Kyiv: Jubilant Experimentation)</w:t>
                    </w:r>
                    <w:r>
                      <w:fldChar w:fldCharType="end"/>
                    </w:r>
                  </w:sdtContent>
                </w:sdt>
              </w:p>
              <w:p w:rsidR="002C7875" w:rsidRDefault="002C7875" w:rsidP="007952DB"/>
              <w:p w:rsidR="002C7875" w:rsidRDefault="002C7875" w:rsidP="007952DB">
                <w:sdt>
                  <w:sdtPr>
                    <w:id w:val="-2407205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Vas69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(Vasyl'ko)</w:t>
                    </w:r>
                    <w:r>
                      <w:fldChar w:fldCharType="end"/>
                    </w:r>
                  </w:sdtContent>
                </w:sdt>
              </w:p>
              <w:p w:rsidR="003235A7" w:rsidRDefault="00867E16" w:rsidP="007952DB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WN" w:date="2014-08-02T18:33:00Z" w:initials="DM">
    <w:p w:rsidR="002754F0" w:rsidRDefault="002754F0">
      <w:pPr>
        <w:pStyle w:val="CommentText"/>
      </w:pPr>
      <w:r>
        <w:rPr>
          <w:rStyle w:val="CommentReference"/>
        </w:rPr>
        <w:annotationRef/>
      </w:r>
      <w:r>
        <w:t>Queried author about this book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E16" w:rsidRDefault="00867E16" w:rsidP="007A0D55">
      <w:pPr>
        <w:spacing w:after="0" w:line="240" w:lineRule="auto"/>
      </w:pPr>
      <w:r>
        <w:separator/>
      </w:r>
    </w:p>
  </w:endnote>
  <w:endnote w:type="continuationSeparator" w:id="0">
    <w:p w:rsidR="00867E16" w:rsidRDefault="00867E1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E16" w:rsidRDefault="00867E16" w:rsidP="007A0D55">
      <w:pPr>
        <w:spacing w:after="0" w:line="240" w:lineRule="auto"/>
      </w:pPr>
      <w:r>
        <w:separator/>
      </w:r>
    </w:p>
  </w:footnote>
  <w:footnote w:type="continuationSeparator" w:id="0">
    <w:p w:rsidR="00867E16" w:rsidRDefault="00867E1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2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54F0"/>
    <w:rsid w:val="002A0A0D"/>
    <w:rsid w:val="002B0B37"/>
    <w:rsid w:val="002C7875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3FFF"/>
    <w:rsid w:val="00590035"/>
    <w:rsid w:val="005B177E"/>
    <w:rsid w:val="005B3921"/>
    <w:rsid w:val="005F26D7"/>
    <w:rsid w:val="005F5450"/>
    <w:rsid w:val="006D0412"/>
    <w:rsid w:val="007411B9"/>
    <w:rsid w:val="00744237"/>
    <w:rsid w:val="00780D95"/>
    <w:rsid w:val="00780DC7"/>
    <w:rsid w:val="007952DB"/>
    <w:rsid w:val="007A0D55"/>
    <w:rsid w:val="007B3377"/>
    <w:rsid w:val="007E5F44"/>
    <w:rsid w:val="00821DE3"/>
    <w:rsid w:val="00846CE1"/>
    <w:rsid w:val="00867E16"/>
    <w:rsid w:val="008A5B87"/>
    <w:rsid w:val="00922950"/>
    <w:rsid w:val="009A7264"/>
    <w:rsid w:val="009C0D22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0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D2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53FF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53F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53F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F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3F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FF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0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D2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53FF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53F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53F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F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3F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F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319B69CB894C209741A891848A7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072A0-E0DF-41CC-B582-F171CBACAB4D}"/>
      </w:docPartPr>
      <w:docPartBody>
        <w:p w:rsidR="00000000" w:rsidRDefault="004132A5">
          <w:pPr>
            <w:pStyle w:val="7C319B69CB894C209741A891848A737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7EE52577E01426E91A29FD6C9DCF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1CBE5-7A6B-424D-99CE-76F09F78BC90}"/>
      </w:docPartPr>
      <w:docPartBody>
        <w:p w:rsidR="00000000" w:rsidRDefault="004132A5">
          <w:pPr>
            <w:pStyle w:val="37EE52577E01426E91A29FD6C9DCF28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96CA697A5394F3EB45BF92298C59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609AC-A57B-4061-A1DF-BED938D9C9B5}"/>
      </w:docPartPr>
      <w:docPartBody>
        <w:p w:rsidR="00000000" w:rsidRDefault="004132A5">
          <w:pPr>
            <w:pStyle w:val="396CA697A5394F3EB45BF92298C590D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6C846BEF1A4466B8592D07A9031C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584A9-41EB-4606-9920-5BCFA30439A3}"/>
      </w:docPartPr>
      <w:docPartBody>
        <w:p w:rsidR="00000000" w:rsidRDefault="004132A5">
          <w:pPr>
            <w:pStyle w:val="16C846BEF1A4466B8592D07A9031C8EB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CE7033E3861F4CCBBB3835E3BA7C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FDB4E-61B4-486C-8282-52F2814F8B1D}"/>
      </w:docPartPr>
      <w:docPartBody>
        <w:p w:rsidR="00000000" w:rsidRDefault="004132A5">
          <w:pPr>
            <w:pStyle w:val="CE7033E3861F4CCBBB3835E3BA7C224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770343CDB2B435D94E426BA33F53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C70AD-255D-43B7-832F-D6CDDD9E07D2}"/>
      </w:docPartPr>
      <w:docPartBody>
        <w:p w:rsidR="00000000" w:rsidRDefault="004132A5">
          <w:pPr>
            <w:pStyle w:val="C770343CDB2B435D94E426BA33F537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D204A1244CE455DB846EAFA756BE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BA0E3-F828-4D85-93B7-42142A1B54B3}"/>
      </w:docPartPr>
      <w:docPartBody>
        <w:p w:rsidR="00000000" w:rsidRDefault="004132A5">
          <w:pPr>
            <w:pStyle w:val="8D204A1244CE455DB846EAFA756BE8F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4A83FB2175F4A609A004459034B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1AA80-81BA-41EF-9024-4A9963BF636C}"/>
      </w:docPartPr>
      <w:docPartBody>
        <w:p w:rsidR="00000000" w:rsidRDefault="004132A5">
          <w:pPr>
            <w:pStyle w:val="C4A83FB2175F4A609A004459034B11A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F876A39AFD44433BC2C685A0EF75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E717F-AA38-40C9-9795-39E5802DC8A7}"/>
      </w:docPartPr>
      <w:docPartBody>
        <w:p w:rsidR="00000000" w:rsidRDefault="004132A5">
          <w:pPr>
            <w:pStyle w:val="6F876A39AFD44433BC2C685A0EF758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94788F67EF242BDAEFFDDA99B1E8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94CD0-9325-4FC3-81DD-C4169AF9F4FD}"/>
      </w:docPartPr>
      <w:docPartBody>
        <w:p w:rsidR="00000000" w:rsidRDefault="004132A5">
          <w:pPr>
            <w:pStyle w:val="D94788F67EF242BDAEFFDDA99B1E8B9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53D2686823E4900B234C18A4B364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64FEC-4FE0-4BA4-8B37-4BF6B95C81A6}"/>
      </w:docPartPr>
      <w:docPartBody>
        <w:p w:rsidR="00000000" w:rsidRDefault="004132A5">
          <w:pPr>
            <w:pStyle w:val="753D2686823E4900B234C18A4B36485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A5"/>
    <w:rsid w:val="004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319B69CB894C209741A891848A7373">
    <w:name w:val="7C319B69CB894C209741A891848A7373"/>
  </w:style>
  <w:style w:type="paragraph" w:customStyle="1" w:styleId="37EE52577E01426E91A29FD6C9DCF28F">
    <w:name w:val="37EE52577E01426E91A29FD6C9DCF28F"/>
  </w:style>
  <w:style w:type="paragraph" w:customStyle="1" w:styleId="396CA697A5394F3EB45BF92298C590DD">
    <w:name w:val="396CA697A5394F3EB45BF92298C590DD"/>
  </w:style>
  <w:style w:type="paragraph" w:customStyle="1" w:styleId="16C846BEF1A4466B8592D07A9031C8EB">
    <w:name w:val="16C846BEF1A4466B8592D07A9031C8EB"/>
  </w:style>
  <w:style w:type="paragraph" w:customStyle="1" w:styleId="CE7033E3861F4CCBBB3835E3BA7C2240">
    <w:name w:val="CE7033E3861F4CCBBB3835E3BA7C2240"/>
  </w:style>
  <w:style w:type="paragraph" w:customStyle="1" w:styleId="C770343CDB2B435D94E426BA33F53734">
    <w:name w:val="C770343CDB2B435D94E426BA33F53734"/>
  </w:style>
  <w:style w:type="paragraph" w:customStyle="1" w:styleId="8D204A1244CE455DB846EAFA756BE8FB">
    <w:name w:val="8D204A1244CE455DB846EAFA756BE8FB"/>
  </w:style>
  <w:style w:type="paragraph" w:customStyle="1" w:styleId="C4A83FB2175F4A609A004459034B11A8">
    <w:name w:val="C4A83FB2175F4A609A004459034B11A8"/>
  </w:style>
  <w:style w:type="paragraph" w:customStyle="1" w:styleId="6F876A39AFD44433BC2C685A0EF75831">
    <w:name w:val="6F876A39AFD44433BC2C685A0EF75831"/>
  </w:style>
  <w:style w:type="paragraph" w:customStyle="1" w:styleId="D94788F67EF242BDAEFFDDA99B1E8B90">
    <w:name w:val="D94788F67EF242BDAEFFDDA99B1E8B90"/>
  </w:style>
  <w:style w:type="paragraph" w:customStyle="1" w:styleId="753D2686823E4900B234C18A4B364851">
    <w:name w:val="753D2686823E4900B234C18A4B3648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319B69CB894C209741A891848A7373">
    <w:name w:val="7C319B69CB894C209741A891848A7373"/>
  </w:style>
  <w:style w:type="paragraph" w:customStyle="1" w:styleId="37EE52577E01426E91A29FD6C9DCF28F">
    <w:name w:val="37EE52577E01426E91A29FD6C9DCF28F"/>
  </w:style>
  <w:style w:type="paragraph" w:customStyle="1" w:styleId="396CA697A5394F3EB45BF92298C590DD">
    <w:name w:val="396CA697A5394F3EB45BF92298C590DD"/>
  </w:style>
  <w:style w:type="paragraph" w:customStyle="1" w:styleId="16C846BEF1A4466B8592D07A9031C8EB">
    <w:name w:val="16C846BEF1A4466B8592D07A9031C8EB"/>
  </w:style>
  <w:style w:type="paragraph" w:customStyle="1" w:styleId="CE7033E3861F4CCBBB3835E3BA7C2240">
    <w:name w:val="CE7033E3861F4CCBBB3835E3BA7C2240"/>
  </w:style>
  <w:style w:type="paragraph" w:customStyle="1" w:styleId="C770343CDB2B435D94E426BA33F53734">
    <w:name w:val="C770343CDB2B435D94E426BA33F53734"/>
  </w:style>
  <w:style w:type="paragraph" w:customStyle="1" w:styleId="8D204A1244CE455DB846EAFA756BE8FB">
    <w:name w:val="8D204A1244CE455DB846EAFA756BE8FB"/>
  </w:style>
  <w:style w:type="paragraph" w:customStyle="1" w:styleId="C4A83FB2175F4A609A004459034B11A8">
    <w:name w:val="C4A83FB2175F4A609A004459034B11A8"/>
  </w:style>
  <w:style w:type="paragraph" w:customStyle="1" w:styleId="6F876A39AFD44433BC2C685A0EF75831">
    <w:name w:val="6F876A39AFD44433BC2C685A0EF75831"/>
  </w:style>
  <w:style w:type="paragraph" w:customStyle="1" w:styleId="D94788F67EF242BDAEFFDDA99B1E8B90">
    <w:name w:val="D94788F67EF242BDAEFFDDA99B1E8B90"/>
  </w:style>
  <w:style w:type="paragraph" w:customStyle="1" w:styleId="753D2686823E4900B234C18A4B364851">
    <w:name w:val="753D2686823E4900B234C18A4B3648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Che</b:Tag>
    <b:SourceType>Book</b:SourceType>
    <b:Guid>{BA3B5FC8-7026-4430-AEE3-F810C30112B1}</b:Guid>
    <b:Title>My—Berezil'tsi</b:Title>
    <b:Comments>Memoirs of the actors who preserved much of Kurbas' memory.</b:Comments>
    <b:Author>
      <b:Author>
        <b:NameList>
          <b:Person>
            <b:Last>Cherkashyn</b:Last>
            <b:First>Roman</b:First>
          </b:Person>
          <b:Person>
            <b:Last>Fomina</b:Last>
            <b:First>Iuliia</b:First>
          </b:Person>
        </b:NameList>
      </b:Author>
    </b:Author>
    <b:RefOrder>1</b:RefOrder>
  </b:Source>
  <b:Source>
    <b:Tag>Erm12</b:Tag>
    <b:SourceType>Book</b:SourceType>
    <b:Guid>{CCAC4017-70BD-40E9-8071-1BF921BD3C7E}</b:Guid>
    <b:Author>
      <b:Author>
        <b:NameList>
          <b:Person>
            <b:Last>Ermakova</b:Last>
            <b:First>Natalia</b:First>
          </b:Person>
        </b:NameList>
      </b:Author>
    </b:Author>
    <b:Title>Berezil’s’ka kul’tura: Istoriia, dosvid</b:Title>
    <b:Year>2012</b:Year>
    <b:City>Kyiv</b:City>
    <b:Publisher>Feniks</b:Publisher>
    <b:Comments>The culmination of a lifetime of work on the theatre company with extensive references</b:Comments>
    <b:RefOrder>2</b:RefOrder>
  </b:Source>
  <b:Source>
    <b:Tag>Hir82</b:Tag>
    <b:SourceType>Book</b:SourceType>
    <b:Guid>{5FC349D4-488C-4599-900D-3A7ABA8A30BC}</b:Guid>
    <b:Author>
      <b:Author>
        <b:NameList>
          <b:Person>
            <b:Last>Hirniak</b:Last>
            <b:First>Iosyp</b:First>
          </b:Person>
        </b:NameList>
      </b:Author>
    </b:Author>
    <b:Title>Spomyny</b:Title>
    <b:Year>1982</b:Year>
    <b:City>New York</b:City>
    <b:Publisher>Smoloskyp</b:Publisher>
    <b:Comments>Foundational memoir by former Berezil member and postwar émigré, Iosyp Hirniak</b:Comments>
    <b:RefOrder>3</b:RefOrder>
  </b:Source>
  <b:Source>
    <b:Tag>Lab01</b:Tag>
    <b:SourceType>Book</b:SourceType>
    <b:Guid>{298D4DA3-24BF-41FA-8376-B69FBBF677EE}</b:Guid>
    <b:Author>
      <b:Author>
        <b:NameList>
          <b:Person>
            <b:Last>Labin's'kyi</b:Last>
            <b:First>Mykola</b:First>
          </b:Person>
        </b:NameList>
      </b:Author>
    </b:Author>
    <b:Title>Les' Kurbas: Filosofiia teatru</b:Title>
    <b:Year>2001</b:Year>
    <b:City>Kyiv</b:City>
    <b:Publisher>Osnova</b:Publisher>
    <b:Comments>Most updated compilation of documents, letters, and directors' laboratory notes</b:Comments>
    <b:RefOrder>4</b:RefOrder>
  </b:Source>
  <b:Source>
    <b:Tag>Mak04</b:Tag>
    <b:SourceType>Book</b:SourceType>
    <b:Guid>{8B30AB6A-2AAB-449D-A9C5-918B00C85F2F}</b:Guid>
    <b:Author>
      <b:Author>
        <b:NameList>
          <b:Person>
            <b:Last>Makaryk</b:Last>
            <b:First>Irene</b:First>
            <b:Middle>Rima</b:Middle>
          </b:Person>
        </b:NameList>
      </b:Author>
    </b:Author>
    <b:Title>The Undiscovered Bourn: Les Kurbas, Ukrainian Modernism, and Early Soviet Cultural Politics</b:Title>
    <b:Year>2004</b:Year>
    <b:City>Toronto</b:City>
    <b:Publisher>U of Toronto P</b:Publisher>
    <b:Comments>The best synthesis of Kurbas' work with the Berezil'</b:Comments>
    <b:RefOrder>5</b:RefOrder>
  </b:Source>
  <b:Source>
    <b:Tag>Mak10</b:Tag>
    <b:SourceType>Book</b:SourceType>
    <b:Guid>{5BD0921D-E5B9-41E8-80EA-A57672D2E493}</b:Guid>
    <b:Title>Modernism in Kyiv: Jubilant Experimentation</b:Title>
    <b:Year>2010</b:Year>
    <b:City>Toronto</b:City>
    <b:Publisher>U of Toronto P</b:Publisher>
    <b:Comments>Collection of articles, many focused on Kurbas and the Berezil', on the modernist period in Kyiv.</b:Comments>
    <b:Author>
      <b:Translator>
        <b:NameList>
          <b:Person>
            <b:Last>Makaryk</b:Last>
            <b:Middle>Rima</b:Middle>
            <b:First>Irene</b:First>
          </b:Person>
          <b:Person>
            <b:Last>Tkacz</b:Last>
            <b:First>Virlana</b:First>
          </b:Person>
        </b:NameList>
      </b:Translator>
    </b:Author>
    <b:RefOrder>6</b:RefOrder>
  </b:Source>
  <b:Source>
    <b:Tag>Vas69</b:Tag>
    <b:SourceType>Book</b:SourceType>
    <b:Guid>{9056C776-06F5-496E-9845-2BBA548E3531}</b:Guid>
    <b:Author>
      <b:Author>
        <b:NameList>
          <b:Person>
            <b:Last>Vasyl'ko</b:Last>
            <b:First>Vasyl'</b:First>
          </b:Person>
        </b:NameList>
      </b:Author>
    </b:Author>
    <b:Title>Les' Kurbas: Spohady suchasnikiv</b:Title>
    <b:Year>1969</b:Year>
    <b:City>Kyiv</b:City>
    <b:Publisher>Mystetstvo</b:Publisher>
    <b:Comments>The first compilation of memoirs about Kurbas, and by extension, the Berezil'</b:Comments>
    <b:RefOrder>7</b:RefOrder>
  </b:Source>
</b:Sources>
</file>

<file path=customXml/itemProps1.xml><?xml version="1.0" encoding="utf-8"?>
<ds:datastoreItem xmlns:ds="http://schemas.openxmlformats.org/officeDocument/2006/customXml" ds:itemID="{C56D23A1-F953-4571-817E-D05D6CE5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25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2014-08-03T01:32:00Z</dcterms:created>
  <dcterms:modified xsi:type="dcterms:W3CDTF">2014-08-03T01:57:00Z</dcterms:modified>
</cp:coreProperties>
</file>