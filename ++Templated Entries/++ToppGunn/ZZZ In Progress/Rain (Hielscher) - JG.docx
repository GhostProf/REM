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9039B879AFF48408F33C154A367F170"/>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9FA42C2FE694B61A646422E8E663AD6"/>
            </w:placeholder>
            <w:text/>
          </w:sdtPr>
          <w:sdtEndPr/>
          <w:sdtContent>
            <w:tc>
              <w:tcPr>
                <w:tcW w:w="2073" w:type="dxa"/>
              </w:tcPr>
              <w:p w:rsidR="00B574C9" w:rsidRDefault="007754CC" w:rsidP="007754CC">
                <w:r w:rsidRPr="007754CC">
                  <w:t>Eva</w:t>
                </w:r>
              </w:p>
            </w:tc>
          </w:sdtContent>
        </w:sdt>
        <w:sdt>
          <w:sdtPr>
            <w:alias w:val="Middle name"/>
            <w:tag w:val="authorMiddleName"/>
            <w:id w:val="-2076034781"/>
            <w:placeholder>
              <w:docPart w:val="F49C1DDCB6F64E6D821B0110D0A9AEFD"/>
            </w:placeholder>
            <w:showingPlcHdr/>
            <w:text/>
          </w:sdtPr>
          <w:sdtEndPr/>
          <w:sdtContent>
            <w:tc>
              <w:tcPr>
                <w:tcW w:w="2551" w:type="dxa"/>
              </w:tcPr>
              <w:p w:rsidR="00B574C9" w:rsidRDefault="00B574C9" w:rsidP="00922950">
                <w:r>
                  <w:rPr>
                    <w:rStyle w:val="PlaceholderText"/>
                  </w:rPr>
                  <w:t>[Middle name]</w:t>
                </w:r>
              </w:p>
            </w:tc>
          </w:sdtContent>
        </w:sdt>
        <w:sdt>
          <w:sdtPr>
            <w:rPr>
              <w:lang w:val="en-US"/>
            </w:rPr>
            <w:alias w:val="Last name"/>
            <w:tag w:val="authorLastName"/>
            <w:id w:val="-1088529830"/>
            <w:placeholder>
              <w:docPart w:val="EEED4E564A5F41F2B23358B92B609C13"/>
            </w:placeholder>
            <w:text/>
          </w:sdtPr>
          <w:sdtContent>
            <w:tc>
              <w:tcPr>
                <w:tcW w:w="2642" w:type="dxa"/>
              </w:tcPr>
              <w:p w:rsidR="00B574C9" w:rsidRDefault="007754CC" w:rsidP="00922950">
                <w:r w:rsidRPr="007754CC">
                  <w:rPr>
                    <w:lang w:val="en-US"/>
                  </w:rPr>
                  <w:t>Hielscher</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55E5D7FA8C9642FEB2968BA5552C8F7B"/>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rPr>
              <w:lang w:val="en-US" w:eastAsia="nl-NL"/>
            </w:rPr>
            <w:alias w:val="Affiliation"/>
            <w:tag w:val="affiliation"/>
            <w:id w:val="2012937915"/>
            <w:placeholder>
              <w:docPart w:val="014D333067EB4A35B0619C0898AEA9BE"/>
            </w:placeholder>
            <w:text/>
          </w:sdtPr>
          <w:sdtContent>
            <w:tc>
              <w:tcPr>
                <w:tcW w:w="8525" w:type="dxa"/>
                <w:gridSpan w:val="4"/>
              </w:tcPr>
              <w:p w:rsidR="00B574C9" w:rsidRDefault="007754CC" w:rsidP="007754CC">
                <w:r w:rsidRPr="007754CC">
                  <w:rPr>
                    <w:lang w:val="en-US" w:eastAsia="nl-NL"/>
                  </w:rPr>
                  <w:t>Ghent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75CA067DEBFB470E85C9CC33FAB3C5B2"/>
            </w:placeholder>
            <w:text/>
          </w:sdtPr>
          <w:sdtEndPr/>
          <w:sdtContent>
            <w:tc>
              <w:tcPr>
                <w:tcW w:w="9016" w:type="dxa"/>
                <w:tcMar>
                  <w:top w:w="113" w:type="dxa"/>
                  <w:bottom w:w="113" w:type="dxa"/>
                </w:tcMar>
              </w:tcPr>
              <w:p w:rsidR="003F0D73" w:rsidRPr="00FB589A" w:rsidRDefault="008F7AF5" w:rsidP="008F7AF5">
                <w:pPr>
                  <w:rPr>
                    <w:b/>
                  </w:rPr>
                </w:pPr>
                <w:r>
                  <w:rPr>
                    <w:b/>
                  </w:rPr>
                  <w:t>Regen (1929)</w:t>
                </w:r>
              </w:p>
            </w:tc>
          </w:sdtContent>
        </w:sdt>
      </w:tr>
      <w:tr w:rsidR="00464699" w:rsidTr="007821B0">
        <w:sdt>
          <w:sdtPr>
            <w:alias w:val="Variant headwords"/>
            <w:tag w:val="variantHeadwords"/>
            <w:id w:val="173464402"/>
            <w:placeholder>
              <w:docPart w:val="803ACACD62A543D2B8A7462A146E8464"/>
            </w:placeholder>
          </w:sdtPr>
          <w:sdtEndPr/>
          <w:sdtContent>
            <w:tc>
              <w:tcPr>
                <w:tcW w:w="9016" w:type="dxa"/>
                <w:tcMar>
                  <w:top w:w="113" w:type="dxa"/>
                  <w:bottom w:w="113" w:type="dxa"/>
                </w:tcMar>
              </w:tcPr>
              <w:p w:rsidR="00464699" w:rsidRDefault="008F7AF5" w:rsidP="008F7AF5">
                <w:r>
                  <w:t>Rain</w:t>
                </w:r>
              </w:p>
            </w:tc>
          </w:sdtContent>
        </w:sdt>
      </w:tr>
      <w:tr w:rsidR="00E85A05" w:rsidTr="003F0D73">
        <w:sdt>
          <w:sdtPr>
            <w:alias w:val="Abstract"/>
            <w:tag w:val="abstract"/>
            <w:id w:val="-635871867"/>
            <w:placeholder>
              <w:docPart w:val="FAED97EB6F93495B9A53D44E9FC6601D"/>
            </w:placeholder>
          </w:sdtPr>
          <w:sdtEndPr/>
          <w:sdtContent>
            <w:tc>
              <w:tcPr>
                <w:tcW w:w="9016" w:type="dxa"/>
                <w:tcMar>
                  <w:top w:w="113" w:type="dxa"/>
                  <w:bottom w:w="113" w:type="dxa"/>
                </w:tcMar>
              </w:tcPr>
              <w:p w:rsidR="00E85A05" w:rsidRDefault="008F7AF5" w:rsidP="008F7AF5">
                <w:r w:rsidRPr="00775665">
                  <w:rPr>
                    <w:i/>
                  </w:rPr>
                  <w:t>Regen</w:t>
                </w:r>
                <w:r>
                  <w:t xml:space="preserve"> [</w:t>
                </w:r>
                <w:r w:rsidRPr="00775665">
                  <w:rPr>
                    <w:i/>
                  </w:rPr>
                  <w:t>Rain</w:t>
                </w:r>
                <w:r>
                  <w:t>]</w:t>
                </w:r>
                <w:r w:rsidRPr="00775665">
                  <w:t xml:space="preserve"> is a black-and-white short film by Joris Ivens and Mannus Franken about a rain shower in Amsterdam. As </w:t>
                </w:r>
                <w:r>
                  <w:t xml:space="preserve">a </w:t>
                </w:r>
                <w:r w:rsidRPr="00775665">
                  <w:t>masterpiece of Dutch avant-garde</w:t>
                </w:r>
                <w:r>
                  <w:t xml:space="preserve"> cinema</w:t>
                </w:r>
                <w:r w:rsidRPr="00775665">
                  <w:t>, it is an impressionist and lyrical example of a city symphony, a film form that organizes urban images according to musical guidelines by combining experimental, documentary and narrative techniques. In 1932 Ivens asked Lou Lichtveld to write a score for the originally silent film, and a second sound version was made by Hanns Eisler in 1941. The film shows the effects of a natural phenomenon on the modern city with its motorized traffic and crowds, and reveals the transforming and aesthetic qualities of this everyday event by depicting the city before, during and after the rain. In a poetic play of light and shadow, reflection and refraction, the film studies the urban textures and semi-transparent surfaces such as skylights, tram windows and canals. During the rain shower, the entire city is covered with a second, semi-reflecting surface, generating a new and modern mediated vision not unlike cinematic perception. Reflected images appear on rain-soaked streets, puddles and canals. The city becomes a screen that Ivens</w:t>
                </w:r>
                <w:r>
                  <w:t>’s</w:t>
                </w:r>
                <w:r w:rsidRPr="00775665">
                  <w:t xml:space="preserve"> camera uncovers and doubles.</w:t>
                </w:r>
              </w:p>
            </w:tc>
          </w:sdtContent>
        </w:sdt>
      </w:tr>
      <w:tr w:rsidR="003F0D73" w:rsidTr="003F0D73">
        <w:sdt>
          <w:sdtPr>
            <w:alias w:val="Article text"/>
            <w:tag w:val="articleText"/>
            <w:id w:val="634067588"/>
            <w:placeholder>
              <w:docPart w:val="56275BFA8D124E99B8285EE19CA43071"/>
            </w:placeholder>
          </w:sdtPr>
          <w:sdtEndPr>
            <w:rPr>
              <w:b/>
              <w:color w:val="385623" w:themeColor="accent6" w:themeShade="80"/>
            </w:rPr>
          </w:sdtEndPr>
          <w:sdtContent>
            <w:tc>
              <w:tcPr>
                <w:tcW w:w="9016" w:type="dxa"/>
                <w:tcMar>
                  <w:top w:w="113" w:type="dxa"/>
                  <w:bottom w:w="113" w:type="dxa"/>
                </w:tcMar>
              </w:tcPr>
              <w:p w:rsidR="007754CC" w:rsidRDefault="008F7AF5" w:rsidP="008F7AF5">
                <w:r w:rsidRPr="00775665">
                  <w:rPr>
                    <w:i/>
                  </w:rPr>
                  <w:t>Regen</w:t>
                </w:r>
                <w:r>
                  <w:t xml:space="preserve"> [</w:t>
                </w:r>
                <w:r w:rsidRPr="00775665">
                  <w:rPr>
                    <w:i/>
                  </w:rPr>
                  <w:t>Rain</w:t>
                </w:r>
                <w:r>
                  <w:t>]</w:t>
                </w:r>
                <w:r w:rsidRPr="00775665">
                  <w:t xml:space="preserve"> is a black-and-white short film by Joris Ivens and Mannus Franken about a rain shower in Amsterdam. As </w:t>
                </w:r>
                <w:r>
                  <w:t xml:space="preserve">a </w:t>
                </w:r>
                <w:r w:rsidRPr="00775665">
                  <w:t>masterpiece of Dutch avant-garde</w:t>
                </w:r>
                <w:r>
                  <w:t xml:space="preserve"> cinema</w:t>
                </w:r>
                <w:r w:rsidRPr="00775665">
                  <w:t>, it is an impressionist and lyrical example of a city symphony, a film form that organizes urban images according to musical guidelines by combining experimental, documentary and narrative techniques. In 1932 Ivens asked Lou Lichtveld to write a score for the originally silent film, and a second sound version was made by Hanns Eisler in 1941. The film shows the effects of a natural phenomenon on the modern city with its motorized traffic and crowds, and reveals the transforming and aesthetic qualities of this everyday event by depicting the city before, during and after the rain. In a poetic play of light and shadow, reflection and refraction, the film studies the urban textures and semi-transparent surfaces such as skylights, tram windows and canals. During the rain shower, the entire city is covered with a second, semi-reflecting surface, generating a new and modern mediated vision not unlike cinematic perception. Reflected images appear on rain-soaked streets, puddles and canals. The city becomes a screen that Ivens</w:t>
                </w:r>
                <w:r>
                  <w:t>’s</w:t>
                </w:r>
                <w:r w:rsidRPr="00775665">
                  <w:t xml:space="preserve"> camera uncovers and doubles.</w:t>
                </w:r>
              </w:p>
              <w:p w:rsidR="007754CC" w:rsidRDefault="007754CC" w:rsidP="008F7AF5"/>
              <w:p w:rsidR="007754CC" w:rsidRDefault="007754CC" w:rsidP="007754CC">
                <w:pPr>
                  <w:keepNext/>
                </w:pPr>
                <w:r>
                  <w:t xml:space="preserve">Link: </w:t>
                </w:r>
                <w:r w:rsidRPr="007754CC">
                  <w:t>http://www.ivens.nl</w:t>
                </w:r>
              </w:p>
              <w:p w:rsidR="007754CC" w:rsidRDefault="007754CC" w:rsidP="007754CC">
                <w:pPr>
                  <w:pStyle w:val="Caption"/>
                </w:pPr>
                <w:fldSimple w:instr=" SEQ Figure \* ARABIC ">
                  <w:r>
                    <w:rPr>
                      <w:noProof/>
                    </w:rPr>
                    <w:t>1</w:t>
                  </w:r>
                </w:fldSimple>
                <w:r>
                  <w:t xml:space="preserve"> For more information: </w:t>
                </w:r>
                <w:r w:rsidRPr="007336CB">
                  <w:t>European Foundation Joris Ivens</w:t>
                </w:r>
              </w:p>
              <w:p w:rsidR="007754CC" w:rsidRDefault="007754CC" w:rsidP="007754CC">
                <w:pPr>
                  <w:keepNext/>
                </w:pPr>
                <w:r>
                  <w:t xml:space="preserve">Link: </w:t>
                </w:r>
                <w:r w:rsidRPr="007754CC">
                  <w:t>http://www.eyefilm.nl</w:t>
                </w:r>
              </w:p>
              <w:p w:rsidR="007754CC" w:rsidRDefault="007754CC" w:rsidP="007754CC">
                <w:pPr>
                  <w:pStyle w:val="Caption"/>
                </w:pPr>
                <w:fldSimple w:instr=" SEQ Figure \* ARABIC ">
                  <w:r>
                    <w:rPr>
                      <w:noProof/>
                    </w:rPr>
                    <w:t>2</w:t>
                  </w:r>
                </w:fldSimple>
                <w:r>
                  <w:t xml:space="preserve"> </w:t>
                </w:r>
                <w:r w:rsidRPr="008F5B90">
                  <w:t>EYE Film Institute Netherlands</w:t>
                </w:r>
                <w:bookmarkStart w:id="0" w:name="_GoBack"/>
                <w:bookmarkEnd w:id="0"/>
              </w:p>
              <w:p w:rsidR="007754CC" w:rsidRDefault="007754CC" w:rsidP="007754CC">
                <w:pPr>
                  <w:pStyle w:val="Authornote"/>
                  <w:rPr>
                    <w:lang w:val="en-US"/>
                  </w:rPr>
                </w:pPr>
                <w:r>
                  <w:rPr>
                    <w:lang w:val="en-US"/>
                  </w:rPr>
                  <w:t>Additional information for the editors/web designers:</w:t>
                </w:r>
              </w:p>
              <w:p w:rsidR="007754CC" w:rsidRDefault="007754CC" w:rsidP="007754CC">
                <w:pPr>
                  <w:pStyle w:val="Authornote"/>
                  <w:rPr>
                    <w:lang w:val="en-US"/>
                  </w:rPr>
                </w:pPr>
                <w:r>
                  <w:rPr>
                    <w:lang w:val="en-US"/>
                  </w:rPr>
                  <w:t>Copyright: Marceline Loridan-Ivens (Ivens’ widow)</w:t>
                </w:r>
              </w:p>
              <w:p w:rsidR="007754CC" w:rsidRDefault="007754CC" w:rsidP="007754CC">
                <w:pPr>
                  <w:pStyle w:val="Authornote"/>
                  <w:rPr>
                    <w:lang w:val="en-US"/>
                  </w:rPr>
                </w:pPr>
                <w:r>
                  <w:rPr>
                    <w:lang w:val="en-US"/>
                  </w:rPr>
                  <w:lastRenderedPageBreak/>
                  <w:t>Restoration and preservation: EYE Film Institute Netherlands (amongst others)</w:t>
                </w:r>
              </w:p>
              <w:p w:rsidR="007754CC" w:rsidRDefault="007754CC" w:rsidP="007754CC">
                <w:pPr>
                  <w:pStyle w:val="Authornote"/>
                  <w:rPr>
                    <w:lang w:val="en-US"/>
                  </w:rPr>
                </w:pPr>
                <w:r>
                  <w:rPr>
                    <w:lang w:val="en-US"/>
                  </w:rPr>
                  <w:t>Notes on restoration and preservation: There are various versions of the film that differ in duration, images and editing. EYE alone has 11 different versions of the film in its vaults. The sound version of 1941 with the score from Hanns Eisler was lost until it was reconstructed in 2005. Earlier reconstruction attempts in the 1980s weren’t completely satisfactory.</w:t>
                </w:r>
              </w:p>
              <w:p w:rsidR="003F0D73" w:rsidRPr="007754CC" w:rsidRDefault="007754CC" w:rsidP="007754CC">
                <w:pPr>
                  <w:pStyle w:val="Authornote"/>
                  <w:rPr>
                    <w:lang w:val="en-US"/>
                  </w:rPr>
                </w:pPr>
                <w:r>
                  <w:rPr>
                    <w:lang w:val="en-US"/>
                  </w:rPr>
                  <w:t>In 2008 the European Foundation Joris Ivens published The Joris Ivens DVD box set</w:t>
                </w:r>
                <w:r w:rsidRPr="002C177D">
                  <w:rPr>
                    <w:lang w:val="en-US"/>
                  </w:rPr>
                  <w:t xml:space="preserve"> </w:t>
                </w:r>
                <w:r>
                  <w:rPr>
                    <w:lang w:val="en-US"/>
                  </w:rPr>
                  <w:t xml:space="preserve">in cooperation with CAPI Film and the Netherlands Filmmuseum (currently EYE Film Institute Netherlands), including 4 versions of </w:t>
                </w:r>
                <w:r w:rsidRPr="00135895">
                  <w:rPr>
                    <w:i/>
                    <w:lang w:val="en-US"/>
                  </w:rPr>
                  <w:t>Rain</w:t>
                </w:r>
                <w:r>
                  <w:rPr>
                    <w:lang w:val="en-US"/>
                  </w:rPr>
                  <w:t>: the original silent version from 1929, the 1932 sound version with the score from Lou Lichtveld, the reconstructed 1941 version with Hanns Eisler’s score and a fourth version with a new recording of Lichtveld’s music.</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F70F5DB4167A45E49ED609CC62025ED6"/>
              </w:placeholder>
            </w:sdtPr>
            <w:sdtEndPr/>
            <w:sdtContent>
              <w:p w:rsidR="008F7AF5" w:rsidRDefault="008F7AF5" w:rsidP="008F7AF5"/>
              <w:p w:rsidR="008F7AF5" w:rsidRDefault="00D34BB6" w:rsidP="008F7AF5">
                <w:sdt>
                  <w:sdtPr>
                    <w:id w:val="192737296"/>
                    <w:citation/>
                  </w:sdtPr>
                  <w:sdtEndPr/>
                  <w:sdtContent>
                    <w:r w:rsidR="008F7AF5">
                      <w:fldChar w:fldCharType="begin"/>
                    </w:r>
                    <w:r w:rsidR="008F7AF5">
                      <w:rPr>
                        <w:lang w:val="en-US"/>
                      </w:rPr>
                      <w:instrText xml:space="preserve"> CITATION Däh10 \l 1033 </w:instrText>
                    </w:r>
                    <w:r w:rsidR="008F7AF5">
                      <w:fldChar w:fldCharType="separate"/>
                    </w:r>
                    <w:r w:rsidR="008F7AF5">
                      <w:rPr>
                        <w:noProof/>
                        <w:lang w:val="en-US"/>
                      </w:rPr>
                      <w:t>(Dähne)</w:t>
                    </w:r>
                    <w:r w:rsidR="008F7AF5">
                      <w:fldChar w:fldCharType="end"/>
                    </w:r>
                  </w:sdtContent>
                </w:sdt>
              </w:p>
              <w:p w:rsidR="008F7AF5" w:rsidRDefault="008F7AF5" w:rsidP="008F7AF5"/>
              <w:p w:rsidR="008F7AF5" w:rsidRDefault="00D34BB6" w:rsidP="008F7AF5">
                <w:sdt>
                  <w:sdtPr>
                    <w:id w:val="-715816071"/>
                    <w:citation/>
                  </w:sdtPr>
                  <w:sdtEndPr/>
                  <w:sdtContent>
                    <w:r w:rsidR="008F7AF5">
                      <w:fldChar w:fldCharType="begin"/>
                    </w:r>
                    <w:r w:rsidR="008F7AF5">
                      <w:rPr>
                        <w:lang w:val="en-US"/>
                      </w:rPr>
                      <w:instrText xml:space="preserve"> CITATION Ive69 \l 1033 </w:instrText>
                    </w:r>
                    <w:r w:rsidR="008F7AF5">
                      <w:fldChar w:fldCharType="separate"/>
                    </w:r>
                    <w:r w:rsidR="008F7AF5">
                      <w:rPr>
                        <w:noProof/>
                        <w:lang w:val="en-US"/>
                      </w:rPr>
                      <w:t>(Ivens)</w:t>
                    </w:r>
                    <w:r w:rsidR="008F7AF5">
                      <w:fldChar w:fldCharType="end"/>
                    </w:r>
                  </w:sdtContent>
                </w:sdt>
              </w:p>
              <w:p w:rsidR="008F7AF5" w:rsidRDefault="008F7AF5" w:rsidP="008F7AF5"/>
              <w:p w:rsidR="008F7AF5" w:rsidRDefault="00D34BB6" w:rsidP="008F7AF5">
                <w:sdt>
                  <w:sdtPr>
                    <w:id w:val="1652326968"/>
                    <w:citation/>
                  </w:sdtPr>
                  <w:sdtEndPr/>
                  <w:sdtContent>
                    <w:r w:rsidR="008F7AF5">
                      <w:fldChar w:fldCharType="begin"/>
                    </w:r>
                    <w:r w:rsidR="008F7AF5">
                      <w:rPr>
                        <w:lang w:val="en-US"/>
                      </w:rPr>
                      <w:instrText xml:space="preserve"> CITATION Nic01 \l 1033 </w:instrText>
                    </w:r>
                    <w:r w:rsidR="008F7AF5">
                      <w:fldChar w:fldCharType="separate"/>
                    </w:r>
                    <w:r w:rsidR="008F7AF5">
                      <w:rPr>
                        <w:noProof/>
                        <w:lang w:val="en-US"/>
                      </w:rPr>
                      <w:t>(Nichols)</w:t>
                    </w:r>
                    <w:r w:rsidR="008F7AF5">
                      <w:fldChar w:fldCharType="end"/>
                    </w:r>
                  </w:sdtContent>
                </w:sdt>
              </w:p>
              <w:p w:rsidR="008F7AF5" w:rsidRDefault="008F7AF5" w:rsidP="008F7AF5"/>
              <w:p w:rsidR="008F7AF5" w:rsidRDefault="00D34BB6" w:rsidP="008F7AF5">
                <w:sdt>
                  <w:sdtPr>
                    <w:id w:val="-189372202"/>
                    <w:citation/>
                  </w:sdtPr>
                  <w:sdtEndPr/>
                  <w:sdtContent>
                    <w:r w:rsidR="008F7AF5">
                      <w:fldChar w:fldCharType="begin"/>
                    </w:r>
                    <w:r w:rsidR="008F7AF5">
                      <w:rPr>
                        <w:lang w:val="en-US"/>
                      </w:rPr>
                      <w:instrText xml:space="preserve"> CITATION Wau81 \l 1033 </w:instrText>
                    </w:r>
                    <w:r w:rsidR="008F7AF5">
                      <w:fldChar w:fldCharType="separate"/>
                    </w:r>
                    <w:r w:rsidR="008F7AF5">
                      <w:rPr>
                        <w:noProof/>
                        <w:lang w:val="en-US"/>
                      </w:rPr>
                      <w:t>(Waugh)</w:t>
                    </w:r>
                    <w:r w:rsidR="008F7AF5">
                      <w:fldChar w:fldCharType="end"/>
                    </w:r>
                  </w:sdtContent>
                </w:sdt>
              </w:p>
              <w:p w:rsidR="008F7AF5" w:rsidRDefault="008F7AF5" w:rsidP="008F7AF5"/>
              <w:p w:rsidR="008F7AF5" w:rsidRDefault="00D34BB6" w:rsidP="008F7AF5">
                <w:sdt>
                  <w:sdtPr>
                    <w:id w:val="-155539539"/>
                    <w:citation/>
                  </w:sdtPr>
                  <w:sdtEndPr/>
                  <w:sdtContent>
                    <w:r w:rsidR="008F7AF5">
                      <w:fldChar w:fldCharType="begin"/>
                    </w:r>
                    <w:r w:rsidR="008F7AF5">
                      <w:rPr>
                        <w:lang w:val="en-US"/>
                      </w:rPr>
                      <w:instrText xml:space="preserve"> CITATION Wei971 \l 1033 </w:instrText>
                    </w:r>
                    <w:r w:rsidR="008F7AF5">
                      <w:fldChar w:fldCharType="separate"/>
                    </w:r>
                    <w:r w:rsidR="008F7AF5">
                      <w:rPr>
                        <w:noProof/>
                        <w:lang w:val="en-US"/>
                      </w:rPr>
                      <w:t>(Weihsmann)</w:t>
                    </w:r>
                    <w:r w:rsidR="008F7AF5">
                      <w:fldChar w:fldCharType="end"/>
                    </w:r>
                  </w:sdtContent>
                </w:sdt>
              </w:p>
              <w:p w:rsidR="003235A7" w:rsidRDefault="00D34BB6" w:rsidP="008F7AF5"/>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4BB6" w:rsidRDefault="00D34BB6" w:rsidP="007A0D55">
      <w:pPr>
        <w:spacing w:after="0" w:line="240" w:lineRule="auto"/>
      </w:pPr>
      <w:r>
        <w:separator/>
      </w:r>
    </w:p>
  </w:endnote>
  <w:endnote w:type="continuationSeparator" w:id="0">
    <w:p w:rsidR="00D34BB6" w:rsidRDefault="00D34BB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4BB6" w:rsidRDefault="00D34BB6" w:rsidP="007A0D55">
      <w:pPr>
        <w:spacing w:after="0" w:line="240" w:lineRule="auto"/>
      </w:pPr>
      <w:r>
        <w:separator/>
      </w:r>
    </w:p>
  </w:footnote>
  <w:footnote w:type="continuationSeparator" w:id="0">
    <w:p w:rsidR="00D34BB6" w:rsidRDefault="00D34BB6"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63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B163D"/>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754CC"/>
    <w:rsid w:val="00780D95"/>
    <w:rsid w:val="00780DC7"/>
    <w:rsid w:val="007A0D55"/>
    <w:rsid w:val="007B3377"/>
    <w:rsid w:val="007E5F44"/>
    <w:rsid w:val="00821DE3"/>
    <w:rsid w:val="00846CE1"/>
    <w:rsid w:val="008A5B87"/>
    <w:rsid w:val="008F7AF5"/>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34BB6"/>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E01A1"/>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B16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163D"/>
    <w:rPr>
      <w:rFonts w:ascii="Tahoma" w:hAnsi="Tahoma" w:cs="Tahoma"/>
      <w:sz w:val="16"/>
      <w:szCs w:val="16"/>
    </w:rPr>
  </w:style>
  <w:style w:type="paragraph" w:styleId="Caption">
    <w:name w:val="caption"/>
    <w:basedOn w:val="Normal"/>
    <w:next w:val="Normal"/>
    <w:uiPriority w:val="35"/>
    <w:semiHidden/>
    <w:qFormat/>
    <w:rsid w:val="007754CC"/>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B16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163D"/>
    <w:rPr>
      <w:rFonts w:ascii="Tahoma" w:hAnsi="Tahoma" w:cs="Tahoma"/>
      <w:sz w:val="16"/>
      <w:szCs w:val="16"/>
    </w:rPr>
  </w:style>
  <w:style w:type="paragraph" w:styleId="Caption">
    <w:name w:val="caption"/>
    <w:basedOn w:val="Normal"/>
    <w:next w:val="Normal"/>
    <w:uiPriority w:val="35"/>
    <w:semiHidden/>
    <w:qFormat/>
    <w:rsid w:val="007754CC"/>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9039B879AFF48408F33C154A367F170"/>
        <w:category>
          <w:name w:val="General"/>
          <w:gallery w:val="placeholder"/>
        </w:category>
        <w:types>
          <w:type w:val="bbPlcHdr"/>
        </w:types>
        <w:behaviors>
          <w:behavior w:val="content"/>
        </w:behaviors>
        <w:guid w:val="{DE115B0F-2A51-4D82-9BCE-5D58E481801B}"/>
      </w:docPartPr>
      <w:docPartBody>
        <w:p w:rsidR="005836E0" w:rsidRDefault="00E71BA8">
          <w:pPr>
            <w:pStyle w:val="69039B879AFF48408F33C154A367F170"/>
          </w:pPr>
          <w:r w:rsidRPr="00CC586D">
            <w:rPr>
              <w:rStyle w:val="PlaceholderText"/>
              <w:b/>
              <w:color w:val="FFFFFF" w:themeColor="background1"/>
            </w:rPr>
            <w:t>[Salutation]</w:t>
          </w:r>
        </w:p>
      </w:docPartBody>
    </w:docPart>
    <w:docPart>
      <w:docPartPr>
        <w:name w:val="E9FA42C2FE694B61A646422E8E663AD6"/>
        <w:category>
          <w:name w:val="General"/>
          <w:gallery w:val="placeholder"/>
        </w:category>
        <w:types>
          <w:type w:val="bbPlcHdr"/>
        </w:types>
        <w:behaviors>
          <w:behavior w:val="content"/>
        </w:behaviors>
        <w:guid w:val="{C330FA53-9A4F-4C50-B1F1-EFF832DDD813}"/>
      </w:docPartPr>
      <w:docPartBody>
        <w:p w:rsidR="005836E0" w:rsidRDefault="00E71BA8">
          <w:pPr>
            <w:pStyle w:val="E9FA42C2FE694B61A646422E8E663AD6"/>
          </w:pPr>
          <w:r>
            <w:rPr>
              <w:rStyle w:val="PlaceholderText"/>
            </w:rPr>
            <w:t>[First name]</w:t>
          </w:r>
        </w:p>
      </w:docPartBody>
    </w:docPart>
    <w:docPart>
      <w:docPartPr>
        <w:name w:val="F49C1DDCB6F64E6D821B0110D0A9AEFD"/>
        <w:category>
          <w:name w:val="General"/>
          <w:gallery w:val="placeholder"/>
        </w:category>
        <w:types>
          <w:type w:val="bbPlcHdr"/>
        </w:types>
        <w:behaviors>
          <w:behavior w:val="content"/>
        </w:behaviors>
        <w:guid w:val="{EFA5C47B-D8B5-4858-B15C-832A9DA07465}"/>
      </w:docPartPr>
      <w:docPartBody>
        <w:p w:rsidR="005836E0" w:rsidRDefault="00E71BA8">
          <w:pPr>
            <w:pStyle w:val="F49C1DDCB6F64E6D821B0110D0A9AEFD"/>
          </w:pPr>
          <w:r>
            <w:rPr>
              <w:rStyle w:val="PlaceholderText"/>
            </w:rPr>
            <w:t>[Middle name]</w:t>
          </w:r>
        </w:p>
      </w:docPartBody>
    </w:docPart>
    <w:docPart>
      <w:docPartPr>
        <w:name w:val="EEED4E564A5F41F2B23358B92B609C13"/>
        <w:category>
          <w:name w:val="General"/>
          <w:gallery w:val="placeholder"/>
        </w:category>
        <w:types>
          <w:type w:val="bbPlcHdr"/>
        </w:types>
        <w:behaviors>
          <w:behavior w:val="content"/>
        </w:behaviors>
        <w:guid w:val="{8263EC4D-4388-4CCF-B60E-C3645EABEF8F}"/>
      </w:docPartPr>
      <w:docPartBody>
        <w:p w:rsidR="005836E0" w:rsidRDefault="00E71BA8">
          <w:pPr>
            <w:pStyle w:val="EEED4E564A5F41F2B23358B92B609C13"/>
          </w:pPr>
          <w:r>
            <w:rPr>
              <w:rStyle w:val="PlaceholderText"/>
            </w:rPr>
            <w:t>[Last name]</w:t>
          </w:r>
        </w:p>
      </w:docPartBody>
    </w:docPart>
    <w:docPart>
      <w:docPartPr>
        <w:name w:val="55E5D7FA8C9642FEB2968BA5552C8F7B"/>
        <w:category>
          <w:name w:val="General"/>
          <w:gallery w:val="placeholder"/>
        </w:category>
        <w:types>
          <w:type w:val="bbPlcHdr"/>
        </w:types>
        <w:behaviors>
          <w:behavior w:val="content"/>
        </w:behaviors>
        <w:guid w:val="{EBD3252D-CC01-47D6-9B6E-42D54477C08F}"/>
      </w:docPartPr>
      <w:docPartBody>
        <w:p w:rsidR="005836E0" w:rsidRDefault="00E71BA8">
          <w:pPr>
            <w:pStyle w:val="55E5D7FA8C9642FEB2968BA5552C8F7B"/>
          </w:pPr>
          <w:r>
            <w:rPr>
              <w:rStyle w:val="PlaceholderText"/>
            </w:rPr>
            <w:t>[Enter your biography]</w:t>
          </w:r>
        </w:p>
      </w:docPartBody>
    </w:docPart>
    <w:docPart>
      <w:docPartPr>
        <w:name w:val="014D333067EB4A35B0619C0898AEA9BE"/>
        <w:category>
          <w:name w:val="General"/>
          <w:gallery w:val="placeholder"/>
        </w:category>
        <w:types>
          <w:type w:val="bbPlcHdr"/>
        </w:types>
        <w:behaviors>
          <w:behavior w:val="content"/>
        </w:behaviors>
        <w:guid w:val="{B309E6F9-C9E7-4970-8016-70D15704705E}"/>
      </w:docPartPr>
      <w:docPartBody>
        <w:p w:rsidR="005836E0" w:rsidRDefault="00E71BA8">
          <w:pPr>
            <w:pStyle w:val="014D333067EB4A35B0619C0898AEA9BE"/>
          </w:pPr>
          <w:r>
            <w:rPr>
              <w:rStyle w:val="PlaceholderText"/>
            </w:rPr>
            <w:t>[Enter the institution with which you are affiliated]</w:t>
          </w:r>
        </w:p>
      </w:docPartBody>
    </w:docPart>
    <w:docPart>
      <w:docPartPr>
        <w:name w:val="75CA067DEBFB470E85C9CC33FAB3C5B2"/>
        <w:category>
          <w:name w:val="General"/>
          <w:gallery w:val="placeholder"/>
        </w:category>
        <w:types>
          <w:type w:val="bbPlcHdr"/>
        </w:types>
        <w:behaviors>
          <w:behavior w:val="content"/>
        </w:behaviors>
        <w:guid w:val="{59B14CA8-3A76-4219-BA18-2739AB854A37}"/>
      </w:docPartPr>
      <w:docPartBody>
        <w:p w:rsidR="005836E0" w:rsidRDefault="00E71BA8">
          <w:pPr>
            <w:pStyle w:val="75CA067DEBFB470E85C9CC33FAB3C5B2"/>
          </w:pPr>
          <w:r w:rsidRPr="00EF74F7">
            <w:rPr>
              <w:b/>
              <w:color w:val="808080" w:themeColor="background1" w:themeShade="80"/>
            </w:rPr>
            <w:t>[Enter the headword for your article]</w:t>
          </w:r>
        </w:p>
      </w:docPartBody>
    </w:docPart>
    <w:docPart>
      <w:docPartPr>
        <w:name w:val="803ACACD62A543D2B8A7462A146E8464"/>
        <w:category>
          <w:name w:val="General"/>
          <w:gallery w:val="placeholder"/>
        </w:category>
        <w:types>
          <w:type w:val="bbPlcHdr"/>
        </w:types>
        <w:behaviors>
          <w:behavior w:val="content"/>
        </w:behaviors>
        <w:guid w:val="{27C427C9-1B39-4D8C-B28B-406092A2B190}"/>
      </w:docPartPr>
      <w:docPartBody>
        <w:p w:rsidR="005836E0" w:rsidRDefault="00E71BA8">
          <w:pPr>
            <w:pStyle w:val="803ACACD62A543D2B8A7462A146E846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AED97EB6F93495B9A53D44E9FC6601D"/>
        <w:category>
          <w:name w:val="General"/>
          <w:gallery w:val="placeholder"/>
        </w:category>
        <w:types>
          <w:type w:val="bbPlcHdr"/>
        </w:types>
        <w:behaviors>
          <w:behavior w:val="content"/>
        </w:behaviors>
        <w:guid w:val="{BCB8D9AF-331A-4C5E-BB77-C5DC4EB1046D}"/>
      </w:docPartPr>
      <w:docPartBody>
        <w:p w:rsidR="005836E0" w:rsidRDefault="00E71BA8">
          <w:pPr>
            <w:pStyle w:val="FAED97EB6F93495B9A53D44E9FC6601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6275BFA8D124E99B8285EE19CA43071"/>
        <w:category>
          <w:name w:val="General"/>
          <w:gallery w:val="placeholder"/>
        </w:category>
        <w:types>
          <w:type w:val="bbPlcHdr"/>
        </w:types>
        <w:behaviors>
          <w:behavior w:val="content"/>
        </w:behaviors>
        <w:guid w:val="{11F83C7C-6572-43B4-8645-CEDDEF3A3C6F}"/>
      </w:docPartPr>
      <w:docPartBody>
        <w:p w:rsidR="005836E0" w:rsidRDefault="00E71BA8">
          <w:pPr>
            <w:pStyle w:val="56275BFA8D124E99B8285EE19CA4307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70F5DB4167A45E49ED609CC62025ED6"/>
        <w:category>
          <w:name w:val="General"/>
          <w:gallery w:val="placeholder"/>
        </w:category>
        <w:types>
          <w:type w:val="bbPlcHdr"/>
        </w:types>
        <w:behaviors>
          <w:behavior w:val="content"/>
        </w:behaviors>
        <w:guid w:val="{5F1F762A-DA2E-4D0B-BA24-8269900CC851}"/>
      </w:docPartPr>
      <w:docPartBody>
        <w:p w:rsidR="005836E0" w:rsidRDefault="00E71BA8">
          <w:pPr>
            <w:pStyle w:val="F70F5DB4167A45E49ED609CC62025ED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BA8"/>
    <w:rsid w:val="005836E0"/>
    <w:rsid w:val="008D0AC6"/>
    <w:rsid w:val="00E71B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9039B879AFF48408F33C154A367F170">
    <w:name w:val="69039B879AFF48408F33C154A367F170"/>
  </w:style>
  <w:style w:type="paragraph" w:customStyle="1" w:styleId="E9FA42C2FE694B61A646422E8E663AD6">
    <w:name w:val="E9FA42C2FE694B61A646422E8E663AD6"/>
  </w:style>
  <w:style w:type="paragraph" w:customStyle="1" w:styleId="F49C1DDCB6F64E6D821B0110D0A9AEFD">
    <w:name w:val="F49C1DDCB6F64E6D821B0110D0A9AEFD"/>
  </w:style>
  <w:style w:type="paragraph" w:customStyle="1" w:styleId="EEED4E564A5F41F2B23358B92B609C13">
    <w:name w:val="EEED4E564A5F41F2B23358B92B609C13"/>
  </w:style>
  <w:style w:type="paragraph" w:customStyle="1" w:styleId="55E5D7FA8C9642FEB2968BA5552C8F7B">
    <w:name w:val="55E5D7FA8C9642FEB2968BA5552C8F7B"/>
  </w:style>
  <w:style w:type="paragraph" w:customStyle="1" w:styleId="014D333067EB4A35B0619C0898AEA9BE">
    <w:name w:val="014D333067EB4A35B0619C0898AEA9BE"/>
  </w:style>
  <w:style w:type="paragraph" w:customStyle="1" w:styleId="75CA067DEBFB470E85C9CC33FAB3C5B2">
    <w:name w:val="75CA067DEBFB470E85C9CC33FAB3C5B2"/>
  </w:style>
  <w:style w:type="paragraph" w:customStyle="1" w:styleId="803ACACD62A543D2B8A7462A146E8464">
    <w:name w:val="803ACACD62A543D2B8A7462A146E8464"/>
  </w:style>
  <w:style w:type="paragraph" w:customStyle="1" w:styleId="FAED97EB6F93495B9A53D44E9FC6601D">
    <w:name w:val="FAED97EB6F93495B9A53D44E9FC6601D"/>
  </w:style>
  <w:style w:type="paragraph" w:customStyle="1" w:styleId="56275BFA8D124E99B8285EE19CA43071">
    <w:name w:val="56275BFA8D124E99B8285EE19CA43071"/>
  </w:style>
  <w:style w:type="paragraph" w:customStyle="1" w:styleId="F70F5DB4167A45E49ED609CC62025ED6">
    <w:name w:val="F70F5DB4167A45E49ED609CC62025ED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9039B879AFF48408F33C154A367F170">
    <w:name w:val="69039B879AFF48408F33C154A367F170"/>
  </w:style>
  <w:style w:type="paragraph" w:customStyle="1" w:styleId="E9FA42C2FE694B61A646422E8E663AD6">
    <w:name w:val="E9FA42C2FE694B61A646422E8E663AD6"/>
  </w:style>
  <w:style w:type="paragraph" w:customStyle="1" w:styleId="F49C1DDCB6F64E6D821B0110D0A9AEFD">
    <w:name w:val="F49C1DDCB6F64E6D821B0110D0A9AEFD"/>
  </w:style>
  <w:style w:type="paragraph" w:customStyle="1" w:styleId="EEED4E564A5F41F2B23358B92B609C13">
    <w:name w:val="EEED4E564A5F41F2B23358B92B609C13"/>
  </w:style>
  <w:style w:type="paragraph" w:customStyle="1" w:styleId="55E5D7FA8C9642FEB2968BA5552C8F7B">
    <w:name w:val="55E5D7FA8C9642FEB2968BA5552C8F7B"/>
  </w:style>
  <w:style w:type="paragraph" w:customStyle="1" w:styleId="014D333067EB4A35B0619C0898AEA9BE">
    <w:name w:val="014D333067EB4A35B0619C0898AEA9BE"/>
  </w:style>
  <w:style w:type="paragraph" w:customStyle="1" w:styleId="75CA067DEBFB470E85C9CC33FAB3C5B2">
    <w:name w:val="75CA067DEBFB470E85C9CC33FAB3C5B2"/>
  </w:style>
  <w:style w:type="paragraph" w:customStyle="1" w:styleId="803ACACD62A543D2B8A7462A146E8464">
    <w:name w:val="803ACACD62A543D2B8A7462A146E8464"/>
  </w:style>
  <w:style w:type="paragraph" w:customStyle="1" w:styleId="FAED97EB6F93495B9A53D44E9FC6601D">
    <w:name w:val="FAED97EB6F93495B9A53D44E9FC6601D"/>
  </w:style>
  <w:style w:type="paragraph" w:customStyle="1" w:styleId="56275BFA8D124E99B8285EE19CA43071">
    <w:name w:val="56275BFA8D124E99B8285EE19CA43071"/>
  </w:style>
  <w:style w:type="paragraph" w:customStyle="1" w:styleId="F70F5DB4167A45E49ED609CC62025ED6">
    <w:name w:val="F70F5DB4167A45E49ED609CC62025E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Däh10</b:Tag>
    <b:SourceType>Misc</b:SourceType>
    <b:Guid>{54D3B8F5-2309-4F49-94B6-21316956D042}</b:Guid>
    <b:Author>
      <b:Author>
        <b:NameList>
          <b:Person>
            <b:Last>Dähne</b:Last>
            <b:First>C.</b:First>
          </b:Person>
        </b:NameList>
      </b:Author>
    </b:Author>
    <b:Title>Der urbane Raum in den Stadtsinfonien der 1920er Jahre</b:Title>
    <b:Year>2010</b:Year>
    <b:Publisher>Vorgefundene und imaginierte Welten in Film, Literatur und Fotografie</b:Publisher>
    <b:RefOrder>1</b:RefOrder>
  </b:Source>
  <b:Source>
    <b:Tag>Ive69</b:Tag>
    <b:SourceType>Book</b:SourceType>
    <b:Guid>{B2A10F5C-A8A3-4F0B-80E3-71012ECB4F34}</b:Guid>
    <b:Title>The Camera and I</b:Title>
    <b:Year>1969</b:Year>
    <b:City>Berlin</b:City>
    <b:Publisher>Seven Seas Publishers</b:Publisher>
    <b:Author>
      <b:Author>
        <b:NameList>
          <b:Person>
            <b:Last>Ivens</b:Last>
            <b:First>J.</b:First>
          </b:Person>
        </b:NameList>
      </b:Author>
    </b:Author>
    <b:RefOrder>2</b:RefOrder>
  </b:Source>
  <b:Source>
    <b:Tag>Nic01</b:Tag>
    <b:SourceType>JournalArticle</b:SourceType>
    <b:Guid>{AC55C799-29A8-4ADC-8218-501907853AF2}</b:Guid>
    <b:Author>
      <b:Author>
        <b:NameList>
          <b:Person>
            <b:Last>Nichols</b:Last>
            <b:First>B.</b:First>
          </b:Person>
        </b:NameList>
      </b:Author>
    </b:Author>
    <b:Title>Documentary Film and the Modernist Avant-Garde</b:Title>
    <b:Year>2001</b:Year>
    <b:JournalName>Critical Inquiry</b:JournalName>
    <b:Pages>580-610</b:Pages>
    <b:Volume>27</b:Volume>
    <b:Issue>4</b:Issue>
    <b:RefOrder>3</b:RefOrder>
  </b:Source>
  <b:Source>
    <b:Tag>Wau81</b:Tag>
    <b:SourceType>Misc</b:SourceType>
    <b:Guid>{61253D37-DA30-4C48-BEFA-FB386FAF083E}</b:Guid>
    <b:Author>
      <b:Author>
        <b:NameList>
          <b:Person>
            <b:Last>Waugh</b:Last>
            <b:First>T.</b:First>
          </b:Person>
        </b:NameList>
      </b:Author>
    </b:Author>
    <b:Title>Joris Ivens and the Evolution of the Radical Documentary 1926-1946</b:Title>
    <b:Year>1981</b:Year>
    <b:RefOrder>4</b:RefOrder>
  </b:Source>
  <b:Source>
    <b:Tag>Wei971</b:Tag>
    <b:SourceType>BookSection</b:SourceType>
    <b:Guid>{C226D67F-FC13-4C01-9F10-8321FCA46752}</b:Guid>
    <b:Title>The City in Twilight: Charting the Genre of the City-Film 1900-1930</b:Title>
    <b:Year>1997</b:Year>
    <b:City>London</b:City>
    <b:Publisher>BFI</b:Publisher>
    <b:Author>
      <b:Author>
        <b:NameList>
          <b:Person>
            <b:Last>Weihsmann</b:Last>
            <b:First>H.</b:First>
          </b:Person>
        </b:NameList>
      </b:Author>
      <b:Editor>
        <b:NameList>
          <b:Person>
            <b:Last>Penz</b:Last>
            <b:First>François</b:First>
          </b:Person>
          <b:Person>
            <b:Last>Thomas</b:Last>
            <b:First>Maureen</b:First>
          </b:Person>
        </b:NameList>
      </b:Editor>
    </b:Author>
    <b:BookTitle>Cinema &amp; Architecture: Méliès, Mallet-Stevens, Multimedia</b:BookTitle>
    <b:Pages>8-27</b:Pages>
    <b:RefOrder>5</b:RefOrder>
  </b:Source>
</b:Sources>
</file>

<file path=customXml/itemProps1.xml><?xml version="1.0" encoding="utf-8"?>
<ds:datastoreItem xmlns:ds="http://schemas.openxmlformats.org/officeDocument/2006/customXml" ds:itemID="{7C095899-3DD7-458E-A385-2796CED14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9</TotalTime>
  <Pages>2</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3</cp:revision>
  <dcterms:created xsi:type="dcterms:W3CDTF">2014-09-10T02:34:00Z</dcterms:created>
  <dcterms:modified xsi:type="dcterms:W3CDTF">2014-09-10T02:46:00Z</dcterms:modified>
</cp:coreProperties>
</file>