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940BAFD51E74335A49461AAA043DAB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454F3B78C64476AB542311D22AA9FF"/>
            </w:placeholder>
            <w:text/>
          </w:sdtPr>
          <w:sdtEndPr/>
          <w:sdtContent>
            <w:tc>
              <w:tcPr>
                <w:tcW w:w="2073" w:type="dxa"/>
              </w:tcPr>
              <w:p w:rsidR="00B574C9" w:rsidRDefault="003C175E" w:rsidP="003C175E">
                <w:r>
                  <w:t>Jonathan</w:t>
                </w:r>
              </w:p>
            </w:tc>
          </w:sdtContent>
        </w:sdt>
        <w:sdt>
          <w:sdtPr>
            <w:alias w:val="Middle name"/>
            <w:tag w:val="authorMiddleName"/>
            <w:id w:val="-2076034781"/>
            <w:placeholder>
              <w:docPart w:val="106A905ACF8844BF844DDA7BA72789D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1CD55BA7037492A821C68E44B9A2D62"/>
            </w:placeholder>
            <w:text/>
          </w:sdtPr>
          <w:sdtEndPr/>
          <w:sdtContent>
            <w:tc>
              <w:tcPr>
                <w:tcW w:w="2642" w:type="dxa"/>
              </w:tcPr>
              <w:p w:rsidR="00B574C9" w:rsidRDefault="003C175E" w:rsidP="003C175E">
                <w:r>
                  <w:t>Long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091440E7651438D950E9723F0E321C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6CC631037854437884BDA617B41201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F5195D08A2BE4ADE9E6FA51E260D5100"/>
            </w:placeholder>
            <w:text/>
          </w:sdtPr>
          <w:sdtContent>
            <w:tc>
              <w:tcPr>
                <w:tcW w:w="9016" w:type="dxa"/>
                <w:tcMar>
                  <w:top w:w="113" w:type="dxa"/>
                  <w:bottom w:w="113" w:type="dxa"/>
                </w:tcMar>
              </w:tcPr>
              <w:p w:rsidR="003F0D73" w:rsidRPr="00FB589A" w:rsidRDefault="003C175E" w:rsidP="003F0D73">
                <w:pPr>
                  <w:rPr>
                    <w:b/>
                  </w:rPr>
                </w:pPr>
                <w:proofErr w:type="spellStart"/>
                <w:r w:rsidRPr="003C175E">
                  <w:rPr>
                    <w:b/>
                  </w:rPr>
                  <w:t>Blossfeldt</w:t>
                </w:r>
                <w:proofErr w:type="spellEnd"/>
                <w:r w:rsidRPr="003C175E">
                  <w:rPr>
                    <w:b/>
                  </w:rPr>
                  <w:t>, Karl</w:t>
                </w:r>
              </w:p>
            </w:tc>
          </w:sdtContent>
        </w:sdt>
      </w:tr>
      <w:tr w:rsidR="00464699" w:rsidTr="007821B0">
        <w:sdt>
          <w:sdtPr>
            <w:alias w:val="Variant headwords"/>
            <w:tag w:val="variantHeadwords"/>
            <w:id w:val="173464402"/>
            <w:placeholder>
              <w:docPart w:val="2E889FC9AD6B4580AF412856A91889A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F0A21CD6BB942A8993B50D492A4BBF2"/>
            </w:placeholder>
          </w:sdtPr>
          <w:sdtEndPr/>
          <w:sdtContent>
            <w:tc>
              <w:tcPr>
                <w:tcW w:w="9016" w:type="dxa"/>
                <w:tcMar>
                  <w:top w:w="113" w:type="dxa"/>
                  <w:bottom w:w="113" w:type="dxa"/>
                </w:tcMar>
              </w:tcPr>
              <w:p w:rsidR="00E85A05" w:rsidRDefault="003C175E" w:rsidP="00E85A05">
                <w:r>
                  <w:t xml:space="preserve">Karl </w:t>
                </w:r>
                <w:proofErr w:type="spellStart"/>
                <w:r>
                  <w:t>Blossfeldt</w:t>
                </w:r>
                <w:proofErr w:type="spellEnd"/>
                <w:r>
                  <w:t xml:space="preserve"> (1865-1932) was a sculptor and a teacher of plant modelling at the </w:t>
                </w:r>
                <w:proofErr w:type="spellStart"/>
                <w:r>
                  <w:t>Unterrichtsanstalt</w:t>
                </w:r>
                <w:proofErr w:type="spellEnd"/>
                <w:r>
                  <w:t xml:space="preserve"> des </w:t>
                </w:r>
                <w:proofErr w:type="spellStart"/>
                <w:r>
                  <w:t>Königlichen</w:t>
                </w:r>
                <w:proofErr w:type="spellEnd"/>
                <w:r>
                  <w:t xml:space="preserve"> </w:t>
                </w:r>
                <w:proofErr w:type="spellStart"/>
                <w:r>
                  <w:t>Kunstgewerbemuseums</w:t>
                </w:r>
                <w:proofErr w:type="spellEnd"/>
                <w:r>
                  <w:t xml:space="preserve"> (Institute of the Royal Arts and Crafts Museum) in Berlin, where he worked from 1898 until 1930. His reputation as a photographer rests on two books: </w:t>
                </w:r>
                <w:proofErr w:type="spellStart"/>
                <w:r w:rsidRPr="00FD14E9">
                  <w:rPr>
                    <w:i/>
                  </w:rPr>
                  <w:t>Urformen</w:t>
                </w:r>
                <w:proofErr w:type="spellEnd"/>
                <w:r w:rsidRPr="00FD14E9">
                  <w:rPr>
                    <w:i/>
                  </w:rPr>
                  <w:t xml:space="preserve"> der </w:t>
                </w:r>
                <w:proofErr w:type="spellStart"/>
                <w:r w:rsidRPr="00FD14E9">
                  <w:rPr>
                    <w:i/>
                  </w:rPr>
                  <w:t>Kunst</w:t>
                </w:r>
                <w:proofErr w:type="spellEnd"/>
                <w:r w:rsidRPr="00FD14E9">
                  <w:rPr>
                    <w:i/>
                  </w:rPr>
                  <w:t xml:space="preserve"> </w:t>
                </w:r>
                <w:r>
                  <w:t xml:space="preserve">(Art Forms in Nature, 1928) and </w:t>
                </w:r>
                <w:proofErr w:type="spellStart"/>
                <w:r w:rsidRPr="00FD14E9">
                  <w:rPr>
                    <w:i/>
                  </w:rPr>
                  <w:t>Wundergarten</w:t>
                </w:r>
                <w:proofErr w:type="spellEnd"/>
                <w:r w:rsidRPr="00FD14E9">
                  <w:rPr>
                    <w:i/>
                  </w:rPr>
                  <w:t xml:space="preserve"> der </w:t>
                </w:r>
                <w:proofErr w:type="spellStart"/>
                <w:r w:rsidRPr="00FD14E9">
                  <w:rPr>
                    <w:i/>
                  </w:rPr>
                  <w:t>Natur</w:t>
                </w:r>
                <w:proofErr w:type="spellEnd"/>
                <w:r>
                  <w:t xml:space="preserve"> (Magic Garden of Nature, 1932).</w:t>
                </w:r>
              </w:p>
            </w:tc>
          </w:sdtContent>
        </w:sdt>
      </w:tr>
      <w:tr w:rsidR="003F0D73" w:rsidTr="003F0D73">
        <w:sdt>
          <w:sdtPr>
            <w:alias w:val="Article text"/>
            <w:tag w:val="articleText"/>
            <w:id w:val="634067588"/>
            <w:placeholder>
              <w:docPart w:val="A258E04EEBD240F7AC2B3243F4401CB0"/>
            </w:placeholder>
          </w:sdtPr>
          <w:sdtEndPr/>
          <w:sdtContent>
            <w:tc>
              <w:tcPr>
                <w:tcW w:w="9016" w:type="dxa"/>
                <w:tcMar>
                  <w:top w:w="113" w:type="dxa"/>
                  <w:bottom w:w="113" w:type="dxa"/>
                </w:tcMar>
              </w:tcPr>
              <w:p w:rsidR="003F0D73" w:rsidRDefault="003C175E" w:rsidP="00C27FAB">
                <w:r>
                  <w:t xml:space="preserve">Karl </w:t>
                </w:r>
                <w:proofErr w:type="spellStart"/>
                <w:r>
                  <w:t>Blossfeldt</w:t>
                </w:r>
                <w:proofErr w:type="spellEnd"/>
                <w:r>
                  <w:t xml:space="preserve"> (1865-1932) was a sculptor and a teacher of plant modelling at the </w:t>
                </w:r>
                <w:proofErr w:type="spellStart"/>
                <w:r>
                  <w:t>Unterrichtsanstalt</w:t>
                </w:r>
                <w:proofErr w:type="spellEnd"/>
                <w:r>
                  <w:t xml:space="preserve"> des </w:t>
                </w:r>
                <w:proofErr w:type="spellStart"/>
                <w:r>
                  <w:t>Königlichen</w:t>
                </w:r>
                <w:proofErr w:type="spellEnd"/>
                <w:r>
                  <w:t xml:space="preserve"> </w:t>
                </w:r>
                <w:proofErr w:type="spellStart"/>
                <w:r>
                  <w:t>Kunstgewerbemuseums</w:t>
                </w:r>
                <w:proofErr w:type="spellEnd"/>
                <w:r>
                  <w:t xml:space="preserve"> (Institute of the Royal Arts and Crafts Museum) in Berlin, where he worked from 1898 until 1930. His reputation as a photographer rests on two books: </w:t>
                </w:r>
                <w:proofErr w:type="spellStart"/>
                <w:r w:rsidRPr="00FD14E9">
                  <w:rPr>
                    <w:i/>
                  </w:rPr>
                  <w:t>Urformen</w:t>
                </w:r>
                <w:proofErr w:type="spellEnd"/>
                <w:r w:rsidRPr="00FD14E9">
                  <w:rPr>
                    <w:i/>
                  </w:rPr>
                  <w:t xml:space="preserve"> der </w:t>
                </w:r>
                <w:proofErr w:type="spellStart"/>
                <w:r w:rsidRPr="00FD14E9">
                  <w:rPr>
                    <w:i/>
                  </w:rPr>
                  <w:t>Kunst</w:t>
                </w:r>
                <w:proofErr w:type="spellEnd"/>
                <w:r w:rsidRPr="00FD14E9">
                  <w:rPr>
                    <w:i/>
                  </w:rPr>
                  <w:t xml:space="preserve"> </w:t>
                </w:r>
                <w:r>
                  <w:t xml:space="preserve">(Art Forms in Nature, 1928) and </w:t>
                </w:r>
                <w:proofErr w:type="spellStart"/>
                <w:r w:rsidRPr="00FD14E9">
                  <w:rPr>
                    <w:i/>
                  </w:rPr>
                  <w:t>Wundergarten</w:t>
                </w:r>
                <w:proofErr w:type="spellEnd"/>
                <w:r w:rsidRPr="00FD14E9">
                  <w:rPr>
                    <w:i/>
                  </w:rPr>
                  <w:t xml:space="preserve"> der </w:t>
                </w:r>
                <w:proofErr w:type="spellStart"/>
                <w:r w:rsidRPr="00FD14E9">
                  <w:rPr>
                    <w:i/>
                  </w:rPr>
                  <w:t>Natur</w:t>
                </w:r>
                <w:proofErr w:type="spellEnd"/>
                <w:r>
                  <w:t xml:space="preserve"> (Magic Garden of Nature, 1932). Both consist of extreme close-ups of plants, and seek to identify in natural forms the blueprints of industrial design. The images are characterised by extraordinary detail, revealing to the eye the geometrical structures and formal complexities of common flora. </w:t>
                </w:r>
                <w:proofErr w:type="spellStart"/>
                <w:r>
                  <w:t>Blossfeldt</w:t>
                </w:r>
                <w:proofErr w:type="spellEnd"/>
                <w:r>
                  <w:t xml:space="preserve"> had been using photographs since the early 1900s as tools of instruction for his design students, but the resonance of his books goes beyond instrumental applied photography. His artistic lineage has been traced to </w:t>
                </w:r>
                <w:proofErr w:type="spellStart"/>
                <w:r>
                  <w:t>Jugendstil</w:t>
                </w:r>
                <w:proofErr w:type="spellEnd"/>
                <w:r>
                  <w:t xml:space="preserve">, while his use of the plants’ Latin names, and their serial presentation, </w:t>
                </w:r>
                <w:proofErr w:type="gramStart"/>
                <w:r>
                  <w:t>link</w:t>
                </w:r>
                <w:proofErr w:type="gramEnd"/>
                <w:r>
                  <w:t xml:space="preserve"> his work to the tradition of the herbarium</w:t>
                </w:r>
                <w:bookmarkStart w:id="0" w:name="_GoBack"/>
                <w:bookmarkEnd w:id="0"/>
                <w:r>
                  <w:t xml:space="preserve"> and to the scientific photography of the nineteenth century.  </w:t>
                </w:r>
                <w:proofErr w:type="spellStart"/>
                <w:r w:rsidRPr="00524D8D">
                  <w:rPr>
                    <w:i/>
                  </w:rPr>
                  <w:t>Urformen</w:t>
                </w:r>
                <w:proofErr w:type="spellEnd"/>
                <w:r w:rsidRPr="00524D8D">
                  <w:rPr>
                    <w:i/>
                  </w:rPr>
                  <w:t xml:space="preserve"> der </w:t>
                </w:r>
                <w:proofErr w:type="spellStart"/>
                <w:r w:rsidRPr="00524D8D">
                  <w:rPr>
                    <w:i/>
                  </w:rPr>
                  <w:t>Kunst</w:t>
                </w:r>
                <w:proofErr w:type="spellEnd"/>
                <w:r>
                  <w:t xml:space="preserve"> was enthusiastically received by critics, Walter Benjamin and </w:t>
                </w:r>
                <w:proofErr w:type="spellStart"/>
                <w:r>
                  <w:t>Lászlo</w:t>
                </w:r>
                <w:proofErr w:type="spellEnd"/>
                <w:r>
                  <w:t xml:space="preserve"> Moholy-Nagy among them, and </w:t>
                </w:r>
                <w:proofErr w:type="spellStart"/>
                <w:r>
                  <w:t>Blossfeldt’s</w:t>
                </w:r>
                <w:proofErr w:type="spellEnd"/>
                <w:r>
                  <w:t xml:space="preserve"> work has also often been seen as part of the inter-war German </w:t>
                </w:r>
                <w:proofErr w:type="spellStart"/>
                <w:r>
                  <w:t>Neues</w:t>
                </w:r>
                <w:proofErr w:type="spellEnd"/>
                <w:r>
                  <w:t xml:space="preserve"> </w:t>
                </w:r>
                <w:proofErr w:type="spellStart"/>
                <w:r>
                  <w:t>Sehen</w:t>
                </w:r>
                <w:proofErr w:type="spellEnd"/>
                <w:r>
                  <w:t xml:space="preserve"> (New Vision) movement.</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DAE6DD34D9A148A0BB885E478F1EB8AB"/>
              </w:placeholder>
            </w:sdtPr>
            <w:sdtEndPr/>
            <w:sdtContent>
              <w:p w:rsidR="003235A7" w:rsidRDefault="003C175E" w:rsidP="003C175E">
                <w:sdt>
                  <w:sdtPr>
                    <w:id w:val="610555505"/>
                    <w:citation/>
                  </w:sdtPr>
                  <w:sdtContent>
                    <w:r>
                      <w:fldChar w:fldCharType="begin"/>
                    </w:r>
                    <w:r>
                      <w:rPr>
                        <w:lang w:val="en-US"/>
                      </w:rPr>
                      <w:instrText xml:space="preserve"> CITATION Blo14 \l 1033 </w:instrText>
                    </w:r>
                    <w:r>
                      <w:fldChar w:fldCharType="separate"/>
                    </w:r>
                    <w:r>
                      <w:rPr>
                        <w:noProof/>
                        <w:lang w:val="en-US"/>
                      </w:rPr>
                      <w:t xml:space="preserve"> (Blossfeldt, 2014)</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858" w:rsidRDefault="004F7858" w:rsidP="007A0D55">
      <w:pPr>
        <w:spacing w:after="0" w:line="240" w:lineRule="auto"/>
      </w:pPr>
      <w:r>
        <w:separator/>
      </w:r>
    </w:p>
  </w:endnote>
  <w:endnote w:type="continuationSeparator" w:id="0">
    <w:p w:rsidR="004F7858" w:rsidRDefault="004F785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858" w:rsidRDefault="004F7858" w:rsidP="007A0D55">
      <w:pPr>
        <w:spacing w:after="0" w:line="240" w:lineRule="auto"/>
      </w:pPr>
      <w:r>
        <w:separator/>
      </w:r>
    </w:p>
  </w:footnote>
  <w:footnote w:type="continuationSeparator" w:id="0">
    <w:p w:rsidR="004F7858" w:rsidRDefault="004F785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780"/>
    <w:rsid w:val="00032559"/>
    <w:rsid w:val="00052040"/>
    <w:rsid w:val="000B25AE"/>
    <w:rsid w:val="000B55AB"/>
    <w:rsid w:val="000D24DC"/>
    <w:rsid w:val="00101B2E"/>
    <w:rsid w:val="00116FA0"/>
    <w:rsid w:val="0015114C"/>
    <w:rsid w:val="001A21F3"/>
    <w:rsid w:val="001A2537"/>
    <w:rsid w:val="001A6A06"/>
    <w:rsid w:val="001D0780"/>
    <w:rsid w:val="00210C03"/>
    <w:rsid w:val="002162E2"/>
    <w:rsid w:val="00225C5A"/>
    <w:rsid w:val="00230B10"/>
    <w:rsid w:val="00234353"/>
    <w:rsid w:val="00244BB0"/>
    <w:rsid w:val="002A0A0D"/>
    <w:rsid w:val="002B0B37"/>
    <w:rsid w:val="0030662D"/>
    <w:rsid w:val="003235A7"/>
    <w:rsid w:val="003677B6"/>
    <w:rsid w:val="003C175E"/>
    <w:rsid w:val="003D3579"/>
    <w:rsid w:val="003E2795"/>
    <w:rsid w:val="003F0D73"/>
    <w:rsid w:val="00462DBE"/>
    <w:rsid w:val="00464699"/>
    <w:rsid w:val="00483379"/>
    <w:rsid w:val="00487BC5"/>
    <w:rsid w:val="00496888"/>
    <w:rsid w:val="004A7476"/>
    <w:rsid w:val="004E5896"/>
    <w:rsid w:val="004F7858"/>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D0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7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D0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7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40BAFD51E74335A49461AAA043DABA"/>
        <w:category>
          <w:name w:val="General"/>
          <w:gallery w:val="placeholder"/>
        </w:category>
        <w:types>
          <w:type w:val="bbPlcHdr"/>
        </w:types>
        <w:behaviors>
          <w:behavior w:val="content"/>
        </w:behaviors>
        <w:guid w:val="{4D653C52-1A61-48D4-ACE4-3693E30072E8}"/>
      </w:docPartPr>
      <w:docPartBody>
        <w:p w:rsidR="00000000" w:rsidRDefault="005465F3">
          <w:pPr>
            <w:pStyle w:val="3940BAFD51E74335A49461AAA043DABA"/>
          </w:pPr>
          <w:r w:rsidRPr="00CC586D">
            <w:rPr>
              <w:rStyle w:val="PlaceholderText"/>
              <w:b/>
              <w:color w:val="FFFFFF" w:themeColor="background1"/>
            </w:rPr>
            <w:t>[Salutation]</w:t>
          </w:r>
        </w:p>
      </w:docPartBody>
    </w:docPart>
    <w:docPart>
      <w:docPartPr>
        <w:name w:val="73454F3B78C64476AB542311D22AA9FF"/>
        <w:category>
          <w:name w:val="General"/>
          <w:gallery w:val="placeholder"/>
        </w:category>
        <w:types>
          <w:type w:val="bbPlcHdr"/>
        </w:types>
        <w:behaviors>
          <w:behavior w:val="content"/>
        </w:behaviors>
        <w:guid w:val="{AEA76527-C2BE-4CE2-BFD7-E9A376FE6F9B}"/>
      </w:docPartPr>
      <w:docPartBody>
        <w:p w:rsidR="00000000" w:rsidRDefault="005465F3">
          <w:pPr>
            <w:pStyle w:val="73454F3B78C64476AB542311D22AA9FF"/>
          </w:pPr>
          <w:r>
            <w:rPr>
              <w:rStyle w:val="PlaceholderText"/>
            </w:rPr>
            <w:t>[First name]</w:t>
          </w:r>
        </w:p>
      </w:docPartBody>
    </w:docPart>
    <w:docPart>
      <w:docPartPr>
        <w:name w:val="106A905ACF8844BF844DDA7BA72789D9"/>
        <w:category>
          <w:name w:val="General"/>
          <w:gallery w:val="placeholder"/>
        </w:category>
        <w:types>
          <w:type w:val="bbPlcHdr"/>
        </w:types>
        <w:behaviors>
          <w:behavior w:val="content"/>
        </w:behaviors>
        <w:guid w:val="{CB79A2BD-B6A3-48B5-94AD-984D3E877DAC}"/>
      </w:docPartPr>
      <w:docPartBody>
        <w:p w:rsidR="00000000" w:rsidRDefault="005465F3">
          <w:pPr>
            <w:pStyle w:val="106A905ACF8844BF844DDA7BA72789D9"/>
          </w:pPr>
          <w:r>
            <w:rPr>
              <w:rStyle w:val="PlaceholderText"/>
            </w:rPr>
            <w:t>[Middle name]</w:t>
          </w:r>
        </w:p>
      </w:docPartBody>
    </w:docPart>
    <w:docPart>
      <w:docPartPr>
        <w:name w:val="F1CD55BA7037492A821C68E44B9A2D62"/>
        <w:category>
          <w:name w:val="General"/>
          <w:gallery w:val="placeholder"/>
        </w:category>
        <w:types>
          <w:type w:val="bbPlcHdr"/>
        </w:types>
        <w:behaviors>
          <w:behavior w:val="content"/>
        </w:behaviors>
        <w:guid w:val="{C8DE33CA-52D1-4843-A820-A79BE1A7FFA6}"/>
      </w:docPartPr>
      <w:docPartBody>
        <w:p w:rsidR="00000000" w:rsidRDefault="005465F3">
          <w:pPr>
            <w:pStyle w:val="F1CD55BA7037492A821C68E44B9A2D62"/>
          </w:pPr>
          <w:r>
            <w:rPr>
              <w:rStyle w:val="PlaceholderText"/>
            </w:rPr>
            <w:t>[Last</w:t>
          </w:r>
          <w:r>
            <w:rPr>
              <w:rStyle w:val="PlaceholderText"/>
            </w:rPr>
            <w:t xml:space="preserve"> name]</w:t>
          </w:r>
        </w:p>
      </w:docPartBody>
    </w:docPart>
    <w:docPart>
      <w:docPartPr>
        <w:name w:val="1091440E7651438D950E9723F0E321CA"/>
        <w:category>
          <w:name w:val="General"/>
          <w:gallery w:val="placeholder"/>
        </w:category>
        <w:types>
          <w:type w:val="bbPlcHdr"/>
        </w:types>
        <w:behaviors>
          <w:behavior w:val="content"/>
        </w:behaviors>
        <w:guid w:val="{5275B908-7DCB-43D6-B5A6-BBDE79D3D0C2}"/>
      </w:docPartPr>
      <w:docPartBody>
        <w:p w:rsidR="00000000" w:rsidRDefault="005465F3">
          <w:pPr>
            <w:pStyle w:val="1091440E7651438D950E9723F0E321CA"/>
          </w:pPr>
          <w:r>
            <w:rPr>
              <w:rStyle w:val="PlaceholderText"/>
            </w:rPr>
            <w:t>[Enter your biography]</w:t>
          </w:r>
        </w:p>
      </w:docPartBody>
    </w:docPart>
    <w:docPart>
      <w:docPartPr>
        <w:name w:val="06CC631037854437884BDA617B412015"/>
        <w:category>
          <w:name w:val="General"/>
          <w:gallery w:val="placeholder"/>
        </w:category>
        <w:types>
          <w:type w:val="bbPlcHdr"/>
        </w:types>
        <w:behaviors>
          <w:behavior w:val="content"/>
        </w:behaviors>
        <w:guid w:val="{991D9F16-97C2-4131-A1DB-FF33CC3FA3F7}"/>
      </w:docPartPr>
      <w:docPartBody>
        <w:p w:rsidR="00000000" w:rsidRDefault="005465F3">
          <w:pPr>
            <w:pStyle w:val="06CC631037854437884BDA617B412015"/>
          </w:pPr>
          <w:r>
            <w:rPr>
              <w:rStyle w:val="PlaceholderText"/>
            </w:rPr>
            <w:t>[Enter the institution with which you are affiliated]</w:t>
          </w:r>
        </w:p>
      </w:docPartBody>
    </w:docPart>
    <w:docPart>
      <w:docPartPr>
        <w:name w:val="F5195D08A2BE4ADE9E6FA51E260D5100"/>
        <w:category>
          <w:name w:val="General"/>
          <w:gallery w:val="placeholder"/>
        </w:category>
        <w:types>
          <w:type w:val="bbPlcHdr"/>
        </w:types>
        <w:behaviors>
          <w:behavior w:val="content"/>
        </w:behaviors>
        <w:guid w:val="{66BA8C19-DF37-4067-947A-5B80509B114A}"/>
      </w:docPartPr>
      <w:docPartBody>
        <w:p w:rsidR="00000000" w:rsidRDefault="005465F3">
          <w:pPr>
            <w:pStyle w:val="F5195D08A2BE4ADE9E6FA51E260D5100"/>
          </w:pPr>
          <w:r w:rsidRPr="00EF74F7">
            <w:rPr>
              <w:b/>
              <w:color w:val="808080" w:themeColor="background1" w:themeShade="80"/>
            </w:rPr>
            <w:t>[Enter the headword for your article]</w:t>
          </w:r>
        </w:p>
      </w:docPartBody>
    </w:docPart>
    <w:docPart>
      <w:docPartPr>
        <w:name w:val="2E889FC9AD6B4580AF412856A91889A8"/>
        <w:category>
          <w:name w:val="General"/>
          <w:gallery w:val="placeholder"/>
        </w:category>
        <w:types>
          <w:type w:val="bbPlcHdr"/>
        </w:types>
        <w:behaviors>
          <w:behavior w:val="content"/>
        </w:behaviors>
        <w:guid w:val="{8E4E4878-FA9A-4D65-A1A2-4409A642DFA8}"/>
      </w:docPartPr>
      <w:docPartBody>
        <w:p w:rsidR="00000000" w:rsidRDefault="005465F3">
          <w:pPr>
            <w:pStyle w:val="2E889FC9AD6B4580AF412856A91889A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F0A21CD6BB942A8993B50D492A4BBF2"/>
        <w:category>
          <w:name w:val="General"/>
          <w:gallery w:val="placeholder"/>
        </w:category>
        <w:types>
          <w:type w:val="bbPlcHdr"/>
        </w:types>
        <w:behaviors>
          <w:behavior w:val="content"/>
        </w:behaviors>
        <w:guid w:val="{0E7D92CF-32FF-4FB5-90F0-A9267650BB39}"/>
      </w:docPartPr>
      <w:docPartBody>
        <w:p w:rsidR="00000000" w:rsidRDefault="005465F3">
          <w:pPr>
            <w:pStyle w:val="DF0A21CD6BB942A8993B50D492A4BBF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58E04EEBD240F7AC2B3243F4401CB0"/>
        <w:category>
          <w:name w:val="General"/>
          <w:gallery w:val="placeholder"/>
        </w:category>
        <w:types>
          <w:type w:val="bbPlcHdr"/>
        </w:types>
        <w:behaviors>
          <w:behavior w:val="content"/>
        </w:behaviors>
        <w:guid w:val="{1A9E5453-A259-4A41-B3C8-4927A7EBFD30}"/>
      </w:docPartPr>
      <w:docPartBody>
        <w:p w:rsidR="00000000" w:rsidRDefault="005465F3">
          <w:pPr>
            <w:pStyle w:val="A258E04EEBD240F7AC2B3243F4401CB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AE6DD34D9A148A0BB885E478F1EB8AB"/>
        <w:category>
          <w:name w:val="General"/>
          <w:gallery w:val="placeholder"/>
        </w:category>
        <w:types>
          <w:type w:val="bbPlcHdr"/>
        </w:types>
        <w:behaviors>
          <w:behavior w:val="content"/>
        </w:behaviors>
        <w:guid w:val="{3EFD3300-E85D-4990-AD48-A8A86B9C878B}"/>
      </w:docPartPr>
      <w:docPartBody>
        <w:p w:rsidR="00000000" w:rsidRDefault="005465F3">
          <w:pPr>
            <w:pStyle w:val="DAE6DD34D9A148A0BB885E478F1EB8A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F3"/>
    <w:rsid w:val="005465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40BAFD51E74335A49461AAA043DABA">
    <w:name w:val="3940BAFD51E74335A49461AAA043DABA"/>
  </w:style>
  <w:style w:type="paragraph" w:customStyle="1" w:styleId="73454F3B78C64476AB542311D22AA9FF">
    <w:name w:val="73454F3B78C64476AB542311D22AA9FF"/>
  </w:style>
  <w:style w:type="paragraph" w:customStyle="1" w:styleId="106A905ACF8844BF844DDA7BA72789D9">
    <w:name w:val="106A905ACF8844BF844DDA7BA72789D9"/>
  </w:style>
  <w:style w:type="paragraph" w:customStyle="1" w:styleId="F1CD55BA7037492A821C68E44B9A2D62">
    <w:name w:val="F1CD55BA7037492A821C68E44B9A2D62"/>
  </w:style>
  <w:style w:type="paragraph" w:customStyle="1" w:styleId="1091440E7651438D950E9723F0E321CA">
    <w:name w:val="1091440E7651438D950E9723F0E321CA"/>
  </w:style>
  <w:style w:type="paragraph" w:customStyle="1" w:styleId="06CC631037854437884BDA617B412015">
    <w:name w:val="06CC631037854437884BDA617B412015"/>
  </w:style>
  <w:style w:type="paragraph" w:customStyle="1" w:styleId="F5195D08A2BE4ADE9E6FA51E260D5100">
    <w:name w:val="F5195D08A2BE4ADE9E6FA51E260D5100"/>
  </w:style>
  <w:style w:type="paragraph" w:customStyle="1" w:styleId="2E889FC9AD6B4580AF412856A91889A8">
    <w:name w:val="2E889FC9AD6B4580AF412856A91889A8"/>
  </w:style>
  <w:style w:type="paragraph" w:customStyle="1" w:styleId="DF0A21CD6BB942A8993B50D492A4BBF2">
    <w:name w:val="DF0A21CD6BB942A8993B50D492A4BBF2"/>
  </w:style>
  <w:style w:type="paragraph" w:customStyle="1" w:styleId="A258E04EEBD240F7AC2B3243F4401CB0">
    <w:name w:val="A258E04EEBD240F7AC2B3243F4401CB0"/>
  </w:style>
  <w:style w:type="paragraph" w:customStyle="1" w:styleId="DAE6DD34D9A148A0BB885E478F1EB8AB">
    <w:name w:val="DAE6DD34D9A148A0BB885E478F1EB8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40BAFD51E74335A49461AAA043DABA">
    <w:name w:val="3940BAFD51E74335A49461AAA043DABA"/>
  </w:style>
  <w:style w:type="paragraph" w:customStyle="1" w:styleId="73454F3B78C64476AB542311D22AA9FF">
    <w:name w:val="73454F3B78C64476AB542311D22AA9FF"/>
  </w:style>
  <w:style w:type="paragraph" w:customStyle="1" w:styleId="106A905ACF8844BF844DDA7BA72789D9">
    <w:name w:val="106A905ACF8844BF844DDA7BA72789D9"/>
  </w:style>
  <w:style w:type="paragraph" w:customStyle="1" w:styleId="F1CD55BA7037492A821C68E44B9A2D62">
    <w:name w:val="F1CD55BA7037492A821C68E44B9A2D62"/>
  </w:style>
  <w:style w:type="paragraph" w:customStyle="1" w:styleId="1091440E7651438D950E9723F0E321CA">
    <w:name w:val="1091440E7651438D950E9723F0E321CA"/>
  </w:style>
  <w:style w:type="paragraph" w:customStyle="1" w:styleId="06CC631037854437884BDA617B412015">
    <w:name w:val="06CC631037854437884BDA617B412015"/>
  </w:style>
  <w:style w:type="paragraph" w:customStyle="1" w:styleId="F5195D08A2BE4ADE9E6FA51E260D5100">
    <w:name w:val="F5195D08A2BE4ADE9E6FA51E260D5100"/>
  </w:style>
  <w:style w:type="paragraph" w:customStyle="1" w:styleId="2E889FC9AD6B4580AF412856A91889A8">
    <w:name w:val="2E889FC9AD6B4580AF412856A91889A8"/>
  </w:style>
  <w:style w:type="paragraph" w:customStyle="1" w:styleId="DF0A21CD6BB942A8993B50D492A4BBF2">
    <w:name w:val="DF0A21CD6BB942A8993B50D492A4BBF2"/>
  </w:style>
  <w:style w:type="paragraph" w:customStyle="1" w:styleId="A258E04EEBD240F7AC2B3243F4401CB0">
    <w:name w:val="A258E04EEBD240F7AC2B3243F4401CB0"/>
  </w:style>
  <w:style w:type="paragraph" w:customStyle="1" w:styleId="DAE6DD34D9A148A0BB885E478F1EB8AB">
    <w:name w:val="DAE6DD34D9A148A0BB885E478F1EB8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Blo14</b:Tag>
    <b:SourceType>Book</b:SourceType>
    <b:Guid>{799D56A0-379C-4109-9FE6-F73CA8087DD0}</b:Guid>
    <b:Author>
      <b:Author>
        <b:NameList>
          <b:Person>
            <b:Last>Blossfeldt</b:Last>
            <b:First>K.</b:First>
          </b:Person>
        </b:NameList>
      </b:Author>
      <b:Editor>
        <b:NameList>
          <b:Person>
            <b:Last>Adam</b:Last>
            <b:First>H.</b:First>
            <b:Middle>C.</b:Middle>
          </b:Person>
        </b:NameList>
      </b:Editor>
    </b:Author>
    <b:Title>The Complete Published Work</b:Title>
    <b:Year>2014</b:Year>
    <b:City>Cologne</b:City>
    <b:Publisher>Taschen</b:Publisher>
    <b:RefOrder>1</b:RefOrder>
  </b:Source>
</b:Sources>
</file>

<file path=customXml/itemProps1.xml><?xml version="1.0" encoding="utf-8"?>
<ds:datastoreItem xmlns:ds="http://schemas.openxmlformats.org/officeDocument/2006/customXml" ds:itemID="{D9E3C71B-23E5-4B3F-8C56-81DEA672F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2014-05-22T05:07:00Z</dcterms:created>
  <dcterms:modified xsi:type="dcterms:W3CDTF">2014-05-22T05:11:00Z</dcterms:modified>
</cp:coreProperties>
</file>