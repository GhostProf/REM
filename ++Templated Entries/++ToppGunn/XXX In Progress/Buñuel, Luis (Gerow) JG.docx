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bookmarkStart w:id="0" w:name="_GoBack"/>
            <w:bookmarkEnd w:id="0"/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05228B2F57384184A0EE7DC06DD3267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F6C8185A620C4456AA92609F76ED0274"/>
            </w:placeholder>
            <w:showingPlcHdr/>
            <w:text/>
          </w:sdtPr>
          <w:sdtEndPr/>
          <w:sdtContent>
            <w:tc>
              <w:tcPr>
                <w:tcW w:w="2073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[First name]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EBCD039EE44D43E09841921B4D5AD838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78C1EAF84B454919894E76F693D3EF07"/>
            </w:placeholder>
            <w:showingPlcHdr/>
            <w:text/>
          </w:sdtPr>
          <w:sdtEndPr/>
          <w:sdtContent>
            <w:tc>
              <w:tcPr>
                <w:tcW w:w="2642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[Last name]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BD9578F6C43542048A2B13775E748403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5BDED6F5A90B4D63AD4625DD6DE21950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E89FE9F002F346B7A8529E89E2FA6386"/>
            </w:placeholder>
            <w:showingPlcHdr/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3F0D73" w:rsidP="003F0D73">
                <w:pPr>
                  <w:rPr>
                    <w:b/>
                  </w:rPr>
                </w:pPr>
                <w:r w:rsidRPr="00EF74F7">
                  <w:rPr>
                    <w:b/>
                    <w:color w:val="808080" w:themeColor="background1" w:themeShade="80"/>
                  </w:rPr>
                  <w:t>[Enter the headword for your article]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789A3A39791C4AD0B8B814AA5C2DE08B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30B2D613402E40EF9997ED2DD275B3D0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039F13E96EC241CE8D5CBB87E6575BE8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Default="00C27FAB" w:rsidP="00C27FAB">
                <w:r>
                  <w:rPr>
                    <w:rStyle w:val="PlaceholderText"/>
                  </w:rPr>
                  <w:t xml:space="preserve">[Enter the </w:t>
                </w:r>
                <w:r w:rsidRPr="00E85A05">
                  <w:rPr>
                    <w:rStyle w:val="PlaceholderText"/>
                    <w:b/>
                  </w:rPr>
                  <w:t>main text</w:t>
                </w:r>
                <w:r>
                  <w:rPr>
                    <w:rStyle w:val="PlaceholderText"/>
                  </w:rPr>
                  <w:t xml:space="preserve"> of your article]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9582CAB5E58E4B2BAF599FDA24EC0A6E"/>
              </w:placeholder>
              <w:showingPlcHdr/>
            </w:sdtPr>
            <w:sdtEndPr/>
            <w:sdtContent>
              <w:p w:rsidR="003235A7" w:rsidRDefault="003235A7" w:rsidP="00FB11DE">
                <w:r>
                  <w:rPr>
                    <w:rStyle w:val="PlaceholderText"/>
                  </w:rPr>
                  <w:t>[</w:t>
                </w:r>
                <w:r w:rsidR="00FB11DE">
                  <w:rPr>
                    <w:rStyle w:val="PlaceholderText"/>
                  </w:rPr>
                  <w:t>Enter citations for further reading</w:t>
                </w:r>
                <w:r>
                  <w:rPr>
                    <w:rStyle w:val="PlaceholderText"/>
                  </w:rPr>
                  <w:t xml:space="preserve"> here]</w:t>
                </w:r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7CE4" w:rsidRDefault="00A97CE4" w:rsidP="007A0D55">
      <w:pPr>
        <w:spacing w:after="0" w:line="240" w:lineRule="auto"/>
      </w:pPr>
      <w:r>
        <w:separator/>
      </w:r>
    </w:p>
  </w:endnote>
  <w:endnote w:type="continuationSeparator" w:id="0">
    <w:p w:rsidR="00A97CE4" w:rsidRDefault="00A97CE4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7CE4" w:rsidRDefault="00A97CE4" w:rsidP="007A0D55">
      <w:pPr>
        <w:spacing w:after="0" w:line="240" w:lineRule="auto"/>
      </w:pPr>
      <w:r>
        <w:separator/>
      </w:r>
    </w:p>
  </w:footnote>
  <w:footnote w:type="continuationSeparator" w:id="0">
    <w:p w:rsidR="00A97CE4" w:rsidRDefault="00A97CE4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65F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2165F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97CE4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21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6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21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6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5228B2F57384184A0EE7DC06DD32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C89079-14AE-4267-8A17-52CD887EE91C}"/>
      </w:docPartPr>
      <w:docPartBody>
        <w:p w:rsidR="00000000" w:rsidRDefault="00FA17FE">
          <w:pPr>
            <w:pStyle w:val="05228B2F57384184A0EE7DC06DD3267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F6C8185A620C4456AA92609F76ED02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D25970-57C0-49C0-B48E-E1EF83CA2273}"/>
      </w:docPartPr>
      <w:docPartBody>
        <w:p w:rsidR="00000000" w:rsidRDefault="00FA17FE">
          <w:pPr>
            <w:pStyle w:val="F6C8185A620C4456AA92609F76ED0274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EBCD039EE44D43E09841921B4D5AD8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FFDCB5-3AA4-4AD3-84F7-11A44BDD3903}"/>
      </w:docPartPr>
      <w:docPartBody>
        <w:p w:rsidR="00000000" w:rsidRDefault="00FA17FE">
          <w:pPr>
            <w:pStyle w:val="EBCD039EE44D43E09841921B4D5AD838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78C1EAF84B454919894E76F693D3EF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291CFE-C6D2-4F52-8BF7-882BE5B04C75}"/>
      </w:docPartPr>
      <w:docPartBody>
        <w:p w:rsidR="00000000" w:rsidRDefault="00FA17FE">
          <w:pPr>
            <w:pStyle w:val="78C1EAF84B454919894E76F693D3EF07"/>
          </w:pPr>
          <w:r>
            <w:rPr>
              <w:rStyle w:val="PlaceholderText"/>
            </w:rPr>
            <w:t>[Last</w:t>
          </w:r>
          <w:r>
            <w:rPr>
              <w:rStyle w:val="PlaceholderText"/>
            </w:rPr>
            <w:t xml:space="preserve"> name]</w:t>
          </w:r>
        </w:p>
      </w:docPartBody>
    </w:docPart>
    <w:docPart>
      <w:docPartPr>
        <w:name w:val="BD9578F6C43542048A2B13775E7484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C57B84-40C7-464E-B0F8-2D81E604CF90}"/>
      </w:docPartPr>
      <w:docPartBody>
        <w:p w:rsidR="00000000" w:rsidRDefault="00FA17FE">
          <w:pPr>
            <w:pStyle w:val="BD9578F6C43542048A2B13775E748403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5BDED6F5A90B4D63AD4625DD6DE219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891D86-E7F4-4D52-AE15-CA4B1F6B2FB6}"/>
      </w:docPartPr>
      <w:docPartBody>
        <w:p w:rsidR="00000000" w:rsidRDefault="00FA17FE">
          <w:pPr>
            <w:pStyle w:val="5BDED6F5A90B4D63AD4625DD6DE21950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E89FE9F002F346B7A8529E89E2FA63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C46C91-64CA-4209-AB1B-CD7327AD942C}"/>
      </w:docPartPr>
      <w:docPartBody>
        <w:p w:rsidR="00000000" w:rsidRDefault="00FA17FE">
          <w:pPr>
            <w:pStyle w:val="E89FE9F002F346B7A8529E89E2FA6386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789A3A39791C4AD0B8B814AA5C2DE0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B7B5-E345-4FA6-A7E8-EDCBECE5E1CF}"/>
      </w:docPartPr>
      <w:docPartBody>
        <w:p w:rsidR="00000000" w:rsidRDefault="00FA17FE">
          <w:pPr>
            <w:pStyle w:val="789A3A39791C4AD0B8B814AA5C2DE08B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30B2D613402E40EF9997ED2DD275B3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45BBC6-0C65-46D8-8F09-F1D374849755}"/>
      </w:docPartPr>
      <w:docPartBody>
        <w:p w:rsidR="00000000" w:rsidRDefault="00FA17FE">
          <w:pPr>
            <w:pStyle w:val="30B2D613402E40EF9997ED2DD275B3D0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039F13E96EC241CE8D5CBB87E6575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1F266A-517C-48F3-9054-AD177EB62F41}"/>
      </w:docPartPr>
      <w:docPartBody>
        <w:p w:rsidR="00000000" w:rsidRDefault="00FA17FE">
          <w:pPr>
            <w:pStyle w:val="039F13E96EC241CE8D5CBB87E6575BE8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9582CAB5E58E4B2BAF599FDA24EC0A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3CCE9F-2667-45F4-8B1E-C28D2A415B7B}"/>
      </w:docPartPr>
      <w:docPartBody>
        <w:p w:rsidR="00000000" w:rsidRDefault="00FA17FE">
          <w:pPr>
            <w:pStyle w:val="9582CAB5E58E4B2BAF599FDA24EC0A6E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7FE"/>
    <w:rsid w:val="00FA1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5228B2F57384184A0EE7DC06DD32675">
    <w:name w:val="05228B2F57384184A0EE7DC06DD32675"/>
  </w:style>
  <w:style w:type="paragraph" w:customStyle="1" w:styleId="F6C8185A620C4456AA92609F76ED0274">
    <w:name w:val="F6C8185A620C4456AA92609F76ED0274"/>
  </w:style>
  <w:style w:type="paragraph" w:customStyle="1" w:styleId="EBCD039EE44D43E09841921B4D5AD838">
    <w:name w:val="EBCD039EE44D43E09841921B4D5AD838"/>
  </w:style>
  <w:style w:type="paragraph" w:customStyle="1" w:styleId="78C1EAF84B454919894E76F693D3EF07">
    <w:name w:val="78C1EAF84B454919894E76F693D3EF07"/>
  </w:style>
  <w:style w:type="paragraph" w:customStyle="1" w:styleId="BD9578F6C43542048A2B13775E748403">
    <w:name w:val="BD9578F6C43542048A2B13775E748403"/>
  </w:style>
  <w:style w:type="paragraph" w:customStyle="1" w:styleId="5BDED6F5A90B4D63AD4625DD6DE21950">
    <w:name w:val="5BDED6F5A90B4D63AD4625DD6DE21950"/>
  </w:style>
  <w:style w:type="paragraph" w:customStyle="1" w:styleId="E89FE9F002F346B7A8529E89E2FA6386">
    <w:name w:val="E89FE9F002F346B7A8529E89E2FA6386"/>
  </w:style>
  <w:style w:type="paragraph" w:customStyle="1" w:styleId="789A3A39791C4AD0B8B814AA5C2DE08B">
    <w:name w:val="789A3A39791C4AD0B8B814AA5C2DE08B"/>
  </w:style>
  <w:style w:type="paragraph" w:customStyle="1" w:styleId="30B2D613402E40EF9997ED2DD275B3D0">
    <w:name w:val="30B2D613402E40EF9997ED2DD275B3D0"/>
  </w:style>
  <w:style w:type="paragraph" w:customStyle="1" w:styleId="039F13E96EC241CE8D5CBB87E6575BE8">
    <w:name w:val="039F13E96EC241CE8D5CBB87E6575BE8"/>
  </w:style>
  <w:style w:type="paragraph" w:customStyle="1" w:styleId="9582CAB5E58E4B2BAF599FDA24EC0A6E">
    <w:name w:val="9582CAB5E58E4B2BAF599FDA24EC0A6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5228B2F57384184A0EE7DC06DD32675">
    <w:name w:val="05228B2F57384184A0EE7DC06DD32675"/>
  </w:style>
  <w:style w:type="paragraph" w:customStyle="1" w:styleId="F6C8185A620C4456AA92609F76ED0274">
    <w:name w:val="F6C8185A620C4456AA92609F76ED0274"/>
  </w:style>
  <w:style w:type="paragraph" w:customStyle="1" w:styleId="EBCD039EE44D43E09841921B4D5AD838">
    <w:name w:val="EBCD039EE44D43E09841921B4D5AD838"/>
  </w:style>
  <w:style w:type="paragraph" w:customStyle="1" w:styleId="78C1EAF84B454919894E76F693D3EF07">
    <w:name w:val="78C1EAF84B454919894E76F693D3EF07"/>
  </w:style>
  <w:style w:type="paragraph" w:customStyle="1" w:styleId="BD9578F6C43542048A2B13775E748403">
    <w:name w:val="BD9578F6C43542048A2B13775E748403"/>
  </w:style>
  <w:style w:type="paragraph" w:customStyle="1" w:styleId="5BDED6F5A90B4D63AD4625DD6DE21950">
    <w:name w:val="5BDED6F5A90B4D63AD4625DD6DE21950"/>
  </w:style>
  <w:style w:type="paragraph" w:customStyle="1" w:styleId="E89FE9F002F346B7A8529E89E2FA6386">
    <w:name w:val="E89FE9F002F346B7A8529E89E2FA6386"/>
  </w:style>
  <w:style w:type="paragraph" w:customStyle="1" w:styleId="789A3A39791C4AD0B8B814AA5C2DE08B">
    <w:name w:val="789A3A39791C4AD0B8B814AA5C2DE08B"/>
  </w:style>
  <w:style w:type="paragraph" w:customStyle="1" w:styleId="30B2D613402E40EF9997ED2DD275B3D0">
    <w:name w:val="30B2D613402E40EF9997ED2DD275B3D0"/>
  </w:style>
  <w:style w:type="paragraph" w:customStyle="1" w:styleId="039F13E96EC241CE8D5CBB87E6575BE8">
    <w:name w:val="039F13E96EC241CE8D5CBB87E6575BE8"/>
  </w:style>
  <w:style w:type="paragraph" w:customStyle="1" w:styleId="9582CAB5E58E4B2BAF599FDA24EC0A6E">
    <w:name w:val="9582CAB5E58E4B2BAF599FDA24EC0A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0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DAWN</cp:lastModifiedBy>
  <cp:revision>1</cp:revision>
  <dcterms:created xsi:type="dcterms:W3CDTF">2014-06-26T21:04:00Z</dcterms:created>
  <dcterms:modified xsi:type="dcterms:W3CDTF">2014-06-26T21:05:00Z</dcterms:modified>
</cp:coreProperties>
</file>