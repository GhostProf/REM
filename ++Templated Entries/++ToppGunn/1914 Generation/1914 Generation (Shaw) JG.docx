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8177FDFA27A488C9C314268A2489258"/>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BB1243A643B4452896F5A8A5D065535"/>
            </w:placeholder>
            <w:text/>
          </w:sdtPr>
          <w:sdtEndPr/>
          <w:sdtContent>
            <w:tc>
              <w:tcPr>
                <w:tcW w:w="2073" w:type="dxa"/>
              </w:tcPr>
              <w:p w:rsidR="00B574C9" w:rsidRDefault="002C2313" w:rsidP="002C2313">
                <w:r w:rsidRPr="002C2313">
                  <w:t>Wendy</w:t>
                </w:r>
              </w:p>
            </w:tc>
          </w:sdtContent>
        </w:sdt>
        <w:sdt>
          <w:sdtPr>
            <w:alias w:val="Middle name"/>
            <w:tag w:val="authorMiddleName"/>
            <w:id w:val="-2076034781"/>
            <w:placeholder>
              <w:docPart w:val="B4677D9827A2462F8D5E06D91C88A04C"/>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2C364F468E343F7B097BFDE95CBA061"/>
            </w:placeholder>
            <w:text/>
          </w:sdtPr>
          <w:sdtEndPr/>
          <w:sdtContent>
            <w:tc>
              <w:tcPr>
                <w:tcW w:w="2642" w:type="dxa"/>
              </w:tcPr>
              <w:p w:rsidR="00B574C9" w:rsidRDefault="002C2313" w:rsidP="00922950">
                <w:r w:rsidRPr="002C2313">
                  <w:t>Shaw</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A2644A804364F2F9CEF88C95D38A73A"/>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E9FA2F9B40A4CFBB6E6E306219FCD19"/>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eastAsia="tr-TR"/>
            </w:rPr>
            <w:alias w:val="Article headword"/>
            <w:tag w:val="articleHeadword"/>
            <w:id w:val="-361440020"/>
            <w:placeholder>
              <w:docPart w:val="9DFD356AB20C4F7CB68333E3573A9A1D"/>
            </w:placeholder>
            <w:text/>
          </w:sdtPr>
          <w:sdtEndPr/>
          <w:sdtContent>
            <w:tc>
              <w:tcPr>
                <w:tcW w:w="9016" w:type="dxa"/>
                <w:tcMar>
                  <w:top w:w="113" w:type="dxa"/>
                  <w:bottom w:w="113" w:type="dxa"/>
                </w:tcMar>
              </w:tcPr>
              <w:p w:rsidR="003F0D73" w:rsidRPr="00FB589A" w:rsidRDefault="002C2313" w:rsidP="002C2313">
                <w:r w:rsidRPr="002C2313">
                  <w:rPr>
                    <w:lang w:val="en-US" w:eastAsia="tr-TR"/>
                  </w:rPr>
                  <w:t>The 1914 Generation Artists</w:t>
                </w:r>
              </w:p>
            </w:tc>
          </w:sdtContent>
        </w:sdt>
      </w:tr>
      <w:tr w:rsidR="00464699" w:rsidTr="007821B0">
        <w:sdt>
          <w:sdtPr>
            <w:alias w:val="Variant headwords"/>
            <w:tag w:val="variantHeadwords"/>
            <w:id w:val="173464402"/>
            <w:placeholder>
              <w:docPart w:val="56A8F242240F4F22A5FB8A0311338AB0"/>
            </w:placeholder>
          </w:sdtPr>
          <w:sdtEndPr/>
          <w:sdtContent>
            <w:tc>
              <w:tcPr>
                <w:tcW w:w="9016" w:type="dxa"/>
                <w:tcMar>
                  <w:top w:w="113" w:type="dxa"/>
                  <w:bottom w:w="113" w:type="dxa"/>
                </w:tcMar>
              </w:tcPr>
              <w:p w:rsidR="00464699" w:rsidRDefault="002C2313" w:rsidP="002C2313">
                <w:r>
                  <w:t>The 1914 Generation</w:t>
                </w:r>
              </w:p>
            </w:tc>
          </w:sdtContent>
        </w:sdt>
      </w:tr>
      <w:tr w:rsidR="00E85A05" w:rsidTr="003F0D73">
        <w:sdt>
          <w:sdtPr>
            <w:alias w:val="Abstract"/>
            <w:tag w:val="abstract"/>
            <w:id w:val="-635871867"/>
            <w:placeholder>
              <w:docPart w:val="7898E78FB6304B8798CE29DABFB72D8B"/>
            </w:placeholder>
          </w:sdtPr>
          <w:sdtEndPr/>
          <w:sdtContent>
            <w:tc>
              <w:tcPr>
                <w:tcW w:w="9016" w:type="dxa"/>
                <w:tcMar>
                  <w:top w:w="113" w:type="dxa"/>
                  <w:bottom w:w="113" w:type="dxa"/>
                </w:tcMar>
              </w:tcPr>
              <w:p w:rsidR="00E85A05" w:rsidRDefault="002C2313" w:rsidP="002C2313">
                <w:r w:rsidRPr="00D30C79">
                  <w:t>The</w:t>
                </w:r>
                <w:r>
                  <w:t xml:space="preserve"> </w:t>
                </w:r>
                <w:r w:rsidRPr="00D30C79">
                  <w:t xml:space="preserve">artists </w:t>
                </w:r>
                <w:proofErr w:type="spellStart"/>
                <w:r w:rsidRPr="00D30C79">
                  <w:t>historiographically</w:t>
                </w:r>
                <w:proofErr w:type="spellEnd"/>
                <w:r w:rsidRPr="00D30C79">
                  <w:t xml:space="preserve"> grouped</w:t>
                </w:r>
                <w:r>
                  <w:t xml:space="preserve"> as the</w:t>
                </w:r>
                <w:r w:rsidRPr="00D30C79">
                  <w:t xml:space="preserve"> 1914 Gene</w:t>
                </w:r>
                <w:r>
                  <w:t>ration transformed the Westernis</w:t>
                </w:r>
                <w:r w:rsidRPr="00D30C79">
                  <w:t>ing artistic impulse of the la</w:t>
                </w:r>
                <w:r>
                  <w:t>te Ottoman era into the modernis</w:t>
                </w:r>
                <w:r w:rsidRPr="00D30C79">
                  <w:t>ing impulse of the Republic of Turkey, fo</w:t>
                </w:r>
                <w:r>
                  <w:t>unded in 1923. Stylistically, the 1914 generation</w:t>
                </w:r>
                <w:r w:rsidRPr="00D30C79">
                  <w:t xml:space="preserve"> distinguishes itself from earlier generations through its interest in </w:t>
                </w:r>
                <w:proofErr w:type="gramStart"/>
                <w:r w:rsidRPr="00D30C79">
                  <w:t>naturalism</w:t>
                </w:r>
                <w:r>
                  <w:t>,</w:t>
                </w:r>
                <w:proofErr w:type="gramEnd"/>
                <w:r w:rsidRPr="00D30C79">
                  <w:t xml:space="preserve"> and from later generations through its disinterest in aesthetic modernism.</w:t>
                </w:r>
                <w:r>
                  <w:t xml:space="preserve">  </w:t>
                </w:r>
                <w:r w:rsidRPr="00D30C79">
                  <w:t xml:space="preserve">More than functioning </w:t>
                </w:r>
                <w:r>
                  <w:t>as a cohesive movement</w:t>
                </w:r>
                <w:r w:rsidRPr="00D30C79">
                  <w:t xml:space="preserve">, the </w:t>
                </w:r>
                <w:r>
                  <w:t>1914 Generation</w:t>
                </w:r>
                <w:r w:rsidRPr="00D30C79">
                  <w:t xml:space="preserve"> came to prominence as a result of </w:t>
                </w:r>
                <w:r>
                  <w:t xml:space="preserve">the </w:t>
                </w:r>
                <w:r w:rsidRPr="00D30C79">
                  <w:t>onset of World War I.</w:t>
                </w:r>
              </w:p>
            </w:tc>
          </w:sdtContent>
        </w:sdt>
      </w:tr>
      <w:tr w:rsidR="003F0D73" w:rsidTr="003F0D73">
        <w:sdt>
          <w:sdtPr>
            <w:alias w:val="Article text"/>
            <w:tag w:val="articleText"/>
            <w:id w:val="634067588"/>
            <w:placeholder>
              <w:docPart w:val="7B5A67FB2323431CAB9F3289736061D2"/>
            </w:placeholder>
          </w:sdtPr>
          <w:sdtEndPr/>
          <w:sdtContent>
            <w:tc>
              <w:tcPr>
                <w:tcW w:w="9016" w:type="dxa"/>
                <w:tcMar>
                  <w:top w:w="113" w:type="dxa"/>
                  <w:bottom w:w="113" w:type="dxa"/>
                </w:tcMar>
              </w:tcPr>
              <w:p w:rsidR="002C2313" w:rsidRPr="00D30C79" w:rsidRDefault="002C2313" w:rsidP="002C2313">
                <w:r w:rsidRPr="00D30C79">
                  <w:t>The</w:t>
                </w:r>
                <w:r>
                  <w:t xml:space="preserve"> </w:t>
                </w:r>
                <w:r w:rsidRPr="00D30C79">
                  <w:t xml:space="preserve">artists </w:t>
                </w:r>
                <w:proofErr w:type="spellStart"/>
                <w:r w:rsidRPr="00D30C79">
                  <w:t>historiographically</w:t>
                </w:r>
                <w:proofErr w:type="spellEnd"/>
                <w:r w:rsidRPr="00D30C79">
                  <w:t xml:space="preserve"> grouped</w:t>
                </w:r>
                <w:r>
                  <w:t xml:space="preserve"> as the</w:t>
                </w:r>
                <w:r w:rsidRPr="00D30C79">
                  <w:t xml:space="preserve"> 1914 Gene</w:t>
                </w:r>
                <w:r>
                  <w:t>ration transformed the Westernis</w:t>
                </w:r>
                <w:r w:rsidRPr="00D30C79">
                  <w:t>ing artistic impulse of the la</w:t>
                </w:r>
                <w:r>
                  <w:t>te Ottoman era into the modernis</w:t>
                </w:r>
                <w:r w:rsidRPr="00D30C79">
                  <w:t>ing impulse of the Republic of Turkey, fo</w:t>
                </w:r>
                <w:r>
                  <w:t>unded in 1923. Stylistically, the 1914 generation</w:t>
                </w:r>
                <w:r w:rsidRPr="00D30C79">
                  <w:t xml:space="preserve"> distinguishes itself from earlier generations through its interest in </w:t>
                </w:r>
                <w:proofErr w:type="gramStart"/>
                <w:r w:rsidRPr="00D30C79">
                  <w:t>naturalism</w:t>
                </w:r>
                <w:r>
                  <w:t>,</w:t>
                </w:r>
                <w:proofErr w:type="gramEnd"/>
                <w:r w:rsidRPr="00D30C79">
                  <w:t xml:space="preserve"> and from later generations through its disinterest in aesthetic modernism.</w:t>
                </w:r>
                <w:r>
                  <w:t xml:space="preserve">  </w:t>
                </w:r>
                <w:r w:rsidRPr="00D30C79">
                  <w:t xml:space="preserve">More than functioning </w:t>
                </w:r>
                <w:r>
                  <w:t>as a cohesive movement</w:t>
                </w:r>
                <w:r w:rsidRPr="00D30C79">
                  <w:t xml:space="preserve">, the </w:t>
                </w:r>
                <w:r>
                  <w:t>1914 Generation</w:t>
                </w:r>
                <w:r w:rsidRPr="00D30C79">
                  <w:t xml:space="preserve"> came to prominence as a result of </w:t>
                </w:r>
                <w:r>
                  <w:t xml:space="preserve">the </w:t>
                </w:r>
                <w:r w:rsidRPr="00D30C79">
                  <w:t xml:space="preserve">onset of World War I. </w:t>
                </w:r>
                <w:r>
                  <w:t>The a</w:t>
                </w:r>
                <w:r w:rsidRPr="00D30C79">
                  <w:t>rtists most ofte</w:t>
                </w:r>
                <w:r>
                  <w:t>n included within this categoris</w:t>
                </w:r>
                <w:r w:rsidRPr="00D30C79">
                  <w:t xml:space="preserve">ation </w:t>
                </w:r>
                <w:r>
                  <w:t>include</w:t>
                </w:r>
                <w:r w:rsidRPr="00D30C79">
                  <w:t xml:space="preserve">: </w:t>
                </w:r>
                <w:r w:rsidRPr="00D30C79">
                  <w:rPr>
                    <w:lang w:val="tr-TR"/>
                  </w:rPr>
                  <w:t>Nazmi Ziya Güran (1881-1937), Mehmet Ruhi Arel (1880-1931), İbrahim Çallı (1882-1960), Hikmet Onat (1882-1977), Feyhaman Duran (1886-1970), Hüseyin Avni Lifij (1886-1927), and Namık İsmail (1890-1935). Although often excluded because of their lack of affiliation with the Istanbul Academy of Fine Arts, artists who may be considered in conjunction with this category by virtue of their participation in the pivotal transition from Ottoman to Turkish national identity also include Şevket (Dağ; 1876- 1948)</w:t>
                </w:r>
                <w:r w:rsidRPr="00D30C79">
                  <w:t xml:space="preserve">, a teacher at the French-language </w:t>
                </w:r>
                <w:proofErr w:type="spellStart"/>
                <w:r w:rsidRPr="00D30C79">
                  <w:t>Galatasaray</w:t>
                </w:r>
                <w:proofErr w:type="spellEnd"/>
                <w:r w:rsidRPr="00D30C79">
                  <w:t xml:space="preserve"> </w:t>
                </w:r>
                <w:proofErr w:type="spellStart"/>
                <w:r w:rsidRPr="00D30C79">
                  <w:t>Lycée</w:t>
                </w:r>
                <w:proofErr w:type="spellEnd"/>
                <w:r w:rsidRPr="00D30C79">
                  <w:t>,</w:t>
                </w:r>
                <w:r w:rsidRPr="00D30C79">
                  <w:rPr>
                    <w:lang w:val="tr-TR"/>
                  </w:rPr>
                  <w:t xml:space="preserve"> the military-trained artists Mehmet Sami Yetik (1878-1935), Mehmet Ali Laga (1878-1947) and Ali Sami Boyar (1880-1967), as well as the female artist Mihri Rasim/Müşfik (1886-1954). </w:t>
                </w:r>
              </w:p>
              <w:p w:rsidR="002C2313" w:rsidRDefault="002C2313" w:rsidP="002C2313"/>
              <w:p w:rsidR="006E370A" w:rsidRDefault="006E370A" w:rsidP="006E370A">
                <w:pPr>
                  <w:keepNext/>
                </w:pPr>
                <w:r>
                  <w:t>File: 1914generation1.jpg</w:t>
                </w:r>
              </w:p>
              <w:p w:rsidR="006E370A" w:rsidRDefault="00DB470B" w:rsidP="00742B1C">
                <w:pPr>
                  <w:pStyle w:val="Caption"/>
                </w:pPr>
                <w:r>
                  <w:fldChar w:fldCharType="begin"/>
                </w:r>
                <w:r>
                  <w:instrText xml:space="preserve"> SEQ Figure \* ARABIC </w:instrText>
                </w:r>
                <w:r>
                  <w:fldChar w:fldCharType="separate"/>
                </w:r>
                <w:r w:rsidR="00326BD9">
                  <w:rPr>
                    <w:noProof/>
                  </w:rPr>
                  <w:t>1</w:t>
                </w:r>
                <w:r>
                  <w:rPr>
                    <w:noProof/>
                  </w:rPr>
                  <w:fldChar w:fldCharType="end"/>
                </w:r>
                <w:proofErr w:type="spellStart"/>
                <w:r w:rsidR="006E370A" w:rsidRPr="009C456C">
                  <w:t>Feyhaman</w:t>
                </w:r>
                <w:proofErr w:type="spellEnd"/>
                <w:r w:rsidR="006E370A" w:rsidRPr="009C456C">
                  <w:t xml:space="preserve"> (Duran). </w:t>
                </w:r>
                <w:r w:rsidR="006E370A" w:rsidRPr="009177C1">
                  <w:rPr>
                    <w:i/>
                  </w:rPr>
                  <w:t>Group Portrait of Artists</w:t>
                </w:r>
                <w:r w:rsidR="006E370A" w:rsidRPr="009C456C">
                  <w:t xml:space="preserve">. 1921. Oil on canvas, 133 x 162 cm. </w:t>
                </w:r>
                <w:proofErr w:type="spellStart"/>
                <w:r w:rsidR="006E370A" w:rsidRPr="009C456C">
                  <w:t>Mimar</w:t>
                </w:r>
                <w:proofErr w:type="spellEnd"/>
                <w:r w:rsidR="006E370A" w:rsidRPr="009C456C">
                  <w:t xml:space="preserve"> Sinan </w:t>
                </w:r>
                <w:proofErr w:type="spellStart"/>
                <w:r w:rsidR="006E370A" w:rsidRPr="009C456C">
                  <w:t>Güzel</w:t>
                </w:r>
                <w:proofErr w:type="spellEnd"/>
                <w:r w:rsidR="006E370A" w:rsidRPr="009C456C">
                  <w:t xml:space="preserve"> </w:t>
                </w:r>
                <w:proofErr w:type="spellStart"/>
                <w:r w:rsidR="006E370A" w:rsidRPr="009C456C">
                  <w:t>Sanatlar</w:t>
                </w:r>
                <w:proofErr w:type="spellEnd"/>
                <w:r w:rsidR="006E370A" w:rsidRPr="009C456C">
                  <w:t xml:space="preserve"> </w:t>
                </w:r>
                <w:proofErr w:type="spellStart"/>
                <w:r w:rsidR="006E370A" w:rsidRPr="009C456C">
                  <w:t>Üniversitesi</w:t>
                </w:r>
                <w:proofErr w:type="spellEnd"/>
                <w:r w:rsidR="006E370A" w:rsidRPr="009C456C">
                  <w:t xml:space="preserve"> (MSGSÜ) Istanbul Museum of </w:t>
                </w:r>
                <w:r w:rsidR="006E370A">
                  <w:t>Painting and Sculpture.</w:t>
                </w:r>
              </w:p>
              <w:p w:rsidR="00761AAD" w:rsidRDefault="00761AAD" w:rsidP="00761AAD">
                <w:pPr>
                  <w:pStyle w:val="Authornote"/>
                </w:pPr>
                <w:r w:rsidRPr="00D30C79">
                  <w:rPr>
                    <w:lang w:val="tr-TR"/>
                  </w:rPr>
                  <w:t>(One applies directly to the university rectorate for permission these days, it seems.)</w:t>
                </w:r>
              </w:p>
              <w:p w:rsidR="00761AAD" w:rsidRDefault="00761AAD" w:rsidP="002C2313"/>
              <w:p w:rsidR="002C2313" w:rsidRPr="00D30C79" w:rsidRDefault="002C2313" w:rsidP="002C2313">
                <w:r w:rsidRPr="00D30C79">
                  <w:t xml:space="preserve">A group portrait by </w:t>
                </w:r>
                <w:proofErr w:type="spellStart"/>
                <w:r w:rsidRPr="00D30C79">
                  <w:t>Feyhaman</w:t>
                </w:r>
                <w:proofErr w:type="spellEnd"/>
                <w:r w:rsidRPr="00D30C79">
                  <w:t xml:space="preserve"> executed in 1921 illustrates many characteristics of the 1914 Generation. Like the casual posture and outfits of the sitters, the work’s studied re</w:t>
                </w:r>
                <w:r>
                  <w:t>alism and</w:t>
                </w:r>
                <w:r w:rsidRPr="00D30C79">
                  <w:t xml:space="preserve"> muted palette</w:t>
                </w:r>
                <w:r>
                  <w:t xml:space="preserve"> reflect the internalis</w:t>
                </w:r>
                <w:r w:rsidRPr="00D30C79">
                  <w:t xml:space="preserve">ation of European academic values and their seemingly effortless, naturalistic execution, </w:t>
                </w:r>
                <w:r>
                  <w:t>with</w:t>
                </w:r>
                <w:r w:rsidRPr="00D30C79">
                  <w:t xml:space="preserve"> direct observation complimenting calculated composition. Th</w:t>
                </w:r>
                <w:r>
                  <w:t>e casual poses of the artists (</w:t>
                </w:r>
                <w:r w:rsidRPr="00D30C79">
                  <w:t>from left to right</w:t>
                </w:r>
                <w:r>
                  <w:t>:</w:t>
                </w:r>
                <w:r w:rsidRPr="00D30C79">
                  <w:t xml:space="preserve"> Sami, </w:t>
                </w:r>
                <w:r w:rsidRPr="00D30C79">
                  <w:rPr>
                    <w:lang w:val="tr-TR"/>
                  </w:rPr>
                  <w:t>İbrahim, Feyhaman, Şevket, and Hikmet</w:t>
                </w:r>
                <w:r>
                  <w:rPr>
                    <w:lang w:val="tr-TR"/>
                  </w:rPr>
                  <w:t>)</w:t>
                </w:r>
                <w:r w:rsidRPr="00D30C79">
                  <w:rPr>
                    <w:lang w:val="tr-TR"/>
                  </w:rPr>
                  <w:t xml:space="preserve"> –</w:t>
                </w:r>
                <w:r w:rsidRPr="00D30C79">
                  <w:t xml:space="preserve"> </w:t>
                </w:r>
                <w:r>
                  <w:t>identify</w:t>
                </w:r>
                <w:r w:rsidRPr="00D30C79">
                  <w:t xml:space="preserve"> them as participants in </w:t>
                </w:r>
                <w:r>
                  <w:t>an ongoing Westernizing modernis</w:t>
                </w:r>
                <w:r w:rsidRPr="00D30C79">
                  <w:t xml:space="preserve">ation that shows no interest in </w:t>
                </w:r>
                <w:r w:rsidRPr="00D30C79">
                  <w:lastRenderedPageBreak/>
                  <w:t xml:space="preserve">establishing an oppositional aesthetic avant-garde such as that in Europe. Rather, these artists put forth a role for arts that engages not simply European traditions of academic realism, but more importantly the function of art within a modern, urban bourgeois lifestyle. The prominence of </w:t>
                </w:r>
                <w:r w:rsidRPr="00D30C79">
                  <w:rPr>
                    <w:lang w:val="tr-TR"/>
                  </w:rPr>
                  <w:t>İbrahim, sitting above the group, reflects his strong, often self-promoting personality that led to his later recognition as leader of this gen</w:t>
                </w:r>
                <w:r w:rsidR="00624D88">
                  <w:rPr>
                    <w:lang w:val="tr-TR"/>
                  </w:rPr>
                  <w:t>eration, often also called the “Çallı generation”</w:t>
                </w:r>
                <w:r w:rsidRPr="00D30C79">
                  <w:rPr>
                    <w:lang w:val="tr-TR"/>
                  </w:rPr>
                  <w:t xml:space="preserve">. Yet the very use of his last name, adopted in 1934 with the institution of surnames in the Republic of </w:t>
                </w:r>
                <w:r w:rsidRPr="00D30C79">
                  <w:t xml:space="preserve">Turkey, underscores the anachronism of this apparent leadership, long after the execution of his and his colleagues’ best-known works. </w:t>
                </w:r>
              </w:p>
              <w:p w:rsidR="002C2313" w:rsidRPr="00D30C79" w:rsidRDefault="002C2313" w:rsidP="002C2313"/>
              <w:p w:rsidR="002C2313" w:rsidRDefault="002C2313" w:rsidP="002C2313">
                <w:r w:rsidRPr="00D30C79">
                  <w:t xml:space="preserve">Having studied independently, at the Istanbul Academy of Fine Arts, or at military and foreign schools that provided sufficient artistic education to indicate prowess, most artists of the 1914 Generation arrived in Paris and Germany between 1907 and 1910. Although as foreigners they were unable to study officially at the </w:t>
                </w:r>
                <w:proofErr w:type="spellStart"/>
                <w:r w:rsidRPr="00D30C79">
                  <w:t>Ecole</w:t>
                </w:r>
                <w:proofErr w:type="spellEnd"/>
                <w:r w:rsidRPr="00D30C79">
                  <w:t xml:space="preserve"> des Beaux Arts in Paris, the young Ottoman artists studied in the studios of maj</w:t>
                </w:r>
                <w:r>
                  <w:t xml:space="preserve">or academic painters of the era, tending not to engage with the </w:t>
                </w:r>
                <w:r w:rsidRPr="00D30C79">
                  <w:t xml:space="preserve">contemporary modernist movements disturbing established artistic values in Europe. With the exception of </w:t>
                </w:r>
                <w:proofErr w:type="spellStart"/>
                <w:r w:rsidRPr="00D30C79">
                  <w:t>Huseyin</w:t>
                </w:r>
                <w:proofErr w:type="spellEnd"/>
                <w:r w:rsidRPr="00D30C79">
                  <w:t xml:space="preserve"> </w:t>
                </w:r>
                <w:proofErr w:type="spellStart"/>
                <w:r w:rsidRPr="00D30C79">
                  <w:t>Avni</w:t>
                </w:r>
                <w:proofErr w:type="spellEnd"/>
                <w:r w:rsidRPr="00D30C79">
                  <w:t>, who incorporated Fauvist colo</w:t>
                </w:r>
                <w:r w:rsidR="00624D88">
                  <w:t>u</w:t>
                </w:r>
                <w:r w:rsidRPr="00D30C79">
                  <w:t>r influences in his work, none of the 1914 generation showed any interest in the artistic avant-garde.</w:t>
                </w:r>
              </w:p>
              <w:p w:rsidR="00742B1C" w:rsidRDefault="00742B1C" w:rsidP="002C2313"/>
              <w:p w:rsidR="00742B1C" w:rsidRPr="00D30C79" w:rsidRDefault="00742B1C" w:rsidP="00742B1C">
                <w:pPr>
                  <w:keepNext/>
                </w:pPr>
                <w:r>
                  <w:t>File: 1914generation2.jpg</w:t>
                </w:r>
              </w:p>
              <w:p w:rsidR="00761AAD" w:rsidRDefault="00DB470B" w:rsidP="00761AAD">
                <w:pPr>
                  <w:pStyle w:val="Caption"/>
                </w:pPr>
                <w:r>
                  <w:fldChar w:fldCharType="begin"/>
                </w:r>
                <w:r>
                  <w:instrText xml:space="preserve"> SEQ Figure \* ARABIC </w:instrText>
                </w:r>
                <w:r>
                  <w:fldChar w:fldCharType="separate"/>
                </w:r>
                <w:r w:rsidR="00326BD9">
                  <w:rPr>
                    <w:noProof/>
                  </w:rPr>
                  <w:t>2</w:t>
                </w:r>
                <w:r>
                  <w:rPr>
                    <w:noProof/>
                  </w:rPr>
                  <w:fldChar w:fldCharType="end"/>
                </w:r>
                <w:r w:rsidR="00742B1C">
                  <w:t xml:space="preserve"> </w:t>
                </w:r>
                <w:proofErr w:type="spellStart"/>
                <w:r w:rsidR="00742B1C" w:rsidRPr="007C3108">
                  <w:t>Hüseyin</w:t>
                </w:r>
                <w:proofErr w:type="spellEnd"/>
                <w:r w:rsidR="00742B1C" w:rsidRPr="007C3108">
                  <w:t xml:space="preserve"> </w:t>
                </w:r>
                <w:proofErr w:type="spellStart"/>
                <w:r w:rsidR="00742B1C" w:rsidRPr="007C3108">
                  <w:t>Avni</w:t>
                </w:r>
                <w:proofErr w:type="spellEnd"/>
                <w:r w:rsidR="00742B1C" w:rsidRPr="007C3108">
                  <w:t xml:space="preserve"> </w:t>
                </w:r>
                <w:proofErr w:type="spellStart"/>
                <w:r w:rsidR="00742B1C" w:rsidRPr="007C3108">
                  <w:t>Lifij</w:t>
                </w:r>
                <w:proofErr w:type="spellEnd"/>
                <w:r w:rsidR="00742B1C" w:rsidRPr="007C3108">
                  <w:t xml:space="preserve">. </w:t>
                </w:r>
                <w:r w:rsidR="00742B1C" w:rsidRPr="009177C1">
                  <w:rPr>
                    <w:i/>
                  </w:rPr>
                  <w:t xml:space="preserve">The New </w:t>
                </w:r>
                <w:proofErr w:type="spellStart"/>
                <w:r w:rsidR="00742B1C" w:rsidRPr="009177C1">
                  <w:rPr>
                    <w:i/>
                  </w:rPr>
                  <w:t>Postoffıce</w:t>
                </w:r>
                <w:proofErr w:type="spellEnd"/>
                <w:r w:rsidR="00742B1C" w:rsidRPr="009177C1">
                  <w:rPr>
                    <w:i/>
                  </w:rPr>
                  <w:t xml:space="preserve"> at Sunset</w:t>
                </w:r>
                <w:r w:rsidR="00742B1C" w:rsidRPr="007C3108">
                  <w:t xml:space="preserve">. Oil on Canvas, 16.6 x 13.1 cm. Private collection, on website </w:t>
                </w:r>
                <w:r w:rsidR="00761AAD" w:rsidRPr="00624D88">
                  <w:t>http://avnilifij.com/paint-115</w:t>
                </w:r>
                <w:bookmarkStart w:id="0" w:name="_GoBack"/>
                <w:bookmarkEnd w:id="0"/>
                <w:r w:rsidR="00761AAD" w:rsidRPr="00624D88">
                  <w:t>.html</w:t>
                </w:r>
              </w:p>
              <w:p w:rsidR="00761AAD" w:rsidRDefault="00761AAD" w:rsidP="00761AAD">
                <w:pPr>
                  <w:pStyle w:val="Authornote"/>
                </w:pPr>
                <w:r>
                  <w:t>(M</w:t>
                </w:r>
                <w:r w:rsidRPr="00D30C79">
                  <w:t>ost of these paintings are in the collection of the artist's family, and not difficult to get permission. If this painting doesn't work out, we can pick another).</w:t>
                </w:r>
              </w:p>
              <w:p w:rsidR="00761AAD" w:rsidRPr="00761AAD" w:rsidRDefault="00761AAD" w:rsidP="00761AAD"/>
              <w:p w:rsidR="002C2313" w:rsidRDefault="002C2313" w:rsidP="002C2313">
                <w:r w:rsidRPr="00D30C79">
                  <w:t xml:space="preserve">Rather than aiming to mimic the newest artistic trends of Europe, artists of this generation were deeply invested in the dynamic changes within the Ottoman Empire enabled by the Second Constitutional Revolution of 1909. Despite their distance, they joined the Society of Ottoman Painters, established in 1909, and wrote about </w:t>
                </w:r>
                <w:r>
                  <w:t xml:space="preserve">art in Europe for its journal. Most of the artists were forced to return home in 1914 </w:t>
                </w:r>
                <w:r w:rsidRPr="00D30C79">
                  <w:t>due to the</w:t>
                </w:r>
                <w:r>
                  <w:t xml:space="preserve"> onset of war in Western Europe. (T</w:t>
                </w:r>
                <w:r w:rsidRPr="00D30C79">
                  <w:t xml:space="preserve">he exception </w:t>
                </w:r>
                <w:r>
                  <w:t>was</w:t>
                </w:r>
                <w:r w:rsidRPr="00D30C79">
                  <w:t xml:space="preserve"> Mehmet Sami, who </w:t>
                </w:r>
                <w:r>
                  <w:t xml:space="preserve">had </w:t>
                </w:r>
                <w:r w:rsidRPr="00D30C79">
                  <w:t>returned in 1</w:t>
                </w:r>
                <w:r>
                  <w:t>912 to fight in the Balkan wars.)</w:t>
                </w:r>
                <w:r w:rsidRPr="00D30C79">
                  <w:t xml:space="preserve"> </w:t>
                </w:r>
                <w:proofErr w:type="spellStart"/>
                <w:r w:rsidRPr="00D30C79">
                  <w:t>Nazmi</w:t>
                </w:r>
                <w:proofErr w:type="spellEnd"/>
                <w:r w:rsidRPr="00D30C79">
                  <w:t xml:space="preserve"> </w:t>
                </w:r>
                <w:proofErr w:type="spellStart"/>
                <w:r w:rsidRPr="00D30C79">
                  <w:t>Ziya</w:t>
                </w:r>
                <w:proofErr w:type="spellEnd"/>
                <w:r w:rsidRPr="00D30C79">
                  <w:t xml:space="preserve">, </w:t>
                </w:r>
                <w:proofErr w:type="spellStart"/>
                <w:r w:rsidRPr="00D30C79">
                  <w:t>Namik</w:t>
                </w:r>
                <w:proofErr w:type="spellEnd"/>
                <w:r w:rsidRPr="00D30C79">
                  <w:t xml:space="preserve"> Ismail, </w:t>
                </w:r>
                <w:proofErr w:type="spellStart"/>
                <w:r w:rsidRPr="00D30C79">
                  <w:t>Feyhaman</w:t>
                </w:r>
                <w:proofErr w:type="spellEnd"/>
                <w:r w:rsidRPr="00D30C79">
                  <w:t xml:space="preserve">, </w:t>
                </w:r>
                <w:proofErr w:type="spellStart"/>
                <w:r w:rsidRPr="00D30C79">
                  <w:t>Hikmet</w:t>
                </w:r>
                <w:proofErr w:type="spellEnd"/>
                <w:r w:rsidRPr="00D30C79">
                  <w:t>, and Ibra</w:t>
                </w:r>
                <w:r>
                  <w:t>him quickly rose to prominence, replacing</w:t>
                </w:r>
                <w:r w:rsidRPr="00D30C79">
                  <w:t xml:space="preserve"> the foreign teachers at the Istanbul Academy </w:t>
                </w:r>
                <w:r>
                  <w:t xml:space="preserve">who had </w:t>
                </w:r>
                <w:r w:rsidRPr="00D30C79">
                  <w:t xml:space="preserve">been expelled from the </w:t>
                </w:r>
                <w:r>
                  <w:t>Ottoman E</w:t>
                </w:r>
                <w:r w:rsidRPr="00D30C79">
                  <w:t xml:space="preserve">mpire due to the war. The </w:t>
                </w:r>
                <w:r>
                  <w:t>other artists</w:t>
                </w:r>
                <w:r w:rsidRPr="00D30C79">
                  <w:t xml:space="preserve"> also promoted the spread of Western-style artistic production as they taught at military and modern high schools in Istanbul. Most notably, </w:t>
                </w:r>
                <w:proofErr w:type="spellStart"/>
                <w:r w:rsidRPr="00D30C79">
                  <w:t>Mihri</w:t>
                </w:r>
                <w:proofErr w:type="spellEnd"/>
                <w:r w:rsidRPr="00D30C79">
                  <w:t xml:space="preserve"> M</w:t>
                </w:r>
                <w:r w:rsidRPr="00D30C79">
                  <w:rPr>
                    <w:lang w:val="tr-TR"/>
                  </w:rPr>
                  <w:t xml:space="preserve">üşfik, having studied independently in Rome and Paris since 1907, </w:t>
                </w:r>
                <w:r w:rsidRPr="00D30C79">
                  <w:t>soon rose to the leadership of the new Academy of Fine Arts for Women.</w:t>
                </w:r>
                <w:r>
                  <w:t xml:space="preserve"> H</w:t>
                </w:r>
                <w:r w:rsidRPr="00D30C79">
                  <w:t>er work</w:t>
                </w:r>
                <w:r>
                  <w:t xml:space="preserve"> — which includes</w:t>
                </w:r>
                <w:r w:rsidRPr="00D30C79">
                  <w:t xml:space="preserve"> the earliest portrait of Mustafa Kemal and even a lost portrait of the pope</w:t>
                </w:r>
                <w:r>
                  <w:t xml:space="preserve"> —</w:t>
                </w:r>
                <w:r w:rsidRPr="00D30C79">
                  <w:t xml:space="preserve"> is dominated by sensitive </w:t>
                </w:r>
                <w:r>
                  <w:t xml:space="preserve">portraits of friends and family. The works use </w:t>
                </w:r>
                <w:r w:rsidRPr="00D30C79">
                  <w:t>a realist style that underscores less the restriction of contemporary women’s sartorial practices than the extent to which women were able to express personal style through the dynamism of their diaphanous veils.</w:t>
                </w:r>
              </w:p>
              <w:p w:rsidR="00326BD9" w:rsidRDefault="00326BD9" w:rsidP="002C2313"/>
              <w:p w:rsidR="00326BD9" w:rsidRPr="00D30C79" w:rsidRDefault="00326BD9" w:rsidP="00326BD9">
                <w:pPr>
                  <w:keepNext/>
                </w:pPr>
                <w:r>
                  <w:t>File: 1914generation3.jpg</w:t>
                </w:r>
              </w:p>
              <w:p w:rsidR="002C2313" w:rsidRPr="00D30C79" w:rsidRDefault="00DB470B" w:rsidP="00326BD9">
                <w:pPr>
                  <w:pStyle w:val="Caption"/>
                </w:pPr>
                <w:r>
                  <w:fldChar w:fldCharType="begin"/>
                </w:r>
                <w:r>
                  <w:instrText xml:space="preserve"> SEQ Figure \* ARABIC </w:instrText>
                </w:r>
                <w:r>
                  <w:fldChar w:fldCharType="separate"/>
                </w:r>
                <w:r w:rsidR="00326BD9">
                  <w:rPr>
                    <w:noProof/>
                  </w:rPr>
                  <w:t>3</w:t>
                </w:r>
                <w:r>
                  <w:rPr>
                    <w:noProof/>
                  </w:rPr>
                  <w:fldChar w:fldCharType="end"/>
                </w:r>
                <w:r w:rsidR="00326BD9">
                  <w:t xml:space="preserve"> </w:t>
                </w:r>
                <w:proofErr w:type="spellStart"/>
                <w:r w:rsidR="00326BD9" w:rsidRPr="00853706">
                  <w:t>Mihri</w:t>
                </w:r>
                <w:proofErr w:type="spellEnd"/>
                <w:r w:rsidR="00326BD9" w:rsidRPr="00853706">
                  <w:t xml:space="preserve"> </w:t>
                </w:r>
                <w:proofErr w:type="spellStart"/>
                <w:r w:rsidR="00326BD9" w:rsidRPr="00853706">
                  <w:t>Müşfik</w:t>
                </w:r>
                <w:proofErr w:type="spellEnd"/>
                <w:r w:rsidR="00326BD9" w:rsidRPr="00853706">
                  <w:t xml:space="preserve">. </w:t>
                </w:r>
                <w:r w:rsidR="00326BD9" w:rsidRPr="009177C1">
                  <w:rPr>
                    <w:i/>
                  </w:rPr>
                  <w:t>Self-portrait</w:t>
                </w:r>
                <w:r w:rsidR="00326BD9" w:rsidRPr="00853706">
                  <w:t xml:space="preserve">. </w:t>
                </w:r>
                <w:proofErr w:type="spellStart"/>
                <w:proofErr w:type="gramStart"/>
                <w:r w:rsidR="00326BD9" w:rsidRPr="00853706">
                  <w:t>n.d</w:t>
                </w:r>
                <w:proofErr w:type="gramEnd"/>
                <w:r w:rsidR="00326BD9" w:rsidRPr="00853706">
                  <w:t>.</w:t>
                </w:r>
                <w:proofErr w:type="spellEnd"/>
                <w:r w:rsidR="00326BD9" w:rsidRPr="00853706">
                  <w:t xml:space="preserve"> Oil on canvas, 99 x 61 cm. MSGSÜ Istanbul Museum of Painting and Sculpture.</w:t>
                </w:r>
              </w:p>
              <w:p w:rsidR="002C2313" w:rsidRPr="00D30C79" w:rsidRDefault="002C2313" w:rsidP="002C2313">
                <w:r w:rsidRPr="00D30C79">
                  <w:t>After their return, artists of this generation played a central role in promoting the arts through their establishment of</w:t>
                </w:r>
                <w:r>
                  <w:t>,</w:t>
                </w:r>
                <w:r w:rsidRPr="00D30C79">
                  <w:t xml:space="preserve"> and annual participation in</w:t>
                </w:r>
                <w:r>
                  <w:t>,</w:t>
                </w:r>
                <w:r w:rsidRPr="00D30C79">
                  <w:t xml:space="preserve"> the</w:t>
                </w:r>
                <w:r>
                  <w:t xml:space="preserve"> annual </w:t>
                </w:r>
                <w:proofErr w:type="spellStart"/>
                <w:r>
                  <w:t>Galatasaray</w:t>
                </w:r>
                <w:proofErr w:type="spellEnd"/>
                <w:r>
                  <w:t xml:space="preserve"> exhibitions, begun</w:t>
                </w:r>
                <w:r w:rsidRPr="00D30C79">
                  <w:t xml:space="preserve"> in 1916. As the department of war commissioned artists to produce work for an exhibit to travel abroad to Vienna and Berlin (where it was unable to travel), artists portrayed both battles and scenes of peace to present Turks</w:t>
                </w:r>
                <w:r>
                  <w:t xml:space="preserve"> in a more </w:t>
                </w:r>
                <w:proofErr w:type="spellStart"/>
                <w:r>
                  <w:t>favorable</w:t>
                </w:r>
                <w:proofErr w:type="spellEnd"/>
                <w:r>
                  <w:t xml:space="preserve"> and civilis</w:t>
                </w:r>
                <w:r w:rsidRPr="00D30C79">
                  <w:t xml:space="preserve">ed light to their European allies. </w:t>
                </w:r>
              </w:p>
              <w:p w:rsidR="002C2313" w:rsidRPr="00D30C79" w:rsidRDefault="002C2313" w:rsidP="002C2313"/>
              <w:p w:rsidR="002C2313" w:rsidRDefault="002C2313" w:rsidP="002C2313">
                <w:r w:rsidRPr="00D30C79">
                  <w:t xml:space="preserve">As the first generation of artists </w:t>
                </w:r>
                <w:r>
                  <w:t xml:space="preserve">who were </w:t>
                </w:r>
                <w:r w:rsidRPr="00D30C79">
                  <w:t xml:space="preserve">engaged with the realistic depiction of casual scenes </w:t>
                </w:r>
                <w:r w:rsidRPr="00D30C79">
                  <w:lastRenderedPageBreak/>
                  <w:t>taken from everyday life</w:t>
                </w:r>
                <w:r>
                  <w:t>,</w:t>
                </w:r>
                <w:r w:rsidRPr="00D30C79">
                  <w:t xml:space="preserve"> with a strong interest in naturalism and without a strong recourse to Western genre conventions, artists of the 1914 Generation were the first to challenge cultural conventions of gender segregation through the depiction of women, both clothed and nude. While Ibrahim’s depictions of women and men reflected modern notions of monogamous romantic love and </w:t>
                </w:r>
                <w:proofErr w:type="spellStart"/>
                <w:r w:rsidRPr="00D30C79">
                  <w:t>Nazmi</w:t>
                </w:r>
                <w:proofErr w:type="spellEnd"/>
                <w:r w:rsidRPr="00D30C79">
                  <w:t xml:space="preserve"> </w:t>
                </w:r>
                <w:proofErr w:type="spellStart"/>
                <w:r w:rsidRPr="00D30C79">
                  <w:t>Guran</w:t>
                </w:r>
                <w:proofErr w:type="spellEnd"/>
                <w:r w:rsidRPr="00D30C79">
                  <w:t xml:space="preserve"> depicted their </w:t>
                </w:r>
                <w:r>
                  <w:t>prominent reflection of modernis</w:t>
                </w:r>
                <w:r w:rsidRPr="00D30C79">
                  <w:t xml:space="preserve">ation through their presence in the public sphere, </w:t>
                </w:r>
                <w:proofErr w:type="spellStart"/>
                <w:r w:rsidRPr="00D30C79">
                  <w:t>Namik</w:t>
                </w:r>
                <w:proofErr w:type="spellEnd"/>
                <w:r w:rsidRPr="00D30C79">
                  <w:t xml:space="preserve"> Ismail used nude studies of his wife to promote a naturalistic approach to the human figure as the foundation of bot</w:t>
                </w:r>
                <w:r>
                  <w:t>h artistic and cultural modernis</w:t>
                </w:r>
                <w:r w:rsidRPr="00D30C79">
                  <w:t>ation. Such work reflects the dominant interest of the artists of t</w:t>
                </w:r>
                <w:r>
                  <w:t xml:space="preserve">his era: not to participate </w:t>
                </w:r>
                <w:r w:rsidRPr="00D30C79">
                  <w:t>in an aesthetic avant-garde such as that emerging in Europe, but to be part of a cultural revolution complimenting the dynamic transition between the Ottoman Empire and the Republic of Turkey.</w:t>
                </w:r>
              </w:p>
              <w:p w:rsidR="002C2313" w:rsidRDefault="002C2313" w:rsidP="002C2313"/>
              <w:p w:rsidR="002C2313" w:rsidRPr="00D30C79" w:rsidRDefault="002C2313" w:rsidP="009177C1">
                <w:pPr>
                  <w:pStyle w:val="Heading1"/>
                  <w:outlineLvl w:val="0"/>
                </w:pPr>
                <w:r>
                  <w:t>Key</w:t>
                </w:r>
                <w:r w:rsidRPr="00F07D2F">
                  <w:t xml:space="preserve"> Works</w:t>
                </w:r>
              </w:p>
              <w:p w:rsidR="002C2313" w:rsidRDefault="002C2313" w:rsidP="002C2313">
                <w:pPr>
                  <w:rPr>
                    <w:lang w:val="tr-TR"/>
                  </w:rPr>
                </w:pPr>
                <w:r w:rsidRPr="00D30C79">
                  <w:rPr>
                    <w:lang w:val="tr-TR"/>
                  </w:rPr>
                  <w:t xml:space="preserve">Hikmet (Onat). </w:t>
                </w:r>
                <w:r w:rsidRPr="00D30C79">
                  <w:rPr>
                    <w:i/>
                    <w:lang w:val="tr-TR"/>
                  </w:rPr>
                  <w:t xml:space="preserve">Letter in the Trenches. </w:t>
                </w:r>
                <w:r w:rsidRPr="00D30C79">
                  <w:rPr>
                    <w:lang w:val="tr-TR"/>
                  </w:rPr>
                  <w:t>1917. Oil on canvas, 145 x 120 cm. MSGSÜ Istanbul M</w:t>
                </w:r>
                <w:r>
                  <w:rPr>
                    <w:lang w:val="tr-TR"/>
                  </w:rPr>
                  <w:t>useum of Painting and Sculpture</w:t>
                </w:r>
              </w:p>
              <w:p w:rsidR="002C2313" w:rsidRPr="00D30C79" w:rsidRDefault="002C2313" w:rsidP="002C2313"/>
              <w:p w:rsidR="002C2313" w:rsidRPr="00D30C79" w:rsidRDefault="002C2313" w:rsidP="002C2313">
                <w:r w:rsidRPr="00D30C79">
                  <w:t xml:space="preserve">İbrahim </w:t>
                </w:r>
                <w:proofErr w:type="spellStart"/>
                <w:r w:rsidRPr="00D30C79">
                  <w:t>Çallı</w:t>
                </w:r>
                <w:proofErr w:type="spellEnd"/>
                <w:r w:rsidRPr="00D30C79">
                  <w:t xml:space="preserve">. </w:t>
                </w:r>
                <w:r w:rsidRPr="00D30C79">
                  <w:rPr>
                    <w:i/>
                  </w:rPr>
                  <w:t>Lovers in a Boat,</w:t>
                </w:r>
                <w:r w:rsidRPr="00D30C79">
                  <w:t xml:space="preserve"> Oil on Canvas, 150 x 182 cm. </w:t>
                </w:r>
                <w:proofErr w:type="spellStart"/>
                <w:r w:rsidRPr="00D30C79">
                  <w:t>Suna</w:t>
                </w:r>
                <w:proofErr w:type="spellEnd"/>
                <w:r w:rsidRPr="00D30C79">
                  <w:t xml:space="preserve"> and </w:t>
                </w:r>
                <w:proofErr w:type="spellStart"/>
                <w:r w:rsidRPr="00D30C79">
                  <w:t>İnan</w:t>
                </w:r>
                <w:proofErr w:type="spellEnd"/>
                <w:r w:rsidRPr="00D30C79">
                  <w:t xml:space="preserve"> </w:t>
                </w:r>
                <w:proofErr w:type="spellStart"/>
                <w:r w:rsidRPr="00D30C79">
                  <w:t>Kıraç</w:t>
                </w:r>
                <w:proofErr w:type="spellEnd"/>
                <w:r w:rsidRPr="00D30C79">
                  <w:t xml:space="preserve"> Collection (affiliated with the </w:t>
                </w:r>
                <w:proofErr w:type="spellStart"/>
                <w:r w:rsidRPr="00D30C79">
                  <w:t>Pera</w:t>
                </w:r>
                <w:proofErr w:type="spellEnd"/>
                <w:r w:rsidRPr="00D30C79">
                  <w:t xml:space="preserve"> Museum)</w:t>
                </w:r>
              </w:p>
              <w:p w:rsidR="002C2313" w:rsidRDefault="002C2313" w:rsidP="002C2313">
                <w:pPr>
                  <w:rPr>
                    <w:lang w:val="tr-TR"/>
                  </w:rPr>
                </w:pPr>
              </w:p>
              <w:p w:rsidR="002C2313" w:rsidRPr="00D30C79" w:rsidRDefault="002C2313" w:rsidP="002C2313">
                <w:r w:rsidRPr="00D30C79">
                  <w:rPr>
                    <w:lang w:val="tr-TR"/>
                  </w:rPr>
                  <w:t xml:space="preserve">Nazmi Ziya (Güran). </w:t>
                </w:r>
                <w:r w:rsidRPr="00D30C79">
                  <w:rPr>
                    <w:i/>
                    <w:lang w:val="tr-TR"/>
                  </w:rPr>
                  <w:t>Taksim Square</w:t>
                </w:r>
                <w:r w:rsidRPr="00D30C79">
                  <w:rPr>
                    <w:lang w:val="tr-TR"/>
                  </w:rPr>
                  <w:t>. 1935. Oil on canvas, 93 x 73 cm. Sabancı Unive</w:t>
                </w:r>
                <w:r>
                  <w:rPr>
                    <w:lang w:val="tr-TR"/>
                  </w:rPr>
                  <w:t>rsity (SU) Sakip Sabancı Museum</w:t>
                </w:r>
              </w:p>
              <w:p w:rsidR="002C2313" w:rsidRDefault="002C2313" w:rsidP="002C2313">
                <w:pPr>
                  <w:rPr>
                    <w:lang w:val="tr-TR"/>
                  </w:rPr>
                </w:pPr>
              </w:p>
              <w:p w:rsidR="003F0D73" w:rsidRPr="002C2313" w:rsidRDefault="002C2313" w:rsidP="002C2313">
                <w:pPr>
                  <w:rPr>
                    <w:lang w:val="tr-TR"/>
                  </w:rPr>
                </w:pPr>
                <w:r w:rsidRPr="00D30C79">
                  <w:rPr>
                    <w:lang w:val="tr-TR"/>
                  </w:rPr>
                  <w:t xml:space="preserve">Namık İsmail. </w:t>
                </w:r>
                <w:r w:rsidRPr="00D30C79">
                  <w:rPr>
                    <w:i/>
                    <w:lang w:val="tr-TR"/>
                  </w:rPr>
                  <w:t>Nude.</w:t>
                </w:r>
                <w:r w:rsidRPr="00D30C79">
                  <w:rPr>
                    <w:lang w:val="tr-TR"/>
                  </w:rPr>
                  <w:t xml:space="preserve"> 1917. Oil on canvas, 61 x 52 cm. Luc</w:t>
                </w:r>
                <w:proofErr w:type="spellStart"/>
                <w:r w:rsidRPr="00D30C79">
                  <w:t>ien</w:t>
                </w:r>
                <w:proofErr w:type="spellEnd"/>
                <w:r w:rsidRPr="00D30C79">
                  <w:t xml:space="preserve"> </w:t>
                </w:r>
                <w:r>
                  <w:rPr>
                    <w:lang w:val="tr-TR"/>
                  </w:rPr>
                  <w:t>Arkas Collection</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371ECEBD664446F1AC29A1AD586268B2"/>
              </w:placeholder>
            </w:sdtPr>
            <w:sdtEndPr/>
            <w:sdtContent>
              <w:p w:rsidR="00B1158F" w:rsidRDefault="00B1158F" w:rsidP="00B1158F"/>
              <w:p w:rsidR="00B1158F" w:rsidRDefault="00DB470B" w:rsidP="00B1158F">
                <w:sdt>
                  <w:sdtPr>
                    <w:id w:val="1728191478"/>
                    <w:citation/>
                  </w:sdtPr>
                  <w:sdtEndPr/>
                  <w:sdtContent>
                    <w:r w:rsidR="00B1158F">
                      <w:fldChar w:fldCharType="begin"/>
                    </w:r>
                    <w:r w:rsidR="00B1158F">
                      <w:rPr>
                        <w:lang w:val="en-US"/>
                      </w:rPr>
                      <w:instrText xml:space="preserve">CITATION c95 \l 1033 </w:instrText>
                    </w:r>
                    <w:r w:rsidR="00B1158F">
                      <w:fldChar w:fldCharType="separate"/>
                    </w:r>
                    <w:r w:rsidR="00B1158F">
                      <w:rPr>
                        <w:noProof/>
                        <w:lang w:val="en-US"/>
                      </w:rPr>
                      <w:t>(Erol)</w:t>
                    </w:r>
                    <w:r w:rsidR="00B1158F">
                      <w:fldChar w:fldCharType="end"/>
                    </w:r>
                  </w:sdtContent>
                </w:sdt>
              </w:p>
              <w:p w:rsidR="00B1158F" w:rsidRDefault="00B1158F" w:rsidP="00B1158F"/>
              <w:p w:rsidR="00B1158F" w:rsidRDefault="00DB470B" w:rsidP="00B1158F">
                <w:sdt>
                  <w:sdtPr>
                    <w:id w:val="650173754"/>
                    <w:citation/>
                  </w:sdtPr>
                  <w:sdtEndPr/>
                  <w:sdtContent>
                    <w:r w:rsidR="00B1158F">
                      <w:fldChar w:fldCharType="begin"/>
                    </w:r>
                    <w:r w:rsidR="00B1158F">
                      <w:rPr>
                        <w:lang w:val="en-US"/>
                      </w:rPr>
                      <w:instrText xml:space="preserve"> CITATION Gir95 \l 1033 </w:instrText>
                    </w:r>
                    <w:r w:rsidR="00B1158F">
                      <w:fldChar w:fldCharType="separate"/>
                    </w:r>
                    <w:r w:rsidR="00B1158F">
                      <w:rPr>
                        <w:noProof/>
                        <w:lang w:val="en-US"/>
                      </w:rPr>
                      <w:t>(Giray)</w:t>
                    </w:r>
                    <w:r w:rsidR="00B1158F">
                      <w:fldChar w:fldCharType="end"/>
                    </w:r>
                  </w:sdtContent>
                </w:sdt>
              </w:p>
              <w:p w:rsidR="00B1158F" w:rsidRDefault="00B1158F" w:rsidP="00B1158F"/>
              <w:p w:rsidR="00B1158F" w:rsidRDefault="00DB470B" w:rsidP="00B1158F">
                <w:sdt>
                  <w:sdtPr>
                    <w:id w:val="1687087685"/>
                    <w:citation/>
                  </w:sdtPr>
                  <w:sdtEndPr/>
                  <w:sdtContent>
                    <w:r w:rsidR="00B1158F">
                      <w:fldChar w:fldCharType="begin"/>
                    </w:r>
                    <w:r w:rsidR="00B1158F">
                      <w:rPr>
                        <w:lang w:val="en-US"/>
                      </w:rPr>
                      <w:instrText xml:space="preserve"> CITATION Gir02 \l 1033 </w:instrText>
                    </w:r>
                    <w:r w:rsidR="00B1158F">
                      <w:fldChar w:fldCharType="separate"/>
                    </w:r>
                    <w:r w:rsidR="00B1158F">
                      <w:rPr>
                        <w:noProof/>
                        <w:lang w:val="en-US"/>
                      </w:rPr>
                      <w:t>(Giray, Mahmud Cuda)</w:t>
                    </w:r>
                    <w:r w:rsidR="00B1158F">
                      <w:fldChar w:fldCharType="end"/>
                    </w:r>
                  </w:sdtContent>
                </w:sdt>
              </w:p>
              <w:p w:rsidR="00B1158F" w:rsidRDefault="00B1158F" w:rsidP="00B1158F"/>
              <w:p w:rsidR="00B1158F" w:rsidRDefault="00DB470B" w:rsidP="00B1158F">
                <w:sdt>
                  <w:sdtPr>
                    <w:id w:val="191660876"/>
                    <w:citation/>
                  </w:sdtPr>
                  <w:sdtEndPr/>
                  <w:sdtContent>
                    <w:r w:rsidR="00B1158F">
                      <w:fldChar w:fldCharType="begin"/>
                    </w:r>
                    <w:r w:rsidR="00B1158F">
                      <w:rPr>
                        <w:lang w:val="en-US"/>
                      </w:rPr>
                      <w:instrText xml:space="preserve"> CITATION Gör97 \l 1033 </w:instrText>
                    </w:r>
                    <w:r w:rsidR="00B1158F">
                      <w:fldChar w:fldCharType="separate"/>
                    </w:r>
                    <w:r w:rsidR="00B1158F">
                      <w:rPr>
                        <w:noProof/>
                        <w:lang w:val="en-US"/>
                      </w:rPr>
                      <w:t>(Gören)</w:t>
                    </w:r>
                    <w:r w:rsidR="00B1158F">
                      <w:fldChar w:fldCharType="end"/>
                    </w:r>
                  </w:sdtContent>
                </w:sdt>
              </w:p>
              <w:p w:rsidR="00B1158F" w:rsidRDefault="00B1158F" w:rsidP="00B1158F"/>
              <w:p w:rsidR="00B1158F" w:rsidRDefault="00DB470B" w:rsidP="00B1158F">
                <w:sdt>
                  <w:sdtPr>
                    <w:id w:val="1671764142"/>
                    <w:citation/>
                  </w:sdtPr>
                  <w:sdtEndPr/>
                  <w:sdtContent>
                    <w:r w:rsidR="00B1158F">
                      <w:fldChar w:fldCharType="begin"/>
                    </w:r>
                    <w:r w:rsidR="00B1158F">
                      <w:rPr>
                        <w:lang w:val="en-US"/>
                      </w:rPr>
                      <w:instrText xml:space="preserve"> CITATION Özs93 \l 1033 </w:instrText>
                    </w:r>
                    <w:r w:rsidR="00B1158F">
                      <w:fldChar w:fldCharType="separate"/>
                    </w:r>
                    <w:r w:rsidR="00B1158F">
                      <w:rPr>
                        <w:noProof/>
                        <w:lang w:val="en-US"/>
                      </w:rPr>
                      <w:t>(Özsezgin)</w:t>
                    </w:r>
                    <w:r w:rsidR="00B1158F">
                      <w:fldChar w:fldCharType="end"/>
                    </w:r>
                  </w:sdtContent>
                </w:sdt>
              </w:p>
              <w:p w:rsidR="00B1158F" w:rsidRDefault="00B1158F" w:rsidP="00B1158F"/>
              <w:p w:rsidR="00B1158F" w:rsidRDefault="00DB470B" w:rsidP="00B1158F">
                <w:sdt>
                  <w:sdtPr>
                    <w:id w:val="223647213"/>
                    <w:citation/>
                  </w:sdtPr>
                  <w:sdtEndPr/>
                  <w:sdtContent>
                    <w:r w:rsidR="00B1158F">
                      <w:fldChar w:fldCharType="begin"/>
                    </w:r>
                    <w:r w:rsidR="00B1158F">
                      <w:rPr>
                        <w:lang w:val="en-US"/>
                      </w:rPr>
                      <w:instrText xml:space="preserve"> CITATION Ron92 \l 1033 </w:instrText>
                    </w:r>
                    <w:r w:rsidR="00B1158F">
                      <w:fldChar w:fldCharType="separate"/>
                    </w:r>
                    <w:r w:rsidR="00B1158F">
                      <w:rPr>
                        <w:noProof/>
                        <w:lang w:val="en-US"/>
                      </w:rPr>
                      <w:t>(Rona)</w:t>
                    </w:r>
                    <w:r w:rsidR="00B1158F">
                      <w:fldChar w:fldCharType="end"/>
                    </w:r>
                  </w:sdtContent>
                </w:sdt>
              </w:p>
              <w:p w:rsidR="00B1158F" w:rsidRDefault="00B1158F" w:rsidP="00B1158F"/>
              <w:p w:rsidR="00B1158F" w:rsidRDefault="00DB470B" w:rsidP="00B1158F">
                <w:sdt>
                  <w:sdtPr>
                    <w:id w:val="406421841"/>
                    <w:citation/>
                  </w:sdtPr>
                  <w:sdtEndPr/>
                  <w:sdtContent>
                    <w:r w:rsidR="00B1158F">
                      <w:fldChar w:fldCharType="begin"/>
                    </w:r>
                    <w:r w:rsidR="00B1158F">
                      <w:rPr>
                        <w:lang w:val="en-US"/>
                      </w:rPr>
                      <w:instrText xml:space="preserve"> CITATION Sha11 \l 1033 </w:instrText>
                    </w:r>
                    <w:r w:rsidR="00B1158F">
                      <w:fldChar w:fldCharType="separate"/>
                    </w:r>
                    <w:r w:rsidR="00B1158F">
                      <w:rPr>
                        <w:noProof/>
                        <w:lang w:val="en-US"/>
                      </w:rPr>
                      <w:t>(Shaw)</w:t>
                    </w:r>
                    <w:r w:rsidR="00B1158F">
                      <w:fldChar w:fldCharType="end"/>
                    </w:r>
                  </w:sdtContent>
                </w:sdt>
              </w:p>
              <w:p w:rsidR="00B1158F" w:rsidRDefault="00B1158F" w:rsidP="00B1158F"/>
              <w:p w:rsidR="00B1158F" w:rsidRDefault="00DB470B" w:rsidP="00B1158F">
                <w:sdt>
                  <w:sdtPr>
                    <w:id w:val="-954480363"/>
                    <w:citation/>
                  </w:sdtPr>
                  <w:sdtEndPr/>
                  <w:sdtContent>
                    <w:r w:rsidR="00B1158F">
                      <w:fldChar w:fldCharType="begin"/>
                    </w:r>
                    <w:r w:rsidR="00B1158F">
                      <w:rPr>
                        <w:lang w:val="en-US"/>
                      </w:rPr>
                      <w:instrText xml:space="preserve"> CITATION Sha \l 1033 </w:instrText>
                    </w:r>
                    <w:r w:rsidR="00B1158F">
                      <w:fldChar w:fldCharType="separate"/>
                    </w:r>
                    <w:r w:rsidR="00B1158F">
                      <w:rPr>
                        <w:noProof/>
                        <w:lang w:val="en-US"/>
                      </w:rPr>
                      <w:t>(W. M. Shaw)</w:t>
                    </w:r>
                    <w:r w:rsidR="00B1158F">
                      <w:fldChar w:fldCharType="end"/>
                    </w:r>
                  </w:sdtContent>
                </w:sdt>
              </w:p>
              <w:p w:rsidR="003235A7" w:rsidRDefault="00DB470B" w:rsidP="00B1158F"/>
            </w:sdtContent>
          </w:sdt>
        </w:tc>
      </w:tr>
      <w:tr w:rsidR="00B1158F" w:rsidTr="003235A7">
        <w:tc>
          <w:tcPr>
            <w:tcW w:w="9016" w:type="dxa"/>
          </w:tcPr>
          <w:p w:rsidR="00B1158F" w:rsidRDefault="00B1158F" w:rsidP="008A5B87">
            <w:pPr>
              <w:rPr>
                <w:u w:val="single"/>
              </w:rPr>
            </w:pPr>
          </w:p>
          <w:p w:rsidR="00B1158F" w:rsidRPr="0015114C" w:rsidRDefault="00B1158F" w:rsidP="008A5B87">
            <w:pPr>
              <w:rPr>
                <w:u w:val="single"/>
              </w:rPr>
            </w:pPr>
          </w:p>
        </w:tc>
      </w:tr>
      <w:tr w:rsidR="00B1158F" w:rsidTr="003235A7">
        <w:tc>
          <w:tcPr>
            <w:tcW w:w="9016" w:type="dxa"/>
          </w:tcPr>
          <w:p w:rsidR="00B1158F" w:rsidRDefault="00B1158F" w:rsidP="008A5B87">
            <w:pPr>
              <w:rPr>
                <w:u w:val="single"/>
              </w:rPr>
            </w:pPr>
          </w:p>
          <w:p w:rsidR="00B1158F" w:rsidRPr="0015114C" w:rsidRDefault="00B1158F" w:rsidP="008A5B87">
            <w:pPr>
              <w:rPr>
                <w:u w:val="single"/>
              </w:rPr>
            </w:pPr>
          </w:p>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470B" w:rsidRDefault="00DB470B" w:rsidP="007A0D55">
      <w:pPr>
        <w:spacing w:after="0" w:line="240" w:lineRule="auto"/>
      </w:pPr>
      <w:r>
        <w:separator/>
      </w:r>
    </w:p>
  </w:endnote>
  <w:endnote w:type="continuationSeparator" w:id="0">
    <w:p w:rsidR="00DB470B" w:rsidRDefault="00DB470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470B" w:rsidRDefault="00DB470B" w:rsidP="007A0D55">
      <w:pPr>
        <w:spacing w:after="0" w:line="240" w:lineRule="auto"/>
      </w:pPr>
      <w:r>
        <w:separator/>
      </w:r>
    </w:p>
  </w:footnote>
  <w:footnote w:type="continuationSeparator" w:id="0">
    <w:p w:rsidR="00DB470B" w:rsidRDefault="00DB470B"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18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2313"/>
    <w:rsid w:val="0030662D"/>
    <w:rsid w:val="003235A7"/>
    <w:rsid w:val="00326BD9"/>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5188"/>
    <w:rsid w:val="005F26D7"/>
    <w:rsid w:val="005F5450"/>
    <w:rsid w:val="00624D88"/>
    <w:rsid w:val="006D0412"/>
    <w:rsid w:val="006E370A"/>
    <w:rsid w:val="007411B9"/>
    <w:rsid w:val="00742B1C"/>
    <w:rsid w:val="00761AAD"/>
    <w:rsid w:val="00780D95"/>
    <w:rsid w:val="00780DC7"/>
    <w:rsid w:val="007A0D55"/>
    <w:rsid w:val="007B3377"/>
    <w:rsid w:val="007E5F44"/>
    <w:rsid w:val="00821DE3"/>
    <w:rsid w:val="00846CE1"/>
    <w:rsid w:val="008A5B87"/>
    <w:rsid w:val="009177C1"/>
    <w:rsid w:val="00922950"/>
    <w:rsid w:val="009A7264"/>
    <w:rsid w:val="009D1606"/>
    <w:rsid w:val="009E18A1"/>
    <w:rsid w:val="009E73D7"/>
    <w:rsid w:val="00A27D2C"/>
    <w:rsid w:val="00A76FD9"/>
    <w:rsid w:val="00AA6D19"/>
    <w:rsid w:val="00AB436D"/>
    <w:rsid w:val="00AD2F24"/>
    <w:rsid w:val="00AD4844"/>
    <w:rsid w:val="00B1158F"/>
    <w:rsid w:val="00B219AE"/>
    <w:rsid w:val="00B33145"/>
    <w:rsid w:val="00B33148"/>
    <w:rsid w:val="00B574C9"/>
    <w:rsid w:val="00BC39C9"/>
    <w:rsid w:val="00BE5BF7"/>
    <w:rsid w:val="00BF40E1"/>
    <w:rsid w:val="00C27FAB"/>
    <w:rsid w:val="00C358D4"/>
    <w:rsid w:val="00C6296B"/>
    <w:rsid w:val="00CC586D"/>
    <w:rsid w:val="00CF1542"/>
    <w:rsid w:val="00CF3EC5"/>
    <w:rsid w:val="00D656DA"/>
    <w:rsid w:val="00D83300"/>
    <w:rsid w:val="00DB470B"/>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188"/>
    <w:rPr>
      <w:rFonts w:ascii="Tahoma" w:hAnsi="Tahoma" w:cs="Tahoma"/>
      <w:sz w:val="16"/>
      <w:szCs w:val="16"/>
    </w:rPr>
  </w:style>
  <w:style w:type="paragraph" w:styleId="Caption">
    <w:name w:val="caption"/>
    <w:basedOn w:val="Normal"/>
    <w:next w:val="Normal"/>
    <w:uiPriority w:val="35"/>
    <w:semiHidden/>
    <w:qFormat/>
    <w:rsid w:val="006E370A"/>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E370A"/>
    <w:rPr>
      <w:sz w:val="16"/>
      <w:szCs w:val="16"/>
    </w:rPr>
  </w:style>
  <w:style w:type="paragraph" w:styleId="CommentText">
    <w:name w:val="annotation text"/>
    <w:basedOn w:val="Normal"/>
    <w:link w:val="CommentTextChar"/>
    <w:uiPriority w:val="99"/>
    <w:semiHidden/>
    <w:rsid w:val="006E370A"/>
    <w:pPr>
      <w:spacing w:line="240" w:lineRule="auto"/>
    </w:pPr>
    <w:rPr>
      <w:sz w:val="20"/>
      <w:szCs w:val="20"/>
    </w:rPr>
  </w:style>
  <w:style w:type="character" w:customStyle="1" w:styleId="CommentTextChar">
    <w:name w:val="Comment Text Char"/>
    <w:basedOn w:val="DefaultParagraphFont"/>
    <w:link w:val="CommentText"/>
    <w:uiPriority w:val="99"/>
    <w:semiHidden/>
    <w:rsid w:val="006E370A"/>
    <w:rPr>
      <w:sz w:val="20"/>
      <w:szCs w:val="20"/>
    </w:rPr>
  </w:style>
  <w:style w:type="paragraph" w:styleId="CommentSubject">
    <w:name w:val="annotation subject"/>
    <w:basedOn w:val="CommentText"/>
    <w:next w:val="CommentText"/>
    <w:link w:val="CommentSubjectChar"/>
    <w:uiPriority w:val="99"/>
    <w:semiHidden/>
    <w:rsid w:val="006E370A"/>
    <w:rPr>
      <w:b/>
      <w:bCs/>
    </w:rPr>
  </w:style>
  <w:style w:type="character" w:customStyle="1" w:styleId="CommentSubjectChar">
    <w:name w:val="Comment Subject Char"/>
    <w:basedOn w:val="CommentTextChar"/>
    <w:link w:val="CommentSubject"/>
    <w:uiPriority w:val="99"/>
    <w:semiHidden/>
    <w:rsid w:val="006E370A"/>
    <w:rPr>
      <w:b/>
      <w:bCs/>
      <w:sz w:val="20"/>
      <w:szCs w:val="20"/>
    </w:rPr>
  </w:style>
  <w:style w:type="character" w:styleId="Hyperlink">
    <w:name w:val="Hyperlink"/>
    <w:basedOn w:val="DefaultParagraphFont"/>
    <w:uiPriority w:val="99"/>
    <w:semiHidden/>
    <w:rsid w:val="00761AA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188"/>
    <w:rPr>
      <w:rFonts w:ascii="Tahoma" w:hAnsi="Tahoma" w:cs="Tahoma"/>
      <w:sz w:val="16"/>
      <w:szCs w:val="16"/>
    </w:rPr>
  </w:style>
  <w:style w:type="paragraph" w:styleId="Caption">
    <w:name w:val="caption"/>
    <w:basedOn w:val="Normal"/>
    <w:next w:val="Normal"/>
    <w:uiPriority w:val="35"/>
    <w:semiHidden/>
    <w:qFormat/>
    <w:rsid w:val="006E370A"/>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E370A"/>
    <w:rPr>
      <w:sz w:val="16"/>
      <w:szCs w:val="16"/>
    </w:rPr>
  </w:style>
  <w:style w:type="paragraph" w:styleId="CommentText">
    <w:name w:val="annotation text"/>
    <w:basedOn w:val="Normal"/>
    <w:link w:val="CommentTextChar"/>
    <w:uiPriority w:val="99"/>
    <w:semiHidden/>
    <w:rsid w:val="006E370A"/>
    <w:pPr>
      <w:spacing w:line="240" w:lineRule="auto"/>
    </w:pPr>
    <w:rPr>
      <w:sz w:val="20"/>
      <w:szCs w:val="20"/>
    </w:rPr>
  </w:style>
  <w:style w:type="character" w:customStyle="1" w:styleId="CommentTextChar">
    <w:name w:val="Comment Text Char"/>
    <w:basedOn w:val="DefaultParagraphFont"/>
    <w:link w:val="CommentText"/>
    <w:uiPriority w:val="99"/>
    <w:semiHidden/>
    <w:rsid w:val="006E370A"/>
    <w:rPr>
      <w:sz w:val="20"/>
      <w:szCs w:val="20"/>
    </w:rPr>
  </w:style>
  <w:style w:type="paragraph" w:styleId="CommentSubject">
    <w:name w:val="annotation subject"/>
    <w:basedOn w:val="CommentText"/>
    <w:next w:val="CommentText"/>
    <w:link w:val="CommentSubjectChar"/>
    <w:uiPriority w:val="99"/>
    <w:semiHidden/>
    <w:rsid w:val="006E370A"/>
    <w:rPr>
      <w:b/>
      <w:bCs/>
    </w:rPr>
  </w:style>
  <w:style w:type="character" w:customStyle="1" w:styleId="CommentSubjectChar">
    <w:name w:val="Comment Subject Char"/>
    <w:basedOn w:val="CommentTextChar"/>
    <w:link w:val="CommentSubject"/>
    <w:uiPriority w:val="99"/>
    <w:semiHidden/>
    <w:rsid w:val="006E370A"/>
    <w:rPr>
      <w:b/>
      <w:bCs/>
      <w:sz w:val="20"/>
      <w:szCs w:val="20"/>
    </w:rPr>
  </w:style>
  <w:style w:type="character" w:styleId="Hyperlink">
    <w:name w:val="Hyperlink"/>
    <w:basedOn w:val="DefaultParagraphFont"/>
    <w:uiPriority w:val="99"/>
    <w:semiHidden/>
    <w:rsid w:val="00761A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8177FDFA27A488C9C314268A2489258"/>
        <w:category>
          <w:name w:val="General"/>
          <w:gallery w:val="placeholder"/>
        </w:category>
        <w:types>
          <w:type w:val="bbPlcHdr"/>
        </w:types>
        <w:behaviors>
          <w:behavior w:val="content"/>
        </w:behaviors>
        <w:guid w:val="{ED82202D-CDE4-4294-9CA9-2F301B35B86E}"/>
      </w:docPartPr>
      <w:docPartBody>
        <w:p w:rsidR="00BA6A08" w:rsidRDefault="00D2152B">
          <w:pPr>
            <w:pStyle w:val="F8177FDFA27A488C9C314268A2489258"/>
          </w:pPr>
          <w:r w:rsidRPr="00CC586D">
            <w:rPr>
              <w:rStyle w:val="PlaceholderText"/>
              <w:b/>
              <w:color w:val="FFFFFF" w:themeColor="background1"/>
            </w:rPr>
            <w:t>[Salutation]</w:t>
          </w:r>
        </w:p>
      </w:docPartBody>
    </w:docPart>
    <w:docPart>
      <w:docPartPr>
        <w:name w:val="BBB1243A643B4452896F5A8A5D065535"/>
        <w:category>
          <w:name w:val="General"/>
          <w:gallery w:val="placeholder"/>
        </w:category>
        <w:types>
          <w:type w:val="bbPlcHdr"/>
        </w:types>
        <w:behaviors>
          <w:behavior w:val="content"/>
        </w:behaviors>
        <w:guid w:val="{E00A292A-386F-40DB-A9A0-6AAAD5CFBA6E}"/>
      </w:docPartPr>
      <w:docPartBody>
        <w:p w:rsidR="00BA6A08" w:rsidRDefault="00D2152B">
          <w:pPr>
            <w:pStyle w:val="BBB1243A643B4452896F5A8A5D065535"/>
          </w:pPr>
          <w:r>
            <w:rPr>
              <w:rStyle w:val="PlaceholderText"/>
            </w:rPr>
            <w:t>[First name]</w:t>
          </w:r>
        </w:p>
      </w:docPartBody>
    </w:docPart>
    <w:docPart>
      <w:docPartPr>
        <w:name w:val="B4677D9827A2462F8D5E06D91C88A04C"/>
        <w:category>
          <w:name w:val="General"/>
          <w:gallery w:val="placeholder"/>
        </w:category>
        <w:types>
          <w:type w:val="bbPlcHdr"/>
        </w:types>
        <w:behaviors>
          <w:behavior w:val="content"/>
        </w:behaviors>
        <w:guid w:val="{B59AACB0-177C-404D-AD39-62F983F72ECC}"/>
      </w:docPartPr>
      <w:docPartBody>
        <w:p w:rsidR="00BA6A08" w:rsidRDefault="00D2152B">
          <w:pPr>
            <w:pStyle w:val="B4677D9827A2462F8D5E06D91C88A04C"/>
          </w:pPr>
          <w:r>
            <w:rPr>
              <w:rStyle w:val="PlaceholderText"/>
            </w:rPr>
            <w:t>[Middle name]</w:t>
          </w:r>
        </w:p>
      </w:docPartBody>
    </w:docPart>
    <w:docPart>
      <w:docPartPr>
        <w:name w:val="F2C364F468E343F7B097BFDE95CBA061"/>
        <w:category>
          <w:name w:val="General"/>
          <w:gallery w:val="placeholder"/>
        </w:category>
        <w:types>
          <w:type w:val="bbPlcHdr"/>
        </w:types>
        <w:behaviors>
          <w:behavior w:val="content"/>
        </w:behaviors>
        <w:guid w:val="{99261E62-BFC3-4A42-B207-88CCC1FB6EA7}"/>
      </w:docPartPr>
      <w:docPartBody>
        <w:p w:rsidR="00BA6A08" w:rsidRDefault="00D2152B">
          <w:pPr>
            <w:pStyle w:val="F2C364F468E343F7B097BFDE95CBA061"/>
          </w:pPr>
          <w:r>
            <w:rPr>
              <w:rStyle w:val="PlaceholderText"/>
            </w:rPr>
            <w:t>[Last name]</w:t>
          </w:r>
        </w:p>
      </w:docPartBody>
    </w:docPart>
    <w:docPart>
      <w:docPartPr>
        <w:name w:val="7A2644A804364F2F9CEF88C95D38A73A"/>
        <w:category>
          <w:name w:val="General"/>
          <w:gallery w:val="placeholder"/>
        </w:category>
        <w:types>
          <w:type w:val="bbPlcHdr"/>
        </w:types>
        <w:behaviors>
          <w:behavior w:val="content"/>
        </w:behaviors>
        <w:guid w:val="{3DE2F850-D359-4911-B224-ED6AF7CC16FF}"/>
      </w:docPartPr>
      <w:docPartBody>
        <w:p w:rsidR="00BA6A08" w:rsidRDefault="00D2152B">
          <w:pPr>
            <w:pStyle w:val="7A2644A804364F2F9CEF88C95D38A73A"/>
          </w:pPr>
          <w:r>
            <w:rPr>
              <w:rStyle w:val="PlaceholderText"/>
            </w:rPr>
            <w:t>[Enter your biography]</w:t>
          </w:r>
        </w:p>
      </w:docPartBody>
    </w:docPart>
    <w:docPart>
      <w:docPartPr>
        <w:name w:val="6E9FA2F9B40A4CFBB6E6E306219FCD19"/>
        <w:category>
          <w:name w:val="General"/>
          <w:gallery w:val="placeholder"/>
        </w:category>
        <w:types>
          <w:type w:val="bbPlcHdr"/>
        </w:types>
        <w:behaviors>
          <w:behavior w:val="content"/>
        </w:behaviors>
        <w:guid w:val="{AE4A38A3-C876-49D4-AA1E-3BB44D996789}"/>
      </w:docPartPr>
      <w:docPartBody>
        <w:p w:rsidR="00BA6A08" w:rsidRDefault="00D2152B">
          <w:pPr>
            <w:pStyle w:val="6E9FA2F9B40A4CFBB6E6E306219FCD19"/>
          </w:pPr>
          <w:r>
            <w:rPr>
              <w:rStyle w:val="PlaceholderText"/>
            </w:rPr>
            <w:t>[Enter the institution with which you are affiliated]</w:t>
          </w:r>
        </w:p>
      </w:docPartBody>
    </w:docPart>
    <w:docPart>
      <w:docPartPr>
        <w:name w:val="9DFD356AB20C4F7CB68333E3573A9A1D"/>
        <w:category>
          <w:name w:val="General"/>
          <w:gallery w:val="placeholder"/>
        </w:category>
        <w:types>
          <w:type w:val="bbPlcHdr"/>
        </w:types>
        <w:behaviors>
          <w:behavior w:val="content"/>
        </w:behaviors>
        <w:guid w:val="{981F57E7-31A0-449E-86D4-3E0AE5BD4564}"/>
      </w:docPartPr>
      <w:docPartBody>
        <w:p w:rsidR="00BA6A08" w:rsidRDefault="00D2152B">
          <w:pPr>
            <w:pStyle w:val="9DFD356AB20C4F7CB68333E3573A9A1D"/>
          </w:pPr>
          <w:r w:rsidRPr="00EF74F7">
            <w:rPr>
              <w:b/>
              <w:color w:val="808080" w:themeColor="background1" w:themeShade="80"/>
            </w:rPr>
            <w:t>[Enter the headword for your article]</w:t>
          </w:r>
        </w:p>
      </w:docPartBody>
    </w:docPart>
    <w:docPart>
      <w:docPartPr>
        <w:name w:val="56A8F242240F4F22A5FB8A0311338AB0"/>
        <w:category>
          <w:name w:val="General"/>
          <w:gallery w:val="placeholder"/>
        </w:category>
        <w:types>
          <w:type w:val="bbPlcHdr"/>
        </w:types>
        <w:behaviors>
          <w:behavior w:val="content"/>
        </w:behaviors>
        <w:guid w:val="{E2A0FDAE-BB69-486B-A45A-A5B6308381D9}"/>
      </w:docPartPr>
      <w:docPartBody>
        <w:p w:rsidR="00BA6A08" w:rsidRDefault="00D2152B">
          <w:pPr>
            <w:pStyle w:val="56A8F242240F4F22A5FB8A0311338AB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898E78FB6304B8798CE29DABFB72D8B"/>
        <w:category>
          <w:name w:val="General"/>
          <w:gallery w:val="placeholder"/>
        </w:category>
        <w:types>
          <w:type w:val="bbPlcHdr"/>
        </w:types>
        <w:behaviors>
          <w:behavior w:val="content"/>
        </w:behaviors>
        <w:guid w:val="{1E96E7C7-B429-40D8-BB6A-425AABCFB472}"/>
      </w:docPartPr>
      <w:docPartBody>
        <w:p w:rsidR="00BA6A08" w:rsidRDefault="00D2152B">
          <w:pPr>
            <w:pStyle w:val="7898E78FB6304B8798CE29DABFB72D8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B5A67FB2323431CAB9F3289736061D2"/>
        <w:category>
          <w:name w:val="General"/>
          <w:gallery w:val="placeholder"/>
        </w:category>
        <w:types>
          <w:type w:val="bbPlcHdr"/>
        </w:types>
        <w:behaviors>
          <w:behavior w:val="content"/>
        </w:behaviors>
        <w:guid w:val="{BFAE909C-47F9-44B9-88F4-DE871E42ADE8}"/>
      </w:docPartPr>
      <w:docPartBody>
        <w:p w:rsidR="00BA6A08" w:rsidRDefault="00D2152B">
          <w:pPr>
            <w:pStyle w:val="7B5A67FB2323431CAB9F3289736061D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71ECEBD664446F1AC29A1AD586268B2"/>
        <w:category>
          <w:name w:val="General"/>
          <w:gallery w:val="placeholder"/>
        </w:category>
        <w:types>
          <w:type w:val="bbPlcHdr"/>
        </w:types>
        <w:behaviors>
          <w:behavior w:val="content"/>
        </w:behaviors>
        <w:guid w:val="{12C01EDD-C16D-4FD4-AEC8-23C0276F00C1}"/>
      </w:docPartPr>
      <w:docPartBody>
        <w:p w:rsidR="00BA6A08" w:rsidRDefault="00D2152B">
          <w:pPr>
            <w:pStyle w:val="371ECEBD664446F1AC29A1AD586268B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52B"/>
    <w:rsid w:val="002A7B50"/>
    <w:rsid w:val="00873E0C"/>
    <w:rsid w:val="00BA6A08"/>
    <w:rsid w:val="00D215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177FDFA27A488C9C314268A2489258">
    <w:name w:val="F8177FDFA27A488C9C314268A2489258"/>
  </w:style>
  <w:style w:type="paragraph" w:customStyle="1" w:styleId="BBB1243A643B4452896F5A8A5D065535">
    <w:name w:val="BBB1243A643B4452896F5A8A5D065535"/>
  </w:style>
  <w:style w:type="paragraph" w:customStyle="1" w:styleId="B4677D9827A2462F8D5E06D91C88A04C">
    <w:name w:val="B4677D9827A2462F8D5E06D91C88A04C"/>
  </w:style>
  <w:style w:type="paragraph" w:customStyle="1" w:styleId="F2C364F468E343F7B097BFDE95CBA061">
    <w:name w:val="F2C364F468E343F7B097BFDE95CBA061"/>
  </w:style>
  <w:style w:type="paragraph" w:customStyle="1" w:styleId="7A2644A804364F2F9CEF88C95D38A73A">
    <w:name w:val="7A2644A804364F2F9CEF88C95D38A73A"/>
  </w:style>
  <w:style w:type="paragraph" w:customStyle="1" w:styleId="6E9FA2F9B40A4CFBB6E6E306219FCD19">
    <w:name w:val="6E9FA2F9B40A4CFBB6E6E306219FCD19"/>
  </w:style>
  <w:style w:type="paragraph" w:customStyle="1" w:styleId="9DFD356AB20C4F7CB68333E3573A9A1D">
    <w:name w:val="9DFD356AB20C4F7CB68333E3573A9A1D"/>
  </w:style>
  <w:style w:type="paragraph" w:customStyle="1" w:styleId="56A8F242240F4F22A5FB8A0311338AB0">
    <w:name w:val="56A8F242240F4F22A5FB8A0311338AB0"/>
  </w:style>
  <w:style w:type="paragraph" w:customStyle="1" w:styleId="7898E78FB6304B8798CE29DABFB72D8B">
    <w:name w:val="7898E78FB6304B8798CE29DABFB72D8B"/>
  </w:style>
  <w:style w:type="paragraph" w:customStyle="1" w:styleId="7B5A67FB2323431CAB9F3289736061D2">
    <w:name w:val="7B5A67FB2323431CAB9F3289736061D2"/>
  </w:style>
  <w:style w:type="paragraph" w:customStyle="1" w:styleId="371ECEBD664446F1AC29A1AD586268B2">
    <w:name w:val="371ECEBD664446F1AC29A1AD586268B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177FDFA27A488C9C314268A2489258">
    <w:name w:val="F8177FDFA27A488C9C314268A2489258"/>
  </w:style>
  <w:style w:type="paragraph" w:customStyle="1" w:styleId="BBB1243A643B4452896F5A8A5D065535">
    <w:name w:val="BBB1243A643B4452896F5A8A5D065535"/>
  </w:style>
  <w:style w:type="paragraph" w:customStyle="1" w:styleId="B4677D9827A2462F8D5E06D91C88A04C">
    <w:name w:val="B4677D9827A2462F8D5E06D91C88A04C"/>
  </w:style>
  <w:style w:type="paragraph" w:customStyle="1" w:styleId="F2C364F468E343F7B097BFDE95CBA061">
    <w:name w:val="F2C364F468E343F7B097BFDE95CBA061"/>
  </w:style>
  <w:style w:type="paragraph" w:customStyle="1" w:styleId="7A2644A804364F2F9CEF88C95D38A73A">
    <w:name w:val="7A2644A804364F2F9CEF88C95D38A73A"/>
  </w:style>
  <w:style w:type="paragraph" w:customStyle="1" w:styleId="6E9FA2F9B40A4CFBB6E6E306219FCD19">
    <w:name w:val="6E9FA2F9B40A4CFBB6E6E306219FCD19"/>
  </w:style>
  <w:style w:type="paragraph" w:customStyle="1" w:styleId="9DFD356AB20C4F7CB68333E3573A9A1D">
    <w:name w:val="9DFD356AB20C4F7CB68333E3573A9A1D"/>
  </w:style>
  <w:style w:type="paragraph" w:customStyle="1" w:styleId="56A8F242240F4F22A5FB8A0311338AB0">
    <w:name w:val="56A8F242240F4F22A5FB8A0311338AB0"/>
  </w:style>
  <w:style w:type="paragraph" w:customStyle="1" w:styleId="7898E78FB6304B8798CE29DABFB72D8B">
    <w:name w:val="7898E78FB6304B8798CE29DABFB72D8B"/>
  </w:style>
  <w:style w:type="paragraph" w:customStyle="1" w:styleId="7B5A67FB2323431CAB9F3289736061D2">
    <w:name w:val="7B5A67FB2323431CAB9F3289736061D2"/>
  </w:style>
  <w:style w:type="paragraph" w:customStyle="1" w:styleId="371ECEBD664446F1AC29A1AD586268B2">
    <w:name w:val="371ECEBD664446F1AC29A1AD586268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Gir95</b:Tag>
    <b:SourceType>Book</b:SourceType>
    <b:Guid>{0BBC69A5-F5D9-47F4-A9E4-94F1DCCE0159}</b:Guid>
    <b:Author>
      <b:Author>
        <b:NameList>
          <b:Person>
            <b:Last>Giray</b:Last>
            <b:First>Kıymet</b:First>
          </b:Person>
        </b:NameList>
      </b:Author>
    </b:Author>
    <b:Title>Hikmet Onat</b:Title>
    <b:Year>1995</b:Year>
    <b:City>İstanbul</b:City>
    <b:Publisher> Yapı Kredi Yayınları</b:Publisher>
    <b:RefOrder>2</b:RefOrder>
  </b:Source>
  <b:Source>
    <b:Tag>c95</b:Tag>
    <b:SourceType>Book</b:SourceType>
    <b:Guid>{6FD69642-6046-4F6E-9D49-8C98DEFC465A}</b:Guid>
    <b:Title>Nazmi Ziya</b:Title>
    <b:Year>1995</b:Year>
    <b:Author>
      <b:Author>
        <b:NameList>
          <b:Person>
            <b:Last>Erol</b:Last>
            <b:First>Turan</b:First>
          </b:Person>
        </b:NameList>
      </b:Author>
    </b:Author>
    <b:City>İstanbul</b:City>
    <b:Publisher>Yapı Kredi Yayınları</b:Publisher>
    <b:RefOrder>1</b:RefOrder>
  </b:Source>
  <b:Source>
    <b:Tag>Gir02</b:Tag>
    <b:SourceType>Book</b:SourceType>
    <b:Guid>{F459A33C-0CF2-431B-ACBE-572EC80E9D02}</b:Guid>
    <b:Author>
      <b:Author>
        <b:NameList>
          <b:Person>
            <b:Last>Giray</b:Last>
            <b:First>Kıymet</b:First>
          </b:Person>
        </b:NameList>
      </b:Author>
    </b:Author>
    <b:Title>Mahmud Cuda</b:Title>
    <b:Year>2002</b:Year>
    <b:City>İstanbul</b:City>
    <b:Publisher>Türkiye İş Bankası</b:Publisher>
    <b:RefOrder>3</b:RefOrder>
  </b:Source>
  <b:Source>
    <b:Tag>Gör97</b:Tag>
    <b:SourceType>Book</b:SourceType>
    <b:Guid>{B2D2284D-DCD2-4815-B49B-D3F89E8B4BBC}</b:Guid>
    <b:Author>
      <b:Author>
        <b:NameList>
          <b:Person>
            <b:Last>Gören</b:Last>
            <b:First>Ahmet</b:First>
            <b:Middle>Kamil</b:Middle>
          </b:Person>
        </b:NameList>
      </b:Author>
    </b:Author>
    <b:Title>Türk Resim Sanatında Şişli Atölyesi ve Viyana Sergisi</b:Title>
    <b:Year>1997</b:Year>
    <b:City>İstanbul </b:City>
    <b:Publisher> İstanbul Resim ve Heykel Müzeleri Derneği Yayını</b:Publisher>
    <b:RefOrder>4</b:RefOrder>
  </b:Source>
  <b:Source>
    <b:Tag>Özs93</b:Tag>
    <b:SourceType>Book</b:SourceType>
    <b:Guid>{482AE18B-72F1-4564-B1DE-58D6E666E83C}</b:Guid>
    <b:Author>
      <b:Author>
        <b:NameList>
          <b:Person>
            <b:Last>Özsezgin</b:Last>
            <b:First>Kaya</b:First>
          </b:Person>
        </b:NameList>
      </b:Author>
    </b:Author>
    <b:Title>İbrahim Çallı</b:Title>
    <b:Year>1993</b:Year>
    <b:City>İstanbul</b:City>
    <b:Publisher>Yapı Kredi Yayınları</b:Publisher>
    <b:RefOrder>5</b:RefOrder>
  </b:Source>
  <b:Source>
    <b:Tag>Ron92</b:Tag>
    <b:SourceType>Book</b:SourceType>
    <b:Guid>{0EB005C4-292A-4A3B-A515-2479588170B0}</b:Guid>
    <b:Author>
      <b:Author>
        <b:NameList>
          <b:Person>
            <b:Last>Rona</b:Last>
            <b:First>Zeynep</b:First>
          </b:Person>
        </b:NameList>
      </b:Author>
    </b:Author>
    <b:Title>Namık İsmail</b:Title>
    <b:Year>1992</b:Year>
    <b:City>İstanbul</b:City>
    <b:Publisher> Yapı Kredi Yayınları</b:Publisher>
    <b:RefOrder>6</b:RefOrder>
  </b:Source>
  <b:Source>
    <b:Tag>Sha11</b:Tag>
    <b:SourceType>Book</b:SourceType>
    <b:Guid>{1D29B3FC-5490-44E5-A961-7D94589DCD9E}</b:Guid>
    <b:Author>
      <b:Author>
        <b:NameList>
          <b:Person>
            <b:Last>Shaw</b:Last>
            <b:First>Wendy</b:First>
            <b:Middle>M.K.</b:Middle>
          </b:Person>
        </b:NameList>
      </b:Author>
    </b:Author>
    <b:Title>Ottoman Painting: Reflections of Western Art in the Ottoman Empire</b:Title>
    <b:Year>2011</b:Year>
    <b:City>London</b:City>
    <b:Publisher>I. B. Tauris</b:Publisher>
    <b:RefOrder>7</b:RefOrder>
  </b:Source>
  <b:Source>
    <b:Tag>Sha</b:Tag>
    <b:SourceType>JournalArticle</b:SourceType>
    <b:Guid>{0982D11D-7452-4595-B047-268704008B79}</b:Guid>
    <b:Title>Where did the Women Go? Female Artists from the Ottoman Empire to the Early Years of the Turkish Republic</b:Title>
    <b:Author>
      <b:Author>
        <b:NameList>
          <b:Person>
            <b:Last>Shaw</b:Last>
            <b:First>Wendy</b:First>
            <b:Middle>M. K.</b:Middle>
          </b:Person>
        </b:NameList>
      </b:Author>
    </b:Author>
    <b:JournalName>Journal of Women’s History</b:JournalName>
    <b:Pages>13-37</b:Pages>
    <b:Month>Spring</b:Month>
    <b:Volume>13</b:Volume>
    <b:Issue>1</b:Issue>
    <b:RefOrder>8</b:RefOrder>
  </b:Source>
</b:Sources>
</file>

<file path=customXml/itemProps1.xml><?xml version="1.0" encoding="utf-8"?>
<ds:datastoreItem xmlns:ds="http://schemas.openxmlformats.org/officeDocument/2006/customXml" ds:itemID="{64AE8C54-DFEE-4E2D-B299-93145E6D0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17</TotalTime>
  <Pages>3</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9</cp:revision>
  <dcterms:created xsi:type="dcterms:W3CDTF">2014-06-25T20:36:00Z</dcterms:created>
  <dcterms:modified xsi:type="dcterms:W3CDTF">2014-06-29T03:10:00Z</dcterms:modified>
</cp:coreProperties>
</file>