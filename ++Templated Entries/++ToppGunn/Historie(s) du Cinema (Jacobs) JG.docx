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095B757284517B2C0749148C500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4BFC6A93CA4BC6A8AA6C8E44273041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744871" w:rsidP="00744871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99682911C5468E8AE27FBD7CDC60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0C7822DB9D4E69939B4799D5F50E9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44871" w:rsidP="00744871">
                <w:r>
                  <w:t>Jacobs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B7219209BD4D9D88BFCBD6E0480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145312366CF44E0B27B7D5B6918746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744871" w:rsidP="00744871">
                <w:r w:rsidRPr="00744871">
                  <w:rPr>
                    <w:lang w:val="en-US"/>
                  </w:rPr>
                  <w:t>Ghent University, Belgium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56C7BBE36B2949CA9CC72506238FE31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44871" w:rsidP="00744871">
                <w:r w:rsidRPr="00744871">
                  <w:rPr>
                    <w:lang w:val="en-US"/>
                  </w:rPr>
                  <w:t xml:space="preserve">Histoire(s) du </w:t>
                </w:r>
                <w:proofErr w:type="spellStart"/>
                <w:r w:rsidRPr="00744871">
                  <w:rPr>
                    <w:lang w:val="en-US"/>
                  </w:rPr>
                  <w:t>cinéma</w:t>
                </w:r>
                <w:proofErr w:type="spellEnd"/>
                <w:r w:rsidRPr="00744871">
                  <w:rPr>
                    <w:lang w:val="en-US"/>
                  </w:rPr>
                  <w:t xml:space="preserve"> (1988-98)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18BEF4D336742689204B1DF76D65E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D8E4580D7704FA38B7B739308EFE4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eight half parts), this 264-minutes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“history of film”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“histories”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21BAA9FC1F11432DAC3C0D2FA3F0A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eight half parts), this 264-minutes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“history of film”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“histories”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9F08E351A04760870C713B91B66BE9"/>
              </w:placeholder>
            </w:sdtPr>
            <w:sdtEndPr/>
            <w:sdtContent>
              <w:p w:rsidR="00744871" w:rsidRDefault="00744871" w:rsidP="00744871"/>
              <w:p w:rsidR="00744871" w:rsidRDefault="00744871" w:rsidP="00744871">
                <w:sdt>
                  <w:sdtPr>
                    <w:id w:val="-7655433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God98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(Godard)</w:t>
                    </w:r>
                    <w:r>
                      <w:fldChar w:fldCharType="end"/>
                    </w:r>
                  </w:sdtContent>
                </w:sdt>
              </w:p>
              <w:p w:rsidR="00744871" w:rsidRDefault="00744871" w:rsidP="00744871"/>
              <w:p w:rsidR="00744871" w:rsidRDefault="00744871" w:rsidP="00744871">
                <w:sdt>
                  <w:sdtPr>
                    <w:id w:val="-8995899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(Hardouin)</w:t>
                    </w:r>
                    <w:r>
                      <w:fldChar w:fldCharType="end"/>
                    </w:r>
                  </w:sdtContent>
                </w:sdt>
              </w:p>
              <w:p w:rsidR="00744871" w:rsidRDefault="00744871" w:rsidP="00744871"/>
              <w:p w:rsidR="00744871" w:rsidRDefault="00744871" w:rsidP="00744871">
                <w:sdt>
                  <w:sdtPr>
                    <w:id w:val="-16289998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Sce06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(Scemana)</w:t>
                    </w:r>
                    <w:r>
                      <w:fldChar w:fldCharType="end"/>
                    </w:r>
                  </w:sdtContent>
                </w:sdt>
              </w:p>
              <w:p w:rsidR="00744871" w:rsidRDefault="00744871" w:rsidP="00744871"/>
              <w:bookmarkStart w:id="0" w:name="_GoBack"/>
              <w:p w:rsidR="00744871" w:rsidRDefault="00744871" w:rsidP="00744871">
                <w:sdt>
                  <w:sdtPr>
                    <w:id w:val="-1176788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Tem04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(Temple, Williams and Witt)</w:t>
                    </w:r>
                    <w:r>
                      <w:fldChar w:fldCharType="end"/>
                    </w:r>
                  </w:sdtContent>
                </w:sdt>
                <w:bookmarkEnd w:id="0"/>
              </w:p>
              <w:p w:rsidR="003235A7" w:rsidRDefault="00C3667B" w:rsidP="0074487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67B" w:rsidRDefault="00C3667B" w:rsidP="007A0D55">
      <w:pPr>
        <w:spacing w:after="0" w:line="240" w:lineRule="auto"/>
      </w:pPr>
      <w:r>
        <w:separator/>
      </w:r>
    </w:p>
  </w:endnote>
  <w:endnote w:type="continuationSeparator" w:id="0">
    <w:p w:rsidR="00C3667B" w:rsidRDefault="00C366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67B" w:rsidRDefault="00C3667B" w:rsidP="007A0D55">
      <w:pPr>
        <w:spacing w:after="0" w:line="240" w:lineRule="auto"/>
      </w:pPr>
      <w:r>
        <w:separator/>
      </w:r>
    </w:p>
  </w:footnote>
  <w:footnote w:type="continuationSeparator" w:id="0">
    <w:p w:rsidR="00C3667B" w:rsidRDefault="00C366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7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4871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67B"/>
    <w:rsid w:val="00C4617D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095B757284517B2C0749148C50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D352-2028-46D5-9F0C-A8333586E51E}"/>
      </w:docPartPr>
      <w:docPartBody>
        <w:p w:rsidR="00000000" w:rsidRDefault="00272904">
          <w:pPr>
            <w:pStyle w:val="75A095B757284517B2C0749148C500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4BFC6A93CA4BC6A8AA6C8E4427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294-A3E1-40AC-B434-6861DAFAEBEC}"/>
      </w:docPartPr>
      <w:docPartBody>
        <w:p w:rsidR="00000000" w:rsidRDefault="00272904">
          <w:pPr>
            <w:pStyle w:val="244BFC6A93CA4BC6A8AA6C8E442730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99682911C5468E8AE27FBD7CDC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6599-7C84-4C2F-A135-4E5EBBA47B40}"/>
      </w:docPartPr>
      <w:docPartBody>
        <w:p w:rsidR="00000000" w:rsidRDefault="00272904">
          <w:pPr>
            <w:pStyle w:val="E999682911C5468E8AE27FBD7CDC60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0C7822DB9D4E69939B4799D5F5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DAD-B659-4F12-98E1-6862FEED2235}"/>
      </w:docPartPr>
      <w:docPartBody>
        <w:p w:rsidR="00000000" w:rsidRDefault="00272904">
          <w:pPr>
            <w:pStyle w:val="FE0C7822DB9D4E69939B4799D5F50E9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5AB7219209BD4D9D88BFCBD6E048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9AC2-0E22-49F5-8B5E-237771435E0D}"/>
      </w:docPartPr>
      <w:docPartBody>
        <w:p w:rsidR="00000000" w:rsidRDefault="00272904">
          <w:pPr>
            <w:pStyle w:val="5AB7219209BD4D9D88BFCBD6E0480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45312366CF44E0B27B7D5B6918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44EC-8BCE-4130-8026-41D7EB60F24A}"/>
      </w:docPartPr>
      <w:docPartBody>
        <w:p w:rsidR="00000000" w:rsidRDefault="00272904">
          <w:pPr>
            <w:pStyle w:val="1145312366CF44E0B27B7D5B691874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C7BBE36B2949CA9CC72506238F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0647-9DB2-4864-8AB7-96624DCD7F70}"/>
      </w:docPartPr>
      <w:docPartBody>
        <w:p w:rsidR="00000000" w:rsidRDefault="00272904">
          <w:pPr>
            <w:pStyle w:val="56C7BBE36B2949CA9CC72506238FE3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8BEF4D336742689204B1DF76D6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EDAD-7B3B-4286-BA4D-8E31BBFD2933}"/>
      </w:docPartPr>
      <w:docPartBody>
        <w:p w:rsidR="00000000" w:rsidRDefault="00272904">
          <w:pPr>
            <w:pStyle w:val="618BEF4D336742689204B1DF76D65E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8E4580D7704FA38B7B739308E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C43E-5EC0-4AAF-9764-09027615F079}"/>
      </w:docPartPr>
      <w:docPartBody>
        <w:p w:rsidR="00000000" w:rsidRDefault="00272904">
          <w:pPr>
            <w:pStyle w:val="0D8E4580D7704FA38B7B739308EFE4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BAA9FC1F11432DAC3C0D2FA3F0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1FB7-08FF-46B1-850C-D696AC0CCEC2}"/>
      </w:docPartPr>
      <w:docPartBody>
        <w:p w:rsidR="00000000" w:rsidRDefault="00272904">
          <w:pPr>
            <w:pStyle w:val="21BAA9FC1F11432DAC3C0D2FA3F0A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9F08E351A04760870C713B91B6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A53-FD90-4C50-8520-9C698802F820}"/>
      </w:docPartPr>
      <w:docPartBody>
        <w:p w:rsidR="00000000" w:rsidRDefault="00272904">
          <w:pPr>
            <w:pStyle w:val="D09F08E351A04760870C713B91B66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04"/>
    <w:rsid w:val="0027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God98</b:Tag>
    <b:SourceType>BookSection</b:SourceType>
    <b:Guid>{E929EB7E-EB12-4383-BEC4-44E94AD4EDDE}</b:Guid>
    <b:Author>
      <b:Author>
        <b:NameList>
          <b:Person>
            <b:Last>Godard</b:Last>
            <b:First>J.L.</b:First>
          </b:Person>
        </b:NameList>
      </b:Author>
      <b:Editor>
        <b:NameList>
          <b:Person>
            <b:Last>Bergala</b:Last>
            <b:First>Alain</b:First>
          </b:Person>
        </b:NameList>
      </b:Editor>
    </b:Author>
    <b:Title>A propos de cinéma et de l’histoire</b:Title>
    <b:Year>1998</b:Year>
    <b:City>Paris</b:City>
    <b:Publisher>Cahiers du cinéma</b:Publisher>
    <b:BookTitle>Jean-Luc Godard par Jean-Luc Godard</b:BookTitle>
    <b:Pages>401-05</b:Pages>
    <b:Volume>II</b:Volume>
    <b:RefOrder>1</b:RefOrder>
  </b:Source>
  <b:Source>
    <b:Tag>Har07</b:Tag>
    <b:SourceType>Book</b:SourceType>
    <b:Guid>{854E870D-BEA8-4A77-AF70-23D7EBFE874D}</b:Guid>
    <b:Title>Le Cinématographe selon Godard: Introduction aux Histoire(s) du cinéma ou réflexion sur les temps des art</b:Title>
    <b:Year>2007</b:Year>
    <b:City>Paris</b:City>
    <b:Publisher>L’Harmattan</b:Publisher>
    <b:Author>
      <b:Author>
        <b:NameList>
          <b:Person>
            <b:Last>Hardouin</b:Last>
            <b:First>F.</b:First>
          </b:Person>
        </b:NameList>
      </b:Author>
    </b:Author>
    <b:RefOrder>2</b:RefOrder>
  </b:Source>
  <b:Source>
    <b:Tag>Sce06</b:Tag>
    <b:SourceType>Book</b:SourceType>
    <b:Guid>{340551C7-5B90-4F6E-8F51-8642C2E89DBD}</b:Guid>
    <b:Author>
      <b:Author>
        <b:NameList>
          <b:Person>
            <b:Last>Scemana</b:Last>
            <b:First>C</b:First>
          </b:Person>
        </b:NameList>
      </b:Author>
    </b:Author>
    <b:Title>Histoire(s) du cinéma de Jean-Luc Godard: La Force faible d’un art</b:Title>
    <b:Year>2006</b:Year>
    <b:City>Paris</b:City>
    <b:Publisher> L’Harmattan</b:Publisher>
    <b:RefOrder>3</b:RefOrder>
  </b:Source>
  <b:Source>
    <b:Tag>Tem04</b:Tag>
    <b:SourceType>Book</b:SourceType>
    <b:Guid>{56B4AA4D-16F8-406D-B3BD-7B2487E5EE8C}</b:Guid>
    <b:Title>Forever Godard</b:Title>
    <b:Year>2004</b:Year>
    <b:City>London</b:City>
    <b:Publisher>Black Dog Publishing</b:Publisher>
    <b:Author>
      <b:Editor>
        <b:NameList>
          <b:Person>
            <b:Last>Temple</b:Last>
            <b:First>M.</b:First>
          </b:Person>
          <b:Person>
            <b:Last>Williams</b:Last>
            <b:First>J.S.</b:First>
          </b:Person>
          <b:Person>
            <b:Last>Witt</b:Last>
            <b:First>M.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C2CC4653-2293-42EE-BADA-5F7C9960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</TotalTime>
  <Pages>2</Pages>
  <Words>448</Words>
  <Characters>2628</Characters>
  <Application>Microsoft Office Word</Application>
  <DocSecurity>0</DocSecurity>
  <Lines>38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2014-07-07T17:41:00Z</dcterms:created>
  <dcterms:modified xsi:type="dcterms:W3CDTF">2014-07-07T17:49:00Z</dcterms:modified>
</cp:coreProperties>
</file>