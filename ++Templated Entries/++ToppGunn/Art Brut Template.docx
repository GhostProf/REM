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bookmarkStart w:id="0" w:name="_GoBack"/>
            <w:bookmarkEnd w:id="0"/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38C9D448B85408D9BFF6096772EDD9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3FD7BC782C94BEAB2A7E3CEB48F1B7F"/>
            </w:placeholder>
            <w:showingPlcHdr/>
            <w:text/>
          </w:sdtPr>
          <w:sdtEndPr/>
          <w:sdtContent>
            <w:tc>
              <w:tcPr>
                <w:tcW w:w="2073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B60DFC34A9647A5B56C9FF56F80F8D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B8101B3AF73F4D4C8DDA791F7C8E970E"/>
            </w:placeholder>
            <w:showingPlcHdr/>
            <w:text/>
          </w:sdtPr>
          <w:sdtEndPr/>
          <w:sdtContent>
            <w:tc>
              <w:tcPr>
                <w:tcW w:w="2642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[Last name]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34757FD815C417EBD4F3CC36E2BD15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0484D40EC6C4CF6ACD674A13DEE9A50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9C845EAE5A4E4F899D3F3AA21EAD4739"/>
            </w:placeholder>
            <w:showingPlcHdr/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3F0D73" w:rsidP="003F0D73">
                <w:pPr>
                  <w:rPr>
                    <w:b/>
                  </w:rPr>
                </w:pPr>
                <w:r w:rsidRPr="00EF74F7">
                  <w:rPr>
                    <w:b/>
                    <w:color w:val="808080" w:themeColor="background1" w:themeShade="80"/>
                  </w:rPr>
                  <w:t>[Enter the headword for your article]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7AEA639FFF8D425882F0ED30FECBAE0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0D155FA242504AEFB8D4B78B842C775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A397FC43651C48448363981F9832C7BF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C27FAB" w:rsidP="00C27FAB">
                <w:r>
                  <w:rPr>
                    <w:rStyle w:val="PlaceholderText"/>
                  </w:rPr>
                  <w:t xml:space="preserve">[Enter the </w:t>
                </w:r>
                <w:r w:rsidRPr="00E85A05">
                  <w:rPr>
                    <w:rStyle w:val="PlaceholderText"/>
                    <w:b/>
                  </w:rPr>
                  <w:t>main text</w:t>
                </w:r>
                <w:r>
                  <w:rPr>
                    <w:rStyle w:val="PlaceholderText"/>
                  </w:rPr>
                  <w:t xml:space="preserve"> of your article]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B282A7EA1DC241368EBEC0D2F7C6EFD8"/>
              </w:placeholder>
              <w:showingPlcHdr/>
            </w:sdtPr>
            <w:sdtEndPr/>
            <w:sdtContent>
              <w:p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7D9" w:rsidRDefault="00E437D9" w:rsidP="007A0D55">
      <w:pPr>
        <w:spacing w:after="0" w:line="240" w:lineRule="auto"/>
      </w:pPr>
      <w:r>
        <w:separator/>
      </w:r>
    </w:p>
  </w:endnote>
  <w:endnote w:type="continuationSeparator" w:id="0">
    <w:p w:rsidR="00E437D9" w:rsidRDefault="00E437D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7D9" w:rsidRDefault="00E437D9" w:rsidP="007A0D55">
      <w:pPr>
        <w:spacing w:after="0" w:line="240" w:lineRule="auto"/>
      </w:pPr>
      <w:r>
        <w:separator/>
      </w:r>
    </w:p>
  </w:footnote>
  <w:footnote w:type="continuationSeparator" w:id="0">
    <w:p w:rsidR="00E437D9" w:rsidRDefault="00E437D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656"/>
    <w:rsid w:val="00032559"/>
    <w:rsid w:val="00052040"/>
    <w:rsid w:val="00086656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437D9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86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6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86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6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38C9D448B85408D9BFF6096772ED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5A81B-5CF1-4900-BC97-21E7679E3F44}"/>
      </w:docPartPr>
      <w:docPartBody>
        <w:p w:rsidR="00000000" w:rsidRDefault="002D31AE">
          <w:pPr>
            <w:pStyle w:val="E38C9D448B85408D9BFF6096772EDD9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3FD7BC782C94BEAB2A7E3CEB48F1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E4080-E5DE-4FDB-A686-998BDEBB8DD0}"/>
      </w:docPartPr>
      <w:docPartBody>
        <w:p w:rsidR="00000000" w:rsidRDefault="002D31AE">
          <w:pPr>
            <w:pStyle w:val="D3FD7BC782C94BEAB2A7E3CEB48F1B7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B60DFC34A9647A5B56C9FF56F80F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04E2F-37CF-4DED-9061-9A55BF3587A4}"/>
      </w:docPartPr>
      <w:docPartBody>
        <w:p w:rsidR="00000000" w:rsidRDefault="002D31AE">
          <w:pPr>
            <w:pStyle w:val="DB60DFC34A9647A5B56C9FF56F80F8D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8101B3AF73F4D4C8DDA791F7C8E9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ACEBB-4A7E-46C6-8F35-1D40CAF555BA}"/>
      </w:docPartPr>
      <w:docPartBody>
        <w:p w:rsidR="00000000" w:rsidRDefault="002D31AE">
          <w:pPr>
            <w:pStyle w:val="B8101B3AF73F4D4C8DDA791F7C8E970E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934757FD815C417EBD4F3CC36E2BD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A4D67-0434-4D7A-A19F-0C4F6DA07E53}"/>
      </w:docPartPr>
      <w:docPartBody>
        <w:p w:rsidR="00000000" w:rsidRDefault="002D31AE">
          <w:pPr>
            <w:pStyle w:val="934757FD815C417EBD4F3CC36E2BD15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0484D40EC6C4CF6ACD674A13DEE9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634E2-9AC1-4C12-8C32-81D6579AC4E5}"/>
      </w:docPartPr>
      <w:docPartBody>
        <w:p w:rsidR="00000000" w:rsidRDefault="002D31AE">
          <w:pPr>
            <w:pStyle w:val="40484D40EC6C4CF6ACD674A13DEE9A5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C845EAE5A4E4F899D3F3AA21EAD4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2750B-941D-4F5E-AE66-28B78997A430}"/>
      </w:docPartPr>
      <w:docPartBody>
        <w:p w:rsidR="00000000" w:rsidRDefault="002D31AE">
          <w:pPr>
            <w:pStyle w:val="9C845EAE5A4E4F899D3F3AA21EAD473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AEA639FFF8D425882F0ED30FECBAE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99731-15F1-4B3C-A427-0D1D31BD1DF0}"/>
      </w:docPartPr>
      <w:docPartBody>
        <w:p w:rsidR="00000000" w:rsidRDefault="002D31AE">
          <w:pPr>
            <w:pStyle w:val="7AEA639FFF8D425882F0ED30FECBAE0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D155FA242504AEFB8D4B78B842C7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5C14D-66C9-4709-86D9-8E5A228D89F4}"/>
      </w:docPartPr>
      <w:docPartBody>
        <w:p w:rsidR="00000000" w:rsidRDefault="002D31AE">
          <w:pPr>
            <w:pStyle w:val="0D155FA242504AEFB8D4B78B842C775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397FC43651C48448363981F9832C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9315B-28AB-4CE2-8ACE-2542C73AC9F3}"/>
      </w:docPartPr>
      <w:docPartBody>
        <w:p w:rsidR="00000000" w:rsidRDefault="002D31AE">
          <w:pPr>
            <w:pStyle w:val="A397FC43651C48448363981F9832C7B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282A7EA1DC241368EBEC0D2F7C6E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F6231-212D-49A9-866D-B4447A73E1B2}"/>
      </w:docPartPr>
      <w:docPartBody>
        <w:p w:rsidR="00000000" w:rsidRDefault="002D31AE">
          <w:pPr>
            <w:pStyle w:val="B282A7EA1DC241368EBEC0D2F7C6EFD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1AE"/>
    <w:rsid w:val="002D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38C9D448B85408D9BFF6096772EDD95">
    <w:name w:val="E38C9D448B85408D9BFF6096772EDD95"/>
  </w:style>
  <w:style w:type="paragraph" w:customStyle="1" w:styleId="D3FD7BC782C94BEAB2A7E3CEB48F1B7F">
    <w:name w:val="D3FD7BC782C94BEAB2A7E3CEB48F1B7F"/>
  </w:style>
  <w:style w:type="paragraph" w:customStyle="1" w:styleId="DB60DFC34A9647A5B56C9FF56F80F8D9">
    <w:name w:val="DB60DFC34A9647A5B56C9FF56F80F8D9"/>
  </w:style>
  <w:style w:type="paragraph" w:customStyle="1" w:styleId="B8101B3AF73F4D4C8DDA791F7C8E970E">
    <w:name w:val="B8101B3AF73F4D4C8DDA791F7C8E970E"/>
  </w:style>
  <w:style w:type="paragraph" w:customStyle="1" w:styleId="934757FD815C417EBD4F3CC36E2BD153">
    <w:name w:val="934757FD815C417EBD4F3CC36E2BD153"/>
  </w:style>
  <w:style w:type="paragraph" w:customStyle="1" w:styleId="40484D40EC6C4CF6ACD674A13DEE9A50">
    <w:name w:val="40484D40EC6C4CF6ACD674A13DEE9A50"/>
  </w:style>
  <w:style w:type="paragraph" w:customStyle="1" w:styleId="9C845EAE5A4E4F899D3F3AA21EAD4739">
    <w:name w:val="9C845EAE5A4E4F899D3F3AA21EAD4739"/>
  </w:style>
  <w:style w:type="paragraph" w:customStyle="1" w:styleId="7AEA639FFF8D425882F0ED30FECBAE06">
    <w:name w:val="7AEA639FFF8D425882F0ED30FECBAE06"/>
  </w:style>
  <w:style w:type="paragraph" w:customStyle="1" w:styleId="0D155FA242504AEFB8D4B78B842C7757">
    <w:name w:val="0D155FA242504AEFB8D4B78B842C7757"/>
  </w:style>
  <w:style w:type="paragraph" w:customStyle="1" w:styleId="A397FC43651C48448363981F9832C7BF">
    <w:name w:val="A397FC43651C48448363981F9832C7BF"/>
  </w:style>
  <w:style w:type="paragraph" w:customStyle="1" w:styleId="B282A7EA1DC241368EBEC0D2F7C6EFD8">
    <w:name w:val="B282A7EA1DC241368EBEC0D2F7C6EFD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38C9D448B85408D9BFF6096772EDD95">
    <w:name w:val="E38C9D448B85408D9BFF6096772EDD95"/>
  </w:style>
  <w:style w:type="paragraph" w:customStyle="1" w:styleId="D3FD7BC782C94BEAB2A7E3CEB48F1B7F">
    <w:name w:val="D3FD7BC782C94BEAB2A7E3CEB48F1B7F"/>
  </w:style>
  <w:style w:type="paragraph" w:customStyle="1" w:styleId="DB60DFC34A9647A5B56C9FF56F80F8D9">
    <w:name w:val="DB60DFC34A9647A5B56C9FF56F80F8D9"/>
  </w:style>
  <w:style w:type="paragraph" w:customStyle="1" w:styleId="B8101B3AF73F4D4C8DDA791F7C8E970E">
    <w:name w:val="B8101B3AF73F4D4C8DDA791F7C8E970E"/>
  </w:style>
  <w:style w:type="paragraph" w:customStyle="1" w:styleId="934757FD815C417EBD4F3CC36E2BD153">
    <w:name w:val="934757FD815C417EBD4F3CC36E2BD153"/>
  </w:style>
  <w:style w:type="paragraph" w:customStyle="1" w:styleId="40484D40EC6C4CF6ACD674A13DEE9A50">
    <w:name w:val="40484D40EC6C4CF6ACD674A13DEE9A50"/>
  </w:style>
  <w:style w:type="paragraph" w:customStyle="1" w:styleId="9C845EAE5A4E4F899D3F3AA21EAD4739">
    <w:name w:val="9C845EAE5A4E4F899D3F3AA21EAD4739"/>
  </w:style>
  <w:style w:type="paragraph" w:customStyle="1" w:styleId="7AEA639FFF8D425882F0ED30FECBAE06">
    <w:name w:val="7AEA639FFF8D425882F0ED30FECBAE06"/>
  </w:style>
  <w:style w:type="paragraph" w:customStyle="1" w:styleId="0D155FA242504AEFB8D4B78B842C7757">
    <w:name w:val="0D155FA242504AEFB8D4B78B842C7757"/>
  </w:style>
  <w:style w:type="paragraph" w:customStyle="1" w:styleId="A397FC43651C48448363981F9832C7BF">
    <w:name w:val="A397FC43651C48448363981F9832C7BF"/>
  </w:style>
  <w:style w:type="paragraph" w:customStyle="1" w:styleId="B282A7EA1DC241368EBEC0D2F7C6EFD8">
    <w:name w:val="B282A7EA1DC241368EBEC0D2F7C6EF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1</cp:revision>
  <dcterms:created xsi:type="dcterms:W3CDTF">2014-05-22T05:21:00Z</dcterms:created>
  <dcterms:modified xsi:type="dcterms:W3CDTF">2014-05-22T05:21:00Z</dcterms:modified>
</cp:coreProperties>
</file>