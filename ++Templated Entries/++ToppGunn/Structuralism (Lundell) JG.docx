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A170D3358A49C2B5D0357BF222BE4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9A1366ABB724EB28754470502949492"/>
            </w:placeholder>
            <w:text/>
          </w:sdtPr>
          <w:sdtEndPr/>
          <w:sdtContent>
            <w:tc>
              <w:tcPr>
                <w:tcW w:w="2073" w:type="dxa"/>
              </w:tcPr>
              <w:p w:rsidR="00B574C9" w:rsidRDefault="000668D1" w:rsidP="000668D1">
                <w:r>
                  <w:t>Michael</w:t>
                </w:r>
              </w:p>
            </w:tc>
          </w:sdtContent>
        </w:sdt>
        <w:sdt>
          <w:sdtPr>
            <w:alias w:val="Middle name"/>
            <w:tag w:val="authorMiddleName"/>
            <w:id w:val="-2076034781"/>
            <w:placeholder>
              <w:docPart w:val="ACD27B49F8E044DABE413CE089208432"/>
            </w:placeholder>
            <w:text/>
          </w:sdtPr>
          <w:sdtEndPr/>
          <w:sdtContent>
            <w:tc>
              <w:tcPr>
                <w:tcW w:w="2551" w:type="dxa"/>
              </w:tcPr>
              <w:p w:rsidR="00B574C9" w:rsidRDefault="000668D1" w:rsidP="000668D1">
                <w:r>
                  <w:t>James</w:t>
                </w:r>
              </w:p>
            </w:tc>
          </w:sdtContent>
        </w:sdt>
        <w:sdt>
          <w:sdtPr>
            <w:alias w:val="Last name"/>
            <w:tag w:val="authorLastName"/>
            <w:id w:val="-1088529830"/>
            <w:placeholder>
              <w:docPart w:val="DB80695E7120449A894510A60F7DC6D1"/>
            </w:placeholder>
            <w:text/>
          </w:sdtPr>
          <w:sdtContent>
            <w:tc>
              <w:tcPr>
                <w:tcW w:w="2642" w:type="dxa"/>
              </w:tcPr>
              <w:p w:rsidR="00B574C9" w:rsidRDefault="000668D1" w:rsidP="00922950">
                <w:proofErr w:type="spellStart"/>
                <w:r>
                  <w:t>Lundell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356D0E240BE468A84A2AC21FD17BF1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8C90E5AEB6AA4DBCAF28CF1543CBB7DB"/>
            </w:placeholder>
            <w:text/>
          </w:sdtPr>
          <w:sdtContent>
            <w:tc>
              <w:tcPr>
                <w:tcW w:w="8525" w:type="dxa"/>
                <w:gridSpan w:val="4"/>
              </w:tcPr>
              <w:p w:rsidR="00B574C9" w:rsidRDefault="000668D1" w:rsidP="000668D1">
                <w:r w:rsidRPr="000668D1">
                  <w:rPr>
                    <w:lang w:val="en-US"/>
                  </w:rPr>
                  <w:t>Independent Scholar</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D8E09B73A8D4BB8977D62A288010E73"/>
            </w:placeholder>
            <w:text/>
          </w:sdtPr>
          <w:sdtEndPr/>
          <w:sdtContent>
            <w:tc>
              <w:tcPr>
                <w:tcW w:w="9016" w:type="dxa"/>
                <w:tcMar>
                  <w:top w:w="113" w:type="dxa"/>
                  <w:bottom w:w="113" w:type="dxa"/>
                </w:tcMar>
              </w:tcPr>
              <w:p w:rsidR="003F0D73" w:rsidRPr="00FB589A" w:rsidRDefault="000668D1" w:rsidP="000668D1">
                <w:pPr>
                  <w:rPr>
                    <w:b/>
                  </w:rPr>
                </w:pPr>
                <w:r w:rsidRPr="000668D1">
                  <w:t>Structuralism</w:t>
                </w:r>
              </w:p>
            </w:tc>
          </w:sdtContent>
        </w:sdt>
      </w:tr>
      <w:tr w:rsidR="00464699" w:rsidTr="007821B0">
        <w:sdt>
          <w:sdtPr>
            <w:alias w:val="Variant headwords"/>
            <w:tag w:val="variantHeadwords"/>
            <w:id w:val="173464402"/>
            <w:placeholder>
              <w:docPart w:val="B9B40FDC41454B358E5ADD166E9B5A1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4930E36E8D794BF2AB31BAE08BCA4F2A"/>
            </w:placeholder>
          </w:sdtPr>
          <w:sdtEndPr/>
          <w:sdtContent>
            <w:tc>
              <w:tcPr>
                <w:tcW w:w="9016" w:type="dxa"/>
                <w:tcMar>
                  <w:top w:w="113" w:type="dxa"/>
                  <w:bottom w:w="113" w:type="dxa"/>
                </w:tcMar>
              </w:tcPr>
              <w:p w:rsidR="00E85A05" w:rsidRDefault="000668D1" w:rsidP="00E85A05">
                <w:r>
                  <w:t>Structuralism, generally described, is a twentieth-century intellectual movement associated with linguistic studies in Europe. However, its principles have been applied by numerous adherents in many fields of study. An initial aim of structural linguistics was to investigate—in greater detail than previously—the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tc>
          </w:sdtContent>
        </w:sdt>
      </w:tr>
      <w:tr w:rsidR="003F0D73" w:rsidTr="003F0D73">
        <w:sdt>
          <w:sdtPr>
            <w:alias w:val="Article text"/>
            <w:tag w:val="articleText"/>
            <w:id w:val="634067588"/>
            <w:placeholder>
              <w:docPart w:val="896E1F19AC9242BFB715B4E20232BC93"/>
            </w:placeholder>
          </w:sdtPr>
          <w:sdtEndPr/>
          <w:sdtContent>
            <w:tc>
              <w:tcPr>
                <w:tcW w:w="9016" w:type="dxa"/>
                <w:tcMar>
                  <w:top w:w="113" w:type="dxa"/>
                  <w:bottom w:w="113" w:type="dxa"/>
                </w:tcMar>
              </w:tcPr>
              <w:p w:rsidR="000668D1" w:rsidRDefault="000668D1" w:rsidP="000668D1">
                <w:r>
                  <w:t>Structuralism, generally described, is a twentieth-century intellectual movement associated with linguistic studies in Europe. However, its principles have been applied by numerous adherents in many fields of study. An initial aim of structural linguistics was to investigate—in greater detail than previously—the way language functions as a network of signification. Structuralism’s goal also typically derives from the question of whether universal truth can be revealed in this signifying network in ways that define the constitution of thought. Structuralism focused on the whole of language, the structure of the totality, over its individual parts or their historical development. The principles of structuralism and its later transformations found widespread application outside of linguistics, particularly in anthropology, sociology, literary studies, semiotics, film, musicology, psychology, and philosophy.</w:t>
                </w:r>
              </w:p>
              <w:p w:rsidR="000668D1" w:rsidRDefault="000668D1" w:rsidP="000668D1"/>
              <w:p w:rsidR="000668D1" w:rsidRDefault="000668D1" w:rsidP="000668D1">
                <w:r>
                  <w:t xml:space="preserve">Ferdinand de Saussure’s </w:t>
                </w:r>
                <w:r>
                  <w:rPr>
                    <w:i/>
                  </w:rPr>
                  <w:t>Course in General Linguistics</w:t>
                </w:r>
                <w:r>
                  <w:t xml:space="preserve"> (1916), a compilation produced by his students of lectures delivered a decade earlier, is considered to be the foundational text for the academic formalization of structuralism. Saussure questioned the historical approaches to understanding language that had ruled the field of language study before him. He posited a new understanding of language that emphasized both its fluid, subjective nature in individual speech acts (</w:t>
                </w:r>
                <w:r>
                  <w:rPr>
                    <w:i/>
                  </w:rPr>
                  <w:t>parole</w:t>
                </w:r>
                <w:r>
                  <w:t>) as well as the very slowly changing system of relations that make up a given language (</w:t>
                </w:r>
                <w:r w:rsidRPr="00AC097B">
                  <w:rPr>
                    <w:i/>
                  </w:rPr>
                  <w:t>langue</w:t>
                </w:r>
                <w:r>
                  <w:t>). Language (</w:t>
                </w:r>
                <w:proofErr w:type="spellStart"/>
                <w:r>
                  <w:rPr>
                    <w:i/>
                  </w:rPr>
                  <w:t>langage</w:t>
                </w:r>
                <w:proofErr w:type="spellEnd"/>
                <w:r>
                  <w:t>) was both “diachronic,” in that it eventually changed in time through use, and “synchronic,” in that it was governed by a relatively static set of relations at any given time. Saussure was far more interested in the latter problem than in the former. Saussure argued that the relation between the “sound image” (</w:t>
                </w:r>
                <w:r>
                  <w:rPr>
                    <w:i/>
                  </w:rPr>
                  <w:t>signifier</w:t>
                </w:r>
                <w:r>
                  <w:t>) and the conceptual meaning (</w:t>
                </w:r>
                <w:r>
                  <w:rPr>
                    <w:i/>
                  </w:rPr>
                  <w:t xml:space="preserve">significant; </w:t>
                </w:r>
                <w:r w:rsidRPr="006B7149">
                  <w:t>sometimes translated as “signified”</w:t>
                </w:r>
                <w:r>
                  <w:t xml:space="preserve">) of any word is arbitrary. Each signifier can only be recognized by the subtle differences in sound that distinguish it from other signifiers with a language. These different yet related signifiers thus comprise a structure of sound images. Every language is in the </w:t>
                </w:r>
                <w:r>
                  <w:lastRenderedPageBreak/>
                  <w:t>end a structure that determines the possibilities of individual speech acts. The spoken elements of this structure are coupled with written symbols.</w:t>
                </w:r>
              </w:p>
              <w:p w:rsidR="000668D1" w:rsidRDefault="000668D1" w:rsidP="000668D1"/>
              <w:p w:rsidR="000668D1" w:rsidRDefault="000668D1" w:rsidP="000668D1">
                <w:r>
                  <w:t xml:space="preserve">Saussure suggested that his inquiries into language might be applicable more generally to the production of meaning in other social spheres. In post-WWII New York, the émigré literary critic Roman </w:t>
                </w:r>
                <w:proofErr w:type="spellStart"/>
                <w:r>
                  <w:t>Jakobson</w:t>
                </w:r>
                <w:proofErr w:type="spellEnd"/>
                <w:r>
                  <w:t xml:space="preserve"> described Saussure’s ideas about language to the </w:t>
                </w:r>
                <w:r>
                  <w:rPr>
                    <w:rFonts w:ascii="Times New Roman" w:hAnsi="Times New Roman" w:cs="Times New Roman"/>
                  </w:rPr>
                  <w:t>é</w:t>
                </w:r>
                <w:r>
                  <w:t>migr</w:t>
                </w:r>
                <w:r>
                  <w:rPr>
                    <w:rFonts w:ascii="Times New Roman" w:hAnsi="Times New Roman" w:cs="Times New Roman"/>
                  </w:rPr>
                  <w:t>é</w:t>
                </w:r>
                <w:r>
                  <w:t xml:space="preserve"> anthropologist Claude L</w:t>
                </w:r>
                <w:r>
                  <w:rPr>
                    <w:rFonts w:ascii="SimSun" w:hint="eastAsia"/>
                  </w:rPr>
                  <w:t>é</w:t>
                </w:r>
                <w:r>
                  <w:t>vi-Strauss, who imagined a structural approach to anthropology. L</w:t>
                </w:r>
                <w:r>
                  <w:rPr>
                    <w:rFonts w:ascii="Times New Roman" w:hAnsi="Times New Roman" w:cs="Times New Roman"/>
                  </w:rPr>
                  <w:t>é</w:t>
                </w:r>
                <w:r>
                  <w:t xml:space="preserve">vi-Strauss argued in his memoir </w:t>
                </w:r>
                <w:proofErr w:type="spellStart"/>
                <w:r>
                  <w:rPr>
                    <w:i/>
                  </w:rPr>
                  <w:t>Tristes</w:t>
                </w:r>
                <w:proofErr w:type="spellEnd"/>
                <w:r>
                  <w:rPr>
                    <w:i/>
                  </w:rPr>
                  <w:t xml:space="preserve"> </w:t>
                </w:r>
                <w:proofErr w:type="spellStart"/>
                <w:r>
                  <w:rPr>
                    <w:i/>
                  </w:rPr>
                  <w:t>Tropiques</w:t>
                </w:r>
                <w:proofErr w:type="spellEnd"/>
                <w:r>
                  <w:t xml:space="preserve"> (1955) that civilization has not changed the essential (mathematical or structural) composition of the human mind; he admitted that this stance was in effect a kind of Kantianism without a subject. Mikhail M. </w:t>
                </w:r>
                <w:proofErr w:type="spellStart"/>
                <w:r>
                  <w:t>Bakhtin’s</w:t>
                </w:r>
                <w:proofErr w:type="spellEnd"/>
                <w:r>
                  <w:t xml:space="preserve"> work </w:t>
                </w:r>
                <w:proofErr w:type="spellStart"/>
                <w:r>
                  <w:t>reevaluated</w:t>
                </w:r>
                <w:proofErr w:type="spellEnd"/>
                <w:r>
                  <w:t xml:space="preserve"> literature from a socio-linguistic standpoint, in which the novel, for example, could be defined by the interpenetration of different </w:t>
                </w:r>
                <w:r>
                  <w:rPr>
                    <w:i/>
                  </w:rPr>
                  <w:t>paroles</w:t>
                </w:r>
                <w:r>
                  <w:t xml:space="preserve">. Jacques </w:t>
                </w:r>
                <w:proofErr w:type="spellStart"/>
                <w:r>
                  <w:t>Lacan’s</w:t>
                </w:r>
                <w:proofErr w:type="spellEnd"/>
                <w:r>
                  <w:t xml:space="preserve"> elaboration of Freud transformed the latter’s ideas about instinctual life into a problem of language, so that the Father’s phallus is in fact the Father’s “</w:t>
                </w:r>
                <w:proofErr w:type="gramStart"/>
                <w:r>
                  <w:t>non</w:t>
                </w:r>
                <w:proofErr w:type="gramEnd"/>
                <w:r>
                  <w:t xml:space="preserve">,” his prohibition or law. In </w:t>
                </w:r>
                <w:r>
                  <w:rPr>
                    <w:i/>
                  </w:rPr>
                  <w:t>S/Z</w:t>
                </w:r>
                <w:r>
                  <w:t xml:space="preserve"> (1970), Roland Barthes maps out the “codes” in a given story in a way that constitutes the structural nature of storytelling itself.</w:t>
                </w:r>
              </w:p>
              <w:p w:rsidR="000668D1" w:rsidRDefault="000668D1" w:rsidP="000668D1"/>
              <w:p w:rsidR="003F0D73" w:rsidRDefault="000668D1" w:rsidP="000668D1">
                <w:r>
                  <w:t xml:space="preserve">Despite its influence, critics attacked structuralism in the later part of the twentieth century as essentialist and limited. Some, called “poststructuralists,” acknowledged their debt to the movement but focused on the fact that no “structure” could ever be a closed system (see especially Jacques Derrida). Others, notably Noam Chomsky in linguistics, emphasized the “nativist” or Kantian element in language in ways that Saussure had not, so that language depended much more on innate faculties of mind. But Chomsky also argued that the innate “deep structure” of language allowed it to be “generative,” hence producing an infinite combination of linguistic possibilities out of a discernable structure. Finally, much of Jean </w:t>
                </w:r>
                <w:proofErr w:type="spellStart"/>
                <w:r>
                  <w:t>Genette’s</w:t>
                </w:r>
                <w:proofErr w:type="spellEnd"/>
                <w:r>
                  <w:t xml:space="preserve"> work has yet to be translated from French, but several of his books suggest that a conception of the hypertext, for instance, can elaborate texts as relational objects, informed by a system of references and repetitions with differences, rather than as static, stand-alone objects.</w:t>
                </w:r>
              </w:p>
            </w:tc>
          </w:sdtContent>
        </w:sdt>
      </w:tr>
      <w:tr w:rsidR="003235A7" w:rsidTr="003235A7">
        <w:tc>
          <w:tcPr>
            <w:tcW w:w="9016" w:type="dxa"/>
          </w:tcPr>
          <w:p w:rsidR="003235A7" w:rsidRDefault="003235A7" w:rsidP="008A5B87">
            <w:r w:rsidRPr="0015114C">
              <w:rPr>
                <w:u w:val="single"/>
              </w:rPr>
              <w:lastRenderedPageBreak/>
              <w:t>Further reading</w:t>
            </w:r>
            <w:r>
              <w:t>:</w:t>
            </w:r>
            <w:bookmarkStart w:id="0" w:name="_GoBack"/>
            <w:bookmarkEnd w:id="0"/>
          </w:p>
          <w:sdt>
            <w:sdtPr>
              <w:alias w:val="Further reading"/>
              <w:tag w:val="furtherReading"/>
              <w:id w:val="-1516217107"/>
              <w:placeholder>
                <w:docPart w:val="0CC86987FEC64C1EBB066EE4F9ECFAF4"/>
              </w:placeholder>
            </w:sdtPr>
            <w:sdtEndPr/>
            <w:sdtContent>
              <w:p w:rsidR="009F5E72" w:rsidRDefault="009F5E72" w:rsidP="009F5E72"/>
              <w:p w:rsidR="009F5E72" w:rsidRDefault="009F5E72" w:rsidP="009F5E72">
                <w:sdt>
                  <w:sdtPr>
                    <w:id w:val="-1200161263"/>
                    <w:citation/>
                  </w:sdtPr>
                  <w:sdtContent>
                    <w:r>
                      <w:fldChar w:fldCharType="begin"/>
                    </w:r>
                    <w:r>
                      <w:rPr>
                        <w:lang w:val="en-US"/>
                      </w:rPr>
                      <w:instrText xml:space="preserve"> CITATION Dossm \l 1033 </w:instrText>
                    </w:r>
                    <w:r>
                      <w:fldChar w:fldCharType="separate"/>
                    </w:r>
                    <w:r>
                      <w:rPr>
                        <w:noProof/>
                        <w:lang w:val="en-US"/>
                      </w:rPr>
                      <w:t>(Dosse)</w:t>
                    </w:r>
                    <w:r>
                      <w:fldChar w:fldCharType="end"/>
                    </w:r>
                  </w:sdtContent>
                </w:sdt>
              </w:p>
              <w:p w:rsidR="003235A7" w:rsidRDefault="008668CB" w:rsidP="009F5E7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8CB" w:rsidRDefault="008668CB" w:rsidP="007A0D55">
      <w:pPr>
        <w:spacing w:after="0" w:line="240" w:lineRule="auto"/>
      </w:pPr>
      <w:r>
        <w:separator/>
      </w:r>
    </w:p>
  </w:endnote>
  <w:endnote w:type="continuationSeparator" w:id="0">
    <w:p w:rsidR="008668CB" w:rsidRDefault="008668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8CB" w:rsidRDefault="008668CB" w:rsidP="007A0D55">
      <w:pPr>
        <w:spacing w:after="0" w:line="240" w:lineRule="auto"/>
      </w:pPr>
      <w:r>
        <w:separator/>
      </w:r>
    </w:p>
  </w:footnote>
  <w:footnote w:type="continuationSeparator" w:id="0">
    <w:p w:rsidR="008668CB" w:rsidRDefault="008668C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8D1"/>
    <w:rsid w:val="00032559"/>
    <w:rsid w:val="00052040"/>
    <w:rsid w:val="000668D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68CB"/>
    <w:rsid w:val="008A5B87"/>
    <w:rsid w:val="00922950"/>
    <w:rsid w:val="009A7264"/>
    <w:rsid w:val="009D1606"/>
    <w:rsid w:val="009E18A1"/>
    <w:rsid w:val="009E73D7"/>
    <w:rsid w:val="009F5E7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6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A170D3358A49C2B5D0357BF222BE45"/>
        <w:category>
          <w:name w:val="General"/>
          <w:gallery w:val="placeholder"/>
        </w:category>
        <w:types>
          <w:type w:val="bbPlcHdr"/>
        </w:types>
        <w:behaviors>
          <w:behavior w:val="content"/>
        </w:behaviors>
        <w:guid w:val="{ABFB20FA-1F40-4394-9DDB-A600C0CE57FB}"/>
      </w:docPartPr>
      <w:docPartBody>
        <w:p w:rsidR="00000000" w:rsidRDefault="00800C4A">
          <w:pPr>
            <w:pStyle w:val="34A170D3358A49C2B5D0357BF222BE45"/>
          </w:pPr>
          <w:r w:rsidRPr="00CC586D">
            <w:rPr>
              <w:rStyle w:val="PlaceholderText"/>
              <w:b/>
              <w:color w:val="FFFFFF" w:themeColor="background1"/>
            </w:rPr>
            <w:t>[Salutation]</w:t>
          </w:r>
        </w:p>
      </w:docPartBody>
    </w:docPart>
    <w:docPart>
      <w:docPartPr>
        <w:name w:val="19A1366ABB724EB28754470502949492"/>
        <w:category>
          <w:name w:val="General"/>
          <w:gallery w:val="placeholder"/>
        </w:category>
        <w:types>
          <w:type w:val="bbPlcHdr"/>
        </w:types>
        <w:behaviors>
          <w:behavior w:val="content"/>
        </w:behaviors>
        <w:guid w:val="{6AF767F2-E969-4222-83D1-0EC0173AEB07}"/>
      </w:docPartPr>
      <w:docPartBody>
        <w:p w:rsidR="00000000" w:rsidRDefault="00800C4A">
          <w:pPr>
            <w:pStyle w:val="19A1366ABB724EB28754470502949492"/>
          </w:pPr>
          <w:r>
            <w:rPr>
              <w:rStyle w:val="PlaceholderText"/>
            </w:rPr>
            <w:t>[First name]</w:t>
          </w:r>
        </w:p>
      </w:docPartBody>
    </w:docPart>
    <w:docPart>
      <w:docPartPr>
        <w:name w:val="ACD27B49F8E044DABE413CE089208432"/>
        <w:category>
          <w:name w:val="General"/>
          <w:gallery w:val="placeholder"/>
        </w:category>
        <w:types>
          <w:type w:val="bbPlcHdr"/>
        </w:types>
        <w:behaviors>
          <w:behavior w:val="content"/>
        </w:behaviors>
        <w:guid w:val="{E98C30BA-81E4-4D20-A891-320C464359FE}"/>
      </w:docPartPr>
      <w:docPartBody>
        <w:p w:rsidR="00000000" w:rsidRDefault="00800C4A">
          <w:pPr>
            <w:pStyle w:val="ACD27B49F8E044DABE413CE089208432"/>
          </w:pPr>
          <w:r>
            <w:rPr>
              <w:rStyle w:val="PlaceholderText"/>
            </w:rPr>
            <w:t>[Middle name]</w:t>
          </w:r>
        </w:p>
      </w:docPartBody>
    </w:docPart>
    <w:docPart>
      <w:docPartPr>
        <w:name w:val="DB80695E7120449A894510A60F7DC6D1"/>
        <w:category>
          <w:name w:val="General"/>
          <w:gallery w:val="placeholder"/>
        </w:category>
        <w:types>
          <w:type w:val="bbPlcHdr"/>
        </w:types>
        <w:behaviors>
          <w:behavior w:val="content"/>
        </w:behaviors>
        <w:guid w:val="{D9E01D2D-AC0F-4A82-AFCC-0A95BEE0CC44}"/>
      </w:docPartPr>
      <w:docPartBody>
        <w:p w:rsidR="00000000" w:rsidRDefault="00800C4A">
          <w:pPr>
            <w:pStyle w:val="DB80695E7120449A894510A60F7DC6D1"/>
          </w:pPr>
          <w:r>
            <w:rPr>
              <w:rStyle w:val="PlaceholderText"/>
            </w:rPr>
            <w:t>[Last</w:t>
          </w:r>
          <w:r>
            <w:rPr>
              <w:rStyle w:val="PlaceholderText"/>
            </w:rPr>
            <w:t xml:space="preserve"> name]</w:t>
          </w:r>
        </w:p>
      </w:docPartBody>
    </w:docPart>
    <w:docPart>
      <w:docPartPr>
        <w:name w:val="E356D0E240BE468A84A2AC21FD17BF1B"/>
        <w:category>
          <w:name w:val="General"/>
          <w:gallery w:val="placeholder"/>
        </w:category>
        <w:types>
          <w:type w:val="bbPlcHdr"/>
        </w:types>
        <w:behaviors>
          <w:behavior w:val="content"/>
        </w:behaviors>
        <w:guid w:val="{D4D44CD9-A65A-4757-B419-A9038EA2D212}"/>
      </w:docPartPr>
      <w:docPartBody>
        <w:p w:rsidR="00000000" w:rsidRDefault="00800C4A">
          <w:pPr>
            <w:pStyle w:val="E356D0E240BE468A84A2AC21FD17BF1B"/>
          </w:pPr>
          <w:r>
            <w:rPr>
              <w:rStyle w:val="PlaceholderText"/>
            </w:rPr>
            <w:t>[Enter your biography]</w:t>
          </w:r>
        </w:p>
      </w:docPartBody>
    </w:docPart>
    <w:docPart>
      <w:docPartPr>
        <w:name w:val="8C90E5AEB6AA4DBCAF28CF1543CBB7DB"/>
        <w:category>
          <w:name w:val="General"/>
          <w:gallery w:val="placeholder"/>
        </w:category>
        <w:types>
          <w:type w:val="bbPlcHdr"/>
        </w:types>
        <w:behaviors>
          <w:behavior w:val="content"/>
        </w:behaviors>
        <w:guid w:val="{7557AEDF-B7FA-449D-BA2B-8039466749C2}"/>
      </w:docPartPr>
      <w:docPartBody>
        <w:p w:rsidR="00000000" w:rsidRDefault="00800C4A">
          <w:pPr>
            <w:pStyle w:val="8C90E5AEB6AA4DBCAF28CF1543CBB7DB"/>
          </w:pPr>
          <w:r>
            <w:rPr>
              <w:rStyle w:val="PlaceholderText"/>
            </w:rPr>
            <w:t>[Enter the institution with which you are affiliated]</w:t>
          </w:r>
        </w:p>
      </w:docPartBody>
    </w:docPart>
    <w:docPart>
      <w:docPartPr>
        <w:name w:val="5D8E09B73A8D4BB8977D62A288010E73"/>
        <w:category>
          <w:name w:val="General"/>
          <w:gallery w:val="placeholder"/>
        </w:category>
        <w:types>
          <w:type w:val="bbPlcHdr"/>
        </w:types>
        <w:behaviors>
          <w:behavior w:val="content"/>
        </w:behaviors>
        <w:guid w:val="{F2DA32FE-2BAF-4A73-BF66-03D0FC26EC11}"/>
      </w:docPartPr>
      <w:docPartBody>
        <w:p w:rsidR="00000000" w:rsidRDefault="00800C4A">
          <w:pPr>
            <w:pStyle w:val="5D8E09B73A8D4BB8977D62A288010E73"/>
          </w:pPr>
          <w:r w:rsidRPr="00EF74F7">
            <w:rPr>
              <w:b/>
              <w:color w:val="808080" w:themeColor="background1" w:themeShade="80"/>
            </w:rPr>
            <w:t>[Enter the headword for your article]</w:t>
          </w:r>
        </w:p>
      </w:docPartBody>
    </w:docPart>
    <w:docPart>
      <w:docPartPr>
        <w:name w:val="B9B40FDC41454B358E5ADD166E9B5A12"/>
        <w:category>
          <w:name w:val="General"/>
          <w:gallery w:val="placeholder"/>
        </w:category>
        <w:types>
          <w:type w:val="bbPlcHdr"/>
        </w:types>
        <w:behaviors>
          <w:behavior w:val="content"/>
        </w:behaviors>
        <w:guid w:val="{DAD4E9D3-BD78-4AF3-90E7-D028BE41770E}"/>
      </w:docPartPr>
      <w:docPartBody>
        <w:p w:rsidR="00000000" w:rsidRDefault="00800C4A">
          <w:pPr>
            <w:pStyle w:val="B9B40FDC41454B358E5ADD166E9B5A1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30E36E8D794BF2AB31BAE08BCA4F2A"/>
        <w:category>
          <w:name w:val="General"/>
          <w:gallery w:val="placeholder"/>
        </w:category>
        <w:types>
          <w:type w:val="bbPlcHdr"/>
        </w:types>
        <w:behaviors>
          <w:behavior w:val="content"/>
        </w:behaviors>
        <w:guid w:val="{09451641-3DC3-4B72-972E-15D745052F7C}"/>
      </w:docPartPr>
      <w:docPartBody>
        <w:p w:rsidR="00000000" w:rsidRDefault="00800C4A">
          <w:pPr>
            <w:pStyle w:val="4930E36E8D794BF2AB31BAE08BCA4F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96E1F19AC9242BFB715B4E20232BC93"/>
        <w:category>
          <w:name w:val="General"/>
          <w:gallery w:val="placeholder"/>
        </w:category>
        <w:types>
          <w:type w:val="bbPlcHdr"/>
        </w:types>
        <w:behaviors>
          <w:behavior w:val="content"/>
        </w:behaviors>
        <w:guid w:val="{5534D8C1-AF69-4AC4-8518-33DF0F0AA8F1}"/>
      </w:docPartPr>
      <w:docPartBody>
        <w:p w:rsidR="00000000" w:rsidRDefault="00800C4A">
          <w:pPr>
            <w:pStyle w:val="896E1F19AC9242BFB715B4E20232BC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C86987FEC64C1EBB066EE4F9ECFAF4"/>
        <w:category>
          <w:name w:val="General"/>
          <w:gallery w:val="placeholder"/>
        </w:category>
        <w:types>
          <w:type w:val="bbPlcHdr"/>
        </w:types>
        <w:behaviors>
          <w:behavior w:val="content"/>
        </w:behaviors>
        <w:guid w:val="{DF4C1BF1-6F8B-4F11-AC2E-CC220AF1C17B}"/>
      </w:docPartPr>
      <w:docPartBody>
        <w:p w:rsidR="00000000" w:rsidRDefault="00800C4A">
          <w:pPr>
            <w:pStyle w:val="0CC86987FEC64C1EBB066EE4F9ECFAF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C4A"/>
    <w:rsid w:val="00800C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A170D3358A49C2B5D0357BF222BE45">
    <w:name w:val="34A170D3358A49C2B5D0357BF222BE45"/>
  </w:style>
  <w:style w:type="paragraph" w:customStyle="1" w:styleId="19A1366ABB724EB28754470502949492">
    <w:name w:val="19A1366ABB724EB28754470502949492"/>
  </w:style>
  <w:style w:type="paragraph" w:customStyle="1" w:styleId="ACD27B49F8E044DABE413CE089208432">
    <w:name w:val="ACD27B49F8E044DABE413CE089208432"/>
  </w:style>
  <w:style w:type="paragraph" w:customStyle="1" w:styleId="DB80695E7120449A894510A60F7DC6D1">
    <w:name w:val="DB80695E7120449A894510A60F7DC6D1"/>
  </w:style>
  <w:style w:type="paragraph" w:customStyle="1" w:styleId="E356D0E240BE468A84A2AC21FD17BF1B">
    <w:name w:val="E356D0E240BE468A84A2AC21FD17BF1B"/>
  </w:style>
  <w:style w:type="paragraph" w:customStyle="1" w:styleId="8C90E5AEB6AA4DBCAF28CF1543CBB7DB">
    <w:name w:val="8C90E5AEB6AA4DBCAF28CF1543CBB7DB"/>
  </w:style>
  <w:style w:type="paragraph" w:customStyle="1" w:styleId="5D8E09B73A8D4BB8977D62A288010E73">
    <w:name w:val="5D8E09B73A8D4BB8977D62A288010E73"/>
  </w:style>
  <w:style w:type="paragraph" w:customStyle="1" w:styleId="B9B40FDC41454B358E5ADD166E9B5A12">
    <w:name w:val="B9B40FDC41454B358E5ADD166E9B5A12"/>
  </w:style>
  <w:style w:type="paragraph" w:customStyle="1" w:styleId="4930E36E8D794BF2AB31BAE08BCA4F2A">
    <w:name w:val="4930E36E8D794BF2AB31BAE08BCA4F2A"/>
  </w:style>
  <w:style w:type="paragraph" w:customStyle="1" w:styleId="896E1F19AC9242BFB715B4E20232BC93">
    <w:name w:val="896E1F19AC9242BFB715B4E20232BC93"/>
  </w:style>
  <w:style w:type="paragraph" w:customStyle="1" w:styleId="0CC86987FEC64C1EBB066EE4F9ECFAF4">
    <w:name w:val="0CC86987FEC64C1EBB066EE4F9ECF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Dossm</b:Tag>
    <b:SourceType>Book</b:SourceType>
    <b:Guid>{D69E3A60-E4EC-4CEF-86F0-B40FE319094E}</b:Guid>
    <b:Author>
      <b:Author>
        <b:NameList>
          <b:Person>
            <b:Last>Dosse</b:Last>
            <b:First>Francois</b:First>
          </b:Person>
        </b:NameList>
      </b:Author>
    </b:Author>
    <b:Title>History of Structuralism</b:Title>
    <b:Year>History of Structuralism</b:Year>
    <b:City>Minneapolis</b:City>
    <b:Publisher>U of Minneapolis P</b:Publisher>
    <b:Volume>1-2</b:Volume>
    <b:RefOrder>1</b:RefOrder>
  </b:Source>
</b:Sources>
</file>

<file path=customXml/itemProps1.xml><?xml version="1.0" encoding="utf-8"?>
<ds:datastoreItem xmlns:ds="http://schemas.openxmlformats.org/officeDocument/2006/customXml" ds:itemID="{45DAA41A-C168-4DDF-9B04-44F2DD812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5</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2014-07-03T20:44:00Z</dcterms:created>
  <dcterms:modified xsi:type="dcterms:W3CDTF">2014-07-03T20:49:00Z</dcterms:modified>
</cp:coreProperties>
</file>