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FE4BDCA9C5541D982937A6AB5D1690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eastAsia="ja-JP"/>
            </w:rPr>
            <w:alias w:val="First name"/>
            <w:tag w:val="authorFirstName"/>
            <w:id w:val="581645879"/>
            <w:placeholder>
              <w:docPart w:val="FFBE2A97E62B4C0783A8D2EAA10691C0"/>
            </w:placeholder>
            <w:text/>
          </w:sdtPr>
          <w:sdtContent>
            <w:tc>
              <w:tcPr>
                <w:tcW w:w="2073" w:type="dxa"/>
              </w:tcPr>
              <w:p w:rsidR="00B574C9" w:rsidRDefault="00922795" w:rsidP="00922795">
                <w:r w:rsidRPr="00922795">
                  <w:rPr>
                    <w:lang w:val="en-US" w:eastAsia="ja-JP"/>
                  </w:rPr>
                  <w:t xml:space="preserve">Jonathan </w:t>
                </w:r>
              </w:p>
            </w:tc>
          </w:sdtContent>
        </w:sdt>
        <w:sdt>
          <w:sdtPr>
            <w:alias w:val="Middle name"/>
            <w:tag w:val="authorMiddleName"/>
            <w:id w:val="-2076034781"/>
            <w:placeholder>
              <w:docPart w:val="3D368F24D03D4D3F9ADD7511F925AA06"/>
            </w:placeholder>
            <w:showingPlcHdr/>
            <w:text/>
          </w:sdtPr>
          <w:sdtEndPr/>
          <w:sdtContent>
            <w:tc>
              <w:tcPr>
                <w:tcW w:w="2551" w:type="dxa"/>
              </w:tcPr>
              <w:p w:rsidR="00B574C9" w:rsidRDefault="00B574C9" w:rsidP="00922950">
                <w:r>
                  <w:rPr>
                    <w:rStyle w:val="PlaceholderText"/>
                  </w:rPr>
                  <w:t>[Middle name]</w:t>
                </w:r>
              </w:p>
            </w:tc>
          </w:sdtContent>
        </w:sdt>
        <w:sdt>
          <w:sdtPr>
            <w:rPr>
              <w:lang w:val="en-US" w:eastAsia="ja-JP"/>
            </w:rPr>
            <w:alias w:val="Last name"/>
            <w:tag w:val="authorLastName"/>
            <w:id w:val="-1088529830"/>
            <w:placeholder>
              <w:docPart w:val="665C113C337E4A739B6EE2B6604F30EC"/>
            </w:placeholder>
            <w:text/>
          </w:sdtPr>
          <w:sdtContent>
            <w:tc>
              <w:tcPr>
                <w:tcW w:w="2642" w:type="dxa"/>
              </w:tcPr>
              <w:p w:rsidR="00B574C9" w:rsidRDefault="00922795" w:rsidP="00922950">
                <w:r w:rsidRPr="00922795">
                  <w:rPr>
                    <w:lang w:val="en-US" w:eastAsia="ja-JP"/>
                  </w:rPr>
                  <w:t>Goldman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2F2A716E3954DF2932DE08780657B1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549A22C9115471D952867948CCF717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ja-JP"/>
            </w:rPr>
            <w:alias w:val="Article headword"/>
            <w:tag w:val="articleHeadword"/>
            <w:id w:val="-361440020"/>
            <w:placeholder>
              <w:docPart w:val="5CFF51D379C94846B89686E3D09706EF"/>
            </w:placeholder>
            <w:text/>
          </w:sdtPr>
          <w:sdtContent>
            <w:tc>
              <w:tcPr>
                <w:tcW w:w="9016" w:type="dxa"/>
                <w:tcMar>
                  <w:top w:w="113" w:type="dxa"/>
                  <w:bottom w:w="113" w:type="dxa"/>
                </w:tcMar>
              </w:tcPr>
              <w:p w:rsidR="003F0D73" w:rsidRPr="00FB589A" w:rsidRDefault="00795149" w:rsidP="00922795">
                <w:r w:rsidRPr="00922795">
                  <w:rPr>
                    <w:lang w:val="en-US" w:eastAsia="ja-JP"/>
                  </w:rPr>
                  <w:t>Boulez</w:t>
                </w:r>
                <w:r>
                  <w:rPr>
                    <w:lang w:val="en-US" w:eastAsia="ja-JP"/>
                  </w:rPr>
                  <w:t xml:space="preserve">, </w:t>
                </w:r>
                <w:r w:rsidRPr="00A3661C">
                  <w:rPr>
                    <w:lang w:val="en-US" w:eastAsia="ja-JP"/>
                  </w:rPr>
                  <w:t>Pierre</w:t>
                </w:r>
                <w:r w:rsidRPr="00922795">
                  <w:rPr>
                    <w:lang w:val="en-US" w:eastAsia="ja-JP"/>
                  </w:rPr>
                  <w:t xml:space="preserve"> (1925-)</w:t>
                </w:r>
              </w:p>
            </w:tc>
          </w:sdtContent>
        </w:sdt>
      </w:tr>
      <w:tr w:rsidR="00464699" w:rsidTr="007821B0">
        <w:sdt>
          <w:sdtPr>
            <w:alias w:val="Variant headwords"/>
            <w:tag w:val="variantHeadwords"/>
            <w:id w:val="173464402"/>
            <w:placeholder>
              <w:docPart w:val="A2316CB6746345138DCC8E2DFB02F8A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E203BA703884CD6A26D6033520E1968"/>
            </w:placeholder>
          </w:sdtPr>
          <w:sdtEndPr/>
          <w:sdtContent>
            <w:tc>
              <w:tcPr>
                <w:tcW w:w="9016" w:type="dxa"/>
                <w:tcMar>
                  <w:top w:w="113" w:type="dxa"/>
                  <w:bottom w:w="113" w:type="dxa"/>
                </w:tcMar>
              </w:tcPr>
              <w:p w:rsidR="00E85A05" w:rsidRDefault="00795149" w:rsidP="00E85A05">
                <w:pPr>
                  <w:rPr>
                    <w:lang w:eastAsia="ja-JP"/>
                  </w:rPr>
                </w:pPr>
                <w:r>
                  <w:rPr>
                    <w:lang w:eastAsia="ja-JP"/>
                  </w:rPr>
                  <w:t xml:space="preserve">French composer Pierre Boulez </w:t>
                </w:r>
                <w:r w:rsidRPr="00010B57">
                  <w:rPr>
                    <w:lang w:eastAsia="ja-JP"/>
                  </w:rPr>
                  <w:t xml:space="preserve">is one of the most influential composers of the second half of the twentieth century. His personal development mirrors the history of Western concert music: an essential figure in the history of artistic modernism, he is perceived as leader of the musical avant-garde since 1945. </w:t>
                </w:r>
                <w:r>
                  <w:rPr>
                    <w:lang w:eastAsia="ja-JP"/>
                  </w:rPr>
                  <w:t xml:space="preserve">In addition, through his international career as a conductor, he has sought to </w:t>
                </w:r>
                <w:r w:rsidRPr="00010B57">
                  <w:rPr>
                    <w:lang w:eastAsia="ja-JP"/>
                  </w:rPr>
                  <w:t>change the listening habits of the concert-going public by initiating them</w:t>
                </w:r>
                <w:r>
                  <w:rPr>
                    <w:lang w:eastAsia="ja-JP"/>
                  </w:rPr>
                  <w:t>,</w:t>
                </w:r>
                <w:r w:rsidRPr="00010B57">
                  <w:rPr>
                    <w:lang w:eastAsia="ja-JP"/>
                  </w:rPr>
                  <w:t xml:space="preserve"> through concerts and </w:t>
                </w:r>
                <w:r>
                  <w:rPr>
                    <w:lang w:eastAsia="ja-JP"/>
                  </w:rPr>
                  <w:t>recordings,</w:t>
                </w:r>
                <w:r w:rsidRPr="00010B57">
                  <w:rPr>
                    <w:lang w:eastAsia="ja-JP"/>
                  </w:rPr>
                  <w:t xml:space="preserve"> into the classics of modernism from the first half of the twentieth century (Stravinsky, Schoenberg, Webern, </w:t>
                </w:r>
                <w:proofErr w:type="spellStart"/>
                <w:r w:rsidRPr="00467A00">
                  <w:rPr>
                    <w:rFonts w:cs="Arial"/>
                    <w:lang w:eastAsia="ja-JP"/>
                  </w:rPr>
                  <w:t>Bartók</w:t>
                </w:r>
                <w:proofErr w:type="spellEnd"/>
                <w:r w:rsidR="005150AB">
                  <w:rPr>
                    <w:lang w:eastAsia="ja-JP"/>
                  </w:rPr>
                  <w:t>, Berg, etc.).</w:t>
                </w:r>
              </w:p>
            </w:tc>
          </w:sdtContent>
        </w:sdt>
      </w:tr>
      <w:tr w:rsidR="003F0D73" w:rsidTr="003F0D73">
        <w:sdt>
          <w:sdtPr>
            <w:alias w:val="Article text"/>
            <w:tag w:val="articleText"/>
            <w:id w:val="634067588"/>
            <w:placeholder>
              <w:docPart w:val="9B395545F7524ADC86CD812F67593C99"/>
            </w:placeholder>
          </w:sdtPr>
          <w:sdtEndPr/>
          <w:sdtContent>
            <w:tc>
              <w:tcPr>
                <w:tcW w:w="9016" w:type="dxa"/>
                <w:tcMar>
                  <w:top w:w="113" w:type="dxa"/>
                  <w:bottom w:w="113" w:type="dxa"/>
                </w:tcMar>
              </w:tcPr>
              <w:p w:rsidR="00922795" w:rsidRPr="00010B57" w:rsidRDefault="00922795" w:rsidP="00B503C8">
                <w:pPr>
                  <w:rPr>
                    <w:lang w:eastAsia="ja-JP"/>
                  </w:rPr>
                </w:pPr>
                <w:r>
                  <w:rPr>
                    <w:lang w:eastAsia="ja-JP"/>
                  </w:rPr>
                  <w:t xml:space="preserve">French composer </w:t>
                </w:r>
                <w:r>
                  <w:rPr>
                    <w:lang w:eastAsia="ja-JP"/>
                  </w:rPr>
                  <w:t>Pierre Boulez</w:t>
                </w:r>
                <w:r>
                  <w:rPr>
                    <w:lang w:eastAsia="ja-JP"/>
                  </w:rPr>
                  <w:t xml:space="preserve"> </w:t>
                </w:r>
                <w:r w:rsidRPr="00010B57">
                  <w:rPr>
                    <w:lang w:eastAsia="ja-JP"/>
                  </w:rPr>
                  <w:t xml:space="preserve">is one of the most influential composers of the second half of the twentieth century. His personal development mirrors the history of Western concert music: an essential figure in the history of artistic modernism, he is perceived as leader of the musical avant-garde since 1945. </w:t>
                </w:r>
                <w:r>
                  <w:rPr>
                    <w:lang w:eastAsia="ja-JP"/>
                  </w:rPr>
                  <w:t xml:space="preserve">In addition, through his international career as a conductor, he has sought to </w:t>
                </w:r>
                <w:r w:rsidRPr="00010B57">
                  <w:rPr>
                    <w:lang w:eastAsia="ja-JP"/>
                  </w:rPr>
                  <w:t>change the listening habits of the concert-going public by initiating them</w:t>
                </w:r>
                <w:r>
                  <w:rPr>
                    <w:lang w:eastAsia="ja-JP"/>
                  </w:rPr>
                  <w:t>,</w:t>
                </w:r>
                <w:r w:rsidRPr="00010B57">
                  <w:rPr>
                    <w:lang w:eastAsia="ja-JP"/>
                  </w:rPr>
                  <w:t xml:space="preserve"> through concerts and </w:t>
                </w:r>
                <w:r>
                  <w:rPr>
                    <w:lang w:eastAsia="ja-JP"/>
                  </w:rPr>
                  <w:t>recordings,</w:t>
                </w:r>
                <w:r w:rsidRPr="00010B57">
                  <w:rPr>
                    <w:lang w:eastAsia="ja-JP"/>
                  </w:rPr>
                  <w:t xml:space="preserve"> into the classics of modernism from the first half of the twentieth century (Stravinsky, Schoenberg, Webern, </w:t>
                </w:r>
                <w:proofErr w:type="spellStart"/>
                <w:r w:rsidRPr="00467A00">
                  <w:rPr>
                    <w:rFonts w:cs="Arial"/>
                    <w:lang w:eastAsia="ja-JP"/>
                  </w:rPr>
                  <w:t>Bartók</w:t>
                </w:r>
                <w:proofErr w:type="spellEnd"/>
                <w:r w:rsidRPr="00010B57">
                  <w:rPr>
                    <w:lang w:eastAsia="ja-JP"/>
                  </w:rPr>
                  <w:t xml:space="preserve">, Berg, etc.). </w:t>
                </w:r>
              </w:p>
              <w:p w:rsidR="00922795" w:rsidRDefault="00922795" w:rsidP="00B503C8">
                <w:pPr>
                  <w:rPr>
                    <w:lang w:eastAsia="ja-JP"/>
                  </w:rPr>
                </w:pPr>
              </w:p>
              <w:p w:rsidR="00922795" w:rsidRDefault="00922795" w:rsidP="00B503C8">
                <w:pPr>
                  <w:rPr>
                    <w:lang w:eastAsia="ja-JP"/>
                  </w:rPr>
                </w:pPr>
                <w:r>
                  <w:rPr>
                    <w:lang w:eastAsia="ja-JP"/>
                  </w:rPr>
                  <w:t>Boulez’s</w:t>
                </w:r>
                <w:r w:rsidRPr="00010B57">
                  <w:rPr>
                    <w:lang w:eastAsia="ja-JP"/>
                  </w:rPr>
                  <w:t xml:space="preserve"> early works, such as the First Piano Sonata (1946) and the </w:t>
                </w:r>
                <w:proofErr w:type="spellStart"/>
                <w:r w:rsidRPr="00010B57">
                  <w:rPr>
                    <w:lang w:eastAsia="ja-JP"/>
                  </w:rPr>
                  <w:t>Sonatine</w:t>
                </w:r>
                <w:proofErr w:type="spellEnd"/>
                <w:r w:rsidRPr="00010B57">
                  <w:rPr>
                    <w:lang w:eastAsia="ja-JP"/>
                  </w:rPr>
                  <w:t xml:space="preserve"> for flute and piano (1946) testify to his assimilation of the serial language inherited from Webern and Schoenberg, </w:t>
                </w:r>
                <w:r>
                  <w:rPr>
                    <w:lang w:eastAsia="ja-JP"/>
                  </w:rPr>
                  <w:t>in</w:t>
                </w:r>
                <w:r w:rsidRPr="00010B57">
                  <w:rPr>
                    <w:lang w:eastAsia="ja-JP"/>
                  </w:rPr>
                  <w:t>to which he was initiated through informal lessons by the Polish-born c</w:t>
                </w:r>
                <w:r>
                  <w:rPr>
                    <w:lang w:eastAsia="ja-JP"/>
                  </w:rPr>
                  <w:t>omposer Ren</w:t>
                </w:r>
                <w:r w:rsidRPr="00AD7B9F">
                  <w:rPr>
                    <w:lang w:eastAsia="ja-JP"/>
                  </w:rPr>
                  <w:t>é</w:t>
                </w:r>
                <w:r w:rsidRPr="00010B57">
                  <w:rPr>
                    <w:lang w:eastAsia="ja-JP"/>
                  </w:rPr>
                  <w:t xml:space="preserve"> </w:t>
                </w:r>
                <w:proofErr w:type="spellStart"/>
                <w:r w:rsidRPr="00010B57">
                  <w:rPr>
                    <w:lang w:eastAsia="ja-JP"/>
                  </w:rPr>
                  <w:t>Leibowitz</w:t>
                </w:r>
                <w:proofErr w:type="spellEnd"/>
                <w:r w:rsidRPr="00010B57">
                  <w:rPr>
                    <w:lang w:eastAsia="ja-JP"/>
                  </w:rPr>
                  <w:t xml:space="preserve"> (1913–72), as well as an approach to rhythm which owes much to his teacher at the Paris Conservatoire starting in 1944, Olivier </w:t>
                </w:r>
                <w:proofErr w:type="spellStart"/>
                <w:r w:rsidRPr="00010B57">
                  <w:rPr>
                    <w:lang w:eastAsia="ja-JP"/>
                  </w:rPr>
                  <w:t>Messiaen</w:t>
                </w:r>
                <w:proofErr w:type="spellEnd"/>
                <w:r w:rsidRPr="00010B57">
                  <w:rPr>
                    <w:lang w:eastAsia="ja-JP"/>
                  </w:rPr>
                  <w:t xml:space="preserve"> (1908–92). It was with the publication in 1950 of the Second Piano Sonata (1946–8) that Boulez’s personality came to be publicly identified with the avant-garde. With its strident gestures and overlapping layers, the Sonata fulfils Boule</w:t>
                </w:r>
                <w:r>
                  <w:rPr>
                    <w:lang w:eastAsia="ja-JP"/>
                  </w:rPr>
                  <w:t>z’s wish expressed at the time for music to be “</w:t>
                </w:r>
                <w:r w:rsidRPr="00010B57">
                  <w:rPr>
                    <w:lang w:eastAsia="ja-JP"/>
                  </w:rPr>
                  <w:t>hysteria and magic, violently modern – along the lines of Antoni</w:t>
                </w:r>
                <w:r>
                  <w:rPr>
                    <w:lang w:eastAsia="ja-JP"/>
                  </w:rPr>
                  <w:t xml:space="preserve">n </w:t>
                </w:r>
                <w:proofErr w:type="spellStart"/>
                <w:r>
                  <w:rPr>
                    <w:lang w:eastAsia="ja-JP"/>
                  </w:rPr>
                  <w:t>Artaud</w:t>
                </w:r>
                <w:proofErr w:type="spellEnd"/>
                <w:r>
                  <w:rPr>
                    <w:lang w:eastAsia="ja-JP"/>
                  </w:rPr>
                  <w:t>”</w:t>
                </w:r>
                <w:r w:rsidRPr="00010B57">
                  <w:rPr>
                    <w:lang w:eastAsia="ja-JP"/>
                  </w:rPr>
                  <w:t xml:space="preserve"> </w:t>
                </w:r>
                <w:r w:rsidRPr="00C9224B">
                  <w:rPr>
                    <w:lang w:eastAsia="ja-JP"/>
                  </w:rPr>
                  <w:t>(Boulez).</w:t>
                </w:r>
              </w:p>
              <w:p w:rsidR="00922795" w:rsidRPr="00010B57" w:rsidRDefault="00922795" w:rsidP="00B503C8">
                <w:pPr>
                  <w:rPr>
                    <w:lang w:eastAsia="ja-JP"/>
                  </w:rPr>
                </w:pPr>
              </w:p>
              <w:p w:rsidR="00922795" w:rsidRDefault="00922795" w:rsidP="00B503C8">
                <w:pPr>
                  <w:rPr>
                    <w:lang w:eastAsia="ja-JP"/>
                  </w:rPr>
                </w:pPr>
                <w:r w:rsidRPr="00010B57">
                  <w:rPr>
                    <w:lang w:eastAsia="ja-JP"/>
                  </w:rPr>
                  <w:t>In h</w:t>
                </w:r>
                <w:r>
                  <w:rPr>
                    <w:lang w:eastAsia="ja-JP"/>
                  </w:rPr>
                  <w:t xml:space="preserve">is brief but decisive phase of </w:t>
                </w:r>
                <w:r w:rsidRPr="001770A3">
                  <w:rPr>
                    <w:i/>
                    <w:lang w:eastAsia="ja-JP"/>
                  </w:rPr>
                  <w:t>integral</w:t>
                </w:r>
                <w:r>
                  <w:rPr>
                    <w:lang w:eastAsia="ja-JP"/>
                  </w:rPr>
                  <w:t xml:space="preserve"> or </w:t>
                </w:r>
                <w:r w:rsidRPr="001770A3">
                  <w:rPr>
                    <w:i/>
                    <w:lang w:eastAsia="ja-JP"/>
                  </w:rPr>
                  <w:t>total</w:t>
                </w:r>
                <w:r w:rsidRPr="00010B57">
                  <w:rPr>
                    <w:lang w:eastAsia="ja-JP"/>
                  </w:rPr>
                  <w:t xml:space="preserve"> serialism</w:t>
                </w:r>
                <w:r>
                  <w:rPr>
                    <w:lang w:eastAsia="ja-JP"/>
                  </w:rPr>
                  <w:t xml:space="preserve"> </w:t>
                </w:r>
                <w:r w:rsidRPr="00010B57">
                  <w:rPr>
                    <w:lang w:eastAsia="ja-JP"/>
                  </w:rPr>
                  <w:t>associated with the frequently</w:t>
                </w:r>
                <w:r>
                  <w:rPr>
                    <w:lang w:eastAsia="ja-JP"/>
                  </w:rPr>
                  <w:t xml:space="preserve"> analysed first piece of </w:t>
                </w:r>
                <w:r w:rsidRPr="00010B57">
                  <w:rPr>
                    <w:i/>
                    <w:lang w:eastAsia="ja-JP"/>
                  </w:rPr>
                  <w:t xml:space="preserve">Structures </w:t>
                </w:r>
                <w:r w:rsidRPr="00010B57">
                  <w:rPr>
                    <w:lang w:eastAsia="ja-JP"/>
                  </w:rPr>
                  <w:t>for two pianos, Book One (1951–2), Boulez explored the serialization of parameters other than pitch, and the ensuing proliferation to which it can give rise. Convinced for a time of the fruitfulness of this approach, Boulez originally gave the first piece the telling title At the limit of fertile ground, after a painting by Ba</w:t>
                </w:r>
                <w:bookmarkStart w:id="0" w:name="_GoBack"/>
                <w:bookmarkEnd w:id="0"/>
                <w:r w:rsidRPr="00010B57">
                  <w:rPr>
                    <w:lang w:eastAsia="ja-JP"/>
                  </w:rPr>
                  <w:t xml:space="preserve">uhaus artist Paul Klee. This attempt – ‘not lacking in absurdity’ as Boulez would later admit – issued from a desire to unify musical discourse, a goal to which Boulez would aspire by other means in later works. </w:t>
                </w:r>
              </w:p>
              <w:p w:rsidR="00922795" w:rsidRPr="00010B57" w:rsidRDefault="00922795" w:rsidP="00B503C8">
                <w:pPr>
                  <w:rPr>
                    <w:lang w:eastAsia="ja-JP"/>
                  </w:rPr>
                </w:pPr>
              </w:p>
              <w:p w:rsidR="00922795" w:rsidRPr="00010B57" w:rsidRDefault="00922795" w:rsidP="00B503C8">
                <w:pPr>
                  <w:rPr>
                    <w:lang w:eastAsia="ja-JP"/>
                  </w:rPr>
                </w:pPr>
                <w:r w:rsidRPr="00010B57">
                  <w:rPr>
                    <w:lang w:eastAsia="ja-JP"/>
                  </w:rPr>
                  <w:t xml:space="preserve">His compositional path having been laid out along serial lines, Boulez invested much of his energy </w:t>
                </w:r>
                <w:r w:rsidRPr="00010B57">
                  <w:rPr>
                    <w:lang w:eastAsia="ja-JP"/>
                  </w:rPr>
                  <w:lastRenderedPageBreak/>
                  <w:t xml:space="preserve">into the dissemination of his music and that of his like-minded contemporaries. In 1954, the </w:t>
                </w:r>
                <w:proofErr w:type="spellStart"/>
                <w:r w:rsidRPr="00010B57">
                  <w:rPr>
                    <w:lang w:eastAsia="ja-JP"/>
                  </w:rPr>
                  <w:t>Domaine</w:t>
                </w:r>
                <w:proofErr w:type="spellEnd"/>
                <w:r w:rsidRPr="00010B57">
                  <w:rPr>
                    <w:lang w:eastAsia="ja-JP"/>
                  </w:rPr>
                  <w:t xml:space="preserve"> musical produced its first concert of decidedly avant-garde leanings</w:t>
                </w:r>
                <w:r>
                  <w:rPr>
                    <w:lang w:eastAsia="ja-JP"/>
                  </w:rPr>
                  <w:t xml:space="preserve"> in Paris</w:t>
                </w:r>
                <w:r w:rsidRPr="00010B57">
                  <w:rPr>
                    <w:lang w:eastAsia="ja-JP"/>
                  </w:rPr>
                  <w:t xml:space="preserve">. </w:t>
                </w:r>
                <w:r>
                  <w:rPr>
                    <w:lang w:eastAsia="ja-JP"/>
                  </w:rPr>
                  <w:t>T</w:t>
                </w:r>
                <w:r w:rsidRPr="00010B57">
                  <w:rPr>
                    <w:lang w:eastAsia="ja-JP"/>
                  </w:rPr>
                  <w:t xml:space="preserve">he </w:t>
                </w:r>
                <w:proofErr w:type="spellStart"/>
                <w:r w:rsidRPr="00010B57">
                  <w:rPr>
                    <w:lang w:eastAsia="ja-JP"/>
                  </w:rPr>
                  <w:t>Domaine</w:t>
                </w:r>
                <w:proofErr w:type="spellEnd"/>
                <w:r w:rsidRPr="00010B57">
                  <w:rPr>
                    <w:lang w:eastAsia="ja-JP"/>
                  </w:rPr>
                  <w:t xml:space="preserve"> musical </w:t>
                </w:r>
                <w:r>
                  <w:rPr>
                    <w:lang w:eastAsia="ja-JP"/>
                  </w:rPr>
                  <w:t xml:space="preserve">presented concerts of </w:t>
                </w:r>
                <w:r w:rsidRPr="00010B57">
                  <w:rPr>
                    <w:lang w:eastAsia="ja-JP"/>
                  </w:rPr>
                  <w:t xml:space="preserve">major works from the pre-war atonal repertoire (Schoenberg, Webern and Berg) as well as new compositions by a younger generation of composers. </w:t>
                </w:r>
              </w:p>
              <w:p w:rsidR="00922795" w:rsidRPr="00010B57" w:rsidRDefault="00922795" w:rsidP="00B503C8">
                <w:pPr>
                  <w:rPr>
                    <w:lang w:eastAsia="ja-JP"/>
                  </w:rPr>
                </w:pPr>
              </w:p>
              <w:p w:rsidR="00922795" w:rsidRPr="00010B57" w:rsidRDefault="00922795" w:rsidP="00B503C8">
                <w:pPr>
                  <w:rPr>
                    <w:lang w:eastAsia="ja-JP"/>
                  </w:rPr>
                </w:pPr>
                <w:r w:rsidRPr="00010B57">
                  <w:rPr>
                    <w:lang w:eastAsia="ja-JP"/>
                  </w:rPr>
                  <w:t>I</w:t>
                </w:r>
                <w:r>
                  <w:rPr>
                    <w:lang w:eastAsia="ja-JP"/>
                  </w:rPr>
                  <w:t>n his major work from the 1950s</w:t>
                </w:r>
                <w:r w:rsidRPr="00010B57">
                  <w:rPr>
                    <w:lang w:eastAsia="ja-JP"/>
                  </w:rPr>
                  <w:t>–still his most famous–</w:t>
                </w:r>
                <w:r w:rsidRPr="008B7EF8">
                  <w:rPr>
                    <w:i/>
                    <w:lang w:eastAsia="ja-JP"/>
                  </w:rPr>
                  <w:t xml:space="preserve">Le </w:t>
                </w:r>
                <w:proofErr w:type="spellStart"/>
                <w:r w:rsidRPr="008B7EF8">
                  <w:rPr>
                    <w:i/>
                    <w:lang w:eastAsia="ja-JP"/>
                  </w:rPr>
                  <w:t>Marteau</w:t>
                </w:r>
                <w:proofErr w:type="spellEnd"/>
                <w:r w:rsidRPr="008B7EF8">
                  <w:rPr>
                    <w:i/>
                    <w:lang w:eastAsia="ja-JP"/>
                  </w:rPr>
                  <w:t xml:space="preserve"> sans maître </w:t>
                </w:r>
                <w:r w:rsidRPr="00010B57">
                  <w:rPr>
                    <w:lang w:eastAsia="ja-JP"/>
                  </w:rPr>
                  <w:t>(1952–5), Boulez created a convincing musical equivalent to surrealist poetry (in this case, that of Ren</w:t>
                </w:r>
                <w:r>
                  <w:rPr>
                    <w:lang w:eastAsia="ja-JP"/>
                  </w:rPr>
                  <w:t>é</w:t>
                </w:r>
                <w:r w:rsidRPr="00010B57">
                  <w:rPr>
                    <w:lang w:eastAsia="ja-JP"/>
                  </w:rPr>
                  <w:t xml:space="preserve"> Char, whose verses he had already set in two early cantatas, </w:t>
                </w:r>
                <w:r w:rsidRPr="008B7EF8">
                  <w:rPr>
                    <w:i/>
                    <w:lang w:eastAsia="ja-JP"/>
                  </w:rPr>
                  <w:t xml:space="preserve">Le Soleil des </w:t>
                </w:r>
                <w:proofErr w:type="spellStart"/>
                <w:r w:rsidRPr="008B7EF8">
                  <w:rPr>
                    <w:i/>
                    <w:lang w:eastAsia="ja-JP"/>
                  </w:rPr>
                  <w:t>eaux</w:t>
                </w:r>
                <w:proofErr w:type="spellEnd"/>
                <w:r w:rsidRPr="00010B57">
                  <w:rPr>
                    <w:lang w:eastAsia="ja-JP"/>
                  </w:rPr>
                  <w:t xml:space="preserve"> (1948, 1958, 1965) and </w:t>
                </w:r>
                <w:r w:rsidRPr="008B7EF8">
                  <w:rPr>
                    <w:i/>
                    <w:lang w:eastAsia="ja-JP"/>
                  </w:rPr>
                  <w:t xml:space="preserve">Le Visage nuptial </w:t>
                </w:r>
                <w:r w:rsidRPr="00010B57">
                  <w:rPr>
                    <w:lang w:eastAsia="ja-JP"/>
                  </w:rPr>
                  <w:t xml:space="preserve">(1946; 1948/1951–3, 1986–9), creating a kind of musical surrealism. </w:t>
                </w:r>
                <w:r>
                  <w:rPr>
                    <w:lang w:eastAsia="ja-JP"/>
                  </w:rPr>
                  <w:t>T</w:t>
                </w:r>
                <w:r w:rsidRPr="00010B57">
                  <w:rPr>
                    <w:lang w:eastAsia="ja-JP"/>
                  </w:rPr>
                  <w:t xml:space="preserve">he exotic instrumentation </w:t>
                </w:r>
                <w:r>
                  <w:rPr>
                    <w:lang w:eastAsia="ja-JP"/>
                  </w:rPr>
                  <w:t xml:space="preserve">of the </w:t>
                </w:r>
                <w:proofErr w:type="spellStart"/>
                <w:r w:rsidRPr="00E90220">
                  <w:rPr>
                    <w:i/>
                    <w:lang w:eastAsia="ja-JP"/>
                  </w:rPr>
                  <w:t>Marteau</w:t>
                </w:r>
                <w:proofErr w:type="spellEnd"/>
                <w:r>
                  <w:rPr>
                    <w:lang w:eastAsia="ja-JP"/>
                  </w:rPr>
                  <w:t xml:space="preserve"> was </w:t>
                </w:r>
                <w:r w:rsidRPr="00010B57">
                  <w:rPr>
                    <w:lang w:eastAsia="ja-JP"/>
                  </w:rPr>
                  <w:t xml:space="preserve">consciously chosen to evoke the traditional </w:t>
                </w:r>
                <w:proofErr w:type="spellStart"/>
                <w:r w:rsidRPr="00010B57">
                  <w:rPr>
                    <w:lang w:eastAsia="ja-JP"/>
                  </w:rPr>
                  <w:t>musics</w:t>
                </w:r>
                <w:proofErr w:type="spellEnd"/>
                <w:r w:rsidRPr="00010B57">
                  <w:rPr>
                    <w:lang w:eastAsia="ja-JP"/>
                  </w:rPr>
                  <w:t xml:space="preserve"> of Japan, Bali and Central Africa</w:t>
                </w:r>
                <w:r>
                  <w:rPr>
                    <w:lang w:eastAsia="ja-JP"/>
                  </w:rPr>
                  <w:t>.</w:t>
                </w:r>
                <w:r w:rsidRPr="00010B57">
                  <w:rPr>
                    <w:lang w:eastAsia="ja-JP"/>
                  </w:rPr>
                  <w:t xml:space="preserve"> </w:t>
                </w:r>
              </w:p>
              <w:p w:rsidR="00922795" w:rsidRDefault="00922795" w:rsidP="00B503C8">
                <w:pPr>
                  <w:rPr>
                    <w:lang w:eastAsia="ja-JP"/>
                  </w:rPr>
                </w:pPr>
              </w:p>
              <w:p w:rsidR="00922795" w:rsidRDefault="00922795" w:rsidP="00B503C8">
                <w:pPr>
                  <w:rPr>
                    <w:lang w:eastAsia="ja-JP"/>
                  </w:rPr>
                </w:pPr>
                <w:r w:rsidRPr="00010B57">
                  <w:rPr>
                    <w:lang w:eastAsia="ja-JP"/>
                  </w:rPr>
                  <w:t xml:space="preserve">Another abiding characteristic of </w:t>
                </w:r>
                <w:r>
                  <w:rPr>
                    <w:lang w:eastAsia="ja-JP"/>
                  </w:rPr>
                  <w:t xml:space="preserve">many of </w:t>
                </w:r>
                <w:r w:rsidRPr="00010B57">
                  <w:rPr>
                    <w:lang w:eastAsia="ja-JP"/>
                  </w:rPr>
                  <w:t>Boule</w:t>
                </w:r>
                <w:r>
                  <w:rPr>
                    <w:lang w:eastAsia="ja-JP"/>
                  </w:rPr>
                  <w:t xml:space="preserve">z’s compositions is their </w:t>
                </w:r>
                <w:r w:rsidRPr="00010B57">
                  <w:rPr>
                    <w:lang w:eastAsia="ja-JP"/>
                  </w:rPr>
                  <w:t>unfinished character. This</w:t>
                </w:r>
                <w:r>
                  <w:rPr>
                    <w:lang w:eastAsia="ja-JP"/>
                  </w:rPr>
                  <w:t xml:space="preserve"> </w:t>
                </w:r>
                <w:r w:rsidRPr="00010B57">
                  <w:rPr>
                    <w:lang w:eastAsia="ja-JP"/>
                  </w:rPr>
                  <w:t>holds</w:t>
                </w:r>
                <w:r>
                  <w:rPr>
                    <w:lang w:eastAsia="ja-JP"/>
                  </w:rPr>
                  <w:t xml:space="preserve"> </w:t>
                </w:r>
                <w:r w:rsidRPr="00010B57">
                  <w:rPr>
                    <w:lang w:eastAsia="ja-JP"/>
                  </w:rPr>
                  <w:t>to</w:t>
                </w:r>
                <w:r>
                  <w:rPr>
                    <w:lang w:eastAsia="ja-JP"/>
                  </w:rPr>
                  <w:t xml:space="preserve"> </w:t>
                </w:r>
                <w:r w:rsidRPr="00010B57">
                  <w:rPr>
                    <w:lang w:eastAsia="ja-JP"/>
                  </w:rPr>
                  <w:t>varying</w:t>
                </w:r>
                <w:r>
                  <w:rPr>
                    <w:lang w:eastAsia="ja-JP"/>
                  </w:rPr>
                  <w:t xml:space="preserve"> </w:t>
                </w:r>
                <w:r w:rsidRPr="00010B57">
                  <w:rPr>
                    <w:lang w:eastAsia="ja-JP"/>
                  </w:rPr>
                  <w:t>degrees</w:t>
                </w:r>
                <w:r>
                  <w:rPr>
                    <w:lang w:eastAsia="ja-JP"/>
                  </w:rPr>
                  <w:t xml:space="preserve"> </w:t>
                </w:r>
                <w:r w:rsidRPr="00010B57">
                  <w:rPr>
                    <w:lang w:eastAsia="ja-JP"/>
                  </w:rPr>
                  <w:t>for</w:t>
                </w:r>
                <w:r>
                  <w:rPr>
                    <w:lang w:eastAsia="ja-JP"/>
                  </w:rPr>
                  <w:t xml:space="preserve"> </w:t>
                </w:r>
                <w:proofErr w:type="spellStart"/>
                <w:r w:rsidRPr="008B7EF8">
                  <w:rPr>
                    <w:i/>
                    <w:lang w:eastAsia="ja-JP"/>
                  </w:rPr>
                  <w:t>Répons</w:t>
                </w:r>
                <w:proofErr w:type="spellEnd"/>
                <w:r>
                  <w:rPr>
                    <w:i/>
                    <w:lang w:eastAsia="ja-JP"/>
                  </w:rPr>
                  <w:t xml:space="preserve"> </w:t>
                </w:r>
                <w:r w:rsidRPr="00010B57">
                  <w:rPr>
                    <w:lang w:eastAsia="ja-JP"/>
                  </w:rPr>
                  <w:t>(1980–2– ),</w:t>
                </w:r>
                <w:r>
                  <w:rPr>
                    <w:lang w:eastAsia="ja-JP"/>
                  </w:rPr>
                  <w:t xml:space="preserve"> </w:t>
                </w:r>
                <w:r w:rsidRPr="00010B57">
                  <w:rPr>
                    <w:lang w:eastAsia="ja-JP"/>
                  </w:rPr>
                  <w:t>the</w:t>
                </w:r>
                <w:r>
                  <w:rPr>
                    <w:lang w:eastAsia="ja-JP"/>
                  </w:rPr>
                  <w:t xml:space="preserve"> </w:t>
                </w:r>
                <w:r w:rsidRPr="00010B57">
                  <w:rPr>
                    <w:lang w:eastAsia="ja-JP"/>
                  </w:rPr>
                  <w:t>Third</w:t>
                </w:r>
                <w:r>
                  <w:rPr>
                    <w:lang w:eastAsia="ja-JP"/>
                  </w:rPr>
                  <w:t xml:space="preserve"> </w:t>
                </w:r>
                <w:r w:rsidRPr="00010B57">
                  <w:rPr>
                    <w:lang w:eastAsia="ja-JP"/>
                  </w:rPr>
                  <w:t>Piano</w:t>
                </w:r>
                <w:r>
                  <w:rPr>
                    <w:lang w:eastAsia="ja-JP"/>
                  </w:rPr>
                  <w:t xml:space="preserve"> </w:t>
                </w:r>
                <w:r w:rsidRPr="00010B57">
                  <w:rPr>
                    <w:lang w:eastAsia="ja-JP"/>
                  </w:rPr>
                  <w:t xml:space="preserve">Sonata (1955–7; 1963), </w:t>
                </w:r>
                <w:r w:rsidRPr="008B7EF8">
                  <w:rPr>
                    <w:i/>
                    <w:lang w:eastAsia="ja-JP"/>
                  </w:rPr>
                  <w:t xml:space="preserve">... </w:t>
                </w:r>
                <w:proofErr w:type="spellStart"/>
                <w:r w:rsidRPr="008B7EF8">
                  <w:rPr>
                    <w:i/>
                    <w:lang w:eastAsia="ja-JP"/>
                  </w:rPr>
                  <w:t>explosante</w:t>
                </w:r>
                <w:proofErr w:type="spellEnd"/>
                <w:r w:rsidRPr="008B7EF8">
                  <w:rPr>
                    <w:i/>
                    <w:lang w:eastAsia="ja-JP"/>
                  </w:rPr>
                  <w:t xml:space="preserve">-fixe ... </w:t>
                </w:r>
                <w:r w:rsidRPr="00010B57">
                  <w:rPr>
                    <w:lang w:eastAsia="ja-JP"/>
                  </w:rPr>
                  <w:t xml:space="preserve">(1991–3), as well as many other works, and can be traced to Boulez’s fascination with Joyce’s </w:t>
                </w:r>
                <w:r w:rsidRPr="00E90220">
                  <w:rPr>
                    <w:i/>
                    <w:lang w:eastAsia="ja-JP"/>
                  </w:rPr>
                  <w:t>Finnegan’s Wake</w:t>
                </w:r>
                <w:r w:rsidRPr="00010B57">
                  <w:rPr>
                    <w:lang w:eastAsia="ja-JP"/>
                  </w:rPr>
                  <w:t xml:space="preserve">, as well as to </w:t>
                </w:r>
                <w:proofErr w:type="spellStart"/>
                <w:r w:rsidRPr="00010B57">
                  <w:rPr>
                    <w:lang w:eastAsia="ja-JP"/>
                  </w:rPr>
                  <w:t>Mallarmean</w:t>
                </w:r>
                <w:proofErr w:type="spellEnd"/>
                <w:r w:rsidRPr="00010B57">
                  <w:rPr>
                    <w:lang w:eastAsia="ja-JP"/>
                  </w:rPr>
                  <w:t xml:space="preserve"> poetics. </w:t>
                </w:r>
              </w:p>
              <w:p w:rsidR="00922795" w:rsidRPr="00010B57" w:rsidRDefault="00922795" w:rsidP="00B503C8">
                <w:pPr>
                  <w:rPr>
                    <w:lang w:eastAsia="ja-JP"/>
                  </w:rPr>
                </w:pPr>
              </w:p>
              <w:p w:rsidR="00922795" w:rsidRDefault="00922795" w:rsidP="00B503C8">
                <w:pPr>
                  <w:rPr>
                    <w:lang w:eastAsia="ja-JP"/>
                  </w:rPr>
                </w:pPr>
                <w:r>
                  <w:rPr>
                    <w:lang w:eastAsia="ja-JP"/>
                  </w:rPr>
                  <w:t xml:space="preserve">In </w:t>
                </w:r>
                <w:proofErr w:type="spellStart"/>
                <w:r w:rsidRPr="00461451">
                  <w:rPr>
                    <w:i/>
                    <w:lang w:eastAsia="ja-JP"/>
                  </w:rPr>
                  <w:t>Poésie</w:t>
                </w:r>
                <w:proofErr w:type="spellEnd"/>
                <w:r w:rsidRPr="00461451">
                  <w:rPr>
                    <w:i/>
                    <w:lang w:eastAsia="ja-JP"/>
                  </w:rPr>
                  <w:t xml:space="preserve"> pour </w:t>
                </w:r>
                <w:proofErr w:type="spellStart"/>
                <w:r w:rsidRPr="00461451">
                  <w:rPr>
                    <w:i/>
                    <w:lang w:eastAsia="ja-JP"/>
                  </w:rPr>
                  <w:t>pouvoir</w:t>
                </w:r>
                <w:proofErr w:type="spellEnd"/>
                <w:r>
                  <w:rPr>
                    <w:lang w:eastAsia="ja-JP"/>
                  </w:rPr>
                  <w:t xml:space="preserve">, an aborted attempt from 1957 to marry instrumental sound (that of an orchestra) with pre-recorded tape. This characteristic combination of instrumental and electronic sound was to be a perennial source of inspiration for Boulez. </w:t>
                </w:r>
                <w:r w:rsidRPr="00010B57">
                  <w:rPr>
                    <w:lang w:eastAsia="ja-JP"/>
                  </w:rPr>
                  <w:t xml:space="preserve">It would not be an exaggeration to claim that the unsatisfactory experience of </w:t>
                </w:r>
                <w:proofErr w:type="spellStart"/>
                <w:r w:rsidRPr="008D5886">
                  <w:rPr>
                    <w:i/>
                    <w:lang w:eastAsia="ja-JP"/>
                  </w:rPr>
                  <w:t>Poésie</w:t>
                </w:r>
                <w:proofErr w:type="spellEnd"/>
                <w:r w:rsidRPr="008D5886">
                  <w:rPr>
                    <w:i/>
                    <w:lang w:eastAsia="ja-JP"/>
                  </w:rPr>
                  <w:t xml:space="preserve"> pour </w:t>
                </w:r>
                <w:proofErr w:type="spellStart"/>
                <w:r w:rsidRPr="008D5886">
                  <w:rPr>
                    <w:i/>
                    <w:lang w:eastAsia="ja-JP"/>
                  </w:rPr>
                  <w:t>pouvoir</w:t>
                </w:r>
                <w:proofErr w:type="spellEnd"/>
                <w:r w:rsidRPr="008D5886">
                  <w:rPr>
                    <w:i/>
                    <w:lang w:eastAsia="ja-JP"/>
                  </w:rPr>
                  <w:t xml:space="preserve"> </w:t>
                </w:r>
                <w:r w:rsidRPr="00010B57">
                  <w:rPr>
                    <w:lang w:eastAsia="ja-JP"/>
                  </w:rPr>
                  <w:t>was the impetus for the establishment of IRCAM, a Parisian institution devoted to the development of interactions between musicians and technology. ‘Real-time electronics’, in which the sound of an instrument</w:t>
                </w:r>
                <w:r>
                  <w:rPr>
                    <w:lang w:eastAsia="ja-JP"/>
                  </w:rPr>
                  <w:t xml:space="preserve"> </w:t>
                </w:r>
                <w:r w:rsidRPr="00010B57">
                  <w:rPr>
                    <w:lang w:eastAsia="ja-JP"/>
                  </w:rPr>
                  <w:t xml:space="preserve">is modified and broadcast through speakers in the concert hall virtually instantaneously, remains one of Boulez’s chief preoccupations, one that he has put into practice in several works which combine instrumental and electronic sound, such as </w:t>
                </w:r>
                <w:r w:rsidRPr="008B7EF8">
                  <w:rPr>
                    <w:i/>
                    <w:lang w:eastAsia="ja-JP"/>
                  </w:rPr>
                  <w:t xml:space="preserve">Dialogue de </w:t>
                </w:r>
                <w:proofErr w:type="spellStart"/>
                <w:r w:rsidRPr="008B7EF8">
                  <w:rPr>
                    <w:i/>
                    <w:lang w:eastAsia="ja-JP"/>
                  </w:rPr>
                  <w:t>l’ombre</w:t>
                </w:r>
                <w:proofErr w:type="spellEnd"/>
                <w:r w:rsidRPr="008B7EF8">
                  <w:rPr>
                    <w:i/>
                    <w:lang w:eastAsia="ja-JP"/>
                  </w:rPr>
                  <w:t xml:space="preserve"> double</w:t>
                </w:r>
                <w:r>
                  <w:rPr>
                    <w:lang w:eastAsia="ja-JP"/>
                  </w:rPr>
                  <w:t xml:space="preserve">, </w:t>
                </w:r>
                <w:r>
                  <w:rPr>
                    <w:i/>
                    <w:lang w:eastAsia="ja-JP"/>
                  </w:rPr>
                  <w:t>...</w:t>
                </w:r>
                <w:proofErr w:type="spellStart"/>
                <w:r w:rsidRPr="008B7EF8">
                  <w:rPr>
                    <w:i/>
                    <w:lang w:eastAsia="ja-JP"/>
                  </w:rPr>
                  <w:t>explosante</w:t>
                </w:r>
                <w:proofErr w:type="spellEnd"/>
                <w:r w:rsidRPr="008B7EF8">
                  <w:rPr>
                    <w:i/>
                    <w:lang w:eastAsia="ja-JP"/>
                  </w:rPr>
                  <w:t>-fixe...</w:t>
                </w:r>
                <w:r w:rsidRPr="00010B57">
                  <w:rPr>
                    <w:lang w:eastAsia="ja-JP"/>
                  </w:rPr>
                  <w:t xml:space="preserve">, </w:t>
                </w:r>
                <w:proofErr w:type="spellStart"/>
                <w:r w:rsidRPr="008B7EF8">
                  <w:rPr>
                    <w:i/>
                    <w:lang w:eastAsia="ja-JP"/>
                  </w:rPr>
                  <w:t>Anthèmes</w:t>
                </w:r>
                <w:proofErr w:type="spellEnd"/>
                <w:r w:rsidRPr="008B7EF8">
                  <w:rPr>
                    <w:i/>
                    <w:lang w:eastAsia="ja-JP"/>
                  </w:rPr>
                  <w:t xml:space="preserve"> 2</w:t>
                </w:r>
                <w:r w:rsidRPr="00010B57">
                  <w:rPr>
                    <w:lang w:eastAsia="ja-JP"/>
                  </w:rPr>
                  <w:t xml:space="preserve">, and especially </w:t>
                </w:r>
                <w:proofErr w:type="spellStart"/>
                <w:r w:rsidRPr="008B7EF8">
                  <w:rPr>
                    <w:i/>
                    <w:lang w:eastAsia="ja-JP"/>
                  </w:rPr>
                  <w:t>Répons</w:t>
                </w:r>
                <w:proofErr w:type="spellEnd"/>
                <w:r w:rsidRPr="00010B57">
                  <w:rPr>
                    <w:lang w:eastAsia="ja-JP"/>
                  </w:rPr>
                  <w:t>.</w:t>
                </w:r>
              </w:p>
              <w:p w:rsidR="00922795" w:rsidRPr="00010B57" w:rsidRDefault="00922795" w:rsidP="00B503C8">
                <w:pPr>
                  <w:rPr>
                    <w:lang w:eastAsia="ja-JP"/>
                  </w:rPr>
                </w:pPr>
              </w:p>
              <w:p w:rsidR="00922795" w:rsidRDefault="00922795" w:rsidP="00B503C8">
                <w:pPr>
                  <w:rPr>
                    <w:lang w:eastAsia="ja-JP"/>
                  </w:rPr>
                </w:pPr>
                <w:r w:rsidRPr="00010B57">
                  <w:rPr>
                    <w:lang w:eastAsia="ja-JP"/>
                  </w:rPr>
                  <w:t>In work</w:t>
                </w:r>
                <w:r>
                  <w:rPr>
                    <w:lang w:eastAsia="ja-JP"/>
                  </w:rPr>
                  <w:t xml:space="preserve">s such as </w:t>
                </w:r>
                <w:r w:rsidRPr="00461451">
                  <w:rPr>
                    <w:i/>
                    <w:lang w:eastAsia="ja-JP"/>
                  </w:rPr>
                  <w:t>Éclat</w:t>
                </w:r>
                <w:r>
                  <w:rPr>
                    <w:lang w:eastAsia="ja-JP"/>
                  </w:rPr>
                  <w:t xml:space="preserve"> (1965), the se</w:t>
                </w:r>
                <w:r w:rsidRPr="00010B57">
                  <w:rPr>
                    <w:lang w:eastAsia="ja-JP"/>
                  </w:rPr>
                  <w:t xml:space="preserve">cond book of </w:t>
                </w:r>
                <w:r w:rsidRPr="00461451">
                  <w:rPr>
                    <w:i/>
                    <w:lang w:eastAsia="ja-JP"/>
                  </w:rPr>
                  <w:t xml:space="preserve">Structures for two pianos </w:t>
                </w:r>
                <w:r w:rsidRPr="00010B57">
                  <w:rPr>
                    <w:lang w:eastAsia="ja-JP"/>
                  </w:rPr>
                  <w:t xml:space="preserve">(1956/61), and </w:t>
                </w:r>
                <w:proofErr w:type="spellStart"/>
                <w:r w:rsidRPr="00461451">
                  <w:rPr>
                    <w:i/>
                    <w:lang w:eastAsia="ja-JP"/>
                  </w:rPr>
                  <w:t>Domaines</w:t>
                </w:r>
                <w:proofErr w:type="spellEnd"/>
                <w:r w:rsidRPr="00461451">
                  <w:rPr>
                    <w:i/>
                    <w:lang w:eastAsia="ja-JP"/>
                  </w:rPr>
                  <w:t xml:space="preserve"> </w:t>
                </w:r>
                <w:r w:rsidRPr="00010B57">
                  <w:rPr>
                    <w:lang w:eastAsia="ja-JP"/>
                  </w:rPr>
                  <w:t>for clarinet with or without ensemble (1961–8), Boulez explored the possibil</w:t>
                </w:r>
                <w:r>
                  <w:rPr>
                    <w:lang w:eastAsia="ja-JP"/>
                  </w:rPr>
                  <w:t xml:space="preserve">ities of various forms of open-endedness (what </w:t>
                </w:r>
                <w:r w:rsidRPr="00010B57">
                  <w:rPr>
                    <w:lang w:eastAsia="ja-JP"/>
                  </w:rPr>
                  <w:t>he calls ‘works of mobile trajectory’)</w:t>
                </w:r>
                <w:r>
                  <w:rPr>
                    <w:lang w:eastAsia="ja-JP"/>
                  </w:rPr>
                  <w:t xml:space="preserve"> a</w:t>
                </w:r>
                <w:r w:rsidRPr="00010B57">
                  <w:rPr>
                    <w:lang w:eastAsia="ja-JP"/>
                  </w:rPr>
                  <w:t xml:space="preserve">lready initiated, but in a very different way, by such American composers as John Cage and Earle Brown. Boulez’s labyrinthine Third Piano Sonata, along with </w:t>
                </w:r>
                <w:proofErr w:type="spellStart"/>
                <w:r w:rsidRPr="00010B57">
                  <w:rPr>
                    <w:lang w:eastAsia="ja-JP"/>
                  </w:rPr>
                  <w:t>Karlheinz</w:t>
                </w:r>
                <w:proofErr w:type="spellEnd"/>
                <w:r w:rsidRPr="00010B57">
                  <w:rPr>
                    <w:lang w:eastAsia="ja-JP"/>
                  </w:rPr>
                  <w:t xml:space="preserve"> Stockhausen’s </w:t>
                </w:r>
                <w:proofErr w:type="spellStart"/>
                <w:r w:rsidRPr="00010B57">
                  <w:rPr>
                    <w:lang w:eastAsia="ja-JP"/>
                  </w:rPr>
                  <w:t>Klavierst</w:t>
                </w:r>
                <w:r>
                  <w:rPr>
                    <w:lang w:eastAsia="ja-JP"/>
                  </w:rPr>
                  <w:t>ü</w:t>
                </w:r>
                <w:r w:rsidRPr="00010B57">
                  <w:rPr>
                    <w:lang w:eastAsia="ja-JP"/>
                  </w:rPr>
                  <w:t>ck</w:t>
                </w:r>
                <w:proofErr w:type="spellEnd"/>
                <w:r w:rsidRPr="00010B57">
                  <w:rPr>
                    <w:lang w:eastAsia="ja-JP"/>
                  </w:rPr>
                  <w:t xml:space="preserve"> XI (1956),</w:t>
                </w:r>
                <w:r>
                  <w:rPr>
                    <w:lang w:eastAsia="ja-JP"/>
                  </w:rPr>
                  <w:t xml:space="preserve"> </w:t>
                </w:r>
                <w:r w:rsidRPr="00010B57">
                  <w:rPr>
                    <w:lang w:eastAsia="ja-JP"/>
                  </w:rPr>
                  <w:t xml:space="preserve">inspired many mobile compositions in Europe in the 1960s, including Andre ́ </w:t>
                </w:r>
                <w:proofErr w:type="spellStart"/>
                <w:r w:rsidRPr="00010B57">
                  <w:rPr>
                    <w:lang w:eastAsia="ja-JP"/>
                  </w:rPr>
                  <w:t>Boucourechliev’s</w:t>
                </w:r>
                <w:proofErr w:type="spellEnd"/>
                <w:r w:rsidRPr="00010B57">
                  <w:rPr>
                    <w:lang w:eastAsia="ja-JP"/>
                  </w:rPr>
                  <w:t xml:space="preserve"> </w:t>
                </w:r>
                <w:proofErr w:type="spellStart"/>
                <w:r w:rsidRPr="00010B57">
                  <w:rPr>
                    <w:lang w:eastAsia="ja-JP"/>
                  </w:rPr>
                  <w:t>Archipels</w:t>
                </w:r>
                <w:proofErr w:type="spellEnd"/>
                <w:r w:rsidRPr="00010B57">
                  <w:rPr>
                    <w:lang w:eastAsia="ja-JP"/>
                  </w:rPr>
                  <w:t xml:space="preserve"> series (1966–71). Explaining his attraction to mobile forms, Boulez invokes the poetic ideal of Ste ́</w:t>
                </w:r>
                <w:proofErr w:type="spellStart"/>
                <w:r w:rsidRPr="00010B57">
                  <w:rPr>
                    <w:lang w:eastAsia="ja-JP"/>
                  </w:rPr>
                  <w:t>phane</w:t>
                </w:r>
                <w:proofErr w:type="spellEnd"/>
                <w:r w:rsidRPr="00010B57">
                  <w:rPr>
                    <w:lang w:eastAsia="ja-JP"/>
                  </w:rPr>
                  <w:t xml:space="preserve"> Mallarme ́, who had planned a </w:t>
                </w:r>
                <w:proofErr w:type="spellStart"/>
                <w:r w:rsidRPr="00010B57">
                  <w:rPr>
                    <w:lang w:eastAsia="ja-JP"/>
                  </w:rPr>
                  <w:t>Livre</w:t>
                </w:r>
                <w:proofErr w:type="spellEnd"/>
                <w:r w:rsidRPr="00010B57">
                  <w:rPr>
                    <w:lang w:eastAsia="ja-JP"/>
                  </w:rPr>
                  <w:t xml:space="preserve"> (Book), an immense unfinished project of poems that could be explored by the reader in a variety of directions, a project which was reconstructed with much aplomb in 1957 by Jacques Scherer. In a passage that must have struck the thirty-two-year-old composer, Scherer wrote that for Mallarme ́, ‘in order to eliminate [chance] even more radically, the </w:t>
                </w:r>
                <w:proofErr w:type="spellStart"/>
                <w:r w:rsidRPr="00010B57">
                  <w:rPr>
                    <w:lang w:eastAsia="ja-JP"/>
                  </w:rPr>
                  <w:t>Livre</w:t>
                </w:r>
                <w:proofErr w:type="spellEnd"/>
                <w:r w:rsidRPr="00010B57">
                  <w:rPr>
                    <w:lang w:eastAsia="ja-JP"/>
                  </w:rPr>
                  <w:t xml:space="preserve"> refuses the passivity of </w:t>
                </w:r>
                <w:proofErr w:type="spellStart"/>
                <w:r w:rsidRPr="00010B57">
                  <w:rPr>
                    <w:lang w:eastAsia="ja-JP"/>
                  </w:rPr>
                  <w:t>unilinear</w:t>
                </w:r>
                <w:proofErr w:type="spellEnd"/>
                <w:r w:rsidRPr="00010B57">
                  <w:rPr>
                    <w:lang w:eastAsia="ja-JP"/>
                  </w:rPr>
                  <w:t xml:space="preserve"> continuity and develops in a hyperspace in a great number of dimensions as it has been imagined by non-Euclidean geometry’.</w:t>
                </w:r>
              </w:p>
              <w:p w:rsidR="00922795" w:rsidRPr="00010B57" w:rsidRDefault="00922795" w:rsidP="00B503C8">
                <w:pPr>
                  <w:rPr>
                    <w:lang w:eastAsia="ja-JP"/>
                  </w:rPr>
                </w:pPr>
              </w:p>
              <w:p w:rsidR="00922795" w:rsidRPr="00010B57" w:rsidRDefault="00922795" w:rsidP="00B503C8">
                <w:pPr>
                  <w:rPr>
                    <w:lang w:eastAsia="ja-JP"/>
                  </w:rPr>
                </w:pPr>
                <w:r w:rsidRPr="00010B57">
                  <w:rPr>
                    <w:lang w:eastAsia="ja-JP"/>
                  </w:rPr>
                  <w:t xml:space="preserve">In later decades, Boulez’s work reveals a growing interest in large-scale form. The turning point might well be </w:t>
                </w:r>
                <w:proofErr w:type="spellStart"/>
                <w:r w:rsidRPr="008B7EF8">
                  <w:rPr>
                    <w:i/>
                    <w:lang w:eastAsia="ja-JP"/>
                  </w:rPr>
                  <w:t>Rituel</w:t>
                </w:r>
                <w:proofErr w:type="spellEnd"/>
                <w:r w:rsidRPr="008B7EF8">
                  <w:rPr>
                    <w:i/>
                    <w:lang w:eastAsia="ja-JP"/>
                  </w:rPr>
                  <w:t xml:space="preserve"> in memoriam </w:t>
                </w:r>
                <w:proofErr w:type="spellStart"/>
                <w:r w:rsidRPr="008B7EF8">
                  <w:rPr>
                    <w:i/>
                    <w:lang w:eastAsia="ja-JP"/>
                  </w:rPr>
                  <w:t>Maderna</w:t>
                </w:r>
                <w:proofErr w:type="spellEnd"/>
                <w:r w:rsidRPr="00010B57">
                  <w:rPr>
                    <w:lang w:eastAsia="ja-JP"/>
                  </w:rPr>
                  <w:t>, a</w:t>
                </w:r>
                <w:r>
                  <w:rPr>
                    <w:lang w:eastAsia="ja-JP"/>
                  </w:rPr>
                  <w:t xml:space="preserve"> </w:t>
                </w:r>
                <w:r w:rsidRPr="00010B57">
                  <w:rPr>
                    <w:lang w:eastAsia="ja-JP"/>
                  </w:rPr>
                  <w:t xml:space="preserve">work of some twenty-five minutes’ duration. </w:t>
                </w:r>
              </w:p>
              <w:p w:rsidR="00922795" w:rsidRDefault="00922795" w:rsidP="00B503C8">
                <w:pPr>
                  <w:rPr>
                    <w:lang w:eastAsia="ja-JP"/>
                  </w:rPr>
                </w:pPr>
              </w:p>
              <w:p w:rsidR="00922795" w:rsidRDefault="00922795" w:rsidP="00B503C8">
                <w:pPr>
                  <w:rPr>
                    <w:lang w:eastAsia="ja-JP"/>
                  </w:rPr>
                </w:pPr>
                <w:r w:rsidRPr="00010B57">
                  <w:rPr>
                    <w:lang w:eastAsia="ja-JP"/>
                  </w:rPr>
                  <w:t>From serialism, open forms, the interface between instrument and machine, the concern with perceptibility, Boulez’s catalogue forms a rich and varied corpus. Although Boulez dispenses with total serialism after a brief but decisive period, his concern with the formal unity of a work of art remains a central concern.</w:t>
                </w:r>
              </w:p>
              <w:p w:rsidR="00922795" w:rsidRDefault="00922795" w:rsidP="00B503C8">
                <w:pPr>
                  <w:rPr>
                    <w:lang w:eastAsia="ja-JP"/>
                  </w:rPr>
                </w:pPr>
              </w:p>
              <w:p w:rsidR="00922795" w:rsidRPr="00B503C8" w:rsidRDefault="00922795" w:rsidP="00B503C8">
                <w:pPr>
                  <w:rPr>
                    <w:b/>
                    <w:szCs w:val="32"/>
                    <w:lang w:eastAsia="ja-JP"/>
                  </w:rPr>
                </w:pPr>
                <w:r w:rsidRPr="00EE352D">
                  <w:rPr>
                    <w:b/>
                    <w:lang w:eastAsia="ja-JP"/>
                  </w:rPr>
                  <w:t>Works</w:t>
                </w:r>
              </w:p>
              <w:p w:rsidR="00C27E25" w:rsidRPr="00B503C8" w:rsidRDefault="00C27E25" w:rsidP="00B503C8">
                <w:proofErr w:type="spellStart"/>
                <w:r w:rsidRPr="00B503C8">
                  <w:rPr>
                    <w:i/>
                  </w:rPr>
                  <w:t>Douze</w:t>
                </w:r>
                <w:proofErr w:type="spellEnd"/>
                <w:r w:rsidRPr="00B503C8">
                  <w:rPr>
                    <w:i/>
                  </w:rPr>
                  <w:t xml:space="preserve"> Notations</w:t>
                </w:r>
                <w:r w:rsidRPr="00B503C8">
                  <w:t>, for piano (1945)</w:t>
                </w:r>
              </w:p>
              <w:p w:rsidR="00C27E25" w:rsidRPr="00B503C8" w:rsidRDefault="00C27E25" w:rsidP="00B503C8">
                <w:proofErr w:type="spellStart"/>
                <w:r w:rsidRPr="00B503C8">
                  <w:rPr>
                    <w:i/>
                  </w:rPr>
                  <w:t>Trois</w:t>
                </w:r>
                <w:proofErr w:type="spellEnd"/>
                <w:r w:rsidRPr="00B503C8">
                  <w:rPr>
                    <w:i/>
                  </w:rPr>
                  <w:t xml:space="preserve"> Psalmodies</w:t>
                </w:r>
                <w:r w:rsidRPr="00B503C8">
                  <w:t>, for piano (1945), withdrawn</w:t>
                </w:r>
              </w:p>
              <w:p w:rsidR="00C27E25" w:rsidRPr="00B503C8" w:rsidRDefault="00C27E25" w:rsidP="00B503C8">
                <w:r w:rsidRPr="00B503C8">
                  <w:rPr>
                    <w:i/>
                  </w:rPr>
                  <w:t>Variations</w:t>
                </w:r>
                <w:r w:rsidRPr="00B503C8">
                  <w:t>, for piano left hand (1945), withdrawn</w:t>
                </w:r>
              </w:p>
              <w:p w:rsidR="00C27E25" w:rsidRPr="00B503C8" w:rsidRDefault="00C27E25" w:rsidP="00B503C8">
                <w:r w:rsidRPr="00B503C8">
                  <w:rPr>
                    <w:i/>
                  </w:rPr>
                  <w:t xml:space="preserve">Première </w:t>
                </w:r>
                <w:proofErr w:type="spellStart"/>
                <w:r w:rsidRPr="00B503C8">
                  <w:rPr>
                    <w:i/>
                  </w:rPr>
                  <w:t>Sonate</w:t>
                </w:r>
                <w:proofErr w:type="spellEnd"/>
                <w:r w:rsidRPr="00B503C8">
                  <w:t>, for piano (1946)</w:t>
                </w:r>
              </w:p>
              <w:p w:rsidR="00C27E25" w:rsidRPr="00B503C8" w:rsidRDefault="00C27E25" w:rsidP="00B503C8">
                <w:proofErr w:type="spellStart"/>
                <w:r w:rsidRPr="00B503C8">
                  <w:rPr>
                    <w:i/>
                  </w:rPr>
                  <w:t>Quatuor</w:t>
                </w:r>
                <w:proofErr w:type="spellEnd"/>
                <w:r w:rsidRPr="00B503C8">
                  <w:rPr>
                    <w:i/>
                  </w:rPr>
                  <w:t xml:space="preserve"> pour </w:t>
                </w:r>
                <w:proofErr w:type="spellStart"/>
                <w:r w:rsidRPr="00B503C8">
                  <w:rPr>
                    <w:i/>
                  </w:rPr>
                  <w:t>quatre</w:t>
                </w:r>
                <w:proofErr w:type="spellEnd"/>
                <w:r w:rsidRPr="00B503C8">
                  <w:rPr>
                    <w:i/>
                  </w:rPr>
                  <w:t xml:space="preserve"> </w:t>
                </w:r>
                <w:proofErr w:type="spellStart"/>
                <w:r w:rsidRPr="00B503C8">
                  <w:rPr>
                    <w:i/>
                  </w:rPr>
                  <w:t>ondes</w:t>
                </w:r>
                <w:proofErr w:type="spellEnd"/>
                <w:r w:rsidRPr="00B503C8">
                  <w:rPr>
                    <w:i/>
                  </w:rPr>
                  <w:t xml:space="preserve"> </w:t>
                </w:r>
                <w:proofErr w:type="spellStart"/>
                <w:r w:rsidRPr="00B503C8">
                  <w:rPr>
                    <w:i/>
                  </w:rPr>
                  <w:t>Martenot</w:t>
                </w:r>
                <w:proofErr w:type="spellEnd"/>
                <w:r w:rsidRPr="00B503C8">
                  <w:t xml:space="preserve"> (1945-1946), withdrawn</w:t>
                </w:r>
              </w:p>
              <w:p w:rsidR="00C27E25" w:rsidRPr="00B503C8" w:rsidRDefault="00C27E25" w:rsidP="00B503C8">
                <w:proofErr w:type="spellStart"/>
                <w:r w:rsidRPr="00B503C8">
                  <w:rPr>
                    <w:i/>
                  </w:rPr>
                  <w:t>Sonatine</w:t>
                </w:r>
                <w:proofErr w:type="spellEnd"/>
                <w:r w:rsidRPr="00B503C8">
                  <w:t xml:space="preserve">, for flute and piano (1946) </w:t>
                </w:r>
              </w:p>
              <w:p w:rsidR="00C27E25" w:rsidRPr="00B503C8" w:rsidRDefault="00C27E25" w:rsidP="00B503C8">
                <w:r w:rsidRPr="00B503C8">
                  <w:rPr>
                    <w:i/>
                  </w:rPr>
                  <w:t>Le Visage nuptial</w:t>
                </w:r>
                <w:r w:rsidRPr="00B503C8">
                  <w:t xml:space="preserve">, first version: for soprano, contralto, two </w:t>
                </w:r>
                <w:proofErr w:type="spellStart"/>
                <w:r w:rsidRPr="00B503C8">
                  <w:t>Ondes</w:t>
                </w:r>
                <w:proofErr w:type="spellEnd"/>
                <w:r w:rsidRPr="00B503C8">
                  <w:t xml:space="preserve"> </w:t>
                </w:r>
                <w:proofErr w:type="spellStart"/>
                <w:r w:rsidRPr="00B503C8">
                  <w:t>Martenot</w:t>
                </w:r>
                <w:proofErr w:type="spellEnd"/>
                <w:r w:rsidRPr="00B503C8">
                  <w:t xml:space="preserve">, piano and percussion (1946); Second version: for soprano, contralto, women’s choir and orchestra (1951); Final version: for soprano, mezzo-soprano, choir and orchestra (1985-1989) </w:t>
                </w:r>
              </w:p>
              <w:p w:rsidR="00C27E25" w:rsidRPr="00B503C8" w:rsidRDefault="00C27E25" w:rsidP="00B503C8">
                <w:proofErr w:type="spellStart"/>
                <w:r w:rsidRPr="00B503C8">
                  <w:rPr>
                    <w:i/>
                  </w:rPr>
                  <w:t>Symphonie</w:t>
                </w:r>
                <w:proofErr w:type="spellEnd"/>
                <w:r w:rsidRPr="00B503C8">
                  <w:rPr>
                    <w:i/>
                  </w:rPr>
                  <w:t xml:space="preserve"> </w:t>
                </w:r>
                <w:proofErr w:type="spellStart"/>
                <w:r w:rsidRPr="00B503C8">
                  <w:rPr>
                    <w:i/>
                  </w:rPr>
                  <w:t>concertante</w:t>
                </w:r>
                <w:proofErr w:type="spellEnd"/>
                <w:r w:rsidRPr="00B503C8">
                  <w:t>, for piano and orchestra (1947), unpublished; manuscript lost</w:t>
                </w:r>
              </w:p>
              <w:p w:rsidR="00C27E25" w:rsidRPr="00BC17B5" w:rsidRDefault="00C27E25" w:rsidP="00B503C8">
                <w:proofErr w:type="spellStart"/>
                <w:r w:rsidRPr="00BC17B5">
                  <w:rPr>
                    <w:i/>
                  </w:rPr>
                  <w:t>Deuxième</w:t>
                </w:r>
                <w:proofErr w:type="spellEnd"/>
                <w:r w:rsidRPr="00BC17B5">
                  <w:rPr>
                    <w:i/>
                  </w:rPr>
                  <w:t xml:space="preserve"> </w:t>
                </w:r>
                <w:proofErr w:type="spellStart"/>
                <w:r w:rsidRPr="00BC17B5">
                  <w:rPr>
                    <w:i/>
                  </w:rPr>
                  <w:t>Sonate</w:t>
                </w:r>
                <w:proofErr w:type="spellEnd"/>
                <w:r w:rsidRPr="00D506B2">
                  <w:t>, for piano</w:t>
                </w:r>
                <w:r w:rsidRPr="00BC17B5">
                  <w:t xml:space="preserve"> </w:t>
                </w:r>
                <w:r w:rsidRPr="00D506B2">
                  <w:t>(1947)</w:t>
                </w:r>
              </w:p>
              <w:p w:rsidR="00C27E25" w:rsidRPr="00B503C8" w:rsidRDefault="00C27E25" w:rsidP="00B503C8">
                <w:r w:rsidRPr="00B503C8">
                  <w:rPr>
                    <w:i/>
                  </w:rPr>
                  <w:t xml:space="preserve">Le Soleil des </w:t>
                </w:r>
                <w:proofErr w:type="spellStart"/>
                <w:r w:rsidRPr="00B503C8">
                  <w:rPr>
                    <w:i/>
                  </w:rPr>
                  <w:t>eaux</w:t>
                </w:r>
                <w:proofErr w:type="spellEnd"/>
                <w:r w:rsidRPr="00B503C8">
                  <w:t xml:space="preserve">, for soprano, mixed choir and orchestra, on poems by René Char (1947-1965) </w:t>
                </w:r>
              </w:p>
              <w:p w:rsidR="00C27E25" w:rsidRPr="00B503C8" w:rsidRDefault="00C27E25" w:rsidP="00B503C8">
                <w:proofErr w:type="spellStart"/>
                <w:r w:rsidRPr="00B503C8">
                  <w:rPr>
                    <w:i/>
                  </w:rPr>
                  <w:t>Sonate</w:t>
                </w:r>
                <w:proofErr w:type="spellEnd"/>
                <w:r w:rsidRPr="00B503C8">
                  <w:rPr>
                    <w:i/>
                  </w:rPr>
                  <w:t xml:space="preserve"> pour </w:t>
                </w:r>
                <w:proofErr w:type="spellStart"/>
                <w:r w:rsidRPr="00B503C8">
                  <w:rPr>
                    <w:i/>
                  </w:rPr>
                  <w:t>deux</w:t>
                </w:r>
                <w:proofErr w:type="spellEnd"/>
                <w:r w:rsidRPr="00B503C8">
                  <w:rPr>
                    <w:i/>
                  </w:rPr>
                  <w:t xml:space="preserve"> pianos</w:t>
                </w:r>
                <w:r w:rsidRPr="00B503C8">
                  <w:t xml:space="preserve">, revision of the </w:t>
                </w:r>
                <w:proofErr w:type="spellStart"/>
                <w:r w:rsidRPr="00B503C8">
                  <w:rPr>
                    <w:i/>
                  </w:rPr>
                  <w:t>Quatuor</w:t>
                </w:r>
                <w:proofErr w:type="spellEnd"/>
                <w:r w:rsidRPr="00B503C8">
                  <w:rPr>
                    <w:i/>
                  </w:rPr>
                  <w:t xml:space="preserve"> pour </w:t>
                </w:r>
                <w:proofErr w:type="spellStart"/>
                <w:r w:rsidRPr="00B503C8">
                  <w:rPr>
                    <w:i/>
                  </w:rPr>
                  <w:t>quatre</w:t>
                </w:r>
                <w:proofErr w:type="spellEnd"/>
                <w:r w:rsidRPr="00B503C8">
                  <w:rPr>
                    <w:i/>
                  </w:rPr>
                  <w:t xml:space="preserve"> </w:t>
                </w:r>
                <w:proofErr w:type="spellStart"/>
                <w:r w:rsidRPr="00B503C8">
                  <w:rPr>
                    <w:i/>
                  </w:rPr>
                  <w:t>ondes</w:t>
                </w:r>
                <w:proofErr w:type="spellEnd"/>
                <w:r w:rsidRPr="00B503C8">
                  <w:rPr>
                    <w:i/>
                  </w:rPr>
                  <w:t xml:space="preserve"> </w:t>
                </w:r>
                <w:proofErr w:type="spellStart"/>
                <w:r w:rsidRPr="00B503C8">
                  <w:rPr>
                    <w:i/>
                  </w:rPr>
                  <w:t>Martenot</w:t>
                </w:r>
                <w:proofErr w:type="spellEnd"/>
                <w:r w:rsidRPr="00B503C8">
                  <w:rPr>
                    <w:i/>
                  </w:rPr>
                  <w:t xml:space="preserve"> </w:t>
                </w:r>
                <w:r w:rsidRPr="00B503C8">
                  <w:t>(1948)</w:t>
                </w:r>
              </w:p>
              <w:p w:rsidR="00C27E25" w:rsidRPr="00B503C8" w:rsidRDefault="00C27E25" w:rsidP="00B503C8">
                <w:proofErr w:type="spellStart"/>
                <w:r w:rsidRPr="00B503C8">
                  <w:rPr>
                    <w:i/>
                  </w:rPr>
                  <w:t>Livre</w:t>
                </w:r>
                <w:proofErr w:type="spellEnd"/>
                <w:r w:rsidRPr="00B503C8">
                  <w:rPr>
                    <w:i/>
                  </w:rPr>
                  <w:t xml:space="preserve"> pour </w:t>
                </w:r>
                <w:proofErr w:type="spellStart"/>
                <w:r w:rsidRPr="00B503C8">
                  <w:rPr>
                    <w:i/>
                  </w:rPr>
                  <w:t>quatuor</w:t>
                </w:r>
                <w:proofErr w:type="spellEnd"/>
                <w:r w:rsidRPr="00B503C8">
                  <w:rPr>
                    <w:i/>
                  </w:rPr>
                  <w:t xml:space="preserve"> </w:t>
                </w:r>
                <w:r w:rsidRPr="00B503C8">
                  <w:t>(1948-1949)</w:t>
                </w:r>
              </w:p>
              <w:p w:rsidR="00C27E25" w:rsidRPr="00895AA5" w:rsidRDefault="00C27E25" w:rsidP="00895AA5">
                <w:proofErr w:type="spellStart"/>
                <w:r w:rsidRPr="00895AA5">
                  <w:rPr>
                    <w:i/>
                  </w:rPr>
                  <w:t>Polyphonie</w:t>
                </w:r>
                <w:proofErr w:type="spellEnd"/>
                <w:r w:rsidRPr="00895AA5">
                  <w:rPr>
                    <w:i/>
                  </w:rPr>
                  <w:t xml:space="preserve"> X</w:t>
                </w:r>
                <w:r w:rsidRPr="00895AA5">
                  <w:t>, for eighteen instruments (1950-1951), withdrawn</w:t>
                </w:r>
              </w:p>
              <w:p w:rsidR="00C27E25" w:rsidRPr="00895AA5" w:rsidRDefault="00C27E25" w:rsidP="00895AA5">
                <w:proofErr w:type="spellStart"/>
                <w:r w:rsidRPr="00895AA5">
                  <w:rPr>
                    <w:i/>
                  </w:rPr>
                  <w:t>Deux</w:t>
                </w:r>
                <w:proofErr w:type="spellEnd"/>
                <w:r w:rsidRPr="00895AA5">
                  <w:rPr>
                    <w:i/>
                  </w:rPr>
                  <w:t xml:space="preserve"> </w:t>
                </w:r>
                <w:proofErr w:type="spellStart"/>
                <w:r w:rsidRPr="00895AA5">
                  <w:rPr>
                    <w:i/>
                  </w:rPr>
                  <w:t>études</w:t>
                </w:r>
                <w:proofErr w:type="spellEnd"/>
                <w:r w:rsidRPr="00895AA5">
                  <w:t>, for tape (1951-1952), unpublished</w:t>
                </w:r>
              </w:p>
              <w:p w:rsidR="00C27E25" w:rsidRPr="00895AA5" w:rsidRDefault="00C27E25" w:rsidP="00895AA5">
                <w:proofErr w:type="spellStart"/>
                <w:r w:rsidRPr="00895AA5">
                  <w:rPr>
                    <w:i/>
                  </w:rPr>
                  <w:t>Oubli</w:t>
                </w:r>
                <w:proofErr w:type="spellEnd"/>
                <w:r w:rsidRPr="00895AA5">
                  <w:rPr>
                    <w:i/>
                  </w:rPr>
                  <w:t xml:space="preserve"> signal </w:t>
                </w:r>
                <w:proofErr w:type="spellStart"/>
                <w:r w:rsidRPr="00895AA5">
                  <w:rPr>
                    <w:i/>
                  </w:rPr>
                  <w:t>lapidé</w:t>
                </w:r>
                <w:proofErr w:type="spellEnd"/>
                <w:r w:rsidRPr="00895AA5">
                  <w:t>, for twelve voices (1952), unpublished</w:t>
                </w:r>
              </w:p>
              <w:p w:rsidR="00C27E25" w:rsidRPr="00895AA5" w:rsidRDefault="00C27E25" w:rsidP="00895AA5">
                <w:r w:rsidRPr="00895AA5">
                  <w:rPr>
                    <w:i/>
                  </w:rPr>
                  <w:t xml:space="preserve">Structures pour </w:t>
                </w:r>
                <w:proofErr w:type="spellStart"/>
                <w:r w:rsidRPr="00895AA5">
                  <w:rPr>
                    <w:i/>
                  </w:rPr>
                  <w:t>deux</w:t>
                </w:r>
                <w:proofErr w:type="spellEnd"/>
                <w:r w:rsidRPr="00895AA5">
                  <w:rPr>
                    <w:i/>
                  </w:rPr>
                  <w:t xml:space="preserve"> pianos</w:t>
                </w:r>
                <w:r w:rsidRPr="00895AA5">
                  <w:t>, First Book (1951-1952)</w:t>
                </w:r>
              </w:p>
              <w:p w:rsidR="00C27E25" w:rsidRPr="00895AA5" w:rsidRDefault="00C27E25" w:rsidP="00895AA5">
                <w:proofErr w:type="spellStart"/>
                <w:r w:rsidRPr="00895AA5">
                  <w:rPr>
                    <w:i/>
                  </w:rPr>
                  <w:t>L’Orestie</w:t>
                </w:r>
                <w:proofErr w:type="spellEnd"/>
                <w:r w:rsidRPr="00895AA5">
                  <w:t>, incidental music for the Aeschylus trilogy, for voice and instrumental ensemble (1955), unpublished</w:t>
                </w:r>
              </w:p>
              <w:p w:rsidR="00C27E25" w:rsidRPr="00895AA5" w:rsidRDefault="00C27E25" w:rsidP="00895AA5">
                <w:r w:rsidRPr="00895AA5">
                  <w:rPr>
                    <w:i/>
                  </w:rPr>
                  <w:t xml:space="preserve">La </w:t>
                </w:r>
                <w:proofErr w:type="spellStart"/>
                <w:r w:rsidRPr="00895AA5">
                  <w:rPr>
                    <w:i/>
                  </w:rPr>
                  <w:t>Symphonie</w:t>
                </w:r>
                <w:proofErr w:type="spellEnd"/>
                <w:r w:rsidRPr="00895AA5">
                  <w:rPr>
                    <w:i/>
                  </w:rPr>
                  <w:t xml:space="preserve"> </w:t>
                </w:r>
                <w:proofErr w:type="spellStart"/>
                <w:r w:rsidRPr="00895AA5">
                  <w:rPr>
                    <w:i/>
                  </w:rPr>
                  <w:t>mécanique</w:t>
                </w:r>
                <w:proofErr w:type="spellEnd"/>
                <w:r w:rsidRPr="00895AA5">
                  <w:t xml:space="preserve">, for tape; music for a film by Jean </w:t>
                </w:r>
                <w:proofErr w:type="spellStart"/>
                <w:r w:rsidRPr="00895AA5">
                  <w:t>Mitry</w:t>
                </w:r>
                <w:proofErr w:type="spellEnd"/>
                <w:r w:rsidRPr="00895AA5">
                  <w:t xml:space="preserve"> (1955), unpublished</w:t>
                </w:r>
              </w:p>
              <w:p w:rsidR="00C27E25" w:rsidRPr="00895AA5" w:rsidRDefault="00C27E25" w:rsidP="00895AA5">
                <w:r w:rsidRPr="00895AA5">
                  <w:rPr>
                    <w:i/>
                  </w:rPr>
                  <w:t xml:space="preserve">Le </w:t>
                </w:r>
                <w:proofErr w:type="spellStart"/>
                <w:r w:rsidRPr="00895AA5">
                  <w:rPr>
                    <w:i/>
                  </w:rPr>
                  <w:t>Marteau</w:t>
                </w:r>
                <w:proofErr w:type="spellEnd"/>
                <w:r w:rsidRPr="00895AA5">
                  <w:rPr>
                    <w:i/>
                  </w:rPr>
                  <w:t xml:space="preserve"> sans maître</w:t>
                </w:r>
                <w:r w:rsidRPr="00895AA5">
                  <w:t>, for alto voice and six instruments (1953-1955)</w:t>
                </w:r>
              </w:p>
              <w:p w:rsidR="00C27E25" w:rsidRPr="00895AA5" w:rsidRDefault="00C27E25" w:rsidP="00895AA5">
                <w:pPr>
                  <w:rPr>
                    <w:i/>
                  </w:rPr>
                </w:pPr>
                <w:r w:rsidRPr="00895AA5">
                  <w:rPr>
                    <w:i/>
                  </w:rPr>
                  <w:t xml:space="preserve">Structures pour </w:t>
                </w:r>
                <w:proofErr w:type="spellStart"/>
                <w:r w:rsidRPr="00895AA5">
                  <w:rPr>
                    <w:i/>
                  </w:rPr>
                  <w:t>deux</w:t>
                </w:r>
                <w:proofErr w:type="spellEnd"/>
                <w:r w:rsidRPr="00895AA5">
                  <w:rPr>
                    <w:i/>
                  </w:rPr>
                  <w:t xml:space="preserve"> pianos</w:t>
                </w:r>
                <w:r w:rsidRPr="00895AA5">
                  <w:t>, Second Book (1956-1961)</w:t>
                </w:r>
              </w:p>
              <w:p w:rsidR="00C27E25" w:rsidRPr="00895AA5" w:rsidRDefault="00C27E25" w:rsidP="00895AA5">
                <w:r w:rsidRPr="00895AA5">
                  <w:rPr>
                    <w:i/>
                  </w:rPr>
                  <w:t xml:space="preserve">Le </w:t>
                </w:r>
                <w:proofErr w:type="spellStart"/>
                <w:r w:rsidRPr="00895AA5">
                  <w:rPr>
                    <w:i/>
                  </w:rPr>
                  <w:t>Crépuscule</w:t>
                </w:r>
                <w:proofErr w:type="spellEnd"/>
                <w:r w:rsidRPr="00895AA5">
                  <w:rPr>
                    <w:i/>
                  </w:rPr>
                  <w:t xml:space="preserve"> de Yang </w:t>
                </w:r>
                <w:proofErr w:type="spellStart"/>
                <w:r w:rsidRPr="00895AA5">
                  <w:rPr>
                    <w:i/>
                  </w:rPr>
                  <w:t>Koueï-Fei</w:t>
                </w:r>
                <w:proofErr w:type="spellEnd"/>
                <w:r w:rsidRPr="00895AA5">
                  <w:t xml:space="preserve">, Music for the radio play by Louise </w:t>
                </w:r>
                <w:proofErr w:type="spellStart"/>
                <w:r w:rsidRPr="00895AA5">
                  <w:t>Fauré</w:t>
                </w:r>
                <w:proofErr w:type="spellEnd"/>
                <w:r w:rsidRPr="00895AA5">
                  <w:t xml:space="preserve"> (1957), unpublished</w:t>
                </w:r>
              </w:p>
              <w:p w:rsidR="00C27E25" w:rsidRPr="00895AA5" w:rsidRDefault="00C27E25" w:rsidP="00895AA5">
                <w:r w:rsidRPr="00895AA5">
                  <w:rPr>
                    <w:i/>
                  </w:rPr>
                  <w:t>Strophes</w:t>
                </w:r>
                <w:r w:rsidRPr="00895AA5">
                  <w:t>, for flute (1957), unpublished</w:t>
                </w:r>
              </w:p>
              <w:p w:rsidR="00C27E25" w:rsidRPr="00895AA5" w:rsidRDefault="00C27E25" w:rsidP="00895AA5">
                <w:proofErr w:type="spellStart"/>
                <w:r w:rsidRPr="00895AA5">
                  <w:rPr>
                    <w:i/>
                  </w:rPr>
                  <w:t>Troisième</w:t>
                </w:r>
                <w:proofErr w:type="spellEnd"/>
                <w:r w:rsidRPr="00895AA5">
                  <w:rPr>
                    <w:i/>
                  </w:rPr>
                  <w:t xml:space="preserve"> </w:t>
                </w:r>
                <w:proofErr w:type="spellStart"/>
                <w:r w:rsidRPr="00895AA5">
                  <w:rPr>
                    <w:i/>
                  </w:rPr>
                  <w:t>Sonate</w:t>
                </w:r>
                <w:proofErr w:type="spellEnd"/>
                <w:r w:rsidRPr="00895AA5">
                  <w:t>, for piano (1955-1963)</w:t>
                </w:r>
              </w:p>
              <w:p w:rsidR="00C27E25" w:rsidRPr="00895AA5" w:rsidRDefault="00C27E25" w:rsidP="00895AA5">
                <w:r w:rsidRPr="00895AA5">
                  <w:rPr>
                    <w:i/>
                  </w:rPr>
                  <w:t>Figures-Doubles-</w:t>
                </w:r>
                <w:proofErr w:type="spellStart"/>
                <w:r w:rsidRPr="00895AA5">
                  <w:rPr>
                    <w:i/>
                  </w:rPr>
                  <w:t>Prismes</w:t>
                </w:r>
                <w:proofErr w:type="spellEnd"/>
                <w:r w:rsidRPr="00895AA5">
                  <w:t>, for orchestra (1963-1964)</w:t>
                </w:r>
              </w:p>
              <w:p w:rsidR="00C27E25" w:rsidRPr="00895AA5" w:rsidRDefault="00C27E25" w:rsidP="00895AA5">
                <w:proofErr w:type="spellStart"/>
                <w:r w:rsidRPr="00895AA5">
                  <w:rPr>
                    <w:i/>
                  </w:rPr>
                  <w:t>Poésie</w:t>
                </w:r>
                <w:proofErr w:type="spellEnd"/>
                <w:r w:rsidRPr="00895AA5">
                  <w:rPr>
                    <w:i/>
                  </w:rPr>
                  <w:t xml:space="preserve"> pour </w:t>
                </w:r>
                <w:proofErr w:type="spellStart"/>
                <w:r w:rsidRPr="00895AA5">
                  <w:rPr>
                    <w:i/>
                  </w:rPr>
                  <w:t>pouvoir</w:t>
                </w:r>
                <w:proofErr w:type="spellEnd"/>
                <w:r w:rsidRPr="00895AA5">
                  <w:t xml:space="preserve">, after Henri </w:t>
                </w:r>
                <w:proofErr w:type="spellStart"/>
                <w:r w:rsidRPr="00895AA5">
                  <w:t>Michaux</w:t>
                </w:r>
                <w:proofErr w:type="spellEnd"/>
                <w:r w:rsidRPr="00895AA5">
                  <w:t xml:space="preserve"> for tape and three orchestras (1958)</w:t>
                </w:r>
              </w:p>
              <w:p w:rsidR="00C27E25" w:rsidRPr="00895AA5" w:rsidRDefault="00C27E25" w:rsidP="00895AA5">
                <w:proofErr w:type="spellStart"/>
                <w:r w:rsidRPr="00895AA5">
                  <w:rPr>
                    <w:i/>
                  </w:rPr>
                  <w:t>Pli</w:t>
                </w:r>
                <w:proofErr w:type="spellEnd"/>
                <w:r w:rsidRPr="00895AA5">
                  <w:rPr>
                    <w:i/>
                  </w:rPr>
                  <w:t xml:space="preserve"> </w:t>
                </w:r>
                <w:proofErr w:type="spellStart"/>
                <w:r w:rsidRPr="00895AA5">
                  <w:rPr>
                    <w:i/>
                  </w:rPr>
                  <w:t>selon</w:t>
                </w:r>
                <w:proofErr w:type="spellEnd"/>
                <w:r w:rsidRPr="00895AA5">
                  <w:rPr>
                    <w:i/>
                  </w:rPr>
                  <w:t xml:space="preserve"> </w:t>
                </w:r>
                <w:proofErr w:type="spellStart"/>
                <w:r w:rsidRPr="00895AA5">
                  <w:rPr>
                    <w:i/>
                  </w:rPr>
                  <w:t>pli</w:t>
                </w:r>
                <w:proofErr w:type="spellEnd"/>
                <w:r w:rsidRPr="00895AA5">
                  <w:t xml:space="preserve">, portrait of </w:t>
                </w:r>
                <w:proofErr w:type="spellStart"/>
                <w:r w:rsidRPr="00895AA5">
                  <w:t>Mallarmé</w:t>
                </w:r>
                <w:proofErr w:type="spellEnd"/>
                <w:r w:rsidRPr="00895AA5">
                  <w:t xml:space="preserve"> for soprano and orchestra (1957-1962)</w:t>
                </w:r>
              </w:p>
              <w:p w:rsidR="00C27E25" w:rsidRPr="00895AA5" w:rsidRDefault="00C27E25" w:rsidP="00895AA5">
                <w:r w:rsidRPr="00895AA5">
                  <w:rPr>
                    <w:i/>
                  </w:rPr>
                  <w:t>Éclat</w:t>
                </w:r>
                <w:r w:rsidRPr="00895AA5">
                  <w:t xml:space="preserve">, </w:t>
                </w:r>
                <w:r w:rsidRPr="00895AA5">
                  <w:rPr>
                    <w:bCs/>
                  </w:rPr>
                  <w:t>for 15 instruments</w:t>
                </w:r>
                <w:r w:rsidRPr="00895AA5">
                  <w:t xml:space="preserve"> (1964-1965)</w:t>
                </w:r>
              </w:p>
              <w:p w:rsidR="00C27E25" w:rsidRPr="00895AA5" w:rsidRDefault="00C27E25" w:rsidP="00895AA5">
                <w:r w:rsidRPr="00895AA5">
                  <w:rPr>
                    <w:i/>
                  </w:rPr>
                  <w:t>Éclat/Multiples</w:t>
                </w:r>
                <w:r w:rsidRPr="00895AA5">
                  <w:t xml:space="preserve">, </w:t>
                </w:r>
                <w:r w:rsidRPr="00895AA5">
                  <w:rPr>
                    <w:bCs/>
                  </w:rPr>
                  <w:t>for 27 instruments</w:t>
                </w:r>
                <w:r w:rsidRPr="00895AA5">
                  <w:t xml:space="preserve"> (1966-1970)</w:t>
                </w:r>
              </w:p>
              <w:p w:rsidR="00C27E25" w:rsidRPr="00895AA5" w:rsidRDefault="00C27E25" w:rsidP="00895AA5">
                <w:proofErr w:type="spellStart"/>
                <w:r w:rsidRPr="00895AA5">
                  <w:rPr>
                    <w:i/>
                  </w:rPr>
                  <w:t>Domaines</w:t>
                </w:r>
                <w:proofErr w:type="spellEnd"/>
                <w:r w:rsidRPr="00895AA5">
                  <w:t>, for clarinet solo and six instrumental groups (1961-1968)</w:t>
                </w:r>
              </w:p>
              <w:p w:rsidR="00C27E25" w:rsidRPr="00895AA5" w:rsidRDefault="00C27E25" w:rsidP="00895AA5">
                <w:proofErr w:type="spellStart"/>
                <w:r w:rsidRPr="00895AA5">
                  <w:rPr>
                    <w:i/>
                  </w:rPr>
                  <w:t>Livre</w:t>
                </w:r>
                <w:proofErr w:type="spellEnd"/>
                <w:r w:rsidRPr="00895AA5">
                  <w:rPr>
                    <w:i/>
                  </w:rPr>
                  <w:t xml:space="preserve"> pour </w:t>
                </w:r>
                <w:proofErr w:type="spellStart"/>
                <w:r w:rsidRPr="00895AA5">
                  <w:rPr>
                    <w:i/>
                  </w:rPr>
                  <w:t>cordes</w:t>
                </w:r>
                <w:proofErr w:type="spellEnd"/>
                <w:r w:rsidRPr="00895AA5">
                  <w:t xml:space="preserve"> (1968), string orchestra version of </w:t>
                </w:r>
                <w:proofErr w:type="spellStart"/>
                <w:r w:rsidRPr="00895AA5">
                  <w:t>Ia</w:t>
                </w:r>
                <w:proofErr w:type="spellEnd"/>
                <w:r w:rsidRPr="00895AA5">
                  <w:t xml:space="preserve"> and </w:t>
                </w:r>
                <w:proofErr w:type="spellStart"/>
                <w:r w:rsidRPr="00895AA5">
                  <w:t>Ib</w:t>
                </w:r>
                <w:proofErr w:type="spellEnd"/>
                <w:r w:rsidRPr="00895AA5">
                  <w:t xml:space="preserve"> of the </w:t>
                </w:r>
                <w:proofErr w:type="spellStart"/>
                <w:r w:rsidRPr="00895AA5">
                  <w:rPr>
                    <w:i/>
                  </w:rPr>
                  <w:t>Livre</w:t>
                </w:r>
                <w:proofErr w:type="spellEnd"/>
                <w:r w:rsidRPr="00895AA5">
                  <w:rPr>
                    <w:i/>
                  </w:rPr>
                  <w:t xml:space="preserve"> pour </w:t>
                </w:r>
                <w:proofErr w:type="spellStart"/>
                <w:r w:rsidRPr="00895AA5">
                  <w:rPr>
                    <w:i/>
                  </w:rPr>
                  <w:t>quatuor</w:t>
                </w:r>
                <w:proofErr w:type="spellEnd"/>
                <w:r w:rsidRPr="00895AA5">
                  <w:t xml:space="preserve"> </w:t>
                </w:r>
              </w:p>
              <w:p w:rsidR="00C27E25" w:rsidRPr="00895AA5" w:rsidRDefault="00C27E25" w:rsidP="00895AA5">
                <w:r w:rsidRPr="00895AA5">
                  <w:rPr>
                    <w:i/>
                  </w:rPr>
                  <w:t xml:space="preserve">Pour le </w:t>
                </w:r>
                <w:proofErr w:type="spellStart"/>
                <w:r w:rsidRPr="00895AA5">
                  <w:rPr>
                    <w:i/>
                  </w:rPr>
                  <w:t>Dr.</w:t>
                </w:r>
                <w:proofErr w:type="spellEnd"/>
                <w:r w:rsidRPr="00895AA5">
                  <w:rPr>
                    <w:i/>
                  </w:rPr>
                  <w:t xml:space="preserve"> </w:t>
                </w:r>
                <w:proofErr w:type="spellStart"/>
                <w:r w:rsidRPr="00895AA5">
                  <w:rPr>
                    <w:i/>
                  </w:rPr>
                  <w:t>Kalmus</w:t>
                </w:r>
                <w:proofErr w:type="spellEnd"/>
                <w:r w:rsidRPr="00895AA5">
                  <w:t xml:space="preserve">, for ensemble (1969; 2005) </w:t>
                </w:r>
              </w:p>
              <w:p w:rsidR="00C27E25" w:rsidRPr="00895AA5" w:rsidRDefault="00C27E25" w:rsidP="00895AA5">
                <w:pPr>
                  <w:rPr>
                    <w:i/>
                  </w:rPr>
                </w:pPr>
                <w:proofErr w:type="spellStart"/>
                <w:r w:rsidRPr="00895AA5">
                  <w:rPr>
                    <w:i/>
                  </w:rPr>
                  <w:t>Über</w:t>
                </w:r>
                <w:proofErr w:type="spellEnd"/>
                <w:r w:rsidRPr="00895AA5">
                  <w:rPr>
                    <w:i/>
                  </w:rPr>
                  <w:t xml:space="preserve"> das, </w:t>
                </w:r>
                <w:proofErr w:type="spellStart"/>
                <w:r w:rsidRPr="00895AA5">
                  <w:rPr>
                    <w:i/>
                  </w:rPr>
                  <w:t>über</w:t>
                </w:r>
                <w:proofErr w:type="spellEnd"/>
                <w:r w:rsidRPr="00895AA5">
                  <w:rPr>
                    <w:i/>
                  </w:rPr>
                  <w:t xml:space="preserve"> </w:t>
                </w:r>
                <w:proofErr w:type="spellStart"/>
                <w:r w:rsidRPr="00895AA5">
                  <w:rPr>
                    <w:i/>
                  </w:rPr>
                  <w:t>ein</w:t>
                </w:r>
                <w:proofErr w:type="spellEnd"/>
                <w:r w:rsidRPr="00895AA5">
                  <w:rPr>
                    <w:i/>
                  </w:rPr>
                  <w:t xml:space="preserve"> </w:t>
                </w:r>
                <w:proofErr w:type="spellStart"/>
                <w:r w:rsidRPr="00895AA5">
                  <w:rPr>
                    <w:i/>
                  </w:rPr>
                  <w:t>verschwindelaren</w:t>
                </w:r>
                <w:proofErr w:type="spellEnd"/>
                <w:r w:rsidRPr="00895AA5">
                  <w:rPr>
                    <w:i/>
                  </w:rPr>
                  <w:t xml:space="preserve"> </w:t>
                </w:r>
                <w:r w:rsidRPr="00895AA5">
                  <w:t xml:space="preserve">(1969), for a </w:t>
                </w:r>
                <w:proofErr w:type="spellStart"/>
                <w:r w:rsidRPr="00895AA5">
                  <w:t>capella</w:t>
                </w:r>
                <w:proofErr w:type="spellEnd"/>
                <w:r w:rsidRPr="00895AA5">
                  <w:t xml:space="preserve"> voices </w:t>
                </w:r>
              </w:p>
              <w:p w:rsidR="00C27E25" w:rsidRPr="00895AA5" w:rsidRDefault="00C27E25" w:rsidP="00895AA5">
                <w:r w:rsidRPr="00895AA5">
                  <w:rPr>
                    <w:i/>
                  </w:rPr>
                  <w:t xml:space="preserve">cummings </w:t>
                </w:r>
                <w:proofErr w:type="spellStart"/>
                <w:r w:rsidRPr="00895AA5">
                  <w:rPr>
                    <w:i/>
                  </w:rPr>
                  <w:t>ist</w:t>
                </w:r>
                <w:proofErr w:type="spellEnd"/>
                <w:r w:rsidRPr="00895AA5">
                  <w:rPr>
                    <w:i/>
                  </w:rPr>
                  <w:t xml:space="preserve"> der </w:t>
                </w:r>
                <w:proofErr w:type="spellStart"/>
                <w:r w:rsidRPr="00895AA5">
                  <w:rPr>
                    <w:i/>
                  </w:rPr>
                  <w:t>Dichter</w:t>
                </w:r>
                <w:proofErr w:type="spellEnd"/>
                <w:r w:rsidRPr="00895AA5">
                  <w:rPr>
                    <w:i/>
                  </w:rPr>
                  <w:t>...</w:t>
                </w:r>
                <w:r w:rsidRPr="00895AA5">
                  <w:t>, for sixteen solo voices and ensemble(1970; 1986)</w:t>
                </w:r>
              </w:p>
              <w:p w:rsidR="00C27E25" w:rsidRPr="00895AA5" w:rsidRDefault="00C27E25" w:rsidP="00895AA5">
                <w:proofErr w:type="spellStart"/>
                <w:r w:rsidRPr="00895AA5">
                  <w:rPr>
                    <w:i/>
                  </w:rPr>
                  <w:t>Explosante</w:t>
                </w:r>
                <w:proofErr w:type="spellEnd"/>
                <w:r w:rsidRPr="00895AA5">
                  <w:rPr>
                    <w:i/>
                  </w:rPr>
                  <w:t>-fixe</w:t>
                </w:r>
                <w:r w:rsidRPr="00895AA5">
                  <w:t xml:space="preserve"> (1972-1974) for ensemble and live electronics </w:t>
                </w:r>
              </w:p>
              <w:p w:rsidR="00C27E25" w:rsidRPr="00895AA5" w:rsidRDefault="00C27E25" w:rsidP="00895AA5">
                <w:proofErr w:type="spellStart"/>
                <w:r w:rsidRPr="00895AA5">
                  <w:rPr>
                    <w:i/>
                  </w:rPr>
                  <w:t>Rituel</w:t>
                </w:r>
                <w:proofErr w:type="spellEnd"/>
                <w:r w:rsidRPr="00895AA5">
                  <w:rPr>
                    <w:i/>
                  </w:rPr>
                  <w:t xml:space="preserve"> in memoriam </w:t>
                </w:r>
                <w:proofErr w:type="spellStart"/>
                <w:r w:rsidRPr="00895AA5">
                  <w:rPr>
                    <w:i/>
                  </w:rPr>
                  <w:t>Maderna</w:t>
                </w:r>
                <w:proofErr w:type="spellEnd"/>
                <w:r w:rsidRPr="00895AA5">
                  <w:t xml:space="preserve">, for orchestra in eight groups (1974-1975) </w:t>
                </w:r>
              </w:p>
              <w:p w:rsidR="00C27E25" w:rsidRPr="00895AA5" w:rsidRDefault="00C27E25" w:rsidP="00895AA5">
                <w:proofErr w:type="spellStart"/>
                <w:r w:rsidRPr="00895AA5">
                  <w:rPr>
                    <w:i/>
                  </w:rPr>
                  <w:t>Messagesquisse</w:t>
                </w:r>
                <w:proofErr w:type="spellEnd"/>
                <w:r w:rsidRPr="00895AA5">
                  <w:t xml:space="preserve">, for solo cello and six cellos (1976) </w:t>
                </w:r>
              </w:p>
              <w:p w:rsidR="00C27E25" w:rsidRPr="00895AA5" w:rsidRDefault="00C27E25" w:rsidP="00895AA5">
                <w:proofErr w:type="spellStart"/>
                <w:r w:rsidRPr="00895AA5">
                  <w:rPr>
                    <w:i/>
                  </w:rPr>
                  <w:t>Dérive</w:t>
                </w:r>
                <w:proofErr w:type="spellEnd"/>
                <w:r w:rsidRPr="00895AA5">
                  <w:t xml:space="preserve">, for six instruments (henceforth </w:t>
                </w:r>
                <w:proofErr w:type="spellStart"/>
                <w:r w:rsidRPr="00895AA5">
                  <w:rPr>
                    <w:i/>
                  </w:rPr>
                  <w:t>Dérive</w:t>
                </w:r>
                <w:proofErr w:type="spellEnd"/>
                <w:r w:rsidRPr="00895AA5">
                  <w:rPr>
                    <w:i/>
                  </w:rPr>
                  <w:t xml:space="preserve"> 1</w:t>
                </w:r>
                <w:r w:rsidRPr="00895AA5">
                  <w:t>) (1984)</w:t>
                </w:r>
              </w:p>
              <w:p w:rsidR="00C27E25" w:rsidRPr="00895AA5" w:rsidRDefault="00C27E25" w:rsidP="00895AA5">
                <w:r w:rsidRPr="00895AA5">
                  <w:rPr>
                    <w:i/>
                  </w:rPr>
                  <w:t>Notations I-IV</w:t>
                </w:r>
                <w:r w:rsidRPr="00895AA5">
                  <w:t xml:space="preserve">, for orchestra (1980) </w:t>
                </w:r>
              </w:p>
              <w:p w:rsidR="00C27E25" w:rsidRPr="00895AA5" w:rsidRDefault="00C27E25" w:rsidP="00895AA5">
                <w:r w:rsidRPr="00895AA5">
                  <w:rPr>
                    <w:i/>
                  </w:rPr>
                  <w:t>Notations VII</w:t>
                </w:r>
                <w:r w:rsidRPr="00895AA5">
                  <w:t>, for orchestra (1998)</w:t>
                </w:r>
              </w:p>
              <w:p w:rsidR="00B503C8" w:rsidRPr="00895AA5" w:rsidRDefault="00C27E25" w:rsidP="00895AA5">
                <w:proofErr w:type="spellStart"/>
                <w:r w:rsidRPr="00895AA5">
                  <w:rPr>
                    <w:i/>
                  </w:rPr>
                  <w:t>Répons</w:t>
                </w:r>
                <w:proofErr w:type="spellEnd"/>
                <w:r w:rsidRPr="00895AA5">
                  <w:t>, for six soloists, chamber ensemble, electronic sounds and live electronics (1981-1984)</w:t>
                </w:r>
              </w:p>
              <w:p w:rsidR="00B503C8" w:rsidRPr="00895AA5" w:rsidRDefault="00B503C8" w:rsidP="00895AA5">
                <w:r w:rsidRPr="00895AA5">
                  <w:rPr>
                    <w:i/>
                  </w:rPr>
                  <w:t xml:space="preserve">Dialogue de </w:t>
                </w:r>
                <w:proofErr w:type="spellStart"/>
                <w:r w:rsidRPr="00895AA5">
                  <w:rPr>
                    <w:i/>
                  </w:rPr>
                  <w:t>l’ombre</w:t>
                </w:r>
                <w:proofErr w:type="spellEnd"/>
                <w:r w:rsidRPr="00895AA5">
                  <w:rPr>
                    <w:i/>
                  </w:rPr>
                  <w:t xml:space="preserve"> double</w:t>
                </w:r>
                <w:r w:rsidRPr="00895AA5">
                  <w:t>, original version for clarinet and tape (1985); version for bassoon and electronics (1985-1995)</w:t>
                </w:r>
              </w:p>
              <w:p w:rsidR="00B503C8" w:rsidRPr="00895AA5" w:rsidRDefault="00B503C8" w:rsidP="00895AA5">
                <w:proofErr w:type="spellStart"/>
                <w:r w:rsidRPr="00895AA5">
                  <w:rPr>
                    <w:i/>
                  </w:rPr>
                  <w:t>Memoriale</w:t>
                </w:r>
                <w:proofErr w:type="spellEnd"/>
                <w:r w:rsidRPr="00895AA5">
                  <w:rPr>
                    <w:i/>
                  </w:rPr>
                  <w:t xml:space="preserve"> (...</w:t>
                </w:r>
                <w:proofErr w:type="spellStart"/>
                <w:r w:rsidRPr="00895AA5">
                  <w:rPr>
                    <w:i/>
                  </w:rPr>
                  <w:t>explosante</w:t>
                </w:r>
                <w:proofErr w:type="spellEnd"/>
                <w:r w:rsidRPr="00895AA5">
                  <w:rPr>
                    <w:i/>
                  </w:rPr>
                  <w:t xml:space="preserve">-fixe... </w:t>
                </w:r>
                <w:proofErr w:type="spellStart"/>
                <w:r w:rsidRPr="00895AA5">
                  <w:rPr>
                    <w:i/>
                  </w:rPr>
                  <w:t>Originel</w:t>
                </w:r>
                <w:proofErr w:type="spellEnd"/>
                <w:r w:rsidRPr="00895AA5">
                  <w:rPr>
                    <w:i/>
                  </w:rPr>
                  <w:t>)</w:t>
                </w:r>
                <w:r w:rsidRPr="00895AA5">
                  <w:t xml:space="preserve">, for flute and eight musicians (1985) </w:t>
                </w:r>
              </w:p>
              <w:p w:rsidR="00B503C8" w:rsidRPr="00895AA5" w:rsidRDefault="00B503C8" w:rsidP="00895AA5">
                <w:proofErr w:type="spellStart"/>
                <w:r w:rsidRPr="00895AA5">
                  <w:rPr>
                    <w:i/>
                  </w:rPr>
                  <w:t>Initiale</w:t>
                </w:r>
                <w:proofErr w:type="spellEnd"/>
                <w:r w:rsidRPr="00895AA5">
                  <w:t xml:space="preserve">, for brass septet (1987) </w:t>
                </w:r>
              </w:p>
              <w:p w:rsidR="00B503C8" w:rsidRPr="00895AA5" w:rsidRDefault="00B503C8" w:rsidP="00895AA5">
                <w:proofErr w:type="spellStart"/>
                <w:r w:rsidRPr="00895AA5">
                  <w:rPr>
                    <w:i/>
                  </w:rPr>
                  <w:t>Dérive</w:t>
                </w:r>
                <w:proofErr w:type="spellEnd"/>
                <w:r w:rsidRPr="00895AA5">
                  <w:rPr>
                    <w:i/>
                  </w:rPr>
                  <w:t xml:space="preserve"> 2</w:t>
                </w:r>
                <w:r w:rsidRPr="00895AA5">
                  <w:t>, for eleven instruments (1988-2006)</w:t>
                </w:r>
              </w:p>
              <w:p w:rsidR="00B503C8" w:rsidRPr="00895AA5" w:rsidRDefault="00B503C8" w:rsidP="00895AA5">
                <w:pPr>
                  <w:rPr>
                    <w:i/>
                  </w:rPr>
                </w:pPr>
                <w:proofErr w:type="spellStart"/>
                <w:r w:rsidRPr="00895AA5">
                  <w:rPr>
                    <w:i/>
                  </w:rPr>
                  <w:t>Anthèmes</w:t>
                </w:r>
                <w:proofErr w:type="spellEnd"/>
                <w:r w:rsidRPr="00895AA5">
                  <w:t xml:space="preserve">, for </w:t>
                </w:r>
                <w:proofErr w:type="spellStart"/>
                <w:r w:rsidRPr="00895AA5">
                  <w:t>violon</w:t>
                </w:r>
                <w:proofErr w:type="spellEnd"/>
                <w:r w:rsidRPr="00895AA5">
                  <w:t xml:space="preserve"> (1991) (henceforth </w:t>
                </w:r>
                <w:proofErr w:type="spellStart"/>
                <w:r w:rsidRPr="00895AA5">
                  <w:rPr>
                    <w:i/>
                  </w:rPr>
                  <w:t>Anthèmes</w:t>
                </w:r>
                <w:proofErr w:type="spellEnd"/>
                <w:r w:rsidRPr="00895AA5">
                  <w:rPr>
                    <w:i/>
                  </w:rPr>
                  <w:t xml:space="preserve"> 1</w:t>
                </w:r>
                <w:r w:rsidRPr="00895AA5">
                  <w:t>)</w:t>
                </w:r>
              </w:p>
              <w:p w:rsidR="00B503C8" w:rsidRPr="00895AA5" w:rsidRDefault="00B503C8" w:rsidP="00895AA5">
                <w:r w:rsidRPr="00895AA5">
                  <w:rPr>
                    <w:i/>
                  </w:rPr>
                  <w:lastRenderedPageBreak/>
                  <w:t>...</w:t>
                </w:r>
                <w:proofErr w:type="spellStart"/>
                <w:r w:rsidRPr="00895AA5">
                  <w:rPr>
                    <w:i/>
                  </w:rPr>
                  <w:t>explosante</w:t>
                </w:r>
                <w:proofErr w:type="spellEnd"/>
                <w:r w:rsidRPr="00895AA5">
                  <w:rPr>
                    <w:i/>
                  </w:rPr>
                  <w:t>-fixe...</w:t>
                </w:r>
                <w:r w:rsidRPr="00895AA5">
                  <w:t>, for MIDI flute, two flute solos, ensemble and electronics (1991-1993)</w:t>
                </w:r>
              </w:p>
              <w:p w:rsidR="00B503C8" w:rsidRPr="00895AA5" w:rsidRDefault="00B503C8" w:rsidP="00895AA5">
                <w:r w:rsidRPr="00895AA5">
                  <w:rPr>
                    <w:i/>
                  </w:rPr>
                  <w:t>Incises</w:t>
                </w:r>
                <w:r w:rsidRPr="00895AA5">
                  <w:t xml:space="preserve">, for piano (1994; 2001) </w:t>
                </w:r>
              </w:p>
              <w:p w:rsidR="00B503C8" w:rsidRPr="00895AA5" w:rsidRDefault="00B503C8" w:rsidP="00895AA5">
                <w:r w:rsidRPr="00895AA5">
                  <w:rPr>
                    <w:i/>
                  </w:rPr>
                  <w:t>Sur Incises</w:t>
                </w:r>
                <w:r w:rsidRPr="00895AA5">
                  <w:t>, for three pianos, three harps and three percussionists (1996-1998)</w:t>
                </w:r>
              </w:p>
              <w:p w:rsidR="00B503C8" w:rsidRPr="00895AA5" w:rsidRDefault="00B503C8" w:rsidP="00895AA5">
                <w:proofErr w:type="spellStart"/>
                <w:r w:rsidRPr="00895AA5">
                  <w:rPr>
                    <w:i/>
                  </w:rPr>
                  <w:t>Anthèmes</w:t>
                </w:r>
                <w:proofErr w:type="spellEnd"/>
                <w:r w:rsidRPr="00895AA5">
                  <w:rPr>
                    <w:i/>
                  </w:rPr>
                  <w:t xml:space="preserve"> II</w:t>
                </w:r>
                <w:r w:rsidRPr="00895AA5">
                  <w:t>, for violin and electronics (1997)</w:t>
                </w:r>
              </w:p>
              <w:p w:rsidR="003F0D73" w:rsidRPr="00B503C8" w:rsidRDefault="00B503C8" w:rsidP="00895AA5">
                <w:proofErr w:type="spellStart"/>
                <w:r w:rsidRPr="00895AA5">
                  <w:rPr>
                    <w:i/>
                  </w:rPr>
                  <w:t>Une</w:t>
                </w:r>
                <w:proofErr w:type="spellEnd"/>
                <w:r w:rsidRPr="00895AA5">
                  <w:rPr>
                    <w:i/>
                  </w:rPr>
                  <w:t xml:space="preserve"> page </w:t>
                </w:r>
                <w:proofErr w:type="spellStart"/>
                <w:r w:rsidRPr="00895AA5">
                  <w:rPr>
                    <w:i/>
                  </w:rPr>
                  <w:t>d’éphéméride</w:t>
                </w:r>
                <w:proofErr w:type="spellEnd"/>
                <w:r w:rsidRPr="00895AA5">
                  <w:t>, for piano (2005)</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50A630351BE499D881165BA29DBB477"/>
              </w:placeholder>
            </w:sdtPr>
            <w:sdtEndPr/>
            <w:sdtContent>
              <w:p w:rsidR="003235A7" w:rsidRDefault="00C9224B" w:rsidP="00C9224B">
                <w:sdt>
                  <w:sdtPr>
                    <w:id w:val="-2042581045"/>
                    <w:citation/>
                  </w:sdtPr>
                  <w:sdtContent>
                    <w:r>
                      <w:fldChar w:fldCharType="begin"/>
                    </w:r>
                    <w:r>
                      <w:rPr>
                        <w:lang w:val="en-US"/>
                      </w:rPr>
                      <w:instrText xml:space="preserve"> CITATION Bou48 \l 1033 </w:instrText>
                    </w:r>
                    <w:r>
                      <w:fldChar w:fldCharType="separate"/>
                    </w:r>
                    <w:r>
                      <w:rPr>
                        <w:noProof/>
                        <w:lang w:val="en-US"/>
                      </w:rPr>
                      <w:t xml:space="preserve"> (Boulez)</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BFE" w:rsidRDefault="00DE0BFE" w:rsidP="007A0D55">
      <w:pPr>
        <w:spacing w:after="0" w:line="240" w:lineRule="auto"/>
      </w:pPr>
      <w:r>
        <w:separator/>
      </w:r>
    </w:p>
  </w:endnote>
  <w:endnote w:type="continuationSeparator" w:id="0">
    <w:p w:rsidR="00DE0BFE" w:rsidRDefault="00DE0B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BFE" w:rsidRDefault="00DE0BFE" w:rsidP="007A0D55">
      <w:pPr>
        <w:spacing w:after="0" w:line="240" w:lineRule="auto"/>
      </w:pPr>
      <w:r>
        <w:separator/>
      </w:r>
    </w:p>
  </w:footnote>
  <w:footnote w:type="continuationSeparator" w:id="0">
    <w:p w:rsidR="00DE0BFE" w:rsidRDefault="00DE0BF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E2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50AB"/>
    <w:rsid w:val="00534F8F"/>
    <w:rsid w:val="00590035"/>
    <w:rsid w:val="005B177E"/>
    <w:rsid w:val="005B3921"/>
    <w:rsid w:val="005F26D7"/>
    <w:rsid w:val="005F5450"/>
    <w:rsid w:val="006D0412"/>
    <w:rsid w:val="007411B9"/>
    <w:rsid w:val="00780D95"/>
    <w:rsid w:val="00780DC7"/>
    <w:rsid w:val="00795149"/>
    <w:rsid w:val="007A0D55"/>
    <w:rsid w:val="007B3377"/>
    <w:rsid w:val="007E5F44"/>
    <w:rsid w:val="00821DE3"/>
    <w:rsid w:val="00846CE1"/>
    <w:rsid w:val="00895AA5"/>
    <w:rsid w:val="008A5B87"/>
    <w:rsid w:val="00922795"/>
    <w:rsid w:val="00922950"/>
    <w:rsid w:val="009A7264"/>
    <w:rsid w:val="009D1606"/>
    <w:rsid w:val="009E18A1"/>
    <w:rsid w:val="009E73D7"/>
    <w:rsid w:val="00A27D2C"/>
    <w:rsid w:val="00A73E2D"/>
    <w:rsid w:val="00A76FD9"/>
    <w:rsid w:val="00AB436D"/>
    <w:rsid w:val="00AD2F24"/>
    <w:rsid w:val="00AD4844"/>
    <w:rsid w:val="00B219AE"/>
    <w:rsid w:val="00B33145"/>
    <w:rsid w:val="00B503C8"/>
    <w:rsid w:val="00B574C9"/>
    <w:rsid w:val="00BC39C9"/>
    <w:rsid w:val="00BE5BF7"/>
    <w:rsid w:val="00BF40E1"/>
    <w:rsid w:val="00C27E25"/>
    <w:rsid w:val="00C27FAB"/>
    <w:rsid w:val="00C358D4"/>
    <w:rsid w:val="00C6296B"/>
    <w:rsid w:val="00C9224B"/>
    <w:rsid w:val="00CC586D"/>
    <w:rsid w:val="00CF1542"/>
    <w:rsid w:val="00CF3EC5"/>
    <w:rsid w:val="00D656DA"/>
    <w:rsid w:val="00D83300"/>
    <w:rsid w:val="00DC6B48"/>
    <w:rsid w:val="00DE0BFE"/>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3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E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3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E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E4BDCA9C5541D982937A6AB5D16901"/>
        <w:category>
          <w:name w:val="General"/>
          <w:gallery w:val="placeholder"/>
        </w:category>
        <w:types>
          <w:type w:val="bbPlcHdr"/>
        </w:types>
        <w:behaviors>
          <w:behavior w:val="content"/>
        </w:behaviors>
        <w:guid w:val="{0A5404D3-9F59-49D5-98F9-F3770BF357FA}"/>
      </w:docPartPr>
      <w:docPartBody>
        <w:p w:rsidR="00000000" w:rsidRDefault="00EB25FD">
          <w:pPr>
            <w:pStyle w:val="AFE4BDCA9C5541D982937A6AB5D16901"/>
          </w:pPr>
          <w:r w:rsidRPr="00CC586D">
            <w:rPr>
              <w:rStyle w:val="PlaceholderText"/>
              <w:b/>
              <w:color w:val="FFFFFF" w:themeColor="background1"/>
            </w:rPr>
            <w:t>[Salutation]</w:t>
          </w:r>
        </w:p>
      </w:docPartBody>
    </w:docPart>
    <w:docPart>
      <w:docPartPr>
        <w:name w:val="FFBE2A97E62B4C0783A8D2EAA10691C0"/>
        <w:category>
          <w:name w:val="General"/>
          <w:gallery w:val="placeholder"/>
        </w:category>
        <w:types>
          <w:type w:val="bbPlcHdr"/>
        </w:types>
        <w:behaviors>
          <w:behavior w:val="content"/>
        </w:behaviors>
        <w:guid w:val="{1BE24DB9-9134-4ACF-AA95-6DC566E8CA61}"/>
      </w:docPartPr>
      <w:docPartBody>
        <w:p w:rsidR="00000000" w:rsidRDefault="00EB25FD">
          <w:pPr>
            <w:pStyle w:val="FFBE2A97E62B4C0783A8D2EAA10691C0"/>
          </w:pPr>
          <w:r>
            <w:rPr>
              <w:rStyle w:val="PlaceholderText"/>
            </w:rPr>
            <w:t>[First name]</w:t>
          </w:r>
        </w:p>
      </w:docPartBody>
    </w:docPart>
    <w:docPart>
      <w:docPartPr>
        <w:name w:val="3D368F24D03D4D3F9ADD7511F925AA06"/>
        <w:category>
          <w:name w:val="General"/>
          <w:gallery w:val="placeholder"/>
        </w:category>
        <w:types>
          <w:type w:val="bbPlcHdr"/>
        </w:types>
        <w:behaviors>
          <w:behavior w:val="content"/>
        </w:behaviors>
        <w:guid w:val="{063B3567-42EE-4772-B799-C8C53C17A3A8}"/>
      </w:docPartPr>
      <w:docPartBody>
        <w:p w:rsidR="00000000" w:rsidRDefault="00EB25FD">
          <w:pPr>
            <w:pStyle w:val="3D368F24D03D4D3F9ADD7511F925AA06"/>
          </w:pPr>
          <w:r>
            <w:rPr>
              <w:rStyle w:val="PlaceholderText"/>
            </w:rPr>
            <w:t>[Middle name]</w:t>
          </w:r>
        </w:p>
      </w:docPartBody>
    </w:docPart>
    <w:docPart>
      <w:docPartPr>
        <w:name w:val="665C113C337E4A739B6EE2B6604F30EC"/>
        <w:category>
          <w:name w:val="General"/>
          <w:gallery w:val="placeholder"/>
        </w:category>
        <w:types>
          <w:type w:val="bbPlcHdr"/>
        </w:types>
        <w:behaviors>
          <w:behavior w:val="content"/>
        </w:behaviors>
        <w:guid w:val="{E1C34530-E70B-4028-AF1E-32118BBC10AC}"/>
      </w:docPartPr>
      <w:docPartBody>
        <w:p w:rsidR="00000000" w:rsidRDefault="00EB25FD">
          <w:pPr>
            <w:pStyle w:val="665C113C337E4A739B6EE2B6604F30EC"/>
          </w:pPr>
          <w:r>
            <w:rPr>
              <w:rStyle w:val="PlaceholderText"/>
            </w:rPr>
            <w:t>[Last</w:t>
          </w:r>
          <w:r>
            <w:rPr>
              <w:rStyle w:val="PlaceholderText"/>
            </w:rPr>
            <w:t xml:space="preserve"> name]</w:t>
          </w:r>
        </w:p>
      </w:docPartBody>
    </w:docPart>
    <w:docPart>
      <w:docPartPr>
        <w:name w:val="D2F2A716E3954DF2932DE08780657B1B"/>
        <w:category>
          <w:name w:val="General"/>
          <w:gallery w:val="placeholder"/>
        </w:category>
        <w:types>
          <w:type w:val="bbPlcHdr"/>
        </w:types>
        <w:behaviors>
          <w:behavior w:val="content"/>
        </w:behaviors>
        <w:guid w:val="{0C63731C-C8C6-491D-8EFC-AE9083A8EB3D}"/>
      </w:docPartPr>
      <w:docPartBody>
        <w:p w:rsidR="00000000" w:rsidRDefault="00EB25FD">
          <w:pPr>
            <w:pStyle w:val="D2F2A716E3954DF2932DE08780657B1B"/>
          </w:pPr>
          <w:r>
            <w:rPr>
              <w:rStyle w:val="PlaceholderText"/>
            </w:rPr>
            <w:t>[Enter your biography]</w:t>
          </w:r>
        </w:p>
      </w:docPartBody>
    </w:docPart>
    <w:docPart>
      <w:docPartPr>
        <w:name w:val="2549A22C9115471D952867948CCF7170"/>
        <w:category>
          <w:name w:val="General"/>
          <w:gallery w:val="placeholder"/>
        </w:category>
        <w:types>
          <w:type w:val="bbPlcHdr"/>
        </w:types>
        <w:behaviors>
          <w:behavior w:val="content"/>
        </w:behaviors>
        <w:guid w:val="{803E917D-4287-41FE-B0D6-ADE11C19143F}"/>
      </w:docPartPr>
      <w:docPartBody>
        <w:p w:rsidR="00000000" w:rsidRDefault="00EB25FD">
          <w:pPr>
            <w:pStyle w:val="2549A22C9115471D952867948CCF7170"/>
          </w:pPr>
          <w:r>
            <w:rPr>
              <w:rStyle w:val="PlaceholderText"/>
            </w:rPr>
            <w:t>[Enter the institution with which you are affiliated]</w:t>
          </w:r>
        </w:p>
      </w:docPartBody>
    </w:docPart>
    <w:docPart>
      <w:docPartPr>
        <w:name w:val="5CFF51D379C94846B89686E3D09706EF"/>
        <w:category>
          <w:name w:val="General"/>
          <w:gallery w:val="placeholder"/>
        </w:category>
        <w:types>
          <w:type w:val="bbPlcHdr"/>
        </w:types>
        <w:behaviors>
          <w:behavior w:val="content"/>
        </w:behaviors>
        <w:guid w:val="{FDD574A6-58F4-40A3-B77E-64B4F18F1599}"/>
      </w:docPartPr>
      <w:docPartBody>
        <w:p w:rsidR="00000000" w:rsidRDefault="00EB25FD">
          <w:pPr>
            <w:pStyle w:val="5CFF51D379C94846B89686E3D09706EF"/>
          </w:pPr>
          <w:r w:rsidRPr="00EF74F7">
            <w:rPr>
              <w:b/>
              <w:color w:val="808080" w:themeColor="background1" w:themeShade="80"/>
            </w:rPr>
            <w:t>[Enter the headword for your article]</w:t>
          </w:r>
        </w:p>
      </w:docPartBody>
    </w:docPart>
    <w:docPart>
      <w:docPartPr>
        <w:name w:val="A2316CB6746345138DCC8E2DFB02F8AC"/>
        <w:category>
          <w:name w:val="General"/>
          <w:gallery w:val="placeholder"/>
        </w:category>
        <w:types>
          <w:type w:val="bbPlcHdr"/>
        </w:types>
        <w:behaviors>
          <w:behavior w:val="content"/>
        </w:behaviors>
        <w:guid w:val="{122867F4-1681-4E0A-8760-CB429E51BC18}"/>
      </w:docPartPr>
      <w:docPartBody>
        <w:p w:rsidR="00000000" w:rsidRDefault="00EB25FD">
          <w:pPr>
            <w:pStyle w:val="A2316CB6746345138DCC8E2DFB02F8A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203BA703884CD6A26D6033520E1968"/>
        <w:category>
          <w:name w:val="General"/>
          <w:gallery w:val="placeholder"/>
        </w:category>
        <w:types>
          <w:type w:val="bbPlcHdr"/>
        </w:types>
        <w:behaviors>
          <w:behavior w:val="content"/>
        </w:behaviors>
        <w:guid w:val="{60C31873-84B8-4AF9-9763-11C3E55A129B}"/>
      </w:docPartPr>
      <w:docPartBody>
        <w:p w:rsidR="00000000" w:rsidRDefault="00EB25FD">
          <w:pPr>
            <w:pStyle w:val="2E203BA703884CD6A26D6033520E19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395545F7524ADC86CD812F67593C99"/>
        <w:category>
          <w:name w:val="General"/>
          <w:gallery w:val="placeholder"/>
        </w:category>
        <w:types>
          <w:type w:val="bbPlcHdr"/>
        </w:types>
        <w:behaviors>
          <w:behavior w:val="content"/>
        </w:behaviors>
        <w:guid w:val="{ACC4A613-36D5-4D92-8D66-B7D8B5E29955}"/>
      </w:docPartPr>
      <w:docPartBody>
        <w:p w:rsidR="00000000" w:rsidRDefault="00EB25FD">
          <w:pPr>
            <w:pStyle w:val="9B395545F7524ADC86CD812F67593C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0A630351BE499D881165BA29DBB477"/>
        <w:category>
          <w:name w:val="General"/>
          <w:gallery w:val="placeholder"/>
        </w:category>
        <w:types>
          <w:type w:val="bbPlcHdr"/>
        </w:types>
        <w:behaviors>
          <w:behavior w:val="content"/>
        </w:behaviors>
        <w:guid w:val="{AA0E1E32-F3B2-43DA-AB1D-F596F0D913B5}"/>
      </w:docPartPr>
      <w:docPartBody>
        <w:p w:rsidR="00000000" w:rsidRDefault="00EB25FD">
          <w:pPr>
            <w:pStyle w:val="950A630351BE499D881165BA29DBB47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5FD"/>
    <w:rsid w:val="00EB25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E4BDCA9C5541D982937A6AB5D16901">
    <w:name w:val="AFE4BDCA9C5541D982937A6AB5D16901"/>
  </w:style>
  <w:style w:type="paragraph" w:customStyle="1" w:styleId="FFBE2A97E62B4C0783A8D2EAA10691C0">
    <w:name w:val="FFBE2A97E62B4C0783A8D2EAA10691C0"/>
  </w:style>
  <w:style w:type="paragraph" w:customStyle="1" w:styleId="3D368F24D03D4D3F9ADD7511F925AA06">
    <w:name w:val="3D368F24D03D4D3F9ADD7511F925AA06"/>
  </w:style>
  <w:style w:type="paragraph" w:customStyle="1" w:styleId="665C113C337E4A739B6EE2B6604F30EC">
    <w:name w:val="665C113C337E4A739B6EE2B6604F30EC"/>
  </w:style>
  <w:style w:type="paragraph" w:customStyle="1" w:styleId="D2F2A716E3954DF2932DE08780657B1B">
    <w:name w:val="D2F2A716E3954DF2932DE08780657B1B"/>
  </w:style>
  <w:style w:type="paragraph" w:customStyle="1" w:styleId="2549A22C9115471D952867948CCF7170">
    <w:name w:val="2549A22C9115471D952867948CCF7170"/>
  </w:style>
  <w:style w:type="paragraph" w:customStyle="1" w:styleId="5CFF51D379C94846B89686E3D09706EF">
    <w:name w:val="5CFF51D379C94846B89686E3D09706EF"/>
  </w:style>
  <w:style w:type="paragraph" w:customStyle="1" w:styleId="A2316CB6746345138DCC8E2DFB02F8AC">
    <w:name w:val="A2316CB6746345138DCC8E2DFB02F8AC"/>
  </w:style>
  <w:style w:type="paragraph" w:customStyle="1" w:styleId="2E203BA703884CD6A26D6033520E1968">
    <w:name w:val="2E203BA703884CD6A26D6033520E1968"/>
  </w:style>
  <w:style w:type="paragraph" w:customStyle="1" w:styleId="9B395545F7524ADC86CD812F67593C99">
    <w:name w:val="9B395545F7524ADC86CD812F67593C99"/>
  </w:style>
  <w:style w:type="paragraph" w:customStyle="1" w:styleId="950A630351BE499D881165BA29DBB477">
    <w:name w:val="950A630351BE499D881165BA29DBB4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E4BDCA9C5541D982937A6AB5D16901">
    <w:name w:val="AFE4BDCA9C5541D982937A6AB5D16901"/>
  </w:style>
  <w:style w:type="paragraph" w:customStyle="1" w:styleId="FFBE2A97E62B4C0783A8D2EAA10691C0">
    <w:name w:val="FFBE2A97E62B4C0783A8D2EAA10691C0"/>
  </w:style>
  <w:style w:type="paragraph" w:customStyle="1" w:styleId="3D368F24D03D4D3F9ADD7511F925AA06">
    <w:name w:val="3D368F24D03D4D3F9ADD7511F925AA06"/>
  </w:style>
  <w:style w:type="paragraph" w:customStyle="1" w:styleId="665C113C337E4A739B6EE2B6604F30EC">
    <w:name w:val="665C113C337E4A739B6EE2B6604F30EC"/>
  </w:style>
  <w:style w:type="paragraph" w:customStyle="1" w:styleId="D2F2A716E3954DF2932DE08780657B1B">
    <w:name w:val="D2F2A716E3954DF2932DE08780657B1B"/>
  </w:style>
  <w:style w:type="paragraph" w:customStyle="1" w:styleId="2549A22C9115471D952867948CCF7170">
    <w:name w:val="2549A22C9115471D952867948CCF7170"/>
  </w:style>
  <w:style w:type="paragraph" w:customStyle="1" w:styleId="5CFF51D379C94846B89686E3D09706EF">
    <w:name w:val="5CFF51D379C94846B89686E3D09706EF"/>
  </w:style>
  <w:style w:type="paragraph" w:customStyle="1" w:styleId="A2316CB6746345138DCC8E2DFB02F8AC">
    <w:name w:val="A2316CB6746345138DCC8E2DFB02F8AC"/>
  </w:style>
  <w:style w:type="paragraph" w:customStyle="1" w:styleId="2E203BA703884CD6A26D6033520E1968">
    <w:name w:val="2E203BA703884CD6A26D6033520E1968"/>
  </w:style>
  <w:style w:type="paragraph" w:customStyle="1" w:styleId="9B395545F7524ADC86CD812F67593C99">
    <w:name w:val="9B395545F7524ADC86CD812F67593C99"/>
  </w:style>
  <w:style w:type="paragraph" w:customStyle="1" w:styleId="950A630351BE499D881165BA29DBB477">
    <w:name w:val="950A630351BE499D881165BA29DBB4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Bou48</b:Tag>
    <b:SourceType>JournalArticle</b:SourceType>
    <b:Guid>{A3103B3E-11DD-4BA2-93DC-AFDE60C43BDB}</b:Guid>
    <b:Author>
      <b:Author>
        <b:NameList>
          <b:Person>
            <b:Last>Boulez</b:Last>
            <b:First>Pierre</b:First>
          </b:Person>
        </b:NameList>
      </b:Author>
    </b:Author>
    <b:Title>Propositions</b:Title>
    <b:Year>1948</b:Year>
    <b:JournalName>Polyphonie</b:JournalName>
    <b:Pages>65-72</b:Pages>
    <b:Volume>2</b:Volume>
    <b:RefOrder>1</b:RefOrder>
  </b:Source>
</b:Sources>
</file>

<file path=customXml/itemProps1.xml><?xml version="1.0" encoding="utf-8"?>
<ds:datastoreItem xmlns:ds="http://schemas.openxmlformats.org/officeDocument/2006/customXml" ds:itemID="{1FD3C05D-E6DA-4033-943C-DBAC39DB2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13</TotalTime>
  <Pages>4</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8</cp:revision>
  <dcterms:created xsi:type="dcterms:W3CDTF">2014-06-25T03:21:00Z</dcterms:created>
  <dcterms:modified xsi:type="dcterms:W3CDTF">2014-06-25T03:36:00Z</dcterms:modified>
</cp:coreProperties>
</file>