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1629C7358847AAACA4D17C51169F0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B95F041B644D54A2C5F5142DFDDED7"/>
            </w:placeholder>
            <w:text/>
          </w:sdtPr>
          <w:sdtEndPr/>
          <w:sdtContent>
            <w:tc>
              <w:tcPr>
                <w:tcW w:w="2073" w:type="dxa"/>
              </w:tcPr>
              <w:p w:rsidR="00B574C9" w:rsidRDefault="00277650" w:rsidP="00277650">
                <w:r>
                  <w:t>Julian</w:t>
                </w:r>
              </w:p>
            </w:tc>
          </w:sdtContent>
        </w:sdt>
        <w:sdt>
          <w:sdtPr>
            <w:alias w:val="Middle name"/>
            <w:tag w:val="authorMiddleName"/>
            <w:id w:val="-2076034781"/>
            <w:placeholder>
              <w:docPart w:val="7CD0ACEFE0154C548264BF3891AD2B7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210CF65EDA54251A304E67CD93E5CDA"/>
            </w:placeholder>
            <w:text/>
          </w:sdtPr>
          <w:sdtEndPr/>
          <w:sdtContent>
            <w:tc>
              <w:tcPr>
                <w:tcW w:w="2642" w:type="dxa"/>
              </w:tcPr>
              <w:p w:rsidR="00B574C9" w:rsidRDefault="00277650" w:rsidP="00922950">
                <w:r>
                  <w:t>Hanna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9DDAFD566E84D4089449C58BD09413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C446D8E85A45EF85156BA582F0BF8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A7E5C697B074A4F95626B64546EA2F6"/>
            </w:placeholder>
            <w:text/>
          </w:sdtPr>
          <w:sdtEndPr/>
          <w:sdtContent>
            <w:tc>
              <w:tcPr>
                <w:tcW w:w="9016" w:type="dxa"/>
                <w:tcMar>
                  <w:top w:w="113" w:type="dxa"/>
                  <w:bottom w:w="113" w:type="dxa"/>
                </w:tcMar>
              </w:tcPr>
              <w:p w:rsidR="003F0D73" w:rsidRPr="00FB589A" w:rsidRDefault="00277650" w:rsidP="003F0D73">
                <w:pPr>
                  <w:rPr>
                    <w:b/>
                  </w:rPr>
                </w:pPr>
                <w:r w:rsidRPr="00277650">
                  <w:rPr>
                    <w:b/>
                  </w:rPr>
                  <w:t xml:space="preserve">Dos </w:t>
                </w:r>
                <w:proofErr w:type="spellStart"/>
                <w:r w:rsidRPr="00277650">
                  <w:rPr>
                    <w:b/>
                  </w:rPr>
                  <w:t>Passos</w:t>
                </w:r>
                <w:proofErr w:type="spellEnd"/>
                <w:r w:rsidRPr="00277650">
                  <w:rPr>
                    <w:b/>
                  </w:rPr>
                  <w:t>, John</w:t>
                </w:r>
              </w:p>
            </w:tc>
          </w:sdtContent>
        </w:sdt>
      </w:tr>
      <w:tr w:rsidR="00464699" w:rsidTr="007821B0">
        <w:sdt>
          <w:sdtPr>
            <w:alias w:val="Variant headwords"/>
            <w:tag w:val="variantHeadwords"/>
            <w:id w:val="173464402"/>
            <w:placeholder>
              <w:docPart w:val="EED61F03C11A4747AA75CF8DC9AD068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5FDBCE0F7774DAE952D18CBCE02C4D8"/>
            </w:placeholder>
          </w:sdtPr>
          <w:sdtEndPr/>
          <w:sdtContent>
            <w:tc>
              <w:tcPr>
                <w:tcW w:w="9016" w:type="dxa"/>
                <w:tcMar>
                  <w:top w:w="113" w:type="dxa"/>
                  <w:bottom w:w="113" w:type="dxa"/>
                </w:tcMar>
              </w:tcPr>
              <w:p w:rsidR="00E85A05" w:rsidRDefault="00B7790E" w:rsidP="00E85A05">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t xml:space="preserve"> (1925) and the U.S.A. trilogy—</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t xml:space="preserve"> (1936)—are considered classics of American MODERNISM, offering a complex and multifaceted portrayal of American society from the turn of the century to the Great Depression. The depiction of urban experience in these novels reflects the cinematic montage of DZIGA VERTOV, the STREAM-OF-CONSCIOUSNESS style of JAMES JOYCE, and the dynamism and simultaneity of Italian FUTURISM, among other influences.</w:t>
                </w:r>
              </w:p>
            </w:tc>
          </w:sdtContent>
        </w:sdt>
      </w:tr>
      <w:tr w:rsidR="003F0D73" w:rsidTr="003F0D73">
        <w:sdt>
          <w:sdtPr>
            <w:alias w:val="Article text"/>
            <w:tag w:val="articleText"/>
            <w:id w:val="634067588"/>
            <w:placeholder>
              <w:docPart w:val="A7AA4548A6AD40D6B0FD81FAEED3E429"/>
            </w:placeholder>
          </w:sdtPr>
          <w:sdtEndPr/>
          <w:sdtContent>
            <w:tc>
              <w:tcPr>
                <w:tcW w:w="9016" w:type="dxa"/>
                <w:tcMar>
                  <w:top w:w="113" w:type="dxa"/>
                  <w:bottom w:w="113" w:type="dxa"/>
                </w:tcMar>
              </w:tcPr>
              <w:p w:rsidR="00A70D2F" w:rsidRDefault="00B06983" w:rsidP="00B06983">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rsidR="00B7790E">
                  <w:t xml:space="preserve"> (1925) and the U.S.A. trilogy—</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rsidR="00B7790E">
                  <w:t xml:space="preserve"> (1936)—</w:t>
                </w:r>
                <w:r>
                  <w:t>are considered classics of American MODERNISM, offering a complex and multifaceted portrayal of American society from the turn of the c</w:t>
                </w:r>
                <w:r w:rsidR="00A70D2F">
                  <w:t>entury to the Great Depression.</w:t>
                </w:r>
              </w:p>
              <w:p w:rsidR="00A70D2F" w:rsidRDefault="00A70D2F" w:rsidP="00B06983"/>
              <w:p w:rsidR="00A70D2F" w:rsidRDefault="00A70D2F" w:rsidP="0085341B">
                <w:pPr>
                  <w:keepNext/>
                </w:pPr>
                <w:r>
                  <w:t xml:space="preserve">File: </w:t>
                </w:r>
                <w:r w:rsidRPr="00A70D2F">
                  <w:t>dospassos1</w:t>
                </w:r>
                <w:r>
                  <w:t>.jpg</w:t>
                </w:r>
              </w:p>
              <w:p w:rsidR="00A70D2F" w:rsidRDefault="0085341B" w:rsidP="0085341B">
                <w:pPr>
                  <w:pStyle w:val="Caption"/>
                </w:pPr>
                <w:fldSimple w:instr=" SEQ Figure \* ARABIC ">
                  <w:r>
                    <w:rPr>
                      <w:noProof/>
                    </w:rPr>
                    <w:t>1</w:t>
                  </w:r>
                </w:fldSimple>
                <w:r>
                  <w:t xml:space="preserve"> Cover of The 49th Parallel</w:t>
                </w:r>
                <w:bookmarkStart w:id="0" w:name="_GoBack"/>
                <w:bookmarkEnd w:id="0"/>
              </w:p>
              <w:p w:rsidR="00B06983" w:rsidRDefault="00B06983" w:rsidP="00B06983">
                <w:r>
                  <w:t xml:space="preserve">The depiction of urban experience in these novels reflects the cinematic montage of DZIGA VERTOV, the STREAM-OF-CONSCIOUSNESS style of JAMES JOYCE, and the dynamism and simultaneity of Italian FUTURISM, among other influences. 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 are harrowing and highly critical accounts based on his experience as an ambulance driver in the FIRST WORLD WAR. He published a collection of free verse, </w:t>
                </w:r>
                <w:r w:rsidRPr="00B7790E">
                  <w:rPr>
                    <w:i/>
                  </w:rPr>
                  <w:t>A Pushcart at the Curb</w:t>
                </w:r>
                <w:r>
                  <w:t xml:space="preserve"> (1922), as well as translations of the modernist poetry of BLAISE CENDRARS. In the late 1920s he worked briefly as a director, playwright, and set designer at the VSEVOLOD MEYERHOLD-inspired New Playwrights’ </w:t>
                </w:r>
                <w:proofErr w:type="spellStart"/>
                <w:r>
                  <w:t>Theater</w:t>
                </w:r>
                <w:proofErr w:type="spellEnd"/>
                <w:r>
                  <w:t xml:space="preserve"> in Greenwich Village, where his associates included communist writers like Mike Gold and John Howard Lawson.</w:t>
                </w:r>
              </w:p>
              <w:p w:rsidR="00B7790E" w:rsidRDefault="00B7790E" w:rsidP="00B06983"/>
              <w:p w:rsidR="00B06983" w:rsidRDefault="00B06983" w:rsidP="00B06983">
                <w:r>
                  <w:t xml:space="preserve">Although he was in many ways a transatlantic figure, spending much of his youth abroad and travelling constantly throughout his life, Dos </w:t>
                </w:r>
                <w:proofErr w:type="spellStart"/>
                <w:r>
                  <w:t>Passos’s</w:t>
                </w:r>
                <w:proofErr w:type="spellEnd"/>
                <w:r>
                  <w:t xml:space="preserve"> novels are primarily concerned with American identity, history, and society. He wanted his novels to be more than just stories: they were a kind of reportage, tracing the rapid economic and social changes seen in America during his lifetime. Narrated from a detached, even mechanical perspective, the novels depict the </w:t>
                </w:r>
                <w:r>
                  <w:lastRenderedPageBreak/>
                  <w:t>struggle between an individual and the system, whether that system is the war machine, corporate capitalism, or (in later years) the Communist Party. The vision of America in his greatest work</w:t>
                </w:r>
                <w:r w:rsidRPr="00845C15">
                  <w:rPr>
                    <w:i/>
                  </w:rPr>
                  <w:t>, U.S.A</w:t>
                </w:r>
                <w:r>
                  <w:t xml:space="preserve">., is composed of four principal interlocking styles: ‘Newsreels’, which include newspaper headlines, popular song lyrics, and advertising jargon; ‘Camera Eye’ sections, offering subjective, stream-of-consciousness memories; biographical sketches of important figures in history (Woodrow Wilson, Henry Ford, the Wright Brothers); and fictional narratives that follow twelve characters whose paths occasionally cross, following the ‘six degrees’ logic that Dos </w:t>
                </w:r>
                <w:proofErr w:type="spellStart"/>
                <w:r>
                  <w:t>Passos</w:t>
                </w:r>
                <w:proofErr w:type="spellEnd"/>
                <w:r>
                  <w:t xml:space="preserve"> also employed in </w:t>
                </w:r>
                <w:r w:rsidRPr="00042E9C">
                  <w:rPr>
                    <w:i/>
                  </w:rPr>
                  <w:t>Manhattan Transfer</w:t>
                </w:r>
                <w:r>
                  <w:t xml:space="preserve">. The numerous fragments of </w:t>
                </w:r>
                <w:r w:rsidRPr="00042E9C">
                  <w:rPr>
                    <w:i/>
                  </w:rPr>
                  <w:t>U.S.A</w:t>
                </w:r>
                <w:r>
                  <w:t>. are sorted into these four streams, not unlike automobile parts in a Ford factory on parallel assembly lines. Eventually they come together to form a whole, a totalizing vision of the nation—albeit a nation divided into haves and have-nots, powerful and powerless.</w:t>
                </w:r>
              </w:p>
              <w:p w:rsidR="00042E9C" w:rsidRDefault="00042E9C" w:rsidP="00B06983"/>
              <w:p w:rsidR="00A70D2F" w:rsidRDefault="00B06983" w:rsidP="00B06983">
                <w:r>
                  <w:t xml:space="preserve">Dos </w:t>
                </w:r>
                <w:proofErr w:type="spellStart"/>
                <w:r>
                  <w:t>Passos’s</w:t>
                </w:r>
                <w:proofErr w:type="spellEnd"/>
                <w:r>
                  <w:t xml:space="preserve"> success placed him in the company of other ‘LOST GENERATION’ writers such as ERNEST HEMINGWAY, F. SCOTT FITZGERALD, and WILLIAM FAULKNER. At his peak in 1936, the year that saw the publication of the last volume of </w:t>
                </w:r>
                <w:r w:rsidRPr="00042E9C">
                  <w:rPr>
                    <w:i/>
                  </w:rPr>
                  <w:t xml:space="preserve">U.S.A. (The Big Money), </w:t>
                </w:r>
                <w:r>
                  <w:t xml:space="preserve">he appeared on the cover of </w:t>
                </w:r>
                <w:r w:rsidRPr="00042E9C">
                  <w:rPr>
                    <w:i/>
                  </w:rPr>
                  <w:t>Time</w:t>
                </w:r>
                <w:r w:rsidR="00A70D2F">
                  <w:t xml:space="preserve"> magazine.</w:t>
                </w:r>
              </w:p>
              <w:p w:rsidR="00A70D2F" w:rsidRDefault="00A70D2F" w:rsidP="00B06983"/>
              <w:p w:rsidR="00A70D2F" w:rsidRDefault="00A70D2F" w:rsidP="00A70D2F">
                <w:pPr>
                  <w:keepNext/>
                </w:pPr>
                <w:r>
                  <w:t>File: dospassos2.jpg</w:t>
                </w:r>
              </w:p>
              <w:p w:rsidR="00A70D2F" w:rsidRDefault="00A70D2F" w:rsidP="00A70D2F">
                <w:pPr>
                  <w:pStyle w:val="Caption"/>
                </w:pPr>
                <w:fldSimple w:instr=" SEQ Figure \* ARABIC ">
                  <w:r w:rsidR="0085341B">
                    <w:rPr>
                      <w:noProof/>
                    </w:rPr>
                    <w:t>2</w:t>
                  </w:r>
                </w:fldSimple>
                <w:r>
                  <w:t xml:space="preserve"> John Dos </w:t>
                </w:r>
                <w:proofErr w:type="spellStart"/>
                <w:r>
                  <w:t>Passos</w:t>
                </w:r>
                <w:proofErr w:type="spellEnd"/>
                <w:r>
                  <w:t xml:space="preserve"> on the cover of Time. Aug 10, 1936. </w:t>
                </w:r>
                <w:r w:rsidRPr="00CA37EF">
                  <w:t>http://content.time.com/time/covers/0,16641,19360810,00.html</w:t>
                </w:r>
              </w:p>
              <w:p w:rsidR="00B06983" w:rsidRDefault="00B06983" w:rsidP="00B06983">
                <w:r>
                  <w:t xml:space="preserve">However, his critical reputation declined sharply after the SECOND WORLD WAR, partly due to his shift away from the radical leftist politics that had to a large extent defined his career. The decisive break came in 1937, when his friend and translator, José Robles, was murdered by Soviet agents during the Spanish Civil War. The dramatic event, which caused a permanent rift in the longstanding friendship between Dos </w:t>
                </w:r>
                <w:proofErr w:type="spellStart"/>
                <w:r>
                  <w:t>Passos</w:t>
                </w:r>
                <w:proofErr w:type="spellEnd"/>
                <w:r>
                  <w:t xml:space="preserve"> and HEMINGWAY (both of whom were in Spain at the time), led Dos </w:t>
                </w:r>
                <w:proofErr w:type="spellStart"/>
                <w:r>
                  <w:t>Passos</w:t>
                </w:r>
                <w:proofErr w:type="spellEnd"/>
                <w:r>
                  <w:t xml:space="preserve"> to abandon the cause to which he had been so dedicated in the 1920s and 1930s. In later years he became an increasingly outspoken opponent of Communism and a supporter of American conservatives like Joseph McCarthy and Richard Nixon. In 1968, two years before his death, he looked back on his career as part of </w:t>
                </w:r>
                <w:r w:rsidRPr="00042E9C">
                  <w:rPr>
                    <w:i/>
                  </w:rPr>
                  <w:t>the Paris Review’</w:t>
                </w:r>
                <w:r w:rsidRPr="00042E9C">
                  <w:t>s</w:t>
                </w:r>
                <w:r>
                  <w:t xml:space="preserve"> ‘Writers at Work’ interview series.</w:t>
                </w:r>
              </w:p>
              <w:p w:rsidR="00B06983" w:rsidRDefault="00B06983" w:rsidP="00B06983"/>
              <w:p w:rsidR="00B06983" w:rsidRDefault="00B06983" w:rsidP="00B06983">
                <w:pPr>
                  <w:pStyle w:val="Heading1"/>
                  <w:outlineLvl w:val="0"/>
                </w:pPr>
                <w:r>
                  <w:t>Major Works</w:t>
                </w:r>
              </w:p>
              <w:p w:rsidR="00B06983" w:rsidRPr="00B97B5E" w:rsidRDefault="00B06983" w:rsidP="00B06983">
                <w:r w:rsidRPr="00B06983">
                  <w:rPr>
                    <w:i/>
                  </w:rPr>
                  <w:t>One Man’s Initiation: 1917</w:t>
                </w:r>
                <w:r>
                  <w:t xml:space="preserve"> (1920)</w:t>
                </w:r>
              </w:p>
              <w:p w:rsidR="00B06983" w:rsidRPr="00B97B5E" w:rsidRDefault="00B06983" w:rsidP="00B06983">
                <w:r w:rsidRPr="00B06983">
                  <w:rPr>
                    <w:i/>
                  </w:rPr>
                  <w:t xml:space="preserve">Three Soldiers </w:t>
                </w:r>
                <w:r w:rsidRPr="00B97B5E">
                  <w:t>(192</w:t>
                </w:r>
                <w:r>
                  <w:t>1</w:t>
                </w:r>
                <w:r w:rsidRPr="00B97B5E">
                  <w:t xml:space="preserve">) </w:t>
                </w:r>
              </w:p>
              <w:p w:rsidR="00B06983" w:rsidRPr="00B97B5E" w:rsidRDefault="00B06983" w:rsidP="00B06983">
                <w:r w:rsidRPr="00B06983">
                  <w:rPr>
                    <w:i/>
                  </w:rPr>
                  <w:t>A Pushcart at the Curb</w:t>
                </w:r>
                <w:r w:rsidRPr="00B97B5E">
                  <w:t xml:space="preserve"> (1922) </w:t>
                </w:r>
              </w:p>
              <w:p w:rsidR="00B06983" w:rsidRPr="00B97B5E" w:rsidRDefault="00B06983" w:rsidP="00B06983">
                <w:proofErr w:type="spellStart"/>
                <w:r w:rsidRPr="00B06983">
                  <w:rPr>
                    <w:i/>
                  </w:rPr>
                  <w:t>Rosinante</w:t>
                </w:r>
                <w:proofErr w:type="spellEnd"/>
                <w:r w:rsidRPr="00B06983">
                  <w:rPr>
                    <w:i/>
                  </w:rPr>
                  <w:t xml:space="preserve"> to the Road Again</w:t>
                </w:r>
                <w:r w:rsidRPr="00B97B5E">
                  <w:t xml:space="preserve"> (1922) </w:t>
                </w:r>
              </w:p>
              <w:p w:rsidR="00B06983" w:rsidRPr="00B97B5E" w:rsidRDefault="00B06983" w:rsidP="00B06983">
                <w:r w:rsidRPr="00B06983">
                  <w:rPr>
                    <w:i/>
                  </w:rPr>
                  <w:t>Manhattan Transfer</w:t>
                </w:r>
                <w:r w:rsidRPr="00B97B5E">
                  <w:t xml:space="preserve"> (1925) </w:t>
                </w:r>
              </w:p>
              <w:p w:rsidR="00B06983" w:rsidRPr="00B97B5E" w:rsidRDefault="00B06983" w:rsidP="00B06983">
                <w:r w:rsidRPr="00B06983">
                  <w:rPr>
                    <w:i/>
                  </w:rPr>
                  <w:t>Facing the Chair: Sacco and Vanzetti</w:t>
                </w:r>
                <w:r w:rsidRPr="00B97B5E">
                  <w:t xml:space="preserve"> (1927) </w:t>
                </w:r>
              </w:p>
              <w:p w:rsidR="00B06983" w:rsidRPr="00B97B5E" w:rsidRDefault="00B06983" w:rsidP="00B06983">
                <w:r w:rsidRPr="00B06983">
                  <w:rPr>
                    <w:i/>
                  </w:rPr>
                  <w:t>Orient Express</w:t>
                </w:r>
                <w:r w:rsidRPr="00B97B5E">
                  <w:t xml:space="preserve"> (1927) </w:t>
                </w:r>
              </w:p>
              <w:p w:rsidR="00B06983" w:rsidRPr="00B97B5E" w:rsidRDefault="00B06983" w:rsidP="00B06983">
                <w:r w:rsidRPr="00B06983">
                  <w:rPr>
                    <w:i/>
                  </w:rPr>
                  <w:t>The 42nd Parallel</w:t>
                </w:r>
                <w:r w:rsidRPr="00B97B5E">
                  <w:t xml:space="preserve"> (1930)</w:t>
                </w:r>
              </w:p>
              <w:p w:rsidR="00B06983" w:rsidRPr="00B97B5E" w:rsidRDefault="00B06983" w:rsidP="00B06983">
                <w:r w:rsidRPr="00B06983">
                  <w:rPr>
                    <w:i/>
                  </w:rPr>
                  <w:t xml:space="preserve">Nineteen </w:t>
                </w:r>
                <w:proofErr w:type="spellStart"/>
                <w:r w:rsidRPr="00B06983">
                  <w:rPr>
                    <w:i/>
                  </w:rPr>
                  <w:t>Nineteen</w:t>
                </w:r>
                <w:proofErr w:type="spellEnd"/>
                <w:r w:rsidRPr="00B97B5E">
                  <w:t xml:space="preserve"> (1932)</w:t>
                </w:r>
              </w:p>
              <w:p w:rsidR="00B06983" w:rsidRPr="00B97B5E" w:rsidRDefault="00B06983" w:rsidP="00B06983">
                <w:r w:rsidRPr="00B06983">
                  <w:rPr>
                    <w:i/>
                  </w:rPr>
                  <w:t>The Big Money</w:t>
                </w:r>
                <w:r w:rsidRPr="00B97B5E">
                  <w:t xml:space="preserve"> (1936)</w:t>
                </w:r>
              </w:p>
              <w:p w:rsidR="00B06983" w:rsidRPr="00B97B5E" w:rsidRDefault="00B06983" w:rsidP="00B06983">
                <w:r w:rsidRPr="00B06983">
                  <w:rPr>
                    <w:i/>
                  </w:rPr>
                  <w:t>Adventures of a Young Man</w:t>
                </w:r>
                <w:r w:rsidRPr="00B97B5E">
                  <w:t xml:space="preserve"> (1939)</w:t>
                </w:r>
              </w:p>
              <w:p w:rsidR="00B06983" w:rsidRPr="00B97B5E" w:rsidRDefault="00B06983" w:rsidP="00B06983">
                <w:r w:rsidRPr="00B06983">
                  <w:rPr>
                    <w:i/>
                  </w:rPr>
                  <w:t>The Grand Design</w:t>
                </w:r>
                <w:r w:rsidRPr="00B97B5E">
                  <w:t xml:space="preserve"> (1949)</w:t>
                </w:r>
              </w:p>
              <w:p w:rsidR="00B06983" w:rsidRPr="00B97B5E" w:rsidRDefault="00B06983" w:rsidP="00B06983">
                <w:r w:rsidRPr="00B06983">
                  <w:rPr>
                    <w:i/>
                  </w:rPr>
                  <w:t>Chosen Country</w:t>
                </w:r>
                <w:r w:rsidRPr="00B97B5E">
                  <w:t xml:space="preserve"> (1951)</w:t>
                </w:r>
              </w:p>
              <w:p w:rsidR="00B06983" w:rsidRPr="00B97B5E" w:rsidRDefault="00B06983" w:rsidP="00B06983">
                <w:r w:rsidRPr="00B06983">
                  <w:rPr>
                    <w:i/>
                  </w:rPr>
                  <w:t>The Head and Heart of Thomas Jefferson</w:t>
                </w:r>
                <w:r w:rsidRPr="00B97B5E">
                  <w:t xml:space="preserve"> (1954) </w:t>
                </w:r>
              </w:p>
              <w:p w:rsidR="00B06983" w:rsidRPr="00B97B5E" w:rsidRDefault="00B06983" w:rsidP="00B06983">
                <w:proofErr w:type="spellStart"/>
                <w:r w:rsidRPr="00B06983">
                  <w:rPr>
                    <w:i/>
                  </w:rPr>
                  <w:t>Midcentury</w:t>
                </w:r>
                <w:proofErr w:type="spellEnd"/>
                <w:r w:rsidRPr="00B97B5E">
                  <w:t xml:space="preserve"> (1961) </w:t>
                </w:r>
              </w:p>
              <w:p w:rsidR="00B06983" w:rsidRPr="00B97B5E" w:rsidRDefault="00B06983" w:rsidP="00B06983">
                <w:r w:rsidRPr="00B06983">
                  <w:rPr>
                    <w:i/>
                  </w:rPr>
                  <w:t>Mr. Wilson’s War</w:t>
                </w:r>
                <w:r w:rsidRPr="00B97B5E">
                  <w:t xml:space="preserve"> (1962) </w:t>
                </w:r>
              </w:p>
              <w:p w:rsidR="00B06983" w:rsidRPr="00B97B5E" w:rsidRDefault="00B06983" w:rsidP="00B06983">
                <w:r w:rsidRPr="00B06983">
                  <w:rPr>
                    <w:i/>
                  </w:rPr>
                  <w:t>Brazil on the Move</w:t>
                </w:r>
                <w:r w:rsidRPr="00B97B5E">
                  <w:t xml:space="preserve"> (1963) </w:t>
                </w:r>
              </w:p>
              <w:p w:rsidR="00B06983" w:rsidRPr="00B97B5E" w:rsidRDefault="00B06983" w:rsidP="00B06983">
                <w:r w:rsidRPr="00B06983">
                  <w:rPr>
                    <w:i/>
                  </w:rPr>
                  <w:lastRenderedPageBreak/>
                  <w:t>The Best Times: An Informal Memoir</w:t>
                </w:r>
                <w:r w:rsidRPr="00B97B5E">
                  <w:t xml:space="preserve"> (1966) </w:t>
                </w:r>
              </w:p>
              <w:p w:rsidR="00B06983" w:rsidRPr="00B97B5E" w:rsidRDefault="00B06983" w:rsidP="00B06983">
                <w:r w:rsidRPr="00B06983">
                  <w:rPr>
                    <w:i/>
                  </w:rPr>
                  <w:t>The Shackles of Power</w:t>
                </w:r>
                <w:r w:rsidRPr="00B97B5E">
                  <w:t xml:space="preserve"> (1966) </w:t>
                </w:r>
              </w:p>
              <w:p w:rsidR="00B06983" w:rsidRPr="00B97B5E" w:rsidRDefault="00B06983" w:rsidP="00B06983">
                <w:r w:rsidRPr="00B06983">
                  <w:rPr>
                    <w:i/>
                  </w:rPr>
                  <w:t>The Portugal Story</w:t>
                </w:r>
                <w:r w:rsidRPr="00B97B5E">
                  <w:t xml:space="preserve"> (1969) </w:t>
                </w:r>
              </w:p>
              <w:p w:rsidR="003F0D73" w:rsidRDefault="00B06983" w:rsidP="00B06983">
                <w:r w:rsidRPr="00B06983">
                  <w:rPr>
                    <w:i/>
                  </w:rPr>
                  <w:t>Century’s Ebb: The Thirteenth Chronicle</w:t>
                </w:r>
                <w:r>
                  <w:t xml:space="preserve"> (1970)</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936410E2B25497E856011DD298EF3CB"/>
              </w:placeholder>
            </w:sdtPr>
            <w:sdtEndPr/>
            <w:sdtContent>
              <w:p w:rsidR="006369DA" w:rsidRDefault="000D7B84" w:rsidP="006369DA">
                <w:sdt>
                  <w:sdtPr>
                    <w:id w:val="1211533612"/>
                    <w:citation/>
                  </w:sdtPr>
                  <w:sdtEndPr/>
                  <w:sdtContent>
                    <w:r w:rsidR="006369DA">
                      <w:fldChar w:fldCharType="begin"/>
                    </w:r>
                    <w:r w:rsidR="006369DA">
                      <w:rPr>
                        <w:lang w:val="en-US"/>
                      </w:rPr>
                      <w:instrText xml:space="preserve"> CITATION Car84 \l 1033 </w:instrText>
                    </w:r>
                    <w:r w:rsidR="006369DA">
                      <w:fldChar w:fldCharType="separate"/>
                    </w:r>
                    <w:r w:rsidR="006369DA">
                      <w:rPr>
                        <w:noProof/>
                        <w:lang w:val="en-US"/>
                      </w:rPr>
                      <w:t xml:space="preserve"> (Carr, 1984)</w:t>
                    </w:r>
                    <w:r w:rsidR="006369DA">
                      <w:fldChar w:fldCharType="end"/>
                    </w:r>
                  </w:sdtContent>
                </w:sdt>
              </w:p>
              <w:p w:rsidR="006369DA" w:rsidRDefault="006369DA" w:rsidP="006369DA"/>
              <w:p w:rsidR="006369DA" w:rsidRDefault="000D7B84" w:rsidP="006369DA">
                <w:sdt>
                  <w:sdtPr>
                    <w:id w:val="-1603027253"/>
                    <w:citation/>
                  </w:sdtPr>
                  <w:sdtEndPr/>
                  <w:sdtContent>
                    <w:r w:rsidR="006369DA">
                      <w:fldChar w:fldCharType="begin"/>
                    </w:r>
                    <w:r w:rsidR="006369DA">
                      <w:rPr>
                        <w:lang w:val="en-US"/>
                      </w:rPr>
                      <w:instrText xml:space="preserve"> CITATION Koc05 \l 1033 </w:instrText>
                    </w:r>
                    <w:r w:rsidR="006369DA">
                      <w:fldChar w:fldCharType="separate"/>
                    </w:r>
                    <w:r w:rsidR="006369DA">
                      <w:rPr>
                        <w:noProof/>
                        <w:lang w:val="en-US"/>
                      </w:rPr>
                      <w:t>(Koch, 2005)</w:t>
                    </w:r>
                    <w:r w:rsidR="006369DA">
                      <w:fldChar w:fldCharType="end"/>
                    </w:r>
                  </w:sdtContent>
                </w:sdt>
              </w:p>
              <w:p w:rsidR="006369DA" w:rsidRDefault="006369DA" w:rsidP="006369DA"/>
              <w:p w:rsidR="006369DA" w:rsidRDefault="000D7B84" w:rsidP="006369DA">
                <w:sdt>
                  <w:sdtPr>
                    <w:id w:val="-438222256"/>
                    <w:citation/>
                  </w:sdtPr>
                  <w:sdtEndPr/>
                  <w:sdtContent>
                    <w:r w:rsidR="006369DA">
                      <w:fldChar w:fldCharType="begin"/>
                    </w:r>
                    <w:r w:rsidR="006369DA">
                      <w:rPr>
                        <w:lang w:val="en-US"/>
                      </w:rPr>
                      <w:instrText xml:space="preserve"> CITATION Lud80 \l 1033 </w:instrText>
                    </w:r>
                    <w:r w:rsidR="006369DA">
                      <w:fldChar w:fldCharType="separate"/>
                    </w:r>
                    <w:r w:rsidR="006369DA">
                      <w:rPr>
                        <w:noProof/>
                        <w:lang w:val="en-US"/>
                      </w:rPr>
                      <w:t>(Ludington, 1980)</w:t>
                    </w:r>
                    <w:r w:rsidR="006369DA">
                      <w:fldChar w:fldCharType="end"/>
                    </w:r>
                  </w:sdtContent>
                </w:sdt>
              </w:p>
              <w:p w:rsidR="006369DA" w:rsidRDefault="006369DA" w:rsidP="006369DA"/>
              <w:p w:rsidR="006369DA" w:rsidRDefault="000D7B84" w:rsidP="006369DA">
                <w:sdt>
                  <w:sdtPr>
                    <w:id w:val="-1554298332"/>
                    <w:citation/>
                  </w:sdtPr>
                  <w:sdtEndPr/>
                  <w:sdtContent>
                    <w:r w:rsidR="006369DA">
                      <w:fldChar w:fldCharType="begin"/>
                    </w:r>
                    <w:r w:rsidR="006369DA">
                      <w:rPr>
                        <w:lang w:val="en-US"/>
                      </w:rPr>
                      <w:instrText xml:space="preserve"> CITATION Mai88 \l 1033 </w:instrText>
                    </w:r>
                    <w:r w:rsidR="006369DA">
                      <w:fldChar w:fldCharType="separate"/>
                    </w:r>
                    <w:r w:rsidR="006369DA">
                      <w:rPr>
                        <w:noProof/>
                        <w:lang w:val="en-US"/>
                      </w:rPr>
                      <w:t>(Maine, 1988)</w:t>
                    </w:r>
                    <w:r w:rsidR="006369DA">
                      <w:fldChar w:fldCharType="end"/>
                    </w:r>
                  </w:sdtContent>
                </w:sdt>
              </w:p>
              <w:p w:rsidR="006369DA" w:rsidRDefault="006369DA" w:rsidP="006369DA"/>
              <w:p w:rsidR="006369DA" w:rsidRDefault="000D7B84" w:rsidP="006369DA">
                <w:sdt>
                  <w:sdtPr>
                    <w:id w:val="1422147004"/>
                    <w:citation/>
                  </w:sdtPr>
                  <w:sdtEndPr/>
                  <w:sdtContent>
                    <w:r w:rsidR="006369DA">
                      <w:fldChar w:fldCharType="begin"/>
                    </w:r>
                    <w:r w:rsidR="006369DA">
                      <w:rPr>
                        <w:lang w:val="en-US"/>
                      </w:rPr>
                      <w:instrText xml:space="preserve"> CITATION Dos69 \l 1033 </w:instrText>
                    </w:r>
                    <w:r w:rsidR="006369DA">
                      <w:fldChar w:fldCharType="separate"/>
                    </w:r>
                    <w:r w:rsidR="006369DA">
                      <w:rPr>
                        <w:noProof/>
                        <w:lang w:val="en-US"/>
                      </w:rPr>
                      <w:t>(Dos Passos, John, and David Sanders, 1969)</w:t>
                    </w:r>
                    <w:r w:rsidR="006369DA">
                      <w:fldChar w:fldCharType="end"/>
                    </w:r>
                  </w:sdtContent>
                </w:sdt>
              </w:p>
              <w:p w:rsidR="003235A7" w:rsidRDefault="000D7B84" w:rsidP="006369D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B84" w:rsidRDefault="000D7B84" w:rsidP="007A0D55">
      <w:pPr>
        <w:spacing w:after="0" w:line="240" w:lineRule="auto"/>
      </w:pPr>
      <w:r>
        <w:separator/>
      </w:r>
    </w:p>
  </w:endnote>
  <w:endnote w:type="continuationSeparator" w:id="0">
    <w:p w:rsidR="000D7B84" w:rsidRDefault="000D7B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B84" w:rsidRDefault="000D7B84" w:rsidP="007A0D55">
      <w:pPr>
        <w:spacing w:after="0" w:line="240" w:lineRule="auto"/>
      </w:pPr>
      <w:r>
        <w:separator/>
      </w:r>
    </w:p>
  </w:footnote>
  <w:footnote w:type="continuationSeparator" w:id="0">
    <w:p w:rsidR="000D7B84" w:rsidRDefault="000D7B8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8A"/>
    <w:rsid w:val="00032559"/>
    <w:rsid w:val="00042E9C"/>
    <w:rsid w:val="00052040"/>
    <w:rsid w:val="000B25AE"/>
    <w:rsid w:val="000B55AB"/>
    <w:rsid w:val="000D24DC"/>
    <w:rsid w:val="000D7B84"/>
    <w:rsid w:val="00101B2E"/>
    <w:rsid w:val="00116FA0"/>
    <w:rsid w:val="0015114C"/>
    <w:rsid w:val="001A21F3"/>
    <w:rsid w:val="001A2537"/>
    <w:rsid w:val="001A6A06"/>
    <w:rsid w:val="00210C03"/>
    <w:rsid w:val="002162E2"/>
    <w:rsid w:val="00225C5A"/>
    <w:rsid w:val="00230B10"/>
    <w:rsid w:val="00234353"/>
    <w:rsid w:val="00244BB0"/>
    <w:rsid w:val="0027765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9DA"/>
    <w:rsid w:val="006D0412"/>
    <w:rsid w:val="007411B9"/>
    <w:rsid w:val="00780D95"/>
    <w:rsid w:val="00780DC7"/>
    <w:rsid w:val="00790B8A"/>
    <w:rsid w:val="007A0D55"/>
    <w:rsid w:val="007B3377"/>
    <w:rsid w:val="007E5F44"/>
    <w:rsid w:val="00821DE3"/>
    <w:rsid w:val="00845C15"/>
    <w:rsid w:val="00846CE1"/>
    <w:rsid w:val="0085341B"/>
    <w:rsid w:val="008A5B87"/>
    <w:rsid w:val="00922950"/>
    <w:rsid w:val="009A7264"/>
    <w:rsid w:val="009D1606"/>
    <w:rsid w:val="009E18A1"/>
    <w:rsid w:val="009E73D7"/>
    <w:rsid w:val="00A27D2C"/>
    <w:rsid w:val="00A70D2F"/>
    <w:rsid w:val="00A76FD9"/>
    <w:rsid w:val="00AB436D"/>
    <w:rsid w:val="00AD2F24"/>
    <w:rsid w:val="00AD4844"/>
    <w:rsid w:val="00B06983"/>
    <w:rsid w:val="00B219AE"/>
    <w:rsid w:val="00B33145"/>
    <w:rsid w:val="00B574C9"/>
    <w:rsid w:val="00B7790E"/>
    <w:rsid w:val="00BC39C9"/>
    <w:rsid w:val="00BE5BF7"/>
    <w:rsid w:val="00BF40E1"/>
    <w:rsid w:val="00C27FAB"/>
    <w:rsid w:val="00C33308"/>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629C7358847AAACA4D17C51169F0D"/>
        <w:category>
          <w:name w:val="General"/>
          <w:gallery w:val="placeholder"/>
        </w:category>
        <w:types>
          <w:type w:val="bbPlcHdr"/>
        </w:types>
        <w:behaviors>
          <w:behavior w:val="content"/>
        </w:behaviors>
        <w:guid w:val="{E71B9E2D-5562-44F5-8D2A-9575F999843D}"/>
      </w:docPartPr>
      <w:docPartBody>
        <w:p w:rsidR="00EE4E76" w:rsidRDefault="0011554F">
          <w:pPr>
            <w:pStyle w:val="651629C7358847AAACA4D17C51169F0D"/>
          </w:pPr>
          <w:r w:rsidRPr="00CC586D">
            <w:rPr>
              <w:rStyle w:val="PlaceholderText"/>
              <w:b/>
              <w:color w:val="FFFFFF" w:themeColor="background1"/>
            </w:rPr>
            <w:t>[Salutation]</w:t>
          </w:r>
        </w:p>
      </w:docPartBody>
    </w:docPart>
    <w:docPart>
      <w:docPartPr>
        <w:name w:val="71B95F041B644D54A2C5F5142DFDDED7"/>
        <w:category>
          <w:name w:val="General"/>
          <w:gallery w:val="placeholder"/>
        </w:category>
        <w:types>
          <w:type w:val="bbPlcHdr"/>
        </w:types>
        <w:behaviors>
          <w:behavior w:val="content"/>
        </w:behaviors>
        <w:guid w:val="{662EA0A4-5FC1-43B7-8287-B339A048B9EB}"/>
      </w:docPartPr>
      <w:docPartBody>
        <w:p w:rsidR="00EE4E76" w:rsidRDefault="0011554F">
          <w:pPr>
            <w:pStyle w:val="71B95F041B644D54A2C5F5142DFDDED7"/>
          </w:pPr>
          <w:r>
            <w:rPr>
              <w:rStyle w:val="PlaceholderText"/>
            </w:rPr>
            <w:t>[First name]</w:t>
          </w:r>
        </w:p>
      </w:docPartBody>
    </w:docPart>
    <w:docPart>
      <w:docPartPr>
        <w:name w:val="7CD0ACEFE0154C548264BF3891AD2B74"/>
        <w:category>
          <w:name w:val="General"/>
          <w:gallery w:val="placeholder"/>
        </w:category>
        <w:types>
          <w:type w:val="bbPlcHdr"/>
        </w:types>
        <w:behaviors>
          <w:behavior w:val="content"/>
        </w:behaviors>
        <w:guid w:val="{7E20078F-A7B6-462E-A700-38F42C41D8EA}"/>
      </w:docPartPr>
      <w:docPartBody>
        <w:p w:rsidR="00EE4E76" w:rsidRDefault="0011554F">
          <w:pPr>
            <w:pStyle w:val="7CD0ACEFE0154C548264BF3891AD2B74"/>
          </w:pPr>
          <w:r>
            <w:rPr>
              <w:rStyle w:val="PlaceholderText"/>
            </w:rPr>
            <w:t>[Middle name]</w:t>
          </w:r>
        </w:p>
      </w:docPartBody>
    </w:docPart>
    <w:docPart>
      <w:docPartPr>
        <w:name w:val="D210CF65EDA54251A304E67CD93E5CDA"/>
        <w:category>
          <w:name w:val="General"/>
          <w:gallery w:val="placeholder"/>
        </w:category>
        <w:types>
          <w:type w:val="bbPlcHdr"/>
        </w:types>
        <w:behaviors>
          <w:behavior w:val="content"/>
        </w:behaviors>
        <w:guid w:val="{9EE65534-A0B0-4ADF-BD8B-1D1BB1A26D7B}"/>
      </w:docPartPr>
      <w:docPartBody>
        <w:p w:rsidR="00EE4E76" w:rsidRDefault="0011554F">
          <w:pPr>
            <w:pStyle w:val="D210CF65EDA54251A304E67CD93E5CDA"/>
          </w:pPr>
          <w:r>
            <w:rPr>
              <w:rStyle w:val="PlaceholderText"/>
            </w:rPr>
            <w:t>[Last name]</w:t>
          </w:r>
        </w:p>
      </w:docPartBody>
    </w:docPart>
    <w:docPart>
      <w:docPartPr>
        <w:name w:val="E9DDAFD566E84D4089449C58BD094130"/>
        <w:category>
          <w:name w:val="General"/>
          <w:gallery w:val="placeholder"/>
        </w:category>
        <w:types>
          <w:type w:val="bbPlcHdr"/>
        </w:types>
        <w:behaviors>
          <w:behavior w:val="content"/>
        </w:behaviors>
        <w:guid w:val="{B2B6BF6C-AB2E-4F40-9822-BF3B621FD2B5}"/>
      </w:docPartPr>
      <w:docPartBody>
        <w:p w:rsidR="00EE4E76" w:rsidRDefault="0011554F">
          <w:pPr>
            <w:pStyle w:val="E9DDAFD566E84D4089449C58BD094130"/>
          </w:pPr>
          <w:r>
            <w:rPr>
              <w:rStyle w:val="PlaceholderText"/>
            </w:rPr>
            <w:t>[Enter your biography]</w:t>
          </w:r>
        </w:p>
      </w:docPartBody>
    </w:docPart>
    <w:docPart>
      <w:docPartPr>
        <w:name w:val="18C446D8E85A45EF85156BA582F0BF84"/>
        <w:category>
          <w:name w:val="General"/>
          <w:gallery w:val="placeholder"/>
        </w:category>
        <w:types>
          <w:type w:val="bbPlcHdr"/>
        </w:types>
        <w:behaviors>
          <w:behavior w:val="content"/>
        </w:behaviors>
        <w:guid w:val="{74806EBD-A81E-45EE-AE95-4E1D59A3EF8C}"/>
      </w:docPartPr>
      <w:docPartBody>
        <w:p w:rsidR="00EE4E76" w:rsidRDefault="0011554F">
          <w:pPr>
            <w:pStyle w:val="18C446D8E85A45EF85156BA582F0BF84"/>
          </w:pPr>
          <w:r>
            <w:rPr>
              <w:rStyle w:val="PlaceholderText"/>
            </w:rPr>
            <w:t>[Enter the institution with which you are affiliated]</w:t>
          </w:r>
        </w:p>
      </w:docPartBody>
    </w:docPart>
    <w:docPart>
      <w:docPartPr>
        <w:name w:val="5A7E5C697B074A4F95626B64546EA2F6"/>
        <w:category>
          <w:name w:val="General"/>
          <w:gallery w:val="placeholder"/>
        </w:category>
        <w:types>
          <w:type w:val="bbPlcHdr"/>
        </w:types>
        <w:behaviors>
          <w:behavior w:val="content"/>
        </w:behaviors>
        <w:guid w:val="{0A481993-D823-483F-AE30-89C410710A07}"/>
      </w:docPartPr>
      <w:docPartBody>
        <w:p w:rsidR="00EE4E76" w:rsidRDefault="0011554F">
          <w:pPr>
            <w:pStyle w:val="5A7E5C697B074A4F95626B64546EA2F6"/>
          </w:pPr>
          <w:r w:rsidRPr="00EF74F7">
            <w:rPr>
              <w:b/>
              <w:color w:val="808080" w:themeColor="background1" w:themeShade="80"/>
            </w:rPr>
            <w:t>[Enter the headword for your article]</w:t>
          </w:r>
        </w:p>
      </w:docPartBody>
    </w:docPart>
    <w:docPart>
      <w:docPartPr>
        <w:name w:val="EED61F03C11A4747AA75CF8DC9AD068E"/>
        <w:category>
          <w:name w:val="General"/>
          <w:gallery w:val="placeholder"/>
        </w:category>
        <w:types>
          <w:type w:val="bbPlcHdr"/>
        </w:types>
        <w:behaviors>
          <w:behavior w:val="content"/>
        </w:behaviors>
        <w:guid w:val="{BA1DB300-E5E8-4C16-AE60-D6CF5F5ED19A}"/>
      </w:docPartPr>
      <w:docPartBody>
        <w:p w:rsidR="00EE4E76" w:rsidRDefault="0011554F">
          <w:pPr>
            <w:pStyle w:val="EED61F03C11A4747AA75CF8DC9AD06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DBCE0F7774DAE952D18CBCE02C4D8"/>
        <w:category>
          <w:name w:val="General"/>
          <w:gallery w:val="placeholder"/>
        </w:category>
        <w:types>
          <w:type w:val="bbPlcHdr"/>
        </w:types>
        <w:behaviors>
          <w:behavior w:val="content"/>
        </w:behaviors>
        <w:guid w:val="{E2AB1368-465B-4E25-8D33-EE2513B3E647}"/>
      </w:docPartPr>
      <w:docPartBody>
        <w:p w:rsidR="00EE4E76" w:rsidRDefault="0011554F">
          <w:pPr>
            <w:pStyle w:val="75FDBCE0F7774DAE952D18CBCE02C4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AA4548A6AD40D6B0FD81FAEED3E429"/>
        <w:category>
          <w:name w:val="General"/>
          <w:gallery w:val="placeholder"/>
        </w:category>
        <w:types>
          <w:type w:val="bbPlcHdr"/>
        </w:types>
        <w:behaviors>
          <w:behavior w:val="content"/>
        </w:behaviors>
        <w:guid w:val="{7E854DFA-36D8-461D-BFC2-DB948E6AA227}"/>
      </w:docPartPr>
      <w:docPartBody>
        <w:p w:rsidR="00EE4E76" w:rsidRDefault="0011554F">
          <w:pPr>
            <w:pStyle w:val="A7AA4548A6AD40D6B0FD81FAEED3E4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36410E2B25497E856011DD298EF3CB"/>
        <w:category>
          <w:name w:val="General"/>
          <w:gallery w:val="placeholder"/>
        </w:category>
        <w:types>
          <w:type w:val="bbPlcHdr"/>
        </w:types>
        <w:behaviors>
          <w:behavior w:val="content"/>
        </w:behaviors>
        <w:guid w:val="{B8DA0825-E956-44A2-A912-58ABE1709770}"/>
      </w:docPartPr>
      <w:docPartBody>
        <w:p w:rsidR="00EE4E76" w:rsidRDefault="0011554F">
          <w:pPr>
            <w:pStyle w:val="8936410E2B25497E856011DD298EF3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4F"/>
    <w:rsid w:val="0011554F"/>
    <w:rsid w:val="007F53AF"/>
    <w:rsid w:val="00EE4E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Car84</b:Tag>
    <b:SourceType>Book</b:SourceType>
    <b:Guid>{4E351AD4-FD9D-47D7-883D-0EDD30806BA7}</b:Guid>
    <b:Author>
      <b:Author>
        <b:NameList>
          <b:Person>
            <b:Last>Carr</b:Last>
            <b:First>V.S.</b:First>
          </b:Person>
        </b:NameList>
      </b:Author>
    </b:Author>
    <b:Title>Dos Passos: A Life</b:Title>
    <b:Year>1984</b:Year>
    <b:City>Garden City</b:City>
    <b:StateProvince>NY</b:StateProvince>
    <b:Publisher>Doubleday</b:Publisher>
    <b:RefOrder>1</b:RefOrder>
  </b:Source>
  <b:Source>
    <b:Tag>Koc05</b:Tag>
    <b:SourceType>Book</b:SourceType>
    <b:Guid>{C119603F-DDAB-47BF-BE33-F4F457618F85}</b:Guid>
    <b:Author>
      <b:Author>
        <b:NameList>
          <b:Person>
            <b:Last>Koch</b:Last>
            <b:First>S</b:First>
          </b:Person>
        </b:NameList>
      </b:Author>
    </b:Author>
    <b:Title>The Breaking Point: Hemingway, Dos Passos, and the Murder of José Robles</b:Title>
    <b:Year>2005</b:Year>
    <b:City>New York</b:City>
    <b:Publisher>Counterpoint</b:Publisher>
    <b:RefOrder>2</b:RefOrder>
  </b:Source>
  <b:Source>
    <b:Tag>Lud80</b:Tag>
    <b:SourceType>Book</b:SourceType>
    <b:Guid>{AC7C79B9-A8A5-4DE0-8477-BA8F560DFDA6}</b:Guid>
    <b:Author>
      <b:Author>
        <b:NameList>
          <b:Person>
            <b:Last>Ludington</b:Last>
            <b:First>T</b:First>
          </b:Person>
        </b:NameList>
      </b:Author>
    </b:Author>
    <b:Title>John Dos Passos: A Twentieth Century Odyssey</b:Title>
    <b:Year>1980</b:Year>
    <b:City>New York</b:City>
    <b:Publisher>E.P. Dutton</b:Publisher>
    <b:RefOrder>3</b:RefOrder>
  </b:Source>
  <b:Source>
    <b:Tag>Mai88</b:Tag>
    <b:SourceType>Book</b:SourceType>
    <b:Guid>{36AB330D-F1C3-4400-9DB8-3B19C9ADB817}</b:Guid>
    <b:Author>
      <b:Author>
        <b:NameList>
          <b:Person>
            <b:Last>Maine</b:Last>
            <b:First>B.</b:First>
          </b:Person>
        </b:NameList>
      </b:Author>
    </b:Author>
    <b:Title>John Dos Passos: The Critical Heritage</b:Title>
    <b:Year>1988</b:Year>
    <b:City>London</b:City>
    <b:Publisher>Routledge</b:Publisher>
    <b:RefOrder>4</b:RefOrder>
  </b:Source>
  <b:Source>
    <b:Tag>Dos69</b:Tag>
    <b:SourceType>ArticleInAPeriodical</b:SourceType>
    <b:Guid>{1A55FBA7-C3A4-47F8-BC6C-764D4738F4F8}</b:Guid>
    <b:Title>John Dos Passos, The Art of Fiction No. 44</b:Title>
    <b:Year>1969</b:Year>
    <b:Author>
      <b:Author>
        <b:Corporate>Dos Passos, John, and David Sanders</b:Corporate>
      </b:Author>
      <b:Interviewee>
        <b:NameList>
          <b:Person>
            <b:Last>Passos</b:Last>
            <b:First>John</b:First>
            <b:Middle>Dos</b:Middle>
          </b:Person>
        </b:NameList>
      </b:Interviewee>
      <b:Interviewer>
        <b:NameList>
          <b:Person>
            <b:Last>Sanders</b:Last>
            <b:First>David</b:First>
          </b:Person>
        </b:NameList>
      </b:Interviewer>
    </b:Author>
    <b:Medium>Web</b:Medium>
    <b:DayAccessed>May 21, 2014</b:DayAccessed>
    <b:URL>http://www.theparisreview.org/interviews/4202/the-art-of-fiction-no-44-john-dos-passos</b:URL>
    <b:PeriodicalTitle>Paris Review</b:PeriodicalTitle>
    <b:Volume>Spring</b:Volume>
    <b:Issue>46</b:Issue>
    <b:RefOrder>5</b:RefOrder>
  </b:Source>
</b:Sources>
</file>

<file path=customXml/itemProps1.xml><?xml version="1.0" encoding="utf-8"?>
<ds:datastoreItem xmlns:ds="http://schemas.openxmlformats.org/officeDocument/2006/customXml" ds:itemID="{B72B2F51-1EE9-4322-9212-DD77272D6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32</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2014-05-21T21:53:00Z</dcterms:created>
  <dcterms:modified xsi:type="dcterms:W3CDTF">2014-05-21T22:32:00Z</dcterms:modified>
</cp:coreProperties>
</file>