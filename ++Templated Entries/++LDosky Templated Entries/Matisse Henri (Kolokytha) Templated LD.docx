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DD6A3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DC2B5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57DE781FA54669962331826F5677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C7870D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7191F3E32D47C498014C721AC0F51A"/>
            </w:placeholder>
            <w:text/>
          </w:sdtPr>
          <w:sdtEndPr/>
          <w:sdtContent>
            <w:tc>
              <w:tcPr>
                <w:tcW w:w="2073" w:type="dxa"/>
              </w:tcPr>
              <w:p w14:paraId="338EC592" w14:textId="77777777" w:rsidR="00B574C9" w:rsidRDefault="009C1F31" w:rsidP="009C1F31">
                <w:r>
                  <w:t>Henri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8A3EB1AA39E4F1B8F82F1DE33B6CC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3E527A" w14:textId="77777777" w:rsidR="00B574C9" w:rsidRDefault="009C1F31" w:rsidP="009C1F3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4CA36855D447CFBA0E04B8E656C3C6"/>
            </w:placeholder>
            <w:text/>
          </w:sdtPr>
          <w:sdtEndPr/>
          <w:sdtContent>
            <w:tc>
              <w:tcPr>
                <w:tcW w:w="2642" w:type="dxa"/>
              </w:tcPr>
              <w:p w14:paraId="7CEEBD07" w14:textId="77777777" w:rsidR="00B574C9" w:rsidRDefault="009C1F31" w:rsidP="009C1F31">
                <w:r>
                  <w:t>Matisse</w:t>
                </w:r>
              </w:p>
            </w:tc>
          </w:sdtContent>
        </w:sdt>
      </w:tr>
      <w:tr w:rsidR="00B574C9" w14:paraId="571FB9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5B10E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46626838567495BA67FF5B0BDA1E2C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6A4B0C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B6D6D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2908E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738B820A7B42F3B73452AED2C5D63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476EA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01106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346FE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29B66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F49E0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153102EB20548269EE8B44E5D0B75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AA1502" w14:textId="77777777" w:rsidR="003F0D73" w:rsidRPr="00FB589A" w:rsidRDefault="009C1F31" w:rsidP="009C1F31">
                <w:pPr>
                  <w:rPr>
                    <w:b/>
                  </w:rPr>
                </w:pPr>
                <w:r>
                  <w:rPr>
                    <w:b/>
                  </w:rPr>
                  <w:t>Matisse, Henri (1869-1954)</w:t>
                </w:r>
              </w:p>
            </w:tc>
          </w:sdtContent>
        </w:sdt>
      </w:tr>
      <w:tr w:rsidR="00464699" w14:paraId="0B29234C" w14:textId="77777777" w:rsidTr="007821B0">
        <w:sdt>
          <w:sdtPr>
            <w:alias w:val="Variant headwords"/>
            <w:tag w:val="variantHeadwords"/>
            <w:id w:val="173464402"/>
            <w:placeholder>
              <w:docPart w:val="078F1CBAADD94F50ABDAB14F8B9FA9C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05EFF" w14:textId="77777777" w:rsidR="00464699" w:rsidRDefault="009C1F31" w:rsidP="009C1F31">
                <w:r>
                  <w:t>Henri Emile Benoît Matisse, Henri Emile Matisse, Henri Benoît Matisse</w:t>
                </w:r>
              </w:p>
            </w:tc>
          </w:sdtContent>
        </w:sdt>
      </w:tr>
      <w:tr w:rsidR="00E85A05" w14:paraId="470480A7" w14:textId="77777777" w:rsidTr="003F0D73">
        <w:sdt>
          <w:sdtPr>
            <w:alias w:val="Abstract"/>
            <w:tag w:val="abstract"/>
            <w:id w:val="-635871867"/>
            <w:placeholder>
              <w:docPart w:val="92A10932CFA241F9A42467A776F2A7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3BD91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D4D7FD7" w14:textId="77777777" w:rsidTr="003F0D73">
        <w:sdt>
          <w:sdtPr>
            <w:alias w:val="Article text"/>
            <w:tag w:val="articleText"/>
            <w:id w:val="634067588"/>
            <w:placeholder>
              <w:docPart w:val="26239390943B4C17B6C8C95B35CEE17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C86814" w14:textId="77777777" w:rsidR="003F0D73" w:rsidRDefault="00657F5E" w:rsidP="00657F5E">
                <w:r>
                  <w:t xml:space="preserve">This one still needs to be templated.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33745F1A" w14:textId="77777777" w:rsidTr="003235A7">
        <w:tc>
          <w:tcPr>
            <w:tcW w:w="9016" w:type="dxa"/>
          </w:tcPr>
          <w:p w14:paraId="112E13E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397D9374E54433482597C0B0D91770E"/>
              </w:placeholder>
              <w:showingPlcHdr/>
            </w:sdtPr>
            <w:sdtEndPr/>
            <w:sdtContent>
              <w:p w14:paraId="2FBE529F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2712AE9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063C6" w14:textId="77777777" w:rsidR="007E0E1B" w:rsidRDefault="007E0E1B" w:rsidP="007A0D55">
      <w:pPr>
        <w:spacing w:after="0" w:line="240" w:lineRule="auto"/>
      </w:pPr>
      <w:r>
        <w:separator/>
      </w:r>
    </w:p>
  </w:endnote>
  <w:endnote w:type="continuationSeparator" w:id="0">
    <w:p w14:paraId="2B1A2434" w14:textId="77777777" w:rsidR="007E0E1B" w:rsidRDefault="007E0E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7E48B" w14:textId="77777777" w:rsidR="007E0E1B" w:rsidRDefault="007E0E1B" w:rsidP="007A0D55">
      <w:pPr>
        <w:spacing w:after="0" w:line="240" w:lineRule="auto"/>
      </w:pPr>
      <w:r>
        <w:separator/>
      </w:r>
    </w:p>
  </w:footnote>
  <w:footnote w:type="continuationSeparator" w:id="0">
    <w:p w14:paraId="3755CFC3" w14:textId="77777777" w:rsidR="007E0E1B" w:rsidRDefault="007E0E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7E04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3544AC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D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7F5E"/>
    <w:rsid w:val="006D0412"/>
    <w:rsid w:val="007411B9"/>
    <w:rsid w:val="00780D95"/>
    <w:rsid w:val="00780DC7"/>
    <w:rsid w:val="007A0D55"/>
    <w:rsid w:val="007B3377"/>
    <w:rsid w:val="007E0E1B"/>
    <w:rsid w:val="007E5F44"/>
    <w:rsid w:val="00821DE3"/>
    <w:rsid w:val="00846CE1"/>
    <w:rsid w:val="008A5B87"/>
    <w:rsid w:val="00922950"/>
    <w:rsid w:val="009A7264"/>
    <w:rsid w:val="009C1F31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57D0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B77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57DE781FA54669962331826F56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9024-8375-4CF2-A25E-728D307B4539}"/>
      </w:docPartPr>
      <w:docPartBody>
        <w:p w:rsidR="009F7DB1" w:rsidRDefault="00440E3C">
          <w:pPr>
            <w:pStyle w:val="4757DE781FA54669962331826F5677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7191F3E32D47C498014C721AC0F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CB68-6182-47B4-956F-B41556B8667B}"/>
      </w:docPartPr>
      <w:docPartBody>
        <w:p w:rsidR="009F7DB1" w:rsidRDefault="00440E3C">
          <w:pPr>
            <w:pStyle w:val="657191F3E32D47C498014C721AC0F5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8A3EB1AA39E4F1B8F82F1DE33B6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9A9F1-39EA-4690-8785-D8C8FDBB5471}"/>
      </w:docPartPr>
      <w:docPartBody>
        <w:p w:rsidR="009F7DB1" w:rsidRDefault="00440E3C">
          <w:pPr>
            <w:pStyle w:val="18A3EB1AA39E4F1B8F82F1DE33B6CC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4CA36855D447CFBA0E04B8E656C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E155-D5E7-4406-A5BC-59F1CD6EE15B}"/>
      </w:docPartPr>
      <w:docPartBody>
        <w:p w:rsidR="009F7DB1" w:rsidRDefault="00440E3C">
          <w:pPr>
            <w:pStyle w:val="6F4CA36855D447CFBA0E04B8E656C3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46626838567495BA67FF5B0BDA1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7AAEC-D778-446D-AF1B-3EE86467F97A}"/>
      </w:docPartPr>
      <w:docPartBody>
        <w:p w:rsidR="009F7DB1" w:rsidRDefault="00440E3C">
          <w:pPr>
            <w:pStyle w:val="646626838567495BA67FF5B0BDA1E2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738B820A7B42F3B73452AED2C5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E968-F626-4DCB-BBE3-D0F1B8E5CD8F}"/>
      </w:docPartPr>
      <w:docPartBody>
        <w:p w:rsidR="009F7DB1" w:rsidRDefault="00440E3C">
          <w:pPr>
            <w:pStyle w:val="7F738B820A7B42F3B73452AED2C5D6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53102EB20548269EE8B44E5D0B7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1A64-E848-45DC-89A0-4B891486D1C9}"/>
      </w:docPartPr>
      <w:docPartBody>
        <w:p w:rsidR="009F7DB1" w:rsidRDefault="00440E3C">
          <w:pPr>
            <w:pStyle w:val="E153102EB20548269EE8B44E5D0B75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8F1CBAADD94F50ABDAB14F8B9FA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BB78-FB09-44D2-9BBD-D54F17356B03}"/>
      </w:docPartPr>
      <w:docPartBody>
        <w:p w:rsidR="009F7DB1" w:rsidRDefault="00440E3C">
          <w:pPr>
            <w:pStyle w:val="078F1CBAADD94F50ABDAB14F8B9FA9C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10932CFA241F9A42467A776F2A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5F7A-A922-497B-AA8D-3E9221F8B5BC}"/>
      </w:docPartPr>
      <w:docPartBody>
        <w:p w:rsidR="009F7DB1" w:rsidRDefault="00440E3C">
          <w:pPr>
            <w:pStyle w:val="92A10932CFA241F9A42467A776F2A7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239390943B4C17B6C8C95B35CE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4202-677D-4E6A-9377-4A5C6096728E}"/>
      </w:docPartPr>
      <w:docPartBody>
        <w:p w:rsidR="009F7DB1" w:rsidRDefault="00440E3C">
          <w:pPr>
            <w:pStyle w:val="26239390943B4C17B6C8C95B35CEE17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397D9374E54433482597C0B0D917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113A-E185-4D82-8D40-3EB2FA8FF381}"/>
      </w:docPartPr>
      <w:docPartBody>
        <w:p w:rsidR="009F7DB1" w:rsidRDefault="00440E3C">
          <w:pPr>
            <w:pStyle w:val="2397D9374E54433482597C0B0D9177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3C"/>
    <w:rsid w:val="00440E3C"/>
    <w:rsid w:val="009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\Users\Stefan\Downloads\Routledge Enyclopedia of Modernism Word Template.dotx</Template>
  <TotalTime>0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3</cp:revision>
  <dcterms:created xsi:type="dcterms:W3CDTF">2014-06-09T22:06:00Z</dcterms:created>
  <dcterms:modified xsi:type="dcterms:W3CDTF">2014-07-17T00:22:00Z</dcterms:modified>
</cp:coreProperties>
</file>