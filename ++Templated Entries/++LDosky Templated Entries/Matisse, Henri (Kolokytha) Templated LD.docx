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C1F31" w:rsidP="009C1F31">
                <w:r>
                  <w:t>Henri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9C1F31" w:rsidP="009C1F3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C1F31" w:rsidP="009C1F31">
                <w:r>
                  <w:t>Matisse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C1F31" w:rsidP="009C1F31">
                <w:pPr>
                  <w:rPr>
                    <w:b/>
                  </w:rPr>
                </w:pPr>
                <w:r>
                  <w:rPr>
                    <w:b/>
                  </w:rPr>
                  <w:t>Matisse, Henri (1869-1954)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C1F31" w:rsidP="009C1F31">
                <w:r>
                  <w:t xml:space="preserve">Henri Emile </w:t>
                </w:r>
                <w:proofErr w:type="spellStart"/>
                <w:r>
                  <w:t>Benoît</w:t>
                </w:r>
                <w:proofErr w:type="spellEnd"/>
                <w:r>
                  <w:t xml:space="preserve"> Matisse, Henri Emile Matiss</w:t>
                </w:r>
                <w:bookmarkStart w:id="0" w:name="_GoBack"/>
                <w:bookmarkEnd w:id="0"/>
                <w:r>
                  <w:t xml:space="preserve">e, Henri </w:t>
                </w:r>
                <w:proofErr w:type="spellStart"/>
                <w:r>
                  <w:t>Benoît</w:t>
                </w:r>
                <w:proofErr w:type="spellEnd"/>
                <w:r>
                  <w:t xml:space="preserve"> Matisse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1B" w:rsidRDefault="007E0E1B" w:rsidP="007A0D55">
      <w:pPr>
        <w:spacing w:after="0" w:line="240" w:lineRule="auto"/>
      </w:pPr>
      <w:r>
        <w:separator/>
      </w:r>
    </w:p>
  </w:endnote>
  <w:endnote w:type="continuationSeparator" w:id="0">
    <w:p w:rsidR="007E0E1B" w:rsidRDefault="007E0E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1B" w:rsidRDefault="007E0E1B" w:rsidP="007A0D55">
      <w:pPr>
        <w:spacing w:after="0" w:line="240" w:lineRule="auto"/>
      </w:pPr>
      <w:r>
        <w:separator/>
      </w:r>
    </w:p>
  </w:footnote>
  <w:footnote w:type="continuationSeparator" w:id="0">
    <w:p w:rsidR="007E0E1B" w:rsidRDefault="007E0E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0E1B"/>
    <w:rsid w:val="007E5F44"/>
    <w:rsid w:val="00821DE3"/>
    <w:rsid w:val="00846CE1"/>
    <w:rsid w:val="008A5B87"/>
    <w:rsid w:val="00922950"/>
    <w:rsid w:val="009A7264"/>
    <w:rsid w:val="009C1F31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7D0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9F7DB1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9F7DB1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9F7DB1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9F7DB1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9F7DB1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9F7DB1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9F7DB1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9F7DB1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9F7DB1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9F7DB1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9F7DB1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440E3C"/>
    <w:rsid w:val="009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0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2014-06-09T22:06:00Z</dcterms:created>
  <dcterms:modified xsi:type="dcterms:W3CDTF">2014-06-09T22:06:00Z</dcterms:modified>
</cp:coreProperties>
</file>