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AA5F41" w14:textId="77777777" w:rsidTr="00AE6AE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27879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057CAC6C9463A43AA1CEFADBADCF45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4888888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F7CA9920D2C5547A93E2E2A9A3BCA24"/>
            </w:placeholder>
            <w:text/>
          </w:sdtPr>
          <w:sdtContent>
            <w:tc>
              <w:tcPr>
                <w:tcW w:w="2073" w:type="dxa"/>
              </w:tcPr>
              <w:p w14:paraId="38E9E454" w14:textId="77777777" w:rsidR="00B574C9" w:rsidRDefault="00A63824" w:rsidP="00A63824">
                <w:proofErr w:type="spellStart"/>
                <w:r>
                  <w:t>Hernán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109CAF1C9D3B43BAFF8B281204D46F"/>
            </w:placeholder>
            <w:text/>
          </w:sdtPr>
          <w:sdtContent>
            <w:tc>
              <w:tcPr>
                <w:tcW w:w="2551" w:type="dxa"/>
              </w:tcPr>
              <w:p w14:paraId="7FE94314" w14:textId="77777777" w:rsidR="00B574C9" w:rsidRDefault="00A63824" w:rsidP="00A63824">
                <w:r>
                  <w:t>Gabriel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4D327D268FC84F9EE23068639D15FE"/>
            </w:placeholder>
            <w:text/>
          </w:sdtPr>
          <w:sdtContent>
            <w:tc>
              <w:tcPr>
                <w:tcW w:w="2642" w:type="dxa"/>
              </w:tcPr>
              <w:p w14:paraId="32BF4AEE" w14:textId="77777777" w:rsidR="00B574C9" w:rsidRDefault="00A63824" w:rsidP="00A63824">
                <w:proofErr w:type="spellStart"/>
                <w:r>
                  <w:t>Vásquez</w:t>
                </w:r>
                <w:proofErr w:type="spellEnd"/>
              </w:p>
            </w:tc>
          </w:sdtContent>
        </w:sdt>
      </w:tr>
      <w:tr w:rsidR="00B574C9" w14:paraId="5BDEF01E" w14:textId="77777777" w:rsidTr="00AE6AE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1535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EFF36B2EC2B3428B68DDB77BBF2C6B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26BDD69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445773" w14:textId="77777777" w:rsidTr="00AE6AE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AE99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9A7021D5F90C34D90CAF26C8EA14655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F4D0EF9" w14:textId="77777777" w:rsidR="00B574C9" w:rsidRDefault="00AE6AEA" w:rsidP="00B574C9">
                <w:proofErr w:type="spellStart"/>
                <w:r w:rsidRPr="001144A1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Ins</w:t>
                </w:r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tituto</w:t>
                </w:r>
                <w:proofErr w:type="spellEnd"/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Nacional</w:t>
                </w:r>
                <w:proofErr w:type="spellEnd"/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de </w:t>
                </w:r>
                <w:proofErr w:type="spellStart"/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Musicología</w:t>
                </w:r>
                <w:proofErr w:type="spellEnd"/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‘</w:t>
                </w:r>
                <w:r w:rsidRPr="001144A1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Carlos Vega</w:t>
                </w:r>
                <w:r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’</w:t>
                </w:r>
              </w:p>
            </w:tc>
          </w:sdtContent>
        </w:sdt>
      </w:tr>
    </w:tbl>
    <w:p w14:paraId="0ADBAD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7EAB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94F4C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DA0D74" w14:textId="77777777" w:rsidTr="003F0D73">
        <w:sdt>
          <w:sdtPr>
            <w:alias w:val="Article headword"/>
            <w:tag w:val="articleHeadword"/>
            <w:id w:val="-361440020"/>
            <w:placeholder>
              <w:docPart w:val="EEE066F91CD58F40B24DC6435312B1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8F55C4" w14:textId="77777777" w:rsidR="003F0D73" w:rsidRPr="00FB589A" w:rsidRDefault="00AE6AEA" w:rsidP="00AE6AEA">
                <w:pPr>
                  <w:rPr>
                    <w:b/>
                  </w:rPr>
                </w:pPr>
                <w:proofErr w:type="spellStart"/>
                <w:r w:rsidRPr="00AE6AEA">
                  <w:t>Paraskevaídis</w:t>
                </w:r>
                <w:proofErr w:type="spellEnd"/>
                <w:r w:rsidRPr="00AE6AEA">
                  <w:t>, Graciela (1940--)</w:t>
                </w:r>
              </w:p>
            </w:tc>
          </w:sdtContent>
        </w:sdt>
      </w:tr>
      <w:tr w:rsidR="00464699" w14:paraId="3D4CA108" w14:textId="77777777" w:rsidTr="00A63824">
        <w:sdt>
          <w:sdtPr>
            <w:alias w:val="Variant headwords"/>
            <w:tag w:val="variantHeadwords"/>
            <w:id w:val="173464402"/>
            <w:placeholder>
              <w:docPart w:val="0392501AD8D6224E98BF612D1762EF5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42FF6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C05C57" w14:textId="77777777" w:rsidTr="003F0D73">
        <w:sdt>
          <w:sdtPr>
            <w:alias w:val="Abstract"/>
            <w:tag w:val="abstract"/>
            <w:id w:val="-635871867"/>
            <w:placeholder>
              <w:docPart w:val="F8F15B4D8F85EC40A62F5CD6CC5F4B5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A739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EF684F" w14:textId="77777777" w:rsidTr="003F0D73">
        <w:sdt>
          <w:sdtPr>
            <w:alias w:val="Article text"/>
            <w:tag w:val="articleText"/>
            <w:id w:val="634067588"/>
            <w:placeholder>
              <w:docPart w:val="74A7FB89BBDF80499177A53A85654DC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A34733" w14:textId="637D7F09" w:rsidR="003F0D73" w:rsidRDefault="00AE6AEA" w:rsidP="00252F37">
                <w:r w:rsidRPr="00DA4267">
                  <w:rPr>
                    <w:lang w:val="en-US"/>
                  </w:rPr>
                  <w:t xml:space="preserve">Graciela </w:t>
                </w:r>
                <w:proofErr w:type="spellStart"/>
                <w:r w:rsidRPr="00DA4267">
                  <w:rPr>
                    <w:lang w:val="en-US"/>
                  </w:rPr>
                  <w:t>Paraskevaídis</w:t>
                </w:r>
                <w:proofErr w:type="spellEnd"/>
                <w:r w:rsidRPr="00DA4267">
                  <w:rPr>
                    <w:lang w:val="en-US"/>
                  </w:rPr>
                  <w:t xml:space="preserve"> is a</w:t>
                </w:r>
                <w:r>
                  <w:rPr>
                    <w:lang w:val="en-US"/>
                  </w:rPr>
                  <w:t xml:space="preserve"> </w:t>
                </w:r>
                <w:r w:rsidRPr="00DA4267">
                  <w:rPr>
                    <w:lang w:val="en-US"/>
                  </w:rPr>
                  <w:t xml:space="preserve">composer, musicologist and educator </w:t>
                </w:r>
                <w:r w:rsidRPr="002E707A">
                  <w:rPr>
                    <w:lang w:val="en-US"/>
                  </w:rPr>
                  <w:t xml:space="preserve">who </w:t>
                </w:r>
                <w:proofErr w:type="gramStart"/>
                <w:r>
                  <w:rPr>
                    <w:lang w:val="en-US"/>
                  </w:rPr>
                  <w:t>lies</w:t>
                </w:r>
                <w:proofErr w:type="gramEnd"/>
                <w:r>
                  <w:rPr>
                    <w:lang w:val="en-US"/>
                  </w:rPr>
                  <w:t xml:space="preserve"> between</w:t>
                </w:r>
                <w:r w:rsidRPr="00DA4267">
                  <w:rPr>
                    <w:lang w:val="en-US"/>
                  </w:rPr>
                  <w:t xml:space="preserve"> referents of Latin American music production.</w:t>
                </w:r>
                <w:r>
                  <w:rPr>
                    <w:lang w:val="en-US"/>
                  </w:rPr>
                  <w:t xml:space="preserve"> She was b</w:t>
                </w:r>
                <w:r w:rsidRPr="00E310BA">
                  <w:rPr>
                    <w:lang w:val="en-US"/>
                  </w:rPr>
                  <w:t xml:space="preserve">orn and </w:t>
                </w:r>
                <w:r>
                  <w:rPr>
                    <w:lang w:val="en-US"/>
                  </w:rPr>
                  <w:t>raised</w:t>
                </w:r>
                <w:r w:rsidRPr="00E310BA">
                  <w:rPr>
                    <w:lang w:val="en-US"/>
                  </w:rPr>
                  <w:t xml:space="preserve"> in the city of Buenos Aires,</w:t>
                </w:r>
                <w:r>
                  <w:rPr>
                    <w:lang w:val="en-US"/>
                  </w:rPr>
                  <w:t xml:space="preserve"> and</w:t>
                </w:r>
                <w:r w:rsidRPr="00E310B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has lived</w:t>
                </w:r>
                <w:r w:rsidRPr="00E310BA">
                  <w:rPr>
                    <w:lang w:val="en-US"/>
                  </w:rPr>
                  <w:t xml:space="preserve"> in Montevideo, U</w:t>
                </w:r>
                <w:bookmarkStart w:id="0" w:name="_GoBack"/>
                <w:bookmarkEnd w:id="0"/>
                <w:r w:rsidRPr="00E310BA">
                  <w:rPr>
                    <w:lang w:val="en-US"/>
                  </w:rPr>
                  <w:t xml:space="preserve">ruguay, </w:t>
                </w:r>
                <w:r>
                  <w:rPr>
                    <w:lang w:val="en-US"/>
                  </w:rPr>
                  <w:t>s</w:t>
                </w:r>
                <w:r w:rsidRPr="00E310BA">
                  <w:rPr>
                    <w:lang w:val="en-US"/>
                  </w:rPr>
                  <w:t>in</w:t>
                </w:r>
                <w:r>
                  <w:rPr>
                    <w:lang w:val="en-US"/>
                  </w:rPr>
                  <w:t>ce</w:t>
                </w:r>
                <w:r w:rsidRPr="00E310BA">
                  <w:rPr>
                    <w:lang w:val="en-US"/>
                  </w:rPr>
                  <w:t xml:space="preserve"> 1975.</w:t>
                </w:r>
                <w:r>
                  <w:rPr>
                    <w:lang w:val="en-US"/>
                  </w:rPr>
                  <w:t xml:space="preserve"> The influence of </w:t>
                </w:r>
                <w:proofErr w:type="spellStart"/>
                <w:r w:rsidRPr="00461503">
                  <w:rPr>
                    <w:lang w:val="en-US"/>
                  </w:rPr>
                  <w:t>Paraskevaídis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Pr="00461503">
                  <w:rPr>
                    <w:lang w:val="en-US"/>
                  </w:rPr>
                  <w:t xml:space="preserve"> musical and theoretical</w:t>
                </w:r>
                <w:r>
                  <w:rPr>
                    <w:lang w:val="en-US"/>
                  </w:rPr>
                  <w:t xml:space="preserve"> work</w:t>
                </w:r>
                <w:r w:rsidR="0007676B">
                  <w:rPr>
                    <w:lang w:val="en-US"/>
                  </w:rPr>
                  <w:t xml:space="preserve"> is far-reaching</w:t>
                </w:r>
                <w:r w:rsidR="00252F37">
                  <w:rPr>
                    <w:lang w:val="en-US"/>
                  </w:rPr>
                  <w:t>,</w:t>
                </w:r>
                <w:r w:rsidR="0007676B">
                  <w:rPr>
                    <w:lang w:val="en-US"/>
                  </w:rPr>
                  <w:t xml:space="preserve"> with her work being </w:t>
                </w:r>
                <w:r>
                  <w:rPr>
                    <w:lang w:val="en-US"/>
                  </w:rPr>
                  <w:t>disseminated</w:t>
                </w:r>
                <w:r w:rsidRPr="00461503">
                  <w:rPr>
                    <w:lang w:val="en-US"/>
                  </w:rPr>
                  <w:t xml:space="preserve"> in</w:t>
                </w:r>
                <w:r>
                  <w:rPr>
                    <w:lang w:val="en-US"/>
                  </w:rPr>
                  <w:t xml:space="preserve"> both</w:t>
                </w:r>
                <w:r w:rsidRPr="00461503">
                  <w:rPr>
                    <w:lang w:val="en-US"/>
                  </w:rPr>
                  <w:t xml:space="preserve"> Latin American and international spheres.</w:t>
                </w:r>
                <w:r>
                  <w:rPr>
                    <w:lang w:val="en-US"/>
                  </w:rPr>
                  <w:t xml:space="preserve"> </w:t>
                </w:r>
                <w:r w:rsidRPr="00244CB8">
                  <w:rPr>
                    <w:lang w:val="en-US"/>
                  </w:rPr>
                  <w:t>A powerful and expressive con</w:t>
                </w:r>
                <w:r>
                  <w:rPr>
                    <w:lang w:val="en-US"/>
                  </w:rPr>
                  <w:t>centrated load characterizes her</w:t>
                </w:r>
                <w:r w:rsidRPr="00244CB8">
                  <w:rPr>
                    <w:lang w:val="en-US"/>
                  </w:rPr>
                  <w:t xml:space="preserve"> musical production.</w:t>
                </w:r>
                <w:r>
                  <w:rPr>
                    <w:lang w:val="en-US"/>
                  </w:rPr>
                  <w:t xml:space="preserve"> Her</w:t>
                </w:r>
                <w:r w:rsidRPr="00EA152B">
                  <w:rPr>
                    <w:lang w:val="en-US"/>
                  </w:rPr>
                  <w:t xml:space="preserve"> works often </w:t>
                </w:r>
                <w:r w:rsidR="00252F37">
                  <w:rPr>
                    <w:lang w:val="en-US"/>
                  </w:rPr>
                  <w:t>employ</w:t>
                </w:r>
                <w:r w:rsidRPr="00EA152B">
                  <w:rPr>
                    <w:lang w:val="en-US"/>
                  </w:rPr>
                  <w:t xml:space="preserve"> a restricted set of sound materials and</w:t>
                </w:r>
                <w:r w:rsidR="00252F37">
                  <w:rPr>
                    <w:lang w:val="en-US"/>
                  </w:rPr>
                  <w:t xml:space="preserve"> incorporate an</w:t>
                </w:r>
                <w:r w:rsidRPr="00EA152B">
                  <w:rPr>
                    <w:lang w:val="en-US"/>
                  </w:rPr>
                  <w:t xml:space="preserve"> expressive use of silence with non-mechanical reiteration processes.</w:t>
                </w:r>
                <w:r>
                  <w:rPr>
                    <w:lang w:val="en-US"/>
                  </w:rPr>
                  <w:t xml:space="preserve"> </w:t>
                </w:r>
                <w:r w:rsidR="00252F37">
                  <w:rPr>
                    <w:lang w:val="en-US"/>
                  </w:rPr>
                  <w:t xml:space="preserve">In addition to her roles as a teacher and composer of music, </w:t>
                </w:r>
                <w:proofErr w:type="spellStart"/>
                <w:r w:rsidRPr="00BC5E8E">
                  <w:rPr>
                    <w:lang w:val="en-US"/>
                  </w:rPr>
                  <w:t>Paraskevaídis</w:t>
                </w:r>
                <w:proofErr w:type="spellEnd"/>
                <w:r w:rsidRPr="00BC5E8E">
                  <w:rPr>
                    <w:lang w:val="en-US"/>
                  </w:rPr>
                  <w:t xml:space="preserve"> </w:t>
                </w:r>
                <w:r w:rsidR="00252F37">
                  <w:rPr>
                    <w:lang w:val="en-US"/>
                  </w:rPr>
                  <w:t>also plays a significant</w:t>
                </w:r>
                <w:r w:rsidRPr="00BC5E8E">
                  <w:rPr>
                    <w:lang w:val="en-US"/>
                  </w:rPr>
                  <w:t xml:space="preserve"> role as musicologist.</w:t>
                </w:r>
              </w:p>
            </w:tc>
          </w:sdtContent>
        </w:sdt>
      </w:tr>
      <w:tr w:rsidR="003235A7" w14:paraId="6AC55E0C" w14:textId="77777777" w:rsidTr="003235A7">
        <w:tc>
          <w:tcPr>
            <w:tcW w:w="9016" w:type="dxa"/>
          </w:tcPr>
          <w:p w14:paraId="0781976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E3923E4F381A40B1A4CA81479161A8"/>
              </w:placeholder>
              <w:showingPlcHdr/>
            </w:sdtPr>
            <w:sdtContent>
              <w:p w14:paraId="119A629A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30B5E3B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85C5D" w14:textId="77777777" w:rsidR="00252F37" w:rsidRDefault="00252F37" w:rsidP="007A0D55">
      <w:pPr>
        <w:spacing w:after="0" w:line="240" w:lineRule="auto"/>
      </w:pPr>
      <w:r>
        <w:separator/>
      </w:r>
    </w:p>
  </w:endnote>
  <w:endnote w:type="continuationSeparator" w:id="0">
    <w:p w14:paraId="20395862" w14:textId="77777777" w:rsidR="00252F37" w:rsidRDefault="00252F3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E29AA" w14:textId="77777777" w:rsidR="00252F37" w:rsidRDefault="00252F37" w:rsidP="007A0D55">
      <w:pPr>
        <w:spacing w:after="0" w:line="240" w:lineRule="auto"/>
      </w:pPr>
      <w:r>
        <w:separator/>
      </w:r>
    </w:p>
  </w:footnote>
  <w:footnote w:type="continuationSeparator" w:id="0">
    <w:p w14:paraId="7D2BDA27" w14:textId="77777777" w:rsidR="00252F37" w:rsidRDefault="00252F3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B364" w14:textId="77777777" w:rsidR="00252F37" w:rsidRDefault="00252F3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4F3F2F8" w14:textId="77777777" w:rsidR="00252F37" w:rsidRDefault="00252F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49"/>
    <w:rsid w:val="00032559"/>
    <w:rsid w:val="00052040"/>
    <w:rsid w:val="0007676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F37"/>
    <w:rsid w:val="002864FA"/>
    <w:rsid w:val="002A0A0D"/>
    <w:rsid w:val="002B0B37"/>
    <w:rsid w:val="0030662D"/>
    <w:rsid w:val="003235A7"/>
    <w:rsid w:val="003677B6"/>
    <w:rsid w:val="0037264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3824"/>
    <w:rsid w:val="00A76FD9"/>
    <w:rsid w:val="00AB436D"/>
    <w:rsid w:val="00AD2F24"/>
    <w:rsid w:val="00AD4844"/>
    <w:rsid w:val="00AE6AE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CF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57CAC6C9463A43AA1CEFADBADC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641BA-7AB5-0B4A-BC64-8CD32293A159}"/>
      </w:docPartPr>
      <w:docPartBody>
        <w:p w:rsidR="00000000" w:rsidRDefault="004E117A">
          <w:pPr>
            <w:pStyle w:val="A057CAC6C9463A43AA1CEFADBADCF45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F7CA9920D2C5547A93E2E2A9A3B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0A18-04F3-EC45-B5C7-17233FEA53B9}"/>
      </w:docPartPr>
      <w:docPartBody>
        <w:p w:rsidR="00000000" w:rsidRDefault="004E117A">
          <w:pPr>
            <w:pStyle w:val="3F7CA9920D2C5547A93E2E2A9A3BCA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109CAF1C9D3B43BAFF8B281204D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F148D-3674-B44D-BE1E-D7EDA9F9BA50}"/>
      </w:docPartPr>
      <w:docPartBody>
        <w:p w:rsidR="00000000" w:rsidRDefault="004E117A">
          <w:pPr>
            <w:pStyle w:val="64109CAF1C9D3B43BAFF8B281204D4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4D327D268FC84F9EE23068639D1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EF8D0-9CD2-9B4A-BF96-C027B9B08185}"/>
      </w:docPartPr>
      <w:docPartBody>
        <w:p w:rsidR="00000000" w:rsidRDefault="004E117A">
          <w:pPr>
            <w:pStyle w:val="404D327D268FC84F9EE23068639D15F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EFF36B2EC2B3428B68DDB77BBF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6BD9-6DBC-BD43-A6E3-D4FB9441EA34}"/>
      </w:docPartPr>
      <w:docPartBody>
        <w:p w:rsidR="00000000" w:rsidRDefault="004E117A">
          <w:pPr>
            <w:pStyle w:val="27EFF36B2EC2B3428B68DDB77BBF2C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9A7021D5F90C34D90CAF26C8EA1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3A03-B945-5446-B22A-76CB2FB88706}"/>
      </w:docPartPr>
      <w:docPartBody>
        <w:p w:rsidR="00000000" w:rsidRDefault="004E117A">
          <w:pPr>
            <w:pStyle w:val="29A7021D5F90C34D90CAF26C8EA146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E066F91CD58F40B24DC6435312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95895-F809-E549-A651-9741D20C5668}"/>
      </w:docPartPr>
      <w:docPartBody>
        <w:p w:rsidR="00000000" w:rsidRDefault="004E117A">
          <w:pPr>
            <w:pStyle w:val="EEE066F91CD58F40B24DC6435312B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92501AD8D6224E98BF612D1762E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6DE9-2081-1846-BBE3-086B65600155}"/>
      </w:docPartPr>
      <w:docPartBody>
        <w:p w:rsidR="00000000" w:rsidRDefault="004E117A">
          <w:pPr>
            <w:pStyle w:val="0392501AD8D6224E98BF612D1762EF5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F15B4D8F85EC40A62F5CD6CC5F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CD7B0-D97B-6944-94A8-3A77F7B20431}"/>
      </w:docPartPr>
      <w:docPartBody>
        <w:p w:rsidR="00000000" w:rsidRDefault="004E117A">
          <w:pPr>
            <w:pStyle w:val="F8F15B4D8F85EC40A62F5CD6CC5F4B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A7FB89BBDF80499177A53A85654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CCFB-348F-434D-92EB-B14B49629028}"/>
      </w:docPartPr>
      <w:docPartBody>
        <w:p w:rsidR="00000000" w:rsidRDefault="004E117A">
          <w:pPr>
            <w:pStyle w:val="74A7FB89BBDF80499177A53A85654D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E3923E4F381A40B1A4CA814791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87905-2792-A142-BFFB-D2E8BBB714E5}"/>
      </w:docPartPr>
      <w:docPartBody>
        <w:p w:rsidR="00000000" w:rsidRDefault="004E117A">
          <w:pPr>
            <w:pStyle w:val="A4E3923E4F381A40B1A4CA81479161A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57CAC6C9463A43AA1CEFADBADCF45A">
    <w:name w:val="A057CAC6C9463A43AA1CEFADBADCF45A"/>
  </w:style>
  <w:style w:type="paragraph" w:customStyle="1" w:styleId="3F7CA9920D2C5547A93E2E2A9A3BCA24">
    <w:name w:val="3F7CA9920D2C5547A93E2E2A9A3BCA24"/>
  </w:style>
  <w:style w:type="paragraph" w:customStyle="1" w:styleId="64109CAF1C9D3B43BAFF8B281204D46F">
    <w:name w:val="64109CAF1C9D3B43BAFF8B281204D46F"/>
  </w:style>
  <w:style w:type="paragraph" w:customStyle="1" w:styleId="404D327D268FC84F9EE23068639D15FE">
    <w:name w:val="404D327D268FC84F9EE23068639D15FE"/>
  </w:style>
  <w:style w:type="paragraph" w:customStyle="1" w:styleId="27EFF36B2EC2B3428B68DDB77BBF2C6B">
    <w:name w:val="27EFF36B2EC2B3428B68DDB77BBF2C6B"/>
  </w:style>
  <w:style w:type="paragraph" w:customStyle="1" w:styleId="29A7021D5F90C34D90CAF26C8EA14655">
    <w:name w:val="29A7021D5F90C34D90CAF26C8EA14655"/>
  </w:style>
  <w:style w:type="paragraph" w:customStyle="1" w:styleId="EEE066F91CD58F40B24DC6435312B12D">
    <w:name w:val="EEE066F91CD58F40B24DC6435312B12D"/>
  </w:style>
  <w:style w:type="paragraph" w:customStyle="1" w:styleId="0392501AD8D6224E98BF612D1762EF56">
    <w:name w:val="0392501AD8D6224E98BF612D1762EF56"/>
  </w:style>
  <w:style w:type="paragraph" w:customStyle="1" w:styleId="F8F15B4D8F85EC40A62F5CD6CC5F4B5F">
    <w:name w:val="F8F15B4D8F85EC40A62F5CD6CC5F4B5F"/>
  </w:style>
  <w:style w:type="paragraph" w:customStyle="1" w:styleId="74A7FB89BBDF80499177A53A85654DCC">
    <w:name w:val="74A7FB89BBDF80499177A53A85654DCC"/>
  </w:style>
  <w:style w:type="paragraph" w:customStyle="1" w:styleId="A4E3923E4F381A40B1A4CA81479161A8">
    <w:name w:val="A4E3923E4F381A40B1A4CA81479161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57CAC6C9463A43AA1CEFADBADCF45A">
    <w:name w:val="A057CAC6C9463A43AA1CEFADBADCF45A"/>
  </w:style>
  <w:style w:type="paragraph" w:customStyle="1" w:styleId="3F7CA9920D2C5547A93E2E2A9A3BCA24">
    <w:name w:val="3F7CA9920D2C5547A93E2E2A9A3BCA24"/>
  </w:style>
  <w:style w:type="paragraph" w:customStyle="1" w:styleId="64109CAF1C9D3B43BAFF8B281204D46F">
    <w:name w:val="64109CAF1C9D3B43BAFF8B281204D46F"/>
  </w:style>
  <w:style w:type="paragraph" w:customStyle="1" w:styleId="404D327D268FC84F9EE23068639D15FE">
    <w:name w:val="404D327D268FC84F9EE23068639D15FE"/>
  </w:style>
  <w:style w:type="paragraph" w:customStyle="1" w:styleId="27EFF36B2EC2B3428B68DDB77BBF2C6B">
    <w:name w:val="27EFF36B2EC2B3428B68DDB77BBF2C6B"/>
  </w:style>
  <w:style w:type="paragraph" w:customStyle="1" w:styleId="29A7021D5F90C34D90CAF26C8EA14655">
    <w:name w:val="29A7021D5F90C34D90CAF26C8EA14655"/>
  </w:style>
  <w:style w:type="paragraph" w:customStyle="1" w:styleId="EEE066F91CD58F40B24DC6435312B12D">
    <w:name w:val="EEE066F91CD58F40B24DC6435312B12D"/>
  </w:style>
  <w:style w:type="paragraph" w:customStyle="1" w:styleId="0392501AD8D6224E98BF612D1762EF56">
    <w:name w:val="0392501AD8D6224E98BF612D1762EF56"/>
  </w:style>
  <w:style w:type="paragraph" w:customStyle="1" w:styleId="F8F15B4D8F85EC40A62F5CD6CC5F4B5F">
    <w:name w:val="F8F15B4D8F85EC40A62F5CD6CC5F4B5F"/>
  </w:style>
  <w:style w:type="paragraph" w:customStyle="1" w:styleId="74A7FB89BBDF80499177A53A85654DCC">
    <w:name w:val="74A7FB89BBDF80499177A53A85654DCC"/>
  </w:style>
  <w:style w:type="paragraph" w:customStyle="1" w:styleId="A4E3923E4F381A40B1A4CA81479161A8">
    <w:name w:val="A4E3923E4F381A40B1A4CA8147916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2014-10-06T22:25:00Z</dcterms:created>
  <dcterms:modified xsi:type="dcterms:W3CDTF">2014-10-07T00:03:00Z</dcterms:modified>
</cp:coreProperties>
</file>